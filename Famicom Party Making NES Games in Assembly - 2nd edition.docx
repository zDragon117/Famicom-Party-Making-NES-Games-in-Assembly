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BD0FC8" w14:textId="77777777" w:rsidR="00460F03" w:rsidRDefault="00460F03" w:rsidP="00460F03">
      <w:pPr>
        <w:widowControl/>
        <w:kinsoku/>
        <w:overflowPunct/>
        <w:autoSpaceDE/>
        <w:autoSpaceDN/>
        <w:spacing w:before="0" w:after="160" w:line="259" w:lineRule="auto"/>
        <w:ind w:firstLine="0"/>
        <w:jc w:val="center"/>
        <w:rPr>
          <w:b/>
          <w:bCs/>
          <w:caps/>
          <w:color w:val="88030F"/>
          <w:sz w:val="68"/>
          <w:szCs w:val="68"/>
        </w:rPr>
      </w:pPr>
    </w:p>
    <w:p w14:paraId="22B706CD" w14:textId="77777777" w:rsidR="00460F03" w:rsidRDefault="00460F03" w:rsidP="00460F03">
      <w:pPr>
        <w:widowControl/>
        <w:kinsoku/>
        <w:overflowPunct/>
        <w:autoSpaceDE/>
        <w:autoSpaceDN/>
        <w:spacing w:before="0" w:after="160" w:line="259" w:lineRule="auto"/>
        <w:ind w:firstLine="0"/>
        <w:jc w:val="center"/>
        <w:rPr>
          <w:b/>
          <w:bCs/>
          <w:caps/>
          <w:color w:val="88030F"/>
          <w:sz w:val="68"/>
          <w:szCs w:val="68"/>
        </w:rPr>
      </w:pPr>
    </w:p>
    <w:p w14:paraId="05BE0020" w14:textId="77777777" w:rsidR="00460F03" w:rsidRDefault="00460F03" w:rsidP="00460F03">
      <w:pPr>
        <w:widowControl/>
        <w:kinsoku/>
        <w:overflowPunct/>
        <w:autoSpaceDE/>
        <w:autoSpaceDN/>
        <w:spacing w:before="0" w:after="160" w:line="259" w:lineRule="auto"/>
        <w:ind w:firstLine="0"/>
        <w:jc w:val="center"/>
        <w:rPr>
          <w:b/>
          <w:bCs/>
          <w:caps/>
          <w:color w:val="88030F"/>
          <w:sz w:val="68"/>
          <w:szCs w:val="68"/>
        </w:rPr>
      </w:pPr>
    </w:p>
    <w:p w14:paraId="50C48201" w14:textId="77777777" w:rsidR="00460F03" w:rsidRDefault="00460F03" w:rsidP="00460F03">
      <w:pPr>
        <w:widowControl/>
        <w:kinsoku/>
        <w:overflowPunct/>
        <w:autoSpaceDE/>
        <w:autoSpaceDN/>
        <w:spacing w:before="0" w:after="160" w:line="259" w:lineRule="auto"/>
        <w:ind w:firstLine="0"/>
        <w:jc w:val="center"/>
        <w:rPr>
          <w:b/>
          <w:bCs/>
          <w:caps/>
          <w:color w:val="88030F"/>
          <w:sz w:val="68"/>
          <w:szCs w:val="68"/>
        </w:rPr>
      </w:pPr>
    </w:p>
    <w:p w14:paraId="5EDA15DC" w14:textId="77777777" w:rsidR="00460F03" w:rsidRDefault="00460F03" w:rsidP="00460F03">
      <w:pPr>
        <w:widowControl/>
        <w:kinsoku/>
        <w:overflowPunct/>
        <w:autoSpaceDE/>
        <w:autoSpaceDN/>
        <w:spacing w:before="0" w:after="160" w:line="259" w:lineRule="auto"/>
        <w:ind w:firstLine="0"/>
        <w:jc w:val="center"/>
        <w:rPr>
          <w:b/>
          <w:bCs/>
          <w:caps/>
          <w:color w:val="88030F"/>
          <w:sz w:val="68"/>
          <w:szCs w:val="68"/>
        </w:rPr>
      </w:pPr>
    </w:p>
    <w:p w14:paraId="29FEF48F" w14:textId="1AF56F57" w:rsidR="00460F03" w:rsidRPr="00460F03" w:rsidRDefault="00460F03" w:rsidP="00460F03">
      <w:pPr>
        <w:widowControl/>
        <w:kinsoku/>
        <w:overflowPunct/>
        <w:autoSpaceDE/>
        <w:autoSpaceDN/>
        <w:spacing w:before="0" w:after="160" w:line="259" w:lineRule="auto"/>
        <w:ind w:firstLine="0"/>
        <w:jc w:val="center"/>
        <w:rPr>
          <w:b/>
          <w:bCs/>
          <w:caps/>
          <w:sz w:val="96"/>
          <w:szCs w:val="96"/>
        </w:rPr>
      </w:pPr>
      <w:r w:rsidRPr="00460F03">
        <w:rPr>
          <w:b/>
          <w:bCs/>
          <w:caps/>
          <w:sz w:val="96"/>
          <w:szCs w:val="96"/>
        </w:rPr>
        <w:t>F</w:t>
      </w:r>
      <w:r w:rsidRPr="00460F03">
        <w:rPr>
          <w:b/>
          <w:bCs/>
          <w:caps/>
          <w:sz w:val="96"/>
          <w:szCs w:val="96"/>
        </w:rPr>
        <w:t>AMICOM</w:t>
      </w:r>
      <w:r w:rsidRPr="00460F03">
        <w:rPr>
          <w:b/>
          <w:bCs/>
          <w:caps/>
          <w:sz w:val="96"/>
          <w:szCs w:val="96"/>
        </w:rPr>
        <w:t xml:space="preserve"> P</w:t>
      </w:r>
      <w:r w:rsidRPr="00460F03">
        <w:rPr>
          <w:b/>
          <w:bCs/>
          <w:caps/>
          <w:sz w:val="96"/>
          <w:szCs w:val="96"/>
        </w:rPr>
        <w:t>ARTY</w:t>
      </w:r>
    </w:p>
    <w:p w14:paraId="03A67B57" w14:textId="77777777" w:rsidR="00460F03" w:rsidRPr="00460F03" w:rsidRDefault="00460F03" w:rsidP="00460F03">
      <w:pPr>
        <w:widowControl/>
        <w:kinsoku/>
        <w:overflowPunct/>
        <w:autoSpaceDE/>
        <w:autoSpaceDN/>
        <w:spacing w:before="0" w:after="160" w:line="259" w:lineRule="auto"/>
        <w:ind w:firstLine="0"/>
        <w:jc w:val="center"/>
        <w:rPr>
          <w:b/>
          <w:bCs/>
          <w:caps/>
          <w:sz w:val="68"/>
          <w:szCs w:val="68"/>
        </w:rPr>
      </w:pPr>
    </w:p>
    <w:p w14:paraId="1CA5D2E7" w14:textId="34F8DBAE" w:rsidR="00460F03" w:rsidRPr="00460F03" w:rsidRDefault="00460F03" w:rsidP="00460F03">
      <w:pPr>
        <w:widowControl/>
        <w:kinsoku/>
        <w:overflowPunct/>
        <w:autoSpaceDE/>
        <w:autoSpaceDN/>
        <w:spacing w:before="0" w:after="160" w:line="259" w:lineRule="auto"/>
        <w:ind w:firstLine="0"/>
        <w:jc w:val="center"/>
        <w:rPr>
          <w:sz w:val="68"/>
          <w:szCs w:val="68"/>
        </w:rPr>
      </w:pPr>
      <w:r w:rsidRPr="00460F03">
        <w:rPr>
          <w:b/>
          <w:bCs/>
          <w:sz w:val="68"/>
          <w:szCs w:val="68"/>
        </w:rPr>
        <w:t>Making NES Games in Assembly</w:t>
      </w:r>
    </w:p>
    <w:p w14:paraId="4DE27AB5" w14:textId="45B3C553" w:rsidR="00B4419A" w:rsidRDefault="00B4419A">
      <w:pPr>
        <w:widowControl/>
        <w:kinsoku/>
        <w:overflowPunct/>
        <w:autoSpaceDE/>
        <w:autoSpaceDN/>
        <w:spacing w:before="0" w:after="160" w:line="259" w:lineRule="auto"/>
        <w:ind w:firstLine="0"/>
        <w:jc w:val="left"/>
      </w:pPr>
      <w:r>
        <w:br w:type="page"/>
      </w:r>
    </w:p>
    <w:p w14:paraId="56DCC0C5" w14:textId="2F9C92C9" w:rsidR="005F6C66" w:rsidRPr="00206ACB" w:rsidRDefault="005F6C66" w:rsidP="00A53E93">
      <w:pPr>
        <w:ind w:firstLine="0"/>
      </w:pPr>
      <w:r w:rsidRPr="00206ACB">
        <w:lastRenderedPageBreak/>
        <w:t>All</w:t>
      </w:r>
      <w:r w:rsidR="00AC466E" w:rsidRPr="00206ACB">
        <w:t xml:space="preserve"> </w:t>
      </w:r>
      <w:r w:rsidRPr="00206ACB">
        <w:t>work</w:t>
      </w:r>
      <w:r w:rsidR="003950A3">
        <w:t>s</w:t>
      </w:r>
      <w:r w:rsidR="00AC466E" w:rsidRPr="00206ACB">
        <w:t xml:space="preserve"> </w:t>
      </w:r>
      <w:r w:rsidRPr="00206ACB">
        <w:t>and</w:t>
      </w:r>
      <w:r w:rsidR="00AC466E" w:rsidRPr="00206ACB">
        <w:t xml:space="preserve"> </w:t>
      </w:r>
      <w:r w:rsidRPr="00206ACB">
        <w:t>copyright</w:t>
      </w:r>
      <w:r w:rsidR="003950A3">
        <w:t>s</w:t>
      </w:r>
      <w:r w:rsidR="00AC466E" w:rsidRPr="00206ACB">
        <w:t xml:space="preserve"> </w:t>
      </w:r>
      <w:r w:rsidRPr="00206ACB">
        <w:t>belong</w:t>
      </w:r>
      <w:r w:rsidR="00AC466E" w:rsidRPr="00206ACB">
        <w:t xml:space="preserve"> </w:t>
      </w:r>
      <w:r w:rsidRPr="00206ACB">
        <w:t>to</w:t>
      </w:r>
      <w:r w:rsidR="00AC466E" w:rsidRPr="00206ACB">
        <w:t xml:space="preserve"> </w:t>
      </w:r>
      <w:r w:rsidRPr="00206ACB">
        <w:t>Kevin</w:t>
      </w:r>
      <w:r w:rsidR="00AC466E" w:rsidRPr="00206ACB">
        <w:t xml:space="preserve"> </w:t>
      </w:r>
      <w:r w:rsidRPr="00206ACB">
        <w:t>Zurawel</w:t>
      </w:r>
      <w:r w:rsidR="00AC466E" w:rsidRPr="00206ACB">
        <w:t xml:space="preserve"> </w:t>
      </w:r>
      <w:r w:rsidR="00C50137" w:rsidRPr="00206ACB">
        <w:t>with</w:t>
      </w:r>
      <w:r w:rsidR="00AC466E" w:rsidRPr="00206ACB">
        <w:t xml:space="preserve"> </w:t>
      </w:r>
      <w:r w:rsidR="00C50137" w:rsidRPr="00206ACB">
        <w:t>his</w:t>
      </w:r>
      <w:r w:rsidR="00AC466E" w:rsidRPr="00206ACB">
        <w:t xml:space="preserve"> </w:t>
      </w:r>
      <w:r w:rsidR="00C50137" w:rsidRPr="00206ACB">
        <w:t>website:</w:t>
      </w:r>
    </w:p>
    <w:p w14:paraId="3492AE74" w14:textId="1E9F9BB6" w:rsidR="005F6C66" w:rsidRPr="00206ACB" w:rsidRDefault="00000000" w:rsidP="00A53E93">
      <w:pPr>
        <w:ind w:firstLine="0"/>
      </w:pPr>
      <w:hyperlink r:id="rId8" w:history="1">
        <w:r w:rsidR="009911E2" w:rsidRPr="006A2315">
          <w:rPr>
            <w:rStyle w:val="Hyperlink"/>
            <w:rFonts w:cstheme="minorHAnsi"/>
            <w:bCs/>
            <w:szCs w:val="26"/>
          </w:rPr>
          <w:t>https://famicom.party/book</w:t>
        </w:r>
      </w:hyperlink>
    </w:p>
    <w:p w14:paraId="7D4BD503" w14:textId="6B4064C6" w:rsidR="00C50137" w:rsidRDefault="00A637C7" w:rsidP="00A53E93">
      <w:pPr>
        <w:ind w:firstLine="0"/>
      </w:pPr>
      <w:r w:rsidRPr="00206ACB">
        <w:t>I prefer a book-like edition, so I made this</w:t>
      </w:r>
      <w:r w:rsidR="00A53E93">
        <w:t>:</w:t>
      </w:r>
    </w:p>
    <w:p w14:paraId="6053688E" w14:textId="3FA2ED00" w:rsidR="00A53E93" w:rsidRPr="00A53E93" w:rsidRDefault="00000000" w:rsidP="00A53E93">
      <w:pPr>
        <w:ind w:firstLine="0"/>
        <w:rPr>
          <w:rFonts w:cstheme="minorHAnsi"/>
          <w:bCs/>
          <w:szCs w:val="26"/>
        </w:rPr>
      </w:pPr>
      <w:hyperlink r:id="rId9" w:history="1">
        <w:r w:rsidR="00A53E93" w:rsidRPr="00E24FC1">
          <w:rPr>
            <w:rStyle w:val="Hyperlink"/>
            <w:rFonts w:cstheme="minorHAnsi"/>
            <w:bCs/>
            <w:szCs w:val="26"/>
          </w:rPr>
          <w:t>https://github.com/zDragon117/book-Famicom-Party-Making-NES-Games-in-Assembly</w:t>
        </w:r>
      </w:hyperlink>
    </w:p>
    <w:p w14:paraId="67FFE239" w14:textId="54443030" w:rsidR="00E50C25" w:rsidRDefault="00E50C25" w:rsidP="00E50C25">
      <w:pPr>
        <w:ind w:firstLine="0"/>
      </w:pPr>
      <w:r>
        <w:t>A small change I made is mention of the modern NES game Micro Mages released in 2019 which is an excellent game.</w:t>
      </w:r>
    </w:p>
    <w:p w14:paraId="10C906E2" w14:textId="5E96A4FC" w:rsidR="00F92CF9" w:rsidRDefault="00E50C25" w:rsidP="00E50C25">
      <w:pPr>
        <w:ind w:firstLine="0"/>
      </w:pPr>
      <w:r>
        <w:t>And I am hoping that someday my NES game will be mentioned too.</w:t>
      </w:r>
    </w:p>
    <w:p w14:paraId="311D2B5D" w14:textId="77777777" w:rsidR="00E50C25" w:rsidRDefault="00E50C25" w:rsidP="00E50C25">
      <w:pPr>
        <w:ind w:firstLine="0"/>
      </w:pPr>
    </w:p>
    <w:p w14:paraId="37942746" w14:textId="6EC73407" w:rsidR="00A637C7" w:rsidRPr="00206ACB" w:rsidRDefault="00A637C7">
      <w:pPr>
        <w:pStyle w:val="ListParagraph"/>
        <w:numPr>
          <w:ilvl w:val="0"/>
          <w:numId w:val="17"/>
        </w:numPr>
        <w:ind w:left="360"/>
      </w:pPr>
      <w:r w:rsidRPr="00206ACB">
        <w:t>Changelog:</w:t>
      </w:r>
    </w:p>
    <w:p w14:paraId="21D12E66" w14:textId="3ADFEB7E" w:rsidR="00A637C7" w:rsidRPr="00ED2B14" w:rsidRDefault="00A637C7" w:rsidP="00447394">
      <w:pPr>
        <w:ind w:firstLine="360"/>
        <w:rPr>
          <w:b/>
        </w:rPr>
      </w:pPr>
      <w:r w:rsidRPr="00ED2B14">
        <w:rPr>
          <w:b/>
        </w:rPr>
        <w:t>2nd edition:</w:t>
      </w:r>
    </w:p>
    <w:p w14:paraId="159CD9BB" w14:textId="7F236311" w:rsidR="00342631" w:rsidRPr="00342631" w:rsidRDefault="00342631">
      <w:pPr>
        <w:pStyle w:val="ListParagraph"/>
        <w:numPr>
          <w:ilvl w:val="0"/>
          <w:numId w:val="34"/>
        </w:numPr>
        <w:ind w:left="810"/>
      </w:pPr>
      <w:r>
        <w:t>Edit the cover.</w:t>
      </w:r>
    </w:p>
    <w:p w14:paraId="3E0BD475" w14:textId="12B499EF" w:rsidR="00342631" w:rsidRPr="00342631" w:rsidRDefault="00022359">
      <w:pPr>
        <w:pStyle w:val="ListParagraph"/>
        <w:numPr>
          <w:ilvl w:val="0"/>
          <w:numId w:val="34"/>
        </w:numPr>
        <w:ind w:left="810"/>
      </w:pPr>
      <w:r w:rsidRPr="00B64ED0">
        <w:t xml:space="preserve">Use font QT Korrin like the </w:t>
      </w:r>
      <w:r w:rsidRPr="00447394">
        <w:t>website.</w:t>
      </w:r>
    </w:p>
    <w:p w14:paraId="1DEDBFA4" w14:textId="57CAF7A4" w:rsidR="00E50C25" w:rsidRPr="00E50C25" w:rsidRDefault="00E50C25">
      <w:pPr>
        <w:pStyle w:val="ListParagraph"/>
        <w:numPr>
          <w:ilvl w:val="0"/>
          <w:numId w:val="34"/>
        </w:numPr>
        <w:ind w:left="810"/>
        <w:rPr>
          <w:rFonts w:eastAsia="Times New Roman"/>
          <w:color w:val="111111"/>
          <w:kern w:val="0"/>
          <w:lang w:eastAsia="ja-JP"/>
        </w:rPr>
      </w:pPr>
      <w:r w:rsidRPr="00E50C25">
        <w:rPr>
          <w:rFonts w:eastAsia="Times New Roman"/>
          <w:color w:val="111111"/>
          <w:kern w:val="0"/>
          <w:lang w:eastAsia="ja-JP"/>
        </w:rPr>
        <w:t>Update content with a new emulator (Mesen2) and new graphics tool (NEXXT)</w:t>
      </w:r>
    </w:p>
    <w:p w14:paraId="07775058" w14:textId="30CA2025" w:rsidR="00A637C7" w:rsidRPr="00E50C25" w:rsidRDefault="00E50C25">
      <w:pPr>
        <w:pStyle w:val="ListParagraph"/>
        <w:numPr>
          <w:ilvl w:val="0"/>
          <w:numId w:val="34"/>
        </w:numPr>
        <w:ind w:left="810"/>
        <w:rPr>
          <w:rFonts w:cstheme="minorHAnsi"/>
          <w:bCs/>
          <w:szCs w:val="26"/>
        </w:rPr>
      </w:pPr>
      <w:r w:rsidRPr="00E50C25">
        <w:rPr>
          <w:rFonts w:eastAsia="Times New Roman"/>
          <w:color w:val="111111"/>
          <w:kern w:val="0"/>
          <w:lang w:eastAsia="ja-JP"/>
        </w:rPr>
        <w:t>Add Part III Gameplay: Chapters 16 and 17.</w:t>
      </w:r>
    </w:p>
    <w:p w14:paraId="30FD6BBD" w14:textId="77777777" w:rsidR="00C41719" w:rsidRPr="00206ACB" w:rsidRDefault="00C41719">
      <w:pPr>
        <w:widowControl/>
        <w:autoSpaceDE/>
        <w:autoSpaceDN/>
        <w:jc w:val="left"/>
        <w:rPr>
          <w:rFonts w:cstheme="minorHAnsi"/>
          <w:b/>
          <w:szCs w:val="26"/>
        </w:rPr>
      </w:pPr>
    </w:p>
    <w:p w14:paraId="4E7EA1B7" w14:textId="6B0EC737" w:rsidR="00C41719" w:rsidRPr="00206ACB" w:rsidRDefault="00C41719">
      <w:pPr>
        <w:widowControl/>
        <w:autoSpaceDE/>
        <w:autoSpaceDN/>
        <w:jc w:val="left"/>
        <w:rPr>
          <w:rFonts w:cstheme="minorHAnsi"/>
          <w:b/>
          <w:szCs w:val="26"/>
        </w:rPr>
        <w:sectPr w:rsidR="00C41719" w:rsidRPr="00206ACB" w:rsidSect="00326A8F">
          <w:headerReference w:type="default" r:id="rId10"/>
          <w:pgSz w:w="11906" w:h="16838"/>
          <w:pgMar w:top="576" w:right="720" w:bottom="576" w:left="1008" w:header="288" w:footer="288" w:gutter="0"/>
          <w:pgNumType w:start="1"/>
          <w:cols w:space="425"/>
          <w:docGrid w:linePitch="360"/>
        </w:sectPr>
      </w:pPr>
    </w:p>
    <w:bookmarkStart w:id="0" w:name="_Toc168434182" w:displacedByCustomXml="next"/>
    <w:sdt>
      <w:sdtPr>
        <w:rPr>
          <w:rFonts w:eastAsia="QTKorrin" w:cstheme="minorBidi"/>
          <w:b w:val="0"/>
          <w:kern w:val="2"/>
          <w:sz w:val="42"/>
          <w:szCs w:val="42"/>
          <w:lang w:eastAsia="ko-KR"/>
        </w:rPr>
        <w:id w:val="-587930363"/>
        <w:docPartObj>
          <w:docPartGallery w:val="Table of Contents"/>
          <w:docPartUnique/>
        </w:docPartObj>
      </w:sdtPr>
      <w:sdtEndPr>
        <w:rPr>
          <w:bCs/>
          <w:noProof/>
          <w:sz w:val="28"/>
          <w:szCs w:val="24"/>
        </w:rPr>
      </w:sdtEndPr>
      <w:sdtContent>
        <w:p w14:paraId="64DA91F8" w14:textId="51BA2DC4" w:rsidR="00206ACB" w:rsidRPr="007C720F" w:rsidRDefault="00206ACB">
          <w:pPr>
            <w:pStyle w:val="TOCHeading"/>
            <w:rPr>
              <w:sz w:val="42"/>
              <w:szCs w:val="42"/>
            </w:rPr>
          </w:pPr>
          <w:r w:rsidRPr="007C720F">
            <w:rPr>
              <w:sz w:val="42"/>
              <w:szCs w:val="42"/>
            </w:rPr>
            <w:t>Table of Contents</w:t>
          </w:r>
        </w:p>
        <w:p w14:paraId="56F0AEC9" w14:textId="701FD706" w:rsidR="001A56B6" w:rsidRDefault="00206ACB" w:rsidP="001A56B6">
          <w:pPr>
            <w:pStyle w:val="TOC1"/>
            <w:rPr>
              <w:rFonts w:asciiTheme="minorHAnsi" w:eastAsiaTheme="minorEastAsia" w:hAnsiTheme="minorHAnsi" w:cstheme="minorBidi"/>
              <w:b w:val="0"/>
              <w:bCs w:val="0"/>
              <w:kern w:val="2"/>
              <w:sz w:val="24"/>
              <w:szCs w:val="24"/>
              <w:lang w:eastAsia="ja-JP"/>
              <w14:ligatures w14:val="standardContextual"/>
            </w:rPr>
          </w:pPr>
          <w:r w:rsidRPr="007C720F">
            <w:rPr>
              <w:sz w:val="28"/>
              <w:szCs w:val="26"/>
            </w:rPr>
            <w:fldChar w:fldCharType="begin"/>
          </w:r>
          <w:r w:rsidRPr="007C720F">
            <w:rPr>
              <w:sz w:val="28"/>
              <w:szCs w:val="26"/>
            </w:rPr>
            <w:instrText xml:space="preserve"> TOC \o "1-3" \h \z \u </w:instrText>
          </w:r>
          <w:r w:rsidRPr="007C720F">
            <w:rPr>
              <w:sz w:val="28"/>
              <w:szCs w:val="26"/>
            </w:rPr>
            <w:fldChar w:fldCharType="separate"/>
          </w:r>
          <w:hyperlink w:anchor="_Toc168779303" w:history="1">
            <w:r w:rsidR="001A56B6" w:rsidRPr="002C06D5">
              <w:rPr>
                <w:rStyle w:val="Hyperlink"/>
                <w:rFonts w:cstheme="minorHAnsi"/>
              </w:rPr>
              <w:t>Part I: The Setup</w:t>
            </w:r>
            <w:r w:rsidR="001A56B6">
              <w:rPr>
                <w:webHidden/>
              </w:rPr>
              <w:tab/>
            </w:r>
            <w:r w:rsidR="001A56B6">
              <w:rPr>
                <w:webHidden/>
              </w:rPr>
              <w:fldChar w:fldCharType="begin"/>
            </w:r>
            <w:r w:rsidR="001A56B6">
              <w:rPr>
                <w:webHidden/>
              </w:rPr>
              <w:instrText xml:space="preserve"> PAGEREF _Toc168779303 \h </w:instrText>
            </w:r>
            <w:r w:rsidR="001A56B6">
              <w:rPr>
                <w:webHidden/>
              </w:rPr>
            </w:r>
            <w:r w:rsidR="001A56B6">
              <w:rPr>
                <w:webHidden/>
              </w:rPr>
              <w:fldChar w:fldCharType="separate"/>
            </w:r>
            <w:r w:rsidR="00460F03">
              <w:rPr>
                <w:webHidden/>
              </w:rPr>
              <w:t>4</w:t>
            </w:r>
            <w:r w:rsidR="001A56B6">
              <w:rPr>
                <w:webHidden/>
              </w:rPr>
              <w:fldChar w:fldCharType="end"/>
            </w:r>
          </w:hyperlink>
        </w:p>
        <w:p w14:paraId="6A6E27F6" w14:textId="2F778F30" w:rsidR="001A56B6" w:rsidRDefault="00000000" w:rsidP="00B6774F">
          <w:pPr>
            <w:pStyle w:val="TOC2"/>
            <w:rPr>
              <w:rFonts w:asciiTheme="minorHAnsi" w:eastAsiaTheme="minorEastAsia" w:hAnsiTheme="minorHAnsi" w:cstheme="minorBidi"/>
              <w:noProof/>
              <w:kern w:val="2"/>
              <w:szCs w:val="24"/>
              <w:lang w:eastAsia="ja-JP"/>
              <w14:ligatures w14:val="standardContextual"/>
            </w:rPr>
          </w:pPr>
          <w:hyperlink w:anchor="_Toc168779304" w:history="1">
            <w:r w:rsidR="001A56B6" w:rsidRPr="002C06D5">
              <w:rPr>
                <w:rStyle w:val="Hyperlink"/>
                <w:rFonts w:cstheme="minorHAnsi"/>
                <w:noProof/>
              </w:rPr>
              <w:t>Introduction</w:t>
            </w:r>
            <w:r w:rsidR="001A56B6">
              <w:rPr>
                <w:noProof/>
                <w:webHidden/>
              </w:rPr>
              <w:tab/>
            </w:r>
            <w:r w:rsidR="00B4419A">
              <w:rPr>
                <w:noProof/>
                <w:webHidden/>
              </w:rPr>
              <w:tab/>
            </w:r>
            <w:r w:rsidR="001A56B6">
              <w:rPr>
                <w:noProof/>
                <w:webHidden/>
              </w:rPr>
              <w:fldChar w:fldCharType="begin"/>
            </w:r>
            <w:r w:rsidR="001A56B6">
              <w:rPr>
                <w:noProof/>
                <w:webHidden/>
              </w:rPr>
              <w:instrText xml:space="preserve"> PAGEREF _Toc168779304 \h </w:instrText>
            </w:r>
            <w:r w:rsidR="001A56B6">
              <w:rPr>
                <w:noProof/>
                <w:webHidden/>
              </w:rPr>
            </w:r>
            <w:r w:rsidR="001A56B6">
              <w:rPr>
                <w:noProof/>
                <w:webHidden/>
              </w:rPr>
              <w:fldChar w:fldCharType="separate"/>
            </w:r>
            <w:r w:rsidR="00460F03">
              <w:rPr>
                <w:noProof/>
                <w:webHidden/>
              </w:rPr>
              <w:t>4</w:t>
            </w:r>
            <w:r w:rsidR="001A56B6">
              <w:rPr>
                <w:noProof/>
                <w:webHidden/>
              </w:rPr>
              <w:fldChar w:fldCharType="end"/>
            </w:r>
          </w:hyperlink>
        </w:p>
        <w:p w14:paraId="1F000B7E" w14:textId="247C8697" w:rsidR="001A56B6" w:rsidRDefault="00000000" w:rsidP="00B6774F">
          <w:pPr>
            <w:pStyle w:val="TOC2"/>
            <w:rPr>
              <w:rFonts w:asciiTheme="minorHAnsi" w:eastAsiaTheme="minorEastAsia" w:hAnsiTheme="minorHAnsi" w:cstheme="minorBidi"/>
              <w:noProof/>
              <w:kern w:val="2"/>
              <w:szCs w:val="24"/>
              <w:lang w:eastAsia="ja-JP"/>
              <w14:ligatures w14:val="standardContextual"/>
            </w:rPr>
          </w:pPr>
          <w:hyperlink w:anchor="_Toc168779305" w:history="1">
            <w:r w:rsidR="001A56B6" w:rsidRPr="002C06D5">
              <w:rPr>
                <w:rStyle w:val="Hyperlink"/>
                <w:rFonts w:cstheme="minorHAnsi"/>
                <w:noProof/>
              </w:rPr>
              <w:t>1.</w:t>
            </w:r>
            <w:r w:rsidR="001A56B6">
              <w:rPr>
                <w:rFonts w:asciiTheme="minorHAnsi" w:eastAsiaTheme="minorEastAsia" w:hAnsiTheme="minorHAnsi" w:cstheme="minorBidi"/>
                <w:noProof/>
                <w:kern w:val="2"/>
                <w:szCs w:val="24"/>
                <w:lang w:eastAsia="ja-JP"/>
                <w14:ligatures w14:val="standardContextual"/>
              </w:rPr>
              <w:tab/>
            </w:r>
            <w:r w:rsidR="001A56B6" w:rsidRPr="002C06D5">
              <w:rPr>
                <w:rStyle w:val="Hyperlink"/>
                <w:rFonts w:cstheme="minorHAnsi"/>
                <w:noProof/>
              </w:rPr>
              <w:t>A Brief Introduction to the NES</w:t>
            </w:r>
            <w:r w:rsidR="001A56B6">
              <w:rPr>
                <w:noProof/>
                <w:webHidden/>
              </w:rPr>
              <w:tab/>
            </w:r>
            <w:r w:rsidR="001A56B6">
              <w:rPr>
                <w:noProof/>
                <w:webHidden/>
              </w:rPr>
              <w:fldChar w:fldCharType="begin"/>
            </w:r>
            <w:r w:rsidR="001A56B6">
              <w:rPr>
                <w:noProof/>
                <w:webHidden/>
              </w:rPr>
              <w:instrText xml:space="preserve"> PAGEREF _Toc168779305 \h </w:instrText>
            </w:r>
            <w:r w:rsidR="001A56B6">
              <w:rPr>
                <w:noProof/>
                <w:webHidden/>
              </w:rPr>
            </w:r>
            <w:r w:rsidR="001A56B6">
              <w:rPr>
                <w:noProof/>
                <w:webHidden/>
              </w:rPr>
              <w:fldChar w:fldCharType="separate"/>
            </w:r>
            <w:r w:rsidR="00460F03">
              <w:rPr>
                <w:noProof/>
                <w:webHidden/>
              </w:rPr>
              <w:t>6</w:t>
            </w:r>
            <w:r w:rsidR="001A56B6">
              <w:rPr>
                <w:noProof/>
                <w:webHidden/>
              </w:rPr>
              <w:fldChar w:fldCharType="end"/>
            </w:r>
          </w:hyperlink>
        </w:p>
        <w:p w14:paraId="5FC5B5AA" w14:textId="4567B98D"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06"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The American Experiment</w:t>
            </w:r>
            <w:r w:rsidR="001A56B6">
              <w:rPr>
                <w:noProof/>
                <w:webHidden/>
              </w:rPr>
              <w:tab/>
            </w:r>
            <w:r w:rsidR="001A56B6">
              <w:rPr>
                <w:noProof/>
                <w:webHidden/>
              </w:rPr>
              <w:fldChar w:fldCharType="begin"/>
            </w:r>
            <w:r w:rsidR="001A56B6">
              <w:rPr>
                <w:noProof/>
                <w:webHidden/>
              </w:rPr>
              <w:instrText xml:space="preserve"> PAGEREF _Toc168779306 \h </w:instrText>
            </w:r>
            <w:r w:rsidR="001A56B6">
              <w:rPr>
                <w:noProof/>
                <w:webHidden/>
              </w:rPr>
            </w:r>
            <w:r w:rsidR="001A56B6">
              <w:rPr>
                <w:noProof/>
                <w:webHidden/>
              </w:rPr>
              <w:fldChar w:fldCharType="separate"/>
            </w:r>
            <w:r w:rsidR="00460F03">
              <w:rPr>
                <w:noProof/>
                <w:webHidden/>
              </w:rPr>
              <w:t>7</w:t>
            </w:r>
            <w:r w:rsidR="001A56B6">
              <w:rPr>
                <w:noProof/>
                <w:webHidden/>
              </w:rPr>
              <w:fldChar w:fldCharType="end"/>
            </w:r>
          </w:hyperlink>
        </w:p>
        <w:p w14:paraId="3ED7333E" w14:textId="17F706C9"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07"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The Home Market</w:t>
            </w:r>
            <w:r w:rsidR="001A56B6">
              <w:rPr>
                <w:noProof/>
                <w:webHidden/>
              </w:rPr>
              <w:tab/>
            </w:r>
            <w:r w:rsidR="001A56B6">
              <w:rPr>
                <w:noProof/>
                <w:webHidden/>
              </w:rPr>
              <w:fldChar w:fldCharType="begin"/>
            </w:r>
            <w:r w:rsidR="001A56B6">
              <w:rPr>
                <w:noProof/>
                <w:webHidden/>
              </w:rPr>
              <w:instrText xml:space="preserve"> PAGEREF _Toc168779307 \h </w:instrText>
            </w:r>
            <w:r w:rsidR="001A56B6">
              <w:rPr>
                <w:noProof/>
                <w:webHidden/>
              </w:rPr>
            </w:r>
            <w:r w:rsidR="001A56B6">
              <w:rPr>
                <w:noProof/>
                <w:webHidden/>
              </w:rPr>
              <w:fldChar w:fldCharType="separate"/>
            </w:r>
            <w:r w:rsidR="00460F03">
              <w:rPr>
                <w:noProof/>
                <w:webHidden/>
              </w:rPr>
              <w:t>9</w:t>
            </w:r>
            <w:r w:rsidR="001A56B6">
              <w:rPr>
                <w:noProof/>
                <w:webHidden/>
              </w:rPr>
              <w:fldChar w:fldCharType="end"/>
            </w:r>
          </w:hyperlink>
        </w:p>
        <w:p w14:paraId="60D5AE5C" w14:textId="7F24DAD7"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08"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An American Renaissance</w:t>
            </w:r>
            <w:r w:rsidR="001A56B6">
              <w:rPr>
                <w:noProof/>
                <w:webHidden/>
              </w:rPr>
              <w:tab/>
            </w:r>
            <w:r w:rsidR="001A56B6">
              <w:rPr>
                <w:noProof/>
                <w:webHidden/>
              </w:rPr>
              <w:fldChar w:fldCharType="begin"/>
            </w:r>
            <w:r w:rsidR="001A56B6">
              <w:rPr>
                <w:noProof/>
                <w:webHidden/>
              </w:rPr>
              <w:instrText xml:space="preserve"> PAGEREF _Toc168779308 \h </w:instrText>
            </w:r>
            <w:r w:rsidR="001A56B6">
              <w:rPr>
                <w:noProof/>
                <w:webHidden/>
              </w:rPr>
            </w:r>
            <w:r w:rsidR="001A56B6">
              <w:rPr>
                <w:noProof/>
                <w:webHidden/>
              </w:rPr>
              <w:fldChar w:fldCharType="separate"/>
            </w:r>
            <w:r w:rsidR="00460F03">
              <w:rPr>
                <w:noProof/>
                <w:webHidden/>
              </w:rPr>
              <w:t>11</w:t>
            </w:r>
            <w:r w:rsidR="001A56B6">
              <w:rPr>
                <w:noProof/>
                <w:webHidden/>
              </w:rPr>
              <w:fldChar w:fldCharType="end"/>
            </w:r>
          </w:hyperlink>
        </w:p>
        <w:p w14:paraId="008EDB4A" w14:textId="5EDCB446" w:rsidR="001A56B6" w:rsidRDefault="00000000" w:rsidP="00B6774F">
          <w:pPr>
            <w:pStyle w:val="TOC2"/>
            <w:rPr>
              <w:rFonts w:asciiTheme="minorHAnsi" w:eastAsiaTheme="minorEastAsia" w:hAnsiTheme="minorHAnsi" w:cstheme="minorBidi"/>
              <w:noProof/>
              <w:kern w:val="2"/>
              <w:szCs w:val="24"/>
              <w:lang w:eastAsia="ja-JP"/>
              <w14:ligatures w14:val="standardContextual"/>
            </w:rPr>
          </w:pPr>
          <w:hyperlink w:anchor="_Toc168779309" w:history="1">
            <w:r w:rsidR="001A56B6" w:rsidRPr="002C06D5">
              <w:rPr>
                <w:rStyle w:val="Hyperlink"/>
                <w:rFonts w:cstheme="minorHAnsi"/>
                <w:noProof/>
              </w:rPr>
              <w:t>2.</w:t>
            </w:r>
            <w:r w:rsidR="001A56B6">
              <w:rPr>
                <w:rFonts w:asciiTheme="minorHAnsi" w:eastAsiaTheme="minorEastAsia" w:hAnsiTheme="minorHAnsi" w:cstheme="minorBidi"/>
                <w:noProof/>
                <w:kern w:val="2"/>
                <w:szCs w:val="24"/>
                <w:lang w:eastAsia="ja-JP"/>
                <w14:ligatures w14:val="standardContextual"/>
              </w:rPr>
              <w:tab/>
            </w:r>
            <w:r w:rsidR="001A56B6" w:rsidRPr="002C06D5">
              <w:rPr>
                <w:rStyle w:val="Hyperlink"/>
                <w:rFonts w:cstheme="minorHAnsi"/>
                <w:noProof/>
              </w:rPr>
              <w:t>Fundamental Concepts</w:t>
            </w:r>
            <w:r w:rsidR="001A56B6">
              <w:rPr>
                <w:noProof/>
                <w:webHidden/>
              </w:rPr>
              <w:tab/>
            </w:r>
            <w:r w:rsidR="001A56B6">
              <w:rPr>
                <w:noProof/>
                <w:webHidden/>
              </w:rPr>
              <w:fldChar w:fldCharType="begin"/>
            </w:r>
            <w:r w:rsidR="001A56B6">
              <w:rPr>
                <w:noProof/>
                <w:webHidden/>
              </w:rPr>
              <w:instrText xml:space="preserve"> PAGEREF _Toc168779309 \h </w:instrText>
            </w:r>
            <w:r w:rsidR="001A56B6">
              <w:rPr>
                <w:noProof/>
                <w:webHidden/>
              </w:rPr>
            </w:r>
            <w:r w:rsidR="001A56B6">
              <w:rPr>
                <w:noProof/>
                <w:webHidden/>
              </w:rPr>
              <w:fldChar w:fldCharType="separate"/>
            </w:r>
            <w:r w:rsidR="00460F03">
              <w:rPr>
                <w:noProof/>
                <w:webHidden/>
              </w:rPr>
              <w:t>14</w:t>
            </w:r>
            <w:r w:rsidR="001A56B6">
              <w:rPr>
                <w:noProof/>
                <w:webHidden/>
              </w:rPr>
              <w:fldChar w:fldCharType="end"/>
            </w:r>
          </w:hyperlink>
        </w:p>
        <w:p w14:paraId="037F4D86" w14:textId="2394A1A0"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10"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Working with Data</w:t>
            </w:r>
            <w:r w:rsidR="001A56B6">
              <w:rPr>
                <w:noProof/>
                <w:webHidden/>
              </w:rPr>
              <w:tab/>
            </w:r>
            <w:r w:rsidR="001A56B6">
              <w:rPr>
                <w:noProof/>
                <w:webHidden/>
              </w:rPr>
              <w:fldChar w:fldCharType="begin"/>
            </w:r>
            <w:r w:rsidR="001A56B6">
              <w:rPr>
                <w:noProof/>
                <w:webHidden/>
              </w:rPr>
              <w:instrText xml:space="preserve"> PAGEREF _Toc168779310 \h </w:instrText>
            </w:r>
            <w:r w:rsidR="001A56B6">
              <w:rPr>
                <w:noProof/>
                <w:webHidden/>
              </w:rPr>
            </w:r>
            <w:r w:rsidR="001A56B6">
              <w:rPr>
                <w:noProof/>
                <w:webHidden/>
              </w:rPr>
              <w:fldChar w:fldCharType="separate"/>
            </w:r>
            <w:r w:rsidR="00460F03">
              <w:rPr>
                <w:noProof/>
                <w:webHidden/>
              </w:rPr>
              <w:t>14</w:t>
            </w:r>
            <w:r w:rsidR="001A56B6">
              <w:rPr>
                <w:noProof/>
                <w:webHidden/>
              </w:rPr>
              <w:fldChar w:fldCharType="end"/>
            </w:r>
          </w:hyperlink>
        </w:p>
        <w:p w14:paraId="45CDC487" w14:textId="36435E9F"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11"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Processor Registers</w:t>
            </w:r>
            <w:r w:rsidR="001A56B6">
              <w:rPr>
                <w:noProof/>
                <w:webHidden/>
              </w:rPr>
              <w:tab/>
            </w:r>
            <w:r w:rsidR="001A56B6">
              <w:rPr>
                <w:noProof/>
                <w:webHidden/>
              </w:rPr>
              <w:fldChar w:fldCharType="begin"/>
            </w:r>
            <w:r w:rsidR="001A56B6">
              <w:rPr>
                <w:noProof/>
                <w:webHidden/>
              </w:rPr>
              <w:instrText xml:space="preserve"> PAGEREF _Toc168779311 \h </w:instrText>
            </w:r>
            <w:r w:rsidR="001A56B6">
              <w:rPr>
                <w:noProof/>
                <w:webHidden/>
              </w:rPr>
            </w:r>
            <w:r w:rsidR="001A56B6">
              <w:rPr>
                <w:noProof/>
                <w:webHidden/>
              </w:rPr>
              <w:fldChar w:fldCharType="separate"/>
            </w:r>
            <w:r w:rsidR="00460F03">
              <w:rPr>
                <w:noProof/>
                <w:webHidden/>
              </w:rPr>
              <w:t>15</w:t>
            </w:r>
            <w:r w:rsidR="001A56B6">
              <w:rPr>
                <w:noProof/>
                <w:webHidden/>
              </w:rPr>
              <w:fldChar w:fldCharType="end"/>
            </w:r>
          </w:hyperlink>
        </w:p>
        <w:p w14:paraId="01F952E2" w14:textId="6210B0E2"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12" w:history="1">
            <w:r w:rsidR="001A56B6" w:rsidRPr="002C06D5">
              <w:rPr>
                <w:rStyle w:val="Hyperlink"/>
                <w:rFonts w:ascii="Wingdings" w:hAnsi="Wingdings"/>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noProof/>
              </w:rPr>
              <w:t>Memory</w:t>
            </w:r>
            <w:r w:rsidR="001A56B6">
              <w:rPr>
                <w:noProof/>
                <w:webHidden/>
              </w:rPr>
              <w:tab/>
            </w:r>
            <w:r w:rsidR="001A56B6">
              <w:rPr>
                <w:noProof/>
                <w:webHidden/>
              </w:rPr>
              <w:tab/>
            </w:r>
            <w:r w:rsidR="001A56B6">
              <w:rPr>
                <w:noProof/>
                <w:webHidden/>
              </w:rPr>
              <w:fldChar w:fldCharType="begin"/>
            </w:r>
            <w:r w:rsidR="001A56B6">
              <w:rPr>
                <w:noProof/>
                <w:webHidden/>
              </w:rPr>
              <w:instrText xml:space="preserve"> PAGEREF _Toc168779312 \h </w:instrText>
            </w:r>
            <w:r w:rsidR="001A56B6">
              <w:rPr>
                <w:noProof/>
                <w:webHidden/>
              </w:rPr>
            </w:r>
            <w:r w:rsidR="001A56B6">
              <w:rPr>
                <w:noProof/>
                <w:webHidden/>
              </w:rPr>
              <w:fldChar w:fldCharType="separate"/>
            </w:r>
            <w:r w:rsidR="00460F03">
              <w:rPr>
                <w:noProof/>
                <w:webHidden/>
              </w:rPr>
              <w:t>16</w:t>
            </w:r>
            <w:r w:rsidR="001A56B6">
              <w:rPr>
                <w:noProof/>
                <w:webHidden/>
              </w:rPr>
              <w:fldChar w:fldCharType="end"/>
            </w:r>
          </w:hyperlink>
        </w:p>
        <w:p w14:paraId="54ED688A" w14:textId="0E6E56EC"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13"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Representing Data</w:t>
            </w:r>
            <w:r w:rsidR="001A56B6">
              <w:rPr>
                <w:noProof/>
                <w:webHidden/>
              </w:rPr>
              <w:tab/>
            </w:r>
            <w:r w:rsidR="001A56B6">
              <w:rPr>
                <w:noProof/>
                <w:webHidden/>
              </w:rPr>
              <w:fldChar w:fldCharType="begin"/>
            </w:r>
            <w:r w:rsidR="001A56B6">
              <w:rPr>
                <w:noProof/>
                <w:webHidden/>
              </w:rPr>
              <w:instrText xml:space="preserve"> PAGEREF _Toc168779313 \h </w:instrText>
            </w:r>
            <w:r w:rsidR="001A56B6">
              <w:rPr>
                <w:noProof/>
                <w:webHidden/>
              </w:rPr>
            </w:r>
            <w:r w:rsidR="001A56B6">
              <w:rPr>
                <w:noProof/>
                <w:webHidden/>
              </w:rPr>
              <w:fldChar w:fldCharType="separate"/>
            </w:r>
            <w:r w:rsidR="00460F03">
              <w:rPr>
                <w:noProof/>
                <w:webHidden/>
              </w:rPr>
              <w:t>16</w:t>
            </w:r>
            <w:r w:rsidR="001A56B6">
              <w:rPr>
                <w:noProof/>
                <w:webHidden/>
              </w:rPr>
              <w:fldChar w:fldCharType="end"/>
            </w:r>
          </w:hyperlink>
        </w:p>
        <w:p w14:paraId="32D05811" w14:textId="103F52AA"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14"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Making Data Human-Readable</w:t>
            </w:r>
            <w:r w:rsidR="001A56B6">
              <w:rPr>
                <w:noProof/>
                <w:webHidden/>
              </w:rPr>
              <w:tab/>
            </w:r>
            <w:r w:rsidR="001A56B6">
              <w:rPr>
                <w:noProof/>
                <w:webHidden/>
              </w:rPr>
              <w:fldChar w:fldCharType="begin"/>
            </w:r>
            <w:r w:rsidR="001A56B6">
              <w:rPr>
                <w:noProof/>
                <w:webHidden/>
              </w:rPr>
              <w:instrText xml:space="preserve"> PAGEREF _Toc168779314 \h </w:instrText>
            </w:r>
            <w:r w:rsidR="001A56B6">
              <w:rPr>
                <w:noProof/>
                <w:webHidden/>
              </w:rPr>
            </w:r>
            <w:r w:rsidR="001A56B6">
              <w:rPr>
                <w:noProof/>
                <w:webHidden/>
              </w:rPr>
              <w:fldChar w:fldCharType="separate"/>
            </w:r>
            <w:r w:rsidR="00460F03">
              <w:rPr>
                <w:noProof/>
                <w:webHidden/>
              </w:rPr>
              <w:t>18</w:t>
            </w:r>
            <w:r w:rsidR="001A56B6">
              <w:rPr>
                <w:noProof/>
                <w:webHidden/>
              </w:rPr>
              <w:fldChar w:fldCharType="end"/>
            </w:r>
          </w:hyperlink>
        </w:p>
        <w:p w14:paraId="7DCF5E29" w14:textId="552DC493"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15"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Putting It All Together</w:t>
            </w:r>
            <w:r w:rsidR="001A56B6">
              <w:rPr>
                <w:noProof/>
                <w:webHidden/>
              </w:rPr>
              <w:tab/>
            </w:r>
            <w:r w:rsidR="001A56B6">
              <w:rPr>
                <w:noProof/>
                <w:webHidden/>
              </w:rPr>
              <w:fldChar w:fldCharType="begin"/>
            </w:r>
            <w:r w:rsidR="001A56B6">
              <w:rPr>
                <w:noProof/>
                <w:webHidden/>
              </w:rPr>
              <w:instrText xml:space="preserve"> PAGEREF _Toc168779315 \h </w:instrText>
            </w:r>
            <w:r w:rsidR="001A56B6">
              <w:rPr>
                <w:noProof/>
                <w:webHidden/>
              </w:rPr>
            </w:r>
            <w:r w:rsidR="001A56B6">
              <w:rPr>
                <w:noProof/>
                <w:webHidden/>
              </w:rPr>
              <w:fldChar w:fldCharType="separate"/>
            </w:r>
            <w:r w:rsidR="00460F03">
              <w:rPr>
                <w:noProof/>
                <w:webHidden/>
              </w:rPr>
              <w:t>19</w:t>
            </w:r>
            <w:r w:rsidR="001A56B6">
              <w:rPr>
                <w:noProof/>
                <w:webHidden/>
              </w:rPr>
              <w:fldChar w:fldCharType="end"/>
            </w:r>
          </w:hyperlink>
        </w:p>
        <w:p w14:paraId="175C50DE" w14:textId="0DBEBB30" w:rsidR="001A56B6" w:rsidRDefault="00000000" w:rsidP="00B6774F">
          <w:pPr>
            <w:pStyle w:val="TOC2"/>
            <w:rPr>
              <w:rFonts w:asciiTheme="minorHAnsi" w:eastAsiaTheme="minorEastAsia" w:hAnsiTheme="minorHAnsi" w:cstheme="minorBidi"/>
              <w:noProof/>
              <w:kern w:val="2"/>
              <w:szCs w:val="24"/>
              <w:lang w:eastAsia="ja-JP"/>
              <w14:ligatures w14:val="standardContextual"/>
            </w:rPr>
          </w:pPr>
          <w:hyperlink w:anchor="_Toc168779316" w:history="1">
            <w:r w:rsidR="001A56B6" w:rsidRPr="002C06D5">
              <w:rPr>
                <w:rStyle w:val="Hyperlink"/>
                <w:rFonts w:cstheme="minorHAnsi"/>
                <w:noProof/>
              </w:rPr>
              <w:t>3.</w:t>
            </w:r>
            <w:r w:rsidR="001A56B6">
              <w:rPr>
                <w:rFonts w:asciiTheme="minorHAnsi" w:eastAsiaTheme="minorEastAsia" w:hAnsiTheme="minorHAnsi" w:cstheme="minorBidi"/>
                <w:noProof/>
                <w:kern w:val="2"/>
                <w:szCs w:val="24"/>
                <w:lang w:eastAsia="ja-JP"/>
                <w14:ligatures w14:val="standardContextual"/>
              </w:rPr>
              <w:tab/>
            </w:r>
            <w:r w:rsidR="001A56B6" w:rsidRPr="002C06D5">
              <w:rPr>
                <w:rStyle w:val="Hyperlink"/>
                <w:rFonts w:cstheme="minorHAnsi"/>
                <w:noProof/>
              </w:rPr>
              <w:t>Getting Started</w:t>
            </w:r>
            <w:r w:rsidR="001A56B6">
              <w:rPr>
                <w:noProof/>
                <w:webHidden/>
              </w:rPr>
              <w:tab/>
            </w:r>
            <w:r w:rsidR="001A56B6">
              <w:rPr>
                <w:noProof/>
                <w:webHidden/>
              </w:rPr>
              <w:fldChar w:fldCharType="begin"/>
            </w:r>
            <w:r w:rsidR="001A56B6">
              <w:rPr>
                <w:noProof/>
                <w:webHidden/>
              </w:rPr>
              <w:instrText xml:space="preserve"> PAGEREF _Toc168779316 \h </w:instrText>
            </w:r>
            <w:r w:rsidR="001A56B6">
              <w:rPr>
                <w:noProof/>
                <w:webHidden/>
              </w:rPr>
            </w:r>
            <w:r w:rsidR="001A56B6">
              <w:rPr>
                <w:noProof/>
                <w:webHidden/>
              </w:rPr>
              <w:fldChar w:fldCharType="separate"/>
            </w:r>
            <w:r w:rsidR="00460F03">
              <w:rPr>
                <w:noProof/>
                <w:webHidden/>
              </w:rPr>
              <w:t>20</w:t>
            </w:r>
            <w:r w:rsidR="001A56B6">
              <w:rPr>
                <w:noProof/>
                <w:webHidden/>
              </w:rPr>
              <w:fldChar w:fldCharType="end"/>
            </w:r>
          </w:hyperlink>
        </w:p>
        <w:p w14:paraId="4B9725CC" w14:textId="038D7B25"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17"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Setting Up Your Development Environment</w:t>
            </w:r>
            <w:r w:rsidR="001A56B6">
              <w:rPr>
                <w:noProof/>
                <w:webHidden/>
              </w:rPr>
              <w:tab/>
            </w:r>
            <w:r w:rsidR="001A56B6">
              <w:rPr>
                <w:noProof/>
                <w:webHidden/>
              </w:rPr>
              <w:fldChar w:fldCharType="begin"/>
            </w:r>
            <w:r w:rsidR="001A56B6">
              <w:rPr>
                <w:noProof/>
                <w:webHidden/>
              </w:rPr>
              <w:instrText xml:space="preserve"> PAGEREF _Toc168779317 \h </w:instrText>
            </w:r>
            <w:r w:rsidR="001A56B6">
              <w:rPr>
                <w:noProof/>
                <w:webHidden/>
              </w:rPr>
            </w:r>
            <w:r w:rsidR="001A56B6">
              <w:rPr>
                <w:noProof/>
                <w:webHidden/>
              </w:rPr>
              <w:fldChar w:fldCharType="separate"/>
            </w:r>
            <w:r w:rsidR="00460F03">
              <w:rPr>
                <w:noProof/>
                <w:webHidden/>
              </w:rPr>
              <w:t>20</w:t>
            </w:r>
            <w:r w:rsidR="001A56B6">
              <w:rPr>
                <w:noProof/>
                <w:webHidden/>
              </w:rPr>
              <w:fldChar w:fldCharType="end"/>
            </w:r>
          </w:hyperlink>
        </w:p>
        <w:p w14:paraId="0091D217" w14:textId="25FAE3CD"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18"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Text Editor</w:t>
            </w:r>
            <w:r w:rsidR="001A56B6">
              <w:rPr>
                <w:noProof/>
                <w:webHidden/>
              </w:rPr>
              <w:tab/>
            </w:r>
            <w:r w:rsidR="001A56B6">
              <w:rPr>
                <w:noProof/>
                <w:webHidden/>
              </w:rPr>
              <w:fldChar w:fldCharType="begin"/>
            </w:r>
            <w:r w:rsidR="001A56B6">
              <w:rPr>
                <w:noProof/>
                <w:webHidden/>
              </w:rPr>
              <w:instrText xml:space="preserve"> PAGEREF _Toc168779318 \h </w:instrText>
            </w:r>
            <w:r w:rsidR="001A56B6">
              <w:rPr>
                <w:noProof/>
                <w:webHidden/>
              </w:rPr>
            </w:r>
            <w:r w:rsidR="001A56B6">
              <w:rPr>
                <w:noProof/>
                <w:webHidden/>
              </w:rPr>
              <w:fldChar w:fldCharType="separate"/>
            </w:r>
            <w:r w:rsidR="00460F03">
              <w:rPr>
                <w:noProof/>
                <w:webHidden/>
              </w:rPr>
              <w:t>20</w:t>
            </w:r>
            <w:r w:rsidR="001A56B6">
              <w:rPr>
                <w:noProof/>
                <w:webHidden/>
              </w:rPr>
              <w:fldChar w:fldCharType="end"/>
            </w:r>
          </w:hyperlink>
        </w:p>
        <w:p w14:paraId="75355AB3" w14:textId="5491B444"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19"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Assembler and Linker</w:t>
            </w:r>
            <w:r w:rsidR="001A56B6">
              <w:rPr>
                <w:noProof/>
                <w:webHidden/>
              </w:rPr>
              <w:tab/>
            </w:r>
            <w:r w:rsidR="001A56B6">
              <w:rPr>
                <w:noProof/>
                <w:webHidden/>
              </w:rPr>
              <w:fldChar w:fldCharType="begin"/>
            </w:r>
            <w:r w:rsidR="001A56B6">
              <w:rPr>
                <w:noProof/>
                <w:webHidden/>
              </w:rPr>
              <w:instrText xml:space="preserve"> PAGEREF _Toc168779319 \h </w:instrText>
            </w:r>
            <w:r w:rsidR="001A56B6">
              <w:rPr>
                <w:noProof/>
                <w:webHidden/>
              </w:rPr>
            </w:r>
            <w:r w:rsidR="001A56B6">
              <w:rPr>
                <w:noProof/>
                <w:webHidden/>
              </w:rPr>
              <w:fldChar w:fldCharType="separate"/>
            </w:r>
            <w:r w:rsidR="00460F03">
              <w:rPr>
                <w:noProof/>
                <w:webHidden/>
              </w:rPr>
              <w:t>20</w:t>
            </w:r>
            <w:r w:rsidR="001A56B6">
              <w:rPr>
                <w:noProof/>
                <w:webHidden/>
              </w:rPr>
              <w:fldChar w:fldCharType="end"/>
            </w:r>
          </w:hyperlink>
        </w:p>
        <w:p w14:paraId="1AE57486" w14:textId="25AD94FC"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20"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Emulator</w:t>
            </w:r>
            <w:r w:rsidR="001A56B6">
              <w:rPr>
                <w:noProof/>
                <w:webHidden/>
              </w:rPr>
              <w:tab/>
            </w:r>
            <w:r w:rsidR="001A56B6">
              <w:rPr>
                <w:noProof/>
                <w:webHidden/>
              </w:rPr>
              <w:fldChar w:fldCharType="begin"/>
            </w:r>
            <w:r w:rsidR="001A56B6">
              <w:rPr>
                <w:noProof/>
                <w:webHidden/>
              </w:rPr>
              <w:instrText xml:space="preserve"> PAGEREF _Toc168779320 \h </w:instrText>
            </w:r>
            <w:r w:rsidR="001A56B6">
              <w:rPr>
                <w:noProof/>
                <w:webHidden/>
              </w:rPr>
            </w:r>
            <w:r w:rsidR="001A56B6">
              <w:rPr>
                <w:noProof/>
                <w:webHidden/>
              </w:rPr>
              <w:fldChar w:fldCharType="separate"/>
            </w:r>
            <w:r w:rsidR="00460F03">
              <w:rPr>
                <w:noProof/>
                <w:webHidden/>
              </w:rPr>
              <w:t>21</w:t>
            </w:r>
            <w:r w:rsidR="001A56B6">
              <w:rPr>
                <w:noProof/>
                <w:webHidden/>
              </w:rPr>
              <w:fldChar w:fldCharType="end"/>
            </w:r>
          </w:hyperlink>
        </w:p>
        <w:p w14:paraId="6FB4027B" w14:textId="2423C9A0"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21"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Graphics Tools</w:t>
            </w:r>
            <w:r w:rsidR="001A56B6">
              <w:rPr>
                <w:noProof/>
                <w:webHidden/>
              </w:rPr>
              <w:tab/>
            </w:r>
            <w:r w:rsidR="001A56B6">
              <w:rPr>
                <w:noProof/>
                <w:webHidden/>
              </w:rPr>
              <w:fldChar w:fldCharType="begin"/>
            </w:r>
            <w:r w:rsidR="001A56B6">
              <w:rPr>
                <w:noProof/>
                <w:webHidden/>
              </w:rPr>
              <w:instrText xml:space="preserve"> PAGEREF _Toc168779321 \h </w:instrText>
            </w:r>
            <w:r w:rsidR="001A56B6">
              <w:rPr>
                <w:noProof/>
                <w:webHidden/>
              </w:rPr>
            </w:r>
            <w:r w:rsidR="001A56B6">
              <w:rPr>
                <w:noProof/>
                <w:webHidden/>
              </w:rPr>
              <w:fldChar w:fldCharType="separate"/>
            </w:r>
            <w:r w:rsidR="00460F03">
              <w:rPr>
                <w:noProof/>
                <w:webHidden/>
              </w:rPr>
              <w:t>23</w:t>
            </w:r>
            <w:r w:rsidR="001A56B6">
              <w:rPr>
                <w:noProof/>
                <w:webHidden/>
              </w:rPr>
              <w:fldChar w:fldCharType="end"/>
            </w:r>
          </w:hyperlink>
        </w:p>
        <w:p w14:paraId="67D025A9" w14:textId="2FB8E08B"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22"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Music Composition Tools</w:t>
            </w:r>
            <w:r w:rsidR="001A56B6">
              <w:rPr>
                <w:noProof/>
                <w:webHidden/>
              </w:rPr>
              <w:tab/>
            </w:r>
            <w:r w:rsidR="001A56B6">
              <w:rPr>
                <w:noProof/>
                <w:webHidden/>
              </w:rPr>
              <w:fldChar w:fldCharType="begin"/>
            </w:r>
            <w:r w:rsidR="001A56B6">
              <w:rPr>
                <w:noProof/>
                <w:webHidden/>
              </w:rPr>
              <w:instrText xml:space="preserve"> PAGEREF _Toc168779322 \h </w:instrText>
            </w:r>
            <w:r w:rsidR="001A56B6">
              <w:rPr>
                <w:noProof/>
                <w:webHidden/>
              </w:rPr>
            </w:r>
            <w:r w:rsidR="001A56B6">
              <w:rPr>
                <w:noProof/>
                <w:webHidden/>
              </w:rPr>
              <w:fldChar w:fldCharType="separate"/>
            </w:r>
            <w:r w:rsidR="00460F03">
              <w:rPr>
                <w:noProof/>
                <w:webHidden/>
              </w:rPr>
              <w:t>24</w:t>
            </w:r>
            <w:r w:rsidR="001A56B6">
              <w:rPr>
                <w:noProof/>
                <w:webHidden/>
              </w:rPr>
              <w:fldChar w:fldCharType="end"/>
            </w:r>
          </w:hyperlink>
        </w:p>
        <w:p w14:paraId="3741C3B3" w14:textId="0B0B126B"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23"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Putting It All Together</w:t>
            </w:r>
            <w:r w:rsidR="001A56B6">
              <w:rPr>
                <w:noProof/>
                <w:webHidden/>
              </w:rPr>
              <w:tab/>
            </w:r>
            <w:r w:rsidR="001A56B6">
              <w:rPr>
                <w:noProof/>
                <w:webHidden/>
              </w:rPr>
              <w:fldChar w:fldCharType="begin"/>
            </w:r>
            <w:r w:rsidR="001A56B6">
              <w:rPr>
                <w:noProof/>
                <w:webHidden/>
              </w:rPr>
              <w:instrText xml:space="preserve"> PAGEREF _Toc168779323 \h </w:instrText>
            </w:r>
            <w:r w:rsidR="001A56B6">
              <w:rPr>
                <w:noProof/>
                <w:webHidden/>
              </w:rPr>
            </w:r>
            <w:r w:rsidR="001A56B6">
              <w:rPr>
                <w:noProof/>
                <w:webHidden/>
              </w:rPr>
              <w:fldChar w:fldCharType="separate"/>
            </w:r>
            <w:r w:rsidR="00460F03">
              <w:rPr>
                <w:noProof/>
                <w:webHidden/>
              </w:rPr>
              <w:t>24</w:t>
            </w:r>
            <w:r w:rsidR="001A56B6">
              <w:rPr>
                <w:noProof/>
                <w:webHidden/>
              </w:rPr>
              <w:fldChar w:fldCharType="end"/>
            </w:r>
          </w:hyperlink>
        </w:p>
        <w:p w14:paraId="70FD74CE" w14:textId="7FAF8784"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24"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Next Steps</w:t>
            </w:r>
            <w:r w:rsidR="001A56B6">
              <w:rPr>
                <w:noProof/>
                <w:webHidden/>
              </w:rPr>
              <w:tab/>
            </w:r>
            <w:r w:rsidR="001A56B6">
              <w:rPr>
                <w:noProof/>
                <w:webHidden/>
              </w:rPr>
              <w:fldChar w:fldCharType="begin"/>
            </w:r>
            <w:r w:rsidR="001A56B6">
              <w:rPr>
                <w:noProof/>
                <w:webHidden/>
              </w:rPr>
              <w:instrText xml:space="preserve"> PAGEREF _Toc168779324 \h </w:instrText>
            </w:r>
            <w:r w:rsidR="001A56B6">
              <w:rPr>
                <w:noProof/>
                <w:webHidden/>
              </w:rPr>
            </w:r>
            <w:r w:rsidR="001A56B6">
              <w:rPr>
                <w:noProof/>
                <w:webHidden/>
              </w:rPr>
              <w:fldChar w:fldCharType="separate"/>
            </w:r>
            <w:r w:rsidR="00460F03">
              <w:rPr>
                <w:noProof/>
                <w:webHidden/>
              </w:rPr>
              <w:t>26</w:t>
            </w:r>
            <w:r w:rsidR="001A56B6">
              <w:rPr>
                <w:noProof/>
                <w:webHidden/>
              </w:rPr>
              <w:fldChar w:fldCharType="end"/>
            </w:r>
          </w:hyperlink>
        </w:p>
        <w:p w14:paraId="4676E751" w14:textId="63E83A1F" w:rsidR="001A56B6" w:rsidRDefault="00000000" w:rsidP="00B6774F">
          <w:pPr>
            <w:pStyle w:val="TOC2"/>
            <w:rPr>
              <w:rFonts w:asciiTheme="minorHAnsi" w:eastAsiaTheme="minorEastAsia" w:hAnsiTheme="minorHAnsi" w:cstheme="minorBidi"/>
              <w:noProof/>
              <w:kern w:val="2"/>
              <w:szCs w:val="24"/>
              <w:lang w:eastAsia="ja-JP"/>
              <w14:ligatures w14:val="standardContextual"/>
            </w:rPr>
          </w:pPr>
          <w:hyperlink w:anchor="_Toc168779325" w:history="1">
            <w:r w:rsidR="001A56B6" w:rsidRPr="002C06D5">
              <w:rPr>
                <w:rStyle w:val="Hyperlink"/>
                <w:rFonts w:cstheme="minorHAnsi"/>
                <w:noProof/>
              </w:rPr>
              <w:t>4.</w:t>
            </w:r>
            <w:r w:rsidR="001A56B6">
              <w:rPr>
                <w:rFonts w:asciiTheme="minorHAnsi" w:eastAsiaTheme="minorEastAsia" w:hAnsiTheme="minorHAnsi" w:cstheme="minorBidi"/>
                <w:noProof/>
                <w:kern w:val="2"/>
                <w:szCs w:val="24"/>
                <w:lang w:eastAsia="ja-JP"/>
                <w14:ligatures w14:val="standardContextual"/>
              </w:rPr>
              <w:tab/>
            </w:r>
            <w:r w:rsidR="001A56B6" w:rsidRPr="002C06D5">
              <w:rPr>
                <w:rStyle w:val="Hyperlink"/>
                <w:rFonts w:cstheme="minorHAnsi"/>
                <w:noProof/>
              </w:rPr>
              <w:t>NES Hardware</w:t>
            </w:r>
            <w:r w:rsidR="001A56B6">
              <w:rPr>
                <w:noProof/>
                <w:webHidden/>
              </w:rPr>
              <w:tab/>
            </w:r>
            <w:r w:rsidR="001A56B6">
              <w:rPr>
                <w:noProof/>
                <w:webHidden/>
              </w:rPr>
              <w:fldChar w:fldCharType="begin"/>
            </w:r>
            <w:r w:rsidR="001A56B6">
              <w:rPr>
                <w:noProof/>
                <w:webHidden/>
              </w:rPr>
              <w:instrText xml:space="preserve"> PAGEREF _Toc168779325 \h </w:instrText>
            </w:r>
            <w:r w:rsidR="001A56B6">
              <w:rPr>
                <w:noProof/>
                <w:webHidden/>
              </w:rPr>
            </w:r>
            <w:r w:rsidR="001A56B6">
              <w:rPr>
                <w:noProof/>
                <w:webHidden/>
              </w:rPr>
              <w:fldChar w:fldCharType="separate"/>
            </w:r>
            <w:r w:rsidR="00460F03">
              <w:rPr>
                <w:noProof/>
                <w:webHidden/>
              </w:rPr>
              <w:t>27</w:t>
            </w:r>
            <w:r w:rsidR="001A56B6">
              <w:rPr>
                <w:noProof/>
                <w:webHidden/>
              </w:rPr>
              <w:fldChar w:fldCharType="end"/>
            </w:r>
          </w:hyperlink>
        </w:p>
        <w:p w14:paraId="5A94D83B" w14:textId="367E20D0"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26"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The Console</w:t>
            </w:r>
            <w:r w:rsidR="001A56B6">
              <w:rPr>
                <w:noProof/>
                <w:webHidden/>
              </w:rPr>
              <w:tab/>
            </w:r>
            <w:r w:rsidR="001A56B6">
              <w:rPr>
                <w:noProof/>
                <w:webHidden/>
              </w:rPr>
              <w:fldChar w:fldCharType="begin"/>
            </w:r>
            <w:r w:rsidR="001A56B6">
              <w:rPr>
                <w:noProof/>
                <w:webHidden/>
              </w:rPr>
              <w:instrText xml:space="preserve"> PAGEREF _Toc168779326 \h </w:instrText>
            </w:r>
            <w:r w:rsidR="001A56B6">
              <w:rPr>
                <w:noProof/>
                <w:webHidden/>
              </w:rPr>
            </w:r>
            <w:r w:rsidR="001A56B6">
              <w:rPr>
                <w:noProof/>
                <w:webHidden/>
              </w:rPr>
              <w:fldChar w:fldCharType="separate"/>
            </w:r>
            <w:r w:rsidR="00460F03">
              <w:rPr>
                <w:noProof/>
                <w:webHidden/>
              </w:rPr>
              <w:t>27</w:t>
            </w:r>
            <w:r w:rsidR="001A56B6">
              <w:rPr>
                <w:noProof/>
                <w:webHidden/>
              </w:rPr>
              <w:fldChar w:fldCharType="end"/>
            </w:r>
          </w:hyperlink>
        </w:p>
        <w:p w14:paraId="1B38260E" w14:textId="478DE877"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27"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Cartridges</w:t>
            </w:r>
            <w:r w:rsidR="001A56B6">
              <w:rPr>
                <w:noProof/>
                <w:webHidden/>
              </w:rPr>
              <w:tab/>
            </w:r>
            <w:r w:rsidR="001A56B6">
              <w:rPr>
                <w:noProof/>
                <w:webHidden/>
              </w:rPr>
              <w:fldChar w:fldCharType="begin"/>
            </w:r>
            <w:r w:rsidR="001A56B6">
              <w:rPr>
                <w:noProof/>
                <w:webHidden/>
              </w:rPr>
              <w:instrText xml:space="preserve"> PAGEREF _Toc168779327 \h </w:instrText>
            </w:r>
            <w:r w:rsidR="001A56B6">
              <w:rPr>
                <w:noProof/>
                <w:webHidden/>
              </w:rPr>
            </w:r>
            <w:r w:rsidR="001A56B6">
              <w:rPr>
                <w:noProof/>
                <w:webHidden/>
              </w:rPr>
              <w:fldChar w:fldCharType="separate"/>
            </w:r>
            <w:r w:rsidR="00460F03">
              <w:rPr>
                <w:noProof/>
                <w:webHidden/>
              </w:rPr>
              <w:t>28</w:t>
            </w:r>
            <w:r w:rsidR="001A56B6">
              <w:rPr>
                <w:noProof/>
                <w:webHidden/>
              </w:rPr>
              <w:fldChar w:fldCharType="end"/>
            </w:r>
          </w:hyperlink>
        </w:p>
        <w:p w14:paraId="541899A9" w14:textId="0B6CBB89"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28"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What does this have to do with the test project?</w:t>
            </w:r>
            <w:r w:rsidR="001A56B6">
              <w:rPr>
                <w:noProof/>
                <w:webHidden/>
              </w:rPr>
              <w:tab/>
            </w:r>
            <w:r w:rsidR="001A56B6">
              <w:rPr>
                <w:noProof/>
                <w:webHidden/>
              </w:rPr>
              <w:fldChar w:fldCharType="begin"/>
            </w:r>
            <w:r w:rsidR="001A56B6">
              <w:rPr>
                <w:noProof/>
                <w:webHidden/>
              </w:rPr>
              <w:instrText xml:space="preserve"> PAGEREF _Toc168779328 \h </w:instrText>
            </w:r>
            <w:r w:rsidR="001A56B6">
              <w:rPr>
                <w:noProof/>
                <w:webHidden/>
              </w:rPr>
            </w:r>
            <w:r w:rsidR="001A56B6">
              <w:rPr>
                <w:noProof/>
                <w:webHidden/>
              </w:rPr>
              <w:fldChar w:fldCharType="separate"/>
            </w:r>
            <w:r w:rsidR="00460F03">
              <w:rPr>
                <w:noProof/>
                <w:webHidden/>
              </w:rPr>
              <w:t>29</w:t>
            </w:r>
            <w:r w:rsidR="001A56B6">
              <w:rPr>
                <w:noProof/>
                <w:webHidden/>
              </w:rPr>
              <w:fldChar w:fldCharType="end"/>
            </w:r>
          </w:hyperlink>
        </w:p>
        <w:p w14:paraId="4ECBD989" w14:textId="2B4C828C"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29" w:history="1">
            <w:r w:rsidR="001A56B6" w:rsidRPr="002C06D5">
              <w:rPr>
                <w:rStyle w:val="Hyperlink"/>
                <w:rFonts w:ascii="Wingdings" w:hAnsi="Wingdings"/>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noProof/>
              </w:rPr>
              <w:t>Colors and Palettes</w:t>
            </w:r>
            <w:r w:rsidR="001A56B6">
              <w:rPr>
                <w:noProof/>
                <w:webHidden/>
              </w:rPr>
              <w:tab/>
            </w:r>
            <w:r w:rsidR="001A56B6">
              <w:rPr>
                <w:noProof/>
                <w:webHidden/>
              </w:rPr>
              <w:fldChar w:fldCharType="begin"/>
            </w:r>
            <w:r w:rsidR="001A56B6">
              <w:rPr>
                <w:noProof/>
                <w:webHidden/>
              </w:rPr>
              <w:instrText xml:space="preserve"> PAGEREF _Toc168779329 \h </w:instrText>
            </w:r>
            <w:r w:rsidR="001A56B6">
              <w:rPr>
                <w:noProof/>
                <w:webHidden/>
              </w:rPr>
            </w:r>
            <w:r w:rsidR="001A56B6">
              <w:rPr>
                <w:noProof/>
                <w:webHidden/>
              </w:rPr>
              <w:fldChar w:fldCharType="separate"/>
            </w:r>
            <w:r w:rsidR="00460F03">
              <w:rPr>
                <w:noProof/>
                <w:webHidden/>
              </w:rPr>
              <w:t>29</w:t>
            </w:r>
            <w:r w:rsidR="001A56B6">
              <w:rPr>
                <w:noProof/>
                <w:webHidden/>
              </w:rPr>
              <w:fldChar w:fldCharType="end"/>
            </w:r>
          </w:hyperlink>
        </w:p>
        <w:p w14:paraId="7D65413F" w14:textId="7371AC28"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30"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Back to the test project</w:t>
            </w:r>
            <w:r w:rsidR="001A56B6">
              <w:rPr>
                <w:noProof/>
                <w:webHidden/>
              </w:rPr>
              <w:tab/>
            </w:r>
            <w:r w:rsidR="001A56B6">
              <w:rPr>
                <w:noProof/>
                <w:webHidden/>
              </w:rPr>
              <w:fldChar w:fldCharType="begin"/>
            </w:r>
            <w:r w:rsidR="001A56B6">
              <w:rPr>
                <w:noProof/>
                <w:webHidden/>
              </w:rPr>
              <w:instrText xml:space="preserve"> PAGEREF _Toc168779330 \h </w:instrText>
            </w:r>
            <w:r w:rsidR="001A56B6">
              <w:rPr>
                <w:noProof/>
                <w:webHidden/>
              </w:rPr>
            </w:r>
            <w:r w:rsidR="001A56B6">
              <w:rPr>
                <w:noProof/>
                <w:webHidden/>
              </w:rPr>
              <w:fldChar w:fldCharType="separate"/>
            </w:r>
            <w:r w:rsidR="00460F03">
              <w:rPr>
                <w:noProof/>
                <w:webHidden/>
              </w:rPr>
              <w:t>31</w:t>
            </w:r>
            <w:r w:rsidR="001A56B6">
              <w:rPr>
                <w:noProof/>
                <w:webHidden/>
              </w:rPr>
              <w:fldChar w:fldCharType="end"/>
            </w:r>
          </w:hyperlink>
        </w:p>
        <w:p w14:paraId="3084FDFB" w14:textId="241111E0" w:rsidR="001A56B6" w:rsidRDefault="00000000" w:rsidP="00B6774F">
          <w:pPr>
            <w:pStyle w:val="TOC2"/>
            <w:rPr>
              <w:rFonts w:asciiTheme="minorHAnsi" w:eastAsiaTheme="minorEastAsia" w:hAnsiTheme="minorHAnsi" w:cstheme="minorBidi"/>
              <w:noProof/>
              <w:kern w:val="2"/>
              <w:szCs w:val="24"/>
              <w:lang w:eastAsia="ja-JP"/>
              <w14:ligatures w14:val="standardContextual"/>
            </w:rPr>
          </w:pPr>
          <w:hyperlink w:anchor="_Toc168779331" w:history="1">
            <w:r w:rsidR="001A56B6" w:rsidRPr="002C06D5">
              <w:rPr>
                <w:rStyle w:val="Hyperlink"/>
                <w:rFonts w:cstheme="minorHAnsi"/>
                <w:noProof/>
              </w:rPr>
              <w:t>5.</w:t>
            </w:r>
            <w:r w:rsidR="001A56B6">
              <w:rPr>
                <w:rFonts w:asciiTheme="minorHAnsi" w:eastAsiaTheme="minorEastAsia" w:hAnsiTheme="minorHAnsi" w:cstheme="minorBidi"/>
                <w:noProof/>
                <w:kern w:val="2"/>
                <w:szCs w:val="24"/>
                <w:lang w:eastAsia="ja-JP"/>
                <w14:ligatures w14:val="standardContextual"/>
              </w:rPr>
              <w:tab/>
            </w:r>
            <w:r w:rsidR="001A56B6" w:rsidRPr="002C06D5">
              <w:rPr>
                <w:rStyle w:val="Hyperlink"/>
                <w:rFonts w:cstheme="minorHAnsi"/>
                <w:noProof/>
              </w:rPr>
              <w:t>Introducing 6502 Assembly</w:t>
            </w:r>
            <w:r w:rsidR="001A56B6">
              <w:rPr>
                <w:noProof/>
                <w:webHidden/>
              </w:rPr>
              <w:tab/>
            </w:r>
            <w:r w:rsidR="001A56B6">
              <w:rPr>
                <w:noProof/>
                <w:webHidden/>
              </w:rPr>
              <w:fldChar w:fldCharType="begin"/>
            </w:r>
            <w:r w:rsidR="001A56B6">
              <w:rPr>
                <w:noProof/>
                <w:webHidden/>
              </w:rPr>
              <w:instrText xml:space="preserve"> PAGEREF _Toc168779331 \h </w:instrText>
            </w:r>
            <w:r w:rsidR="001A56B6">
              <w:rPr>
                <w:noProof/>
                <w:webHidden/>
              </w:rPr>
            </w:r>
            <w:r w:rsidR="001A56B6">
              <w:rPr>
                <w:noProof/>
                <w:webHidden/>
              </w:rPr>
              <w:fldChar w:fldCharType="separate"/>
            </w:r>
            <w:r w:rsidR="00460F03">
              <w:rPr>
                <w:noProof/>
                <w:webHidden/>
              </w:rPr>
              <w:t>32</w:t>
            </w:r>
            <w:r w:rsidR="001A56B6">
              <w:rPr>
                <w:noProof/>
                <w:webHidden/>
              </w:rPr>
              <w:fldChar w:fldCharType="end"/>
            </w:r>
          </w:hyperlink>
        </w:p>
        <w:p w14:paraId="791055D4" w14:textId="75467000"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32" w:history="1">
            <w:r w:rsidR="001A56B6" w:rsidRPr="002C06D5">
              <w:rPr>
                <w:rStyle w:val="Hyperlink"/>
                <w:rFonts w:ascii="Wingdings" w:hAnsi="Wingdings"/>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noProof/>
              </w:rPr>
              <w:t>Your First Opcodes: Data Movement</w:t>
            </w:r>
            <w:r w:rsidR="001A56B6">
              <w:rPr>
                <w:noProof/>
                <w:webHidden/>
              </w:rPr>
              <w:tab/>
            </w:r>
            <w:r w:rsidR="001A56B6">
              <w:rPr>
                <w:noProof/>
                <w:webHidden/>
              </w:rPr>
              <w:fldChar w:fldCharType="begin"/>
            </w:r>
            <w:r w:rsidR="001A56B6">
              <w:rPr>
                <w:noProof/>
                <w:webHidden/>
              </w:rPr>
              <w:instrText xml:space="preserve"> PAGEREF _Toc168779332 \h </w:instrText>
            </w:r>
            <w:r w:rsidR="001A56B6">
              <w:rPr>
                <w:noProof/>
                <w:webHidden/>
              </w:rPr>
            </w:r>
            <w:r w:rsidR="001A56B6">
              <w:rPr>
                <w:noProof/>
                <w:webHidden/>
              </w:rPr>
              <w:fldChar w:fldCharType="separate"/>
            </w:r>
            <w:r w:rsidR="00460F03">
              <w:rPr>
                <w:noProof/>
                <w:webHidden/>
              </w:rPr>
              <w:t>33</w:t>
            </w:r>
            <w:r w:rsidR="001A56B6">
              <w:rPr>
                <w:noProof/>
                <w:webHidden/>
              </w:rPr>
              <w:fldChar w:fldCharType="end"/>
            </w:r>
          </w:hyperlink>
        </w:p>
        <w:p w14:paraId="02B9A972" w14:textId="7EF16D7C"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33" w:history="1">
            <w:r w:rsidR="001A56B6" w:rsidRPr="002C06D5">
              <w:rPr>
                <w:rStyle w:val="Hyperlink"/>
                <w:rFonts w:ascii="Wingdings" w:hAnsi="Wingdings"/>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noProof/>
              </w:rPr>
              <w:t>Back to the Test Project</w:t>
            </w:r>
            <w:r w:rsidR="001A56B6">
              <w:rPr>
                <w:noProof/>
                <w:webHidden/>
              </w:rPr>
              <w:tab/>
            </w:r>
            <w:r w:rsidR="001A56B6">
              <w:rPr>
                <w:noProof/>
                <w:webHidden/>
              </w:rPr>
              <w:fldChar w:fldCharType="begin"/>
            </w:r>
            <w:r w:rsidR="001A56B6">
              <w:rPr>
                <w:noProof/>
                <w:webHidden/>
              </w:rPr>
              <w:instrText xml:space="preserve"> PAGEREF _Toc168779333 \h </w:instrText>
            </w:r>
            <w:r w:rsidR="001A56B6">
              <w:rPr>
                <w:noProof/>
                <w:webHidden/>
              </w:rPr>
            </w:r>
            <w:r w:rsidR="001A56B6">
              <w:rPr>
                <w:noProof/>
                <w:webHidden/>
              </w:rPr>
              <w:fldChar w:fldCharType="separate"/>
            </w:r>
            <w:r w:rsidR="00460F03">
              <w:rPr>
                <w:noProof/>
                <w:webHidden/>
              </w:rPr>
              <w:t>35</w:t>
            </w:r>
            <w:r w:rsidR="001A56B6">
              <w:rPr>
                <w:noProof/>
                <w:webHidden/>
              </w:rPr>
              <w:fldChar w:fldCharType="end"/>
            </w:r>
          </w:hyperlink>
        </w:p>
        <w:p w14:paraId="27A61E9B" w14:textId="5E932301"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34"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Wrapping Up the main Code</w:t>
            </w:r>
            <w:r w:rsidR="001A56B6">
              <w:rPr>
                <w:noProof/>
                <w:webHidden/>
              </w:rPr>
              <w:tab/>
            </w:r>
            <w:r w:rsidR="001A56B6">
              <w:rPr>
                <w:noProof/>
                <w:webHidden/>
              </w:rPr>
              <w:fldChar w:fldCharType="begin"/>
            </w:r>
            <w:r w:rsidR="001A56B6">
              <w:rPr>
                <w:noProof/>
                <w:webHidden/>
              </w:rPr>
              <w:instrText xml:space="preserve"> PAGEREF _Toc168779334 \h </w:instrText>
            </w:r>
            <w:r w:rsidR="001A56B6">
              <w:rPr>
                <w:noProof/>
                <w:webHidden/>
              </w:rPr>
            </w:r>
            <w:r w:rsidR="001A56B6">
              <w:rPr>
                <w:noProof/>
                <w:webHidden/>
              </w:rPr>
              <w:fldChar w:fldCharType="separate"/>
            </w:r>
            <w:r w:rsidR="00460F03">
              <w:rPr>
                <w:noProof/>
                <w:webHidden/>
              </w:rPr>
              <w:t>38</w:t>
            </w:r>
            <w:r w:rsidR="001A56B6">
              <w:rPr>
                <w:noProof/>
                <w:webHidden/>
              </w:rPr>
              <w:fldChar w:fldCharType="end"/>
            </w:r>
          </w:hyperlink>
        </w:p>
        <w:p w14:paraId="2AF0EFE3" w14:textId="5BEEBA47"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35"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Homework</w:t>
            </w:r>
            <w:r w:rsidR="001A56B6">
              <w:rPr>
                <w:noProof/>
                <w:webHidden/>
              </w:rPr>
              <w:tab/>
            </w:r>
            <w:r w:rsidR="001A56B6">
              <w:rPr>
                <w:noProof/>
                <w:webHidden/>
              </w:rPr>
              <w:fldChar w:fldCharType="begin"/>
            </w:r>
            <w:r w:rsidR="001A56B6">
              <w:rPr>
                <w:noProof/>
                <w:webHidden/>
              </w:rPr>
              <w:instrText xml:space="preserve"> PAGEREF _Toc168779335 \h </w:instrText>
            </w:r>
            <w:r w:rsidR="001A56B6">
              <w:rPr>
                <w:noProof/>
                <w:webHidden/>
              </w:rPr>
            </w:r>
            <w:r w:rsidR="001A56B6">
              <w:rPr>
                <w:noProof/>
                <w:webHidden/>
              </w:rPr>
              <w:fldChar w:fldCharType="separate"/>
            </w:r>
            <w:r w:rsidR="00460F03">
              <w:rPr>
                <w:noProof/>
                <w:webHidden/>
              </w:rPr>
              <w:t>39</w:t>
            </w:r>
            <w:r w:rsidR="001A56B6">
              <w:rPr>
                <w:noProof/>
                <w:webHidden/>
              </w:rPr>
              <w:fldChar w:fldCharType="end"/>
            </w:r>
          </w:hyperlink>
        </w:p>
        <w:p w14:paraId="782F9E32" w14:textId="2464DB5C" w:rsidR="001A56B6" w:rsidRDefault="00000000" w:rsidP="00B6774F">
          <w:pPr>
            <w:pStyle w:val="TOC2"/>
            <w:rPr>
              <w:rFonts w:asciiTheme="minorHAnsi" w:eastAsiaTheme="minorEastAsia" w:hAnsiTheme="minorHAnsi" w:cstheme="minorBidi"/>
              <w:noProof/>
              <w:kern w:val="2"/>
              <w:szCs w:val="24"/>
              <w:lang w:eastAsia="ja-JP"/>
              <w14:ligatures w14:val="standardContextual"/>
            </w:rPr>
          </w:pPr>
          <w:hyperlink w:anchor="_Toc168779336" w:history="1">
            <w:r w:rsidR="001A56B6" w:rsidRPr="002C06D5">
              <w:rPr>
                <w:rStyle w:val="Hyperlink"/>
                <w:rFonts w:cstheme="minorHAnsi"/>
                <w:noProof/>
              </w:rPr>
              <w:t>6.</w:t>
            </w:r>
            <w:r w:rsidR="001A56B6">
              <w:rPr>
                <w:rFonts w:asciiTheme="minorHAnsi" w:eastAsiaTheme="minorEastAsia" w:hAnsiTheme="minorHAnsi" w:cstheme="minorBidi"/>
                <w:noProof/>
                <w:kern w:val="2"/>
                <w:szCs w:val="24"/>
                <w:lang w:eastAsia="ja-JP"/>
                <w14:ligatures w14:val="standardContextual"/>
              </w:rPr>
              <w:tab/>
            </w:r>
            <w:r w:rsidR="001A56B6" w:rsidRPr="002C06D5">
              <w:rPr>
                <w:rStyle w:val="Hyperlink"/>
                <w:rFonts w:cstheme="minorHAnsi"/>
                <w:noProof/>
              </w:rPr>
              <w:t>Headers and Interrupt Vectors</w:t>
            </w:r>
            <w:r w:rsidR="001A56B6">
              <w:rPr>
                <w:noProof/>
                <w:webHidden/>
              </w:rPr>
              <w:tab/>
            </w:r>
            <w:r w:rsidR="001A56B6">
              <w:rPr>
                <w:noProof/>
                <w:webHidden/>
              </w:rPr>
              <w:fldChar w:fldCharType="begin"/>
            </w:r>
            <w:r w:rsidR="001A56B6">
              <w:rPr>
                <w:noProof/>
                <w:webHidden/>
              </w:rPr>
              <w:instrText xml:space="preserve"> PAGEREF _Toc168779336 \h </w:instrText>
            </w:r>
            <w:r w:rsidR="001A56B6">
              <w:rPr>
                <w:noProof/>
                <w:webHidden/>
              </w:rPr>
            </w:r>
            <w:r w:rsidR="001A56B6">
              <w:rPr>
                <w:noProof/>
                <w:webHidden/>
              </w:rPr>
              <w:fldChar w:fldCharType="separate"/>
            </w:r>
            <w:r w:rsidR="00460F03">
              <w:rPr>
                <w:noProof/>
                <w:webHidden/>
              </w:rPr>
              <w:t>40</w:t>
            </w:r>
            <w:r w:rsidR="001A56B6">
              <w:rPr>
                <w:noProof/>
                <w:webHidden/>
              </w:rPr>
              <w:fldChar w:fldCharType="end"/>
            </w:r>
          </w:hyperlink>
        </w:p>
        <w:p w14:paraId="55D4CFFC" w14:textId="535122FB"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37"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iNES Headers</w:t>
            </w:r>
            <w:r w:rsidR="001A56B6">
              <w:rPr>
                <w:noProof/>
                <w:webHidden/>
              </w:rPr>
              <w:tab/>
            </w:r>
            <w:r w:rsidR="001A56B6">
              <w:rPr>
                <w:noProof/>
                <w:webHidden/>
              </w:rPr>
              <w:fldChar w:fldCharType="begin"/>
            </w:r>
            <w:r w:rsidR="001A56B6">
              <w:rPr>
                <w:noProof/>
                <w:webHidden/>
              </w:rPr>
              <w:instrText xml:space="preserve"> PAGEREF _Toc168779337 \h </w:instrText>
            </w:r>
            <w:r w:rsidR="001A56B6">
              <w:rPr>
                <w:noProof/>
                <w:webHidden/>
              </w:rPr>
            </w:r>
            <w:r w:rsidR="001A56B6">
              <w:rPr>
                <w:noProof/>
                <w:webHidden/>
              </w:rPr>
              <w:fldChar w:fldCharType="separate"/>
            </w:r>
            <w:r w:rsidR="00460F03">
              <w:rPr>
                <w:noProof/>
                <w:webHidden/>
              </w:rPr>
              <w:t>40</w:t>
            </w:r>
            <w:r w:rsidR="001A56B6">
              <w:rPr>
                <w:noProof/>
                <w:webHidden/>
              </w:rPr>
              <w:fldChar w:fldCharType="end"/>
            </w:r>
          </w:hyperlink>
        </w:p>
        <w:p w14:paraId="603BDF12" w14:textId="2925617E"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38"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Isolating Procedures with .proc</w:t>
            </w:r>
            <w:r w:rsidR="001A56B6">
              <w:rPr>
                <w:noProof/>
                <w:webHidden/>
              </w:rPr>
              <w:tab/>
            </w:r>
            <w:r w:rsidR="001A56B6">
              <w:rPr>
                <w:noProof/>
                <w:webHidden/>
              </w:rPr>
              <w:fldChar w:fldCharType="begin"/>
            </w:r>
            <w:r w:rsidR="001A56B6">
              <w:rPr>
                <w:noProof/>
                <w:webHidden/>
              </w:rPr>
              <w:instrText xml:space="preserve"> PAGEREF _Toc168779338 \h </w:instrText>
            </w:r>
            <w:r w:rsidR="001A56B6">
              <w:rPr>
                <w:noProof/>
                <w:webHidden/>
              </w:rPr>
            </w:r>
            <w:r w:rsidR="001A56B6">
              <w:rPr>
                <w:noProof/>
                <w:webHidden/>
              </w:rPr>
              <w:fldChar w:fldCharType="separate"/>
            </w:r>
            <w:r w:rsidR="00460F03">
              <w:rPr>
                <w:noProof/>
                <w:webHidden/>
              </w:rPr>
              <w:t>41</w:t>
            </w:r>
            <w:r w:rsidR="001A56B6">
              <w:rPr>
                <w:noProof/>
                <w:webHidden/>
              </w:rPr>
              <w:fldChar w:fldCharType="end"/>
            </w:r>
          </w:hyperlink>
        </w:p>
        <w:p w14:paraId="73E99E49" w14:textId="6CC325FD"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39"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Interrupt Vectors</w:t>
            </w:r>
            <w:r w:rsidR="001A56B6">
              <w:rPr>
                <w:noProof/>
                <w:webHidden/>
              </w:rPr>
              <w:tab/>
            </w:r>
            <w:r w:rsidR="001A56B6">
              <w:rPr>
                <w:noProof/>
                <w:webHidden/>
              </w:rPr>
              <w:fldChar w:fldCharType="begin"/>
            </w:r>
            <w:r w:rsidR="001A56B6">
              <w:rPr>
                <w:noProof/>
                <w:webHidden/>
              </w:rPr>
              <w:instrText xml:space="preserve"> PAGEREF _Toc168779339 \h </w:instrText>
            </w:r>
            <w:r w:rsidR="001A56B6">
              <w:rPr>
                <w:noProof/>
                <w:webHidden/>
              </w:rPr>
            </w:r>
            <w:r w:rsidR="001A56B6">
              <w:rPr>
                <w:noProof/>
                <w:webHidden/>
              </w:rPr>
              <w:fldChar w:fldCharType="separate"/>
            </w:r>
            <w:r w:rsidR="00460F03">
              <w:rPr>
                <w:noProof/>
                <w:webHidden/>
              </w:rPr>
              <w:t>41</w:t>
            </w:r>
            <w:r w:rsidR="001A56B6">
              <w:rPr>
                <w:noProof/>
                <w:webHidden/>
              </w:rPr>
              <w:fldChar w:fldCharType="end"/>
            </w:r>
          </w:hyperlink>
        </w:p>
        <w:p w14:paraId="646A542C" w14:textId="197FAB34" w:rsidR="001A56B6" w:rsidRDefault="00000000" w:rsidP="00B6774F">
          <w:pPr>
            <w:pStyle w:val="TOC2"/>
            <w:rPr>
              <w:rFonts w:asciiTheme="minorHAnsi" w:eastAsiaTheme="minorEastAsia" w:hAnsiTheme="minorHAnsi" w:cstheme="minorBidi"/>
              <w:noProof/>
              <w:kern w:val="2"/>
              <w:szCs w:val="24"/>
              <w:lang w:eastAsia="ja-JP"/>
              <w14:ligatures w14:val="standardContextual"/>
            </w:rPr>
          </w:pPr>
          <w:hyperlink w:anchor="_Toc168779340" w:history="1">
            <w:r w:rsidR="001A56B6" w:rsidRPr="002C06D5">
              <w:rPr>
                <w:rStyle w:val="Hyperlink"/>
                <w:rFonts w:cstheme="minorHAnsi"/>
                <w:noProof/>
              </w:rPr>
              <w:t>7.</w:t>
            </w:r>
            <w:r w:rsidR="001A56B6">
              <w:rPr>
                <w:rFonts w:asciiTheme="minorHAnsi" w:eastAsiaTheme="minorEastAsia" w:hAnsiTheme="minorHAnsi" w:cstheme="minorBidi"/>
                <w:noProof/>
                <w:kern w:val="2"/>
                <w:szCs w:val="24"/>
                <w:lang w:eastAsia="ja-JP"/>
                <w14:ligatures w14:val="standardContextual"/>
              </w:rPr>
              <w:tab/>
            </w:r>
            <w:r w:rsidR="001A56B6" w:rsidRPr="002C06D5">
              <w:rPr>
                <w:rStyle w:val="Hyperlink"/>
                <w:rFonts w:cstheme="minorHAnsi"/>
                <w:noProof/>
              </w:rPr>
              <w:t>Why Would Anyone Do This?</w:t>
            </w:r>
            <w:r w:rsidR="001A56B6">
              <w:rPr>
                <w:noProof/>
                <w:webHidden/>
              </w:rPr>
              <w:tab/>
            </w:r>
            <w:r w:rsidR="001A56B6">
              <w:rPr>
                <w:noProof/>
                <w:webHidden/>
              </w:rPr>
              <w:fldChar w:fldCharType="begin"/>
            </w:r>
            <w:r w:rsidR="001A56B6">
              <w:rPr>
                <w:noProof/>
                <w:webHidden/>
              </w:rPr>
              <w:instrText xml:space="preserve"> PAGEREF _Toc168779340 \h </w:instrText>
            </w:r>
            <w:r w:rsidR="001A56B6">
              <w:rPr>
                <w:noProof/>
                <w:webHidden/>
              </w:rPr>
            </w:r>
            <w:r w:rsidR="001A56B6">
              <w:rPr>
                <w:noProof/>
                <w:webHidden/>
              </w:rPr>
              <w:fldChar w:fldCharType="separate"/>
            </w:r>
            <w:r w:rsidR="00460F03">
              <w:rPr>
                <w:noProof/>
                <w:webHidden/>
              </w:rPr>
              <w:t>45</w:t>
            </w:r>
            <w:r w:rsidR="001A56B6">
              <w:rPr>
                <w:noProof/>
                <w:webHidden/>
              </w:rPr>
              <w:fldChar w:fldCharType="end"/>
            </w:r>
          </w:hyperlink>
        </w:p>
        <w:p w14:paraId="5E2C0D59" w14:textId="5B6326CA"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41"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It's a Classic</w:t>
            </w:r>
            <w:r w:rsidR="001A56B6">
              <w:rPr>
                <w:noProof/>
                <w:webHidden/>
              </w:rPr>
              <w:tab/>
            </w:r>
            <w:r w:rsidR="001A56B6">
              <w:rPr>
                <w:noProof/>
                <w:webHidden/>
              </w:rPr>
              <w:fldChar w:fldCharType="begin"/>
            </w:r>
            <w:r w:rsidR="001A56B6">
              <w:rPr>
                <w:noProof/>
                <w:webHidden/>
              </w:rPr>
              <w:instrText xml:space="preserve"> PAGEREF _Toc168779341 \h </w:instrText>
            </w:r>
            <w:r w:rsidR="001A56B6">
              <w:rPr>
                <w:noProof/>
                <w:webHidden/>
              </w:rPr>
            </w:r>
            <w:r w:rsidR="001A56B6">
              <w:rPr>
                <w:noProof/>
                <w:webHidden/>
              </w:rPr>
              <w:fldChar w:fldCharType="separate"/>
            </w:r>
            <w:r w:rsidR="00460F03">
              <w:rPr>
                <w:noProof/>
                <w:webHidden/>
              </w:rPr>
              <w:t>45</w:t>
            </w:r>
            <w:r w:rsidR="001A56B6">
              <w:rPr>
                <w:noProof/>
                <w:webHidden/>
              </w:rPr>
              <w:fldChar w:fldCharType="end"/>
            </w:r>
          </w:hyperlink>
        </w:p>
        <w:p w14:paraId="5B0908B7" w14:textId="2EB09056"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42"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It's Good for Individuals and Small Teams</w:t>
            </w:r>
            <w:r w:rsidR="001A56B6">
              <w:rPr>
                <w:noProof/>
                <w:webHidden/>
              </w:rPr>
              <w:tab/>
            </w:r>
            <w:r w:rsidR="001A56B6">
              <w:rPr>
                <w:noProof/>
                <w:webHidden/>
              </w:rPr>
              <w:fldChar w:fldCharType="begin"/>
            </w:r>
            <w:r w:rsidR="001A56B6">
              <w:rPr>
                <w:noProof/>
                <w:webHidden/>
              </w:rPr>
              <w:instrText xml:space="preserve"> PAGEREF _Toc168779342 \h </w:instrText>
            </w:r>
            <w:r w:rsidR="001A56B6">
              <w:rPr>
                <w:noProof/>
                <w:webHidden/>
              </w:rPr>
            </w:r>
            <w:r w:rsidR="001A56B6">
              <w:rPr>
                <w:noProof/>
                <w:webHidden/>
              </w:rPr>
              <w:fldChar w:fldCharType="separate"/>
            </w:r>
            <w:r w:rsidR="00460F03">
              <w:rPr>
                <w:noProof/>
                <w:webHidden/>
              </w:rPr>
              <w:t>45</w:t>
            </w:r>
            <w:r w:rsidR="001A56B6">
              <w:rPr>
                <w:noProof/>
                <w:webHidden/>
              </w:rPr>
              <w:fldChar w:fldCharType="end"/>
            </w:r>
          </w:hyperlink>
        </w:p>
        <w:p w14:paraId="04A03837" w14:textId="37409D9F"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43"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It's Powerful Enough to Be Interesting</w:t>
            </w:r>
            <w:r w:rsidR="001A56B6">
              <w:rPr>
                <w:noProof/>
                <w:webHidden/>
              </w:rPr>
              <w:tab/>
            </w:r>
            <w:r w:rsidR="001A56B6">
              <w:rPr>
                <w:noProof/>
                <w:webHidden/>
              </w:rPr>
              <w:fldChar w:fldCharType="begin"/>
            </w:r>
            <w:r w:rsidR="001A56B6">
              <w:rPr>
                <w:noProof/>
                <w:webHidden/>
              </w:rPr>
              <w:instrText xml:space="preserve"> PAGEREF _Toc168779343 \h </w:instrText>
            </w:r>
            <w:r w:rsidR="001A56B6">
              <w:rPr>
                <w:noProof/>
                <w:webHidden/>
              </w:rPr>
            </w:r>
            <w:r w:rsidR="001A56B6">
              <w:rPr>
                <w:noProof/>
                <w:webHidden/>
              </w:rPr>
              <w:fldChar w:fldCharType="separate"/>
            </w:r>
            <w:r w:rsidR="00460F03">
              <w:rPr>
                <w:noProof/>
                <w:webHidden/>
              </w:rPr>
              <w:t>46</w:t>
            </w:r>
            <w:r w:rsidR="001A56B6">
              <w:rPr>
                <w:noProof/>
                <w:webHidden/>
              </w:rPr>
              <w:fldChar w:fldCharType="end"/>
            </w:r>
          </w:hyperlink>
        </w:p>
        <w:p w14:paraId="11994065" w14:textId="2216A021"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44"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It's Simple Enough to Be Approachable</w:t>
            </w:r>
            <w:r w:rsidR="001A56B6">
              <w:rPr>
                <w:noProof/>
                <w:webHidden/>
              </w:rPr>
              <w:tab/>
            </w:r>
            <w:r w:rsidR="001A56B6">
              <w:rPr>
                <w:noProof/>
                <w:webHidden/>
              </w:rPr>
              <w:fldChar w:fldCharType="begin"/>
            </w:r>
            <w:r w:rsidR="001A56B6">
              <w:rPr>
                <w:noProof/>
                <w:webHidden/>
              </w:rPr>
              <w:instrText xml:space="preserve"> PAGEREF _Toc168779344 \h </w:instrText>
            </w:r>
            <w:r w:rsidR="001A56B6">
              <w:rPr>
                <w:noProof/>
                <w:webHidden/>
              </w:rPr>
            </w:r>
            <w:r w:rsidR="001A56B6">
              <w:rPr>
                <w:noProof/>
                <w:webHidden/>
              </w:rPr>
              <w:fldChar w:fldCharType="separate"/>
            </w:r>
            <w:r w:rsidR="00460F03">
              <w:rPr>
                <w:noProof/>
                <w:webHidden/>
              </w:rPr>
              <w:t>47</w:t>
            </w:r>
            <w:r w:rsidR="001A56B6">
              <w:rPr>
                <w:noProof/>
                <w:webHidden/>
              </w:rPr>
              <w:fldChar w:fldCharType="end"/>
            </w:r>
          </w:hyperlink>
        </w:p>
        <w:p w14:paraId="3F480ED3" w14:textId="676A9215"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45"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People Still Make NES Games Today</w:t>
            </w:r>
            <w:r w:rsidR="001A56B6">
              <w:rPr>
                <w:noProof/>
                <w:webHidden/>
              </w:rPr>
              <w:tab/>
            </w:r>
            <w:r w:rsidR="001A56B6">
              <w:rPr>
                <w:noProof/>
                <w:webHidden/>
              </w:rPr>
              <w:fldChar w:fldCharType="begin"/>
            </w:r>
            <w:r w:rsidR="001A56B6">
              <w:rPr>
                <w:noProof/>
                <w:webHidden/>
              </w:rPr>
              <w:instrText xml:space="preserve"> PAGEREF _Toc168779345 \h </w:instrText>
            </w:r>
            <w:r w:rsidR="001A56B6">
              <w:rPr>
                <w:noProof/>
                <w:webHidden/>
              </w:rPr>
            </w:r>
            <w:r w:rsidR="001A56B6">
              <w:rPr>
                <w:noProof/>
                <w:webHidden/>
              </w:rPr>
              <w:fldChar w:fldCharType="separate"/>
            </w:r>
            <w:r w:rsidR="00460F03">
              <w:rPr>
                <w:noProof/>
                <w:webHidden/>
              </w:rPr>
              <w:t>48</w:t>
            </w:r>
            <w:r w:rsidR="001A56B6">
              <w:rPr>
                <w:noProof/>
                <w:webHidden/>
              </w:rPr>
              <w:fldChar w:fldCharType="end"/>
            </w:r>
          </w:hyperlink>
        </w:p>
        <w:p w14:paraId="4A6D8DF7" w14:textId="1F22280D"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46"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It Has a Vibrant Community</w:t>
            </w:r>
            <w:r w:rsidR="001A56B6">
              <w:rPr>
                <w:noProof/>
                <w:webHidden/>
              </w:rPr>
              <w:tab/>
            </w:r>
            <w:r w:rsidR="001A56B6">
              <w:rPr>
                <w:noProof/>
                <w:webHidden/>
              </w:rPr>
              <w:fldChar w:fldCharType="begin"/>
            </w:r>
            <w:r w:rsidR="001A56B6">
              <w:rPr>
                <w:noProof/>
                <w:webHidden/>
              </w:rPr>
              <w:instrText xml:space="preserve"> PAGEREF _Toc168779346 \h </w:instrText>
            </w:r>
            <w:r w:rsidR="001A56B6">
              <w:rPr>
                <w:noProof/>
                <w:webHidden/>
              </w:rPr>
            </w:r>
            <w:r w:rsidR="001A56B6">
              <w:rPr>
                <w:noProof/>
                <w:webHidden/>
              </w:rPr>
              <w:fldChar w:fldCharType="separate"/>
            </w:r>
            <w:r w:rsidR="00460F03">
              <w:rPr>
                <w:noProof/>
                <w:webHidden/>
              </w:rPr>
              <w:t>48</w:t>
            </w:r>
            <w:r w:rsidR="001A56B6">
              <w:rPr>
                <w:noProof/>
                <w:webHidden/>
              </w:rPr>
              <w:fldChar w:fldCharType="end"/>
            </w:r>
          </w:hyperlink>
        </w:p>
        <w:p w14:paraId="67EC2A59" w14:textId="2049CAD6" w:rsidR="00B6774F" w:rsidRDefault="00000000" w:rsidP="001A56B6">
          <w:pPr>
            <w:pStyle w:val="TOC3"/>
            <w:tabs>
              <w:tab w:val="left" w:pos="1760"/>
            </w:tabs>
            <w:ind w:firstLine="0"/>
            <w:rPr>
              <w:rStyle w:val="Hyperlink"/>
              <w:noProof/>
            </w:rPr>
          </w:pPr>
          <w:hyperlink w:anchor="_Toc168779347"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...Continue?</w:t>
            </w:r>
            <w:r w:rsidR="001A56B6">
              <w:rPr>
                <w:noProof/>
                <w:webHidden/>
              </w:rPr>
              <w:tab/>
            </w:r>
            <w:r w:rsidR="001A56B6">
              <w:rPr>
                <w:noProof/>
                <w:webHidden/>
              </w:rPr>
              <w:fldChar w:fldCharType="begin"/>
            </w:r>
            <w:r w:rsidR="001A56B6">
              <w:rPr>
                <w:noProof/>
                <w:webHidden/>
              </w:rPr>
              <w:instrText xml:space="preserve"> PAGEREF _Toc168779347 \h </w:instrText>
            </w:r>
            <w:r w:rsidR="001A56B6">
              <w:rPr>
                <w:noProof/>
                <w:webHidden/>
              </w:rPr>
            </w:r>
            <w:r w:rsidR="001A56B6">
              <w:rPr>
                <w:noProof/>
                <w:webHidden/>
              </w:rPr>
              <w:fldChar w:fldCharType="separate"/>
            </w:r>
            <w:r w:rsidR="00460F03">
              <w:rPr>
                <w:noProof/>
                <w:webHidden/>
              </w:rPr>
              <w:t>49</w:t>
            </w:r>
            <w:r w:rsidR="001A56B6">
              <w:rPr>
                <w:noProof/>
                <w:webHidden/>
              </w:rPr>
              <w:fldChar w:fldCharType="end"/>
            </w:r>
          </w:hyperlink>
        </w:p>
        <w:p w14:paraId="43FA5AB4" w14:textId="77777777" w:rsidR="00B6774F" w:rsidRDefault="00B6774F">
          <w:pPr>
            <w:widowControl/>
            <w:kinsoku/>
            <w:overflowPunct/>
            <w:autoSpaceDE/>
            <w:autoSpaceDN/>
            <w:spacing w:before="0" w:after="160" w:line="259" w:lineRule="auto"/>
            <w:ind w:firstLine="0"/>
            <w:jc w:val="left"/>
            <w:rPr>
              <w:rStyle w:val="Hyperlink"/>
              <w:rFonts w:cs="Times New Roman"/>
              <w:noProof/>
              <w:kern w:val="0"/>
              <w:sz w:val="22"/>
              <w:lang w:eastAsia="en-US"/>
            </w:rPr>
          </w:pPr>
          <w:r>
            <w:rPr>
              <w:rStyle w:val="Hyperlink"/>
              <w:noProof/>
            </w:rPr>
            <w:br w:type="page"/>
          </w:r>
        </w:p>
        <w:p w14:paraId="6A218E91" w14:textId="2B3ACEE9" w:rsidR="001A56B6" w:rsidRDefault="00000000" w:rsidP="00B6774F">
          <w:pPr>
            <w:pStyle w:val="TOC2"/>
            <w:rPr>
              <w:rFonts w:asciiTheme="minorHAnsi" w:eastAsiaTheme="minorEastAsia" w:hAnsiTheme="minorHAnsi" w:cstheme="minorBidi"/>
              <w:noProof/>
              <w:kern w:val="2"/>
              <w:szCs w:val="24"/>
              <w:lang w:eastAsia="ja-JP"/>
              <w14:ligatures w14:val="standardContextual"/>
            </w:rPr>
          </w:pPr>
          <w:hyperlink w:anchor="_Toc168779348" w:history="1">
            <w:r w:rsidR="001A56B6" w:rsidRPr="002C06D5">
              <w:rPr>
                <w:rStyle w:val="Hyperlink"/>
                <w:rFonts w:cstheme="minorHAnsi"/>
                <w:noProof/>
              </w:rPr>
              <w:t>8.</w:t>
            </w:r>
            <w:r w:rsidR="001A56B6">
              <w:rPr>
                <w:rFonts w:asciiTheme="minorHAnsi" w:eastAsiaTheme="minorEastAsia" w:hAnsiTheme="minorHAnsi" w:cstheme="minorBidi"/>
                <w:noProof/>
                <w:kern w:val="2"/>
                <w:szCs w:val="24"/>
                <w:lang w:eastAsia="ja-JP"/>
                <w14:ligatures w14:val="standardContextual"/>
              </w:rPr>
              <w:tab/>
            </w:r>
            <w:r w:rsidR="001A56B6" w:rsidRPr="002C06D5">
              <w:rPr>
                <w:rStyle w:val="Hyperlink"/>
                <w:rFonts w:cstheme="minorHAnsi"/>
                <w:noProof/>
              </w:rPr>
              <w:t>Refactoring</w:t>
            </w:r>
            <w:r w:rsidR="001A56B6">
              <w:rPr>
                <w:noProof/>
                <w:webHidden/>
              </w:rPr>
              <w:tab/>
            </w:r>
            <w:r w:rsidR="001A56B6">
              <w:rPr>
                <w:noProof/>
                <w:webHidden/>
              </w:rPr>
              <w:fldChar w:fldCharType="begin"/>
            </w:r>
            <w:r w:rsidR="001A56B6">
              <w:rPr>
                <w:noProof/>
                <w:webHidden/>
              </w:rPr>
              <w:instrText xml:space="preserve"> PAGEREF _Toc168779348 \h </w:instrText>
            </w:r>
            <w:r w:rsidR="001A56B6">
              <w:rPr>
                <w:noProof/>
                <w:webHidden/>
              </w:rPr>
            </w:r>
            <w:r w:rsidR="001A56B6">
              <w:rPr>
                <w:noProof/>
                <w:webHidden/>
              </w:rPr>
              <w:fldChar w:fldCharType="separate"/>
            </w:r>
            <w:r w:rsidR="00460F03">
              <w:rPr>
                <w:noProof/>
                <w:webHidden/>
              </w:rPr>
              <w:t>50</w:t>
            </w:r>
            <w:r w:rsidR="001A56B6">
              <w:rPr>
                <w:noProof/>
                <w:webHidden/>
              </w:rPr>
              <w:fldChar w:fldCharType="end"/>
            </w:r>
          </w:hyperlink>
        </w:p>
        <w:p w14:paraId="246742A5" w14:textId="1F889C15"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49"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Constants</w:t>
            </w:r>
            <w:r w:rsidR="001A56B6">
              <w:rPr>
                <w:noProof/>
                <w:webHidden/>
              </w:rPr>
              <w:tab/>
            </w:r>
            <w:r w:rsidR="001A56B6">
              <w:rPr>
                <w:noProof/>
                <w:webHidden/>
              </w:rPr>
              <w:fldChar w:fldCharType="begin"/>
            </w:r>
            <w:r w:rsidR="001A56B6">
              <w:rPr>
                <w:noProof/>
                <w:webHidden/>
              </w:rPr>
              <w:instrText xml:space="preserve"> PAGEREF _Toc168779349 \h </w:instrText>
            </w:r>
            <w:r w:rsidR="001A56B6">
              <w:rPr>
                <w:noProof/>
                <w:webHidden/>
              </w:rPr>
            </w:r>
            <w:r w:rsidR="001A56B6">
              <w:rPr>
                <w:noProof/>
                <w:webHidden/>
              </w:rPr>
              <w:fldChar w:fldCharType="separate"/>
            </w:r>
            <w:r w:rsidR="00460F03">
              <w:rPr>
                <w:noProof/>
                <w:webHidden/>
              </w:rPr>
              <w:t>50</w:t>
            </w:r>
            <w:r w:rsidR="001A56B6">
              <w:rPr>
                <w:noProof/>
                <w:webHidden/>
              </w:rPr>
              <w:fldChar w:fldCharType="end"/>
            </w:r>
          </w:hyperlink>
        </w:p>
        <w:p w14:paraId="287471FC" w14:textId="4FF4FAC0"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50"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Header File</w:t>
            </w:r>
            <w:r w:rsidR="001A56B6">
              <w:rPr>
                <w:noProof/>
                <w:webHidden/>
              </w:rPr>
              <w:tab/>
            </w:r>
            <w:r w:rsidR="001A56B6">
              <w:rPr>
                <w:noProof/>
                <w:webHidden/>
              </w:rPr>
              <w:fldChar w:fldCharType="begin"/>
            </w:r>
            <w:r w:rsidR="001A56B6">
              <w:rPr>
                <w:noProof/>
                <w:webHidden/>
              </w:rPr>
              <w:instrText xml:space="preserve"> PAGEREF _Toc168779350 \h </w:instrText>
            </w:r>
            <w:r w:rsidR="001A56B6">
              <w:rPr>
                <w:noProof/>
                <w:webHidden/>
              </w:rPr>
            </w:r>
            <w:r w:rsidR="001A56B6">
              <w:rPr>
                <w:noProof/>
                <w:webHidden/>
              </w:rPr>
              <w:fldChar w:fldCharType="separate"/>
            </w:r>
            <w:r w:rsidR="00460F03">
              <w:rPr>
                <w:noProof/>
                <w:webHidden/>
              </w:rPr>
              <w:t>51</w:t>
            </w:r>
            <w:r w:rsidR="001A56B6">
              <w:rPr>
                <w:noProof/>
                <w:webHidden/>
              </w:rPr>
              <w:fldChar w:fldCharType="end"/>
            </w:r>
          </w:hyperlink>
        </w:p>
        <w:p w14:paraId="16459350" w14:textId="50E33E3C"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51"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ca65 Imports and Exports</w:t>
            </w:r>
            <w:r w:rsidR="001A56B6">
              <w:rPr>
                <w:noProof/>
                <w:webHidden/>
              </w:rPr>
              <w:tab/>
            </w:r>
            <w:r w:rsidR="001A56B6">
              <w:rPr>
                <w:noProof/>
                <w:webHidden/>
              </w:rPr>
              <w:fldChar w:fldCharType="begin"/>
            </w:r>
            <w:r w:rsidR="001A56B6">
              <w:rPr>
                <w:noProof/>
                <w:webHidden/>
              </w:rPr>
              <w:instrText xml:space="preserve"> PAGEREF _Toc168779351 \h </w:instrText>
            </w:r>
            <w:r w:rsidR="001A56B6">
              <w:rPr>
                <w:noProof/>
                <w:webHidden/>
              </w:rPr>
            </w:r>
            <w:r w:rsidR="001A56B6">
              <w:rPr>
                <w:noProof/>
                <w:webHidden/>
              </w:rPr>
              <w:fldChar w:fldCharType="separate"/>
            </w:r>
            <w:r w:rsidR="00460F03">
              <w:rPr>
                <w:noProof/>
                <w:webHidden/>
              </w:rPr>
              <w:t>51</w:t>
            </w:r>
            <w:r w:rsidR="001A56B6">
              <w:rPr>
                <w:noProof/>
                <w:webHidden/>
              </w:rPr>
              <w:fldChar w:fldCharType="end"/>
            </w:r>
          </w:hyperlink>
        </w:p>
        <w:p w14:paraId="06311179" w14:textId="38B18D94"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52"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Custom Linker Configuration</w:t>
            </w:r>
            <w:r w:rsidR="001A56B6">
              <w:rPr>
                <w:noProof/>
                <w:webHidden/>
              </w:rPr>
              <w:tab/>
            </w:r>
            <w:r w:rsidR="001A56B6">
              <w:rPr>
                <w:noProof/>
                <w:webHidden/>
              </w:rPr>
              <w:fldChar w:fldCharType="begin"/>
            </w:r>
            <w:r w:rsidR="001A56B6">
              <w:rPr>
                <w:noProof/>
                <w:webHidden/>
              </w:rPr>
              <w:instrText xml:space="preserve"> PAGEREF _Toc168779352 \h </w:instrText>
            </w:r>
            <w:r w:rsidR="001A56B6">
              <w:rPr>
                <w:noProof/>
                <w:webHidden/>
              </w:rPr>
            </w:r>
            <w:r w:rsidR="001A56B6">
              <w:rPr>
                <w:noProof/>
                <w:webHidden/>
              </w:rPr>
              <w:fldChar w:fldCharType="separate"/>
            </w:r>
            <w:r w:rsidR="00460F03">
              <w:rPr>
                <w:noProof/>
                <w:webHidden/>
              </w:rPr>
              <w:t>53</w:t>
            </w:r>
            <w:r w:rsidR="001A56B6">
              <w:rPr>
                <w:noProof/>
                <w:webHidden/>
              </w:rPr>
              <w:fldChar w:fldCharType="end"/>
            </w:r>
          </w:hyperlink>
        </w:p>
        <w:p w14:paraId="23780548" w14:textId="73C49EDC"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53"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Putting It All Together</w:t>
            </w:r>
            <w:r w:rsidR="001A56B6">
              <w:rPr>
                <w:noProof/>
                <w:webHidden/>
              </w:rPr>
              <w:tab/>
            </w:r>
            <w:r w:rsidR="001A56B6">
              <w:rPr>
                <w:noProof/>
                <w:webHidden/>
              </w:rPr>
              <w:fldChar w:fldCharType="begin"/>
            </w:r>
            <w:r w:rsidR="001A56B6">
              <w:rPr>
                <w:noProof/>
                <w:webHidden/>
              </w:rPr>
              <w:instrText xml:space="preserve"> PAGEREF _Toc168779353 \h </w:instrText>
            </w:r>
            <w:r w:rsidR="001A56B6">
              <w:rPr>
                <w:noProof/>
                <w:webHidden/>
              </w:rPr>
            </w:r>
            <w:r w:rsidR="001A56B6">
              <w:rPr>
                <w:noProof/>
                <w:webHidden/>
              </w:rPr>
              <w:fldChar w:fldCharType="separate"/>
            </w:r>
            <w:r w:rsidR="00460F03">
              <w:rPr>
                <w:noProof/>
                <w:webHidden/>
              </w:rPr>
              <w:t>55</w:t>
            </w:r>
            <w:r w:rsidR="001A56B6">
              <w:rPr>
                <w:noProof/>
                <w:webHidden/>
              </w:rPr>
              <w:fldChar w:fldCharType="end"/>
            </w:r>
          </w:hyperlink>
        </w:p>
        <w:p w14:paraId="4E6F6915" w14:textId="3BB7D919" w:rsidR="001A56B6" w:rsidRDefault="00000000" w:rsidP="00B6774F">
          <w:pPr>
            <w:pStyle w:val="TOC1"/>
            <w:spacing w:before="60" w:after="60"/>
            <w:rPr>
              <w:rFonts w:asciiTheme="minorHAnsi" w:eastAsiaTheme="minorEastAsia" w:hAnsiTheme="minorHAnsi" w:cstheme="minorBidi"/>
              <w:b w:val="0"/>
              <w:bCs w:val="0"/>
              <w:kern w:val="2"/>
              <w:sz w:val="24"/>
              <w:szCs w:val="24"/>
              <w:lang w:eastAsia="ja-JP"/>
              <w14:ligatures w14:val="standardContextual"/>
            </w:rPr>
          </w:pPr>
          <w:hyperlink w:anchor="_Toc168779354" w:history="1">
            <w:r w:rsidR="001A56B6" w:rsidRPr="002C06D5">
              <w:rPr>
                <w:rStyle w:val="Hyperlink"/>
                <w:rFonts w:cstheme="minorHAnsi"/>
              </w:rPr>
              <w:t>Part II: Graphics</w:t>
            </w:r>
            <w:r w:rsidR="001A56B6">
              <w:rPr>
                <w:webHidden/>
              </w:rPr>
              <w:tab/>
            </w:r>
            <w:r w:rsidR="001A56B6">
              <w:rPr>
                <w:webHidden/>
              </w:rPr>
              <w:fldChar w:fldCharType="begin"/>
            </w:r>
            <w:r w:rsidR="001A56B6">
              <w:rPr>
                <w:webHidden/>
              </w:rPr>
              <w:instrText xml:space="preserve"> PAGEREF _Toc168779354 \h </w:instrText>
            </w:r>
            <w:r w:rsidR="001A56B6">
              <w:rPr>
                <w:webHidden/>
              </w:rPr>
            </w:r>
            <w:r w:rsidR="001A56B6">
              <w:rPr>
                <w:webHidden/>
              </w:rPr>
              <w:fldChar w:fldCharType="separate"/>
            </w:r>
            <w:r w:rsidR="00460F03">
              <w:rPr>
                <w:webHidden/>
              </w:rPr>
              <w:t>56</w:t>
            </w:r>
            <w:r w:rsidR="001A56B6">
              <w:rPr>
                <w:webHidden/>
              </w:rPr>
              <w:fldChar w:fldCharType="end"/>
            </w:r>
          </w:hyperlink>
        </w:p>
        <w:p w14:paraId="231F20E0" w14:textId="6D94DA0C" w:rsidR="001A56B6" w:rsidRDefault="00000000" w:rsidP="00B6774F">
          <w:pPr>
            <w:pStyle w:val="TOC2"/>
            <w:rPr>
              <w:rFonts w:asciiTheme="minorHAnsi" w:eastAsiaTheme="minorEastAsia" w:hAnsiTheme="minorHAnsi" w:cstheme="minorBidi"/>
              <w:noProof/>
              <w:kern w:val="2"/>
              <w:szCs w:val="24"/>
              <w:lang w:eastAsia="ja-JP"/>
              <w14:ligatures w14:val="standardContextual"/>
            </w:rPr>
          </w:pPr>
          <w:hyperlink w:anchor="_Toc168779355" w:history="1">
            <w:r w:rsidR="001A56B6" w:rsidRPr="002C06D5">
              <w:rPr>
                <w:rStyle w:val="Hyperlink"/>
                <w:rFonts w:cstheme="minorHAnsi"/>
                <w:noProof/>
              </w:rPr>
              <w:t>9.</w:t>
            </w:r>
            <w:r w:rsidR="001A56B6">
              <w:rPr>
                <w:rFonts w:asciiTheme="minorHAnsi" w:eastAsiaTheme="minorEastAsia" w:hAnsiTheme="minorHAnsi" w:cstheme="minorBidi"/>
                <w:noProof/>
                <w:kern w:val="2"/>
                <w:szCs w:val="24"/>
                <w:lang w:eastAsia="ja-JP"/>
                <w14:ligatures w14:val="standardContextual"/>
              </w:rPr>
              <w:tab/>
            </w:r>
            <w:r w:rsidR="001A56B6" w:rsidRPr="002C06D5">
              <w:rPr>
                <w:rStyle w:val="Hyperlink"/>
                <w:rFonts w:cstheme="minorHAnsi"/>
                <w:noProof/>
              </w:rPr>
              <w:t>The PPU</w:t>
            </w:r>
            <w:r w:rsidR="001A56B6">
              <w:rPr>
                <w:noProof/>
                <w:webHidden/>
              </w:rPr>
              <w:tab/>
            </w:r>
            <w:r w:rsidR="001A56B6">
              <w:rPr>
                <w:noProof/>
                <w:webHidden/>
              </w:rPr>
              <w:fldChar w:fldCharType="begin"/>
            </w:r>
            <w:r w:rsidR="001A56B6">
              <w:rPr>
                <w:noProof/>
                <w:webHidden/>
              </w:rPr>
              <w:instrText xml:space="preserve"> PAGEREF _Toc168779355 \h </w:instrText>
            </w:r>
            <w:r w:rsidR="001A56B6">
              <w:rPr>
                <w:noProof/>
                <w:webHidden/>
              </w:rPr>
            </w:r>
            <w:r w:rsidR="001A56B6">
              <w:rPr>
                <w:noProof/>
                <w:webHidden/>
              </w:rPr>
              <w:fldChar w:fldCharType="separate"/>
            </w:r>
            <w:r w:rsidR="00460F03">
              <w:rPr>
                <w:noProof/>
                <w:webHidden/>
              </w:rPr>
              <w:t>56</w:t>
            </w:r>
            <w:r w:rsidR="001A56B6">
              <w:rPr>
                <w:noProof/>
                <w:webHidden/>
              </w:rPr>
              <w:fldChar w:fldCharType="end"/>
            </w:r>
          </w:hyperlink>
        </w:p>
        <w:p w14:paraId="7C3CE778" w14:textId="36FA87B8"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56"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Palettes</w:t>
            </w:r>
            <w:r w:rsidR="001A56B6">
              <w:rPr>
                <w:noProof/>
                <w:webHidden/>
              </w:rPr>
              <w:tab/>
            </w:r>
            <w:r w:rsidR="001A56B6">
              <w:rPr>
                <w:noProof/>
                <w:webHidden/>
              </w:rPr>
              <w:tab/>
            </w:r>
            <w:r w:rsidR="001A56B6">
              <w:rPr>
                <w:noProof/>
                <w:webHidden/>
              </w:rPr>
              <w:fldChar w:fldCharType="begin"/>
            </w:r>
            <w:r w:rsidR="001A56B6">
              <w:rPr>
                <w:noProof/>
                <w:webHidden/>
              </w:rPr>
              <w:instrText xml:space="preserve"> PAGEREF _Toc168779356 \h </w:instrText>
            </w:r>
            <w:r w:rsidR="001A56B6">
              <w:rPr>
                <w:noProof/>
                <w:webHidden/>
              </w:rPr>
            </w:r>
            <w:r w:rsidR="001A56B6">
              <w:rPr>
                <w:noProof/>
                <w:webHidden/>
              </w:rPr>
              <w:fldChar w:fldCharType="separate"/>
            </w:r>
            <w:r w:rsidR="00460F03">
              <w:rPr>
                <w:noProof/>
                <w:webHidden/>
              </w:rPr>
              <w:t>56</w:t>
            </w:r>
            <w:r w:rsidR="001A56B6">
              <w:rPr>
                <w:noProof/>
                <w:webHidden/>
              </w:rPr>
              <w:fldChar w:fldCharType="end"/>
            </w:r>
          </w:hyperlink>
        </w:p>
        <w:p w14:paraId="4788EC57" w14:textId="4F0A221B"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57"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Pattern Tables</w:t>
            </w:r>
            <w:r w:rsidR="001A56B6">
              <w:rPr>
                <w:noProof/>
                <w:webHidden/>
              </w:rPr>
              <w:tab/>
            </w:r>
            <w:r w:rsidR="001A56B6">
              <w:rPr>
                <w:noProof/>
                <w:webHidden/>
              </w:rPr>
              <w:fldChar w:fldCharType="begin"/>
            </w:r>
            <w:r w:rsidR="001A56B6">
              <w:rPr>
                <w:noProof/>
                <w:webHidden/>
              </w:rPr>
              <w:instrText xml:space="preserve"> PAGEREF _Toc168779357 \h </w:instrText>
            </w:r>
            <w:r w:rsidR="001A56B6">
              <w:rPr>
                <w:noProof/>
                <w:webHidden/>
              </w:rPr>
            </w:r>
            <w:r w:rsidR="001A56B6">
              <w:rPr>
                <w:noProof/>
                <w:webHidden/>
              </w:rPr>
              <w:fldChar w:fldCharType="separate"/>
            </w:r>
            <w:r w:rsidR="00460F03">
              <w:rPr>
                <w:noProof/>
                <w:webHidden/>
              </w:rPr>
              <w:t>56</w:t>
            </w:r>
            <w:r w:rsidR="001A56B6">
              <w:rPr>
                <w:noProof/>
                <w:webHidden/>
              </w:rPr>
              <w:fldChar w:fldCharType="end"/>
            </w:r>
          </w:hyperlink>
        </w:p>
        <w:p w14:paraId="6ADFA849" w14:textId="5C71FCA9"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58"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Sprites</w:t>
            </w:r>
            <w:r w:rsidR="001A56B6">
              <w:rPr>
                <w:noProof/>
                <w:webHidden/>
              </w:rPr>
              <w:tab/>
            </w:r>
            <w:r w:rsidR="001A56B6">
              <w:rPr>
                <w:noProof/>
                <w:webHidden/>
              </w:rPr>
              <w:tab/>
            </w:r>
            <w:r w:rsidR="001A56B6">
              <w:rPr>
                <w:noProof/>
                <w:webHidden/>
              </w:rPr>
              <w:fldChar w:fldCharType="begin"/>
            </w:r>
            <w:r w:rsidR="001A56B6">
              <w:rPr>
                <w:noProof/>
                <w:webHidden/>
              </w:rPr>
              <w:instrText xml:space="preserve"> PAGEREF _Toc168779358 \h </w:instrText>
            </w:r>
            <w:r w:rsidR="001A56B6">
              <w:rPr>
                <w:noProof/>
                <w:webHidden/>
              </w:rPr>
            </w:r>
            <w:r w:rsidR="001A56B6">
              <w:rPr>
                <w:noProof/>
                <w:webHidden/>
              </w:rPr>
              <w:fldChar w:fldCharType="separate"/>
            </w:r>
            <w:r w:rsidR="00460F03">
              <w:rPr>
                <w:noProof/>
                <w:webHidden/>
              </w:rPr>
              <w:t>59</w:t>
            </w:r>
            <w:r w:rsidR="001A56B6">
              <w:rPr>
                <w:noProof/>
                <w:webHidden/>
              </w:rPr>
              <w:fldChar w:fldCharType="end"/>
            </w:r>
          </w:hyperlink>
        </w:p>
        <w:p w14:paraId="2147DAD4" w14:textId="67BC0FF6"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59"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Backgrounds</w:t>
            </w:r>
            <w:r w:rsidR="001A56B6">
              <w:rPr>
                <w:noProof/>
                <w:webHidden/>
              </w:rPr>
              <w:tab/>
            </w:r>
            <w:r w:rsidR="001A56B6">
              <w:rPr>
                <w:noProof/>
                <w:webHidden/>
              </w:rPr>
              <w:fldChar w:fldCharType="begin"/>
            </w:r>
            <w:r w:rsidR="001A56B6">
              <w:rPr>
                <w:noProof/>
                <w:webHidden/>
              </w:rPr>
              <w:instrText xml:space="preserve"> PAGEREF _Toc168779359 \h </w:instrText>
            </w:r>
            <w:r w:rsidR="001A56B6">
              <w:rPr>
                <w:noProof/>
                <w:webHidden/>
              </w:rPr>
            </w:r>
            <w:r w:rsidR="001A56B6">
              <w:rPr>
                <w:noProof/>
                <w:webHidden/>
              </w:rPr>
              <w:fldChar w:fldCharType="separate"/>
            </w:r>
            <w:r w:rsidR="00460F03">
              <w:rPr>
                <w:noProof/>
                <w:webHidden/>
              </w:rPr>
              <w:t>59</w:t>
            </w:r>
            <w:r w:rsidR="001A56B6">
              <w:rPr>
                <w:noProof/>
                <w:webHidden/>
              </w:rPr>
              <w:fldChar w:fldCharType="end"/>
            </w:r>
          </w:hyperlink>
        </w:p>
        <w:p w14:paraId="5CA2B67A" w14:textId="5A30EC18" w:rsidR="001A56B6" w:rsidRDefault="00000000" w:rsidP="00B6774F">
          <w:pPr>
            <w:pStyle w:val="TOC2"/>
            <w:rPr>
              <w:rFonts w:asciiTheme="minorHAnsi" w:eastAsiaTheme="minorEastAsia" w:hAnsiTheme="minorHAnsi" w:cstheme="minorBidi"/>
              <w:noProof/>
              <w:kern w:val="2"/>
              <w:szCs w:val="24"/>
              <w:lang w:eastAsia="ja-JP"/>
              <w14:ligatures w14:val="standardContextual"/>
            </w:rPr>
          </w:pPr>
          <w:hyperlink w:anchor="_Toc168779360" w:history="1">
            <w:r w:rsidR="001A56B6" w:rsidRPr="002C06D5">
              <w:rPr>
                <w:rStyle w:val="Hyperlink"/>
                <w:rFonts w:cstheme="minorHAnsi"/>
                <w:noProof/>
              </w:rPr>
              <w:t>10.</w:t>
            </w:r>
            <w:r w:rsidR="001A56B6">
              <w:rPr>
                <w:rFonts w:asciiTheme="minorHAnsi" w:eastAsiaTheme="minorEastAsia" w:hAnsiTheme="minorHAnsi" w:cstheme="minorBidi"/>
                <w:noProof/>
                <w:kern w:val="2"/>
                <w:szCs w:val="24"/>
                <w:lang w:eastAsia="ja-JP"/>
                <w14:ligatures w14:val="standardContextual"/>
              </w:rPr>
              <w:tab/>
            </w:r>
            <w:r w:rsidR="001A56B6" w:rsidRPr="002C06D5">
              <w:rPr>
                <w:rStyle w:val="Hyperlink"/>
                <w:rFonts w:cstheme="minorHAnsi"/>
                <w:noProof/>
              </w:rPr>
              <w:t>Sprite Graphics</w:t>
            </w:r>
            <w:r w:rsidR="001A56B6">
              <w:rPr>
                <w:noProof/>
                <w:webHidden/>
              </w:rPr>
              <w:tab/>
            </w:r>
            <w:r w:rsidR="001A56B6">
              <w:rPr>
                <w:noProof/>
                <w:webHidden/>
              </w:rPr>
              <w:fldChar w:fldCharType="begin"/>
            </w:r>
            <w:r w:rsidR="001A56B6">
              <w:rPr>
                <w:noProof/>
                <w:webHidden/>
              </w:rPr>
              <w:instrText xml:space="preserve"> PAGEREF _Toc168779360 \h </w:instrText>
            </w:r>
            <w:r w:rsidR="001A56B6">
              <w:rPr>
                <w:noProof/>
                <w:webHidden/>
              </w:rPr>
            </w:r>
            <w:r w:rsidR="001A56B6">
              <w:rPr>
                <w:noProof/>
                <w:webHidden/>
              </w:rPr>
              <w:fldChar w:fldCharType="separate"/>
            </w:r>
            <w:r w:rsidR="00460F03">
              <w:rPr>
                <w:noProof/>
                <w:webHidden/>
              </w:rPr>
              <w:t>63</w:t>
            </w:r>
            <w:r w:rsidR="001A56B6">
              <w:rPr>
                <w:noProof/>
                <w:webHidden/>
              </w:rPr>
              <w:fldChar w:fldCharType="end"/>
            </w:r>
          </w:hyperlink>
        </w:p>
        <w:p w14:paraId="693F60C0" w14:textId="65C39D91"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61"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Sprite Data</w:t>
            </w:r>
            <w:r w:rsidR="001A56B6">
              <w:rPr>
                <w:noProof/>
                <w:webHidden/>
              </w:rPr>
              <w:tab/>
            </w:r>
            <w:r w:rsidR="001A56B6">
              <w:rPr>
                <w:noProof/>
                <w:webHidden/>
              </w:rPr>
              <w:fldChar w:fldCharType="begin"/>
            </w:r>
            <w:r w:rsidR="001A56B6">
              <w:rPr>
                <w:noProof/>
                <w:webHidden/>
              </w:rPr>
              <w:instrText xml:space="preserve"> PAGEREF _Toc168779361 \h </w:instrText>
            </w:r>
            <w:r w:rsidR="001A56B6">
              <w:rPr>
                <w:noProof/>
                <w:webHidden/>
              </w:rPr>
            </w:r>
            <w:r w:rsidR="001A56B6">
              <w:rPr>
                <w:noProof/>
                <w:webHidden/>
              </w:rPr>
              <w:fldChar w:fldCharType="separate"/>
            </w:r>
            <w:r w:rsidR="00460F03">
              <w:rPr>
                <w:noProof/>
                <w:webHidden/>
              </w:rPr>
              <w:t>63</w:t>
            </w:r>
            <w:r w:rsidR="001A56B6">
              <w:rPr>
                <w:noProof/>
                <w:webHidden/>
              </w:rPr>
              <w:fldChar w:fldCharType="end"/>
            </w:r>
          </w:hyperlink>
        </w:p>
        <w:p w14:paraId="3F6F9E4F" w14:textId="0D33221C"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62"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Object Attribute Memory (OAM)</w:t>
            </w:r>
            <w:r w:rsidR="001A56B6">
              <w:rPr>
                <w:noProof/>
                <w:webHidden/>
              </w:rPr>
              <w:tab/>
            </w:r>
            <w:r w:rsidR="001A56B6">
              <w:rPr>
                <w:noProof/>
                <w:webHidden/>
              </w:rPr>
              <w:fldChar w:fldCharType="begin"/>
            </w:r>
            <w:r w:rsidR="001A56B6">
              <w:rPr>
                <w:noProof/>
                <w:webHidden/>
              </w:rPr>
              <w:instrText xml:space="preserve"> PAGEREF _Toc168779362 \h </w:instrText>
            </w:r>
            <w:r w:rsidR="001A56B6">
              <w:rPr>
                <w:noProof/>
                <w:webHidden/>
              </w:rPr>
            </w:r>
            <w:r w:rsidR="001A56B6">
              <w:rPr>
                <w:noProof/>
                <w:webHidden/>
              </w:rPr>
              <w:fldChar w:fldCharType="separate"/>
            </w:r>
            <w:r w:rsidR="00460F03">
              <w:rPr>
                <w:noProof/>
                <w:webHidden/>
              </w:rPr>
              <w:t>63</w:t>
            </w:r>
            <w:r w:rsidR="001A56B6">
              <w:rPr>
                <w:noProof/>
                <w:webHidden/>
              </w:rPr>
              <w:fldChar w:fldCharType="end"/>
            </w:r>
          </w:hyperlink>
        </w:p>
        <w:p w14:paraId="38192081" w14:textId="70BCAFFD"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63"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Using NEXXT</w:t>
            </w:r>
            <w:r w:rsidR="001A56B6">
              <w:rPr>
                <w:noProof/>
                <w:webHidden/>
              </w:rPr>
              <w:tab/>
            </w:r>
            <w:r w:rsidR="001A56B6">
              <w:rPr>
                <w:noProof/>
                <w:webHidden/>
              </w:rPr>
              <w:fldChar w:fldCharType="begin"/>
            </w:r>
            <w:r w:rsidR="001A56B6">
              <w:rPr>
                <w:noProof/>
                <w:webHidden/>
              </w:rPr>
              <w:instrText xml:space="preserve"> PAGEREF _Toc168779363 \h </w:instrText>
            </w:r>
            <w:r w:rsidR="001A56B6">
              <w:rPr>
                <w:noProof/>
                <w:webHidden/>
              </w:rPr>
            </w:r>
            <w:r w:rsidR="001A56B6">
              <w:rPr>
                <w:noProof/>
                <w:webHidden/>
              </w:rPr>
              <w:fldChar w:fldCharType="separate"/>
            </w:r>
            <w:r w:rsidR="00460F03">
              <w:rPr>
                <w:noProof/>
                <w:webHidden/>
              </w:rPr>
              <w:t>66</w:t>
            </w:r>
            <w:r w:rsidR="001A56B6">
              <w:rPr>
                <w:noProof/>
                <w:webHidden/>
              </w:rPr>
              <w:fldChar w:fldCharType="end"/>
            </w:r>
          </w:hyperlink>
        </w:p>
        <w:p w14:paraId="3700CC9B" w14:textId="696BC3E8"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64"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Displaying Sprites In Your Game</w:t>
            </w:r>
            <w:r w:rsidR="001A56B6">
              <w:rPr>
                <w:noProof/>
                <w:webHidden/>
              </w:rPr>
              <w:tab/>
            </w:r>
            <w:r w:rsidR="001A56B6">
              <w:rPr>
                <w:noProof/>
                <w:webHidden/>
              </w:rPr>
              <w:fldChar w:fldCharType="begin"/>
            </w:r>
            <w:r w:rsidR="001A56B6">
              <w:rPr>
                <w:noProof/>
                <w:webHidden/>
              </w:rPr>
              <w:instrText xml:space="preserve"> PAGEREF _Toc168779364 \h </w:instrText>
            </w:r>
            <w:r w:rsidR="001A56B6">
              <w:rPr>
                <w:noProof/>
                <w:webHidden/>
              </w:rPr>
            </w:r>
            <w:r w:rsidR="001A56B6">
              <w:rPr>
                <w:noProof/>
                <w:webHidden/>
              </w:rPr>
              <w:fldChar w:fldCharType="separate"/>
            </w:r>
            <w:r w:rsidR="00460F03">
              <w:rPr>
                <w:noProof/>
                <w:webHidden/>
              </w:rPr>
              <w:t>69</w:t>
            </w:r>
            <w:r w:rsidR="001A56B6">
              <w:rPr>
                <w:noProof/>
                <w:webHidden/>
              </w:rPr>
              <w:fldChar w:fldCharType="end"/>
            </w:r>
          </w:hyperlink>
        </w:p>
        <w:p w14:paraId="34B624AF" w14:textId="619DF2D1" w:rsidR="001A56B6" w:rsidRDefault="00000000" w:rsidP="00B6774F">
          <w:pPr>
            <w:pStyle w:val="TOC2"/>
            <w:rPr>
              <w:rFonts w:asciiTheme="minorHAnsi" w:eastAsiaTheme="minorEastAsia" w:hAnsiTheme="minorHAnsi" w:cstheme="minorBidi"/>
              <w:noProof/>
              <w:kern w:val="2"/>
              <w:szCs w:val="24"/>
              <w:lang w:eastAsia="ja-JP"/>
              <w14:ligatures w14:val="standardContextual"/>
            </w:rPr>
          </w:pPr>
          <w:hyperlink w:anchor="_Toc168779365" w:history="1">
            <w:r w:rsidR="001A56B6" w:rsidRPr="002C06D5">
              <w:rPr>
                <w:rStyle w:val="Hyperlink"/>
                <w:rFonts w:cstheme="minorHAnsi"/>
                <w:noProof/>
              </w:rPr>
              <w:t>11.</w:t>
            </w:r>
            <w:r w:rsidR="001A56B6">
              <w:rPr>
                <w:rFonts w:asciiTheme="minorHAnsi" w:eastAsiaTheme="minorEastAsia" w:hAnsiTheme="minorHAnsi" w:cstheme="minorBidi"/>
                <w:noProof/>
                <w:kern w:val="2"/>
                <w:szCs w:val="24"/>
                <w:lang w:eastAsia="ja-JP"/>
                <w14:ligatures w14:val="standardContextual"/>
              </w:rPr>
              <w:tab/>
            </w:r>
            <w:r w:rsidR="001A56B6" w:rsidRPr="002C06D5">
              <w:rPr>
                <w:rStyle w:val="Hyperlink"/>
                <w:rFonts w:cstheme="minorHAnsi"/>
                <w:noProof/>
              </w:rPr>
              <w:t>More Assembly: Branching and Loops</w:t>
            </w:r>
            <w:r w:rsidR="001A56B6">
              <w:rPr>
                <w:noProof/>
                <w:webHidden/>
              </w:rPr>
              <w:tab/>
            </w:r>
            <w:r w:rsidR="001A56B6">
              <w:rPr>
                <w:noProof/>
                <w:webHidden/>
              </w:rPr>
              <w:fldChar w:fldCharType="begin"/>
            </w:r>
            <w:r w:rsidR="001A56B6">
              <w:rPr>
                <w:noProof/>
                <w:webHidden/>
              </w:rPr>
              <w:instrText xml:space="preserve"> PAGEREF _Toc168779365 \h </w:instrText>
            </w:r>
            <w:r w:rsidR="001A56B6">
              <w:rPr>
                <w:noProof/>
                <w:webHidden/>
              </w:rPr>
            </w:r>
            <w:r w:rsidR="001A56B6">
              <w:rPr>
                <w:noProof/>
                <w:webHidden/>
              </w:rPr>
              <w:fldChar w:fldCharType="separate"/>
            </w:r>
            <w:r w:rsidR="00460F03">
              <w:rPr>
                <w:noProof/>
                <w:webHidden/>
              </w:rPr>
              <w:t>72</w:t>
            </w:r>
            <w:r w:rsidR="001A56B6">
              <w:rPr>
                <w:noProof/>
                <w:webHidden/>
              </w:rPr>
              <w:fldChar w:fldCharType="end"/>
            </w:r>
          </w:hyperlink>
        </w:p>
        <w:p w14:paraId="4AAA2743" w14:textId="582DA766"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66"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Flow Control in Assembly</w:t>
            </w:r>
            <w:r w:rsidR="001A56B6">
              <w:rPr>
                <w:noProof/>
                <w:webHidden/>
              </w:rPr>
              <w:tab/>
            </w:r>
            <w:r w:rsidR="001A56B6">
              <w:rPr>
                <w:noProof/>
                <w:webHidden/>
              </w:rPr>
              <w:fldChar w:fldCharType="begin"/>
            </w:r>
            <w:r w:rsidR="001A56B6">
              <w:rPr>
                <w:noProof/>
                <w:webHidden/>
              </w:rPr>
              <w:instrText xml:space="preserve"> PAGEREF _Toc168779366 \h </w:instrText>
            </w:r>
            <w:r w:rsidR="001A56B6">
              <w:rPr>
                <w:noProof/>
                <w:webHidden/>
              </w:rPr>
            </w:r>
            <w:r w:rsidR="001A56B6">
              <w:rPr>
                <w:noProof/>
                <w:webHidden/>
              </w:rPr>
              <w:fldChar w:fldCharType="separate"/>
            </w:r>
            <w:r w:rsidR="00460F03">
              <w:rPr>
                <w:noProof/>
                <w:webHidden/>
              </w:rPr>
              <w:t>72</w:t>
            </w:r>
            <w:r w:rsidR="001A56B6">
              <w:rPr>
                <w:noProof/>
                <w:webHidden/>
              </w:rPr>
              <w:fldChar w:fldCharType="end"/>
            </w:r>
          </w:hyperlink>
        </w:p>
        <w:p w14:paraId="7CB11F6F" w14:textId="2C3D28DB"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67"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Branching</w:t>
            </w:r>
            <w:r w:rsidR="001A56B6">
              <w:rPr>
                <w:noProof/>
                <w:webHidden/>
              </w:rPr>
              <w:tab/>
            </w:r>
            <w:r w:rsidR="001A56B6">
              <w:rPr>
                <w:noProof/>
                <w:webHidden/>
              </w:rPr>
              <w:fldChar w:fldCharType="begin"/>
            </w:r>
            <w:r w:rsidR="001A56B6">
              <w:rPr>
                <w:noProof/>
                <w:webHidden/>
              </w:rPr>
              <w:instrText xml:space="preserve"> PAGEREF _Toc168779367 \h </w:instrText>
            </w:r>
            <w:r w:rsidR="001A56B6">
              <w:rPr>
                <w:noProof/>
                <w:webHidden/>
              </w:rPr>
            </w:r>
            <w:r w:rsidR="001A56B6">
              <w:rPr>
                <w:noProof/>
                <w:webHidden/>
              </w:rPr>
              <w:fldChar w:fldCharType="separate"/>
            </w:r>
            <w:r w:rsidR="00460F03">
              <w:rPr>
                <w:noProof/>
                <w:webHidden/>
              </w:rPr>
              <w:t>73</w:t>
            </w:r>
            <w:r w:rsidR="001A56B6">
              <w:rPr>
                <w:noProof/>
                <w:webHidden/>
              </w:rPr>
              <w:fldChar w:fldCharType="end"/>
            </w:r>
          </w:hyperlink>
        </w:p>
        <w:p w14:paraId="320FED52" w14:textId="780436E0"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68"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A Review of Looping/Branching Opcodes</w:t>
            </w:r>
            <w:r w:rsidR="001A56B6">
              <w:rPr>
                <w:noProof/>
                <w:webHidden/>
              </w:rPr>
              <w:tab/>
            </w:r>
            <w:r w:rsidR="001A56B6">
              <w:rPr>
                <w:noProof/>
                <w:webHidden/>
              </w:rPr>
              <w:fldChar w:fldCharType="begin"/>
            </w:r>
            <w:r w:rsidR="001A56B6">
              <w:rPr>
                <w:noProof/>
                <w:webHidden/>
              </w:rPr>
              <w:instrText xml:space="preserve"> PAGEREF _Toc168779368 \h </w:instrText>
            </w:r>
            <w:r w:rsidR="001A56B6">
              <w:rPr>
                <w:noProof/>
                <w:webHidden/>
              </w:rPr>
            </w:r>
            <w:r w:rsidR="001A56B6">
              <w:rPr>
                <w:noProof/>
                <w:webHidden/>
              </w:rPr>
              <w:fldChar w:fldCharType="separate"/>
            </w:r>
            <w:r w:rsidR="00460F03">
              <w:rPr>
                <w:noProof/>
                <w:webHidden/>
              </w:rPr>
              <w:t>75</w:t>
            </w:r>
            <w:r w:rsidR="001A56B6">
              <w:rPr>
                <w:noProof/>
                <w:webHidden/>
              </w:rPr>
              <w:fldChar w:fldCharType="end"/>
            </w:r>
          </w:hyperlink>
        </w:p>
        <w:p w14:paraId="28103057" w14:textId="068C2969"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69"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Another Branching Example</w:t>
            </w:r>
            <w:r w:rsidR="001A56B6">
              <w:rPr>
                <w:noProof/>
                <w:webHidden/>
              </w:rPr>
              <w:tab/>
            </w:r>
            <w:r w:rsidR="001A56B6">
              <w:rPr>
                <w:noProof/>
                <w:webHidden/>
              </w:rPr>
              <w:fldChar w:fldCharType="begin"/>
            </w:r>
            <w:r w:rsidR="001A56B6">
              <w:rPr>
                <w:noProof/>
                <w:webHidden/>
              </w:rPr>
              <w:instrText xml:space="preserve"> PAGEREF _Toc168779369 \h </w:instrText>
            </w:r>
            <w:r w:rsidR="001A56B6">
              <w:rPr>
                <w:noProof/>
                <w:webHidden/>
              </w:rPr>
            </w:r>
            <w:r w:rsidR="001A56B6">
              <w:rPr>
                <w:noProof/>
                <w:webHidden/>
              </w:rPr>
              <w:fldChar w:fldCharType="separate"/>
            </w:r>
            <w:r w:rsidR="00460F03">
              <w:rPr>
                <w:noProof/>
                <w:webHidden/>
              </w:rPr>
              <w:t>75</w:t>
            </w:r>
            <w:r w:rsidR="001A56B6">
              <w:rPr>
                <w:noProof/>
                <w:webHidden/>
              </w:rPr>
              <w:fldChar w:fldCharType="end"/>
            </w:r>
          </w:hyperlink>
        </w:p>
        <w:p w14:paraId="101B535F" w14:textId="60AEDBAB"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70"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Making Comparisons</w:t>
            </w:r>
            <w:r w:rsidR="001A56B6">
              <w:rPr>
                <w:noProof/>
                <w:webHidden/>
              </w:rPr>
              <w:tab/>
            </w:r>
            <w:r w:rsidR="001A56B6">
              <w:rPr>
                <w:noProof/>
                <w:webHidden/>
              </w:rPr>
              <w:fldChar w:fldCharType="begin"/>
            </w:r>
            <w:r w:rsidR="001A56B6">
              <w:rPr>
                <w:noProof/>
                <w:webHidden/>
              </w:rPr>
              <w:instrText xml:space="preserve"> PAGEREF _Toc168779370 \h </w:instrText>
            </w:r>
            <w:r w:rsidR="001A56B6">
              <w:rPr>
                <w:noProof/>
                <w:webHidden/>
              </w:rPr>
            </w:r>
            <w:r w:rsidR="001A56B6">
              <w:rPr>
                <w:noProof/>
                <w:webHidden/>
              </w:rPr>
              <w:fldChar w:fldCharType="separate"/>
            </w:r>
            <w:r w:rsidR="00460F03">
              <w:rPr>
                <w:noProof/>
                <w:webHidden/>
              </w:rPr>
              <w:t>76</w:t>
            </w:r>
            <w:r w:rsidR="001A56B6">
              <w:rPr>
                <w:noProof/>
                <w:webHidden/>
              </w:rPr>
              <w:fldChar w:fldCharType="end"/>
            </w:r>
          </w:hyperlink>
        </w:p>
        <w:p w14:paraId="035A2E38" w14:textId="14E0EE1E"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71"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Using Comparisons in Loops</w:t>
            </w:r>
            <w:r w:rsidR="001A56B6">
              <w:rPr>
                <w:noProof/>
                <w:webHidden/>
              </w:rPr>
              <w:tab/>
            </w:r>
            <w:r w:rsidR="001A56B6">
              <w:rPr>
                <w:noProof/>
                <w:webHidden/>
              </w:rPr>
              <w:fldChar w:fldCharType="begin"/>
            </w:r>
            <w:r w:rsidR="001A56B6">
              <w:rPr>
                <w:noProof/>
                <w:webHidden/>
              </w:rPr>
              <w:instrText xml:space="preserve"> PAGEREF _Toc168779371 \h </w:instrText>
            </w:r>
            <w:r w:rsidR="001A56B6">
              <w:rPr>
                <w:noProof/>
                <w:webHidden/>
              </w:rPr>
            </w:r>
            <w:r w:rsidR="001A56B6">
              <w:rPr>
                <w:noProof/>
                <w:webHidden/>
              </w:rPr>
              <w:fldChar w:fldCharType="separate"/>
            </w:r>
            <w:r w:rsidR="00460F03">
              <w:rPr>
                <w:noProof/>
                <w:webHidden/>
              </w:rPr>
              <w:t>77</w:t>
            </w:r>
            <w:r w:rsidR="001A56B6">
              <w:rPr>
                <w:noProof/>
                <w:webHidden/>
              </w:rPr>
              <w:fldChar w:fldCharType="end"/>
            </w:r>
          </w:hyperlink>
        </w:p>
        <w:p w14:paraId="35ABD17E" w14:textId="07673666" w:rsidR="001A56B6" w:rsidRDefault="00000000" w:rsidP="00B6774F">
          <w:pPr>
            <w:pStyle w:val="TOC2"/>
            <w:rPr>
              <w:rFonts w:asciiTheme="minorHAnsi" w:eastAsiaTheme="minorEastAsia" w:hAnsiTheme="minorHAnsi" w:cstheme="minorBidi"/>
              <w:noProof/>
              <w:kern w:val="2"/>
              <w:szCs w:val="24"/>
              <w:lang w:eastAsia="ja-JP"/>
              <w14:ligatures w14:val="standardContextual"/>
            </w:rPr>
          </w:pPr>
          <w:hyperlink w:anchor="_Toc168779372" w:history="1">
            <w:r w:rsidR="001A56B6" w:rsidRPr="002C06D5">
              <w:rPr>
                <w:rStyle w:val="Hyperlink"/>
                <w:rFonts w:cstheme="minorHAnsi"/>
                <w:noProof/>
              </w:rPr>
              <w:t>12.</w:t>
            </w:r>
            <w:r w:rsidR="001A56B6">
              <w:rPr>
                <w:rFonts w:asciiTheme="minorHAnsi" w:eastAsiaTheme="minorEastAsia" w:hAnsiTheme="minorHAnsi" w:cstheme="minorBidi"/>
                <w:noProof/>
                <w:kern w:val="2"/>
                <w:szCs w:val="24"/>
                <w:lang w:eastAsia="ja-JP"/>
                <w14:ligatures w14:val="standardContextual"/>
              </w:rPr>
              <w:tab/>
            </w:r>
            <w:r w:rsidR="001A56B6" w:rsidRPr="002C06D5">
              <w:rPr>
                <w:rStyle w:val="Hyperlink"/>
                <w:rFonts w:cstheme="minorHAnsi"/>
                <w:noProof/>
              </w:rPr>
              <w:t>Practical Loops</w:t>
            </w:r>
            <w:r w:rsidR="001A56B6">
              <w:rPr>
                <w:noProof/>
                <w:webHidden/>
              </w:rPr>
              <w:tab/>
            </w:r>
            <w:r w:rsidR="001A56B6">
              <w:rPr>
                <w:noProof/>
                <w:webHidden/>
              </w:rPr>
              <w:fldChar w:fldCharType="begin"/>
            </w:r>
            <w:r w:rsidR="001A56B6">
              <w:rPr>
                <w:noProof/>
                <w:webHidden/>
              </w:rPr>
              <w:instrText xml:space="preserve"> PAGEREF _Toc168779372 \h </w:instrText>
            </w:r>
            <w:r w:rsidR="001A56B6">
              <w:rPr>
                <w:noProof/>
                <w:webHidden/>
              </w:rPr>
            </w:r>
            <w:r w:rsidR="001A56B6">
              <w:rPr>
                <w:noProof/>
                <w:webHidden/>
              </w:rPr>
              <w:fldChar w:fldCharType="separate"/>
            </w:r>
            <w:r w:rsidR="00460F03">
              <w:rPr>
                <w:noProof/>
                <w:webHidden/>
              </w:rPr>
              <w:t>78</w:t>
            </w:r>
            <w:r w:rsidR="001A56B6">
              <w:rPr>
                <w:noProof/>
                <w:webHidden/>
              </w:rPr>
              <w:fldChar w:fldCharType="end"/>
            </w:r>
          </w:hyperlink>
        </w:p>
        <w:p w14:paraId="1B909CA0" w14:textId="6A52F14A"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73"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Indexed Mode</w:t>
            </w:r>
            <w:r w:rsidR="001A56B6">
              <w:rPr>
                <w:noProof/>
                <w:webHidden/>
              </w:rPr>
              <w:tab/>
            </w:r>
            <w:r w:rsidR="001A56B6">
              <w:rPr>
                <w:noProof/>
                <w:webHidden/>
              </w:rPr>
              <w:fldChar w:fldCharType="begin"/>
            </w:r>
            <w:r w:rsidR="001A56B6">
              <w:rPr>
                <w:noProof/>
                <w:webHidden/>
              </w:rPr>
              <w:instrText xml:space="preserve"> PAGEREF _Toc168779373 \h </w:instrText>
            </w:r>
            <w:r w:rsidR="001A56B6">
              <w:rPr>
                <w:noProof/>
                <w:webHidden/>
              </w:rPr>
            </w:r>
            <w:r w:rsidR="001A56B6">
              <w:rPr>
                <w:noProof/>
                <w:webHidden/>
              </w:rPr>
              <w:fldChar w:fldCharType="separate"/>
            </w:r>
            <w:r w:rsidR="00460F03">
              <w:rPr>
                <w:noProof/>
                <w:webHidden/>
              </w:rPr>
              <w:t>78</w:t>
            </w:r>
            <w:r w:rsidR="001A56B6">
              <w:rPr>
                <w:noProof/>
                <w:webHidden/>
              </w:rPr>
              <w:fldChar w:fldCharType="end"/>
            </w:r>
          </w:hyperlink>
        </w:p>
        <w:p w14:paraId="15D57567" w14:textId="09B46F49"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74"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Loading Palettes and Sprites</w:t>
            </w:r>
            <w:r w:rsidR="001A56B6">
              <w:rPr>
                <w:noProof/>
                <w:webHidden/>
              </w:rPr>
              <w:tab/>
            </w:r>
            <w:r w:rsidR="001A56B6">
              <w:rPr>
                <w:noProof/>
                <w:webHidden/>
              </w:rPr>
              <w:fldChar w:fldCharType="begin"/>
            </w:r>
            <w:r w:rsidR="001A56B6">
              <w:rPr>
                <w:noProof/>
                <w:webHidden/>
              </w:rPr>
              <w:instrText xml:space="preserve"> PAGEREF _Toc168779374 \h </w:instrText>
            </w:r>
            <w:r w:rsidR="001A56B6">
              <w:rPr>
                <w:noProof/>
                <w:webHidden/>
              </w:rPr>
            </w:r>
            <w:r w:rsidR="001A56B6">
              <w:rPr>
                <w:noProof/>
                <w:webHidden/>
              </w:rPr>
              <w:fldChar w:fldCharType="separate"/>
            </w:r>
            <w:r w:rsidR="00460F03">
              <w:rPr>
                <w:noProof/>
                <w:webHidden/>
              </w:rPr>
              <w:t>79</w:t>
            </w:r>
            <w:r w:rsidR="001A56B6">
              <w:rPr>
                <w:noProof/>
                <w:webHidden/>
              </w:rPr>
              <w:fldChar w:fldCharType="end"/>
            </w:r>
          </w:hyperlink>
        </w:p>
        <w:p w14:paraId="3905AAA3" w14:textId="183AE199"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75"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Homework</w:t>
            </w:r>
            <w:r w:rsidR="001A56B6">
              <w:rPr>
                <w:noProof/>
                <w:webHidden/>
              </w:rPr>
              <w:tab/>
            </w:r>
            <w:r w:rsidR="001A56B6">
              <w:rPr>
                <w:noProof/>
                <w:webHidden/>
              </w:rPr>
              <w:fldChar w:fldCharType="begin"/>
            </w:r>
            <w:r w:rsidR="001A56B6">
              <w:rPr>
                <w:noProof/>
                <w:webHidden/>
              </w:rPr>
              <w:instrText xml:space="preserve"> PAGEREF _Toc168779375 \h </w:instrText>
            </w:r>
            <w:r w:rsidR="001A56B6">
              <w:rPr>
                <w:noProof/>
                <w:webHidden/>
              </w:rPr>
            </w:r>
            <w:r w:rsidR="001A56B6">
              <w:rPr>
                <w:noProof/>
                <w:webHidden/>
              </w:rPr>
              <w:fldChar w:fldCharType="separate"/>
            </w:r>
            <w:r w:rsidR="00460F03">
              <w:rPr>
                <w:noProof/>
                <w:webHidden/>
              </w:rPr>
              <w:t>81</w:t>
            </w:r>
            <w:r w:rsidR="001A56B6">
              <w:rPr>
                <w:noProof/>
                <w:webHidden/>
              </w:rPr>
              <w:fldChar w:fldCharType="end"/>
            </w:r>
          </w:hyperlink>
        </w:p>
        <w:p w14:paraId="29700E3A" w14:textId="22012BCD" w:rsidR="001A56B6" w:rsidRDefault="00000000" w:rsidP="00B6774F">
          <w:pPr>
            <w:pStyle w:val="TOC2"/>
            <w:rPr>
              <w:rFonts w:asciiTheme="minorHAnsi" w:eastAsiaTheme="minorEastAsia" w:hAnsiTheme="minorHAnsi" w:cstheme="minorBidi"/>
              <w:noProof/>
              <w:kern w:val="2"/>
              <w:szCs w:val="24"/>
              <w:lang w:eastAsia="ja-JP"/>
              <w14:ligatures w14:val="standardContextual"/>
            </w:rPr>
          </w:pPr>
          <w:hyperlink w:anchor="_Toc168779376" w:history="1">
            <w:r w:rsidR="001A56B6" w:rsidRPr="002C06D5">
              <w:rPr>
                <w:rStyle w:val="Hyperlink"/>
                <w:rFonts w:cstheme="minorHAnsi"/>
                <w:noProof/>
              </w:rPr>
              <w:t>13.</w:t>
            </w:r>
            <w:r w:rsidR="001A56B6">
              <w:rPr>
                <w:rFonts w:asciiTheme="minorHAnsi" w:eastAsiaTheme="minorEastAsia" w:hAnsiTheme="minorHAnsi" w:cstheme="minorBidi"/>
                <w:noProof/>
                <w:kern w:val="2"/>
                <w:szCs w:val="24"/>
                <w:lang w:eastAsia="ja-JP"/>
                <w14:ligatures w14:val="standardContextual"/>
              </w:rPr>
              <w:tab/>
            </w:r>
            <w:r w:rsidR="001A56B6" w:rsidRPr="002C06D5">
              <w:rPr>
                <w:rStyle w:val="Hyperlink"/>
                <w:rFonts w:cstheme="minorHAnsi"/>
                <w:noProof/>
              </w:rPr>
              <w:t>Background Graphics</w:t>
            </w:r>
            <w:r w:rsidR="001A56B6">
              <w:rPr>
                <w:noProof/>
                <w:webHidden/>
              </w:rPr>
              <w:tab/>
            </w:r>
            <w:r w:rsidR="001A56B6">
              <w:rPr>
                <w:noProof/>
                <w:webHidden/>
              </w:rPr>
              <w:fldChar w:fldCharType="begin"/>
            </w:r>
            <w:r w:rsidR="001A56B6">
              <w:rPr>
                <w:noProof/>
                <w:webHidden/>
              </w:rPr>
              <w:instrText xml:space="preserve"> PAGEREF _Toc168779376 \h </w:instrText>
            </w:r>
            <w:r w:rsidR="001A56B6">
              <w:rPr>
                <w:noProof/>
                <w:webHidden/>
              </w:rPr>
            </w:r>
            <w:r w:rsidR="001A56B6">
              <w:rPr>
                <w:noProof/>
                <w:webHidden/>
              </w:rPr>
              <w:fldChar w:fldCharType="separate"/>
            </w:r>
            <w:r w:rsidR="00460F03">
              <w:rPr>
                <w:noProof/>
                <w:webHidden/>
              </w:rPr>
              <w:t>82</w:t>
            </w:r>
            <w:r w:rsidR="001A56B6">
              <w:rPr>
                <w:noProof/>
                <w:webHidden/>
              </w:rPr>
              <w:fldChar w:fldCharType="end"/>
            </w:r>
          </w:hyperlink>
        </w:p>
        <w:p w14:paraId="4ADE86D5" w14:textId="1085BDD3"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77"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The Background Pattern Table</w:t>
            </w:r>
            <w:r w:rsidR="001A56B6">
              <w:rPr>
                <w:noProof/>
                <w:webHidden/>
              </w:rPr>
              <w:tab/>
            </w:r>
            <w:r w:rsidR="001A56B6">
              <w:rPr>
                <w:noProof/>
                <w:webHidden/>
              </w:rPr>
              <w:fldChar w:fldCharType="begin"/>
            </w:r>
            <w:r w:rsidR="001A56B6">
              <w:rPr>
                <w:noProof/>
                <w:webHidden/>
              </w:rPr>
              <w:instrText xml:space="preserve"> PAGEREF _Toc168779377 \h </w:instrText>
            </w:r>
            <w:r w:rsidR="001A56B6">
              <w:rPr>
                <w:noProof/>
                <w:webHidden/>
              </w:rPr>
            </w:r>
            <w:r w:rsidR="001A56B6">
              <w:rPr>
                <w:noProof/>
                <w:webHidden/>
              </w:rPr>
              <w:fldChar w:fldCharType="separate"/>
            </w:r>
            <w:r w:rsidR="00460F03">
              <w:rPr>
                <w:noProof/>
                <w:webHidden/>
              </w:rPr>
              <w:t>82</w:t>
            </w:r>
            <w:r w:rsidR="001A56B6">
              <w:rPr>
                <w:noProof/>
                <w:webHidden/>
              </w:rPr>
              <w:fldChar w:fldCharType="end"/>
            </w:r>
          </w:hyperlink>
        </w:p>
        <w:p w14:paraId="55E78952" w14:textId="46329A8D"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78"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Writing a Nametable</w:t>
            </w:r>
            <w:r w:rsidR="001A56B6">
              <w:rPr>
                <w:noProof/>
                <w:webHidden/>
              </w:rPr>
              <w:tab/>
            </w:r>
            <w:r w:rsidR="001A56B6">
              <w:rPr>
                <w:noProof/>
                <w:webHidden/>
              </w:rPr>
              <w:fldChar w:fldCharType="begin"/>
            </w:r>
            <w:r w:rsidR="001A56B6">
              <w:rPr>
                <w:noProof/>
                <w:webHidden/>
              </w:rPr>
              <w:instrText xml:space="preserve"> PAGEREF _Toc168779378 \h </w:instrText>
            </w:r>
            <w:r w:rsidR="001A56B6">
              <w:rPr>
                <w:noProof/>
                <w:webHidden/>
              </w:rPr>
            </w:r>
            <w:r w:rsidR="001A56B6">
              <w:rPr>
                <w:noProof/>
                <w:webHidden/>
              </w:rPr>
              <w:fldChar w:fldCharType="separate"/>
            </w:r>
            <w:r w:rsidR="00460F03">
              <w:rPr>
                <w:noProof/>
                <w:webHidden/>
              </w:rPr>
              <w:t>83</w:t>
            </w:r>
            <w:r w:rsidR="001A56B6">
              <w:rPr>
                <w:noProof/>
                <w:webHidden/>
              </w:rPr>
              <w:fldChar w:fldCharType="end"/>
            </w:r>
          </w:hyperlink>
        </w:p>
        <w:p w14:paraId="2E8BF6DE" w14:textId="5E75AEBF"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79"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The Attribute Table</w:t>
            </w:r>
            <w:r w:rsidR="001A56B6">
              <w:rPr>
                <w:noProof/>
                <w:webHidden/>
              </w:rPr>
              <w:tab/>
            </w:r>
            <w:r w:rsidR="001A56B6">
              <w:rPr>
                <w:noProof/>
                <w:webHidden/>
              </w:rPr>
              <w:fldChar w:fldCharType="begin"/>
            </w:r>
            <w:r w:rsidR="001A56B6">
              <w:rPr>
                <w:noProof/>
                <w:webHidden/>
              </w:rPr>
              <w:instrText xml:space="preserve"> PAGEREF _Toc168779379 \h </w:instrText>
            </w:r>
            <w:r w:rsidR="001A56B6">
              <w:rPr>
                <w:noProof/>
                <w:webHidden/>
              </w:rPr>
            </w:r>
            <w:r w:rsidR="001A56B6">
              <w:rPr>
                <w:noProof/>
                <w:webHidden/>
              </w:rPr>
              <w:fldChar w:fldCharType="separate"/>
            </w:r>
            <w:r w:rsidR="00460F03">
              <w:rPr>
                <w:noProof/>
                <w:webHidden/>
              </w:rPr>
              <w:t>85</w:t>
            </w:r>
            <w:r w:rsidR="001A56B6">
              <w:rPr>
                <w:noProof/>
                <w:webHidden/>
              </w:rPr>
              <w:fldChar w:fldCharType="end"/>
            </w:r>
          </w:hyperlink>
        </w:p>
        <w:p w14:paraId="4A8A6196" w14:textId="7FB00D76"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80"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Additional Changes</w:t>
            </w:r>
            <w:r w:rsidR="001A56B6">
              <w:rPr>
                <w:noProof/>
                <w:webHidden/>
              </w:rPr>
              <w:tab/>
            </w:r>
            <w:r w:rsidR="001A56B6">
              <w:rPr>
                <w:noProof/>
                <w:webHidden/>
              </w:rPr>
              <w:fldChar w:fldCharType="begin"/>
            </w:r>
            <w:r w:rsidR="001A56B6">
              <w:rPr>
                <w:noProof/>
                <w:webHidden/>
              </w:rPr>
              <w:instrText xml:space="preserve"> PAGEREF _Toc168779380 \h </w:instrText>
            </w:r>
            <w:r w:rsidR="001A56B6">
              <w:rPr>
                <w:noProof/>
                <w:webHidden/>
              </w:rPr>
            </w:r>
            <w:r w:rsidR="001A56B6">
              <w:rPr>
                <w:noProof/>
                <w:webHidden/>
              </w:rPr>
              <w:fldChar w:fldCharType="separate"/>
            </w:r>
            <w:r w:rsidR="00460F03">
              <w:rPr>
                <w:noProof/>
                <w:webHidden/>
              </w:rPr>
              <w:t>87</w:t>
            </w:r>
            <w:r w:rsidR="001A56B6">
              <w:rPr>
                <w:noProof/>
                <w:webHidden/>
              </w:rPr>
              <w:fldChar w:fldCharType="end"/>
            </w:r>
          </w:hyperlink>
        </w:p>
        <w:p w14:paraId="39CEA783" w14:textId="71A904C8"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81"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Using NEXXT Sessions</w:t>
            </w:r>
            <w:r w:rsidR="001A56B6">
              <w:rPr>
                <w:noProof/>
                <w:webHidden/>
              </w:rPr>
              <w:tab/>
            </w:r>
            <w:r w:rsidR="001A56B6">
              <w:rPr>
                <w:noProof/>
                <w:webHidden/>
              </w:rPr>
              <w:fldChar w:fldCharType="begin"/>
            </w:r>
            <w:r w:rsidR="001A56B6">
              <w:rPr>
                <w:noProof/>
                <w:webHidden/>
              </w:rPr>
              <w:instrText xml:space="preserve"> PAGEREF _Toc168779381 \h </w:instrText>
            </w:r>
            <w:r w:rsidR="001A56B6">
              <w:rPr>
                <w:noProof/>
                <w:webHidden/>
              </w:rPr>
            </w:r>
            <w:r w:rsidR="001A56B6">
              <w:rPr>
                <w:noProof/>
                <w:webHidden/>
              </w:rPr>
              <w:fldChar w:fldCharType="separate"/>
            </w:r>
            <w:r w:rsidR="00460F03">
              <w:rPr>
                <w:noProof/>
                <w:webHidden/>
              </w:rPr>
              <w:t>88</w:t>
            </w:r>
            <w:r w:rsidR="001A56B6">
              <w:rPr>
                <w:noProof/>
                <w:webHidden/>
              </w:rPr>
              <w:fldChar w:fldCharType="end"/>
            </w:r>
          </w:hyperlink>
        </w:p>
        <w:p w14:paraId="47FD1545" w14:textId="5BE8E99A"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82"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Homework</w:t>
            </w:r>
            <w:r w:rsidR="001A56B6">
              <w:rPr>
                <w:noProof/>
                <w:webHidden/>
              </w:rPr>
              <w:tab/>
            </w:r>
            <w:r w:rsidR="001A56B6">
              <w:rPr>
                <w:noProof/>
                <w:webHidden/>
              </w:rPr>
              <w:fldChar w:fldCharType="begin"/>
            </w:r>
            <w:r w:rsidR="001A56B6">
              <w:rPr>
                <w:noProof/>
                <w:webHidden/>
              </w:rPr>
              <w:instrText xml:space="preserve"> PAGEREF _Toc168779382 \h </w:instrText>
            </w:r>
            <w:r w:rsidR="001A56B6">
              <w:rPr>
                <w:noProof/>
                <w:webHidden/>
              </w:rPr>
            </w:r>
            <w:r w:rsidR="001A56B6">
              <w:rPr>
                <w:noProof/>
                <w:webHidden/>
              </w:rPr>
              <w:fldChar w:fldCharType="separate"/>
            </w:r>
            <w:r w:rsidR="00460F03">
              <w:rPr>
                <w:noProof/>
                <w:webHidden/>
              </w:rPr>
              <w:t>89</w:t>
            </w:r>
            <w:r w:rsidR="001A56B6">
              <w:rPr>
                <w:noProof/>
                <w:webHidden/>
              </w:rPr>
              <w:fldChar w:fldCharType="end"/>
            </w:r>
          </w:hyperlink>
        </w:p>
        <w:p w14:paraId="5325D93F" w14:textId="4321657B" w:rsidR="001A56B6" w:rsidRDefault="00000000" w:rsidP="00B6774F">
          <w:pPr>
            <w:pStyle w:val="TOC2"/>
            <w:rPr>
              <w:rFonts w:asciiTheme="minorHAnsi" w:eastAsiaTheme="minorEastAsia" w:hAnsiTheme="minorHAnsi" w:cstheme="minorBidi"/>
              <w:noProof/>
              <w:kern w:val="2"/>
              <w:szCs w:val="24"/>
              <w:lang w:eastAsia="ja-JP"/>
              <w14:ligatures w14:val="standardContextual"/>
            </w:rPr>
          </w:pPr>
          <w:hyperlink w:anchor="_Toc168779383" w:history="1">
            <w:r w:rsidR="001A56B6" w:rsidRPr="002C06D5">
              <w:rPr>
                <w:rStyle w:val="Hyperlink"/>
                <w:rFonts w:cstheme="minorHAnsi"/>
                <w:noProof/>
              </w:rPr>
              <w:t>14.</w:t>
            </w:r>
            <w:r w:rsidR="001A56B6">
              <w:rPr>
                <w:rFonts w:asciiTheme="minorHAnsi" w:eastAsiaTheme="minorEastAsia" w:hAnsiTheme="minorHAnsi" w:cstheme="minorBidi"/>
                <w:noProof/>
                <w:kern w:val="2"/>
                <w:szCs w:val="24"/>
                <w:lang w:eastAsia="ja-JP"/>
                <w14:ligatures w14:val="standardContextual"/>
              </w:rPr>
              <w:tab/>
            </w:r>
            <w:r w:rsidR="001A56B6" w:rsidRPr="002C06D5">
              <w:rPr>
                <w:rStyle w:val="Hyperlink"/>
                <w:rFonts w:cstheme="minorHAnsi"/>
                <w:noProof/>
              </w:rPr>
              <w:t>Sprite Movement</w:t>
            </w:r>
            <w:r w:rsidR="001A56B6">
              <w:rPr>
                <w:noProof/>
                <w:webHidden/>
              </w:rPr>
              <w:tab/>
            </w:r>
            <w:r w:rsidR="001A56B6">
              <w:rPr>
                <w:noProof/>
                <w:webHidden/>
              </w:rPr>
              <w:fldChar w:fldCharType="begin"/>
            </w:r>
            <w:r w:rsidR="001A56B6">
              <w:rPr>
                <w:noProof/>
                <w:webHidden/>
              </w:rPr>
              <w:instrText xml:space="preserve"> PAGEREF _Toc168779383 \h </w:instrText>
            </w:r>
            <w:r w:rsidR="001A56B6">
              <w:rPr>
                <w:noProof/>
                <w:webHidden/>
              </w:rPr>
            </w:r>
            <w:r w:rsidR="001A56B6">
              <w:rPr>
                <w:noProof/>
                <w:webHidden/>
              </w:rPr>
              <w:fldChar w:fldCharType="separate"/>
            </w:r>
            <w:r w:rsidR="00460F03">
              <w:rPr>
                <w:noProof/>
                <w:webHidden/>
              </w:rPr>
              <w:t>90</w:t>
            </w:r>
            <w:r w:rsidR="001A56B6">
              <w:rPr>
                <w:noProof/>
                <w:webHidden/>
              </w:rPr>
              <w:fldChar w:fldCharType="end"/>
            </w:r>
          </w:hyperlink>
        </w:p>
        <w:p w14:paraId="6E0C3647" w14:textId="541982C7"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84"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Zero-Page RAM</w:t>
            </w:r>
            <w:r w:rsidR="001A56B6">
              <w:rPr>
                <w:noProof/>
                <w:webHidden/>
              </w:rPr>
              <w:tab/>
            </w:r>
            <w:r w:rsidR="001A56B6">
              <w:rPr>
                <w:noProof/>
                <w:webHidden/>
              </w:rPr>
              <w:fldChar w:fldCharType="begin"/>
            </w:r>
            <w:r w:rsidR="001A56B6">
              <w:rPr>
                <w:noProof/>
                <w:webHidden/>
              </w:rPr>
              <w:instrText xml:space="preserve"> PAGEREF _Toc168779384 \h </w:instrText>
            </w:r>
            <w:r w:rsidR="001A56B6">
              <w:rPr>
                <w:noProof/>
                <w:webHidden/>
              </w:rPr>
            </w:r>
            <w:r w:rsidR="001A56B6">
              <w:rPr>
                <w:noProof/>
                <w:webHidden/>
              </w:rPr>
              <w:fldChar w:fldCharType="separate"/>
            </w:r>
            <w:r w:rsidR="00460F03">
              <w:rPr>
                <w:noProof/>
                <w:webHidden/>
              </w:rPr>
              <w:t>90</w:t>
            </w:r>
            <w:r w:rsidR="001A56B6">
              <w:rPr>
                <w:noProof/>
                <w:webHidden/>
              </w:rPr>
              <w:fldChar w:fldCharType="end"/>
            </w:r>
          </w:hyperlink>
        </w:p>
        <w:p w14:paraId="658B2D50" w14:textId="2D6E51BF"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85"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Subroutines</w:t>
            </w:r>
            <w:r w:rsidR="001A56B6">
              <w:rPr>
                <w:noProof/>
                <w:webHidden/>
              </w:rPr>
              <w:tab/>
            </w:r>
            <w:r w:rsidR="001A56B6">
              <w:rPr>
                <w:noProof/>
                <w:webHidden/>
              </w:rPr>
              <w:fldChar w:fldCharType="begin"/>
            </w:r>
            <w:r w:rsidR="001A56B6">
              <w:rPr>
                <w:noProof/>
                <w:webHidden/>
              </w:rPr>
              <w:instrText xml:space="preserve"> PAGEREF _Toc168779385 \h </w:instrText>
            </w:r>
            <w:r w:rsidR="001A56B6">
              <w:rPr>
                <w:noProof/>
                <w:webHidden/>
              </w:rPr>
            </w:r>
            <w:r w:rsidR="001A56B6">
              <w:rPr>
                <w:noProof/>
                <w:webHidden/>
              </w:rPr>
              <w:fldChar w:fldCharType="separate"/>
            </w:r>
            <w:r w:rsidR="00460F03">
              <w:rPr>
                <w:noProof/>
                <w:webHidden/>
              </w:rPr>
              <w:t>92</w:t>
            </w:r>
            <w:r w:rsidR="001A56B6">
              <w:rPr>
                <w:noProof/>
                <w:webHidden/>
              </w:rPr>
              <w:fldChar w:fldCharType="end"/>
            </w:r>
          </w:hyperlink>
        </w:p>
        <w:p w14:paraId="27564914" w14:textId="28E6C607"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86"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Subroutine Register Management</w:t>
            </w:r>
            <w:r w:rsidR="001A56B6">
              <w:rPr>
                <w:noProof/>
                <w:webHidden/>
              </w:rPr>
              <w:tab/>
            </w:r>
            <w:r w:rsidR="001A56B6">
              <w:rPr>
                <w:noProof/>
                <w:webHidden/>
              </w:rPr>
              <w:fldChar w:fldCharType="begin"/>
            </w:r>
            <w:r w:rsidR="001A56B6">
              <w:rPr>
                <w:noProof/>
                <w:webHidden/>
              </w:rPr>
              <w:instrText xml:space="preserve"> PAGEREF _Toc168779386 \h </w:instrText>
            </w:r>
            <w:r w:rsidR="001A56B6">
              <w:rPr>
                <w:noProof/>
                <w:webHidden/>
              </w:rPr>
            </w:r>
            <w:r w:rsidR="001A56B6">
              <w:rPr>
                <w:noProof/>
                <w:webHidden/>
              </w:rPr>
              <w:fldChar w:fldCharType="separate"/>
            </w:r>
            <w:r w:rsidR="00460F03">
              <w:rPr>
                <w:noProof/>
                <w:webHidden/>
              </w:rPr>
              <w:t>94</w:t>
            </w:r>
            <w:r w:rsidR="001A56B6">
              <w:rPr>
                <w:noProof/>
                <w:webHidden/>
              </w:rPr>
              <w:fldChar w:fldCharType="end"/>
            </w:r>
          </w:hyperlink>
        </w:p>
        <w:p w14:paraId="343E5723" w14:textId="325BB6F0"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87" w:history="1">
            <w:r w:rsidR="001A56B6" w:rsidRPr="002C06D5">
              <w:rPr>
                <w:rStyle w:val="Hyperlink"/>
                <w:rFonts w:ascii="Wingdings" w:hAnsi="Wingdings"/>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noProof/>
              </w:rPr>
              <w:t>Your First Subroutine: Drawing the Player</w:t>
            </w:r>
            <w:r w:rsidR="001A56B6">
              <w:rPr>
                <w:noProof/>
                <w:webHidden/>
              </w:rPr>
              <w:tab/>
            </w:r>
            <w:r w:rsidR="001A56B6">
              <w:rPr>
                <w:noProof/>
                <w:webHidden/>
              </w:rPr>
              <w:fldChar w:fldCharType="begin"/>
            </w:r>
            <w:r w:rsidR="001A56B6">
              <w:rPr>
                <w:noProof/>
                <w:webHidden/>
              </w:rPr>
              <w:instrText xml:space="preserve"> PAGEREF _Toc168779387 \h </w:instrText>
            </w:r>
            <w:r w:rsidR="001A56B6">
              <w:rPr>
                <w:noProof/>
                <w:webHidden/>
              </w:rPr>
            </w:r>
            <w:r w:rsidR="001A56B6">
              <w:rPr>
                <w:noProof/>
                <w:webHidden/>
              </w:rPr>
              <w:fldChar w:fldCharType="separate"/>
            </w:r>
            <w:r w:rsidR="00460F03">
              <w:rPr>
                <w:noProof/>
                <w:webHidden/>
              </w:rPr>
              <w:t>95</w:t>
            </w:r>
            <w:r w:rsidR="001A56B6">
              <w:rPr>
                <w:noProof/>
                <w:webHidden/>
              </w:rPr>
              <w:fldChar w:fldCharType="end"/>
            </w:r>
          </w:hyperlink>
        </w:p>
        <w:p w14:paraId="56A1AF82" w14:textId="3FCEA3A7"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88"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Putting It All Together</w:t>
            </w:r>
            <w:r w:rsidR="001A56B6">
              <w:rPr>
                <w:noProof/>
                <w:webHidden/>
              </w:rPr>
              <w:tab/>
            </w:r>
            <w:r w:rsidR="001A56B6">
              <w:rPr>
                <w:noProof/>
                <w:webHidden/>
              </w:rPr>
              <w:fldChar w:fldCharType="begin"/>
            </w:r>
            <w:r w:rsidR="001A56B6">
              <w:rPr>
                <w:noProof/>
                <w:webHidden/>
              </w:rPr>
              <w:instrText xml:space="preserve"> PAGEREF _Toc168779388 \h </w:instrText>
            </w:r>
            <w:r w:rsidR="001A56B6">
              <w:rPr>
                <w:noProof/>
                <w:webHidden/>
              </w:rPr>
            </w:r>
            <w:r w:rsidR="001A56B6">
              <w:rPr>
                <w:noProof/>
                <w:webHidden/>
              </w:rPr>
              <w:fldChar w:fldCharType="separate"/>
            </w:r>
            <w:r w:rsidR="00460F03">
              <w:rPr>
                <w:noProof/>
                <w:webHidden/>
              </w:rPr>
              <w:t>98</w:t>
            </w:r>
            <w:r w:rsidR="001A56B6">
              <w:rPr>
                <w:noProof/>
                <w:webHidden/>
              </w:rPr>
              <w:fldChar w:fldCharType="end"/>
            </w:r>
          </w:hyperlink>
        </w:p>
        <w:p w14:paraId="13D6E73F" w14:textId="5B0B2FA8"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89"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Homework</w:t>
            </w:r>
            <w:r w:rsidR="001A56B6">
              <w:rPr>
                <w:noProof/>
                <w:webHidden/>
              </w:rPr>
              <w:tab/>
            </w:r>
            <w:r w:rsidR="001A56B6">
              <w:rPr>
                <w:noProof/>
                <w:webHidden/>
              </w:rPr>
              <w:fldChar w:fldCharType="begin"/>
            </w:r>
            <w:r w:rsidR="001A56B6">
              <w:rPr>
                <w:noProof/>
                <w:webHidden/>
              </w:rPr>
              <w:instrText xml:space="preserve"> PAGEREF _Toc168779389 \h </w:instrText>
            </w:r>
            <w:r w:rsidR="001A56B6">
              <w:rPr>
                <w:noProof/>
                <w:webHidden/>
              </w:rPr>
            </w:r>
            <w:r w:rsidR="001A56B6">
              <w:rPr>
                <w:noProof/>
                <w:webHidden/>
              </w:rPr>
              <w:fldChar w:fldCharType="separate"/>
            </w:r>
            <w:r w:rsidR="00460F03">
              <w:rPr>
                <w:noProof/>
                <w:webHidden/>
              </w:rPr>
              <w:t>101</w:t>
            </w:r>
            <w:r w:rsidR="001A56B6">
              <w:rPr>
                <w:noProof/>
                <w:webHidden/>
              </w:rPr>
              <w:fldChar w:fldCharType="end"/>
            </w:r>
          </w:hyperlink>
        </w:p>
        <w:p w14:paraId="36720745" w14:textId="6DE134B6" w:rsidR="001A56B6" w:rsidRDefault="00000000" w:rsidP="00B6774F">
          <w:pPr>
            <w:pStyle w:val="TOC2"/>
            <w:rPr>
              <w:rFonts w:asciiTheme="minorHAnsi" w:eastAsiaTheme="minorEastAsia" w:hAnsiTheme="minorHAnsi" w:cstheme="minorBidi"/>
              <w:noProof/>
              <w:kern w:val="2"/>
              <w:szCs w:val="24"/>
              <w:lang w:eastAsia="ja-JP"/>
              <w14:ligatures w14:val="standardContextual"/>
            </w:rPr>
          </w:pPr>
          <w:hyperlink w:anchor="_Toc168779390" w:history="1">
            <w:r w:rsidR="001A56B6" w:rsidRPr="002C06D5">
              <w:rPr>
                <w:rStyle w:val="Hyperlink"/>
                <w:rFonts w:cstheme="minorHAnsi"/>
                <w:noProof/>
              </w:rPr>
              <w:t>15.</w:t>
            </w:r>
            <w:r w:rsidR="001A56B6">
              <w:rPr>
                <w:rFonts w:asciiTheme="minorHAnsi" w:eastAsiaTheme="minorEastAsia" w:hAnsiTheme="minorHAnsi" w:cstheme="minorBidi"/>
                <w:noProof/>
                <w:kern w:val="2"/>
                <w:szCs w:val="24"/>
                <w:lang w:eastAsia="ja-JP"/>
                <w14:ligatures w14:val="standardContextual"/>
              </w:rPr>
              <w:tab/>
            </w:r>
            <w:r w:rsidR="001A56B6" w:rsidRPr="002C06D5">
              <w:rPr>
                <w:rStyle w:val="Hyperlink"/>
                <w:rFonts w:cstheme="minorHAnsi"/>
                <w:noProof/>
              </w:rPr>
              <w:t>Background Scrolling</w:t>
            </w:r>
            <w:r w:rsidR="001A56B6">
              <w:rPr>
                <w:noProof/>
                <w:webHidden/>
              </w:rPr>
              <w:tab/>
            </w:r>
            <w:r w:rsidR="001A56B6">
              <w:rPr>
                <w:noProof/>
                <w:webHidden/>
              </w:rPr>
              <w:fldChar w:fldCharType="begin"/>
            </w:r>
            <w:r w:rsidR="001A56B6">
              <w:rPr>
                <w:noProof/>
                <w:webHidden/>
              </w:rPr>
              <w:instrText xml:space="preserve"> PAGEREF _Toc168779390 \h </w:instrText>
            </w:r>
            <w:r w:rsidR="001A56B6">
              <w:rPr>
                <w:noProof/>
                <w:webHidden/>
              </w:rPr>
            </w:r>
            <w:r w:rsidR="001A56B6">
              <w:rPr>
                <w:noProof/>
                <w:webHidden/>
              </w:rPr>
              <w:fldChar w:fldCharType="separate"/>
            </w:r>
            <w:r w:rsidR="00460F03">
              <w:rPr>
                <w:noProof/>
                <w:webHidden/>
              </w:rPr>
              <w:t>102</w:t>
            </w:r>
            <w:r w:rsidR="001A56B6">
              <w:rPr>
                <w:noProof/>
                <w:webHidden/>
              </w:rPr>
              <w:fldChar w:fldCharType="end"/>
            </w:r>
          </w:hyperlink>
        </w:p>
        <w:p w14:paraId="4F8DC26C" w14:textId="47E72273"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91"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 xml:space="preserve">Using </w:t>
            </w:r>
            <w:r w:rsidR="001A56B6" w:rsidRPr="002C06D5">
              <w:rPr>
                <w:rStyle w:val="Hyperlink"/>
                <w:rFonts w:ascii="DejaVu Sans Mono" w:hAnsi="DejaVu Sans Mono" w:cs="Arial"/>
                <w:bCs/>
                <w:noProof/>
              </w:rPr>
              <w:t>PPUSCROLL</w:t>
            </w:r>
            <w:r w:rsidR="001A56B6">
              <w:rPr>
                <w:noProof/>
                <w:webHidden/>
              </w:rPr>
              <w:tab/>
            </w:r>
            <w:r w:rsidR="001A56B6">
              <w:rPr>
                <w:noProof/>
                <w:webHidden/>
              </w:rPr>
              <w:fldChar w:fldCharType="begin"/>
            </w:r>
            <w:r w:rsidR="001A56B6">
              <w:rPr>
                <w:noProof/>
                <w:webHidden/>
              </w:rPr>
              <w:instrText xml:space="preserve"> PAGEREF _Toc168779391 \h </w:instrText>
            </w:r>
            <w:r w:rsidR="001A56B6">
              <w:rPr>
                <w:noProof/>
                <w:webHidden/>
              </w:rPr>
            </w:r>
            <w:r w:rsidR="001A56B6">
              <w:rPr>
                <w:noProof/>
                <w:webHidden/>
              </w:rPr>
              <w:fldChar w:fldCharType="separate"/>
            </w:r>
            <w:r w:rsidR="00460F03">
              <w:rPr>
                <w:noProof/>
                <w:webHidden/>
              </w:rPr>
              <w:t>102</w:t>
            </w:r>
            <w:r w:rsidR="001A56B6">
              <w:rPr>
                <w:noProof/>
                <w:webHidden/>
              </w:rPr>
              <w:fldChar w:fldCharType="end"/>
            </w:r>
          </w:hyperlink>
        </w:p>
        <w:p w14:paraId="0C6899B5" w14:textId="64398142"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92"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Camera Systems</w:t>
            </w:r>
            <w:r w:rsidR="001A56B6">
              <w:rPr>
                <w:noProof/>
                <w:webHidden/>
              </w:rPr>
              <w:tab/>
            </w:r>
            <w:r w:rsidR="001A56B6">
              <w:rPr>
                <w:noProof/>
                <w:webHidden/>
              </w:rPr>
              <w:fldChar w:fldCharType="begin"/>
            </w:r>
            <w:r w:rsidR="001A56B6">
              <w:rPr>
                <w:noProof/>
                <w:webHidden/>
              </w:rPr>
              <w:instrText xml:space="preserve"> PAGEREF _Toc168779392 \h </w:instrText>
            </w:r>
            <w:r w:rsidR="001A56B6">
              <w:rPr>
                <w:noProof/>
                <w:webHidden/>
              </w:rPr>
            </w:r>
            <w:r w:rsidR="001A56B6">
              <w:rPr>
                <w:noProof/>
                <w:webHidden/>
              </w:rPr>
              <w:fldChar w:fldCharType="separate"/>
            </w:r>
            <w:r w:rsidR="00460F03">
              <w:rPr>
                <w:noProof/>
                <w:webHidden/>
              </w:rPr>
              <w:t>104</w:t>
            </w:r>
            <w:r w:rsidR="001A56B6">
              <w:rPr>
                <w:noProof/>
                <w:webHidden/>
              </w:rPr>
              <w:fldChar w:fldCharType="end"/>
            </w:r>
          </w:hyperlink>
        </w:p>
        <w:p w14:paraId="23DD5A85" w14:textId="3702940C"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93"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Setting up backgrounds for scrolling</w:t>
            </w:r>
            <w:r w:rsidR="001A56B6">
              <w:rPr>
                <w:noProof/>
                <w:webHidden/>
              </w:rPr>
              <w:tab/>
            </w:r>
            <w:r w:rsidR="001A56B6">
              <w:rPr>
                <w:noProof/>
                <w:webHidden/>
              </w:rPr>
              <w:fldChar w:fldCharType="begin"/>
            </w:r>
            <w:r w:rsidR="001A56B6">
              <w:rPr>
                <w:noProof/>
                <w:webHidden/>
              </w:rPr>
              <w:instrText xml:space="preserve"> PAGEREF _Toc168779393 \h </w:instrText>
            </w:r>
            <w:r w:rsidR="001A56B6">
              <w:rPr>
                <w:noProof/>
                <w:webHidden/>
              </w:rPr>
            </w:r>
            <w:r w:rsidR="001A56B6">
              <w:rPr>
                <w:noProof/>
                <w:webHidden/>
              </w:rPr>
              <w:fldChar w:fldCharType="separate"/>
            </w:r>
            <w:r w:rsidR="00460F03">
              <w:rPr>
                <w:noProof/>
                <w:webHidden/>
              </w:rPr>
              <w:t>105</w:t>
            </w:r>
            <w:r w:rsidR="001A56B6">
              <w:rPr>
                <w:noProof/>
                <w:webHidden/>
              </w:rPr>
              <w:fldChar w:fldCharType="end"/>
            </w:r>
          </w:hyperlink>
        </w:p>
        <w:p w14:paraId="7DE668C5" w14:textId="1E9A4C1E"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94"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Implementing autoscroll</w:t>
            </w:r>
            <w:r w:rsidR="001A56B6">
              <w:rPr>
                <w:noProof/>
                <w:webHidden/>
              </w:rPr>
              <w:tab/>
            </w:r>
            <w:r w:rsidR="001A56B6">
              <w:rPr>
                <w:noProof/>
                <w:webHidden/>
              </w:rPr>
              <w:fldChar w:fldCharType="begin"/>
            </w:r>
            <w:r w:rsidR="001A56B6">
              <w:rPr>
                <w:noProof/>
                <w:webHidden/>
              </w:rPr>
              <w:instrText xml:space="preserve"> PAGEREF _Toc168779394 \h </w:instrText>
            </w:r>
            <w:r w:rsidR="001A56B6">
              <w:rPr>
                <w:noProof/>
                <w:webHidden/>
              </w:rPr>
            </w:r>
            <w:r w:rsidR="001A56B6">
              <w:rPr>
                <w:noProof/>
                <w:webHidden/>
              </w:rPr>
              <w:fldChar w:fldCharType="separate"/>
            </w:r>
            <w:r w:rsidR="00460F03">
              <w:rPr>
                <w:noProof/>
                <w:webHidden/>
              </w:rPr>
              <w:t>110</w:t>
            </w:r>
            <w:r w:rsidR="001A56B6">
              <w:rPr>
                <w:noProof/>
                <w:webHidden/>
              </w:rPr>
              <w:fldChar w:fldCharType="end"/>
            </w:r>
          </w:hyperlink>
        </w:p>
        <w:p w14:paraId="0B4E4036" w14:textId="2615E75F"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95"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Logical Filters</w:t>
            </w:r>
            <w:r w:rsidR="001A56B6">
              <w:rPr>
                <w:noProof/>
                <w:webHidden/>
              </w:rPr>
              <w:tab/>
            </w:r>
            <w:r w:rsidR="001A56B6">
              <w:rPr>
                <w:noProof/>
                <w:webHidden/>
              </w:rPr>
              <w:fldChar w:fldCharType="begin"/>
            </w:r>
            <w:r w:rsidR="001A56B6">
              <w:rPr>
                <w:noProof/>
                <w:webHidden/>
              </w:rPr>
              <w:instrText xml:space="preserve"> PAGEREF _Toc168779395 \h </w:instrText>
            </w:r>
            <w:r w:rsidR="001A56B6">
              <w:rPr>
                <w:noProof/>
                <w:webHidden/>
              </w:rPr>
            </w:r>
            <w:r w:rsidR="001A56B6">
              <w:rPr>
                <w:noProof/>
                <w:webHidden/>
              </w:rPr>
              <w:fldChar w:fldCharType="separate"/>
            </w:r>
            <w:r w:rsidR="00460F03">
              <w:rPr>
                <w:noProof/>
                <w:webHidden/>
              </w:rPr>
              <w:t>112</w:t>
            </w:r>
            <w:r w:rsidR="001A56B6">
              <w:rPr>
                <w:noProof/>
                <w:webHidden/>
              </w:rPr>
              <w:fldChar w:fldCharType="end"/>
            </w:r>
          </w:hyperlink>
        </w:p>
        <w:p w14:paraId="540207CC" w14:textId="639F7AA0"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96"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Wrapping up</w:t>
            </w:r>
            <w:r w:rsidR="001A56B6">
              <w:rPr>
                <w:noProof/>
                <w:webHidden/>
              </w:rPr>
              <w:tab/>
            </w:r>
            <w:r w:rsidR="001A56B6">
              <w:rPr>
                <w:noProof/>
                <w:webHidden/>
              </w:rPr>
              <w:fldChar w:fldCharType="begin"/>
            </w:r>
            <w:r w:rsidR="001A56B6">
              <w:rPr>
                <w:noProof/>
                <w:webHidden/>
              </w:rPr>
              <w:instrText xml:space="preserve"> PAGEREF _Toc168779396 \h </w:instrText>
            </w:r>
            <w:r w:rsidR="001A56B6">
              <w:rPr>
                <w:noProof/>
                <w:webHidden/>
              </w:rPr>
            </w:r>
            <w:r w:rsidR="001A56B6">
              <w:rPr>
                <w:noProof/>
                <w:webHidden/>
              </w:rPr>
              <w:fldChar w:fldCharType="separate"/>
            </w:r>
            <w:r w:rsidR="00460F03">
              <w:rPr>
                <w:noProof/>
                <w:webHidden/>
              </w:rPr>
              <w:t>113</w:t>
            </w:r>
            <w:r w:rsidR="001A56B6">
              <w:rPr>
                <w:noProof/>
                <w:webHidden/>
              </w:rPr>
              <w:fldChar w:fldCharType="end"/>
            </w:r>
          </w:hyperlink>
        </w:p>
        <w:p w14:paraId="6CF1EF14" w14:textId="6DFE9A6E" w:rsidR="001A56B6" w:rsidRDefault="00000000" w:rsidP="00B6774F">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397" w:history="1">
            <w:r w:rsidR="001A56B6" w:rsidRPr="002C06D5">
              <w:rPr>
                <w:rStyle w:val="Hyperlink"/>
                <w:rFonts w:ascii="Wingdings" w:hAnsi="Wingdings" w:cstheme="minorHAnsi"/>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rFonts w:cstheme="minorHAnsi"/>
                <w:noProof/>
              </w:rPr>
              <w:t>Homework</w:t>
            </w:r>
            <w:r w:rsidR="001A56B6">
              <w:rPr>
                <w:noProof/>
                <w:webHidden/>
              </w:rPr>
              <w:tab/>
            </w:r>
            <w:r w:rsidR="001A56B6">
              <w:rPr>
                <w:noProof/>
                <w:webHidden/>
              </w:rPr>
              <w:fldChar w:fldCharType="begin"/>
            </w:r>
            <w:r w:rsidR="001A56B6">
              <w:rPr>
                <w:noProof/>
                <w:webHidden/>
              </w:rPr>
              <w:instrText xml:space="preserve"> PAGEREF _Toc168779397 \h </w:instrText>
            </w:r>
            <w:r w:rsidR="001A56B6">
              <w:rPr>
                <w:noProof/>
                <w:webHidden/>
              </w:rPr>
            </w:r>
            <w:r w:rsidR="001A56B6">
              <w:rPr>
                <w:noProof/>
                <w:webHidden/>
              </w:rPr>
              <w:fldChar w:fldCharType="separate"/>
            </w:r>
            <w:r w:rsidR="00460F03">
              <w:rPr>
                <w:noProof/>
                <w:webHidden/>
              </w:rPr>
              <w:t>114</w:t>
            </w:r>
            <w:r w:rsidR="001A56B6">
              <w:rPr>
                <w:noProof/>
                <w:webHidden/>
              </w:rPr>
              <w:fldChar w:fldCharType="end"/>
            </w:r>
          </w:hyperlink>
        </w:p>
        <w:p w14:paraId="186DC788" w14:textId="0CBC362F" w:rsidR="001A56B6" w:rsidRDefault="00000000" w:rsidP="001A56B6">
          <w:pPr>
            <w:pStyle w:val="TOC1"/>
            <w:rPr>
              <w:rFonts w:asciiTheme="minorHAnsi" w:eastAsiaTheme="minorEastAsia" w:hAnsiTheme="minorHAnsi" w:cstheme="minorBidi"/>
              <w:b w:val="0"/>
              <w:bCs w:val="0"/>
              <w:kern w:val="2"/>
              <w:sz w:val="24"/>
              <w:szCs w:val="24"/>
              <w:lang w:eastAsia="ja-JP"/>
              <w14:ligatures w14:val="standardContextual"/>
            </w:rPr>
          </w:pPr>
          <w:hyperlink w:anchor="_Toc168779398" w:history="1">
            <w:r w:rsidR="001A56B6" w:rsidRPr="002C06D5">
              <w:rPr>
                <w:rStyle w:val="Hyperlink"/>
              </w:rPr>
              <w:t>Part III: Gameplay</w:t>
            </w:r>
            <w:r w:rsidR="001A56B6">
              <w:rPr>
                <w:webHidden/>
              </w:rPr>
              <w:tab/>
            </w:r>
            <w:r w:rsidR="001A56B6">
              <w:rPr>
                <w:webHidden/>
              </w:rPr>
              <w:fldChar w:fldCharType="begin"/>
            </w:r>
            <w:r w:rsidR="001A56B6">
              <w:rPr>
                <w:webHidden/>
              </w:rPr>
              <w:instrText xml:space="preserve"> PAGEREF _Toc168779398 \h </w:instrText>
            </w:r>
            <w:r w:rsidR="001A56B6">
              <w:rPr>
                <w:webHidden/>
              </w:rPr>
            </w:r>
            <w:r w:rsidR="001A56B6">
              <w:rPr>
                <w:webHidden/>
              </w:rPr>
              <w:fldChar w:fldCharType="separate"/>
            </w:r>
            <w:r w:rsidR="00460F03">
              <w:rPr>
                <w:webHidden/>
              </w:rPr>
              <w:t>115</w:t>
            </w:r>
            <w:r w:rsidR="001A56B6">
              <w:rPr>
                <w:webHidden/>
              </w:rPr>
              <w:fldChar w:fldCharType="end"/>
            </w:r>
          </w:hyperlink>
        </w:p>
        <w:p w14:paraId="468C6A39" w14:textId="1F626529" w:rsidR="001A56B6" w:rsidRDefault="00000000" w:rsidP="00B6774F">
          <w:pPr>
            <w:pStyle w:val="TOC2"/>
            <w:rPr>
              <w:rFonts w:asciiTheme="minorHAnsi" w:eastAsiaTheme="minorEastAsia" w:hAnsiTheme="minorHAnsi" w:cstheme="minorBidi"/>
              <w:noProof/>
              <w:kern w:val="2"/>
              <w:szCs w:val="24"/>
              <w:lang w:eastAsia="ja-JP"/>
              <w14:ligatures w14:val="standardContextual"/>
            </w:rPr>
          </w:pPr>
          <w:hyperlink w:anchor="_Toc168779399" w:history="1">
            <w:r w:rsidR="001A56B6" w:rsidRPr="002C06D5">
              <w:rPr>
                <w:rStyle w:val="Hyperlink"/>
                <w:noProof/>
              </w:rPr>
              <w:t>16.</w:t>
            </w:r>
            <w:r w:rsidR="001A56B6">
              <w:rPr>
                <w:rFonts w:asciiTheme="minorHAnsi" w:eastAsiaTheme="minorEastAsia" w:hAnsiTheme="minorHAnsi" w:cstheme="minorBidi"/>
                <w:noProof/>
                <w:kern w:val="2"/>
                <w:szCs w:val="24"/>
                <w:lang w:eastAsia="ja-JP"/>
                <w14:ligatures w14:val="standardContextual"/>
              </w:rPr>
              <w:tab/>
            </w:r>
            <w:r w:rsidR="001A56B6" w:rsidRPr="002C06D5">
              <w:rPr>
                <w:rStyle w:val="Hyperlink"/>
                <w:noProof/>
              </w:rPr>
              <w:t>Controller Input</w:t>
            </w:r>
            <w:r w:rsidR="001A56B6">
              <w:rPr>
                <w:noProof/>
                <w:webHidden/>
              </w:rPr>
              <w:tab/>
            </w:r>
            <w:r w:rsidR="001A56B6">
              <w:rPr>
                <w:noProof/>
                <w:webHidden/>
              </w:rPr>
              <w:fldChar w:fldCharType="begin"/>
            </w:r>
            <w:r w:rsidR="001A56B6">
              <w:rPr>
                <w:noProof/>
                <w:webHidden/>
              </w:rPr>
              <w:instrText xml:space="preserve"> PAGEREF _Toc168779399 \h </w:instrText>
            </w:r>
            <w:r w:rsidR="001A56B6">
              <w:rPr>
                <w:noProof/>
                <w:webHidden/>
              </w:rPr>
            </w:r>
            <w:r w:rsidR="001A56B6">
              <w:rPr>
                <w:noProof/>
                <w:webHidden/>
              </w:rPr>
              <w:fldChar w:fldCharType="separate"/>
            </w:r>
            <w:r w:rsidR="00460F03">
              <w:rPr>
                <w:noProof/>
                <w:webHidden/>
              </w:rPr>
              <w:t>115</w:t>
            </w:r>
            <w:r w:rsidR="001A56B6">
              <w:rPr>
                <w:noProof/>
                <w:webHidden/>
              </w:rPr>
              <w:fldChar w:fldCharType="end"/>
            </w:r>
          </w:hyperlink>
        </w:p>
        <w:p w14:paraId="13D3E0EE" w14:textId="64598AB4"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400" w:history="1">
            <w:r w:rsidR="001A56B6" w:rsidRPr="002C06D5">
              <w:rPr>
                <w:rStyle w:val="Hyperlink"/>
                <w:rFonts w:ascii="Wingdings" w:hAnsi="Wingdings"/>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noProof/>
              </w:rPr>
              <w:t>A History of Controllers</w:t>
            </w:r>
            <w:r w:rsidR="001A56B6">
              <w:rPr>
                <w:noProof/>
                <w:webHidden/>
              </w:rPr>
              <w:tab/>
            </w:r>
            <w:r w:rsidR="001A56B6">
              <w:rPr>
                <w:noProof/>
                <w:webHidden/>
              </w:rPr>
              <w:fldChar w:fldCharType="begin"/>
            </w:r>
            <w:r w:rsidR="001A56B6">
              <w:rPr>
                <w:noProof/>
                <w:webHidden/>
              </w:rPr>
              <w:instrText xml:space="preserve"> PAGEREF _Toc168779400 \h </w:instrText>
            </w:r>
            <w:r w:rsidR="001A56B6">
              <w:rPr>
                <w:noProof/>
                <w:webHidden/>
              </w:rPr>
            </w:r>
            <w:r w:rsidR="001A56B6">
              <w:rPr>
                <w:noProof/>
                <w:webHidden/>
              </w:rPr>
              <w:fldChar w:fldCharType="separate"/>
            </w:r>
            <w:r w:rsidR="00460F03">
              <w:rPr>
                <w:noProof/>
                <w:webHidden/>
              </w:rPr>
              <w:t>115</w:t>
            </w:r>
            <w:r w:rsidR="001A56B6">
              <w:rPr>
                <w:noProof/>
                <w:webHidden/>
              </w:rPr>
              <w:fldChar w:fldCharType="end"/>
            </w:r>
          </w:hyperlink>
        </w:p>
        <w:p w14:paraId="4268C43B" w14:textId="3F2831EC"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401" w:history="1">
            <w:r w:rsidR="001A56B6" w:rsidRPr="002C06D5">
              <w:rPr>
                <w:rStyle w:val="Hyperlink"/>
                <w:rFonts w:ascii="Wingdings" w:hAnsi="Wingdings"/>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noProof/>
              </w:rPr>
              <w:t>Controller Hardware</w:t>
            </w:r>
            <w:r w:rsidR="001A56B6">
              <w:rPr>
                <w:noProof/>
                <w:webHidden/>
              </w:rPr>
              <w:tab/>
            </w:r>
            <w:r w:rsidR="001A56B6">
              <w:rPr>
                <w:noProof/>
                <w:webHidden/>
              </w:rPr>
              <w:fldChar w:fldCharType="begin"/>
            </w:r>
            <w:r w:rsidR="001A56B6">
              <w:rPr>
                <w:noProof/>
                <w:webHidden/>
              </w:rPr>
              <w:instrText xml:space="preserve"> PAGEREF _Toc168779401 \h </w:instrText>
            </w:r>
            <w:r w:rsidR="001A56B6">
              <w:rPr>
                <w:noProof/>
                <w:webHidden/>
              </w:rPr>
            </w:r>
            <w:r w:rsidR="001A56B6">
              <w:rPr>
                <w:noProof/>
                <w:webHidden/>
              </w:rPr>
              <w:fldChar w:fldCharType="separate"/>
            </w:r>
            <w:r w:rsidR="00460F03">
              <w:rPr>
                <w:noProof/>
                <w:webHidden/>
              </w:rPr>
              <w:t>119</w:t>
            </w:r>
            <w:r w:rsidR="001A56B6">
              <w:rPr>
                <w:noProof/>
                <w:webHidden/>
              </w:rPr>
              <w:fldChar w:fldCharType="end"/>
            </w:r>
          </w:hyperlink>
        </w:p>
        <w:p w14:paraId="483CE6FF" w14:textId="74F9B3AB"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402" w:history="1">
            <w:r w:rsidR="001A56B6" w:rsidRPr="002C06D5">
              <w:rPr>
                <w:rStyle w:val="Hyperlink"/>
                <w:rFonts w:ascii="Wingdings" w:hAnsi="Wingdings"/>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noProof/>
              </w:rPr>
              <w:t>Bit Shifts and Rotations</w:t>
            </w:r>
            <w:r w:rsidR="001A56B6">
              <w:rPr>
                <w:noProof/>
                <w:webHidden/>
              </w:rPr>
              <w:tab/>
            </w:r>
            <w:r w:rsidR="001A56B6">
              <w:rPr>
                <w:noProof/>
                <w:webHidden/>
              </w:rPr>
              <w:fldChar w:fldCharType="begin"/>
            </w:r>
            <w:r w:rsidR="001A56B6">
              <w:rPr>
                <w:noProof/>
                <w:webHidden/>
              </w:rPr>
              <w:instrText xml:space="preserve"> PAGEREF _Toc168779402 \h </w:instrText>
            </w:r>
            <w:r w:rsidR="001A56B6">
              <w:rPr>
                <w:noProof/>
                <w:webHidden/>
              </w:rPr>
            </w:r>
            <w:r w:rsidR="001A56B6">
              <w:rPr>
                <w:noProof/>
                <w:webHidden/>
              </w:rPr>
              <w:fldChar w:fldCharType="separate"/>
            </w:r>
            <w:r w:rsidR="00460F03">
              <w:rPr>
                <w:noProof/>
                <w:webHidden/>
              </w:rPr>
              <w:t>121</w:t>
            </w:r>
            <w:r w:rsidR="001A56B6">
              <w:rPr>
                <w:noProof/>
                <w:webHidden/>
              </w:rPr>
              <w:fldChar w:fldCharType="end"/>
            </w:r>
          </w:hyperlink>
        </w:p>
        <w:p w14:paraId="63769D20" w14:textId="6F053047"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403" w:history="1">
            <w:r w:rsidR="001A56B6" w:rsidRPr="002C06D5">
              <w:rPr>
                <w:rStyle w:val="Hyperlink"/>
                <w:rFonts w:ascii="Wingdings" w:hAnsi="Wingdings"/>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noProof/>
              </w:rPr>
              <w:t>Using Controller Data</w:t>
            </w:r>
            <w:r w:rsidR="001A56B6">
              <w:rPr>
                <w:noProof/>
                <w:webHidden/>
              </w:rPr>
              <w:tab/>
            </w:r>
            <w:r w:rsidR="001A56B6">
              <w:rPr>
                <w:noProof/>
                <w:webHidden/>
              </w:rPr>
              <w:fldChar w:fldCharType="begin"/>
            </w:r>
            <w:r w:rsidR="001A56B6">
              <w:rPr>
                <w:noProof/>
                <w:webHidden/>
              </w:rPr>
              <w:instrText xml:space="preserve"> PAGEREF _Toc168779403 \h </w:instrText>
            </w:r>
            <w:r w:rsidR="001A56B6">
              <w:rPr>
                <w:noProof/>
                <w:webHidden/>
              </w:rPr>
            </w:r>
            <w:r w:rsidR="001A56B6">
              <w:rPr>
                <w:noProof/>
                <w:webHidden/>
              </w:rPr>
              <w:fldChar w:fldCharType="separate"/>
            </w:r>
            <w:r w:rsidR="00460F03">
              <w:rPr>
                <w:noProof/>
                <w:webHidden/>
              </w:rPr>
              <w:t>124</w:t>
            </w:r>
            <w:r w:rsidR="001A56B6">
              <w:rPr>
                <w:noProof/>
                <w:webHidden/>
              </w:rPr>
              <w:fldChar w:fldCharType="end"/>
            </w:r>
          </w:hyperlink>
        </w:p>
        <w:p w14:paraId="5876C252" w14:textId="42A3A4CC"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404" w:history="1">
            <w:r w:rsidR="001A56B6" w:rsidRPr="002C06D5">
              <w:rPr>
                <w:rStyle w:val="Hyperlink"/>
                <w:rFonts w:ascii="Wingdings" w:hAnsi="Wingdings"/>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noProof/>
              </w:rPr>
              <w:t>Homework</w:t>
            </w:r>
            <w:r w:rsidR="001A56B6">
              <w:rPr>
                <w:noProof/>
                <w:webHidden/>
              </w:rPr>
              <w:tab/>
            </w:r>
            <w:r w:rsidR="001A56B6">
              <w:rPr>
                <w:noProof/>
                <w:webHidden/>
              </w:rPr>
              <w:fldChar w:fldCharType="begin"/>
            </w:r>
            <w:r w:rsidR="001A56B6">
              <w:rPr>
                <w:noProof/>
                <w:webHidden/>
              </w:rPr>
              <w:instrText xml:space="preserve"> PAGEREF _Toc168779404 \h </w:instrText>
            </w:r>
            <w:r w:rsidR="001A56B6">
              <w:rPr>
                <w:noProof/>
                <w:webHidden/>
              </w:rPr>
            </w:r>
            <w:r w:rsidR="001A56B6">
              <w:rPr>
                <w:noProof/>
                <w:webHidden/>
              </w:rPr>
              <w:fldChar w:fldCharType="separate"/>
            </w:r>
            <w:r w:rsidR="00460F03">
              <w:rPr>
                <w:noProof/>
                <w:webHidden/>
              </w:rPr>
              <w:t>129</w:t>
            </w:r>
            <w:r w:rsidR="001A56B6">
              <w:rPr>
                <w:noProof/>
                <w:webHidden/>
              </w:rPr>
              <w:fldChar w:fldCharType="end"/>
            </w:r>
          </w:hyperlink>
        </w:p>
        <w:p w14:paraId="5F099AA1" w14:textId="6AD8F9E7" w:rsidR="001A56B6" w:rsidRDefault="00000000" w:rsidP="00B6774F">
          <w:pPr>
            <w:pStyle w:val="TOC2"/>
            <w:rPr>
              <w:rFonts w:asciiTheme="minorHAnsi" w:eastAsiaTheme="minorEastAsia" w:hAnsiTheme="minorHAnsi" w:cstheme="minorBidi"/>
              <w:noProof/>
              <w:kern w:val="2"/>
              <w:szCs w:val="24"/>
              <w:lang w:eastAsia="ja-JP"/>
              <w14:ligatures w14:val="standardContextual"/>
            </w:rPr>
          </w:pPr>
          <w:hyperlink w:anchor="_Toc168779405" w:history="1">
            <w:r w:rsidR="001A56B6" w:rsidRPr="002C06D5">
              <w:rPr>
                <w:rStyle w:val="Hyperlink"/>
                <w:noProof/>
              </w:rPr>
              <w:t>17.</w:t>
            </w:r>
            <w:r w:rsidR="001A56B6">
              <w:rPr>
                <w:rFonts w:asciiTheme="minorHAnsi" w:eastAsiaTheme="minorEastAsia" w:hAnsiTheme="minorHAnsi" w:cstheme="minorBidi"/>
                <w:noProof/>
                <w:kern w:val="2"/>
                <w:szCs w:val="24"/>
                <w:lang w:eastAsia="ja-JP"/>
                <w14:ligatures w14:val="standardContextual"/>
              </w:rPr>
              <w:tab/>
            </w:r>
            <w:r w:rsidR="001A56B6" w:rsidRPr="002C06D5">
              <w:rPr>
                <w:rStyle w:val="Hyperlink"/>
                <w:noProof/>
              </w:rPr>
              <w:t>Object Pools</w:t>
            </w:r>
            <w:r w:rsidR="001A56B6">
              <w:rPr>
                <w:noProof/>
                <w:webHidden/>
              </w:rPr>
              <w:tab/>
            </w:r>
            <w:r w:rsidR="001A56B6">
              <w:rPr>
                <w:noProof/>
                <w:webHidden/>
              </w:rPr>
              <w:fldChar w:fldCharType="begin"/>
            </w:r>
            <w:r w:rsidR="001A56B6">
              <w:rPr>
                <w:noProof/>
                <w:webHidden/>
              </w:rPr>
              <w:instrText xml:space="preserve"> PAGEREF _Toc168779405 \h </w:instrText>
            </w:r>
            <w:r w:rsidR="001A56B6">
              <w:rPr>
                <w:noProof/>
                <w:webHidden/>
              </w:rPr>
            </w:r>
            <w:r w:rsidR="001A56B6">
              <w:rPr>
                <w:noProof/>
                <w:webHidden/>
              </w:rPr>
              <w:fldChar w:fldCharType="separate"/>
            </w:r>
            <w:r w:rsidR="00460F03">
              <w:rPr>
                <w:noProof/>
                <w:webHidden/>
              </w:rPr>
              <w:t>130</w:t>
            </w:r>
            <w:r w:rsidR="001A56B6">
              <w:rPr>
                <w:noProof/>
                <w:webHidden/>
              </w:rPr>
              <w:fldChar w:fldCharType="end"/>
            </w:r>
          </w:hyperlink>
        </w:p>
        <w:p w14:paraId="0E7E0056" w14:textId="66DA4B41"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406" w:history="1">
            <w:r w:rsidR="001A56B6" w:rsidRPr="002C06D5">
              <w:rPr>
                <w:rStyle w:val="Hyperlink"/>
                <w:rFonts w:ascii="Wingdings" w:hAnsi="Wingdings"/>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noProof/>
              </w:rPr>
              <w:t>Why Pooling?</w:t>
            </w:r>
            <w:r w:rsidR="001A56B6">
              <w:rPr>
                <w:noProof/>
                <w:webHidden/>
              </w:rPr>
              <w:tab/>
            </w:r>
            <w:r w:rsidR="001A56B6">
              <w:rPr>
                <w:noProof/>
                <w:webHidden/>
              </w:rPr>
              <w:fldChar w:fldCharType="begin"/>
            </w:r>
            <w:r w:rsidR="001A56B6">
              <w:rPr>
                <w:noProof/>
                <w:webHidden/>
              </w:rPr>
              <w:instrText xml:space="preserve"> PAGEREF _Toc168779406 \h </w:instrText>
            </w:r>
            <w:r w:rsidR="001A56B6">
              <w:rPr>
                <w:noProof/>
                <w:webHidden/>
              </w:rPr>
            </w:r>
            <w:r w:rsidR="001A56B6">
              <w:rPr>
                <w:noProof/>
                <w:webHidden/>
              </w:rPr>
              <w:fldChar w:fldCharType="separate"/>
            </w:r>
            <w:r w:rsidR="00460F03">
              <w:rPr>
                <w:noProof/>
                <w:webHidden/>
              </w:rPr>
              <w:t>130</w:t>
            </w:r>
            <w:r w:rsidR="001A56B6">
              <w:rPr>
                <w:noProof/>
                <w:webHidden/>
              </w:rPr>
              <w:fldChar w:fldCharType="end"/>
            </w:r>
          </w:hyperlink>
        </w:p>
        <w:p w14:paraId="12DFA1A9" w14:textId="2CCE8E52"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407" w:history="1">
            <w:r w:rsidR="001A56B6" w:rsidRPr="002C06D5">
              <w:rPr>
                <w:rStyle w:val="Hyperlink"/>
                <w:rFonts w:ascii="Wingdings" w:hAnsi="Wingdings"/>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noProof/>
              </w:rPr>
              <w:t>Designing Pools</w:t>
            </w:r>
            <w:r w:rsidR="001A56B6">
              <w:rPr>
                <w:noProof/>
                <w:webHidden/>
              </w:rPr>
              <w:tab/>
            </w:r>
            <w:r w:rsidR="001A56B6">
              <w:rPr>
                <w:noProof/>
                <w:webHidden/>
              </w:rPr>
              <w:fldChar w:fldCharType="begin"/>
            </w:r>
            <w:r w:rsidR="001A56B6">
              <w:rPr>
                <w:noProof/>
                <w:webHidden/>
              </w:rPr>
              <w:instrText xml:space="preserve"> PAGEREF _Toc168779407 \h </w:instrText>
            </w:r>
            <w:r w:rsidR="001A56B6">
              <w:rPr>
                <w:noProof/>
                <w:webHidden/>
              </w:rPr>
            </w:r>
            <w:r w:rsidR="001A56B6">
              <w:rPr>
                <w:noProof/>
                <w:webHidden/>
              </w:rPr>
              <w:fldChar w:fldCharType="separate"/>
            </w:r>
            <w:r w:rsidR="00460F03">
              <w:rPr>
                <w:noProof/>
                <w:webHidden/>
              </w:rPr>
              <w:t>130</w:t>
            </w:r>
            <w:r w:rsidR="001A56B6">
              <w:rPr>
                <w:noProof/>
                <w:webHidden/>
              </w:rPr>
              <w:fldChar w:fldCharType="end"/>
            </w:r>
          </w:hyperlink>
        </w:p>
        <w:p w14:paraId="28498FA3" w14:textId="4DFD8157"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408" w:history="1">
            <w:r w:rsidR="001A56B6" w:rsidRPr="002C06D5">
              <w:rPr>
                <w:rStyle w:val="Hyperlink"/>
                <w:rFonts w:ascii="Wingdings" w:hAnsi="Wingdings"/>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noProof/>
              </w:rPr>
              <w:t>Implementing object pools</w:t>
            </w:r>
            <w:r w:rsidR="001A56B6">
              <w:rPr>
                <w:noProof/>
                <w:webHidden/>
              </w:rPr>
              <w:tab/>
            </w:r>
            <w:r w:rsidR="001A56B6">
              <w:rPr>
                <w:noProof/>
                <w:webHidden/>
              </w:rPr>
              <w:fldChar w:fldCharType="begin"/>
            </w:r>
            <w:r w:rsidR="001A56B6">
              <w:rPr>
                <w:noProof/>
                <w:webHidden/>
              </w:rPr>
              <w:instrText xml:space="preserve"> PAGEREF _Toc168779408 \h </w:instrText>
            </w:r>
            <w:r w:rsidR="001A56B6">
              <w:rPr>
                <w:noProof/>
                <w:webHidden/>
              </w:rPr>
            </w:r>
            <w:r w:rsidR="001A56B6">
              <w:rPr>
                <w:noProof/>
                <w:webHidden/>
              </w:rPr>
              <w:fldChar w:fldCharType="separate"/>
            </w:r>
            <w:r w:rsidR="00460F03">
              <w:rPr>
                <w:noProof/>
                <w:webHidden/>
              </w:rPr>
              <w:t>131</w:t>
            </w:r>
            <w:r w:rsidR="001A56B6">
              <w:rPr>
                <w:noProof/>
                <w:webHidden/>
              </w:rPr>
              <w:fldChar w:fldCharType="end"/>
            </w:r>
          </w:hyperlink>
        </w:p>
        <w:p w14:paraId="29181F62" w14:textId="6F61BCDE"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409" w:history="1">
            <w:r w:rsidR="001A56B6" w:rsidRPr="002C06D5">
              <w:rPr>
                <w:rStyle w:val="Hyperlink"/>
                <w:rFonts w:ascii="Wingdings" w:hAnsi="Wingdings"/>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noProof/>
              </w:rPr>
              <w:t>Moving code from NMI to main</w:t>
            </w:r>
            <w:r w:rsidR="001A56B6">
              <w:rPr>
                <w:noProof/>
                <w:webHidden/>
              </w:rPr>
              <w:tab/>
            </w:r>
            <w:r w:rsidR="001A56B6">
              <w:rPr>
                <w:noProof/>
                <w:webHidden/>
              </w:rPr>
              <w:fldChar w:fldCharType="begin"/>
            </w:r>
            <w:r w:rsidR="001A56B6">
              <w:rPr>
                <w:noProof/>
                <w:webHidden/>
              </w:rPr>
              <w:instrText xml:space="preserve"> PAGEREF _Toc168779409 \h </w:instrText>
            </w:r>
            <w:r w:rsidR="001A56B6">
              <w:rPr>
                <w:noProof/>
                <w:webHidden/>
              </w:rPr>
            </w:r>
            <w:r w:rsidR="001A56B6">
              <w:rPr>
                <w:noProof/>
                <w:webHidden/>
              </w:rPr>
              <w:fldChar w:fldCharType="separate"/>
            </w:r>
            <w:r w:rsidR="00460F03">
              <w:rPr>
                <w:noProof/>
                <w:webHidden/>
              </w:rPr>
              <w:t>134</w:t>
            </w:r>
            <w:r w:rsidR="001A56B6">
              <w:rPr>
                <w:noProof/>
                <w:webHidden/>
              </w:rPr>
              <w:fldChar w:fldCharType="end"/>
            </w:r>
          </w:hyperlink>
        </w:p>
        <w:p w14:paraId="1D78AACD" w14:textId="35BFCDD9"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410" w:history="1">
            <w:r w:rsidR="001A56B6" w:rsidRPr="002C06D5">
              <w:rPr>
                <w:rStyle w:val="Hyperlink"/>
                <w:rFonts w:ascii="Wingdings" w:hAnsi="Wingdings"/>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noProof/>
              </w:rPr>
              <w:t>Enemy routines</w:t>
            </w:r>
            <w:r w:rsidR="001A56B6">
              <w:rPr>
                <w:noProof/>
                <w:webHidden/>
              </w:rPr>
              <w:tab/>
            </w:r>
            <w:r w:rsidR="001A56B6">
              <w:rPr>
                <w:noProof/>
                <w:webHidden/>
              </w:rPr>
              <w:fldChar w:fldCharType="begin"/>
            </w:r>
            <w:r w:rsidR="001A56B6">
              <w:rPr>
                <w:noProof/>
                <w:webHidden/>
              </w:rPr>
              <w:instrText xml:space="preserve"> PAGEREF _Toc168779410 \h </w:instrText>
            </w:r>
            <w:r w:rsidR="001A56B6">
              <w:rPr>
                <w:noProof/>
                <w:webHidden/>
              </w:rPr>
            </w:r>
            <w:r w:rsidR="001A56B6">
              <w:rPr>
                <w:noProof/>
                <w:webHidden/>
              </w:rPr>
              <w:fldChar w:fldCharType="separate"/>
            </w:r>
            <w:r w:rsidR="00460F03">
              <w:rPr>
                <w:noProof/>
                <w:webHidden/>
              </w:rPr>
              <w:t>138</w:t>
            </w:r>
            <w:r w:rsidR="001A56B6">
              <w:rPr>
                <w:noProof/>
                <w:webHidden/>
              </w:rPr>
              <w:fldChar w:fldCharType="end"/>
            </w:r>
          </w:hyperlink>
        </w:p>
        <w:p w14:paraId="393D36CA" w14:textId="73F77C26"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411" w:history="1">
            <w:r w:rsidR="001A56B6" w:rsidRPr="002C06D5">
              <w:rPr>
                <w:rStyle w:val="Hyperlink"/>
                <w:rFonts w:ascii="Wingdings" w:hAnsi="Wingdings"/>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noProof/>
              </w:rPr>
              <w:t>Spawning enemies via object pool</w:t>
            </w:r>
            <w:r w:rsidR="001A56B6">
              <w:rPr>
                <w:noProof/>
                <w:webHidden/>
              </w:rPr>
              <w:tab/>
            </w:r>
            <w:r w:rsidR="001A56B6">
              <w:rPr>
                <w:noProof/>
                <w:webHidden/>
              </w:rPr>
              <w:fldChar w:fldCharType="begin"/>
            </w:r>
            <w:r w:rsidR="001A56B6">
              <w:rPr>
                <w:noProof/>
                <w:webHidden/>
              </w:rPr>
              <w:instrText xml:space="preserve"> PAGEREF _Toc168779411 \h </w:instrText>
            </w:r>
            <w:r w:rsidR="001A56B6">
              <w:rPr>
                <w:noProof/>
                <w:webHidden/>
              </w:rPr>
            </w:r>
            <w:r w:rsidR="001A56B6">
              <w:rPr>
                <w:noProof/>
                <w:webHidden/>
              </w:rPr>
              <w:fldChar w:fldCharType="separate"/>
            </w:r>
            <w:r w:rsidR="00460F03">
              <w:rPr>
                <w:noProof/>
                <w:webHidden/>
              </w:rPr>
              <w:t>143</w:t>
            </w:r>
            <w:r w:rsidR="001A56B6">
              <w:rPr>
                <w:noProof/>
                <w:webHidden/>
              </w:rPr>
              <w:fldChar w:fldCharType="end"/>
            </w:r>
          </w:hyperlink>
        </w:p>
        <w:p w14:paraId="7C6BC5AF" w14:textId="7F5C81AE" w:rsidR="001A56B6" w:rsidRDefault="00000000" w:rsidP="001A56B6">
          <w:pPr>
            <w:pStyle w:val="TOC3"/>
            <w:tabs>
              <w:tab w:val="left" w:pos="1760"/>
            </w:tabs>
            <w:ind w:firstLine="0"/>
            <w:rPr>
              <w:rFonts w:asciiTheme="minorHAnsi" w:eastAsiaTheme="minorEastAsia" w:hAnsiTheme="minorHAnsi" w:cstheme="minorBidi"/>
              <w:noProof/>
              <w:kern w:val="2"/>
              <w:sz w:val="24"/>
              <w:szCs w:val="24"/>
              <w:lang w:eastAsia="ja-JP"/>
              <w14:ligatures w14:val="standardContextual"/>
            </w:rPr>
          </w:pPr>
          <w:hyperlink w:anchor="_Toc168779412" w:history="1">
            <w:r w:rsidR="001A56B6" w:rsidRPr="002C06D5">
              <w:rPr>
                <w:rStyle w:val="Hyperlink"/>
                <w:rFonts w:ascii="Wingdings" w:hAnsi="Wingdings"/>
                <w:noProof/>
              </w:rPr>
              <w:t></w:t>
            </w:r>
            <w:r w:rsidR="001A56B6">
              <w:rPr>
                <w:rFonts w:asciiTheme="minorHAnsi" w:eastAsiaTheme="minorEastAsia" w:hAnsiTheme="minorHAnsi" w:cstheme="minorBidi"/>
                <w:noProof/>
                <w:kern w:val="2"/>
                <w:sz w:val="24"/>
                <w:szCs w:val="24"/>
                <w:lang w:eastAsia="ja-JP"/>
                <w14:ligatures w14:val="standardContextual"/>
              </w:rPr>
              <w:tab/>
            </w:r>
            <w:r w:rsidR="001A56B6" w:rsidRPr="002C06D5">
              <w:rPr>
                <w:rStyle w:val="Hyperlink"/>
                <w:noProof/>
              </w:rPr>
              <w:t>Homework</w:t>
            </w:r>
            <w:r w:rsidR="001A56B6">
              <w:rPr>
                <w:noProof/>
                <w:webHidden/>
              </w:rPr>
              <w:tab/>
            </w:r>
            <w:r w:rsidR="001A56B6">
              <w:rPr>
                <w:noProof/>
                <w:webHidden/>
              </w:rPr>
              <w:fldChar w:fldCharType="begin"/>
            </w:r>
            <w:r w:rsidR="001A56B6">
              <w:rPr>
                <w:noProof/>
                <w:webHidden/>
              </w:rPr>
              <w:instrText xml:space="preserve"> PAGEREF _Toc168779412 \h </w:instrText>
            </w:r>
            <w:r w:rsidR="001A56B6">
              <w:rPr>
                <w:noProof/>
                <w:webHidden/>
              </w:rPr>
            </w:r>
            <w:r w:rsidR="001A56B6">
              <w:rPr>
                <w:noProof/>
                <w:webHidden/>
              </w:rPr>
              <w:fldChar w:fldCharType="separate"/>
            </w:r>
            <w:r w:rsidR="00460F03">
              <w:rPr>
                <w:noProof/>
                <w:webHidden/>
              </w:rPr>
              <w:t>148</w:t>
            </w:r>
            <w:r w:rsidR="001A56B6">
              <w:rPr>
                <w:noProof/>
                <w:webHidden/>
              </w:rPr>
              <w:fldChar w:fldCharType="end"/>
            </w:r>
          </w:hyperlink>
        </w:p>
        <w:p w14:paraId="301ED1FA" w14:textId="4D8BD6C4" w:rsidR="00206ACB" w:rsidRPr="00206ACB" w:rsidRDefault="00206ACB">
          <w:r w:rsidRPr="007C720F">
            <w:rPr>
              <w:rFonts w:cs="Times New Roman"/>
              <w:b/>
              <w:bCs/>
              <w:noProof/>
              <w:kern w:val="0"/>
              <w:sz w:val="28"/>
              <w:szCs w:val="26"/>
              <w:lang w:eastAsia="en-US"/>
            </w:rPr>
            <w:fldChar w:fldCharType="end"/>
          </w:r>
        </w:p>
      </w:sdtContent>
    </w:sdt>
    <w:p w14:paraId="2E98A183" w14:textId="3078FB34" w:rsidR="007C720F" w:rsidRDefault="007C720F">
      <w:pPr>
        <w:widowControl/>
        <w:kinsoku/>
        <w:overflowPunct/>
        <w:autoSpaceDE/>
        <w:autoSpaceDN/>
        <w:spacing w:before="0" w:after="160" w:line="259" w:lineRule="auto"/>
        <w:ind w:firstLine="0"/>
        <w:jc w:val="left"/>
        <w:rPr>
          <w:rFonts w:cstheme="minorHAnsi"/>
        </w:rPr>
      </w:pPr>
      <w:r>
        <w:rPr>
          <w:rFonts w:cstheme="minorHAnsi"/>
        </w:rPr>
        <w:br w:type="page"/>
      </w:r>
    </w:p>
    <w:p w14:paraId="5C665A01" w14:textId="527AE691" w:rsidR="008C1294" w:rsidRPr="00206ACB" w:rsidRDefault="008C1294" w:rsidP="003A4010">
      <w:pPr>
        <w:pStyle w:val="Heading1"/>
        <w:rPr>
          <w:rFonts w:cstheme="minorHAnsi"/>
          <w:kern w:val="0"/>
          <w:lang w:eastAsia="ja-JP"/>
        </w:rPr>
      </w:pPr>
      <w:bookmarkStart w:id="1" w:name="_Toc168779303"/>
      <w:r w:rsidRPr="00206ACB">
        <w:rPr>
          <w:rFonts w:cstheme="minorHAnsi"/>
        </w:rPr>
        <w:lastRenderedPageBreak/>
        <w:t>Part</w:t>
      </w:r>
      <w:r w:rsidR="00AC466E" w:rsidRPr="00206ACB">
        <w:rPr>
          <w:rFonts w:cstheme="minorHAnsi"/>
        </w:rPr>
        <w:t xml:space="preserve"> </w:t>
      </w:r>
      <w:r w:rsidRPr="00206ACB">
        <w:rPr>
          <w:rFonts w:cstheme="minorHAnsi"/>
        </w:rPr>
        <w:t>I:</w:t>
      </w:r>
      <w:r w:rsidR="00AC466E" w:rsidRPr="00206ACB">
        <w:rPr>
          <w:rFonts w:cstheme="minorHAnsi"/>
        </w:rPr>
        <w:t xml:space="preserve"> </w:t>
      </w:r>
      <w:r w:rsidRPr="00206ACB">
        <w:rPr>
          <w:rFonts w:cstheme="minorHAnsi"/>
        </w:rPr>
        <w:t>The</w:t>
      </w:r>
      <w:r w:rsidR="00AC466E" w:rsidRPr="00206ACB">
        <w:rPr>
          <w:rFonts w:cstheme="minorHAnsi"/>
        </w:rPr>
        <w:t xml:space="preserve"> </w:t>
      </w:r>
      <w:r w:rsidRPr="00206ACB">
        <w:rPr>
          <w:rFonts w:cstheme="minorHAnsi"/>
        </w:rPr>
        <w:t>Setup</w:t>
      </w:r>
      <w:bookmarkEnd w:id="0"/>
      <w:bookmarkEnd w:id="1"/>
    </w:p>
    <w:p w14:paraId="589BDF63" w14:textId="67B9C74C" w:rsidR="00396CE8" w:rsidRPr="00206ACB" w:rsidRDefault="003C0E2D" w:rsidP="003A4010">
      <w:pPr>
        <w:pStyle w:val="Heading2"/>
        <w:rPr>
          <w:rFonts w:cstheme="minorHAnsi"/>
        </w:rPr>
      </w:pPr>
      <w:bookmarkStart w:id="2" w:name="_Toc168434183"/>
      <w:bookmarkStart w:id="3" w:name="_Toc168779304"/>
      <w:r w:rsidRPr="00206ACB">
        <w:rPr>
          <w:rFonts w:cstheme="minorHAnsi"/>
        </w:rPr>
        <w:t>Introduction</w:t>
      </w:r>
      <w:bookmarkEnd w:id="2"/>
      <w:bookmarkEnd w:id="3"/>
    </w:p>
    <w:p w14:paraId="22A72F2A" w14:textId="3B8B879F" w:rsidR="000E51FE" w:rsidRPr="00206ACB" w:rsidRDefault="00396CE8" w:rsidP="009944E9">
      <w:pPr>
        <w:rPr>
          <w:rFonts w:cstheme="minorHAnsi"/>
          <w:szCs w:val="26"/>
        </w:rPr>
      </w:pPr>
      <w:r w:rsidRPr="00206ACB">
        <w:rPr>
          <w:rFonts w:cstheme="minorHAnsi"/>
          <w:szCs w:val="26"/>
        </w:rPr>
        <w:t>Sometime</w:t>
      </w:r>
      <w:r w:rsidR="00AC466E" w:rsidRPr="00206ACB">
        <w:rPr>
          <w:rFonts w:cstheme="minorHAnsi"/>
          <w:szCs w:val="26"/>
        </w:rPr>
        <w:t xml:space="preserve"> </w:t>
      </w:r>
      <w:r w:rsidRPr="00206ACB">
        <w:rPr>
          <w:rFonts w:cstheme="minorHAnsi"/>
          <w:szCs w:val="26"/>
        </w:rPr>
        <w:t>in</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fall</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1990,</w:t>
      </w:r>
      <w:r w:rsidR="00AC466E" w:rsidRPr="00206ACB">
        <w:rPr>
          <w:rFonts w:cstheme="minorHAnsi"/>
          <w:szCs w:val="26"/>
        </w:rPr>
        <w:t xml:space="preserve"> </w:t>
      </w:r>
      <w:r w:rsidRPr="00206ACB">
        <w:rPr>
          <w:rFonts w:cstheme="minorHAnsi"/>
          <w:szCs w:val="26"/>
        </w:rPr>
        <w:t>my</w:t>
      </w:r>
      <w:r w:rsidR="00AC466E" w:rsidRPr="00206ACB">
        <w:rPr>
          <w:rFonts w:cstheme="minorHAnsi"/>
          <w:szCs w:val="26"/>
        </w:rPr>
        <w:t xml:space="preserve"> </w:t>
      </w:r>
      <w:r w:rsidRPr="00206ACB">
        <w:rPr>
          <w:rFonts w:cstheme="minorHAnsi"/>
          <w:szCs w:val="26"/>
        </w:rPr>
        <w:t>parents</w:t>
      </w:r>
      <w:r w:rsidR="00AC466E" w:rsidRPr="00206ACB">
        <w:rPr>
          <w:rFonts w:cstheme="minorHAnsi"/>
          <w:szCs w:val="26"/>
        </w:rPr>
        <w:t xml:space="preserve"> </w:t>
      </w:r>
      <w:r w:rsidRPr="00206ACB">
        <w:rPr>
          <w:rFonts w:cstheme="minorHAnsi"/>
          <w:szCs w:val="26"/>
        </w:rPr>
        <w:t>gave</w:t>
      </w:r>
      <w:r w:rsidR="00AC466E" w:rsidRPr="00206ACB">
        <w:rPr>
          <w:rFonts w:cstheme="minorHAnsi"/>
          <w:szCs w:val="26"/>
        </w:rPr>
        <w:t xml:space="preserve"> </w:t>
      </w:r>
      <w:r w:rsidRPr="00206ACB">
        <w:rPr>
          <w:rFonts w:cstheme="minorHAnsi"/>
          <w:szCs w:val="26"/>
        </w:rPr>
        <w:t>me</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Nintendo</w:t>
      </w:r>
      <w:r w:rsidR="00AC466E" w:rsidRPr="00206ACB">
        <w:rPr>
          <w:rFonts w:cstheme="minorHAnsi"/>
          <w:szCs w:val="26"/>
        </w:rPr>
        <w:t xml:space="preserve"> </w:t>
      </w:r>
      <w:r w:rsidRPr="00206ACB">
        <w:rPr>
          <w:rFonts w:cstheme="minorHAnsi"/>
          <w:szCs w:val="26"/>
        </w:rPr>
        <w:t>Entertainment</w:t>
      </w:r>
      <w:r w:rsidR="00AC466E" w:rsidRPr="00206ACB">
        <w:rPr>
          <w:rFonts w:cstheme="minorHAnsi"/>
          <w:szCs w:val="26"/>
        </w:rPr>
        <w:t xml:space="preserve"> </w:t>
      </w:r>
      <w:r w:rsidRPr="00206ACB">
        <w:rPr>
          <w:rFonts w:cstheme="minorHAnsi"/>
          <w:szCs w:val="26"/>
        </w:rPr>
        <w:t>System</w:t>
      </w:r>
      <w:r w:rsidR="00AC466E" w:rsidRPr="00206ACB">
        <w:rPr>
          <w:rFonts w:cstheme="minorHAnsi"/>
          <w:szCs w:val="26"/>
        </w:rPr>
        <w:t xml:space="preserve"> </w:t>
      </w:r>
      <w:r w:rsidRPr="00206ACB">
        <w:rPr>
          <w:rFonts w:cstheme="minorHAnsi"/>
          <w:szCs w:val="26"/>
        </w:rPr>
        <w:t>Action</w:t>
      </w:r>
      <w:r w:rsidR="00AC466E" w:rsidRPr="00206ACB">
        <w:rPr>
          <w:rFonts w:cstheme="minorHAnsi"/>
          <w:szCs w:val="26"/>
        </w:rPr>
        <w:t xml:space="preserve"> </w:t>
      </w:r>
      <w:r w:rsidRPr="00206ACB">
        <w:rPr>
          <w:rFonts w:cstheme="minorHAnsi"/>
          <w:szCs w:val="26"/>
        </w:rPr>
        <w:t>Set:</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grey,</w:t>
      </w:r>
      <w:r w:rsidR="00AC466E" w:rsidRPr="00206ACB">
        <w:rPr>
          <w:rFonts w:cstheme="minorHAnsi"/>
          <w:szCs w:val="26"/>
        </w:rPr>
        <w:t xml:space="preserve"> </w:t>
      </w:r>
      <w:r w:rsidRPr="00206ACB">
        <w:rPr>
          <w:rFonts w:cstheme="minorHAnsi"/>
          <w:szCs w:val="26"/>
        </w:rPr>
        <w:t>boxy</w:t>
      </w:r>
      <w:r w:rsidR="00AC466E" w:rsidRPr="00206ACB">
        <w:rPr>
          <w:rFonts w:cstheme="minorHAnsi"/>
          <w:szCs w:val="26"/>
        </w:rPr>
        <w:t xml:space="preserve"> </w:t>
      </w:r>
      <w:r w:rsidRPr="00206ACB">
        <w:rPr>
          <w:rFonts w:cstheme="minorHAnsi"/>
          <w:szCs w:val="26"/>
        </w:rPr>
        <w:t>Control</w:t>
      </w:r>
      <w:r w:rsidR="00AC466E" w:rsidRPr="00206ACB">
        <w:rPr>
          <w:rFonts w:cstheme="minorHAnsi"/>
          <w:szCs w:val="26"/>
        </w:rPr>
        <w:t xml:space="preserve"> </w:t>
      </w:r>
      <w:r w:rsidRPr="00206ACB">
        <w:rPr>
          <w:rFonts w:cstheme="minorHAnsi"/>
          <w:szCs w:val="26"/>
        </w:rPr>
        <w:t>Deck,</w:t>
      </w:r>
      <w:r w:rsidR="00AC466E" w:rsidRPr="00206ACB">
        <w:rPr>
          <w:rFonts w:cstheme="minorHAnsi"/>
          <w:szCs w:val="26"/>
        </w:rPr>
        <w:t xml:space="preserve"> </w:t>
      </w:r>
      <w:r w:rsidRPr="00206ACB">
        <w:rPr>
          <w:rFonts w:cstheme="minorHAnsi"/>
          <w:szCs w:val="26"/>
        </w:rPr>
        <w:t>two</w:t>
      </w:r>
      <w:r w:rsidR="00AC466E" w:rsidRPr="00206ACB">
        <w:rPr>
          <w:rFonts w:cstheme="minorHAnsi"/>
          <w:szCs w:val="26"/>
        </w:rPr>
        <w:t xml:space="preserve"> </w:t>
      </w:r>
      <w:r w:rsidRPr="00206ACB">
        <w:rPr>
          <w:rFonts w:cstheme="minorHAnsi"/>
          <w:szCs w:val="26"/>
        </w:rPr>
        <w:t>controllers,</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bright</w:t>
      </w:r>
      <w:r w:rsidR="00AC466E" w:rsidRPr="00206ACB">
        <w:rPr>
          <w:rFonts w:cstheme="minorHAnsi"/>
          <w:szCs w:val="26"/>
        </w:rPr>
        <w:t xml:space="preserve"> </w:t>
      </w:r>
      <w:r w:rsidRPr="00206ACB">
        <w:rPr>
          <w:rFonts w:cstheme="minorHAnsi"/>
          <w:szCs w:val="26"/>
        </w:rPr>
        <w:t>orange</w:t>
      </w:r>
      <w:r w:rsidR="00AC466E" w:rsidRPr="00206ACB">
        <w:rPr>
          <w:rFonts w:cstheme="minorHAnsi"/>
          <w:szCs w:val="26"/>
        </w:rPr>
        <w:t xml:space="preserve"> </w:t>
      </w:r>
      <w:r w:rsidRPr="00206ACB">
        <w:rPr>
          <w:rFonts w:cstheme="minorHAnsi"/>
          <w:szCs w:val="26"/>
        </w:rPr>
        <w:t>"Zapper"</w:t>
      </w:r>
      <w:r w:rsidR="00AC466E" w:rsidRPr="00206ACB">
        <w:rPr>
          <w:rFonts w:cstheme="minorHAnsi"/>
          <w:szCs w:val="26"/>
        </w:rPr>
        <w:t xml:space="preserve"> </w:t>
      </w:r>
      <w:r w:rsidRPr="00206ACB">
        <w:rPr>
          <w:rFonts w:cstheme="minorHAnsi"/>
          <w:szCs w:val="26"/>
        </w:rPr>
        <w:t>light</w:t>
      </w:r>
      <w:r w:rsidR="00AC466E" w:rsidRPr="00206ACB">
        <w:rPr>
          <w:rFonts w:cstheme="minorHAnsi"/>
          <w:szCs w:val="26"/>
        </w:rPr>
        <w:t xml:space="preserve"> </w:t>
      </w:r>
      <w:r w:rsidRPr="00206ACB">
        <w:rPr>
          <w:rFonts w:cstheme="minorHAnsi"/>
          <w:szCs w:val="26"/>
        </w:rPr>
        <w:t>gun,</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cartridge</w:t>
      </w:r>
      <w:r w:rsidR="00AC466E" w:rsidRPr="00206ACB">
        <w:rPr>
          <w:rFonts w:cstheme="minorHAnsi"/>
          <w:szCs w:val="26"/>
        </w:rPr>
        <w:t xml:space="preserve"> </w:t>
      </w:r>
      <w:r w:rsidRPr="00206ACB">
        <w:rPr>
          <w:rFonts w:cstheme="minorHAnsi"/>
          <w:szCs w:val="26"/>
        </w:rPr>
        <w:t>that</w:t>
      </w:r>
      <w:r w:rsidR="00AC466E" w:rsidRPr="00206ACB">
        <w:rPr>
          <w:rFonts w:cstheme="minorHAnsi"/>
          <w:szCs w:val="26"/>
        </w:rPr>
        <w:t xml:space="preserve"> </w:t>
      </w:r>
      <w:r w:rsidRPr="00206ACB">
        <w:rPr>
          <w:rFonts w:cstheme="minorHAnsi"/>
          <w:szCs w:val="26"/>
        </w:rPr>
        <w:t>contained</w:t>
      </w:r>
      <w:r w:rsidR="00AC466E" w:rsidRPr="00206ACB">
        <w:rPr>
          <w:rFonts w:cstheme="minorHAnsi"/>
          <w:szCs w:val="26"/>
        </w:rPr>
        <w:t xml:space="preserve"> </w:t>
      </w:r>
      <w:r w:rsidRPr="00206ACB">
        <w:rPr>
          <w:rFonts w:cstheme="minorHAnsi"/>
          <w:szCs w:val="26"/>
        </w:rPr>
        <w:t>both</w:t>
      </w:r>
      <w:r w:rsidR="00AC466E" w:rsidRPr="00206ACB">
        <w:rPr>
          <w:rFonts w:cstheme="minorHAnsi"/>
          <w:szCs w:val="26"/>
        </w:rPr>
        <w:t xml:space="preserve"> </w:t>
      </w:r>
      <w:r w:rsidRPr="00206ACB">
        <w:rPr>
          <w:rStyle w:val="Emphasis"/>
          <w:rFonts w:cstheme="minorHAnsi"/>
          <w:color w:val="111111"/>
          <w:szCs w:val="26"/>
        </w:rPr>
        <w:t>Super</w:t>
      </w:r>
      <w:r w:rsidR="00AC466E" w:rsidRPr="00206ACB">
        <w:rPr>
          <w:rStyle w:val="Emphasis"/>
          <w:rFonts w:cstheme="minorHAnsi"/>
          <w:color w:val="111111"/>
          <w:szCs w:val="26"/>
        </w:rPr>
        <w:t xml:space="preserve"> </w:t>
      </w:r>
      <w:r w:rsidRPr="00206ACB">
        <w:rPr>
          <w:rStyle w:val="Emphasis"/>
          <w:rFonts w:cstheme="minorHAnsi"/>
          <w:color w:val="111111"/>
          <w:szCs w:val="26"/>
        </w:rPr>
        <w:t>Mario</w:t>
      </w:r>
      <w:r w:rsidR="00AC466E" w:rsidRPr="00206ACB">
        <w:rPr>
          <w:rStyle w:val="Emphasis"/>
          <w:rFonts w:cstheme="minorHAnsi"/>
          <w:color w:val="111111"/>
          <w:szCs w:val="26"/>
        </w:rPr>
        <w:t xml:space="preserve"> </w:t>
      </w:r>
      <w:r w:rsidRPr="00206ACB">
        <w:rPr>
          <w:rStyle w:val="Emphasis"/>
          <w:rFonts w:cstheme="minorHAnsi"/>
          <w:color w:val="111111"/>
          <w:szCs w:val="26"/>
        </w:rPr>
        <w:t>Bros.</w:t>
      </w:r>
      <w:r w:rsidR="00AC466E" w:rsidRPr="00206ACB">
        <w:rPr>
          <w:rStyle w:val="Emphasis"/>
          <w:rFonts w:cstheme="minorHAnsi"/>
          <w:color w:val="111111"/>
          <w:szCs w:val="26"/>
        </w:rPr>
        <w:t xml:space="preserve"> </w:t>
      </w:r>
      <w:r w:rsidRPr="00206ACB">
        <w:rPr>
          <w:rFonts w:cstheme="minorHAnsi"/>
          <w:szCs w:val="26"/>
        </w:rPr>
        <w:t>and</w:t>
      </w:r>
      <w:r w:rsidR="00AC466E" w:rsidRPr="00206ACB">
        <w:rPr>
          <w:rFonts w:cstheme="minorHAnsi"/>
          <w:szCs w:val="26"/>
        </w:rPr>
        <w:t xml:space="preserve"> </w:t>
      </w:r>
      <w:r w:rsidRPr="00206ACB">
        <w:rPr>
          <w:rStyle w:val="Emphasis"/>
          <w:rFonts w:cstheme="minorHAnsi"/>
          <w:color w:val="111111"/>
          <w:szCs w:val="26"/>
        </w:rPr>
        <w:t>Duck</w:t>
      </w:r>
      <w:r w:rsidR="00AC466E" w:rsidRPr="00206ACB">
        <w:rPr>
          <w:rStyle w:val="Emphasis"/>
          <w:rFonts w:cstheme="minorHAnsi"/>
          <w:color w:val="111111"/>
          <w:szCs w:val="26"/>
        </w:rPr>
        <w:t xml:space="preserve"> </w:t>
      </w:r>
      <w:r w:rsidRPr="00206ACB">
        <w:rPr>
          <w:rStyle w:val="Emphasis"/>
          <w:rFonts w:cstheme="minorHAnsi"/>
          <w:color w:val="111111"/>
          <w:szCs w:val="26"/>
        </w:rPr>
        <w:t>Hunt</w:t>
      </w:r>
      <w:r w:rsidRPr="00206ACB">
        <w:rPr>
          <w:rFonts w:cstheme="minorHAnsi"/>
          <w:szCs w:val="26"/>
        </w:rPr>
        <w:t>.</w:t>
      </w:r>
    </w:p>
    <w:p w14:paraId="5397492D" w14:textId="5F5D2BB5" w:rsidR="00CC3DDD" w:rsidRPr="00206ACB" w:rsidRDefault="00A936DB" w:rsidP="00177C77">
      <w:pPr>
        <w:ind w:firstLine="0"/>
        <w:jc w:val="center"/>
        <w:rPr>
          <w:rFonts w:cstheme="minorHAnsi"/>
          <w:szCs w:val="26"/>
        </w:rPr>
      </w:pPr>
      <w:r>
        <w:rPr>
          <w:rFonts w:cstheme="minorHAnsi"/>
          <w:noProof/>
          <w:szCs w:val="26"/>
        </w:rPr>
        <w:drawing>
          <wp:inline distT="0" distB="0" distL="0" distR="0" wp14:anchorId="7F0622E6" wp14:editId="4F1A30F7">
            <wp:extent cx="2858814" cy="1554480"/>
            <wp:effectExtent l="0" t="0" r="0" b="0"/>
            <wp:docPr id="10030221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8814" cy="1554480"/>
                    </a:xfrm>
                    <a:prstGeom prst="rect">
                      <a:avLst/>
                    </a:prstGeom>
                    <a:noFill/>
                  </pic:spPr>
                </pic:pic>
              </a:graphicData>
            </a:graphic>
          </wp:inline>
        </w:drawing>
      </w:r>
    </w:p>
    <w:p w14:paraId="1563D18F" w14:textId="40FF82A3" w:rsidR="00CC3DDD" w:rsidRPr="00206ACB" w:rsidRDefault="00396CE8" w:rsidP="00177C77">
      <w:pPr>
        <w:ind w:firstLine="0"/>
        <w:jc w:val="center"/>
        <w:rPr>
          <w:rStyle w:val="marginnote"/>
          <w:rFonts w:cstheme="minorHAnsi"/>
          <w:color w:val="111111"/>
          <w:szCs w:val="26"/>
        </w:rPr>
      </w:pPr>
      <w:r w:rsidRPr="00206ACB">
        <w:rPr>
          <w:rStyle w:val="marginnote"/>
          <w:rFonts w:cstheme="minorHAnsi"/>
          <w:color w:val="111111"/>
          <w:szCs w:val="26"/>
        </w:rPr>
        <w:t>An</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console</w:t>
      </w:r>
      <w:r w:rsidR="00AC466E" w:rsidRPr="00206ACB">
        <w:rPr>
          <w:rStyle w:val="marginnote"/>
          <w:rFonts w:cstheme="minorHAnsi"/>
          <w:color w:val="111111"/>
          <w:szCs w:val="26"/>
        </w:rPr>
        <w:t xml:space="preserve"> </w:t>
      </w:r>
      <w:r w:rsidRPr="00206ACB">
        <w:rPr>
          <w:rStyle w:val="marginnote"/>
          <w:rFonts w:cstheme="minorHAnsi"/>
          <w:color w:val="111111"/>
          <w:szCs w:val="26"/>
        </w:rPr>
        <w:t>with</w:t>
      </w:r>
      <w:r w:rsidR="00AC466E" w:rsidRPr="00206ACB">
        <w:rPr>
          <w:rStyle w:val="marginnote"/>
          <w:rFonts w:cstheme="minorHAnsi"/>
          <w:color w:val="111111"/>
          <w:szCs w:val="26"/>
        </w:rPr>
        <w:t xml:space="preserve"> </w:t>
      </w:r>
      <w:r w:rsidRPr="00206ACB">
        <w:rPr>
          <w:rStyle w:val="marginnote"/>
          <w:rFonts w:cstheme="minorHAnsi"/>
          <w:color w:val="111111"/>
          <w:szCs w:val="26"/>
        </w:rPr>
        <w:t>one</w:t>
      </w:r>
      <w:r w:rsidR="00AC466E" w:rsidRPr="00206ACB">
        <w:rPr>
          <w:rStyle w:val="marginnote"/>
          <w:rFonts w:cstheme="minorHAnsi"/>
          <w:color w:val="111111"/>
          <w:szCs w:val="26"/>
        </w:rPr>
        <w:t xml:space="preserve"> </w:t>
      </w:r>
      <w:r w:rsidRPr="00206ACB">
        <w:rPr>
          <w:rStyle w:val="marginnote"/>
          <w:rFonts w:cstheme="minorHAnsi"/>
          <w:color w:val="111111"/>
          <w:szCs w:val="26"/>
        </w:rPr>
        <w:t>controller.</w:t>
      </w:r>
    </w:p>
    <w:p w14:paraId="2F8652A0" w14:textId="46D97D4E" w:rsidR="000E51FE" w:rsidRPr="00206ACB" w:rsidRDefault="00396CE8" w:rsidP="00177C77">
      <w:pPr>
        <w:ind w:firstLine="0"/>
        <w:jc w:val="center"/>
        <w:rPr>
          <w:rStyle w:val="marginnote"/>
          <w:rFonts w:cstheme="minorHAnsi"/>
          <w:color w:val="111111"/>
          <w:szCs w:val="26"/>
        </w:rPr>
      </w:pPr>
      <w:r w:rsidRPr="00206ACB">
        <w:rPr>
          <w:rStyle w:val="marginnote"/>
          <w:rFonts w:cstheme="minorHAnsi"/>
          <w:color w:val="111111"/>
          <w:szCs w:val="26"/>
        </w:rPr>
        <w:t>Photo</w:t>
      </w:r>
      <w:r w:rsidR="00AC466E" w:rsidRPr="00206ACB">
        <w:rPr>
          <w:rStyle w:val="marginnote"/>
          <w:rFonts w:cstheme="minorHAnsi"/>
          <w:color w:val="111111"/>
          <w:szCs w:val="26"/>
        </w:rPr>
        <w:t xml:space="preserve"> </w:t>
      </w:r>
      <w:r w:rsidRPr="00206ACB">
        <w:rPr>
          <w:rStyle w:val="marginnote"/>
          <w:rFonts w:cstheme="minorHAnsi"/>
          <w:color w:val="111111"/>
          <w:szCs w:val="26"/>
        </w:rPr>
        <w:t>by</w:t>
      </w:r>
      <w:r w:rsidR="00AC466E" w:rsidRPr="00206ACB">
        <w:rPr>
          <w:rStyle w:val="marginnote"/>
          <w:rFonts w:cstheme="minorHAnsi"/>
          <w:color w:val="111111"/>
          <w:szCs w:val="26"/>
        </w:rPr>
        <w:t xml:space="preserve"> </w:t>
      </w:r>
      <w:hyperlink r:id="rId12" w:tgtFrame="_blank" w:history="1">
        <w:r w:rsidRPr="00206ACB">
          <w:rPr>
            <w:rStyle w:val="Hyperlink"/>
            <w:rFonts w:cstheme="minorHAnsi"/>
            <w:color w:val="82642B"/>
            <w:szCs w:val="26"/>
          </w:rPr>
          <w:t>Evan</w:t>
        </w:r>
        <w:r w:rsidR="00AC466E" w:rsidRPr="00206ACB">
          <w:rPr>
            <w:rStyle w:val="Hyperlink"/>
            <w:rFonts w:cstheme="minorHAnsi"/>
            <w:color w:val="82642B"/>
            <w:szCs w:val="26"/>
          </w:rPr>
          <w:t xml:space="preserve"> </w:t>
        </w:r>
        <w:r w:rsidRPr="00206ACB">
          <w:rPr>
            <w:rStyle w:val="Hyperlink"/>
            <w:rFonts w:cstheme="minorHAnsi"/>
            <w:color w:val="82642B"/>
            <w:szCs w:val="26"/>
          </w:rPr>
          <w:t>Amos</w:t>
        </w:r>
      </w:hyperlink>
      <w:r w:rsidRPr="00206ACB">
        <w:rPr>
          <w:rStyle w:val="marginnote"/>
          <w:rFonts w:cstheme="minorHAnsi"/>
          <w:color w:val="111111"/>
          <w:szCs w:val="26"/>
        </w:rPr>
        <w:t>.</w:t>
      </w:r>
    </w:p>
    <w:p w14:paraId="3B225CCA" w14:textId="5BBD1601" w:rsidR="00396CE8" w:rsidRPr="00206ACB" w:rsidRDefault="00396CE8" w:rsidP="009944E9">
      <w:pPr>
        <w:rPr>
          <w:rFonts w:cstheme="minorHAnsi"/>
          <w:kern w:val="0"/>
          <w:szCs w:val="26"/>
          <w:lang w:eastAsia="ja-JP"/>
        </w:rPr>
      </w:pPr>
      <w:r w:rsidRPr="00206ACB">
        <w:rPr>
          <w:rFonts w:cstheme="minorHAnsi"/>
          <w:szCs w:val="26"/>
        </w:rPr>
        <w:t>The</w:t>
      </w:r>
      <w:r w:rsidR="00AC466E" w:rsidRPr="00206ACB">
        <w:rPr>
          <w:rFonts w:cstheme="minorHAnsi"/>
          <w:szCs w:val="26"/>
        </w:rPr>
        <w:t xml:space="preserve"> </w:t>
      </w:r>
      <w:r w:rsidRPr="00206ACB">
        <w:rPr>
          <w:rFonts w:cstheme="minorHAnsi"/>
          <w:szCs w:val="26"/>
        </w:rPr>
        <w:t>Control</w:t>
      </w:r>
      <w:r w:rsidR="00AC466E" w:rsidRPr="00206ACB">
        <w:rPr>
          <w:rFonts w:cstheme="minorHAnsi"/>
          <w:szCs w:val="26"/>
        </w:rPr>
        <w:t xml:space="preserve"> </w:t>
      </w:r>
      <w:r w:rsidRPr="00206ACB">
        <w:rPr>
          <w:rFonts w:cstheme="minorHAnsi"/>
          <w:szCs w:val="26"/>
        </w:rPr>
        <w:t>Deck</w:t>
      </w:r>
      <w:r w:rsidR="00AC466E" w:rsidRPr="00206ACB">
        <w:rPr>
          <w:rFonts w:cstheme="minorHAnsi"/>
          <w:szCs w:val="26"/>
        </w:rPr>
        <w:t xml:space="preserve"> </w:t>
      </w:r>
      <w:r w:rsidRPr="00206ACB">
        <w:rPr>
          <w:rFonts w:cstheme="minorHAnsi"/>
          <w:szCs w:val="26"/>
        </w:rPr>
        <w:t>plugged</w:t>
      </w:r>
      <w:r w:rsidR="00AC466E" w:rsidRPr="00206ACB">
        <w:rPr>
          <w:rFonts w:cstheme="minorHAnsi"/>
          <w:szCs w:val="26"/>
        </w:rPr>
        <w:t xml:space="preserve"> </w:t>
      </w:r>
      <w:r w:rsidRPr="00206ACB">
        <w:rPr>
          <w:rFonts w:cstheme="minorHAnsi"/>
          <w:szCs w:val="26"/>
        </w:rPr>
        <w:t>into</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big</w:t>
      </w:r>
      <w:r w:rsidR="00AC466E" w:rsidRPr="00206ACB">
        <w:rPr>
          <w:rFonts w:cstheme="minorHAnsi"/>
          <w:szCs w:val="26"/>
        </w:rPr>
        <w:t xml:space="preserve"> </w:t>
      </w:r>
      <w:r w:rsidRPr="00206ACB">
        <w:rPr>
          <w:rFonts w:cstheme="minorHAnsi"/>
          <w:szCs w:val="26"/>
        </w:rPr>
        <w:t>CRT</w:t>
      </w:r>
      <w:r w:rsidR="00AC466E" w:rsidRPr="00206ACB">
        <w:rPr>
          <w:rFonts w:cstheme="minorHAnsi"/>
          <w:szCs w:val="26"/>
        </w:rPr>
        <w:t xml:space="preserve"> </w:t>
      </w:r>
      <w:r w:rsidRPr="00206ACB">
        <w:rPr>
          <w:rFonts w:cstheme="minorHAnsi"/>
          <w:szCs w:val="26"/>
        </w:rPr>
        <w:t>TV</w:t>
      </w:r>
      <w:r w:rsidR="00AC466E" w:rsidRPr="00206ACB">
        <w:rPr>
          <w:rFonts w:cstheme="minorHAnsi"/>
          <w:szCs w:val="26"/>
        </w:rPr>
        <w:t xml:space="preserve"> </w:t>
      </w:r>
      <w:r w:rsidRPr="00206ACB">
        <w:rPr>
          <w:rFonts w:cstheme="minorHAnsi"/>
          <w:szCs w:val="26"/>
        </w:rPr>
        <w:t>we</w:t>
      </w:r>
      <w:r w:rsidR="00AC466E" w:rsidRPr="00206ACB">
        <w:rPr>
          <w:rFonts w:cstheme="minorHAnsi"/>
          <w:szCs w:val="26"/>
        </w:rPr>
        <w:t xml:space="preserve"> </w:t>
      </w:r>
      <w:r w:rsidRPr="00206ACB">
        <w:rPr>
          <w:rFonts w:cstheme="minorHAnsi"/>
          <w:szCs w:val="26"/>
        </w:rPr>
        <w:t>had</w:t>
      </w:r>
      <w:r w:rsidR="00AC466E" w:rsidRPr="00206ACB">
        <w:rPr>
          <w:rFonts w:cstheme="minorHAnsi"/>
          <w:szCs w:val="26"/>
        </w:rPr>
        <w:t xml:space="preserve"> </w:t>
      </w:r>
      <w:r w:rsidRPr="00206ACB">
        <w:rPr>
          <w:rFonts w:cstheme="minorHAnsi"/>
          <w:szCs w:val="26"/>
        </w:rPr>
        <w:t>in</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basement</w:t>
      </w:r>
      <w:r w:rsidR="00AC466E" w:rsidRPr="00206ACB">
        <w:rPr>
          <w:rFonts w:cstheme="minorHAnsi"/>
          <w:szCs w:val="26"/>
        </w:rPr>
        <w:t xml:space="preserve"> </w:t>
      </w:r>
      <w:r w:rsidRPr="00206ACB">
        <w:rPr>
          <w:rFonts w:cstheme="minorHAnsi"/>
          <w:szCs w:val="26"/>
        </w:rPr>
        <w:t>via</w:t>
      </w:r>
      <w:r w:rsidR="00AC466E" w:rsidRPr="00206ACB">
        <w:rPr>
          <w:rFonts w:cstheme="minorHAnsi"/>
          <w:szCs w:val="26"/>
        </w:rPr>
        <w:t xml:space="preserve"> </w:t>
      </w:r>
      <w:r w:rsidRPr="00206ACB">
        <w:rPr>
          <w:rFonts w:cstheme="minorHAnsi"/>
          <w:szCs w:val="26"/>
        </w:rPr>
        <w:t>an</w:t>
      </w:r>
      <w:r w:rsidR="00AC466E" w:rsidRPr="00206ACB">
        <w:rPr>
          <w:rFonts w:cstheme="minorHAnsi"/>
          <w:szCs w:val="26"/>
        </w:rPr>
        <w:t xml:space="preserve"> </w:t>
      </w:r>
      <w:r w:rsidRPr="00206ACB">
        <w:rPr>
          <w:rFonts w:cstheme="minorHAnsi"/>
          <w:szCs w:val="26"/>
        </w:rPr>
        <w:t>RF</w:t>
      </w:r>
      <w:r w:rsidR="00AC466E" w:rsidRPr="00206ACB">
        <w:rPr>
          <w:rFonts w:cstheme="minorHAnsi"/>
          <w:szCs w:val="26"/>
        </w:rPr>
        <w:t xml:space="preserve"> </w:t>
      </w:r>
      <w:r w:rsidRPr="00206ACB">
        <w:rPr>
          <w:rFonts w:cstheme="minorHAnsi"/>
          <w:szCs w:val="26"/>
        </w:rPr>
        <w:t>switch,</w:t>
      </w:r>
      <w:r w:rsidR="00AC466E" w:rsidRPr="00206ACB">
        <w:rPr>
          <w:rFonts w:cstheme="minorHAnsi"/>
          <w:szCs w:val="26"/>
        </w:rPr>
        <w:t xml:space="preserve"> </w:t>
      </w:r>
      <w:r w:rsidRPr="00206ACB">
        <w:rPr>
          <w:rFonts w:cstheme="minorHAnsi"/>
          <w:szCs w:val="26"/>
        </w:rPr>
        <w:t>basically</w:t>
      </w:r>
      <w:r w:rsidR="00AC466E" w:rsidRPr="00206ACB">
        <w:rPr>
          <w:rFonts w:cstheme="minorHAnsi"/>
          <w:szCs w:val="26"/>
        </w:rPr>
        <w:t xml:space="preserve"> </w:t>
      </w:r>
      <w:r w:rsidRPr="00206ACB">
        <w:rPr>
          <w:rFonts w:cstheme="minorHAnsi"/>
          <w:szCs w:val="26"/>
        </w:rPr>
        <w:t>an</w:t>
      </w:r>
      <w:r w:rsidR="00AC466E" w:rsidRPr="00206ACB">
        <w:rPr>
          <w:rFonts w:cstheme="minorHAnsi"/>
          <w:szCs w:val="26"/>
        </w:rPr>
        <w:t xml:space="preserve"> </w:t>
      </w:r>
      <w:r w:rsidRPr="00206ACB">
        <w:rPr>
          <w:rFonts w:cstheme="minorHAnsi"/>
          <w:szCs w:val="26"/>
        </w:rPr>
        <w:t>antenna</w:t>
      </w:r>
      <w:r w:rsidR="00AC466E" w:rsidRPr="00206ACB">
        <w:rPr>
          <w:rFonts w:cstheme="minorHAnsi"/>
          <w:szCs w:val="26"/>
        </w:rPr>
        <w:t xml:space="preserve"> </w:t>
      </w:r>
      <w:r w:rsidRPr="00206ACB">
        <w:rPr>
          <w:rFonts w:cstheme="minorHAnsi"/>
          <w:szCs w:val="26"/>
        </w:rPr>
        <w:t>that</w:t>
      </w:r>
      <w:r w:rsidR="00AC466E" w:rsidRPr="00206ACB">
        <w:rPr>
          <w:rFonts w:cstheme="minorHAnsi"/>
          <w:szCs w:val="26"/>
        </w:rPr>
        <w:t xml:space="preserve"> </w:t>
      </w:r>
      <w:r w:rsidRPr="00206ACB">
        <w:rPr>
          <w:rFonts w:cstheme="minorHAnsi"/>
          <w:szCs w:val="26"/>
        </w:rPr>
        <w:t>fed</w:t>
      </w:r>
      <w:r w:rsidR="00AC466E" w:rsidRPr="00206ACB">
        <w:rPr>
          <w:rFonts w:cstheme="minorHAnsi"/>
          <w:szCs w:val="26"/>
        </w:rPr>
        <w:t xml:space="preserve"> </w:t>
      </w:r>
      <w:r w:rsidRPr="00206ACB">
        <w:rPr>
          <w:rFonts w:cstheme="minorHAnsi"/>
          <w:szCs w:val="26"/>
        </w:rPr>
        <w:t>video</w:t>
      </w:r>
      <w:r w:rsidR="00AC466E" w:rsidRPr="00206ACB">
        <w:rPr>
          <w:rFonts w:cstheme="minorHAnsi"/>
          <w:szCs w:val="26"/>
        </w:rPr>
        <w:t xml:space="preserve"> </w:t>
      </w:r>
      <w:r w:rsidRPr="00206ACB">
        <w:rPr>
          <w:rFonts w:cstheme="minorHAnsi"/>
          <w:szCs w:val="26"/>
        </w:rPr>
        <w:t>from</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Control</w:t>
      </w:r>
      <w:r w:rsidR="00AC466E" w:rsidRPr="00206ACB">
        <w:rPr>
          <w:rFonts w:cstheme="minorHAnsi"/>
          <w:szCs w:val="26"/>
        </w:rPr>
        <w:t xml:space="preserve"> </w:t>
      </w:r>
      <w:r w:rsidRPr="00206ACB">
        <w:rPr>
          <w:rFonts w:cstheme="minorHAnsi"/>
          <w:szCs w:val="26"/>
        </w:rPr>
        <w:t>Deck</w:t>
      </w:r>
      <w:r w:rsidR="00AC466E" w:rsidRPr="00206ACB">
        <w:rPr>
          <w:rFonts w:cstheme="minorHAnsi"/>
          <w:szCs w:val="26"/>
        </w:rPr>
        <w:t xml:space="preserve"> </w:t>
      </w:r>
      <w:r w:rsidRPr="00206ACB">
        <w:rPr>
          <w:rFonts w:cstheme="minorHAnsi"/>
          <w:szCs w:val="26"/>
        </w:rPr>
        <w:t>to</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TV</w:t>
      </w:r>
      <w:r w:rsidR="00AC466E" w:rsidRPr="00206ACB">
        <w:rPr>
          <w:rFonts w:cstheme="minorHAnsi"/>
          <w:szCs w:val="26"/>
        </w:rPr>
        <w:t xml:space="preserve"> </w:t>
      </w:r>
      <w:r w:rsidRPr="00206ACB">
        <w:rPr>
          <w:rFonts w:cstheme="minorHAnsi"/>
          <w:szCs w:val="26"/>
        </w:rPr>
        <w:t>when</w:t>
      </w:r>
      <w:r w:rsidR="00AC466E" w:rsidRPr="00206ACB">
        <w:rPr>
          <w:rFonts w:cstheme="minorHAnsi"/>
          <w:szCs w:val="26"/>
        </w:rPr>
        <w:t xml:space="preserve"> </w:t>
      </w:r>
      <w:r w:rsidRPr="00206ACB">
        <w:rPr>
          <w:rFonts w:cstheme="minorHAnsi"/>
          <w:szCs w:val="26"/>
        </w:rPr>
        <w:t>you</w:t>
      </w:r>
      <w:r w:rsidR="00AC466E" w:rsidRPr="00206ACB">
        <w:rPr>
          <w:rFonts w:cstheme="minorHAnsi"/>
          <w:szCs w:val="26"/>
        </w:rPr>
        <w:t xml:space="preserve"> </w:t>
      </w:r>
      <w:r w:rsidRPr="00206ACB">
        <w:rPr>
          <w:rFonts w:cstheme="minorHAnsi"/>
          <w:szCs w:val="26"/>
        </w:rPr>
        <w:t>tuned</w:t>
      </w:r>
      <w:r w:rsidR="00AC466E" w:rsidRPr="00206ACB">
        <w:rPr>
          <w:rFonts w:cstheme="minorHAnsi"/>
          <w:szCs w:val="26"/>
        </w:rPr>
        <w:t xml:space="preserve"> </w:t>
      </w:r>
      <w:r w:rsidRPr="00206ACB">
        <w:rPr>
          <w:rFonts w:cstheme="minorHAnsi"/>
          <w:szCs w:val="26"/>
        </w:rPr>
        <w:t>it</w:t>
      </w:r>
      <w:r w:rsidR="00AC466E" w:rsidRPr="00206ACB">
        <w:rPr>
          <w:rFonts w:cstheme="minorHAnsi"/>
          <w:szCs w:val="26"/>
        </w:rPr>
        <w:t xml:space="preserve"> </w:t>
      </w:r>
      <w:r w:rsidRPr="00206ACB">
        <w:rPr>
          <w:rFonts w:cstheme="minorHAnsi"/>
          <w:szCs w:val="26"/>
        </w:rPr>
        <w:t>to</w:t>
      </w:r>
      <w:r w:rsidR="00AC466E" w:rsidRPr="00206ACB">
        <w:rPr>
          <w:rFonts w:cstheme="minorHAnsi"/>
          <w:szCs w:val="26"/>
        </w:rPr>
        <w:t xml:space="preserve"> </w:t>
      </w:r>
      <w:r w:rsidRPr="00206ACB">
        <w:rPr>
          <w:rFonts w:cstheme="minorHAnsi"/>
          <w:szCs w:val="26"/>
        </w:rPr>
        <w:t>Channel</w:t>
      </w:r>
      <w:r w:rsidR="00AC466E" w:rsidRPr="00206ACB">
        <w:rPr>
          <w:rFonts w:cstheme="minorHAnsi"/>
          <w:szCs w:val="26"/>
        </w:rPr>
        <w:t xml:space="preserve"> </w:t>
      </w:r>
      <w:r w:rsidRPr="00206ACB">
        <w:rPr>
          <w:rFonts w:cstheme="minorHAnsi"/>
          <w:szCs w:val="26"/>
        </w:rPr>
        <w:t>3.</w:t>
      </w:r>
      <w:r w:rsidR="00AC466E" w:rsidRPr="00206ACB">
        <w:rPr>
          <w:rFonts w:cstheme="minorHAnsi"/>
          <w:szCs w:val="26"/>
        </w:rPr>
        <w:t xml:space="preserve"> </w:t>
      </w:r>
      <w:r w:rsidRPr="00206ACB">
        <w:rPr>
          <w:rFonts w:cstheme="minorHAnsi"/>
          <w:szCs w:val="26"/>
        </w:rPr>
        <w:t>It</w:t>
      </w:r>
      <w:r w:rsidR="00AC466E" w:rsidRPr="00206ACB">
        <w:rPr>
          <w:rFonts w:cstheme="minorHAnsi"/>
          <w:szCs w:val="26"/>
        </w:rPr>
        <w:t xml:space="preserve"> </w:t>
      </w:r>
      <w:r w:rsidRPr="00206ACB">
        <w:rPr>
          <w:rFonts w:cstheme="minorHAnsi"/>
          <w:szCs w:val="26"/>
        </w:rPr>
        <w:t>was</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first</w:t>
      </w:r>
      <w:r w:rsidR="00AC466E" w:rsidRPr="00206ACB">
        <w:rPr>
          <w:rFonts w:cstheme="minorHAnsi"/>
          <w:szCs w:val="26"/>
        </w:rPr>
        <w:t xml:space="preserve"> </w:t>
      </w:r>
      <w:r w:rsidRPr="00206ACB">
        <w:rPr>
          <w:rFonts w:cstheme="minorHAnsi"/>
          <w:szCs w:val="26"/>
        </w:rPr>
        <w:t>video</w:t>
      </w:r>
      <w:r w:rsidR="00AC466E" w:rsidRPr="00206ACB">
        <w:rPr>
          <w:rFonts w:cstheme="minorHAnsi"/>
          <w:szCs w:val="26"/>
        </w:rPr>
        <w:t xml:space="preserve"> </w:t>
      </w:r>
      <w:r w:rsidRPr="00206ACB">
        <w:rPr>
          <w:rFonts w:cstheme="minorHAnsi"/>
          <w:szCs w:val="26"/>
        </w:rPr>
        <w:t>game</w:t>
      </w:r>
      <w:r w:rsidR="00AC466E" w:rsidRPr="00206ACB">
        <w:rPr>
          <w:rFonts w:cstheme="minorHAnsi"/>
          <w:szCs w:val="26"/>
        </w:rPr>
        <w:t xml:space="preserve"> </w:t>
      </w:r>
      <w:r w:rsidRPr="00206ACB">
        <w:rPr>
          <w:rFonts w:cstheme="minorHAnsi"/>
          <w:szCs w:val="26"/>
        </w:rPr>
        <w:t>console</w:t>
      </w:r>
      <w:r w:rsidR="00AC466E" w:rsidRPr="00206ACB">
        <w:rPr>
          <w:rFonts w:cstheme="minorHAnsi"/>
          <w:szCs w:val="26"/>
        </w:rPr>
        <w:t xml:space="preserve"> </w:t>
      </w:r>
      <w:r w:rsidRPr="00206ACB">
        <w:rPr>
          <w:rFonts w:cstheme="minorHAnsi"/>
          <w:szCs w:val="26"/>
        </w:rPr>
        <w:t>we</w:t>
      </w:r>
      <w:r w:rsidR="00AC466E" w:rsidRPr="00206ACB">
        <w:rPr>
          <w:rFonts w:cstheme="minorHAnsi"/>
          <w:szCs w:val="26"/>
        </w:rPr>
        <w:t xml:space="preserve"> </w:t>
      </w:r>
      <w:r w:rsidRPr="00206ACB">
        <w:rPr>
          <w:rFonts w:cstheme="minorHAnsi"/>
          <w:szCs w:val="26"/>
        </w:rPr>
        <w:t>had</w:t>
      </w:r>
      <w:r w:rsidR="00AC466E" w:rsidRPr="00206ACB">
        <w:rPr>
          <w:rFonts w:cstheme="minorHAnsi"/>
          <w:szCs w:val="26"/>
        </w:rPr>
        <w:t xml:space="preserve"> </w:t>
      </w:r>
      <w:r w:rsidRPr="00206ACB">
        <w:rPr>
          <w:rFonts w:cstheme="minorHAnsi"/>
          <w:szCs w:val="26"/>
        </w:rPr>
        <w:t>ever</w:t>
      </w:r>
      <w:r w:rsidR="00AC466E" w:rsidRPr="00206ACB">
        <w:rPr>
          <w:rFonts w:cstheme="minorHAnsi"/>
          <w:szCs w:val="26"/>
        </w:rPr>
        <w:t xml:space="preserve"> </w:t>
      </w:r>
      <w:r w:rsidRPr="00206ACB">
        <w:rPr>
          <w:rFonts w:cstheme="minorHAnsi"/>
          <w:szCs w:val="26"/>
        </w:rPr>
        <w:t>owned,</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206ACB">
        <w:rPr>
          <w:rFonts w:cstheme="minorHAnsi"/>
          <w:szCs w:val="26"/>
        </w:rPr>
        <w:t>I</w:t>
      </w:r>
      <w:r w:rsidR="00AC466E" w:rsidRPr="00206ACB">
        <w:rPr>
          <w:rFonts w:cstheme="minorHAnsi"/>
          <w:szCs w:val="26"/>
        </w:rPr>
        <w:t xml:space="preserve"> </w:t>
      </w:r>
      <w:r w:rsidRPr="00206ACB">
        <w:rPr>
          <w:rFonts w:cstheme="minorHAnsi"/>
          <w:szCs w:val="26"/>
        </w:rPr>
        <w:t>loved</w:t>
      </w:r>
      <w:r w:rsidR="00AC466E" w:rsidRPr="00206ACB">
        <w:rPr>
          <w:rFonts w:cstheme="minorHAnsi"/>
          <w:szCs w:val="26"/>
        </w:rPr>
        <w:t xml:space="preserve"> </w:t>
      </w:r>
      <w:r w:rsidRPr="00206ACB">
        <w:rPr>
          <w:rFonts w:cstheme="minorHAnsi"/>
          <w:szCs w:val="26"/>
        </w:rPr>
        <w:t>it.</w:t>
      </w:r>
    </w:p>
    <w:p w14:paraId="304E8993" w14:textId="4E048178" w:rsidR="00396CE8" w:rsidRPr="00206ACB" w:rsidRDefault="00396CE8" w:rsidP="00447394">
      <w:r w:rsidRPr="00206ACB">
        <w:t>I</w:t>
      </w:r>
      <w:r w:rsidR="00AC466E" w:rsidRPr="00206ACB">
        <w:t xml:space="preserve"> </w:t>
      </w:r>
      <w:r w:rsidRPr="00206ACB">
        <w:t>spent</w:t>
      </w:r>
      <w:r w:rsidR="00AC466E" w:rsidRPr="00206ACB">
        <w:t xml:space="preserve"> </w:t>
      </w:r>
      <w:r w:rsidRPr="00206ACB">
        <w:t>a</w:t>
      </w:r>
      <w:r w:rsidR="00AC466E" w:rsidRPr="00206ACB">
        <w:t xml:space="preserve"> </w:t>
      </w:r>
      <w:r w:rsidRPr="00206ACB">
        <w:t>lot</w:t>
      </w:r>
      <w:r w:rsidR="00AC466E" w:rsidRPr="00206ACB">
        <w:t xml:space="preserve"> </w:t>
      </w:r>
      <w:r w:rsidRPr="00206ACB">
        <w:t>of</w:t>
      </w:r>
      <w:r w:rsidR="00AC466E" w:rsidRPr="00206ACB">
        <w:t xml:space="preserve"> </w:t>
      </w:r>
      <w:r w:rsidRPr="00206ACB">
        <w:t>time</w:t>
      </w:r>
      <w:r w:rsidR="00AC466E" w:rsidRPr="00206ACB">
        <w:t xml:space="preserve"> </w:t>
      </w:r>
      <w:r w:rsidRPr="00206ACB">
        <w:t>in</w:t>
      </w:r>
      <w:r w:rsidR="00AC466E" w:rsidRPr="00206ACB">
        <w:t xml:space="preserve"> </w:t>
      </w:r>
      <w:r w:rsidRPr="00206ACB">
        <w:t>the</w:t>
      </w:r>
      <w:r w:rsidR="00AC466E" w:rsidRPr="00206ACB">
        <w:t xml:space="preserve"> </w:t>
      </w:r>
      <w:r w:rsidRPr="00206ACB">
        <w:t>basement</w:t>
      </w:r>
      <w:r w:rsidR="00AC466E" w:rsidRPr="00206ACB">
        <w:t xml:space="preserve"> </w:t>
      </w:r>
      <w:r w:rsidRPr="00206ACB">
        <w:t>that</w:t>
      </w:r>
      <w:r w:rsidR="00AC466E" w:rsidRPr="00206ACB">
        <w:t xml:space="preserve"> </w:t>
      </w:r>
      <w:r w:rsidRPr="00206ACB">
        <w:t>year.</w:t>
      </w:r>
      <w:r w:rsidR="00AC466E" w:rsidRPr="00206ACB">
        <w:t xml:space="preserve"> </w:t>
      </w:r>
      <w:r w:rsidRPr="00206ACB">
        <w:t>At</w:t>
      </w:r>
      <w:r w:rsidR="00AC466E" w:rsidRPr="00206ACB">
        <w:t xml:space="preserve"> </w:t>
      </w:r>
      <w:r w:rsidRPr="00206ACB">
        <w:t>first,</w:t>
      </w:r>
      <w:r w:rsidR="00AC466E" w:rsidRPr="00206ACB">
        <w:t xml:space="preserve"> </w:t>
      </w:r>
      <w:r w:rsidRPr="00206ACB">
        <w:t>my</w:t>
      </w:r>
      <w:r w:rsidR="00AC466E" w:rsidRPr="00206ACB">
        <w:t xml:space="preserve"> </w:t>
      </w:r>
      <w:r w:rsidRPr="00206ACB">
        <w:t>dad</w:t>
      </w:r>
      <w:r w:rsidR="00AC466E" w:rsidRPr="00206ACB">
        <w:t xml:space="preserve"> </w:t>
      </w:r>
      <w:r w:rsidRPr="00206ACB">
        <w:t>did</w:t>
      </w:r>
      <w:r w:rsidR="00AC466E" w:rsidRPr="00206ACB">
        <w:t xml:space="preserve"> </w:t>
      </w:r>
      <w:r w:rsidRPr="00206ACB">
        <w:t>too</w:t>
      </w:r>
      <w:r w:rsidR="00AC466E" w:rsidRPr="00206ACB">
        <w:t xml:space="preserve"> </w:t>
      </w:r>
      <w:r w:rsidRPr="00206ACB">
        <w:t>-</w:t>
      </w:r>
      <w:r w:rsidR="00AC466E" w:rsidRPr="00206ACB">
        <w:t xml:space="preserve"> </w:t>
      </w:r>
      <w:r w:rsidRPr="00206ACB">
        <w:t>he</w:t>
      </w:r>
      <w:r w:rsidR="00AC466E" w:rsidRPr="00206ACB">
        <w:t xml:space="preserve"> </w:t>
      </w:r>
      <w:r w:rsidRPr="00206ACB">
        <w:t>was</w:t>
      </w:r>
      <w:r w:rsidR="00AC466E" w:rsidRPr="00206ACB">
        <w:t xml:space="preserve"> </w:t>
      </w:r>
      <w:r w:rsidRPr="00206ACB">
        <w:t>working</w:t>
      </w:r>
      <w:r w:rsidR="00AC466E" w:rsidRPr="00206ACB">
        <w:t xml:space="preserve"> </w:t>
      </w:r>
      <w:r w:rsidRPr="00206ACB">
        <w:t>his</w:t>
      </w:r>
      <w:r w:rsidR="00AC466E" w:rsidRPr="00206ACB">
        <w:t xml:space="preserve"> </w:t>
      </w:r>
      <w:r w:rsidRPr="00206ACB">
        <w:t>way</w:t>
      </w:r>
      <w:r w:rsidR="00AC466E" w:rsidRPr="00206ACB">
        <w:t xml:space="preserve"> </w:t>
      </w:r>
      <w:r w:rsidRPr="00206ACB">
        <w:t>through</w:t>
      </w:r>
      <w:r w:rsidR="00AC466E" w:rsidRPr="00206ACB">
        <w:t xml:space="preserve"> </w:t>
      </w:r>
      <w:r w:rsidRPr="00206ACB">
        <w:rPr>
          <w:rStyle w:val="Emphasis"/>
          <w:rFonts w:cstheme="minorHAnsi"/>
          <w:color w:val="111111"/>
          <w:szCs w:val="26"/>
        </w:rPr>
        <w:t>Super</w:t>
      </w:r>
      <w:r w:rsidR="00AC466E" w:rsidRPr="00206ACB">
        <w:rPr>
          <w:rStyle w:val="Emphasis"/>
          <w:rFonts w:cstheme="minorHAnsi"/>
          <w:color w:val="111111"/>
          <w:szCs w:val="26"/>
        </w:rPr>
        <w:t xml:space="preserve"> </w:t>
      </w:r>
      <w:r w:rsidRPr="00206ACB">
        <w:rPr>
          <w:rStyle w:val="Emphasis"/>
          <w:rFonts w:cstheme="minorHAnsi"/>
          <w:color w:val="111111"/>
          <w:szCs w:val="26"/>
        </w:rPr>
        <w:t>Mario</w:t>
      </w:r>
      <w:r w:rsidR="00AC466E" w:rsidRPr="00206ACB">
        <w:rPr>
          <w:rStyle w:val="Emphasis"/>
          <w:rFonts w:cstheme="minorHAnsi"/>
          <w:color w:val="111111"/>
          <w:szCs w:val="26"/>
        </w:rPr>
        <w:t xml:space="preserve"> </w:t>
      </w:r>
      <w:r w:rsidRPr="00206ACB">
        <w:rPr>
          <w:rStyle w:val="Emphasis"/>
          <w:rFonts w:cstheme="minorHAnsi"/>
          <w:color w:val="111111"/>
          <w:szCs w:val="26"/>
        </w:rPr>
        <w:t>Bros.</w:t>
      </w:r>
      <w:r w:rsidRPr="00206ACB">
        <w:t>,</w:t>
      </w:r>
      <w:r w:rsidR="00AC466E" w:rsidRPr="00206ACB">
        <w:t xml:space="preserve"> </w:t>
      </w:r>
      <w:r w:rsidRPr="00206ACB">
        <w:t>learning</w:t>
      </w:r>
      <w:r w:rsidR="00AC466E" w:rsidRPr="00206ACB">
        <w:t xml:space="preserve"> </w:t>
      </w:r>
      <w:r w:rsidRPr="00206ACB">
        <w:t>where</w:t>
      </w:r>
      <w:r w:rsidR="00AC466E" w:rsidRPr="00206ACB">
        <w:t xml:space="preserve"> </w:t>
      </w:r>
      <w:r w:rsidRPr="00206ACB">
        <w:t>the</w:t>
      </w:r>
      <w:r w:rsidR="00AC466E" w:rsidRPr="00206ACB">
        <w:t xml:space="preserve"> </w:t>
      </w:r>
      <w:r w:rsidRPr="00206ACB">
        <w:t>secret</w:t>
      </w:r>
      <w:r w:rsidR="00AC466E" w:rsidRPr="00206ACB">
        <w:t xml:space="preserve"> </w:t>
      </w:r>
      <w:r w:rsidRPr="00206ACB">
        <w:t>Warp</w:t>
      </w:r>
      <w:r w:rsidR="00AC466E" w:rsidRPr="00206ACB">
        <w:t xml:space="preserve"> </w:t>
      </w:r>
      <w:r w:rsidRPr="00206ACB">
        <w:t>Zones</w:t>
      </w:r>
      <w:r w:rsidR="00AC466E" w:rsidRPr="00206ACB">
        <w:t xml:space="preserve"> </w:t>
      </w:r>
      <w:r w:rsidRPr="00206ACB">
        <w:t>were</w:t>
      </w:r>
      <w:r w:rsidR="00AC466E" w:rsidRPr="00206ACB">
        <w:t xml:space="preserve"> </w:t>
      </w:r>
      <w:r w:rsidRPr="00206ACB">
        <w:t>located</w:t>
      </w:r>
      <w:r w:rsidR="00AC466E" w:rsidRPr="00206ACB">
        <w:t xml:space="preserve"> </w:t>
      </w:r>
      <w:r w:rsidRPr="00206ACB">
        <w:t>and</w:t>
      </w:r>
      <w:r w:rsidR="00AC466E" w:rsidRPr="00206ACB">
        <w:t xml:space="preserve"> </w:t>
      </w:r>
      <w:r w:rsidRPr="00206ACB">
        <w:t>how</w:t>
      </w:r>
      <w:r w:rsidR="00AC466E" w:rsidRPr="00206ACB">
        <w:t xml:space="preserve"> </w:t>
      </w:r>
      <w:r w:rsidRPr="00206ACB">
        <w:t>to</w:t>
      </w:r>
      <w:r w:rsidR="00AC466E" w:rsidRPr="00206ACB">
        <w:t xml:space="preserve"> </w:t>
      </w:r>
      <w:r w:rsidRPr="00206ACB">
        <w:t>get</w:t>
      </w:r>
      <w:r w:rsidR="00AC466E" w:rsidRPr="00206ACB">
        <w:t xml:space="preserve"> </w:t>
      </w:r>
      <w:r w:rsidRPr="00206ACB">
        <w:t>past</w:t>
      </w:r>
      <w:r w:rsidR="00AC466E" w:rsidRPr="00206ACB">
        <w:t xml:space="preserve"> </w:t>
      </w:r>
      <w:r w:rsidRPr="00206ACB">
        <w:t>the</w:t>
      </w:r>
      <w:r w:rsidR="00AC466E" w:rsidRPr="00206ACB">
        <w:t xml:space="preserve"> </w:t>
      </w:r>
      <w:r w:rsidRPr="00206ACB">
        <w:t>menacing</w:t>
      </w:r>
      <w:r w:rsidR="00AC466E" w:rsidRPr="00206ACB">
        <w:t xml:space="preserve"> </w:t>
      </w:r>
      <w:r w:rsidRPr="00206ACB">
        <w:t>Hammer</w:t>
      </w:r>
      <w:r w:rsidR="00AC466E" w:rsidRPr="00206ACB">
        <w:t xml:space="preserve"> </w:t>
      </w:r>
      <w:r w:rsidRPr="00206ACB">
        <w:t>Bros.</w:t>
      </w:r>
      <w:r w:rsidR="00AC466E" w:rsidRPr="00206ACB">
        <w:t xml:space="preserve"> </w:t>
      </w:r>
      <w:r w:rsidRPr="00206ACB">
        <w:t>Eventually</w:t>
      </w:r>
      <w:r w:rsidR="00AC466E" w:rsidRPr="00206ACB">
        <w:t xml:space="preserve"> </w:t>
      </w:r>
      <w:r w:rsidRPr="00206ACB">
        <w:t>he</w:t>
      </w:r>
      <w:r w:rsidR="00AC466E" w:rsidRPr="00206ACB">
        <w:t xml:space="preserve"> </w:t>
      </w:r>
      <w:r w:rsidRPr="00206ACB">
        <w:t>defeated</w:t>
      </w:r>
      <w:r w:rsidR="00AC466E" w:rsidRPr="00206ACB">
        <w:t xml:space="preserve"> </w:t>
      </w:r>
      <w:r w:rsidRPr="00206ACB">
        <w:t>Bowser</w:t>
      </w:r>
      <w:r w:rsidR="00AC466E" w:rsidRPr="00206ACB">
        <w:t xml:space="preserve"> </w:t>
      </w:r>
      <w:r w:rsidRPr="00206ACB">
        <w:t>(or</w:t>
      </w:r>
      <w:r w:rsidR="00AC466E" w:rsidRPr="00206ACB">
        <w:t xml:space="preserve"> </w:t>
      </w:r>
      <w:r w:rsidRPr="00206ACB">
        <w:t>“the</w:t>
      </w:r>
      <w:r w:rsidR="00AC466E" w:rsidRPr="00206ACB">
        <w:t xml:space="preserve"> </w:t>
      </w:r>
      <w:r w:rsidRPr="00206ACB">
        <w:t>dragon”,</w:t>
      </w:r>
      <w:r w:rsidR="00AC466E" w:rsidRPr="00206ACB">
        <w:t xml:space="preserve"> </w:t>
      </w:r>
      <w:r w:rsidRPr="00206ACB">
        <w:t>as</w:t>
      </w:r>
      <w:r w:rsidR="00AC466E" w:rsidRPr="00206ACB">
        <w:t xml:space="preserve"> </w:t>
      </w:r>
      <w:r w:rsidRPr="00206ACB">
        <w:t>he</w:t>
      </w:r>
      <w:r w:rsidR="00AC466E" w:rsidRPr="00206ACB">
        <w:t xml:space="preserve"> </w:t>
      </w:r>
      <w:r w:rsidRPr="00206ACB">
        <w:t>called</w:t>
      </w:r>
      <w:r w:rsidR="00AC466E" w:rsidRPr="00206ACB">
        <w:t xml:space="preserve"> </w:t>
      </w:r>
      <w:r w:rsidRPr="00206ACB">
        <w:t>him),</w:t>
      </w:r>
      <w:r w:rsidR="00AC466E" w:rsidRPr="00206ACB">
        <w:t xml:space="preserve"> </w:t>
      </w:r>
      <w:r w:rsidRPr="00206ACB">
        <w:t>saved</w:t>
      </w:r>
      <w:r w:rsidR="00AC466E" w:rsidRPr="00206ACB">
        <w:t xml:space="preserve"> </w:t>
      </w:r>
      <w:r w:rsidRPr="00206ACB">
        <w:t>the</w:t>
      </w:r>
      <w:r w:rsidR="00AC466E" w:rsidRPr="00206ACB">
        <w:t xml:space="preserve"> </w:t>
      </w:r>
      <w:r w:rsidRPr="00206ACB">
        <w:t>princess,</w:t>
      </w:r>
      <w:r w:rsidR="00AC466E" w:rsidRPr="00206ACB">
        <w:t xml:space="preserve"> </w:t>
      </w:r>
      <w:r w:rsidRPr="00206ACB">
        <w:t>and</w:t>
      </w:r>
      <w:r w:rsidR="00AC466E" w:rsidRPr="00206ACB">
        <w:t xml:space="preserve"> </w:t>
      </w:r>
      <w:r w:rsidRPr="00206ACB">
        <w:t>never</w:t>
      </w:r>
      <w:r w:rsidR="00AC466E" w:rsidRPr="00206ACB">
        <w:t xml:space="preserve"> </w:t>
      </w:r>
      <w:r w:rsidRPr="00206ACB">
        <w:t>really</w:t>
      </w:r>
      <w:r w:rsidR="00AC466E" w:rsidRPr="00206ACB">
        <w:t xml:space="preserve"> </w:t>
      </w:r>
      <w:r w:rsidRPr="00206ACB">
        <w:t>played</w:t>
      </w:r>
      <w:r w:rsidR="00AC466E" w:rsidRPr="00206ACB">
        <w:t xml:space="preserve"> </w:t>
      </w:r>
      <w:r w:rsidRPr="00206ACB">
        <w:t>an</w:t>
      </w:r>
      <w:r w:rsidR="00AC466E" w:rsidRPr="00206ACB">
        <w:t xml:space="preserve"> </w:t>
      </w:r>
      <w:r w:rsidRPr="00206ACB">
        <w:t>NES</w:t>
      </w:r>
      <w:r w:rsidR="00AC466E" w:rsidRPr="00206ACB">
        <w:t xml:space="preserve"> </w:t>
      </w:r>
      <w:r w:rsidRPr="00206ACB">
        <w:t>game</w:t>
      </w:r>
      <w:r w:rsidR="00AC466E" w:rsidRPr="00206ACB">
        <w:t xml:space="preserve"> </w:t>
      </w:r>
      <w:r w:rsidRPr="00206ACB">
        <w:t>ever</w:t>
      </w:r>
      <w:r w:rsidR="00AC466E" w:rsidRPr="00206ACB">
        <w:t xml:space="preserve"> </w:t>
      </w:r>
      <w:r w:rsidRPr="00206ACB">
        <w:t>again.</w:t>
      </w:r>
    </w:p>
    <w:p w14:paraId="0E47A9C2" w14:textId="0763F7BB" w:rsidR="00267CC8" w:rsidRPr="00206ACB" w:rsidRDefault="00396CE8" w:rsidP="009944E9">
      <w:pPr>
        <w:rPr>
          <w:rFonts w:cstheme="minorHAnsi"/>
          <w:szCs w:val="26"/>
        </w:rPr>
      </w:pPr>
      <w:r w:rsidRPr="00206ACB">
        <w:rPr>
          <w:rFonts w:cstheme="minorHAnsi"/>
          <w:szCs w:val="26"/>
        </w:rPr>
        <w:t>I</w:t>
      </w:r>
      <w:r w:rsidR="00AC466E" w:rsidRPr="00206ACB">
        <w:rPr>
          <w:rFonts w:cstheme="minorHAnsi"/>
          <w:szCs w:val="26"/>
        </w:rPr>
        <w:t xml:space="preserve"> </w:t>
      </w:r>
      <w:r w:rsidRPr="00206ACB">
        <w:rPr>
          <w:rFonts w:cstheme="minorHAnsi"/>
          <w:szCs w:val="26"/>
        </w:rPr>
        <w:t>was</w:t>
      </w:r>
      <w:r w:rsidR="00AC466E" w:rsidRPr="00206ACB">
        <w:rPr>
          <w:rFonts w:cstheme="minorHAnsi"/>
          <w:szCs w:val="26"/>
        </w:rPr>
        <w:t xml:space="preserve"> </w:t>
      </w:r>
      <w:r w:rsidRPr="00206ACB">
        <w:rPr>
          <w:rFonts w:cstheme="minorHAnsi"/>
          <w:szCs w:val="26"/>
        </w:rPr>
        <w:t>hooked,</w:t>
      </w:r>
      <w:r w:rsidR="00AC466E" w:rsidRPr="00206ACB">
        <w:rPr>
          <w:rFonts w:cstheme="minorHAnsi"/>
          <w:szCs w:val="26"/>
        </w:rPr>
        <w:t xml:space="preserve"> </w:t>
      </w:r>
      <w:r w:rsidRPr="00206ACB">
        <w:rPr>
          <w:rFonts w:cstheme="minorHAnsi"/>
          <w:szCs w:val="26"/>
        </w:rPr>
        <w:t>though.</w:t>
      </w:r>
      <w:r w:rsidR="00AC466E" w:rsidRPr="00206ACB">
        <w:rPr>
          <w:rFonts w:cstheme="minorHAnsi"/>
          <w:szCs w:val="26"/>
        </w:rPr>
        <w:t xml:space="preserve"> </w:t>
      </w:r>
      <w:r w:rsidRPr="00206ACB">
        <w:rPr>
          <w:rFonts w:cstheme="minorHAnsi"/>
          <w:szCs w:val="26"/>
        </w:rPr>
        <w:t>We</w:t>
      </w:r>
      <w:r w:rsidR="00AC466E" w:rsidRPr="00206ACB">
        <w:rPr>
          <w:rFonts w:cstheme="minorHAnsi"/>
          <w:szCs w:val="26"/>
        </w:rPr>
        <w:t xml:space="preserve"> </w:t>
      </w:r>
      <w:r w:rsidRPr="00206ACB">
        <w:rPr>
          <w:rFonts w:cstheme="minorHAnsi"/>
          <w:szCs w:val="26"/>
        </w:rPr>
        <w:t>got</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promotional</w:t>
      </w:r>
      <w:r w:rsidR="00AC466E" w:rsidRPr="00206ACB">
        <w:rPr>
          <w:rFonts w:cstheme="minorHAnsi"/>
          <w:szCs w:val="26"/>
        </w:rPr>
        <w:t xml:space="preserve"> </w:t>
      </w:r>
      <w:r w:rsidRPr="00206ACB">
        <w:rPr>
          <w:rFonts w:cstheme="minorHAnsi"/>
          <w:szCs w:val="26"/>
        </w:rPr>
        <w:t>letter</w:t>
      </w:r>
      <w:r w:rsidR="00AC466E" w:rsidRPr="00206ACB">
        <w:rPr>
          <w:rFonts w:cstheme="minorHAnsi"/>
          <w:szCs w:val="26"/>
        </w:rPr>
        <w:t xml:space="preserve"> </w:t>
      </w:r>
      <w:r w:rsidRPr="00206ACB">
        <w:rPr>
          <w:rFonts w:cstheme="minorHAnsi"/>
          <w:szCs w:val="26"/>
        </w:rPr>
        <w:t>in</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mail</w:t>
      </w:r>
      <w:r w:rsidR="00AC466E" w:rsidRPr="00206ACB">
        <w:rPr>
          <w:rFonts w:cstheme="minorHAnsi"/>
          <w:szCs w:val="26"/>
        </w:rPr>
        <w:t xml:space="preserve"> </w:t>
      </w:r>
      <w:r w:rsidRPr="00206ACB">
        <w:rPr>
          <w:rFonts w:cstheme="minorHAnsi"/>
          <w:szCs w:val="26"/>
        </w:rPr>
        <w:t>offering</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free</w:t>
      </w:r>
      <w:r w:rsidR="00AC466E" w:rsidRPr="00206ACB">
        <w:rPr>
          <w:rFonts w:cstheme="minorHAnsi"/>
          <w:szCs w:val="26"/>
        </w:rPr>
        <w:t xml:space="preserve"> </w:t>
      </w:r>
      <w:r w:rsidRPr="00206ACB">
        <w:rPr>
          <w:rFonts w:cstheme="minorHAnsi"/>
          <w:szCs w:val="26"/>
        </w:rPr>
        <w:t>copy</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Style w:val="Emphasis"/>
          <w:rFonts w:cstheme="minorHAnsi"/>
          <w:color w:val="111111"/>
          <w:szCs w:val="26"/>
        </w:rPr>
        <w:t>Dragon</w:t>
      </w:r>
      <w:r w:rsidR="00AC466E" w:rsidRPr="00206ACB">
        <w:rPr>
          <w:rStyle w:val="Emphasis"/>
          <w:rFonts w:cstheme="minorHAnsi"/>
          <w:color w:val="111111"/>
          <w:szCs w:val="26"/>
        </w:rPr>
        <w:t xml:space="preserve"> </w:t>
      </w:r>
      <w:r w:rsidRPr="00206ACB">
        <w:rPr>
          <w:rStyle w:val="Emphasis"/>
          <w:rFonts w:cstheme="minorHAnsi"/>
          <w:color w:val="111111"/>
          <w:szCs w:val="26"/>
        </w:rPr>
        <w:t>Warrior</w:t>
      </w:r>
      <w:r w:rsidR="00AC466E" w:rsidRPr="00206ACB">
        <w:rPr>
          <w:rFonts w:cstheme="minorHAnsi"/>
          <w:szCs w:val="26"/>
        </w:rPr>
        <w:t xml:space="preserve"> </w:t>
      </w:r>
      <w:r w:rsidRPr="00206ACB">
        <w:rPr>
          <w:rFonts w:cstheme="minorHAnsi"/>
          <w:szCs w:val="26"/>
        </w:rPr>
        <w:t>for</w:t>
      </w:r>
      <w:r w:rsidR="00AC466E" w:rsidRPr="00206ACB">
        <w:rPr>
          <w:rFonts w:cstheme="minorHAnsi"/>
          <w:szCs w:val="26"/>
        </w:rPr>
        <w:t xml:space="preserve"> </w:t>
      </w:r>
      <w:r w:rsidRPr="00206ACB">
        <w:rPr>
          <w:rFonts w:cstheme="minorHAnsi"/>
          <w:szCs w:val="26"/>
        </w:rPr>
        <w:t>subscribing</w:t>
      </w:r>
      <w:r w:rsidR="00AC466E" w:rsidRPr="00206ACB">
        <w:rPr>
          <w:rFonts w:cstheme="minorHAnsi"/>
          <w:szCs w:val="26"/>
        </w:rPr>
        <w:t xml:space="preserve"> </w:t>
      </w:r>
      <w:r w:rsidRPr="00206ACB">
        <w:rPr>
          <w:rFonts w:cstheme="minorHAnsi"/>
          <w:szCs w:val="26"/>
        </w:rPr>
        <w:t>to</w:t>
      </w:r>
      <w:r w:rsidR="00AC466E" w:rsidRPr="00206ACB">
        <w:rPr>
          <w:rFonts w:cstheme="minorHAnsi"/>
          <w:szCs w:val="26"/>
        </w:rPr>
        <w:t xml:space="preserve"> </w:t>
      </w:r>
      <w:r w:rsidRPr="00206ACB">
        <w:rPr>
          <w:rFonts w:cstheme="minorHAnsi"/>
          <w:szCs w:val="26"/>
        </w:rPr>
        <w:t>Nintendo</w:t>
      </w:r>
      <w:r w:rsidR="00AC466E" w:rsidRPr="00206ACB">
        <w:rPr>
          <w:rFonts w:cstheme="minorHAnsi"/>
          <w:szCs w:val="26"/>
        </w:rPr>
        <w:t xml:space="preserve"> </w:t>
      </w:r>
      <w:r w:rsidRPr="00206ACB">
        <w:rPr>
          <w:rFonts w:cstheme="minorHAnsi"/>
          <w:szCs w:val="26"/>
        </w:rPr>
        <w:t>Power</w:t>
      </w:r>
      <w:r w:rsidR="00AC466E" w:rsidRPr="00206ACB">
        <w:rPr>
          <w:rFonts w:cstheme="minorHAnsi"/>
          <w:szCs w:val="26"/>
        </w:rPr>
        <w:t xml:space="preserve"> </w:t>
      </w:r>
      <w:r w:rsidRPr="00206ACB">
        <w:rPr>
          <w:rFonts w:cstheme="minorHAnsi"/>
          <w:szCs w:val="26"/>
        </w:rPr>
        <w:t>magazine;</w:t>
      </w:r>
      <w:r w:rsidR="00AC466E" w:rsidRPr="00206ACB">
        <w:rPr>
          <w:rFonts w:cstheme="minorHAnsi"/>
          <w:szCs w:val="26"/>
        </w:rPr>
        <w:t xml:space="preserve"> </w:t>
      </w:r>
      <w:r w:rsidRPr="00206ACB">
        <w:rPr>
          <w:rFonts w:cstheme="minorHAnsi"/>
          <w:szCs w:val="26"/>
        </w:rPr>
        <w:t>signing</w:t>
      </w:r>
      <w:r w:rsidR="00AC466E" w:rsidRPr="00206ACB">
        <w:rPr>
          <w:rFonts w:cstheme="minorHAnsi"/>
          <w:szCs w:val="26"/>
        </w:rPr>
        <w:t xml:space="preserve"> </w:t>
      </w:r>
      <w:r w:rsidRPr="00206ACB">
        <w:rPr>
          <w:rFonts w:cstheme="minorHAnsi"/>
          <w:szCs w:val="26"/>
        </w:rPr>
        <w:t>up</w:t>
      </w:r>
      <w:r w:rsidR="00AC466E" w:rsidRPr="00206ACB">
        <w:rPr>
          <w:rFonts w:cstheme="minorHAnsi"/>
          <w:szCs w:val="26"/>
        </w:rPr>
        <w:t xml:space="preserve"> </w:t>
      </w:r>
      <w:r w:rsidRPr="00206ACB">
        <w:rPr>
          <w:rFonts w:cstheme="minorHAnsi"/>
          <w:szCs w:val="26"/>
        </w:rPr>
        <w:t>for</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$20</w:t>
      </w:r>
      <w:r w:rsidR="00AC466E" w:rsidRPr="00206ACB">
        <w:rPr>
          <w:rFonts w:cstheme="minorHAnsi"/>
          <w:szCs w:val="26"/>
        </w:rPr>
        <w:t xml:space="preserve"> </w:t>
      </w:r>
      <w:r w:rsidRPr="00206ACB">
        <w:rPr>
          <w:rFonts w:cstheme="minorHAnsi"/>
          <w:szCs w:val="26"/>
        </w:rPr>
        <w:t>magazine</w:t>
      </w:r>
      <w:r w:rsidR="00AC466E" w:rsidRPr="00206ACB">
        <w:rPr>
          <w:rFonts w:cstheme="minorHAnsi"/>
          <w:szCs w:val="26"/>
        </w:rPr>
        <w:t xml:space="preserve"> </w:t>
      </w:r>
      <w:r w:rsidRPr="00206ACB">
        <w:rPr>
          <w:rFonts w:cstheme="minorHAnsi"/>
          <w:szCs w:val="26"/>
        </w:rPr>
        <w:t>subscription</w:t>
      </w:r>
      <w:r w:rsidR="00AC466E" w:rsidRPr="00206ACB">
        <w:rPr>
          <w:rFonts w:cstheme="minorHAnsi"/>
          <w:szCs w:val="26"/>
        </w:rPr>
        <w:t xml:space="preserve"> </w:t>
      </w:r>
      <w:r w:rsidRPr="00206ACB">
        <w:rPr>
          <w:rFonts w:cstheme="minorHAnsi"/>
          <w:szCs w:val="26"/>
        </w:rPr>
        <w:t>to</w:t>
      </w:r>
      <w:r w:rsidR="00AC466E" w:rsidRPr="00206ACB">
        <w:rPr>
          <w:rFonts w:cstheme="minorHAnsi"/>
          <w:szCs w:val="26"/>
        </w:rPr>
        <w:t xml:space="preserve"> </w:t>
      </w:r>
      <w:r w:rsidRPr="00206ACB">
        <w:rPr>
          <w:rFonts w:cstheme="minorHAnsi"/>
          <w:szCs w:val="26"/>
        </w:rPr>
        <w:t>get</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$50</w:t>
      </w:r>
      <w:r w:rsidR="00AC466E" w:rsidRPr="00206ACB">
        <w:rPr>
          <w:rFonts w:cstheme="minorHAnsi"/>
          <w:szCs w:val="26"/>
        </w:rPr>
        <w:t xml:space="preserve"> </w:t>
      </w:r>
      <w:r w:rsidRPr="00206ACB">
        <w:rPr>
          <w:rFonts w:cstheme="minorHAnsi"/>
          <w:szCs w:val="26"/>
        </w:rPr>
        <w:t>game</w:t>
      </w:r>
      <w:r w:rsidR="00AC466E" w:rsidRPr="00206ACB">
        <w:rPr>
          <w:rFonts w:cstheme="minorHAnsi"/>
          <w:szCs w:val="26"/>
        </w:rPr>
        <w:t xml:space="preserve"> </w:t>
      </w:r>
      <w:r w:rsidRPr="00206ACB">
        <w:rPr>
          <w:rFonts w:cstheme="minorHAnsi"/>
          <w:szCs w:val="26"/>
        </w:rPr>
        <w:t>was</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no-brainer.</w:t>
      </w:r>
    </w:p>
    <w:p w14:paraId="75BC63EE" w14:textId="77777777" w:rsidR="0084699A" w:rsidRPr="00206ACB" w:rsidRDefault="00396CE8" w:rsidP="00177C77">
      <w:pPr>
        <w:ind w:firstLine="0"/>
        <w:jc w:val="center"/>
        <w:rPr>
          <w:rStyle w:val="marginnote"/>
          <w:rFonts w:cstheme="minorHAnsi"/>
          <w:color w:val="111111"/>
          <w:szCs w:val="26"/>
        </w:rPr>
      </w:pPr>
      <w:r w:rsidRPr="00206ACB">
        <w:rPr>
          <w:rFonts w:cstheme="minorHAnsi"/>
          <w:noProof/>
          <w:szCs w:val="26"/>
        </w:rPr>
        <w:drawing>
          <wp:inline distT="0" distB="0" distL="0" distR="0" wp14:anchorId="348BEE91" wp14:editId="7B586E5F">
            <wp:extent cx="2015208" cy="2926080"/>
            <wp:effectExtent l="0" t="0" r="4445" b="7620"/>
            <wp:docPr id="7" name="Picture 7" descr="Dragon Warrior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ragon Warrior bo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5208" cy="2926080"/>
                    </a:xfrm>
                    <a:prstGeom prst="rect">
                      <a:avLst/>
                    </a:prstGeom>
                    <a:noFill/>
                    <a:ln>
                      <a:noFill/>
                    </a:ln>
                  </pic:spPr>
                </pic:pic>
              </a:graphicData>
            </a:graphic>
          </wp:inline>
        </w:drawing>
      </w:r>
    </w:p>
    <w:p w14:paraId="60038887" w14:textId="2AF70C1A" w:rsidR="00E5788B" w:rsidRPr="00206ACB" w:rsidRDefault="00396CE8" w:rsidP="00177C77">
      <w:pPr>
        <w:ind w:firstLine="0"/>
        <w:jc w:val="center"/>
        <w:rPr>
          <w:rStyle w:val="marginnote"/>
          <w:rFonts w:cstheme="minorHAnsi"/>
          <w:color w:val="111111"/>
          <w:szCs w:val="26"/>
        </w:rPr>
      </w:pPr>
      <w:r w:rsidRPr="00206ACB">
        <w:rPr>
          <w:rStyle w:val="marginnote"/>
          <w:rFonts w:cstheme="minorHAnsi"/>
          <w:color w:val="111111"/>
          <w:szCs w:val="26"/>
        </w:rPr>
        <w:t>Dragon</w:t>
      </w:r>
      <w:r w:rsidR="00AC466E" w:rsidRPr="00206ACB">
        <w:rPr>
          <w:rStyle w:val="marginnote"/>
          <w:rFonts w:cstheme="minorHAnsi"/>
          <w:color w:val="111111"/>
          <w:szCs w:val="26"/>
        </w:rPr>
        <w:t xml:space="preserve"> </w:t>
      </w:r>
      <w:r w:rsidRPr="00206ACB">
        <w:rPr>
          <w:rStyle w:val="marginnote"/>
          <w:rFonts w:cstheme="minorHAnsi"/>
          <w:color w:val="111111"/>
          <w:szCs w:val="26"/>
        </w:rPr>
        <w:t>Warrior</w:t>
      </w:r>
      <w:r w:rsidR="00AC466E" w:rsidRPr="00206ACB">
        <w:rPr>
          <w:rStyle w:val="marginnote"/>
          <w:rFonts w:cstheme="minorHAnsi"/>
          <w:color w:val="111111"/>
          <w:szCs w:val="26"/>
        </w:rPr>
        <w:t xml:space="preserve"> </w:t>
      </w:r>
      <w:r w:rsidRPr="00206ACB">
        <w:rPr>
          <w:rStyle w:val="marginnote"/>
          <w:rFonts w:cstheme="minorHAnsi"/>
          <w:color w:val="111111"/>
          <w:szCs w:val="26"/>
        </w:rPr>
        <w:t>(US</w:t>
      </w:r>
      <w:r w:rsidR="00AC466E" w:rsidRPr="00206ACB">
        <w:rPr>
          <w:rStyle w:val="marginnote"/>
          <w:rFonts w:cstheme="minorHAnsi"/>
          <w:color w:val="111111"/>
          <w:szCs w:val="26"/>
        </w:rPr>
        <w:t xml:space="preserve"> </w:t>
      </w:r>
      <w:r w:rsidRPr="00206ACB">
        <w:rPr>
          <w:rStyle w:val="marginnote"/>
          <w:rFonts w:cstheme="minorHAnsi"/>
          <w:color w:val="111111"/>
          <w:szCs w:val="26"/>
        </w:rPr>
        <w:t>box</w:t>
      </w:r>
      <w:r w:rsidR="00AC466E" w:rsidRPr="00206ACB">
        <w:rPr>
          <w:rStyle w:val="marginnote"/>
          <w:rFonts w:cstheme="minorHAnsi"/>
          <w:color w:val="111111"/>
          <w:szCs w:val="26"/>
        </w:rPr>
        <w:t xml:space="preserve"> </w:t>
      </w:r>
      <w:r w:rsidRPr="00206ACB">
        <w:rPr>
          <w:rStyle w:val="marginnote"/>
          <w:rFonts w:cstheme="minorHAnsi"/>
          <w:color w:val="111111"/>
          <w:szCs w:val="26"/>
        </w:rPr>
        <w:t>art).</w:t>
      </w:r>
    </w:p>
    <w:p w14:paraId="50009E39" w14:textId="6631A89A" w:rsidR="00396CE8" w:rsidRPr="00206ACB" w:rsidRDefault="00396CE8" w:rsidP="00845F33">
      <w:r w:rsidRPr="00206ACB">
        <w:rPr>
          <w:rStyle w:val="Emphasis"/>
          <w:rFonts w:cstheme="minorHAnsi"/>
          <w:color w:val="111111"/>
          <w:szCs w:val="26"/>
        </w:rPr>
        <w:lastRenderedPageBreak/>
        <w:t>Dragon</w:t>
      </w:r>
      <w:r w:rsidR="00AC466E" w:rsidRPr="00206ACB">
        <w:rPr>
          <w:rStyle w:val="Emphasis"/>
          <w:rFonts w:cstheme="minorHAnsi"/>
          <w:color w:val="111111"/>
          <w:szCs w:val="26"/>
        </w:rPr>
        <w:t xml:space="preserve"> </w:t>
      </w:r>
      <w:r w:rsidRPr="00206ACB">
        <w:rPr>
          <w:rStyle w:val="Emphasis"/>
          <w:rFonts w:cstheme="minorHAnsi"/>
          <w:color w:val="111111"/>
          <w:szCs w:val="26"/>
        </w:rPr>
        <w:t>Warrior</w:t>
      </w:r>
      <w:r w:rsidR="00AC466E" w:rsidRPr="00206ACB">
        <w:t xml:space="preserve"> </w:t>
      </w:r>
      <w:r w:rsidRPr="00206ACB">
        <w:t>introduced</w:t>
      </w:r>
      <w:r w:rsidR="00AC466E" w:rsidRPr="00206ACB">
        <w:t xml:space="preserve"> </w:t>
      </w:r>
      <w:r w:rsidRPr="00206ACB">
        <w:t>me</w:t>
      </w:r>
      <w:r w:rsidR="00AC466E" w:rsidRPr="00206ACB">
        <w:t xml:space="preserve"> </w:t>
      </w:r>
      <w:r w:rsidRPr="00206ACB">
        <w:t>to</w:t>
      </w:r>
      <w:r w:rsidR="00AC466E" w:rsidRPr="00206ACB">
        <w:t xml:space="preserve"> </w:t>
      </w:r>
      <w:r w:rsidRPr="00206ACB">
        <w:t>RPGs</w:t>
      </w:r>
      <w:r w:rsidR="00AC466E" w:rsidRPr="00206ACB">
        <w:t xml:space="preserve"> </w:t>
      </w:r>
      <w:r w:rsidRPr="00206ACB">
        <w:t>in</w:t>
      </w:r>
      <w:r w:rsidR="00AC466E" w:rsidRPr="00206ACB">
        <w:t xml:space="preserve"> </w:t>
      </w:r>
      <w:r w:rsidRPr="00206ACB">
        <w:t>the</w:t>
      </w:r>
      <w:r w:rsidR="00AC466E" w:rsidRPr="00206ACB">
        <w:t xml:space="preserve"> </w:t>
      </w:r>
      <w:r w:rsidRPr="00206ACB">
        <w:t>same</w:t>
      </w:r>
      <w:r w:rsidR="00AC466E" w:rsidRPr="00206ACB">
        <w:t xml:space="preserve"> </w:t>
      </w:r>
      <w:r w:rsidRPr="00206ACB">
        <w:t>way</w:t>
      </w:r>
      <w:r w:rsidR="00AC466E" w:rsidRPr="00206ACB">
        <w:t xml:space="preserve"> </w:t>
      </w:r>
      <w:r w:rsidRPr="00206ACB">
        <w:t>that</w:t>
      </w:r>
      <w:r w:rsidR="00AC466E" w:rsidRPr="00206ACB">
        <w:t xml:space="preserve"> </w:t>
      </w:r>
      <w:r w:rsidRPr="00206ACB">
        <w:rPr>
          <w:rStyle w:val="Emphasis"/>
          <w:rFonts w:cstheme="minorHAnsi"/>
          <w:color w:val="111111"/>
          <w:szCs w:val="26"/>
        </w:rPr>
        <w:t>Super</w:t>
      </w:r>
      <w:r w:rsidR="00AC466E" w:rsidRPr="00206ACB">
        <w:rPr>
          <w:rStyle w:val="Emphasis"/>
          <w:rFonts w:cstheme="minorHAnsi"/>
          <w:color w:val="111111"/>
          <w:szCs w:val="26"/>
        </w:rPr>
        <w:t xml:space="preserve"> </w:t>
      </w:r>
      <w:r w:rsidRPr="00206ACB">
        <w:rPr>
          <w:rStyle w:val="Emphasis"/>
          <w:rFonts w:cstheme="minorHAnsi"/>
          <w:color w:val="111111"/>
          <w:szCs w:val="26"/>
        </w:rPr>
        <w:t>Mario</w:t>
      </w:r>
      <w:r w:rsidR="00AC466E" w:rsidRPr="00206ACB">
        <w:rPr>
          <w:rStyle w:val="Emphasis"/>
          <w:rFonts w:cstheme="minorHAnsi"/>
          <w:color w:val="111111"/>
          <w:szCs w:val="26"/>
        </w:rPr>
        <w:t xml:space="preserve"> </w:t>
      </w:r>
      <w:r w:rsidRPr="00206ACB">
        <w:rPr>
          <w:rStyle w:val="Emphasis"/>
          <w:rFonts w:cstheme="minorHAnsi"/>
          <w:color w:val="111111"/>
          <w:szCs w:val="26"/>
        </w:rPr>
        <w:t>Bros.</w:t>
      </w:r>
      <w:r w:rsidR="00AC466E" w:rsidRPr="00206ACB">
        <w:t xml:space="preserve"> </w:t>
      </w:r>
      <w:r w:rsidRPr="00206ACB">
        <w:t>had</w:t>
      </w:r>
      <w:r w:rsidR="00AC466E" w:rsidRPr="00206ACB">
        <w:t xml:space="preserve"> </w:t>
      </w:r>
      <w:r w:rsidRPr="00206ACB">
        <w:t>introduced</w:t>
      </w:r>
      <w:r w:rsidR="00AC466E" w:rsidRPr="00206ACB">
        <w:t xml:space="preserve"> </w:t>
      </w:r>
      <w:r w:rsidRPr="00206ACB">
        <w:t>me</w:t>
      </w:r>
      <w:r w:rsidR="00AC466E" w:rsidRPr="00206ACB">
        <w:t xml:space="preserve"> </w:t>
      </w:r>
      <w:r w:rsidRPr="00206ACB">
        <w:t>to</w:t>
      </w:r>
      <w:r w:rsidR="00AC466E" w:rsidRPr="00206ACB">
        <w:t xml:space="preserve"> </w:t>
      </w:r>
      <w:r w:rsidRPr="00206ACB">
        <w:t>platformers.</w:t>
      </w:r>
      <w:r w:rsidR="00AC466E" w:rsidRPr="00206ACB">
        <w:t xml:space="preserve"> </w:t>
      </w:r>
      <w:r w:rsidRPr="00206ACB">
        <w:t>There</w:t>
      </w:r>
      <w:r w:rsidR="00AC466E" w:rsidRPr="00206ACB">
        <w:t xml:space="preserve"> </w:t>
      </w:r>
      <w:r w:rsidRPr="00206ACB">
        <w:t>were</w:t>
      </w:r>
      <w:r w:rsidR="00AC466E" w:rsidRPr="00206ACB">
        <w:t xml:space="preserve"> </w:t>
      </w:r>
      <w:r w:rsidRPr="00206ACB">
        <w:t>plenty</w:t>
      </w:r>
      <w:r w:rsidR="00AC466E" w:rsidRPr="00206ACB">
        <w:t xml:space="preserve"> </w:t>
      </w:r>
      <w:r w:rsidRPr="00206ACB">
        <w:t>of</w:t>
      </w:r>
      <w:r w:rsidR="00AC466E" w:rsidRPr="00206ACB">
        <w:t xml:space="preserve"> </w:t>
      </w:r>
      <w:r w:rsidRPr="00206ACB">
        <w:t>other</w:t>
      </w:r>
      <w:r w:rsidR="00AC466E" w:rsidRPr="00206ACB">
        <w:t xml:space="preserve"> </w:t>
      </w:r>
      <w:r w:rsidRPr="00206ACB">
        <w:t>games</w:t>
      </w:r>
      <w:r w:rsidR="00AC466E" w:rsidRPr="00206ACB">
        <w:t xml:space="preserve"> </w:t>
      </w:r>
      <w:r w:rsidRPr="00206ACB">
        <w:t>that</w:t>
      </w:r>
      <w:r w:rsidR="00AC466E" w:rsidRPr="00206ACB">
        <w:t xml:space="preserve"> </w:t>
      </w:r>
      <w:r w:rsidRPr="00206ACB">
        <w:t>I</w:t>
      </w:r>
      <w:r w:rsidR="00AC466E" w:rsidRPr="00206ACB">
        <w:t xml:space="preserve"> </w:t>
      </w:r>
      <w:r w:rsidRPr="00206ACB">
        <w:t>spent</w:t>
      </w:r>
      <w:r w:rsidR="00AC466E" w:rsidRPr="00206ACB">
        <w:t xml:space="preserve"> </w:t>
      </w:r>
      <w:r w:rsidRPr="00206ACB">
        <w:t>time</w:t>
      </w:r>
      <w:r w:rsidR="00AC466E" w:rsidRPr="00206ACB">
        <w:t xml:space="preserve"> </w:t>
      </w:r>
      <w:r w:rsidRPr="00206ACB">
        <w:t>with,</w:t>
      </w:r>
      <w:r w:rsidR="00AC466E" w:rsidRPr="00206ACB">
        <w:t xml:space="preserve"> </w:t>
      </w:r>
      <w:r w:rsidRPr="00206ACB">
        <w:t>too:</w:t>
      </w:r>
      <w:r w:rsidR="00AC466E" w:rsidRPr="00206ACB">
        <w:t xml:space="preserve"> </w:t>
      </w:r>
      <w:r w:rsidRPr="00206ACB">
        <w:rPr>
          <w:rStyle w:val="Emphasis"/>
          <w:rFonts w:cstheme="minorHAnsi"/>
          <w:color w:val="111111"/>
          <w:szCs w:val="26"/>
        </w:rPr>
        <w:t>Ducktales</w:t>
      </w:r>
      <w:r w:rsidRPr="00206ACB">
        <w:t>,</w:t>
      </w:r>
      <w:r w:rsidR="00AC466E" w:rsidRPr="00206ACB">
        <w:t xml:space="preserve"> </w:t>
      </w:r>
      <w:r w:rsidRPr="00206ACB">
        <w:rPr>
          <w:rStyle w:val="Emphasis"/>
          <w:rFonts w:cstheme="minorHAnsi"/>
          <w:color w:val="111111"/>
          <w:szCs w:val="26"/>
        </w:rPr>
        <w:t>Final</w:t>
      </w:r>
      <w:r w:rsidR="00AC466E" w:rsidRPr="00206ACB">
        <w:rPr>
          <w:rStyle w:val="Emphasis"/>
          <w:rFonts w:cstheme="minorHAnsi"/>
          <w:color w:val="111111"/>
          <w:szCs w:val="26"/>
        </w:rPr>
        <w:t xml:space="preserve"> </w:t>
      </w:r>
      <w:r w:rsidRPr="00206ACB">
        <w:rPr>
          <w:rStyle w:val="Emphasis"/>
          <w:rFonts w:cstheme="minorHAnsi"/>
          <w:color w:val="111111"/>
          <w:szCs w:val="26"/>
        </w:rPr>
        <w:t>Fantasy</w:t>
      </w:r>
      <w:r w:rsidRPr="00206ACB">
        <w:t>,</w:t>
      </w:r>
      <w:r w:rsidR="00AC466E" w:rsidRPr="00206ACB">
        <w:t xml:space="preserve"> </w:t>
      </w:r>
      <w:r w:rsidRPr="00206ACB">
        <w:rPr>
          <w:rStyle w:val="Emphasis"/>
          <w:rFonts w:cstheme="minorHAnsi"/>
          <w:color w:val="111111"/>
          <w:szCs w:val="26"/>
        </w:rPr>
        <w:t>Contra</w:t>
      </w:r>
      <w:r w:rsidRPr="00206ACB">
        <w:t>,</w:t>
      </w:r>
      <w:r w:rsidR="00AC466E" w:rsidRPr="00206ACB">
        <w:t xml:space="preserve"> </w:t>
      </w:r>
      <w:r w:rsidRPr="00206ACB">
        <w:t>and</w:t>
      </w:r>
      <w:r w:rsidR="00AC466E" w:rsidRPr="00206ACB">
        <w:t xml:space="preserve"> </w:t>
      </w:r>
      <w:r w:rsidRPr="00206ACB">
        <w:rPr>
          <w:rStyle w:val="Emphasis"/>
          <w:rFonts w:cstheme="minorHAnsi"/>
          <w:color w:val="111111"/>
          <w:szCs w:val="26"/>
        </w:rPr>
        <w:t>Mega</w:t>
      </w:r>
      <w:r w:rsidR="00AC466E" w:rsidRPr="00206ACB">
        <w:rPr>
          <w:rStyle w:val="Emphasis"/>
          <w:rFonts w:cstheme="minorHAnsi"/>
          <w:color w:val="111111"/>
          <w:szCs w:val="26"/>
        </w:rPr>
        <w:t xml:space="preserve"> </w:t>
      </w:r>
      <w:r w:rsidRPr="00206ACB">
        <w:rPr>
          <w:rStyle w:val="Emphasis"/>
          <w:rFonts w:cstheme="minorHAnsi"/>
          <w:color w:val="111111"/>
          <w:szCs w:val="26"/>
        </w:rPr>
        <w:t>Man</w:t>
      </w:r>
      <w:r w:rsidR="00AC466E" w:rsidRPr="00206ACB">
        <w:rPr>
          <w:rStyle w:val="Emphasis"/>
          <w:rFonts w:cstheme="minorHAnsi"/>
          <w:color w:val="111111"/>
          <w:szCs w:val="26"/>
        </w:rPr>
        <w:t xml:space="preserve"> </w:t>
      </w:r>
      <w:r w:rsidRPr="00206ACB">
        <w:rPr>
          <w:rStyle w:val="Emphasis"/>
          <w:rFonts w:cstheme="minorHAnsi"/>
          <w:color w:val="111111"/>
          <w:szCs w:val="26"/>
        </w:rPr>
        <w:t>III</w:t>
      </w:r>
      <w:r w:rsidR="00AC466E" w:rsidRPr="00206ACB">
        <w:t xml:space="preserve"> </w:t>
      </w:r>
      <w:r w:rsidRPr="00206ACB">
        <w:t>were</w:t>
      </w:r>
      <w:r w:rsidR="00AC466E" w:rsidRPr="00206ACB">
        <w:t xml:space="preserve"> </w:t>
      </w:r>
      <w:r w:rsidRPr="00206ACB">
        <w:t>some</w:t>
      </w:r>
      <w:r w:rsidR="00AC466E" w:rsidRPr="00206ACB">
        <w:t xml:space="preserve"> </w:t>
      </w:r>
      <w:r w:rsidRPr="00206ACB">
        <w:t>of</w:t>
      </w:r>
      <w:r w:rsidR="00AC466E" w:rsidRPr="00206ACB">
        <w:t xml:space="preserve"> </w:t>
      </w:r>
      <w:r w:rsidRPr="00206ACB">
        <w:t>my</w:t>
      </w:r>
      <w:r w:rsidR="00AC466E" w:rsidRPr="00206ACB">
        <w:t xml:space="preserve"> </w:t>
      </w:r>
      <w:r w:rsidRPr="00206ACB">
        <w:t>favorites.</w:t>
      </w:r>
    </w:p>
    <w:p w14:paraId="42C2D809" w14:textId="6B1E7EC3" w:rsidR="00396CE8" w:rsidRPr="00206ACB" w:rsidRDefault="00396CE8" w:rsidP="00845F33">
      <w:r w:rsidRPr="00206ACB">
        <w:t>The</w:t>
      </w:r>
      <w:r w:rsidR="00AC466E" w:rsidRPr="00206ACB">
        <w:t xml:space="preserve"> </w:t>
      </w:r>
      <w:r w:rsidRPr="00206ACB">
        <w:t>NES</w:t>
      </w:r>
      <w:r w:rsidR="00AC466E" w:rsidRPr="00206ACB">
        <w:t xml:space="preserve"> </w:t>
      </w:r>
      <w:r w:rsidRPr="00206ACB">
        <w:t>ultimately</w:t>
      </w:r>
      <w:r w:rsidR="00AC466E" w:rsidRPr="00206ACB">
        <w:t xml:space="preserve"> </w:t>
      </w:r>
      <w:r w:rsidRPr="00206ACB">
        <w:t>set</w:t>
      </w:r>
      <w:r w:rsidR="00AC466E" w:rsidRPr="00206ACB">
        <w:t xml:space="preserve"> </w:t>
      </w:r>
      <w:r w:rsidRPr="00206ACB">
        <w:t>me</w:t>
      </w:r>
      <w:r w:rsidR="00AC466E" w:rsidRPr="00206ACB">
        <w:t xml:space="preserve"> </w:t>
      </w:r>
      <w:r w:rsidRPr="00206ACB">
        <w:t>on</w:t>
      </w:r>
      <w:r w:rsidR="00AC466E" w:rsidRPr="00206ACB">
        <w:t xml:space="preserve"> </w:t>
      </w:r>
      <w:r w:rsidRPr="00206ACB">
        <w:t>a</w:t>
      </w:r>
      <w:r w:rsidR="00AC466E" w:rsidRPr="00206ACB">
        <w:t xml:space="preserve"> </w:t>
      </w:r>
      <w:r w:rsidRPr="00206ACB">
        <w:t>career</w:t>
      </w:r>
      <w:r w:rsidR="00AC466E" w:rsidRPr="00206ACB">
        <w:t xml:space="preserve"> </w:t>
      </w:r>
      <w:r w:rsidRPr="00206ACB">
        <w:t>path.</w:t>
      </w:r>
      <w:r w:rsidR="00AC466E" w:rsidRPr="00206ACB">
        <w:t xml:space="preserve"> </w:t>
      </w:r>
      <w:r w:rsidRPr="00206ACB">
        <w:t>As</w:t>
      </w:r>
      <w:r w:rsidR="00AC466E" w:rsidRPr="00206ACB">
        <w:t xml:space="preserve"> </w:t>
      </w:r>
      <w:r w:rsidRPr="00206ACB">
        <w:t>a</w:t>
      </w:r>
      <w:r w:rsidR="00AC466E" w:rsidRPr="00206ACB">
        <w:t xml:space="preserve"> </w:t>
      </w:r>
      <w:r w:rsidRPr="00206ACB">
        <w:t>kid,</w:t>
      </w:r>
      <w:r w:rsidR="00AC466E" w:rsidRPr="00206ACB">
        <w:t xml:space="preserve"> </w:t>
      </w:r>
      <w:r w:rsidRPr="00206ACB">
        <w:t>I</w:t>
      </w:r>
      <w:r w:rsidR="00AC466E" w:rsidRPr="00206ACB">
        <w:t xml:space="preserve"> </w:t>
      </w:r>
      <w:r w:rsidRPr="00206ACB">
        <w:t>knew</w:t>
      </w:r>
      <w:r w:rsidR="00AC466E" w:rsidRPr="00206ACB">
        <w:t xml:space="preserve"> </w:t>
      </w:r>
      <w:r w:rsidRPr="00206ACB">
        <w:t>that</w:t>
      </w:r>
      <w:r w:rsidR="00AC466E" w:rsidRPr="00206ACB">
        <w:t xml:space="preserve"> </w:t>
      </w:r>
      <w:r w:rsidRPr="00206ACB">
        <w:t>video</w:t>
      </w:r>
      <w:r w:rsidR="00AC466E" w:rsidRPr="00206ACB">
        <w:t xml:space="preserve"> </w:t>
      </w:r>
      <w:r w:rsidRPr="00206ACB">
        <w:t>games</w:t>
      </w:r>
      <w:r w:rsidR="00AC466E" w:rsidRPr="00206ACB">
        <w:t xml:space="preserve"> </w:t>
      </w:r>
      <w:r w:rsidRPr="00206ACB">
        <w:t>were</w:t>
      </w:r>
      <w:r w:rsidR="00AC466E" w:rsidRPr="00206ACB">
        <w:t xml:space="preserve"> </w:t>
      </w:r>
      <w:r w:rsidRPr="00206ACB">
        <w:t>special,</w:t>
      </w:r>
      <w:r w:rsidR="00AC466E" w:rsidRPr="00206ACB">
        <w:t xml:space="preserve"> </w:t>
      </w:r>
      <w:r w:rsidRPr="00206ACB">
        <w:t>and</w:t>
      </w:r>
      <w:r w:rsidR="00AC466E" w:rsidRPr="00206ACB">
        <w:t xml:space="preserve"> </w:t>
      </w:r>
      <w:r w:rsidRPr="00206ACB">
        <w:t>that</w:t>
      </w:r>
      <w:r w:rsidR="00AC466E" w:rsidRPr="00206ACB">
        <w:t xml:space="preserve"> </w:t>
      </w:r>
      <w:r w:rsidRPr="00206ACB">
        <w:t>making</w:t>
      </w:r>
      <w:r w:rsidR="00AC466E" w:rsidRPr="00206ACB">
        <w:t xml:space="preserve"> </w:t>
      </w:r>
      <w:r w:rsidRPr="00206ACB">
        <w:t>video</w:t>
      </w:r>
      <w:r w:rsidR="00AC466E" w:rsidRPr="00206ACB">
        <w:t xml:space="preserve"> </w:t>
      </w:r>
      <w:r w:rsidRPr="00206ACB">
        <w:t>games</w:t>
      </w:r>
      <w:r w:rsidR="00AC466E" w:rsidRPr="00206ACB">
        <w:t xml:space="preserve"> </w:t>
      </w:r>
      <w:r w:rsidRPr="00206ACB">
        <w:t>was</w:t>
      </w:r>
      <w:r w:rsidR="00AC466E" w:rsidRPr="00206ACB">
        <w:t xml:space="preserve"> </w:t>
      </w:r>
      <w:r w:rsidRPr="00206ACB">
        <w:t>what</w:t>
      </w:r>
      <w:r w:rsidR="00AC466E" w:rsidRPr="00206ACB">
        <w:t xml:space="preserve"> </w:t>
      </w:r>
      <w:r w:rsidRPr="00206ACB">
        <w:t>I</w:t>
      </w:r>
      <w:r w:rsidR="00AC466E" w:rsidRPr="00206ACB">
        <w:t xml:space="preserve"> </w:t>
      </w:r>
      <w:r w:rsidRPr="00206ACB">
        <w:t>wanted</w:t>
      </w:r>
      <w:r w:rsidR="00AC466E" w:rsidRPr="00206ACB">
        <w:t xml:space="preserve"> </w:t>
      </w:r>
      <w:r w:rsidRPr="00206ACB">
        <w:t>to</w:t>
      </w:r>
      <w:r w:rsidR="00AC466E" w:rsidRPr="00206ACB">
        <w:t xml:space="preserve"> </w:t>
      </w:r>
      <w:r w:rsidRPr="00206ACB">
        <w:t>do</w:t>
      </w:r>
      <w:r w:rsidR="00AC466E" w:rsidRPr="00206ACB">
        <w:t xml:space="preserve"> </w:t>
      </w:r>
      <w:r w:rsidRPr="00206ACB">
        <w:t>as</w:t>
      </w:r>
      <w:r w:rsidR="00AC466E" w:rsidRPr="00206ACB">
        <w:t xml:space="preserve"> </w:t>
      </w:r>
      <w:r w:rsidRPr="00206ACB">
        <w:t>an</w:t>
      </w:r>
      <w:r w:rsidR="00AC466E" w:rsidRPr="00206ACB">
        <w:t xml:space="preserve"> </w:t>
      </w:r>
      <w:r w:rsidRPr="00206ACB">
        <w:t>adult.</w:t>
      </w:r>
      <w:r w:rsidR="00AC466E" w:rsidRPr="00206ACB">
        <w:t xml:space="preserve"> </w:t>
      </w:r>
      <w:r w:rsidRPr="00206ACB">
        <w:t>I</w:t>
      </w:r>
      <w:r w:rsidR="00AC466E" w:rsidRPr="00206ACB">
        <w:t xml:space="preserve"> </w:t>
      </w:r>
      <w:r w:rsidRPr="00206ACB">
        <w:t>had</w:t>
      </w:r>
      <w:r w:rsidR="00AC466E" w:rsidRPr="00206ACB">
        <w:t xml:space="preserve"> </w:t>
      </w:r>
      <w:r w:rsidRPr="00206ACB">
        <w:t>the</w:t>
      </w:r>
      <w:r w:rsidR="00AC466E" w:rsidRPr="00206ACB">
        <w:t xml:space="preserve"> </w:t>
      </w:r>
      <w:r w:rsidRPr="00206ACB">
        <w:t>(mistaken)</w:t>
      </w:r>
      <w:r w:rsidR="00AC466E" w:rsidRPr="00206ACB">
        <w:t xml:space="preserve"> </w:t>
      </w:r>
      <w:r w:rsidRPr="00206ACB">
        <w:t>belief</w:t>
      </w:r>
      <w:r w:rsidR="00AC466E" w:rsidRPr="00206ACB">
        <w:t xml:space="preserve"> </w:t>
      </w:r>
      <w:r w:rsidRPr="00206ACB">
        <w:t>that</w:t>
      </w:r>
      <w:r w:rsidR="00AC466E" w:rsidRPr="00206ACB">
        <w:t xml:space="preserve"> </w:t>
      </w:r>
      <w:r w:rsidRPr="00206ACB">
        <w:t>a</w:t>
      </w:r>
      <w:r w:rsidR="00AC466E" w:rsidRPr="00206ACB">
        <w:t xml:space="preserve"> </w:t>
      </w:r>
      <w:r w:rsidRPr="00206ACB">
        <w:t>career</w:t>
      </w:r>
      <w:r w:rsidR="00AC466E" w:rsidRPr="00206ACB">
        <w:t xml:space="preserve"> </w:t>
      </w:r>
      <w:r w:rsidRPr="00206ACB">
        <w:t>making</w:t>
      </w:r>
      <w:r w:rsidR="00AC466E" w:rsidRPr="00206ACB">
        <w:t xml:space="preserve"> </w:t>
      </w:r>
      <w:r w:rsidRPr="00206ACB">
        <w:t>video</w:t>
      </w:r>
      <w:r w:rsidR="00AC466E" w:rsidRPr="00206ACB">
        <w:t xml:space="preserve"> </w:t>
      </w:r>
      <w:r w:rsidRPr="00206ACB">
        <w:t>games</w:t>
      </w:r>
      <w:r w:rsidR="00AC466E" w:rsidRPr="00206ACB">
        <w:t xml:space="preserve"> </w:t>
      </w:r>
      <w:r w:rsidRPr="00206ACB">
        <w:t>meant</w:t>
      </w:r>
      <w:r w:rsidR="00AC466E" w:rsidRPr="00206ACB">
        <w:t xml:space="preserve"> </w:t>
      </w:r>
      <w:r w:rsidRPr="00206ACB">
        <w:t>a</w:t>
      </w:r>
      <w:r w:rsidR="00AC466E" w:rsidRPr="00206ACB">
        <w:t xml:space="preserve"> </w:t>
      </w:r>
      <w:r w:rsidRPr="00206ACB">
        <w:t>career</w:t>
      </w:r>
      <w:r w:rsidR="00AC466E" w:rsidRPr="00206ACB">
        <w:t xml:space="preserve"> </w:t>
      </w:r>
      <w:r w:rsidRPr="00206ACB">
        <w:rPr>
          <w:rStyle w:val="Strong"/>
          <w:rFonts w:cstheme="minorHAnsi"/>
          <w:color w:val="111111"/>
          <w:szCs w:val="26"/>
        </w:rPr>
        <w:t>playing</w:t>
      </w:r>
      <w:r w:rsidR="00AC466E" w:rsidRPr="00206ACB">
        <w:t xml:space="preserve"> </w:t>
      </w:r>
      <w:r w:rsidRPr="00206ACB">
        <w:t>video</w:t>
      </w:r>
      <w:r w:rsidR="00AC466E" w:rsidRPr="00206ACB">
        <w:t xml:space="preserve"> </w:t>
      </w:r>
      <w:r w:rsidRPr="00206ACB">
        <w:t>games.</w:t>
      </w:r>
      <w:r w:rsidR="00AC466E" w:rsidRPr="00206ACB">
        <w:t xml:space="preserve"> </w:t>
      </w:r>
      <w:r w:rsidRPr="00206ACB">
        <w:t>I</w:t>
      </w:r>
      <w:r w:rsidR="00AC466E" w:rsidRPr="00206ACB">
        <w:t xml:space="preserve"> </w:t>
      </w:r>
      <w:r w:rsidRPr="00206ACB">
        <w:t>started</w:t>
      </w:r>
      <w:r w:rsidR="00AC466E" w:rsidRPr="00206ACB">
        <w:t xml:space="preserve"> </w:t>
      </w:r>
      <w:r w:rsidRPr="00206ACB">
        <w:t>learning</w:t>
      </w:r>
      <w:r w:rsidR="00AC466E" w:rsidRPr="00206ACB">
        <w:t xml:space="preserve"> </w:t>
      </w:r>
      <w:r w:rsidRPr="00206ACB">
        <w:t>C++</w:t>
      </w:r>
      <w:r w:rsidR="00AC466E" w:rsidRPr="00206ACB">
        <w:t xml:space="preserve"> </w:t>
      </w:r>
      <w:r w:rsidRPr="00206ACB">
        <w:t>once</w:t>
      </w:r>
      <w:r w:rsidR="00AC466E" w:rsidRPr="00206ACB">
        <w:t xml:space="preserve"> </w:t>
      </w:r>
      <w:r w:rsidRPr="00206ACB">
        <w:t>my</w:t>
      </w:r>
      <w:r w:rsidR="00AC466E" w:rsidRPr="00206ACB">
        <w:t xml:space="preserve"> </w:t>
      </w:r>
      <w:r w:rsidRPr="00206ACB">
        <w:t>family</w:t>
      </w:r>
      <w:r w:rsidR="00AC466E" w:rsidRPr="00206ACB">
        <w:t xml:space="preserve"> </w:t>
      </w:r>
      <w:r w:rsidRPr="00206ACB">
        <w:t>got</w:t>
      </w:r>
      <w:r w:rsidR="00AC466E" w:rsidRPr="00206ACB">
        <w:t xml:space="preserve"> </w:t>
      </w:r>
      <w:r w:rsidRPr="00206ACB">
        <w:t>a</w:t>
      </w:r>
      <w:r w:rsidR="00AC466E" w:rsidRPr="00206ACB">
        <w:t xml:space="preserve"> </w:t>
      </w:r>
      <w:r w:rsidRPr="00206ACB">
        <w:t>computer</w:t>
      </w:r>
      <w:r w:rsidR="00AC466E" w:rsidRPr="00206ACB">
        <w:t xml:space="preserve"> </w:t>
      </w:r>
      <w:r w:rsidRPr="00206ACB">
        <w:t>because</w:t>
      </w:r>
      <w:r w:rsidR="00AC466E" w:rsidRPr="00206ACB">
        <w:t xml:space="preserve"> </w:t>
      </w:r>
      <w:r w:rsidRPr="00206ACB">
        <w:t>that</w:t>
      </w:r>
      <w:r w:rsidR="00AC466E" w:rsidRPr="00206ACB">
        <w:t xml:space="preserve"> </w:t>
      </w:r>
      <w:r w:rsidRPr="00206ACB">
        <w:t>was</w:t>
      </w:r>
      <w:r w:rsidR="00AC466E" w:rsidRPr="00206ACB">
        <w:t xml:space="preserve"> </w:t>
      </w:r>
      <w:r w:rsidRPr="00206ACB">
        <w:t>what</w:t>
      </w:r>
      <w:r w:rsidR="00AC466E" w:rsidRPr="00206ACB">
        <w:t xml:space="preserve"> </w:t>
      </w:r>
      <w:r w:rsidRPr="00206ACB">
        <w:t>“real”</w:t>
      </w:r>
      <w:r w:rsidR="00AC466E" w:rsidRPr="00206ACB">
        <w:t xml:space="preserve"> </w:t>
      </w:r>
      <w:r w:rsidRPr="00206ACB">
        <w:t>programmers</w:t>
      </w:r>
      <w:r w:rsidR="00AC466E" w:rsidRPr="00206ACB">
        <w:t xml:space="preserve"> </w:t>
      </w:r>
      <w:r w:rsidRPr="00206ACB">
        <w:t>used.</w:t>
      </w:r>
      <w:r w:rsidR="00AC466E" w:rsidRPr="00206ACB">
        <w:t xml:space="preserve"> </w:t>
      </w:r>
      <w:r w:rsidRPr="00206ACB">
        <w:t>(Little</w:t>
      </w:r>
      <w:r w:rsidR="00AC466E" w:rsidRPr="00206ACB">
        <w:t xml:space="preserve"> </w:t>
      </w:r>
      <w:r w:rsidRPr="00206ACB">
        <w:t>did</w:t>
      </w:r>
      <w:r w:rsidR="00AC466E" w:rsidRPr="00206ACB">
        <w:t xml:space="preserve"> </w:t>
      </w:r>
      <w:r w:rsidRPr="00206ACB">
        <w:t>I</w:t>
      </w:r>
      <w:r w:rsidR="00AC466E" w:rsidRPr="00206ACB">
        <w:t xml:space="preserve"> </w:t>
      </w:r>
      <w:r w:rsidRPr="00206ACB">
        <w:t>know</w:t>
      </w:r>
      <w:r w:rsidR="00AC466E" w:rsidRPr="00206ACB">
        <w:t xml:space="preserve"> </w:t>
      </w:r>
      <w:r w:rsidRPr="00206ACB">
        <w:t>that</w:t>
      </w:r>
      <w:r w:rsidR="00AC466E" w:rsidRPr="00206ACB">
        <w:t xml:space="preserve"> </w:t>
      </w:r>
      <w:r w:rsidRPr="00206ACB">
        <w:t>NES</w:t>
      </w:r>
      <w:r w:rsidR="00AC466E" w:rsidRPr="00206ACB">
        <w:t xml:space="preserve"> </w:t>
      </w:r>
      <w:r w:rsidRPr="00206ACB">
        <w:t>programmers</w:t>
      </w:r>
      <w:r w:rsidR="00AC466E" w:rsidRPr="00206ACB">
        <w:t xml:space="preserve"> </w:t>
      </w:r>
      <w:r w:rsidRPr="00206ACB">
        <w:t>don't</w:t>
      </w:r>
      <w:r w:rsidR="00AC466E" w:rsidRPr="00206ACB">
        <w:t xml:space="preserve"> </w:t>
      </w:r>
      <w:r w:rsidRPr="00206ACB">
        <w:t>use</w:t>
      </w:r>
      <w:r w:rsidR="00AC466E" w:rsidRPr="00206ACB">
        <w:t xml:space="preserve"> </w:t>
      </w:r>
      <w:r w:rsidRPr="00206ACB">
        <w:t>C++,</w:t>
      </w:r>
      <w:r w:rsidR="00AC466E" w:rsidRPr="00206ACB">
        <w:t xml:space="preserve"> </w:t>
      </w:r>
      <w:r w:rsidRPr="00206ACB">
        <w:t>but</w:t>
      </w:r>
      <w:r w:rsidR="00AC466E" w:rsidRPr="00206ACB">
        <w:t xml:space="preserve"> </w:t>
      </w:r>
      <w:r w:rsidRPr="00206ACB">
        <w:t>in</w:t>
      </w:r>
      <w:r w:rsidR="00AC466E" w:rsidRPr="00206ACB">
        <w:t xml:space="preserve"> </w:t>
      </w:r>
      <w:r w:rsidRPr="00206ACB">
        <w:t>my</w:t>
      </w:r>
      <w:r w:rsidR="00AC466E" w:rsidRPr="00206ACB">
        <w:t xml:space="preserve"> </w:t>
      </w:r>
      <w:r w:rsidRPr="00206ACB">
        <w:t>defense</w:t>
      </w:r>
      <w:r w:rsidR="00AC466E" w:rsidRPr="00206ACB">
        <w:t xml:space="preserve"> </w:t>
      </w:r>
      <w:r w:rsidRPr="00206ACB">
        <w:t>I</w:t>
      </w:r>
      <w:r w:rsidR="00AC466E" w:rsidRPr="00206ACB">
        <w:t xml:space="preserve"> </w:t>
      </w:r>
      <w:r w:rsidRPr="00206ACB">
        <w:t>was</w:t>
      </w:r>
      <w:r w:rsidR="00AC466E" w:rsidRPr="00206ACB">
        <w:t xml:space="preserve"> </w:t>
      </w:r>
      <w:r w:rsidRPr="00206ACB">
        <w:t>young</w:t>
      </w:r>
      <w:r w:rsidR="00AC466E" w:rsidRPr="00206ACB">
        <w:t xml:space="preserve"> </w:t>
      </w:r>
      <w:r w:rsidRPr="00206ACB">
        <w:t>and</w:t>
      </w:r>
      <w:r w:rsidR="00AC466E" w:rsidRPr="00206ACB">
        <w:t xml:space="preserve"> </w:t>
      </w:r>
      <w:r w:rsidRPr="00206ACB">
        <w:t>naive.)</w:t>
      </w:r>
      <w:r w:rsidR="00AC466E" w:rsidRPr="00206ACB">
        <w:t xml:space="preserve"> </w:t>
      </w:r>
      <w:r w:rsidRPr="00206ACB">
        <w:t>I</w:t>
      </w:r>
      <w:r w:rsidR="00AC466E" w:rsidRPr="00206ACB">
        <w:t xml:space="preserve"> </w:t>
      </w:r>
      <w:r w:rsidRPr="00206ACB">
        <w:t>never</w:t>
      </w:r>
      <w:r w:rsidR="00AC466E" w:rsidRPr="00206ACB">
        <w:t xml:space="preserve"> </w:t>
      </w:r>
      <w:r w:rsidRPr="00206ACB">
        <w:t>made</w:t>
      </w:r>
      <w:r w:rsidR="00AC466E" w:rsidRPr="00206ACB">
        <w:t xml:space="preserve"> </w:t>
      </w:r>
      <w:r w:rsidRPr="00206ACB">
        <w:t>any</w:t>
      </w:r>
      <w:r w:rsidR="00AC466E" w:rsidRPr="00206ACB">
        <w:t xml:space="preserve"> </w:t>
      </w:r>
      <w:r w:rsidRPr="00206ACB">
        <w:t>actual</w:t>
      </w:r>
      <w:r w:rsidR="00AC466E" w:rsidRPr="00206ACB">
        <w:t xml:space="preserve"> </w:t>
      </w:r>
      <w:r w:rsidRPr="00206ACB">
        <w:t>games,</w:t>
      </w:r>
      <w:r w:rsidR="00AC466E" w:rsidRPr="00206ACB">
        <w:t xml:space="preserve"> </w:t>
      </w:r>
      <w:r w:rsidRPr="00206ACB">
        <w:t>though.</w:t>
      </w:r>
      <w:r w:rsidR="00AC466E" w:rsidRPr="00206ACB">
        <w:t xml:space="preserve"> </w:t>
      </w:r>
      <w:r w:rsidRPr="00206ACB">
        <w:t>Game</w:t>
      </w:r>
      <w:r w:rsidR="00AC466E" w:rsidRPr="00206ACB">
        <w:t xml:space="preserve"> </w:t>
      </w:r>
      <w:r w:rsidRPr="00206ACB">
        <w:t>programming</w:t>
      </w:r>
      <w:r w:rsidR="00AC466E" w:rsidRPr="00206ACB">
        <w:t xml:space="preserve"> </w:t>
      </w:r>
      <w:r w:rsidRPr="00206ACB">
        <w:t>always</w:t>
      </w:r>
      <w:r w:rsidR="00AC466E" w:rsidRPr="00206ACB">
        <w:t xml:space="preserve"> </w:t>
      </w:r>
      <w:r w:rsidRPr="00206ACB">
        <w:t>seemed</w:t>
      </w:r>
      <w:r w:rsidR="00AC466E" w:rsidRPr="00206ACB">
        <w:t xml:space="preserve"> </w:t>
      </w:r>
      <w:r w:rsidRPr="00206ACB">
        <w:t>more</w:t>
      </w:r>
      <w:r w:rsidR="00AC466E" w:rsidRPr="00206ACB">
        <w:t xml:space="preserve"> </w:t>
      </w:r>
      <w:r w:rsidRPr="00206ACB">
        <w:t>complicated</w:t>
      </w:r>
      <w:r w:rsidR="00AC466E" w:rsidRPr="00206ACB">
        <w:t xml:space="preserve"> </w:t>
      </w:r>
      <w:r w:rsidRPr="00206ACB">
        <w:t>than</w:t>
      </w:r>
      <w:r w:rsidR="00AC466E" w:rsidRPr="00206ACB">
        <w:t xml:space="preserve"> </w:t>
      </w:r>
      <w:r w:rsidRPr="00206ACB">
        <w:t>I</w:t>
      </w:r>
      <w:r w:rsidR="00AC466E" w:rsidRPr="00206ACB">
        <w:t xml:space="preserve"> </w:t>
      </w:r>
      <w:r w:rsidRPr="00206ACB">
        <w:t>was</w:t>
      </w:r>
      <w:r w:rsidR="00AC466E" w:rsidRPr="00206ACB">
        <w:t xml:space="preserve"> </w:t>
      </w:r>
      <w:r w:rsidRPr="00206ACB">
        <w:t>prepared</w:t>
      </w:r>
      <w:r w:rsidR="00AC466E" w:rsidRPr="00206ACB">
        <w:t xml:space="preserve"> </w:t>
      </w:r>
      <w:r w:rsidRPr="00206ACB">
        <w:t>for,</w:t>
      </w:r>
      <w:r w:rsidR="00AC466E" w:rsidRPr="00206ACB">
        <w:t xml:space="preserve"> </w:t>
      </w:r>
      <w:r w:rsidRPr="00206ACB">
        <w:t>and</w:t>
      </w:r>
      <w:r w:rsidR="00AC466E" w:rsidRPr="00206ACB">
        <w:t xml:space="preserve"> </w:t>
      </w:r>
      <w:r w:rsidRPr="00206ACB">
        <w:t>besides,</w:t>
      </w:r>
      <w:r w:rsidR="00AC466E" w:rsidRPr="00206ACB">
        <w:t xml:space="preserve"> </w:t>
      </w:r>
      <w:r w:rsidRPr="00206ACB">
        <w:t>there</w:t>
      </w:r>
      <w:r w:rsidR="00AC466E" w:rsidRPr="00206ACB">
        <w:t xml:space="preserve"> </w:t>
      </w:r>
      <w:r w:rsidRPr="00206ACB">
        <w:t>was</w:t>
      </w:r>
      <w:r w:rsidR="00AC466E" w:rsidRPr="00206ACB">
        <w:t xml:space="preserve"> </w:t>
      </w:r>
      <w:r w:rsidRPr="00206ACB">
        <w:t>no</w:t>
      </w:r>
      <w:r w:rsidR="00AC466E" w:rsidRPr="00206ACB">
        <w:t xml:space="preserve"> </w:t>
      </w:r>
      <w:r w:rsidRPr="00206ACB">
        <w:t>shortage</w:t>
      </w:r>
      <w:r w:rsidR="00AC466E" w:rsidRPr="00206ACB">
        <w:t xml:space="preserve"> </w:t>
      </w:r>
      <w:r w:rsidRPr="00206ACB">
        <w:t>of</w:t>
      </w:r>
      <w:r w:rsidR="00AC466E" w:rsidRPr="00206ACB">
        <w:t xml:space="preserve"> </w:t>
      </w:r>
      <w:r w:rsidRPr="00206ACB">
        <w:t>great</w:t>
      </w:r>
      <w:r w:rsidR="00AC466E" w:rsidRPr="00206ACB">
        <w:t xml:space="preserve"> </w:t>
      </w:r>
      <w:r w:rsidRPr="00206ACB">
        <w:t>games</w:t>
      </w:r>
      <w:r w:rsidR="00AC466E" w:rsidRPr="00206ACB">
        <w:t xml:space="preserve"> </w:t>
      </w:r>
      <w:r w:rsidRPr="00206ACB">
        <w:t>from</w:t>
      </w:r>
      <w:r w:rsidR="00AC466E" w:rsidRPr="00206ACB">
        <w:t xml:space="preserve"> </w:t>
      </w:r>
      <w:r w:rsidRPr="00206ACB">
        <w:t>other</w:t>
      </w:r>
      <w:r w:rsidR="00AC466E" w:rsidRPr="00206ACB">
        <w:t xml:space="preserve"> </w:t>
      </w:r>
      <w:r w:rsidRPr="00206ACB">
        <w:t>people</w:t>
      </w:r>
      <w:r w:rsidR="00AC466E" w:rsidRPr="00206ACB">
        <w:t xml:space="preserve"> </w:t>
      </w:r>
      <w:r w:rsidRPr="00206ACB">
        <w:t>waiting</w:t>
      </w:r>
      <w:r w:rsidR="00AC466E" w:rsidRPr="00206ACB">
        <w:t xml:space="preserve"> </w:t>
      </w:r>
      <w:r w:rsidRPr="00206ACB">
        <w:t>to</w:t>
      </w:r>
      <w:r w:rsidR="00AC466E" w:rsidRPr="00206ACB">
        <w:t xml:space="preserve"> </w:t>
      </w:r>
      <w:r w:rsidRPr="00206ACB">
        <w:t>be</w:t>
      </w:r>
      <w:r w:rsidR="00AC466E" w:rsidRPr="00206ACB">
        <w:t xml:space="preserve"> </w:t>
      </w:r>
      <w:r w:rsidRPr="00206ACB">
        <w:t>played.</w:t>
      </w:r>
    </w:p>
    <w:p w14:paraId="5DF8C44B" w14:textId="31D35F37" w:rsidR="00E5788B" w:rsidRPr="00206ACB" w:rsidRDefault="00396CE8" w:rsidP="009944E9">
      <w:pPr>
        <w:rPr>
          <w:rFonts w:cstheme="minorHAnsi"/>
          <w:szCs w:val="26"/>
        </w:rPr>
      </w:pPr>
      <w:r w:rsidRPr="00206ACB">
        <w:rPr>
          <w:rFonts w:cstheme="minorHAnsi"/>
          <w:szCs w:val="26"/>
        </w:rPr>
        <w:t>That</w:t>
      </w:r>
      <w:r w:rsidR="00AC466E" w:rsidRPr="00206ACB">
        <w:rPr>
          <w:rFonts w:cstheme="minorHAnsi"/>
          <w:szCs w:val="26"/>
        </w:rPr>
        <w:t xml:space="preserve"> </w:t>
      </w:r>
      <w:r w:rsidRPr="00206ACB">
        <w:rPr>
          <w:rFonts w:cstheme="minorHAnsi"/>
          <w:szCs w:val="26"/>
        </w:rPr>
        <w:t>dream</w:t>
      </w:r>
      <w:r w:rsidR="00AC466E" w:rsidRPr="00206ACB">
        <w:rPr>
          <w:rFonts w:cstheme="minorHAnsi"/>
          <w:szCs w:val="26"/>
        </w:rPr>
        <w:t xml:space="preserve"> </w:t>
      </w:r>
      <w:r w:rsidRPr="00206ACB">
        <w:rPr>
          <w:rFonts w:cstheme="minorHAnsi"/>
          <w:szCs w:val="26"/>
        </w:rPr>
        <w:t>stuck</w:t>
      </w:r>
      <w:r w:rsidR="00AC466E" w:rsidRPr="00206ACB">
        <w:rPr>
          <w:rFonts w:cstheme="minorHAnsi"/>
          <w:szCs w:val="26"/>
        </w:rPr>
        <w:t xml:space="preserve"> </w:t>
      </w:r>
      <w:r w:rsidRPr="00206ACB">
        <w:rPr>
          <w:rFonts w:cstheme="minorHAnsi"/>
          <w:szCs w:val="26"/>
        </w:rPr>
        <w:t>with</w:t>
      </w:r>
      <w:r w:rsidR="00AC466E" w:rsidRPr="00206ACB">
        <w:rPr>
          <w:rFonts w:cstheme="minorHAnsi"/>
          <w:szCs w:val="26"/>
        </w:rPr>
        <w:t xml:space="preserve"> </w:t>
      </w:r>
      <w:r w:rsidRPr="00206ACB">
        <w:rPr>
          <w:rFonts w:cstheme="minorHAnsi"/>
          <w:szCs w:val="26"/>
        </w:rPr>
        <w:t>me,</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206ACB">
        <w:rPr>
          <w:rFonts w:cstheme="minorHAnsi"/>
          <w:szCs w:val="26"/>
        </w:rPr>
        <w:t>after</w:t>
      </w:r>
      <w:r w:rsidR="00AC466E" w:rsidRPr="00206ACB">
        <w:rPr>
          <w:rFonts w:cstheme="minorHAnsi"/>
          <w:szCs w:val="26"/>
        </w:rPr>
        <w:t xml:space="preserve"> </w:t>
      </w:r>
      <w:r w:rsidRPr="00206ACB">
        <w:rPr>
          <w:rFonts w:cstheme="minorHAnsi"/>
          <w:szCs w:val="26"/>
        </w:rPr>
        <w:t>years</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being</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professional</w:t>
      </w:r>
      <w:r w:rsidR="00AC466E" w:rsidRPr="00206ACB">
        <w:rPr>
          <w:rFonts w:cstheme="minorHAnsi"/>
          <w:szCs w:val="26"/>
        </w:rPr>
        <w:t xml:space="preserve"> </w:t>
      </w:r>
      <w:r w:rsidRPr="00206ACB">
        <w:rPr>
          <w:rFonts w:cstheme="minorHAnsi"/>
          <w:szCs w:val="26"/>
        </w:rPr>
        <w:t>web</w:t>
      </w:r>
      <w:r w:rsidR="00AC466E" w:rsidRPr="00206ACB">
        <w:rPr>
          <w:rFonts w:cstheme="minorHAnsi"/>
          <w:szCs w:val="26"/>
        </w:rPr>
        <w:t xml:space="preserve"> </w:t>
      </w:r>
      <w:r w:rsidRPr="00206ACB">
        <w:rPr>
          <w:rFonts w:cstheme="minorHAnsi"/>
          <w:szCs w:val="26"/>
        </w:rPr>
        <w:t>developer</w:t>
      </w:r>
      <w:r w:rsidR="00AC466E" w:rsidRPr="00206ACB">
        <w:rPr>
          <w:rFonts w:cstheme="minorHAnsi"/>
          <w:szCs w:val="26"/>
        </w:rPr>
        <w:t xml:space="preserve"> </w:t>
      </w:r>
      <w:r w:rsidRPr="00206ACB">
        <w:rPr>
          <w:rFonts w:cstheme="minorHAnsi"/>
          <w:szCs w:val="26"/>
        </w:rPr>
        <w:t>I</w:t>
      </w:r>
      <w:r w:rsidR="00AC466E" w:rsidRPr="00206ACB">
        <w:rPr>
          <w:rFonts w:cstheme="minorHAnsi"/>
          <w:szCs w:val="26"/>
        </w:rPr>
        <w:t xml:space="preserve"> </w:t>
      </w:r>
      <w:r w:rsidRPr="00206ACB">
        <w:rPr>
          <w:rFonts w:cstheme="minorHAnsi"/>
          <w:szCs w:val="26"/>
        </w:rPr>
        <w:t>started</w:t>
      </w:r>
      <w:r w:rsidR="00AC466E" w:rsidRPr="00206ACB">
        <w:rPr>
          <w:rFonts w:cstheme="minorHAnsi"/>
          <w:szCs w:val="26"/>
        </w:rPr>
        <w:t xml:space="preserve"> </w:t>
      </w:r>
      <w:r w:rsidRPr="00206ACB">
        <w:rPr>
          <w:rFonts w:cstheme="minorHAnsi"/>
          <w:szCs w:val="26"/>
        </w:rPr>
        <w:t>learning</w:t>
      </w:r>
      <w:r w:rsidR="00AC466E" w:rsidRPr="00206ACB">
        <w:rPr>
          <w:rFonts w:cstheme="minorHAnsi"/>
          <w:szCs w:val="26"/>
        </w:rPr>
        <w:t xml:space="preserve"> </w:t>
      </w:r>
      <w:r w:rsidRPr="00206ACB">
        <w:rPr>
          <w:rFonts w:cstheme="minorHAnsi"/>
          <w:szCs w:val="26"/>
        </w:rPr>
        <w:t>NES</w:t>
      </w:r>
      <w:r w:rsidR="00AC466E" w:rsidRPr="00206ACB">
        <w:rPr>
          <w:rFonts w:cstheme="minorHAnsi"/>
          <w:szCs w:val="26"/>
        </w:rPr>
        <w:t xml:space="preserve"> </w:t>
      </w:r>
      <w:r w:rsidRPr="00206ACB">
        <w:rPr>
          <w:rFonts w:cstheme="minorHAnsi"/>
          <w:szCs w:val="26"/>
        </w:rPr>
        <w:t>development.</w:t>
      </w:r>
      <w:r w:rsidR="00AC466E" w:rsidRPr="00206ACB">
        <w:rPr>
          <w:rFonts w:cstheme="minorHAnsi"/>
          <w:szCs w:val="26"/>
        </w:rPr>
        <w:t xml:space="preserve"> </w:t>
      </w:r>
      <w:r w:rsidRPr="00206ACB">
        <w:rPr>
          <w:rFonts w:cstheme="minorHAnsi"/>
          <w:szCs w:val="26"/>
        </w:rPr>
        <w:t>(I</w:t>
      </w:r>
      <w:r w:rsidR="00AC466E" w:rsidRPr="00206ACB">
        <w:rPr>
          <w:rFonts w:cstheme="minorHAnsi"/>
          <w:szCs w:val="26"/>
        </w:rPr>
        <w:t xml:space="preserve"> </w:t>
      </w:r>
      <w:r w:rsidRPr="00206ACB">
        <w:rPr>
          <w:rFonts w:cstheme="minorHAnsi"/>
          <w:szCs w:val="26"/>
        </w:rPr>
        <w:t>got</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strong</w:t>
      </w:r>
      <w:r w:rsidR="00AC466E" w:rsidRPr="00206ACB">
        <w:rPr>
          <w:rFonts w:cstheme="minorHAnsi"/>
          <w:szCs w:val="26"/>
        </w:rPr>
        <w:t xml:space="preserve"> </w:t>
      </w:r>
      <w:r w:rsidRPr="00206ACB">
        <w:rPr>
          <w:rFonts w:cstheme="minorHAnsi"/>
          <w:szCs w:val="26"/>
        </w:rPr>
        <w:t>nudge</w:t>
      </w:r>
      <w:r w:rsidR="00AC466E" w:rsidRPr="00206ACB">
        <w:rPr>
          <w:rFonts w:cstheme="minorHAnsi"/>
          <w:szCs w:val="26"/>
        </w:rPr>
        <w:t xml:space="preserve"> </w:t>
      </w:r>
      <w:r w:rsidRPr="00206ACB">
        <w:rPr>
          <w:rFonts w:cstheme="minorHAnsi"/>
          <w:szCs w:val="26"/>
        </w:rPr>
        <w:t>in</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right</w:t>
      </w:r>
      <w:r w:rsidR="00AC466E" w:rsidRPr="00206ACB">
        <w:rPr>
          <w:rFonts w:cstheme="minorHAnsi"/>
          <w:szCs w:val="26"/>
        </w:rPr>
        <w:t xml:space="preserve"> </w:t>
      </w:r>
      <w:r w:rsidRPr="00206ACB">
        <w:rPr>
          <w:rFonts w:cstheme="minorHAnsi"/>
          <w:szCs w:val="26"/>
        </w:rPr>
        <w:t>direction</w:t>
      </w:r>
      <w:r w:rsidR="00AC466E" w:rsidRPr="00206ACB">
        <w:rPr>
          <w:rFonts w:cstheme="minorHAnsi"/>
          <w:szCs w:val="26"/>
        </w:rPr>
        <w:t xml:space="preserve"> </w:t>
      </w:r>
      <w:r w:rsidRPr="00206ACB">
        <w:rPr>
          <w:rFonts w:cstheme="minorHAnsi"/>
          <w:szCs w:val="26"/>
        </w:rPr>
        <w:t>from</w:t>
      </w:r>
      <w:r w:rsidR="00AC466E" w:rsidRPr="00206ACB">
        <w:rPr>
          <w:rFonts w:cstheme="minorHAnsi"/>
          <w:szCs w:val="26"/>
        </w:rPr>
        <w:t xml:space="preserve"> </w:t>
      </w:r>
      <w:r w:rsidRPr="00206ACB">
        <w:rPr>
          <w:rFonts w:cstheme="minorHAnsi"/>
          <w:szCs w:val="26"/>
        </w:rPr>
        <w:t>Nathan</w:t>
      </w:r>
      <w:r w:rsidR="00AC466E" w:rsidRPr="00206ACB">
        <w:rPr>
          <w:rFonts w:cstheme="minorHAnsi"/>
          <w:szCs w:val="26"/>
        </w:rPr>
        <w:t xml:space="preserve"> </w:t>
      </w:r>
      <w:r w:rsidRPr="00206ACB">
        <w:rPr>
          <w:rFonts w:cstheme="minorHAnsi"/>
          <w:szCs w:val="26"/>
        </w:rPr>
        <w:t>Altice’s</w:t>
      </w:r>
      <w:r w:rsidR="00AC466E" w:rsidRPr="00206ACB">
        <w:rPr>
          <w:rFonts w:cstheme="minorHAnsi"/>
          <w:szCs w:val="26"/>
        </w:rPr>
        <w:t xml:space="preserve"> </w:t>
      </w:r>
      <w:r w:rsidRPr="00206ACB">
        <w:rPr>
          <w:rFonts w:cstheme="minorHAnsi"/>
          <w:szCs w:val="26"/>
        </w:rPr>
        <w:t>excellent</w:t>
      </w:r>
      <w:r w:rsidR="00AC466E" w:rsidRPr="00206ACB">
        <w:rPr>
          <w:rFonts w:cstheme="minorHAnsi"/>
          <w:szCs w:val="26"/>
        </w:rPr>
        <w:t xml:space="preserve"> </w:t>
      </w:r>
      <w:r w:rsidRPr="00206ACB">
        <w:rPr>
          <w:rStyle w:val="Emphasis"/>
          <w:rFonts w:cstheme="minorHAnsi"/>
          <w:color w:val="111111"/>
          <w:szCs w:val="26"/>
        </w:rPr>
        <w:t>I</w:t>
      </w:r>
      <w:r w:rsidR="00AC466E" w:rsidRPr="00206ACB">
        <w:rPr>
          <w:rStyle w:val="Emphasis"/>
          <w:rFonts w:cstheme="minorHAnsi"/>
          <w:color w:val="111111"/>
          <w:szCs w:val="26"/>
        </w:rPr>
        <w:t xml:space="preserve"> </w:t>
      </w:r>
      <w:r w:rsidRPr="00206ACB">
        <w:rPr>
          <w:rStyle w:val="Emphasis"/>
          <w:rFonts w:cstheme="minorHAnsi"/>
          <w:color w:val="111111"/>
          <w:szCs w:val="26"/>
        </w:rPr>
        <w:t>Am</w:t>
      </w:r>
      <w:r w:rsidR="00AC466E" w:rsidRPr="00206ACB">
        <w:rPr>
          <w:rStyle w:val="Emphasis"/>
          <w:rFonts w:cstheme="minorHAnsi"/>
          <w:color w:val="111111"/>
          <w:szCs w:val="26"/>
        </w:rPr>
        <w:t xml:space="preserve"> </w:t>
      </w:r>
      <w:r w:rsidRPr="00206ACB">
        <w:rPr>
          <w:rStyle w:val="Emphasis"/>
          <w:rFonts w:cstheme="minorHAnsi"/>
          <w:color w:val="111111"/>
          <w:szCs w:val="26"/>
        </w:rPr>
        <w:t>Error</w:t>
      </w:r>
      <w:r w:rsidRPr="00206ACB">
        <w:rPr>
          <w:rFonts w:cstheme="minorHAnsi"/>
          <w:szCs w:val="26"/>
        </w:rPr>
        <w:t>.)</w:t>
      </w:r>
    </w:p>
    <w:p w14:paraId="5FBEA5E9" w14:textId="6C10DCF0" w:rsidR="00E5788B" w:rsidRPr="00206ACB" w:rsidRDefault="00396CE8" w:rsidP="005544BB">
      <w:pPr>
        <w:ind w:firstLine="0"/>
        <w:jc w:val="center"/>
        <w:rPr>
          <w:rFonts w:cstheme="minorHAnsi"/>
          <w:szCs w:val="26"/>
        </w:rPr>
      </w:pPr>
      <w:r w:rsidRPr="00206ACB">
        <w:rPr>
          <w:rFonts w:cstheme="minorHAnsi"/>
          <w:noProof/>
          <w:szCs w:val="26"/>
        </w:rPr>
        <w:drawing>
          <wp:inline distT="0" distB="0" distL="0" distR="0" wp14:anchorId="774C09D6" wp14:editId="4ABDABB8">
            <wp:extent cx="2381250" cy="3524250"/>
            <wp:effectExtent l="0" t="0" r="0" b="0"/>
            <wp:docPr id="6" name="Picture 6" descr="I Am Error, front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 Am Error, front cov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1250" cy="3524250"/>
                    </a:xfrm>
                    <a:prstGeom prst="rect">
                      <a:avLst/>
                    </a:prstGeom>
                    <a:noFill/>
                    <a:ln>
                      <a:noFill/>
                    </a:ln>
                  </pic:spPr>
                </pic:pic>
              </a:graphicData>
            </a:graphic>
          </wp:inline>
        </w:drawing>
      </w:r>
    </w:p>
    <w:p w14:paraId="1250FC08" w14:textId="5B34F898" w:rsidR="00B26776" w:rsidRPr="00206ACB" w:rsidRDefault="00000000" w:rsidP="005544BB">
      <w:pPr>
        <w:ind w:firstLine="0"/>
        <w:jc w:val="center"/>
        <w:rPr>
          <w:rStyle w:val="marginnote"/>
          <w:rFonts w:cstheme="minorHAnsi"/>
          <w:color w:val="111111"/>
          <w:szCs w:val="26"/>
        </w:rPr>
      </w:pPr>
      <w:hyperlink r:id="rId15" w:tgtFrame="_blank" w:history="1">
        <w:r w:rsidR="00396CE8" w:rsidRPr="00206ACB">
          <w:rPr>
            <w:rStyle w:val="Emphasis"/>
            <w:rFonts w:cstheme="minorHAnsi"/>
            <w:color w:val="82642B"/>
            <w:szCs w:val="26"/>
          </w:rPr>
          <w:t>I</w:t>
        </w:r>
        <w:r w:rsidR="00AC466E" w:rsidRPr="00206ACB">
          <w:rPr>
            <w:rStyle w:val="Emphasis"/>
            <w:rFonts w:cstheme="minorHAnsi"/>
            <w:color w:val="82642B"/>
            <w:szCs w:val="26"/>
          </w:rPr>
          <w:t xml:space="preserve"> </w:t>
        </w:r>
        <w:r w:rsidR="00396CE8" w:rsidRPr="00206ACB">
          <w:rPr>
            <w:rStyle w:val="Emphasis"/>
            <w:rFonts w:cstheme="minorHAnsi"/>
            <w:color w:val="82642B"/>
            <w:szCs w:val="26"/>
          </w:rPr>
          <w:t>Am</w:t>
        </w:r>
        <w:r w:rsidR="00AC466E" w:rsidRPr="00206ACB">
          <w:rPr>
            <w:rStyle w:val="Emphasis"/>
            <w:rFonts w:cstheme="minorHAnsi"/>
            <w:color w:val="82642B"/>
            <w:szCs w:val="26"/>
          </w:rPr>
          <w:t xml:space="preserve"> </w:t>
        </w:r>
        <w:r w:rsidR="00396CE8" w:rsidRPr="00206ACB">
          <w:rPr>
            <w:rStyle w:val="Emphasis"/>
            <w:rFonts w:cstheme="minorHAnsi"/>
            <w:color w:val="82642B"/>
            <w:szCs w:val="26"/>
          </w:rPr>
          <w:t>Error</w:t>
        </w:r>
      </w:hyperlink>
      <w:r w:rsidR="00396CE8" w:rsidRPr="00206ACB">
        <w:rPr>
          <w:rStyle w:val="marginnote"/>
          <w:rFonts w:cstheme="minorHAnsi"/>
          <w:color w:val="111111"/>
          <w:szCs w:val="26"/>
        </w:rPr>
        <w:t>.</w:t>
      </w:r>
    </w:p>
    <w:p w14:paraId="47E69741" w14:textId="2B8C903C" w:rsidR="00396CE8" w:rsidRPr="00206ACB" w:rsidRDefault="00396CE8" w:rsidP="00845F33">
      <w:r w:rsidRPr="00206ACB">
        <w:t>It</w:t>
      </w:r>
      <w:r w:rsidR="00AC466E" w:rsidRPr="00206ACB">
        <w:t xml:space="preserve"> </w:t>
      </w:r>
      <w:r w:rsidRPr="00206ACB">
        <w:t>was</w:t>
      </w:r>
      <w:r w:rsidR="00AC466E" w:rsidRPr="00206ACB">
        <w:t xml:space="preserve"> </w:t>
      </w:r>
      <w:r w:rsidRPr="00206ACB">
        <w:t>hard</w:t>
      </w:r>
      <w:r w:rsidR="00AC466E" w:rsidRPr="00206ACB">
        <w:t xml:space="preserve"> </w:t>
      </w:r>
      <w:r w:rsidRPr="00206ACB">
        <w:t>to</w:t>
      </w:r>
      <w:r w:rsidR="00AC466E" w:rsidRPr="00206ACB">
        <w:t xml:space="preserve"> </w:t>
      </w:r>
      <w:r w:rsidRPr="00206ACB">
        <w:t>know</w:t>
      </w:r>
      <w:r w:rsidR="00AC466E" w:rsidRPr="00206ACB">
        <w:t xml:space="preserve"> </w:t>
      </w:r>
      <w:r w:rsidRPr="00206ACB">
        <w:t>where</w:t>
      </w:r>
      <w:r w:rsidR="00AC466E" w:rsidRPr="00206ACB">
        <w:t xml:space="preserve"> </w:t>
      </w:r>
      <w:r w:rsidRPr="00206ACB">
        <w:t>to</w:t>
      </w:r>
      <w:r w:rsidR="00AC466E" w:rsidRPr="00206ACB">
        <w:t xml:space="preserve"> </w:t>
      </w:r>
      <w:r w:rsidRPr="00206ACB">
        <w:t>begin.</w:t>
      </w:r>
      <w:r w:rsidR="00AC466E" w:rsidRPr="00206ACB">
        <w:t xml:space="preserve"> </w:t>
      </w:r>
      <w:r w:rsidRPr="00206ACB">
        <w:t>There</w:t>
      </w:r>
      <w:r w:rsidR="00AC466E" w:rsidRPr="00206ACB">
        <w:t xml:space="preserve"> </w:t>
      </w:r>
      <w:r w:rsidRPr="00206ACB">
        <w:t>were</w:t>
      </w:r>
      <w:r w:rsidR="00AC466E" w:rsidRPr="00206ACB">
        <w:t xml:space="preserve"> </w:t>
      </w:r>
      <w:r w:rsidRPr="00206ACB">
        <w:t>plenty</w:t>
      </w:r>
      <w:r w:rsidR="00AC466E" w:rsidRPr="00206ACB">
        <w:t xml:space="preserve"> </w:t>
      </w:r>
      <w:r w:rsidRPr="00206ACB">
        <w:t>of</w:t>
      </w:r>
      <w:r w:rsidR="00AC466E" w:rsidRPr="00206ACB">
        <w:t xml:space="preserve"> </w:t>
      </w:r>
      <w:r w:rsidRPr="00206ACB">
        <w:t>resources</w:t>
      </w:r>
      <w:r w:rsidR="00AC466E" w:rsidRPr="00206ACB">
        <w:t xml:space="preserve"> </w:t>
      </w:r>
      <w:r w:rsidRPr="00206ACB">
        <w:t>around</w:t>
      </w:r>
      <w:r w:rsidR="00AC466E" w:rsidRPr="00206ACB">
        <w:t xml:space="preserve"> </w:t>
      </w:r>
      <w:r w:rsidRPr="00206ACB">
        <w:t>the</w:t>
      </w:r>
      <w:r w:rsidR="00AC466E" w:rsidRPr="00206ACB">
        <w:t xml:space="preserve"> </w:t>
      </w:r>
      <w:r w:rsidRPr="00206ACB">
        <w:t>internet,</w:t>
      </w:r>
      <w:r w:rsidR="00AC466E" w:rsidRPr="00206ACB">
        <w:t xml:space="preserve"> </w:t>
      </w:r>
      <w:r w:rsidRPr="00206ACB">
        <w:t>but</w:t>
      </w:r>
      <w:r w:rsidR="00AC466E" w:rsidRPr="00206ACB">
        <w:t xml:space="preserve"> </w:t>
      </w:r>
      <w:r w:rsidRPr="00206ACB">
        <w:t>they</w:t>
      </w:r>
      <w:r w:rsidR="00AC466E" w:rsidRPr="00206ACB">
        <w:t xml:space="preserve"> </w:t>
      </w:r>
      <w:r w:rsidRPr="00206ACB">
        <w:t>were</w:t>
      </w:r>
      <w:r w:rsidR="00AC466E" w:rsidRPr="00206ACB">
        <w:t xml:space="preserve"> </w:t>
      </w:r>
      <w:r w:rsidRPr="00206ACB">
        <w:t>all</w:t>
      </w:r>
      <w:r w:rsidR="00AC466E" w:rsidRPr="00206ACB">
        <w:t xml:space="preserve"> </w:t>
      </w:r>
      <w:r w:rsidRPr="00206ACB">
        <w:t>incomplete</w:t>
      </w:r>
      <w:r w:rsidR="00AC466E" w:rsidRPr="00206ACB">
        <w:t xml:space="preserve"> </w:t>
      </w:r>
      <w:r w:rsidRPr="00206ACB">
        <w:t>or</w:t>
      </w:r>
      <w:r w:rsidR="00AC466E" w:rsidRPr="00206ACB">
        <w:t xml:space="preserve"> </w:t>
      </w:r>
      <w:r w:rsidRPr="00206ACB">
        <w:t>inaccurate</w:t>
      </w:r>
      <w:r w:rsidR="00AC466E" w:rsidRPr="00206ACB">
        <w:t xml:space="preserve"> </w:t>
      </w:r>
      <w:r w:rsidRPr="00206ACB">
        <w:t>in</w:t>
      </w:r>
      <w:r w:rsidR="00AC466E" w:rsidRPr="00206ACB">
        <w:t xml:space="preserve"> </w:t>
      </w:r>
      <w:r w:rsidRPr="00206ACB">
        <w:t>some</w:t>
      </w:r>
      <w:r w:rsidR="00AC466E" w:rsidRPr="00206ACB">
        <w:t xml:space="preserve"> </w:t>
      </w:r>
      <w:r w:rsidRPr="00206ACB">
        <w:t>way.</w:t>
      </w:r>
      <w:r w:rsidR="00AC466E" w:rsidRPr="00206ACB">
        <w:t xml:space="preserve"> </w:t>
      </w:r>
      <w:r w:rsidRPr="00206ACB">
        <w:t>I</w:t>
      </w:r>
      <w:r w:rsidR="00AC466E" w:rsidRPr="00206ACB">
        <w:t xml:space="preserve"> </w:t>
      </w:r>
      <w:r w:rsidRPr="00206ACB">
        <w:t>got</w:t>
      </w:r>
      <w:r w:rsidR="00AC466E" w:rsidRPr="00206ACB">
        <w:t xml:space="preserve"> </w:t>
      </w:r>
      <w:r w:rsidRPr="00206ACB">
        <w:t>started</w:t>
      </w:r>
      <w:r w:rsidR="00AC466E" w:rsidRPr="00206ACB">
        <w:t xml:space="preserve"> </w:t>
      </w:r>
      <w:r w:rsidRPr="00206ACB">
        <w:t>with</w:t>
      </w:r>
      <w:r w:rsidR="00AC466E" w:rsidRPr="00206ACB">
        <w:t xml:space="preserve"> </w:t>
      </w:r>
      <w:r w:rsidRPr="00206ACB">
        <w:t>bunnyboy's</w:t>
      </w:r>
      <w:r w:rsidR="00AC466E" w:rsidRPr="00206ACB">
        <w:t xml:space="preserve"> </w:t>
      </w:r>
      <w:hyperlink r:id="rId16" w:tgtFrame="_blank" w:history="1">
        <w:r w:rsidRPr="00206ACB">
          <w:rPr>
            <w:rStyle w:val="Hyperlink"/>
            <w:rFonts w:cstheme="minorHAnsi"/>
            <w:color w:val="82642B"/>
            <w:szCs w:val="26"/>
          </w:rPr>
          <w:t>"Nerdy</w:t>
        </w:r>
        <w:r w:rsidR="00AC466E" w:rsidRPr="00206ACB">
          <w:rPr>
            <w:rStyle w:val="Hyperlink"/>
            <w:rFonts w:cstheme="minorHAnsi"/>
            <w:color w:val="82642B"/>
            <w:szCs w:val="26"/>
          </w:rPr>
          <w:t xml:space="preserve"> </w:t>
        </w:r>
        <w:r w:rsidRPr="00206ACB">
          <w:rPr>
            <w:rStyle w:val="Hyperlink"/>
            <w:rFonts w:cstheme="minorHAnsi"/>
            <w:color w:val="82642B"/>
            <w:szCs w:val="26"/>
          </w:rPr>
          <w:t>Nights"</w:t>
        </w:r>
      </w:hyperlink>
      <w:r w:rsidR="00AC466E" w:rsidRPr="00206ACB">
        <w:t xml:space="preserve"> </w:t>
      </w:r>
      <w:r w:rsidRPr="00206ACB">
        <w:t>series</w:t>
      </w:r>
      <w:r w:rsidR="00AC466E" w:rsidRPr="00206ACB">
        <w:t xml:space="preserve"> </w:t>
      </w:r>
      <w:r w:rsidRPr="00206ACB">
        <w:t>on</w:t>
      </w:r>
      <w:r w:rsidR="00AC466E" w:rsidRPr="00206ACB">
        <w:t xml:space="preserve"> </w:t>
      </w:r>
      <w:r w:rsidRPr="00206ACB">
        <w:t>the</w:t>
      </w:r>
      <w:r w:rsidR="00AC466E" w:rsidRPr="00206ACB">
        <w:t xml:space="preserve"> </w:t>
      </w:r>
      <w:r w:rsidRPr="00206ACB">
        <w:t>NintendoAge</w:t>
      </w:r>
      <w:r w:rsidR="00AC466E" w:rsidRPr="00206ACB">
        <w:t xml:space="preserve"> </w:t>
      </w:r>
      <w:r w:rsidRPr="00206ACB">
        <w:t>forums.</w:t>
      </w:r>
      <w:r w:rsidR="00AC466E" w:rsidRPr="00206ACB">
        <w:t xml:space="preserve"> </w:t>
      </w:r>
      <w:r w:rsidRPr="00206ACB">
        <w:t>Then</w:t>
      </w:r>
      <w:r w:rsidR="00AC466E" w:rsidRPr="00206ACB">
        <w:t xml:space="preserve"> </w:t>
      </w:r>
      <w:r w:rsidRPr="00206ACB">
        <w:t>I</w:t>
      </w:r>
      <w:r w:rsidR="00AC466E" w:rsidRPr="00206ACB">
        <w:t xml:space="preserve"> </w:t>
      </w:r>
      <w:r w:rsidRPr="00206ACB">
        <w:t>found</w:t>
      </w:r>
      <w:r w:rsidR="00AC466E" w:rsidRPr="00206ACB">
        <w:t xml:space="preserve"> </w:t>
      </w:r>
      <w:r w:rsidRPr="00206ACB">
        <w:t>tepples'</w:t>
      </w:r>
      <w:r w:rsidR="00AC466E" w:rsidRPr="00206ACB">
        <w:t xml:space="preserve"> </w:t>
      </w:r>
      <w:hyperlink r:id="rId17" w:tgtFrame="_blank" w:history="1">
        <w:r w:rsidRPr="00206ACB">
          <w:rPr>
            <w:rStyle w:val="Hyperlink"/>
            <w:rFonts w:cstheme="minorHAnsi"/>
            <w:color w:val="82642B"/>
            <w:szCs w:val="26"/>
          </w:rPr>
          <w:t>NROM</w:t>
        </w:r>
        <w:r w:rsidR="00AC466E" w:rsidRPr="00206ACB">
          <w:rPr>
            <w:rStyle w:val="Hyperlink"/>
            <w:rFonts w:cstheme="minorHAnsi"/>
            <w:color w:val="82642B"/>
            <w:szCs w:val="26"/>
          </w:rPr>
          <w:t xml:space="preserve"> </w:t>
        </w:r>
        <w:r w:rsidRPr="00206ACB">
          <w:rPr>
            <w:rStyle w:val="Hyperlink"/>
            <w:rFonts w:cstheme="minorHAnsi"/>
            <w:color w:val="82642B"/>
            <w:szCs w:val="26"/>
          </w:rPr>
          <w:t>template</w:t>
        </w:r>
      </w:hyperlink>
      <w:r w:rsidR="00AC466E" w:rsidRPr="00206ACB">
        <w:t xml:space="preserve"> </w:t>
      </w:r>
      <w:r w:rsidRPr="00206ACB">
        <w:t>on</w:t>
      </w:r>
      <w:r w:rsidR="00AC466E" w:rsidRPr="00206ACB">
        <w:t xml:space="preserve"> </w:t>
      </w:r>
      <w:r w:rsidRPr="00206ACB">
        <w:t>GitHub,</w:t>
      </w:r>
      <w:r w:rsidR="00AC466E" w:rsidRPr="00206ACB">
        <w:t xml:space="preserve"> </w:t>
      </w:r>
      <w:r w:rsidRPr="00206ACB">
        <w:t>and</w:t>
      </w:r>
      <w:r w:rsidR="00AC466E" w:rsidRPr="00206ACB">
        <w:t xml:space="preserve"> </w:t>
      </w:r>
      <w:r w:rsidRPr="00206ACB">
        <w:t>started</w:t>
      </w:r>
      <w:r w:rsidR="00AC466E" w:rsidRPr="00206ACB">
        <w:t xml:space="preserve"> </w:t>
      </w:r>
      <w:r w:rsidRPr="00206ACB">
        <w:t>learning</w:t>
      </w:r>
      <w:r w:rsidR="00AC466E" w:rsidRPr="00206ACB">
        <w:t xml:space="preserve"> </w:t>
      </w:r>
      <w:r w:rsidRPr="00206ACB">
        <w:t>the</w:t>
      </w:r>
      <w:r w:rsidR="00AC466E" w:rsidRPr="00206ACB">
        <w:t xml:space="preserve"> </w:t>
      </w:r>
      <w:r w:rsidRPr="00206ACB">
        <w:t>ca65</w:t>
      </w:r>
      <w:r w:rsidR="00AC466E" w:rsidRPr="00206ACB">
        <w:t xml:space="preserve"> </w:t>
      </w:r>
      <w:r w:rsidRPr="00206ACB">
        <w:t>assembler.</w:t>
      </w:r>
      <w:r w:rsidR="00AC466E" w:rsidRPr="00206ACB">
        <w:t xml:space="preserve"> </w:t>
      </w:r>
      <w:r w:rsidRPr="00206ACB">
        <w:t>After</w:t>
      </w:r>
      <w:r w:rsidR="00AC466E" w:rsidRPr="00206ACB">
        <w:t xml:space="preserve"> </w:t>
      </w:r>
      <w:r w:rsidRPr="00206ACB">
        <w:t>months</w:t>
      </w:r>
      <w:r w:rsidR="00AC466E" w:rsidRPr="00206ACB">
        <w:t xml:space="preserve"> </w:t>
      </w:r>
      <w:r w:rsidRPr="00206ACB">
        <w:t>of</w:t>
      </w:r>
      <w:r w:rsidR="00AC466E" w:rsidRPr="00206ACB">
        <w:t xml:space="preserve"> </w:t>
      </w:r>
      <w:r w:rsidRPr="00206ACB">
        <w:t>struggling</w:t>
      </w:r>
      <w:r w:rsidR="00AC466E" w:rsidRPr="00206ACB">
        <w:t xml:space="preserve"> </w:t>
      </w:r>
      <w:r w:rsidRPr="00206ACB">
        <w:t>to</w:t>
      </w:r>
      <w:r w:rsidR="00AC466E" w:rsidRPr="00206ACB">
        <w:t xml:space="preserve"> </w:t>
      </w:r>
      <w:r w:rsidRPr="00206ACB">
        <w:t>understand</w:t>
      </w:r>
      <w:r w:rsidR="00AC466E" w:rsidRPr="00206ACB">
        <w:t xml:space="preserve"> </w:t>
      </w:r>
      <w:r w:rsidRPr="00206ACB">
        <w:t>PPU</w:t>
      </w:r>
      <w:r w:rsidR="00AC466E" w:rsidRPr="00206ACB">
        <w:t xml:space="preserve"> </w:t>
      </w:r>
      <w:r w:rsidRPr="00206ACB">
        <w:t>writes,</w:t>
      </w:r>
      <w:r w:rsidR="00AC466E" w:rsidRPr="00206ACB">
        <w:t xml:space="preserve"> </w:t>
      </w:r>
      <w:r w:rsidRPr="00206ACB">
        <w:t>attribute</w:t>
      </w:r>
      <w:r w:rsidR="00AC466E" w:rsidRPr="00206ACB">
        <w:t xml:space="preserve"> </w:t>
      </w:r>
      <w:r w:rsidRPr="00206ACB">
        <w:t>tables,</w:t>
      </w:r>
      <w:r w:rsidR="00AC466E" w:rsidRPr="00206ACB">
        <w:t xml:space="preserve"> </w:t>
      </w:r>
      <w:r w:rsidRPr="00206ACB">
        <w:t>and</w:t>
      </w:r>
      <w:r w:rsidR="00AC466E" w:rsidRPr="00206ACB">
        <w:t xml:space="preserve"> </w:t>
      </w:r>
      <w:r w:rsidRPr="00206ACB">
        <w:t>scroll</w:t>
      </w:r>
      <w:r w:rsidR="00AC466E" w:rsidRPr="00206ACB">
        <w:t xml:space="preserve"> </w:t>
      </w:r>
      <w:r w:rsidRPr="00206ACB">
        <w:t>registers,</w:t>
      </w:r>
      <w:r w:rsidR="00AC466E" w:rsidRPr="00206ACB">
        <w:t xml:space="preserve"> </w:t>
      </w:r>
      <w:r w:rsidRPr="00206ACB">
        <w:t>it</w:t>
      </w:r>
      <w:r w:rsidR="00AC466E" w:rsidRPr="00206ACB">
        <w:t xml:space="preserve"> </w:t>
      </w:r>
      <w:r w:rsidRPr="00206ACB">
        <w:t>all</w:t>
      </w:r>
      <w:r w:rsidR="00AC466E" w:rsidRPr="00206ACB">
        <w:t xml:space="preserve"> </w:t>
      </w:r>
      <w:r w:rsidRPr="00206ACB">
        <w:t>started</w:t>
      </w:r>
      <w:r w:rsidR="00AC466E" w:rsidRPr="00206ACB">
        <w:t xml:space="preserve"> </w:t>
      </w:r>
      <w:r w:rsidRPr="00206ACB">
        <w:t>to</w:t>
      </w:r>
      <w:r w:rsidR="00AC466E" w:rsidRPr="00206ACB">
        <w:t xml:space="preserve"> </w:t>
      </w:r>
      <w:r w:rsidRPr="00206ACB">
        <w:t>click.</w:t>
      </w:r>
      <w:r w:rsidR="00AC466E" w:rsidRPr="00206ACB">
        <w:t xml:space="preserve"> </w:t>
      </w:r>
      <w:r w:rsidRPr="00206ACB">
        <w:t>I'm</w:t>
      </w:r>
      <w:r w:rsidR="00AC466E" w:rsidRPr="00206ACB">
        <w:t xml:space="preserve"> </w:t>
      </w:r>
      <w:r w:rsidRPr="00206ACB">
        <w:t>glad</w:t>
      </w:r>
      <w:r w:rsidR="00AC466E" w:rsidRPr="00206ACB">
        <w:t xml:space="preserve"> </w:t>
      </w:r>
      <w:r w:rsidRPr="00206ACB">
        <w:t>that</w:t>
      </w:r>
      <w:r w:rsidR="00AC466E" w:rsidRPr="00206ACB">
        <w:t xml:space="preserve"> </w:t>
      </w:r>
      <w:r w:rsidRPr="00206ACB">
        <w:t>I</w:t>
      </w:r>
      <w:r w:rsidR="00AC466E" w:rsidRPr="00206ACB">
        <w:t xml:space="preserve"> </w:t>
      </w:r>
      <w:r w:rsidRPr="00206ACB">
        <w:t>had</w:t>
      </w:r>
      <w:r w:rsidR="00AC466E" w:rsidRPr="00206ACB">
        <w:t xml:space="preserve"> </w:t>
      </w:r>
      <w:r w:rsidRPr="00206ACB">
        <w:t>the</w:t>
      </w:r>
      <w:r w:rsidR="00AC466E" w:rsidRPr="00206ACB">
        <w:t xml:space="preserve"> </w:t>
      </w:r>
      <w:r w:rsidRPr="00206ACB">
        <w:t>experience</w:t>
      </w:r>
      <w:r w:rsidR="00AC466E" w:rsidRPr="00206ACB">
        <w:t xml:space="preserve"> </w:t>
      </w:r>
      <w:r w:rsidRPr="00206ACB">
        <w:t>of</w:t>
      </w:r>
      <w:r w:rsidR="00AC466E" w:rsidRPr="00206ACB">
        <w:t xml:space="preserve"> </w:t>
      </w:r>
      <w:r w:rsidRPr="00206ACB">
        <w:t>fighting</w:t>
      </w:r>
      <w:r w:rsidR="00AC466E" w:rsidRPr="00206ACB">
        <w:t xml:space="preserve"> </w:t>
      </w:r>
      <w:r w:rsidRPr="00206ACB">
        <w:t>with</w:t>
      </w:r>
      <w:r w:rsidR="00AC466E" w:rsidRPr="00206ACB">
        <w:t xml:space="preserve"> </w:t>
      </w:r>
      <w:r w:rsidRPr="00206ACB">
        <w:t>these</w:t>
      </w:r>
      <w:r w:rsidR="00AC466E" w:rsidRPr="00206ACB">
        <w:t xml:space="preserve"> </w:t>
      </w:r>
      <w:r w:rsidRPr="00206ACB">
        <w:t>concepts</w:t>
      </w:r>
      <w:r w:rsidR="00AC466E" w:rsidRPr="00206ACB">
        <w:t xml:space="preserve"> </w:t>
      </w:r>
      <w:r w:rsidRPr="00206ACB">
        <w:t>to</w:t>
      </w:r>
      <w:r w:rsidR="00AC466E" w:rsidRPr="00206ACB">
        <w:t xml:space="preserve"> </w:t>
      </w:r>
      <w:r w:rsidRPr="00206ACB">
        <w:t>learn</w:t>
      </w:r>
      <w:r w:rsidR="00AC466E" w:rsidRPr="00206ACB">
        <w:t xml:space="preserve"> </w:t>
      </w:r>
      <w:r w:rsidRPr="00206ACB">
        <w:t>on</w:t>
      </w:r>
      <w:r w:rsidR="00AC466E" w:rsidRPr="00206ACB">
        <w:t xml:space="preserve"> </w:t>
      </w:r>
      <w:r w:rsidRPr="00206ACB">
        <w:t>my</w:t>
      </w:r>
      <w:r w:rsidR="00AC466E" w:rsidRPr="00206ACB">
        <w:t xml:space="preserve"> </w:t>
      </w:r>
      <w:r w:rsidRPr="00206ACB">
        <w:t>own,</w:t>
      </w:r>
      <w:r w:rsidR="00AC466E" w:rsidRPr="00206ACB">
        <w:t xml:space="preserve"> </w:t>
      </w:r>
      <w:r w:rsidRPr="00206ACB">
        <w:t>but</w:t>
      </w:r>
      <w:r w:rsidR="00AC466E" w:rsidRPr="00206ACB">
        <w:t xml:space="preserve"> </w:t>
      </w:r>
      <w:r w:rsidRPr="00206ACB">
        <w:t>I</w:t>
      </w:r>
      <w:r w:rsidR="00AC466E" w:rsidRPr="00206ACB">
        <w:t xml:space="preserve"> </w:t>
      </w:r>
      <w:r w:rsidRPr="00206ACB">
        <w:t>wish</w:t>
      </w:r>
      <w:r w:rsidR="00AC466E" w:rsidRPr="00206ACB">
        <w:t xml:space="preserve"> </w:t>
      </w:r>
      <w:r w:rsidRPr="00206ACB">
        <w:t>that</w:t>
      </w:r>
      <w:r w:rsidR="00AC466E" w:rsidRPr="00206ACB">
        <w:t xml:space="preserve"> </w:t>
      </w:r>
      <w:r w:rsidRPr="00206ACB">
        <w:t>I</w:t>
      </w:r>
      <w:r w:rsidR="00AC466E" w:rsidRPr="00206ACB">
        <w:t xml:space="preserve"> </w:t>
      </w:r>
      <w:r w:rsidRPr="00206ACB">
        <w:t>could</w:t>
      </w:r>
      <w:r w:rsidR="00AC466E" w:rsidRPr="00206ACB">
        <w:t xml:space="preserve"> </w:t>
      </w:r>
      <w:r w:rsidRPr="00206ACB">
        <w:t>have</w:t>
      </w:r>
      <w:r w:rsidR="00AC466E" w:rsidRPr="00206ACB">
        <w:t xml:space="preserve"> </w:t>
      </w:r>
      <w:r w:rsidRPr="00206ACB">
        <w:t>had</w:t>
      </w:r>
      <w:r w:rsidR="00AC466E" w:rsidRPr="00206ACB">
        <w:t xml:space="preserve"> </w:t>
      </w:r>
      <w:r w:rsidRPr="00206ACB">
        <w:t>a</w:t>
      </w:r>
      <w:r w:rsidR="00AC466E" w:rsidRPr="00206ACB">
        <w:t xml:space="preserve"> </w:t>
      </w:r>
      <w:r w:rsidRPr="00206ACB">
        <w:t>guide</w:t>
      </w:r>
      <w:r w:rsidR="00AC466E" w:rsidRPr="00206ACB">
        <w:t xml:space="preserve"> </w:t>
      </w:r>
      <w:r w:rsidRPr="00206ACB">
        <w:t>that</w:t>
      </w:r>
      <w:r w:rsidR="00AC466E" w:rsidRPr="00206ACB">
        <w:t xml:space="preserve"> </w:t>
      </w:r>
      <w:r w:rsidRPr="00206ACB">
        <w:t>started</w:t>
      </w:r>
      <w:r w:rsidR="00AC466E" w:rsidRPr="00206ACB">
        <w:t xml:space="preserve"> </w:t>
      </w:r>
      <w:r w:rsidRPr="00206ACB">
        <w:t>from</w:t>
      </w:r>
      <w:r w:rsidR="00AC466E" w:rsidRPr="00206ACB">
        <w:t xml:space="preserve"> </w:t>
      </w:r>
      <w:r w:rsidRPr="00206ACB">
        <w:t>scratch</w:t>
      </w:r>
      <w:r w:rsidR="00AC466E" w:rsidRPr="00206ACB">
        <w:t xml:space="preserve"> </w:t>
      </w:r>
      <w:r w:rsidRPr="00206ACB">
        <w:t>and</w:t>
      </w:r>
      <w:r w:rsidR="00AC466E" w:rsidRPr="00206ACB">
        <w:t xml:space="preserve"> </w:t>
      </w:r>
      <w:r w:rsidRPr="00206ACB">
        <w:t>taught</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essentials</w:t>
      </w:r>
      <w:r w:rsidR="00AC466E" w:rsidRPr="00206ACB">
        <w:t xml:space="preserve"> </w:t>
      </w:r>
      <w:r w:rsidRPr="00206ACB">
        <w:t>of</w:t>
      </w:r>
      <w:r w:rsidR="00AC466E" w:rsidRPr="00206ACB">
        <w:t xml:space="preserve"> </w:t>
      </w:r>
      <w:r w:rsidRPr="00206ACB">
        <w:t>NES</w:t>
      </w:r>
      <w:r w:rsidR="00AC466E" w:rsidRPr="00206ACB">
        <w:t xml:space="preserve"> </w:t>
      </w:r>
      <w:r w:rsidRPr="00206ACB">
        <w:t>development.</w:t>
      </w:r>
    </w:p>
    <w:p w14:paraId="7445651D" w14:textId="2F41BC9C" w:rsidR="00396CE8" w:rsidRPr="00206ACB" w:rsidRDefault="00396CE8" w:rsidP="0097794F">
      <w:pPr>
        <w:rPr>
          <w:rFonts w:cstheme="minorHAnsi"/>
          <w:szCs w:val="26"/>
        </w:rPr>
      </w:pPr>
      <w:r w:rsidRPr="00206ACB">
        <w:rPr>
          <w:rFonts w:cstheme="minorHAnsi"/>
          <w:szCs w:val="26"/>
        </w:rPr>
        <w:t>My</w:t>
      </w:r>
      <w:r w:rsidR="00AC466E" w:rsidRPr="00206ACB">
        <w:rPr>
          <w:rFonts w:cstheme="minorHAnsi"/>
          <w:szCs w:val="26"/>
        </w:rPr>
        <w:t xml:space="preserve"> </w:t>
      </w:r>
      <w:r w:rsidRPr="00206ACB">
        <w:rPr>
          <w:rFonts w:cstheme="minorHAnsi"/>
          <w:szCs w:val="26"/>
        </w:rPr>
        <w:t>hope</w:t>
      </w:r>
      <w:r w:rsidR="00AC466E" w:rsidRPr="00206ACB">
        <w:rPr>
          <w:rFonts w:cstheme="minorHAnsi"/>
          <w:szCs w:val="26"/>
        </w:rPr>
        <w:t xml:space="preserve"> </w:t>
      </w:r>
      <w:r w:rsidRPr="00206ACB">
        <w:rPr>
          <w:rFonts w:cstheme="minorHAnsi"/>
          <w:szCs w:val="26"/>
        </w:rPr>
        <w:t>is</w:t>
      </w:r>
      <w:r w:rsidR="00AC466E" w:rsidRPr="00206ACB">
        <w:rPr>
          <w:rFonts w:cstheme="minorHAnsi"/>
          <w:szCs w:val="26"/>
        </w:rPr>
        <w:t xml:space="preserve"> </w:t>
      </w:r>
      <w:r w:rsidRPr="00206ACB">
        <w:rPr>
          <w:rFonts w:cstheme="minorHAnsi"/>
          <w:szCs w:val="26"/>
        </w:rPr>
        <w:t>that</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book</w:t>
      </w:r>
      <w:r w:rsidR="00AC466E" w:rsidRPr="00206ACB">
        <w:rPr>
          <w:rFonts w:cstheme="minorHAnsi"/>
          <w:szCs w:val="26"/>
        </w:rPr>
        <w:t xml:space="preserve"> </w:t>
      </w:r>
      <w:r w:rsidRPr="00206ACB">
        <w:rPr>
          <w:rFonts w:cstheme="minorHAnsi"/>
          <w:szCs w:val="26"/>
        </w:rPr>
        <w:t>you</w:t>
      </w:r>
      <w:r w:rsidR="00AC466E" w:rsidRPr="00206ACB">
        <w:rPr>
          <w:rFonts w:cstheme="minorHAnsi"/>
          <w:szCs w:val="26"/>
        </w:rPr>
        <w:t xml:space="preserve"> </w:t>
      </w:r>
      <w:r w:rsidRPr="00206ACB">
        <w:rPr>
          <w:rFonts w:cstheme="minorHAnsi"/>
          <w:szCs w:val="26"/>
        </w:rPr>
        <w:t>are</w:t>
      </w:r>
      <w:r w:rsidR="00AC466E" w:rsidRPr="00206ACB">
        <w:rPr>
          <w:rFonts w:cstheme="minorHAnsi"/>
          <w:szCs w:val="26"/>
        </w:rPr>
        <w:t xml:space="preserve"> </w:t>
      </w:r>
      <w:r w:rsidRPr="00206ACB">
        <w:rPr>
          <w:rFonts w:cstheme="minorHAnsi"/>
          <w:szCs w:val="26"/>
        </w:rPr>
        <w:t>now</w:t>
      </w:r>
      <w:r w:rsidR="00AC466E" w:rsidRPr="00206ACB">
        <w:rPr>
          <w:rFonts w:cstheme="minorHAnsi"/>
          <w:szCs w:val="26"/>
        </w:rPr>
        <w:t xml:space="preserve"> </w:t>
      </w:r>
      <w:r w:rsidRPr="00206ACB">
        <w:rPr>
          <w:rFonts w:cstheme="minorHAnsi"/>
          <w:szCs w:val="26"/>
        </w:rPr>
        <w:t>reading</w:t>
      </w:r>
      <w:r w:rsidR="00AC466E" w:rsidRPr="00206ACB">
        <w:rPr>
          <w:rFonts w:cstheme="minorHAnsi"/>
          <w:szCs w:val="26"/>
        </w:rPr>
        <w:t xml:space="preserve"> </w:t>
      </w:r>
      <w:r w:rsidRPr="00206ACB">
        <w:rPr>
          <w:rFonts w:cstheme="minorHAnsi"/>
          <w:szCs w:val="26"/>
        </w:rPr>
        <w:t>will</w:t>
      </w:r>
      <w:r w:rsidR="00AC466E" w:rsidRPr="00206ACB">
        <w:rPr>
          <w:rFonts w:cstheme="minorHAnsi"/>
          <w:szCs w:val="26"/>
        </w:rPr>
        <w:t xml:space="preserve"> </w:t>
      </w:r>
      <w:r w:rsidRPr="00206ACB">
        <w:rPr>
          <w:rFonts w:cstheme="minorHAnsi"/>
          <w:szCs w:val="26"/>
        </w:rPr>
        <w:t>serve</w:t>
      </w:r>
      <w:r w:rsidR="00AC466E" w:rsidRPr="00206ACB">
        <w:rPr>
          <w:rFonts w:cstheme="minorHAnsi"/>
          <w:szCs w:val="26"/>
        </w:rPr>
        <w:t xml:space="preserve"> </w:t>
      </w:r>
      <w:r w:rsidRPr="00206ACB">
        <w:rPr>
          <w:rFonts w:cstheme="minorHAnsi"/>
          <w:szCs w:val="26"/>
        </w:rPr>
        <w:t>as</w:t>
      </w:r>
      <w:r w:rsidR="00AC466E" w:rsidRPr="00206ACB">
        <w:rPr>
          <w:rFonts w:cstheme="minorHAnsi"/>
          <w:szCs w:val="26"/>
        </w:rPr>
        <w:t xml:space="preserve"> </w:t>
      </w:r>
      <w:r w:rsidRPr="00206ACB">
        <w:rPr>
          <w:rFonts w:cstheme="minorHAnsi"/>
          <w:szCs w:val="26"/>
        </w:rPr>
        <w:t>that</w:t>
      </w:r>
      <w:r w:rsidR="00AC466E" w:rsidRPr="00206ACB">
        <w:rPr>
          <w:rFonts w:cstheme="minorHAnsi"/>
          <w:szCs w:val="26"/>
        </w:rPr>
        <w:t xml:space="preserve"> </w:t>
      </w:r>
      <w:r w:rsidRPr="00206ACB">
        <w:rPr>
          <w:rFonts w:cstheme="minorHAnsi"/>
          <w:szCs w:val="26"/>
        </w:rPr>
        <w:t>guide.</w:t>
      </w:r>
    </w:p>
    <w:p w14:paraId="3EC1B0A2" w14:textId="0B9E5806" w:rsidR="009A3270" w:rsidRPr="00206ACB" w:rsidRDefault="009A3270">
      <w:pPr>
        <w:widowControl/>
        <w:autoSpaceDE/>
        <w:autoSpaceDN/>
        <w:jc w:val="left"/>
        <w:rPr>
          <w:rFonts w:cstheme="minorHAnsi"/>
          <w:szCs w:val="26"/>
        </w:rPr>
      </w:pPr>
      <w:r w:rsidRPr="00206ACB">
        <w:rPr>
          <w:rFonts w:cstheme="minorHAnsi"/>
          <w:szCs w:val="26"/>
        </w:rPr>
        <w:br w:type="page"/>
      </w:r>
    </w:p>
    <w:p w14:paraId="0C879134" w14:textId="2C598A14" w:rsidR="00396CE8" w:rsidRPr="00206ACB" w:rsidRDefault="008A09FE">
      <w:pPr>
        <w:pStyle w:val="Heading2"/>
        <w:numPr>
          <w:ilvl w:val="0"/>
          <w:numId w:val="16"/>
        </w:numPr>
        <w:rPr>
          <w:rFonts w:cstheme="minorHAnsi"/>
        </w:rPr>
      </w:pPr>
      <w:bookmarkStart w:id="4" w:name="_Toc168434184"/>
      <w:bookmarkStart w:id="5" w:name="_Toc168779305"/>
      <w:r w:rsidRPr="00206ACB">
        <w:rPr>
          <w:rFonts w:cstheme="minorHAnsi"/>
        </w:rPr>
        <w:lastRenderedPageBreak/>
        <w:t>A</w:t>
      </w:r>
      <w:r w:rsidR="00AC466E" w:rsidRPr="00206ACB">
        <w:rPr>
          <w:rFonts w:cstheme="minorHAnsi"/>
        </w:rPr>
        <w:t xml:space="preserve"> </w:t>
      </w:r>
      <w:r w:rsidRPr="00206ACB">
        <w:rPr>
          <w:rFonts w:cstheme="minorHAnsi"/>
        </w:rPr>
        <w:t>Brief</w:t>
      </w:r>
      <w:r w:rsidR="00AC466E" w:rsidRPr="00206ACB">
        <w:rPr>
          <w:rFonts w:cstheme="minorHAnsi"/>
        </w:rPr>
        <w:t xml:space="preserve"> </w:t>
      </w:r>
      <w:r w:rsidRPr="00206ACB">
        <w:rPr>
          <w:rFonts w:cstheme="minorHAnsi"/>
        </w:rPr>
        <w:t>Introduction</w:t>
      </w:r>
      <w:r w:rsidR="00AC466E" w:rsidRPr="00206ACB">
        <w:rPr>
          <w:rFonts w:cstheme="minorHAnsi"/>
        </w:rPr>
        <w:t xml:space="preserve"> </w:t>
      </w:r>
      <w:r w:rsidRPr="00206ACB">
        <w:rPr>
          <w:rFonts w:cstheme="minorHAnsi"/>
        </w:rPr>
        <w:t>to</w:t>
      </w:r>
      <w:r w:rsidR="00AC466E" w:rsidRPr="00206ACB">
        <w:rPr>
          <w:rFonts w:cstheme="minorHAnsi"/>
        </w:rPr>
        <w:t xml:space="preserve"> </w:t>
      </w:r>
      <w:r w:rsidRPr="00206ACB">
        <w:rPr>
          <w:rFonts w:cstheme="minorHAnsi"/>
        </w:rPr>
        <w:t>the</w:t>
      </w:r>
      <w:r w:rsidR="00AC466E" w:rsidRPr="00206ACB">
        <w:rPr>
          <w:rFonts w:cstheme="minorHAnsi"/>
        </w:rPr>
        <w:t xml:space="preserve"> </w:t>
      </w:r>
      <w:r w:rsidRPr="00206ACB">
        <w:rPr>
          <w:rFonts w:cstheme="minorHAnsi"/>
        </w:rPr>
        <w:t>NES</w:t>
      </w:r>
      <w:bookmarkEnd w:id="4"/>
      <w:bookmarkEnd w:id="5"/>
    </w:p>
    <w:p w14:paraId="2D0A491B" w14:textId="0483064F" w:rsidR="00AC595C" w:rsidRPr="00206ACB" w:rsidRDefault="00854E92" w:rsidP="00845F33">
      <w:pPr>
        <w:rPr>
          <w:rFonts w:cstheme="minorHAnsi"/>
          <w:szCs w:val="26"/>
        </w:rPr>
      </w:pPr>
      <w:r w:rsidRPr="00206ACB">
        <w:rPr>
          <w:rFonts w:cstheme="minorHAnsi"/>
          <w:szCs w:val="26"/>
        </w:rPr>
        <w:t>In</w:t>
      </w:r>
      <w:r w:rsidR="00AC466E" w:rsidRPr="00206ACB">
        <w:rPr>
          <w:rFonts w:cstheme="minorHAnsi"/>
          <w:szCs w:val="26"/>
        </w:rPr>
        <w:t xml:space="preserve"> </w:t>
      </w:r>
      <w:r w:rsidRPr="006D620C">
        <w:t>broad</w:t>
      </w:r>
      <w:r w:rsidR="00AC466E" w:rsidRPr="006D620C">
        <w:t xml:space="preserve"> </w:t>
      </w:r>
      <w:r w:rsidRPr="006D620C">
        <w:t>terms,</w:t>
      </w:r>
      <w:r w:rsidR="00AC466E" w:rsidRPr="006D620C">
        <w:t xml:space="preserve"> </w:t>
      </w:r>
      <w:r w:rsidRPr="006D620C">
        <w:t>the</w:t>
      </w:r>
      <w:r w:rsidR="00AC466E" w:rsidRPr="006D620C">
        <w:t xml:space="preserve"> </w:t>
      </w:r>
      <w:r w:rsidRPr="006D620C">
        <w:t>NES</w:t>
      </w:r>
      <w:r w:rsidR="00AC466E" w:rsidRPr="006D620C">
        <w:t xml:space="preserve"> </w:t>
      </w:r>
      <w:r w:rsidRPr="006D620C">
        <w:t>(“Nintendo</w:t>
      </w:r>
      <w:r w:rsidR="00AC466E" w:rsidRPr="006D620C">
        <w:t xml:space="preserve"> </w:t>
      </w:r>
      <w:r w:rsidRPr="006D620C">
        <w:t>Entertainment</w:t>
      </w:r>
      <w:r w:rsidR="00AC466E" w:rsidRPr="006D620C">
        <w:t xml:space="preserve"> </w:t>
      </w:r>
      <w:r w:rsidRPr="006D620C">
        <w:t>System”)</w:t>
      </w:r>
      <w:r w:rsidR="00AC466E" w:rsidRPr="006D620C">
        <w:t xml:space="preserve"> </w:t>
      </w:r>
      <w:r w:rsidRPr="006D620C">
        <w:t>is</w:t>
      </w:r>
      <w:r w:rsidR="00AC466E" w:rsidRPr="006D620C">
        <w:t xml:space="preserve"> </w:t>
      </w:r>
      <w:r w:rsidRPr="006D620C">
        <w:t>a</w:t>
      </w:r>
      <w:r w:rsidR="00AC466E" w:rsidRPr="006D620C">
        <w:t xml:space="preserve"> </w:t>
      </w:r>
      <w:r w:rsidRPr="006D620C">
        <w:t>home</w:t>
      </w:r>
      <w:r w:rsidR="00AC466E" w:rsidRPr="006D620C">
        <w:t xml:space="preserve"> </w:t>
      </w:r>
      <w:r w:rsidRPr="006D620C">
        <w:t>video</w:t>
      </w:r>
      <w:r w:rsidR="00AC466E" w:rsidRPr="006D620C">
        <w:t xml:space="preserve"> </w:t>
      </w:r>
      <w:r w:rsidRPr="006D620C">
        <w:t>game</w:t>
      </w:r>
      <w:r w:rsidR="00AC466E" w:rsidRPr="006D620C">
        <w:t xml:space="preserve"> </w:t>
      </w:r>
      <w:r w:rsidRPr="006D620C">
        <w:t>console</w:t>
      </w:r>
      <w:r w:rsidR="00AC466E" w:rsidRPr="006D620C">
        <w:t xml:space="preserve"> </w:t>
      </w:r>
      <w:r w:rsidRPr="006D620C">
        <w:t>designed</w:t>
      </w:r>
      <w:r w:rsidR="00AC466E" w:rsidRPr="006D620C">
        <w:t xml:space="preserve"> </w:t>
      </w:r>
      <w:r w:rsidRPr="006D620C">
        <w:t>to</w:t>
      </w:r>
      <w:r w:rsidR="00AC466E" w:rsidRPr="006D620C">
        <w:t xml:space="preserve"> </w:t>
      </w:r>
      <w:r w:rsidRPr="006D620C">
        <w:t>connect</w:t>
      </w:r>
      <w:r w:rsidR="00AC466E" w:rsidRPr="006D620C">
        <w:t xml:space="preserve"> </w:t>
      </w:r>
      <w:r w:rsidRPr="006D620C">
        <w:t>to</w:t>
      </w:r>
      <w:r w:rsidR="00AC466E" w:rsidRPr="006D620C">
        <w:t xml:space="preserve"> </w:t>
      </w:r>
      <w:r w:rsidRPr="006D620C">
        <w:t>a</w:t>
      </w:r>
      <w:r w:rsidR="00AC466E" w:rsidRPr="006D620C">
        <w:t xml:space="preserve"> </w:t>
      </w:r>
      <w:r w:rsidRPr="006D620C">
        <w:t>CRT</w:t>
      </w:r>
      <w:r w:rsidR="00AC466E" w:rsidRPr="006D620C">
        <w:t xml:space="preserve"> </w:t>
      </w:r>
      <w:r w:rsidRPr="006D620C">
        <w:t>television.</w:t>
      </w:r>
      <w:r w:rsidR="00AC466E" w:rsidRPr="006D620C">
        <w:t xml:space="preserve"> </w:t>
      </w:r>
      <w:r w:rsidRPr="006D620C">
        <w:t>It</w:t>
      </w:r>
      <w:r w:rsidR="00AC466E" w:rsidRPr="006D620C">
        <w:t xml:space="preserve"> </w:t>
      </w:r>
      <w:r w:rsidRPr="006D620C">
        <w:t>uses</w:t>
      </w:r>
      <w:r w:rsidR="00AC466E" w:rsidRPr="006D620C">
        <w:t xml:space="preserve"> </w:t>
      </w:r>
      <w:r w:rsidRPr="006D620C">
        <w:t>interchangeable,</w:t>
      </w:r>
      <w:r w:rsidR="00AC466E" w:rsidRPr="006D620C">
        <w:t xml:space="preserve"> </w:t>
      </w:r>
      <w:r w:rsidRPr="006D620C">
        <w:t>read-only</w:t>
      </w:r>
      <w:r w:rsidR="00AC466E" w:rsidRPr="006D620C">
        <w:t xml:space="preserve"> </w:t>
      </w:r>
      <w:r w:rsidRPr="006D620C">
        <w:t>cartridges</w:t>
      </w:r>
      <w:r w:rsidR="00AC466E" w:rsidRPr="006D620C">
        <w:t xml:space="preserve"> </w:t>
      </w:r>
      <w:r w:rsidRPr="006D620C">
        <w:t>(“Game</w:t>
      </w:r>
      <w:r w:rsidR="00AC466E" w:rsidRPr="006D620C">
        <w:t xml:space="preserve"> </w:t>
      </w:r>
      <w:r w:rsidRPr="006D620C">
        <w:t>Paks”)</w:t>
      </w:r>
      <w:r w:rsidR="00AC466E" w:rsidRPr="006D620C">
        <w:t xml:space="preserve"> </w:t>
      </w:r>
      <w:r w:rsidRPr="006D620C">
        <w:t>to</w:t>
      </w:r>
      <w:r w:rsidR="00AC466E" w:rsidRPr="006D620C">
        <w:t xml:space="preserve"> </w:t>
      </w:r>
      <w:r w:rsidRPr="006D620C">
        <w:t>store</w:t>
      </w:r>
      <w:r w:rsidR="00AC466E" w:rsidRPr="006D620C">
        <w:t xml:space="preserve"> </w:t>
      </w:r>
      <w:r w:rsidRPr="006D620C">
        <w:t>games,</w:t>
      </w:r>
      <w:r w:rsidR="00AC466E" w:rsidRPr="006D620C">
        <w:t xml:space="preserve"> </w:t>
      </w:r>
      <w:r w:rsidRPr="006D620C">
        <w:t>since</w:t>
      </w:r>
      <w:r w:rsidR="00AC466E" w:rsidRPr="006D620C">
        <w:t xml:space="preserve"> </w:t>
      </w:r>
      <w:r w:rsidRPr="006D620C">
        <w:t>the</w:t>
      </w:r>
      <w:r w:rsidR="00AC466E" w:rsidRPr="006D620C">
        <w:t xml:space="preserve"> </w:t>
      </w:r>
      <w:r w:rsidRPr="006D620C">
        <w:t>system</w:t>
      </w:r>
      <w:r w:rsidR="00AC466E" w:rsidRPr="006D620C">
        <w:t xml:space="preserve"> </w:t>
      </w:r>
      <w:r w:rsidRPr="006D620C">
        <w:t>has</w:t>
      </w:r>
      <w:r w:rsidR="00AC466E" w:rsidRPr="006D620C">
        <w:t xml:space="preserve"> </w:t>
      </w:r>
      <w:r w:rsidRPr="006D620C">
        <w:t>no</w:t>
      </w:r>
      <w:r w:rsidR="00AC466E" w:rsidRPr="006D620C">
        <w:t xml:space="preserve"> </w:t>
      </w:r>
      <w:r w:rsidRPr="006D620C">
        <w:t>permanent</w:t>
      </w:r>
      <w:r w:rsidR="00AC466E" w:rsidRPr="006D620C">
        <w:t xml:space="preserve"> </w:t>
      </w:r>
      <w:r w:rsidRPr="006D620C">
        <w:t>means</w:t>
      </w:r>
      <w:r w:rsidR="00AC466E" w:rsidRPr="006D620C">
        <w:t xml:space="preserve"> </w:t>
      </w:r>
      <w:r w:rsidRPr="006D620C">
        <w:t>of</w:t>
      </w:r>
      <w:r w:rsidR="00AC466E" w:rsidRPr="006D620C">
        <w:t xml:space="preserve"> </w:t>
      </w:r>
      <w:r w:rsidRPr="006D620C">
        <w:t>storage.</w:t>
      </w:r>
      <w:r w:rsidR="00AC466E" w:rsidRPr="006D620C">
        <w:t xml:space="preserve"> </w:t>
      </w:r>
      <w:r w:rsidRPr="006D620C">
        <w:t>Input</w:t>
      </w:r>
      <w:r w:rsidR="00AC466E" w:rsidRPr="006D620C">
        <w:t xml:space="preserve"> </w:t>
      </w:r>
      <w:r w:rsidRPr="006D620C">
        <w:t>comes</w:t>
      </w:r>
      <w:r w:rsidR="00AC466E" w:rsidRPr="006D620C">
        <w:t xml:space="preserve"> </w:t>
      </w:r>
      <w:r w:rsidRPr="006D620C">
        <w:t>in</w:t>
      </w:r>
      <w:r w:rsidR="00AC466E" w:rsidRPr="006D620C">
        <w:t xml:space="preserve"> </w:t>
      </w:r>
      <w:r w:rsidRPr="006D620C">
        <w:t>the</w:t>
      </w:r>
      <w:r w:rsidR="00AC466E" w:rsidRPr="006D620C">
        <w:t xml:space="preserve"> </w:t>
      </w:r>
      <w:r w:rsidRPr="006D620C">
        <w:t>form</w:t>
      </w:r>
      <w:r w:rsidR="00AC466E" w:rsidRPr="006D620C">
        <w:t xml:space="preserve"> </w:t>
      </w:r>
      <w:r w:rsidRPr="006D620C">
        <w:t>of</w:t>
      </w:r>
      <w:r w:rsidR="00AC466E" w:rsidRPr="006D620C">
        <w:t xml:space="preserve"> </w:t>
      </w:r>
      <w:r w:rsidRPr="006D620C">
        <w:t>two</w:t>
      </w:r>
      <w:r w:rsidR="00AC466E" w:rsidRPr="006D620C">
        <w:t xml:space="preserve"> </w:t>
      </w:r>
      <w:r w:rsidRPr="006D620C">
        <w:t>controller</w:t>
      </w:r>
      <w:r w:rsidR="00AC466E" w:rsidRPr="006D620C">
        <w:t xml:space="preserve"> </w:t>
      </w:r>
      <w:r w:rsidRPr="006D620C">
        <w:t>ports</w:t>
      </w:r>
      <w:r w:rsidR="00AC466E" w:rsidRPr="006D620C">
        <w:t xml:space="preserve"> </w:t>
      </w:r>
      <w:r w:rsidRPr="006D620C">
        <w:t>on</w:t>
      </w:r>
      <w:r w:rsidR="00AC466E" w:rsidRPr="006D620C">
        <w:t xml:space="preserve"> </w:t>
      </w:r>
      <w:r w:rsidRPr="006D620C">
        <w:t>the</w:t>
      </w:r>
      <w:r w:rsidR="00AC466E" w:rsidRPr="006D620C">
        <w:t xml:space="preserve"> </w:t>
      </w:r>
      <w:r w:rsidRPr="006D620C">
        <w:t>front</w:t>
      </w:r>
      <w:r w:rsidR="00AC466E" w:rsidRPr="006D620C">
        <w:t xml:space="preserve"> </w:t>
      </w:r>
      <w:r w:rsidRPr="006D620C">
        <w:t>of</w:t>
      </w:r>
      <w:r w:rsidR="00AC466E" w:rsidRPr="006D620C">
        <w:t xml:space="preserve"> </w:t>
      </w:r>
      <w:r w:rsidRPr="006D620C">
        <w:t>the</w:t>
      </w:r>
      <w:r w:rsidR="00AC466E" w:rsidRPr="006D620C">
        <w:t xml:space="preserve"> </w:t>
      </w:r>
      <w:r w:rsidRPr="006D620C">
        <w:t>system;</w:t>
      </w:r>
      <w:r w:rsidR="00AC466E" w:rsidRPr="006D620C">
        <w:t xml:space="preserve"> </w:t>
      </w:r>
      <w:r w:rsidRPr="006D620C">
        <w:t>the</w:t>
      </w:r>
      <w:r w:rsidR="00AC466E" w:rsidRPr="006D620C">
        <w:t xml:space="preserve"> </w:t>
      </w:r>
      <w:r w:rsidRPr="006D620C">
        <w:t>standard</w:t>
      </w:r>
      <w:r w:rsidR="00AC466E" w:rsidRPr="006D620C">
        <w:t xml:space="preserve"> </w:t>
      </w:r>
      <w:r w:rsidRPr="006D620C">
        <w:t>NES</w:t>
      </w:r>
      <w:r w:rsidR="00AC466E" w:rsidRPr="006D620C">
        <w:t xml:space="preserve"> </w:t>
      </w:r>
      <w:r w:rsidRPr="006D620C">
        <w:t>controller</w:t>
      </w:r>
      <w:r w:rsidR="00AC466E" w:rsidRPr="00206ACB">
        <w:rPr>
          <w:rFonts w:cstheme="minorHAnsi"/>
          <w:szCs w:val="26"/>
        </w:rPr>
        <w:t xml:space="preserve"> </w:t>
      </w:r>
      <w:r w:rsidRPr="00206ACB">
        <w:rPr>
          <w:rFonts w:cstheme="minorHAnsi"/>
          <w:szCs w:val="26"/>
        </w:rPr>
        <w:t>has</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4-way,</w:t>
      </w:r>
      <w:r w:rsidR="00AC466E" w:rsidRPr="00206ACB">
        <w:rPr>
          <w:rFonts w:cstheme="minorHAnsi"/>
          <w:szCs w:val="26"/>
        </w:rPr>
        <w:t xml:space="preserve"> </w:t>
      </w:r>
      <w:r w:rsidRPr="00206ACB">
        <w:rPr>
          <w:rFonts w:cstheme="minorHAnsi"/>
          <w:szCs w:val="26"/>
        </w:rPr>
        <w:t>cross-shaped</w:t>
      </w:r>
      <w:r w:rsidR="00AC466E" w:rsidRPr="00206ACB">
        <w:rPr>
          <w:rFonts w:cstheme="minorHAnsi"/>
          <w:szCs w:val="26"/>
        </w:rPr>
        <w:t xml:space="preserve"> </w:t>
      </w:r>
      <w:r w:rsidRPr="00206ACB">
        <w:rPr>
          <w:rFonts w:cstheme="minorHAnsi"/>
          <w:szCs w:val="26"/>
        </w:rPr>
        <w:t>directional</w:t>
      </w:r>
      <w:r w:rsidR="00AC466E" w:rsidRPr="00206ACB">
        <w:rPr>
          <w:rFonts w:cstheme="minorHAnsi"/>
          <w:szCs w:val="26"/>
        </w:rPr>
        <w:t xml:space="preserve"> </w:t>
      </w:r>
      <w:r w:rsidRPr="00206ACB">
        <w:rPr>
          <w:rFonts w:cstheme="minorHAnsi"/>
          <w:szCs w:val="26"/>
        </w:rPr>
        <w:t>pad</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206ACB">
        <w:rPr>
          <w:rFonts w:cstheme="minorHAnsi"/>
          <w:szCs w:val="26"/>
        </w:rPr>
        <w:t>four</w:t>
      </w:r>
      <w:r w:rsidR="00AC466E" w:rsidRPr="00206ACB">
        <w:rPr>
          <w:rFonts w:cstheme="minorHAnsi"/>
          <w:szCs w:val="26"/>
        </w:rPr>
        <w:t xml:space="preserve"> </w:t>
      </w:r>
      <w:r w:rsidRPr="00206ACB">
        <w:rPr>
          <w:rFonts w:cstheme="minorHAnsi"/>
          <w:szCs w:val="26"/>
        </w:rPr>
        <w:t>additional</w:t>
      </w:r>
      <w:r w:rsidR="00AC466E" w:rsidRPr="00206ACB">
        <w:rPr>
          <w:rFonts w:cstheme="minorHAnsi"/>
          <w:szCs w:val="26"/>
        </w:rPr>
        <w:t xml:space="preserve"> </w:t>
      </w:r>
      <w:r w:rsidRPr="00206ACB">
        <w:rPr>
          <w:rFonts w:cstheme="minorHAnsi"/>
          <w:szCs w:val="26"/>
        </w:rPr>
        <w:t>buttons,</w:t>
      </w:r>
      <w:r w:rsidR="00AC466E" w:rsidRPr="00206ACB">
        <w:rPr>
          <w:rFonts w:cstheme="minorHAnsi"/>
          <w:szCs w:val="26"/>
        </w:rPr>
        <w:t xml:space="preserve"> </w:t>
      </w:r>
      <w:r w:rsidRPr="00206ACB">
        <w:rPr>
          <w:rFonts w:cstheme="minorHAnsi"/>
          <w:szCs w:val="26"/>
        </w:rPr>
        <w:t>labelled</w:t>
      </w:r>
      <w:r w:rsidR="00AC466E" w:rsidRPr="00206ACB">
        <w:rPr>
          <w:rFonts w:cstheme="minorHAnsi"/>
          <w:szCs w:val="26"/>
        </w:rPr>
        <w:t xml:space="preserve"> </w:t>
      </w:r>
      <w:r w:rsidRPr="00206ACB">
        <w:rPr>
          <w:rFonts w:cstheme="minorHAnsi"/>
          <w:szCs w:val="26"/>
        </w:rPr>
        <w:t>Start,</w:t>
      </w:r>
      <w:r w:rsidR="00AC466E" w:rsidRPr="00206ACB">
        <w:rPr>
          <w:rFonts w:cstheme="minorHAnsi"/>
          <w:szCs w:val="26"/>
        </w:rPr>
        <w:t xml:space="preserve"> </w:t>
      </w:r>
      <w:r w:rsidRPr="00206ACB">
        <w:rPr>
          <w:rFonts w:cstheme="minorHAnsi"/>
          <w:szCs w:val="26"/>
        </w:rPr>
        <w:t>Select,</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206ACB">
        <w:rPr>
          <w:rFonts w:cstheme="minorHAnsi"/>
          <w:szCs w:val="26"/>
        </w:rPr>
        <w:t>B.</w:t>
      </w:r>
    </w:p>
    <w:p w14:paraId="4C3B1030" w14:textId="10AD94C0" w:rsidR="00854E92" w:rsidRPr="006D620C" w:rsidRDefault="00845F33" w:rsidP="00861D65">
      <w:pPr>
        <w:ind w:firstLine="0"/>
        <w:jc w:val="center"/>
      </w:pPr>
      <w:r>
        <w:rPr>
          <w:noProof/>
        </w:rPr>
        <w:drawing>
          <wp:inline distT="0" distB="0" distL="0" distR="0" wp14:anchorId="727AD5C9" wp14:editId="6E305008">
            <wp:extent cx="4572000" cy="2486025"/>
            <wp:effectExtent l="0" t="0" r="0" b="0"/>
            <wp:docPr id="198194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2486025"/>
                    </a:xfrm>
                    <a:prstGeom prst="rect">
                      <a:avLst/>
                    </a:prstGeom>
                    <a:noFill/>
                  </pic:spPr>
                </pic:pic>
              </a:graphicData>
            </a:graphic>
          </wp:inline>
        </w:drawing>
      </w:r>
    </w:p>
    <w:p w14:paraId="7EA3700F" w14:textId="7923D226" w:rsidR="00AC595C" w:rsidRPr="00206ACB" w:rsidRDefault="00854E92" w:rsidP="00861D65">
      <w:pPr>
        <w:ind w:firstLine="0"/>
        <w:jc w:val="center"/>
        <w:rPr>
          <w:rStyle w:val="marginnote"/>
          <w:rFonts w:cstheme="minorHAnsi"/>
          <w:color w:val="111111"/>
          <w:szCs w:val="26"/>
        </w:rPr>
      </w:pPr>
      <w:r w:rsidRPr="00206ACB">
        <w:rPr>
          <w:rStyle w:val="marginnote"/>
          <w:rFonts w:cstheme="minorHAnsi"/>
          <w:color w:val="111111"/>
          <w:szCs w:val="26"/>
        </w:rPr>
        <w:t>An</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console</w:t>
      </w:r>
      <w:r w:rsidR="00AC466E" w:rsidRPr="00206ACB">
        <w:rPr>
          <w:rStyle w:val="marginnote"/>
          <w:rFonts w:cstheme="minorHAnsi"/>
          <w:color w:val="111111"/>
          <w:szCs w:val="26"/>
        </w:rPr>
        <w:t xml:space="preserve"> </w:t>
      </w:r>
      <w:r w:rsidRPr="00206ACB">
        <w:rPr>
          <w:rStyle w:val="marginnote"/>
          <w:rFonts w:cstheme="minorHAnsi"/>
          <w:color w:val="111111"/>
          <w:szCs w:val="26"/>
        </w:rPr>
        <w:t>with</w:t>
      </w:r>
      <w:r w:rsidR="00AC466E" w:rsidRPr="00206ACB">
        <w:rPr>
          <w:rStyle w:val="marginnote"/>
          <w:rFonts w:cstheme="minorHAnsi"/>
          <w:color w:val="111111"/>
          <w:szCs w:val="26"/>
        </w:rPr>
        <w:t xml:space="preserve"> </w:t>
      </w:r>
      <w:r w:rsidRPr="00206ACB">
        <w:rPr>
          <w:rStyle w:val="marginnote"/>
          <w:rFonts w:cstheme="minorHAnsi"/>
          <w:color w:val="111111"/>
          <w:szCs w:val="26"/>
        </w:rPr>
        <w:t>one</w:t>
      </w:r>
      <w:r w:rsidR="00AC466E" w:rsidRPr="00206ACB">
        <w:rPr>
          <w:rStyle w:val="marginnote"/>
          <w:rFonts w:cstheme="minorHAnsi"/>
          <w:color w:val="111111"/>
          <w:szCs w:val="26"/>
        </w:rPr>
        <w:t xml:space="preserve"> </w:t>
      </w:r>
      <w:r w:rsidRPr="00206ACB">
        <w:rPr>
          <w:rStyle w:val="marginnote"/>
          <w:rFonts w:cstheme="minorHAnsi"/>
          <w:color w:val="111111"/>
          <w:szCs w:val="26"/>
        </w:rPr>
        <w:t>controller.</w:t>
      </w:r>
    </w:p>
    <w:p w14:paraId="2BF56731" w14:textId="7A0AEF9A" w:rsidR="00854E92" w:rsidRPr="00206ACB" w:rsidRDefault="00854E92" w:rsidP="00861D65">
      <w:pPr>
        <w:ind w:firstLine="0"/>
        <w:jc w:val="center"/>
        <w:rPr>
          <w:rFonts w:cstheme="minorHAnsi"/>
          <w:kern w:val="0"/>
          <w:szCs w:val="26"/>
          <w:lang w:eastAsia="ja-JP"/>
        </w:rPr>
      </w:pPr>
      <w:r w:rsidRPr="00206ACB">
        <w:rPr>
          <w:rStyle w:val="marginnote"/>
          <w:rFonts w:cstheme="minorHAnsi"/>
          <w:color w:val="111111"/>
          <w:szCs w:val="26"/>
        </w:rPr>
        <w:t>Photo</w:t>
      </w:r>
      <w:r w:rsidR="00AC466E" w:rsidRPr="00206ACB">
        <w:rPr>
          <w:rStyle w:val="marginnote"/>
          <w:rFonts w:cstheme="minorHAnsi"/>
          <w:color w:val="111111"/>
          <w:szCs w:val="26"/>
        </w:rPr>
        <w:t xml:space="preserve"> </w:t>
      </w:r>
      <w:r w:rsidRPr="00206ACB">
        <w:rPr>
          <w:rStyle w:val="marginnote"/>
          <w:rFonts w:cstheme="minorHAnsi"/>
          <w:color w:val="111111"/>
          <w:szCs w:val="26"/>
        </w:rPr>
        <w:t>by</w:t>
      </w:r>
      <w:r w:rsidR="00AC466E" w:rsidRPr="00206ACB">
        <w:rPr>
          <w:rStyle w:val="marginnote"/>
          <w:rFonts w:cstheme="minorHAnsi"/>
          <w:color w:val="111111"/>
          <w:szCs w:val="26"/>
        </w:rPr>
        <w:t xml:space="preserve"> </w:t>
      </w:r>
      <w:hyperlink r:id="rId18" w:tgtFrame="_blank" w:history="1">
        <w:r w:rsidRPr="00206ACB">
          <w:rPr>
            <w:rStyle w:val="Hyperlink"/>
            <w:rFonts w:cstheme="minorHAnsi"/>
            <w:color w:val="82642B"/>
            <w:szCs w:val="26"/>
          </w:rPr>
          <w:t>Evan</w:t>
        </w:r>
        <w:r w:rsidR="00AC466E" w:rsidRPr="00206ACB">
          <w:rPr>
            <w:rStyle w:val="Hyperlink"/>
            <w:rFonts w:cstheme="minorHAnsi"/>
            <w:color w:val="82642B"/>
            <w:szCs w:val="26"/>
          </w:rPr>
          <w:t xml:space="preserve"> </w:t>
        </w:r>
        <w:r w:rsidRPr="00206ACB">
          <w:rPr>
            <w:rStyle w:val="Hyperlink"/>
            <w:rFonts w:cstheme="minorHAnsi"/>
            <w:color w:val="82642B"/>
            <w:szCs w:val="26"/>
          </w:rPr>
          <w:t>Amos</w:t>
        </w:r>
      </w:hyperlink>
      <w:r w:rsidRPr="00206ACB">
        <w:rPr>
          <w:rStyle w:val="marginnote"/>
          <w:rFonts w:cstheme="minorHAnsi"/>
          <w:color w:val="111111"/>
          <w:szCs w:val="26"/>
        </w:rPr>
        <w:t>.</w:t>
      </w:r>
    </w:p>
    <w:p w14:paraId="0084821F" w14:textId="30DF3467" w:rsidR="00854E92" w:rsidRPr="00206ACB" w:rsidRDefault="00854E92" w:rsidP="00845F33">
      <w:r w:rsidRPr="00206ACB">
        <w:t>The</w:t>
      </w:r>
      <w:r w:rsidR="00AC466E" w:rsidRPr="00206ACB">
        <w:t xml:space="preserve"> </w:t>
      </w:r>
      <w:r w:rsidRPr="00206ACB">
        <w:t>NES</w:t>
      </w:r>
      <w:r w:rsidR="00AC466E" w:rsidRPr="00206ACB">
        <w:t xml:space="preserve"> </w:t>
      </w:r>
      <w:r w:rsidRPr="00206ACB">
        <w:t>was</w:t>
      </w:r>
      <w:r w:rsidR="00AC466E" w:rsidRPr="00206ACB">
        <w:t xml:space="preserve"> </w:t>
      </w:r>
      <w:r w:rsidRPr="00206ACB">
        <w:t>first</w:t>
      </w:r>
      <w:r w:rsidR="00AC466E" w:rsidRPr="00206ACB">
        <w:t xml:space="preserve"> </w:t>
      </w:r>
      <w:r w:rsidRPr="00206ACB">
        <w:t>released</w:t>
      </w:r>
      <w:r w:rsidR="00AC466E" w:rsidRPr="00206ACB">
        <w:t xml:space="preserve"> </w:t>
      </w:r>
      <w:r w:rsidRPr="00206ACB">
        <w:t>in</w:t>
      </w:r>
      <w:r w:rsidR="00AC466E" w:rsidRPr="00206ACB">
        <w:t xml:space="preserve"> </w:t>
      </w:r>
      <w:r w:rsidRPr="00206ACB">
        <w:t>the</w:t>
      </w:r>
      <w:r w:rsidR="00AC466E" w:rsidRPr="00206ACB">
        <w:t xml:space="preserve"> </w:t>
      </w:r>
      <w:r w:rsidRPr="00206ACB">
        <w:t>U.S.</w:t>
      </w:r>
      <w:r w:rsidR="00AC466E" w:rsidRPr="00206ACB">
        <w:t xml:space="preserve"> </w:t>
      </w:r>
      <w:r w:rsidRPr="00206ACB">
        <w:t>in</w:t>
      </w:r>
      <w:r w:rsidR="00AC466E" w:rsidRPr="00206ACB">
        <w:t xml:space="preserve"> </w:t>
      </w:r>
      <w:r w:rsidRPr="00206ACB">
        <w:t>1985;</w:t>
      </w:r>
      <w:r w:rsidR="00AC466E" w:rsidRPr="00206ACB">
        <w:t xml:space="preserve"> </w:t>
      </w:r>
      <w:r w:rsidRPr="00206ACB">
        <w:t>no</w:t>
      </w:r>
      <w:r w:rsidR="00AC466E" w:rsidRPr="00206ACB">
        <w:t xml:space="preserve"> </w:t>
      </w:r>
      <w:r w:rsidRPr="00206ACB">
        <w:t>one</w:t>
      </w:r>
      <w:r w:rsidR="00AC466E" w:rsidRPr="00206ACB">
        <w:t xml:space="preserve"> </w:t>
      </w:r>
      <w:r w:rsidRPr="00206ACB">
        <w:t>is</w:t>
      </w:r>
      <w:r w:rsidR="00AC466E" w:rsidRPr="00206ACB">
        <w:t xml:space="preserve"> </w:t>
      </w:r>
      <w:r w:rsidRPr="00206ACB">
        <w:t>sure</w:t>
      </w:r>
      <w:r w:rsidR="00AC466E" w:rsidRPr="00206ACB">
        <w:t xml:space="preserve"> </w:t>
      </w:r>
      <w:r w:rsidRPr="00206ACB">
        <w:t>exactly</w:t>
      </w:r>
      <w:r w:rsidR="00AC466E" w:rsidRPr="00206ACB">
        <w:t xml:space="preserve"> </w:t>
      </w:r>
      <w:r w:rsidRPr="00206ACB">
        <w:t>when,</w:t>
      </w:r>
      <w:r w:rsidR="00AC466E" w:rsidRPr="00206ACB">
        <w:t xml:space="preserve"> </w:t>
      </w:r>
      <w:r w:rsidRPr="00206ACB">
        <w:t>but</w:t>
      </w:r>
      <w:r w:rsidR="00AC466E" w:rsidRPr="00206ACB">
        <w:t xml:space="preserve"> </w:t>
      </w:r>
      <w:r w:rsidRPr="00206ACB">
        <w:t>most</w:t>
      </w:r>
      <w:r w:rsidR="00AC466E" w:rsidRPr="00206ACB">
        <w:t xml:space="preserve"> </w:t>
      </w:r>
      <w:r w:rsidRPr="00206ACB">
        <w:t>sources</w:t>
      </w:r>
      <w:r w:rsidR="00AC466E" w:rsidRPr="00206ACB">
        <w:t xml:space="preserve"> </w:t>
      </w:r>
      <w:r w:rsidRPr="00206ACB">
        <w:t>estimate</w:t>
      </w:r>
      <w:r w:rsidR="00AC466E" w:rsidRPr="00206ACB">
        <w:t xml:space="preserve"> </w:t>
      </w:r>
      <w:r w:rsidRPr="00206ACB">
        <w:t>it</w:t>
      </w:r>
      <w:r w:rsidR="00AC466E" w:rsidRPr="00206ACB">
        <w:t xml:space="preserve"> </w:t>
      </w:r>
      <w:r w:rsidRPr="00206ACB">
        <w:t>was</w:t>
      </w:r>
      <w:r w:rsidR="00AC466E" w:rsidRPr="00206ACB">
        <w:t xml:space="preserve"> </w:t>
      </w:r>
      <w:r w:rsidRPr="00206ACB">
        <w:t>in</w:t>
      </w:r>
      <w:r w:rsidR="00AC466E" w:rsidRPr="00206ACB">
        <w:t xml:space="preserve"> </w:t>
      </w:r>
      <w:r w:rsidRPr="00206ACB">
        <w:t>October</w:t>
      </w:r>
      <w:r w:rsidR="00AC466E" w:rsidRPr="00206ACB">
        <w:t xml:space="preserve"> </w:t>
      </w:r>
      <w:r w:rsidRPr="00206ACB">
        <w:t>of</w:t>
      </w:r>
      <w:r w:rsidR="00AC466E" w:rsidRPr="00206ACB">
        <w:t xml:space="preserve"> </w:t>
      </w:r>
      <w:r w:rsidRPr="00206ACB">
        <w:t>that</w:t>
      </w:r>
      <w:r w:rsidR="00AC466E" w:rsidRPr="00206ACB">
        <w:t xml:space="preserve"> </w:t>
      </w:r>
      <w:r w:rsidRPr="00206ACB">
        <w:t>year.</w:t>
      </w:r>
      <w:r w:rsidR="00AC466E" w:rsidRPr="00206ACB">
        <w:t xml:space="preserve"> </w:t>
      </w:r>
      <w:r w:rsidRPr="00206ACB">
        <w:t>Nintendo</w:t>
      </w:r>
      <w:r w:rsidR="00AC466E" w:rsidRPr="00206ACB">
        <w:t xml:space="preserve"> </w:t>
      </w:r>
      <w:r w:rsidRPr="00206ACB">
        <w:t>continued</w:t>
      </w:r>
      <w:r w:rsidR="00AC466E" w:rsidRPr="00206ACB">
        <w:t xml:space="preserve"> </w:t>
      </w:r>
      <w:r w:rsidRPr="00206ACB">
        <w:t>to</w:t>
      </w:r>
      <w:r w:rsidR="00AC466E" w:rsidRPr="00206ACB">
        <w:t xml:space="preserve"> </w:t>
      </w:r>
      <w:r w:rsidRPr="00206ACB">
        <w:t>sell</w:t>
      </w:r>
      <w:r w:rsidR="00AC466E" w:rsidRPr="00206ACB">
        <w:t xml:space="preserve"> </w:t>
      </w:r>
      <w:r w:rsidRPr="00206ACB">
        <w:t>the</w:t>
      </w:r>
      <w:r w:rsidR="00AC466E" w:rsidRPr="00206ACB">
        <w:t xml:space="preserve"> </w:t>
      </w:r>
      <w:r w:rsidRPr="00206ACB">
        <w:t>NES</w:t>
      </w:r>
      <w:r w:rsidR="00AC466E" w:rsidRPr="00206ACB">
        <w:t xml:space="preserve"> </w:t>
      </w:r>
      <w:r w:rsidRPr="00206ACB">
        <w:t>in</w:t>
      </w:r>
      <w:r w:rsidR="00AC466E" w:rsidRPr="00206ACB">
        <w:t xml:space="preserve"> </w:t>
      </w:r>
      <w:r w:rsidRPr="00206ACB">
        <w:t>the</w:t>
      </w:r>
      <w:r w:rsidR="00AC466E" w:rsidRPr="00206ACB">
        <w:t xml:space="preserve"> </w:t>
      </w:r>
      <w:r w:rsidRPr="00206ACB">
        <w:t>U.S.</w:t>
      </w:r>
      <w:r w:rsidR="00AC466E" w:rsidRPr="00206ACB">
        <w:t xml:space="preserve"> </w:t>
      </w:r>
      <w:r w:rsidRPr="00206ACB">
        <w:t>until</w:t>
      </w:r>
      <w:r w:rsidR="00AC466E" w:rsidRPr="00206ACB">
        <w:t xml:space="preserve"> </w:t>
      </w:r>
      <w:r w:rsidRPr="00206ACB">
        <w:t>1995,</w:t>
      </w:r>
      <w:r w:rsidR="00AC466E" w:rsidRPr="00206ACB">
        <w:t xml:space="preserve"> </w:t>
      </w:r>
      <w:r w:rsidRPr="00206ACB">
        <w:t>well</w:t>
      </w:r>
      <w:r w:rsidR="00AC466E" w:rsidRPr="00206ACB">
        <w:t xml:space="preserve"> </w:t>
      </w:r>
      <w:r w:rsidRPr="00206ACB">
        <w:t>past</w:t>
      </w:r>
      <w:r w:rsidR="00AC466E" w:rsidRPr="00206ACB">
        <w:t xml:space="preserve"> </w:t>
      </w:r>
      <w:r w:rsidRPr="00206ACB">
        <w:t>the</w:t>
      </w:r>
      <w:r w:rsidR="00AC466E" w:rsidRPr="00206ACB">
        <w:t xml:space="preserve"> </w:t>
      </w:r>
      <w:r w:rsidRPr="00206ACB">
        <w:t>launch</w:t>
      </w:r>
      <w:r w:rsidR="00AC466E" w:rsidRPr="00206ACB">
        <w:t xml:space="preserve"> </w:t>
      </w:r>
      <w:r w:rsidRPr="00206ACB">
        <w:t>of</w:t>
      </w:r>
      <w:r w:rsidR="00AC466E" w:rsidRPr="00206ACB">
        <w:t xml:space="preserve"> </w:t>
      </w:r>
      <w:r w:rsidRPr="00206ACB">
        <w:t>its</w:t>
      </w:r>
      <w:r w:rsidR="00AC466E" w:rsidRPr="00206ACB">
        <w:t xml:space="preserve"> </w:t>
      </w:r>
      <w:r w:rsidRPr="00206ACB">
        <w:t>successor,</w:t>
      </w:r>
      <w:r w:rsidR="00AC466E" w:rsidRPr="00206ACB">
        <w:t xml:space="preserve"> </w:t>
      </w:r>
      <w:r w:rsidRPr="00206ACB">
        <w:t>the</w:t>
      </w:r>
      <w:r w:rsidR="00AC466E" w:rsidRPr="00206ACB">
        <w:t xml:space="preserve"> </w:t>
      </w:r>
      <w:r w:rsidRPr="00206ACB">
        <w:t>Super</w:t>
      </w:r>
      <w:r w:rsidR="00AC466E" w:rsidRPr="00206ACB">
        <w:t xml:space="preserve"> </w:t>
      </w:r>
      <w:r w:rsidRPr="00206ACB">
        <w:t>NES,</w:t>
      </w:r>
      <w:r w:rsidR="00AC466E" w:rsidRPr="00206ACB">
        <w:t xml:space="preserve"> </w:t>
      </w:r>
      <w:r w:rsidRPr="00206ACB">
        <w:t>in</w:t>
      </w:r>
      <w:r w:rsidR="00AC466E" w:rsidRPr="00206ACB">
        <w:t xml:space="preserve"> </w:t>
      </w:r>
      <w:r w:rsidRPr="00206ACB">
        <w:t>1991.</w:t>
      </w:r>
      <w:r w:rsidR="00AC466E" w:rsidRPr="00206ACB">
        <w:t xml:space="preserve"> </w:t>
      </w:r>
      <w:r w:rsidRPr="00206ACB">
        <w:t>During</w:t>
      </w:r>
      <w:r w:rsidR="00AC466E" w:rsidRPr="00206ACB">
        <w:t xml:space="preserve"> </w:t>
      </w:r>
      <w:r w:rsidRPr="00206ACB">
        <w:t>that</w:t>
      </w:r>
      <w:r w:rsidR="00AC466E" w:rsidRPr="00206ACB">
        <w:t xml:space="preserve"> </w:t>
      </w:r>
      <w:r w:rsidRPr="00206ACB">
        <w:t>ten-year</w:t>
      </w:r>
      <w:r w:rsidR="00AC466E" w:rsidRPr="00206ACB">
        <w:t xml:space="preserve"> </w:t>
      </w:r>
      <w:r w:rsidRPr="00206ACB">
        <w:t>period,</w:t>
      </w:r>
      <w:r w:rsidR="00AC466E" w:rsidRPr="00206ACB">
        <w:t xml:space="preserve"> </w:t>
      </w:r>
      <w:r w:rsidRPr="00206ACB">
        <w:t>nearly</w:t>
      </w:r>
      <w:r w:rsidR="00AC466E" w:rsidRPr="00206ACB">
        <w:t xml:space="preserve"> </w:t>
      </w:r>
      <w:r w:rsidRPr="00206ACB">
        <w:t>700</w:t>
      </w:r>
      <w:r w:rsidR="00AC466E" w:rsidRPr="00206ACB">
        <w:t xml:space="preserve"> </w:t>
      </w:r>
      <w:r w:rsidRPr="00206ACB">
        <w:t>officially-licensed</w:t>
      </w:r>
      <w:r w:rsidR="00AC466E" w:rsidRPr="00206ACB">
        <w:t xml:space="preserve"> </w:t>
      </w:r>
      <w:r w:rsidRPr="00206ACB">
        <w:t>games</w:t>
      </w:r>
      <w:r w:rsidR="00AC466E" w:rsidRPr="00206ACB">
        <w:t xml:space="preserve"> </w:t>
      </w:r>
      <w:r w:rsidRPr="00206ACB">
        <w:t>were</w:t>
      </w:r>
      <w:r w:rsidR="00AC466E" w:rsidRPr="00206ACB">
        <w:t xml:space="preserve"> </w:t>
      </w:r>
      <w:r w:rsidRPr="00206ACB">
        <w:t>released</w:t>
      </w:r>
      <w:r w:rsidR="00AC466E" w:rsidRPr="00206ACB">
        <w:t xml:space="preserve"> </w:t>
      </w:r>
      <w:r w:rsidRPr="00206ACB">
        <w:t>for</w:t>
      </w:r>
      <w:r w:rsidR="00AC466E" w:rsidRPr="00206ACB">
        <w:t xml:space="preserve"> </w:t>
      </w:r>
      <w:r w:rsidRPr="00206ACB">
        <w:t>the</w:t>
      </w:r>
      <w:r w:rsidR="00AC466E" w:rsidRPr="00206ACB">
        <w:t xml:space="preserve"> </w:t>
      </w:r>
      <w:r w:rsidRPr="00206ACB">
        <w:t>NES,</w:t>
      </w:r>
      <w:r w:rsidR="00AC466E" w:rsidRPr="00206ACB">
        <w:t xml:space="preserve"> </w:t>
      </w:r>
      <w:r w:rsidRPr="00206ACB">
        <w:t>produced</w:t>
      </w:r>
      <w:r w:rsidR="00AC466E" w:rsidRPr="00206ACB">
        <w:t xml:space="preserve"> </w:t>
      </w:r>
      <w:r w:rsidRPr="00206ACB">
        <w:t>both</w:t>
      </w:r>
      <w:r w:rsidR="00AC466E" w:rsidRPr="00206ACB">
        <w:t xml:space="preserve"> </w:t>
      </w:r>
      <w:r w:rsidRPr="00206ACB">
        <w:t>by</w:t>
      </w:r>
      <w:r w:rsidR="00AC466E" w:rsidRPr="00206ACB">
        <w:t xml:space="preserve"> </w:t>
      </w:r>
      <w:r w:rsidRPr="00206ACB">
        <w:t>Nintendo</w:t>
      </w:r>
      <w:r w:rsidR="00AC466E" w:rsidRPr="00206ACB">
        <w:t xml:space="preserve"> </w:t>
      </w:r>
      <w:r w:rsidRPr="00206ACB">
        <w:t>directly</w:t>
      </w:r>
      <w:r w:rsidR="00AC466E" w:rsidRPr="00206ACB">
        <w:t xml:space="preserve"> </w:t>
      </w:r>
      <w:r w:rsidRPr="00206ACB">
        <w:t>and</w:t>
      </w:r>
      <w:r w:rsidR="00AC466E" w:rsidRPr="00206ACB">
        <w:t xml:space="preserve"> </w:t>
      </w:r>
      <w:r w:rsidRPr="00206ACB">
        <w:t>by</w:t>
      </w:r>
      <w:r w:rsidR="00AC466E" w:rsidRPr="00206ACB">
        <w:t xml:space="preserve"> </w:t>
      </w:r>
      <w:r w:rsidRPr="00206ACB">
        <w:t>a</w:t>
      </w:r>
      <w:r w:rsidR="00AC466E" w:rsidRPr="00206ACB">
        <w:t xml:space="preserve"> </w:t>
      </w:r>
      <w:r w:rsidRPr="00206ACB">
        <w:t>wide</w:t>
      </w:r>
      <w:r w:rsidR="00AC466E" w:rsidRPr="00206ACB">
        <w:t xml:space="preserve"> </w:t>
      </w:r>
      <w:r w:rsidRPr="00206ACB">
        <w:t>range</w:t>
      </w:r>
      <w:r w:rsidR="00AC466E" w:rsidRPr="00206ACB">
        <w:t xml:space="preserve"> </w:t>
      </w:r>
      <w:r w:rsidRPr="00206ACB">
        <w:t>of</w:t>
      </w:r>
      <w:r w:rsidR="00AC466E" w:rsidRPr="00206ACB">
        <w:t xml:space="preserve"> </w:t>
      </w:r>
      <w:r w:rsidRPr="00206ACB">
        <w:t>third-party</w:t>
      </w:r>
      <w:r w:rsidR="00AC466E" w:rsidRPr="00206ACB">
        <w:t xml:space="preserve"> </w:t>
      </w:r>
      <w:r w:rsidRPr="00206ACB">
        <w:t>developers</w:t>
      </w:r>
      <w:r w:rsidR="00AC466E" w:rsidRPr="00206ACB">
        <w:t xml:space="preserve"> </w:t>
      </w:r>
      <w:r w:rsidRPr="00206ACB">
        <w:t>like</w:t>
      </w:r>
      <w:r w:rsidR="00AC466E" w:rsidRPr="00206ACB">
        <w:t xml:space="preserve"> </w:t>
      </w:r>
      <w:r w:rsidRPr="00206ACB">
        <w:t>Konami</w:t>
      </w:r>
      <w:r w:rsidR="00AC466E" w:rsidRPr="00206ACB">
        <w:t xml:space="preserve"> </w:t>
      </w:r>
      <w:r w:rsidRPr="00206ACB">
        <w:t>and</w:t>
      </w:r>
      <w:r w:rsidR="00AC466E" w:rsidRPr="00206ACB">
        <w:t xml:space="preserve"> </w:t>
      </w:r>
      <w:r w:rsidRPr="00206ACB">
        <w:t>Capcom.</w:t>
      </w:r>
      <w:r w:rsidR="00AC466E" w:rsidRPr="00206ACB">
        <w:t xml:space="preserve"> </w:t>
      </w:r>
      <w:r w:rsidRPr="00206ACB">
        <w:t>It</w:t>
      </w:r>
      <w:r w:rsidR="00AC466E" w:rsidRPr="00206ACB">
        <w:t xml:space="preserve"> </w:t>
      </w:r>
      <w:r w:rsidRPr="00206ACB">
        <w:t>was</w:t>
      </w:r>
      <w:r w:rsidR="00AC466E" w:rsidRPr="00206ACB">
        <w:t xml:space="preserve"> </w:t>
      </w:r>
      <w:r w:rsidRPr="00206ACB">
        <w:t>the</w:t>
      </w:r>
      <w:r w:rsidR="00AC466E" w:rsidRPr="00206ACB">
        <w:t xml:space="preserve"> </w:t>
      </w:r>
      <w:r w:rsidRPr="00206ACB">
        <w:t>best-selling</w:t>
      </w:r>
      <w:r w:rsidR="00AC466E" w:rsidRPr="00206ACB">
        <w:t xml:space="preserve"> </w:t>
      </w:r>
      <w:r w:rsidRPr="00206ACB">
        <w:t>video</w:t>
      </w:r>
      <w:r w:rsidR="00AC466E" w:rsidRPr="00206ACB">
        <w:t xml:space="preserve"> </w:t>
      </w:r>
      <w:r w:rsidRPr="00206ACB">
        <w:t>game</w:t>
      </w:r>
      <w:r w:rsidR="00AC466E" w:rsidRPr="00206ACB">
        <w:t xml:space="preserve"> </w:t>
      </w:r>
      <w:r w:rsidRPr="00206ACB">
        <w:t>console</w:t>
      </w:r>
      <w:r w:rsidR="00AC466E" w:rsidRPr="00206ACB">
        <w:t xml:space="preserve"> </w:t>
      </w:r>
      <w:r w:rsidRPr="00206ACB">
        <w:t>of</w:t>
      </w:r>
      <w:r w:rsidR="00AC466E" w:rsidRPr="00206ACB">
        <w:t xml:space="preserve"> </w:t>
      </w:r>
      <w:r w:rsidRPr="00206ACB">
        <w:t>its</w:t>
      </w:r>
      <w:r w:rsidR="00AC466E" w:rsidRPr="00206ACB">
        <w:t xml:space="preserve"> </w:t>
      </w:r>
      <w:r w:rsidRPr="00206ACB">
        <w:t>generation,</w:t>
      </w:r>
      <w:r w:rsidR="00AC466E" w:rsidRPr="00206ACB">
        <w:t xml:space="preserve"> </w:t>
      </w:r>
      <w:r w:rsidR="00A9386E">
        <w:t>(</w:t>
      </w:r>
      <w:r w:rsidRPr="00206ACB">
        <w:rPr>
          <w:rStyle w:val="sidenote"/>
          <w:rFonts w:cstheme="minorHAnsi"/>
          <w:color w:val="111111"/>
          <w:szCs w:val="26"/>
        </w:rPr>
        <w:t>David</w:t>
      </w:r>
      <w:r w:rsidR="00AC466E" w:rsidRPr="00206ACB">
        <w:rPr>
          <w:rStyle w:val="sidenote"/>
          <w:rFonts w:cstheme="minorHAnsi"/>
          <w:color w:val="111111"/>
          <w:szCs w:val="26"/>
        </w:rPr>
        <w:t xml:space="preserve"> </w:t>
      </w:r>
      <w:r w:rsidRPr="00206ACB">
        <w:rPr>
          <w:rStyle w:val="sidenote"/>
          <w:rFonts w:cstheme="minorHAnsi"/>
          <w:color w:val="111111"/>
          <w:szCs w:val="26"/>
        </w:rPr>
        <w:t>Sheff.</w:t>
      </w:r>
      <w:r w:rsidR="00AC466E" w:rsidRPr="00206ACB">
        <w:rPr>
          <w:rStyle w:val="sidenote"/>
          <w:rFonts w:cstheme="minorHAnsi"/>
          <w:color w:val="111111"/>
          <w:szCs w:val="26"/>
        </w:rPr>
        <w:t xml:space="preserve"> </w:t>
      </w:r>
      <w:r w:rsidRPr="00206ACB">
        <w:rPr>
          <w:rStyle w:val="Emphasis"/>
          <w:rFonts w:cstheme="minorHAnsi"/>
          <w:color w:val="111111"/>
          <w:szCs w:val="26"/>
        </w:rPr>
        <w:t>Game</w:t>
      </w:r>
      <w:r w:rsidR="00AC466E" w:rsidRPr="00206ACB">
        <w:rPr>
          <w:rStyle w:val="Emphasis"/>
          <w:rFonts w:cstheme="minorHAnsi"/>
          <w:color w:val="111111"/>
          <w:szCs w:val="26"/>
        </w:rPr>
        <w:t xml:space="preserve"> </w:t>
      </w:r>
      <w:r w:rsidRPr="00206ACB">
        <w:rPr>
          <w:rStyle w:val="Emphasis"/>
          <w:rFonts w:cstheme="minorHAnsi"/>
          <w:color w:val="111111"/>
          <w:szCs w:val="26"/>
        </w:rPr>
        <w:t>over:</w:t>
      </w:r>
      <w:r w:rsidR="00AC466E" w:rsidRPr="00206ACB">
        <w:rPr>
          <w:rStyle w:val="Emphasis"/>
          <w:rFonts w:cstheme="minorHAnsi"/>
          <w:color w:val="111111"/>
          <w:szCs w:val="26"/>
        </w:rPr>
        <w:t xml:space="preserve"> </w:t>
      </w:r>
      <w:r w:rsidRPr="00206ACB">
        <w:rPr>
          <w:rStyle w:val="Emphasis"/>
          <w:rFonts w:cstheme="minorHAnsi"/>
          <w:color w:val="111111"/>
          <w:szCs w:val="26"/>
        </w:rPr>
        <w:t>how</w:t>
      </w:r>
      <w:r w:rsidR="00AC466E" w:rsidRPr="00206ACB">
        <w:rPr>
          <w:rStyle w:val="Emphasis"/>
          <w:rFonts w:cstheme="minorHAnsi"/>
          <w:color w:val="111111"/>
          <w:szCs w:val="26"/>
        </w:rPr>
        <w:t xml:space="preserve"> </w:t>
      </w:r>
      <w:r w:rsidRPr="00206ACB">
        <w:rPr>
          <w:rStyle w:val="Emphasis"/>
          <w:rFonts w:cstheme="minorHAnsi"/>
          <w:color w:val="111111"/>
          <w:szCs w:val="26"/>
        </w:rPr>
        <w:t>Nintendo</w:t>
      </w:r>
      <w:r w:rsidR="00AC466E" w:rsidRPr="00206ACB">
        <w:rPr>
          <w:rStyle w:val="Emphasis"/>
          <w:rFonts w:cstheme="minorHAnsi"/>
          <w:color w:val="111111"/>
          <w:szCs w:val="26"/>
        </w:rPr>
        <w:t xml:space="preserve"> </w:t>
      </w:r>
      <w:r w:rsidRPr="00206ACB">
        <w:rPr>
          <w:rStyle w:val="Emphasis"/>
          <w:rFonts w:cstheme="minorHAnsi"/>
          <w:color w:val="111111"/>
          <w:szCs w:val="26"/>
        </w:rPr>
        <w:t>zapped</w:t>
      </w:r>
      <w:r w:rsidR="00AC466E" w:rsidRPr="00206ACB">
        <w:rPr>
          <w:rStyle w:val="Emphasis"/>
          <w:rFonts w:cstheme="minorHAnsi"/>
          <w:color w:val="111111"/>
          <w:szCs w:val="26"/>
        </w:rPr>
        <w:t xml:space="preserve"> </w:t>
      </w:r>
      <w:r w:rsidRPr="00206ACB">
        <w:rPr>
          <w:rStyle w:val="Emphasis"/>
          <w:rFonts w:cstheme="minorHAnsi"/>
          <w:color w:val="111111"/>
          <w:szCs w:val="26"/>
        </w:rPr>
        <w:t>an</w:t>
      </w:r>
      <w:r w:rsidR="00AC466E" w:rsidRPr="00206ACB">
        <w:rPr>
          <w:rStyle w:val="Emphasis"/>
          <w:rFonts w:cstheme="minorHAnsi"/>
          <w:color w:val="111111"/>
          <w:szCs w:val="26"/>
        </w:rPr>
        <w:t xml:space="preserve"> </w:t>
      </w:r>
      <w:r w:rsidRPr="00206ACB">
        <w:rPr>
          <w:rStyle w:val="Emphasis"/>
          <w:rFonts w:cstheme="minorHAnsi"/>
          <w:color w:val="111111"/>
          <w:szCs w:val="26"/>
        </w:rPr>
        <w:t>American</w:t>
      </w:r>
      <w:r w:rsidR="00AC466E" w:rsidRPr="00206ACB">
        <w:rPr>
          <w:rStyle w:val="Emphasis"/>
          <w:rFonts w:cstheme="minorHAnsi"/>
          <w:color w:val="111111"/>
          <w:szCs w:val="26"/>
        </w:rPr>
        <w:t xml:space="preserve"> </w:t>
      </w:r>
      <w:r w:rsidRPr="00206ACB">
        <w:rPr>
          <w:rStyle w:val="Emphasis"/>
          <w:rFonts w:cstheme="minorHAnsi"/>
          <w:color w:val="111111"/>
          <w:szCs w:val="26"/>
        </w:rPr>
        <w:t>industry,</w:t>
      </w:r>
      <w:r w:rsidR="00AC466E" w:rsidRPr="00206ACB">
        <w:rPr>
          <w:rStyle w:val="Emphasis"/>
          <w:rFonts w:cstheme="minorHAnsi"/>
          <w:color w:val="111111"/>
          <w:szCs w:val="26"/>
        </w:rPr>
        <w:t xml:space="preserve"> </w:t>
      </w:r>
      <w:r w:rsidRPr="00206ACB">
        <w:rPr>
          <w:rStyle w:val="Emphasis"/>
          <w:rFonts w:cstheme="minorHAnsi"/>
          <w:color w:val="111111"/>
          <w:szCs w:val="26"/>
        </w:rPr>
        <w:t>captured</w:t>
      </w:r>
      <w:r w:rsidR="00AC466E" w:rsidRPr="00206ACB">
        <w:rPr>
          <w:rStyle w:val="Emphasis"/>
          <w:rFonts w:cstheme="minorHAnsi"/>
          <w:color w:val="111111"/>
          <w:szCs w:val="26"/>
        </w:rPr>
        <w:t xml:space="preserve"> </w:t>
      </w:r>
      <w:r w:rsidRPr="00206ACB">
        <w:rPr>
          <w:rStyle w:val="Emphasis"/>
          <w:rFonts w:cstheme="minorHAnsi"/>
          <w:color w:val="111111"/>
          <w:szCs w:val="26"/>
        </w:rPr>
        <w:t>your</w:t>
      </w:r>
      <w:r w:rsidR="00AC466E" w:rsidRPr="00206ACB">
        <w:rPr>
          <w:rStyle w:val="Emphasis"/>
          <w:rFonts w:cstheme="minorHAnsi"/>
          <w:color w:val="111111"/>
          <w:szCs w:val="26"/>
        </w:rPr>
        <w:t xml:space="preserve"> </w:t>
      </w:r>
      <w:r w:rsidRPr="00206ACB">
        <w:rPr>
          <w:rStyle w:val="Emphasis"/>
          <w:rFonts w:cstheme="minorHAnsi"/>
          <w:color w:val="111111"/>
          <w:szCs w:val="26"/>
        </w:rPr>
        <w:t>dollars,</w:t>
      </w:r>
      <w:r w:rsidR="00AC466E" w:rsidRPr="00206ACB">
        <w:rPr>
          <w:rStyle w:val="Emphasis"/>
          <w:rFonts w:cstheme="minorHAnsi"/>
          <w:color w:val="111111"/>
          <w:szCs w:val="26"/>
        </w:rPr>
        <w:t xml:space="preserve"> </w:t>
      </w:r>
      <w:r w:rsidRPr="00206ACB">
        <w:rPr>
          <w:rStyle w:val="Emphasis"/>
          <w:rFonts w:cstheme="minorHAnsi"/>
          <w:color w:val="111111"/>
          <w:szCs w:val="26"/>
        </w:rPr>
        <w:t>and</w:t>
      </w:r>
      <w:r w:rsidR="00AC466E" w:rsidRPr="00206ACB">
        <w:rPr>
          <w:rStyle w:val="Emphasis"/>
          <w:rFonts w:cstheme="minorHAnsi"/>
          <w:color w:val="111111"/>
          <w:szCs w:val="26"/>
        </w:rPr>
        <w:t xml:space="preserve"> </w:t>
      </w:r>
      <w:r w:rsidRPr="00206ACB">
        <w:rPr>
          <w:rStyle w:val="Emphasis"/>
          <w:rFonts w:cstheme="minorHAnsi"/>
          <w:color w:val="111111"/>
          <w:szCs w:val="26"/>
        </w:rPr>
        <w:t>enslaved</w:t>
      </w:r>
      <w:r w:rsidR="00AC466E" w:rsidRPr="00206ACB">
        <w:rPr>
          <w:rStyle w:val="Emphasis"/>
          <w:rFonts w:cstheme="minorHAnsi"/>
          <w:color w:val="111111"/>
          <w:szCs w:val="26"/>
        </w:rPr>
        <w:t xml:space="preserve"> </w:t>
      </w:r>
      <w:r w:rsidRPr="00206ACB">
        <w:rPr>
          <w:rStyle w:val="Emphasis"/>
          <w:rFonts w:cstheme="minorHAnsi"/>
          <w:color w:val="111111"/>
          <w:szCs w:val="26"/>
        </w:rPr>
        <w:t>your</w:t>
      </w:r>
      <w:r w:rsidR="00AC466E" w:rsidRPr="00206ACB">
        <w:rPr>
          <w:rStyle w:val="Emphasis"/>
          <w:rFonts w:cstheme="minorHAnsi"/>
          <w:color w:val="111111"/>
          <w:szCs w:val="26"/>
        </w:rPr>
        <w:t xml:space="preserve"> </w:t>
      </w:r>
      <w:r w:rsidRPr="00206ACB">
        <w:rPr>
          <w:rStyle w:val="Emphasis"/>
          <w:rFonts w:cstheme="minorHAnsi"/>
          <w:color w:val="111111"/>
          <w:szCs w:val="26"/>
        </w:rPr>
        <w:t>children</w:t>
      </w:r>
      <w:r w:rsidRPr="00206ACB">
        <w:rPr>
          <w:rStyle w:val="sidenote"/>
          <w:rFonts w:cstheme="minorHAnsi"/>
          <w:color w:val="111111"/>
          <w:szCs w:val="26"/>
        </w:rPr>
        <w:t>.</w:t>
      </w:r>
      <w:r w:rsidR="00AC466E" w:rsidRPr="00206ACB">
        <w:rPr>
          <w:rStyle w:val="sidenote"/>
          <w:rFonts w:cstheme="minorHAnsi"/>
          <w:color w:val="111111"/>
          <w:szCs w:val="26"/>
        </w:rPr>
        <w:t xml:space="preserve"> </w:t>
      </w:r>
      <w:r w:rsidRPr="00206ACB">
        <w:rPr>
          <w:rStyle w:val="sidenote"/>
          <w:rFonts w:cstheme="minorHAnsi"/>
          <w:color w:val="111111"/>
          <w:szCs w:val="26"/>
        </w:rPr>
        <w:t>1st</w:t>
      </w:r>
      <w:r w:rsidR="00AC466E" w:rsidRPr="00206ACB">
        <w:rPr>
          <w:rStyle w:val="sidenote"/>
          <w:rFonts w:cstheme="minorHAnsi"/>
          <w:color w:val="111111"/>
          <w:szCs w:val="26"/>
        </w:rPr>
        <w:t xml:space="preserve"> </w:t>
      </w:r>
      <w:r w:rsidRPr="00206ACB">
        <w:rPr>
          <w:rStyle w:val="sidenote"/>
          <w:rFonts w:cstheme="minorHAnsi"/>
          <w:color w:val="111111"/>
          <w:szCs w:val="26"/>
        </w:rPr>
        <w:t>edition.</w:t>
      </w:r>
      <w:r w:rsidR="00AC466E" w:rsidRPr="00206ACB">
        <w:rPr>
          <w:rStyle w:val="sidenote"/>
          <w:rFonts w:cstheme="minorHAnsi"/>
          <w:color w:val="111111"/>
          <w:szCs w:val="26"/>
        </w:rPr>
        <w:t xml:space="preserve"> </w:t>
      </w:r>
      <w:r w:rsidRPr="00206ACB">
        <w:rPr>
          <w:rStyle w:val="sidenote"/>
          <w:rFonts w:cstheme="minorHAnsi"/>
          <w:color w:val="111111"/>
          <w:szCs w:val="26"/>
        </w:rPr>
        <w:t>Random</w:t>
      </w:r>
      <w:r w:rsidR="00AC466E" w:rsidRPr="00206ACB">
        <w:rPr>
          <w:rStyle w:val="sidenote"/>
          <w:rFonts w:cstheme="minorHAnsi"/>
          <w:color w:val="111111"/>
          <w:szCs w:val="26"/>
        </w:rPr>
        <w:t xml:space="preserve"> </w:t>
      </w:r>
      <w:r w:rsidRPr="00206ACB">
        <w:rPr>
          <w:rStyle w:val="sidenote"/>
          <w:rFonts w:cstheme="minorHAnsi"/>
          <w:color w:val="111111"/>
          <w:szCs w:val="26"/>
        </w:rPr>
        <w:t>House</w:t>
      </w:r>
      <w:r w:rsidR="00AC466E" w:rsidRPr="00206ACB">
        <w:rPr>
          <w:rStyle w:val="sidenote"/>
          <w:rFonts w:cstheme="minorHAnsi"/>
          <w:color w:val="111111"/>
          <w:szCs w:val="26"/>
        </w:rPr>
        <w:t xml:space="preserve"> </w:t>
      </w:r>
      <w:r w:rsidRPr="00206ACB">
        <w:rPr>
          <w:rStyle w:val="sidenote"/>
          <w:rFonts w:cstheme="minorHAnsi"/>
          <w:color w:val="111111"/>
          <w:szCs w:val="26"/>
        </w:rPr>
        <w:t>New</w:t>
      </w:r>
      <w:r w:rsidR="00AC466E" w:rsidRPr="00206ACB">
        <w:rPr>
          <w:rStyle w:val="sidenote"/>
          <w:rFonts w:cstheme="minorHAnsi"/>
          <w:color w:val="111111"/>
          <w:szCs w:val="26"/>
        </w:rPr>
        <w:t xml:space="preserve"> </w:t>
      </w:r>
      <w:r w:rsidRPr="00206ACB">
        <w:rPr>
          <w:rStyle w:val="sidenote"/>
          <w:rFonts w:cstheme="minorHAnsi"/>
          <w:color w:val="111111"/>
          <w:szCs w:val="26"/>
        </w:rPr>
        <w:t>York,</w:t>
      </w:r>
      <w:r w:rsidR="00AC466E" w:rsidRPr="00206ACB">
        <w:rPr>
          <w:rStyle w:val="sidenote"/>
          <w:rFonts w:cstheme="minorHAnsi"/>
          <w:color w:val="111111"/>
          <w:szCs w:val="26"/>
        </w:rPr>
        <w:t xml:space="preserve"> </w:t>
      </w:r>
      <w:r w:rsidRPr="00206ACB">
        <w:rPr>
          <w:rStyle w:val="sidenote"/>
          <w:rFonts w:cstheme="minorHAnsi"/>
          <w:color w:val="111111"/>
          <w:szCs w:val="26"/>
        </w:rPr>
        <w:t>1993.</w:t>
      </w:r>
      <w:r w:rsidR="00AC466E" w:rsidRPr="00206ACB">
        <w:rPr>
          <w:rStyle w:val="sidenote"/>
          <w:rFonts w:cstheme="minorHAnsi"/>
          <w:color w:val="111111"/>
          <w:szCs w:val="26"/>
        </w:rPr>
        <w:t xml:space="preserve"> </w:t>
      </w:r>
      <w:r w:rsidRPr="00206ACB">
        <w:rPr>
          <w:rStyle w:val="sidenote"/>
          <w:rFonts w:cstheme="minorHAnsi"/>
          <w:color w:val="111111"/>
          <w:szCs w:val="26"/>
        </w:rPr>
        <w:t>ISBN:</w:t>
      </w:r>
      <w:r w:rsidR="00AC466E" w:rsidRPr="00206ACB">
        <w:rPr>
          <w:rStyle w:val="sidenote"/>
          <w:rFonts w:cstheme="minorHAnsi"/>
          <w:color w:val="111111"/>
          <w:szCs w:val="26"/>
        </w:rPr>
        <w:t xml:space="preserve"> </w:t>
      </w:r>
      <w:r w:rsidRPr="00206ACB">
        <w:rPr>
          <w:rStyle w:val="sidenote"/>
          <w:rFonts w:cstheme="minorHAnsi"/>
          <w:color w:val="111111"/>
          <w:szCs w:val="26"/>
        </w:rPr>
        <w:t>0679404694.</w:t>
      </w:r>
      <w:r w:rsidR="00A9386E">
        <w:rPr>
          <w:rStyle w:val="sidenote"/>
          <w:rFonts w:cstheme="minorHAnsi"/>
          <w:color w:val="111111"/>
          <w:szCs w:val="26"/>
        </w:rPr>
        <w:t xml:space="preserve">) </w:t>
      </w:r>
      <w:r w:rsidRPr="00206ACB">
        <w:t>with</w:t>
      </w:r>
      <w:r w:rsidR="00AC466E" w:rsidRPr="00206ACB">
        <w:t xml:space="preserve"> </w:t>
      </w:r>
      <w:r w:rsidRPr="00206ACB">
        <w:t>“playing</w:t>
      </w:r>
      <w:r w:rsidR="00AC466E" w:rsidRPr="00206ACB">
        <w:t xml:space="preserve"> </w:t>
      </w:r>
      <w:r w:rsidRPr="00206ACB">
        <w:t>Nintendo”</w:t>
      </w:r>
      <w:r w:rsidR="00AC466E" w:rsidRPr="00206ACB">
        <w:t xml:space="preserve"> </w:t>
      </w:r>
      <w:r w:rsidRPr="00206ACB">
        <w:t>becoming</w:t>
      </w:r>
      <w:r w:rsidR="00AC466E" w:rsidRPr="00206ACB">
        <w:t xml:space="preserve"> </w:t>
      </w:r>
      <w:r w:rsidRPr="00206ACB">
        <w:t>synonymous</w:t>
      </w:r>
      <w:r w:rsidR="00AC466E" w:rsidRPr="00206ACB">
        <w:t xml:space="preserve"> </w:t>
      </w:r>
      <w:r w:rsidRPr="00206ACB">
        <w:t>with</w:t>
      </w:r>
      <w:r w:rsidR="00AC466E" w:rsidRPr="00206ACB">
        <w:t xml:space="preserve"> </w:t>
      </w:r>
      <w:r w:rsidRPr="00206ACB">
        <w:t>video</w:t>
      </w:r>
      <w:r w:rsidR="00AC466E" w:rsidRPr="00206ACB">
        <w:t xml:space="preserve"> </w:t>
      </w:r>
      <w:r w:rsidRPr="00206ACB">
        <w:t>games</w:t>
      </w:r>
      <w:r w:rsidR="00AC466E" w:rsidRPr="00206ACB">
        <w:t xml:space="preserve"> </w:t>
      </w:r>
      <w:r w:rsidRPr="00206ACB">
        <w:t>in</w:t>
      </w:r>
      <w:r w:rsidR="00AC466E" w:rsidRPr="00206ACB">
        <w:t xml:space="preserve"> </w:t>
      </w:r>
      <w:r w:rsidRPr="00206ACB">
        <w:t>the</w:t>
      </w:r>
      <w:r w:rsidR="00AC466E" w:rsidRPr="00206ACB">
        <w:t xml:space="preserve"> </w:t>
      </w:r>
      <w:r w:rsidRPr="00206ACB">
        <w:t>U.S.</w:t>
      </w:r>
      <w:r w:rsidR="00AC466E" w:rsidRPr="00206ACB">
        <w:t xml:space="preserve"> </w:t>
      </w:r>
      <w:r w:rsidRPr="00206ACB">
        <w:t>in</w:t>
      </w:r>
      <w:r w:rsidR="00AC466E" w:rsidRPr="00206ACB">
        <w:t xml:space="preserve"> </w:t>
      </w:r>
      <w:r w:rsidRPr="00206ACB">
        <w:t>the</w:t>
      </w:r>
      <w:r w:rsidR="00AC466E" w:rsidRPr="00206ACB">
        <w:t xml:space="preserve"> </w:t>
      </w:r>
      <w:r w:rsidRPr="00206ACB">
        <w:t>same</w:t>
      </w:r>
      <w:r w:rsidR="00AC466E" w:rsidRPr="00206ACB">
        <w:t xml:space="preserve"> </w:t>
      </w:r>
      <w:r w:rsidRPr="00206ACB">
        <w:t>way</w:t>
      </w:r>
      <w:r w:rsidR="00AC466E" w:rsidRPr="00206ACB">
        <w:t xml:space="preserve"> </w:t>
      </w:r>
      <w:r w:rsidRPr="00206ACB">
        <w:t>that</w:t>
      </w:r>
      <w:r w:rsidR="00AC466E" w:rsidRPr="00206ACB">
        <w:t xml:space="preserve"> </w:t>
      </w:r>
      <w:r w:rsidRPr="00206ACB">
        <w:t>“playing</w:t>
      </w:r>
      <w:r w:rsidR="00AC466E" w:rsidRPr="00206ACB">
        <w:t xml:space="preserve"> </w:t>
      </w:r>
      <w:r w:rsidRPr="00206ACB">
        <w:t>Atari”</w:t>
      </w:r>
      <w:r w:rsidR="00AC466E" w:rsidRPr="00206ACB">
        <w:t xml:space="preserve"> </w:t>
      </w:r>
      <w:r w:rsidRPr="00206ACB">
        <w:t>had</w:t>
      </w:r>
      <w:r w:rsidR="00AC466E" w:rsidRPr="00206ACB">
        <w:t xml:space="preserve"> </w:t>
      </w:r>
      <w:r w:rsidRPr="00206ACB">
        <w:t>been</w:t>
      </w:r>
      <w:r w:rsidR="00AC466E" w:rsidRPr="00206ACB">
        <w:t xml:space="preserve"> </w:t>
      </w:r>
      <w:r w:rsidRPr="00206ACB">
        <w:t>in</w:t>
      </w:r>
      <w:r w:rsidR="00AC466E" w:rsidRPr="00206ACB">
        <w:t xml:space="preserve"> </w:t>
      </w:r>
      <w:r w:rsidRPr="00206ACB">
        <w:t>the</w:t>
      </w:r>
      <w:r w:rsidR="00AC466E" w:rsidRPr="00206ACB">
        <w:t xml:space="preserve"> </w:t>
      </w:r>
      <w:r w:rsidRPr="00206ACB">
        <w:t>previous</w:t>
      </w:r>
      <w:r w:rsidR="00AC466E" w:rsidRPr="00206ACB">
        <w:t xml:space="preserve"> </w:t>
      </w:r>
      <w:r w:rsidRPr="00206ACB">
        <w:t>decade.</w:t>
      </w:r>
    </w:p>
    <w:p w14:paraId="76807F07" w14:textId="526D80F5" w:rsidR="001F3C9A" w:rsidRDefault="00854E92" w:rsidP="00845F33">
      <w:r w:rsidRPr="00206ACB">
        <w:t>The</w:t>
      </w:r>
      <w:r w:rsidR="00AC466E" w:rsidRPr="00206ACB">
        <w:t xml:space="preserve"> </w:t>
      </w:r>
      <w:r w:rsidRPr="00206ACB">
        <w:t>NES</w:t>
      </w:r>
      <w:r w:rsidR="00AC466E" w:rsidRPr="00206ACB">
        <w:t xml:space="preserve"> </w:t>
      </w:r>
      <w:r w:rsidRPr="00206ACB">
        <w:t>did</w:t>
      </w:r>
      <w:r w:rsidR="00AC466E" w:rsidRPr="00206ACB">
        <w:t xml:space="preserve"> </w:t>
      </w:r>
      <w:r w:rsidRPr="00206ACB">
        <w:t>not</w:t>
      </w:r>
      <w:r w:rsidR="00AC466E" w:rsidRPr="00206ACB">
        <w:t xml:space="preserve"> </w:t>
      </w:r>
      <w:r w:rsidRPr="00206ACB">
        <w:t>spring</w:t>
      </w:r>
      <w:r w:rsidR="00AC466E" w:rsidRPr="00206ACB">
        <w:t xml:space="preserve"> </w:t>
      </w:r>
      <w:r w:rsidRPr="00206ACB">
        <w:t>fully-formed</w:t>
      </w:r>
      <w:r w:rsidR="00AC466E" w:rsidRPr="00206ACB">
        <w:t xml:space="preserve"> </w:t>
      </w:r>
      <w:r w:rsidRPr="00206ACB">
        <w:t>from</w:t>
      </w:r>
      <w:r w:rsidR="00AC466E" w:rsidRPr="00206ACB">
        <w:t xml:space="preserve"> </w:t>
      </w:r>
      <w:r w:rsidRPr="00206ACB">
        <w:t>a</w:t>
      </w:r>
      <w:r w:rsidR="00AC466E" w:rsidRPr="00206ACB">
        <w:t xml:space="preserve"> </w:t>
      </w:r>
      <w:r w:rsidRPr="00206ACB">
        <w:t>Nintendo</w:t>
      </w:r>
      <w:r w:rsidR="00AC466E" w:rsidRPr="00206ACB">
        <w:t xml:space="preserve"> </w:t>
      </w:r>
      <w:r w:rsidRPr="00206ACB">
        <w:t>R&amp;D</w:t>
      </w:r>
      <w:r w:rsidR="00AC466E" w:rsidRPr="00206ACB">
        <w:t xml:space="preserve"> </w:t>
      </w:r>
      <w:r w:rsidRPr="00206ACB">
        <w:t>lab.</w:t>
      </w:r>
      <w:r w:rsidR="00AC466E" w:rsidRPr="00206ACB">
        <w:t xml:space="preserve"> </w:t>
      </w:r>
      <w:r w:rsidRPr="00206ACB">
        <w:t>A</w:t>
      </w:r>
      <w:r w:rsidR="00AC466E" w:rsidRPr="00206ACB">
        <w:t xml:space="preserve"> </w:t>
      </w:r>
      <w:r w:rsidRPr="00206ACB">
        <w:t>unique</w:t>
      </w:r>
      <w:r w:rsidR="00AC466E" w:rsidRPr="00206ACB">
        <w:t xml:space="preserve"> </w:t>
      </w:r>
      <w:r w:rsidRPr="00206ACB">
        <w:t>series</w:t>
      </w:r>
      <w:r w:rsidR="00AC466E" w:rsidRPr="00206ACB">
        <w:t xml:space="preserve"> </w:t>
      </w:r>
      <w:r w:rsidRPr="00206ACB">
        <w:t>of</w:t>
      </w:r>
      <w:r w:rsidR="00AC466E" w:rsidRPr="00206ACB">
        <w:t xml:space="preserve"> </w:t>
      </w:r>
      <w:r w:rsidRPr="00206ACB">
        <w:t>failures</w:t>
      </w:r>
      <w:r w:rsidR="00AC466E" w:rsidRPr="00206ACB">
        <w:t xml:space="preserve"> </w:t>
      </w:r>
      <w:r w:rsidRPr="00206ACB">
        <w:t>and</w:t>
      </w:r>
      <w:r w:rsidR="00AC466E" w:rsidRPr="00206ACB">
        <w:t xml:space="preserve"> </w:t>
      </w:r>
      <w:r w:rsidRPr="00206ACB">
        <w:t>innovations</w:t>
      </w:r>
      <w:r w:rsidR="00AC466E" w:rsidRPr="00206ACB">
        <w:t xml:space="preserve"> </w:t>
      </w:r>
      <w:r w:rsidRPr="00206ACB">
        <w:t>led</w:t>
      </w:r>
      <w:r w:rsidR="00AC466E" w:rsidRPr="00206ACB">
        <w:t xml:space="preserve"> </w:t>
      </w:r>
      <w:r w:rsidRPr="00206ACB">
        <w:t>to</w:t>
      </w:r>
      <w:r w:rsidR="00AC466E" w:rsidRPr="00206ACB">
        <w:t xml:space="preserve"> </w:t>
      </w:r>
      <w:r w:rsidRPr="00206ACB">
        <w:t>the</w:t>
      </w:r>
      <w:r w:rsidR="00AC466E" w:rsidRPr="00206ACB">
        <w:t xml:space="preserve"> </w:t>
      </w:r>
      <w:r w:rsidRPr="00206ACB">
        <w:t>system</w:t>
      </w:r>
      <w:r w:rsidR="00AC466E" w:rsidRPr="00206ACB">
        <w:t xml:space="preserve"> </w:t>
      </w:r>
      <w:r w:rsidRPr="00206ACB">
        <w:t>becoming</w:t>
      </w:r>
      <w:r w:rsidR="00AC466E" w:rsidRPr="00206ACB">
        <w:t xml:space="preserve"> </w:t>
      </w:r>
      <w:r w:rsidRPr="00206ACB">
        <w:t>a</w:t>
      </w:r>
      <w:r w:rsidR="00AC466E" w:rsidRPr="00206ACB">
        <w:t xml:space="preserve"> </w:t>
      </w:r>
      <w:r w:rsidRPr="00206ACB">
        <w:t>powerhouse</w:t>
      </w:r>
      <w:r w:rsidR="00AC466E" w:rsidRPr="00206ACB">
        <w:t xml:space="preserve"> </w:t>
      </w:r>
      <w:r w:rsidRPr="00206ACB">
        <w:t>in</w:t>
      </w:r>
      <w:r w:rsidR="00AC466E" w:rsidRPr="00206ACB">
        <w:t xml:space="preserve"> </w:t>
      </w:r>
      <w:r w:rsidRPr="00206ACB">
        <w:t>the</w:t>
      </w:r>
      <w:r w:rsidR="00AC466E" w:rsidRPr="00206ACB">
        <w:t xml:space="preserve"> </w:t>
      </w:r>
      <w:r w:rsidRPr="00206ACB">
        <w:t>home</w:t>
      </w:r>
      <w:r w:rsidR="00AC466E" w:rsidRPr="00206ACB">
        <w:t xml:space="preserve"> </w:t>
      </w:r>
      <w:r w:rsidRPr="00206ACB">
        <w:t>video</w:t>
      </w:r>
      <w:r w:rsidR="00AC466E" w:rsidRPr="00206ACB">
        <w:t xml:space="preserve"> </w:t>
      </w:r>
      <w:r w:rsidRPr="00206ACB">
        <w:t>game</w:t>
      </w:r>
      <w:r w:rsidR="00AC466E" w:rsidRPr="00206ACB">
        <w:t xml:space="preserve"> </w:t>
      </w:r>
      <w:r w:rsidRPr="00206ACB">
        <w:t>space.</w:t>
      </w:r>
      <w:r w:rsidR="00AC466E" w:rsidRPr="00206ACB">
        <w:t xml:space="preserve"> </w:t>
      </w:r>
      <w:r w:rsidRPr="00206ACB">
        <w:t>So,</w:t>
      </w:r>
      <w:r w:rsidR="00AC466E" w:rsidRPr="00206ACB">
        <w:t xml:space="preserve"> </w:t>
      </w:r>
      <w:r w:rsidRPr="00206ACB">
        <w:t>before</w:t>
      </w:r>
      <w:r w:rsidR="00AC466E" w:rsidRPr="00206ACB">
        <w:t xml:space="preserve"> </w:t>
      </w:r>
      <w:r w:rsidRPr="00206ACB">
        <w:t>we</w:t>
      </w:r>
      <w:r w:rsidR="00AC466E" w:rsidRPr="00206ACB">
        <w:t xml:space="preserve"> </w:t>
      </w:r>
      <w:r w:rsidRPr="00206ACB">
        <w:t>start</w:t>
      </w:r>
      <w:r w:rsidR="00AC466E" w:rsidRPr="00206ACB">
        <w:t xml:space="preserve"> </w:t>
      </w:r>
      <w:r w:rsidRPr="00206ACB">
        <w:t>to</w:t>
      </w:r>
      <w:r w:rsidR="00AC466E" w:rsidRPr="00206ACB">
        <w:t xml:space="preserve"> </w:t>
      </w:r>
      <w:r w:rsidRPr="00206ACB">
        <w:t>work</w:t>
      </w:r>
      <w:r w:rsidR="00AC466E" w:rsidRPr="00206ACB">
        <w:t xml:space="preserve"> </w:t>
      </w:r>
      <w:r w:rsidRPr="00206ACB">
        <w:t>with</w:t>
      </w:r>
      <w:r w:rsidR="00AC466E" w:rsidRPr="00206ACB">
        <w:t xml:space="preserve"> </w:t>
      </w:r>
      <w:r w:rsidRPr="00206ACB">
        <w:t>the</w:t>
      </w:r>
      <w:r w:rsidR="00AC466E" w:rsidRPr="00206ACB">
        <w:t xml:space="preserve"> </w:t>
      </w:r>
      <w:r w:rsidRPr="00206ACB">
        <w:t>NES,</w:t>
      </w:r>
      <w:r w:rsidR="00AC466E" w:rsidRPr="00206ACB">
        <w:t xml:space="preserve"> </w:t>
      </w:r>
      <w:r w:rsidRPr="00206ACB">
        <w:t>it</w:t>
      </w:r>
      <w:r w:rsidR="00AC466E" w:rsidRPr="00206ACB">
        <w:t xml:space="preserve"> </w:t>
      </w:r>
      <w:r w:rsidRPr="00206ACB">
        <w:t>is</w:t>
      </w:r>
      <w:r w:rsidR="00AC466E" w:rsidRPr="00206ACB">
        <w:t xml:space="preserve"> </w:t>
      </w:r>
      <w:r w:rsidRPr="00206ACB">
        <w:t>important</w:t>
      </w:r>
      <w:r w:rsidR="00AC466E" w:rsidRPr="00206ACB">
        <w:t xml:space="preserve"> </w:t>
      </w:r>
      <w:r w:rsidRPr="00206ACB">
        <w:t>to</w:t>
      </w:r>
      <w:r w:rsidR="00AC466E" w:rsidRPr="00206ACB">
        <w:t xml:space="preserve"> </w:t>
      </w:r>
      <w:r w:rsidRPr="00206ACB">
        <w:t>take</w:t>
      </w:r>
      <w:r w:rsidR="00AC466E" w:rsidRPr="00206ACB">
        <w:t xml:space="preserve"> </w:t>
      </w:r>
      <w:r w:rsidRPr="00206ACB">
        <w:t>a</w:t>
      </w:r>
      <w:r w:rsidR="00AC466E" w:rsidRPr="00206ACB">
        <w:t xml:space="preserve"> </w:t>
      </w:r>
      <w:r w:rsidRPr="00206ACB">
        <w:t>step</w:t>
      </w:r>
      <w:r w:rsidR="00AC466E" w:rsidRPr="00206ACB">
        <w:t xml:space="preserve"> </w:t>
      </w:r>
      <w:r w:rsidRPr="00206ACB">
        <w:t>back</w:t>
      </w:r>
      <w:r w:rsidR="00AC466E" w:rsidRPr="00206ACB">
        <w:t xml:space="preserve"> </w:t>
      </w:r>
      <w:r w:rsidRPr="00206ACB">
        <w:t>and</w:t>
      </w:r>
      <w:r w:rsidR="00AC466E" w:rsidRPr="00206ACB">
        <w:t xml:space="preserve"> </w:t>
      </w:r>
      <w:r w:rsidRPr="00206ACB">
        <w:t>discuss</w:t>
      </w:r>
      <w:r w:rsidR="00AC466E" w:rsidRPr="00206ACB">
        <w:t xml:space="preserve"> </w:t>
      </w:r>
      <w:r w:rsidRPr="00206ACB">
        <w:t>where</w:t>
      </w:r>
      <w:r w:rsidR="00AC466E" w:rsidRPr="00206ACB">
        <w:t xml:space="preserve"> </w:t>
      </w:r>
      <w:r w:rsidRPr="00206ACB">
        <w:t>the</w:t>
      </w:r>
      <w:r w:rsidR="00AC466E" w:rsidRPr="00206ACB">
        <w:t xml:space="preserve"> </w:t>
      </w:r>
      <w:r w:rsidRPr="00206ACB">
        <w:t>system</w:t>
      </w:r>
      <w:r w:rsidR="00AC466E" w:rsidRPr="00206ACB">
        <w:t xml:space="preserve"> </w:t>
      </w:r>
      <w:r w:rsidRPr="00206ACB">
        <w:t>came</w:t>
      </w:r>
      <w:r w:rsidR="00AC466E" w:rsidRPr="00206ACB">
        <w:t xml:space="preserve"> </w:t>
      </w:r>
      <w:r w:rsidRPr="00206ACB">
        <w:t>from.</w:t>
      </w:r>
      <w:r w:rsidR="00AC466E" w:rsidRPr="00206ACB">
        <w:t xml:space="preserve"> </w:t>
      </w:r>
      <w:r w:rsidRPr="00206ACB">
        <w:t>The</w:t>
      </w:r>
      <w:r w:rsidR="00AC466E" w:rsidRPr="00206ACB">
        <w:t xml:space="preserve"> </w:t>
      </w:r>
      <w:r w:rsidRPr="00206ACB">
        <w:t>historical</w:t>
      </w:r>
      <w:r w:rsidR="00AC466E" w:rsidRPr="00206ACB">
        <w:t xml:space="preserve"> </w:t>
      </w:r>
      <w:r w:rsidRPr="00206ACB">
        <w:t>background</w:t>
      </w:r>
      <w:r w:rsidR="00AC466E" w:rsidRPr="00206ACB">
        <w:t xml:space="preserve"> </w:t>
      </w:r>
      <w:r w:rsidRPr="00206ACB">
        <w:t>that</w:t>
      </w:r>
      <w:r w:rsidR="00AC466E" w:rsidRPr="00206ACB">
        <w:t xml:space="preserve"> </w:t>
      </w:r>
      <w:r w:rsidRPr="00206ACB">
        <w:t>led</w:t>
      </w:r>
      <w:r w:rsidR="00AC466E" w:rsidRPr="00206ACB">
        <w:t xml:space="preserve"> </w:t>
      </w:r>
      <w:r w:rsidRPr="00206ACB">
        <w:t>to</w:t>
      </w:r>
      <w:r w:rsidR="00AC466E" w:rsidRPr="00206ACB">
        <w:t xml:space="preserve"> </w:t>
      </w:r>
      <w:r w:rsidRPr="00206ACB">
        <w:t>the</w:t>
      </w:r>
      <w:r w:rsidR="00AC466E" w:rsidRPr="00206ACB">
        <w:t xml:space="preserve"> </w:t>
      </w:r>
      <w:r w:rsidRPr="00206ACB">
        <w:t>NES</w:t>
      </w:r>
      <w:r w:rsidR="00AC466E" w:rsidRPr="00206ACB">
        <w:t xml:space="preserve"> </w:t>
      </w:r>
      <w:r w:rsidRPr="00206ACB">
        <w:t>had</w:t>
      </w:r>
      <w:r w:rsidR="00AC466E" w:rsidRPr="00206ACB">
        <w:t xml:space="preserve"> </w:t>
      </w:r>
      <w:r w:rsidRPr="00206ACB">
        <w:t>important</w:t>
      </w:r>
      <w:r w:rsidR="00AC466E" w:rsidRPr="00206ACB">
        <w:t xml:space="preserve"> </w:t>
      </w:r>
      <w:r w:rsidRPr="00206ACB">
        <w:t>implications</w:t>
      </w:r>
      <w:r w:rsidR="00AC466E" w:rsidRPr="00206ACB">
        <w:t xml:space="preserve"> </w:t>
      </w:r>
      <w:r w:rsidRPr="00206ACB">
        <w:t>for</w:t>
      </w:r>
      <w:r w:rsidR="00AC466E" w:rsidRPr="00206ACB">
        <w:t xml:space="preserve"> </w:t>
      </w:r>
      <w:r w:rsidRPr="00206ACB">
        <w:t>the</w:t>
      </w:r>
      <w:r w:rsidR="00AC466E" w:rsidRPr="00206ACB">
        <w:t xml:space="preserve"> </w:t>
      </w:r>
      <w:r w:rsidRPr="00206ACB">
        <w:t>system’s</w:t>
      </w:r>
      <w:r w:rsidR="00AC466E" w:rsidRPr="00206ACB">
        <w:t xml:space="preserve"> </w:t>
      </w:r>
      <w:r w:rsidRPr="00206ACB">
        <w:t>design</w:t>
      </w:r>
      <w:r w:rsidR="00AC466E" w:rsidRPr="00206ACB">
        <w:t xml:space="preserve"> </w:t>
      </w:r>
      <w:r w:rsidRPr="00206ACB">
        <w:t>and</w:t>
      </w:r>
      <w:r w:rsidR="00AC466E" w:rsidRPr="00206ACB">
        <w:t xml:space="preserve"> </w:t>
      </w:r>
      <w:r w:rsidRPr="00206ACB">
        <w:t>capabilities,</w:t>
      </w:r>
      <w:r w:rsidR="00AC466E" w:rsidRPr="00206ACB">
        <w:t xml:space="preserve"> </w:t>
      </w:r>
      <w:r w:rsidRPr="00206ACB">
        <w:t>which</w:t>
      </w:r>
      <w:r w:rsidR="00AC466E" w:rsidRPr="00206ACB">
        <w:t xml:space="preserve"> </w:t>
      </w:r>
      <w:r w:rsidRPr="00206ACB">
        <w:t>will</w:t>
      </w:r>
      <w:r w:rsidR="00AC466E" w:rsidRPr="00206ACB">
        <w:t xml:space="preserve"> </w:t>
      </w:r>
      <w:r w:rsidRPr="00206ACB">
        <w:t>ultimately</w:t>
      </w:r>
      <w:r w:rsidR="00AC466E" w:rsidRPr="00206ACB">
        <w:t xml:space="preserve"> </w:t>
      </w:r>
      <w:r w:rsidRPr="00206ACB">
        <w:t>impact</w:t>
      </w:r>
      <w:r w:rsidR="00AC466E" w:rsidRPr="00206ACB">
        <w:t xml:space="preserve"> </w:t>
      </w:r>
      <w:r w:rsidRPr="00206ACB">
        <w:t>the</w:t>
      </w:r>
      <w:r w:rsidR="00AC466E" w:rsidRPr="00206ACB">
        <w:t xml:space="preserve"> </w:t>
      </w:r>
      <w:r w:rsidRPr="00206ACB">
        <w:t>games</w:t>
      </w:r>
      <w:r w:rsidR="00AC466E" w:rsidRPr="00206ACB">
        <w:t xml:space="preserve"> </w:t>
      </w:r>
      <w:r w:rsidRPr="00206ACB">
        <w:t>that</w:t>
      </w:r>
      <w:r w:rsidR="00AC466E" w:rsidRPr="00206ACB">
        <w:t xml:space="preserve"> </w:t>
      </w:r>
      <w:r w:rsidRPr="00206ACB">
        <w:t>can</w:t>
      </w:r>
      <w:r w:rsidR="00AC466E" w:rsidRPr="00206ACB">
        <w:t xml:space="preserve"> </w:t>
      </w:r>
      <w:r w:rsidRPr="00206ACB">
        <w:t>(and</w:t>
      </w:r>
      <w:r w:rsidR="00AC466E" w:rsidRPr="00206ACB">
        <w:t xml:space="preserve"> </w:t>
      </w:r>
      <w:r w:rsidRPr="00206ACB">
        <w:t>can't)</w:t>
      </w:r>
      <w:r w:rsidR="00AC466E" w:rsidRPr="00206ACB">
        <w:t xml:space="preserve"> </w:t>
      </w:r>
      <w:r w:rsidRPr="00206ACB">
        <w:t>be</w:t>
      </w:r>
      <w:r w:rsidR="00AC466E" w:rsidRPr="00206ACB">
        <w:t xml:space="preserve"> </w:t>
      </w:r>
      <w:r w:rsidRPr="00206ACB">
        <w:t>made</w:t>
      </w:r>
      <w:r w:rsidR="00AC466E" w:rsidRPr="00206ACB">
        <w:t xml:space="preserve"> </w:t>
      </w:r>
      <w:r w:rsidRPr="00206ACB">
        <w:t>for</w:t>
      </w:r>
      <w:r w:rsidR="00AC466E" w:rsidRPr="00206ACB">
        <w:t xml:space="preserve"> </w:t>
      </w:r>
      <w:r w:rsidRPr="00206ACB">
        <w:t>the</w:t>
      </w:r>
      <w:r w:rsidR="00AC466E" w:rsidRPr="00206ACB">
        <w:t xml:space="preserve"> </w:t>
      </w:r>
      <w:r w:rsidRPr="00206ACB">
        <w:t>system.</w:t>
      </w:r>
    </w:p>
    <w:p w14:paraId="4DF919D5" w14:textId="77777777" w:rsidR="001F3C9A" w:rsidRDefault="001F3C9A">
      <w:pPr>
        <w:widowControl/>
        <w:kinsoku/>
        <w:overflowPunct/>
        <w:autoSpaceDE/>
        <w:autoSpaceDN/>
        <w:spacing w:before="0" w:after="160" w:line="259" w:lineRule="auto"/>
        <w:ind w:firstLine="0"/>
        <w:jc w:val="left"/>
      </w:pPr>
      <w:r>
        <w:br w:type="page"/>
      </w:r>
    </w:p>
    <w:p w14:paraId="3A963059" w14:textId="58EEB95E" w:rsidR="00854E92" w:rsidRPr="00206ACB" w:rsidRDefault="00854E92" w:rsidP="00E56CEB">
      <w:pPr>
        <w:pStyle w:val="Heading3"/>
        <w:rPr>
          <w:rFonts w:cstheme="minorHAnsi"/>
        </w:rPr>
      </w:pPr>
      <w:bookmarkStart w:id="6" w:name="_Toc168434185"/>
      <w:bookmarkStart w:id="7" w:name="_Toc168779306"/>
      <w:r w:rsidRPr="00206ACB">
        <w:rPr>
          <w:rFonts w:cstheme="minorHAnsi"/>
        </w:rPr>
        <w:lastRenderedPageBreak/>
        <w:t>The</w:t>
      </w:r>
      <w:r w:rsidR="00AC466E" w:rsidRPr="00206ACB">
        <w:rPr>
          <w:rFonts w:cstheme="minorHAnsi"/>
        </w:rPr>
        <w:t xml:space="preserve"> </w:t>
      </w:r>
      <w:r w:rsidRPr="00206ACB">
        <w:rPr>
          <w:rFonts w:cstheme="minorHAnsi"/>
        </w:rPr>
        <w:t>American</w:t>
      </w:r>
      <w:r w:rsidR="00AC466E" w:rsidRPr="00206ACB">
        <w:rPr>
          <w:rFonts w:cstheme="minorHAnsi"/>
        </w:rPr>
        <w:t xml:space="preserve"> </w:t>
      </w:r>
      <w:r w:rsidRPr="00206ACB">
        <w:rPr>
          <w:rFonts w:cstheme="minorHAnsi"/>
        </w:rPr>
        <w:t>Experiment</w:t>
      </w:r>
      <w:bookmarkEnd w:id="6"/>
      <w:bookmarkEnd w:id="7"/>
    </w:p>
    <w:p w14:paraId="2EC98EA4" w14:textId="5B21414E" w:rsidR="00854E92" w:rsidRPr="00206ACB" w:rsidRDefault="00854E92" w:rsidP="00163A1A">
      <w:r w:rsidRPr="00206ACB">
        <w:t>Nintendo</w:t>
      </w:r>
      <w:r w:rsidR="00AC466E" w:rsidRPr="00206ACB">
        <w:t xml:space="preserve"> </w:t>
      </w:r>
      <w:r w:rsidRPr="00206ACB">
        <w:t>began</w:t>
      </w:r>
      <w:r w:rsidR="00AC466E" w:rsidRPr="00206ACB">
        <w:t xml:space="preserve"> </w:t>
      </w:r>
      <w:r w:rsidRPr="00206ACB">
        <w:t>in</w:t>
      </w:r>
      <w:r w:rsidR="00AC466E" w:rsidRPr="00206ACB">
        <w:t xml:space="preserve"> </w:t>
      </w:r>
      <w:r w:rsidRPr="00206ACB">
        <w:t>1889</w:t>
      </w:r>
      <w:r w:rsidR="00AC466E" w:rsidRPr="00206ACB">
        <w:t xml:space="preserve"> </w:t>
      </w:r>
      <w:r w:rsidRPr="00206ACB">
        <w:t>in</w:t>
      </w:r>
      <w:r w:rsidR="00AC466E" w:rsidRPr="00206ACB">
        <w:t xml:space="preserve"> </w:t>
      </w:r>
      <w:r w:rsidRPr="00206ACB">
        <w:t>Kyoto,</w:t>
      </w:r>
      <w:r w:rsidR="00AC466E" w:rsidRPr="00206ACB">
        <w:t xml:space="preserve"> </w:t>
      </w:r>
      <w:r w:rsidRPr="00206ACB">
        <w:t>Japan,</w:t>
      </w:r>
      <w:r w:rsidR="00AC466E" w:rsidRPr="00206ACB">
        <w:t xml:space="preserve"> </w:t>
      </w:r>
      <w:r w:rsidRPr="00206ACB">
        <w:t>as</w:t>
      </w:r>
      <w:r w:rsidR="00AC466E" w:rsidRPr="00206ACB">
        <w:t xml:space="preserve"> </w:t>
      </w:r>
      <w:r w:rsidRPr="00206ACB">
        <w:t>a</w:t>
      </w:r>
      <w:r w:rsidR="00AC466E" w:rsidRPr="00206ACB">
        <w:t xml:space="preserve"> </w:t>
      </w:r>
      <w:r w:rsidRPr="00206ACB">
        <w:rPr>
          <w:rStyle w:val="Emphasis"/>
          <w:rFonts w:cstheme="minorHAnsi"/>
          <w:color w:val="111111"/>
          <w:szCs w:val="26"/>
        </w:rPr>
        <w:t>hanafuda</w:t>
      </w:r>
      <w:r w:rsidR="00AC466E" w:rsidRPr="00206ACB">
        <w:t xml:space="preserve"> </w:t>
      </w:r>
      <w:r w:rsidRPr="00206ACB">
        <w:t>playing</w:t>
      </w:r>
      <w:r w:rsidR="00AC466E" w:rsidRPr="00206ACB">
        <w:t xml:space="preserve"> </w:t>
      </w:r>
      <w:r w:rsidRPr="00206ACB">
        <w:t>cards</w:t>
      </w:r>
      <w:r w:rsidR="00AC466E" w:rsidRPr="00206ACB">
        <w:t xml:space="preserve"> </w:t>
      </w:r>
      <w:r w:rsidRPr="00206ACB">
        <w:t>manufacturer</w:t>
      </w:r>
      <w:r w:rsidR="00AC466E" w:rsidRPr="00206ACB">
        <w:t xml:space="preserve"> </w:t>
      </w:r>
      <w:r w:rsidR="002B3983" w:rsidRPr="00206ACB">
        <w:t>(</w:t>
      </w:r>
      <w:hyperlink r:id="rId19" w:tgtFrame="_blank" w:history="1">
        <w:r w:rsidRPr="00206ACB">
          <w:rPr>
            <w:rStyle w:val="Emphasis"/>
            <w:rFonts w:cstheme="minorHAnsi"/>
            <w:color w:val="82642B"/>
            <w:szCs w:val="26"/>
          </w:rPr>
          <w:t>Sept.</w:t>
        </w:r>
        <w:r w:rsidR="00AC466E" w:rsidRPr="00206ACB">
          <w:rPr>
            <w:rStyle w:val="Emphasis"/>
            <w:rFonts w:cstheme="minorHAnsi"/>
            <w:color w:val="82642B"/>
            <w:szCs w:val="26"/>
          </w:rPr>
          <w:t xml:space="preserve"> </w:t>
        </w:r>
        <w:r w:rsidRPr="00206ACB">
          <w:rPr>
            <w:rStyle w:val="Emphasis"/>
            <w:rFonts w:cstheme="minorHAnsi"/>
            <w:color w:val="82642B"/>
            <w:szCs w:val="26"/>
          </w:rPr>
          <w:t>23,</w:t>
        </w:r>
        <w:r w:rsidR="00AC466E" w:rsidRPr="00206ACB">
          <w:rPr>
            <w:rStyle w:val="Emphasis"/>
            <w:rFonts w:cstheme="minorHAnsi"/>
            <w:color w:val="82642B"/>
            <w:szCs w:val="26"/>
          </w:rPr>
          <w:t xml:space="preserve"> </w:t>
        </w:r>
        <w:r w:rsidRPr="00206ACB">
          <w:rPr>
            <w:rStyle w:val="Emphasis"/>
            <w:rFonts w:cstheme="minorHAnsi"/>
            <w:color w:val="82642B"/>
            <w:szCs w:val="26"/>
          </w:rPr>
          <w:t>1889:</w:t>
        </w:r>
        <w:r w:rsidR="00AC466E" w:rsidRPr="00206ACB">
          <w:rPr>
            <w:rStyle w:val="Emphasis"/>
            <w:rFonts w:cstheme="minorHAnsi"/>
            <w:color w:val="82642B"/>
            <w:szCs w:val="26"/>
          </w:rPr>
          <w:t xml:space="preserve"> </w:t>
        </w:r>
        <w:r w:rsidRPr="00206ACB">
          <w:rPr>
            <w:rStyle w:val="Emphasis"/>
            <w:rFonts w:cstheme="minorHAnsi"/>
            <w:color w:val="82642B"/>
            <w:szCs w:val="26"/>
          </w:rPr>
          <w:t>Success</w:t>
        </w:r>
        <w:r w:rsidR="00AC466E" w:rsidRPr="00206ACB">
          <w:rPr>
            <w:rStyle w:val="Emphasis"/>
            <w:rFonts w:cstheme="minorHAnsi"/>
            <w:color w:val="82642B"/>
            <w:szCs w:val="26"/>
          </w:rPr>
          <w:t xml:space="preserve"> </w:t>
        </w:r>
        <w:r w:rsidRPr="00206ACB">
          <w:rPr>
            <w:rStyle w:val="Emphasis"/>
            <w:rFonts w:cstheme="minorHAnsi"/>
            <w:color w:val="82642B"/>
            <w:szCs w:val="26"/>
          </w:rPr>
          <w:t>is</w:t>
        </w:r>
        <w:r w:rsidR="00AC466E" w:rsidRPr="00206ACB">
          <w:rPr>
            <w:rStyle w:val="Emphasis"/>
            <w:rFonts w:cstheme="minorHAnsi"/>
            <w:color w:val="82642B"/>
            <w:szCs w:val="26"/>
          </w:rPr>
          <w:t xml:space="preserve"> </w:t>
        </w:r>
        <w:r w:rsidRPr="00206ACB">
          <w:rPr>
            <w:rStyle w:val="Emphasis"/>
            <w:rFonts w:cstheme="minorHAnsi"/>
            <w:color w:val="82642B"/>
            <w:szCs w:val="26"/>
          </w:rPr>
          <w:t>in</w:t>
        </w:r>
        <w:r w:rsidR="00AC466E" w:rsidRPr="00206ACB">
          <w:rPr>
            <w:rStyle w:val="Emphasis"/>
            <w:rFonts w:cstheme="minorHAnsi"/>
            <w:color w:val="82642B"/>
            <w:szCs w:val="26"/>
          </w:rPr>
          <w:t xml:space="preserve"> </w:t>
        </w:r>
        <w:r w:rsidRPr="00206ACB">
          <w:rPr>
            <w:rStyle w:val="Emphasis"/>
            <w:rFonts w:cstheme="minorHAnsi"/>
            <w:color w:val="82642B"/>
            <w:szCs w:val="26"/>
          </w:rPr>
          <w:t>the</w:t>
        </w:r>
        <w:r w:rsidR="00AC466E" w:rsidRPr="00206ACB">
          <w:rPr>
            <w:rStyle w:val="Emphasis"/>
            <w:rFonts w:cstheme="minorHAnsi"/>
            <w:color w:val="82642B"/>
            <w:szCs w:val="26"/>
          </w:rPr>
          <w:t xml:space="preserve"> </w:t>
        </w:r>
        <w:r w:rsidRPr="00206ACB">
          <w:rPr>
            <w:rStyle w:val="Emphasis"/>
            <w:rFonts w:cstheme="minorHAnsi"/>
            <w:color w:val="82642B"/>
            <w:szCs w:val="26"/>
          </w:rPr>
          <w:t>Cards</w:t>
        </w:r>
        <w:r w:rsidR="00AC466E" w:rsidRPr="00206ACB">
          <w:rPr>
            <w:rStyle w:val="Emphasis"/>
            <w:rFonts w:cstheme="minorHAnsi"/>
            <w:color w:val="82642B"/>
            <w:szCs w:val="26"/>
          </w:rPr>
          <w:t xml:space="preserve"> </w:t>
        </w:r>
        <w:r w:rsidRPr="00206ACB">
          <w:rPr>
            <w:rStyle w:val="Emphasis"/>
            <w:rFonts w:cstheme="minorHAnsi"/>
            <w:color w:val="82642B"/>
            <w:szCs w:val="26"/>
          </w:rPr>
          <w:t>for</w:t>
        </w:r>
        <w:r w:rsidR="00AC466E" w:rsidRPr="00206ACB">
          <w:rPr>
            <w:rStyle w:val="Emphasis"/>
            <w:rFonts w:cstheme="minorHAnsi"/>
            <w:color w:val="82642B"/>
            <w:szCs w:val="26"/>
          </w:rPr>
          <w:t xml:space="preserve"> </w:t>
        </w:r>
        <w:r w:rsidRPr="00206ACB">
          <w:rPr>
            <w:rStyle w:val="Emphasis"/>
            <w:rFonts w:cstheme="minorHAnsi"/>
            <w:color w:val="82642B"/>
            <w:szCs w:val="26"/>
          </w:rPr>
          <w:t>Nintendo</w:t>
        </w:r>
      </w:hyperlink>
      <w:r w:rsidR="002B3983" w:rsidRPr="00206ACB">
        <w:rPr>
          <w:rStyle w:val="sidenote"/>
          <w:rFonts w:cstheme="minorHAnsi"/>
          <w:color w:val="111111"/>
          <w:szCs w:val="26"/>
        </w:rPr>
        <w:t>)</w:t>
      </w:r>
      <w:r w:rsidRPr="00206ACB">
        <w:rPr>
          <w:rStyle w:val="sidenote"/>
          <w:rFonts w:cstheme="minorHAnsi"/>
          <w:color w:val="111111"/>
          <w:szCs w:val="26"/>
        </w:rPr>
        <w:t>.</w:t>
      </w:r>
      <w:r w:rsidR="00AC466E" w:rsidRPr="00206ACB">
        <w:rPr>
          <w:rStyle w:val="sidenote"/>
          <w:rFonts w:cstheme="minorHAnsi"/>
          <w:color w:val="111111"/>
          <w:szCs w:val="26"/>
        </w:rPr>
        <w:t xml:space="preserve"> </w:t>
      </w:r>
      <w:r w:rsidRPr="00206ACB">
        <w:t>When</w:t>
      </w:r>
      <w:r w:rsidR="00AC466E" w:rsidRPr="00206ACB">
        <w:t xml:space="preserve"> </w:t>
      </w:r>
      <w:r w:rsidRPr="00206ACB">
        <w:t>Hiroshi</w:t>
      </w:r>
      <w:r w:rsidR="00AC466E" w:rsidRPr="00206ACB">
        <w:t xml:space="preserve"> </w:t>
      </w:r>
      <w:r w:rsidRPr="00206ACB">
        <w:t>Yamauchi,</w:t>
      </w:r>
      <w:r w:rsidR="00AC466E" w:rsidRPr="00206ACB">
        <w:t xml:space="preserve"> </w:t>
      </w:r>
      <w:r w:rsidRPr="00206ACB">
        <w:t>the</w:t>
      </w:r>
      <w:r w:rsidR="00AC466E" w:rsidRPr="00206ACB">
        <w:t xml:space="preserve"> </w:t>
      </w:r>
      <w:r w:rsidRPr="00206ACB">
        <w:t>great-grandson</w:t>
      </w:r>
      <w:r w:rsidR="00AC466E" w:rsidRPr="00206ACB">
        <w:t xml:space="preserve"> </w:t>
      </w:r>
      <w:r w:rsidRPr="00206ACB">
        <w:t>of</w:t>
      </w:r>
      <w:r w:rsidR="00AC466E" w:rsidRPr="00206ACB">
        <w:t xml:space="preserve"> </w:t>
      </w:r>
      <w:r w:rsidRPr="00206ACB">
        <w:t>company</w:t>
      </w:r>
      <w:r w:rsidR="00AC466E" w:rsidRPr="00206ACB">
        <w:t xml:space="preserve"> </w:t>
      </w:r>
      <w:r w:rsidRPr="00206ACB">
        <w:t>founder</w:t>
      </w:r>
      <w:r w:rsidR="00AC466E" w:rsidRPr="00206ACB">
        <w:t xml:space="preserve"> </w:t>
      </w:r>
      <w:r w:rsidRPr="00206ACB">
        <w:t>Fusajiro</w:t>
      </w:r>
      <w:r w:rsidR="00AC466E" w:rsidRPr="00206ACB">
        <w:t xml:space="preserve"> </w:t>
      </w:r>
      <w:r w:rsidRPr="00206ACB">
        <w:t>Yamauchi,</w:t>
      </w:r>
      <w:r w:rsidR="00AC466E" w:rsidRPr="00206ACB">
        <w:t xml:space="preserve"> </w:t>
      </w:r>
      <w:r w:rsidRPr="00206ACB">
        <w:t>took</w:t>
      </w:r>
      <w:r w:rsidR="00AC466E" w:rsidRPr="00206ACB">
        <w:t xml:space="preserve"> </w:t>
      </w:r>
      <w:r w:rsidRPr="00206ACB">
        <w:t>over</w:t>
      </w:r>
      <w:r w:rsidR="00AC466E" w:rsidRPr="00206ACB">
        <w:t xml:space="preserve"> </w:t>
      </w:r>
      <w:r w:rsidRPr="00206ACB">
        <w:t>the</w:t>
      </w:r>
      <w:r w:rsidR="00AC466E" w:rsidRPr="00206ACB">
        <w:t xml:space="preserve"> </w:t>
      </w:r>
      <w:r w:rsidRPr="00206ACB">
        <w:t>business</w:t>
      </w:r>
      <w:r w:rsidR="00AC466E" w:rsidRPr="00206ACB">
        <w:t xml:space="preserve"> </w:t>
      </w:r>
      <w:r w:rsidRPr="00206ACB">
        <w:t>in</w:t>
      </w:r>
      <w:r w:rsidR="00AC466E" w:rsidRPr="00206ACB">
        <w:t xml:space="preserve"> </w:t>
      </w:r>
      <w:r w:rsidRPr="00206ACB">
        <w:t>1949,</w:t>
      </w:r>
      <w:r w:rsidR="00AC466E" w:rsidRPr="00206ACB">
        <w:t xml:space="preserve"> </w:t>
      </w:r>
      <w:r w:rsidRPr="00206ACB">
        <w:t>he</w:t>
      </w:r>
      <w:r w:rsidR="00AC466E" w:rsidRPr="00206ACB">
        <w:t xml:space="preserve"> </w:t>
      </w:r>
      <w:r w:rsidRPr="00206ACB">
        <w:t>began</w:t>
      </w:r>
      <w:r w:rsidR="00AC466E" w:rsidRPr="00206ACB">
        <w:t xml:space="preserve"> </w:t>
      </w:r>
      <w:r w:rsidRPr="00206ACB">
        <w:t>to</w:t>
      </w:r>
      <w:r w:rsidR="00AC466E" w:rsidRPr="00206ACB">
        <w:t xml:space="preserve"> </w:t>
      </w:r>
      <w:r w:rsidRPr="00206ACB">
        <w:t>expand</w:t>
      </w:r>
      <w:r w:rsidR="00AC466E" w:rsidRPr="00206ACB">
        <w:t xml:space="preserve"> </w:t>
      </w:r>
      <w:r w:rsidRPr="00206ACB">
        <w:t>the</w:t>
      </w:r>
      <w:r w:rsidR="00AC466E" w:rsidRPr="00206ACB">
        <w:t xml:space="preserve"> </w:t>
      </w:r>
      <w:r w:rsidRPr="00206ACB">
        <w:t>company’s</w:t>
      </w:r>
      <w:r w:rsidR="00AC466E" w:rsidRPr="00206ACB">
        <w:t xml:space="preserve"> </w:t>
      </w:r>
      <w:r w:rsidRPr="00206ACB">
        <w:t>product</w:t>
      </w:r>
      <w:r w:rsidR="00AC466E" w:rsidRPr="00206ACB">
        <w:t xml:space="preserve"> </w:t>
      </w:r>
      <w:r w:rsidRPr="00206ACB">
        <w:t>line,</w:t>
      </w:r>
      <w:r w:rsidR="00AC466E" w:rsidRPr="00206ACB">
        <w:t xml:space="preserve"> </w:t>
      </w:r>
      <w:r w:rsidRPr="00206ACB">
        <w:t>diversifying</w:t>
      </w:r>
      <w:r w:rsidR="00AC466E" w:rsidRPr="00206ACB">
        <w:t xml:space="preserve"> </w:t>
      </w:r>
      <w:r w:rsidRPr="00206ACB">
        <w:t>into</w:t>
      </w:r>
      <w:r w:rsidR="00AC466E" w:rsidRPr="00206ACB">
        <w:t xml:space="preserve"> </w:t>
      </w:r>
      <w:r w:rsidRPr="00206ACB">
        <w:t>new</w:t>
      </w:r>
      <w:r w:rsidR="00AC466E" w:rsidRPr="00206ACB">
        <w:t xml:space="preserve"> </w:t>
      </w:r>
      <w:r w:rsidRPr="00206ACB">
        <w:t>areas</w:t>
      </w:r>
      <w:r w:rsidR="00AC466E" w:rsidRPr="00206ACB">
        <w:t xml:space="preserve"> </w:t>
      </w:r>
      <w:r w:rsidRPr="00206ACB">
        <w:t>like</w:t>
      </w:r>
      <w:r w:rsidR="00AC466E" w:rsidRPr="00206ACB">
        <w:t xml:space="preserve"> </w:t>
      </w:r>
      <w:r w:rsidRPr="00206ACB">
        <w:t>taxi</w:t>
      </w:r>
      <w:r w:rsidR="00AC466E" w:rsidRPr="00206ACB">
        <w:t xml:space="preserve"> </w:t>
      </w:r>
      <w:r w:rsidRPr="00206ACB">
        <w:t>services,</w:t>
      </w:r>
      <w:r w:rsidR="00AC466E" w:rsidRPr="00206ACB">
        <w:t xml:space="preserve"> </w:t>
      </w:r>
      <w:r w:rsidRPr="00206ACB">
        <w:t>love</w:t>
      </w:r>
      <w:r w:rsidR="00AC466E" w:rsidRPr="00206ACB">
        <w:t xml:space="preserve"> </w:t>
      </w:r>
      <w:r w:rsidRPr="00206ACB">
        <w:t>hotels,</w:t>
      </w:r>
      <w:r w:rsidR="00AC466E" w:rsidRPr="00206ACB">
        <w:t xml:space="preserve"> </w:t>
      </w:r>
      <w:r w:rsidRPr="00206ACB">
        <w:t>and</w:t>
      </w:r>
      <w:r w:rsidR="00AC466E" w:rsidRPr="00206ACB">
        <w:t xml:space="preserve"> </w:t>
      </w:r>
      <w:r w:rsidRPr="00206ACB">
        <w:t>toys</w:t>
      </w:r>
      <w:r w:rsidR="00AC466E" w:rsidRPr="00206ACB">
        <w:t xml:space="preserve"> </w:t>
      </w:r>
      <w:r w:rsidRPr="00206ACB">
        <w:t>like</w:t>
      </w:r>
      <w:r w:rsidR="00AC466E" w:rsidRPr="00206ACB">
        <w:t xml:space="preserve"> </w:t>
      </w:r>
      <w:r w:rsidRPr="00206ACB">
        <w:t>the</w:t>
      </w:r>
      <w:r w:rsidR="00AC466E" w:rsidRPr="00206ACB">
        <w:t xml:space="preserve"> </w:t>
      </w:r>
      <w:r w:rsidRPr="00206ACB">
        <w:t>Ultra</w:t>
      </w:r>
      <w:r w:rsidR="00AC466E" w:rsidRPr="00206ACB">
        <w:t xml:space="preserve"> </w:t>
      </w:r>
      <w:r w:rsidRPr="00206ACB">
        <w:t>Hand</w:t>
      </w:r>
      <w:r w:rsidR="00AC466E" w:rsidRPr="00206ACB">
        <w:t xml:space="preserve"> </w:t>
      </w:r>
      <w:r w:rsidR="008F68C2" w:rsidRPr="00206ACB">
        <w:t>(</w:t>
      </w:r>
      <w:hyperlink r:id="rId20" w:history="1">
        <w:r w:rsidRPr="00206ACB">
          <w:rPr>
            <w:rStyle w:val="Emphasis"/>
            <w:rFonts w:cstheme="minorHAnsi"/>
            <w:color w:val="82642B"/>
            <w:szCs w:val="26"/>
          </w:rPr>
          <w:t>As</w:t>
        </w:r>
        <w:r w:rsidR="00AC466E" w:rsidRPr="00206ACB">
          <w:rPr>
            <w:rStyle w:val="Emphasis"/>
            <w:rFonts w:cstheme="minorHAnsi"/>
            <w:color w:val="82642B"/>
            <w:szCs w:val="26"/>
          </w:rPr>
          <w:t xml:space="preserve"> </w:t>
        </w:r>
        <w:r w:rsidRPr="00206ACB">
          <w:rPr>
            <w:rStyle w:val="Emphasis"/>
            <w:rFonts w:cstheme="minorHAnsi"/>
            <w:color w:val="82642B"/>
            <w:szCs w:val="26"/>
          </w:rPr>
          <w:t>Nintendo</w:t>
        </w:r>
        <w:r w:rsidR="00AC466E" w:rsidRPr="00206ACB">
          <w:rPr>
            <w:rStyle w:val="Emphasis"/>
            <w:rFonts w:cstheme="minorHAnsi"/>
            <w:color w:val="82642B"/>
            <w:szCs w:val="26"/>
          </w:rPr>
          <w:t xml:space="preserve"> </w:t>
        </w:r>
        <w:r w:rsidRPr="00206ACB">
          <w:rPr>
            <w:rStyle w:val="Emphasis"/>
            <w:rFonts w:cstheme="minorHAnsi"/>
            <w:color w:val="82642B"/>
            <w:szCs w:val="26"/>
          </w:rPr>
          <w:t>Turns</w:t>
        </w:r>
        <w:r w:rsidR="00AC466E" w:rsidRPr="00206ACB">
          <w:rPr>
            <w:rStyle w:val="Emphasis"/>
            <w:rFonts w:cstheme="minorHAnsi"/>
            <w:color w:val="82642B"/>
            <w:szCs w:val="26"/>
          </w:rPr>
          <w:t xml:space="preserve"> </w:t>
        </w:r>
        <w:r w:rsidRPr="00206ACB">
          <w:rPr>
            <w:rStyle w:val="Emphasis"/>
            <w:rFonts w:cstheme="minorHAnsi"/>
            <w:color w:val="82642B"/>
            <w:szCs w:val="26"/>
          </w:rPr>
          <w:t>125,</w:t>
        </w:r>
        <w:r w:rsidR="00AC466E" w:rsidRPr="00206ACB">
          <w:rPr>
            <w:rStyle w:val="Emphasis"/>
            <w:rFonts w:cstheme="minorHAnsi"/>
            <w:color w:val="82642B"/>
            <w:szCs w:val="26"/>
          </w:rPr>
          <w:t xml:space="preserve"> </w:t>
        </w:r>
        <w:r w:rsidRPr="00206ACB">
          <w:rPr>
            <w:rStyle w:val="Emphasis"/>
            <w:rFonts w:cstheme="minorHAnsi"/>
            <w:color w:val="82642B"/>
            <w:szCs w:val="26"/>
          </w:rPr>
          <w:t>6</w:t>
        </w:r>
        <w:r w:rsidR="00AC466E" w:rsidRPr="00206ACB">
          <w:rPr>
            <w:rStyle w:val="Emphasis"/>
            <w:rFonts w:cstheme="minorHAnsi"/>
            <w:color w:val="82642B"/>
            <w:szCs w:val="26"/>
          </w:rPr>
          <w:t xml:space="preserve"> </w:t>
        </w:r>
        <w:r w:rsidRPr="00206ACB">
          <w:rPr>
            <w:rStyle w:val="Emphasis"/>
            <w:rFonts w:cstheme="minorHAnsi"/>
            <w:color w:val="82642B"/>
            <w:szCs w:val="26"/>
          </w:rPr>
          <w:t>Things</w:t>
        </w:r>
        <w:r w:rsidR="00AC466E" w:rsidRPr="00206ACB">
          <w:rPr>
            <w:rStyle w:val="Emphasis"/>
            <w:rFonts w:cstheme="minorHAnsi"/>
            <w:color w:val="82642B"/>
            <w:szCs w:val="26"/>
          </w:rPr>
          <w:t xml:space="preserve"> </w:t>
        </w:r>
        <w:r w:rsidRPr="00206ACB">
          <w:rPr>
            <w:rStyle w:val="Emphasis"/>
            <w:rFonts w:cstheme="minorHAnsi"/>
            <w:color w:val="82642B"/>
            <w:szCs w:val="26"/>
          </w:rPr>
          <w:t>You</w:t>
        </w:r>
        <w:r w:rsidR="00AC466E" w:rsidRPr="00206ACB">
          <w:rPr>
            <w:rStyle w:val="Emphasis"/>
            <w:rFonts w:cstheme="minorHAnsi"/>
            <w:color w:val="82642B"/>
            <w:szCs w:val="26"/>
          </w:rPr>
          <w:t xml:space="preserve"> </w:t>
        </w:r>
        <w:r w:rsidRPr="00206ACB">
          <w:rPr>
            <w:rStyle w:val="Emphasis"/>
            <w:rFonts w:cstheme="minorHAnsi"/>
            <w:color w:val="82642B"/>
            <w:szCs w:val="26"/>
          </w:rPr>
          <w:t>May</w:t>
        </w:r>
        <w:r w:rsidR="00AC466E" w:rsidRPr="00206ACB">
          <w:rPr>
            <w:rStyle w:val="Emphasis"/>
            <w:rFonts w:cstheme="minorHAnsi"/>
            <w:color w:val="82642B"/>
            <w:szCs w:val="26"/>
          </w:rPr>
          <w:t xml:space="preserve"> </w:t>
        </w:r>
        <w:r w:rsidRPr="00206ACB">
          <w:rPr>
            <w:rStyle w:val="Emphasis"/>
            <w:rFonts w:cstheme="minorHAnsi"/>
            <w:color w:val="82642B"/>
            <w:szCs w:val="26"/>
          </w:rPr>
          <w:t>Not</w:t>
        </w:r>
        <w:r w:rsidR="00AC466E" w:rsidRPr="00206ACB">
          <w:rPr>
            <w:rStyle w:val="Emphasis"/>
            <w:rFonts w:cstheme="minorHAnsi"/>
            <w:color w:val="82642B"/>
            <w:szCs w:val="26"/>
          </w:rPr>
          <w:t xml:space="preserve"> </w:t>
        </w:r>
        <w:r w:rsidRPr="00206ACB">
          <w:rPr>
            <w:rStyle w:val="Emphasis"/>
            <w:rFonts w:cstheme="minorHAnsi"/>
            <w:color w:val="82642B"/>
            <w:szCs w:val="26"/>
          </w:rPr>
          <w:t>Know</w:t>
        </w:r>
        <w:r w:rsidR="00AC466E" w:rsidRPr="00206ACB">
          <w:rPr>
            <w:rStyle w:val="Emphasis"/>
            <w:rFonts w:cstheme="minorHAnsi"/>
            <w:color w:val="82642B"/>
            <w:szCs w:val="26"/>
          </w:rPr>
          <w:t xml:space="preserve"> </w:t>
        </w:r>
        <w:r w:rsidRPr="00206ACB">
          <w:rPr>
            <w:rStyle w:val="Emphasis"/>
            <w:rFonts w:cstheme="minorHAnsi"/>
            <w:color w:val="82642B"/>
            <w:szCs w:val="26"/>
          </w:rPr>
          <w:t>About</w:t>
        </w:r>
        <w:r w:rsidR="00AC466E" w:rsidRPr="00206ACB">
          <w:rPr>
            <w:rStyle w:val="Emphasis"/>
            <w:rFonts w:cstheme="minorHAnsi"/>
            <w:color w:val="82642B"/>
            <w:szCs w:val="26"/>
          </w:rPr>
          <w:t xml:space="preserve"> </w:t>
        </w:r>
        <w:r w:rsidRPr="00206ACB">
          <w:rPr>
            <w:rStyle w:val="Emphasis"/>
            <w:rFonts w:cstheme="minorHAnsi"/>
            <w:color w:val="82642B"/>
            <w:szCs w:val="26"/>
          </w:rPr>
          <w:t>This</w:t>
        </w:r>
        <w:r w:rsidR="00AC466E" w:rsidRPr="00206ACB">
          <w:rPr>
            <w:rStyle w:val="Emphasis"/>
            <w:rFonts w:cstheme="minorHAnsi"/>
            <w:color w:val="82642B"/>
            <w:szCs w:val="26"/>
          </w:rPr>
          <w:t xml:space="preserve"> </w:t>
        </w:r>
        <w:r w:rsidRPr="00206ACB">
          <w:rPr>
            <w:rStyle w:val="Emphasis"/>
            <w:rFonts w:cstheme="minorHAnsi"/>
            <w:color w:val="82642B"/>
            <w:szCs w:val="26"/>
          </w:rPr>
          <w:t>Gaming</w:t>
        </w:r>
        <w:r w:rsidR="00AC466E" w:rsidRPr="00206ACB">
          <w:rPr>
            <w:rStyle w:val="Emphasis"/>
            <w:rFonts w:cstheme="minorHAnsi"/>
            <w:color w:val="82642B"/>
            <w:szCs w:val="26"/>
          </w:rPr>
          <w:t xml:space="preserve"> </w:t>
        </w:r>
        <w:r w:rsidRPr="00206ACB">
          <w:rPr>
            <w:rStyle w:val="Emphasis"/>
            <w:rFonts w:cstheme="minorHAnsi"/>
            <w:color w:val="82642B"/>
            <w:szCs w:val="26"/>
          </w:rPr>
          <w:t>Giant</w:t>
        </w:r>
        <w:r w:rsidR="008F68C2" w:rsidRPr="00206ACB">
          <w:rPr>
            <w:rStyle w:val="Emphasis"/>
            <w:rFonts w:cstheme="minorHAnsi"/>
            <w:color w:val="82642B"/>
            <w:szCs w:val="26"/>
          </w:rPr>
          <w:t>)</w:t>
        </w:r>
      </w:hyperlink>
      <w:r w:rsidR="008F68C2" w:rsidRPr="00206ACB">
        <w:rPr>
          <w:rStyle w:val="sidenote"/>
          <w:rFonts w:cstheme="minorHAnsi"/>
          <w:color w:val="111111"/>
          <w:szCs w:val="26"/>
        </w:rPr>
        <w:t>.</w:t>
      </w:r>
      <w:r w:rsidR="00AC466E" w:rsidRPr="00206ACB">
        <w:rPr>
          <w:rStyle w:val="sidenote"/>
          <w:rFonts w:cstheme="minorHAnsi"/>
          <w:color w:val="111111"/>
          <w:szCs w:val="26"/>
        </w:rPr>
        <w:t xml:space="preserve"> </w:t>
      </w:r>
      <w:r w:rsidRPr="00206ACB">
        <w:t>Nintendo</w:t>
      </w:r>
      <w:r w:rsidR="00AC466E" w:rsidRPr="00206ACB">
        <w:t xml:space="preserve"> </w:t>
      </w:r>
      <w:r w:rsidRPr="00206ACB">
        <w:t>would</w:t>
      </w:r>
      <w:r w:rsidR="00AC466E" w:rsidRPr="00206ACB">
        <w:t xml:space="preserve"> </w:t>
      </w:r>
      <w:r w:rsidRPr="00206ACB">
        <w:t>not</w:t>
      </w:r>
      <w:r w:rsidR="00AC466E" w:rsidRPr="00206ACB">
        <w:t xml:space="preserve"> </w:t>
      </w:r>
      <w:r w:rsidRPr="00206ACB">
        <w:t>find</w:t>
      </w:r>
      <w:r w:rsidR="00AC466E" w:rsidRPr="00206ACB">
        <w:t xml:space="preserve"> </w:t>
      </w:r>
      <w:r w:rsidRPr="00206ACB">
        <w:t>breakout</w:t>
      </w:r>
      <w:r w:rsidR="00AC466E" w:rsidRPr="00206ACB">
        <w:t xml:space="preserve"> </w:t>
      </w:r>
      <w:r w:rsidRPr="00206ACB">
        <w:t>success</w:t>
      </w:r>
      <w:r w:rsidR="00AC466E" w:rsidRPr="00206ACB">
        <w:t xml:space="preserve"> </w:t>
      </w:r>
      <w:r w:rsidRPr="00206ACB">
        <w:t>until</w:t>
      </w:r>
      <w:r w:rsidR="00AC466E" w:rsidRPr="00206ACB">
        <w:t xml:space="preserve"> </w:t>
      </w:r>
      <w:r w:rsidRPr="00206ACB">
        <w:t>it</w:t>
      </w:r>
      <w:r w:rsidR="00AC466E" w:rsidRPr="00206ACB">
        <w:t xml:space="preserve"> </w:t>
      </w:r>
      <w:r w:rsidRPr="00206ACB">
        <w:t>began</w:t>
      </w:r>
      <w:r w:rsidR="00AC466E" w:rsidRPr="00206ACB">
        <w:t xml:space="preserve"> </w:t>
      </w:r>
      <w:r w:rsidRPr="00206ACB">
        <w:t>creating</w:t>
      </w:r>
      <w:r w:rsidR="00AC466E" w:rsidRPr="00206ACB">
        <w:t xml:space="preserve"> </w:t>
      </w:r>
      <w:r w:rsidRPr="00206ACB">
        <w:t>electronic</w:t>
      </w:r>
      <w:r w:rsidR="00AC466E" w:rsidRPr="00206ACB">
        <w:t xml:space="preserve"> </w:t>
      </w:r>
      <w:r w:rsidRPr="00206ACB">
        <w:t>toys.</w:t>
      </w:r>
      <w:r w:rsidR="00AC466E" w:rsidRPr="00206ACB">
        <w:t xml:space="preserve"> </w:t>
      </w:r>
      <w:r w:rsidRPr="00206ACB">
        <w:t>Nintendo</w:t>
      </w:r>
      <w:r w:rsidR="00AC466E" w:rsidRPr="00206ACB">
        <w:t xml:space="preserve"> </w:t>
      </w:r>
      <w:r w:rsidRPr="00206ACB">
        <w:t>began</w:t>
      </w:r>
      <w:r w:rsidR="00AC466E" w:rsidRPr="00206ACB">
        <w:t xml:space="preserve"> </w:t>
      </w:r>
      <w:r w:rsidRPr="00206ACB">
        <w:t>producing</w:t>
      </w:r>
      <w:r w:rsidR="00AC466E" w:rsidRPr="00206ACB">
        <w:t xml:space="preserve"> </w:t>
      </w:r>
      <w:r w:rsidRPr="00206ACB">
        <w:t>the</w:t>
      </w:r>
      <w:r w:rsidR="00AC466E" w:rsidRPr="00206ACB">
        <w:t xml:space="preserve"> </w:t>
      </w:r>
      <w:r w:rsidRPr="00206ACB">
        <w:t>Color</w:t>
      </w:r>
      <w:r w:rsidR="00AC466E" w:rsidRPr="00206ACB">
        <w:t xml:space="preserve"> </w:t>
      </w:r>
      <w:r w:rsidRPr="00206ACB">
        <w:t>TV-Game</w:t>
      </w:r>
      <w:r w:rsidR="00AC466E" w:rsidRPr="00206ACB">
        <w:t xml:space="preserve"> </w:t>
      </w:r>
      <w:r w:rsidRPr="00206ACB">
        <w:t>series</w:t>
      </w:r>
      <w:r w:rsidR="00AC466E" w:rsidRPr="00206ACB">
        <w:t xml:space="preserve"> </w:t>
      </w:r>
      <w:r w:rsidRPr="00206ACB">
        <w:t>of</w:t>
      </w:r>
      <w:r w:rsidR="00AC466E" w:rsidRPr="00206ACB">
        <w:t xml:space="preserve"> </w:t>
      </w:r>
      <w:r w:rsidRPr="00206ACB">
        <w:t>home</w:t>
      </w:r>
      <w:r w:rsidR="00AC466E" w:rsidRPr="00206ACB">
        <w:t xml:space="preserve"> </w:t>
      </w:r>
      <w:r w:rsidRPr="00206ACB">
        <w:t>“Pong”-clone</w:t>
      </w:r>
      <w:r w:rsidR="00AC466E" w:rsidRPr="00206ACB">
        <w:t xml:space="preserve"> </w:t>
      </w:r>
      <w:r w:rsidRPr="00206ACB">
        <w:t>video</w:t>
      </w:r>
      <w:r w:rsidR="00AC466E" w:rsidRPr="00206ACB">
        <w:t xml:space="preserve"> </w:t>
      </w:r>
      <w:r w:rsidRPr="00206ACB">
        <w:t>game</w:t>
      </w:r>
      <w:r w:rsidR="00AC466E" w:rsidRPr="00206ACB">
        <w:t xml:space="preserve"> </w:t>
      </w:r>
      <w:r w:rsidRPr="00206ACB">
        <w:t>consoles</w:t>
      </w:r>
      <w:r w:rsidR="00AC466E" w:rsidRPr="00206ACB">
        <w:t xml:space="preserve"> </w:t>
      </w:r>
      <w:r w:rsidRPr="00206ACB">
        <w:t>in</w:t>
      </w:r>
      <w:r w:rsidR="00AC466E" w:rsidRPr="00206ACB">
        <w:t xml:space="preserve"> </w:t>
      </w:r>
      <w:r w:rsidRPr="00206ACB">
        <w:t>1977,</w:t>
      </w:r>
      <w:r w:rsidR="00AC466E" w:rsidRPr="00206ACB">
        <w:t xml:space="preserve"> </w:t>
      </w:r>
      <w:r w:rsidRPr="00206ACB">
        <w:t>and</w:t>
      </w:r>
      <w:r w:rsidR="00AC466E" w:rsidRPr="00206ACB">
        <w:t xml:space="preserve"> </w:t>
      </w:r>
      <w:r w:rsidRPr="00206ACB">
        <w:t>in</w:t>
      </w:r>
      <w:r w:rsidR="00AC466E" w:rsidRPr="00206ACB">
        <w:t xml:space="preserve"> </w:t>
      </w:r>
      <w:r w:rsidRPr="00206ACB">
        <w:t>1980,</w:t>
      </w:r>
      <w:r w:rsidR="00AC466E" w:rsidRPr="00206ACB">
        <w:t xml:space="preserve"> </w:t>
      </w:r>
      <w:r w:rsidRPr="00206ACB">
        <w:t>they</w:t>
      </w:r>
      <w:r w:rsidR="00AC466E" w:rsidRPr="00206ACB">
        <w:t xml:space="preserve"> </w:t>
      </w:r>
      <w:r w:rsidRPr="00206ACB">
        <w:t>released</w:t>
      </w:r>
      <w:r w:rsidR="00AC466E" w:rsidRPr="00206ACB">
        <w:t xml:space="preserve"> </w:t>
      </w:r>
      <w:r w:rsidRPr="00206ACB">
        <w:t>the</w:t>
      </w:r>
      <w:r w:rsidR="00AC466E" w:rsidRPr="00206ACB">
        <w:t xml:space="preserve"> </w:t>
      </w:r>
      <w:r w:rsidRPr="00206ACB">
        <w:t>“Game</w:t>
      </w:r>
      <w:r w:rsidR="00AC466E" w:rsidRPr="00206ACB">
        <w:t xml:space="preserve"> </w:t>
      </w:r>
      <w:r w:rsidRPr="00206ACB">
        <w:t>&amp;</w:t>
      </w:r>
      <w:r w:rsidR="00AC466E" w:rsidRPr="00206ACB">
        <w:t xml:space="preserve"> </w:t>
      </w:r>
      <w:r w:rsidRPr="00206ACB">
        <w:t>Watch”</w:t>
      </w:r>
      <w:r w:rsidR="00AC466E" w:rsidRPr="00206ACB">
        <w:t xml:space="preserve"> </w:t>
      </w:r>
      <w:r w:rsidRPr="00206ACB">
        <w:t>series</w:t>
      </w:r>
      <w:r w:rsidR="00AC466E" w:rsidRPr="00206ACB">
        <w:t xml:space="preserve"> </w:t>
      </w:r>
      <w:r w:rsidRPr="00206ACB">
        <w:t>of</w:t>
      </w:r>
      <w:r w:rsidR="00AC466E" w:rsidRPr="00206ACB">
        <w:t xml:space="preserve"> </w:t>
      </w:r>
      <w:r w:rsidRPr="00206ACB">
        <w:t>handheld</w:t>
      </w:r>
      <w:r w:rsidR="00AC466E" w:rsidRPr="00206ACB">
        <w:t xml:space="preserve"> </w:t>
      </w:r>
      <w:r w:rsidRPr="00206ACB">
        <w:t>video</w:t>
      </w:r>
      <w:r w:rsidR="00AC466E" w:rsidRPr="00206ACB">
        <w:t xml:space="preserve"> </w:t>
      </w:r>
      <w:r w:rsidRPr="00206ACB">
        <w:t>games</w:t>
      </w:r>
      <w:r w:rsidR="00AC466E" w:rsidRPr="00206ACB">
        <w:t xml:space="preserve"> </w:t>
      </w:r>
      <w:r w:rsidR="00EC57A0" w:rsidRPr="00206ACB">
        <w:t>(</w:t>
      </w:r>
      <w:hyperlink r:id="rId21" w:tgtFrame="_blank" w:history="1">
        <w:r w:rsidRPr="00206ACB">
          <w:rPr>
            <w:rStyle w:val="Emphasis"/>
            <w:rFonts w:cstheme="minorHAnsi"/>
            <w:color w:val="82642B"/>
            <w:szCs w:val="26"/>
          </w:rPr>
          <w:t>High</w:t>
        </w:r>
        <w:r w:rsidR="00AC466E" w:rsidRPr="00206ACB">
          <w:rPr>
            <w:rStyle w:val="Emphasis"/>
            <w:rFonts w:cstheme="minorHAnsi"/>
            <w:color w:val="82642B"/>
            <w:szCs w:val="26"/>
          </w:rPr>
          <w:t xml:space="preserve"> </w:t>
        </w:r>
        <w:r w:rsidRPr="00206ACB">
          <w:rPr>
            <w:rStyle w:val="Emphasis"/>
            <w:rFonts w:cstheme="minorHAnsi"/>
            <w:color w:val="82642B"/>
            <w:szCs w:val="26"/>
          </w:rPr>
          <w:t>Score!:</w:t>
        </w:r>
        <w:r w:rsidR="00AC466E" w:rsidRPr="00206ACB">
          <w:rPr>
            <w:rStyle w:val="Emphasis"/>
            <w:rFonts w:cstheme="minorHAnsi"/>
            <w:color w:val="82642B"/>
            <w:szCs w:val="26"/>
          </w:rPr>
          <w:t xml:space="preserve"> </w:t>
        </w:r>
        <w:r w:rsidRPr="00206ACB">
          <w:rPr>
            <w:rStyle w:val="Emphasis"/>
            <w:rFonts w:cstheme="minorHAnsi"/>
            <w:color w:val="82642B"/>
            <w:szCs w:val="26"/>
          </w:rPr>
          <w:t>The</w:t>
        </w:r>
        <w:r w:rsidR="00AC466E" w:rsidRPr="00206ACB">
          <w:rPr>
            <w:rStyle w:val="Emphasis"/>
            <w:rFonts w:cstheme="minorHAnsi"/>
            <w:color w:val="82642B"/>
            <w:szCs w:val="26"/>
          </w:rPr>
          <w:t xml:space="preserve"> </w:t>
        </w:r>
        <w:r w:rsidRPr="00206ACB">
          <w:rPr>
            <w:rStyle w:val="Emphasis"/>
            <w:rFonts w:cstheme="minorHAnsi"/>
            <w:color w:val="82642B"/>
            <w:szCs w:val="26"/>
          </w:rPr>
          <w:t>Illustrated</w:t>
        </w:r>
        <w:r w:rsidR="00AC466E" w:rsidRPr="00206ACB">
          <w:rPr>
            <w:rStyle w:val="Emphasis"/>
            <w:rFonts w:cstheme="minorHAnsi"/>
            <w:color w:val="82642B"/>
            <w:szCs w:val="26"/>
          </w:rPr>
          <w:t xml:space="preserve"> </w:t>
        </w:r>
        <w:r w:rsidRPr="00206ACB">
          <w:rPr>
            <w:rStyle w:val="Emphasis"/>
            <w:rFonts w:cstheme="minorHAnsi"/>
            <w:color w:val="82642B"/>
            <w:szCs w:val="26"/>
          </w:rPr>
          <w:t>History</w:t>
        </w:r>
        <w:r w:rsidR="00AC466E" w:rsidRPr="00206ACB">
          <w:rPr>
            <w:rStyle w:val="Emphasis"/>
            <w:rFonts w:cstheme="minorHAnsi"/>
            <w:color w:val="82642B"/>
            <w:szCs w:val="26"/>
          </w:rPr>
          <w:t xml:space="preserve"> </w:t>
        </w:r>
        <w:r w:rsidRPr="00206ACB">
          <w:rPr>
            <w:rStyle w:val="Emphasis"/>
            <w:rFonts w:cstheme="minorHAnsi"/>
            <w:color w:val="82642B"/>
            <w:szCs w:val="26"/>
          </w:rPr>
          <w:t>of</w:t>
        </w:r>
        <w:r w:rsidR="00AC466E" w:rsidRPr="00206ACB">
          <w:rPr>
            <w:rStyle w:val="Emphasis"/>
            <w:rFonts w:cstheme="minorHAnsi"/>
            <w:color w:val="82642B"/>
            <w:szCs w:val="26"/>
          </w:rPr>
          <w:t xml:space="preserve"> </w:t>
        </w:r>
        <w:r w:rsidRPr="00206ACB">
          <w:rPr>
            <w:rStyle w:val="Emphasis"/>
            <w:rFonts w:cstheme="minorHAnsi"/>
            <w:color w:val="82642B"/>
            <w:szCs w:val="26"/>
          </w:rPr>
          <w:t>Electronic</w:t>
        </w:r>
        <w:r w:rsidR="00AC466E" w:rsidRPr="00206ACB">
          <w:rPr>
            <w:rStyle w:val="Emphasis"/>
            <w:rFonts w:cstheme="minorHAnsi"/>
            <w:color w:val="82642B"/>
            <w:szCs w:val="26"/>
          </w:rPr>
          <w:t xml:space="preserve"> </w:t>
        </w:r>
        <w:r w:rsidRPr="00206ACB">
          <w:rPr>
            <w:rStyle w:val="Emphasis"/>
            <w:rFonts w:cstheme="minorHAnsi"/>
            <w:color w:val="82642B"/>
            <w:szCs w:val="26"/>
          </w:rPr>
          <w:t>Games</w:t>
        </w:r>
        <w:r w:rsidR="00EC57A0" w:rsidRPr="00206ACB">
          <w:rPr>
            <w:rStyle w:val="Emphasis"/>
            <w:rFonts w:cstheme="minorHAnsi"/>
            <w:color w:val="82642B"/>
            <w:szCs w:val="26"/>
          </w:rPr>
          <w:t>)</w:t>
        </w:r>
      </w:hyperlink>
      <w:r w:rsidR="00EC57A0" w:rsidRPr="00206ACB">
        <w:rPr>
          <w:rStyle w:val="sidenote"/>
          <w:rFonts w:cstheme="minorHAnsi"/>
          <w:color w:val="111111"/>
          <w:szCs w:val="26"/>
        </w:rPr>
        <w:t>.</w:t>
      </w:r>
    </w:p>
    <w:p w14:paraId="768524C1" w14:textId="759C791A" w:rsidR="00D4109A" w:rsidRPr="00206ACB" w:rsidRDefault="00854E92" w:rsidP="00163A1A">
      <w:r w:rsidRPr="00206ACB">
        <w:t>Nintendo</w:t>
      </w:r>
      <w:r w:rsidR="00AC466E" w:rsidRPr="00206ACB">
        <w:t xml:space="preserve"> </w:t>
      </w:r>
      <w:r w:rsidRPr="00206ACB">
        <w:t>had</w:t>
      </w:r>
      <w:r w:rsidR="00AC466E" w:rsidRPr="00206ACB">
        <w:t xml:space="preserve"> </w:t>
      </w:r>
      <w:r w:rsidRPr="00206ACB">
        <w:t>released</w:t>
      </w:r>
      <w:r w:rsidR="00AC466E" w:rsidRPr="00206ACB">
        <w:t xml:space="preserve"> </w:t>
      </w:r>
      <w:r w:rsidRPr="00206ACB">
        <w:t>a</w:t>
      </w:r>
      <w:r w:rsidR="00AC466E" w:rsidRPr="00206ACB">
        <w:t xml:space="preserve"> </w:t>
      </w:r>
      <w:r w:rsidRPr="00206ACB">
        <w:t>few</w:t>
      </w:r>
      <w:r w:rsidR="00AC466E" w:rsidRPr="00206ACB">
        <w:t xml:space="preserve"> </w:t>
      </w:r>
      <w:r w:rsidRPr="00206ACB">
        <w:t>arcade</w:t>
      </w:r>
      <w:r w:rsidR="00AC466E" w:rsidRPr="00206ACB">
        <w:t xml:space="preserve"> </w:t>
      </w:r>
      <w:r w:rsidRPr="00206ACB">
        <w:t>games</w:t>
      </w:r>
      <w:r w:rsidR="00AC466E" w:rsidRPr="00206ACB">
        <w:t xml:space="preserve"> </w:t>
      </w:r>
      <w:r w:rsidRPr="00206ACB">
        <w:t>by</w:t>
      </w:r>
      <w:r w:rsidR="00AC466E" w:rsidRPr="00206ACB">
        <w:t xml:space="preserve"> </w:t>
      </w:r>
      <w:r w:rsidRPr="00206ACB">
        <w:t>this</w:t>
      </w:r>
      <w:r w:rsidR="00AC466E" w:rsidRPr="00206ACB">
        <w:t xml:space="preserve"> </w:t>
      </w:r>
      <w:r w:rsidRPr="00206ACB">
        <w:t>point,</w:t>
      </w:r>
      <w:r w:rsidR="00AC466E" w:rsidRPr="00206ACB">
        <w:t xml:space="preserve"> </w:t>
      </w:r>
      <w:r w:rsidRPr="00206ACB">
        <w:t>the</w:t>
      </w:r>
      <w:r w:rsidR="00AC466E" w:rsidRPr="00206ACB">
        <w:t xml:space="preserve"> </w:t>
      </w:r>
      <w:r w:rsidRPr="00206ACB">
        <w:t>most</w:t>
      </w:r>
      <w:r w:rsidR="00AC466E" w:rsidRPr="00206ACB">
        <w:t xml:space="preserve"> </w:t>
      </w:r>
      <w:r w:rsidRPr="00206ACB">
        <w:t>successful</w:t>
      </w:r>
      <w:r w:rsidR="00AC466E" w:rsidRPr="00206ACB">
        <w:t xml:space="preserve"> </w:t>
      </w:r>
      <w:r w:rsidRPr="00206ACB">
        <w:t>being</w:t>
      </w:r>
      <w:r w:rsidR="00AC466E" w:rsidRPr="00206ACB">
        <w:t xml:space="preserve"> </w:t>
      </w:r>
      <w:r w:rsidRPr="00206ACB">
        <w:t>1979’s</w:t>
      </w:r>
      <w:r w:rsidR="00AC466E" w:rsidRPr="00206ACB">
        <w:t xml:space="preserve"> </w:t>
      </w:r>
      <w:r w:rsidRPr="00206ACB">
        <w:rPr>
          <w:rStyle w:val="Emphasis"/>
          <w:rFonts w:cstheme="minorHAnsi"/>
          <w:color w:val="111111"/>
          <w:szCs w:val="26"/>
        </w:rPr>
        <w:t>Radar</w:t>
      </w:r>
      <w:r w:rsidR="00AC466E" w:rsidRPr="00206ACB">
        <w:rPr>
          <w:rStyle w:val="Emphasis"/>
          <w:rFonts w:cstheme="minorHAnsi"/>
          <w:color w:val="111111"/>
          <w:szCs w:val="26"/>
        </w:rPr>
        <w:t xml:space="preserve"> </w:t>
      </w:r>
      <w:r w:rsidRPr="00206ACB">
        <w:rPr>
          <w:rStyle w:val="Emphasis"/>
          <w:rFonts w:cstheme="minorHAnsi"/>
          <w:color w:val="111111"/>
          <w:szCs w:val="26"/>
        </w:rPr>
        <w:t>Scope</w:t>
      </w:r>
      <w:r w:rsidR="00311FFD" w:rsidRPr="00206ACB">
        <w:t>,</w:t>
      </w:r>
      <w:r w:rsidR="00AC466E" w:rsidRPr="00206ACB">
        <w:t xml:space="preserve"> </w:t>
      </w:r>
      <w:r w:rsidR="00311FFD" w:rsidRPr="00206ACB">
        <w:t>a</w:t>
      </w:r>
      <w:r w:rsidR="00AC466E" w:rsidRPr="00206ACB">
        <w:t xml:space="preserve"> </w:t>
      </w:r>
      <w:r w:rsidR="00311FFD" w:rsidRPr="00206ACB">
        <w:t>space</w:t>
      </w:r>
      <w:r w:rsidR="00AC466E" w:rsidRPr="00206ACB">
        <w:t xml:space="preserve"> </w:t>
      </w:r>
      <w:r w:rsidR="00311FFD" w:rsidRPr="00206ACB">
        <w:t>shooter</w:t>
      </w:r>
      <w:r w:rsidR="00AC466E" w:rsidRPr="00206ACB">
        <w:t xml:space="preserve"> </w:t>
      </w:r>
      <w:r w:rsidR="00311FFD" w:rsidRPr="00206ACB">
        <w:t>game</w:t>
      </w:r>
      <w:r w:rsidR="00AC466E" w:rsidRPr="00206ACB">
        <w:t xml:space="preserve"> </w:t>
      </w:r>
      <w:r w:rsidR="00311FFD" w:rsidRPr="00206ACB">
        <w:t>that</w:t>
      </w:r>
      <w:r w:rsidR="00AC466E" w:rsidRPr="00206ACB">
        <w:t xml:space="preserve"> </w:t>
      </w:r>
      <w:r w:rsidR="00311FFD" w:rsidRPr="00206ACB">
        <w:t>was</w:t>
      </w:r>
      <w:r w:rsidR="00AC466E" w:rsidRPr="00206ACB">
        <w:t xml:space="preserve"> </w:t>
      </w:r>
      <w:r w:rsidR="00311FFD" w:rsidRPr="00206ACB">
        <w:t>the</w:t>
      </w:r>
      <w:r w:rsidR="00AC466E" w:rsidRPr="00206ACB">
        <w:t xml:space="preserve"> </w:t>
      </w:r>
      <w:r w:rsidR="00311FFD" w:rsidRPr="00206ACB">
        <w:t>#2</w:t>
      </w:r>
      <w:r w:rsidR="00AC466E" w:rsidRPr="00206ACB">
        <w:t xml:space="preserve"> </w:t>
      </w:r>
      <w:r w:rsidR="00311FFD" w:rsidRPr="00206ACB">
        <w:t>arcade</w:t>
      </w:r>
      <w:r w:rsidR="00AC466E" w:rsidRPr="00206ACB">
        <w:t xml:space="preserve"> </w:t>
      </w:r>
      <w:r w:rsidR="00311FFD" w:rsidRPr="00206ACB">
        <w:t>game</w:t>
      </w:r>
      <w:r w:rsidR="00AC466E" w:rsidRPr="00206ACB">
        <w:t xml:space="preserve"> </w:t>
      </w:r>
      <w:r w:rsidR="00311FFD" w:rsidRPr="00206ACB">
        <w:t>in</w:t>
      </w:r>
      <w:r w:rsidR="00AC466E" w:rsidRPr="00206ACB">
        <w:t xml:space="preserve"> </w:t>
      </w:r>
      <w:r w:rsidR="00311FFD" w:rsidRPr="00206ACB">
        <w:t>Japan</w:t>
      </w:r>
      <w:r w:rsidR="00AC466E" w:rsidRPr="00206ACB">
        <w:t xml:space="preserve"> </w:t>
      </w:r>
      <w:r w:rsidR="00311FFD" w:rsidRPr="00206ACB">
        <w:t>behind</w:t>
      </w:r>
      <w:r w:rsidR="00AC466E" w:rsidRPr="00206ACB">
        <w:t xml:space="preserve"> </w:t>
      </w:r>
      <w:r w:rsidR="00311FFD" w:rsidRPr="00206ACB">
        <w:t>Namco’s</w:t>
      </w:r>
      <w:r w:rsidR="00AC466E" w:rsidRPr="00206ACB">
        <w:t xml:space="preserve"> </w:t>
      </w:r>
      <w:r w:rsidR="00311FFD" w:rsidRPr="00206ACB">
        <w:t>Pac-Man</w:t>
      </w:r>
      <w:r w:rsidR="00AC466E" w:rsidRPr="00206ACB">
        <w:t xml:space="preserve"> </w:t>
      </w:r>
      <w:r w:rsidR="00E45E0B" w:rsidRPr="00206ACB">
        <w:t>(</w:t>
      </w:r>
      <w:hyperlink r:id="rId22" w:tgtFrame="_blank" w:history="1">
        <w:r w:rsidR="00311FFD" w:rsidRPr="00206ACB">
          <w:rPr>
            <w:rStyle w:val="Emphasis"/>
            <w:rFonts w:cstheme="minorHAnsi"/>
            <w:color w:val="82642B"/>
            <w:szCs w:val="26"/>
          </w:rPr>
          <w:t>The</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Ultimate</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History</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of</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Video</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Games:</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From</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Pong</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to</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Pokemon</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the</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Story</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Behind</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the</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Craze</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That</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Touched</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Our</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Lives</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and</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Changed</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the</w:t>
        </w:r>
        <w:r w:rsidR="00AC466E" w:rsidRPr="00206ACB">
          <w:rPr>
            <w:rStyle w:val="Emphasis"/>
            <w:rFonts w:cstheme="minorHAnsi"/>
            <w:color w:val="82642B"/>
            <w:szCs w:val="26"/>
          </w:rPr>
          <w:t xml:space="preserve"> </w:t>
        </w:r>
        <w:r w:rsidR="00311FFD" w:rsidRPr="00206ACB">
          <w:rPr>
            <w:rStyle w:val="Emphasis"/>
            <w:rFonts w:cstheme="minorHAnsi"/>
            <w:color w:val="82642B"/>
            <w:szCs w:val="26"/>
          </w:rPr>
          <w:t>World</w:t>
        </w:r>
      </w:hyperlink>
      <w:r w:rsidR="00E45E0B" w:rsidRPr="00206ACB">
        <w:rPr>
          <w:rStyle w:val="sidenote"/>
          <w:rFonts w:cstheme="minorHAnsi"/>
          <w:color w:val="111111"/>
          <w:szCs w:val="26"/>
        </w:rPr>
        <w:t>)</w:t>
      </w:r>
      <w:r w:rsidR="00311FFD" w:rsidRPr="00206ACB">
        <w:rPr>
          <w:rStyle w:val="sidenote"/>
          <w:rFonts w:cstheme="minorHAnsi"/>
          <w:color w:val="111111"/>
          <w:szCs w:val="26"/>
        </w:rPr>
        <w:t>.</w:t>
      </w:r>
      <w:r w:rsidR="00AC466E" w:rsidRPr="00206ACB">
        <w:rPr>
          <w:rStyle w:val="sidenote"/>
          <w:rFonts w:cstheme="minorHAnsi"/>
          <w:color w:val="111111"/>
          <w:szCs w:val="26"/>
        </w:rPr>
        <w:t xml:space="preserve"> </w:t>
      </w:r>
      <w:r w:rsidR="00311FFD" w:rsidRPr="00206ACB">
        <w:t>By</w:t>
      </w:r>
      <w:r w:rsidR="00AC466E" w:rsidRPr="00206ACB">
        <w:t xml:space="preserve"> </w:t>
      </w:r>
      <w:r w:rsidR="00311FFD" w:rsidRPr="00206ACB">
        <w:t>1978,</w:t>
      </w:r>
      <w:r w:rsidR="00AC466E" w:rsidRPr="00206ACB">
        <w:t xml:space="preserve"> </w:t>
      </w:r>
      <w:r w:rsidR="00311FFD" w:rsidRPr="00206ACB">
        <w:t>Namco</w:t>
      </w:r>
      <w:r w:rsidR="00AC466E" w:rsidRPr="00206ACB">
        <w:t xml:space="preserve"> </w:t>
      </w:r>
      <w:r w:rsidR="00311FFD" w:rsidRPr="00206ACB">
        <w:t>had</w:t>
      </w:r>
      <w:r w:rsidR="00AC466E" w:rsidRPr="00206ACB">
        <w:t xml:space="preserve"> </w:t>
      </w:r>
      <w:r w:rsidR="00311FFD" w:rsidRPr="00206ACB">
        <w:t>already</w:t>
      </w:r>
      <w:r w:rsidR="00AC466E" w:rsidRPr="00206ACB">
        <w:t xml:space="preserve"> </w:t>
      </w:r>
      <w:r w:rsidR="00311FFD" w:rsidRPr="00206ACB">
        <w:t>found</w:t>
      </w:r>
      <w:r w:rsidR="00AC466E" w:rsidRPr="00206ACB">
        <w:t xml:space="preserve"> </w:t>
      </w:r>
      <w:r w:rsidR="00311FFD" w:rsidRPr="00206ACB">
        <w:t>great</w:t>
      </w:r>
      <w:r w:rsidR="00AC466E" w:rsidRPr="00206ACB">
        <w:t xml:space="preserve"> </w:t>
      </w:r>
      <w:r w:rsidR="00311FFD" w:rsidRPr="00206ACB">
        <w:t>success</w:t>
      </w:r>
      <w:r w:rsidR="00AC466E" w:rsidRPr="00206ACB">
        <w:t xml:space="preserve"> </w:t>
      </w:r>
      <w:r w:rsidR="00311FFD" w:rsidRPr="00206ACB">
        <w:t>in</w:t>
      </w:r>
      <w:r w:rsidR="00AC466E" w:rsidRPr="00206ACB">
        <w:t xml:space="preserve"> </w:t>
      </w:r>
      <w:r w:rsidR="00311FFD" w:rsidRPr="00206ACB">
        <w:t>American</w:t>
      </w:r>
      <w:r w:rsidR="00AC466E" w:rsidRPr="00206ACB">
        <w:t xml:space="preserve"> </w:t>
      </w:r>
      <w:r w:rsidR="00311FFD" w:rsidRPr="00206ACB">
        <w:t>arcades,</w:t>
      </w:r>
      <w:r w:rsidR="00AC466E" w:rsidRPr="00206ACB">
        <w:t xml:space="preserve"> </w:t>
      </w:r>
      <w:r w:rsidR="00311FFD" w:rsidRPr="00206ACB">
        <w:t>and</w:t>
      </w:r>
      <w:r w:rsidR="00AC466E" w:rsidRPr="00206ACB">
        <w:t xml:space="preserve"> </w:t>
      </w:r>
      <w:r w:rsidR="00311FFD" w:rsidRPr="00206ACB">
        <w:t>Taito</w:t>
      </w:r>
      <w:r w:rsidR="00AC466E" w:rsidRPr="00206ACB">
        <w:t xml:space="preserve"> </w:t>
      </w:r>
      <w:r w:rsidR="00311FFD" w:rsidRPr="00206ACB">
        <w:t>had</w:t>
      </w:r>
      <w:r w:rsidR="00AC466E" w:rsidRPr="00206ACB">
        <w:t xml:space="preserve"> </w:t>
      </w:r>
      <w:r w:rsidR="00311FFD" w:rsidRPr="00206ACB">
        <w:t>licensed</w:t>
      </w:r>
      <w:r w:rsidR="00AC466E" w:rsidRPr="00206ACB">
        <w:t xml:space="preserve"> </w:t>
      </w:r>
      <w:r w:rsidR="00311FFD" w:rsidRPr="00206ACB">
        <w:t>its</w:t>
      </w:r>
      <w:r w:rsidR="00AC466E" w:rsidRPr="00206ACB">
        <w:t xml:space="preserve"> </w:t>
      </w:r>
      <w:r w:rsidR="00311FFD" w:rsidRPr="00206ACB">
        <w:t>wildly-popular</w:t>
      </w:r>
      <w:r w:rsidR="00AC466E" w:rsidRPr="00206ACB">
        <w:t xml:space="preserve"> </w:t>
      </w:r>
      <w:r w:rsidR="00311FFD" w:rsidRPr="00206ACB">
        <w:t>Space</w:t>
      </w:r>
      <w:r w:rsidR="00AC466E" w:rsidRPr="00206ACB">
        <w:t xml:space="preserve"> </w:t>
      </w:r>
      <w:r w:rsidR="00311FFD" w:rsidRPr="00206ACB">
        <w:t>Invaders</w:t>
      </w:r>
      <w:r w:rsidR="00AC466E" w:rsidRPr="00206ACB">
        <w:t xml:space="preserve"> </w:t>
      </w:r>
      <w:r w:rsidR="00311FFD" w:rsidRPr="00206ACB">
        <w:t>to</w:t>
      </w:r>
      <w:r w:rsidR="00AC466E" w:rsidRPr="00206ACB">
        <w:t xml:space="preserve"> </w:t>
      </w:r>
      <w:r w:rsidR="00311FFD" w:rsidRPr="00206ACB">
        <w:t>Midway</w:t>
      </w:r>
      <w:r w:rsidR="00AC466E" w:rsidRPr="00206ACB">
        <w:t xml:space="preserve"> </w:t>
      </w:r>
      <w:r w:rsidR="00311FFD" w:rsidRPr="00206ACB">
        <w:t>for</w:t>
      </w:r>
      <w:r w:rsidR="00AC466E" w:rsidRPr="00206ACB">
        <w:t xml:space="preserve"> </w:t>
      </w:r>
      <w:r w:rsidR="00311FFD" w:rsidRPr="00206ACB">
        <w:t>the</w:t>
      </w:r>
      <w:r w:rsidR="00AC466E" w:rsidRPr="00206ACB">
        <w:t xml:space="preserve"> </w:t>
      </w:r>
      <w:r w:rsidR="00311FFD" w:rsidRPr="00206ACB">
        <w:t>U.S.</w:t>
      </w:r>
      <w:r w:rsidR="00AC466E" w:rsidRPr="00206ACB">
        <w:t xml:space="preserve"> </w:t>
      </w:r>
      <w:r w:rsidR="00311FFD" w:rsidRPr="00206ACB">
        <w:t>market</w:t>
      </w:r>
      <w:r w:rsidR="00AC466E" w:rsidRPr="00206ACB">
        <w:t xml:space="preserve"> </w:t>
      </w:r>
      <w:r w:rsidR="00311FFD" w:rsidRPr="00206ACB">
        <w:t>as</w:t>
      </w:r>
      <w:r w:rsidR="00AC466E" w:rsidRPr="00206ACB">
        <w:t xml:space="preserve"> </w:t>
      </w:r>
      <w:r w:rsidR="00311FFD" w:rsidRPr="00206ACB">
        <w:t>well.</w:t>
      </w:r>
      <w:r w:rsidR="00AC466E" w:rsidRPr="00206ACB">
        <w:t xml:space="preserve"> </w:t>
      </w:r>
      <w:r w:rsidR="00311FFD" w:rsidRPr="00206ACB">
        <w:t>Nintendo</w:t>
      </w:r>
      <w:r w:rsidR="00AC466E" w:rsidRPr="00206ACB">
        <w:t xml:space="preserve"> </w:t>
      </w:r>
      <w:r w:rsidR="00311FFD" w:rsidRPr="00206ACB">
        <w:t>knew</w:t>
      </w:r>
      <w:r w:rsidR="00AC466E" w:rsidRPr="00206ACB">
        <w:t xml:space="preserve"> </w:t>
      </w:r>
      <w:r w:rsidR="00311FFD" w:rsidRPr="00206ACB">
        <w:t>that</w:t>
      </w:r>
      <w:r w:rsidR="00AC466E" w:rsidRPr="00206ACB">
        <w:t xml:space="preserve"> </w:t>
      </w:r>
      <w:r w:rsidR="00311FFD" w:rsidRPr="00206ACB">
        <w:t>the</w:t>
      </w:r>
      <w:r w:rsidR="00AC466E" w:rsidRPr="00206ACB">
        <w:t xml:space="preserve"> </w:t>
      </w:r>
      <w:r w:rsidR="00311FFD" w:rsidRPr="00206ACB">
        <w:t>American</w:t>
      </w:r>
      <w:r w:rsidR="00AC466E" w:rsidRPr="00206ACB">
        <w:t xml:space="preserve"> </w:t>
      </w:r>
      <w:r w:rsidR="00311FFD" w:rsidRPr="00206ACB">
        <w:t>market</w:t>
      </w:r>
      <w:r w:rsidR="00AC466E" w:rsidRPr="00206ACB">
        <w:t xml:space="preserve"> </w:t>
      </w:r>
      <w:r w:rsidR="00311FFD" w:rsidRPr="00206ACB">
        <w:t>presented</w:t>
      </w:r>
      <w:r w:rsidR="00AC466E" w:rsidRPr="00206ACB">
        <w:t xml:space="preserve"> </w:t>
      </w:r>
      <w:r w:rsidR="00311FFD" w:rsidRPr="00206ACB">
        <w:t>a</w:t>
      </w:r>
      <w:r w:rsidR="00AC466E" w:rsidRPr="00206ACB">
        <w:t xml:space="preserve"> </w:t>
      </w:r>
      <w:r w:rsidR="00311FFD" w:rsidRPr="00206ACB">
        <w:t>huge</w:t>
      </w:r>
      <w:r w:rsidR="00AC466E" w:rsidRPr="00206ACB">
        <w:t xml:space="preserve"> </w:t>
      </w:r>
      <w:r w:rsidR="00311FFD" w:rsidRPr="00206ACB">
        <w:t>opportunity,</w:t>
      </w:r>
      <w:r w:rsidR="00AC466E" w:rsidRPr="00206ACB">
        <w:t xml:space="preserve"> </w:t>
      </w:r>
      <w:r w:rsidR="00311FFD" w:rsidRPr="00206ACB">
        <w:t>but</w:t>
      </w:r>
      <w:r w:rsidR="00AC466E" w:rsidRPr="00206ACB">
        <w:t xml:space="preserve"> </w:t>
      </w:r>
      <w:r w:rsidR="00311FFD" w:rsidRPr="00206ACB">
        <w:t>it</w:t>
      </w:r>
      <w:r w:rsidR="00AC466E" w:rsidRPr="00206ACB">
        <w:t xml:space="preserve"> </w:t>
      </w:r>
      <w:r w:rsidR="00311FFD" w:rsidRPr="00206ACB">
        <w:t>would</w:t>
      </w:r>
      <w:r w:rsidR="00AC466E" w:rsidRPr="00206ACB">
        <w:t xml:space="preserve"> </w:t>
      </w:r>
      <w:r w:rsidR="00311FFD" w:rsidRPr="00206ACB">
        <w:t>need</w:t>
      </w:r>
      <w:r w:rsidR="00AC466E" w:rsidRPr="00206ACB">
        <w:t xml:space="preserve"> </w:t>
      </w:r>
      <w:r w:rsidR="00311FFD" w:rsidRPr="00206ACB">
        <w:t>to</w:t>
      </w:r>
      <w:r w:rsidR="00AC466E" w:rsidRPr="00206ACB">
        <w:t xml:space="preserve"> </w:t>
      </w:r>
      <w:r w:rsidR="00311FFD" w:rsidRPr="00206ACB">
        <w:t>compete</w:t>
      </w:r>
      <w:r w:rsidR="00AC466E" w:rsidRPr="00206ACB">
        <w:t xml:space="preserve"> </w:t>
      </w:r>
      <w:r w:rsidR="00311FFD" w:rsidRPr="00206ACB">
        <w:t>with</w:t>
      </w:r>
      <w:r w:rsidR="00AC466E" w:rsidRPr="00206ACB">
        <w:t xml:space="preserve"> </w:t>
      </w:r>
      <w:r w:rsidR="00311FFD" w:rsidRPr="00206ACB">
        <w:t>both</w:t>
      </w:r>
      <w:r w:rsidR="00AC466E" w:rsidRPr="00206ACB">
        <w:t xml:space="preserve"> </w:t>
      </w:r>
      <w:r w:rsidR="00311FFD" w:rsidRPr="00206ACB">
        <w:t>its</w:t>
      </w:r>
      <w:r w:rsidR="00AC466E" w:rsidRPr="00206ACB">
        <w:t xml:space="preserve"> </w:t>
      </w:r>
      <w:r w:rsidR="00311FFD" w:rsidRPr="00206ACB">
        <w:t>Japanese</w:t>
      </w:r>
      <w:r w:rsidR="00AC466E" w:rsidRPr="00206ACB">
        <w:t xml:space="preserve"> </w:t>
      </w:r>
      <w:r w:rsidR="00311FFD" w:rsidRPr="00206ACB">
        <w:t>rivals</w:t>
      </w:r>
      <w:r w:rsidR="00AC466E" w:rsidRPr="00206ACB">
        <w:t xml:space="preserve"> </w:t>
      </w:r>
      <w:r w:rsidR="00311FFD" w:rsidRPr="00206ACB">
        <w:t>as</w:t>
      </w:r>
      <w:r w:rsidR="00AC466E" w:rsidRPr="00206ACB">
        <w:t xml:space="preserve"> </w:t>
      </w:r>
      <w:r w:rsidR="00311FFD" w:rsidRPr="00206ACB">
        <w:t>well</w:t>
      </w:r>
      <w:r w:rsidR="00AC466E" w:rsidRPr="00206ACB">
        <w:t xml:space="preserve"> </w:t>
      </w:r>
      <w:r w:rsidR="00311FFD" w:rsidRPr="00206ACB">
        <w:t>as</w:t>
      </w:r>
      <w:r w:rsidR="00AC466E" w:rsidRPr="00206ACB">
        <w:t xml:space="preserve"> </w:t>
      </w:r>
      <w:r w:rsidR="00311FFD" w:rsidRPr="00206ACB">
        <w:t>American</w:t>
      </w:r>
      <w:r w:rsidR="00AC466E" w:rsidRPr="00206ACB">
        <w:t xml:space="preserve"> </w:t>
      </w:r>
      <w:r w:rsidR="00311FFD" w:rsidRPr="00206ACB">
        <w:t>arcade</w:t>
      </w:r>
      <w:r w:rsidR="00AC466E" w:rsidRPr="00206ACB">
        <w:t xml:space="preserve"> </w:t>
      </w:r>
      <w:r w:rsidR="00311FFD" w:rsidRPr="00206ACB">
        <w:t>companies</w:t>
      </w:r>
      <w:r w:rsidR="00AC466E" w:rsidRPr="00206ACB">
        <w:t xml:space="preserve"> </w:t>
      </w:r>
      <w:r w:rsidR="00311FFD" w:rsidRPr="00206ACB">
        <w:t>like</w:t>
      </w:r>
      <w:r w:rsidR="00AC466E" w:rsidRPr="00206ACB">
        <w:t xml:space="preserve"> </w:t>
      </w:r>
      <w:r w:rsidR="00311FFD" w:rsidRPr="00206ACB">
        <w:t>Atari.</w:t>
      </w:r>
    </w:p>
    <w:p w14:paraId="55B4FDDF" w14:textId="049EBCFA" w:rsidR="00D4109A" w:rsidRPr="00206ACB" w:rsidRDefault="00DC7AED" w:rsidP="00861D65">
      <w:pPr>
        <w:ind w:firstLine="0"/>
        <w:jc w:val="center"/>
        <w:rPr>
          <w:rStyle w:val="marginnote"/>
          <w:rFonts w:cstheme="minorHAnsi"/>
          <w:color w:val="111111"/>
          <w:szCs w:val="26"/>
        </w:rPr>
      </w:pPr>
      <w:r>
        <w:rPr>
          <w:rStyle w:val="marginnote"/>
          <w:rFonts w:cstheme="minorHAnsi"/>
          <w:noProof/>
          <w:color w:val="111111"/>
          <w:szCs w:val="26"/>
        </w:rPr>
        <w:drawing>
          <wp:inline distT="0" distB="0" distL="0" distR="0" wp14:anchorId="3FB3E591" wp14:editId="6E7FC294">
            <wp:extent cx="1966751" cy="2560320"/>
            <wp:effectExtent l="0" t="0" r="0" b="0"/>
            <wp:docPr id="19201055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0555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66751" cy="2560320"/>
                    </a:xfrm>
                    <a:prstGeom prst="rect">
                      <a:avLst/>
                    </a:prstGeom>
                    <a:noFill/>
                  </pic:spPr>
                </pic:pic>
              </a:graphicData>
            </a:graphic>
          </wp:inline>
        </w:drawing>
      </w:r>
    </w:p>
    <w:p w14:paraId="0A47A436" w14:textId="2810588F" w:rsidR="00D4109A" w:rsidRPr="00206ACB" w:rsidRDefault="00854E92" w:rsidP="00861D65">
      <w:pPr>
        <w:ind w:firstLine="0"/>
        <w:jc w:val="center"/>
        <w:rPr>
          <w:rStyle w:val="marginnote"/>
          <w:rFonts w:cstheme="minorHAnsi"/>
          <w:color w:val="111111"/>
          <w:szCs w:val="26"/>
        </w:rPr>
      </w:pP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promotional</w:t>
      </w:r>
      <w:r w:rsidR="00AC466E" w:rsidRPr="00206ACB">
        <w:rPr>
          <w:rStyle w:val="marginnote"/>
          <w:rFonts w:cstheme="minorHAnsi"/>
          <w:color w:val="111111"/>
          <w:szCs w:val="26"/>
        </w:rPr>
        <w:t xml:space="preserve"> </w:t>
      </w:r>
      <w:r w:rsidRPr="00206ACB">
        <w:rPr>
          <w:rStyle w:val="marginnote"/>
          <w:rFonts w:cstheme="minorHAnsi"/>
          <w:color w:val="111111"/>
          <w:szCs w:val="26"/>
        </w:rPr>
        <w:t>flyer</w:t>
      </w:r>
      <w:r w:rsidR="00AC466E" w:rsidRPr="00206ACB">
        <w:rPr>
          <w:rStyle w:val="marginnote"/>
          <w:rFonts w:cstheme="minorHAnsi"/>
          <w:color w:val="111111"/>
          <w:szCs w:val="26"/>
        </w:rPr>
        <w:t xml:space="preserve"> </w:t>
      </w:r>
      <w:r w:rsidRPr="00206ACB">
        <w:rPr>
          <w:rStyle w:val="marginnote"/>
          <w:rFonts w:cstheme="minorHAnsi"/>
          <w:color w:val="111111"/>
          <w:szCs w:val="26"/>
        </w:rPr>
        <w:t>for</w:t>
      </w:r>
      <w:r w:rsidR="00AC466E" w:rsidRPr="00206ACB">
        <w:rPr>
          <w:rStyle w:val="marginnote"/>
          <w:rFonts w:cstheme="minorHAnsi"/>
          <w:color w:val="111111"/>
          <w:szCs w:val="26"/>
        </w:rPr>
        <w:t xml:space="preserve"> </w:t>
      </w:r>
      <w:r w:rsidRPr="00206ACB">
        <w:rPr>
          <w:rStyle w:val="Emphasis"/>
          <w:rFonts w:cstheme="minorHAnsi"/>
          <w:color w:val="111111"/>
          <w:szCs w:val="26"/>
        </w:rPr>
        <w:t>Radar</w:t>
      </w:r>
      <w:r w:rsidR="00AC466E" w:rsidRPr="00206ACB">
        <w:rPr>
          <w:rStyle w:val="Emphasis"/>
          <w:rFonts w:cstheme="minorHAnsi"/>
          <w:color w:val="111111"/>
          <w:szCs w:val="26"/>
        </w:rPr>
        <w:t xml:space="preserve"> </w:t>
      </w:r>
      <w:r w:rsidRPr="00206ACB">
        <w:rPr>
          <w:rStyle w:val="Emphasis"/>
          <w:rFonts w:cstheme="minorHAnsi"/>
          <w:color w:val="111111"/>
          <w:szCs w:val="26"/>
        </w:rPr>
        <w:t>Scope</w:t>
      </w:r>
      <w:r w:rsidRPr="00206ACB">
        <w:rPr>
          <w:rStyle w:val="marginnote"/>
          <w:rFonts w:cstheme="minorHAnsi"/>
          <w:color w:val="111111"/>
          <w:szCs w:val="26"/>
        </w:rPr>
        <w:t>.</w:t>
      </w:r>
    </w:p>
    <w:p w14:paraId="048ADEAF" w14:textId="26B41AB1" w:rsidR="008E6996" w:rsidRPr="00206ACB" w:rsidRDefault="00DC7AED" w:rsidP="00861D65">
      <w:pPr>
        <w:ind w:firstLine="0"/>
        <w:jc w:val="center"/>
        <w:rPr>
          <w:rStyle w:val="Emphasis"/>
          <w:rFonts w:cstheme="minorHAnsi"/>
          <w:color w:val="111111"/>
          <w:szCs w:val="26"/>
        </w:rPr>
      </w:pPr>
      <w:r>
        <w:rPr>
          <w:rStyle w:val="Emphasis"/>
          <w:rFonts w:cstheme="minorHAnsi"/>
          <w:noProof/>
          <w:color w:val="111111"/>
          <w:szCs w:val="26"/>
        </w:rPr>
        <w:drawing>
          <wp:inline distT="0" distB="0" distL="0" distR="0" wp14:anchorId="20C17C26" wp14:editId="7FCF4241">
            <wp:extent cx="1836786" cy="2103120"/>
            <wp:effectExtent l="0" t="0" r="0" b="0"/>
            <wp:docPr id="20003984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36786" cy="2103120"/>
                    </a:xfrm>
                    <a:prstGeom prst="rect">
                      <a:avLst/>
                    </a:prstGeom>
                    <a:noFill/>
                  </pic:spPr>
                </pic:pic>
              </a:graphicData>
            </a:graphic>
          </wp:inline>
        </w:drawing>
      </w:r>
    </w:p>
    <w:p w14:paraId="0571E7EC" w14:textId="5A71686C" w:rsidR="00854E92" w:rsidRPr="00206ACB" w:rsidRDefault="00854E92" w:rsidP="00861D65">
      <w:pPr>
        <w:ind w:firstLine="0"/>
        <w:jc w:val="center"/>
        <w:rPr>
          <w:rFonts w:cstheme="minorHAnsi"/>
          <w:szCs w:val="26"/>
        </w:rPr>
      </w:pPr>
      <w:r w:rsidRPr="00206ACB">
        <w:rPr>
          <w:rStyle w:val="Emphasis"/>
          <w:rFonts w:cstheme="minorHAnsi"/>
          <w:color w:val="111111"/>
          <w:szCs w:val="26"/>
        </w:rPr>
        <w:t>Radar</w:t>
      </w:r>
      <w:r w:rsidR="00AC466E" w:rsidRPr="00206ACB">
        <w:rPr>
          <w:rStyle w:val="Emphasis"/>
          <w:rFonts w:cstheme="minorHAnsi"/>
          <w:color w:val="111111"/>
          <w:szCs w:val="26"/>
        </w:rPr>
        <w:t xml:space="preserve"> </w:t>
      </w:r>
      <w:r w:rsidRPr="00206ACB">
        <w:rPr>
          <w:rStyle w:val="Emphasis"/>
          <w:rFonts w:cstheme="minorHAnsi"/>
          <w:color w:val="111111"/>
          <w:szCs w:val="26"/>
        </w:rPr>
        <w:t>Scope</w:t>
      </w:r>
      <w:r w:rsidR="00AC466E" w:rsidRPr="00206ACB">
        <w:rPr>
          <w:rStyle w:val="marginnote"/>
          <w:rFonts w:cstheme="minorHAnsi"/>
          <w:color w:val="111111"/>
          <w:szCs w:val="26"/>
        </w:rPr>
        <w:t xml:space="preserve"> </w:t>
      </w:r>
      <w:r w:rsidRPr="00206ACB">
        <w:rPr>
          <w:rStyle w:val="marginnote"/>
          <w:rFonts w:cstheme="minorHAnsi"/>
          <w:color w:val="111111"/>
          <w:szCs w:val="26"/>
        </w:rPr>
        <w:t>gameplay</w:t>
      </w:r>
    </w:p>
    <w:p w14:paraId="7DDB0101" w14:textId="52D5FB01" w:rsidR="00854E92" w:rsidRPr="00206ACB" w:rsidRDefault="00854E92" w:rsidP="00BF4270">
      <w:r w:rsidRPr="00206ACB">
        <w:lastRenderedPageBreak/>
        <w:t>Nintendo</w:t>
      </w:r>
      <w:r w:rsidR="00AC466E" w:rsidRPr="00206ACB">
        <w:t xml:space="preserve"> </w:t>
      </w:r>
      <w:r w:rsidRPr="00206ACB">
        <w:t>president</w:t>
      </w:r>
      <w:r w:rsidR="00AC466E" w:rsidRPr="00206ACB">
        <w:t xml:space="preserve"> </w:t>
      </w:r>
      <w:r w:rsidRPr="00206ACB">
        <w:t>Hiroshi</w:t>
      </w:r>
      <w:r w:rsidR="00AC466E" w:rsidRPr="00206ACB">
        <w:t xml:space="preserve"> </w:t>
      </w:r>
      <w:r w:rsidRPr="00206ACB">
        <w:t>Yamauchi</w:t>
      </w:r>
      <w:r w:rsidR="00AC466E" w:rsidRPr="00206ACB">
        <w:t xml:space="preserve"> </w:t>
      </w:r>
      <w:r w:rsidRPr="00206ACB">
        <w:t>thought</w:t>
      </w:r>
      <w:r w:rsidR="00AC466E" w:rsidRPr="00206ACB">
        <w:t xml:space="preserve"> </w:t>
      </w:r>
      <w:r w:rsidRPr="00206ACB">
        <w:t>Radar</w:t>
      </w:r>
      <w:r w:rsidR="00AC466E" w:rsidRPr="00206ACB">
        <w:t xml:space="preserve"> </w:t>
      </w:r>
      <w:r w:rsidRPr="00206ACB">
        <w:t>Scope</w:t>
      </w:r>
      <w:r w:rsidR="00AC466E" w:rsidRPr="00206ACB">
        <w:t xml:space="preserve"> </w:t>
      </w:r>
      <w:r w:rsidRPr="00206ACB">
        <w:t>would</w:t>
      </w:r>
      <w:r w:rsidR="00AC466E" w:rsidRPr="00206ACB">
        <w:t xml:space="preserve"> </w:t>
      </w:r>
      <w:r w:rsidRPr="00206ACB">
        <w:t>be</w:t>
      </w:r>
      <w:r w:rsidR="00AC466E" w:rsidRPr="00206ACB">
        <w:t xml:space="preserve"> </w:t>
      </w:r>
      <w:r w:rsidRPr="00206ACB">
        <w:t>an</w:t>
      </w:r>
      <w:r w:rsidR="00AC466E" w:rsidRPr="00206ACB">
        <w:t xml:space="preserve"> </w:t>
      </w:r>
      <w:r w:rsidRPr="00206ACB">
        <w:t>excellent</w:t>
      </w:r>
      <w:r w:rsidR="00AC466E" w:rsidRPr="00206ACB">
        <w:t xml:space="preserve"> </w:t>
      </w:r>
      <w:r w:rsidRPr="00206ACB">
        <w:t>way</w:t>
      </w:r>
      <w:r w:rsidR="00AC466E" w:rsidRPr="00206ACB">
        <w:t xml:space="preserve"> </w:t>
      </w:r>
      <w:r w:rsidRPr="00206ACB">
        <w:t>to</w:t>
      </w:r>
      <w:r w:rsidR="00AC466E" w:rsidRPr="00206ACB">
        <w:t xml:space="preserve"> </w:t>
      </w:r>
      <w:r w:rsidRPr="00206ACB">
        <w:t>start</w:t>
      </w:r>
      <w:r w:rsidR="00AC466E" w:rsidRPr="00206ACB">
        <w:t xml:space="preserve"> </w:t>
      </w:r>
      <w:r w:rsidRPr="00206ACB">
        <w:t>a</w:t>
      </w:r>
      <w:r w:rsidR="00AC466E" w:rsidRPr="00206ACB">
        <w:t xml:space="preserve"> </w:t>
      </w:r>
      <w:r w:rsidRPr="00206ACB">
        <w:t>Nintendo</w:t>
      </w:r>
      <w:r w:rsidR="00AC466E" w:rsidRPr="00206ACB">
        <w:t xml:space="preserve"> </w:t>
      </w:r>
      <w:r w:rsidRPr="00206ACB">
        <w:t>U.S.</w:t>
      </w:r>
      <w:r w:rsidR="00AC466E" w:rsidRPr="00206ACB">
        <w:t xml:space="preserve"> </w:t>
      </w:r>
      <w:r w:rsidRPr="00206ACB">
        <w:t>branch.</w:t>
      </w:r>
      <w:r w:rsidR="00AC466E" w:rsidRPr="00206ACB">
        <w:t xml:space="preserve"> </w:t>
      </w:r>
      <w:r w:rsidRPr="00206ACB">
        <w:t>In</w:t>
      </w:r>
      <w:r w:rsidR="00AC466E" w:rsidRPr="00206ACB">
        <w:t xml:space="preserve"> </w:t>
      </w:r>
      <w:r w:rsidRPr="00206ACB">
        <w:t>1980,</w:t>
      </w:r>
      <w:r w:rsidR="00AC466E" w:rsidRPr="00206ACB">
        <w:t xml:space="preserve"> </w:t>
      </w:r>
      <w:r w:rsidRPr="00206ACB">
        <w:t>he</w:t>
      </w:r>
      <w:r w:rsidR="00AC466E" w:rsidRPr="00206ACB">
        <w:t xml:space="preserve"> </w:t>
      </w:r>
      <w:r w:rsidRPr="00206ACB">
        <w:t>gave</w:t>
      </w:r>
      <w:r w:rsidR="00AC466E" w:rsidRPr="00206ACB">
        <w:t xml:space="preserve"> </w:t>
      </w:r>
      <w:r w:rsidRPr="00206ACB">
        <w:t>his</w:t>
      </w:r>
      <w:r w:rsidR="00AC466E" w:rsidRPr="00206ACB">
        <w:t xml:space="preserve"> </w:t>
      </w:r>
      <w:r w:rsidRPr="00206ACB">
        <w:t>son-in-law,</w:t>
      </w:r>
      <w:r w:rsidR="00AC466E" w:rsidRPr="00206ACB">
        <w:t xml:space="preserve"> </w:t>
      </w:r>
      <w:r w:rsidRPr="00206ACB">
        <w:t>Minoru</w:t>
      </w:r>
      <w:r w:rsidR="00AC466E" w:rsidRPr="00206ACB">
        <w:t xml:space="preserve"> </w:t>
      </w:r>
      <w:r w:rsidRPr="00206ACB">
        <w:t>Arakawa,</w:t>
      </w:r>
      <w:r w:rsidR="00AC466E" w:rsidRPr="00206ACB">
        <w:t xml:space="preserve"> </w:t>
      </w:r>
      <w:r w:rsidRPr="00206ACB">
        <w:t>instructions</w:t>
      </w:r>
      <w:r w:rsidR="00AC466E" w:rsidRPr="00206ACB">
        <w:t xml:space="preserve"> </w:t>
      </w:r>
      <w:r w:rsidRPr="00206ACB">
        <w:t>to</w:t>
      </w:r>
      <w:r w:rsidR="00AC466E" w:rsidRPr="00206ACB">
        <w:t xml:space="preserve"> </w:t>
      </w:r>
      <w:r w:rsidRPr="00206ACB">
        <w:t>rent</w:t>
      </w:r>
      <w:r w:rsidR="00AC466E" w:rsidRPr="00206ACB">
        <w:t xml:space="preserve"> </w:t>
      </w:r>
      <w:r w:rsidRPr="00206ACB">
        <w:t>office</w:t>
      </w:r>
      <w:r w:rsidR="00AC466E" w:rsidRPr="00206ACB">
        <w:t xml:space="preserve"> </w:t>
      </w:r>
      <w:r w:rsidRPr="00206ACB">
        <w:t>and</w:t>
      </w:r>
      <w:r w:rsidR="00AC466E" w:rsidRPr="00206ACB">
        <w:t xml:space="preserve"> </w:t>
      </w:r>
      <w:r w:rsidRPr="00206ACB">
        <w:t>warehouse</w:t>
      </w:r>
      <w:r w:rsidR="00AC466E" w:rsidRPr="00206ACB">
        <w:t xml:space="preserve"> </w:t>
      </w:r>
      <w:r w:rsidRPr="00206ACB">
        <w:t>space</w:t>
      </w:r>
      <w:r w:rsidR="00AC466E" w:rsidRPr="00206ACB">
        <w:t xml:space="preserve"> </w:t>
      </w:r>
      <w:r w:rsidRPr="00206ACB">
        <w:t>for</w:t>
      </w:r>
      <w:r w:rsidR="00AC466E" w:rsidRPr="00206ACB">
        <w:t xml:space="preserve"> </w:t>
      </w:r>
      <w:r w:rsidRPr="00206ACB">
        <w:t>a</w:t>
      </w:r>
      <w:r w:rsidR="00AC466E" w:rsidRPr="00206ACB">
        <w:t xml:space="preserve"> </w:t>
      </w:r>
      <w:r w:rsidRPr="00206ACB">
        <w:t>new</w:t>
      </w:r>
      <w:r w:rsidR="00AC466E" w:rsidRPr="00206ACB">
        <w:t xml:space="preserve"> </w:t>
      </w:r>
      <w:r w:rsidRPr="00206ACB">
        <w:t>“Nintendo</w:t>
      </w:r>
      <w:r w:rsidR="00AC466E" w:rsidRPr="00206ACB">
        <w:t xml:space="preserve"> </w:t>
      </w:r>
      <w:r w:rsidRPr="00206ACB">
        <w:t>of</w:t>
      </w:r>
      <w:r w:rsidR="00AC466E" w:rsidRPr="00206ACB">
        <w:t xml:space="preserve"> </w:t>
      </w:r>
      <w:r w:rsidRPr="00206ACB">
        <w:t>America”,</w:t>
      </w:r>
      <w:r w:rsidR="00AC466E" w:rsidRPr="00206ACB">
        <w:t xml:space="preserve"> </w:t>
      </w:r>
      <w:r w:rsidRPr="00206ACB">
        <w:t>and</w:t>
      </w:r>
      <w:r w:rsidR="00AC466E" w:rsidRPr="00206ACB">
        <w:t xml:space="preserve"> </w:t>
      </w:r>
      <w:r w:rsidRPr="00206ACB">
        <w:t>shipped</w:t>
      </w:r>
      <w:r w:rsidR="00AC466E" w:rsidRPr="00206ACB">
        <w:t xml:space="preserve"> </w:t>
      </w:r>
      <w:r w:rsidRPr="00206ACB">
        <w:t>him</w:t>
      </w:r>
      <w:r w:rsidR="00AC466E" w:rsidRPr="00206ACB">
        <w:t xml:space="preserve"> </w:t>
      </w:r>
      <w:r w:rsidRPr="00206ACB">
        <w:t>3,000</w:t>
      </w:r>
      <w:r w:rsidR="00AC466E" w:rsidRPr="00206ACB">
        <w:t xml:space="preserve"> </w:t>
      </w:r>
      <w:r w:rsidRPr="00206ACB">
        <w:t>Radar</w:t>
      </w:r>
      <w:r w:rsidR="00AC466E" w:rsidRPr="00206ACB">
        <w:t xml:space="preserve"> </w:t>
      </w:r>
      <w:r w:rsidRPr="00206ACB">
        <w:t>Scope</w:t>
      </w:r>
      <w:r w:rsidR="00AC466E" w:rsidRPr="00206ACB">
        <w:t xml:space="preserve"> </w:t>
      </w:r>
      <w:r w:rsidRPr="00206ACB">
        <w:t>machines</w:t>
      </w:r>
      <w:r w:rsidR="00AC466E" w:rsidRPr="00206ACB">
        <w:t xml:space="preserve"> </w:t>
      </w:r>
      <w:r w:rsidRPr="00206ACB">
        <w:t>from</w:t>
      </w:r>
      <w:r w:rsidR="00AC466E" w:rsidRPr="00206ACB">
        <w:t xml:space="preserve"> </w:t>
      </w:r>
      <w:r w:rsidRPr="00206ACB">
        <w:t>Japan.</w:t>
      </w:r>
    </w:p>
    <w:p w14:paraId="55C26D03" w14:textId="230B1BF0" w:rsidR="00854E92" w:rsidRPr="00206ACB" w:rsidRDefault="00854E92" w:rsidP="00BF4270">
      <w:r w:rsidRPr="00206ACB">
        <w:t>Unfortunately,</w:t>
      </w:r>
      <w:r w:rsidR="00AC466E" w:rsidRPr="00206ACB">
        <w:t xml:space="preserve"> </w:t>
      </w:r>
      <w:r w:rsidRPr="00206ACB">
        <w:t>waiting</w:t>
      </w:r>
      <w:r w:rsidR="00AC466E" w:rsidRPr="00206ACB">
        <w:t xml:space="preserve"> </w:t>
      </w:r>
      <w:r w:rsidRPr="00206ACB">
        <w:t>nearly</w:t>
      </w:r>
      <w:r w:rsidR="00AC466E" w:rsidRPr="00206ACB">
        <w:t xml:space="preserve"> </w:t>
      </w:r>
      <w:r w:rsidRPr="00206ACB">
        <w:t>a</w:t>
      </w:r>
      <w:r w:rsidR="00AC466E" w:rsidRPr="00206ACB">
        <w:t xml:space="preserve"> </w:t>
      </w:r>
      <w:r w:rsidRPr="00206ACB">
        <w:t>year</w:t>
      </w:r>
      <w:r w:rsidR="00AC466E" w:rsidRPr="00206ACB">
        <w:t xml:space="preserve"> </w:t>
      </w:r>
      <w:r w:rsidRPr="00206ACB">
        <w:t>to</w:t>
      </w:r>
      <w:r w:rsidR="00AC466E" w:rsidRPr="00206ACB">
        <w:t xml:space="preserve"> </w:t>
      </w:r>
      <w:r w:rsidRPr="00206ACB">
        <w:t>begin</w:t>
      </w:r>
      <w:r w:rsidR="00AC466E" w:rsidRPr="00206ACB">
        <w:t xml:space="preserve"> </w:t>
      </w:r>
      <w:r w:rsidRPr="00206ACB">
        <w:t>shipment</w:t>
      </w:r>
      <w:r w:rsidR="00AC466E" w:rsidRPr="00206ACB">
        <w:t xml:space="preserve"> </w:t>
      </w:r>
      <w:r w:rsidRPr="00206ACB">
        <w:t>of</w:t>
      </w:r>
      <w:r w:rsidR="00AC466E" w:rsidRPr="00206ACB">
        <w:t xml:space="preserve"> </w:t>
      </w:r>
      <w:r w:rsidRPr="00206ACB">
        <w:t>Radar</w:t>
      </w:r>
      <w:r w:rsidR="00AC466E" w:rsidRPr="00206ACB">
        <w:t xml:space="preserve"> </w:t>
      </w:r>
      <w:r w:rsidRPr="00206ACB">
        <w:t>Scope</w:t>
      </w:r>
      <w:r w:rsidR="00AC466E" w:rsidRPr="00206ACB">
        <w:t xml:space="preserve"> </w:t>
      </w:r>
      <w:r w:rsidRPr="00206ACB">
        <w:t>machines—plus</w:t>
      </w:r>
      <w:r w:rsidR="00AC466E" w:rsidRPr="00206ACB">
        <w:t xml:space="preserve"> </w:t>
      </w:r>
      <w:r w:rsidRPr="00206ACB">
        <w:t>the</w:t>
      </w:r>
      <w:r w:rsidR="00AC466E" w:rsidRPr="00206ACB">
        <w:t xml:space="preserve"> </w:t>
      </w:r>
      <w:r w:rsidRPr="00206ACB">
        <w:t>extra</w:t>
      </w:r>
      <w:r w:rsidR="00AC466E" w:rsidRPr="00206ACB">
        <w:t xml:space="preserve"> </w:t>
      </w:r>
      <w:r w:rsidRPr="00206ACB">
        <w:t>two</w:t>
      </w:r>
      <w:r w:rsidR="00AC466E" w:rsidRPr="00206ACB">
        <w:t xml:space="preserve"> </w:t>
      </w:r>
      <w:r w:rsidRPr="00206ACB">
        <w:t>weeks</w:t>
      </w:r>
      <w:r w:rsidR="00AC466E" w:rsidRPr="00206ACB">
        <w:t xml:space="preserve"> </w:t>
      </w:r>
      <w:r w:rsidRPr="00206ACB">
        <w:t>it</w:t>
      </w:r>
      <w:r w:rsidR="00AC466E" w:rsidRPr="00206ACB">
        <w:t xml:space="preserve"> </w:t>
      </w:r>
      <w:r w:rsidRPr="00206ACB">
        <w:t>took</w:t>
      </w:r>
      <w:r w:rsidR="00AC466E" w:rsidRPr="00206ACB">
        <w:t xml:space="preserve"> </w:t>
      </w:r>
      <w:r w:rsidRPr="00206ACB">
        <w:t>for</w:t>
      </w:r>
      <w:r w:rsidR="00AC466E" w:rsidRPr="00206ACB">
        <w:t xml:space="preserve"> </w:t>
      </w:r>
      <w:r w:rsidRPr="00206ACB">
        <w:t>them</w:t>
      </w:r>
      <w:r w:rsidR="00AC466E" w:rsidRPr="00206ACB">
        <w:t xml:space="preserve"> </w:t>
      </w:r>
      <w:r w:rsidRPr="00206ACB">
        <w:t>to</w:t>
      </w:r>
      <w:r w:rsidR="00AC466E" w:rsidRPr="00206ACB">
        <w:t xml:space="preserve"> </w:t>
      </w:r>
      <w:r w:rsidRPr="00206ACB">
        <w:t>get</w:t>
      </w:r>
      <w:r w:rsidR="00AC466E" w:rsidRPr="00206ACB">
        <w:t xml:space="preserve"> </w:t>
      </w:r>
      <w:r w:rsidRPr="00206ACB">
        <w:t>from</w:t>
      </w:r>
      <w:r w:rsidR="00AC466E" w:rsidRPr="00206ACB">
        <w:t xml:space="preserve"> </w:t>
      </w:r>
      <w:r w:rsidRPr="00206ACB">
        <w:t>the</w:t>
      </w:r>
      <w:r w:rsidR="00AC466E" w:rsidRPr="00206ACB">
        <w:t xml:space="preserve"> </w:t>
      </w:r>
      <w:r w:rsidRPr="00206ACB">
        <w:t>west</w:t>
      </w:r>
      <w:r w:rsidR="00AC466E" w:rsidRPr="00206ACB">
        <w:t xml:space="preserve"> </w:t>
      </w:r>
      <w:r w:rsidRPr="00206ACB">
        <w:t>coast</w:t>
      </w:r>
      <w:r w:rsidR="00AC466E" w:rsidRPr="00206ACB">
        <w:t xml:space="preserve"> </w:t>
      </w:r>
      <w:r w:rsidRPr="00206ACB">
        <w:t>to</w:t>
      </w:r>
      <w:r w:rsidR="00AC466E" w:rsidRPr="00206ACB">
        <w:t xml:space="preserve"> </w:t>
      </w:r>
      <w:r w:rsidRPr="00206ACB">
        <w:t>Arakawa’s</w:t>
      </w:r>
      <w:r w:rsidR="00AC466E" w:rsidRPr="00206ACB">
        <w:t xml:space="preserve"> </w:t>
      </w:r>
      <w:r w:rsidRPr="00206ACB">
        <w:t>New</w:t>
      </w:r>
      <w:r w:rsidR="00AC466E" w:rsidRPr="00206ACB">
        <w:t xml:space="preserve"> </w:t>
      </w:r>
      <w:r w:rsidRPr="00206ACB">
        <w:t>Jersey</w:t>
      </w:r>
      <w:r w:rsidR="00AC466E" w:rsidRPr="00206ACB">
        <w:t xml:space="preserve"> </w:t>
      </w:r>
      <w:r w:rsidRPr="00206ACB">
        <w:t>warehouse—meant</w:t>
      </w:r>
      <w:r w:rsidR="00AC466E" w:rsidRPr="00206ACB">
        <w:t xml:space="preserve"> </w:t>
      </w:r>
      <w:r w:rsidRPr="00206ACB">
        <w:t>that</w:t>
      </w:r>
      <w:r w:rsidR="00AC466E" w:rsidRPr="00206ACB">
        <w:t xml:space="preserve"> </w:t>
      </w:r>
      <w:r w:rsidRPr="00206ACB">
        <w:t>Radar</w:t>
      </w:r>
      <w:r w:rsidR="00AC466E" w:rsidRPr="00206ACB">
        <w:t xml:space="preserve"> </w:t>
      </w:r>
      <w:r w:rsidRPr="00206ACB">
        <w:t>Scope</w:t>
      </w:r>
      <w:r w:rsidR="00AC466E" w:rsidRPr="00206ACB">
        <w:t xml:space="preserve"> </w:t>
      </w:r>
      <w:r w:rsidRPr="00206ACB">
        <w:t>looked</w:t>
      </w:r>
      <w:r w:rsidR="00AC466E" w:rsidRPr="00206ACB">
        <w:t xml:space="preserve"> </w:t>
      </w:r>
      <w:r w:rsidRPr="00206ACB">
        <w:t>and</w:t>
      </w:r>
      <w:r w:rsidR="00AC466E" w:rsidRPr="00206ACB">
        <w:t xml:space="preserve"> </w:t>
      </w:r>
      <w:r w:rsidRPr="00206ACB">
        <w:t>felt</w:t>
      </w:r>
      <w:r w:rsidR="00AC466E" w:rsidRPr="00206ACB">
        <w:t xml:space="preserve"> </w:t>
      </w:r>
      <w:r w:rsidRPr="00206ACB">
        <w:t>dated,</w:t>
      </w:r>
      <w:r w:rsidR="00AC466E" w:rsidRPr="00206ACB">
        <w:t xml:space="preserve"> </w:t>
      </w:r>
      <w:r w:rsidRPr="00206ACB">
        <w:t>and</w:t>
      </w:r>
      <w:r w:rsidR="00AC466E" w:rsidRPr="00206ACB">
        <w:t xml:space="preserve"> </w:t>
      </w:r>
      <w:r w:rsidRPr="00206ACB">
        <w:t>American</w:t>
      </w:r>
      <w:r w:rsidR="00AC466E" w:rsidRPr="00206ACB">
        <w:t xml:space="preserve"> </w:t>
      </w:r>
      <w:r w:rsidRPr="00206ACB">
        <w:t>buyers</w:t>
      </w:r>
      <w:r w:rsidR="00AC466E" w:rsidRPr="00206ACB">
        <w:t xml:space="preserve"> </w:t>
      </w:r>
      <w:r w:rsidRPr="00206ACB">
        <w:t>were</w:t>
      </w:r>
      <w:r w:rsidR="00AC466E" w:rsidRPr="00206ACB">
        <w:t xml:space="preserve"> </w:t>
      </w:r>
      <w:r w:rsidRPr="00206ACB">
        <w:t>not</w:t>
      </w:r>
      <w:r w:rsidR="00AC466E" w:rsidRPr="00206ACB">
        <w:t xml:space="preserve"> </w:t>
      </w:r>
      <w:r w:rsidRPr="00206ACB">
        <w:t>particularly</w:t>
      </w:r>
      <w:r w:rsidR="00AC466E" w:rsidRPr="00206ACB">
        <w:t xml:space="preserve"> </w:t>
      </w:r>
      <w:r w:rsidRPr="00206ACB">
        <w:t>interested.</w:t>
      </w:r>
      <w:r w:rsidR="00AC466E" w:rsidRPr="00206ACB">
        <w:t xml:space="preserve"> </w:t>
      </w:r>
      <w:r w:rsidRPr="00206ACB">
        <w:t>Arakawa’s</w:t>
      </w:r>
      <w:r w:rsidR="00AC466E" w:rsidRPr="00206ACB">
        <w:t xml:space="preserve"> </w:t>
      </w:r>
      <w:r w:rsidRPr="00206ACB">
        <w:t>sales</w:t>
      </w:r>
      <w:r w:rsidR="00AC466E" w:rsidRPr="00206ACB">
        <w:t xml:space="preserve"> </w:t>
      </w:r>
      <w:r w:rsidRPr="00206ACB">
        <w:t>team</w:t>
      </w:r>
      <w:r w:rsidR="00AC466E" w:rsidRPr="00206ACB">
        <w:t xml:space="preserve"> </w:t>
      </w:r>
      <w:r w:rsidRPr="00206ACB">
        <w:t>were</w:t>
      </w:r>
      <w:r w:rsidR="00AC466E" w:rsidRPr="00206ACB">
        <w:t xml:space="preserve"> </w:t>
      </w:r>
      <w:r w:rsidRPr="00206ACB">
        <w:t>only</w:t>
      </w:r>
      <w:r w:rsidR="00AC466E" w:rsidRPr="00206ACB">
        <w:t xml:space="preserve"> </w:t>
      </w:r>
      <w:r w:rsidRPr="00206ACB">
        <w:t>able</w:t>
      </w:r>
      <w:r w:rsidR="00AC466E" w:rsidRPr="00206ACB">
        <w:t xml:space="preserve"> </w:t>
      </w:r>
      <w:r w:rsidRPr="00206ACB">
        <w:t>to</w:t>
      </w:r>
      <w:r w:rsidR="00AC466E" w:rsidRPr="00206ACB">
        <w:t xml:space="preserve"> </w:t>
      </w:r>
      <w:r w:rsidRPr="00206ACB">
        <w:t>sell</w:t>
      </w:r>
      <w:r w:rsidR="00AC466E" w:rsidRPr="00206ACB">
        <w:t xml:space="preserve"> </w:t>
      </w:r>
      <w:r w:rsidRPr="00206ACB">
        <w:t>about</w:t>
      </w:r>
      <w:r w:rsidR="00AC466E" w:rsidRPr="00206ACB">
        <w:t xml:space="preserve"> </w:t>
      </w:r>
      <w:r w:rsidRPr="00206ACB">
        <w:t>1,000</w:t>
      </w:r>
      <w:r w:rsidR="00AC466E" w:rsidRPr="00206ACB">
        <w:t xml:space="preserve"> </w:t>
      </w:r>
      <w:r w:rsidRPr="00206ACB">
        <w:t>Radar</w:t>
      </w:r>
      <w:r w:rsidR="00AC466E" w:rsidRPr="00206ACB">
        <w:t xml:space="preserve"> </w:t>
      </w:r>
      <w:r w:rsidRPr="00206ACB">
        <w:t>Scope</w:t>
      </w:r>
      <w:r w:rsidR="00AC466E" w:rsidRPr="00206ACB">
        <w:t xml:space="preserve"> </w:t>
      </w:r>
      <w:r w:rsidRPr="00206ACB">
        <w:t>machines,</w:t>
      </w:r>
      <w:r w:rsidR="00AC466E" w:rsidRPr="00206ACB">
        <w:t xml:space="preserve"> </w:t>
      </w:r>
      <w:r w:rsidRPr="00206ACB">
        <w:t>with</w:t>
      </w:r>
      <w:r w:rsidR="00AC466E" w:rsidRPr="00206ACB">
        <w:t xml:space="preserve"> </w:t>
      </w:r>
      <w:r w:rsidRPr="00206ACB">
        <w:t>the</w:t>
      </w:r>
      <w:r w:rsidR="00AC466E" w:rsidRPr="00206ACB">
        <w:t xml:space="preserve"> </w:t>
      </w:r>
      <w:r w:rsidRPr="00206ACB">
        <w:t>rest</w:t>
      </w:r>
      <w:r w:rsidR="00AC466E" w:rsidRPr="00206ACB">
        <w:t xml:space="preserve"> </w:t>
      </w:r>
      <w:r w:rsidRPr="00206ACB">
        <w:t>sitting</w:t>
      </w:r>
      <w:r w:rsidR="00AC466E" w:rsidRPr="00206ACB">
        <w:t xml:space="preserve"> </w:t>
      </w:r>
      <w:r w:rsidRPr="00206ACB">
        <w:t>in</w:t>
      </w:r>
      <w:r w:rsidR="00AC466E" w:rsidRPr="00206ACB">
        <w:t xml:space="preserve"> </w:t>
      </w:r>
      <w:r w:rsidRPr="00206ACB">
        <w:t>the</w:t>
      </w:r>
      <w:r w:rsidR="00AC466E" w:rsidRPr="00206ACB">
        <w:t xml:space="preserve"> </w:t>
      </w:r>
      <w:r w:rsidRPr="00206ACB">
        <w:t>warehouse</w:t>
      </w:r>
      <w:r w:rsidR="00AC466E" w:rsidRPr="00206ACB">
        <w:t xml:space="preserve"> </w:t>
      </w:r>
      <w:r w:rsidRPr="00206ACB">
        <w:t>gathering</w:t>
      </w:r>
      <w:r w:rsidR="00AC466E" w:rsidRPr="00206ACB">
        <w:t xml:space="preserve"> </w:t>
      </w:r>
      <w:r w:rsidRPr="00206ACB">
        <w:t>dust.</w:t>
      </w:r>
    </w:p>
    <w:p w14:paraId="1EDCEA6D" w14:textId="26EB8C11" w:rsidR="00854E92" w:rsidRPr="00206ACB" w:rsidRDefault="00854E92" w:rsidP="00BF4270">
      <w:r w:rsidRPr="00206ACB">
        <w:t>This</w:t>
      </w:r>
      <w:r w:rsidR="00AC466E" w:rsidRPr="00206ACB">
        <w:t xml:space="preserve"> </w:t>
      </w:r>
      <w:r w:rsidRPr="00206ACB">
        <w:t>was</w:t>
      </w:r>
      <w:r w:rsidR="00AC466E" w:rsidRPr="00206ACB">
        <w:t xml:space="preserve"> </w:t>
      </w:r>
      <w:r w:rsidRPr="00206ACB">
        <w:t>a</w:t>
      </w:r>
      <w:r w:rsidR="00AC466E" w:rsidRPr="00206ACB">
        <w:t xml:space="preserve"> </w:t>
      </w:r>
      <w:r w:rsidRPr="00206ACB">
        <w:t>serious</w:t>
      </w:r>
      <w:r w:rsidR="00AC466E" w:rsidRPr="00206ACB">
        <w:t xml:space="preserve"> </w:t>
      </w:r>
      <w:r w:rsidRPr="00206ACB">
        <w:t>problem</w:t>
      </w:r>
      <w:r w:rsidR="00AC466E" w:rsidRPr="00206ACB">
        <w:t xml:space="preserve"> </w:t>
      </w:r>
      <w:r w:rsidRPr="00206ACB">
        <w:t>for</w:t>
      </w:r>
      <w:r w:rsidR="00AC466E" w:rsidRPr="00206ACB">
        <w:t xml:space="preserve"> </w:t>
      </w:r>
      <w:r w:rsidRPr="00206ACB">
        <w:t>Nintendo.</w:t>
      </w:r>
      <w:r w:rsidR="00AC466E" w:rsidRPr="00206ACB">
        <w:t xml:space="preserve"> </w:t>
      </w:r>
      <w:r w:rsidRPr="00206ACB">
        <w:t>In</w:t>
      </w:r>
      <w:r w:rsidR="00AC466E" w:rsidRPr="00206ACB">
        <w:t xml:space="preserve"> </w:t>
      </w:r>
      <w:r w:rsidRPr="00206ACB">
        <w:t>the</w:t>
      </w:r>
      <w:r w:rsidR="00AC466E" w:rsidRPr="00206ACB">
        <w:t xml:space="preserve"> </w:t>
      </w:r>
      <w:r w:rsidRPr="00206ACB">
        <w:t>early</w:t>
      </w:r>
      <w:r w:rsidR="00AC466E" w:rsidRPr="00206ACB">
        <w:t xml:space="preserve"> </w:t>
      </w:r>
      <w:r w:rsidRPr="00206ACB">
        <w:t>1980’s,</w:t>
      </w:r>
      <w:r w:rsidR="00AC466E" w:rsidRPr="00206ACB">
        <w:t xml:space="preserve"> </w:t>
      </w:r>
      <w:r w:rsidRPr="00206ACB">
        <w:t>2,000</w:t>
      </w:r>
      <w:r w:rsidR="00AC466E" w:rsidRPr="00206ACB">
        <w:t xml:space="preserve"> </w:t>
      </w:r>
      <w:r w:rsidRPr="00206ACB">
        <w:t>arcade</w:t>
      </w:r>
      <w:r w:rsidR="00AC466E" w:rsidRPr="00206ACB">
        <w:t xml:space="preserve"> </w:t>
      </w:r>
      <w:r w:rsidRPr="00206ACB">
        <w:t>machines</w:t>
      </w:r>
      <w:r w:rsidR="00AC466E" w:rsidRPr="00206ACB">
        <w:t xml:space="preserve"> </w:t>
      </w:r>
      <w:r w:rsidRPr="00206ACB">
        <w:t>represented</w:t>
      </w:r>
      <w:r w:rsidR="00AC466E" w:rsidRPr="00206ACB">
        <w:t xml:space="preserve"> </w:t>
      </w:r>
      <w:r w:rsidRPr="00206ACB">
        <w:t>a</w:t>
      </w:r>
      <w:r w:rsidR="00AC466E" w:rsidRPr="00206ACB">
        <w:t xml:space="preserve"> </w:t>
      </w:r>
      <w:r w:rsidRPr="00206ACB">
        <w:t>substantial</w:t>
      </w:r>
      <w:r w:rsidR="00AC466E" w:rsidRPr="00206ACB">
        <w:t xml:space="preserve"> </w:t>
      </w:r>
      <w:r w:rsidRPr="00206ACB">
        <w:t>amount</w:t>
      </w:r>
      <w:r w:rsidR="00AC466E" w:rsidRPr="00206ACB">
        <w:t xml:space="preserve"> </w:t>
      </w:r>
      <w:r w:rsidRPr="00206ACB">
        <w:t>of</w:t>
      </w:r>
      <w:r w:rsidR="00AC466E" w:rsidRPr="00206ACB">
        <w:t xml:space="preserve"> </w:t>
      </w:r>
      <w:r w:rsidRPr="00206ACB">
        <w:t>money.</w:t>
      </w:r>
      <w:r w:rsidR="00AC466E" w:rsidRPr="00206ACB">
        <w:t xml:space="preserve"> </w:t>
      </w:r>
      <w:r w:rsidRPr="00206ACB">
        <w:t>For</w:t>
      </w:r>
      <w:r w:rsidR="00AC466E" w:rsidRPr="00206ACB">
        <w:t xml:space="preserve"> </w:t>
      </w:r>
      <w:r w:rsidRPr="00206ACB">
        <w:t>the</w:t>
      </w:r>
      <w:r w:rsidR="00AC466E" w:rsidRPr="00206ACB">
        <w:t xml:space="preserve"> </w:t>
      </w:r>
      <w:r w:rsidRPr="00206ACB">
        <w:t>sake</w:t>
      </w:r>
      <w:r w:rsidR="00AC466E" w:rsidRPr="00206ACB">
        <w:t xml:space="preserve"> </w:t>
      </w:r>
      <w:r w:rsidRPr="00206ACB">
        <w:t>of</w:t>
      </w:r>
      <w:r w:rsidR="00AC466E" w:rsidRPr="00206ACB">
        <w:t xml:space="preserve"> </w:t>
      </w:r>
      <w:r w:rsidRPr="00206ACB">
        <w:t>comparison,</w:t>
      </w:r>
      <w:r w:rsidR="00AC466E" w:rsidRPr="00206ACB">
        <w:t xml:space="preserve"> </w:t>
      </w:r>
      <w:r w:rsidRPr="00206ACB">
        <w:t>during</w:t>
      </w:r>
      <w:r w:rsidR="00AC466E" w:rsidRPr="00206ACB">
        <w:t xml:space="preserve"> </w:t>
      </w:r>
      <w:r w:rsidRPr="00206ACB">
        <w:t>this</w:t>
      </w:r>
      <w:r w:rsidR="00AC466E" w:rsidRPr="00206ACB">
        <w:t xml:space="preserve"> </w:t>
      </w:r>
      <w:r w:rsidRPr="00206ACB">
        <w:t>time</w:t>
      </w:r>
      <w:r w:rsidR="00AC466E" w:rsidRPr="00206ACB">
        <w:t xml:space="preserve"> </w:t>
      </w:r>
      <w:r w:rsidRPr="00206ACB">
        <w:t>period</w:t>
      </w:r>
      <w:r w:rsidR="00AC466E" w:rsidRPr="00206ACB">
        <w:t xml:space="preserve"> </w:t>
      </w:r>
      <w:r w:rsidRPr="00206ACB">
        <w:t>Atari</w:t>
      </w:r>
      <w:r w:rsidR="00AC466E" w:rsidRPr="00206ACB">
        <w:t xml:space="preserve"> </w:t>
      </w:r>
      <w:r w:rsidRPr="00206ACB">
        <w:t>would</w:t>
      </w:r>
      <w:r w:rsidR="00AC466E" w:rsidRPr="00206ACB">
        <w:t xml:space="preserve"> </w:t>
      </w:r>
      <w:r w:rsidRPr="00206ACB">
        <w:t>provide</w:t>
      </w:r>
      <w:r w:rsidR="00AC466E" w:rsidRPr="00206ACB">
        <w:t xml:space="preserve"> </w:t>
      </w:r>
      <w:r w:rsidRPr="00206ACB">
        <w:t>interested</w:t>
      </w:r>
      <w:r w:rsidR="00AC466E" w:rsidRPr="00206ACB">
        <w:t xml:space="preserve"> </w:t>
      </w:r>
      <w:r w:rsidRPr="00206ACB">
        <w:t>customers</w:t>
      </w:r>
      <w:r w:rsidR="00AC466E" w:rsidRPr="00206ACB">
        <w:t xml:space="preserve"> </w:t>
      </w:r>
      <w:r w:rsidRPr="00206ACB">
        <w:t>with</w:t>
      </w:r>
      <w:r w:rsidR="00AC466E" w:rsidRPr="00206ACB">
        <w:t xml:space="preserve"> </w:t>
      </w:r>
      <w:r w:rsidRPr="00206ACB">
        <w:t>a</w:t>
      </w:r>
      <w:r w:rsidR="00AC466E" w:rsidRPr="00206ACB">
        <w:t xml:space="preserve"> </w:t>
      </w:r>
      <w:r w:rsidRPr="00206ACB">
        <w:t>“Project</w:t>
      </w:r>
      <w:r w:rsidR="00AC466E" w:rsidRPr="00206ACB">
        <w:t xml:space="preserve"> </w:t>
      </w:r>
      <w:r w:rsidRPr="00206ACB">
        <w:t>Materials</w:t>
      </w:r>
      <w:r w:rsidR="00AC466E" w:rsidRPr="00206ACB">
        <w:t xml:space="preserve"> </w:t>
      </w:r>
      <w:r w:rsidRPr="00206ACB">
        <w:t>Cost</w:t>
      </w:r>
      <w:r w:rsidR="00AC466E" w:rsidRPr="00206ACB">
        <w:t xml:space="preserve"> </w:t>
      </w:r>
      <w:r w:rsidRPr="00206ACB">
        <w:t>Estimate”</w:t>
      </w:r>
      <w:r w:rsidR="00AC466E" w:rsidRPr="00206ACB">
        <w:t xml:space="preserve"> </w:t>
      </w:r>
      <w:r w:rsidRPr="00206ACB">
        <w:t>detailing</w:t>
      </w:r>
      <w:r w:rsidR="00AC466E" w:rsidRPr="00206ACB">
        <w:t xml:space="preserve"> </w:t>
      </w:r>
      <w:r w:rsidRPr="00206ACB">
        <w:t>the</w:t>
      </w:r>
      <w:r w:rsidR="00AC466E" w:rsidRPr="00206ACB">
        <w:t xml:space="preserve"> </w:t>
      </w:r>
      <w:r w:rsidRPr="00206ACB">
        <w:t>parts</w:t>
      </w:r>
      <w:r w:rsidR="00AC466E" w:rsidRPr="00206ACB">
        <w:t xml:space="preserve"> </w:t>
      </w:r>
      <w:r w:rsidRPr="00206ACB">
        <w:t>required</w:t>
      </w:r>
      <w:r w:rsidR="00AC466E" w:rsidRPr="00206ACB">
        <w:t xml:space="preserve"> </w:t>
      </w:r>
      <w:r w:rsidRPr="00206ACB">
        <w:t>for</w:t>
      </w:r>
      <w:r w:rsidR="00AC466E" w:rsidRPr="00206ACB">
        <w:t xml:space="preserve"> </w:t>
      </w:r>
      <w:r w:rsidRPr="00206ACB">
        <w:t>an</w:t>
      </w:r>
      <w:r w:rsidR="00AC466E" w:rsidRPr="00206ACB">
        <w:t xml:space="preserve"> </w:t>
      </w:r>
      <w:r w:rsidRPr="00206ACB">
        <w:t>arcade</w:t>
      </w:r>
      <w:r w:rsidR="00AC466E" w:rsidRPr="00206ACB">
        <w:t xml:space="preserve"> </w:t>
      </w:r>
      <w:r w:rsidRPr="00206ACB">
        <w:t>cabinet</w:t>
      </w:r>
      <w:r w:rsidR="00AC466E" w:rsidRPr="00206ACB">
        <w:t xml:space="preserve"> </w:t>
      </w:r>
      <w:r w:rsidRPr="00206ACB">
        <w:t>and</w:t>
      </w:r>
      <w:r w:rsidR="00AC466E" w:rsidRPr="00206ACB">
        <w:t xml:space="preserve"> </w:t>
      </w:r>
      <w:r w:rsidRPr="00206ACB">
        <w:t>their</w:t>
      </w:r>
      <w:r w:rsidR="00AC466E" w:rsidRPr="00206ACB">
        <w:t xml:space="preserve"> </w:t>
      </w:r>
      <w:r w:rsidRPr="00206ACB">
        <w:t>costs.</w:t>
      </w:r>
      <w:r w:rsidR="00AC466E" w:rsidRPr="00206ACB">
        <w:t xml:space="preserve"> </w:t>
      </w:r>
      <w:r w:rsidRPr="00206ACB">
        <w:t>A</w:t>
      </w:r>
      <w:r w:rsidR="00AC466E" w:rsidRPr="00206ACB">
        <w:t xml:space="preserve"> </w:t>
      </w:r>
      <w:r w:rsidRPr="00206ACB">
        <w:t>typical</w:t>
      </w:r>
      <w:r w:rsidR="00AC466E" w:rsidRPr="00206ACB">
        <w:t xml:space="preserve"> </w:t>
      </w:r>
      <w:r w:rsidRPr="00206ACB">
        <w:t>Atari</w:t>
      </w:r>
      <w:r w:rsidR="00AC466E" w:rsidRPr="00206ACB">
        <w:t xml:space="preserve"> </w:t>
      </w:r>
      <w:r w:rsidRPr="00206ACB">
        <w:t>arcade</w:t>
      </w:r>
      <w:r w:rsidR="00AC466E" w:rsidRPr="00206ACB">
        <w:t xml:space="preserve"> </w:t>
      </w:r>
      <w:r w:rsidRPr="00206ACB">
        <w:t>game</w:t>
      </w:r>
      <w:r w:rsidR="00AC466E" w:rsidRPr="00206ACB">
        <w:t xml:space="preserve"> </w:t>
      </w:r>
      <w:r w:rsidRPr="00206ACB">
        <w:t>like</w:t>
      </w:r>
      <w:r w:rsidR="00AC466E" w:rsidRPr="00206ACB">
        <w:t xml:space="preserve"> </w:t>
      </w:r>
      <w:r w:rsidRPr="00206ACB">
        <w:t>Missile</w:t>
      </w:r>
      <w:r w:rsidR="00AC466E" w:rsidRPr="00206ACB">
        <w:t xml:space="preserve"> </w:t>
      </w:r>
      <w:r w:rsidRPr="00206ACB">
        <w:t>Command</w:t>
      </w:r>
      <w:r w:rsidR="00AC466E" w:rsidRPr="00206ACB">
        <w:t xml:space="preserve"> </w:t>
      </w:r>
      <w:r w:rsidRPr="00206ACB">
        <w:t>contained</w:t>
      </w:r>
      <w:r w:rsidR="00AC466E" w:rsidRPr="00206ACB">
        <w:t xml:space="preserve"> </w:t>
      </w:r>
      <w:r w:rsidRPr="00206ACB">
        <w:t>$871</w:t>
      </w:r>
      <w:r w:rsidR="00AC466E" w:rsidRPr="00206ACB">
        <w:t xml:space="preserve"> </w:t>
      </w:r>
      <w:r w:rsidRPr="00206ACB">
        <w:t>in</w:t>
      </w:r>
      <w:r w:rsidR="00AC466E" w:rsidRPr="00206ACB">
        <w:t xml:space="preserve"> </w:t>
      </w:r>
      <w:r w:rsidRPr="00206ACB">
        <w:t>parts,</w:t>
      </w:r>
      <w:r w:rsidR="00AC466E" w:rsidRPr="00206ACB">
        <w:t xml:space="preserve"> </w:t>
      </w:r>
      <w:r w:rsidRPr="00206ACB">
        <w:t>and</w:t>
      </w:r>
      <w:r w:rsidR="00AC466E" w:rsidRPr="00206ACB">
        <w:t xml:space="preserve"> </w:t>
      </w:r>
      <w:r w:rsidRPr="00206ACB">
        <w:t>would</w:t>
      </w:r>
      <w:r w:rsidR="00AC466E" w:rsidRPr="00206ACB">
        <w:t xml:space="preserve"> </w:t>
      </w:r>
      <w:r w:rsidRPr="00206ACB">
        <w:t>sell</w:t>
      </w:r>
      <w:r w:rsidR="00AC466E" w:rsidRPr="00206ACB">
        <w:t xml:space="preserve"> </w:t>
      </w:r>
      <w:r w:rsidRPr="00206ACB">
        <w:t>to</w:t>
      </w:r>
      <w:r w:rsidR="00AC466E" w:rsidRPr="00206ACB">
        <w:t xml:space="preserve"> </w:t>
      </w:r>
      <w:r w:rsidRPr="00206ACB">
        <w:t>an</w:t>
      </w:r>
      <w:r w:rsidR="00AC466E" w:rsidRPr="00206ACB">
        <w:t xml:space="preserve"> </w:t>
      </w:r>
      <w:r w:rsidRPr="00206ACB">
        <w:t>arcade</w:t>
      </w:r>
      <w:r w:rsidR="00AC466E" w:rsidRPr="00206ACB">
        <w:t xml:space="preserve"> </w:t>
      </w:r>
      <w:r w:rsidRPr="00206ACB">
        <w:t>or</w:t>
      </w:r>
      <w:r w:rsidR="00AC466E" w:rsidRPr="00206ACB">
        <w:t xml:space="preserve"> </w:t>
      </w:r>
      <w:r w:rsidRPr="00206ACB">
        <w:t>bar</w:t>
      </w:r>
      <w:r w:rsidR="00AC466E" w:rsidRPr="00206ACB">
        <w:t xml:space="preserve"> </w:t>
      </w:r>
      <w:r w:rsidRPr="00206ACB">
        <w:t>for</w:t>
      </w:r>
      <w:r w:rsidR="00AC466E" w:rsidRPr="00206ACB">
        <w:t xml:space="preserve"> </w:t>
      </w:r>
      <w:r w:rsidRPr="00206ACB">
        <w:t>$1,995.</w:t>
      </w:r>
      <w:r w:rsidR="00AC466E" w:rsidRPr="00206ACB">
        <w:t xml:space="preserve"> </w:t>
      </w:r>
      <w:r w:rsidR="00D04AB2" w:rsidRPr="00206ACB">
        <w:t>(</w:t>
      </w:r>
      <w:r w:rsidRPr="00206ACB">
        <w:rPr>
          <w:rStyle w:val="marginnote"/>
          <w:rFonts w:cstheme="minorHAnsi"/>
          <w:color w:val="111111"/>
          <w:szCs w:val="26"/>
        </w:rPr>
        <w:t>For</w:t>
      </w:r>
      <w:r w:rsidR="00AC466E" w:rsidRPr="00206ACB">
        <w:rPr>
          <w:rStyle w:val="marginnote"/>
          <w:rFonts w:cstheme="minorHAnsi"/>
          <w:color w:val="111111"/>
          <w:szCs w:val="26"/>
        </w:rPr>
        <w:t xml:space="preserve"> </w:t>
      </w:r>
      <w:r w:rsidRPr="00206ACB">
        <w:rPr>
          <w:rStyle w:val="marginnote"/>
          <w:rFonts w:cstheme="minorHAnsi"/>
          <w:color w:val="111111"/>
          <w:szCs w:val="26"/>
        </w:rPr>
        <w:t>much</w:t>
      </w:r>
      <w:r w:rsidR="00AC466E" w:rsidRPr="00206ACB">
        <w:rPr>
          <w:rStyle w:val="marginnote"/>
          <w:rFonts w:cstheme="minorHAnsi"/>
          <w:color w:val="111111"/>
          <w:szCs w:val="26"/>
        </w:rPr>
        <w:t xml:space="preserve"> </w:t>
      </w:r>
      <w:r w:rsidRPr="00206ACB">
        <w:rPr>
          <w:rStyle w:val="marginnote"/>
          <w:rFonts w:cstheme="minorHAnsi"/>
          <w:color w:val="111111"/>
          <w:szCs w:val="26"/>
        </w:rPr>
        <w:t>more</w:t>
      </w:r>
      <w:r w:rsidR="00AC466E" w:rsidRPr="00206ACB">
        <w:rPr>
          <w:rStyle w:val="marginnote"/>
          <w:rFonts w:cstheme="minorHAnsi"/>
          <w:color w:val="111111"/>
          <w:szCs w:val="26"/>
        </w:rPr>
        <w:t xml:space="preserve"> </w:t>
      </w:r>
      <w:r w:rsidRPr="00206ACB">
        <w:rPr>
          <w:rStyle w:val="marginnote"/>
          <w:rFonts w:cstheme="minorHAnsi"/>
          <w:color w:val="111111"/>
          <w:szCs w:val="26"/>
        </w:rPr>
        <w:t>detail</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arcade</w:t>
      </w:r>
      <w:r w:rsidR="00AC466E" w:rsidRPr="00206ACB">
        <w:rPr>
          <w:rStyle w:val="marginnote"/>
          <w:rFonts w:cstheme="minorHAnsi"/>
          <w:color w:val="111111"/>
          <w:szCs w:val="26"/>
        </w:rPr>
        <w:t xml:space="preserve"> </w:t>
      </w:r>
      <w:r w:rsidRPr="00206ACB">
        <w:rPr>
          <w:rStyle w:val="marginnote"/>
          <w:rFonts w:cstheme="minorHAnsi"/>
          <w:color w:val="111111"/>
          <w:szCs w:val="26"/>
        </w:rPr>
        <w:t>business</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early</w:t>
      </w:r>
      <w:r w:rsidR="00AC466E" w:rsidRPr="00206ACB">
        <w:rPr>
          <w:rStyle w:val="marginnote"/>
          <w:rFonts w:cstheme="minorHAnsi"/>
          <w:color w:val="111111"/>
          <w:szCs w:val="26"/>
        </w:rPr>
        <w:t xml:space="preserve"> </w:t>
      </w:r>
      <w:r w:rsidRPr="00206ACB">
        <w:rPr>
          <w:rStyle w:val="marginnote"/>
          <w:rFonts w:cstheme="minorHAnsi"/>
          <w:color w:val="111111"/>
          <w:szCs w:val="26"/>
        </w:rPr>
        <w:t>'80's,</w:t>
      </w:r>
      <w:r w:rsidR="00AC466E" w:rsidRPr="00206ACB">
        <w:rPr>
          <w:rStyle w:val="marginnote"/>
          <w:rFonts w:cstheme="minorHAnsi"/>
          <w:color w:val="111111"/>
          <w:szCs w:val="26"/>
        </w:rPr>
        <w:t xml:space="preserve"> </w:t>
      </w:r>
      <w:r w:rsidRPr="00206ACB">
        <w:rPr>
          <w:rStyle w:val="marginnote"/>
          <w:rFonts w:cstheme="minorHAnsi"/>
          <w:color w:val="111111"/>
          <w:szCs w:val="26"/>
        </w:rPr>
        <w:t>see</w:t>
      </w:r>
      <w:r w:rsidR="00AC466E" w:rsidRPr="00206ACB">
        <w:rPr>
          <w:rStyle w:val="marginnote"/>
          <w:rFonts w:cstheme="minorHAnsi"/>
          <w:color w:val="111111"/>
          <w:szCs w:val="26"/>
        </w:rPr>
        <w:t xml:space="preserve"> </w:t>
      </w:r>
      <w:hyperlink r:id="rId25" w:tgtFrame="_blank" w:history="1">
        <w:r w:rsidRPr="00206ACB">
          <w:rPr>
            <w:rStyle w:val="Emphasis"/>
            <w:rFonts w:cstheme="minorHAnsi"/>
            <w:color w:val="82642B"/>
            <w:szCs w:val="26"/>
          </w:rPr>
          <w:t>Tales</w:t>
        </w:r>
        <w:r w:rsidR="00AC466E" w:rsidRPr="00206ACB">
          <w:rPr>
            <w:rStyle w:val="Emphasis"/>
            <w:rFonts w:cstheme="minorHAnsi"/>
            <w:color w:val="82642B"/>
            <w:szCs w:val="26"/>
          </w:rPr>
          <w:t xml:space="preserve"> </w:t>
        </w:r>
        <w:r w:rsidRPr="00206ACB">
          <w:rPr>
            <w:rStyle w:val="Emphasis"/>
            <w:rFonts w:cstheme="minorHAnsi"/>
            <w:color w:val="82642B"/>
            <w:szCs w:val="26"/>
          </w:rPr>
          <w:t>from</w:t>
        </w:r>
        <w:r w:rsidR="00AC466E" w:rsidRPr="00206ACB">
          <w:rPr>
            <w:rStyle w:val="Emphasis"/>
            <w:rFonts w:cstheme="minorHAnsi"/>
            <w:color w:val="82642B"/>
            <w:szCs w:val="26"/>
          </w:rPr>
          <w:t xml:space="preserve"> </w:t>
        </w:r>
        <w:r w:rsidRPr="00206ACB">
          <w:rPr>
            <w:rStyle w:val="Emphasis"/>
            <w:rFonts w:cstheme="minorHAnsi"/>
            <w:color w:val="82642B"/>
            <w:szCs w:val="26"/>
          </w:rPr>
          <w:t>the</w:t>
        </w:r>
        <w:r w:rsidR="00AC466E" w:rsidRPr="00206ACB">
          <w:rPr>
            <w:rStyle w:val="Emphasis"/>
            <w:rFonts w:cstheme="minorHAnsi"/>
            <w:color w:val="82642B"/>
            <w:szCs w:val="26"/>
          </w:rPr>
          <w:t xml:space="preserve"> </w:t>
        </w:r>
        <w:r w:rsidRPr="00206ACB">
          <w:rPr>
            <w:rStyle w:val="Emphasis"/>
            <w:rFonts w:cstheme="minorHAnsi"/>
            <w:color w:val="82642B"/>
            <w:szCs w:val="26"/>
          </w:rPr>
          <w:t>Arcade</w:t>
        </w:r>
        <w:r w:rsidR="00AC466E" w:rsidRPr="00206ACB">
          <w:rPr>
            <w:rStyle w:val="Emphasis"/>
            <w:rFonts w:cstheme="minorHAnsi"/>
            <w:color w:val="82642B"/>
            <w:szCs w:val="26"/>
          </w:rPr>
          <w:t xml:space="preserve"> </w:t>
        </w:r>
        <w:r w:rsidRPr="00206ACB">
          <w:rPr>
            <w:rStyle w:val="Emphasis"/>
            <w:rFonts w:cstheme="minorHAnsi"/>
            <w:color w:val="82642B"/>
            <w:szCs w:val="26"/>
          </w:rPr>
          <w:t>Factory</w:t>
        </w:r>
        <w:r w:rsidR="00AC466E" w:rsidRPr="00206ACB">
          <w:rPr>
            <w:rStyle w:val="Emphasis"/>
            <w:rFonts w:cstheme="minorHAnsi"/>
            <w:color w:val="82642B"/>
            <w:szCs w:val="26"/>
          </w:rPr>
          <w:t xml:space="preserve"> </w:t>
        </w:r>
        <w:r w:rsidRPr="00206ACB">
          <w:rPr>
            <w:rStyle w:val="Emphasis"/>
            <w:rFonts w:cstheme="minorHAnsi"/>
            <w:color w:val="82642B"/>
            <w:szCs w:val="26"/>
          </w:rPr>
          <w:t>Floors</w:t>
        </w:r>
      </w:hyperlink>
      <w:r w:rsidR="00D04AB2" w:rsidRPr="00206ACB">
        <w:rPr>
          <w:rStyle w:val="marginnote"/>
          <w:rFonts w:cstheme="minorHAnsi"/>
          <w:color w:val="111111"/>
          <w:szCs w:val="26"/>
        </w:rPr>
        <w:t>)</w:t>
      </w:r>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t>In</w:t>
      </w:r>
      <w:r w:rsidR="00AC466E" w:rsidRPr="00206ACB">
        <w:t xml:space="preserve"> </w:t>
      </w:r>
      <w:r w:rsidRPr="00206ACB">
        <w:t>2018</w:t>
      </w:r>
      <w:r w:rsidR="00AC466E" w:rsidRPr="00206ACB">
        <w:t xml:space="preserve"> </w:t>
      </w:r>
      <w:r w:rsidRPr="00206ACB">
        <w:t>dollars,</w:t>
      </w:r>
      <w:r w:rsidR="00AC466E" w:rsidRPr="00206ACB">
        <w:t xml:space="preserve"> </w:t>
      </w:r>
      <w:r w:rsidRPr="00206ACB">
        <w:t>that</w:t>
      </w:r>
      <w:r w:rsidR="00AC466E" w:rsidRPr="00206ACB">
        <w:t xml:space="preserve"> </w:t>
      </w:r>
      <w:r w:rsidRPr="00206ACB">
        <w:t>would</w:t>
      </w:r>
      <w:r w:rsidR="00AC466E" w:rsidRPr="00206ACB">
        <w:t xml:space="preserve"> </w:t>
      </w:r>
      <w:r w:rsidRPr="00206ACB">
        <w:t>be</w:t>
      </w:r>
      <w:r w:rsidR="00AC466E" w:rsidRPr="00206ACB">
        <w:t xml:space="preserve"> </w:t>
      </w:r>
      <w:r w:rsidRPr="00206ACB">
        <w:t>equivalent</w:t>
      </w:r>
      <w:r w:rsidR="00AC466E" w:rsidRPr="00206ACB">
        <w:t xml:space="preserve"> </w:t>
      </w:r>
      <w:r w:rsidRPr="00206ACB">
        <w:t>to</w:t>
      </w:r>
      <w:r w:rsidR="00AC466E" w:rsidRPr="00206ACB">
        <w:t xml:space="preserve"> </w:t>
      </w:r>
      <w:r w:rsidRPr="00206ACB">
        <w:t>about</w:t>
      </w:r>
      <w:r w:rsidR="00AC466E" w:rsidRPr="00206ACB">
        <w:t xml:space="preserve"> </w:t>
      </w:r>
      <w:r w:rsidRPr="00206ACB">
        <w:t>$2,695</w:t>
      </w:r>
      <w:r w:rsidR="00AC466E" w:rsidRPr="00206ACB">
        <w:t xml:space="preserve"> </w:t>
      </w:r>
      <w:r w:rsidRPr="00206ACB">
        <w:t>in</w:t>
      </w:r>
      <w:r w:rsidR="00AC466E" w:rsidRPr="00206ACB">
        <w:t xml:space="preserve"> </w:t>
      </w:r>
      <w:r w:rsidRPr="00206ACB">
        <w:t>parts</w:t>
      </w:r>
      <w:r w:rsidR="00AC466E" w:rsidRPr="00206ACB">
        <w:t xml:space="preserve"> </w:t>
      </w:r>
      <w:r w:rsidRPr="00206ACB">
        <w:t>for</w:t>
      </w:r>
      <w:r w:rsidR="00AC466E" w:rsidRPr="00206ACB">
        <w:t xml:space="preserve"> </w:t>
      </w:r>
      <w:r w:rsidRPr="00206ACB">
        <w:t>a</w:t>
      </w:r>
      <w:r w:rsidR="00AC466E" w:rsidRPr="00206ACB">
        <w:t xml:space="preserve"> </w:t>
      </w:r>
      <w:r w:rsidRPr="00206ACB">
        <w:t>selling</w:t>
      </w:r>
      <w:r w:rsidR="00AC466E" w:rsidRPr="00206ACB">
        <w:t xml:space="preserve"> </w:t>
      </w:r>
      <w:r w:rsidRPr="00206ACB">
        <w:t>price</w:t>
      </w:r>
      <w:r w:rsidR="00AC466E" w:rsidRPr="00206ACB">
        <w:t xml:space="preserve"> </w:t>
      </w:r>
      <w:r w:rsidRPr="00206ACB">
        <w:t>of</w:t>
      </w:r>
      <w:r w:rsidR="00AC466E" w:rsidRPr="00206ACB">
        <w:t xml:space="preserve"> </w:t>
      </w:r>
      <w:r w:rsidRPr="00206ACB">
        <w:t>$6,170.</w:t>
      </w:r>
      <w:r w:rsidR="00AC466E" w:rsidRPr="00206ACB">
        <w:t xml:space="preserve"> </w:t>
      </w:r>
      <w:r w:rsidRPr="00206ACB">
        <w:t>2,000</w:t>
      </w:r>
      <w:r w:rsidR="00AC466E" w:rsidRPr="00206ACB">
        <w:t xml:space="preserve"> </w:t>
      </w:r>
      <w:r w:rsidRPr="00206ACB">
        <w:t>unsold</w:t>
      </w:r>
      <w:r w:rsidR="00AC466E" w:rsidRPr="00206ACB">
        <w:t xml:space="preserve"> </w:t>
      </w:r>
      <w:r w:rsidRPr="00206ACB">
        <w:t>arcade</w:t>
      </w:r>
      <w:r w:rsidR="00AC466E" w:rsidRPr="00206ACB">
        <w:t xml:space="preserve"> </w:t>
      </w:r>
      <w:r w:rsidRPr="00206ACB">
        <w:t>machines</w:t>
      </w:r>
      <w:r w:rsidR="00AC466E" w:rsidRPr="00206ACB">
        <w:t xml:space="preserve"> </w:t>
      </w:r>
      <w:r w:rsidRPr="00206ACB">
        <w:t>therefore</w:t>
      </w:r>
      <w:r w:rsidR="00AC466E" w:rsidRPr="00206ACB">
        <w:t xml:space="preserve"> </w:t>
      </w:r>
      <w:r w:rsidRPr="00206ACB">
        <w:t>represented</w:t>
      </w:r>
      <w:r w:rsidR="00AC466E" w:rsidRPr="00206ACB">
        <w:t xml:space="preserve"> </w:t>
      </w:r>
      <w:r w:rsidRPr="00206ACB">
        <w:t>over</w:t>
      </w:r>
      <w:r w:rsidR="00AC466E" w:rsidRPr="00206ACB">
        <w:t xml:space="preserve"> </w:t>
      </w:r>
      <w:r w:rsidRPr="00206ACB">
        <w:t>five</w:t>
      </w:r>
      <w:r w:rsidR="00AC466E" w:rsidRPr="00206ACB">
        <w:t xml:space="preserve"> </w:t>
      </w:r>
      <w:r w:rsidRPr="00206ACB">
        <w:t>million</w:t>
      </w:r>
      <w:r w:rsidR="00AC466E" w:rsidRPr="00206ACB">
        <w:t xml:space="preserve"> </w:t>
      </w:r>
      <w:r w:rsidRPr="00206ACB">
        <w:t>dollars</w:t>
      </w:r>
      <w:r w:rsidR="00AC466E" w:rsidRPr="00206ACB">
        <w:t xml:space="preserve"> </w:t>
      </w:r>
      <w:r w:rsidRPr="00206ACB">
        <w:t>(2018</w:t>
      </w:r>
      <w:r w:rsidR="00AC466E" w:rsidRPr="00206ACB">
        <w:t xml:space="preserve"> </w:t>
      </w:r>
      <w:r w:rsidRPr="00206ACB">
        <w:t>equivalent)</w:t>
      </w:r>
      <w:r w:rsidR="00AC466E" w:rsidRPr="00206ACB">
        <w:t xml:space="preserve"> </w:t>
      </w:r>
      <w:r w:rsidRPr="00206ACB">
        <w:t>in</w:t>
      </w:r>
      <w:r w:rsidR="00AC466E" w:rsidRPr="00206ACB">
        <w:t xml:space="preserve"> </w:t>
      </w:r>
      <w:r w:rsidRPr="00206ACB">
        <w:t>sunk</w:t>
      </w:r>
      <w:r w:rsidR="00AC466E" w:rsidRPr="00206ACB">
        <w:t xml:space="preserve"> </w:t>
      </w:r>
      <w:r w:rsidRPr="00206ACB">
        <w:t>costs.</w:t>
      </w:r>
    </w:p>
    <w:p w14:paraId="7D7DF578" w14:textId="5F04E2DB" w:rsidR="00A1386C" w:rsidRPr="00206ACB" w:rsidRDefault="00854E92" w:rsidP="00BF4270">
      <w:r w:rsidRPr="00206ACB">
        <w:t>Hiroshi</w:t>
      </w:r>
      <w:r w:rsidR="00AC466E" w:rsidRPr="00206ACB">
        <w:t xml:space="preserve"> </w:t>
      </w:r>
      <w:r w:rsidRPr="00206ACB">
        <w:t>Yamauchi</w:t>
      </w:r>
      <w:r w:rsidR="00AC466E" w:rsidRPr="00206ACB">
        <w:t xml:space="preserve"> </w:t>
      </w:r>
      <w:r w:rsidRPr="00206ACB">
        <w:t>had</w:t>
      </w:r>
      <w:r w:rsidR="00AC466E" w:rsidRPr="00206ACB">
        <w:t xml:space="preserve"> </w:t>
      </w:r>
      <w:r w:rsidRPr="00206ACB">
        <w:t>an</w:t>
      </w:r>
      <w:r w:rsidR="00AC466E" w:rsidRPr="00206ACB">
        <w:t xml:space="preserve"> </w:t>
      </w:r>
      <w:r w:rsidRPr="00206ACB">
        <w:t>idea:</w:t>
      </w:r>
      <w:r w:rsidR="00AC466E" w:rsidRPr="00206ACB">
        <w:t xml:space="preserve"> </w:t>
      </w:r>
      <w:r w:rsidRPr="00206ACB">
        <w:t>what</w:t>
      </w:r>
      <w:r w:rsidR="00AC466E" w:rsidRPr="00206ACB">
        <w:t xml:space="preserve"> </w:t>
      </w:r>
      <w:r w:rsidRPr="00206ACB">
        <w:t>if</w:t>
      </w:r>
      <w:r w:rsidR="00AC466E" w:rsidRPr="00206ACB">
        <w:t xml:space="preserve"> </w:t>
      </w:r>
      <w:r w:rsidRPr="00206ACB">
        <w:t>Nintendo</w:t>
      </w:r>
      <w:r w:rsidR="00AC466E" w:rsidRPr="00206ACB">
        <w:t xml:space="preserve"> </w:t>
      </w:r>
      <w:r w:rsidRPr="00206ACB">
        <w:t>designed</w:t>
      </w:r>
      <w:r w:rsidR="00AC466E" w:rsidRPr="00206ACB">
        <w:t xml:space="preserve"> </w:t>
      </w:r>
      <w:r w:rsidRPr="00206ACB">
        <w:t>a</w:t>
      </w:r>
      <w:r w:rsidR="00AC466E" w:rsidRPr="00206ACB">
        <w:t xml:space="preserve"> </w:t>
      </w:r>
      <w:r w:rsidRPr="00206ACB">
        <w:t>new</w:t>
      </w:r>
      <w:r w:rsidR="00AC466E" w:rsidRPr="00206ACB">
        <w:t xml:space="preserve"> </w:t>
      </w:r>
      <w:r w:rsidRPr="00206ACB">
        <w:t>game</w:t>
      </w:r>
      <w:r w:rsidR="00AC466E" w:rsidRPr="00206ACB">
        <w:t xml:space="preserve"> </w:t>
      </w:r>
      <w:r w:rsidRPr="00206ACB">
        <w:t>that</w:t>
      </w:r>
      <w:r w:rsidR="00AC466E" w:rsidRPr="00206ACB">
        <w:t xml:space="preserve"> </w:t>
      </w:r>
      <w:r w:rsidRPr="00206ACB">
        <w:t>could</w:t>
      </w:r>
      <w:r w:rsidR="00AC466E" w:rsidRPr="00206ACB">
        <w:t xml:space="preserve"> </w:t>
      </w:r>
      <w:r w:rsidRPr="00206ACB">
        <w:t>re-use</w:t>
      </w:r>
      <w:r w:rsidR="00AC466E" w:rsidRPr="00206ACB">
        <w:t xml:space="preserve"> </w:t>
      </w:r>
      <w:r w:rsidRPr="00206ACB">
        <w:t>the</w:t>
      </w:r>
      <w:r w:rsidR="00AC466E" w:rsidRPr="00206ACB">
        <w:t xml:space="preserve"> </w:t>
      </w:r>
      <w:r w:rsidRPr="00206ACB">
        <w:t>majority</w:t>
      </w:r>
      <w:r w:rsidR="00AC466E" w:rsidRPr="00206ACB">
        <w:t xml:space="preserve"> </w:t>
      </w:r>
      <w:r w:rsidRPr="00206ACB">
        <w:t>of</w:t>
      </w:r>
      <w:r w:rsidR="00AC466E" w:rsidRPr="00206ACB">
        <w:t xml:space="preserve"> </w:t>
      </w:r>
      <w:r w:rsidRPr="00206ACB">
        <w:t>Radar</w:t>
      </w:r>
      <w:r w:rsidR="00AC466E" w:rsidRPr="00206ACB">
        <w:t xml:space="preserve"> </w:t>
      </w:r>
      <w:r w:rsidRPr="00206ACB">
        <w:t>Scope’s</w:t>
      </w:r>
      <w:r w:rsidR="00AC466E" w:rsidRPr="00206ACB">
        <w:t xml:space="preserve"> </w:t>
      </w:r>
      <w:r w:rsidRPr="00206ACB">
        <w:t>components,</w:t>
      </w:r>
      <w:r w:rsidR="00AC466E" w:rsidRPr="00206ACB">
        <w:t xml:space="preserve"> </w:t>
      </w:r>
      <w:r w:rsidRPr="00206ACB">
        <w:t>something</w:t>
      </w:r>
      <w:r w:rsidR="00AC466E" w:rsidRPr="00206ACB">
        <w:t xml:space="preserve"> </w:t>
      </w:r>
      <w:r w:rsidRPr="00206ACB">
        <w:t>more</w:t>
      </w:r>
      <w:r w:rsidR="00AC466E" w:rsidRPr="00206ACB">
        <w:t xml:space="preserve"> </w:t>
      </w:r>
      <w:r w:rsidRPr="00206ACB">
        <w:t>appealing</w:t>
      </w:r>
      <w:r w:rsidR="00AC466E" w:rsidRPr="00206ACB">
        <w:t xml:space="preserve"> </w:t>
      </w:r>
      <w:r w:rsidRPr="00206ACB">
        <w:t>to</w:t>
      </w:r>
      <w:r w:rsidR="00AC466E" w:rsidRPr="00206ACB">
        <w:t xml:space="preserve"> </w:t>
      </w:r>
      <w:r w:rsidRPr="00206ACB">
        <w:t>American</w:t>
      </w:r>
      <w:r w:rsidR="00AC466E" w:rsidRPr="00206ACB">
        <w:t xml:space="preserve"> </w:t>
      </w:r>
      <w:r w:rsidRPr="00206ACB">
        <w:t>buyers?</w:t>
      </w:r>
      <w:r w:rsidR="00AC466E" w:rsidRPr="00206ACB">
        <w:t xml:space="preserve"> </w:t>
      </w:r>
      <w:r w:rsidRPr="00206ACB">
        <w:t>Yamauchi</w:t>
      </w:r>
      <w:r w:rsidR="00AC466E" w:rsidRPr="00206ACB">
        <w:t xml:space="preserve"> </w:t>
      </w:r>
      <w:r w:rsidRPr="00206ACB">
        <w:t>set</w:t>
      </w:r>
      <w:r w:rsidR="00AC466E" w:rsidRPr="00206ACB">
        <w:t xml:space="preserve"> </w:t>
      </w:r>
      <w:r w:rsidRPr="00206ACB">
        <w:t>aside</w:t>
      </w:r>
      <w:r w:rsidR="00AC466E" w:rsidRPr="00206ACB">
        <w:t xml:space="preserve"> </w:t>
      </w:r>
      <w:r w:rsidRPr="00206ACB">
        <w:t>$100,000</w:t>
      </w:r>
      <w:r w:rsidR="00AC466E" w:rsidRPr="00206ACB">
        <w:t xml:space="preserve"> </w:t>
      </w:r>
      <w:r w:rsidRPr="00206ACB">
        <w:t>(1980</w:t>
      </w:r>
      <w:r w:rsidR="00AC466E" w:rsidRPr="00206ACB">
        <w:t xml:space="preserve"> </w:t>
      </w:r>
      <w:r w:rsidRPr="00206ACB">
        <w:t>dollars)</w:t>
      </w:r>
      <w:r w:rsidR="00AC466E" w:rsidRPr="00206ACB">
        <w:t xml:space="preserve"> </w:t>
      </w:r>
      <w:r w:rsidRPr="00206ACB">
        <w:t>for</w:t>
      </w:r>
      <w:r w:rsidR="00AC466E" w:rsidRPr="00206ACB">
        <w:t xml:space="preserve"> </w:t>
      </w:r>
      <w:r w:rsidRPr="00206ACB">
        <w:t>the</w:t>
      </w:r>
      <w:r w:rsidR="00AC466E" w:rsidRPr="00206ACB">
        <w:t xml:space="preserve"> </w:t>
      </w:r>
      <w:r w:rsidRPr="00206ACB">
        <w:t>project,</w:t>
      </w:r>
      <w:r w:rsidR="00AC466E" w:rsidRPr="00206ACB">
        <w:t xml:space="preserve"> </w:t>
      </w:r>
      <w:r w:rsidRPr="00206ACB">
        <w:t>and</w:t>
      </w:r>
      <w:r w:rsidR="00AC466E" w:rsidRPr="00206ACB">
        <w:t xml:space="preserve"> </w:t>
      </w:r>
      <w:r w:rsidRPr="00206ACB">
        <w:t>handed</w:t>
      </w:r>
      <w:r w:rsidR="00AC466E" w:rsidRPr="00206ACB">
        <w:t xml:space="preserve"> </w:t>
      </w:r>
      <w:r w:rsidRPr="00206ACB">
        <w:t>responsibility</w:t>
      </w:r>
      <w:r w:rsidR="00AC466E" w:rsidRPr="00206ACB">
        <w:t xml:space="preserve"> </w:t>
      </w:r>
      <w:r w:rsidRPr="00206ACB">
        <w:t>for</w:t>
      </w:r>
      <w:r w:rsidR="00AC466E" w:rsidRPr="00206ACB">
        <w:t xml:space="preserve"> </w:t>
      </w:r>
      <w:r w:rsidRPr="00206ACB">
        <w:t>coming</w:t>
      </w:r>
      <w:r w:rsidR="00AC466E" w:rsidRPr="00206ACB">
        <w:t xml:space="preserve"> </w:t>
      </w:r>
      <w:r w:rsidRPr="00206ACB">
        <w:t>up</w:t>
      </w:r>
      <w:r w:rsidR="00AC466E" w:rsidRPr="00206ACB">
        <w:t xml:space="preserve"> </w:t>
      </w:r>
      <w:r w:rsidRPr="00206ACB">
        <w:t>with</w:t>
      </w:r>
      <w:r w:rsidR="00AC466E" w:rsidRPr="00206ACB">
        <w:t xml:space="preserve"> </w:t>
      </w:r>
      <w:r w:rsidRPr="00206ACB">
        <w:t>the</w:t>
      </w:r>
      <w:r w:rsidR="00AC466E" w:rsidRPr="00206ACB">
        <w:t xml:space="preserve"> </w:t>
      </w:r>
      <w:r w:rsidRPr="00206ACB">
        <w:t>new</w:t>
      </w:r>
      <w:r w:rsidR="00AC466E" w:rsidRPr="00206ACB">
        <w:t xml:space="preserve"> </w:t>
      </w:r>
      <w:r w:rsidRPr="00206ACB">
        <w:t>game</w:t>
      </w:r>
      <w:r w:rsidR="00AC466E" w:rsidRPr="00206ACB">
        <w:t xml:space="preserve"> </w:t>
      </w:r>
      <w:r w:rsidRPr="00206ACB">
        <w:t>to</w:t>
      </w:r>
      <w:r w:rsidR="00AC466E" w:rsidRPr="00206ACB">
        <w:t xml:space="preserve"> </w:t>
      </w:r>
      <w:r w:rsidRPr="00206ACB">
        <w:t>a</w:t>
      </w:r>
      <w:r w:rsidR="00AC466E" w:rsidRPr="00206ACB">
        <w:t xml:space="preserve"> </w:t>
      </w:r>
      <w:r w:rsidRPr="00206ACB">
        <w:t>young</w:t>
      </w:r>
      <w:r w:rsidR="00AC466E" w:rsidRPr="00206ACB">
        <w:t xml:space="preserve"> </w:t>
      </w:r>
      <w:r w:rsidRPr="00206ACB">
        <w:t>designer</w:t>
      </w:r>
      <w:r w:rsidR="00AC466E" w:rsidRPr="00206ACB">
        <w:t xml:space="preserve"> </w:t>
      </w:r>
      <w:r w:rsidRPr="00206ACB">
        <w:t>who</w:t>
      </w:r>
      <w:r w:rsidR="00AC466E" w:rsidRPr="00206ACB">
        <w:t xml:space="preserve"> </w:t>
      </w:r>
      <w:r w:rsidRPr="00206ACB">
        <w:t>had</w:t>
      </w:r>
      <w:r w:rsidR="00AC466E" w:rsidRPr="00206ACB">
        <w:t xml:space="preserve"> </w:t>
      </w:r>
      <w:r w:rsidRPr="00206ACB">
        <w:t>previously</w:t>
      </w:r>
      <w:r w:rsidR="00AC466E" w:rsidRPr="00206ACB">
        <w:t xml:space="preserve"> </w:t>
      </w:r>
      <w:r w:rsidRPr="00206ACB">
        <w:t>worked</w:t>
      </w:r>
      <w:r w:rsidR="00AC466E" w:rsidRPr="00206ACB">
        <w:t xml:space="preserve"> </w:t>
      </w:r>
      <w:r w:rsidRPr="00206ACB">
        <w:t>on</w:t>
      </w:r>
      <w:r w:rsidR="00AC466E" w:rsidRPr="00206ACB">
        <w:t xml:space="preserve"> </w:t>
      </w:r>
      <w:r w:rsidRPr="00206ACB">
        <w:t>the</w:t>
      </w:r>
      <w:r w:rsidR="00AC466E" w:rsidRPr="00206ACB">
        <w:t xml:space="preserve"> </w:t>
      </w:r>
      <w:r w:rsidRPr="00206ACB">
        <w:t>exterior</w:t>
      </w:r>
      <w:r w:rsidR="00AC466E" w:rsidRPr="00206ACB">
        <w:t xml:space="preserve"> </w:t>
      </w:r>
      <w:r w:rsidRPr="00206ACB">
        <w:t>shell</w:t>
      </w:r>
      <w:r w:rsidR="00AC466E" w:rsidRPr="00206ACB">
        <w:t xml:space="preserve"> </w:t>
      </w:r>
      <w:r w:rsidRPr="00206ACB">
        <w:t>of</w:t>
      </w:r>
      <w:r w:rsidR="00AC466E" w:rsidRPr="00206ACB">
        <w:t xml:space="preserve"> </w:t>
      </w:r>
      <w:r w:rsidRPr="00206ACB">
        <w:t>the</w:t>
      </w:r>
      <w:r w:rsidR="00AC466E" w:rsidRPr="00206ACB">
        <w:t xml:space="preserve"> </w:t>
      </w:r>
      <w:r w:rsidRPr="00206ACB">
        <w:t>Color</w:t>
      </w:r>
      <w:r w:rsidR="00AC466E" w:rsidRPr="00206ACB">
        <w:t xml:space="preserve"> </w:t>
      </w:r>
      <w:r w:rsidRPr="00206ACB">
        <w:t>TV-Game</w:t>
      </w:r>
      <w:r w:rsidR="00AC466E" w:rsidRPr="00206ACB">
        <w:t xml:space="preserve"> </w:t>
      </w:r>
      <w:r w:rsidRPr="00206ACB">
        <w:t>series.</w:t>
      </w:r>
      <w:r w:rsidR="00AC466E" w:rsidRPr="00206ACB">
        <w:t xml:space="preserve"> </w:t>
      </w:r>
      <w:r w:rsidRPr="00206ACB">
        <w:t>That</w:t>
      </w:r>
      <w:r w:rsidR="00AC466E" w:rsidRPr="00206ACB">
        <w:t xml:space="preserve"> </w:t>
      </w:r>
      <w:r w:rsidRPr="00206ACB">
        <w:t>designer</w:t>
      </w:r>
      <w:r w:rsidR="00AC466E" w:rsidRPr="00206ACB">
        <w:t xml:space="preserve"> </w:t>
      </w:r>
      <w:r w:rsidRPr="00206ACB">
        <w:t>was</w:t>
      </w:r>
      <w:r w:rsidR="00AC466E" w:rsidRPr="00206ACB">
        <w:t xml:space="preserve"> </w:t>
      </w:r>
      <w:r w:rsidRPr="00206ACB">
        <w:t>Shigeru</w:t>
      </w:r>
      <w:r w:rsidR="00AC466E" w:rsidRPr="00206ACB">
        <w:t xml:space="preserve"> </w:t>
      </w:r>
      <w:r w:rsidRPr="00206ACB">
        <w:t>Miyamoto,</w:t>
      </w:r>
      <w:r w:rsidR="00AC466E" w:rsidRPr="00206ACB">
        <w:t xml:space="preserve"> </w:t>
      </w:r>
      <w:r w:rsidR="00A1386C" w:rsidRPr="00206ACB">
        <w:t>who</w:t>
      </w:r>
      <w:r w:rsidR="00AC466E" w:rsidRPr="00206ACB">
        <w:t xml:space="preserve"> </w:t>
      </w:r>
      <w:r w:rsidR="00A1386C" w:rsidRPr="00206ACB">
        <w:t>would</w:t>
      </w:r>
      <w:r w:rsidR="00AC466E" w:rsidRPr="00206ACB">
        <w:t xml:space="preserve"> </w:t>
      </w:r>
      <w:r w:rsidR="00A1386C" w:rsidRPr="00206ACB">
        <w:t>later</w:t>
      </w:r>
      <w:r w:rsidR="00AC466E" w:rsidRPr="00206ACB">
        <w:t xml:space="preserve"> </w:t>
      </w:r>
      <w:r w:rsidR="00A1386C" w:rsidRPr="00206ACB">
        <w:t>become</w:t>
      </w:r>
      <w:r w:rsidR="00AC466E" w:rsidRPr="00206ACB">
        <w:t xml:space="preserve"> </w:t>
      </w:r>
      <w:r w:rsidR="00A1386C" w:rsidRPr="00206ACB">
        <w:t>famous</w:t>
      </w:r>
      <w:r w:rsidR="00AC466E" w:rsidRPr="00206ACB">
        <w:t xml:space="preserve"> </w:t>
      </w:r>
      <w:r w:rsidR="00A1386C" w:rsidRPr="00206ACB">
        <w:t>as</w:t>
      </w:r>
      <w:r w:rsidR="00AC466E" w:rsidRPr="00206ACB">
        <w:t xml:space="preserve"> </w:t>
      </w:r>
      <w:r w:rsidR="00A1386C" w:rsidRPr="00206ACB">
        <w:t>the</w:t>
      </w:r>
      <w:r w:rsidR="00AC466E" w:rsidRPr="00206ACB">
        <w:t xml:space="preserve"> </w:t>
      </w:r>
      <w:r w:rsidR="00A1386C" w:rsidRPr="00206ACB">
        <w:t>creator</w:t>
      </w:r>
      <w:r w:rsidR="00AC466E" w:rsidRPr="00206ACB">
        <w:t xml:space="preserve"> </w:t>
      </w:r>
      <w:r w:rsidR="00A1386C" w:rsidRPr="00206ACB">
        <w:t>of</w:t>
      </w:r>
      <w:r w:rsidR="00AC466E" w:rsidRPr="00206ACB">
        <w:t xml:space="preserve"> </w:t>
      </w:r>
      <w:r w:rsidR="00A1386C" w:rsidRPr="00206ACB">
        <w:t>Mario,</w:t>
      </w:r>
      <w:r w:rsidR="00AC466E" w:rsidRPr="00206ACB">
        <w:t xml:space="preserve"> </w:t>
      </w:r>
      <w:r w:rsidR="00A1386C" w:rsidRPr="00206ACB">
        <w:t>Link,</w:t>
      </w:r>
      <w:r w:rsidR="00AC466E" w:rsidRPr="00206ACB">
        <w:t xml:space="preserve"> </w:t>
      </w:r>
      <w:r w:rsidR="00A1386C" w:rsidRPr="00206ACB">
        <w:t>and</w:t>
      </w:r>
      <w:r w:rsidR="00AC466E" w:rsidRPr="00206ACB">
        <w:t xml:space="preserve"> </w:t>
      </w:r>
      <w:r w:rsidR="00A1386C" w:rsidRPr="00206ACB">
        <w:t>many</w:t>
      </w:r>
      <w:r w:rsidR="00AC466E" w:rsidRPr="00206ACB">
        <w:t xml:space="preserve"> </w:t>
      </w:r>
      <w:r w:rsidR="00A1386C" w:rsidRPr="00206ACB">
        <w:t>more</w:t>
      </w:r>
      <w:r w:rsidR="00AC466E" w:rsidRPr="00206ACB">
        <w:t xml:space="preserve"> </w:t>
      </w:r>
      <w:r w:rsidR="00A1386C" w:rsidRPr="00206ACB">
        <w:t>of</w:t>
      </w:r>
      <w:r w:rsidR="00AC466E" w:rsidRPr="00206ACB">
        <w:t xml:space="preserve"> </w:t>
      </w:r>
      <w:r w:rsidR="00A1386C" w:rsidRPr="00206ACB">
        <w:t>Nintendo’s</w:t>
      </w:r>
      <w:r w:rsidR="00AC466E" w:rsidRPr="00206ACB">
        <w:t xml:space="preserve"> </w:t>
      </w:r>
      <w:r w:rsidR="00A1386C" w:rsidRPr="00206ACB">
        <w:t>most</w:t>
      </w:r>
      <w:r w:rsidR="00AC466E" w:rsidRPr="00206ACB">
        <w:t xml:space="preserve"> </w:t>
      </w:r>
      <w:r w:rsidR="00A1386C" w:rsidRPr="00206ACB">
        <w:t>famous</w:t>
      </w:r>
      <w:r w:rsidR="00AC466E" w:rsidRPr="00206ACB">
        <w:t xml:space="preserve"> </w:t>
      </w:r>
      <w:r w:rsidR="00A1386C" w:rsidRPr="00206ACB">
        <w:t>game</w:t>
      </w:r>
      <w:r w:rsidR="00AC466E" w:rsidRPr="00206ACB">
        <w:t xml:space="preserve"> </w:t>
      </w:r>
      <w:r w:rsidR="00A1386C" w:rsidRPr="00206ACB">
        <w:t>characters.</w:t>
      </w:r>
    </w:p>
    <w:p w14:paraId="57494613" w14:textId="6C2A7586" w:rsidR="00A1386C" w:rsidRPr="00206ACB" w:rsidRDefault="00A255CB" w:rsidP="00861D65">
      <w:pPr>
        <w:ind w:firstLine="0"/>
        <w:jc w:val="center"/>
        <w:rPr>
          <w:rStyle w:val="marginnote"/>
          <w:rFonts w:cstheme="minorHAnsi"/>
          <w:color w:val="111111"/>
          <w:szCs w:val="26"/>
        </w:rPr>
      </w:pPr>
      <w:r>
        <w:rPr>
          <w:rStyle w:val="marginnote"/>
          <w:rFonts w:cstheme="minorHAnsi"/>
          <w:noProof/>
          <w:color w:val="111111"/>
          <w:szCs w:val="26"/>
        </w:rPr>
        <w:drawing>
          <wp:inline distT="0" distB="0" distL="0" distR="0" wp14:anchorId="129AF65B" wp14:editId="6EDA71A7">
            <wp:extent cx="1454658" cy="2103120"/>
            <wp:effectExtent l="0" t="0" r="0" b="0"/>
            <wp:docPr id="5700568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54658" cy="2103120"/>
                    </a:xfrm>
                    <a:prstGeom prst="rect">
                      <a:avLst/>
                    </a:prstGeom>
                    <a:noFill/>
                  </pic:spPr>
                </pic:pic>
              </a:graphicData>
            </a:graphic>
          </wp:inline>
        </w:drawing>
      </w:r>
    </w:p>
    <w:p w14:paraId="6CFD70CC" w14:textId="2399BDB3" w:rsidR="00A1386C" w:rsidRPr="00206ACB" w:rsidRDefault="00854E92" w:rsidP="00861D65">
      <w:pPr>
        <w:ind w:firstLine="0"/>
        <w:jc w:val="center"/>
        <w:rPr>
          <w:rStyle w:val="marginnote"/>
          <w:rFonts w:cstheme="minorHAnsi"/>
          <w:color w:val="111111"/>
          <w:szCs w:val="26"/>
        </w:rPr>
      </w:pPr>
      <w:r w:rsidRPr="00206ACB">
        <w:rPr>
          <w:rStyle w:val="marginnote"/>
          <w:rFonts w:cstheme="minorHAnsi"/>
          <w:color w:val="111111"/>
          <w:szCs w:val="26"/>
        </w:rPr>
        <w:t>Shigeru</w:t>
      </w:r>
      <w:r w:rsidR="00AC466E" w:rsidRPr="00206ACB">
        <w:rPr>
          <w:rStyle w:val="marginnote"/>
          <w:rFonts w:cstheme="minorHAnsi"/>
          <w:color w:val="111111"/>
          <w:szCs w:val="26"/>
        </w:rPr>
        <w:t xml:space="preserve"> </w:t>
      </w:r>
      <w:r w:rsidRPr="00206ACB">
        <w:rPr>
          <w:rStyle w:val="marginnote"/>
          <w:rFonts w:cstheme="minorHAnsi"/>
          <w:color w:val="111111"/>
          <w:szCs w:val="26"/>
        </w:rPr>
        <w:t>Miyamoto,</w:t>
      </w:r>
      <w:r w:rsidR="00AC466E" w:rsidRPr="00206ACB">
        <w:rPr>
          <w:rStyle w:val="marginnote"/>
          <w:rFonts w:cstheme="minorHAnsi"/>
          <w:color w:val="111111"/>
          <w:szCs w:val="26"/>
        </w:rPr>
        <w:t xml:space="preserve"> </w:t>
      </w:r>
      <w:r w:rsidRPr="00206ACB">
        <w:rPr>
          <w:rStyle w:val="marginnote"/>
          <w:rFonts w:cstheme="minorHAnsi"/>
          <w:color w:val="111111"/>
          <w:szCs w:val="26"/>
        </w:rPr>
        <w:t>at</w:t>
      </w:r>
      <w:r w:rsidR="00AC466E" w:rsidRPr="00206ACB">
        <w:rPr>
          <w:rStyle w:val="marginnote"/>
          <w:rFonts w:cstheme="minorHAnsi"/>
          <w:color w:val="111111"/>
          <w:szCs w:val="26"/>
        </w:rPr>
        <w:t xml:space="preserve"> </w:t>
      </w:r>
      <w:r w:rsidRPr="00206ACB">
        <w:rPr>
          <w:rStyle w:val="marginnote"/>
          <w:rFonts w:cstheme="minorHAnsi"/>
          <w:color w:val="111111"/>
          <w:szCs w:val="26"/>
        </w:rPr>
        <w:t>E3</w:t>
      </w:r>
      <w:r w:rsidR="00AC466E" w:rsidRPr="00206ACB">
        <w:rPr>
          <w:rStyle w:val="marginnote"/>
          <w:rFonts w:cstheme="minorHAnsi"/>
          <w:color w:val="111111"/>
          <w:szCs w:val="26"/>
        </w:rPr>
        <w:t xml:space="preserve"> </w:t>
      </w:r>
      <w:r w:rsidRPr="00206ACB">
        <w:rPr>
          <w:rStyle w:val="marginnote"/>
          <w:rFonts w:cstheme="minorHAnsi"/>
          <w:color w:val="111111"/>
          <w:szCs w:val="26"/>
        </w:rPr>
        <w:t>2013.</w:t>
      </w:r>
    </w:p>
    <w:p w14:paraId="2FCA2E4C" w14:textId="24B3E6CA" w:rsidR="00A1386C" w:rsidRPr="00206ACB" w:rsidRDefault="00854E92" w:rsidP="00861D65">
      <w:pPr>
        <w:ind w:firstLine="0"/>
        <w:jc w:val="center"/>
        <w:rPr>
          <w:rStyle w:val="marginnote"/>
          <w:rFonts w:cstheme="minorHAnsi"/>
          <w:color w:val="111111"/>
          <w:szCs w:val="26"/>
        </w:rPr>
      </w:pPr>
      <w:r w:rsidRPr="00206ACB">
        <w:rPr>
          <w:rStyle w:val="marginnote"/>
          <w:rFonts w:cstheme="minorHAnsi"/>
          <w:color w:val="111111"/>
          <w:szCs w:val="26"/>
        </w:rPr>
        <w:t>Photo</w:t>
      </w:r>
      <w:r w:rsidR="00AC466E" w:rsidRPr="00206ACB">
        <w:rPr>
          <w:rStyle w:val="marginnote"/>
          <w:rFonts w:cstheme="minorHAnsi"/>
          <w:color w:val="111111"/>
          <w:szCs w:val="26"/>
        </w:rPr>
        <w:t xml:space="preserve"> </w:t>
      </w:r>
      <w:r w:rsidRPr="00206ACB">
        <w:rPr>
          <w:rStyle w:val="marginnote"/>
          <w:rFonts w:cstheme="minorHAnsi"/>
          <w:color w:val="111111"/>
          <w:szCs w:val="26"/>
        </w:rPr>
        <w:t>by</w:t>
      </w:r>
      <w:r w:rsidR="00AC466E" w:rsidRPr="00206ACB">
        <w:rPr>
          <w:rStyle w:val="marginnote"/>
          <w:rFonts w:cstheme="minorHAnsi"/>
          <w:color w:val="111111"/>
          <w:szCs w:val="26"/>
        </w:rPr>
        <w:t xml:space="preserve"> </w:t>
      </w:r>
      <w:r w:rsidRPr="00206ACB">
        <w:rPr>
          <w:rStyle w:val="marginnote"/>
          <w:rFonts w:cstheme="minorHAnsi"/>
          <w:color w:val="111111"/>
          <w:szCs w:val="26"/>
        </w:rPr>
        <w:t>Jan</w:t>
      </w:r>
      <w:r w:rsidR="00AC466E" w:rsidRPr="00206ACB">
        <w:rPr>
          <w:rStyle w:val="marginnote"/>
          <w:rFonts w:cstheme="minorHAnsi"/>
          <w:color w:val="111111"/>
          <w:szCs w:val="26"/>
        </w:rPr>
        <w:t xml:space="preserve"> </w:t>
      </w:r>
      <w:r w:rsidRPr="00206ACB">
        <w:rPr>
          <w:rStyle w:val="marginnote"/>
          <w:rFonts w:cstheme="minorHAnsi"/>
          <w:color w:val="111111"/>
          <w:szCs w:val="26"/>
        </w:rPr>
        <w:t>Graber,</w:t>
      </w:r>
      <w:r w:rsidR="00AC466E" w:rsidRPr="00206ACB">
        <w:rPr>
          <w:rStyle w:val="marginnote"/>
          <w:rFonts w:cstheme="minorHAnsi"/>
          <w:color w:val="111111"/>
          <w:szCs w:val="26"/>
        </w:rPr>
        <w:t xml:space="preserve"> </w:t>
      </w:r>
      <w:r w:rsidRPr="00206ACB">
        <w:rPr>
          <w:rStyle w:val="marginnote"/>
          <w:rFonts w:cstheme="minorHAnsi"/>
          <w:color w:val="111111"/>
          <w:szCs w:val="26"/>
        </w:rPr>
        <w:t>licensed</w:t>
      </w:r>
      <w:r w:rsidR="00AC466E" w:rsidRPr="00206ACB">
        <w:rPr>
          <w:rStyle w:val="marginnote"/>
          <w:rFonts w:cstheme="minorHAnsi"/>
          <w:color w:val="111111"/>
          <w:szCs w:val="26"/>
        </w:rPr>
        <w:t xml:space="preserve"> </w:t>
      </w:r>
      <w:r w:rsidRPr="00206ACB">
        <w:rPr>
          <w:rStyle w:val="marginnote"/>
          <w:rFonts w:cstheme="minorHAnsi"/>
          <w:color w:val="111111"/>
          <w:szCs w:val="26"/>
        </w:rPr>
        <w:t>CC-BY-SA</w:t>
      </w:r>
      <w:r w:rsidR="00AC466E" w:rsidRPr="00206ACB">
        <w:rPr>
          <w:rStyle w:val="marginnote"/>
          <w:rFonts w:cstheme="minorHAnsi"/>
          <w:color w:val="111111"/>
          <w:szCs w:val="26"/>
        </w:rPr>
        <w:t xml:space="preserve"> </w:t>
      </w:r>
      <w:r w:rsidRPr="00206ACB">
        <w:rPr>
          <w:rStyle w:val="marginnote"/>
          <w:rFonts w:cstheme="minorHAnsi"/>
          <w:color w:val="111111"/>
          <w:szCs w:val="26"/>
        </w:rPr>
        <w:t>3.0</w:t>
      </w:r>
      <w:r w:rsidR="00AC466E" w:rsidRPr="00206ACB">
        <w:rPr>
          <w:rStyle w:val="marginnote"/>
          <w:rFonts w:cstheme="minorHAnsi"/>
          <w:color w:val="111111"/>
          <w:szCs w:val="26"/>
        </w:rPr>
        <w:t xml:space="preserve"> </w:t>
      </w:r>
      <w:r w:rsidRPr="00206ACB">
        <w:rPr>
          <w:rStyle w:val="marginnote"/>
          <w:rFonts w:cstheme="minorHAnsi"/>
          <w:color w:val="111111"/>
          <w:szCs w:val="26"/>
        </w:rPr>
        <w:t>de.</w:t>
      </w:r>
    </w:p>
    <w:p w14:paraId="35243CC7" w14:textId="32B9B2E0" w:rsidR="00457802" w:rsidRPr="00206ACB" w:rsidRDefault="00854E92" w:rsidP="00BF4270">
      <w:r w:rsidRPr="00206ACB">
        <w:t>Miyamoto</w:t>
      </w:r>
      <w:r w:rsidR="00AC466E" w:rsidRPr="00206ACB">
        <w:t xml:space="preserve"> </w:t>
      </w:r>
      <w:r w:rsidRPr="00206ACB">
        <w:t>created</w:t>
      </w:r>
      <w:r w:rsidR="00AC466E" w:rsidRPr="00206ACB">
        <w:t xml:space="preserve"> </w:t>
      </w:r>
      <w:r w:rsidRPr="00206ACB">
        <w:t>a</w:t>
      </w:r>
      <w:r w:rsidR="00AC466E" w:rsidRPr="00206ACB">
        <w:t xml:space="preserve"> </w:t>
      </w:r>
      <w:r w:rsidRPr="00206ACB">
        <w:t>game</w:t>
      </w:r>
      <w:r w:rsidR="00AC466E" w:rsidRPr="00206ACB">
        <w:t xml:space="preserve"> </w:t>
      </w:r>
      <w:r w:rsidRPr="00206ACB">
        <w:t>that</w:t>
      </w:r>
      <w:r w:rsidR="00AC466E" w:rsidRPr="00206ACB">
        <w:t xml:space="preserve"> </w:t>
      </w:r>
      <w:r w:rsidRPr="00206ACB">
        <w:t>featured</w:t>
      </w:r>
      <w:r w:rsidR="00AC466E" w:rsidRPr="00206ACB">
        <w:t xml:space="preserve"> </w:t>
      </w:r>
      <w:r w:rsidRPr="00206ACB">
        <w:t>a</w:t>
      </w:r>
      <w:r w:rsidR="00AC466E" w:rsidRPr="00206ACB">
        <w:t xml:space="preserve"> </w:t>
      </w:r>
      <w:r w:rsidRPr="00206ACB">
        <w:t>fearless</w:t>
      </w:r>
      <w:r w:rsidR="00AC466E" w:rsidRPr="00206ACB">
        <w:t xml:space="preserve"> </w:t>
      </w:r>
      <w:r w:rsidRPr="00206ACB">
        <w:t>carpenter</w:t>
      </w:r>
      <w:r w:rsidR="00AC466E" w:rsidRPr="00206ACB">
        <w:t xml:space="preserve"> </w:t>
      </w:r>
      <w:r w:rsidRPr="00206ACB">
        <w:t>whose</w:t>
      </w:r>
      <w:r w:rsidR="00AC466E" w:rsidRPr="00206ACB">
        <w:t xml:space="preserve"> </w:t>
      </w:r>
      <w:r w:rsidRPr="00206ACB">
        <w:t>girlfriend</w:t>
      </w:r>
      <w:r w:rsidR="00AC466E" w:rsidRPr="00206ACB">
        <w:t xml:space="preserve"> </w:t>
      </w:r>
      <w:r w:rsidRPr="00206ACB">
        <w:t>had</w:t>
      </w:r>
      <w:r w:rsidR="00AC466E" w:rsidRPr="00206ACB">
        <w:t xml:space="preserve"> </w:t>
      </w:r>
      <w:r w:rsidRPr="00206ACB">
        <w:t>been</w:t>
      </w:r>
      <w:r w:rsidR="00AC466E" w:rsidRPr="00206ACB">
        <w:t xml:space="preserve"> </w:t>
      </w:r>
      <w:r w:rsidRPr="00206ACB">
        <w:t>captured</w:t>
      </w:r>
      <w:r w:rsidR="00AC466E" w:rsidRPr="00206ACB">
        <w:t xml:space="preserve"> </w:t>
      </w:r>
      <w:r w:rsidRPr="00206ACB">
        <w:t>by</w:t>
      </w:r>
      <w:r w:rsidR="00AC466E" w:rsidRPr="00206ACB">
        <w:t xml:space="preserve"> </w:t>
      </w:r>
      <w:r w:rsidRPr="00206ACB">
        <w:t>a</w:t>
      </w:r>
      <w:r w:rsidR="00AC466E" w:rsidRPr="00206ACB">
        <w:t xml:space="preserve"> </w:t>
      </w:r>
      <w:r w:rsidRPr="00206ACB">
        <w:t>large</w:t>
      </w:r>
      <w:r w:rsidR="00AC466E" w:rsidRPr="00206ACB">
        <w:t xml:space="preserve"> </w:t>
      </w:r>
      <w:r w:rsidRPr="00206ACB">
        <w:t>ape.</w:t>
      </w:r>
      <w:r w:rsidR="00AC466E" w:rsidRPr="00206ACB">
        <w:t xml:space="preserve"> </w:t>
      </w:r>
      <w:r w:rsidRPr="00206ACB">
        <w:t>His</w:t>
      </w:r>
      <w:r w:rsidR="00AC466E" w:rsidRPr="00206ACB">
        <w:t xml:space="preserve"> </w:t>
      </w:r>
      <w:r w:rsidRPr="00206ACB">
        <w:t>inspirations</w:t>
      </w:r>
      <w:r w:rsidR="00AC466E" w:rsidRPr="00206ACB">
        <w:t xml:space="preserve"> </w:t>
      </w:r>
      <w:r w:rsidRPr="00206ACB">
        <w:t>included</w:t>
      </w:r>
      <w:r w:rsidR="00AC466E" w:rsidRPr="00206ACB">
        <w:t xml:space="preserve"> </w:t>
      </w:r>
      <w:r w:rsidRPr="00206ACB">
        <w:t>the</w:t>
      </w:r>
      <w:r w:rsidR="00AC466E" w:rsidRPr="00206ACB">
        <w:t xml:space="preserve"> </w:t>
      </w:r>
      <w:r w:rsidRPr="00206ACB">
        <w:t>comic</w:t>
      </w:r>
      <w:r w:rsidR="00AC466E" w:rsidRPr="00206ACB">
        <w:t xml:space="preserve"> </w:t>
      </w:r>
      <w:r w:rsidRPr="00206ACB">
        <w:t>strip</w:t>
      </w:r>
      <w:r w:rsidR="00AC466E" w:rsidRPr="00206ACB">
        <w:t xml:space="preserve"> </w:t>
      </w:r>
      <w:r w:rsidRPr="00206ACB">
        <w:t>Popeye</w:t>
      </w:r>
      <w:r w:rsidR="00AC466E" w:rsidRPr="00206ACB">
        <w:t xml:space="preserve"> </w:t>
      </w:r>
      <w:r w:rsidRPr="00206ACB">
        <w:t>and</w:t>
      </w:r>
      <w:r w:rsidR="00AC466E" w:rsidRPr="00206ACB">
        <w:t xml:space="preserve"> </w:t>
      </w:r>
      <w:r w:rsidRPr="00206ACB">
        <w:t>the</w:t>
      </w:r>
      <w:r w:rsidR="00AC466E" w:rsidRPr="00206ACB">
        <w:t xml:space="preserve"> </w:t>
      </w:r>
      <w:r w:rsidRPr="00206ACB">
        <w:t>classic</w:t>
      </w:r>
      <w:r w:rsidR="00AC466E" w:rsidRPr="00206ACB">
        <w:t xml:space="preserve"> </w:t>
      </w:r>
      <w:r w:rsidRPr="00206ACB">
        <w:t>film</w:t>
      </w:r>
      <w:r w:rsidR="00AC466E" w:rsidRPr="00206ACB">
        <w:t xml:space="preserve"> </w:t>
      </w:r>
      <w:r w:rsidRPr="00206ACB">
        <w:t>King</w:t>
      </w:r>
      <w:r w:rsidR="00AC466E" w:rsidRPr="00206ACB">
        <w:t xml:space="preserve"> </w:t>
      </w:r>
      <w:r w:rsidRPr="00206ACB">
        <w:t>Kong.</w:t>
      </w:r>
      <w:r w:rsidR="00AC466E" w:rsidRPr="00206ACB">
        <w:t xml:space="preserve"> </w:t>
      </w:r>
      <w:r w:rsidRPr="00206ACB">
        <w:t>The</w:t>
      </w:r>
      <w:r w:rsidR="00AC466E" w:rsidRPr="00206ACB">
        <w:t xml:space="preserve"> </w:t>
      </w:r>
      <w:r w:rsidRPr="00206ACB">
        <w:t>result</w:t>
      </w:r>
      <w:r w:rsidR="00AC466E" w:rsidRPr="00206ACB">
        <w:t xml:space="preserve"> </w:t>
      </w:r>
      <w:r w:rsidRPr="00206ACB">
        <w:t>was</w:t>
      </w:r>
      <w:r w:rsidR="00AC466E" w:rsidRPr="00206ACB">
        <w:t xml:space="preserve"> </w:t>
      </w:r>
      <w:r w:rsidRPr="00206ACB">
        <w:rPr>
          <w:rStyle w:val="Emphasis"/>
          <w:rFonts w:cstheme="minorHAnsi"/>
          <w:color w:val="111111"/>
          <w:szCs w:val="26"/>
        </w:rPr>
        <w:t>Donkey</w:t>
      </w:r>
      <w:r w:rsidR="00AC466E" w:rsidRPr="00206ACB">
        <w:rPr>
          <w:rStyle w:val="Emphasis"/>
          <w:rFonts w:cstheme="minorHAnsi"/>
          <w:color w:val="111111"/>
          <w:szCs w:val="26"/>
        </w:rPr>
        <w:t xml:space="preserve"> </w:t>
      </w:r>
      <w:r w:rsidRPr="00206ACB">
        <w:rPr>
          <w:rStyle w:val="Emphasis"/>
          <w:rFonts w:cstheme="minorHAnsi"/>
          <w:color w:val="111111"/>
          <w:szCs w:val="26"/>
        </w:rPr>
        <w:t>Kong</w:t>
      </w:r>
      <w:r w:rsidRPr="00206ACB">
        <w:t>.</w:t>
      </w:r>
      <w:r w:rsidR="00AC466E" w:rsidRPr="00206ACB">
        <w:t xml:space="preserve"> </w:t>
      </w:r>
      <w:r w:rsidR="00457802" w:rsidRPr="00206ACB">
        <w:t>To</w:t>
      </w:r>
      <w:r w:rsidR="00AC466E" w:rsidRPr="00206ACB">
        <w:t xml:space="preserve"> </w:t>
      </w:r>
      <w:r w:rsidR="00457802" w:rsidRPr="00206ACB">
        <w:t>make</w:t>
      </w:r>
      <w:r w:rsidR="00AC466E" w:rsidRPr="00206ACB">
        <w:t xml:space="preserve"> </w:t>
      </w:r>
      <w:r w:rsidR="00457802" w:rsidRPr="00206ACB">
        <w:t>the</w:t>
      </w:r>
      <w:r w:rsidR="00AC466E" w:rsidRPr="00206ACB">
        <w:t xml:space="preserve"> </w:t>
      </w:r>
      <w:r w:rsidR="00457802" w:rsidRPr="00206ACB">
        <w:t>game</w:t>
      </w:r>
      <w:r w:rsidR="00AC466E" w:rsidRPr="00206ACB">
        <w:t xml:space="preserve"> </w:t>
      </w:r>
      <w:r w:rsidR="00457802" w:rsidRPr="00206ACB">
        <w:t>more</w:t>
      </w:r>
      <w:r w:rsidR="00AC466E" w:rsidRPr="00206ACB">
        <w:t xml:space="preserve"> </w:t>
      </w:r>
      <w:r w:rsidR="00457802" w:rsidRPr="00206ACB">
        <w:t>“American”,</w:t>
      </w:r>
      <w:r w:rsidR="00AC466E" w:rsidRPr="00206ACB">
        <w:t xml:space="preserve"> </w:t>
      </w:r>
      <w:r w:rsidR="00457802" w:rsidRPr="00206ACB">
        <w:t>Nintendo</w:t>
      </w:r>
      <w:r w:rsidR="00AC466E" w:rsidRPr="00206ACB">
        <w:t xml:space="preserve"> </w:t>
      </w:r>
      <w:r w:rsidR="00457802" w:rsidRPr="00206ACB">
        <w:t>of</w:t>
      </w:r>
      <w:r w:rsidR="00AC466E" w:rsidRPr="00206ACB">
        <w:t xml:space="preserve"> </w:t>
      </w:r>
      <w:r w:rsidR="00457802" w:rsidRPr="00206ACB">
        <w:t>America</w:t>
      </w:r>
      <w:r w:rsidR="00AC466E" w:rsidRPr="00206ACB">
        <w:t xml:space="preserve"> </w:t>
      </w:r>
      <w:r w:rsidR="00457802" w:rsidRPr="00206ACB">
        <w:t>named</w:t>
      </w:r>
      <w:r w:rsidR="00AC466E" w:rsidRPr="00206ACB">
        <w:t xml:space="preserve"> </w:t>
      </w:r>
      <w:r w:rsidR="00457802" w:rsidRPr="00206ACB">
        <w:t>the</w:t>
      </w:r>
      <w:r w:rsidR="00AC466E" w:rsidRPr="00206ACB">
        <w:t xml:space="preserve"> </w:t>
      </w:r>
      <w:r w:rsidR="00457802" w:rsidRPr="00206ACB">
        <w:t>hero</w:t>
      </w:r>
      <w:r w:rsidR="00AC466E" w:rsidRPr="00206ACB">
        <w:t xml:space="preserve"> </w:t>
      </w:r>
      <w:r w:rsidR="00457802" w:rsidRPr="00206ACB">
        <w:t>“Mario”</w:t>
      </w:r>
      <w:r w:rsidR="00AC466E" w:rsidRPr="00206ACB">
        <w:t xml:space="preserve"> </w:t>
      </w:r>
      <w:r w:rsidR="00457802" w:rsidRPr="00206ACB">
        <w:t>(after</w:t>
      </w:r>
      <w:r w:rsidR="00AC466E" w:rsidRPr="00206ACB">
        <w:t xml:space="preserve"> </w:t>
      </w:r>
      <w:r w:rsidR="00457802" w:rsidRPr="00206ACB">
        <w:t>warehouse</w:t>
      </w:r>
      <w:r w:rsidR="00AC466E" w:rsidRPr="00206ACB">
        <w:t xml:space="preserve"> </w:t>
      </w:r>
      <w:r w:rsidR="00457802" w:rsidRPr="00206ACB">
        <w:t>landlord</w:t>
      </w:r>
      <w:r w:rsidR="00AC466E" w:rsidRPr="00206ACB">
        <w:t xml:space="preserve"> </w:t>
      </w:r>
      <w:r w:rsidR="00457802" w:rsidRPr="00206ACB">
        <w:t>Mario</w:t>
      </w:r>
      <w:r w:rsidR="00AC466E" w:rsidRPr="00206ACB">
        <w:t xml:space="preserve"> </w:t>
      </w:r>
      <w:r w:rsidR="00457802" w:rsidRPr="00206ACB">
        <w:t>Segale),</w:t>
      </w:r>
      <w:r w:rsidR="00AC466E" w:rsidRPr="00206ACB">
        <w:t xml:space="preserve"> </w:t>
      </w:r>
      <w:r w:rsidR="00457802" w:rsidRPr="00206ACB">
        <w:t>and</w:t>
      </w:r>
      <w:r w:rsidR="00AC466E" w:rsidRPr="00206ACB">
        <w:t xml:space="preserve"> </w:t>
      </w:r>
      <w:r w:rsidR="00457802" w:rsidRPr="00206ACB">
        <w:t>named</w:t>
      </w:r>
      <w:r w:rsidR="00AC466E" w:rsidRPr="00206ACB">
        <w:t xml:space="preserve"> </w:t>
      </w:r>
      <w:r w:rsidR="00457802" w:rsidRPr="00206ACB">
        <w:t>the</w:t>
      </w:r>
      <w:r w:rsidR="00AC466E" w:rsidRPr="00206ACB">
        <w:t xml:space="preserve"> </w:t>
      </w:r>
      <w:r w:rsidR="00457802" w:rsidRPr="00206ACB">
        <w:t>hero's</w:t>
      </w:r>
      <w:r w:rsidR="00AC466E" w:rsidRPr="00206ACB">
        <w:t xml:space="preserve"> </w:t>
      </w:r>
      <w:r w:rsidR="00457802" w:rsidRPr="00206ACB">
        <w:t>girlfriend</w:t>
      </w:r>
      <w:r w:rsidR="00AC466E" w:rsidRPr="00206ACB">
        <w:t xml:space="preserve"> </w:t>
      </w:r>
      <w:r w:rsidR="00457802" w:rsidRPr="00206ACB">
        <w:t>“Pauline”.</w:t>
      </w:r>
      <w:r w:rsidR="00AC466E" w:rsidRPr="00206ACB">
        <w:t xml:space="preserve"> </w:t>
      </w:r>
      <w:r w:rsidR="00457802" w:rsidRPr="00206ACB">
        <w:t>Donkey</w:t>
      </w:r>
      <w:r w:rsidR="00AC466E" w:rsidRPr="00206ACB">
        <w:t xml:space="preserve"> </w:t>
      </w:r>
      <w:r w:rsidR="00457802" w:rsidRPr="00206ACB">
        <w:t>Kong</w:t>
      </w:r>
      <w:r w:rsidR="00AC466E" w:rsidRPr="00206ACB">
        <w:t xml:space="preserve"> </w:t>
      </w:r>
      <w:r w:rsidR="00457802" w:rsidRPr="00206ACB">
        <w:t>was</w:t>
      </w:r>
      <w:r w:rsidR="00AC466E" w:rsidRPr="00206ACB">
        <w:t xml:space="preserve"> </w:t>
      </w:r>
      <w:r w:rsidR="00457802" w:rsidRPr="00206ACB">
        <w:t>enormously</w:t>
      </w:r>
      <w:r w:rsidR="00AC466E" w:rsidRPr="00206ACB">
        <w:t xml:space="preserve"> </w:t>
      </w:r>
      <w:r w:rsidR="00457802" w:rsidRPr="00206ACB">
        <w:t>popular,</w:t>
      </w:r>
      <w:r w:rsidR="00AC466E" w:rsidRPr="00206ACB">
        <w:t xml:space="preserve"> </w:t>
      </w:r>
      <w:r w:rsidR="00457802" w:rsidRPr="00206ACB">
        <w:t>both</w:t>
      </w:r>
      <w:r w:rsidR="00AC466E" w:rsidRPr="00206ACB">
        <w:t xml:space="preserve"> </w:t>
      </w:r>
      <w:r w:rsidR="00457802" w:rsidRPr="00206ACB">
        <w:t>in</w:t>
      </w:r>
      <w:r w:rsidR="00AC466E" w:rsidRPr="00206ACB">
        <w:t xml:space="preserve"> </w:t>
      </w:r>
      <w:r w:rsidR="00457802" w:rsidRPr="00206ACB">
        <w:t>the</w:t>
      </w:r>
      <w:r w:rsidR="00AC466E" w:rsidRPr="00206ACB">
        <w:t xml:space="preserve"> </w:t>
      </w:r>
      <w:r w:rsidR="00457802" w:rsidRPr="00206ACB">
        <w:t>U.S.</w:t>
      </w:r>
      <w:r w:rsidR="00AC466E" w:rsidRPr="00206ACB">
        <w:t xml:space="preserve"> </w:t>
      </w:r>
      <w:r w:rsidR="00457802" w:rsidRPr="00206ACB">
        <w:t>and</w:t>
      </w:r>
      <w:r w:rsidR="00AC466E" w:rsidRPr="00206ACB">
        <w:t xml:space="preserve"> </w:t>
      </w:r>
      <w:r w:rsidR="00457802" w:rsidRPr="00206ACB">
        <w:t>Japan,</w:t>
      </w:r>
      <w:r w:rsidR="00AC466E" w:rsidRPr="00206ACB">
        <w:t xml:space="preserve"> </w:t>
      </w:r>
      <w:r w:rsidR="00457802" w:rsidRPr="00206ACB">
        <w:t>and</w:t>
      </w:r>
      <w:r w:rsidR="00AC466E" w:rsidRPr="00206ACB">
        <w:t xml:space="preserve"> </w:t>
      </w:r>
      <w:r w:rsidR="00457802" w:rsidRPr="00206ACB">
        <w:t>it</w:t>
      </w:r>
      <w:r w:rsidR="00AC466E" w:rsidRPr="00206ACB">
        <w:t xml:space="preserve"> </w:t>
      </w:r>
      <w:r w:rsidR="00457802" w:rsidRPr="00206ACB">
        <w:t>set</w:t>
      </w:r>
      <w:r w:rsidR="00AC466E" w:rsidRPr="00206ACB">
        <w:t xml:space="preserve"> </w:t>
      </w:r>
      <w:r w:rsidR="00457802" w:rsidRPr="00206ACB">
        <w:t>up</w:t>
      </w:r>
      <w:r w:rsidR="00AC466E" w:rsidRPr="00206ACB">
        <w:t xml:space="preserve"> </w:t>
      </w:r>
      <w:r w:rsidR="00457802" w:rsidRPr="00206ACB">
        <w:t>Nintendo</w:t>
      </w:r>
      <w:r w:rsidR="00AC466E" w:rsidRPr="00206ACB">
        <w:t xml:space="preserve"> </w:t>
      </w:r>
      <w:r w:rsidR="00457802" w:rsidRPr="00206ACB">
        <w:t>as</w:t>
      </w:r>
      <w:r w:rsidR="00AC466E" w:rsidRPr="00206ACB">
        <w:t xml:space="preserve"> </w:t>
      </w:r>
      <w:r w:rsidR="00457802" w:rsidRPr="00206ACB">
        <w:t>an</w:t>
      </w:r>
      <w:r w:rsidR="00AC466E" w:rsidRPr="00206ACB">
        <w:t xml:space="preserve"> </w:t>
      </w:r>
      <w:r w:rsidR="00457802" w:rsidRPr="00206ACB">
        <w:t>arcade</w:t>
      </w:r>
      <w:r w:rsidR="00AC466E" w:rsidRPr="00206ACB">
        <w:t xml:space="preserve"> </w:t>
      </w:r>
      <w:r w:rsidR="00457802" w:rsidRPr="00206ACB">
        <w:t>powerhouse.</w:t>
      </w:r>
    </w:p>
    <w:p w14:paraId="57449D3E" w14:textId="4F822BDA" w:rsidR="001A4D1F" w:rsidRPr="00206ACB" w:rsidRDefault="00A255CB" w:rsidP="00861D65">
      <w:pPr>
        <w:ind w:firstLine="0"/>
        <w:jc w:val="center"/>
        <w:rPr>
          <w:rStyle w:val="Emphasis"/>
          <w:rFonts w:cstheme="minorHAnsi"/>
          <w:color w:val="111111"/>
          <w:szCs w:val="26"/>
        </w:rPr>
      </w:pPr>
      <w:r>
        <w:rPr>
          <w:rStyle w:val="Emphasis"/>
          <w:rFonts w:cstheme="minorHAnsi"/>
          <w:noProof/>
          <w:color w:val="111111"/>
          <w:szCs w:val="26"/>
        </w:rPr>
        <w:lastRenderedPageBreak/>
        <w:drawing>
          <wp:inline distT="0" distB="0" distL="0" distR="0" wp14:anchorId="3966E50D" wp14:editId="4FD92E73">
            <wp:extent cx="2133600" cy="2438400"/>
            <wp:effectExtent l="0" t="0" r="0" b="0"/>
            <wp:docPr id="18556810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33600" cy="2438400"/>
                    </a:xfrm>
                    <a:prstGeom prst="rect">
                      <a:avLst/>
                    </a:prstGeom>
                    <a:noFill/>
                  </pic:spPr>
                </pic:pic>
              </a:graphicData>
            </a:graphic>
          </wp:inline>
        </w:drawing>
      </w:r>
    </w:p>
    <w:p w14:paraId="32189C2F" w14:textId="178C61DB" w:rsidR="00854E92" w:rsidRPr="00206ACB" w:rsidRDefault="00854E92" w:rsidP="00861D65">
      <w:pPr>
        <w:ind w:firstLine="0"/>
        <w:jc w:val="center"/>
        <w:rPr>
          <w:rFonts w:cstheme="minorHAnsi"/>
          <w:szCs w:val="26"/>
        </w:rPr>
      </w:pPr>
      <w:r w:rsidRPr="00206ACB">
        <w:rPr>
          <w:rStyle w:val="Emphasis"/>
          <w:rFonts w:cstheme="minorHAnsi"/>
          <w:color w:val="111111"/>
          <w:szCs w:val="26"/>
        </w:rPr>
        <w:t>Donkey</w:t>
      </w:r>
      <w:r w:rsidR="00AC466E" w:rsidRPr="00206ACB">
        <w:rPr>
          <w:rStyle w:val="Emphasis"/>
          <w:rFonts w:cstheme="minorHAnsi"/>
          <w:color w:val="111111"/>
          <w:szCs w:val="26"/>
        </w:rPr>
        <w:t xml:space="preserve"> </w:t>
      </w:r>
      <w:r w:rsidRPr="00206ACB">
        <w:rPr>
          <w:rStyle w:val="Emphasis"/>
          <w:rFonts w:cstheme="minorHAnsi"/>
          <w:color w:val="111111"/>
          <w:szCs w:val="26"/>
        </w:rPr>
        <w:t>Kong</w:t>
      </w:r>
      <w:r w:rsidRPr="00206ACB">
        <w:rPr>
          <w:rStyle w:val="marginnote"/>
          <w:rFonts w:cstheme="minorHAnsi"/>
          <w:color w:val="111111"/>
          <w:szCs w:val="26"/>
        </w:rPr>
        <w:t>.</w:t>
      </w:r>
    </w:p>
    <w:p w14:paraId="752C7569" w14:textId="594A3C4A" w:rsidR="00854E92" w:rsidRPr="00206ACB" w:rsidRDefault="00854E92" w:rsidP="00E56CEB">
      <w:pPr>
        <w:pStyle w:val="Heading3"/>
        <w:rPr>
          <w:rFonts w:cstheme="minorHAnsi"/>
        </w:rPr>
      </w:pPr>
      <w:bookmarkStart w:id="8" w:name="_Toc168434186"/>
      <w:bookmarkStart w:id="9" w:name="_Toc168779307"/>
      <w:r w:rsidRPr="00206ACB">
        <w:rPr>
          <w:rFonts w:cstheme="minorHAnsi"/>
        </w:rPr>
        <w:t>The</w:t>
      </w:r>
      <w:r w:rsidR="00AC466E" w:rsidRPr="00206ACB">
        <w:rPr>
          <w:rFonts w:cstheme="minorHAnsi"/>
        </w:rPr>
        <w:t xml:space="preserve"> </w:t>
      </w:r>
      <w:r w:rsidRPr="00206ACB">
        <w:rPr>
          <w:rFonts w:cstheme="minorHAnsi"/>
        </w:rPr>
        <w:t>Home</w:t>
      </w:r>
      <w:r w:rsidR="00AC466E" w:rsidRPr="00206ACB">
        <w:rPr>
          <w:rFonts w:cstheme="minorHAnsi"/>
        </w:rPr>
        <w:t xml:space="preserve"> </w:t>
      </w:r>
      <w:r w:rsidRPr="00206ACB">
        <w:rPr>
          <w:rFonts w:cstheme="minorHAnsi"/>
        </w:rPr>
        <w:t>Market</w:t>
      </w:r>
      <w:bookmarkEnd w:id="8"/>
      <w:bookmarkEnd w:id="9"/>
    </w:p>
    <w:p w14:paraId="45A14224" w14:textId="0B851CB2" w:rsidR="00854E92" w:rsidRPr="00206ACB" w:rsidRDefault="00854E92" w:rsidP="00BF4270">
      <w:r w:rsidRPr="00206ACB">
        <w:t>The</w:t>
      </w:r>
      <w:r w:rsidR="00AC466E" w:rsidRPr="00206ACB">
        <w:t xml:space="preserve"> </w:t>
      </w:r>
      <w:r w:rsidRPr="00206ACB">
        <w:t>success</w:t>
      </w:r>
      <w:r w:rsidR="00AC466E" w:rsidRPr="00206ACB">
        <w:t xml:space="preserve"> </w:t>
      </w:r>
      <w:r w:rsidRPr="00206ACB">
        <w:t>of</w:t>
      </w:r>
      <w:r w:rsidR="00AC466E" w:rsidRPr="00206ACB">
        <w:t xml:space="preserve"> </w:t>
      </w:r>
      <w:r w:rsidRPr="00206ACB">
        <w:t>the</w:t>
      </w:r>
      <w:r w:rsidR="00AC466E" w:rsidRPr="00206ACB">
        <w:t xml:space="preserve"> </w:t>
      </w:r>
      <w:r w:rsidRPr="00206ACB">
        <w:t>Radar-Scope-to-Donkey-Kong</w:t>
      </w:r>
      <w:r w:rsidR="00AC466E" w:rsidRPr="00206ACB">
        <w:t xml:space="preserve"> </w:t>
      </w:r>
      <w:r w:rsidRPr="00206ACB">
        <w:t>conversion</w:t>
      </w:r>
      <w:r w:rsidR="00AC466E" w:rsidRPr="00206ACB">
        <w:t xml:space="preserve"> </w:t>
      </w:r>
      <w:r w:rsidRPr="00206ACB">
        <w:t>project</w:t>
      </w:r>
      <w:r w:rsidR="00AC466E" w:rsidRPr="00206ACB">
        <w:t xml:space="preserve"> </w:t>
      </w:r>
      <w:r w:rsidRPr="00206ACB">
        <w:t>also</w:t>
      </w:r>
      <w:r w:rsidR="00AC466E" w:rsidRPr="00206ACB">
        <w:t xml:space="preserve"> </w:t>
      </w:r>
      <w:r w:rsidRPr="00206ACB">
        <w:t>led</w:t>
      </w:r>
      <w:r w:rsidR="00AC466E" w:rsidRPr="00206ACB">
        <w:t xml:space="preserve"> </w:t>
      </w:r>
      <w:r w:rsidRPr="00206ACB">
        <w:t>to</w:t>
      </w:r>
      <w:r w:rsidR="00AC466E" w:rsidRPr="00206ACB">
        <w:t xml:space="preserve"> </w:t>
      </w:r>
      <w:r w:rsidRPr="00206ACB">
        <w:t>another</w:t>
      </w:r>
      <w:r w:rsidR="00AC466E" w:rsidRPr="00206ACB">
        <w:t xml:space="preserve"> </w:t>
      </w:r>
      <w:r w:rsidRPr="00206ACB">
        <w:t>great</w:t>
      </w:r>
      <w:r w:rsidR="00AC466E" w:rsidRPr="00206ACB">
        <w:t xml:space="preserve"> </w:t>
      </w:r>
      <w:r w:rsidRPr="00206ACB">
        <w:t>idea:</w:t>
      </w:r>
      <w:r w:rsidR="00AC466E" w:rsidRPr="00206ACB">
        <w:t xml:space="preserve"> </w:t>
      </w:r>
      <w:r w:rsidRPr="00206ACB">
        <w:t>a</w:t>
      </w:r>
      <w:r w:rsidR="00AC466E" w:rsidRPr="00206ACB">
        <w:t xml:space="preserve"> </w:t>
      </w:r>
      <w:r w:rsidRPr="00206ACB">
        <w:t>home</w:t>
      </w:r>
      <w:r w:rsidR="00AC466E" w:rsidRPr="00206ACB">
        <w:t xml:space="preserve"> </w:t>
      </w:r>
      <w:r w:rsidRPr="00206ACB">
        <w:t>system</w:t>
      </w:r>
      <w:r w:rsidR="00AC466E" w:rsidRPr="00206ACB">
        <w:t xml:space="preserve"> </w:t>
      </w:r>
      <w:r w:rsidRPr="00206ACB">
        <w:t>which,</w:t>
      </w:r>
      <w:r w:rsidR="00AC466E" w:rsidRPr="00206ACB">
        <w:t xml:space="preserve"> </w:t>
      </w:r>
      <w:r w:rsidRPr="00206ACB">
        <w:t>like</w:t>
      </w:r>
      <w:r w:rsidR="00AC466E" w:rsidRPr="00206ACB">
        <w:t xml:space="preserve"> </w:t>
      </w:r>
      <w:r w:rsidRPr="00206ACB">
        <w:t>a</w:t>
      </w:r>
      <w:r w:rsidR="00AC466E" w:rsidRPr="00206ACB">
        <w:t xml:space="preserve"> </w:t>
      </w:r>
      <w:r w:rsidRPr="00206ACB">
        <w:t>Radar</w:t>
      </w:r>
      <w:r w:rsidR="00AC466E" w:rsidRPr="00206ACB">
        <w:t xml:space="preserve"> </w:t>
      </w:r>
      <w:r w:rsidRPr="00206ACB">
        <w:t>Scope</w:t>
      </w:r>
      <w:r w:rsidR="00AC466E" w:rsidRPr="00206ACB">
        <w:t xml:space="preserve"> </w:t>
      </w:r>
      <w:r w:rsidRPr="00206ACB">
        <w:t>cabinet,</w:t>
      </w:r>
      <w:r w:rsidR="00AC466E" w:rsidRPr="00206ACB">
        <w:t xml:space="preserve"> </w:t>
      </w:r>
      <w:r w:rsidRPr="00206ACB">
        <w:t>could</w:t>
      </w:r>
      <w:r w:rsidR="00AC466E" w:rsidRPr="00206ACB">
        <w:t xml:space="preserve"> </w:t>
      </w:r>
      <w:r w:rsidRPr="00206ACB">
        <w:t>run</w:t>
      </w:r>
      <w:r w:rsidR="00AC466E" w:rsidRPr="00206ACB">
        <w:t xml:space="preserve"> </w:t>
      </w:r>
      <w:r w:rsidRPr="00206ACB">
        <w:t>different</w:t>
      </w:r>
      <w:r w:rsidR="00AC466E" w:rsidRPr="00206ACB">
        <w:t xml:space="preserve"> </w:t>
      </w:r>
      <w:r w:rsidRPr="00206ACB">
        <w:t>game</w:t>
      </w:r>
      <w:r w:rsidR="00AC466E" w:rsidRPr="00206ACB">
        <w:t xml:space="preserve"> </w:t>
      </w:r>
      <w:r w:rsidRPr="00206ACB">
        <w:t>software</w:t>
      </w:r>
      <w:r w:rsidR="00AC466E" w:rsidRPr="00206ACB">
        <w:t xml:space="preserve"> </w:t>
      </w:r>
      <w:r w:rsidRPr="00206ACB">
        <w:t>on</w:t>
      </w:r>
      <w:r w:rsidR="00AC466E" w:rsidRPr="00206ACB">
        <w:t xml:space="preserve"> </w:t>
      </w:r>
      <w:r w:rsidRPr="00206ACB">
        <w:t>the</w:t>
      </w:r>
      <w:r w:rsidR="00AC466E" w:rsidRPr="00206ACB">
        <w:t xml:space="preserve"> </w:t>
      </w:r>
      <w:r w:rsidRPr="00206ACB">
        <w:t>same</w:t>
      </w:r>
      <w:r w:rsidR="00AC466E" w:rsidRPr="00206ACB">
        <w:t xml:space="preserve"> </w:t>
      </w:r>
      <w:r w:rsidRPr="00206ACB">
        <w:t>hardware.</w:t>
      </w:r>
      <w:r w:rsidR="00AC466E" w:rsidRPr="00206ACB">
        <w:t xml:space="preserve"> </w:t>
      </w:r>
      <w:r w:rsidRPr="00206ACB">
        <w:t>Home</w:t>
      </w:r>
      <w:r w:rsidR="00AC466E" w:rsidRPr="00206ACB">
        <w:t xml:space="preserve"> </w:t>
      </w:r>
      <w:r w:rsidRPr="00206ACB">
        <w:t>video</w:t>
      </w:r>
      <w:r w:rsidR="00AC466E" w:rsidRPr="00206ACB">
        <w:t xml:space="preserve"> </w:t>
      </w:r>
      <w:r w:rsidRPr="00206ACB">
        <w:t>game</w:t>
      </w:r>
      <w:r w:rsidR="00AC466E" w:rsidRPr="00206ACB">
        <w:t xml:space="preserve"> </w:t>
      </w:r>
      <w:r w:rsidRPr="00206ACB">
        <w:t>systems</w:t>
      </w:r>
      <w:r w:rsidR="00AC466E" w:rsidRPr="00206ACB">
        <w:t xml:space="preserve"> </w:t>
      </w:r>
      <w:r w:rsidRPr="00206ACB">
        <w:t>up</w:t>
      </w:r>
      <w:r w:rsidR="00AC466E" w:rsidRPr="00206ACB">
        <w:t xml:space="preserve"> </w:t>
      </w:r>
      <w:r w:rsidRPr="00206ACB">
        <w:t>to</w:t>
      </w:r>
      <w:r w:rsidR="00AC466E" w:rsidRPr="00206ACB">
        <w:t xml:space="preserve"> </w:t>
      </w:r>
      <w:r w:rsidRPr="00206ACB">
        <w:t>this</w:t>
      </w:r>
      <w:r w:rsidR="00AC466E" w:rsidRPr="00206ACB">
        <w:t xml:space="preserve"> </w:t>
      </w:r>
      <w:r w:rsidRPr="00206ACB">
        <w:t>point</w:t>
      </w:r>
      <w:r w:rsidR="00AC466E" w:rsidRPr="00206ACB">
        <w:t xml:space="preserve"> </w:t>
      </w:r>
      <w:r w:rsidRPr="00206ACB">
        <w:t>had</w:t>
      </w:r>
      <w:r w:rsidR="00AC466E" w:rsidRPr="00206ACB">
        <w:t xml:space="preserve"> </w:t>
      </w:r>
      <w:r w:rsidRPr="00206ACB">
        <w:t>been</w:t>
      </w:r>
      <w:r w:rsidR="00AC466E" w:rsidRPr="00206ACB">
        <w:t xml:space="preserve"> </w:t>
      </w:r>
      <w:r w:rsidRPr="00206ACB">
        <w:t>single-use</w:t>
      </w:r>
      <w:r w:rsidR="00AC466E" w:rsidRPr="00206ACB">
        <w:t xml:space="preserve"> </w:t>
      </w:r>
      <w:r w:rsidRPr="00206ACB">
        <w:t>machines,</w:t>
      </w:r>
      <w:r w:rsidR="00AC466E" w:rsidRPr="00206ACB">
        <w:t xml:space="preserve"> </w:t>
      </w:r>
      <w:r w:rsidRPr="00206ACB">
        <w:t>often</w:t>
      </w:r>
      <w:r w:rsidR="00AC466E" w:rsidRPr="00206ACB">
        <w:t xml:space="preserve"> </w:t>
      </w:r>
      <w:r w:rsidRPr="00206ACB">
        <w:t>built</w:t>
      </w:r>
      <w:r w:rsidR="00AC466E" w:rsidRPr="00206ACB">
        <w:t xml:space="preserve"> </w:t>
      </w:r>
      <w:r w:rsidRPr="00206ACB">
        <w:t>to</w:t>
      </w:r>
      <w:r w:rsidR="00AC466E" w:rsidRPr="00206ACB">
        <w:t xml:space="preserve"> </w:t>
      </w:r>
      <w:r w:rsidRPr="00206ACB">
        <w:t>play</w:t>
      </w:r>
      <w:r w:rsidR="00AC466E" w:rsidRPr="00206ACB">
        <w:t xml:space="preserve"> </w:t>
      </w:r>
      <w:r w:rsidRPr="00206ACB">
        <w:t>just</w:t>
      </w:r>
      <w:r w:rsidR="00AC466E" w:rsidRPr="00206ACB">
        <w:t xml:space="preserve"> </w:t>
      </w:r>
      <w:r w:rsidRPr="00206ACB">
        <w:t>one</w:t>
      </w:r>
      <w:r w:rsidR="00AC466E" w:rsidRPr="00206ACB">
        <w:t xml:space="preserve"> </w:t>
      </w:r>
      <w:r w:rsidRPr="00206ACB">
        <w:t>game</w:t>
      </w:r>
      <w:r w:rsidR="00AC466E" w:rsidRPr="00206ACB">
        <w:t xml:space="preserve"> </w:t>
      </w:r>
      <w:r w:rsidRPr="00206ACB">
        <w:t>(potentially</w:t>
      </w:r>
      <w:r w:rsidR="00AC466E" w:rsidRPr="00206ACB">
        <w:t xml:space="preserve"> </w:t>
      </w:r>
      <w:r w:rsidRPr="00206ACB">
        <w:t>with</w:t>
      </w:r>
      <w:r w:rsidR="00AC466E" w:rsidRPr="00206ACB">
        <w:t xml:space="preserve"> </w:t>
      </w:r>
      <w:r w:rsidRPr="00206ACB">
        <w:t>variants</w:t>
      </w:r>
      <w:r w:rsidR="00AC466E" w:rsidRPr="00206ACB">
        <w:t xml:space="preserve"> </w:t>
      </w:r>
      <w:r w:rsidRPr="00206ACB">
        <w:t>on</w:t>
      </w:r>
      <w:r w:rsidR="00AC466E" w:rsidRPr="00206ACB">
        <w:t xml:space="preserve"> </w:t>
      </w:r>
      <w:r w:rsidRPr="00206ACB">
        <w:t>a</w:t>
      </w:r>
      <w:r w:rsidR="00AC466E" w:rsidRPr="00206ACB">
        <w:t xml:space="preserve"> </w:t>
      </w:r>
      <w:r w:rsidRPr="00206ACB">
        <w:t>theme).</w:t>
      </w:r>
      <w:r w:rsidR="00AC466E" w:rsidRPr="00206ACB">
        <w:t xml:space="preserve"> </w:t>
      </w:r>
      <w:r w:rsidRPr="00206ACB">
        <w:t>Nintendo's</w:t>
      </w:r>
      <w:r w:rsidR="00AC466E" w:rsidRPr="00206ACB">
        <w:t xml:space="preserve"> </w:t>
      </w:r>
      <w:r w:rsidRPr="00206ACB">
        <w:t>own</w:t>
      </w:r>
      <w:r w:rsidR="00AC466E" w:rsidRPr="00206ACB">
        <w:t xml:space="preserve"> </w:t>
      </w:r>
      <w:r w:rsidRPr="00206ACB">
        <w:t>Color</w:t>
      </w:r>
      <w:r w:rsidR="00AC466E" w:rsidRPr="00206ACB">
        <w:t xml:space="preserve"> </w:t>
      </w:r>
      <w:r w:rsidRPr="00206ACB">
        <w:t>TV-Game</w:t>
      </w:r>
      <w:r w:rsidR="00AC466E" w:rsidRPr="00206ACB">
        <w:t xml:space="preserve"> </w:t>
      </w:r>
      <w:r w:rsidRPr="00206ACB">
        <w:t>could</w:t>
      </w:r>
      <w:r w:rsidR="00AC466E" w:rsidRPr="00206ACB">
        <w:t xml:space="preserve"> </w:t>
      </w:r>
      <w:r w:rsidRPr="00206ACB">
        <w:t>play</w:t>
      </w:r>
      <w:r w:rsidR="00AC466E" w:rsidRPr="00206ACB">
        <w:t xml:space="preserve"> </w:t>
      </w:r>
      <w:r w:rsidRPr="00206ACB">
        <w:t>six</w:t>
      </w:r>
      <w:r w:rsidR="00AC466E" w:rsidRPr="00206ACB">
        <w:t xml:space="preserve"> </w:t>
      </w:r>
      <w:r w:rsidRPr="00206ACB">
        <w:t>or</w:t>
      </w:r>
      <w:r w:rsidR="00AC466E" w:rsidRPr="00206ACB">
        <w:t xml:space="preserve"> </w:t>
      </w:r>
      <w:r w:rsidRPr="00206ACB">
        <w:t>fifteen</w:t>
      </w:r>
      <w:r w:rsidR="00AC466E" w:rsidRPr="00206ACB">
        <w:t xml:space="preserve"> </w:t>
      </w:r>
      <w:r w:rsidRPr="00206ACB">
        <w:t>varieties</w:t>
      </w:r>
      <w:r w:rsidR="00AC466E" w:rsidRPr="00206ACB">
        <w:t xml:space="preserve"> </w:t>
      </w:r>
      <w:r w:rsidRPr="00206ACB">
        <w:t>of</w:t>
      </w:r>
      <w:r w:rsidR="00AC466E" w:rsidRPr="00206ACB">
        <w:t xml:space="preserve"> </w:t>
      </w:r>
      <w:r w:rsidRPr="00206ACB">
        <w:t>Pong,</w:t>
      </w:r>
      <w:r w:rsidR="00AC466E" w:rsidRPr="00206ACB">
        <w:t xml:space="preserve"> </w:t>
      </w:r>
      <w:r w:rsidRPr="00206ACB">
        <w:t>depending</w:t>
      </w:r>
      <w:r w:rsidR="00AC466E" w:rsidRPr="00206ACB">
        <w:t xml:space="preserve"> </w:t>
      </w:r>
      <w:r w:rsidRPr="00206ACB">
        <w:t>on</w:t>
      </w:r>
      <w:r w:rsidR="00AC466E" w:rsidRPr="00206ACB">
        <w:t xml:space="preserve"> </w:t>
      </w:r>
      <w:r w:rsidRPr="00206ACB">
        <w:t>which</w:t>
      </w:r>
      <w:r w:rsidR="00AC466E" w:rsidRPr="00206ACB">
        <w:t xml:space="preserve"> </w:t>
      </w:r>
      <w:r w:rsidRPr="00206ACB">
        <w:t>model</w:t>
      </w:r>
      <w:r w:rsidR="00AC466E" w:rsidRPr="00206ACB">
        <w:t xml:space="preserve"> </w:t>
      </w:r>
      <w:r w:rsidRPr="00206ACB">
        <w:t>the</w:t>
      </w:r>
      <w:r w:rsidR="00AC466E" w:rsidRPr="00206ACB">
        <w:t xml:space="preserve"> </w:t>
      </w:r>
      <w:r w:rsidRPr="00206ACB">
        <w:t>user</w:t>
      </w:r>
      <w:r w:rsidR="00AC466E" w:rsidRPr="00206ACB">
        <w:t xml:space="preserve"> </w:t>
      </w:r>
      <w:r w:rsidRPr="00206ACB">
        <w:t>purchased,</w:t>
      </w:r>
      <w:r w:rsidR="00AC466E" w:rsidRPr="00206ACB">
        <w:t xml:space="preserve"> </w:t>
      </w:r>
      <w:r w:rsidRPr="00206ACB">
        <w:t>but</w:t>
      </w:r>
      <w:r w:rsidR="00AC466E" w:rsidRPr="00206ACB">
        <w:t xml:space="preserve"> </w:t>
      </w:r>
      <w:r w:rsidRPr="00206ACB">
        <w:t>nothing</w:t>
      </w:r>
      <w:r w:rsidR="00AC466E" w:rsidRPr="00206ACB">
        <w:t xml:space="preserve"> </w:t>
      </w:r>
      <w:r w:rsidRPr="00206ACB">
        <w:t>else.</w:t>
      </w:r>
      <w:r w:rsidR="00AC466E" w:rsidRPr="00206ACB">
        <w:t xml:space="preserve"> </w:t>
      </w:r>
      <w:r w:rsidRPr="00206ACB">
        <w:t>The</w:t>
      </w:r>
      <w:r w:rsidR="00AC466E" w:rsidRPr="00206ACB">
        <w:t xml:space="preserve"> </w:t>
      </w:r>
      <w:r w:rsidRPr="00206ACB">
        <w:t>most</w:t>
      </w:r>
      <w:r w:rsidR="00AC466E" w:rsidRPr="00206ACB">
        <w:t xml:space="preserve"> </w:t>
      </w:r>
      <w:r w:rsidRPr="00206ACB">
        <w:t>versatile</w:t>
      </w:r>
      <w:r w:rsidR="00AC466E" w:rsidRPr="00206ACB">
        <w:t xml:space="preserve"> </w:t>
      </w:r>
      <w:r w:rsidRPr="00206ACB">
        <w:t>system</w:t>
      </w:r>
      <w:r w:rsidR="00AC466E" w:rsidRPr="00206ACB">
        <w:t xml:space="preserve"> </w:t>
      </w:r>
      <w:r w:rsidRPr="00206ACB">
        <w:t>of</w:t>
      </w:r>
      <w:r w:rsidR="00AC466E" w:rsidRPr="00206ACB">
        <w:t xml:space="preserve"> </w:t>
      </w:r>
      <w:r w:rsidRPr="00206ACB">
        <w:t>the</w:t>
      </w:r>
      <w:r w:rsidR="00AC466E" w:rsidRPr="00206ACB">
        <w:t xml:space="preserve"> </w:t>
      </w:r>
      <w:r w:rsidRPr="00206ACB">
        <w:t>era</w:t>
      </w:r>
      <w:r w:rsidR="00AC466E" w:rsidRPr="00206ACB">
        <w:t xml:space="preserve"> </w:t>
      </w:r>
      <w:r w:rsidRPr="00206ACB">
        <w:t>was</w:t>
      </w:r>
      <w:r w:rsidR="00AC466E" w:rsidRPr="00206ACB">
        <w:t xml:space="preserve"> </w:t>
      </w:r>
      <w:r w:rsidRPr="00206ACB">
        <w:t>the</w:t>
      </w:r>
      <w:r w:rsidR="00AC466E" w:rsidRPr="00206ACB">
        <w:t xml:space="preserve"> </w:t>
      </w:r>
      <w:r w:rsidRPr="00206ACB">
        <w:t>Magnavox</w:t>
      </w:r>
      <w:r w:rsidR="00AC466E" w:rsidRPr="00206ACB">
        <w:t xml:space="preserve"> </w:t>
      </w:r>
      <w:r w:rsidRPr="00206ACB">
        <w:t>Odyssey,</w:t>
      </w:r>
      <w:r w:rsidR="00AC466E" w:rsidRPr="00206ACB">
        <w:t xml:space="preserve"> </w:t>
      </w:r>
      <w:r w:rsidRPr="00206ACB">
        <w:t>which</w:t>
      </w:r>
      <w:r w:rsidR="00AC466E" w:rsidRPr="00206ACB">
        <w:t xml:space="preserve"> </w:t>
      </w:r>
      <w:r w:rsidRPr="00206ACB">
        <w:t>could</w:t>
      </w:r>
      <w:r w:rsidR="00AC466E" w:rsidRPr="00206ACB">
        <w:t xml:space="preserve"> </w:t>
      </w:r>
      <w:r w:rsidRPr="00206ACB">
        <w:t>play</w:t>
      </w:r>
      <w:r w:rsidR="00AC466E" w:rsidRPr="00206ACB">
        <w:t xml:space="preserve"> </w:t>
      </w:r>
      <w:r w:rsidRPr="00206ACB">
        <w:t>over</w:t>
      </w:r>
      <w:r w:rsidR="00AC466E" w:rsidRPr="00206ACB">
        <w:t xml:space="preserve"> </w:t>
      </w:r>
      <w:r w:rsidRPr="00206ACB">
        <w:t>a</w:t>
      </w:r>
      <w:r w:rsidR="00AC466E" w:rsidRPr="00206ACB">
        <w:t xml:space="preserve"> </w:t>
      </w:r>
      <w:r w:rsidRPr="00206ACB">
        <w:t>dozen</w:t>
      </w:r>
      <w:r w:rsidR="00AC466E" w:rsidRPr="00206ACB">
        <w:t xml:space="preserve"> </w:t>
      </w:r>
      <w:r w:rsidRPr="00206ACB">
        <w:t>games</w:t>
      </w:r>
      <w:r w:rsidR="00AC466E" w:rsidRPr="00206ACB">
        <w:t xml:space="preserve"> </w:t>
      </w:r>
      <w:r w:rsidRPr="00206ACB">
        <w:t>by</w:t>
      </w:r>
      <w:r w:rsidR="00AC466E" w:rsidRPr="00206ACB">
        <w:t xml:space="preserve"> </w:t>
      </w:r>
      <w:r w:rsidRPr="00206ACB">
        <w:t>swapping</w:t>
      </w:r>
      <w:r w:rsidR="00AC466E" w:rsidRPr="00206ACB">
        <w:t xml:space="preserve"> </w:t>
      </w:r>
      <w:r w:rsidRPr="00206ACB">
        <w:t>out</w:t>
      </w:r>
      <w:r w:rsidR="00AC466E" w:rsidRPr="00206ACB">
        <w:t xml:space="preserve"> </w:t>
      </w:r>
      <w:r w:rsidRPr="00206ACB">
        <w:t>"game</w:t>
      </w:r>
      <w:r w:rsidR="00AC466E" w:rsidRPr="00206ACB">
        <w:t xml:space="preserve"> </w:t>
      </w:r>
      <w:r w:rsidRPr="00206ACB">
        <w:t>cards"</w:t>
      </w:r>
      <w:r w:rsidR="00AC466E" w:rsidRPr="00206ACB">
        <w:t xml:space="preserve"> </w:t>
      </w:r>
      <w:r w:rsidRPr="00206ACB">
        <w:t>included</w:t>
      </w:r>
      <w:r w:rsidR="00AC466E" w:rsidRPr="00206ACB">
        <w:t xml:space="preserve"> </w:t>
      </w:r>
      <w:r w:rsidRPr="00206ACB">
        <w:t>with</w:t>
      </w:r>
      <w:r w:rsidR="00AC466E" w:rsidRPr="00206ACB">
        <w:t xml:space="preserve"> </w:t>
      </w:r>
      <w:r w:rsidRPr="00206ACB">
        <w:t>the</w:t>
      </w:r>
      <w:r w:rsidR="00AC466E" w:rsidRPr="00206ACB">
        <w:t xml:space="preserve"> </w:t>
      </w:r>
      <w:r w:rsidRPr="00206ACB">
        <w:t>system.</w:t>
      </w:r>
      <w:r w:rsidR="00AC466E" w:rsidRPr="00206ACB">
        <w:t xml:space="preserve"> </w:t>
      </w:r>
      <w:r w:rsidRPr="00206ACB">
        <w:t>The</w:t>
      </w:r>
      <w:r w:rsidR="00AC466E" w:rsidRPr="00206ACB">
        <w:t xml:space="preserve"> </w:t>
      </w:r>
      <w:r w:rsidRPr="00206ACB">
        <w:t>cards</w:t>
      </w:r>
      <w:r w:rsidR="00AC466E" w:rsidRPr="00206ACB">
        <w:t xml:space="preserve"> </w:t>
      </w:r>
      <w:r w:rsidRPr="00206ACB">
        <w:t>did</w:t>
      </w:r>
      <w:r w:rsidR="00AC466E" w:rsidRPr="00206ACB">
        <w:t xml:space="preserve"> </w:t>
      </w:r>
      <w:r w:rsidRPr="00206ACB">
        <w:t>not</w:t>
      </w:r>
      <w:r w:rsidR="00AC466E" w:rsidRPr="00206ACB">
        <w:t xml:space="preserve"> </w:t>
      </w:r>
      <w:r w:rsidRPr="00206ACB">
        <w:t>contain</w:t>
      </w:r>
      <w:r w:rsidR="00AC466E" w:rsidRPr="00206ACB">
        <w:t xml:space="preserve"> </w:t>
      </w:r>
      <w:r w:rsidRPr="00206ACB">
        <w:t>any</w:t>
      </w:r>
      <w:r w:rsidR="00AC466E" w:rsidRPr="00206ACB">
        <w:t xml:space="preserve"> </w:t>
      </w:r>
      <w:r w:rsidRPr="00206ACB">
        <w:t>actual</w:t>
      </w:r>
      <w:r w:rsidR="00AC466E" w:rsidRPr="00206ACB">
        <w:t xml:space="preserve"> </w:t>
      </w:r>
      <w:r w:rsidRPr="00206ACB">
        <w:t>game</w:t>
      </w:r>
      <w:r w:rsidR="00AC466E" w:rsidRPr="00206ACB">
        <w:t xml:space="preserve"> </w:t>
      </w:r>
      <w:r w:rsidRPr="00206ACB">
        <w:t>data,</w:t>
      </w:r>
      <w:r w:rsidR="00AC466E" w:rsidRPr="00206ACB">
        <w:t xml:space="preserve"> </w:t>
      </w:r>
      <w:r w:rsidRPr="00206ACB">
        <w:t>though;</w:t>
      </w:r>
      <w:r w:rsidR="00AC466E" w:rsidRPr="00206ACB">
        <w:t xml:space="preserve"> </w:t>
      </w:r>
      <w:r w:rsidRPr="00206ACB">
        <w:t>they</w:t>
      </w:r>
      <w:r w:rsidR="00AC466E" w:rsidRPr="00206ACB">
        <w:t xml:space="preserve"> </w:t>
      </w:r>
      <w:r w:rsidRPr="00206ACB">
        <w:t>merely</w:t>
      </w:r>
      <w:r w:rsidR="00AC466E" w:rsidRPr="00206ACB">
        <w:t xml:space="preserve"> </w:t>
      </w:r>
      <w:r w:rsidRPr="00206ACB">
        <w:t>activated</w:t>
      </w:r>
      <w:r w:rsidR="00AC466E" w:rsidRPr="00206ACB">
        <w:t xml:space="preserve"> </w:t>
      </w:r>
      <w:r w:rsidRPr="00206ACB">
        <w:t>different</w:t>
      </w:r>
      <w:r w:rsidR="00AC466E" w:rsidRPr="00206ACB">
        <w:t xml:space="preserve"> </w:t>
      </w:r>
      <w:r w:rsidRPr="00206ACB">
        <w:t>parts</w:t>
      </w:r>
      <w:r w:rsidR="00AC466E" w:rsidRPr="00206ACB">
        <w:t xml:space="preserve"> </w:t>
      </w:r>
      <w:r w:rsidRPr="00206ACB">
        <w:t>of</w:t>
      </w:r>
      <w:r w:rsidR="00AC466E" w:rsidRPr="00206ACB">
        <w:t xml:space="preserve"> </w:t>
      </w:r>
      <w:r w:rsidRPr="00206ACB">
        <w:t>the</w:t>
      </w:r>
      <w:r w:rsidR="00AC466E" w:rsidRPr="00206ACB">
        <w:t xml:space="preserve"> </w:t>
      </w:r>
      <w:r w:rsidRPr="00206ACB">
        <w:t>system's</w:t>
      </w:r>
      <w:r w:rsidR="00AC466E" w:rsidRPr="00206ACB">
        <w:t xml:space="preserve"> </w:t>
      </w:r>
      <w:r w:rsidRPr="00206ACB">
        <w:t>internal</w:t>
      </w:r>
      <w:r w:rsidR="00AC466E" w:rsidRPr="00206ACB">
        <w:t xml:space="preserve"> </w:t>
      </w:r>
      <w:r w:rsidRPr="00206ACB">
        <w:t>circuitry,</w:t>
      </w:r>
      <w:r w:rsidR="00AC466E" w:rsidRPr="00206ACB">
        <w:t xml:space="preserve"> </w:t>
      </w:r>
      <w:r w:rsidRPr="00206ACB">
        <w:t>meaning</w:t>
      </w:r>
      <w:r w:rsidR="00AC466E" w:rsidRPr="00206ACB">
        <w:t xml:space="preserve"> </w:t>
      </w:r>
      <w:r w:rsidRPr="00206ACB">
        <w:t>the</w:t>
      </w:r>
      <w:r w:rsidR="00AC466E" w:rsidRPr="00206ACB">
        <w:t xml:space="preserve"> </w:t>
      </w:r>
      <w:r w:rsidRPr="00206ACB">
        <w:t>Odyssey's</w:t>
      </w:r>
      <w:r w:rsidR="00AC466E" w:rsidRPr="00206ACB">
        <w:t xml:space="preserve"> </w:t>
      </w:r>
      <w:r w:rsidRPr="00206ACB">
        <w:t>future</w:t>
      </w:r>
      <w:r w:rsidR="00AC466E" w:rsidRPr="00206ACB">
        <w:t xml:space="preserve"> </w:t>
      </w:r>
      <w:r w:rsidRPr="00206ACB">
        <w:t>expansion</w:t>
      </w:r>
      <w:r w:rsidR="00AC466E" w:rsidRPr="00206ACB">
        <w:t xml:space="preserve"> </w:t>
      </w:r>
      <w:r w:rsidRPr="00206ACB">
        <w:t>was</w:t>
      </w:r>
      <w:r w:rsidR="00AC466E" w:rsidRPr="00206ACB">
        <w:t xml:space="preserve"> </w:t>
      </w:r>
      <w:r w:rsidRPr="00206ACB">
        <w:t>extremely</w:t>
      </w:r>
      <w:r w:rsidR="00AC466E" w:rsidRPr="00206ACB">
        <w:t xml:space="preserve"> </w:t>
      </w:r>
      <w:r w:rsidRPr="00206ACB">
        <w:t>limited.</w:t>
      </w:r>
      <w:r w:rsidR="00AC466E" w:rsidRPr="00206ACB">
        <w:t xml:space="preserve"> </w:t>
      </w:r>
      <w:r w:rsidRPr="00206ACB">
        <w:t>The</w:t>
      </w:r>
      <w:r w:rsidR="00AC466E" w:rsidRPr="00206ACB">
        <w:t xml:space="preserve"> </w:t>
      </w:r>
      <w:r w:rsidRPr="00206ACB">
        <w:t>proposed</w:t>
      </w:r>
      <w:r w:rsidR="00AC466E" w:rsidRPr="00206ACB">
        <w:t xml:space="preserve"> </w:t>
      </w:r>
      <w:r w:rsidRPr="00206ACB">
        <w:t>Nintendo</w:t>
      </w:r>
      <w:r w:rsidR="00AC466E" w:rsidRPr="00206ACB">
        <w:t xml:space="preserve"> </w:t>
      </w:r>
      <w:r w:rsidRPr="00206ACB">
        <w:t>home</w:t>
      </w:r>
      <w:r w:rsidR="00AC466E" w:rsidRPr="00206ACB">
        <w:t xml:space="preserve"> </w:t>
      </w:r>
      <w:r w:rsidRPr="00206ACB">
        <w:t>system</w:t>
      </w:r>
      <w:r w:rsidR="00AC466E" w:rsidRPr="00206ACB">
        <w:t xml:space="preserve"> </w:t>
      </w:r>
      <w:r w:rsidRPr="00206ACB">
        <w:t>would</w:t>
      </w:r>
      <w:r w:rsidR="00AC466E" w:rsidRPr="00206ACB">
        <w:t xml:space="preserve"> </w:t>
      </w:r>
      <w:r w:rsidRPr="00206ACB">
        <w:t>operate</w:t>
      </w:r>
      <w:r w:rsidR="00AC466E" w:rsidRPr="00206ACB">
        <w:t xml:space="preserve"> </w:t>
      </w:r>
      <w:r w:rsidRPr="00206ACB">
        <w:t>the</w:t>
      </w:r>
      <w:r w:rsidR="00AC466E" w:rsidRPr="00206ACB">
        <w:t xml:space="preserve"> </w:t>
      </w:r>
      <w:r w:rsidRPr="00206ACB">
        <w:t>same</w:t>
      </w:r>
      <w:r w:rsidR="00AC466E" w:rsidRPr="00206ACB">
        <w:t xml:space="preserve"> </w:t>
      </w:r>
      <w:r w:rsidRPr="00206ACB">
        <w:t>way</w:t>
      </w:r>
      <w:r w:rsidR="00AC466E" w:rsidRPr="00206ACB">
        <w:t xml:space="preserve"> </w:t>
      </w:r>
      <w:r w:rsidRPr="00206ACB">
        <w:t>the</w:t>
      </w:r>
      <w:r w:rsidR="00AC466E" w:rsidRPr="00206ACB">
        <w:t xml:space="preserve"> </w:t>
      </w:r>
      <w:r w:rsidRPr="00206ACB">
        <w:t>arcade</w:t>
      </w:r>
      <w:r w:rsidR="00AC466E" w:rsidRPr="00206ACB">
        <w:t xml:space="preserve"> </w:t>
      </w:r>
      <w:r w:rsidRPr="00206ACB">
        <w:t>Donkey</w:t>
      </w:r>
      <w:r w:rsidR="00AC466E" w:rsidRPr="00206ACB">
        <w:t xml:space="preserve"> </w:t>
      </w:r>
      <w:r w:rsidRPr="00206ACB">
        <w:t>Kong</w:t>
      </w:r>
      <w:r w:rsidR="00AC466E" w:rsidRPr="00206ACB">
        <w:t xml:space="preserve"> </w:t>
      </w:r>
      <w:r w:rsidRPr="00206ACB">
        <w:t>machine</w:t>
      </w:r>
      <w:r w:rsidR="00AC466E" w:rsidRPr="00206ACB">
        <w:t xml:space="preserve"> </w:t>
      </w:r>
      <w:r w:rsidRPr="00206ACB">
        <w:t>did:</w:t>
      </w:r>
      <w:r w:rsidR="00AC466E" w:rsidRPr="00206ACB">
        <w:t xml:space="preserve"> </w:t>
      </w:r>
      <w:r w:rsidRPr="00206ACB">
        <w:t>game</w:t>
      </w:r>
      <w:r w:rsidR="00AC466E" w:rsidRPr="00206ACB">
        <w:t xml:space="preserve"> </w:t>
      </w:r>
      <w:r w:rsidRPr="00206ACB">
        <w:t>code</w:t>
      </w:r>
      <w:r w:rsidR="00AC466E" w:rsidRPr="00206ACB">
        <w:t xml:space="preserve"> </w:t>
      </w:r>
      <w:r w:rsidRPr="00206ACB">
        <w:t>would</w:t>
      </w:r>
      <w:r w:rsidR="00AC466E" w:rsidRPr="00206ACB">
        <w:t xml:space="preserve"> </w:t>
      </w:r>
      <w:r w:rsidRPr="00206ACB">
        <w:t>live</w:t>
      </w:r>
      <w:r w:rsidR="00AC466E" w:rsidRPr="00206ACB">
        <w:t xml:space="preserve"> </w:t>
      </w:r>
      <w:r w:rsidRPr="00206ACB">
        <w:t>on</w:t>
      </w:r>
      <w:r w:rsidR="00AC466E" w:rsidRPr="00206ACB">
        <w:t xml:space="preserve"> </w:t>
      </w:r>
      <w:r w:rsidRPr="00206ACB">
        <w:t>chips</w:t>
      </w:r>
      <w:r w:rsidR="00AC466E" w:rsidRPr="00206ACB">
        <w:t xml:space="preserve"> </w:t>
      </w:r>
      <w:r w:rsidRPr="00206ACB">
        <w:t>separate</w:t>
      </w:r>
      <w:r w:rsidR="00AC466E" w:rsidRPr="00206ACB">
        <w:t xml:space="preserve"> </w:t>
      </w:r>
      <w:r w:rsidRPr="00206ACB">
        <w:t>from</w:t>
      </w:r>
      <w:r w:rsidR="00AC466E" w:rsidRPr="00206ACB">
        <w:t xml:space="preserve"> </w:t>
      </w:r>
      <w:r w:rsidRPr="00206ACB">
        <w:t>the</w:t>
      </w:r>
      <w:r w:rsidR="00AC466E" w:rsidRPr="00206ACB">
        <w:t xml:space="preserve"> </w:t>
      </w:r>
      <w:r w:rsidRPr="00206ACB">
        <w:t>main</w:t>
      </w:r>
      <w:r w:rsidR="00AC466E" w:rsidRPr="00206ACB">
        <w:t xml:space="preserve"> </w:t>
      </w:r>
      <w:r w:rsidRPr="00206ACB">
        <w:t>processing</w:t>
      </w:r>
      <w:r w:rsidR="00AC466E" w:rsidRPr="00206ACB">
        <w:t xml:space="preserve"> </w:t>
      </w:r>
      <w:r w:rsidRPr="00206ACB">
        <w:t>components,</w:t>
      </w:r>
      <w:r w:rsidR="00AC466E" w:rsidRPr="00206ACB">
        <w:t xml:space="preserve"> </w:t>
      </w:r>
      <w:r w:rsidRPr="00206ACB">
        <w:t>with</w:t>
      </w:r>
      <w:r w:rsidR="00AC466E" w:rsidRPr="00206ACB">
        <w:t xml:space="preserve"> </w:t>
      </w:r>
      <w:r w:rsidRPr="00206ACB">
        <w:t>no</w:t>
      </w:r>
      <w:r w:rsidR="00AC466E" w:rsidRPr="00206ACB">
        <w:t xml:space="preserve"> </w:t>
      </w:r>
      <w:r w:rsidRPr="00206ACB">
        <w:t>pre-programmed</w:t>
      </w:r>
      <w:r w:rsidR="00AC466E" w:rsidRPr="00206ACB">
        <w:t xml:space="preserve"> </w:t>
      </w:r>
      <w:r w:rsidRPr="00206ACB">
        <w:t>game</w:t>
      </w:r>
      <w:r w:rsidR="00AC466E" w:rsidRPr="00206ACB">
        <w:t xml:space="preserve"> </w:t>
      </w:r>
      <w:r w:rsidRPr="00206ACB">
        <w:t>code</w:t>
      </w:r>
      <w:r w:rsidR="00AC466E" w:rsidRPr="00206ACB">
        <w:t xml:space="preserve"> </w:t>
      </w:r>
      <w:r w:rsidRPr="00206ACB">
        <w:t>on</w:t>
      </w:r>
      <w:r w:rsidR="00AC466E" w:rsidRPr="00206ACB">
        <w:t xml:space="preserve"> </w:t>
      </w:r>
      <w:r w:rsidRPr="00206ACB">
        <w:t>the</w:t>
      </w:r>
      <w:r w:rsidR="00AC466E" w:rsidRPr="00206ACB">
        <w:t xml:space="preserve"> </w:t>
      </w:r>
      <w:r w:rsidRPr="00206ACB">
        <w:t>system</w:t>
      </w:r>
      <w:r w:rsidR="00AC466E" w:rsidRPr="00206ACB">
        <w:t xml:space="preserve"> </w:t>
      </w:r>
      <w:r w:rsidRPr="00206ACB">
        <w:t>itself.</w:t>
      </w:r>
    </w:p>
    <w:p w14:paraId="567348CD" w14:textId="1376A43B" w:rsidR="00854E92" w:rsidRPr="00206ACB" w:rsidRDefault="00854E92" w:rsidP="00BF4270">
      <w:r w:rsidRPr="00206ACB">
        <w:t>There</w:t>
      </w:r>
      <w:r w:rsidR="00AC466E" w:rsidRPr="00206ACB">
        <w:t xml:space="preserve"> </w:t>
      </w:r>
      <w:r w:rsidRPr="00206ACB">
        <w:t>was</w:t>
      </w:r>
      <w:r w:rsidR="00AC466E" w:rsidRPr="00206ACB">
        <w:t xml:space="preserve"> </w:t>
      </w:r>
      <w:r w:rsidRPr="00206ACB">
        <w:t>one</w:t>
      </w:r>
      <w:r w:rsidR="00AC466E" w:rsidRPr="00206ACB">
        <w:t xml:space="preserve"> </w:t>
      </w:r>
      <w:r w:rsidRPr="00206ACB">
        <w:t>major</w:t>
      </w:r>
      <w:r w:rsidR="00AC466E" w:rsidRPr="00206ACB">
        <w:t xml:space="preserve"> </w:t>
      </w:r>
      <w:r w:rsidRPr="00206ACB">
        <w:t>obstacle</w:t>
      </w:r>
      <w:r w:rsidR="00AC466E" w:rsidRPr="00206ACB">
        <w:t xml:space="preserve"> </w:t>
      </w:r>
      <w:r w:rsidRPr="00206ACB">
        <w:t>to</w:t>
      </w:r>
      <w:r w:rsidR="00AC466E" w:rsidRPr="00206ACB">
        <w:t xml:space="preserve"> </w:t>
      </w:r>
      <w:r w:rsidRPr="00206ACB">
        <w:t>creating</w:t>
      </w:r>
      <w:r w:rsidR="00AC466E" w:rsidRPr="00206ACB">
        <w:t xml:space="preserve"> </w:t>
      </w:r>
      <w:r w:rsidRPr="00206ACB">
        <w:t>such</w:t>
      </w:r>
      <w:r w:rsidR="00AC466E" w:rsidRPr="00206ACB">
        <w:t xml:space="preserve"> </w:t>
      </w:r>
      <w:r w:rsidRPr="00206ACB">
        <w:t>a</w:t>
      </w:r>
      <w:r w:rsidR="00AC466E" w:rsidRPr="00206ACB">
        <w:t xml:space="preserve"> </w:t>
      </w:r>
      <w:r w:rsidRPr="00206ACB">
        <w:t>system:</w:t>
      </w:r>
      <w:r w:rsidR="00AC466E" w:rsidRPr="00206ACB">
        <w:t xml:space="preserve"> </w:t>
      </w:r>
      <w:r w:rsidRPr="00206ACB">
        <w:t>cost.</w:t>
      </w:r>
      <w:r w:rsidR="00AC466E" w:rsidRPr="00206ACB">
        <w:t xml:space="preserve"> </w:t>
      </w:r>
      <w:r w:rsidRPr="00206ACB">
        <w:t>Video</w:t>
      </w:r>
      <w:r w:rsidR="00AC466E" w:rsidRPr="00206ACB">
        <w:t xml:space="preserve"> </w:t>
      </w:r>
      <w:r w:rsidRPr="00206ACB">
        <w:t>games,</w:t>
      </w:r>
      <w:r w:rsidR="00AC466E" w:rsidRPr="00206ACB">
        <w:t xml:space="preserve"> </w:t>
      </w:r>
      <w:r w:rsidRPr="00206ACB">
        <w:t>especially</w:t>
      </w:r>
      <w:r w:rsidR="00AC466E" w:rsidRPr="00206ACB">
        <w:t xml:space="preserve"> </w:t>
      </w:r>
      <w:r w:rsidRPr="00206ACB">
        <w:t>for</w:t>
      </w:r>
      <w:r w:rsidR="00AC466E" w:rsidRPr="00206ACB">
        <w:t xml:space="preserve"> </w:t>
      </w:r>
      <w:r w:rsidRPr="00206ACB">
        <w:t>the</w:t>
      </w:r>
      <w:r w:rsidR="00AC466E" w:rsidRPr="00206ACB">
        <w:t xml:space="preserve"> </w:t>
      </w:r>
      <w:r w:rsidRPr="00206ACB">
        <w:t>home,</w:t>
      </w:r>
      <w:r w:rsidR="00AC466E" w:rsidRPr="00206ACB">
        <w:t xml:space="preserve"> </w:t>
      </w:r>
      <w:r w:rsidRPr="00206ACB">
        <w:t>were</w:t>
      </w:r>
      <w:r w:rsidR="00AC466E" w:rsidRPr="00206ACB">
        <w:t xml:space="preserve"> </w:t>
      </w:r>
      <w:r w:rsidRPr="00206ACB">
        <w:t>marketed</w:t>
      </w:r>
      <w:r w:rsidR="00AC466E" w:rsidRPr="00206ACB">
        <w:t xml:space="preserve"> </w:t>
      </w:r>
      <w:r w:rsidRPr="00206ACB">
        <w:t>to</w:t>
      </w:r>
      <w:r w:rsidR="00AC466E" w:rsidRPr="00206ACB">
        <w:t xml:space="preserve"> </w:t>
      </w:r>
      <w:r w:rsidRPr="00206ACB">
        <w:t>families</w:t>
      </w:r>
      <w:r w:rsidR="00AC466E" w:rsidRPr="00206ACB">
        <w:t xml:space="preserve"> </w:t>
      </w:r>
      <w:r w:rsidRPr="00206ACB">
        <w:t>with</w:t>
      </w:r>
      <w:r w:rsidR="00AC466E" w:rsidRPr="00206ACB">
        <w:t xml:space="preserve"> </w:t>
      </w:r>
      <w:r w:rsidRPr="00206ACB">
        <w:t>children</w:t>
      </w:r>
      <w:r w:rsidR="00AC466E" w:rsidRPr="00206ACB">
        <w:t xml:space="preserve"> </w:t>
      </w:r>
      <w:r w:rsidRPr="00206ACB">
        <w:t>as</w:t>
      </w:r>
      <w:r w:rsidR="00AC466E" w:rsidRPr="00206ACB">
        <w:t xml:space="preserve"> </w:t>
      </w:r>
      <w:r w:rsidRPr="00206ACB">
        <w:t>a</w:t>
      </w:r>
      <w:r w:rsidR="00AC466E" w:rsidRPr="00206ACB">
        <w:t xml:space="preserve"> </w:t>
      </w:r>
      <w:r w:rsidRPr="00206ACB">
        <w:t>fun</w:t>
      </w:r>
      <w:r w:rsidR="00AC466E" w:rsidRPr="00206ACB">
        <w:t xml:space="preserve"> </w:t>
      </w:r>
      <w:r w:rsidRPr="00206ACB">
        <w:t>way</w:t>
      </w:r>
      <w:r w:rsidR="00AC466E" w:rsidRPr="00206ACB">
        <w:t xml:space="preserve"> </w:t>
      </w:r>
      <w:r w:rsidRPr="00206ACB">
        <w:t>to</w:t>
      </w:r>
      <w:r w:rsidR="00AC466E" w:rsidRPr="00206ACB">
        <w:t xml:space="preserve"> </w:t>
      </w:r>
      <w:r w:rsidRPr="00206ACB">
        <w:t>spend</w:t>
      </w:r>
      <w:r w:rsidR="00AC466E" w:rsidRPr="00206ACB">
        <w:t xml:space="preserve"> </w:t>
      </w:r>
      <w:r w:rsidRPr="00206ACB">
        <w:t>time</w:t>
      </w:r>
      <w:r w:rsidR="00AC466E" w:rsidRPr="00206ACB">
        <w:t xml:space="preserve"> </w:t>
      </w:r>
      <w:r w:rsidRPr="00206ACB">
        <w:t>together.</w:t>
      </w:r>
      <w:r w:rsidR="00AC466E" w:rsidRPr="00206ACB">
        <w:t xml:space="preserve"> </w:t>
      </w:r>
      <w:r w:rsidRPr="00206ACB">
        <w:t>If</w:t>
      </w:r>
      <w:r w:rsidR="00AC466E" w:rsidRPr="00206ACB">
        <w:t xml:space="preserve"> </w:t>
      </w:r>
      <w:r w:rsidRPr="00206ACB">
        <w:t>the</w:t>
      </w:r>
      <w:r w:rsidR="00AC466E" w:rsidRPr="00206ACB">
        <w:t xml:space="preserve"> </w:t>
      </w:r>
      <w:r w:rsidRPr="00206ACB">
        <w:t>machine</w:t>
      </w:r>
      <w:r w:rsidR="00AC466E" w:rsidRPr="00206ACB">
        <w:t xml:space="preserve"> </w:t>
      </w:r>
      <w:r w:rsidRPr="00206ACB">
        <w:t>were</w:t>
      </w:r>
      <w:r w:rsidR="00AC466E" w:rsidRPr="00206ACB">
        <w:t xml:space="preserve"> </w:t>
      </w:r>
      <w:r w:rsidRPr="00206ACB">
        <w:t>too</w:t>
      </w:r>
      <w:r w:rsidR="00AC466E" w:rsidRPr="00206ACB">
        <w:t xml:space="preserve"> </w:t>
      </w:r>
      <w:r w:rsidRPr="00206ACB">
        <w:t>expensive,</w:t>
      </w:r>
      <w:r w:rsidR="00AC466E" w:rsidRPr="00206ACB">
        <w:t xml:space="preserve"> </w:t>
      </w:r>
      <w:r w:rsidRPr="00206ACB">
        <w:t>parents</w:t>
      </w:r>
      <w:r w:rsidR="00AC466E" w:rsidRPr="00206ACB">
        <w:t xml:space="preserve"> </w:t>
      </w:r>
      <w:r w:rsidRPr="00206ACB">
        <w:t>would</w:t>
      </w:r>
      <w:r w:rsidR="00AC466E" w:rsidRPr="00206ACB">
        <w:t xml:space="preserve"> </w:t>
      </w:r>
      <w:r w:rsidRPr="00206ACB">
        <w:t>not</w:t>
      </w:r>
      <w:r w:rsidR="00AC466E" w:rsidRPr="00206ACB">
        <w:t xml:space="preserve"> </w:t>
      </w:r>
      <w:r w:rsidRPr="00206ACB">
        <w:t>consider</w:t>
      </w:r>
      <w:r w:rsidR="00AC466E" w:rsidRPr="00206ACB">
        <w:t xml:space="preserve"> </w:t>
      </w:r>
      <w:r w:rsidRPr="00206ACB">
        <w:t>buying</w:t>
      </w:r>
      <w:r w:rsidR="00AC466E" w:rsidRPr="00206ACB">
        <w:t xml:space="preserve"> </w:t>
      </w:r>
      <w:r w:rsidRPr="00206ACB">
        <w:t>it,</w:t>
      </w:r>
      <w:r w:rsidR="00AC466E" w:rsidRPr="00206ACB">
        <w:t xml:space="preserve"> </w:t>
      </w:r>
      <w:r w:rsidRPr="00206ACB">
        <w:t>no</w:t>
      </w:r>
      <w:r w:rsidR="00AC466E" w:rsidRPr="00206ACB">
        <w:t xml:space="preserve"> </w:t>
      </w:r>
      <w:r w:rsidRPr="00206ACB">
        <w:t>matter</w:t>
      </w:r>
      <w:r w:rsidR="00AC466E" w:rsidRPr="00206ACB">
        <w:t xml:space="preserve"> </w:t>
      </w:r>
      <w:r w:rsidRPr="00206ACB">
        <w:t>how</w:t>
      </w:r>
      <w:r w:rsidR="00AC466E" w:rsidRPr="00206ACB">
        <w:t xml:space="preserve"> </w:t>
      </w:r>
      <w:r w:rsidRPr="00206ACB">
        <w:t>good</w:t>
      </w:r>
      <w:r w:rsidR="00AC466E" w:rsidRPr="00206ACB">
        <w:t xml:space="preserve"> </w:t>
      </w:r>
      <w:r w:rsidRPr="00206ACB">
        <w:t>its</w:t>
      </w:r>
      <w:r w:rsidR="00AC466E" w:rsidRPr="00206ACB">
        <w:t xml:space="preserve"> </w:t>
      </w:r>
      <w:r w:rsidRPr="00206ACB">
        <w:t>games</w:t>
      </w:r>
      <w:r w:rsidR="00AC466E" w:rsidRPr="00206ACB">
        <w:t xml:space="preserve"> </w:t>
      </w:r>
      <w:r w:rsidRPr="00206ACB">
        <w:t>were.</w:t>
      </w:r>
      <w:r w:rsidR="00AC466E" w:rsidRPr="00206ACB">
        <w:t xml:space="preserve"> </w:t>
      </w:r>
      <w:r w:rsidRPr="00206ACB">
        <w:t>No</w:t>
      </w:r>
      <w:r w:rsidR="00AC466E" w:rsidRPr="00206ACB">
        <w:t xml:space="preserve"> </w:t>
      </w:r>
      <w:r w:rsidRPr="00206ACB">
        <w:t>parent</w:t>
      </w:r>
      <w:r w:rsidR="00AC466E" w:rsidRPr="00206ACB">
        <w:t xml:space="preserve"> </w:t>
      </w:r>
      <w:r w:rsidRPr="00206ACB">
        <w:t>would</w:t>
      </w:r>
      <w:r w:rsidR="00AC466E" w:rsidRPr="00206ACB">
        <w:t xml:space="preserve"> </w:t>
      </w:r>
      <w:r w:rsidRPr="00206ACB">
        <w:t>be</w:t>
      </w:r>
      <w:r w:rsidR="00AC466E" w:rsidRPr="00206ACB">
        <w:t xml:space="preserve"> </w:t>
      </w:r>
      <w:r w:rsidRPr="00206ACB">
        <w:t>willing</w:t>
      </w:r>
      <w:r w:rsidR="00AC466E" w:rsidRPr="00206ACB">
        <w:t xml:space="preserve"> </w:t>
      </w:r>
      <w:r w:rsidRPr="00206ACB">
        <w:t>to</w:t>
      </w:r>
      <w:r w:rsidR="00AC466E" w:rsidRPr="00206ACB">
        <w:t xml:space="preserve"> </w:t>
      </w:r>
      <w:r w:rsidRPr="00206ACB">
        <w:t>spend</w:t>
      </w:r>
      <w:r w:rsidR="00AC466E" w:rsidRPr="00206ACB">
        <w:t xml:space="preserve"> </w:t>
      </w:r>
      <w:r w:rsidRPr="00206ACB">
        <w:t>$871</w:t>
      </w:r>
      <w:r w:rsidR="00AC466E" w:rsidRPr="00206ACB">
        <w:t xml:space="preserve"> </w:t>
      </w:r>
      <w:r w:rsidRPr="00206ACB">
        <w:t>for</w:t>
      </w:r>
      <w:r w:rsidR="00AC466E" w:rsidRPr="00206ACB">
        <w:t xml:space="preserve"> </w:t>
      </w:r>
      <w:r w:rsidRPr="00206ACB">
        <w:t>a</w:t>
      </w:r>
      <w:r w:rsidR="00AC466E" w:rsidRPr="00206ACB">
        <w:t xml:space="preserve"> </w:t>
      </w:r>
      <w:r w:rsidRPr="00206ACB">
        <w:t>home</w:t>
      </w:r>
      <w:r w:rsidR="00AC466E" w:rsidRPr="00206ACB">
        <w:t xml:space="preserve"> </w:t>
      </w:r>
      <w:r w:rsidRPr="00206ACB">
        <w:t>system,</w:t>
      </w:r>
      <w:r w:rsidR="00AC466E" w:rsidRPr="00206ACB">
        <w:t xml:space="preserve"> </w:t>
      </w:r>
      <w:r w:rsidRPr="00206ACB">
        <w:t>so</w:t>
      </w:r>
      <w:r w:rsidR="00AC466E" w:rsidRPr="00206ACB">
        <w:t xml:space="preserve"> </w:t>
      </w:r>
      <w:r w:rsidRPr="00206ACB">
        <w:t>Nintendo</w:t>
      </w:r>
      <w:r w:rsidR="00AC466E" w:rsidRPr="00206ACB">
        <w:t xml:space="preserve"> </w:t>
      </w:r>
      <w:r w:rsidRPr="00206ACB">
        <w:t>R&amp;D</w:t>
      </w:r>
      <w:r w:rsidR="00AC466E" w:rsidRPr="00206ACB">
        <w:t xml:space="preserve"> </w:t>
      </w:r>
      <w:r w:rsidRPr="00206ACB">
        <w:t>had</w:t>
      </w:r>
      <w:r w:rsidR="00AC466E" w:rsidRPr="00206ACB">
        <w:t xml:space="preserve"> </w:t>
      </w:r>
      <w:r w:rsidRPr="00206ACB">
        <w:t>to</w:t>
      </w:r>
      <w:r w:rsidR="00AC466E" w:rsidRPr="00206ACB">
        <w:t xml:space="preserve"> </w:t>
      </w:r>
      <w:r w:rsidRPr="00206ACB">
        <w:t>find</w:t>
      </w:r>
      <w:r w:rsidR="00AC466E" w:rsidRPr="00206ACB">
        <w:t xml:space="preserve"> </w:t>
      </w:r>
      <w:r w:rsidRPr="00206ACB">
        <w:t>a</w:t>
      </w:r>
      <w:r w:rsidR="00AC466E" w:rsidRPr="00206ACB">
        <w:t xml:space="preserve"> </w:t>
      </w:r>
      <w:r w:rsidRPr="00206ACB">
        <w:t>way</w:t>
      </w:r>
      <w:r w:rsidR="00AC466E" w:rsidRPr="00206ACB">
        <w:t xml:space="preserve"> </w:t>
      </w:r>
      <w:r w:rsidRPr="00206ACB">
        <w:t>to</w:t>
      </w:r>
      <w:r w:rsidR="00AC466E" w:rsidRPr="00206ACB">
        <w:t xml:space="preserve"> </w:t>
      </w:r>
      <w:r w:rsidRPr="00206ACB">
        <w:t>make</w:t>
      </w:r>
      <w:r w:rsidR="00AC466E" w:rsidRPr="00206ACB">
        <w:t xml:space="preserve"> </w:t>
      </w:r>
      <w:r w:rsidRPr="00206ACB">
        <w:t>the</w:t>
      </w:r>
      <w:r w:rsidR="00AC466E" w:rsidRPr="00206ACB">
        <w:t xml:space="preserve"> </w:t>
      </w:r>
      <w:r w:rsidRPr="00206ACB">
        <w:t>Donkey</w:t>
      </w:r>
      <w:r w:rsidR="00AC466E" w:rsidRPr="00206ACB">
        <w:t xml:space="preserve"> </w:t>
      </w:r>
      <w:r w:rsidRPr="00206ACB">
        <w:t>Kong</w:t>
      </w:r>
      <w:r w:rsidR="00AC466E" w:rsidRPr="00206ACB">
        <w:t xml:space="preserve"> </w:t>
      </w:r>
      <w:r w:rsidRPr="00206ACB">
        <w:t>arcade</w:t>
      </w:r>
      <w:r w:rsidR="00AC466E" w:rsidRPr="00206ACB">
        <w:t xml:space="preserve"> </w:t>
      </w:r>
      <w:r w:rsidRPr="00206ACB">
        <w:t>cabinet</w:t>
      </w:r>
      <w:r w:rsidR="00AC466E" w:rsidRPr="00206ACB">
        <w:t xml:space="preserve"> </w:t>
      </w:r>
      <w:r w:rsidRPr="00206ACB">
        <w:t>for</w:t>
      </w:r>
      <w:r w:rsidR="00AC466E" w:rsidRPr="00206ACB">
        <w:t xml:space="preserve"> </w:t>
      </w:r>
      <w:r w:rsidRPr="00206ACB">
        <w:t>less.</w:t>
      </w:r>
      <w:r w:rsidR="00AC466E" w:rsidRPr="00206ACB">
        <w:t xml:space="preserve"> </w:t>
      </w:r>
      <w:r w:rsidRPr="00206ACB">
        <w:t>Yamauchi's</w:t>
      </w:r>
      <w:r w:rsidR="00AC466E" w:rsidRPr="00206ACB">
        <w:t xml:space="preserve"> </w:t>
      </w:r>
      <w:r w:rsidRPr="00206ACB">
        <w:t>goal</w:t>
      </w:r>
      <w:r w:rsidR="00AC466E" w:rsidRPr="00206ACB">
        <w:t xml:space="preserve"> </w:t>
      </w:r>
      <w:r w:rsidRPr="00206ACB">
        <w:t>was</w:t>
      </w:r>
      <w:r w:rsidR="00AC466E" w:rsidRPr="00206ACB">
        <w:t xml:space="preserve"> </w:t>
      </w:r>
      <w:r w:rsidRPr="00206ACB">
        <w:t>a</w:t>
      </w:r>
      <w:r w:rsidR="00AC466E" w:rsidRPr="00206ACB">
        <w:t xml:space="preserve"> </w:t>
      </w:r>
      <w:r w:rsidRPr="00206ACB">
        <w:t>system</w:t>
      </w:r>
      <w:r w:rsidR="00AC466E" w:rsidRPr="00206ACB">
        <w:t xml:space="preserve"> </w:t>
      </w:r>
      <w:r w:rsidRPr="00206ACB">
        <w:t>powerful</w:t>
      </w:r>
      <w:r w:rsidR="00AC466E" w:rsidRPr="00206ACB">
        <w:t xml:space="preserve"> </w:t>
      </w:r>
      <w:r w:rsidRPr="00206ACB">
        <w:t>enough</w:t>
      </w:r>
      <w:r w:rsidR="00AC466E" w:rsidRPr="00206ACB">
        <w:t xml:space="preserve"> </w:t>
      </w:r>
      <w:r w:rsidRPr="00206ACB">
        <w:t>to</w:t>
      </w:r>
      <w:r w:rsidR="00AC466E" w:rsidRPr="00206ACB">
        <w:t xml:space="preserve"> </w:t>
      </w:r>
      <w:r w:rsidRPr="00206ACB">
        <w:t>play</w:t>
      </w:r>
      <w:r w:rsidR="00AC466E" w:rsidRPr="00206ACB">
        <w:t xml:space="preserve"> </w:t>
      </w:r>
      <w:r w:rsidRPr="00206ACB">
        <w:t>Donkey</w:t>
      </w:r>
      <w:r w:rsidR="00AC466E" w:rsidRPr="00206ACB">
        <w:t xml:space="preserve"> </w:t>
      </w:r>
      <w:r w:rsidRPr="00206ACB">
        <w:t>Kong</w:t>
      </w:r>
      <w:r w:rsidR="00AC466E" w:rsidRPr="00206ACB">
        <w:t xml:space="preserve"> </w:t>
      </w:r>
      <w:r w:rsidRPr="00206ACB">
        <w:t>in</w:t>
      </w:r>
      <w:r w:rsidR="00AC466E" w:rsidRPr="00206ACB">
        <w:t xml:space="preserve"> </w:t>
      </w:r>
      <w:r w:rsidRPr="00206ACB">
        <w:t>the</w:t>
      </w:r>
      <w:r w:rsidR="00AC466E" w:rsidRPr="00206ACB">
        <w:t xml:space="preserve"> </w:t>
      </w:r>
      <w:r w:rsidRPr="00206ACB">
        <w:t>home,</w:t>
      </w:r>
      <w:r w:rsidR="00AC466E" w:rsidRPr="00206ACB">
        <w:t xml:space="preserve"> </w:t>
      </w:r>
      <w:r w:rsidRPr="00206ACB">
        <w:t>but</w:t>
      </w:r>
      <w:r w:rsidR="00AC466E" w:rsidRPr="00206ACB">
        <w:t xml:space="preserve"> </w:t>
      </w:r>
      <w:r w:rsidRPr="00206ACB">
        <w:t>able</w:t>
      </w:r>
      <w:r w:rsidR="00AC466E" w:rsidRPr="00206ACB">
        <w:t xml:space="preserve"> </w:t>
      </w:r>
      <w:r w:rsidRPr="00206ACB">
        <w:t>to</w:t>
      </w:r>
      <w:r w:rsidR="00AC466E" w:rsidRPr="00206ACB">
        <w:t xml:space="preserve"> </w:t>
      </w:r>
      <w:r w:rsidRPr="00206ACB">
        <w:t>sell</w:t>
      </w:r>
      <w:r w:rsidR="00AC466E" w:rsidRPr="00206ACB">
        <w:t xml:space="preserve"> </w:t>
      </w:r>
      <w:r w:rsidRPr="00206ACB">
        <w:t>for</w:t>
      </w:r>
      <w:r w:rsidR="00AC466E" w:rsidRPr="00206ACB">
        <w:t xml:space="preserve"> </w:t>
      </w:r>
      <w:r w:rsidRPr="00206ACB">
        <w:t>a</w:t>
      </w:r>
      <w:r w:rsidR="00AC466E" w:rsidRPr="00206ACB">
        <w:t xml:space="preserve"> </w:t>
      </w:r>
      <w:r w:rsidRPr="00206ACB">
        <w:t>mind-boggling</w:t>
      </w:r>
      <w:r w:rsidR="00AC466E" w:rsidRPr="00206ACB">
        <w:t xml:space="preserve"> </w:t>
      </w:r>
      <w:r w:rsidRPr="00206ACB">
        <w:t>¥9,800</w:t>
      </w:r>
      <w:r w:rsidR="00AC466E" w:rsidRPr="00206ACB">
        <w:t xml:space="preserve"> </w:t>
      </w:r>
      <w:r w:rsidRPr="00206ACB">
        <w:t>(equivalent</w:t>
      </w:r>
      <w:r w:rsidR="00AC466E" w:rsidRPr="00206ACB">
        <w:t xml:space="preserve"> </w:t>
      </w:r>
      <w:r w:rsidRPr="00206ACB">
        <w:t>to</w:t>
      </w:r>
      <w:r w:rsidR="00AC466E" w:rsidRPr="00206ACB">
        <w:t xml:space="preserve"> </w:t>
      </w:r>
      <w:r w:rsidRPr="00206ACB">
        <w:t>about</w:t>
      </w:r>
      <w:r w:rsidR="00AC466E" w:rsidRPr="00206ACB">
        <w:t xml:space="preserve"> </w:t>
      </w:r>
      <w:r w:rsidRPr="00206ACB">
        <w:t>$40</w:t>
      </w:r>
      <w:r w:rsidR="00AC466E" w:rsidRPr="00206ACB">
        <w:t xml:space="preserve"> </w:t>
      </w:r>
      <w:r w:rsidRPr="00206ACB">
        <w:t>USD).</w:t>
      </w:r>
    </w:p>
    <w:p w14:paraId="173A1F30" w14:textId="53605709" w:rsidR="007D4E83" w:rsidRPr="00206ACB" w:rsidRDefault="00854E92" w:rsidP="00BF4270">
      <w:r w:rsidRPr="00206ACB">
        <w:t>To</w:t>
      </w:r>
      <w:r w:rsidR="00AC466E" w:rsidRPr="00206ACB">
        <w:t xml:space="preserve"> </w:t>
      </w:r>
      <w:r w:rsidRPr="00206ACB">
        <w:t>meet</w:t>
      </w:r>
      <w:r w:rsidR="00AC466E" w:rsidRPr="00206ACB">
        <w:t xml:space="preserve"> </w:t>
      </w:r>
      <w:r w:rsidRPr="00206ACB">
        <w:t>that</w:t>
      </w:r>
      <w:r w:rsidR="00AC466E" w:rsidRPr="00206ACB">
        <w:t xml:space="preserve"> </w:t>
      </w:r>
      <w:r w:rsidRPr="00206ACB">
        <w:t>price</w:t>
      </w:r>
      <w:r w:rsidR="00AC466E" w:rsidRPr="00206ACB">
        <w:t xml:space="preserve"> </w:t>
      </w:r>
      <w:r w:rsidRPr="00206ACB">
        <w:t>target,</w:t>
      </w:r>
      <w:r w:rsidR="00AC466E" w:rsidRPr="00206ACB">
        <w:t xml:space="preserve"> </w:t>
      </w:r>
      <w:r w:rsidRPr="00206ACB">
        <w:t>Nintendo</w:t>
      </w:r>
      <w:r w:rsidR="00AC466E" w:rsidRPr="00206ACB">
        <w:t xml:space="preserve"> </w:t>
      </w:r>
      <w:r w:rsidRPr="00206ACB">
        <w:t>R&amp;D</w:t>
      </w:r>
      <w:r w:rsidR="00AC466E" w:rsidRPr="00206ACB">
        <w:t xml:space="preserve"> </w:t>
      </w:r>
      <w:r w:rsidRPr="00206ACB">
        <w:t>started</w:t>
      </w:r>
      <w:r w:rsidR="00AC466E" w:rsidRPr="00206ACB">
        <w:t xml:space="preserve"> </w:t>
      </w:r>
      <w:r w:rsidRPr="00206ACB">
        <w:t>with</w:t>
      </w:r>
      <w:r w:rsidR="00AC466E" w:rsidRPr="00206ACB">
        <w:t xml:space="preserve"> </w:t>
      </w:r>
      <w:r w:rsidRPr="00206ACB">
        <w:t>the</w:t>
      </w:r>
      <w:r w:rsidR="00AC466E" w:rsidRPr="00206ACB">
        <w:t xml:space="preserve"> </w:t>
      </w:r>
      <w:r w:rsidRPr="00206ACB">
        <w:t>system's</w:t>
      </w:r>
      <w:r w:rsidR="00AC466E" w:rsidRPr="00206ACB">
        <w:t xml:space="preserve"> </w:t>
      </w:r>
      <w:r w:rsidRPr="00206ACB">
        <w:t>processor.</w:t>
      </w:r>
      <w:r w:rsidR="00AC466E" w:rsidRPr="00206ACB">
        <w:t xml:space="preserve"> </w:t>
      </w:r>
      <w:r w:rsidRPr="00206ACB">
        <w:t>The</w:t>
      </w:r>
      <w:r w:rsidR="00AC466E" w:rsidRPr="00206ACB">
        <w:t xml:space="preserve"> </w:t>
      </w:r>
      <w:r w:rsidRPr="00206ACB">
        <w:t>Donkey</w:t>
      </w:r>
      <w:r w:rsidR="00AC466E" w:rsidRPr="00206ACB">
        <w:t xml:space="preserve"> </w:t>
      </w:r>
      <w:r w:rsidRPr="00206ACB">
        <w:t>Kong</w:t>
      </w:r>
      <w:r w:rsidR="00AC466E" w:rsidRPr="00206ACB">
        <w:t xml:space="preserve"> </w:t>
      </w:r>
      <w:r w:rsidRPr="00206ACB">
        <w:t>arcade</w:t>
      </w:r>
      <w:r w:rsidR="00AC466E" w:rsidRPr="00206ACB">
        <w:t xml:space="preserve"> </w:t>
      </w:r>
      <w:r w:rsidRPr="00206ACB">
        <w:t>machine</w:t>
      </w:r>
      <w:r w:rsidR="00AC466E" w:rsidRPr="00206ACB">
        <w:t xml:space="preserve"> </w:t>
      </w:r>
      <w:r w:rsidRPr="00206ACB">
        <w:t>used,</w:t>
      </w:r>
      <w:r w:rsidR="00AC466E" w:rsidRPr="00206ACB">
        <w:t xml:space="preserve"> </w:t>
      </w:r>
      <w:r w:rsidRPr="00206ACB">
        <w:t>at</w:t>
      </w:r>
      <w:r w:rsidR="00AC466E" w:rsidRPr="00206ACB">
        <w:t xml:space="preserve"> </w:t>
      </w:r>
      <w:r w:rsidRPr="00206ACB">
        <w:t>its</w:t>
      </w:r>
      <w:r w:rsidR="00AC466E" w:rsidRPr="00206ACB">
        <w:t xml:space="preserve"> </w:t>
      </w:r>
      <w:r w:rsidRPr="00206ACB">
        <w:t>core,</w:t>
      </w:r>
      <w:r w:rsidR="00AC466E" w:rsidRPr="00206ACB">
        <w:t xml:space="preserve"> </w:t>
      </w:r>
      <w:r w:rsidRPr="00206ACB">
        <w:t>a</w:t>
      </w:r>
      <w:r w:rsidR="00AC466E" w:rsidRPr="00206ACB">
        <w:t xml:space="preserve"> </w:t>
      </w:r>
      <w:r w:rsidRPr="00206ACB">
        <w:t>Zilog</w:t>
      </w:r>
      <w:r w:rsidR="00AC466E" w:rsidRPr="00206ACB">
        <w:t xml:space="preserve"> </w:t>
      </w:r>
      <w:r w:rsidRPr="00206ACB">
        <w:t>Z80</w:t>
      </w:r>
      <w:r w:rsidR="00AC466E" w:rsidRPr="00206ACB">
        <w:t xml:space="preserve"> </w:t>
      </w:r>
      <w:r w:rsidRPr="00206ACB">
        <w:t>processor</w:t>
      </w:r>
      <w:r w:rsidR="00AC466E" w:rsidRPr="00206ACB">
        <w:t xml:space="preserve"> </w:t>
      </w:r>
      <w:r w:rsidR="007D4E83" w:rsidRPr="00206ACB">
        <w:t>,</w:t>
      </w:r>
      <w:r w:rsidR="00AC466E" w:rsidRPr="00206ACB">
        <w:t xml:space="preserve"> </w:t>
      </w:r>
      <w:r w:rsidR="007D4E83" w:rsidRPr="00206ACB">
        <w:t>developed</w:t>
      </w:r>
      <w:r w:rsidR="00AC466E" w:rsidRPr="00206ACB">
        <w:t xml:space="preserve"> </w:t>
      </w:r>
      <w:r w:rsidR="007D4E83" w:rsidRPr="00206ACB">
        <w:t>by</w:t>
      </w:r>
      <w:r w:rsidR="00AC466E" w:rsidRPr="00206ACB">
        <w:t xml:space="preserve"> </w:t>
      </w:r>
      <w:r w:rsidR="007D4E83" w:rsidRPr="00206ACB">
        <w:t>a</w:t>
      </w:r>
      <w:r w:rsidR="00AC466E" w:rsidRPr="00206ACB">
        <w:t xml:space="preserve"> </w:t>
      </w:r>
      <w:r w:rsidR="007D4E83" w:rsidRPr="00206ACB">
        <w:t>group</w:t>
      </w:r>
      <w:r w:rsidR="00AC466E" w:rsidRPr="00206ACB">
        <w:t xml:space="preserve"> </w:t>
      </w:r>
      <w:r w:rsidR="007D4E83" w:rsidRPr="00206ACB">
        <w:t>of</w:t>
      </w:r>
      <w:r w:rsidR="00AC466E" w:rsidRPr="00206ACB">
        <w:t xml:space="preserve"> </w:t>
      </w:r>
      <w:r w:rsidR="007D4E83" w:rsidRPr="00206ACB">
        <w:t>former</w:t>
      </w:r>
      <w:r w:rsidR="00AC466E" w:rsidRPr="00206ACB">
        <w:t xml:space="preserve"> </w:t>
      </w:r>
      <w:r w:rsidR="007D4E83" w:rsidRPr="00206ACB">
        <w:t>Intel</w:t>
      </w:r>
      <w:r w:rsidR="00AC466E" w:rsidRPr="00206ACB">
        <w:t xml:space="preserve"> </w:t>
      </w:r>
      <w:r w:rsidR="007D4E83" w:rsidRPr="00206ACB">
        <w:t>engineers</w:t>
      </w:r>
      <w:r w:rsidR="00AC466E" w:rsidRPr="00206ACB">
        <w:t xml:space="preserve"> </w:t>
      </w:r>
      <w:r w:rsidR="007D4E83" w:rsidRPr="00206ACB">
        <w:t>who</w:t>
      </w:r>
      <w:r w:rsidR="00AC466E" w:rsidRPr="00206ACB">
        <w:t xml:space="preserve"> </w:t>
      </w:r>
      <w:r w:rsidR="007D4E83" w:rsidRPr="00206ACB">
        <w:t>attempted</w:t>
      </w:r>
      <w:r w:rsidR="00AC466E" w:rsidRPr="00206ACB">
        <w:t xml:space="preserve"> </w:t>
      </w:r>
      <w:r w:rsidR="007D4E83" w:rsidRPr="00206ACB">
        <w:t>to</w:t>
      </w:r>
      <w:r w:rsidR="00AC466E" w:rsidRPr="00206ACB">
        <w:t xml:space="preserve"> </w:t>
      </w:r>
      <w:r w:rsidR="007D4E83" w:rsidRPr="00206ACB">
        <w:t>take</w:t>
      </w:r>
      <w:r w:rsidR="00AC466E" w:rsidRPr="00206ACB">
        <w:t xml:space="preserve"> </w:t>
      </w:r>
      <w:r w:rsidR="007D4E83" w:rsidRPr="00206ACB">
        <w:t>all</w:t>
      </w:r>
      <w:r w:rsidR="00AC466E" w:rsidRPr="00206ACB">
        <w:t xml:space="preserve"> </w:t>
      </w:r>
      <w:r w:rsidR="007D4E83" w:rsidRPr="00206ACB">
        <w:t>of</w:t>
      </w:r>
      <w:r w:rsidR="00AC466E" w:rsidRPr="00206ACB">
        <w:t xml:space="preserve"> </w:t>
      </w:r>
      <w:r w:rsidR="007D4E83" w:rsidRPr="00206ACB">
        <w:t>the</w:t>
      </w:r>
      <w:r w:rsidR="00AC466E" w:rsidRPr="00206ACB">
        <w:t xml:space="preserve"> </w:t>
      </w:r>
      <w:r w:rsidR="007D4E83" w:rsidRPr="00206ACB">
        <w:t>great</w:t>
      </w:r>
      <w:r w:rsidR="00AC466E" w:rsidRPr="00206ACB">
        <w:t xml:space="preserve"> </w:t>
      </w:r>
      <w:r w:rsidR="007D4E83" w:rsidRPr="00206ACB">
        <w:t>features</w:t>
      </w:r>
      <w:r w:rsidR="00AC466E" w:rsidRPr="00206ACB">
        <w:t xml:space="preserve"> </w:t>
      </w:r>
      <w:r w:rsidR="007D4E83" w:rsidRPr="00206ACB">
        <w:t>of</w:t>
      </w:r>
      <w:r w:rsidR="00AC466E" w:rsidRPr="00206ACB">
        <w:t xml:space="preserve"> </w:t>
      </w:r>
      <w:r w:rsidR="007D4E83" w:rsidRPr="00206ACB">
        <w:t>the</w:t>
      </w:r>
      <w:r w:rsidR="00AC466E" w:rsidRPr="00206ACB">
        <w:t xml:space="preserve"> </w:t>
      </w:r>
      <w:r w:rsidR="007D4E83" w:rsidRPr="00206ACB">
        <w:t>Intel</w:t>
      </w:r>
      <w:r w:rsidR="00AC466E" w:rsidRPr="00206ACB">
        <w:t xml:space="preserve"> </w:t>
      </w:r>
      <w:r w:rsidR="007D4E83" w:rsidRPr="00206ACB">
        <w:t>8080</w:t>
      </w:r>
      <w:r w:rsidR="00AC466E" w:rsidRPr="00206ACB">
        <w:t xml:space="preserve"> </w:t>
      </w:r>
      <w:r w:rsidR="007D4E83" w:rsidRPr="00206ACB">
        <w:t>series</w:t>
      </w:r>
      <w:r w:rsidR="00AC466E" w:rsidRPr="00206ACB">
        <w:t xml:space="preserve"> </w:t>
      </w:r>
      <w:r w:rsidR="007D4E83" w:rsidRPr="00206ACB">
        <w:t>of</w:t>
      </w:r>
      <w:r w:rsidR="00AC466E" w:rsidRPr="00206ACB">
        <w:t xml:space="preserve"> </w:t>
      </w:r>
      <w:r w:rsidR="007D4E83" w:rsidRPr="00206ACB">
        <w:t>processors</w:t>
      </w:r>
      <w:r w:rsidR="00AC466E" w:rsidRPr="00206ACB">
        <w:t xml:space="preserve"> </w:t>
      </w:r>
      <w:r w:rsidR="007D4E83" w:rsidRPr="00206ACB">
        <w:t>and</w:t>
      </w:r>
      <w:r w:rsidR="00AC466E" w:rsidRPr="00206ACB">
        <w:t xml:space="preserve"> </w:t>
      </w:r>
      <w:r w:rsidR="007D4E83" w:rsidRPr="00206ACB">
        <w:t>implement</w:t>
      </w:r>
      <w:r w:rsidR="00AC466E" w:rsidRPr="00206ACB">
        <w:t xml:space="preserve"> </w:t>
      </w:r>
      <w:r w:rsidR="007D4E83" w:rsidRPr="00206ACB">
        <w:t>them</w:t>
      </w:r>
      <w:r w:rsidR="00AC466E" w:rsidRPr="00206ACB">
        <w:t xml:space="preserve"> </w:t>
      </w:r>
      <w:r w:rsidR="007D4E83" w:rsidRPr="00206ACB">
        <w:t>in</w:t>
      </w:r>
      <w:r w:rsidR="00AC466E" w:rsidRPr="00206ACB">
        <w:t xml:space="preserve"> </w:t>
      </w:r>
      <w:r w:rsidR="007D4E83" w:rsidRPr="00206ACB">
        <w:t>a</w:t>
      </w:r>
      <w:r w:rsidR="00AC466E" w:rsidRPr="00206ACB">
        <w:t xml:space="preserve"> </w:t>
      </w:r>
      <w:r w:rsidR="007D4E83" w:rsidRPr="00206ACB">
        <w:t>smaller,</w:t>
      </w:r>
      <w:r w:rsidR="00AC466E" w:rsidRPr="00206ACB">
        <w:t xml:space="preserve"> </w:t>
      </w:r>
      <w:r w:rsidR="007D4E83" w:rsidRPr="00206ACB">
        <w:t>faster,</w:t>
      </w:r>
      <w:r w:rsidR="00AC466E" w:rsidRPr="00206ACB">
        <w:t xml:space="preserve"> </w:t>
      </w:r>
      <w:r w:rsidR="007D4E83" w:rsidRPr="00206ACB">
        <w:t>and</w:t>
      </w:r>
      <w:r w:rsidR="00AC466E" w:rsidRPr="00206ACB">
        <w:t xml:space="preserve"> </w:t>
      </w:r>
      <w:r w:rsidR="007D4E83" w:rsidRPr="00206ACB">
        <w:t>cheaper</w:t>
      </w:r>
      <w:r w:rsidR="00AC466E" w:rsidRPr="00206ACB">
        <w:t xml:space="preserve"> </w:t>
      </w:r>
      <w:r w:rsidR="007D4E83" w:rsidRPr="00206ACB">
        <w:t>package.</w:t>
      </w:r>
      <w:r w:rsidR="00AC466E" w:rsidRPr="00206ACB">
        <w:t xml:space="preserve"> </w:t>
      </w:r>
      <w:r w:rsidR="007D4E83" w:rsidRPr="00206ACB">
        <w:t>The</w:t>
      </w:r>
      <w:r w:rsidR="00AC466E" w:rsidRPr="00206ACB">
        <w:t xml:space="preserve"> </w:t>
      </w:r>
      <w:r w:rsidR="007D4E83" w:rsidRPr="00206ACB">
        <w:t>Z80</w:t>
      </w:r>
      <w:r w:rsidR="00AC466E" w:rsidRPr="00206ACB">
        <w:t xml:space="preserve"> </w:t>
      </w:r>
      <w:r w:rsidR="007D4E83" w:rsidRPr="00206ACB">
        <w:t>was</w:t>
      </w:r>
      <w:r w:rsidR="00AC466E" w:rsidRPr="00206ACB">
        <w:t xml:space="preserve"> </w:t>
      </w:r>
      <w:r w:rsidR="007D4E83" w:rsidRPr="00206ACB">
        <w:t>everywhere</w:t>
      </w:r>
      <w:r w:rsidR="00AC466E" w:rsidRPr="00206ACB">
        <w:t xml:space="preserve"> </w:t>
      </w:r>
      <w:r w:rsidR="007D4E83" w:rsidRPr="00206ACB">
        <w:t>in</w:t>
      </w:r>
      <w:r w:rsidR="00AC466E" w:rsidRPr="00206ACB">
        <w:t xml:space="preserve"> </w:t>
      </w:r>
      <w:r w:rsidR="007D4E83" w:rsidRPr="00206ACB">
        <w:t>the</w:t>
      </w:r>
      <w:r w:rsidR="00AC466E" w:rsidRPr="00206ACB">
        <w:t xml:space="preserve"> </w:t>
      </w:r>
      <w:r w:rsidR="007D4E83" w:rsidRPr="00206ACB">
        <w:t>Japanese</w:t>
      </w:r>
      <w:r w:rsidR="00AC466E" w:rsidRPr="00206ACB">
        <w:t xml:space="preserve"> </w:t>
      </w:r>
      <w:r w:rsidR="007D4E83" w:rsidRPr="00206ACB">
        <w:t>computer</w:t>
      </w:r>
      <w:r w:rsidR="00AC466E" w:rsidRPr="00206ACB">
        <w:t xml:space="preserve"> </w:t>
      </w:r>
      <w:r w:rsidR="007D4E83" w:rsidRPr="00206ACB">
        <w:t>market,</w:t>
      </w:r>
      <w:r w:rsidR="00AC466E" w:rsidRPr="00206ACB">
        <w:t xml:space="preserve"> </w:t>
      </w:r>
      <w:r w:rsidR="007D4E83" w:rsidRPr="00206ACB">
        <w:t>powering</w:t>
      </w:r>
      <w:r w:rsidR="00AC466E" w:rsidRPr="00206ACB">
        <w:t xml:space="preserve"> </w:t>
      </w:r>
      <w:r w:rsidR="007D4E83" w:rsidRPr="00206ACB">
        <w:t>the</w:t>
      </w:r>
      <w:r w:rsidR="00AC466E" w:rsidRPr="00206ACB">
        <w:t xml:space="preserve"> </w:t>
      </w:r>
      <w:r w:rsidR="007D4E83" w:rsidRPr="00206ACB">
        <w:t>"MSX"</w:t>
      </w:r>
      <w:r w:rsidR="00AC466E" w:rsidRPr="00206ACB">
        <w:t xml:space="preserve"> </w:t>
      </w:r>
      <w:r w:rsidR="007D4E83" w:rsidRPr="00206ACB">
        <w:t>standard</w:t>
      </w:r>
      <w:r w:rsidR="00AC466E" w:rsidRPr="00206ACB">
        <w:t xml:space="preserve"> </w:t>
      </w:r>
      <w:r w:rsidR="007D4E83" w:rsidRPr="00206ACB">
        <w:t>for</w:t>
      </w:r>
      <w:r w:rsidR="00AC466E" w:rsidRPr="00206ACB">
        <w:t xml:space="preserve"> </w:t>
      </w:r>
      <w:r w:rsidR="007D4E83" w:rsidRPr="00206ACB">
        <w:t>home</w:t>
      </w:r>
      <w:r w:rsidR="00AC466E" w:rsidRPr="00206ACB">
        <w:t xml:space="preserve"> </w:t>
      </w:r>
      <w:r w:rsidR="007D4E83" w:rsidRPr="00206ACB">
        <w:t>computers.</w:t>
      </w:r>
    </w:p>
    <w:p w14:paraId="571D7346" w14:textId="51A80424" w:rsidR="007D4E83" w:rsidRPr="00206ACB" w:rsidRDefault="00EB0D07" w:rsidP="00A03173">
      <w:pPr>
        <w:ind w:firstLine="0"/>
        <w:jc w:val="center"/>
        <w:rPr>
          <w:rStyle w:val="marginnote"/>
          <w:rFonts w:cstheme="minorHAnsi"/>
          <w:color w:val="111111"/>
          <w:szCs w:val="26"/>
        </w:rPr>
      </w:pPr>
      <w:r>
        <w:rPr>
          <w:rStyle w:val="marginnote"/>
          <w:rFonts w:cstheme="minorHAnsi"/>
          <w:noProof/>
          <w:color w:val="111111"/>
          <w:szCs w:val="26"/>
        </w:rPr>
        <w:lastRenderedPageBreak/>
        <w:drawing>
          <wp:inline distT="0" distB="0" distL="0" distR="0" wp14:anchorId="61396373" wp14:editId="777DF5BB">
            <wp:extent cx="1493134" cy="1371600"/>
            <wp:effectExtent l="0" t="0" r="0" b="0"/>
            <wp:docPr id="15320208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93134" cy="1371600"/>
                    </a:xfrm>
                    <a:prstGeom prst="rect">
                      <a:avLst/>
                    </a:prstGeom>
                    <a:noFill/>
                  </pic:spPr>
                </pic:pic>
              </a:graphicData>
            </a:graphic>
          </wp:inline>
        </w:drawing>
      </w:r>
    </w:p>
    <w:p w14:paraId="1FBCC5A1" w14:textId="6F97029C" w:rsidR="00854E92" w:rsidRPr="00206ACB" w:rsidRDefault="00854E92" w:rsidP="00A03173">
      <w:pPr>
        <w:ind w:firstLine="0"/>
        <w:jc w:val="center"/>
        <w:rPr>
          <w:rFonts w:cstheme="minorHAnsi"/>
          <w:szCs w:val="26"/>
        </w:rPr>
      </w:pP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Zilog</w:t>
      </w:r>
      <w:r w:rsidR="00AC466E" w:rsidRPr="00206ACB">
        <w:rPr>
          <w:rStyle w:val="marginnote"/>
          <w:rFonts w:cstheme="minorHAnsi"/>
          <w:color w:val="111111"/>
          <w:szCs w:val="26"/>
        </w:rPr>
        <w:t xml:space="preserve"> </w:t>
      </w:r>
      <w:r w:rsidRPr="00206ACB">
        <w:rPr>
          <w:rStyle w:val="marginnote"/>
          <w:rFonts w:cstheme="minorHAnsi"/>
          <w:color w:val="111111"/>
          <w:szCs w:val="26"/>
        </w:rPr>
        <w:t>Z80</w:t>
      </w:r>
      <w:r w:rsidR="00AC466E" w:rsidRPr="00206ACB">
        <w:rPr>
          <w:rStyle w:val="marginnote"/>
          <w:rFonts w:cstheme="minorHAnsi"/>
          <w:color w:val="111111"/>
          <w:szCs w:val="26"/>
        </w:rPr>
        <w:t xml:space="preserve"> </w:t>
      </w:r>
      <w:r w:rsidRPr="00206ACB">
        <w:rPr>
          <w:rStyle w:val="marginnote"/>
          <w:rFonts w:cstheme="minorHAnsi"/>
          <w:color w:val="111111"/>
          <w:szCs w:val="26"/>
        </w:rPr>
        <w:t>processor</w:t>
      </w:r>
      <w:r w:rsidR="004A1CF7" w:rsidRPr="00206ACB">
        <w:rPr>
          <w:rStyle w:val="marginnote"/>
          <w:rFonts w:cstheme="minorHAnsi"/>
          <w:color w:val="111111"/>
          <w:szCs w:val="26"/>
        </w:rPr>
        <w:t>.</w:t>
      </w:r>
    </w:p>
    <w:p w14:paraId="27F66D35" w14:textId="14B3EE78" w:rsidR="00854E92" w:rsidRPr="00206ACB" w:rsidRDefault="00854E92" w:rsidP="00BF4270">
      <w:r w:rsidRPr="00206ACB">
        <w:t>Nintendo</w:t>
      </w:r>
      <w:r w:rsidR="00AC466E" w:rsidRPr="00206ACB">
        <w:t xml:space="preserve"> </w:t>
      </w:r>
      <w:r w:rsidRPr="00206ACB">
        <w:t>was</w:t>
      </w:r>
      <w:r w:rsidR="00AC466E" w:rsidRPr="00206ACB">
        <w:t xml:space="preserve"> </w:t>
      </w:r>
      <w:r w:rsidRPr="00206ACB">
        <w:t>unable</w:t>
      </w:r>
      <w:r w:rsidR="00AC466E" w:rsidRPr="00206ACB">
        <w:t xml:space="preserve"> </w:t>
      </w:r>
      <w:r w:rsidRPr="00206ACB">
        <w:t>to</w:t>
      </w:r>
      <w:r w:rsidR="00AC466E" w:rsidRPr="00206ACB">
        <w:t xml:space="preserve"> </w:t>
      </w:r>
      <w:r w:rsidRPr="00206ACB">
        <w:t>find</w:t>
      </w:r>
      <w:r w:rsidR="00AC466E" w:rsidRPr="00206ACB">
        <w:t xml:space="preserve"> </w:t>
      </w:r>
      <w:r w:rsidRPr="00206ACB">
        <w:t>a</w:t>
      </w:r>
      <w:r w:rsidR="00AC466E" w:rsidRPr="00206ACB">
        <w:t xml:space="preserve"> </w:t>
      </w:r>
      <w:r w:rsidRPr="00206ACB">
        <w:t>manufacturing</w:t>
      </w:r>
      <w:r w:rsidR="00AC466E" w:rsidRPr="00206ACB">
        <w:t xml:space="preserve"> </w:t>
      </w:r>
      <w:r w:rsidRPr="00206ACB">
        <w:t>partner</w:t>
      </w:r>
      <w:r w:rsidR="00AC466E" w:rsidRPr="00206ACB">
        <w:t xml:space="preserve"> </w:t>
      </w:r>
      <w:r w:rsidRPr="00206ACB">
        <w:t>that</w:t>
      </w:r>
      <w:r w:rsidR="00AC466E" w:rsidRPr="00206ACB">
        <w:t xml:space="preserve"> </w:t>
      </w:r>
      <w:r w:rsidRPr="00206ACB">
        <w:t>would</w:t>
      </w:r>
      <w:r w:rsidR="00AC466E" w:rsidRPr="00206ACB">
        <w:t xml:space="preserve"> </w:t>
      </w:r>
      <w:r w:rsidRPr="00206ACB">
        <w:t>agree</w:t>
      </w:r>
      <w:r w:rsidR="00AC466E" w:rsidRPr="00206ACB">
        <w:t xml:space="preserve"> </w:t>
      </w:r>
      <w:r w:rsidRPr="00206ACB">
        <w:t>to</w:t>
      </w:r>
      <w:r w:rsidR="00AC466E" w:rsidRPr="00206ACB">
        <w:t xml:space="preserve"> </w:t>
      </w:r>
      <w:r w:rsidRPr="00206ACB">
        <w:t>its</w:t>
      </w:r>
      <w:r w:rsidR="00AC466E" w:rsidRPr="00206ACB">
        <w:t xml:space="preserve"> </w:t>
      </w:r>
      <w:r w:rsidRPr="00206ACB">
        <w:t>strict</w:t>
      </w:r>
      <w:r w:rsidR="00AC466E" w:rsidRPr="00206ACB">
        <w:t xml:space="preserve"> </w:t>
      </w:r>
      <w:r w:rsidRPr="00206ACB">
        <w:t>requirements,</w:t>
      </w:r>
      <w:r w:rsidR="00AC466E" w:rsidRPr="00206ACB">
        <w:t xml:space="preserve"> </w:t>
      </w:r>
      <w:r w:rsidRPr="00206ACB">
        <w:t>however.</w:t>
      </w:r>
      <w:r w:rsidR="00AC466E" w:rsidRPr="00206ACB">
        <w:t xml:space="preserve"> </w:t>
      </w:r>
      <w:r w:rsidRPr="00206ACB">
        <w:t>The</w:t>
      </w:r>
      <w:r w:rsidR="00AC466E" w:rsidRPr="00206ACB">
        <w:t xml:space="preserve"> </w:t>
      </w:r>
      <w:r w:rsidRPr="00206ACB">
        <w:t>only</w:t>
      </w:r>
      <w:r w:rsidR="00AC466E" w:rsidRPr="00206ACB">
        <w:t xml:space="preserve"> </w:t>
      </w:r>
      <w:r w:rsidRPr="00206ACB">
        <w:t>Japanese</w:t>
      </w:r>
      <w:r w:rsidR="00AC466E" w:rsidRPr="00206ACB">
        <w:t xml:space="preserve"> </w:t>
      </w:r>
      <w:r w:rsidRPr="00206ACB">
        <w:t>company</w:t>
      </w:r>
      <w:r w:rsidR="00AC466E" w:rsidRPr="00206ACB">
        <w:t xml:space="preserve"> </w:t>
      </w:r>
      <w:r w:rsidRPr="00206ACB">
        <w:t>desperate</w:t>
      </w:r>
      <w:r w:rsidR="00AC466E" w:rsidRPr="00206ACB">
        <w:t xml:space="preserve"> </w:t>
      </w:r>
      <w:r w:rsidRPr="00206ACB">
        <w:t>enough</w:t>
      </w:r>
      <w:r w:rsidR="00AC466E" w:rsidRPr="00206ACB">
        <w:t xml:space="preserve"> </w:t>
      </w:r>
      <w:r w:rsidRPr="00206ACB">
        <w:t>to</w:t>
      </w:r>
      <w:r w:rsidR="00AC466E" w:rsidRPr="00206ACB">
        <w:t xml:space="preserve"> </w:t>
      </w:r>
      <w:r w:rsidRPr="00206ACB">
        <w:t>sign</w:t>
      </w:r>
      <w:r w:rsidR="00AC466E" w:rsidRPr="00206ACB">
        <w:t xml:space="preserve"> </w:t>
      </w:r>
      <w:r w:rsidRPr="00206ACB">
        <w:t>a</w:t>
      </w:r>
      <w:r w:rsidR="00AC466E" w:rsidRPr="00206ACB">
        <w:t xml:space="preserve"> </w:t>
      </w:r>
      <w:r w:rsidRPr="00206ACB">
        <w:t>deal</w:t>
      </w:r>
      <w:r w:rsidR="00AC466E" w:rsidRPr="00206ACB">
        <w:t xml:space="preserve"> </w:t>
      </w:r>
      <w:r w:rsidRPr="00206ACB">
        <w:t>with</w:t>
      </w:r>
      <w:r w:rsidR="00AC466E" w:rsidRPr="00206ACB">
        <w:t xml:space="preserve"> </w:t>
      </w:r>
      <w:r w:rsidRPr="00206ACB">
        <w:t>Nintendo</w:t>
      </w:r>
      <w:r w:rsidR="00AC466E" w:rsidRPr="00206ACB">
        <w:t xml:space="preserve"> </w:t>
      </w:r>
      <w:r w:rsidRPr="00206ACB">
        <w:t>was</w:t>
      </w:r>
      <w:r w:rsidR="00AC466E" w:rsidRPr="00206ACB">
        <w:t xml:space="preserve"> </w:t>
      </w:r>
      <w:r w:rsidRPr="00206ACB">
        <w:t>Ricoh.</w:t>
      </w:r>
      <w:r w:rsidR="00AC466E" w:rsidRPr="00206ACB">
        <w:t xml:space="preserve"> </w:t>
      </w:r>
      <w:r w:rsidRPr="00206ACB">
        <w:t>Ricoh</w:t>
      </w:r>
      <w:r w:rsidR="00AC466E" w:rsidRPr="00206ACB">
        <w:t xml:space="preserve"> </w:t>
      </w:r>
      <w:r w:rsidRPr="00206ACB">
        <w:t>was</w:t>
      </w:r>
      <w:r w:rsidR="00AC466E" w:rsidRPr="00206ACB">
        <w:t xml:space="preserve"> </w:t>
      </w:r>
      <w:r w:rsidRPr="00206ACB">
        <w:t>utilizing</w:t>
      </w:r>
      <w:r w:rsidR="00AC466E" w:rsidRPr="00206ACB">
        <w:t xml:space="preserve"> </w:t>
      </w:r>
      <w:r w:rsidRPr="00206ACB">
        <w:t>only</w:t>
      </w:r>
      <w:r w:rsidR="00AC466E" w:rsidRPr="00206ACB">
        <w:t xml:space="preserve"> </w:t>
      </w:r>
      <w:r w:rsidRPr="00206ACB">
        <w:t>10%</w:t>
      </w:r>
      <w:r w:rsidR="00AC466E" w:rsidRPr="00206ACB">
        <w:t xml:space="preserve"> </w:t>
      </w:r>
      <w:r w:rsidRPr="00206ACB">
        <w:t>of</w:t>
      </w:r>
      <w:r w:rsidR="00AC466E" w:rsidRPr="00206ACB">
        <w:t xml:space="preserve"> </w:t>
      </w:r>
      <w:r w:rsidRPr="00206ACB">
        <w:t>its</w:t>
      </w:r>
      <w:r w:rsidR="00AC466E" w:rsidRPr="00206ACB">
        <w:t xml:space="preserve"> </w:t>
      </w:r>
      <w:r w:rsidRPr="00206ACB">
        <w:t>chip</w:t>
      </w:r>
      <w:r w:rsidR="00AC466E" w:rsidRPr="00206ACB">
        <w:t xml:space="preserve"> </w:t>
      </w:r>
      <w:r w:rsidRPr="00206ACB">
        <w:t>manufacturing</w:t>
      </w:r>
      <w:r w:rsidR="00AC466E" w:rsidRPr="00206ACB">
        <w:t xml:space="preserve"> </w:t>
      </w:r>
      <w:r w:rsidRPr="00206ACB">
        <w:t>capability</w:t>
      </w:r>
      <w:r w:rsidR="00AC466E" w:rsidRPr="00206ACB">
        <w:t xml:space="preserve"> </w:t>
      </w:r>
      <w:r w:rsidRPr="00206ACB">
        <w:t>at</w:t>
      </w:r>
      <w:r w:rsidR="00AC466E" w:rsidRPr="00206ACB">
        <w:t xml:space="preserve"> </w:t>
      </w:r>
      <w:r w:rsidRPr="00206ACB">
        <w:t>the</w:t>
      </w:r>
      <w:r w:rsidR="00AC466E" w:rsidRPr="00206ACB">
        <w:t xml:space="preserve"> </w:t>
      </w:r>
      <w:r w:rsidRPr="00206ACB">
        <w:t>time,</w:t>
      </w:r>
      <w:r w:rsidR="00AC466E" w:rsidRPr="00206ACB">
        <w:t xml:space="preserve"> </w:t>
      </w:r>
      <w:r w:rsidRPr="00206ACB">
        <w:t>so</w:t>
      </w:r>
      <w:r w:rsidR="00AC466E" w:rsidRPr="00206ACB">
        <w:t xml:space="preserve"> </w:t>
      </w:r>
      <w:r w:rsidRPr="00206ACB">
        <w:t>to</w:t>
      </w:r>
      <w:r w:rsidR="00AC466E" w:rsidRPr="00206ACB">
        <w:t xml:space="preserve"> </w:t>
      </w:r>
      <w:r w:rsidRPr="00206ACB">
        <w:t>increase</w:t>
      </w:r>
      <w:r w:rsidR="00AC466E" w:rsidRPr="00206ACB">
        <w:t xml:space="preserve"> </w:t>
      </w:r>
      <w:r w:rsidRPr="00206ACB">
        <w:t>business</w:t>
      </w:r>
      <w:r w:rsidR="00AC466E" w:rsidRPr="00206ACB">
        <w:t xml:space="preserve"> </w:t>
      </w:r>
      <w:r w:rsidRPr="00206ACB">
        <w:t>it</w:t>
      </w:r>
      <w:r w:rsidR="00AC466E" w:rsidRPr="00206ACB">
        <w:t xml:space="preserve"> </w:t>
      </w:r>
      <w:r w:rsidRPr="00206ACB">
        <w:t>agreed</w:t>
      </w:r>
      <w:r w:rsidR="00AC466E" w:rsidRPr="00206ACB">
        <w:t xml:space="preserve"> </w:t>
      </w:r>
      <w:r w:rsidRPr="00206ACB">
        <w:t>to</w:t>
      </w:r>
      <w:r w:rsidR="00AC466E" w:rsidRPr="00206ACB">
        <w:t xml:space="preserve"> </w:t>
      </w:r>
      <w:r w:rsidRPr="00206ACB">
        <w:t>provide</w:t>
      </w:r>
      <w:r w:rsidR="00AC466E" w:rsidRPr="00206ACB">
        <w:t xml:space="preserve"> </w:t>
      </w:r>
      <w:r w:rsidRPr="00206ACB">
        <w:t>Nintendo</w:t>
      </w:r>
      <w:r w:rsidR="00AC466E" w:rsidRPr="00206ACB">
        <w:t xml:space="preserve"> </w:t>
      </w:r>
      <w:r w:rsidRPr="00206ACB">
        <w:t>with</w:t>
      </w:r>
      <w:r w:rsidR="00AC466E" w:rsidRPr="00206ACB">
        <w:t xml:space="preserve"> </w:t>
      </w:r>
      <w:r w:rsidRPr="00206ACB">
        <w:t>three</w:t>
      </w:r>
      <w:r w:rsidR="00AC466E" w:rsidRPr="00206ACB">
        <w:t xml:space="preserve"> </w:t>
      </w:r>
      <w:r w:rsidRPr="00206ACB">
        <w:t>million</w:t>
      </w:r>
      <w:r w:rsidR="00AC466E" w:rsidRPr="00206ACB">
        <w:t xml:space="preserve"> </w:t>
      </w:r>
      <w:r w:rsidRPr="00206ACB">
        <w:t>processors,</w:t>
      </w:r>
      <w:r w:rsidR="00AC466E" w:rsidRPr="00206ACB">
        <w:t xml:space="preserve"> </w:t>
      </w:r>
      <w:r w:rsidRPr="00206ACB">
        <w:t>purchased</w:t>
      </w:r>
      <w:r w:rsidR="00AC466E" w:rsidRPr="00206ACB">
        <w:t xml:space="preserve"> </w:t>
      </w:r>
      <w:r w:rsidRPr="00206ACB">
        <w:t>up-front.</w:t>
      </w:r>
      <w:r w:rsidR="00AC466E" w:rsidRPr="00206ACB">
        <w:t xml:space="preserve"> </w:t>
      </w:r>
      <w:r w:rsidRPr="00206ACB">
        <w:t>Nintendo</w:t>
      </w:r>
      <w:r w:rsidR="00AC466E" w:rsidRPr="00206ACB">
        <w:t xml:space="preserve"> </w:t>
      </w:r>
      <w:r w:rsidRPr="00206ACB">
        <w:t>was</w:t>
      </w:r>
      <w:r w:rsidR="00AC466E" w:rsidRPr="00206ACB">
        <w:t xml:space="preserve"> </w:t>
      </w:r>
      <w:r w:rsidRPr="00206ACB">
        <w:t>going</w:t>
      </w:r>
      <w:r w:rsidR="00AC466E" w:rsidRPr="00206ACB">
        <w:t xml:space="preserve"> </w:t>
      </w:r>
      <w:r w:rsidRPr="00206ACB">
        <w:t>all-in</w:t>
      </w:r>
      <w:r w:rsidR="00AC466E" w:rsidRPr="00206ACB">
        <w:t xml:space="preserve"> </w:t>
      </w:r>
      <w:r w:rsidRPr="00206ACB">
        <w:t>on</w:t>
      </w:r>
      <w:r w:rsidR="00AC466E" w:rsidRPr="00206ACB">
        <w:t xml:space="preserve"> </w:t>
      </w:r>
      <w:r w:rsidRPr="00206ACB">
        <w:t>their</w:t>
      </w:r>
      <w:r w:rsidR="00AC466E" w:rsidRPr="00206ACB">
        <w:t xml:space="preserve"> </w:t>
      </w:r>
      <w:r w:rsidRPr="00206ACB">
        <w:t>home</w:t>
      </w:r>
      <w:r w:rsidR="00AC466E" w:rsidRPr="00206ACB">
        <w:t xml:space="preserve"> </w:t>
      </w:r>
      <w:r w:rsidRPr="00206ACB">
        <w:t>console</w:t>
      </w:r>
      <w:r w:rsidR="00AC466E" w:rsidRPr="00206ACB">
        <w:t xml:space="preserve"> </w:t>
      </w:r>
      <w:r w:rsidRPr="00206ACB">
        <w:t>bet.</w:t>
      </w:r>
    </w:p>
    <w:p w14:paraId="21C3C787" w14:textId="71C34C34" w:rsidR="00E4439B" w:rsidRPr="00206ACB" w:rsidRDefault="00854E92" w:rsidP="00B81198">
      <w:r w:rsidRPr="00206ACB">
        <w:t>Ricoh,</w:t>
      </w:r>
      <w:r w:rsidR="00AC466E" w:rsidRPr="00206ACB">
        <w:t xml:space="preserve"> </w:t>
      </w:r>
      <w:r w:rsidRPr="00206ACB">
        <w:t>however,</w:t>
      </w:r>
      <w:r w:rsidR="00AC466E" w:rsidRPr="00206ACB">
        <w:t xml:space="preserve"> </w:t>
      </w:r>
      <w:r w:rsidRPr="00206ACB">
        <w:t>did</w:t>
      </w:r>
      <w:r w:rsidR="00AC466E" w:rsidRPr="00206ACB">
        <w:t xml:space="preserve"> </w:t>
      </w:r>
      <w:r w:rsidRPr="00206ACB">
        <w:t>not</w:t>
      </w:r>
      <w:r w:rsidR="00AC466E" w:rsidRPr="00206ACB">
        <w:t xml:space="preserve"> </w:t>
      </w:r>
      <w:r w:rsidRPr="00206ACB">
        <w:t>have</w:t>
      </w:r>
      <w:r w:rsidR="00AC466E" w:rsidRPr="00206ACB">
        <w:t xml:space="preserve"> </w:t>
      </w:r>
      <w:r w:rsidRPr="00206ACB">
        <w:t>a</w:t>
      </w:r>
      <w:r w:rsidR="00AC466E" w:rsidRPr="00206ACB">
        <w:t xml:space="preserve"> </w:t>
      </w:r>
      <w:r w:rsidRPr="00206ACB">
        <w:t>license</w:t>
      </w:r>
      <w:r w:rsidR="00AC466E" w:rsidRPr="00206ACB">
        <w:t xml:space="preserve"> </w:t>
      </w:r>
      <w:r w:rsidRPr="00206ACB">
        <w:t>to</w:t>
      </w:r>
      <w:r w:rsidR="00AC466E" w:rsidRPr="00206ACB">
        <w:t xml:space="preserve"> </w:t>
      </w:r>
      <w:r w:rsidRPr="00206ACB">
        <w:t>manufacture</w:t>
      </w:r>
      <w:r w:rsidR="00AC466E" w:rsidRPr="00206ACB">
        <w:t xml:space="preserve"> </w:t>
      </w:r>
      <w:r w:rsidRPr="00206ACB">
        <w:t>the</w:t>
      </w:r>
      <w:r w:rsidR="00AC466E" w:rsidRPr="00206ACB">
        <w:t xml:space="preserve"> </w:t>
      </w:r>
      <w:r w:rsidRPr="00206ACB">
        <w:t>Z80.</w:t>
      </w:r>
      <w:r w:rsidR="00AC466E" w:rsidRPr="00206ACB">
        <w:t xml:space="preserve"> </w:t>
      </w:r>
      <w:r w:rsidRPr="00206ACB">
        <w:t>Securing</w:t>
      </w:r>
      <w:r w:rsidR="00AC466E" w:rsidRPr="00206ACB">
        <w:t xml:space="preserve"> </w:t>
      </w:r>
      <w:r w:rsidRPr="00206ACB">
        <w:t>that</w:t>
      </w:r>
      <w:r w:rsidR="00AC466E" w:rsidRPr="00206ACB">
        <w:t xml:space="preserve"> </w:t>
      </w:r>
      <w:r w:rsidRPr="00206ACB">
        <w:t>license</w:t>
      </w:r>
      <w:r w:rsidR="00AC466E" w:rsidRPr="00206ACB">
        <w:t xml:space="preserve"> </w:t>
      </w:r>
      <w:r w:rsidRPr="00206ACB">
        <w:t>would</w:t>
      </w:r>
      <w:r w:rsidR="00AC466E" w:rsidRPr="00206ACB">
        <w:t xml:space="preserve"> </w:t>
      </w:r>
      <w:r w:rsidRPr="00206ACB">
        <w:t>be</w:t>
      </w:r>
      <w:r w:rsidR="00AC466E" w:rsidRPr="00206ACB">
        <w:t xml:space="preserve"> </w:t>
      </w:r>
      <w:r w:rsidRPr="00206ACB">
        <w:t>costly</w:t>
      </w:r>
      <w:r w:rsidR="00AC466E" w:rsidRPr="00206ACB">
        <w:t xml:space="preserve"> </w:t>
      </w:r>
      <w:r w:rsidRPr="00206ACB">
        <w:t>and</w:t>
      </w:r>
      <w:r w:rsidR="00AC466E" w:rsidRPr="00206ACB">
        <w:t xml:space="preserve"> </w:t>
      </w:r>
      <w:r w:rsidRPr="00206ACB">
        <w:t>take</w:t>
      </w:r>
      <w:r w:rsidR="00AC466E" w:rsidRPr="00206ACB">
        <w:t xml:space="preserve"> </w:t>
      </w:r>
      <w:r w:rsidRPr="00206ACB">
        <w:t>a</w:t>
      </w:r>
      <w:r w:rsidR="00AC466E" w:rsidRPr="00206ACB">
        <w:t xml:space="preserve"> </w:t>
      </w:r>
      <w:r w:rsidRPr="00206ACB">
        <w:t>long</w:t>
      </w:r>
      <w:r w:rsidR="00AC466E" w:rsidRPr="00206ACB">
        <w:t xml:space="preserve"> </w:t>
      </w:r>
      <w:r w:rsidRPr="00206ACB">
        <w:t>time,</w:t>
      </w:r>
      <w:r w:rsidR="00AC466E" w:rsidRPr="00206ACB">
        <w:t xml:space="preserve"> </w:t>
      </w:r>
      <w:r w:rsidRPr="00206ACB">
        <w:t>so</w:t>
      </w:r>
      <w:r w:rsidR="00AC466E" w:rsidRPr="00206ACB">
        <w:t xml:space="preserve"> </w:t>
      </w:r>
      <w:r w:rsidRPr="00206ACB">
        <w:t>Ricoh</w:t>
      </w:r>
      <w:r w:rsidR="00AC466E" w:rsidRPr="00206ACB">
        <w:t xml:space="preserve"> </w:t>
      </w:r>
      <w:r w:rsidRPr="00206ACB">
        <w:t>instead</w:t>
      </w:r>
      <w:r w:rsidR="00AC466E" w:rsidRPr="00206ACB">
        <w:t xml:space="preserve"> </w:t>
      </w:r>
      <w:r w:rsidRPr="00206ACB">
        <w:t>offered</w:t>
      </w:r>
      <w:r w:rsidR="00AC466E" w:rsidRPr="00206ACB">
        <w:t xml:space="preserve"> </w:t>
      </w:r>
      <w:r w:rsidRPr="00206ACB">
        <w:t>an</w:t>
      </w:r>
      <w:r w:rsidR="00AC466E" w:rsidRPr="00206ACB">
        <w:t xml:space="preserve"> </w:t>
      </w:r>
      <w:r w:rsidRPr="00206ACB">
        <w:t>alternative:</w:t>
      </w:r>
      <w:r w:rsidR="00AC466E" w:rsidRPr="00206ACB">
        <w:t xml:space="preserve"> </w:t>
      </w:r>
      <w:r w:rsidRPr="00206ACB">
        <w:t>why</w:t>
      </w:r>
      <w:r w:rsidR="00AC466E" w:rsidRPr="00206ACB">
        <w:t xml:space="preserve"> </w:t>
      </w:r>
      <w:r w:rsidRPr="00206ACB">
        <w:t>not</w:t>
      </w:r>
      <w:r w:rsidR="00AC466E" w:rsidRPr="00206ACB">
        <w:t xml:space="preserve"> </w:t>
      </w:r>
      <w:r w:rsidRPr="00206ACB">
        <w:t>use</w:t>
      </w:r>
      <w:r w:rsidR="00AC466E" w:rsidRPr="00206ACB">
        <w:t xml:space="preserve"> </w:t>
      </w:r>
      <w:r w:rsidRPr="00206ACB">
        <w:t>the</w:t>
      </w:r>
      <w:r w:rsidR="00AC466E" w:rsidRPr="00206ACB">
        <w:t xml:space="preserve"> </w:t>
      </w:r>
      <w:r w:rsidRPr="00206ACB">
        <w:t>MOS</w:t>
      </w:r>
      <w:r w:rsidR="00AC466E" w:rsidRPr="00206ACB">
        <w:t xml:space="preserve"> </w:t>
      </w:r>
      <w:r w:rsidRPr="00206ACB">
        <w:t>Technologies</w:t>
      </w:r>
      <w:r w:rsidR="00AC466E" w:rsidRPr="00206ACB">
        <w:t xml:space="preserve"> </w:t>
      </w:r>
      <w:r w:rsidRPr="00206ACB">
        <w:t>6502</w:t>
      </w:r>
      <w:r w:rsidR="00AC466E" w:rsidRPr="00206ACB">
        <w:t xml:space="preserve"> </w:t>
      </w:r>
      <w:r w:rsidRPr="00206ACB">
        <w:t>instead?</w:t>
      </w:r>
      <w:r w:rsidR="00AC466E" w:rsidRPr="00206ACB">
        <w:t xml:space="preserve"> </w:t>
      </w:r>
      <w:r w:rsidR="00E4439B" w:rsidRPr="00206ACB">
        <w:t>Ricoh</w:t>
      </w:r>
      <w:r w:rsidR="00AC466E" w:rsidRPr="00206ACB">
        <w:t xml:space="preserve"> </w:t>
      </w:r>
      <w:r w:rsidR="00E4439B" w:rsidRPr="00206ACB">
        <w:t>already</w:t>
      </w:r>
      <w:r w:rsidR="00AC466E" w:rsidRPr="00206ACB">
        <w:t xml:space="preserve"> </w:t>
      </w:r>
      <w:r w:rsidR="00E4439B" w:rsidRPr="00206ACB">
        <w:t>had</w:t>
      </w:r>
      <w:r w:rsidR="00AC466E" w:rsidRPr="00206ACB">
        <w:t xml:space="preserve"> </w:t>
      </w:r>
      <w:r w:rsidR="00E4439B" w:rsidRPr="00206ACB">
        <w:t>a</w:t>
      </w:r>
      <w:r w:rsidR="00AC466E" w:rsidRPr="00206ACB">
        <w:t xml:space="preserve"> </w:t>
      </w:r>
      <w:r w:rsidR="00E4439B" w:rsidRPr="00206ACB">
        <w:t>license</w:t>
      </w:r>
      <w:r w:rsidR="00AC466E" w:rsidRPr="00206ACB">
        <w:t xml:space="preserve"> </w:t>
      </w:r>
      <w:r w:rsidR="00E4439B" w:rsidRPr="00206ACB">
        <w:t>to</w:t>
      </w:r>
      <w:r w:rsidR="00AC466E" w:rsidRPr="00206ACB">
        <w:t xml:space="preserve"> </w:t>
      </w:r>
      <w:r w:rsidR="00E4439B" w:rsidRPr="00206ACB">
        <w:t>manufacture</w:t>
      </w:r>
      <w:r w:rsidR="00AC466E" w:rsidRPr="00206ACB">
        <w:t xml:space="preserve"> </w:t>
      </w:r>
      <w:r w:rsidR="00E4439B" w:rsidRPr="00206ACB">
        <w:t>the</w:t>
      </w:r>
      <w:r w:rsidR="00AC466E" w:rsidRPr="00206ACB">
        <w:t xml:space="preserve"> </w:t>
      </w:r>
      <w:r w:rsidR="00E4439B" w:rsidRPr="00206ACB">
        <w:t>6502,</w:t>
      </w:r>
      <w:r w:rsidR="00AC466E" w:rsidRPr="00206ACB">
        <w:t xml:space="preserve"> </w:t>
      </w:r>
      <w:r w:rsidR="00E4439B" w:rsidRPr="00206ACB">
        <w:t>an</w:t>
      </w:r>
      <w:r w:rsidR="00AC466E" w:rsidRPr="00206ACB">
        <w:t xml:space="preserve"> </w:t>
      </w:r>
      <w:r w:rsidR="00E4439B" w:rsidRPr="00206ACB">
        <w:t>8-bit</w:t>
      </w:r>
      <w:r w:rsidR="00AC466E" w:rsidRPr="00206ACB">
        <w:t xml:space="preserve"> </w:t>
      </w:r>
      <w:r w:rsidR="00E4439B" w:rsidRPr="00206ACB">
        <w:t>processor</w:t>
      </w:r>
      <w:r w:rsidR="00AC466E" w:rsidRPr="00206ACB">
        <w:t xml:space="preserve"> </w:t>
      </w:r>
      <w:r w:rsidR="00E4439B" w:rsidRPr="00206ACB">
        <w:t>with</w:t>
      </w:r>
      <w:r w:rsidR="00AC466E" w:rsidRPr="00206ACB">
        <w:t xml:space="preserve"> </w:t>
      </w:r>
      <w:r w:rsidR="00E4439B" w:rsidRPr="00206ACB">
        <w:t>a</w:t>
      </w:r>
      <w:r w:rsidR="00AC466E" w:rsidRPr="00206ACB">
        <w:t xml:space="preserve"> </w:t>
      </w:r>
      <w:r w:rsidR="00E4439B" w:rsidRPr="00206ACB">
        <w:t>similar</w:t>
      </w:r>
      <w:r w:rsidR="00AC466E" w:rsidRPr="00206ACB">
        <w:t xml:space="preserve"> </w:t>
      </w:r>
      <w:r w:rsidR="00E4439B" w:rsidRPr="00206ACB">
        <w:t>performance</w:t>
      </w:r>
      <w:r w:rsidR="00AC466E" w:rsidRPr="00206ACB">
        <w:t xml:space="preserve"> </w:t>
      </w:r>
      <w:r w:rsidR="00E4439B" w:rsidRPr="00206ACB">
        <w:t>profile</w:t>
      </w:r>
      <w:r w:rsidR="00AC466E" w:rsidRPr="00206ACB">
        <w:t xml:space="preserve"> </w:t>
      </w:r>
      <w:r w:rsidR="00E4439B" w:rsidRPr="00206ACB">
        <w:t>to</w:t>
      </w:r>
      <w:r w:rsidR="00AC466E" w:rsidRPr="00206ACB">
        <w:t xml:space="preserve"> </w:t>
      </w:r>
      <w:r w:rsidR="00E4439B" w:rsidRPr="00206ACB">
        <w:t>the</w:t>
      </w:r>
      <w:r w:rsidR="00AC466E" w:rsidRPr="00206ACB">
        <w:t xml:space="preserve"> </w:t>
      </w:r>
      <w:r w:rsidR="00E4439B" w:rsidRPr="00206ACB">
        <w:t>Z80.</w:t>
      </w:r>
      <w:r w:rsidR="00AC466E" w:rsidRPr="00206ACB">
        <w:t xml:space="preserve"> </w:t>
      </w:r>
      <w:r w:rsidR="00E4439B" w:rsidRPr="00206ACB">
        <w:t>As</w:t>
      </w:r>
      <w:r w:rsidR="00AC466E" w:rsidRPr="00206ACB">
        <w:t xml:space="preserve"> </w:t>
      </w:r>
      <w:r w:rsidR="00E4439B" w:rsidRPr="00206ACB">
        <w:t>an</w:t>
      </w:r>
      <w:r w:rsidR="00AC466E" w:rsidRPr="00206ACB">
        <w:t xml:space="preserve"> </w:t>
      </w:r>
      <w:r w:rsidR="00E4439B" w:rsidRPr="00206ACB">
        <w:t>added</w:t>
      </w:r>
      <w:r w:rsidR="00AC466E" w:rsidRPr="00206ACB">
        <w:t xml:space="preserve"> </w:t>
      </w:r>
      <w:r w:rsidR="00E4439B" w:rsidRPr="00206ACB">
        <w:t>bonus,</w:t>
      </w:r>
      <w:r w:rsidR="00AC466E" w:rsidRPr="00206ACB">
        <w:t xml:space="preserve"> </w:t>
      </w:r>
      <w:r w:rsidR="00E4439B" w:rsidRPr="00206ACB">
        <w:t>it</w:t>
      </w:r>
      <w:r w:rsidR="00AC466E" w:rsidRPr="00206ACB">
        <w:t xml:space="preserve"> </w:t>
      </w:r>
      <w:r w:rsidR="00E4439B" w:rsidRPr="00206ACB">
        <w:t>was</w:t>
      </w:r>
      <w:r w:rsidR="00AC466E" w:rsidRPr="00206ACB">
        <w:t xml:space="preserve"> </w:t>
      </w:r>
      <w:r w:rsidR="00E4439B" w:rsidRPr="00206ACB">
        <w:t>relatively</w:t>
      </w:r>
      <w:r w:rsidR="00AC466E" w:rsidRPr="00206ACB">
        <w:t xml:space="preserve"> </w:t>
      </w:r>
      <w:r w:rsidR="00E4439B" w:rsidRPr="00206ACB">
        <w:t>unknown</w:t>
      </w:r>
      <w:r w:rsidR="00AC466E" w:rsidRPr="00206ACB">
        <w:t xml:space="preserve"> </w:t>
      </w:r>
      <w:r w:rsidR="00E4439B" w:rsidRPr="00206ACB">
        <w:t>in</w:t>
      </w:r>
      <w:r w:rsidR="00AC466E" w:rsidRPr="00206ACB">
        <w:t xml:space="preserve"> </w:t>
      </w:r>
      <w:r w:rsidR="00E4439B" w:rsidRPr="00206ACB">
        <w:t>Japan</w:t>
      </w:r>
      <w:r w:rsidR="00AC466E" w:rsidRPr="00206ACB">
        <w:t xml:space="preserve"> </w:t>
      </w:r>
      <w:r w:rsidR="00E4439B" w:rsidRPr="00206ACB">
        <w:t>(despite</w:t>
      </w:r>
      <w:r w:rsidR="00AC466E" w:rsidRPr="00206ACB">
        <w:t xml:space="preserve"> </w:t>
      </w:r>
      <w:r w:rsidR="00E4439B" w:rsidRPr="00206ACB">
        <w:t>powering</w:t>
      </w:r>
      <w:r w:rsidR="00AC466E" w:rsidRPr="00206ACB">
        <w:t xml:space="preserve"> </w:t>
      </w:r>
      <w:r w:rsidR="00E4439B" w:rsidRPr="00206ACB">
        <w:t>the</w:t>
      </w:r>
      <w:r w:rsidR="00AC466E" w:rsidRPr="00206ACB">
        <w:t xml:space="preserve"> </w:t>
      </w:r>
      <w:r w:rsidR="00E4439B" w:rsidRPr="00206ACB">
        <w:t>Apple</w:t>
      </w:r>
      <w:r w:rsidR="00AC466E" w:rsidRPr="00206ACB">
        <w:t xml:space="preserve"> </w:t>
      </w:r>
      <w:r w:rsidR="00E4439B" w:rsidRPr="00206ACB">
        <w:t>II,</w:t>
      </w:r>
      <w:r w:rsidR="00AC466E" w:rsidRPr="00206ACB">
        <w:t xml:space="preserve"> </w:t>
      </w:r>
      <w:r w:rsidR="00E4439B" w:rsidRPr="00206ACB">
        <w:t>Commodore</w:t>
      </w:r>
      <w:r w:rsidR="00AC466E" w:rsidRPr="00206ACB">
        <w:t xml:space="preserve"> </w:t>
      </w:r>
      <w:r w:rsidR="00E4439B" w:rsidRPr="00206ACB">
        <w:t>64,</w:t>
      </w:r>
      <w:r w:rsidR="00AC466E" w:rsidRPr="00206ACB">
        <w:t xml:space="preserve"> </w:t>
      </w:r>
      <w:r w:rsidR="00E4439B" w:rsidRPr="00206ACB">
        <w:t>Atari</w:t>
      </w:r>
      <w:r w:rsidR="00AC466E" w:rsidRPr="00206ACB">
        <w:t xml:space="preserve"> </w:t>
      </w:r>
      <w:r w:rsidR="00E4439B" w:rsidRPr="00206ACB">
        <w:t>VCS,</w:t>
      </w:r>
      <w:r w:rsidR="00AC466E" w:rsidRPr="00206ACB">
        <w:t xml:space="preserve"> </w:t>
      </w:r>
      <w:r w:rsidR="00E4439B" w:rsidRPr="00206ACB">
        <w:t>and</w:t>
      </w:r>
      <w:r w:rsidR="00AC466E" w:rsidRPr="00206ACB">
        <w:t xml:space="preserve"> </w:t>
      </w:r>
      <w:r w:rsidR="00E4439B" w:rsidRPr="00206ACB">
        <w:t>many</w:t>
      </w:r>
      <w:r w:rsidR="00AC466E" w:rsidRPr="00206ACB">
        <w:t xml:space="preserve"> </w:t>
      </w:r>
      <w:r w:rsidR="00E4439B" w:rsidRPr="00206ACB">
        <w:t>other</w:t>
      </w:r>
      <w:r w:rsidR="00AC466E" w:rsidRPr="00206ACB">
        <w:t xml:space="preserve"> </w:t>
      </w:r>
      <w:r w:rsidR="00E4439B" w:rsidRPr="00206ACB">
        <w:t>computers</w:t>
      </w:r>
      <w:r w:rsidR="00AC466E" w:rsidRPr="00206ACB">
        <w:t xml:space="preserve"> </w:t>
      </w:r>
      <w:r w:rsidR="00E4439B" w:rsidRPr="00206ACB">
        <w:t>popular</w:t>
      </w:r>
      <w:r w:rsidR="00AC466E" w:rsidRPr="00206ACB">
        <w:t xml:space="preserve"> </w:t>
      </w:r>
      <w:r w:rsidR="00E4439B" w:rsidRPr="00206ACB">
        <w:t>in</w:t>
      </w:r>
      <w:r w:rsidR="00AC466E" w:rsidRPr="00206ACB">
        <w:t xml:space="preserve"> </w:t>
      </w:r>
      <w:r w:rsidR="00E4439B" w:rsidRPr="00206ACB">
        <w:t>the</w:t>
      </w:r>
      <w:r w:rsidR="00AC466E" w:rsidRPr="00206ACB">
        <w:t xml:space="preserve"> </w:t>
      </w:r>
      <w:r w:rsidR="00E4439B" w:rsidRPr="00206ACB">
        <w:t>West).</w:t>
      </w:r>
      <w:r w:rsidR="00AC466E" w:rsidRPr="00206ACB">
        <w:t xml:space="preserve"> </w:t>
      </w:r>
      <w:r w:rsidR="00E4439B" w:rsidRPr="00206ACB">
        <w:t>Adopting</w:t>
      </w:r>
      <w:r w:rsidR="00AC466E" w:rsidRPr="00206ACB">
        <w:t xml:space="preserve"> </w:t>
      </w:r>
      <w:r w:rsidR="00E4439B" w:rsidRPr="00206ACB">
        <w:t>the</w:t>
      </w:r>
      <w:r w:rsidR="00AC466E" w:rsidRPr="00206ACB">
        <w:t xml:space="preserve"> </w:t>
      </w:r>
      <w:r w:rsidR="00E4439B" w:rsidRPr="00206ACB">
        <w:t>6502</w:t>
      </w:r>
      <w:r w:rsidR="00AC466E" w:rsidRPr="00206ACB">
        <w:t xml:space="preserve"> </w:t>
      </w:r>
      <w:r w:rsidR="00E4439B" w:rsidRPr="00206ACB">
        <w:t>as</w:t>
      </w:r>
      <w:r w:rsidR="00AC466E" w:rsidRPr="00206ACB">
        <w:t xml:space="preserve"> </w:t>
      </w:r>
      <w:r w:rsidR="00E4439B" w:rsidRPr="00206ACB">
        <w:t>the</w:t>
      </w:r>
      <w:r w:rsidR="00AC466E" w:rsidRPr="00206ACB">
        <w:t xml:space="preserve"> </w:t>
      </w:r>
      <w:r w:rsidR="00E4439B" w:rsidRPr="00206ACB">
        <w:t>core</w:t>
      </w:r>
      <w:r w:rsidR="00AC466E" w:rsidRPr="00206ACB">
        <w:t xml:space="preserve"> </w:t>
      </w:r>
      <w:r w:rsidR="00E4439B" w:rsidRPr="00206ACB">
        <w:t>of</w:t>
      </w:r>
      <w:r w:rsidR="00AC466E" w:rsidRPr="00206ACB">
        <w:t xml:space="preserve"> </w:t>
      </w:r>
      <w:r w:rsidR="00E4439B" w:rsidRPr="00206ACB">
        <w:t>their</w:t>
      </w:r>
      <w:r w:rsidR="00AC466E" w:rsidRPr="00206ACB">
        <w:t xml:space="preserve"> </w:t>
      </w:r>
      <w:r w:rsidR="00E4439B" w:rsidRPr="00206ACB">
        <w:t>new</w:t>
      </w:r>
      <w:r w:rsidR="00AC466E" w:rsidRPr="00206ACB">
        <w:t xml:space="preserve"> </w:t>
      </w:r>
      <w:r w:rsidR="00E4439B" w:rsidRPr="00206ACB">
        <w:t>system</w:t>
      </w:r>
      <w:r w:rsidR="00AC466E" w:rsidRPr="00206ACB">
        <w:t xml:space="preserve"> </w:t>
      </w:r>
      <w:r w:rsidR="00E4439B" w:rsidRPr="00206ACB">
        <w:t>would</w:t>
      </w:r>
      <w:r w:rsidR="00AC466E" w:rsidRPr="00206ACB">
        <w:t xml:space="preserve"> </w:t>
      </w:r>
      <w:r w:rsidR="00E4439B" w:rsidRPr="00206ACB">
        <w:t>grant</w:t>
      </w:r>
      <w:r w:rsidR="00AC466E" w:rsidRPr="00206ACB">
        <w:t xml:space="preserve"> </w:t>
      </w:r>
      <w:r w:rsidR="00E4439B" w:rsidRPr="00206ACB">
        <w:t>Nintendo</w:t>
      </w:r>
      <w:r w:rsidR="00AC466E" w:rsidRPr="00206ACB">
        <w:t xml:space="preserve"> </w:t>
      </w:r>
      <w:r w:rsidR="00E4439B" w:rsidRPr="00206ACB">
        <w:t>a</w:t>
      </w:r>
      <w:r w:rsidR="00AC466E" w:rsidRPr="00206ACB">
        <w:t xml:space="preserve"> </w:t>
      </w:r>
      <w:r w:rsidR="00E4439B" w:rsidRPr="00206ACB">
        <w:t>type</w:t>
      </w:r>
      <w:r w:rsidR="00AC466E" w:rsidRPr="00206ACB">
        <w:t xml:space="preserve"> </w:t>
      </w:r>
      <w:r w:rsidR="00E4439B" w:rsidRPr="00206ACB">
        <w:t>of</w:t>
      </w:r>
      <w:r w:rsidR="00AC466E" w:rsidRPr="00206ACB">
        <w:t xml:space="preserve"> </w:t>
      </w:r>
      <w:r w:rsidR="00E4439B" w:rsidRPr="00206ACB">
        <w:t>copy</w:t>
      </w:r>
      <w:r w:rsidR="00AC466E" w:rsidRPr="00206ACB">
        <w:t xml:space="preserve"> </w:t>
      </w:r>
      <w:r w:rsidR="00E4439B" w:rsidRPr="00206ACB">
        <w:t>protection,</w:t>
      </w:r>
      <w:r w:rsidR="00AC466E" w:rsidRPr="00206ACB">
        <w:t xml:space="preserve"> </w:t>
      </w:r>
      <w:r w:rsidR="00E4439B" w:rsidRPr="00206ACB">
        <w:t>since</w:t>
      </w:r>
      <w:r w:rsidR="00AC466E" w:rsidRPr="00206ACB">
        <w:t xml:space="preserve"> </w:t>
      </w:r>
      <w:r w:rsidR="00E4439B" w:rsidRPr="00206ACB">
        <w:t>games</w:t>
      </w:r>
      <w:r w:rsidR="00AC466E" w:rsidRPr="00206ACB">
        <w:t xml:space="preserve"> </w:t>
      </w:r>
      <w:r w:rsidR="00E4439B" w:rsidRPr="00206ACB">
        <w:t>written</w:t>
      </w:r>
      <w:r w:rsidR="00AC466E" w:rsidRPr="00206ACB">
        <w:t xml:space="preserve"> </w:t>
      </w:r>
      <w:r w:rsidR="00E4439B" w:rsidRPr="00206ACB">
        <w:t>for</w:t>
      </w:r>
      <w:r w:rsidR="00AC466E" w:rsidRPr="00206ACB">
        <w:t xml:space="preserve"> </w:t>
      </w:r>
      <w:r w:rsidR="00E4439B" w:rsidRPr="00206ACB">
        <w:t>Nintendo's</w:t>
      </w:r>
      <w:r w:rsidR="00AC466E" w:rsidRPr="00206ACB">
        <w:t xml:space="preserve"> </w:t>
      </w:r>
      <w:r w:rsidR="00E4439B" w:rsidRPr="00206ACB">
        <w:t>system</w:t>
      </w:r>
      <w:r w:rsidR="00AC466E" w:rsidRPr="00206ACB">
        <w:t xml:space="preserve"> </w:t>
      </w:r>
      <w:r w:rsidR="00E4439B" w:rsidRPr="00206ACB">
        <w:t>would</w:t>
      </w:r>
      <w:r w:rsidR="00AC466E" w:rsidRPr="00206ACB">
        <w:t xml:space="preserve"> </w:t>
      </w:r>
      <w:r w:rsidR="00E4439B" w:rsidRPr="00206ACB">
        <w:t>not</w:t>
      </w:r>
      <w:r w:rsidR="00AC466E" w:rsidRPr="00206ACB">
        <w:t xml:space="preserve"> </w:t>
      </w:r>
      <w:r w:rsidR="00E4439B" w:rsidRPr="00206ACB">
        <w:t>be</w:t>
      </w:r>
      <w:r w:rsidR="00AC466E" w:rsidRPr="00206ACB">
        <w:t xml:space="preserve"> </w:t>
      </w:r>
      <w:r w:rsidR="00E4439B" w:rsidRPr="00206ACB">
        <w:t>easily</w:t>
      </w:r>
      <w:r w:rsidR="00AC466E" w:rsidRPr="00206ACB">
        <w:t xml:space="preserve"> </w:t>
      </w:r>
      <w:r w:rsidR="00E4439B" w:rsidRPr="00206ACB">
        <w:t>portable</w:t>
      </w:r>
      <w:r w:rsidR="00AC466E" w:rsidRPr="00206ACB">
        <w:t xml:space="preserve"> </w:t>
      </w:r>
      <w:r w:rsidR="00E4439B" w:rsidRPr="00206ACB">
        <w:t>to</w:t>
      </w:r>
      <w:r w:rsidR="00AC466E" w:rsidRPr="00206ACB">
        <w:t xml:space="preserve"> </w:t>
      </w:r>
      <w:r w:rsidR="00E4439B" w:rsidRPr="00206ACB">
        <w:t>competitors'</w:t>
      </w:r>
      <w:r w:rsidR="00AC466E" w:rsidRPr="00206ACB">
        <w:t xml:space="preserve"> </w:t>
      </w:r>
      <w:r w:rsidR="00E4439B" w:rsidRPr="00206ACB">
        <w:t>systems.</w:t>
      </w:r>
    </w:p>
    <w:p w14:paraId="37F462A5" w14:textId="3361630D" w:rsidR="00E4439B" w:rsidRPr="00206ACB" w:rsidRDefault="001F7A36" w:rsidP="00A03173">
      <w:pPr>
        <w:ind w:firstLine="0"/>
        <w:jc w:val="center"/>
        <w:rPr>
          <w:rStyle w:val="marginnote"/>
          <w:rFonts w:cstheme="minorHAnsi"/>
          <w:color w:val="111111"/>
          <w:szCs w:val="26"/>
        </w:rPr>
      </w:pPr>
      <w:r>
        <w:rPr>
          <w:rStyle w:val="marginnote"/>
          <w:rFonts w:cstheme="minorHAnsi"/>
          <w:noProof/>
          <w:color w:val="111111"/>
          <w:szCs w:val="26"/>
        </w:rPr>
        <w:drawing>
          <wp:inline distT="0" distB="0" distL="0" distR="0" wp14:anchorId="5A398950" wp14:editId="2BDCED4B">
            <wp:extent cx="2011680" cy="731520"/>
            <wp:effectExtent l="0" t="0" r="0" b="0"/>
            <wp:docPr id="7316253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1680" cy="731520"/>
                    </a:xfrm>
                    <a:prstGeom prst="rect">
                      <a:avLst/>
                    </a:prstGeom>
                    <a:noFill/>
                  </pic:spPr>
                </pic:pic>
              </a:graphicData>
            </a:graphic>
          </wp:inline>
        </w:drawing>
      </w:r>
    </w:p>
    <w:p w14:paraId="009C7294" w14:textId="5BFA9A44" w:rsidR="00E4439B" w:rsidRPr="00206ACB" w:rsidRDefault="00854E92" w:rsidP="00A03173">
      <w:pPr>
        <w:ind w:firstLine="0"/>
        <w:jc w:val="center"/>
        <w:rPr>
          <w:rStyle w:val="marginnote"/>
          <w:rFonts w:cstheme="minorHAnsi"/>
          <w:color w:val="111111"/>
          <w:szCs w:val="26"/>
        </w:rPr>
      </w:pP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MOS</w:t>
      </w:r>
      <w:r w:rsidR="00AC466E" w:rsidRPr="00206ACB">
        <w:rPr>
          <w:rStyle w:val="marginnote"/>
          <w:rFonts w:cstheme="minorHAnsi"/>
          <w:color w:val="111111"/>
          <w:szCs w:val="26"/>
        </w:rPr>
        <w:t xml:space="preserve"> </w:t>
      </w:r>
      <w:r w:rsidRPr="00206ACB">
        <w:rPr>
          <w:rStyle w:val="marginnote"/>
          <w:rFonts w:cstheme="minorHAnsi"/>
          <w:color w:val="111111"/>
          <w:szCs w:val="26"/>
        </w:rPr>
        <w:t>Technologies</w:t>
      </w:r>
      <w:r w:rsidR="00AC466E" w:rsidRPr="00206ACB">
        <w:rPr>
          <w:rStyle w:val="marginnote"/>
          <w:rFonts w:cstheme="minorHAnsi"/>
          <w:color w:val="111111"/>
          <w:szCs w:val="26"/>
        </w:rPr>
        <w:t xml:space="preserve"> </w:t>
      </w:r>
      <w:r w:rsidRPr="00206ACB">
        <w:rPr>
          <w:rStyle w:val="marginnote"/>
          <w:rFonts w:cstheme="minorHAnsi"/>
          <w:color w:val="111111"/>
          <w:szCs w:val="26"/>
        </w:rPr>
        <w:t>6502.</w:t>
      </w:r>
    </w:p>
    <w:p w14:paraId="1E581A6B" w14:textId="09486B07" w:rsidR="008264D2" w:rsidRPr="00206ACB" w:rsidRDefault="00854E92" w:rsidP="00A03173">
      <w:pPr>
        <w:ind w:firstLine="0"/>
        <w:jc w:val="center"/>
        <w:rPr>
          <w:rFonts w:cstheme="minorHAnsi"/>
          <w:color w:val="111111"/>
          <w:szCs w:val="26"/>
        </w:rPr>
      </w:pPr>
      <w:r w:rsidRPr="00206ACB">
        <w:rPr>
          <w:rStyle w:val="marginnote"/>
          <w:rFonts w:cstheme="minorHAnsi"/>
          <w:color w:val="111111"/>
          <w:szCs w:val="26"/>
        </w:rPr>
        <w:t>Photo</w:t>
      </w:r>
      <w:r w:rsidR="00AC466E" w:rsidRPr="00206ACB">
        <w:rPr>
          <w:rStyle w:val="marginnote"/>
          <w:rFonts w:cstheme="minorHAnsi"/>
          <w:color w:val="111111"/>
          <w:szCs w:val="26"/>
        </w:rPr>
        <w:t xml:space="preserve"> </w:t>
      </w:r>
      <w:r w:rsidRPr="00206ACB">
        <w:rPr>
          <w:rStyle w:val="marginnote"/>
          <w:rFonts w:cstheme="minorHAnsi"/>
          <w:color w:val="111111"/>
          <w:szCs w:val="26"/>
        </w:rPr>
        <w:t>by</w:t>
      </w:r>
      <w:r w:rsidR="00AC466E" w:rsidRPr="00206ACB">
        <w:rPr>
          <w:rStyle w:val="marginnote"/>
          <w:rFonts w:cstheme="minorHAnsi"/>
          <w:color w:val="111111"/>
          <w:szCs w:val="26"/>
        </w:rPr>
        <w:t xml:space="preserve"> </w:t>
      </w:r>
      <w:r w:rsidRPr="00206ACB">
        <w:rPr>
          <w:rStyle w:val="marginnote"/>
          <w:rFonts w:cstheme="minorHAnsi"/>
          <w:color w:val="111111"/>
          <w:szCs w:val="26"/>
        </w:rPr>
        <w:t>Dirk</w:t>
      </w:r>
      <w:r w:rsidR="00AC466E" w:rsidRPr="00206ACB">
        <w:rPr>
          <w:rStyle w:val="marginnote"/>
          <w:rFonts w:cstheme="minorHAnsi"/>
          <w:color w:val="111111"/>
          <w:szCs w:val="26"/>
        </w:rPr>
        <w:t xml:space="preserve"> </w:t>
      </w:r>
      <w:r w:rsidRPr="00206ACB">
        <w:rPr>
          <w:rStyle w:val="marginnote"/>
          <w:rFonts w:cstheme="minorHAnsi"/>
          <w:color w:val="111111"/>
          <w:szCs w:val="26"/>
        </w:rPr>
        <w:t>Oppelt,</w:t>
      </w:r>
      <w:r w:rsidR="00AC466E" w:rsidRPr="00206ACB">
        <w:rPr>
          <w:rStyle w:val="marginnote"/>
          <w:rFonts w:cstheme="minorHAnsi"/>
          <w:color w:val="111111"/>
          <w:szCs w:val="26"/>
        </w:rPr>
        <w:t xml:space="preserve"> </w:t>
      </w:r>
      <w:r w:rsidRPr="00206ACB">
        <w:rPr>
          <w:rStyle w:val="marginnote"/>
          <w:rFonts w:cstheme="minorHAnsi"/>
          <w:color w:val="111111"/>
          <w:szCs w:val="26"/>
        </w:rPr>
        <w:t>CC-BY-SA</w:t>
      </w:r>
      <w:r w:rsidR="00E4439B" w:rsidRPr="00206ACB">
        <w:rPr>
          <w:rStyle w:val="marginnote"/>
          <w:rFonts w:cstheme="minorHAnsi"/>
          <w:color w:val="111111"/>
          <w:szCs w:val="26"/>
        </w:rPr>
        <w:t>.</w:t>
      </w:r>
    </w:p>
    <w:p w14:paraId="1042F8A9" w14:textId="498A970D" w:rsidR="00EB0D07" w:rsidRPr="00206ACB" w:rsidRDefault="00854E92" w:rsidP="00B81198">
      <w:r w:rsidRPr="00206ACB">
        <w:t>The</w:t>
      </w:r>
      <w:r w:rsidR="00AC466E" w:rsidRPr="00206ACB">
        <w:t xml:space="preserve"> </w:t>
      </w:r>
      <w:r w:rsidRPr="00206ACB">
        <w:t>MOS</w:t>
      </w:r>
      <w:r w:rsidR="00AC466E" w:rsidRPr="00206ACB">
        <w:t xml:space="preserve"> </w:t>
      </w:r>
      <w:r w:rsidRPr="00206ACB">
        <w:t>Technologies</w:t>
      </w:r>
      <w:r w:rsidR="00AC466E" w:rsidRPr="00206ACB">
        <w:t xml:space="preserve"> </w:t>
      </w:r>
      <w:r w:rsidRPr="00206ACB">
        <w:t>6502</w:t>
      </w:r>
      <w:r w:rsidR="00AC466E" w:rsidRPr="00206ACB">
        <w:t xml:space="preserve"> </w:t>
      </w:r>
      <w:r w:rsidRPr="00206ACB">
        <w:t>was</w:t>
      </w:r>
      <w:r w:rsidR="00AC466E" w:rsidRPr="00206ACB">
        <w:t xml:space="preserve"> </w:t>
      </w:r>
      <w:r w:rsidRPr="00206ACB">
        <w:t>developed</w:t>
      </w:r>
      <w:r w:rsidR="00AC466E" w:rsidRPr="00206ACB">
        <w:t xml:space="preserve"> </w:t>
      </w:r>
      <w:r w:rsidRPr="00206ACB">
        <w:t>by</w:t>
      </w:r>
      <w:r w:rsidR="00AC466E" w:rsidRPr="00206ACB">
        <w:t xml:space="preserve"> </w:t>
      </w:r>
      <w:r w:rsidRPr="00206ACB">
        <w:t>a</w:t>
      </w:r>
      <w:r w:rsidR="00AC466E" w:rsidRPr="00206ACB">
        <w:t xml:space="preserve"> </w:t>
      </w:r>
      <w:r w:rsidRPr="00206ACB">
        <w:t>group</w:t>
      </w:r>
      <w:r w:rsidR="00AC466E" w:rsidRPr="00206ACB">
        <w:t xml:space="preserve"> </w:t>
      </w:r>
      <w:r w:rsidRPr="00206ACB">
        <w:t>of</w:t>
      </w:r>
      <w:r w:rsidR="00AC466E" w:rsidRPr="00206ACB">
        <w:t xml:space="preserve"> </w:t>
      </w:r>
      <w:r w:rsidRPr="00206ACB">
        <w:t>former</w:t>
      </w:r>
      <w:r w:rsidR="00AC466E" w:rsidRPr="00206ACB">
        <w:t xml:space="preserve"> </w:t>
      </w:r>
      <w:r w:rsidRPr="00206ACB">
        <w:t>Motorola</w:t>
      </w:r>
      <w:r w:rsidR="00AC466E" w:rsidRPr="00206ACB">
        <w:t xml:space="preserve"> </w:t>
      </w:r>
      <w:r w:rsidRPr="00206ACB">
        <w:t>engineers</w:t>
      </w:r>
      <w:r w:rsidR="00AC466E" w:rsidRPr="00206ACB">
        <w:t xml:space="preserve"> </w:t>
      </w:r>
      <w:r w:rsidRPr="00206ACB">
        <w:t>who</w:t>
      </w:r>
      <w:r w:rsidR="00AC466E" w:rsidRPr="00206ACB">
        <w:t xml:space="preserve"> </w:t>
      </w:r>
      <w:r w:rsidRPr="00206ACB">
        <w:t>attempted</w:t>
      </w:r>
      <w:r w:rsidR="00AC466E" w:rsidRPr="00206ACB">
        <w:t xml:space="preserve"> </w:t>
      </w:r>
      <w:r w:rsidRPr="00206ACB">
        <w:t>to</w:t>
      </w:r>
      <w:r w:rsidR="00AC466E" w:rsidRPr="00206ACB">
        <w:t xml:space="preserve"> </w:t>
      </w:r>
      <w:r w:rsidRPr="00206ACB">
        <w:t>take</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great</w:t>
      </w:r>
      <w:r w:rsidR="00AC466E" w:rsidRPr="00206ACB">
        <w:t xml:space="preserve"> </w:t>
      </w:r>
      <w:r w:rsidRPr="00206ACB">
        <w:t>features</w:t>
      </w:r>
      <w:r w:rsidR="00AC466E" w:rsidRPr="00206ACB">
        <w:t xml:space="preserve"> </w:t>
      </w:r>
      <w:r w:rsidRPr="00206ACB">
        <w:t>from</w:t>
      </w:r>
      <w:r w:rsidR="00AC466E" w:rsidRPr="00206ACB">
        <w:t xml:space="preserve"> </w:t>
      </w:r>
      <w:r w:rsidRPr="00206ACB">
        <w:t>the</w:t>
      </w:r>
      <w:r w:rsidR="00AC466E" w:rsidRPr="00206ACB">
        <w:t xml:space="preserve"> </w:t>
      </w:r>
      <w:r w:rsidRPr="00206ACB">
        <w:t>Motorola</w:t>
      </w:r>
      <w:r w:rsidR="00AC466E" w:rsidRPr="00206ACB">
        <w:t xml:space="preserve"> </w:t>
      </w:r>
      <w:r w:rsidRPr="00206ACB">
        <w:t>6800</w:t>
      </w:r>
      <w:r w:rsidR="00AC466E" w:rsidRPr="00206ACB">
        <w:t xml:space="preserve"> </w:t>
      </w:r>
      <w:r w:rsidRPr="00206ACB">
        <w:t>series</w:t>
      </w:r>
      <w:r w:rsidR="00AC466E" w:rsidRPr="00206ACB">
        <w:t xml:space="preserve"> </w:t>
      </w:r>
      <w:r w:rsidRPr="00206ACB">
        <w:t>of</w:t>
      </w:r>
      <w:r w:rsidR="00AC466E" w:rsidRPr="00206ACB">
        <w:t xml:space="preserve"> </w:t>
      </w:r>
      <w:r w:rsidRPr="00206ACB">
        <w:t>processors</w:t>
      </w:r>
      <w:r w:rsidR="00AC466E" w:rsidRPr="00206ACB">
        <w:t xml:space="preserve"> </w:t>
      </w:r>
      <w:r w:rsidRPr="00206ACB">
        <w:t>and</w:t>
      </w:r>
      <w:r w:rsidR="00AC466E" w:rsidRPr="00206ACB">
        <w:t xml:space="preserve"> </w:t>
      </w:r>
      <w:r w:rsidRPr="00206ACB">
        <w:t>implement</w:t>
      </w:r>
      <w:r w:rsidR="00AC466E" w:rsidRPr="00206ACB">
        <w:t xml:space="preserve"> </w:t>
      </w:r>
      <w:r w:rsidRPr="00206ACB">
        <w:t>them</w:t>
      </w:r>
      <w:r w:rsidR="00AC466E" w:rsidRPr="00206ACB">
        <w:t xml:space="preserve"> </w:t>
      </w:r>
      <w:r w:rsidRPr="00206ACB">
        <w:t>in</w:t>
      </w:r>
      <w:r w:rsidR="00AC466E" w:rsidRPr="00206ACB">
        <w:t xml:space="preserve"> </w:t>
      </w:r>
      <w:r w:rsidRPr="00206ACB">
        <w:t>a</w:t>
      </w:r>
      <w:r w:rsidR="00AC466E" w:rsidRPr="00206ACB">
        <w:t xml:space="preserve"> </w:t>
      </w:r>
      <w:r w:rsidRPr="00206ACB">
        <w:t>smaller,</w:t>
      </w:r>
      <w:r w:rsidR="00AC466E" w:rsidRPr="00206ACB">
        <w:t xml:space="preserve"> </w:t>
      </w:r>
      <w:r w:rsidRPr="00206ACB">
        <w:t>faster,</w:t>
      </w:r>
      <w:r w:rsidR="00AC466E" w:rsidRPr="00206ACB">
        <w:t xml:space="preserve"> </w:t>
      </w:r>
      <w:r w:rsidRPr="00206ACB">
        <w:t>and</w:t>
      </w:r>
      <w:r w:rsidR="00AC466E" w:rsidRPr="00206ACB">
        <w:t xml:space="preserve"> </w:t>
      </w:r>
      <w:r w:rsidRPr="00206ACB">
        <w:t>cheaper</w:t>
      </w:r>
      <w:r w:rsidR="00AC466E" w:rsidRPr="00206ACB">
        <w:t xml:space="preserve"> </w:t>
      </w:r>
      <w:r w:rsidRPr="00206ACB">
        <w:t>package.</w:t>
      </w:r>
      <w:r w:rsidR="00AC466E" w:rsidRPr="00206ACB">
        <w:t xml:space="preserve"> </w:t>
      </w:r>
      <w:r w:rsidRPr="00206ACB">
        <w:t>(Sound</w:t>
      </w:r>
      <w:r w:rsidR="00AC466E" w:rsidRPr="00206ACB">
        <w:t xml:space="preserve"> </w:t>
      </w:r>
      <w:r w:rsidRPr="00206ACB">
        <w:t>familiar?)</w:t>
      </w:r>
      <w:r w:rsidR="00AC466E" w:rsidRPr="00206ACB">
        <w:t xml:space="preserve"> </w:t>
      </w:r>
      <w:r w:rsidR="004E1CA9" w:rsidRPr="00206ACB">
        <w:t>(</w:t>
      </w:r>
      <w:r w:rsidR="004E1CA9" w:rsidRPr="00206ACB">
        <w:rPr>
          <w:rStyle w:val="marginnote"/>
          <w:rFonts w:cstheme="minorHAnsi"/>
          <w:color w:val="111111"/>
          <w:szCs w:val="26"/>
        </w:rPr>
        <w:t>Ricoh</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had</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a</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license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manufacture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6502,</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but</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it</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did</w:t>
      </w:r>
      <w:r w:rsidR="00AC466E" w:rsidRPr="00206ACB">
        <w:rPr>
          <w:rStyle w:val="marginnote"/>
          <w:rFonts w:cstheme="minorHAnsi"/>
          <w:color w:val="111111"/>
          <w:szCs w:val="26"/>
        </w:rPr>
        <w:t xml:space="preserve"> </w:t>
      </w:r>
      <w:r w:rsidR="004E1CA9" w:rsidRPr="00206ACB">
        <w:rPr>
          <w:rStyle w:val="Emphasis"/>
          <w:rFonts w:cstheme="minorHAnsi"/>
          <w:color w:val="111111"/>
          <w:szCs w:val="26"/>
        </w:rPr>
        <w:t>not</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have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a</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license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for</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"binary-coded</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decimal"</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(BCD)</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functionality</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chip.</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avoid</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running</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afoul</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MOS</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Technologies,</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Ricoh's</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processor</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cut</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all</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electrical</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connections</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between</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BCD</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module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rest</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chip.</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When</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MOS</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Technologies</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was</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purchased</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by</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Commodore,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latter</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attempted</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sue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Nintendo</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for</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license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violations</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but</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gave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up</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when</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Commodore</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engineers</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discovered</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Ricoh's</w:t>
      </w:r>
      <w:r w:rsidR="00AC466E" w:rsidRPr="00206ACB">
        <w:rPr>
          <w:rStyle w:val="marginnote"/>
          <w:rFonts w:cstheme="minorHAnsi"/>
          <w:color w:val="111111"/>
          <w:szCs w:val="26"/>
        </w:rPr>
        <w:t xml:space="preserve"> </w:t>
      </w:r>
      <w:r w:rsidR="004E1CA9" w:rsidRPr="00206ACB">
        <w:rPr>
          <w:rStyle w:val="marginnote"/>
          <w:rFonts w:cstheme="minorHAnsi"/>
          <w:color w:val="111111"/>
          <w:szCs w:val="26"/>
        </w:rPr>
        <w:t>fix</w:t>
      </w:r>
      <w:r w:rsidR="004E1CA9" w:rsidRPr="00206ACB">
        <w:t>)</w:t>
      </w:r>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t>You</w:t>
      </w:r>
      <w:r w:rsidR="00AC466E" w:rsidRPr="00206ACB">
        <w:t xml:space="preserve"> </w:t>
      </w:r>
      <w:r w:rsidRPr="00206ACB">
        <w:t>can</w:t>
      </w:r>
      <w:r w:rsidR="00AC466E" w:rsidRPr="00206ACB">
        <w:t xml:space="preserve"> </w:t>
      </w:r>
      <w:r w:rsidRPr="00206ACB">
        <w:t>still</w:t>
      </w:r>
      <w:r w:rsidR="00AC466E" w:rsidRPr="00206ACB">
        <w:t xml:space="preserve"> </w:t>
      </w:r>
      <w:r w:rsidRPr="00206ACB">
        <w:t>buy</w:t>
      </w:r>
      <w:r w:rsidR="00AC466E" w:rsidRPr="00206ACB">
        <w:t xml:space="preserve"> </w:t>
      </w:r>
      <w:r w:rsidRPr="00206ACB">
        <w:t>6502-based</w:t>
      </w:r>
      <w:r w:rsidR="00AC466E" w:rsidRPr="00206ACB">
        <w:t xml:space="preserve"> </w:t>
      </w:r>
      <w:r w:rsidRPr="00206ACB">
        <w:t>processors</w:t>
      </w:r>
      <w:r w:rsidR="00AC466E" w:rsidRPr="00206ACB">
        <w:t xml:space="preserve"> </w:t>
      </w:r>
      <w:r w:rsidRPr="00206ACB">
        <w:t>today</w:t>
      </w:r>
      <w:r w:rsidR="00AC466E" w:rsidRPr="00206ACB">
        <w:t xml:space="preserve"> </w:t>
      </w:r>
      <w:r w:rsidRPr="00206ACB">
        <w:t>from</w:t>
      </w:r>
      <w:r w:rsidR="00AC466E" w:rsidRPr="00206ACB">
        <w:t xml:space="preserve"> </w:t>
      </w:r>
      <w:r w:rsidRPr="00206ACB">
        <w:t>Western</w:t>
      </w:r>
      <w:r w:rsidR="00AC466E" w:rsidRPr="00206ACB">
        <w:t xml:space="preserve"> </w:t>
      </w:r>
      <w:r w:rsidRPr="00206ACB">
        <w:t>Design</w:t>
      </w:r>
      <w:r w:rsidR="00AC466E" w:rsidRPr="00206ACB">
        <w:t xml:space="preserve"> </w:t>
      </w:r>
      <w:r w:rsidRPr="00206ACB">
        <w:t>Center</w:t>
      </w:r>
      <w:r w:rsidR="00AC466E" w:rsidRPr="00206ACB">
        <w:t xml:space="preserve"> </w:t>
      </w:r>
      <w:r w:rsidRPr="00206ACB">
        <w:t>(WDC),</w:t>
      </w:r>
      <w:r w:rsidR="00AC466E" w:rsidRPr="00206ACB">
        <w:t xml:space="preserve"> </w:t>
      </w:r>
      <w:r w:rsidRPr="00206ACB">
        <w:t>and</w:t>
      </w:r>
      <w:r w:rsidR="00AC466E" w:rsidRPr="00206ACB">
        <w:t xml:space="preserve"> </w:t>
      </w:r>
      <w:r w:rsidRPr="00206ACB">
        <w:t>they</w:t>
      </w:r>
      <w:r w:rsidR="00AC466E" w:rsidRPr="00206ACB">
        <w:t xml:space="preserve"> </w:t>
      </w:r>
      <w:r w:rsidRPr="00206ACB">
        <w:t>are</w:t>
      </w:r>
      <w:r w:rsidR="00AC466E" w:rsidRPr="00206ACB">
        <w:t xml:space="preserve"> </w:t>
      </w:r>
      <w:r w:rsidRPr="00206ACB">
        <w:t>commonly</w:t>
      </w:r>
      <w:r w:rsidR="00AC466E" w:rsidRPr="00206ACB">
        <w:t xml:space="preserve"> </w:t>
      </w:r>
      <w:r w:rsidRPr="00206ACB">
        <w:t>used</w:t>
      </w:r>
      <w:r w:rsidR="00AC466E" w:rsidRPr="00206ACB">
        <w:t xml:space="preserve"> </w:t>
      </w:r>
      <w:r w:rsidRPr="00206ACB">
        <w:t>in</w:t>
      </w:r>
      <w:r w:rsidR="00AC466E" w:rsidRPr="00206ACB">
        <w:t xml:space="preserve"> </w:t>
      </w:r>
      <w:r w:rsidRPr="00206ACB">
        <w:t>industrial</w:t>
      </w:r>
      <w:r w:rsidR="00AC466E" w:rsidRPr="00206ACB">
        <w:t xml:space="preserve"> </w:t>
      </w:r>
      <w:r w:rsidRPr="00206ACB">
        <w:t>applications.</w:t>
      </w:r>
      <w:r w:rsidR="00AC466E" w:rsidRPr="00206ACB">
        <w:t xml:space="preserve"> </w:t>
      </w:r>
      <w:r w:rsidRPr="00206ACB">
        <w:t>The</w:t>
      </w:r>
      <w:r w:rsidR="00AC466E" w:rsidRPr="00206ACB">
        <w:t xml:space="preserve"> </w:t>
      </w:r>
      <w:r w:rsidRPr="00206ACB">
        <w:t>6502</w:t>
      </w:r>
      <w:r w:rsidR="00AC466E" w:rsidRPr="00206ACB">
        <w:t xml:space="preserve"> </w:t>
      </w:r>
      <w:r w:rsidRPr="00206ACB">
        <w:t>became</w:t>
      </w:r>
      <w:r w:rsidR="00AC466E" w:rsidRPr="00206ACB">
        <w:t xml:space="preserve"> </w:t>
      </w:r>
      <w:r w:rsidRPr="00206ACB">
        <w:t>available</w:t>
      </w:r>
      <w:r w:rsidR="00AC466E" w:rsidRPr="00206ACB">
        <w:t xml:space="preserve"> </w:t>
      </w:r>
      <w:r w:rsidRPr="00206ACB">
        <w:t>for</w:t>
      </w:r>
      <w:r w:rsidR="00AC466E" w:rsidRPr="00206ACB">
        <w:t xml:space="preserve"> </w:t>
      </w:r>
      <w:r w:rsidRPr="00206ACB">
        <w:t>purchase</w:t>
      </w:r>
      <w:r w:rsidR="00AC466E" w:rsidRPr="00206ACB">
        <w:t xml:space="preserve"> </w:t>
      </w:r>
      <w:r w:rsidRPr="00206ACB">
        <w:t>in</w:t>
      </w:r>
      <w:r w:rsidR="00AC466E" w:rsidRPr="00206ACB">
        <w:t xml:space="preserve"> </w:t>
      </w:r>
      <w:r w:rsidRPr="00206ACB">
        <w:t>1975,</w:t>
      </w:r>
      <w:r w:rsidR="00AC466E" w:rsidRPr="00206ACB">
        <w:t xml:space="preserve"> </w:t>
      </w:r>
      <w:r w:rsidRPr="00206ACB">
        <w:t>meaning</w:t>
      </w:r>
      <w:r w:rsidR="00AC466E" w:rsidRPr="00206ACB">
        <w:t xml:space="preserve"> </w:t>
      </w:r>
      <w:r w:rsidRPr="00206ACB">
        <w:t>it</w:t>
      </w:r>
      <w:r w:rsidR="00AC466E" w:rsidRPr="00206ACB">
        <w:t xml:space="preserve"> </w:t>
      </w:r>
      <w:r w:rsidRPr="00206ACB">
        <w:t>was</w:t>
      </w:r>
      <w:r w:rsidR="00AC466E" w:rsidRPr="00206ACB">
        <w:t xml:space="preserve"> </w:t>
      </w:r>
      <w:r w:rsidRPr="00206ACB">
        <w:t>already</w:t>
      </w:r>
      <w:r w:rsidR="00AC466E" w:rsidRPr="00206ACB">
        <w:t xml:space="preserve"> </w:t>
      </w:r>
      <w:r w:rsidRPr="00206ACB">
        <w:t>ten</w:t>
      </w:r>
      <w:r w:rsidR="00AC466E" w:rsidRPr="00206ACB">
        <w:t xml:space="preserve"> </w:t>
      </w:r>
      <w:r w:rsidRPr="00206ACB">
        <w:t>years</w:t>
      </w:r>
      <w:r w:rsidR="00AC466E" w:rsidRPr="00206ACB">
        <w:t xml:space="preserve"> </w:t>
      </w:r>
      <w:r w:rsidRPr="00206ACB">
        <w:t>old</w:t>
      </w:r>
      <w:r w:rsidR="00AC466E" w:rsidRPr="00206ACB">
        <w:t xml:space="preserve"> </w:t>
      </w:r>
      <w:r w:rsidRPr="00206ACB">
        <w:t>when</w:t>
      </w:r>
      <w:r w:rsidR="00AC466E" w:rsidRPr="00206ACB">
        <w:t xml:space="preserve"> </w:t>
      </w:r>
      <w:r w:rsidRPr="00206ACB">
        <w:t>Nintendo</w:t>
      </w:r>
      <w:r w:rsidR="00AC466E" w:rsidRPr="00206ACB">
        <w:t xml:space="preserve"> </w:t>
      </w:r>
      <w:r w:rsidRPr="00206ACB">
        <w:t>chose</w:t>
      </w:r>
      <w:r w:rsidR="00AC466E" w:rsidRPr="00206ACB">
        <w:t xml:space="preserve"> </w:t>
      </w:r>
      <w:r w:rsidRPr="00206ACB">
        <w:t>to</w:t>
      </w:r>
      <w:r w:rsidR="00AC466E" w:rsidRPr="00206ACB">
        <w:t xml:space="preserve"> </w:t>
      </w:r>
      <w:r w:rsidRPr="00206ACB">
        <w:t>use</w:t>
      </w:r>
      <w:r w:rsidR="00AC466E" w:rsidRPr="00206ACB">
        <w:t xml:space="preserve"> </w:t>
      </w:r>
      <w:r w:rsidRPr="00206ACB">
        <w:t>it</w:t>
      </w:r>
      <w:r w:rsidR="00AC466E" w:rsidRPr="00206ACB">
        <w:t xml:space="preserve"> </w:t>
      </w:r>
      <w:r w:rsidRPr="00206ACB">
        <w:t>in</w:t>
      </w:r>
      <w:r w:rsidR="00AC466E" w:rsidRPr="00206ACB">
        <w:t xml:space="preserve"> </w:t>
      </w:r>
      <w:r w:rsidRPr="00206ACB">
        <w:t>its</w:t>
      </w:r>
      <w:r w:rsidR="00AC466E" w:rsidRPr="00206ACB">
        <w:t xml:space="preserve"> </w:t>
      </w:r>
      <w:r w:rsidRPr="00206ACB">
        <w:t>new</w:t>
      </w:r>
      <w:r w:rsidR="00AC466E" w:rsidRPr="00206ACB">
        <w:t xml:space="preserve"> </w:t>
      </w:r>
      <w:r w:rsidRPr="00206ACB">
        <w:t>home</w:t>
      </w:r>
      <w:r w:rsidR="00AC466E" w:rsidRPr="00206ACB">
        <w:t xml:space="preserve"> </w:t>
      </w:r>
      <w:r w:rsidRPr="00206ACB">
        <w:t>system.</w:t>
      </w:r>
      <w:r w:rsidR="00AC466E" w:rsidRPr="00206ACB">
        <w:t xml:space="preserve"> </w:t>
      </w:r>
      <w:r w:rsidRPr="00206ACB">
        <w:t>Individual</w:t>
      </w:r>
      <w:r w:rsidR="00AC466E" w:rsidRPr="00206ACB">
        <w:t xml:space="preserve"> </w:t>
      </w:r>
      <w:r w:rsidRPr="00206ACB">
        <w:t>6502</w:t>
      </w:r>
      <w:r w:rsidR="00AC466E" w:rsidRPr="00206ACB">
        <w:t xml:space="preserve"> </w:t>
      </w:r>
      <w:r w:rsidRPr="00206ACB">
        <w:t>processors</w:t>
      </w:r>
      <w:r w:rsidR="00AC466E" w:rsidRPr="00206ACB">
        <w:t xml:space="preserve"> </w:t>
      </w:r>
      <w:r w:rsidRPr="00206ACB">
        <w:t>in</w:t>
      </w:r>
      <w:r w:rsidR="00AC466E" w:rsidRPr="00206ACB">
        <w:t xml:space="preserve"> </w:t>
      </w:r>
      <w:r w:rsidRPr="00206ACB">
        <w:t>1975</w:t>
      </w:r>
      <w:r w:rsidR="00AC466E" w:rsidRPr="00206ACB">
        <w:t xml:space="preserve"> </w:t>
      </w:r>
      <w:r w:rsidRPr="00206ACB">
        <w:t>sold</w:t>
      </w:r>
      <w:r w:rsidR="00AC466E" w:rsidRPr="00206ACB">
        <w:t xml:space="preserve"> </w:t>
      </w:r>
      <w:r w:rsidRPr="00206ACB">
        <w:t>for</w:t>
      </w:r>
      <w:r w:rsidR="00AC466E" w:rsidRPr="00206ACB">
        <w:t xml:space="preserve"> </w:t>
      </w:r>
      <w:r w:rsidRPr="00206ACB">
        <w:t>$25</w:t>
      </w:r>
      <w:r w:rsidR="00AC466E" w:rsidRPr="00206ACB">
        <w:t xml:space="preserve"> </w:t>
      </w:r>
      <w:r w:rsidRPr="00206ACB">
        <w:t>each,</w:t>
      </w:r>
      <w:r w:rsidR="00AC466E" w:rsidRPr="00206ACB">
        <w:t xml:space="preserve"> </w:t>
      </w:r>
      <w:r w:rsidRPr="00206ACB">
        <w:t>and</w:t>
      </w:r>
      <w:r w:rsidR="00AC466E" w:rsidRPr="00206ACB">
        <w:t xml:space="preserve"> </w:t>
      </w:r>
      <w:r w:rsidRPr="00206ACB">
        <w:t>Nintendo's</w:t>
      </w:r>
      <w:r w:rsidR="00AC466E" w:rsidRPr="00206ACB">
        <w:t xml:space="preserve"> </w:t>
      </w:r>
      <w:r w:rsidRPr="00206ACB">
        <w:t>bulk</w:t>
      </w:r>
      <w:r w:rsidR="00AC466E" w:rsidRPr="00206ACB">
        <w:t xml:space="preserve"> </w:t>
      </w:r>
      <w:r w:rsidRPr="00206ACB">
        <w:t>order</w:t>
      </w:r>
      <w:r w:rsidR="00AC466E" w:rsidRPr="00206ACB">
        <w:t xml:space="preserve"> </w:t>
      </w:r>
      <w:r w:rsidRPr="00206ACB">
        <w:t>drove</w:t>
      </w:r>
      <w:r w:rsidR="00AC466E" w:rsidRPr="00206ACB">
        <w:t xml:space="preserve"> </w:t>
      </w:r>
      <w:r w:rsidRPr="00206ACB">
        <w:t>the</w:t>
      </w:r>
      <w:r w:rsidR="00AC466E" w:rsidRPr="00206ACB">
        <w:t xml:space="preserve"> </w:t>
      </w:r>
      <w:r w:rsidRPr="00206ACB">
        <w:t>per-processor</w:t>
      </w:r>
      <w:r w:rsidR="00AC466E" w:rsidRPr="00206ACB">
        <w:t xml:space="preserve"> </w:t>
      </w:r>
      <w:r w:rsidRPr="00206ACB">
        <w:t>price</w:t>
      </w:r>
      <w:r w:rsidR="00AC466E" w:rsidRPr="00206ACB">
        <w:t xml:space="preserve"> </w:t>
      </w:r>
      <w:r w:rsidRPr="00206ACB">
        <w:t>even</w:t>
      </w:r>
      <w:r w:rsidR="00AC466E" w:rsidRPr="00206ACB">
        <w:t xml:space="preserve"> </w:t>
      </w:r>
      <w:r w:rsidRPr="00206ACB">
        <w:t>lower.</w:t>
      </w:r>
      <w:r w:rsidR="00AC466E" w:rsidRPr="00206ACB">
        <w:t xml:space="preserve"> </w:t>
      </w:r>
      <w:r w:rsidRPr="00206ACB">
        <w:t>Ricoh</w:t>
      </w:r>
      <w:r w:rsidR="00AC466E" w:rsidRPr="00206ACB">
        <w:t xml:space="preserve"> </w:t>
      </w:r>
      <w:r w:rsidRPr="00206ACB">
        <w:t>paired</w:t>
      </w:r>
      <w:r w:rsidR="00AC466E" w:rsidRPr="00206ACB">
        <w:t xml:space="preserve"> </w:t>
      </w:r>
      <w:r w:rsidRPr="00206ACB">
        <w:t>its</w:t>
      </w:r>
      <w:r w:rsidR="00AC466E" w:rsidRPr="00206ACB">
        <w:t xml:space="preserve"> </w:t>
      </w:r>
      <w:r w:rsidRPr="00206ACB">
        <w:t>6502-based</w:t>
      </w:r>
      <w:r w:rsidR="00AC466E" w:rsidRPr="00206ACB">
        <w:t xml:space="preserve"> </w:t>
      </w:r>
      <w:r w:rsidRPr="00206ACB">
        <w:t>processor</w:t>
      </w:r>
      <w:r w:rsidR="00AC466E" w:rsidRPr="00206ACB">
        <w:t xml:space="preserve"> </w:t>
      </w:r>
      <w:r w:rsidRPr="00206ACB">
        <w:t>with</w:t>
      </w:r>
      <w:r w:rsidR="00AC466E" w:rsidRPr="00206ACB">
        <w:t xml:space="preserve"> </w:t>
      </w:r>
      <w:r w:rsidRPr="00206ACB">
        <w:t>a</w:t>
      </w:r>
      <w:r w:rsidR="00AC466E" w:rsidRPr="00206ACB">
        <w:t xml:space="preserve"> </w:t>
      </w:r>
      <w:r w:rsidRPr="00206ACB">
        <w:t>custom</w:t>
      </w:r>
      <w:r w:rsidR="00AC466E" w:rsidRPr="00206ACB">
        <w:t xml:space="preserve"> </w:t>
      </w:r>
      <w:r w:rsidRPr="00206ACB">
        <w:t>"Picture</w:t>
      </w:r>
      <w:r w:rsidR="00AC466E" w:rsidRPr="00206ACB">
        <w:t xml:space="preserve"> </w:t>
      </w:r>
      <w:r w:rsidRPr="00206ACB">
        <w:t>Processing</w:t>
      </w:r>
      <w:r w:rsidR="00AC466E" w:rsidRPr="00206ACB">
        <w:t xml:space="preserve"> </w:t>
      </w:r>
      <w:r w:rsidRPr="00206ACB">
        <w:t>Unit"</w:t>
      </w:r>
      <w:r w:rsidR="00AC466E" w:rsidRPr="00206ACB">
        <w:t xml:space="preserve"> </w:t>
      </w:r>
      <w:r w:rsidRPr="00206ACB">
        <w:t>(PPU)</w:t>
      </w:r>
      <w:r w:rsidR="00AC466E" w:rsidRPr="00206ACB">
        <w:t xml:space="preserve"> </w:t>
      </w:r>
      <w:r w:rsidRPr="00206ACB">
        <w:t>to</w:t>
      </w:r>
      <w:r w:rsidR="00AC466E" w:rsidRPr="00206ACB">
        <w:t xml:space="preserve"> </w:t>
      </w:r>
      <w:r w:rsidRPr="00206ACB">
        <w:t>handle</w:t>
      </w:r>
      <w:r w:rsidR="00AC466E" w:rsidRPr="00206ACB">
        <w:t xml:space="preserve"> </w:t>
      </w:r>
      <w:r w:rsidRPr="00206ACB">
        <w:t>drawing</w:t>
      </w:r>
      <w:r w:rsidR="00AC466E" w:rsidRPr="00206ACB">
        <w:t xml:space="preserve"> </w:t>
      </w:r>
      <w:r w:rsidRPr="00206ACB">
        <w:t>graphics</w:t>
      </w:r>
      <w:r w:rsidR="00AC466E" w:rsidRPr="00206ACB">
        <w:t xml:space="preserve"> </w:t>
      </w:r>
      <w:r w:rsidRPr="00206ACB">
        <w:t>to</w:t>
      </w:r>
      <w:r w:rsidR="00AC466E" w:rsidRPr="00206ACB">
        <w:t xml:space="preserve"> </w:t>
      </w:r>
      <w:r w:rsidRPr="00206ACB">
        <w:t>the</w:t>
      </w:r>
      <w:r w:rsidR="00AC466E" w:rsidRPr="00206ACB">
        <w:t xml:space="preserve"> </w:t>
      </w:r>
      <w:r w:rsidRPr="00206ACB">
        <w:t>screen.</w:t>
      </w:r>
      <w:r w:rsidR="00AC466E" w:rsidRPr="00206ACB">
        <w:t xml:space="preserve"> </w:t>
      </w:r>
      <w:r w:rsidRPr="00206ACB">
        <w:t>The</w:t>
      </w:r>
      <w:r w:rsidR="00AC466E" w:rsidRPr="00206ACB">
        <w:t xml:space="preserve"> </w:t>
      </w:r>
      <w:r w:rsidRPr="00206ACB">
        <w:t>PPU</w:t>
      </w:r>
      <w:r w:rsidR="00AC466E" w:rsidRPr="00206ACB">
        <w:t xml:space="preserve"> </w:t>
      </w:r>
      <w:r w:rsidRPr="00206ACB">
        <w:t>allowed</w:t>
      </w:r>
      <w:r w:rsidR="00AC466E" w:rsidRPr="00206ACB">
        <w:t xml:space="preserve"> </w:t>
      </w:r>
      <w:r w:rsidRPr="00206ACB">
        <w:t>for</w:t>
      </w:r>
      <w:r w:rsidR="00AC466E" w:rsidRPr="00206ACB">
        <w:t xml:space="preserve"> </w:t>
      </w:r>
      <w:r w:rsidRPr="00206ACB">
        <w:t>sophisticated</w:t>
      </w:r>
      <w:r w:rsidR="00AC466E" w:rsidRPr="00206ACB">
        <w:t xml:space="preserve"> </w:t>
      </w:r>
      <w:r w:rsidRPr="00206ACB">
        <w:t>graphics,</w:t>
      </w:r>
      <w:r w:rsidR="00AC466E" w:rsidRPr="00206ACB">
        <w:t xml:space="preserve"> </w:t>
      </w:r>
      <w:r w:rsidRPr="00206ACB">
        <w:t>supporting</w:t>
      </w:r>
      <w:r w:rsidR="00AC466E" w:rsidRPr="00206ACB">
        <w:t xml:space="preserve"> </w:t>
      </w:r>
      <w:r w:rsidRPr="00206ACB">
        <w:t>a</w:t>
      </w:r>
      <w:r w:rsidR="00AC466E" w:rsidRPr="00206ACB">
        <w:t xml:space="preserve"> </w:t>
      </w:r>
      <w:r w:rsidRPr="00206ACB">
        <w:t>64</w:t>
      </w:r>
      <w:r w:rsidR="00AC466E" w:rsidRPr="00206ACB">
        <w:t xml:space="preserve"> </w:t>
      </w:r>
      <w:r w:rsidRPr="00206ACB">
        <w:t>color</w:t>
      </w:r>
      <w:r w:rsidR="00AC466E" w:rsidRPr="00206ACB">
        <w:t xml:space="preserve"> </w:t>
      </w:r>
      <w:r w:rsidRPr="00206ACB">
        <w:t>palette,</w:t>
      </w:r>
      <w:r w:rsidR="00AC466E" w:rsidRPr="00206ACB">
        <w:t xml:space="preserve"> </w:t>
      </w:r>
      <w:r w:rsidRPr="00206ACB">
        <w:t>a</w:t>
      </w:r>
      <w:r w:rsidR="00AC466E" w:rsidRPr="00206ACB">
        <w:t xml:space="preserve"> </w:t>
      </w:r>
      <w:r w:rsidRPr="00206ACB">
        <w:t>256x240</w:t>
      </w:r>
      <w:r w:rsidR="00AC466E" w:rsidRPr="00206ACB">
        <w:t xml:space="preserve"> </w:t>
      </w:r>
      <w:r w:rsidRPr="00206ACB">
        <w:t>pixel</w:t>
      </w:r>
      <w:r w:rsidR="00AC466E" w:rsidRPr="00206ACB">
        <w:t xml:space="preserve"> </w:t>
      </w:r>
      <w:r w:rsidRPr="00206ACB">
        <w:t>resolution</w:t>
      </w:r>
      <w:r w:rsidR="00AC466E" w:rsidRPr="00206ACB">
        <w:t xml:space="preserve"> </w:t>
      </w:r>
      <w:r w:rsidRPr="00206ACB">
        <w:t>display,</w:t>
      </w:r>
      <w:r w:rsidR="00AC466E" w:rsidRPr="00206ACB">
        <w:t xml:space="preserve"> </w:t>
      </w:r>
      <w:r w:rsidRPr="00206ACB">
        <w:t>64</w:t>
      </w:r>
      <w:r w:rsidR="00AC466E" w:rsidRPr="00206ACB">
        <w:t xml:space="preserve"> </w:t>
      </w:r>
      <w:r w:rsidRPr="00206ACB">
        <w:t>hardware</w:t>
      </w:r>
      <w:r w:rsidR="00AC466E" w:rsidRPr="00206ACB">
        <w:t xml:space="preserve"> </w:t>
      </w:r>
      <w:r w:rsidRPr="00206ACB">
        <w:t>sprites,</w:t>
      </w:r>
      <w:r w:rsidR="00AC466E" w:rsidRPr="00206ACB">
        <w:t xml:space="preserve"> </w:t>
      </w:r>
      <w:r w:rsidRPr="00206ACB">
        <w:t>and</w:t>
      </w:r>
      <w:r w:rsidR="00AC466E" w:rsidRPr="00206ACB">
        <w:t xml:space="preserve"> </w:t>
      </w:r>
      <w:r w:rsidRPr="00206ACB">
        <w:t>a</w:t>
      </w:r>
      <w:r w:rsidR="00AC466E" w:rsidRPr="00206ACB">
        <w:t xml:space="preserve"> </w:t>
      </w:r>
      <w:r w:rsidRPr="00206ACB">
        <w:t>hardware-scrolling</w:t>
      </w:r>
      <w:r w:rsidR="00AC466E" w:rsidRPr="00206ACB">
        <w:t xml:space="preserve"> </w:t>
      </w:r>
      <w:r w:rsidRPr="00206ACB">
        <w:t>background</w:t>
      </w:r>
      <w:r w:rsidR="00AC466E" w:rsidRPr="00206ACB">
        <w:t xml:space="preserve"> </w:t>
      </w:r>
      <w:r w:rsidRPr="00206ACB">
        <w:t>layer.</w:t>
      </w:r>
    </w:p>
    <w:p w14:paraId="018FF1E5" w14:textId="26BCECB0" w:rsidR="008926EF" w:rsidRPr="00206ACB" w:rsidRDefault="00854E92" w:rsidP="00B81198">
      <w:r w:rsidRPr="00206ACB">
        <w:lastRenderedPageBreak/>
        <w:t>With</w:t>
      </w:r>
      <w:r w:rsidR="00AC466E" w:rsidRPr="00206ACB">
        <w:t xml:space="preserve"> </w:t>
      </w:r>
      <w:r w:rsidRPr="00206ACB">
        <w:t>the</w:t>
      </w:r>
      <w:r w:rsidR="00AC466E" w:rsidRPr="00206ACB">
        <w:t xml:space="preserve"> </w:t>
      </w:r>
      <w:r w:rsidRPr="00206ACB">
        <w:t>internals</w:t>
      </w:r>
      <w:r w:rsidR="00AC466E" w:rsidRPr="00206ACB">
        <w:t xml:space="preserve"> </w:t>
      </w:r>
      <w:r w:rsidRPr="00206ACB">
        <w:t>set,</w:t>
      </w:r>
      <w:r w:rsidR="00AC466E" w:rsidRPr="00206ACB">
        <w:t xml:space="preserve"> </w:t>
      </w:r>
      <w:r w:rsidRPr="00206ACB">
        <w:t>all</w:t>
      </w:r>
      <w:r w:rsidR="00AC466E" w:rsidRPr="00206ACB">
        <w:t xml:space="preserve"> </w:t>
      </w:r>
      <w:r w:rsidRPr="00206ACB">
        <w:t>that</w:t>
      </w:r>
      <w:r w:rsidR="00AC466E" w:rsidRPr="00206ACB">
        <w:t xml:space="preserve"> </w:t>
      </w:r>
      <w:r w:rsidRPr="00206ACB">
        <w:t>remained</w:t>
      </w:r>
      <w:r w:rsidR="00AC466E" w:rsidRPr="00206ACB">
        <w:t xml:space="preserve"> </w:t>
      </w:r>
      <w:r w:rsidRPr="00206ACB">
        <w:t>was</w:t>
      </w:r>
      <w:r w:rsidR="00AC466E" w:rsidRPr="00206ACB">
        <w:t xml:space="preserve"> </w:t>
      </w:r>
      <w:r w:rsidRPr="00206ACB">
        <w:t>to</w:t>
      </w:r>
      <w:r w:rsidR="00AC466E" w:rsidRPr="00206ACB">
        <w:t xml:space="preserve"> </w:t>
      </w:r>
      <w:r w:rsidRPr="00206ACB">
        <w:t>design</w:t>
      </w:r>
      <w:r w:rsidR="00AC466E" w:rsidRPr="00206ACB">
        <w:t xml:space="preserve"> </w:t>
      </w:r>
      <w:r w:rsidRPr="00206ACB">
        <w:t>the</w:t>
      </w:r>
      <w:r w:rsidR="00AC466E" w:rsidRPr="00206ACB">
        <w:t xml:space="preserve"> </w:t>
      </w:r>
      <w:r w:rsidRPr="00206ACB">
        <w:t>outer</w:t>
      </w:r>
      <w:r w:rsidR="00AC466E" w:rsidRPr="00206ACB">
        <w:t xml:space="preserve"> </w:t>
      </w:r>
      <w:r w:rsidRPr="00206ACB">
        <w:t>casing</w:t>
      </w:r>
      <w:r w:rsidR="00AC466E" w:rsidRPr="00206ACB">
        <w:t xml:space="preserve"> </w:t>
      </w:r>
      <w:r w:rsidRPr="00206ACB">
        <w:t>of</w:t>
      </w:r>
      <w:r w:rsidR="00AC466E" w:rsidRPr="00206ACB">
        <w:t xml:space="preserve"> </w:t>
      </w:r>
      <w:r w:rsidRPr="00206ACB">
        <w:t>the</w:t>
      </w:r>
      <w:r w:rsidR="00AC466E" w:rsidRPr="00206ACB">
        <w:t xml:space="preserve"> </w:t>
      </w:r>
      <w:r w:rsidRPr="00206ACB">
        <w:t>system</w:t>
      </w:r>
      <w:r w:rsidR="00AC466E" w:rsidRPr="00206ACB">
        <w:t xml:space="preserve"> </w:t>
      </w:r>
      <w:r w:rsidRPr="00206ACB">
        <w:t>and</w:t>
      </w:r>
      <w:r w:rsidR="00AC466E" w:rsidRPr="00206ACB">
        <w:t xml:space="preserve"> </w:t>
      </w:r>
      <w:r w:rsidRPr="00206ACB">
        <w:t>give</w:t>
      </w:r>
      <w:r w:rsidR="00AC466E" w:rsidRPr="00206ACB">
        <w:t xml:space="preserve"> </w:t>
      </w:r>
      <w:r w:rsidRPr="00206ACB">
        <w:t>it</w:t>
      </w:r>
      <w:r w:rsidR="00AC466E" w:rsidRPr="00206ACB">
        <w:t xml:space="preserve"> </w:t>
      </w:r>
      <w:r w:rsidRPr="00206ACB">
        <w:t>a</w:t>
      </w:r>
      <w:r w:rsidR="00AC466E" w:rsidRPr="00206ACB">
        <w:t xml:space="preserve"> </w:t>
      </w:r>
      <w:r w:rsidRPr="00206ACB">
        <w:t>name.</w:t>
      </w:r>
      <w:r w:rsidR="00AC466E" w:rsidRPr="00206ACB">
        <w:t xml:space="preserve"> </w:t>
      </w:r>
      <w:r w:rsidRPr="00206ACB">
        <w:t>Nintendo</w:t>
      </w:r>
      <w:r w:rsidR="00AC466E" w:rsidRPr="00206ACB">
        <w:t xml:space="preserve"> </w:t>
      </w:r>
      <w:r w:rsidRPr="00206ACB">
        <w:t>chose</w:t>
      </w:r>
      <w:r w:rsidR="00AC466E" w:rsidRPr="00206ACB">
        <w:t xml:space="preserve"> </w:t>
      </w:r>
      <w:r w:rsidRPr="00206ACB">
        <w:t>to</w:t>
      </w:r>
      <w:r w:rsidR="00AC466E" w:rsidRPr="00206ACB">
        <w:t xml:space="preserve"> </w:t>
      </w:r>
      <w:r w:rsidRPr="00206ACB">
        <w:t>call</w:t>
      </w:r>
      <w:r w:rsidR="00AC466E" w:rsidRPr="00206ACB">
        <w:t xml:space="preserve"> </w:t>
      </w:r>
      <w:r w:rsidRPr="00206ACB">
        <w:t>their</w:t>
      </w:r>
      <w:r w:rsidR="00AC466E" w:rsidRPr="00206ACB">
        <w:t xml:space="preserve"> </w:t>
      </w:r>
      <w:r w:rsidRPr="00206ACB">
        <w:t>new</w:t>
      </w:r>
      <w:r w:rsidR="00AC466E" w:rsidRPr="00206ACB">
        <w:t xml:space="preserve"> </w:t>
      </w:r>
      <w:r w:rsidRPr="00206ACB">
        <w:t>home</w:t>
      </w:r>
      <w:r w:rsidR="00AC466E" w:rsidRPr="00206ACB">
        <w:t xml:space="preserve"> </w:t>
      </w:r>
      <w:r w:rsidRPr="00206ACB">
        <w:t>system</w:t>
      </w:r>
      <w:r w:rsidR="00AC466E" w:rsidRPr="00206ACB">
        <w:t xml:space="preserve"> </w:t>
      </w:r>
      <w:r w:rsidRPr="00206ACB">
        <w:t>the</w:t>
      </w:r>
      <w:r w:rsidR="00AC466E" w:rsidRPr="00206ACB">
        <w:t xml:space="preserve"> </w:t>
      </w:r>
      <w:r w:rsidRPr="00206ACB">
        <w:t>"Family</w:t>
      </w:r>
      <w:r w:rsidR="00AC466E" w:rsidRPr="00206ACB">
        <w:t xml:space="preserve"> </w:t>
      </w:r>
      <w:r w:rsidRPr="00206ACB">
        <w:t>Computer",</w:t>
      </w:r>
      <w:r w:rsidR="00AC466E" w:rsidRPr="00206ACB">
        <w:t xml:space="preserve"> </w:t>
      </w:r>
      <w:r w:rsidRPr="00206ACB">
        <w:t>shortened</w:t>
      </w:r>
      <w:r w:rsidR="00AC466E" w:rsidRPr="00206ACB">
        <w:t xml:space="preserve"> </w:t>
      </w:r>
      <w:r w:rsidRPr="00206ACB">
        <w:t>to</w:t>
      </w:r>
      <w:r w:rsidR="00AC466E" w:rsidRPr="00206ACB">
        <w:t xml:space="preserve"> </w:t>
      </w:r>
      <w:r w:rsidRPr="00206ACB">
        <w:t>"Famicom".</w:t>
      </w:r>
      <w:r w:rsidR="00AC466E" w:rsidRPr="00206ACB">
        <w:t xml:space="preserve"> </w:t>
      </w:r>
      <w:r w:rsidR="00E978BF" w:rsidRPr="00206ACB">
        <w:t>Its</w:t>
      </w:r>
      <w:r w:rsidR="00AC466E" w:rsidRPr="00206ACB">
        <w:t xml:space="preserve"> </w:t>
      </w:r>
      <w:r w:rsidR="00E978BF" w:rsidRPr="00206ACB">
        <w:t>case</w:t>
      </w:r>
      <w:r w:rsidR="00AC466E" w:rsidRPr="00206ACB">
        <w:t xml:space="preserve"> </w:t>
      </w:r>
      <w:r w:rsidR="00E978BF" w:rsidRPr="00206ACB">
        <w:t>was</w:t>
      </w:r>
      <w:r w:rsidR="00AC466E" w:rsidRPr="00206ACB">
        <w:t xml:space="preserve"> </w:t>
      </w:r>
      <w:r w:rsidR="00E978BF" w:rsidRPr="00206ACB">
        <w:t>designed</w:t>
      </w:r>
      <w:r w:rsidR="00AC466E" w:rsidRPr="00206ACB">
        <w:t xml:space="preserve"> </w:t>
      </w:r>
      <w:r w:rsidR="00E978BF" w:rsidRPr="00206ACB">
        <w:t>to</w:t>
      </w:r>
      <w:r w:rsidR="00AC466E" w:rsidRPr="00206ACB">
        <w:t xml:space="preserve"> </w:t>
      </w:r>
      <w:r w:rsidR="00E978BF" w:rsidRPr="00206ACB">
        <w:t>make</w:t>
      </w:r>
      <w:r w:rsidR="00AC466E" w:rsidRPr="00206ACB">
        <w:t xml:space="preserve"> </w:t>
      </w:r>
      <w:r w:rsidR="00E978BF" w:rsidRPr="00206ACB">
        <w:t>it</w:t>
      </w:r>
      <w:r w:rsidR="00AC466E" w:rsidRPr="00206ACB">
        <w:t xml:space="preserve"> </w:t>
      </w:r>
      <w:r w:rsidR="00E978BF" w:rsidRPr="00206ACB">
        <w:t>look</w:t>
      </w:r>
      <w:r w:rsidR="00AC466E" w:rsidRPr="00206ACB">
        <w:t xml:space="preserve"> </w:t>
      </w:r>
      <w:r w:rsidR="00E978BF" w:rsidRPr="00206ACB">
        <w:t>like</w:t>
      </w:r>
      <w:r w:rsidR="00AC466E" w:rsidRPr="00206ACB">
        <w:t xml:space="preserve"> </w:t>
      </w:r>
      <w:r w:rsidR="00E978BF" w:rsidRPr="00206ACB">
        <w:t>a</w:t>
      </w:r>
      <w:r w:rsidR="00AC466E" w:rsidRPr="00206ACB">
        <w:t xml:space="preserve"> </w:t>
      </w:r>
      <w:r w:rsidR="00E978BF" w:rsidRPr="00206ACB">
        <w:t>fun</w:t>
      </w:r>
      <w:r w:rsidR="00AC466E" w:rsidRPr="00206ACB">
        <w:t xml:space="preserve"> </w:t>
      </w:r>
      <w:r w:rsidR="00E978BF" w:rsidRPr="00206ACB">
        <w:t>toy:</w:t>
      </w:r>
      <w:r w:rsidR="00AC466E" w:rsidRPr="00206ACB">
        <w:t xml:space="preserve"> </w:t>
      </w:r>
      <w:r w:rsidR="00E978BF" w:rsidRPr="00206ACB">
        <w:t>red</w:t>
      </w:r>
      <w:r w:rsidR="00AC466E" w:rsidRPr="00206ACB">
        <w:t xml:space="preserve"> </w:t>
      </w:r>
      <w:r w:rsidR="00E978BF" w:rsidRPr="00206ACB">
        <w:t>and</w:t>
      </w:r>
      <w:r w:rsidR="00AC466E" w:rsidRPr="00206ACB">
        <w:t xml:space="preserve"> </w:t>
      </w:r>
      <w:r w:rsidR="00E978BF" w:rsidRPr="00206ACB">
        <w:t>white,</w:t>
      </w:r>
      <w:r w:rsidR="00AC466E" w:rsidRPr="00206ACB">
        <w:t xml:space="preserve"> </w:t>
      </w:r>
      <w:r w:rsidR="00E978BF" w:rsidRPr="00206ACB">
        <w:t>with</w:t>
      </w:r>
      <w:r w:rsidR="00AC466E" w:rsidRPr="00206ACB">
        <w:t xml:space="preserve"> </w:t>
      </w:r>
      <w:r w:rsidR="00E978BF" w:rsidRPr="00206ACB">
        <w:t>gold</w:t>
      </w:r>
      <w:r w:rsidR="00AC466E" w:rsidRPr="00206ACB">
        <w:t xml:space="preserve"> </w:t>
      </w:r>
      <w:r w:rsidR="00E978BF" w:rsidRPr="00206ACB">
        <w:t>accents.</w:t>
      </w:r>
      <w:r w:rsidR="00AC466E" w:rsidRPr="00206ACB">
        <w:t xml:space="preserve"> </w:t>
      </w:r>
      <w:r w:rsidR="00E978BF" w:rsidRPr="00206ACB">
        <w:t>The</w:t>
      </w:r>
      <w:r w:rsidR="00AC466E" w:rsidRPr="00206ACB">
        <w:t xml:space="preserve"> </w:t>
      </w:r>
      <w:r w:rsidR="00E978BF" w:rsidRPr="00206ACB">
        <w:t>Famicom</w:t>
      </w:r>
      <w:r w:rsidR="00AC466E" w:rsidRPr="00206ACB">
        <w:t xml:space="preserve"> </w:t>
      </w:r>
      <w:r w:rsidR="00E978BF" w:rsidRPr="00206ACB">
        <w:t>had</w:t>
      </w:r>
      <w:r w:rsidR="00AC466E" w:rsidRPr="00206ACB">
        <w:t xml:space="preserve"> </w:t>
      </w:r>
      <w:r w:rsidR="00E978BF" w:rsidRPr="00206ACB">
        <w:t>two</w:t>
      </w:r>
      <w:r w:rsidR="00AC466E" w:rsidRPr="00206ACB">
        <w:t xml:space="preserve"> </w:t>
      </w:r>
      <w:r w:rsidR="00E978BF" w:rsidRPr="00206ACB">
        <w:t>controllers</w:t>
      </w:r>
      <w:r w:rsidR="00AC466E" w:rsidRPr="00206ACB">
        <w:t xml:space="preserve"> </w:t>
      </w:r>
      <w:r w:rsidR="00E978BF" w:rsidRPr="00206ACB">
        <w:t>hard-wired</w:t>
      </w:r>
      <w:r w:rsidR="00AC466E" w:rsidRPr="00206ACB">
        <w:t xml:space="preserve"> </w:t>
      </w:r>
      <w:r w:rsidR="00E978BF" w:rsidRPr="00206ACB">
        <w:t>to</w:t>
      </w:r>
      <w:r w:rsidR="00AC466E" w:rsidRPr="00206ACB">
        <w:t xml:space="preserve"> </w:t>
      </w:r>
      <w:r w:rsidR="00E978BF" w:rsidRPr="00206ACB">
        <w:t>the</w:t>
      </w:r>
      <w:r w:rsidR="00AC466E" w:rsidRPr="00206ACB">
        <w:t xml:space="preserve"> </w:t>
      </w:r>
      <w:r w:rsidR="00E978BF" w:rsidRPr="00206ACB">
        <w:t>sides</w:t>
      </w:r>
      <w:r w:rsidR="00AC466E" w:rsidRPr="00206ACB">
        <w:t xml:space="preserve"> </w:t>
      </w:r>
      <w:r w:rsidR="00E978BF" w:rsidRPr="00206ACB">
        <w:t>of</w:t>
      </w:r>
      <w:r w:rsidR="00AC466E" w:rsidRPr="00206ACB">
        <w:t xml:space="preserve"> </w:t>
      </w:r>
      <w:r w:rsidR="00E978BF" w:rsidRPr="00206ACB">
        <w:t>the</w:t>
      </w:r>
      <w:r w:rsidR="00AC466E" w:rsidRPr="00206ACB">
        <w:t xml:space="preserve"> </w:t>
      </w:r>
      <w:r w:rsidR="00E978BF" w:rsidRPr="00206ACB">
        <w:t>console,</w:t>
      </w:r>
      <w:r w:rsidR="00AC466E" w:rsidRPr="00206ACB">
        <w:t xml:space="preserve"> </w:t>
      </w:r>
      <w:r w:rsidR="00E978BF" w:rsidRPr="00206ACB">
        <w:t>with</w:t>
      </w:r>
      <w:r w:rsidR="00AC466E" w:rsidRPr="00206ACB">
        <w:t xml:space="preserve"> </w:t>
      </w:r>
      <w:r w:rsidR="00E978BF" w:rsidRPr="00206ACB">
        <w:t>a</w:t>
      </w:r>
      <w:r w:rsidR="00AC466E" w:rsidRPr="00206ACB">
        <w:t xml:space="preserve"> </w:t>
      </w:r>
      <w:r w:rsidR="00E978BF" w:rsidRPr="00206ACB">
        <w:t>15-pin</w:t>
      </w:r>
      <w:r w:rsidR="00AC466E" w:rsidRPr="00206ACB">
        <w:t xml:space="preserve"> </w:t>
      </w:r>
      <w:r w:rsidR="00E978BF" w:rsidRPr="00206ACB">
        <w:t>expansion</w:t>
      </w:r>
      <w:r w:rsidR="00AC466E" w:rsidRPr="00206ACB">
        <w:t xml:space="preserve"> </w:t>
      </w:r>
      <w:r w:rsidR="00E978BF" w:rsidRPr="00206ACB">
        <w:t>port</w:t>
      </w:r>
      <w:r w:rsidR="00AC466E" w:rsidRPr="00206ACB">
        <w:t xml:space="preserve"> </w:t>
      </w:r>
      <w:r w:rsidR="00E978BF" w:rsidRPr="00206ACB">
        <w:t>on</w:t>
      </w:r>
      <w:r w:rsidR="00AC466E" w:rsidRPr="00206ACB">
        <w:t xml:space="preserve"> </w:t>
      </w:r>
      <w:r w:rsidR="00E978BF" w:rsidRPr="00206ACB">
        <w:t>the</w:t>
      </w:r>
      <w:r w:rsidR="00AC466E" w:rsidRPr="00206ACB">
        <w:t xml:space="preserve"> </w:t>
      </w:r>
      <w:r w:rsidR="00E978BF" w:rsidRPr="00206ACB">
        <w:t>front.</w:t>
      </w:r>
      <w:r w:rsidR="00AC466E" w:rsidRPr="00206ACB">
        <w:t xml:space="preserve"> </w:t>
      </w:r>
      <w:r w:rsidR="00E978BF" w:rsidRPr="00206ACB">
        <w:t>Game</w:t>
      </w:r>
      <w:r w:rsidR="00AC466E" w:rsidRPr="00206ACB">
        <w:t xml:space="preserve"> </w:t>
      </w:r>
      <w:r w:rsidR="00E978BF" w:rsidRPr="00206ACB">
        <w:t>cartridges</w:t>
      </w:r>
      <w:r w:rsidR="00AC466E" w:rsidRPr="00206ACB">
        <w:t xml:space="preserve"> </w:t>
      </w:r>
      <w:r w:rsidR="00E978BF" w:rsidRPr="00206ACB">
        <w:t>were</w:t>
      </w:r>
      <w:r w:rsidR="00AC466E" w:rsidRPr="00206ACB">
        <w:t xml:space="preserve"> </w:t>
      </w:r>
      <w:r w:rsidR="00E978BF" w:rsidRPr="00206ACB">
        <w:t>inserted</w:t>
      </w:r>
      <w:r w:rsidR="00AC466E" w:rsidRPr="00206ACB">
        <w:t xml:space="preserve"> </w:t>
      </w:r>
      <w:r w:rsidR="00E978BF" w:rsidRPr="00206ACB">
        <w:t>vertically</w:t>
      </w:r>
      <w:r w:rsidR="00AC466E" w:rsidRPr="00206ACB">
        <w:t xml:space="preserve"> </w:t>
      </w:r>
      <w:r w:rsidR="00E978BF" w:rsidRPr="00206ACB">
        <w:t>into</w:t>
      </w:r>
      <w:r w:rsidR="00AC466E" w:rsidRPr="00206ACB">
        <w:t xml:space="preserve"> </w:t>
      </w:r>
      <w:r w:rsidR="00E978BF" w:rsidRPr="00206ACB">
        <w:t>a</w:t>
      </w:r>
      <w:r w:rsidR="00AC466E" w:rsidRPr="00206ACB">
        <w:t xml:space="preserve"> </w:t>
      </w:r>
      <w:r w:rsidR="00E978BF" w:rsidRPr="00206ACB">
        <w:t>slot</w:t>
      </w:r>
      <w:r w:rsidR="00AC466E" w:rsidRPr="00206ACB">
        <w:t xml:space="preserve"> </w:t>
      </w:r>
      <w:r w:rsidR="00E978BF" w:rsidRPr="00206ACB">
        <w:t>on</w:t>
      </w:r>
      <w:r w:rsidR="00AC466E" w:rsidRPr="00206ACB">
        <w:t xml:space="preserve"> </w:t>
      </w:r>
      <w:r w:rsidR="00E978BF" w:rsidRPr="00206ACB">
        <w:t>top</w:t>
      </w:r>
      <w:r w:rsidR="00AC466E" w:rsidRPr="00206ACB">
        <w:t xml:space="preserve"> </w:t>
      </w:r>
      <w:r w:rsidR="00E978BF" w:rsidRPr="00206ACB">
        <w:t>of</w:t>
      </w:r>
      <w:r w:rsidR="00AC466E" w:rsidRPr="00206ACB">
        <w:t xml:space="preserve"> </w:t>
      </w:r>
      <w:r w:rsidR="00E978BF" w:rsidRPr="00206ACB">
        <w:t>the</w:t>
      </w:r>
      <w:r w:rsidR="00AC466E" w:rsidRPr="00206ACB">
        <w:t xml:space="preserve"> </w:t>
      </w:r>
      <w:r w:rsidR="00E978BF" w:rsidRPr="00206ACB">
        <w:t>console.</w:t>
      </w:r>
    </w:p>
    <w:p w14:paraId="12987815" w14:textId="38B1F90E" w:rsidR="008926EF" w:rsidRPr="00206ACB" w:rsidRDefault="00301397" w:rsidP="00F8097B">
      <w:pPr>
        <w:ind w:firstLine="0"/>
        <w:jc w:val="center"/>
        <w:rPr>
          <w:rStyle w:val="marginnote"/>
          <w:rFonts w:cstheme="minorHAnsi"/>
          <w:color w:val="111111"/>
          <w:szCs w:val="26"/>
        </w:rPr>
      </w:pPr>
      <w:r>
        <w:rPr>
          <w:rStyle w:val="marginnote"/>
          <w:rFonts w:cstheme="minorHAnsi"/>
          <w:noProof/>
          <w:color w:val="111111"/>
          <w:szCs w:val="26"/>
        </w:rPr>
        <w:drawing>
          <wp:inline distT="0" distB="0" distL="0" distR="0" wp14:anchorId="5DB09E97" wp14:editId="1EAC7317">
            <wp:extent cx="4572000" cy="2438400"/>
            <wp:effectExtent l="0" t="0" r="0" b="0"/>
            <wp:docPr id="18004500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2438400"/>
                    </a:xfrm>
                    <a:prstGeom prst="rect">
                      <a:avLst/>
                    </a:prstGeom>
                    <a:noFill/>
                  </pic:spPr>
                </pic:pic>
              </a:graphicData>
            </a:graphic>
          </wp:inline>
        </w:drawing>
      </w:r>
    </w:p>
    <w:p w14:paraId="6424994B" w14:textId="1B81998A" w:rsidR="008926EF" w:rsidRPr="00206ACB" w:rsidRDefault="00854E92" w:rsidP="00F8097B">
      <w:pPr>
        <w:ind w:firstLine="0"/>
        <w:jc w:val="center"/>
        <w:rPr>
          <w:rStyle w:val="marginnote"/>
          <w:rFonts w:cstheme="minorHAnsi"/>
          <w:color w:val="111111"/>
          <w:szCs w:val="26"/>
        </w:rPr>
      </w:pP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Nintendo</w:t>
      </w:r>
      <w:r w:rsidR="00AC466E" w:rsidRPr="00206ACB">
        <w:rPr>
          <w:rStyle w:val="marginnote"/>
          <w:rFonts w:cstheme="minorHAnsi"/>
          <w:color w:val="111111"/>
          <w:szCs w:val="26"/>
        </w:rPr>
        <w:t xml:space="preserve"> </w:t>
      </w:r>
      <w:r w:rsidRPr="00206ACB">
        <w:rPr>
          <w:rStyle w:val="marginnote"/>
          <w:rFonts w:cstheme="minorHAnsi"/>
          <w:color w:val="111111"/>
          <w:szCs w:val="26"/>
        </w:rPr>
        <w:t>Famicom.</w:t>
      </w:r>
    </w:p>
    <w:p w14:paraId="54950686" w14:textId="3C36E9E1" w:rsidR="008926EF" w:rsidRPr="00206ACB" w:rsidRDefault="00854E92" w:rsidP="00F8097B">
      <w:pPr>
        <w:ind w:firstLine="0"/>
        <w:jc w:val="center"/>
        <w:rPr>
          <w:rStyle w:val="marginnote"/>
          <w:rFonts w:cstheme="minorHAnsi"/>
          <w:color w:val="111111"/>
          <w:szCs w:val="26"/>
        </w:rPr>
      </w:pPr>
      <w:r w:rsidRPr="00206ACB">
        <w:rPr>
          <w:rStyle w:val="marginnote"/>
          <w:rFonts w:cstheme="minorHAnsi"/>
          <w:color w:val="111111"/>
          <w:szCs w:val="26"/>
        </w:rPr>
        <w:t>Photo</w:t>
      </w:r>
      <w:r w:rsidR="00AC466E" w:rsidRPr="00206ACB">
        <w:rPr>
          <w:rStyle w:val="marginnote"/>
          <w:rFonts w:cstheme="minorHAnsi"/>
          <w:color w:val="111111"/>
          <w:szCs w:val="26"/>
        </w:rPr>
        <w:t xml:space="preserve"> </w:t>
      </w:r>
      <w:r w:rsidRPr="00206ACB">
        <w:rPr>
          <w:rStyle w:val="marginnote"/>
          <w:rFonts w:cstheme="minorHAnsi"/>
          <w:color w:val="111111"/>
          <w:szCs w:val="26"/>
        </w:rPr>
        <w:t>by</w:t>
      </w:r>
      <w:r w:rsidR="00AC466E" w:rsidRPr="00206ACB">
        <w:rPr>
          <w:rStyle w:val="marginnote"/>
          <w:rFonts w:cstheme="minorHAnsi"/>
          <w:color w:val="111111"/>
          <w:szCs w:val="26"/>
        </w:rPr>
        <w:t xml:space="preserve"> </w:t>
      </w:r>
      <w:hyperlink r:id="rId31" w:tgtFrame="_blank" w:history="1">
        <w:r w:rsidRPr="00206ACB">
          <w:rPr>
            <w:rStyle w:val="Hyperlink"/>
            <w:rFonts w:cstheme="minorHAnsi"/>
            <w:color w:val="82642B"/>
            <w:szCs w:val="26"/>
          </w:rPr>
          <w:t>Evan</w:t>
        </w:r>
        <w:r w:rsidR="00AC466E" w:rsidRPr="00206ACB">
          <w:rPr>
            <w:rStyle w:val="Hyperlink"/>
            <w:rFonts w:cstheme="minorHAnsi"/>
            <w:color w:val="82642B"/>
            <w:szCs w:val="26"/>
          </w:rPr>
          <w:t xml:space="preserve"> </w:t>
        </w:r>
        <w:r w:rsidRPr="00206ACB">
          <w:rPr>
            <w:rStyle w:val="Hyperlink"/>
            <w:rFonts w:cstheme="minorHAnsi"/>
            <w:color w:val="82642B"/>
            <w:szCs w:val="26"/>
          </w:rPr>
          <w:t>Amos</w:t>
        </w:r>
      </w:hyperlink>
      <w:r w:rsidRPr="00206ACB">
        <w:rPr>
          <w:rStyle w:val="marginnote"/>
          <w:rFonts w:cstheme="minorHAnsi"/>
          <w:color w:val="111111"/>
          <w:szCs w:val="26"/>
        </w:rPr>
        <w:t>.</w:t>
      </w:r>
    </w:p>
    <w:p w14:paraId="5B03784E" w14:textId="7862E295" w:rsidR="0018366A" w:rsidRPr="0036226E" w:rsidRDefault="00854E92" w:rsidP="0036226E">
      <w:r w:rsidRPr="00206ACB">
        <w:t>The</w:t>
      </w:r>
      <w:r w:rsidR="00AC466E" w:rsidRPr="00206ACB">
        <w:t xml:space="preserve"> </w:t>
      </w:r>
      <w:r w:rsidRPr="00206ACB">
        <w:t>Famicom</w:t>
      </w:r>
      <w:r w:rsidR="00AC466E" w:rsidRPr="00206ACB">
        <w:t xml:space="preserve"> </w:t>
      </w:r>
      <w:r w:rsidRPr="00206ACB">
        <w:t>launched</w:t>
      </w:r>
      <w:r w:rsidR="00AC466E" w:rsidRPr="00206ACB">
        <w:t xml:space="preserve"> </w:t>
      </w:r>
      <w:r w:rsidRPr="00206ACB">
        <w:t>in</w:t>
      </w:r>
      <w:r w:rsidR="00AC466E" w:rsidRPr="00206ACB">
        <w:t xml:space="preserve"> </w:t>
      </w:r>
      <w:r w:rsidRPr="00206ACB">
        <w:t>July</w:t>
      </w:r>
      <w:r w:rsidR="00AC466E" w:rsidRPr="00206ACB">
        <w:t xml:space="preserve"> </w:t>
      </w:r>
      <w:r w:rsidRPr="00206ACB">
        <w:t>1983</w:t>
      </w:r>
      <w:r w:rsidR="00AC466E" w:rsidRPr="00206ACB">
        <w:t xml:space="preserve"> </w:t>
      </w:r>
      <w:r w:rsidRPr="00206ACB">
        <w:t>to</w:t>
      </w:r>
      <w:r w:rsidR="00AC466E" w:rsidRPr="00206ACB">
        <w:t xml:space="preserve"> </w:t>
      </w:r>
      <w:r w:rsidRPr="00206ACB">
        <w:t>great</w:t>
      </w:r>
      <w:r w:rsidR="00AC466E" w:rsidRPr="00206ACB">
        <w:t xml:space="preserve"> </w:t>
      </w:r>
      <w:r w:rsidRPr="00206ACB">
        <w:t>success,</w:t>
      </w:r>
      <w:r w:rsidR="00AC466E" w:rsidRPr="00206ACB">
        <w:t xml:space="preserve"> </w:t>
      </w:r>
      <w:r w:rsidRPr="00206ACB">
        <w:t>selling</w:t>
      </w:r>
      <w:r w:rsidR="00AC466E" w:rsidRPr="00206ACB">
        <w:t xml:space="preserve"> </w:t>
      </w:r>
      <w:r w:rsidRPr="00206ACB">
        <w:t>500,000</w:t>
      </w:r>
      <w:r w:rsidR="00AC466E" w:rsidRPr="00206ACB">
        <w:t xml:space="preserve"> </w:t>
      </w:r>
      <w:r w:rsidRPr="00206ACB">
        <w:t>consoles</w:t>
      </w:r>
      <w:r w:rsidR="00AC466E" w:rsidRPr="00206ACB">
        <w:t xml:space="preserve"> </w:t>
      </w:r>
      <w:r w:rsidRPr="00206ACB">
        <w:t>in</w:t>
      </w:r>
      <w:r w:rsidR="00AC466E" w:rsidRPr="00206ACB">
        <w:t xml:space="preserve"> </w:t>
      </w:r>
      <w:r w:rsidRPr="00206ACB">
        <w:t>two</w:t>
      </w:r>
      <w:r w:rsidR="00AC466E" w:rsidRPr="00206ACB">
        <w:t xml:space="preserve"> </w:t>
      </w:r>
      <w:r w:rsidRPr="00206ACB">
        <w:t>months</w:t>
      </w:r>
      <w:r w:rsidR="00AC466E" w:rsidRPr="00206ACB">
        <w:t xml:space="preserve"> </w:t>
      </w:r>
      <w:r w:rsidRPr="00206ACB">
        <w:t>despite</w:t>
      </w:r>
      <w:r w:rsidR="00AC466E" w:rsidRPr="00206ACB">
        <w:t xml:space="preserve"> </w:t>
      </w:r>
      <w:r w:rsidRPr="00206ACB">
        <w:t>only</w:t>
      </w:r>
      <w:r w:rsidR="00AC466E" w:rsidRPr="00206ACB">
        <w:t xml:space="preserve"> </w:t>
      </w:r>
      <w:r w:rsidRPr="00206ACB">
        <w:t>having</w:t>
      </w:r>
      <w:r w:rsidR="00AC466E" w:rsidRPr="00206ACB">
        <w:t xml:space="preserve"> </w:t>
      </w:r>
      <w:r w:rsidRPr="00206ACB">
        <w:t>three</w:t>
      </w:r>
      <w:r w:rsidR="00AC466E" w:rsidRPr="00206ACB">
        <w:t xml:space="preserve"> </w:t>
      </w:r>
      <w:r w:rsidRPr="00206ACB">
        <w:t>available</w:t>
      </w:r>
      <w:r w:rsidR="00AC466E" w:rsidRPr="00206ACB">
        <w:t xml:space="preserve"> </w:t>
      </w:r>
      <w:r w:rsidRPr="00206ACB">
        <w:t>games</w:t>
      </w:r>
      <w:r w:rsidR="00AC466E" w:rsidRPr="00206ACB">
        <w:t xml:space="preserve"> </w:t>
      </w:r>
      <w:r w:rsidRPr="00206ACB">
        <w:t>—</w:t>
      </w:r>
      <w:r w:rsidR="00AC466E" w:rsidRPr="00206ACB">
        <w:t xml:space="preserve"> </w:t>
      </w:r>
      <w:r w:rsidRPr="00206ACB">
        <w:t>Donkey</w:t>
      </w:r>
      <w:r w:rsidR="00AC466E" w:rsidRPr="00206ACB">
        <w:t xml:space="preserve"> </w:t>
      </w:r>
      <w:r w:rsidRPr="00206ACB">
        <w:t>Kong,</w:t>
      </w:r>
      <w:r w:rsidR="00AC466E" w:rsidRPr="00206ACB">
        <w:t xml:space="preserve"> </w:t>
      </w:r>
      <w:r w:rsidRPr="00206ACB">
        <w:t>Donkey</w:t>
      </w:r>
      <w:r w:rsidR="00AC466E" w:rsidRPr="00206ACB">
        <w:t xml:space="preserve"> </w:t>
      </w:r>
      <w:r w:rsidRPr="00206ACB">
        <w:t>Kong</w:t>
      </w:r>
      <w:r w:rsidR="00AC466E" w:rsidRPr="00206ACB">
        <w:t xml:space="preserve"> </w:t>
      </w:r>
      <w:r w:rsidRPr="00206ACB">
        <w:t>Jr.,</w:t>
      </w:r>
      <w:r w:rsidR="00AC466E" w:rsidRPr="00206ACB">
        <w:t xml:space="preserve"> </w:t>
      </w:r>
      <w:r w:rsidRPr="00206ACB">
        <w:t>and</w:t>
      </w:r>
      <w:r w:rsidR="00AC466E" w:rsidRPr="00206ACB">
        <w:t xml:space="preserve"> </w:t>
      </w:r>
      <w:r w:rsidRPr="00206ACB">
        <w:t>Popeye.</w:t>
      </w:r>
      <w:r w:rsidR="00AC466E" w:rsidRPr="00206ACB">
        <w:t xml:space="preserve"> </w:t>
      </w:r>
      <w:r w:rsidRPr="00206ACB">
        <w:t>While</w:t>
      </w:r>
      <w:r w:rsidR="00AC466E" w:rsidRPr="00206ACB">
        <w:t xml:space="preserve"> </w:t>
      </w:r>
      <w:r w:rsidRPr="00206ACB">
        <w:t>Nintendo</w:t>
      </w:r>
      <w:r w:rsidR="00AC466E" w:rsidRPr="00206ACB">
        <w:t xml:space="preserve"> </w:t>
      </w:r>
      <w:r w:rsidRPr="00206ACB">
        <w:t>R&amp;D</w:t>
      </w:r>
      <w:r w:rsidR="00AC466E" w:rsidRPr="00206ACB">
        <w:t xml:space="preserve"> </w:t>
      </w:r>
      <w:r w:rsidRPr="00206ACB">
        <w:t>was</w:t>
      </w:r>
      <w:r w:rsidR="00AC466E" w:rsidRPr="00206ACB">
        <w:t xml:space="preserve"> </w:t>
      </w:r>
      <w:r w:rsidRPr="00206ACB">
        <w:t>not</w:t>
      </w:r>
      <w:r w:rsidR="00AC466E" w:rsidRPr="00206ACB">
        <w:t xml:space="preserve"> </w:t>
      </w:r>
      <w:r w:rsidRPr="00206ACB">
        <w:t>able</w:t>
      </w:r>
      <w:r w:rsidR="00AC466E" w:rsidRPr="00206ACB">
        <w:t xml:space="preserve"> </w:t>
      </w:r>
      <w:r w:rsidRPr="00206ACB">
        <w:t>to</w:t>
      </w:r>
      <w:r w:rsidR="00AC466E" w:rsidRPr="00206ACB">
        <w:t xml:space="preserve"> </w:t>
      </w:r>
      <w:r w:rsidRPr="00206ACB">
        <w:t>hit</w:t>
      </w:r>
      <w:r w:rsidR="00AC466E" w:rsidRPr="00206ACB">
        <w:t xml:space="preserve"> </w:t>
      </w:r>
      <w:r w:rsidRPr="00206ACB">
        <w:t>Yamauchi's</w:t>
      </w:r>
      <w:r w:rsidR="00AC466E" w:rsidRPr="00206ACB">
        <w:t xml:space="preserve"> </w:t>
      </w:r>
      <w:r w:rsidRPr="00206ACB">
        <w:t>ambitious</w:t>
      </w:r>
      <w:r w:rsidR="00AC466E" w:rsidRPr="00206ACB">
        <w:t xml:space="preserve"> </w:t>
      </w:r>
      <w:r w:rsidRPr="00206ACB">
        <w:t>¥9,800</w:t>
      </w:r>
      <w:r w:rsidR="00AC466E" w:rsidRPr="00206ACB">
        <w:t xml:space="preserve"> </w:t>
      </w:r>
      <w:r w:rsidRPr="00206ACB">
        <w:t>target,</w:t>
      </w:r>
      <w:r w:rsidR="00AC466E" w:rsidRPr="00206ACB">
        <w:t xml:space="preserve"> </w:t>
      </w:r>
      <w:r w:rsidRPr="00206ACB">
        <w:t>the</w:t>
      </w:r>
      <w:r w:rsidR="00AC466E" w:rsidRPr="00206ACB">
        <w:t xml:space="preserve"> </w:t>
      </w:r>
      <w:r w:rsidRPr="00206ACB">
        <w:t>system</w:t>
      </w:r>
      <w:r w:rsidR="00AC466E" w:rsidRPr="00206ACB">
        <w:t xml:space="preserve"> </w:t>
      </w:r>
      <w:r w:rsidRPr="00206ACB">
        <w:t>did</w:t>
      </w:r>
      <w:r w:rsidR="00AC466E" w:rsidRPr="00206ACB">
        <w:t xml:space="preserve"> </w:t>
      </w:r>
      <w:r w:rsidRPr="00206ACB">
        <w:t>sell</w:t>
      </w:r>
      <w:r w:rsidR="00AC466E" w:rsidRPr="00206ACB">
        <w:t xml:space="preserve"> </w:t>
      </w:r>
      <w:r w:rsidRPr="00206ACB">
        <w:t>for</w:t>
      </w:r>
      <w:r w:rsidR="00AC466E" w:rsidRPr="00206ACB">
        <w:t xml:space="preserve"> </w:t>
      </w:r>
      <w:r w:rsidRPr="00206ACB">
        <w:t>¥14,800</w:t>
      </w:r>
      <w:r w:rsidR="00AC466E" w:rsidRPr="00206ACB">
        <w:t xml:space="preserve"> </w:t>
      </w:r>
      <w:r w:rsidRPr="00206ACB">
        <w:t>(equivalent</w:t>
      </w:r>
      <w:r w:rsidR="00AC466E" w:rsidRPr="00206ACB">
        <w:t xml:space="preserve"> </w:t>
      </w:r>
      <w:r w:rsidRPr="00206ACB">
        <w:t>to</w:t>
      </w:r>
      <w:r w:rsidR="00AC466E" w:rsidRPr="00206ACB">
        <w:t xml:space="preserve"> </w:t>
      </w:r>
      <w:r w:rsidRPr="00206ACB">
        <w:t>$65</w:t>
      </w:r>
      <w:r w:rsidR="00AC466E" w:rsidRPr="00206ACB">
        <w:t xml:space="preserve"> </w:t>
      </w:r>
      <w:r w:rsidRPr="00206ACB">
        <w:t>USD),</w:t>
      </w:r>
      <w:r w:rsidR="00AC466E" w:rsidRPr="00206ACB">
        <w:t xml:space="preserve"> </w:t>
      </w:r>
      <w:r w:rsidRPr="00206ACB">
        <w:t>certainly</w:t>
      </w:r>
      <w:r w:rsidR="00AC466E" w:rsidRPr="00206ACB">
        <w:t xml:space="preserve"> </w:t>
      </w:r>
      <w:r w:rsidRPr="00206ACB">
        <w:t>cheap</w:t>
      </w:r>
      <w:r w:rsidR="00AC466E" w:rsidRPr="00206ACB">
        <w:t xml:space="preserve"> </w:t>
      </w:r>
      <w:r w:rsidRPr="00206ACB">
        <w:t>enough</w:t>
      </w:r>
      <w:r w:rsidR="00AC466E" w:rsidRPr="00206ACB">
        <w:t xml:space="preserve"> </w:t>
      </w:r>
      <w:r w:rsidRPr="00206ACB">
        <w:t>to</w:t>
      </w:r>
      <w:r w:rsidR="00AC466E" w:rsidRPr="00206ACB">
        <w:t xml:space="preserve"> </w:t>
      </w:r>
      <w:r w:rsidRPr="00206ACB">
        <w:t>appeal</w:t>
      </w:r>
      <w:r w:rsidR="00AC466E" w:rsidRPr="00206ACB">
        <w:t xml:space="preserve"> </w:t>
      </w:r>
      <w:r w:rsidRPr="00206ACB">
        <w:t>to</w:t>
      </w:r>
      <w:r w:rsidR="00AC466E" w:rsidRPr="00206ACB">
        <w:t xml:space="preserve"> </w:t>
      </w:r>
      <w:r w:rsidRPr="00206ACB">
        <w:t>parents.</w:t>
      </w:r>
    </w:p>
    <w:p w14:paraId="416F9162" w14:textId="78638847" w:rsidR="00854E92" w:rsidRPr="00206ACB" w:rsidRDefault="00854E92" w:rsidP="008264D2">
      <w:pPr>
        <w:pStyle w:val="Heading3"/>
        <w:rPr>
          <w:rFonts w:cstheme="minorHAnsi"/>
        </w:rPr>
      </w:pPr>
      <w:bookmarkStart w:id="10" w:name="_Toc168434187"/>
      <w:bookmarkStart w:id="11" w:name="_Toc168779308"/>
      <w:r w:rsidRPr="00206ACB">
        <w:rPr>
          <w:rFonts w:cstheme="minorHAnsi"/>
        </w:rPr>
        <w:t>An</w:t>
      </w:r>
      <w:r w:rsidR="00AC466E" w:rsidRPr="00206ACB">
        <w:rPr>
          <w:rFonts w:cstheme="minorHAnsi"/>
        </w:rPr>
        <w:t xml:space="preserve"> </w:t>
      </w:r>
      <w:r w:rsidRPr="00206ACB">
        <w:rPr>
          <w:rFonts w:cstheme="minorHAnsi"/>
        </w:rPr>
        <w:t>American</w:t>
      </w:r>
      <w:r w:rsidR="00AC466E" w:rsidRPr="00206ACB">
        <w:rPr>
          <w:rFonts w:cstheme="minorHAnsi"/>
        </w:rPr>
        <w:t xml:space="preserve"> </w:t>
      </w:r>
      <w:r w:rsidRPr="00206ACB">
        <w:rPr>
          <w:rFonts w:cstheme="minorHAnsi"/>
        </w:rPr>
        <w:t>Renaissance</w:t>
      </w:r>
      <w:bookmarkEnd w:id="10"/>
      <w:bookmarkEnd w:id="11"/>
    </w:p>
    <w:p w14:paraId="7029255B" w14:textId="5E7D3F17" w:rsidR="00854E92" w:rsidRPr="00206ACB" w:rsidRDefault="00854E92" w:rsidP="00B81198">
      <w:r w:rsidRPr="00206ACB">
        <w:t>With</w:t>
      </w:r>
      <w:r w:rsidR="00AC466E" w:rsidRPr="00206ACB">
        <w:t xml:space="preserve"> </w:t>
      </w:r>
      <w:r w:rsidRPr="00206ACB">
        <w:t>its</w:t>
      </w:r>
      <w:r w:rsidR="00AC466E" w:rsidRPr="00206ACB">
        <w:t xml:space="preserve"> </w:t>
      </w:r>
      <w:r w:rsidRPr="00206ACB">
        <w:t>popularity</w:t>
      </w:r>
      <w:r w:rsidR="00AC466E" w:rsidRPr="00206ACB">
        <w:t xml:space="preserve"> </w:t>
      </w:r>
      <w:r w:rsidRPr="00206ACB">
        <w:t>in</w:t>
      </w:r>
      <w:r w:rsidR="00AC466E" w:rsidRPr="00206ACB">
        <w:t xml:space="preserve"> </w:t>
      </w:r>
      <w:r w:rsidRPr="00206ACB">
        <w:t>Japan,</w:t>
      </w:r>
      <w:r w:rsidR="00AC466E" w:rsidRPr="00206ACB">
        <w:t xml:space="preserve"> </w:t>
      </w:r>
      <w:r w:rsidRPr="00206ACB">
        <w:t>bringing</w:t>
      </w:r>
      <w:r w:rsidR="00AC466E" w:rsidRPr="00206ACB">
        <w:t xml:space="preserve"> </w:t>
      </w:r>
      <w:r w:rsidRPr="00206ACB">
        <w:t>the</w:t>
      </w:r>
      <w:r w:rsidR="00AC466E" w:rsidRPr="00206ACB">
        <w:t xml:space="preserve"> </w:t>
      </w:r>
      <w:r w:rsidRPr="00206ACB">
        <w:t>Famicom</w:t>
      </w:r>
      <w:r w:rsidR="00AC466E" w:rsidRPr="00206ACB">
        <w:t xml:space="preserve"> </w:t>
      </w:r>
      <w:r w:rsidRPr="00206ACB">
        <w:t>to</w:t>
      </w:r>
      <w:r w:rsidR="00AC466E" w:rsidRPr="00206ACB">
        <w:t xml:space="preserve"> </w:t>
      </w:r>
      <w:r w:rsidRPr="00206ACB">
        <w:t>the</w:t>
      </w:r>
      <w:r w:rsidR="00AC466E" w:rsidRPr="00206ACB">
        <w:t xml:space="preserve"> </w:t>
      </w:r>
      <w:r w:rsidRPr="00206ACB">
        <w:t>U.S.</w:t>
      </w:r>
      <w:r w:rsidR="00AC466E" w:rsidRPr="00206ACB">
        <w:t xml:space="preserve"> </w:t>
      </w:r>
      <w:r w:rsidRPr="00206ACB">
        <w:t>was</w:t>
      </w:r>
      <w:r w:rsidR="00AC466E" w:rsidRPr="00206ACB">
        <w:t xml:space="preserve"> </w:t>
      </w:r>
      <w:r w:rsidRPr="00206ACB">
        <w:t>a</w:t>
      </w:r>
      <w:r w:rsidR="00AC466E" w:rsidRPr="00206ACB">
        <w:t xml:space="preserve"> </w:t>
      </w:r>
      <w:r w:rsidRPr="00206ACB">
        <w:t>no-brainer.</w:t>
      </w:r>
      <w:r w:rsidR="00AC466E" w:rsidRPr="00206ACB">
        <w:t xml:space="preserve"> </w:t>
      </w:r>
      <w:r w:rsidRPr="00206ACB">
        <w:t>But</w:t>
      </w:r>
      <w:r w:rsidR="00AC466E" w:rsidRPr="00206ACB">
        <w:t xml:space="preserve"> </w:t>
      </w:r>
      <w:r w:rsidRPr="00206ACB">
        <w:t>the</w:t>
      </w:r>
      <w:r w:rsidR="00AC466E" w:rsidRPr="00206ACB">
        <w:t xml:space="preserve"> </w:t>
      </w:r>
      <w:r w:rsidRPr="00206ACB">
        <w:t>American</w:t>
      </w:r>
      <w:r w:rsidR="00AC466E" w:rsidRPr="00206ACB">
        <w:t xml:space="preserve"> </w:t>
      </w:r>
      <w:r w:rsidRPr="00206ACB">
        <w:t>market</w:t>
      </w:r>
      <w:r w:rsidR="00AC466E" w:rsidRPr="00206ACB">
        <w:t xml:space="preserve"> </w:t>
      </w:r>
      <w:r w:rsidRPr="00206ACB">
        <w:t>was</w:t>
      </w:r>
      <w:r w:rsidR="00AC466E" w:rsidRPr="00206ACB">
        <w:t xml:space="preserve"> </w:t>
      </w:r>
      <w:r w:rsidRPr="00206ACB">
        <w:t>having</w:t>
      </w:r>
      <w:r w:rsidR="00AC466E" w:rsidRPr="00206ACB">
        <w:t xml:space="preserve"> </w:t>
      </w:r>
      <w:r w:rsidRPr="00206ACB">
        <w:t>issues</w:t>
      </w:r>
      <w:r w:rsidR="00AC466E" w:rsidRPr="00206ACB">
        <w:t xml:space="preserve"> </w:t>
      </w:r>
      <w:r w:rsidRPr="00206ACB">
        <w:t>of</w:t>
      </w:r>
      <w:r w:rsidR="00AC466E" w:rsidRPr="00206ACB">
        <w:t xml:space="preserve"> </w:t>
      </w:r>
      <w:r w:rsidRPr="00206ACB">
        <w:t>its</w:t>
      </w:r>
      <w:r w:rsidR="00AC466E" w:rsidRPr="00206ACB">
        <w:t xml:space="preserve"> </w:t>
      </w:r>
      <w:r w:rsidRPr="00206ACB">
        <w:t>own;</w:t>
      </w:r>
      <w:r w:rsidR="00AC466E" w:rsidRPr="00206ACB">
        <w:t xml:space="preserve"> </w:t>
      </w:r>
      <w:r w:rsidRPr="00206ACB">
        <w:t>1983</w:t>
      </w:r>
      <w:r w:rsidR="00AC466E" w:rsidRPr="00206ACB">
        <w:t xml:space="preserve"> </w:t>
      </w:r>
      <w:r w:rsidRPr="00206ACB">
        <w:t>was</w:t>
      </w:r>
      <w:r w:rsidR="00AC466E" w:rsidRPr="00206ACB">
        <w:t xml:space="preserve"> </w:t>
      </w:r>
      <w:r w:rsidRPr="00206ACB">
        <w:t>the</w:t>
      </w:r>
      <w:r w:rsidR="00AC466E" w:rsidRPr="00206ACB">
        <w:t xml:space="preserve"> </w:t>
      </w:r>
      <w:r w:rsidRPr="00206ACB">
        <w:t>year</w:t>
      </w:r>
      <w:r w:rsidR="00AC466E" w:rsidRPr="00206ACB">
        <w:t xml:space="preserve"> </w:t>
      </w:r>
      <w:r w:rsidRPr="00206ACB">
        <w:t>of</w:t>
      </w:r>
      <w:r w:rsidR="00AC466E" w:rsidRPr="00206ACB">
        <w:t xml:space="preserve"> </w:t>
      </w:r>
      <w:r w:rsidRPr="00206ACB">
        <w:t>the</w:t>
      </w:r>
      <w:r w:rsidR="00AC466E" w:rsidRPr="00206ACB">
        <w:t xml:space="preserve"> </w:t>
      </w:r>
      <w:r w:rsidRPr="00206ACB">
        <w:t>"Atari</w:t>
      </w:r>
      <w:r w:rsidR="00AC466E" w:rsidRPr="00206ACB">
        <w:t xml:space="preserve"> </w:t>
      </w:r>
      <w:r w:rsidRPr="00206ACB">
        <w:t>Crash"</w:t>
      </w:r>
      <w:r w:rsidR="00AC466E" w:rsidRPr="00206ACB">
        <w:t xml:space="preserve"> </w:t>
      </w:r>
      <w:r w:rsidRPr="00206ACB">
        <w:t>in</w:t>
      </w:r>
      <w:r w:rsidR="00AC466E" w:rsidRPr="00206ACB">
        <w:t xml:space="preserve"> </w:t>
      </w:r>
      <w:r w:rsidRPr="00206ACB">
        <w:t>the</w:t>
      </w:r>
      <w:r w:rsidR="00AC466E" w:rsidRPr="00206ACB">
        <w:t xml:space="preserve"> </w:t>
      </w:r>
      <w:r w:rsidRPr="00206ACB">
        <w:t>U.S.,</w:t>
      </w:r>
      <w:r w:rsidR="00AC466E" w:rsidRPr="00206ACB">
        <w:t xml:space="preserve"> </w:t>
      </w:r>
      <w:r w:rsidRPr="00206ACB">
        <w:t>when</w:t>
      </w:r>
      <w:r w:rsidR="00AC466E" w:rsidRPr="00206ACB">
        <w:t xml:space="preserve"> </w:t>
      </w:r>
      <w:r w:rsidRPr="00206ACB">
        <w:t>retailers</w:t>
      </w:r>
      <w:r w:rsidR="00AC466E" w:rsidRPr="00206ACB">
        <w:t xml:space="preserve"> </w:t>
      </w:r>
      <w:r w:rsidRPr="00206ACB">
        <w:t>abandoned</w:t>
      </w:r>
      <w:r w:rsidR="00AC466E" w:rsidRPr="00206ACB">
        <w:t xml:space="preserve"> </w:t>
      </w:r>
      <w:r w:rsidRPr="00206ACB">
        <w:t>the</w:t>
      </w:r>
      <w:r w:rsidR="00AC466E" w:rsidRPr="00206ACB">
        <w:t xml:space="preserve"> </w:t>
      </w:r>
      <w:r w:rsidRPr="00206ACB">
        <w:t>idea</w:t>
      </w:r>
      <w:r w:rsidR="00AC466E" w:rsidRPr="00206ACB">
        <w:t xml:space="preserve"> </w:t>
      </w:r>
      <w:r w:rsidRPr="00206ACB">
        <w:t>of</w:t>
      </w:r>
      <w:r w:rsidR="00AC466E" w:rsidRPr="00206ACB">
        <w:t xml:space="preserve"> </w:t>
      </w:r>
      <w:r w:rsidRPr="00206ACB">
        <w:t>home</w:t>
      </w:r>
      <w:r w:rsidR="00AC466E" w:rsidRPr="00206ACB">
        <w:t xml:space="preserve"> </w:t>
      </w:r>
      <w:r w:rsidRPr="00206ACB">
        <w:t>video</w:t>
      </w:r>
      <w:r w:rsidR="00AC466E" w:rsidRPr="00206ACB">
        <w:t xml:space="preserve"> </w:t>
      </w:r>
      <w:r w:rsidRPr="00206ACB">
        <w:t>games</w:t>
      </w:r>
      <w:r w:rsidR="00AC466E" w:rsidRPr="00206ACB">
        <w:t xml:space="preserve"> </w:t>
      </w:r>
      <w:r w:rsidRPr="00206ACB">
        <w:t>after</w:t>
      </w:r>
      <w:r w:rsidR="00AC466E" w:rsidRPr="00206ACB">
        <w:t xml:space="preserve"> </w:t>
      </w:r>
      <w:r w:rsidRPr="00206ACB">
        <w:t>overproduction</w:t>
      </w:r>
      <w:r w:rsidR="00AC466E" w:rsidRPr="00206ACB">
        <w:t xml:space="preserve"> </w:t>
      </w:r>
      <w:r w:rsidRPr="00206ACB">
        <w:t>and</w:t>
      </w:r>
      <w:r w:rsidR="00AC466E" w:rsidRPr="00206ACB">
        <w:t xml:space="preserve"> </w:t>
      </w:r>
      <w:r w:rsidRPr="00206ACB">
        <w:t>a</w:t>
      </w:r>
      <w:r w:rsidR="00AC466E" w:rsidRPr="00206ACB">
        <w:t xml:space="preserve"> </w:t>
      </w:r>
      <w:r w:rsidRPr="00206ACB">
        <w:t>lack</w:t>
      </w:r>
      <w:r w:rsidR="00AC466E" w:rsidRPr="00206ACB">
        <w:t xml:space="preserve"> </w:t>
      </w:r>
      <w:r w:rsidRPr="00206ACB">
        <w:t>of</w:t>
      </w:r>
      <w:r w:rsidR="00AC466E" w:rsidRPr="00206ACB">
        <w:t xml:space="preserve"> </w:t>
      </w:r>
      <w:r w:rsidRPr="00206ACB">
        <w:t>quality</w:t>
      </w:r>
      <w:r w:rsidR="00AC466E" w:rsidRPr="00206ACB">
        <w:t xml:space="preserve"> </w:t>
      </w:r>
      <w:r w:rsidRPr="00206ACB">
        <w:t>control</w:t>
      </w:r>
      <w:r w:rsidR="00AC466E" w:rsidRPr="00206ACB">
        <w:t xml:space="preserve"> </w:t>
      </w:r>
      <w:r w:rsidRPr="00206ACB">
        <w:t>led</w:t>
      </w:r>
      <w:r w:rsidR="00AC466E" w:rsidRPr="00206ACB">
        <w:t xml:space="preserve"> </w:t>
      </w:r>
      <w:r w:rsidRPr="00206ACB">
        <w:t>to</w:t>
      </w:r>
      <w:r w:rsidR="00AC466E" w:rsidRPr="00206ACB">
        <w:t xml:space="preserve"> </w:t>
      </w:r>
      <w:r w:rsidRPr="00206ACB">
        <w:t>massive</w:t>
      </w:r>
      <w:r w:rsidR="00AC466E" w:rsidRPr="00206ACB">
        <w:t xml:space="preserve"> </w:t>
      </w:r>
      <w:r w:rsidRPr="00206ACB">
        <w:t>unsold</w:t>
      </w:r>
      <w:r w:rsidR="00AC466E" w:rsidRPr="00206ACB">
        <w:t xml:space="preserve"> </w:t>
      </w:r>
      <w:r w:rsidRPr="00206ACB">
        <w:t>inventories</w:t>
      </w:r>
      <w:r w:rsidR="00AC466E" w:rsidRPr="00206ACB">
        <w:t xml:space="preserve"> </w:t>
      </w:r>
      <w:r w:rsidRPr="00206ACB">
        <w:t>of</w:t>
      </w:r>
      <w:r w:rsidR="00AC466E" w:rsidRPr="00206ACB">
        <w:t xml:space="preserve"> </w:t>
      </w:r>
      <w:r w:rsidRPr="00206ACB">
        <w:t>Atari</w:t>
      </w:r>
      <w:r w:rsidR="00AC466E" w:rsidRPr="00206ACB">
        <w:t xml:space="preserve"> </w:t>
      </w:r>
      <w:r w:rsidRPr="00206ACB">
        <w:t>2600</w:t>
      </w:r>
      <w:r w:rsidR="00AC466E" w:rsidRPr="00206ACB">
        <w:t xml:space="preserve"> </w:t>
      </w:r>
      <w:r w:rsidRPr="00206ACB">
        <w:t>cartridges.</w:t>
      </w:r>
      <w:r w:rsidR="00AC466E" w:rsidRPr="00206ACB">
        <w:t xml:space="preserve"> </w:t>
      </w:r>
      <w:r w:rsidRPr="00206ACB">
        <w:t>U.S.</w:t>
      </w:r>
      <w:r w:rsidR="00AC466E" w:rsidRPr="00206ACB">
        <w:t xml:space="preserve"> </w:t>
      </w:r>
      <w:r w:rsidRPr="00206ACB">
        <w:t>retailers</w:t>
      </w:r>
      <w:r w:rsidR="00AC466E" w:rsidRPr="00206ACB">
        <w:t xml:space="preserve"> </w:t>
      </w:r>
      <w:r w:rsidRPr="00206ACB">
        <w:t>were</w:t>
      </w:r>
      <w:r w:rsidR="00AC466E" w:rsidRPr="00206ACB">
        <w:t xml:space="preserve"> </w:t>
      </w:r>
      <w:r w:rsidRPr="00206ACB">
        <w:t>not</w:t>
      </w:r>
      <w:r w:rsidR="00AC466E" w:rsidRPr="00206ACB">
        <w:t xml:space="preserve"> </w:t>
      </w:r>
      <w:r w:rsidRPr="00206ACB">
        <w:t>interested</w:t>
      </w:r>
      <w:r w:rsidR="00AC466E" w:rsidRPr="00206ACB">
        <w:t xml:space="preserve"> </w:t>
      </w:r>
      <w:r w:rsidRPr="00206ACB">
        <w:t>in</w:t>
      </w:r>
      <w:r w:rsidR="00AC466E" w:rsidRPr="00206ACB">
        <w:t xml:space="preserve"> </w:t>
      </w:r>
      <w:r w:rsidRPr="00206ACB">
        <w:t>buying</w:t>
      </w:r>
      <w:r w:rsidR="00AC466E" w:rsidRPr="00206ACB">
        <w:t xml:space="preserve"> </w:t>
      </w:r>
      <w:r w:rsidRPr="00206ACB">
        <w:t>inventory</w:t>
      </w:r>
      <w:r w:rsidR="00AC466E" w:rsidRPr="00206ACB">
        <w:t xml:space="preserve"> </w:t>
      </w:r>
      <w:r w:rsidRPr="00206ACB">
        <w:t>of</w:t>
      </w:r>
      <w:r w:rsidR="00AC466E" w:rsidRPr="00206ACB">
        <w:t xml:space="preserve"> </w:t>
      </w:r>
      <w:r w:rsidRPr="00206ACB">
        <w:t>a</w:t>
      </w:r>
      <w:r w:rsidR="00AC466E" w:rsidRPr="00206ACB">
        <w:t xml:space="preserve"> </w:t>
      </w:r>
      <w:r w:rsidRPr="00206ACB">
        <w:t>new</w:t>
      </w:r>
      <w:r w:rsidR="00AC466E" w:rsidRPr="00206ACB">
        <w:t xml:space="preserve"> </w:t>
      </w:r>
      <w:r w:rsidRPr="00206ACB">
        <w:t>video</w:t>
      </w:r>
      <w:r w:rsidR="00AC466E" w:rsidRPr="00206ACB">
        <w:t xml:space="preserve"> </w:t>
      </w:r>
      <w:r w:rsidRPr="00206ACB">
        <w:t>game</w:t>
      </w:r>
      <w:r w:rsidR="00AC466E" w:rsidRPr="00206ACB">
        <w:t xml:space="preserve"> </w:t>
      </w:r>
      <w:r w:rsidRPr="00206ACB">
        <w:t>system.</w:t>
      </w:r>
    </w:p>
    <w:p w14:paraId="758AFC35" w14:textId="7B035439" w:rsidR="0036226E" w:rsidRDefault="00854E92" w:rsidP="00B81198">
      <w:r w:rsidRPr="00206ACB">
        <w:t>Nintendo</w:t>
      </w:r>
      <w:r w:rsidR="00AC466E" w:rsidRPr="00206ACB">
        <w:t xml:space="preserve"> </w:t>
      </w:r>
      <w:r w:rsidRPr="00206ACB">
        <w:t>spent</w:t>
      </w:r>
      <w:r w:rsidR="00AC466E" w:rsidRPr="00206ACB">
        <w:t xml:space="preserve"> </w:t>
      </w:r>
      <w:r w:rsidRPr="00206ACB">
        <w:t>two</w:t>
      </w:r>
      <w:r w:rsidR="00AC466E" w:rsidRPr="00206ACB">
        <w:t xml:space="preserve"> </w:t>
      </w:r>
      <w:r w:rsidRPr="00206ACB">
        <w:t>years</w:t>
      </w:r>
      <w:r w:rsidR="00AC466E" w:rsidRPr="00206ACB">
        <w:t xml:space="preserve"> </w:t>
      </w:r>
      <w:r w:rsidRPr="00206ACB">
        <w:t>re-designing</w:t>
      </w:r>
      <w:r w:rsidR="00AC466E" w:rsidRPr="00206ACB">
        <w:t xml:space="preserve"> </w:t>
      </w:r>
      <w:r w:rsidRPr="00206ACB">
        <w:t>the</w:t>
      </w:r>
      <w:r w:rsidR="00AC466E" w:rsidRPr="00206ACB">
        <w:t xml:space="preserve"> </w:t>
      </w:r>
      <w:r w:rsidRPr="00206ACB">
        <w:t>Famicom</w:t>
      </w:r>
      <w:r w:rsidR="00AC466E" w:rsidRPr="00206ACB">
        <w:t xml:space="preserve"> </w:t>
      </w:r>
      <w:r w:rsidRPr="00206ACB">
        <w:t>for</w:t>
      </w:r>
      <w:r w:rsidR="00AC466E" w:rsidRPr="00206ACB">
        <w:t xml:space="preserve"> </w:t>
      </w:r>
      <w:r w:rsidRPr="00206ACB">
        <w:t>a</w:t>
      </w:r>
      <w:r w:rsidR="00AC466E" w:rsidRPr="00206ACB">
        <w:t xml:space="preserve"> </w:t>
      </w:r>
      <w:r w:rsidRPr="00206ACB">
        <w:t>post-video-game</w:t>
      </w:r>
      <w:r w:rsidR="00AC466E" w:rsidRPr="00206ACB">
        <w:t xml:space="preserve"> </w:t>
      </w:r>
      <w:r w:rsidRPr="00206ACB">
        <w:t>market.</w:t>
      </w:r>
      <w:r w:rsidR="00AC466E" w:rsidRPr="00206ACB">
        <w:t xml:space="preserve"> </w:t>
      </w:r>
      <w:r w:rsidRPr="00206ACB">
        <w:t>It</w:t>
      </w:r>
      <w:r w:rsidR="00AC466E" w:rsidRPr="00206ACB">
        <w:t xml:space="preserve"> </w:t>
      </w:r>
      <w:r w:rsidRPr="00206ACB">
        <w:t>could</w:t>
      </w:r>
      <w:r w:rsidR="00AC466E" w:rsidRPr="00206ACB">
        <w:t xml:space="preserve"> </w:t>
      </w:r>
      <w:r w:rsidRPr="00206ACB">
        <w:t>not</w:t>
      </w:r>
      <w:r w:rsidR="00AC466E" w:rsidRPr="00206ACB">
        <w:t xml:space="preserve"> </w:t>
      </w:r>
      <w:r w:rsidRPr="00206ACB">
        <w:t>look</w:t>
      </w:r>
      <w:r w:rsidR="00AC466E" w:rsidRPr="00206ACB">
        <w:t xml:space="preserve"> </w:t>
      </w:r>
      <w:r w:rsidRPr="00206ACB">
        <w:t>like</w:t>
      </w:r>
      <w:r w:rsidR="00AC466E" w:rsidRPr="00206ACB">
        <w:t xml:space="preserve"> </w:t>
      </w:r>
      <w:r w:rsidRPr="00206ACB">
        <w:t>a</w:t>
      </w:r>
      <w:r w:rsidR="00AC466E" w:rsidRPr="00206ACB">
        <w:t xml:space="preserve"> </w:t>
      </w:r>
      <w:r w:rsidRPr="00206ACB">
        <w:t>video</w:t>
      </w:r>
      <w:r w:rsidR="00AC466E" w:rsidRPr="00206ACB">
        <w:t xml:space="preserve"> </w:t>
      </w:r>
      <w:r w:rsidRPr="00206ACB">
        <w:t>game</w:t>
      </w:r>
      <w:r w:rsidR="00AC466E" w:rsidRPr="00206ACB">
        <w:t xml:space="preserve"> </w:t>
      </w:r>
      <w:r w:rsidRPr="00206ACB">
        <w:t>machine,</w:t>
      </w:r>
      <w:r w:rsidR="00AC466E" w:rsidRPr="00206ACB">
        <w:t xml:space="preserve"> </w:t>
      </w:r>
      <w:r w:rsidRPr="00206ACB">
        <w:t>so</w:t>
      </w:r>
      <w:r w:rsidR="00AC466E" w:rsidRPr="00206ACB">
        <w:t xml:space="preserve"> </w:t>
      </w:r>
      <w:r w:rsidRPr="00206ACB">
        <w:t>its</w:t>
      </w:r>
      <w:r w:rsidR="00AC466E" w:rsidRPr="00206ACB">
        <w:t xml:space="preserve"> </w:t>
      </w:r>
      <w:r w:rsidRPr="00206ACB">
        <w:t>outer</w:t>
      </w:r>
      <w:r w:rsidR="00AC466E" w:rsidRPr="00206ACB">
        <w:t xml:space="preserve"> </w:t>
      </w:r>
      <w:r w:rsidRPr="00206ACB">
        <w:t>casing</w:t>
      </w:r>
      <w:r w:rsidR="00AC466E" w:rsidRPr="00206ACB">
        <w:t xml:space="preserve"> </w:t>
      </w:r>
      <w:r w:rsidRPr="00206ACB">
        <w:t>became</w:t>
      </w:r>
      <w:r w:rsidR="00AC466E" w:rsidRPr="00206ACB">
        <w:t xml:space="preserve"> </w:t>
      </w:r>
      <w:r w:rsidRPr="00206ACB">
        <w:t>a</w:t>
      </w:r>
      <w:r w:rsidR="00AC466E" w:rsidRPr="00206ACB">
        <w:t xml:space="preserve"> </w:t>
      </w:r>
      <w:r w:rsidRPr="00206ACB">
        <w:t>grey</w:t>
      </w:r>
      <w:r w:rsidR="00AC466E" w:rsidRPr="00206ACB">
        <w:t xml:space="preserve"> </w:t>
      </w:r>
      <w:r w:rsidRPr="00206ACB">
        <w:t>rectangle</w:t>
      </w:r>
      <w:r w:rsidR="00AC466E" w:rsidRPr="00206ACB">
        <w:t xml:space="preserve"> </w:t>
      </w:r>
      <w:r w:rsidRPr="00206ACB">
        <w:t>with</w:t>
      </w:r>
      <w:r w:rsidR="00AC466E" w:rsidRPr="00206ACB">
        <w:t xml:space="preserve"> </w:t>
      </w:r>
      <w:r w:rsidRPr="00206ACB">
        <w:t>a</w:t>
      </w:r>
      <w:r w:rsidR="00AC466E" w:rsidRPr="00206ACB">
        <w:t xml:space="preserve"> </w:t>
      </w:r>
      <w:r w:rsidRPr="00206ACB">
        <w:t>prominent</w:t>
      </w:r>
      <w:r w:rsidR="00AC466E" w:rsidRPr="00206ACB">
        <w:t xml:space="preserve"> </w:t>
      </w:r>
      <w:r w:rsidRPr="00206ACB">
        <w:t>front</w:t>
      </w:r>
      <w:r w:rsidR="00AC466E" w:rsidRPr="00206ACB">
        <w:t xml:space="preserve"> </w:t>
      </w:r>
      <w:r w:rsidRPr="00206ACB">
        <w:t>flap</w:t>
      </w:r>
      <w:r w:rsidR="00AC466E" w:rsidRPr="00206ACB">
        <w:t xml:space="preserve"> </w:t>
      </w:r>
      <w:r w:rsidRPr="00206ACB">
        <w:t>-</w:t>
      </w:r>
      <w:r w:rsidR="00AC466E" w:rsidRPr="00206ACB">
        <w:t xml:space="preserve"> </w:t>
      </w:r>
      <w:r w:rsidRPr="00206ACB">
        <w:t>a</w:t>
      </w:r>
      <w:r w:rsidR="00AC466E" w:rsidRPr="00206ACB">
        <w:t xml:space="preserve"> </w:t>
      </w:r>
      <w:r w:rsidRPr="00206ACB">
        <w:t>move</w:t>
      </w:r>
      <w:r w:rsidR="00AC466E" w:rsidRPr="00206ACB">
        <w:t xml:space="preserve"> </w:t>
      </w:r>
      <w:r w:rsidRPr="00206ACB">
        <w:t>meant</w:t>
      </w:r>
      <w:r w:rsidR="00AC466E" w:rsidRPr="00206ACB">
        <w:t xml:space="preserve"> </w:t>
      </w:r>
      <w:r w:rsidRPr="00206ACB">
        <w:t>to</w:t>
      </w:r>
      <w:r w:rsidR="00AC466E" w:rsidRPr="00206ACB">
        <w:t xml:space="preserve"> </w:t>
      </w:r>
      <w:r w:rsidRPr="00206ACB">
        <w:t>make</w:t>
      </w:r>
      <w:r w:rsidR="00AC466E" w:rsidRPr="00206ACB">
        <w:t xml:space="preserve"> </w:t>
      </w:r>
      <w:r w:rsidRPr="00206ACB">
        <w:t>it</w:t>
      </w:r>
      <w:r w:rsidR="00AC466E" w:rsidRPr="00206ACB">
        <w:t xml:space="preserve"> </w:t>
      </w:r>
      <w:r w:rsidRPr="00206ACB">
        <w:t>look</w:t>
      </w:r>
      <w:r w:rsidR="00AC466E" w:rsidRPr="00206ACB">
        <w:t xml:space="preserve"> </w:t>
      </w:r>
      <w:r w:rsidRPr="00206ACB">
        <w:t>like</w:t>
      </w:r>
      <w:r w:rsidR="00AC466E" w:rsidRPr="00206ACB">
        <w:t xml:space="preserve"> </w:t>
      </w:r>
      <w:r w:rsidRPr="00206ACB">
        <w:t>a</w:t>
      </w:r>
      <w:r w:rsidR="00AC466E" w:rsidRPr="00206ACB">
        <w:t xml:space="preserve"> </w:t>
      </w:r>
      <w:r w:rsidRPr="00206ACB">
        <w:t>VCR.</w:t>
      </w:r>
      <w:r w:rsidR="00AC466E" w:rsidRPr="00206ACB">
        <w:t xml:space="preserve"> </w:t>
      </w:r>
      <w:r w:rsidRPr="00206ACB">
        <w:t>The</w:t>
      </w:r>
      <w:r w:rsidR="00AC466E" w:rsidRPr="00206ACB">
        <w:t xml:space="preserve"> </w:t>
      </w:r>
      <w:r w:rsidRPr="00206ACB">
        <w:t>Famicom's</w:t>
      </w:r>
      <w:r w:rsidR="00AC466E" w:rsidRPr="00206ACB">
        <w:t xml:space="preserve"> </w:t>
      </w:r>
      <w:r w:rsidRPr="00206ACB">
        <w:t>small,</w:t>
      </w:r>
      <w:r w:rsidR="00AC466E" w:rsidRPr="00206ACB">
        <w:t xml:space="preserve"> </w:t>
      </w:r>
      <w:r w:rsidRPr="00206ACB">
        <w:t>colorful</w:t>
      </w:r>
      <w:r w:rsidR="00AC466E" w:rsidRPr="00206ACB">
        <w:t xml:space="preserve"> </w:t>
      </w:r>
      <w:r w:rsidRPr="00206ACB">
        <w:t>game</w:t>
      </w:r>
      <w:r w:rsidR="00AC466E" w:rsidRPr="00206ACB">
        <w:t xml:space="preserve"> </w:t>
      </w:r>
      <w:r w:rsidRPr="00206ACB">
        <w:t>cartridges</w:t>
      </w:r>
      <w:r w:rsidR="00AC466E" w:rsidRPr="00206ACB">
        <w:t xml:space="preserve"> </w:t>
      </w:r>
      <w:r w:rsidRPr="00206ACB">
        <w:t>became</w:t>
      </w:r>
      <w:r w:rsidR="00AC466E" w:rsidRPr="00206ACB">
        <w:t xml:space="preserve"> </w:t>
      </w:r>
      <w:r w:rsidRPr="00206ACB">
        <w:t>large,</w:t>
      </w:r>
      <w:r w:rsidR="00AC466E" w:rsidRPr="00206ACB">
        <w:t xml:space="preserve"> </w:t>
      </w:r>
      <w:r w:rsidRPr="00206ACB">
        <w:t>grey</w:t>
      </w:r>
      <w:r w:rsidR="00AC466E" w:rsidRPr="00206ACB">
        <w:t xml:space="preserve"> </w:t>
      </w:r>
      <w:r w:rsidRPr="00206ACB">
        <w:t>"Game</w:t>
      </w:r>
      <w:r w:rsidR="00AC466E" w:rsidRPr="00206ACB">
        <w:t xml:space="preserve"> </w:t>
      </w:r>
      <w:r w:rsidRPr="00206ACB">
        <w:t>Paks",</w:t>
      </w:r>
      <w:r w:rsidR="00AC466E" w:rsidRPr="00206ACB">
        <w:t xml:space="preserve"> </w:t>
      </w:r>
      <w:r w:rsidRPr="00206ACB">
        <w:t>mostly</w:t>
      </w:r>
      <w:r w:rsidR="00AC466E" w:rsidRPr="00206ACB">
        <w:t xml:space="preserve"> </w:t>
      </w:r>
      <w:r w:rsidRPr="00206ACB">
        <w:t>containing</w:t>
      </w:r>
      <w:r w:rsidR="00AC466E" w:rsidRPr="00206ACB">
        <w:t xml:space="preserve"> </w:t>
      </w:r>
      <w:r w:rsidRPr="00206ACB">
        <w:t>empty</w:t>
      </w:r>
      <w:r w:rsidR="00AC466E" w:rsidRPr="00206ACB">
        <w:t xml:space="preserve"> </w:t>
      </w:r>
      <w:r w:rsidRPr="00206ACB">
        <w:t>space</w:t>
      </w:r>
      <w:r w:rsidR="00AC466E" w:rsidRPr="00206ACB">
        <w:t xml:space="preserve"> </w:t>
      </w:r>
      <w:r w:rsidRPr="00206ACB">
        <w:t>but</w:t>
      </w:r>
      <w:r w:rsidR="00AC466E" w:rsidRPr="00206ACB">
        <w:t xml:space="preserve"> </w:t>
      </w:r>
      <w:r w:rsidRPr="00206ACB">
        <w:t>now</w:t>
      </w:r>
      <w:r w:rsidR="00AC466E" w:rsidRPr="00206ACB">
        <w:t xml:space="preserve"> </w:t>
      </w:r>
      <w:r w:rsidRPr="00206ACB">
        <w:t>large</w:t>
      </w:r>
      <w:r w:rsidR="00AC466E" w:rsidRPr="00206ACB">
        <w:t xml:space="preserve"> </w:t>
      </w:r>
      <w:r w:rsidRPr="00206ACB">
        <w:t>(and</w:t>
      </w:r>
      <w:r w:rsidR="00AC466E" w:rsidRPr="00206ACB">
        <w:t xml:space="preserve"> </w:t>
      </w:r>
      <w:r w:rsidRPr="00206ACB">
        <w:t>uniform)</w:t>
      </w:r>
      <w:r w:rsidR="00AC466E" w:rsidRPr="00206ACB">
        <w:t xml:space="preserve"> </w:t>
      </w:r>
      <w:r w:rsidRPr="00206ACB">
        <w:t>enough</w:t>
      </w:r>
      <w:r w:rsidR="00AC466E" w:rsidRPr="00206ACB">
        <w:t xml:space="preserve"> </w:t>
      </w:r>
      <w:r w:rsidRPr="00206ACB">
        <w:t>to</w:t>
      </w:r>
      <w:r w:rsidR="00AC466E" w:rsidRPr="00206ACB">
        <w:t xml:space="preserve"> </w:t>
      </w:r>
      <w:r w:rsidRPr="00206ACB">
        <w:t>bear</w:t>
      </w:r>
      <w:r w:rsidR="00AC466E" w:rsidRPr="00206ACB">
        <w:t xml:space="preserve"> </w:t>
      </w:r>
      <w:r w:rsidRPr="00206ACB">
        <w:t>a</w:t>
      </w:r>
      <w:r w:rsidR="00AC466E" w:rsidRPr="00206ACB">
        <w:t xml:space="preserve"> </w:t>
      </w:r>
      <w:r w:rsidRPr="00206ACB">
        <w:t>passing</w:t>
      </w:r>
      <w:r w:rsidR="00AC466E" w:rsidRPr="00206ACB">
        <w:t xml:space="preserve"> </w:t>
      </w:r>
      <w:r w:rsidRPr="00206ACB">
        <w:t>resemblance</w:t>
      </w:r>
      <w:r w:rsidR="00AC466E" w:rsidRPr="00206ACB">
        <w:t xml:space="preserve"> </w:t>
      </w:r>
      <w:r w:rsidRPr="00206ACB">
        <w:t>to</w:t>
      </w:r>
      <w:r w:rsidR="00AC466E" w:rsidRPr="00206ACB">
        <w:t xml:space="preserve"> </w:t>
      </w:r>
      <w:r w:rsidRPr="00206ACB">
        <w:t>VHS</w:t>
      </w:r>
      <w:r w:rsidR="00AC466E" w:rsidRPr="00206ACB">
        <w:t xml:space="preserve"> </w:t>
      </w:r>
      <w:r w:rsidRPr="00206ACB">
        <w:t>tapes.</w:t>
      </w:r>
      <w:r w:rsidR="00AC466E" w:rsidRPr="00206ACB">
        <w:t xml:space="preserve"> </w:t>
      </w:r>
      <w:r w:rsidRPr="00206ACB">
        <w:t>Finally,</w:t>
      </w:r>
      <w:r w:rsidR="00AC466E" w:rsidRPr="00206ACB">
        <w:t xml:space="preserve"> </w:t>
      </w:r>
      <w:r w:rsidRPr="00206ACB">
        <w:t>the</w:t>
      </w:r>
      <w:r w:rsidR="00AC466E" w:rsidRPr="00206ACB">
        <w:t xml:space="preserve"> </w:t>
      </w:r>
      <w:r w:rsidRPr="00206ACB">
        <w:t>system</w:t>
      </w:r>
      <w:r w:rsidR="00AC466E" w:rsidRPr="00206ACB">
        <w:t xml:space="preserve"> </w:t>
      </w:r>
      <w:r w:rsidRPr="00206ACB">
        <w:t>needed</w:t>
      </w:r>
      <w:r w:rsidR="00AC466E" w:rsidRPr="00206ACB">
        <w:t xml:space="preserve"> </w:t>
      </w:r>
      <w:r w:rsidRPr="00206ACB">
        <w:t>a</w:t>
      </w:r>
      <w:r w:rsidR="00AC466E" w:rsidRPr="00206ACB">
        <w:t xml:space="preserve"> </w:t>
      </w:r>
      <w:r w:rsidRPr="00206ACB">
        <w:t>name</w:t>
      </w:r>
      <w:r w:rsidR="00AC466E" w:rsidRPr="00206ACB">
        <w:t xml:space="preserve"> </w:t>
      </w:r>
      <w:r w:rsidRPr="00206ACB">
        <w:t>change.</w:t>
      </w:r>
      <w:r w:rsidR="00AC466E" w:rsidRPr="00206ACB">
        <w:t xml:space="preserve"> </w:t>
      </w:r>
      <w:r w:rsidRPr="00206ACB">
        <w:t>"Nintendo</w:t>
      </w:r>
      <w:r w:rsidR="00AC466E" w:rsidRPr="00206ACB">
        <w:t xml:space="preserve"> </w:t>
      </w:r>
      <w:r w:rsidRPr="00206ACB">
        <w:t>Entertainment</w:t>
      </w:r>
      <w:r w:rsidR="00AC466E" w:rsidRPr="00206ACB">
        <w:t xml:space="preserve"> </w:t>
      </w:r>
      <w:r w:rsidRPr="00206ACB">
        <w:t>System"</w:t>
      </w:r>
      <w:r w:rsidR="00AC466E" w:rsidRPr="00206ACB">
        <w:t xml:space="preserve"> </w:t>
      </w:r>
      <w:r w:rsidRPr="00206ACB">
        <w:t>positioned</w:t>
      </w:r>
      <w:r w:rsidR="00AC466E" w:rsidRPr="00206ACB">
        <w:t xml:space="preserve"> </w:t>
      </w:r>
      <w:r w:rsidRPr="00206ACB">
        <w:t>the</w:t>
      </w:r>
      <w:r w:rsidR="00AC466E" w:rsidRPr="00206ACB">
        <w:t xml:space="preserve"> </w:t>
      </w:r>
      <w:r w:rsidRPr="00206ACB">
        <w:t>system</w:t>
      </w:r>
      <w:r w:rsidR="00AC466E" w:rsidRPr="00206ACB">
        <w:t xml:space="preserve"> </w:t>
      </w:r>
      <w:r w:rsidRPr="00206ACB">
        <w:t>as</w:t>
      </w:r>
      <w:r w:rsidR="00AC466E" w:rsidRPr="00206ACB">
        <w:t xml:space="preserve"> </w:t>
      </w:r>
      <w:r w:rsidRPr="00206ACB">
        <w:t>part</w:t>
      </w:r>
      <w:r w:rsidR="00AC466E" w:rsidRPr="00206ACB">
        <w:t xml:space="preserve"> </w:t>
      </w:r>
      <w:r w:rsidRPr="00206ACB">
        <w:t>of</w:t>
      </w:r>
      <w:r w:rsidR="00AC466E" w:rsidRPr="00206ACB">
        <w:t xml:space="preserve"> </w:t>
      </w:r>
      <w:r w:rsidRPr="00206ACB">
        <w:t>a</w:t>
      </w:r>
      <w:r w:rsidR="00AC466E" w:rsidRPr="00206ACB">
        <w:t xml:space="preserve"> </w:t>
      </w:r>
      <w:r w:rsidRPr="00206ACB">
        <w:t>home</w:t>
      </w:r>
      <w:r w:rsidR="00AC466E" w:rsidRPr="00206ACB">
        <w:t xml:space="preserve"> </w:t>
      </w:r>
      <w:r w:rsidRPr="00206ACB">
        <w:t>theater</w:t>
      </w:r>
      <w:r w:rsidR="00AC466E" w:rsidRPr="00206ACB">
        <w:t xml:space="preserve"> </w:t>
      </w:r>
      <w:r w:rsidRPr="00206ACB">
        <w:t>setup,</w:t>
      </w:r>
      <w:r w:rsidR="00AC466E" w:rsidRPr="00206ACB">
        <w:t xml:space="preserve"> </w:t>
      </w:r>
      <w:r w:rsidRPr="00206ACB">
        <w:t>something</w:t>
      </w:r>
      <w:r w:rsidR="00AC466E" w:rsidRPr="00206ACB">
        <w:t xml:space="preserve"> </w:t>
      </w:r>
      <w:r w:rsidRPr="00206ACB">
        <w:t>that</w:t>
      </w:r>
      <w:r w:rsidR="00AC466E" w:rsidRPr="00206ACB">
        <w:t xml:space="preserve"> </w:t>
      </w:r>
      <w:r w:rsidRPr="00206ACB">
        <w:t>would</w:t>
      </w:r>
      <w:r w:rsidR="00AC466E" w:rsidRPr="00206ACB">
        <w:t xml:space="preserve"> </w:t>
      </w:r>
      <w:r w:rsidRPr="00206ACB">
        <w:t>fit</w:t>
      </w:r>
      <w:r w:rsidR="00AC466E" w:rsidRPr="00206ACB">
        <w:t xml:space="preserve"> </w:t>
      </w:r>
      <w:r w:rsidRPr="00206ACB">
        <w:t>in</w:t>
      </w:r>
      <w:r w:rsidR="00AC466E" w:rsidRPr="00206ACB">
        <w:t xml:space="preserve"> </w:t>
      </w:r>
      <w:r w:rsidRPr="00206ACB">
        <w:t>alongside</w:t>
      </w:r>
      <w:r w:rsidR="00AC466E" w:rsidRPr="00206ACB">
        <w:t xml:space="preserve"> </w:t>
      </w:r>
      <w:r w:rsidRPr="00206ACB">
        <w:t>stereo</w:t>
      </w:r>
      <w:r w:rsidR="00AC466E" w:rsidRPr="00206ACB">
        <w:t xml:space="preserve"> </w:t>
      </w:r>
      <w:r w:rsidRPr="00206ACB">
        <w:t>equipment.</w:t>
      </w:r>
    </w:p>
    <w:p w14:paraId="49C318A6" w14:textId="77777777" w:rsidR="0036226E" w:rsidRDefault="0036226E">
      <w:pPr>
        <w:widowControl/>
        <w:kinsoku/>
        <w:overflowPunct/>
        <w:autoSpaceDE/>
        <w:autoSpaceDN/>
        <w:spacing w:before="0" w:after="160" w:line="259" w:lineRule="auto"/>
        <w:ind w:firstLine="0"/>
        <w:jc w:val="left"/>
      </w:pPr>
      <w:r>
        <w:br w:type="page"/>
      </w:r>
    </w:p>
    <w:p w14:paraId="29F4593E" w14:textId="45E40D19" w:rsidR="00A4538E" w:rsidRPr="00206ACB" w:rsidRDefault="00854E92" w:rsidP="00B81198">
      <w:r w:rsidRPr="00206ACB">
        <w:lastRenderedPageBreak/>
        <w:t>The</w:t>
      </w:r>
      <w:r w:rsidR="00AC466E" w:rsidRPr="00206ACB">
        <w:t xml:space="preserve"> </w:t>
      </w:r>
      <w:r w:rsidRPr="00206ACB">
        <w:t>re-designed</w:t>
      </w:r>
      <w:r w:rsidR="00AC466E" w:rsidRPr="00206ACB">
        <w:t xml:space="preserve"> </w:t>
      </w:r>
      <w:r w:rsidRPr="00206ACB">
        <w:t>system</w:t>
      </w:r>
      <w:r w:rsidR="00AC466E" w:rsidRPr="00206ACB">
        <w:t xml:space="preserve"> </w:t>
      </w:r>
      <w:r w:rsidRPr="00206ACB">
        <w:t>was</w:t>
      </w:r>
      <w:r w:rsidR="00AC466E" w:rsidRPr="00206ACB">
        <w:t xml:space="preserve"> </w:t>
      </w:r>
      <w:r w:rsidRPr="00206ACB">
        <w:t>almost</w:t>
      </w:r>
      <w:r w:rsidR="00AC466E" w:rsidRPr="00206ACB">
        <w:t xml:space="preserve"> </w:t>
      </w:r>
      <w:r w:rsidRPr="00206ACB">
        <w:t>ready,</w:t>
      </w:r>
      <w:r w:rsidR="00AC466E" w:rsidRPr="00206ACB">
        <w:t xml:space="preserve"> </w:t>
      </w:r>
      <w:r w:rsidRPr="00206ACB">
        <w:t>but</w:t>
      </w:r>
      <w:r w:rsidR="00AC466E" w:rsidRPr="00206ACB">
        <w:t xml:space="preserve"> </w:t>
      </w:r>
      <w:r w:rsidRPr="00206ACB">
        <w:t>Nintendo</w:t>
      </w:r>
      <w:r w:rsidR="00AC466E" w:rsidRPr="00206ACB">
        <w:t xml:space="preserve"> </w:t>
      </w:r>
      <w:r w:rsidRPr="00206ACB">
        <w:t>felt</w:t>
      </w:r>
      <w:r w:rsidR="00AC466E" w:rsidRPr="00206ACB">
        <w:t xml:space="preserve"> </w:t>
      </w:r>
      <w:r w:rsidRPr="00206ACB">
        <w:t>it</w:t>
      </w:r>
      <w:r w:rsidR="00AC466E" w:rsidRPr="00206ACB">
        <w:t xml:space="preserve"> </w:t>
      </w:r>
      <w:r w:rsidRPr="00206ACB">
        <w:t>still</w:t>
      </w:r>
      <w:r w:rsidR="00AC466E" w:rsidRPr="00206ACB">
        <w:t xml:space="preserve"> </w:t>
      </w:r>
      <w:r w:rsidRPr="00206ACB">
        <w:t>needed</w:t>
      </w:r>
      <w:r w:rsidR="00AC466E" w:rsidRPr="00206ACB">
        <w:t xml:space="preserve"> </w:t>
      </w:r>
      <w:r w:rsidRPr="00206ACB">
        <w:t>something</w:t>
      </w:r>
      <w:r w:rsidR="00AC466E" w:rsidRPr="00206ACB">
        <w:t xml:space="preserve"> </w:t>
      </w:r>
      <w:r w:rsidRPr="00206ACB">
        <w:t>unique</w:t>
      </w:r>
      <w:r w:rsidR="00AC466E" w:rsidRPr="00206ACB">
        <w:t xml:space="preserve"> </w:t>
      </w:r>
      <w:r w:rsidRPr="00206ACB">
        <w:t>to</w:t>
      </w:r>
      <w:r w:rsidR="00AC466E" w:rsidRPr="00206ACB">
        <w:t xml:space="preserve"> </w:t>
      </w:r>
      <w:r w:rsidRPr="00206ACB">
        <w:t>make</w:t>
      </w:r>
      <w:r w:rsidR="00AC466E" w:rsidRPr="00206ACB">
        <w:t xml:space="preserve"> </w:t>
      </w:r>
      <w:r w:rsidRPr="00206ACB">
        <w:t>it</w:t>
      </w:r>
      <w:r w:rsidR="00AC466E" w:rsidRPr="00206ACB">
        <w:t xml:space="preserve"> </w:t>
      </w:r>
      <w:r w:rsidRPr="00206ACB">
        <w:t>a</w:t>
      </w:r>
      <w:r w:rsidR="00AC466E" w:rsidRPr="00206ACB">
        <w:t xml:space="preserve"> </w:t>
      </w:r>
      <w:r w:rsidRPr="00206ACB">
        <w:t>"must-buy"</w:t>
      </w:r>
      <w:r w:rsidR="00AC466E" w:rsidRPr="00206ACB">
        <w:t xml:space="preserve"> </w:t>
      </w:r>
      <w:r w:rsidRPr="00206ACB">
        <w:t>product.</w:t>
      </w:r>
      <w:r w:rsidR="00AC466E" w:rsidRPr="00206ACB">
        <w:t xml:space="preserve"> </w:t>
      </w:r>
      <w:r w:rsidRPr="00206ACB">
        <w:t>The</w:t>
      </w:r>
      <w:r w:rsidR="00AC466E" w:rsidRPr="00206ACB">
        <w:t xml:space="preserve"> </w:t>
      </w:r>
      <w:r w:rsidRPr="00206ACB">
        <w:t>"Deluxe</w:t>
      </w:r>
      <w:r w:rsidR="00AC466E" w:rsidRPr="00206ACB">
        <w:t xml:space="preserve"> </w:t>
      </w:r>
      <w:r w:rsidRPr="00206ACB">
        <w:t>Set"</w:t>
      </w:r>
      <w:r w:rsidR="00AC466E" w:rsidRPr="00206ACB">
        <w:t xml:space="preserve"> </w:t>
      </w:r>
      <w:r w:rsidRPr="00206ACB">
        <w:t>included</w:t>
      </w:r>
      <w:r w:rsidR="00AC466E" w:rsidRPr="00206ACB">
        <w:t xml:space="preserve"> </w:t>
      </w:r>
      <w:r w:rsidRPr="00206ACB">
        <w:t>a</w:t>
      </w:r>
      <w:r w:rsidR="00AC466E" w:rsidRPr="00206ACB">
        <w:t xml:space="preserve"> </w:t>
      </w:r>
      <w:r w:rsidRPr="00206ACB">
        <w:t>"Zapper"</w:t>
      </w:r>
      <w:r w:rsidR="00AC466E" w:rsidRPr="00206ACB">
        <w:t xml:space="preserve"> </w:t>
      </w:r>
      <w:r w:rsidRPr="00206ACB">
        <w:t>light</w:t>
      </w:r>
      <w:r w:rsidR="00AC466E" w:rsidRPr="00206ACB">
        <w:t xml:space="preserve"> </w:t>
      </w:r>
      <w:r w:rsidRPr="00206ACB">
        <w:t>gun,</w:t>
      </w:r>
      <w:r w:rsidR="00AC466E" w:rsidRPr="00206ACB">
        <w:t xml:space="preserve"> </w:t>
      </w:r>
      <w:r w:rsidRPr="00206ACB">
        <w:t>perfect</w:t>
      </w:r>
      <w:r w:rsidR="00AC466E" w:rsidRPr="00206ACB">
        <w:t xml:space="preserve"> </w:t>
      </w:r>
      <w:r w:rsidRPr="00206ACB">
        <w:t>for</w:t>
      </w:r>
      <w:r w:rsidR="00AC466E" w:rsidRPr="00206ACB">
        <w:t xml:space="preserve"> </w:t>
      </w:r>
      <w:r w:rsidRPr="00206ACB">
        <w:t>shooting</w:t>
      </w:r>
      <w:r w:rsidR="00AC466E" w:rsidRPr="00206ACB">
        <w:t xml:space="preserve"> </w:t>
      </w:r>
      <w:r w:rsidRPr="00206ACB">
        <w:t>games</w:t>
      </w:r>
      <w:r w:rsidR="00AC466E" w:rsidRPr="00206ACB">
        <w:t xml:space="preserve"> </w:t>
      </w:r>
      <w:r w:rsidRPr="00206ACB">
        <w:t>like</w:t>
      </w:r>
      <w:r w:rsidR="00AC466E" w:rsidRPr="00206ACB">
        <w:t xml:space="preserve"> </w:t>
      </w:r>
      <w:r w:rsidRPr="00206ACB">
        <w:rPr>
          <w:rStyle w:val="Emphasis"/>
          <w:rFonts w:cstheme="minorHAnsi"/>
          <w:color w:val="111111"/>
          <w:szCs w:val="26"/>
        </w:rPr>
        <w:t>Duck</w:t>
      </w:r>
      <w:r w:rsidR="00AC466E" w:rsidRPr="00206ACB">
        <w:rPr>
          <w:rStyle w:val="Emphasis"/>
          <w:rFonts w:cstheme="minorHAnsi"/>
          <w:color w:val="111111"/>
          <w:szCs w:val="26"/>
        </w:rPr>
        <w:t xml:space="preserve"> </w:t>
      </w:r>
      <w:r w:rsidRPr="00206ACB">
        <w:rPr>
          <w:rStyle w:val="Emphasis"/>
          <w:rFonts w:cstheme="minorHAnsi"/>
          <w:color w:val="111111"/>
          <w:szCs w:val="26"/>
        </w:rPr>
        <w:t>Hunt</w:t>
      </w:r>
      <w:r w:rsidRPr="00206ACB">
        <w:t>,</w:t>
      </w:r>
      <w:r w:rsidR="00AC466E" w:rsidRPr="00206ACB">
        <w:t xml:space="preserve"> </w:t>
      </w:r>
      <w:r w:rsidRPr="00206ACB">
        <w:t>and</w:t>
      </w:r>
      <w:r w:rsidR="00AC466E" w:rsidRPr="00206ACB">
        <w:t xml:space="preserve"> </w:t>
      </w:r>
      <w:r w:rsidRPr="00206ACB">
        <w:t>R.O.B.,</w:t>
      </w:r>
      <w:r w:rsidR="00AC466E" w:rsidRPr="00206ACB">
        <w:t xml:space="preserve"> </w:t>
      </w:r>
      <w:r w:rsidRPr="00206ACB">
        <w:t>the</w:t>
      </w:r>
      <w:r w:rsidR="00AC466E" w:rsidRPr="00206ACB">
        <w:t xml:space="preserve"> </w:t>
      </w:r>
      <w:r w:rsidRPr="00206ACB">
        <w:t>"Robotic</w:t>
      </w:r>
      <w:r w:rsidR="00AC466E" w:rsidRPr="00206ACB">
        <w:t xml:space="preserve"> </w:t>
      </w:r>
      <w:r w:rsidRPr="00206ACB">
        <w:t>Operating</w:t>
      </w:r>
      <w:r w:rsidR="00AC466E" w:rsidRPr="00206ACB">
        <w:t xml:space="preserve"> </w:t>
      </w:r>
      <w:r w:rsidRPr="00206ACB">
        <w:t>Buddy".</w:t>
      </w:r>
      <w:r w:rsidR="00AC466E" w:rsidRPr="00206ACB">
        <w:t xml:space="preserve"> </w:t>
      </w:r>
      <w:r w:rsidR="00A4538E" w:rsidRPr="00206ACB">
        <w:t>This</w:t>
      </w:r>
      <w:r w:rsidR="00AC466E" w:rsidRPr="00206ACB">
        <w:t xml:space="preserve"> </w:t>
      </w:r>
      <w:r w:rsidR="00A4538E" w:rsidRPr="00206ACB">
        <w:t>was</w:t>
      </w:r>
      <w:r w:rsidR="00AC466E" w:rsidRPr="00206ACB">
        <w:t xml:space="preserve"> </w:t>
      </w:r>
      <w:r w:rsidR="00A4538E" w:rsidRPr="00206ACB">
        <w:t>no</w:t>
      </w:r>
      <w:r w:rsidR="00AC466E" w:rsidRPr="00206ACB">
        <w:t xml:space="preserve"> </w:t>
      </w:r>
      <w:r w:rsidR="00A4538E" w:rsidRPr="00206ACB">
        <w:t>mere</w:t>
      </w:r>
      <w:r w:rsidR="00AC466E" w:rsidRPr="00206ACB">
        <w:t xml:space="preserve"> </w:t>
      </w:r>
      <w:r w:rsidR="00A4538E" w:rsidRPr="00206ACB">
        <w:t>video</w:t>
      </w:r>
      <w:r w:rsidR="00AC466E" w:rsidRPr="00206ACB">
        <w:t xml:space="preserve"> </w:t>
      </w:r>
      <w:r w:rsidR="00A4538E" w:rsidRPr="00206ACB">
        <w:t>game</w:t>
      </w:r>
      <w:r w:rsidR="00AC466E" w:rsidRPr="00206ACB">
        <w:t xml:space="preserve"> </w:t>
      </w:r>
      <w:r w:rsidR="00A4538E" w:rsidRPr="00206ACB">
        <w:t>system</w:t>
      </w:r>
      <w:r w:rsidR="00AC466E" w:rsidRPr="00206ACB">
        <w:t xml:space="preserve"> </w:t>
      </w:r>
      <w:r w:rsidR="00A4538E" w:rsidRPr="00206ACB">
        <w:t>-</w:t>
      </w:r>
      <w:r w:rsidR="00AC466E" w:rsidRPr="00206ACB">
        <w:t xml:space="preserve"> </w:t>
      </w:r>
      <w:r w:rsidR="00A4538E" w:rsidRPr="00206ACB">
        <w:t>it</w:t>
      </w:r>
      <w:r w:rsidR="00AC466E" w:rsidRPr="00206ACB">
        <w:t xml:space="preserve"> </w:t>
      </w:r>
      <w:r w:rsidR="00A4538E" w:rsidRPr="00206ACB">
        <w:t>came</w:t>
      </w:r>
      <w:r w:rsidR="00AC466E" w:rsidRPr="00206ACB">
        <w:t xml:space="preserve"> </w:t>
      </w:r>
      <w:r w:rsidR="00A4538E" w:rsidRPr="00206ACB">
        <w:t>with</w:t>
      </w:r>
      <w:r w:rsidR="00AC466E" w:rsidRPr="00206ACB">
        <w:t xml:space="preserve"> </w:t>
      </w:r>
      <w:r w:rsidR="00A4538E" w:rsidRPr="00206ACB">
        <w:t>a</w:t>
      </w:r>
      <w:r w:rsidR="00AC466E" w:rsidRPr="00206ACB">
        <w:t xml:space="preserve"> </w:t>
      </w:r>
      <w:r w:rsidR="00A4538E" w:rsidRPr="00206ACB">
        <w:rPr>
          <w:rStyle w:val="Emphasis"/>
          <w:rFonts w:cstheme="minorHAnsi"/>
          <w:color w:val="111111"/>
          <w:szCs w:val="26"/>
        </w:rPr>
        <w:t>robot!</w:t>
      </w:r>
      <w:r w:rsidR="00AC466E" w:rsidRPr="00206ACB">
        <w:t xml:space="preserve"> </w:t>
      </w:r>
      <w:r w:rsidR="00A4538E" w:rsidRPr="00206ACB">
        <w:t>The</w:t>
      </w:r>
      <w:r w:rsidR="00AC466E" w:rsidRPr="00206ACB">
        <w:t xml:space="preserve"> </w:t>
      </w:r>
      <w:r w:rsidR="00A4538E" w:rsidRPr="00206ACB">
        <w:t>cameras</w:t>
      </w:r>
      <w:r w:rsidR="00AC466E" w:rsidRPr="00206ACB">
        <w:t xml:space="preserve"> </w:t>
      </w:r>
      <w:r w:rsidR="00A4538E" w:rsidRPr="00206ACB">
        <w:t>that</w:t>
      </w:r>
      <w:r w:rsidR="00AC466E" w:rsidRPr="00206ACB">
        <w:t xml:space="preserve"> </w:t>
      </w:r>
      <w:r w:rsidR="00A4538E" w:rsidRPr="00206ACB">
        <w:t>formed</w:t>
      </w:r>
      <w:r w:rsidR="00AC466E" w:rsidRPr="00206ACB">
        <w:t xml:space="preserve"> </w:t>
      </w:r>
      <w:r w:rsidR="00A4538E" w:rsidRPr="00206ACB">
        <w:t>R.O.B.'s</w:t>
      </w:r>
      <w:r w:rsidR="00AC466E" w:rsidRPr="00206ACB">
        <w:t xml:space="preserve"> </w:t>
      </w:r>
      <w:r w:rsidR="00A4538E" w:rsidRPr="00206ACB">
        <w:t>"eyes"</w:t>
      </w:r>
      <w:r w:rsidR="00AC466E" w:rsidRPr="00206ACB">
        <w:t xml:space="preserve"> </w:t>
      </w:r>
      <w:r w:rsidR="00A4538E" w:rsidRPr="00206ACB">
        <w:t>could</w:t>
      </w:r>
      <w:r w:rsidR="00AC466E" w:rsidRPr="00206ACB">
        <w:t xml:space="preserve"> </w:t>
      </w:r>
      <w:r w:rsidR="00A4538E" w:rsidRPr="00206ACB">
        <w:t>detect</w:t>
      </w:r>
      <w:r w:rsidR="00AC466E" w:rsidRPr="00206ACB">
        <w:t xml:space="preserve"> </w:t>
      </w:r>
      <w:r w:rsidR="00A4538E" w:rsidRPr="00206ACB">
        <w:t>coded</w:t>
      </w:r>
      <w:r w:rsidR="00AC466E" w:rsidRPr="00206ACB">
        <w:t xml:space="preserve"> </w:t>
      </w:r>
      <w:r w:rsidR="00A4538E" w:rsidRPr="00206ACB">
        <w:t>patterns</w:t>
      </w:r>
      <w:r w:rsidR="00AC466E" w:rsidRPr="00206ACB">
        <w:t xml:space="preserve"> </w:t>
      </w:r>
      <w:r w:rsidR="00A4538E" w:rsidRPr="00206ACB">
        <w:t>of</w:t>
      </w:r>
      <w:r w:rsidR="00AC466E" w:rsidRPr="00206ACB">
        <w:t xml:space="preserve"> </w:t>
      </w:r>
      <w:r w:rsidR="00A4538E" w:rsidRPr="00206ACB">
        <w:t>flashing</w:t>
      </w:r>
      <w:r w:rsidR="00AC466E" w:rsidRPr="00206ACB">
        <w:t xml:space="preserve"> </w:t>
      </w:r>
      <w:r w:rsidR="00A4538E" w:rsidRPr="00206ACB">
        <w:t>light</w:t>
      </w:r>
      <w:r w:rsidR="00AC466E" w:rsidRPr="00206ACB">
        <w:t xml:space="preserve"> </w:t>
      </w:r>
      <w:r w:rsidR="00A4538E" w:rsidRPr="00206ACB">
        <w:t>from</w:t>
      </w:r>
      <w:r w:rsidR="00AC466E" w:rsidRPr="00206ACB">
        <w:t xml:space="preserve"> </w:t>
      </w:r>
      <w:r w:rsidR="00A4538E" w:rsidRPr="00206ACB">
        <w:t>the</w:t>
      </w:r>
      <w:r w:rsidR="00AC466E" w:rsidRPr="00206ACB">
        <w:t xml:space="preserve"> </w:t>
      </w:r>
      <w:r w:rsidR="00A4538E" w:rsidRPr="00206ACB">
        <w:t>TV,</w:t>
      </w:r>
      <w:r w:rsidR="00AC466E" w:rsidRPr="00206ACB">
        <w:t xml:space="preserve"> </w:t>
      </w:r>
      <w:r w:rsidR="00A4538E" w:rsidRPr="00206ACB">
        <w:t>which</w:t>
      </w:r>
      <w:r w:rsidR="00AC466E" w:rsidRPr="00206ACB">
        <w:t xml:space="preserve"> </w:t>
      </w:r>
      <w:r w:rsidR="00A4538E" w:rsidRPr="00206ACB">
        <w:t>would</w:t>
      </w:r>
      <w:r w:rsidR="00AC466E" w:rsidRPr="00206ACB">
        <w:t xml:space="preserve"> </w:t>
      </w:r>
      <w:r w:rsidR="00A4538E" w:rsidRPr="00206ACB">
        <w:t>instruct</w:t>
      </w:r>
      <w:r w:rsidR="00AC466E" w:rsidRPr="00206ACB">
        <w:t xml:space="preserve"> </w:t>
      </w:r>
      <w:r w:rsidR="00A4538E" w:rsidRPr="00206ACB">
        <w:t>R.O.B.</w:t>
      </w:r>
      <w:r w:rsidR="00AC466E" w:rsidRPr="00206ACB">
        <w:t xml:space="preserve"> </w:t>
      </w:r>
      <w:r w:rsidR="00A4538E" w:rsidRPr="00206ACB">
        <w:t>to</w:t>
      </w:r>
      <w:r w:rsidR="00AC466E" w:rsidRPr="00206ACB">
        <w:t xml:space="preserve"> </w:t>
      </w:r>
      <w:r w:rsidR="00A4538E" w:rsidRPr="00206ACB">
        <w:t>turn</w:t>
      </w:r>
      <w:r w:rsidR="00AC466E" w:rsidRPr="00206ACB">
        <w:t xml:space="preserve"> </w:t>
      </w:r>
      <w:r w:rsidR="00A4538E" w:rsidRPr="00206ACB">
        <w:t>left</w:t>
      </w:r>
      <w:r w:rsidR="00AC466E" w:rsidRPr="00206ACB">
        <w:t xml:space="preserve"> </w:t>
      </w:r>
      <w:r w:rsidR="00A4538E" w:rsidRPr="00206ACB">
        <w:t>or</w:t>
      </w:r>
      <w:r w:rsidR="00AC466E" w:rsidRPr="00206ACB">
        <w:t xml:space="preserve"> </w:t>
      </w:r>
      <w:r w:rsidR="00A4538E" w:rsidRPr="00206ACB">
        <w:t>right</w:t>
      </w:r>
      <w:r w:rsidR="00AC466E" w:rsidRPr="00206ACB">
        <w:t xml:space="preserve"> </w:t>
      </w:r>
      <w:r w:rsidR="00A4538E" w:rsidRPr="00206ACB">
        <w:t>or</w:t>
      </w:r>
      <w:r w:rsidR="00AC466E" w:rsidRPr="00206ACB">
        <w:t xml:space="preserve"> </w:t>
      </w:r>
      <w:r w:rsidR="00A4538E" w:rsidRPr="00206ACB">
        <w:t>move</w:t>
      </w:r>
      <w:r w:rsidR="00AC466E" w:rsidRPr="00206ACB">
        <w:t xml:space="preserve"> </w:t>
      </w:r>
      <w:r w:rsidR="00A4538E" w:rsidRPr="00206ACB">
        <w:t>its</w:t>
      </w:r>
      <w:r w:rsidR="00AC466E" w:rsidRPr="00206ACB">
        <w:t xml:space="preserve"> </w:t>
      </w:r>
      <w:r w:rsidR="00A4538E" w:rsidRPr="00206ACB">
        <w:t>arms</w:t>
      </w:r>
      <w:r w:rsidR="00AC466E" w:rsidRPr="00206ACB">
        <w:t xml:space="preserve"> </w:t>
      </w:r>
      <w:r w:rsidR="00A4538E" w:rsidRPr="00206ACB">
        <w:t>up</w:t>
      </w:r>
      <w:r w:rsidR="00AC466E" w:rsidRPr="00206ACB">
        <w:t xml:space="preserve"> </w:t>
      </w:r>
      <w:r w:rsidR="00A4538E" w:rsidRPr="00206ACB">
        <w:t>or</w:t>
      </w:r>
      <w:r w:rsidR="00AC466E" w:rsidRPr="00206ACB">
        <w:t xml:space="preserve"> </w:t>
      </w:r>
      <w:r w:rsidR="00A4538E" w:rsidRPr="00206ACB">
        <w:t>down.</w:t>
      </w:r>
      <w:r w:rsidR="00AC466E" w:rsidRPr="00206ACB">
        <w:t xml:space="preserve"> </w:t>
      </w:r>
      <w:r w:rsidR="00A4538E" w:rsidRPr="00206ACB">
        <w:t>R.O.B.</w:t>
      </w:r>
      <w:r w:rsidR="00AC466E" w:rsidRPr="00206ACB">
        <w:t xml:space="preserve"> </w:t>
      </w:r>
      <w:r w:rsidR="00A4538E" w:rsidRPr="00206ACB">
        <w:t>could</w:t>
      </w:r>
      <w:r w:rsidR="00AC466E" w:rsidRPr="00206ACB">
        <w:t xml:space="preserve"> </w:t>
      </w:r>
      <w:r w:rsidR="00A4538E" w:rsidRPr="00206ACB">
        <w:t>be</w:t>
      </w:r>
      <w:r w:rsidR="00AC466E" w:rsidRPr="00206ACB">
        <w:t xml:space="preserve"> </w:t>
      </w:r>
      <w:r w:rsidR="00A4538E" w:rsidRPr="00206ACB">
        <w:t>used</w:t>
      </w:r>
      <w:r w:rsidR="00AC466E" w:rsidRPr="00206ACB">
        <w:t xml:space="preserve"> </w:t>
      </w:r>
      <w:r w:rsidR="00A4538E" w:rsidRPr="00206ACB">
        <w:t>with</w:t>
      </w:r>
      <w:r w:rsidR="00AC466E" w:rsidRPr="00206ACB">
        <w:t xml:space="preserve"> </w:t>
      </w:r>
      <w:r w:rsidR="00A4538E" w:rsidRPr="00206ACB">
        <w:t>two</w:t>
      </w:r>
      <w:r w:rsidR="00AC466E" w:rsidRPr="00206ACB">
        <w:t xml:space="preserve"> </w:t>
      </w:r>
      <w:r w:rsidR="00A4538E" w:rsidRPr="00206ACB">
        <w:t>games,</w:t>
      </w:r>
      <w:r w:rsidR="00AC466E" w:rsidRPr="00206ACB">
        <w:t xml:space="preserve"> </w:t>
      </w:r>
      <w:r w:rsidR="00A4538E" w:rsidRPr="00206ACB">
        <w:rPr>
          <w:rStyle w:val="Emphasis"/>
          <w:rFonts w:cstheme="minorHAnsi"/>
          <w:color w:val="111111"/>
          <w:szCs w:val="26"/>
        </w:rPr>
        <w:t>Gyromite</w:t>
      </w:r>
      <w:r w:rsidR="00AC466E" w:rsidRPr="00206ACB">
        <w:t xml:space="preserve"> </w:t>
      </w:r>
      <w:r w:rsidR="00A4538E" w:rsidRPr="00206ACB">
        <w:t>and</w:t>
      </w:r>
      <w:r w:rsidR="00AC466E" w:rsidRPr="00206ACB">
        <w:t xml:space="preserve"> </w:t>
      </w:r>
      <w:r w:rsidR="00A4538E" w:rsidRPr="00206ACB">
        <w:rPr>
          <w:rStyle w:val="Emphasis"/>
          <w:rFonts w:cstheme="minorHAnsi"/>
          <w:color w:val="111111"/>
          <w:szCs w:val="26"/>
        </w:rPr>
        <w:t>Stack-Up</w:t>
      </w:r>
      <w:r w:rsidR="00A4538E" w:rsidRPr="00206ACB">
        <w:t>,</w:t>
      </w:r>
      <w:r w:rsidR="00AC466E" w:rsidRPr="00206ACB">
        <w:t xml:space="preserve"> </w:t>
      </w:r>
      <w:r w:rsidR="00A4538E" w:rsidRPr="00206ACB">
        <w:t>neither</w:t>
      </w:r>
      <w:r w:rsidR="00AC466E" w:rsidRPr="00206ACB">
        <w:t xml:space="preserve"> </w:t>
      </w:r>
      <w:r w:rsidR="00A4538E" w:rsidRPr="00206ACB">
        <w:t>of</w:t>
      </w:r>
      <w:r w:rsidR="00AC466E" w:rsidRPr="00206ACB">
        <w:t xml:space="preserve"> </w:t>
      </w:r>
      <w:r w:rsidR="00A4538E" w:rsidRPr="00206ACB">
        <w:t>which</w:t>
      </w:r>
      <w:r w:rsidR="00AC466E" w:rsidRPr="00206ACB">
        <w:t xml:space="preserve"> </w:t>
      </w:r>
      <w:r w:rsidR="00A4538E" w:rsidRPr="00206ACB">
        <w:t>were</w:t>
      </w:r>
      <w:r w:rsidR="00AC466E" w:rsidRPr="00206ACB">
        <w:t xml:space="preserve"> </w:t>
      </w:r>
      <w:r w:rsidR="00A4538E" w:rsidRPr="00206ACB">
        <w:t>particularly</w:t>
      </w:r>
      <w:r w:rsidR="00AC466E" w:rsidRPr="00206ACB">
        <w:t xml:space="preserve"> </w:t>
      </w:r>
      <w:r w:rsidR="00A4538E" w:rsidRPr="00206ACB">
        <w:t>good.</w:t>
      </w:r>
      <w:r w:rsidR="00AC466E" w:rsidRPr="00206ACB">
        <w:t xml:space="preserve"> </w:t>
      </w:r>
      <w:r w:rsidR="00A4538E" w:rsidRPr="00206ACB">
        <w:t>But</w:t>
      </w:r>
      <w:r w:rsidR="00AC466E" w:rsidRPr="00206ACB">
        <w:t xml:space="preserve"> </w:t>
      </w:r>
      <w:r w:rsidR="00A4538E" w:rsidRPr="00206ACB">
        <w:t>games</w:t>
      </w:r>
      <w:r w:rsidR="00AC466E" w:rsidRPr="00206ACB">
        <w:t xml:space="preserve"> </w:t>
      </w:r>
      <w:r w:rsidR="00A4538E" w:rsidRPr="00206ACB">
        <w:t>were</w:t>
      </w:r>
      <w:r w:rsidR="00AC466E" w:rsidRPr="00206ACB">
        <w:t xml:space="preserve"> </w:t>
      </w:r>
      <w:r w:rsidR="00A4538E" w:rsidRPr="00206ACB">
        <w:t>secondary:</w:t>
      </w:r>
      <w:r w:rsidR="00AC466E" w:rsidRPr="00206ACB">
        <w:t xml:space="preserve"> </w:t>
      </w:r>
      <w:r w:rsidR="00A4538E" w:rsidRPr="00206ACB">
        <w:t>R.O.B.</w:t>
      </w:r>
      <w:r w:rsidR="00AC466E" w:rsidRPr="00206ACB">
        <w:t xml:space="preserve"> </w:t>
      </w:r>
      <w:r w:rsidR="00A4538E" w:rsidRPr="00206ACB">
        <w:t>existed</w:t>
      </w:r>
      <w:r w:rsidR="00AC466E" w:rsidRPr="00206ACB">
        <w:t xml:space="preserve"> </w:t>
      </w:r>
      <w:r w:rsidR="00A4538E" w:rsidRPr="00206ACB">
        <w:t>solely</w:t>
      </w:r>
      <w:r w:rsidR="00AC466E" w:rsidRPr="00206ACB">
        <w:t xml:space="preserve"> </w:t>
      </w:r>
      <w:r w:rsidR="00A4538E" w:rsidRPr="00206ACB">
        <w:t>to</w:t>
      </w:r>
      <w:r w:rsidR="00AC466E" w:rsidRPr="00206ACB">
        <w:t xml:space="preserve"> </w:t>
      </w:r>
      <w:r w:rsidR="00A4538E" w:rsidRPr="00206ACB">
        <w:t>sell</w:t>
      </w:r>
      <w:r w:rsidR="00AC466E" w:rsidRPr="00206ACB">
        <w:t xml:space="preserve"> </w:t>
      </w:r>
      <w:r w:rsidR="00A4538E" w:rsidRPr="00206ACB">
        <w:t>the</w:t>
      </w:r>
      <w:r w:rsidR="00AC466E" w:rsidRPr="00206ACB">
        <w:t xml:space="preserve"> </w:t>
      </w:r>
      <w:r w:rsidR="00A4538E" w:rsidRPr="00206ACB">
        <w:t>NES</w:t>
      </w:r>
      <w:r w:rsidR="00AC466E" w:rsidRPr="00206ACB">
        <w:t xml:space="preserve"> </w:t>
      </w:r>
      <w:r w:rsidR="00A4538E" w:rsidRPr="00206ACB">
        <w:t>to</w:t>
      </w:r>
      <w:r w:rsidR="00AC466E" w:rsidRPr="00206ACB">
        <w:t xml:space="preserve"> </w:t>
      </w:r>
      <w:r w:rsidR="00A4538E" w:rsidRPr="00206ACB">
        <w:t>American</w:t>
      </w:r>
      <w:r w:rsidR="00AC466E" w:rsidRPr="00206ACB">
        <w:t xml:space="preserve"> </w:t>
      </w:r>
      <w:r w:rsidR="00A4538E" w:rsidRPr="00206ACB">
        <w:t>parents</w:t>
      </w:r>
      <w:r w:rsidR="00AC466E" w:rsidRPr="00206ACB">
        <w:t xml:space="preserve"> </w:t>
      </w:r>
      <w:r w:rsidR="00A4538E" w:rsidRPr="00206ACB">
        <w:t>who</w:t>
      </w:r>
      <w:r w:rsidR="00AC466E" w:rsidRPr="00206ACB">
        <w:t xml:space="preserve"> </w:t>
      </w:r>
      <w:r w:rsidR="00A4538E" w:rsidRPr="00206ACB">
        <w:t>had</w:t>
      </w:r>
      <w:r w:rsidR="00AC466E" w:rsidRPr="00206ACB">
        <w:t xml:space="preserve"> </w:t>
      </w:r>
      <w:r w:rsidR="00A4538E" w:rsidRPr="00206ACB">
        <w:t>already</w:t>
      </w:r>
      <w:r w:rsidR="00AC466E" w:rsidRPr="00206ACB">
        <w:t xml:space="preserve"> </w:t>
      </w:r>
      <w:r w:rsidR="00A4538E" w:rsidRPr="00206ACB">
        <w:t>been</w:t>
      </w:r>
      <w:r w:rsidR="00AC466E" w:rsidRPr="00206ACB">
        <w:t xml:space="preserve"> </w:t>
      </w:r>
      <w:r w:rsidR="00A4538E" w:rsidRPr="00206ACB">
        <w:t>burned</w:t>
      </w:r>
      <w:r w:rsidR="00AC466E" w:rsidRPr="00206ACB">
        <w:t xml:space="preserve"> </w:t>
      </w:r>
      <w:r w:rsidR="00A4538E" w:rsidRPr="00206ACB">
        <w:t>by</w:t>
      </w:r>
      <w:r w:rsidR="00AC466E" w:rsidRPr="00206ACB">
        <w:t xml:space="preserve"> </w:t>
      </w:r>
      <w:r w:rsidR="00A4538E" w:rsidRPr="00206ACB">
        <w:t>the</w:t>
      </w:r>
      <w:r w:rsidR="00AC466E" w:rsidRPr="00206ACB">
        <w:t xml:space="preserve"> </w:t>
      </w:r>
      <w:r w:rsidR="00A4538E" w:rsidRPr="00206ACB">
        <w:t>Atari</w:t>
      </w:r>
      <w:r w:rsidR="00AC466E" w:rsidRPr="00206ACB">
        <w:t xml:space="preserve"> </w:t>
      </w:r>
      <w:r w:rsidR="00A4538E" w:rsidRPr="00206ACB">
        <w:t>2600.</w:t>
      </w:r>
    </w:p>
    <w:p w14:paraId="21E14129" w14:textId="77777777" w:rsidR="00A4538E" w:rsidRPr="00206ACB" w:rsidRDefault="00854E92" w:rsidP="00F8097B">
      <w:pPr>
        <w:ind w:firstLine="0"/>
        <w:jc w:val="center"/>
        <w:rPr>
          <w:rStyle w:val="marginnote"/>
          <w:rFonts w:cstheme="minorHAnsi"/>
          <w:color w:val="111111"/>
          <w:szCs w:val="26"/>
        </w:rPr>
      </w:pPr>
      <w:r w:rsidRPr="00206ACB">
        <w:rPr>
          <w:rFonts w:cstheme="minorHAnsi"/>
          <w:noProof/>
          <w:szCs w:val="26"/>
        </w:rPr>
        <w:drawing>
          <wp:inline distT="0" distB="0" distL="0" distR="0" wp14:anchorId="2CA0E560" wp14:editId="01B0212A">
            <wp:extent cx="1230630" cy="1554480"/>
            <wp:effectExtent l="0" t="0" r="0" b="0"/>
            <wp:docPr id="80" name="Picture 80" descr="A white robot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white robot with a black background&#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30630" cy="1554480"/>
                    </a:xfrm>
                    <a:prstGeom prst="rect">
                      <a:avLst/>
                    </a:prstGeom>
                    <a:noFill/>
                    <a:ln>
                      <a:noFill/>
                    </a:ln>
                  </pic:spPr>
                </pic:pic>
              </a:graphicData>
            </a:graphic>
          </wp:inline>
        </w:drawing>
      </w:r>
    </w:p>
    <w:p w14:paraId="3ED8D2BA" w14:textId="77777777" w:rsidR="00A4538E" w:rsidRPr="00206ACB" w:rsidRDefault="00854E92" w:rsidP="00F8097B">
      <w:pPr>
        <w:ind w:firstLine="0"/>
        <w:jc w:val="center"/>
        <w:rPr>
          <w:rStyle w:val="marginnote"/>
          <w:rFonts w:cstheme="minorHAnsi"/>
          <w:color w:val="111111"/>
          <w:szCs w:val="26"/>
        </w:rPr>
      </w:pPr>
      <w:r w:rsidRPr="00206ACB">
        <w:rPr>
          <w:rStyle w:val="marginnote"/>
          <w:rFonts w:cstheme="minorHAnsi"/>
          <w:color w:val="111111"/>
          <w:szCs w:val="26"/>
        </w:rPr>
        <w:t>R.O.B.</w:t>
      </w:r>
    </w:p>
    <w:p w14:paraId="1D85063E" w14:textId="7F7BA992" w:rsidR="00A4538E" w:rsidRPr="00206ACB" w:rsidRDefault="00854E92" w:rsidP="00F8097B">
      <w:pPr>
        <w:ind w:firstLine="0"/>
        <w:jc w:val="center"/>
        <w:rPr>
          <w:rStyle w:val="marginnote"/>
          <w:rFonts w:cstheme="minorHAnsi"/>
          <w:color w:val="111111"/>
          <w:szCs w:val="26"/>
        </w:rPr>
      </w:pPr>
      <w:r w:rsidRPr="00206ACB">
        <w:rPr>
          <w:rStyle w:val="marginnote"/>
          <w:rFonts w:cstheme="minorHAnsi"/>
          <w:color w:val="111111"/>
          <w:szCs w:val="26"/>
        </w:rPr>
        <w:t>Photo</w:t>
      </w:r>
      <w:r w:rsidR="00AC466E" w:rsidRPr="00206ACB">
        <w:rPr>
          <w:rStyle w:val="marginnote"/>
          <w:rFonts w:cstheme="minorHAnsi"/>
          <w:color w:val="111111"/>
          <w:szCs w:val="26"/>
        </w:rPr>
        <w:t xml:space="preserve"> </w:t>
      </w:r>
      <w:r w:rsidRPr="00206ACB">
        <w:rPr>
          <w:rStyle w:val="marginnote"/>
          <w:rFonts w:cstheme="minorHAnsi"/>
          <w:color w:val="111111"/>
          <w:szCs w:val="26"/>
        </w:rPr>
        <w:t>by</w:t>
      </w:r>
      <w:r w:rsidR="00AC466E" w:rsidRPr="00206ACB">
        <w:rPr>
          <w:rStyle w:val="marginnote"/>
          <w:rFonts w:cstheme="minorHAnsi"/>
          <w:color w:val="111111"/>
          <w:szCs w:val="26"/>
        </w:rPr>
        <w:t xml:space="preserve"> </w:t>
      </w:r>
      <w:hyperlink r:id="rId33" w:tgtFrame="_blank" w:history="1">
        <w:r w:rsidRPr="00206ACB">
          <w:rPr>
            <w:rStyle w:val="Hyperlink"/>
            <w:rFonts w:cstheme="minorHAnsi"/>
            <w:color w:val="82642B"/>
            <w:szCs w:val="26"/>
          </w:rPr>
          <w:t>Evan</w:t>
        </w:r>
        <w:r w:rsidR="00AC466E" w:rsidRPr="00206ACB">
          <w:rPr>
            <w:rStyle w:val="Hyperlink"/>
            <w:rFonts w:cstheme="minorHAnsi"/>
            <w:color w:val="82642B"/>
            <w:szCs w:val="26"/>
          </w:rPr>
          <w:t xml:space="preserve"> </w:t>
        </w:r>
        <w:r w:rsidRPr="00206ACB">
          <w:rPr>
            <w:rStyle w:val="Hyperlink"/>
            <w:rFonts w:cstheme="minorHAnsi"/>
            <w:color w:val="82642B"/>
            <w:szCs w:val="26"/>
          </w:rPr>
          <w:t>Amos</w:t>
        </w:r>
      </w:hyperlink>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rPr>
          <w:rStyle w:val="marginnote"/>
          <w:rFonts w:cstheme="minorHAnsi"/>
          <w:color w:val="111111"/>
          <w:szCs w:val="26"/>
        </w:rPr>
        <w:t>CC-BY-SA</w:t>
      </w:r>
      <w:r w:rsidR="00AC466E" w:rsidRPr="00206ACB">
        <w:rPr>
          <w:rStyle w:val="marginnote"/>
          <w:rFonts w:cstheme="minorHAnsi"/>
          <w:color w:val="111111"/>
          <w:szCs w:val="26"/>
        </w:rPr>
        <w:t xml:space="preserve"> </w:t>
      </w:r>
      <w:r w:rsidRPr="00206ACB">
        <w:rPr>
          <w:rStyle w:val="marginnote"/>
          <w:rFonts w:cstheme="minorHAnsi"/>
          <w:color w:val="111111"/>
          <w:szCs w:val="26"/>
        </w:rPr>
        <w:t>3.0.</w:t>
      </w:r>
    </w:p>
    <w:p w14:paraId="74B4E564" w14:textId="77556AC0" w:rsidR="00854E92" w:rsidRPr="00206ACB" w:rsidRDefault="00854E92" w:rsidP="00B81198">
      <w:r w:rsidRPr="00206ACB">
        <w:t>There</w:t>
      </w:r>
      <w:r w:rsidR="00AC466E" w:rsidRPr="00206ACB">
        <w:t xml:space="preserve"> </w:t>
      </w:r>
      <w:r w:rsidRPr="00206ACB">
        <w:t>is</w:t>
      </w:r>
      <w:r w:rsidR="00AC466E" w:rsidRPr="00206ACB">
        <w:t xml:space="preserve"> </w:t>
      </w:r>
      <w:r w:rsidRPr="00206ACB">
        <w:t>one</w:t>
      </w:r>
      <w:r w:rsidR="00AC466E" w:rsidRPr="00206ACB">
        <w:t xml:space="preserve"> </w:t>
      </w:r>
      <w:r w:rsidRPr="00206ACB">
        <w:t>more</w:t>
      </w:r>
      <w:r w:rsidR="00AC466E" w:rsidRPr="00206ACB">
        <w:t xml:space="preserve"> </w:t>
      </w:r>
      <w:r w:rsidRPr="00206ACB">
        <w:t>piece</w:t>
      </w:r>
      <w:r w:rsidR="00AC466E" w:rsidRPr="00206ACB">
        <w:t xml:space="preserve"> </w:t>
      </w:r>
      <w:r w:rsidRPr="00206ACB">
        <w:t>of</w:t>
      </w:r>
      <w:r w:rsidR="00AC466E" w:rsidRPr="00206ACB">
        <w:t xml:space="preserve"> </w:t>
      </w:r>
      <w:r w:rsidRPr="00206ACB">
        <w:t>the</w:t>
      </w:r>
      <w:r w:rsidR="00AC466E" w:rsidRPr="00206ACB">
        <w:t xml:space="preserve"> </w:t>
      </w:r>
      <w:r w:rsidRPr="00206ACB">
        <w:t>Famicom's</w:t>
      </w:r>
      <w:r w:rsidR="00AC466E" w:rsidRPr="00206ACB">
        <w:t xml:space="preserve"> </w:t>
      </w:r>
      <w:r w:rsidRPr="00206ACB">
        <w:t>re-branding</w:t>
      </w:r>
      <w:r w:rsidR="00AC466E" w:rsidRPr="00206ACB">
        <w:t xml:space="preserve"> </w:t>
      </w:r>
      <w:r w:rsidRPr="00206ACB">
        <w:t>to</w:t>
      </w:r>
      <w:r w:rsidR="00AC466E" w:rsidRPr="00206ACB">
        <w:t xml:space="preserve"> </w:t>
      </w:r>
      <w:r w:rsidRPr="00206ACB">
        <w:t>discuss</w:t>
      </w:r>
      <w:r w:rsidR="00AC466E" w:rsidRPr="00206ACB">
        <w:t xml:space="preserve"> </w:t>
      </w:r>
      <w:r w:rsidRPr="00206ACB">
        <w:t>before</w:t>
      </w:r>
      <w:r w:rsidR="00AC466E" w:rsidRPr="00206ACB">
        <w:t xml:space="preserve"> </w:t>
      </w:r>
      <w:r w:rsidRPr="00206ACB">
        <w:t>we</w:t>
      </w:r>
      <w:r w:rsidR="00AC466E" w:rsidRPr="00206ACB">
        <w:t xml:space="preserve"> </w:t>
      </w:r>
      <w:r w:rsidRPr="00206ACB">
        <w:t>move</w:t>
      </w:r>
      <w:r w:rsidR="00AC466E" w:rsidRPr="00206ACB">
        <w:t xml:space="preserve"> </w:t>
      </w:r>
      <w:r w:rsidRPr="00206ACB">
        <w:t>on</w:t>
      </w:r>
      <w:r w:rsidR="00AC466E" w:rsidRPr="00206ACB">
        <w:t xml:space="preserve"> </w:t>
      </w:r>
      <w:r w:rsidRPr="00206ACB">
        <w:t>to</w:t>
      </w:r>
      <w:r w:rsidR="00AC466E" w:rsidRPr="00206ACB">
        <w:t xml:space="preserve"> </w:t>
      </w:r>
      <w:r w:rsidRPr="00206ACB">
        <w:t>programming</w:t>
      </w:r>
      <w:r w:rsidR="00AC466E" w:rsidRPr="00206ACB">
        <w:t xml:space="preserve"> </w:t>
      </w:r>
      <w:r w:rsidRPr="00206ACB">
        <w:t>the</w:t>
      </w:r>
      <w:r w:rsidR="00AC466E" w:rsidRPr="00206ACB">
        <w:t xml:space="preserve"> </w:t>
      </w:r>
      <w:r w:rsidRPr="00206ACB">
        <w:t>hardware.</w:t>
      </w:r>
      <w:r w:rsidR="00AC466E" w:rsidRPr="00206ACB">
        <w:t xml:space="preserve"> </w:t>
      </w:r>
      <w:r w:rsidRPr="00206ACB">
        <w:t>A</w:t>
      </w:r>
      <w:r w:rsidR="00AC466E" w:rsidRPr="00206ACB">
        <w:t xml:space="preserve"> </w:t>
      </w:r>
      <w:r w:rsidRPr="00206ACB">
        <w:t>key</w:t>
      </w:r>
      <w:r w:rsidR="00AC466E" w:rsidRPr="00206ACB">
        <w:t xml:space="preserve"> </w:t>
      </w:r>
      <w:r w:rsidRPr="00206ACB">
        <w:t>cause</w:t>
      </w:r>
      <w:r w:rsidR="00AC466E" w:rsidRPr="00206ACB">
        <w:t xml:space="preserve"> </w:t>
      </w:r>
      <w:r w:rsidRPr="00206ACB">
        <w:t>of</w:t>
      </w:r>
      <w:r w:rsidR="00AC466E" w:rsidRPr="00206ACB">
        <w:t xml:space="preserve"> </w:t>
      </w:r>
      <w:r w:rsidRPr="00206ACB">
        <w:t>the</w:t>
      </w:r>
      <w:r w:rsidR="00AC466E" w:rsidRPr="00206ACB">
        <w:t xml:space="preserve"> </w:t>
      </w:r>
      <w:r w:rsidRPr="00206ACB">
        <w:t>1983</w:t>
      </w:r>
      <w:r w:rsidR="00AC466E" w:rsidRPr="00206ACB">
        <w:t xml:space="preserve"> </w:t>
      </w:r>
      <w:r w:rsidRPr="00206ACB">
        <w:t>crash</w:t>
      </w:r>
      <w:r w:rsidR="00AC466E" w:rsidRPr="00206ACB">
        <w:t xml:space="preserve"> </w:t>
      </w:r>
      <w:r w:rsidRPr="00206ACB">
        <w:t>was</w:t>
      </w:r>
      <w:r w:rsidR="00AC466E" w:rsidRPr="00206ACB">
        <w:t xml:space="preserve"> </w:t>
      </w:r>
      <w:r w:rsidRPr="00206ACB">
        <w:t>a</w:t>
      </w:r>
      <w:r w:rsidR="00AC466E" w:rsidRPr="00206ACB">
        <w:t xml:space="preserve"> </w:t>
      </w:r>
      <w:r w:rsidRPr="00206ACB">
        <w:t>lack</w:t>
      </w:r>
      <w:r w:rsidR="00AC466E" w:rsidRPr="00206ACB">
        <w:t xml:space="preserve"> </w:t>
      </w:r>
      <w:r w:rsidRPr="00206ACB">
        <w:t>of</w:t>
      </w:r>
      <w:r w:rsidR="00AC466E" w:rsidRPr="00206ACB">
        <w:t xml:space="preserve"> </w:t>
      </w:r>
      <w:r w:rsidRPr="00206ACB">
        <w:t>quality</w:t>
      </w:r>
      <w:r w:rsidR="00AC466E" w:rsidRPr="00206ACB">
        <w:t xml:space="preserve"> </w:t>
      </w:r>
      <w:r w:rsidRPr="00206ACB">
        <w:t>control</w:t>
      </w:r>
      <w:r w:rsidR="00AC466E" w:rsidRPr="00206ACB">
        <w:t xml:space="preserve"> </w:t>
      </w:r>
      <w:r w:rsidRPr="00206ACB">
        <w:t>or</w:t>
      </w:r>
      <w:r w:rsidR="00AC466E" w:rsidRPr="00206ACB">
        <w:t xml:space="preserve"> </w:t>
      </w:r>
      <w:r w:rsidRPr="00206ACB">
        <w:t>licensing</w:t>
      </w:r>
      <w:r w:rsidR="00AC466E" w:rsidRPr="00206ACB">
        <w:t xml:space="preserve"> </w:t>
      </w:r>
      <w:r w:rsidRPr="00206ACB">
        <w:t>for</w:t>
      </w:r>
      <w:r w:rsidR="00AC466E" w:rsidRPr="00206ACB">
        <w:t xml:space="preserve"> </w:t>
      </w:r>
      <w:r w:rsidRPr="00206ACB">
        <w:t>Atari</w:t>
      </w:r>
      <w:r w:rsidR="00AC466E" w:rsidRPr="00206ACB">
        <w:t xml:space="preserve"> </w:t>
      </w:r>
      <w:r w:rsidRPr="00206ACB">
        <w:t>2600</w:t>
      </w:r>
      <w:r w:rsidR="00AC466E" w:rsidRPr="00206ACB">
        <w:t xml:space="preserve"> </w:t>
      </w:r>
      <w:r w:rsidRPr="00206ACB">
        <w:t>games.</w:t>
      </w:r>
      <w:r w:rsidR="00AC466E" w:rsidRPr="00206ACB">
        <w:t xml:space="preserve"> </w:t>
      </w:r>
      <w:r w:rsidRPr="00206ACB">
        <w:t>Video</w:t>
      </w:r>
      <w:r w:rsidR="00AC466E" w:rsidRPr="00206ACB">
        <w:t xml:space="preserve"> </w:t>
      </w:r>
      <w:r w:rsidRPr="00206ACB">
        <w:t>games</w:t>
      </w:r>
      <w:r w:rsidR="00AC466E" w:rsidRPr="00206ACB">
        <w:t xml:space="preserve"> </w:t>
      </w:r>
      <w:r w:rsidRPr="00206ACB">
        <w:t>were</w:t>
      </w:r>
      <w:r w:rsidR="00AC466E" w:rsidRPr="00206ACB">
        <w:t xml:space="preserve"> </w:t>
      </w:r>
      <w:r w:rsidRPr="00206ACB">
        <w:t>big</w:t>
      </w:r>
      <w:r w:rsidR="00AC466E" w:rsidRPr="00206ACB">
        <w:t xml:space="preserve"> </w:t>
      </w:r>
      <w:r w:rsidRPr="00206ACB">
        <w:t>business,</w:t>
      </w:r>
      <w:r w:rsidR="00AC466E" w:rsidRPr="00206ACB">
        <w:t xml:space="preserve"> </w:t>
      </w:r>
      <w:r w:rsidRPr="00206ACB">
        <w:t>and</w:t>
      </w:r>
      <w:r w:rsidR="00AC466E" w:rsidRPr="00206ACB">
        <w:t xml:space="preserve"> </w:t>
      </w:r>
      <w:r w:rsidRPr="00206ACB">
        <w:t>any</w:t>
      </w:r>
      <w:r w:rsidR="00AC466E" w:rsidRPr="00206ACB">
        <w:t xml:space="preserve"> </w:t>
      </w:r>
      <w:r w:rsidRPr="00206ACB">
        <w:t>company</w:t>
      </w:r>
      <w:r w:rsidR="00AC466E" w:rsidRPr="00206ACB">
        <w:t xml:space="preserve"> </w:t>
      </w:r>
      <w:r w:rsidRPr="00206ACB">
        <w:t>that</w:t>
      </w:r>
      <w:r w:rsidR="00AC466E" w:rsidRPr="00206ACB">
        <w:t xml:space="preserve"> </w:t>
      </w:r>
      <w:r w:rsidRPr="00206ACB">
        <w:t>could</w:t>
      </w:r>
      <w:r w:rsidR="00AC466E" w:rsidRPr="00206ACB">
        <w:t xml:space="preserve"> </w:t>
      </w:r>
      <w:r w:rsidRPr="00206ACB">
        <w:t>hire</w:t>
      </w:r>
      <w:r w:rsidR="00AC466E" w:rsidRPr="00206ACB">
        <w:t xml:space="preserve"> </w:t>
      </w:r>
      <w:r w:rsidRPr="00206ACB">
        <w:t>a</w:t>
      </w:r>
      <w:r w:rsidR="00AC466E" w:rsidRPr="00206ACB">
        <w:t xml:space="preserve"> </w:t>
      </w:r>
      <w:r w:rsidRPr="00206ACB">
        <w:t>programmer</w:t>
      </w:r>
      <w:r w:rsidR="00AC466E" w:rsidRPr="00206ACB">
        <w:t xml:space="preserve"> </w:t>
      </w:r>
      <w:r w:rsidRPr="00206ACB">
        <w:t>or</w:t>
      </w:r>
      <w:r w:rsidR="00AC466E" w:rsidRPr="00206ACB">
        <w:t xml:space="preserve"> </w:t>
      </w:r>
      <w:r w:rsidRPr="00206ACB">
        <w:t>two</w:t>
      </w:r>
      <w:r w:rsidR="00AC466E" w:rsidRPr="00206ACB">
        <w:t xml:space="preserve"> </w:t>
      </w:r>
      <w:r w:rsidRPr="00206ACB">
        <w:t>wanted</w:t>
      </w:r>
      <w:r w:rsidR="00AC466E" w:rsidRPr="00206ACB">
        <w:t xml:space="preserve"> </w:t>
      </w:r>
      <w:r w:rsidRPr="00206ACB">
        <w:t>to</w:t>
      </w:r>
      <w:r w:rsidR="00AC466E" w:rsidRPr="00206ACB">
        <w:t xml:space="preserve"> </w:t>
      </w:r>
      <w:r w:rsidRPr="00206ACB">
        <w:t>find</w:t>
      </w:r>
      <w:r w:rsidR="00AC466E" w:rsidRPr="00206ACB">
        <w:t xml:space="preserve"> </w:t>
      </w:r>
      <w:r w:rsidRPr="00206ACB">
        <w:t>a</w:t>
      </w:r>
      <w:r w:rsidR="00AC466E" w:rsidRPr="00206ACB">
        <w:t xml:space="preserve"> </w:t>
      </w:r>
      <w:r w:rsidRPr="00206ACB">
        <w:t>way</w:t>
      </w:r>
      <w:r w:rsidR="00AC466E" w:rsidRPr="00206ACB">
        <w:t xml:space="preserve"> </w:t>
      </w:r>
      <w:r w:rsidRPr="00206ACB">
        <w:t>to</w:t>
      </w:r>
      <w:r w:rsidR="00AC466E" w:rsidRPr="00206ACB">
        <w:t xml:space="preserve"> </w:t>
      </w:r>
      <w:r w:rsidRPr="00206ACB">
        <w:t>sell</w:t>
      </w:r>
      <w:r w:rsidR="00AC466E" w:rsidRPr="00206ACB">
        <w:t xml:space="preserve"> </w:t>
      </w:r>
      <w:r w:rsidRPr="00206ACB">
        <w:t>Atari</w:t>
      </w:r>
      <w:r w:rsidR="00AC466E" w:rsidRPr="00206ACB">
        <w:t xml:space="preserve"> </w:t>
      </w:r>
      <w:r w:rsidRPr="00206ACB">
        <w:t>games.</w:t>
      </w:r>
      <w:r w:rsidR="00AC466E" w:rsidRPr="00206ACB">
        <w:t xml:space="preserve"> </w:t>
      </w:r>
      <w:r w:rsidRPr="00206ACB">
        <w:t>The</w:t>
      </w:r>
      <w:r w:rsidR="00AC466E" w:rsidRPr="00206ACB">
        <w:t xml:space="preserve"> </w:t>
      </w:r>
      <w:r w:rsidRPr="00206ACB">
        <w:t>result</w:t>
      </w:r>
      <w:r w:rsidR="00AC466E" w:rsidRPr="00206ACB">
        <w:t xml:space="preserve"> </w:t>
      </w:r>
      <w:r w:rsidRPr="00206ACB">
        <w:t>was</w:t>
      </w:r>
      <w:r w:rsidR="00AC466E" w:rsidRPr="00206ACB">
        <w:t xml:space="preserve"> </w:t>
      </w:r>
      <w:r w:rsidRPr="00206ACB">
        <w:t>a</w:t>
      </w:r>
      <w:r w:rsidR="00AC466E" w:rsidRPr="00206ACB">
        <w:t xml:space="preserve"> </w:t>
      </w:r>
      <w:r w:rsidRPr="00206ACB">
        <w:t>flood</w:t>
      </w:r>
      <w:r w:rsidR="00AC466E" w:rsidRPr="00206ACB">
        <w:t xml:space="preserve"> </w:t>
      </w:r>
      <w:r w:rsidRPr="00206ACB">
        <w:t>of</w:t>
      </w:r>
      <w:r w:rsidR="00AC466E" w:rsidRPr="00206ACB">
        <w:t xml:space="preserve"> </w:t>
      </w:r>
      <w:r w:rsidRPr="00206ACB">
        <w:t>games</w:t>
      </w:r>
      <w:r w:rsidR="00AC466E" w:rsidRPr="00206ACB">
        <w:t xml:space="preserve"> </w:t>
      </w:r>
      <w:r w:rsidRPr="00206ACB">
        <w:t>that</w:t>
      </w:r>
      <w:r w:rsidR="00AC466E" w:rsidRPr="00206ACB">
        <w:t xml:space="preserve"> </w:t>
      </w:r>
      <w:r w:rsidRPr="00206ACB">
        <w:t>often</w:t>
      </w:r>
      <w:r w:rsidR="00AC466E" w:rsidRPr="00206ACB">
        <w:t xml:space="preserve"> </w:t>
      </w:r>
      <w:r w:rsidRPr="00206ACB">
        <w:t>barely</w:t>
      </w:r>
      <w:r w:rsidR="00AC466E" w:rsidRPr="00206ACB">
        <w:t xml:space="preserve"> </w:t>
      </w:r>
      <w:r w:rsidRPr="00206ACB">
        <w:t>worked.</w:t>
      </w:r>
      <w:r w:rsidR="00AC466E" w:rsidRPr="00206ACB">
        <w:t xml:space="preserve"> </w:t>
      </w:r>
      <w:r w:rsidRPr="00206ACB">
        <w:t>Most</w:t>
      </w:r>
      <w:r w:rsidR="00AC466E" w:rsidRPr="00206ACB">
        <w:t xml:space="preserve"> </w:t>
      </w:r>
      <w:r w:rsidRPr="00206ACB">
        <w:t>consumers,</w:t>
      </w:r>
      <w:r w:rsidR="00AC466E" w:rsidRPr="00206ACB">
        <w:t xml:space="preserve"> </w:t>
      </w:r>
      <w:r w:rsidRPr="00206ACB">
        <w:t>after</w:t>
      </w:r>
      <w:r w:rsidR="00AC466E" w:rsidRPr="00206ACB">
        <w:t xml:space="preserve"> </w:t>
      </w:r>
      <w:r w:rsidRPr="00206ACB">
        <w:t>being</w:t>
      </w:r>
      <w:r w:rsidR="00AC466E" w:rsidRPr="00206ACB">
        <w:t xml:space="preserve"> </w:t>
      </w:r>
      <w:r w:rsidRPr="00206ACB">
        <w:t>burned</w:t>
      </w:r>
      <w:r w:rsidR="00AC466E" w:rsidRPr="00206ACB">
        <w:t xml:space="preserve"> </w:t>
      </w:r>
      <w:r w:rsidRPr="00206ACB">
        <w:t>a</w:t>
      </w:r>
      <w:r w:rsidR="00AC466E" w:rsidRPr="00206ACB">
        <w:t xml:space="preserve"> </w:t>
      </w:r>
      <w:r w:rsidRPr="00206ACB">
        <w:t>few</w:t>
      </w:r>
      <w:r w:rsidR="00AC466E" w:rsidRPr="00206ACB">
        <w:t xml:space="preserve"> </w:t>
      </w:r>
      <w:r w:rsidRPr="00206ACB">
        <w:t>times</w:t>
      </w:r>
      <w:r w:rsidR="00AC466E" w:rsidRPr="00206ACB">
        <w:t xml:space="preserve"> </w:t>
      </w:r>
      <w:r w:rsidRPr="00206ACB">
        <w:t>by</w:t>
      </w:r>
      <w:r w:rsidR="00AC466E" w:rsidRPr="00206ACB">
        <w:t xml:space="preserve"> </w:t>
      </w:r>
      <w:r w:rsidRPr="00206ACB">
        <w:t>paying</w:t>
      </w:r>
      <w:r w:rsidR="00AC466E" w:rsidRPr="00206ACB">
        <w:t xml:space="preserve"> </w:t>
      </w:r>
      <w:r w:rsidRPr="00206ACB">
        <w:t>full</w:t>
      </w:r>
      <w:r w:rsidR="00AC466E" w:rsidRPr="00206ACB">
        <w:t xml:space="preserve"> </w:t>
      </w:r>
      <w:r w:rsidRPr="00206ACB">
        <w:t>price</w:t>
      </w:r>
      <w:r w:rsidR="00AC466E" w:rsidRPr="00206ACB">
        <w:t xml:space="preserve"> </w:t>
      </w:r>
      <w:r w:rsidRPr="00206ACB">
        <w:t>for</w:t>
      </w:r>
      <w:r w:rsidR="00AC466E" w:rsidRPr="00206ACB">
        <w:t xml:space="preserve"> </w:t>
      </w:r>
      <w:r w:rsidRPr="00206ACB">
        <w:t>terrible</w:t>
      </w:r>
      <w:r w:rsidR="00AC466E" w:rsidRPr="00206ACB">
        <w:t xml:space="preserve"> </w:t>
      </w:r>
      <w:r w:rsidRPr="00206ACB">
        <w:t>games,</w:t>
      </w:r>
      <w:r w:rsidR="00AC466E" w:rsidRPr="00206ACB">
        <w:t xml:space="preserve"> </w:t>
      </w:r>
      <w:r w:rsidRPr="00206ACB">
        <w:t>stopped</w:t>
      </w:r>
      <w:r w:rsidR="00AC466E" w:rsidRPr="00206ACB">
        <w:t xml:space="preserve"> </w:t>
      </w:r>
      <w:r w:rsidRPr="00206ACB">
        <w:t>buying</w:t>
      </w:r>
      <w:r w:rsidR="00AC466E" w:rsidRPr="00206ACB">
        <w:t xml:space="preserve"> </w:t>
      </w:r>
      <w:r w:rsidRPr="00206ACB">
        <w:t>them,</w:t>
      </w:r>
      <w:r w:rsidR="00AC466E" w:rsidRPr="00206ACB">
        <w:t xml:space="preserve"> </w:t>
      </w:r>
      <w:r w:rsidRPr="00206ACB">
        <w:t>and</w:t>
      </w:r>
      <w:r w:rsidR="00AC466E" w:rsidRPr="00206ACB">
        <w:t xml:space="preserve"> </w:t>
      </w:r>
      <w:r w:rsidRPr="00206ACB">
        <w:t>the</w:t>
      </w:r>
      <w:r w:rsidR="00AC466E" w:rsidRPr="00206ACB">
        <w:t xml:space="preserve"> </w:t>
      </w:r>
      <w:r w:rsidRPr="00206ACB">
        <w:t>video</w:t>
      </w:r>
      <w:r w:rsidR="00AC466E" w:rsidRPr="00206ACB">
        <w:t xml:space="preserve"> </w:t>
      </w:r>
      <w:r w:rsidRPr="00206ACB">
        <w:t>game</w:t>
      </w:r>
      <w:r w:rsidR="00AC466E" w:rsidRPr="00206ACB">
        <w:t xml:space="preserve"> </w:t>
      </w:r>
      <w:r w:rsidRPr="00206ACB">
        <w:t>market</w:t>
      </w:r>
      <w:r w:rsidR="00AC466E" w:rsidRPr="00206ACB">
        <w:t xml:space="preserve"> </w:t>
      </w:r>
      <w:r w:rsidRPr="00206ACB">
        <w:t>imploded.</w:t>
      </w:r>
    </w:p>
    <w:p w14:paraId="2779591E" w14:textId="044ABD94" w:rsidR="0018366A" w:rsidRDefault="00854E92" w:rsidP="00B81198">
      <w:r w:rsidRPr="00206ACB">
        <w:t>Desperate</w:t>
      </w:r>
      <w:r w:rsidR="00AC466E" w:rsidRPr="00206ACB">
        <w:t xml:space="preserve"> </w:t>
      </w:r>
      <w:r w:rsidRPr="00206ACB">
        <w:t>to</w:t>
      </w:r>
      <w:r w:rsidR="00AC466E" w:rsidRPr="00206ACB">
        <w:t xml:space="preserve"> </w:t>
      </w:r>
      <w:r w:rsidRPr="00206ACB">
        <w:t>prevent</w:t>
      </w:r>
      <w:r w:rsidR="00AC466E" w:rsidRPr="00206ACB">
        <w:t xml:space="preserve"> </w:t>
      </w:r>
      <w:r w:rsidRPr="00206ACB">
        <w:t>this</w:t>
      </w:r>
      <w:r w:rsidR="00AC466E" w:rsidRPr="00206ACB">
        <w:t xml:space="preserve"> </w:t>
      </w:r>
      <w:r w:rsidRPr="00206ACB">
        <w:t>situation</w:t>
      </w:r>
      <w:r w:rsidR="00AC466E" w:rsidRPr="00206ACB">
        <w:t xml:space="preserve"> </w:t>
      </w:r>
      <w:r w:rsidRPr="00206ACB">
        <w:t>for</w:t>
      </w:r>
      <w:r w:rsidR="00AC466E" w:rsidRPr="00206ACB">
        <w:t xml:space="preserve"> </w:t>
      </w:r>
      <w:r w:rsidRPr="00206ACB">
        <w:t>the</w:t>
      </w:r>
      <w:r w:rsidR="00AC466E" w:rsidRPr="00206ACB">
        <w:t xml:space="preserve"> </w:t>
      </w:r>
      <w:r w:rsidRPr="00206ACB">
        <w:t>NES,</w:t>
      </w:r>
      <w:r w:rsidR="00AC466E" w:rsidRPr="00206ACB">
        <w:t xml:space="preserve"> </w:t>
      </w:r>
      <w:r w:rsidRPr="00206ACB">
        <w:t>Nintendo</w:t>
      </w:r>
      <w:r w:rsidR="00AC466E" w:rsidRPr="00206ACB">
        <w:t xml:space="preserve"> </w:t>
      </w:r>
      <w:r w:rsidRPr="00206ACB">
        <w:t>added</w:t>
      </w:r>
      <w:r w:rsidR="00AC466E" w:rsidRPr="00206ACB">
        <w:t xml:space="preserve"> </w:t>
      </w:r>
      <w:r w:rsidRPr="00206ACB">
        <w:t>a</w:t>
      </w:r>
      <w:r w:rsidR="00AC466E" w:rsidRPr="00206ACB">
        <w:t xml:space="preserve"> </w:t>
      </w:r>
      <w:r w:rsidRPr="00206ACB">
        <w:t>chip</w:t>
      </w:r>
      <w:r w:rsidR="00AC466E" w:rsidRPr="00206ACB">
        <w:t xml:space="preserve"> </w:t>
      </w:r>
      <w:r w:rsidRPr="00206ACB">
        <w:t>to</w:t>
      </w:r>
      <w:r w:rsidR="00AC466E" w:rsidRPr="00206ACB">
        <w:t xml:space="preserve"> </w:t>
      </w:r>
      <w:r w:rsidRPr="00206ACB">
        <w:t>the</w:t>
      </w:r>
      <w:r w:rsidR="00AC466E" w:rsidRPr="00206ACB">
        <w:t xml:space="preserve"> </w:t>
      </w:r>
      <w:r w:rsidRPr="00206ACB">
        <w:t>NES</w:t>
      </w:r>
      <w:r w:rsidR="00AC466E" w:rsidRPr="00206ACB">
        <w:t xml:space="preserve"> </w:t>
      </w:r>
      <w:r w:rsidRPr="00206ACB">
        <w:t>motherboard</w:t>
      </w:r>
      <w:r w:rsidR="00AC466E" w:rsidRPr="00206ACB">
        <w:t xml:space="preserve"> </w:t>
      </w:r>
      <w:r w:rsidRPr="00206ACB">
        <w:t>called</w:t>
      </w:r>
      <w:r w:rsidR="00AC466E" w:rsidRPr="00206ACB">
        <w:t xml:space="preserve"> </w:t>
      </w:r>
      <w:r w:rsidRPr="00206ACB">
        <w:t>"10NES"</w:t>
      </w:r>
      <w:r w:rsidR="00AC466E" w:rsidRPr="00206ACB">
        <w:t xml:space="preserve"> </w:t>
      </w:r>
      <w:r w:rsidR="00F8632D" w:rsidRPr="00206ACB">
        <w:t>(sometimes</w:t>
      </w:r>
      <w:r w:rsidR="00AC466E" w:rsidRPr="00206ACB">
        <w:t xml:space="preserve"> </w:t>
      </w:r>
      <w:r w:rsidR="00F8632D" w:rsidRPr="00206ACB">
        <w:t>referred</w:t>
      </w:r>
      <w:r w:rsidR="00AC466E" w:rsidRPr="00206ACB">
        <w:t xml:space="preserve"> </w:t>
      </w:r>
      <w:r w:rsidR="00F8632D" w:rsidRPr="00206ACB">
        <w:t>to</w:t>
      </w:r>
      <w:r w:rsidR="00AC466E" w:rsidRPr="00206ACB">
        <w:t xml:space="preserve"> </w:t>
      </w:r>
      <w:r w:rsidR="00F8632D" w:rsidRPr="00206ACB">
        <w:t>as</w:t>
      </w:r>
      <w:r w:rsidR="00AC466E" w:rsidRPr="00206ACB">
        <w:t xml:space="preserve"> </w:t>
      </w:r>
      <w:r w:rsidR="00F8632D" w:rsidRPr="00206ACB">
        <w:t>"CIC",</w:t>
      </w:r>
      <w:r w:rsidR="00AC466E" w:rsidRPr="00206ACB">
        <w:t xml:space="preserve"> </w:t>
      </w:r>
      <w:r w:rsidR="00F8632D" w:rsidRPr="00206ACB">
        <w:t>for</w:t>
      </w:r>
      <w:r w:rsidR="00AC466E" w:rsidRPr="00206ACB">
        <w:t xml:space="preserve"> </w:t>
      </w:r>
      <w:r w:rsidR="00F8632D" w:rsidRPr="00206ACB">
        <w:t>"Checking</w:t>
      </w:r>
      <w:r w:rsidR="00AC466E" w:rsidRPr="00206ACB">
        <w:t xml:space="preserve"> </w:t>
      </w:r>
      <w:r w:rsidR="00F8632D" w:rsidRPr="00206ACB">
        <w:t>Integrated</w:t>
      </w:r>
      <w:r w:rsidR="00AC466E" w:rsidRPr="00206ACB">
        <w:t xml:space="preserve"> </w:t>
      </w:r>
      <w:r w:rsidR="00F8632D" w:rsidRPr="00206ACB">
        <w:t>Circuit").</w:t>
      </w:r>
    </w:p>
    <w:p w14:paraId="7E2FFA93" w14:textId="42074859" w:rsidR="00F8632D" w:rsidRPr="00206ACB" w:rsidRDefault="0066314C" w:rsidP="00BE50AE">
      <w:pPr>
        <w:ind w:firstLine="0"/>
        <w:jc w:val="center"/>
        <w:rPr>
          <w:rStyle w:val="marginnote"/>
          <w:rFonts w:cstheme="minorHAnsi"/>
          <w:color w:val="111111"/>
          <w:szCs w:val="26"/>
        </w:rPr>
      </w:pPr>
      <w:r>
        <w:rPr>
          <w:rStyle w:val="marginnote"/>
          <w:rFonts w:cstheme="minorHAnsi"/>
          <w:noProof/>
          <w:color w:val="111111"/>
          <w:szCs w:val="26"/>
        </w:rPr>
        <w:drawing>
          <wp:inline distT="0" distB="0" distL="0" distR="0" wp14:anchorId="375D7D42" wp14:editId="2C6F4E5B">
            <wp:extent cx="1600200" cy="809625"/>
            <wp:effectExtent l="0" t="0" r="0" b="9525"/>
            <wp:docPr id="12119756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0200" cy="809625"/>
                    </a:xfrm>
                    <a:prstGeom prst="rect">
                      <a:avLst/>
                    </a:prstGeom>
                    <a:noFill/>
                  </pic:spPr>
                </pic:pic>
              </a:graphicData>
            </a:graphic>
          </wp:inline>
        </w:drawing>
      </w:r>
    </w:p>
    <w:p w14:paraId="3E9B64FA" w14:textId="0EC15A3A" w:rsidR="00F8632D" w:rsidRPr="00206ACB" w:rsidRDefault="00854E92" w:rsidP="00BE50AE">
      <w:pPr>
        <w:ind w:firstLine="0"/>
        <w:jc w:val="center"/>
        <w:rPr>
          <w:rStyle w:val="marginnote"/>
          <w:rFonts w:cstheme="minorHAnsi"/>
          <w:color w:val="111111"/>
          <w:szCs w:val="26"/>
        </w:rPr>
      </w:pP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10NES</w:t>
      </w:r>
      <w:r w:rsidR="00AC466E" w:rsidRPr="00206ACB">
        <w:rPr>
          <w:rStyle w:val="marginnote"/>
          <w:rFonts w:cstheme="minorHAnsi"/>
          <w:color w:val="111111"/>
          <w:szCs w:val="26"/>
        </w:rPr>
        <w:t xml:space="preserve"> </w:t>
      </w:r>
      <w:r w:rsidRPr="00206ACB">
        <w:rPr>
          <w:rStyle w:val="marginnote"/>
          <w:rFonts w:cstheme="minorHAnsi"/>
          <w:color w:val="111111"/>
          <w:szCs w:val="26"/>
        </w:rPr>
        <w:t>chip</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r w:rsidRPr="00206ACB">
        <w:rPr>
          <w:rStyle w:val="marginnote"/>
          <w:rFonts w:cstheme="minorHAnsi"/>
          <w:color w:val="111111"/>
          <w:szCs w:val="26"/>
        </w:rPr>
        <w:t>an</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cartridge.</w:t>
      </w:r>
    </w:p>
    <w:p w14:paraId="7195B3E4" w14:textId="25D081E1" w:rsidR="00F8632D" w:rsidRPr="00206ACB" w:rsidRDefault="00854E92" w:rsidP="00BE50AE">
      <w:pPr>
        <w:ind w:firstLine="0"/>
        <w:jc w:val="center"/>
        <w:rPr>
          <w:rStyle w:val="marginnote"/>
          <w:rFonts w:cstheme="minorHAnsi"/>
          <w:color w:val="111111"/>
          <w:szCs w:val="26"/>
        </w:rPr>
      </w:pPr>
      <w:r w:rsidRPr="00206ACB">
        <w:rPr>
          <w:rStyle w:val="marginnote"/>
          <w:rFonts w:cstheme="minorHAnsi"/>
          <w:color w:val="111111"/>
          <w:szCs w:val="26"/>
        </w:rPr>
        <w:t>Photo</w:t>
      </w:r>
      <w:r w:rsidR="00AC466E" w:rsidRPr="00206ACB">
        <w:rPr>
          <w:rStyle w:val="marginnote"/>
          <w:rFonts w:cstheme="minorHAnsi"/>
          <w:color w:val="111111"/>
          <w:szCs w:val="26"/>
        </w:rPr>
        <w:t xml:space="preserve"> </w:t>
      </w:r>
      <w:r w:rsidRPr="00206ACB">
        <w:rPr>
          <w:rStyle w:val="marginnote"/>
          <w:rFonts w:cstheme="minorHAnsi"/>
          <w:color w:val="111111"/>
          <w:szCs w:val="26"/>
        </w:rPr>
        <w:t>by</w:t>
      </w:r>
      <w:r w:rsidR="00AC466E" w:rsidRPr="00206ACB">
        <w:rPr>
          <w:rStyle w:val="marginnote"/>
          <w:rFonts w:cstheme="minorHAnsi"/>
          <w:color w:val="111111"/>
          <w:szCs w:val="26"/>
        </w:rPr>
        <w:t xml:space="preserve"> </w:t>
      </w:r>
      <w:r w:rsidRPr="00206ACB">
        <w:rPr>
          <w:rStyle w:val="marginnote"/>
          <w:rFonts w:cstheme="minorHAnsi"/>
          <w:color w:val="111111"/>
          <w:szCs w:val="26"/>
        </w:rPr>
        <w:t>(you</w:t>
      </w:r>
      <w:r w:rsidR="00AC466E" w:rsidRPr="00206ACB">
        <w:rPr>
          <w:rStyle w:val="marginnote"/>
          <w:rFonts w:cstheme="minorHAnsi"/>
          <w:color w:val="111111"/>
          <w:szCs w:val="26"/>
        </w:rPr>
        <w:t xml:space="preserve"> </w:t>
      </w:r>
      <w:r w:rsidRPr="00206ACB">
        <w:rPr>
          <w:rStyle w:val="marginnote"/>
          <w:rFonts w:cstheme="minorHAnsi"/>
          <w:color w:val="111111"/>
          <w:szCs w:val="26"/>
        </w:rPr>
        <w:t>guessed</w:t>
      </w:r>
      <w:r w:rsidR="00AC466E" w:rsidRPr="00206ACB">
        <w:rPr>
          <w:rStyle w:val="marginnote"/>
          <w:rFonts w:cstheme="minorHAnsi"/>
          <w:color w:val="111111"/>
          <w:szCs w:val="26"/>
        </w:rPr>
        <w:t xml:space="preserve"> </w:t>
      </w:r>
      <w:r w:rsidRPr="00206ACB">
        <w:rPr>
          <w:rStyle w:val="marginnote"/>
          <w:rFonts w:cstheme="minorHAnsi"/>
          <w:color w:val="111111"/>
          <w:szCs w:val="26"/>
        </w:rPr>
        <w:t>it)</w:t>
      </w:r>
      <w:r w:rsidR="00AC466E" w:rsidRPr="00206ACB">
        <w:rPr>
          <w:rStyle w:val="marginnote"/>
          <w:rFonts w:cstheme="minorHAnsi"/>
          <w:color w:val="111111"/>
          <w:szCs w:val="26"/>
        </w:rPr>
        <w:t xml:space="preserve"> </w:t>
      </w:r>
      <w:hyperlink r:id="rId35" w:tgtFrame="_blank" w:history="1">
        <w:r w:rsidRPr="00206ACB">
          <w:rPr>
            <w:rStyle w:val="Hyperlink"/>
            <w:rFonts w:cstheme="minorHAnsi"/>
            <w:color w:val="82642B"/>
            <w:szCs w:val="26"/>
          </w:rPr>
          <w:t>Evan</w:t>
        </w:r>
        <w:r w:rsidR="00AC466E" w:rsidRPr="00206ACB">
          <w:rPr>
            <w:rStyle w:val="Hyperlink"/>
            <w:rFonts w:cstheme="minorHAnsi"/>
            <w:color w:val="82642B"/>
            <w:szCs w:val="26"/>
          </w:rPr>
          <w:t xml:space="preserve"> </w:t>
        </w:r>
        <w:r w:rsidRPr="00206ACB">
          <w:rPr>
            <w:rStyle w:val="Hyperlink"/>
            <w:rFonts w:cstheme="minorHAnsi"/>
            <w:color w:val="82642B"/>
            <w:szCs w:val="26"/>
          </w:rPr>
          <w:t>Amos</w:t>
        </w:r>
      </w:hyperlink>
      <w:r w:rsidRPr="00206ACB">
        <w:rPr>
          <w:rStyle w:val="marginnote"/>
          <w:rFonts w:cstheme="minorHAnsi"/>
          <w:color w:val="111111"/>
          <w:szCs w:val="26"/>
        </w:rPr>
        <w:t>.</w:t>
      </w:r>
    </w:p>
    <w:p w14:paraId="7BD38FDC" w14:textId="77777777" w:rsidR="0036226E" w:rsidRDefault="0036226E">
      <w:pPr>
        <w:widowControl/>
        <w:kinsoku/>
        <w:overflowPunct/>
        <w:autoSpaceDE/>
        <w:autoSpaceDN/>
        <w:spacing w:before="0" w:after="160" w:line="259" w:lineRule="auto"/>
        <w:ind w:firstLine="0"/>
        <w:jc w:val="left"/>
      </w:pPr>
      <w:r>
        <w:br w:type="page"/>
      </w:r>
    </w:p>
    <w:p w14:paraId="62273CB4" w14:textId="726CA008" w:rsidR="0036226E" w:rsidRDefault="00854E92" w:rsidP="0036226E">
      <w:r w:rsidRPr="00206ACB">
        <w:lastRenderedPageBreak/>
        <w:t>The</w:t>
      </w:r>
      <w:r w:rsidR="00AC466E" w:rsidRPr="00206ACB">
        <w:t xml:space="preserve"> </w:t>
      </w:r>
      <w:r w:rsidRPr="00206ACB">
        <w:t>10NES</w:t>
      </w:r>
      <w:r w:rsidR="00AC466E" w:rsidRPr="00206ACB">
        <w:t xml:space="preserve"> </w:t>
      </w:r>
      <w:r w:rsidRPr="00206ACB">
        <w:t>chip</w:t>
      </w:r>
      <w:r w:rsidR="00AC466E" w:rsidRPr="00206ACB">
        <w:t xml:space="preserve"> </w:t>
      </w:r>
      <w:r w:rsidRPr="00206ACB">
        <w:t>acted</w:t>
      </w:r>
      <w:r w:rsidR="00AC466E" w:rsidRPr="00206ACB">
        <w:t xml:space="preserve"> </w:t>
      </w:r>
      <w:r w:rsidRPr="00206ACB">
        <w:t>as</w:t>
      </w:r>
      <w:r w:rsidR="00AC466E" w:rsidRPr="00206ACB">
        <w:t xml:space="preserve"> </w:t>
      </w:r>
      <w:r w:rsidRPr="00206ACB">
        <w:t>a</w:t>
      </w:r>
      <w:r w:rsidR="00AC466E" w:rsidRPr="00206ACB">
        <w:t xml:space="preserve"> </w:t>
      </w:r>
      <w:r w:rsidRPr="00206ACB">
        <w:t>cryptographic</w:t>
      </w:r>
      <w:r w:rsidR="00AC466E" w:rsidRPr="00206ACB">
        <w:t xml:space="preserve"> </w:t>
      </w:r>
      <w:r w:rsidRPr="00206ACB">
        <w:t>lock</w:t>
      </w:r>
      <w:r w:rsidR="00AC466E" w:rsidRPr="00206ACB">
        <w:t xml:space="preserve"> </w:t>
      </w:r>
      <w:r w:rsidRPr="00206ACB">
        <w:t>and</w:t>
      </w:r>
      <w:r w:rsidR="00AC466E" w:rsidRPr="00206ACB">
        <w:t xml:space="preserve"> </w:t>
      </w:r>
      <w:r w:rsidRPr="00206ACB">
        <w:t>key.</w:t>
      </w:r>
      <w:r w:rsidR="00AC466E" w:rsidRPr="00206ACB">
        <w:t xml:space="preserve"> </w:t>
      </w:r>
      <w:r w:rsidRPr="00206ACB">
        <w:t>The</w:t>
      </w:r>
      <w:r w:rsidR="00AC466E" w:rsidRPr="00206ACB">
        <w:t xml:space="preserve"> </w:t>
      </w:r>
      <w:r w:rsidRPr="00206ACB">
        <w:t>console</w:t>
      </w:r>
      <w:r w:rsidR="00AC466E" w:rsidRPr="00206ACB">
        <w:t xml:space="preserve"> </w:t>
      </w:r>
      <w:r w:rsidRPr="00206ACB">
        <w:t>and</w:t>
      </w:r>
      <w:r w:rsidR="00AC466E" w:rsidRPr="00206ACB">
        <w:t xml:space="preserve"> </w:t>
      </w:r>
      <w:r w:rsidRPr="00206ACB">
        <w:t>cartridge</w:t>
      </w:r>
      <w:r w:rsidR="00AC466E" w:rsidRPr="00206ACB">
        <w:t xml:space="preserve"> </w:t>
      </w:r>
      <w:r w:rsidRPr="00206ACB">
        <w:t>each</w:t>
      </w:r>
      <w:r w:rsidR="00AC466E" w:rsidRPr="00206ACB">
        <w:t xml:space="preserve"> </w:t>
      </w:r>
      <w:r w:rsidRPr="00206ACB">
        <w:t>had</w:t>
      </w:r>
      <w:r w:rsidR="00AC466E" w:rsidRPr="00206ACB">
        <w:t xml:space="preserve"> </w:t>
      </w:r>
      <w:r w:rsidRPr="00206ACB">
        <w:t>their</w:t>
      </w:r>
      <w:r w:rsidR="00AC466E" w:rsidRPr="00206ACB">
        <w:t xml:space="preserve"> </w:t>
      </w:r>
      <w:r w:rsidRPr="00206ACB">
        <w:t>own</w:t>
      </w:r>
      <w:r w:rsidR="00AC466E" w:rsidRPr="00206ACB">
        <w:t xml:space="preserve"> </w:t>
      </w:r>
      <w:r w:rsidRPr="00206ACB">
        <w:t>CIC</w:t>
      </w:r>
      <w:r w:rsidR="00AC466E" w:rsidRPr="00206ACB">
        <w:t xml:space="preserve"> </w:t>
      </w:r>
      <w:r w:rsidRPr="00206ACB">
        <w:t>chip;</w:t>
      </w:r>
      <w:r w:rsidR="00AC466E" w:rsidRPr="00206ACB">
        <w:t xml:space="preserve"> </w:t>
      </w:r>
      <w:r w:rsidRPr="00206ACB">
        <w:t>the</w:t>
      </w:r>
      <w:r w:rsidR="00AC466E" w:rsidRPr="00206ACB">
        <w:t xml:space="preserve"> </w:t>
      </w:r>
      <w:r w:rsidRPr="00206ACB">
        <w:t>two</w:t>
      </w:r>
      <w:r w:rsidR="00AC466E" w:rsidRPr="00206ACB">
        <w:t xml:space="preserve"> </w:t>
      </w:r>
      <w:r w:rsidRPr="00206ACB">
        <w:t>chips</w:t>
      </w:r>
      <w:r w:rsidR="00AC466E" w:rsidRPr="00206ACB">
        <w:t xml:space="preserve"> </w:t>
      </w:r>
      <w:r w:rsidRPr="00206ACB">
        <w:t>would</w:t>
      </w:r>
      <w:r w:rsidR="00AC466E" w:rsidRPr="00206ACB">
        <w:t xml:space="preserve"> </w:t>
      </w:r>
      <w:r w:rsidRPr="00206ACB">
        <w:t>each</w:t>
      </w:r>
      <w:r w:rsidR="00AC466E" w:rsidRPr="00206ACB">
        <w:t xml:space="preserve"> </w:t>
      </w:r>
      <w:r w:rsidRPr="00206ACB">
        <w:t>calculate</w:t>
      </w:r>
      <w:r w:rsidR="00AC466E" w:rsidRPr="00206ACB">
        <w:t xml:space="preserve"> </w:t>
      </w:r>
      <w:r w:rsidRPr="00206ACB">
        <w:t>a</w:t>
      </w:r>
      <w:r w:rsidR="00AC466E" w:rsidRPr="00206ACB">
        <w:t xml:space="preserve"> </w:t>
      </w:r>
      <w:r w:rsidRPr="00206ACB">
        <w:t>value</w:t>
      </w:r>
      <w:r w:rsidR="00AC466E" w:rsidRPr="00206ACB">
        <w:t xml:space="preserve"> </w:t>
      </w:r>
      <w:r w:rsidRPr="00206ACB">
        <w:t>based</w:t>
      </w:r>
      <w:r w:rsidR="00AC466E" w:rsidRPr="00206ACB">
        <w:t xml:space="preserve"> </w:t>
      </w:r>
      <w:r w:rsidRPr="00206ACB">
        <w:t>on</w:t>
      </w:r>
      <w:r w:rsidR="00AC466E" w:rsidRPr="00206ACB">
        <w:t xml:space="preserve"> </w:t>
      </w:r>
      <w:r w:rsidRPr="00206ACB">
        <w:t>a</w:t>
      </w:r>
      <w:r w:rsidR="00AC466E" w:rsidRPr="00206ACB">
        <w:t xml:space="preserve"> </w:t>
      </w:r>
      <w:r w:rsidRPr="00206ACB">
        <w:t>specific</w:t>
      </w:r>
      <w:r w:rsidR="00AC466E" w:rsidRPr="00206ACB">
        <w:t xml:space="preserve"> </w:t>
      </w:r>
      <w:r w:rsidRPr="00206ACB">
        <w:t>algorithm,</w:t>
      </w:r>
      <w:r w:rsidR="00AC466E" w:rsidRPr="00206ACB">
        <w:t xml:space="preserve"> </w:t>
      </w:r>
      <w:r w:rsidRPr="00206ACB">
        <w:t>and</w:t>
      </w:r>
      <w:r w:rsidR="00AC466E" w:rsidRPr="00206ACB">
        <w:t xml:space="preserve"> </w:t>
      </w:r>
      <w:r w:rsidRPr="00206ACB">
        <w:t>the</w:t>
      </w:r>
      <w:r w:rsidR="00AC466E" w:rsidRPr="00206ACB">
        <w:t xml:space="preserve"> </w:t>
      </w:r>
      <w:r w:rsidRPr="00206ACB">
        <w:t>cartridge</w:t>
      </w:r>
      <w:r w:rsidR="00AC466E" w:rsidRPr="00206ACB">
        <w:t xml:space="preserve"> </w:t>
      </w:r>
      <w:r w:rsidRPr="00206ACB">
        <w:t>would</w:t>
      </w:r>
      <w:r w:rsidR="00AC466E" w:rsidRPr="00206ACB">
        <w:t xml:space="preserve"> </w:t>
      </w:r>
      <w:r w:rsidRPr="00206ACB">
        <w:t>send</w:t>
      </w:r>
      <w:r w:rsidR="00AC466E" w:rsidRPr="00206ACB">
        <w:t xml:space="preserve"> </w:t>
      </w:r>
      <w:r w:rsidRPr="00206ACB">
        <w:t>its</w:t>
      </w:r>
      <w:r w:rsidR="00AC466E" w:rsidRPr="00206ACB">
        <w:t xml:space="preserve"> </w:t>
      </w:r>
      <w:r w:rsidRPr="00206ACB">
        <w:t>answer</w:t>
      </w:r>
      <w:r w:rsidR="00AC466E" w:rsidRPr="00206ACB">
        <w:t xml:space="preserve"> </w:t>
      </w:r>
      <w:r w:rsidRPr="00206ACB">
        <w:t>to</w:t>
      </w:r>
      <w:r w:rsidR="00AC466E" w:rsidRPr="00206ACB">
        <w:t xml:space="preserve"> </w:t>
      </w:r>
      <w:r w:rsidRPr="00206ACB">
        <w:t>the</w:t>
      </w:r>
      <w:r w:rsidR="00AC466E" w:rsidRPr="00206ACB">
        <w:t xml:space="preserve"> </w:t>
      </w:r>
      <w:r w:rsidRPr="00206ACB">
        <w:t>console</w:t>
      </w:r>
      <w:r w:rsidR="00AC466E" w:rsidRPr="00206ACB">
        <w:t xml:space="preserve"> </w:t>
      </w:r>
      <w:r w:rsidRPr="00206ACB">
        <w:t>for</w:t>
      </w:r>
      <w:r w:rsidR="00AC466E" w:rsidRPr="00206ACB">
        <w:t xml:space="preserve"> </w:t>
      </w:r>
      <w:r w:rsidRPr="00206ACB">
        <w:t>comparison.</w:t>
      </w:r>
      <w:r w:rsidR="00AC466E" w:rsidRPr="00206ACB">
        <w:t xml:space="preserve"> </w:t>
      </w:r>
      <w:r w:rsidRPr="00206ACB">
        <w:t>If</w:t>
      </w:r>
      <w:r w:rsidR="00AC466E" w:rsidRPr="00206ACB">
        <w:t xml:space="preserve"> </w:t>
      </w:r>
      <w:r w:rsidRPr="00206ACB">
        <w:t>the</w:t>
      </w:r>
      <w:r w:rsidR="00AC466E" w:rsidRPr="00206ACB">
        <w:t xml:space="preserve"> </w:t>
      </w:r>
      <w:r w:rsidRPr="00206ACB">
        <w:t>results</w:t>
      </w:r>
      <w:r w:rsidR="00AC466E" w:rsidRPr="00206ACB">
        <w:t xml:space="preserve"> </w:t>
      </w:r>
      <w:r w:rsidRPr="00206ACB">
        <w:t>matched,</w:t>
      </w:r>
      <w:r w:rsidR="00AC466E" w:rsidRPr="00206ACB">
        <w:t xml:space="preserve"> </w:t>
      </w:r>
      <w:r w:rsidRPr="00206ACB">
        <w:t>the</w:t>
      </w:r>
      <w:r w:rsidR="00AC466E" w:rsidRPr="00206ACB">
        <w:t xml:space="preserve"> </w:t>
      </w:r>
      <w:r w:rsidRPr="00206ACB">
        <w:t>system</w:t>
      </w:r>
      <w:r w:rsidR="00AC466E" w:rsidRPr="00206ACB">
        <w:t xml:space="preserve"> </w:t>
      </w:r>
      <w:r w:rsidRPr="00206ACB">
        <w:t>would</w:t>
      </w:r>
      <w:r w:rsidR="00AC466E" w:rsidRPr="00206ACB">
        <w:t xml:space="preserve"> </w:t>
      </w:r>
      <w:r w:rsidRPr="00206ACB">
        <w:t>boot</w:t>
      </w:r>
      <w:r w:rsidR="00AC466E" w:rsidRPr="00206ACB">
        <w:t xml:space="preserve"> </w:t>
      </w:r>
      <w:r w:rsidRPr="00206ACB">
        <w:t>as</w:t>
      </w:r>
      <w:r w:rsidR="00AC466E" w:rsidRPr="00206ACB">
        <w:t xml:space="preserve"> </w:t>
      </w:r>
      <w:r w:rsidRPr="00206ACB">
        <w:t>normal.</w:t>
      </w:r>
      <w:r w:rsidR="00AC466E" w:rsidRPr="00206ACB">
        <w:t xml:space="preserve"> </w:t>
      </w:r>
      <w:r w:rsidRPr="00206ACB">
        <w:t>If</w:t>
      </w:r>
      <w:r w:rsidR="00AC466E" w:rsidRPr="00206ACB">
        <w:t xml:space="preserve"> </w:t>
      </w:r>
      <w:r w:rsidRPr="00206ACB">
        <w:t>they</w:t>
      </w:r>
      <w:r w:rsidR="00AC466E" w:rsidRPr="00206ACB">
        <w:t xml:space="preserve"> </w:t>
      </w:r>
      <w:r w:rsidRPr="00206ACB">
        <w:t>did</w:t>
      </w:r>
      <w:r w:rsidR="00AC466E" w:rsidRPr="00206ACB">
        <w:t xml:space="preserve"> </w:t>
      </w:r>
      <w:r w:rsidRPr="00206ACB">
        <w:t>not</w:t>
      </w:r>
      <w:r w:rsidR="00AC466E" w:rsidRPr="00206ACB">
        <w:t xml:space="preserve"> </w:t>
      </w:r>
      <w:r w:rsidRPr="00206ACB">
        <w:t>match,</w:t>
      </w:r>
      <w:r w:rsidR="00AC466E" w:rsidRPr="00206ACB">
        <w:t xml:space="preserve"> </w:t>
      </w:r>
      <w:r w:rsidRPr="00206ACB">
        <w:t>the</w:t>
      </w:r>
      <w:r w:rsidR="00AC466E" w:rsidRPr="00206ACB">
        <w:t xml:space="preserve"> </w:t>
      </w:r>
      <w:r w:rsidRPr="00206ACB">
        <w:t>CIC</w:t>
      </w:r>
      <w:r w:rsidR="00AC466E" w:rsidRPr="00206ACB">
        <w:t xml:space="preserve"> </w:t>
      </w:r>
      <w:r w:rsidRPr="00206ACB">
        <w:t>chip</w:t>
      </w:r>
      <w:r w:rsidR="00AC466E" w:rsidRPr="00206ACB">
        <w:t xml:space="preserve"> </w:t>
      </w:r>
      <w:r w:rsidRPr="00206ACB">
        <w:t>in</w:t>
      </w:r>
      <w:r w:rsidR="00AC466E" w:rsidRPr="00206ACB">
        <w:t xml:space="preserve"> </w:t>
      </w:r>
      <w:r w:rsidRPr="00206ACB">
        <w:t>the</w:t>
      </w:r>
      <w:r w:rsidR="00AC466E" w:rsidRPr="00206ACB">
        <w:t xml:space="preserve"> </w:t>
      </w:r>
      <w:r w:rsidRPr="00206ACB">
        <w:t>console</w:t>
      </w:r>
      <w:r w:rsidR="00AC466E" w:rsidRPr="00206ACB">
        <w:t xml:space="preserve"> </w:t>
      </w:r>
      <w:r w:rsidRPr="00206ACB">
        <w:t>would</w:t>
      </w:r>
      <w:r w:rsidR="00AC466E" w:rsidRPr="00206ACB">
        <w:t xml:space="preserve"> </w:t>
      </w:r>
      <w:r w:rsidRPr="00206ACB">
        <w:t>reset</w:t>
      </w:r>
      <w:r w:rsidR="00AC466E" w:rsidRPr="00206ACB">
        <w:t xml:space="preserve"> </w:t>
      </w:r>
      <w:r w:rsidRPr="00206ACB">
        <w:t>and</w:t>
      </w:r>
      <w:r w:rsidR="00AC466E" w:rsidRPr="00206ACB">
        <w:t xml:space="preserve"> </w:t>
      </w:r>
      <w:r w:rsidRPr="00206ACB">
        <w:t>try</w:t>
      </w:r>
      <w:r w:rsidR="00AC466E" w:rsidRPr="00206ACB">
        <w:t xml:space="preserve"> </w:t>
      </w:r>
      <w:r w:rsidRPr="00206ACB">
        <w:t>again.</w:t>
      </w:r>
      <w:r w:rsidR="00AC466E" w:rsidRPr="00206ACB">
        <w:t xml:space="preserve"> </w:t>
      </w:r>
      <w:r w:rsidR="005614AA" w:rsidRPr="00206ACB">
        <w:t>(</w:t>
      </w:r>
      <w:r w:rsidRPr="00206ACB">
        <w:rPr>
          <w:rStyle w:val="marginnote"/>
          <w:rFonts w:cstheme="minorHAnsi"/>
          <w:color w:val="111111"/>
          <w:szCs w:val="26"/>
        </w:rPr>
        <w:t>Incidentally,</w:t>
      </w:r>
      <w:r w:rsidR="00AC466E" w:rsidRPr="00206ACB">
        <w:rPr>
          <w:rStyle w:val="marginnote"/>
          <w:rFonts w:cstheme="minorHAnsi"/>
          <w:color w:val="111111"/>
          <w:szCs w:val="26"/>
        </w:rPr>
        <w:t xml:space="preserve"> </w:t>
      </w:r>
      <w:r w:rsidRPr="00206ACB">
        <w:rPr>
          <w:rStyle w:val="marginnote"/>
          <w:rFonts w:cstheme="minorHAnsi"/>
          <w:color w:val="111111"/>
          <w:szCs w:val="26"/>
        </w:rPr>
        <w:t>this</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why</w:t>
      </w:r>
      <w:r w:rsidR="00AC466E" w:rsidRPr="00206ACB">
        <w:rPr>
          <w:rStyle w:val="marginnote"/>
          <w:rFonts w:cstheme="minorHAnsi"/>
          <w:color w:val="111111"/>
          <w:szCs w:val="26"/>
        </w:rPr>
        <w:t xml:space="preserve"> </w:t>
      </w:r>
      <w:r w:rsidRPr="00206ACB">
        <w:rPr>
          <w:rStyle w:val="marginnote"/>
          <w:rFonts w:cstheme="minorHAnsi"/>
          <w:color w:val="111111"/>
          <w:szCs w:val="26"/>
        </w:rPr>
        <w:t>you</w:t>
      </w:r>
      <w:r w:rsidR="00AC466E" w:rsidRPr="00206ACB">
        <w:rPr>
          <w:rStyle w:val="marginnote"/>
          <w:rFonts w:cstheme="minorHAnsi"/>
          <w:color w:val="111111"/>
          <w:szCs w:val="26"/>
        </w:rPr>
        <w:t xml:space="preserve"> </w:t>
      </w:r>
      <w:r w:rsidRPr="00206ACB">
        <w:rPr>
          <w:rStyle w:val="marginnote"/>
          <w:rFonts w:cstheme="minorHAnsi"/>
          <w:color w:val="111111"/>
          <w:szCs w:val="26"/>
        </w:rPr>
        <w:t>would</w:t>
      </w:r>
      <w:r w:rsidR="00AC466E" w:rsidRPr="00206ACB">
        <w:rPr>
          <w:rStyle w:val="marginnote"/>
          <w:rFonts w:cstheme="minorHAnsi"/>
          <w:color w:val="111111"/>
          <w:szCs w:val="26"/>
        </w:rPr>
        <w:t xml:space="preserve"> </w:t>
      </w:r>
      <w:r w:rsidRPr="00206ACB">
        <w:rPr>
          <w:rStyle w:val="marginnote"/>
          <w:rFonts w:cstheme="minorHAnsi"/>
          <w:color w:val="111111"/>
          <w:szCs w:val="26"/>
        </w:rPr>
        <w:t>often</w:t>
      </w:r>
      <w:r w:rsidR="00AC466E" w:rsidRPr="00206ACB">
        <w:rPr>
          <w:rStyle w:val="marginnote"/>
          <w:rFonts w:cstheme="minorHAnsi"/>
          <w:color w:val="111111"/>
          <w:szCs w:val="26"/>
        </w:rPr>
        <w:t xml:space="preserve"> </w:t>
      </w:r>
      <w:r w:rsidRPr="00206ACB">
        <w:rPr>
          <w:rStyle w:val="marginnote"/>
          <w:rFonts w:cstheme="minorHAnsi"/>
          <w:color w:val="111111"/>
          <w:szCs w:val="26"/>
        </w:rPr>
        <w:t>have</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"blow</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cartridge"</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get</w:t>
      </w:r>
      <w:r w:rsidR="00AC466E" w:rsidRPr="00206ACB">
        <w:rPr>
          <w:rStyle w:val="marginnote"/>
          <w:rFonts w:cstheme="minorHAnsi"/>
          <w:color w:val="111111"/>
          <w:szCs w:val="26"/>
        </w:rPr>
        <w:t xml:space="preserve"> </w:t>
      </w:r>
      <w:r w:rsidRPr="00206ACB">
        <w:rPr>
          <w:rStyle w:val="marginnote"/>
          <w:rFonts w:cstheme="minorHAnsi"/>
          <w:color w:val="111111"/>
          <w:szCs w:val="26"/>
        </w:rPr>
        <w:t>an</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game</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work.</w:t>
      </w:r>
      <w:r w:rsidR="00AC466E" w:rsidRPr="00206ACB">
        <w:rPr>
          <w:rStyle w:val="marginnote"/>
          <w:rFonts w:cstheme="minorHAnsi"/>
          <w:color w:val="111111"/>
          <w:szCs w:val="26"/>
        </w:rPr>
        <w:t xml:space="preserve"> </w:t>
      </w:r>
      <w:r w:rsidRPr="00206ACB">
        <w:rPr>
          <w:rStyle w:val="marginnote"/>
          <w:rFonts w:cstheme="minorHAnsi"/>
          <w:color w:val="111111"/>
          <w:szCs w:val="26"/>
        </w:rPr>
        <w:t>If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connectors</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cartridge</w:t>
      </w:r>
      <w:r w:rsidR="00AC466E" w:rsidRPr="00206ACB">
        <w:rPr>
          <w:rStyle w:val="marginnote"/>
          <w:rFonts w:cstheme="minorHAnsi"/>
          <w:color w:val="111111"/>
          <w:szCs w:val="26"/>
        </w:rPr>
        <w:t xml:space="preserve"> </w:t>
      </w:r>
      <w:r w:rsidRPr="00206ACB">
        <w:rPr>
          <w:rStyle w:val="marginnote"/>
          <w:rFonts w:cstheme="minorHAnsi"/>
          <w:color w:val="111111"/>
          <w:szCs w:val="26"/>
        </w:rPr>
        <w:t>did</w:t>
      </w:r>
      <w:r w:rsidR="00AC466E" w:rsidRPr="00206ACB">
        <w:rPr>
          <w:rStyle w:val="marginnote"/>
          <w:rFonts w:cstheme="minorHAnsi"/>
          <w:color w:val="111111"/>
          <w:szCs w:val="26"/>
        </w:rPr>
        <w:t xml:space="preserve"> </w:t>
      </w:r>
      <w:r w:rsidRPr="00206ACB">
        <w:rPr>
          <w:rStyle w:val="marginnote"/>
          <w:rFonts w:cstheme="minorHAnsi"/>
          <w:color w:val="111111"/>
          <w:szCs w:val="26"/>
        </w:rPr>
        <w:t>not</w:t>
      </w:r>
      <w:r w:rsidR="00AC466E" w:rsidRPr="00206ACB">
        <w:rPr>
          <w:rStyle w:val="marginnote"/>
          <w:rFonts w:cstheme="minorHAnsi"/>
          <w:color w:val="111111"/>
          <w:szCs w:val="26"/>
        </w:rPr>
        <w:t xml:space="preserve"> </w:t>
      </w:r>
      <w:r w:rsidRPr="00206ACB">
        <w:rPr>
          <w:rStyle w:val="marginnote"/>
          <w:rFonts w:cstheme="minorHAnsi"/>
          <w:color w:val="111111"/>
          <w:szCs w:val="26"/>
        </w:rPr>
        <w:t>make</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secure</w:t>
      </w:r>
      <w:r w:rsidR="00AC466E" w:rsidRPr="00206ACB">
        <w:rPr>
          <w:rStyle w:val="marginnote"/>
          <w:rFonts w:cstheme="minorHAnsi"/>
          <w:color w:val="111111"/>
          <w:szCs w:val="26"/>
        </w:rPr>
        <w:t xml:space="preserve"> </w:t>
      </w:r>
      <w:r w:rsidRPr="00206ACB">
        <w:rPr>
          <w:rStyle w:val="marginnote"/>
          <w:rFonts w:cstheme="minorHAnsi"/>
          <w:color w:val="111111"/>
          <w:szCs w:val="26"/>
        </w:rPr>
        <w:t>connection</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console,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10NES</w:t>
      </w:r>
      <w:r w:rsidR="00AC466E" w:rsidRPr="00206ACB">
        <w:rPr>
          <w:rStyle w:val="marginnote"/>
          <w:rFonts w:cstheme="minorHAnsi"/>
          <w:color w:val="111111"/>
          <w:szCs w:val="26"/>
        </w:rPr>
        <w:t xml:space="preserve"> </w:t>
      </w:r>
      <w:r w:rsidRPr="00206ACB">
        <w:rPr>
          <w:rStyle w:val="marginnote"/>
          <w:rFonts w:cstheme="minorHAnsi"/>
          <w:color w:val="111111"/>
          <w:szCs w:val="26"/>
        </w:rPr>
        <w:t>chip</w:t>
      </w:r>
      <w:r w:rsidR="00AC466E" w:rsidRPr="00206ACB">
        <w:rPr>
          <w:rStyle w:val="marginnote"/>
          <w:rFonts w:cstheme="minorHAnsi"/>
          <w:color w:val="111111"/>
          <w:szCs w:val="26"/>
        </w:rPr>
        <w:t xml:space="preserve"> </w:t>
      </w:r>
      <w:r w:rsidRPr="00206ACB">
        <w:rPr>
          <w:rStyle w:val="marginnote"/>
          <w:rFonts w:cstheme="minorHAnsi"/>
          <w:color w:val="111111"/>
          <w:szCs w:val="26"/>
        </w:rPr>
        <w:t>would</w:t>
      </w:r>
      <w:r w:rsidR="00AC466E" w:rsidRPr="00206ACB">
        <w:rPr>
          <w:rStyle w:val="marginnote"/>
          <w:rFonts w:cstheme="minorHAnsi"/>
          <w:color w:val="111111"/>
          <w:szCs w:val="26"/>
        </w:rPr>
        <w:t xml:space="preserve"> </w:t>
      </w:r>
      <w:r w:rsidRPr="00206ACB">
        <w:rPr>
          <w:rStyle w:val="marginnote"/>
          <w:rFonts w:cstheme="minorHAnsi"/>
          <w:color w:val="111111"/>
          <w:szCs w:val="26"/>
        </w:rPr>
        <w:t>be</w:t>
      </w:r>
      <w:r w:rsidR="00AC466E" w:rsidRPr="00206ACB">
        <w:rPr>
          <w:rStyle w:val="marginnote"/>
          <w:rFonts w:cstheme="minorHAnsi"/>
          <w:color w:val="111111"/>
          <w:szCs w:val="26"/>
        </w:rPr>
        <w:t xml:space="preserve"> </w:t>
      </w:r>
      <w:r w:rsidRPr="00206ACB">
        <w:rPr>
          <w:rStyle w:val="marginnote"/>
          <w:rFonts w:cstheme="minorHAnsi"/>
          <w:color w:val="111111"/>
          <w:szCs w:val="26"/>
        </w:rPr>
        <w:t>unable</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transmit</w:t>
      </w:r>
      <w:r w:rsidR="00AC466E" w:rsidRPr="00206ACB">
        <w:rPr>
          <w:rStyle w:val="marginnote"/>
          <w:rFonts w:cstheme="minorHAnsi"/>
          <w:color w:val="111111"/>
          <w:szCs w:val="26"/>
        </w:rPr>
        <w:t xml:space="preserve"> </w:t>
      </w:r>
      <w:r w:rsidRPr="00206ACB">
        <w:rPr>
          <w:rStyle w:val="marginnote"/>
          <w:rFonts w:cstheme="minorHAnsi"/>
          <w:color w:val="111111"/>
          <w:szCs w:val="26"/>
        </w:rPr>
        <w:t>its</w:t>
      </w:r>
      <w:r w:rsidR="00AC466E" w:rsidRPr="00206ACB">
        <w:rPr>
          <w:rStyle w:val="marginnote"/>
          <w:rFonts w:cstheme="minorHAnsi"/>
          <w:color w:val="111111"/>
          <w:szCs w:val="26"/>
        </w:rPr>
        <w:t xml:space="preserve"> </w:t>
      </w:r>
      <w:r w:rsidRPr="00206ACB">
        <w:rPr>
          <w:rStyle w:val="marginnote"/>
          <w:rFonts w:cstheme="minorHAnsi"/>
          <w:color w:val="111111"/>
          <w:szCs w:val="26"/>
        </w:rPr>
        <w:t>code,</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it</w:t>
      </w:r>
      <w:r w:rsidR="00AC466E" w:rsidRPr="00206ACB">
        <w:rPr>
          <w:rStyle w:val="marginnote"/>
          <w:rFonts w:cstheme="minorHAnsi"/>
          <w:color w:val="111111"/>
          <w:szCs w:val="26"/>
        </w:rPr>
        <w:t xml:space="preserve"> </w:t>
      </w:r>
      <w:r w:rsidRPr="00206ACB">
        <w:rPr>
          <w:rStyle w:val="marginnote"/>
          <w:rFonts w:cstheme="minorHAnsi"/>
          <w:color w:val="111111"/>
          <w:szCs w:val="26"/>
        </w:rPr>
        <w:t>would</w:t>
      </w:r>
      <w:r w:rsidR="00AC466E" w:rsidRPr="00206ACB">
        <w:rPr>
          <w:rStyle w:val="marginnote"/>
          <w:rFonts w:cstheme="minorHAnsi"/>
          <w:color w:val="111111"/>
          <w:szCs w:val="26"/>
        </w:rPr>
        <w:t xml:space="preserve"> </w:t>
      </w:r>
      <w:r w:rsidRPr="00206ACB">
        <w:rPr>
          <w:rStyle w:val="marginnote"/>
          <w:rFonts w:cstheme="minorHAnsi"/>
          <w:color w:val="111111"/>
          <w:szCs w:val="26"/>
        </w:rPr>
        <w:t>go</w:t>
      </w:r>
      <w:r w:rsidR="00AC466E" w:rsidRPr="00206ACB">
        <w:rPr>
          <w:rStyle w:val="marginnote"/>
          <w:rFonts w:cstheme="minorHAnsi"/>
          <w:color w:val="111111"/>
          <w:szCs w:val="26"/>
        </w:rPr>
        <w:t xml:space="preserve"> </w:t>
      </w:r>
      <w:r w:rsidRPr="00206ACB">
        <w:rPr>
          <w:rStyle w:val="marginnote"/>
          <w:rFonts w:cstheme="minorHAnsi"/>
          <w:color w:val="111111"/>
          <w:szCs w:val="26"/>
        </w:rPr>
        <w:t>into</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reset</w:t>
      </w:r>
      <w:r w:rsidR="00AC466E" w:rsidRPr="00206ACB">
        <w:rPr>
          <w:rStyle w:val="marginnote"/>
          <w:rFonts w:cstheme="minorHAnsi"/>
          <w:color w:val="111111"/>
          <w:szCs w:val="26"/>
        </w:rPr>
        <w:t xml:space="preserve"> </w:t>
      </w:r>
      <w:r w:rsidRPr="00206ACB">
        <w:rPr>
          <w:rStyle w:val="marginnote"/>
          <w:rFonts w:cstheme="minorHAnsi"/>
          <w:color w:val="111111"/>
          <w:szCs w:val="26"/>
        </w:rPr>
        <w:t>loop.</w:t>
      </w:r>
      <w:r w:rsidR="00AC466E" w:rsidRPr="00206ACB">
        <w:rPr>
          <w:rStyle w:val="marginnote"/>
          <w:rFonts w:cstheme="minorHAnsi"/>
          <w:color w:val="111111"/>
          <w:szCs w:val="26"/>
        </w:rPr>
        <w:t xml:space="preserve"> </w:t>
      </w:r>
      <w:r w:rsidRPr="00206ACB">
        <w:rPr>
          <w:rStyle w:val="marginnote"/>
          <w:rFonts w:cstheme="minorHAnsi"/>
          <w:color w:val="111111"/>
          <w:szCs w:val="26"/>
        </w:rPr>
        <w:t>Blowing</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cartridge</w:t>
      </w:r>
      <w:r w:rsidR="00AC466E" w:rsidRPr="00206ACB">
        <w:rPr>
          <w:rStyle w:val="marginnote"/>
          <w:rFonts w:cstheme="minorHAnsi"/>
          <w:color w:val="111111"/>
          <w:szCs w:val="26"/>
        </w:rPr>
        <w:t xml:space="preserve"> </w:t>
      </w:r>
      <w:r w:rsidRPr="00206ACB">
        <w:rPr>
          <w:rStyle w:val="marginnote"/>
          <w:rFonts w:cstheme="minorHAnsi"/>
          <w:color w:val="111111"/>
          <w:szCs w:val="26"/>
        </w:rPr>
        <w:t>actually</w:t>
      </w:r>
      <w:r w:rsidR="00AC466E" w:rsidRPr="00206ACB">
        <w:rPr>
          <w:rStyle w:val="marginnote"/>
          <w:rFonts w:cstheme="minorHAnsi"/>
          <w:color w:val="111111"/>
          <w:szCs w:val="26"/>
        </w:rPr>
        <w:t xml:space="preserve"> </w:t>
      </w:r>
      <w:r w:rsidRPr="00206ACB">
        <w:rPr>
          <w:rStyle w:val="marginnote"/>
          <w:rFonts w:cstheme="minorHAnsi"/>
          <w:color w:val="111111"/>
          <w:szCs w:val="26"/>
        </w:rPr>
        <w:t>did</w:t>
      </w:r>
      <w:r w:rsidR="00AC466E" w:rsidRPr="00206ACB">
        <w:rPr>
          <w:rStyle w:val="marginnote"/>
          <w:rFonts w:cstheme="minorHAnsi"/>
          <w:color w:val="111111"/>
          <w:szCs w:val="26"/>
        </w:rPr>
        <w:t xml:space="preserve"> </w:t>
      </w:r>
      <w:r w:rsidRPr="00206ACB">
        <w:rPr>
          <w:rStyle w:val="marginnote"/>
          <w:rFonts w:cstheme="minorHAnsi"/>
          <w:color w:val="111111"/>
          <w:szCs w:val="26"/>
        </w:rPr>
        <w:t>nothing;</w:t>
      </w:r>
      <w:r w:rsidR="00AC466E" w:rsidRPr="00206ACB">
        <w:rPr>
          <w:rStyle w:val="marginnote"/>
          <w:rFonts w:cstheme="minorHAnsi"/>
          <w:color w:val="111111"/>
          <w:szCs w:val="26"/>
        </w:rPr>
        <w:t xml:space="preserve"> </w:t>
      </w:r>
      <w:r w:rsidRPr="00206ACB">
        <w:rPr>
          <w:rStyle w:val="marginnote"/>
          <w:rFonts w:cstheme="minorHAnsi"/>
          <w:color w:val="111111"/>
          <w:szCs w:val="26"/>
        </w:rPr>
        <w:t>what</w:t>
      </w:r>
      <w:r w:rsidR="00AC466E" w:rsidRPr="00206ACB">
        <w:rPr>
          <w:rStyle w:val="marginnote"/>
          <w:rFonts w:cstheme="minorHAnsi"/>
          <w:color w:val="111111"/>
          <w:szCs w:val="26"/>
        </w:rPr>
        <w:t xml:space="preserve"> </w:t>
      </w:r>
      <w:r w:rsidRPr="00206ACB">
        <w:rPr>
          <w:rStyle w:val="marginnote"/>
          <w:rFonts w:cstheme="minorHAnsi"/>
          <w:color w:val="111111"/>
          <w:szCs w:val="26"/>
        </w:rPr>
        <w:t>fixed</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problem</w:t>
      </w:r>
      <w:r w:rsidR="00AC466E" w:rsidRPr="00206ACB">
        <w:rPr>
          <w:rStyle w:val="marginnote"/>
          <w:rFonts w:cstheme="minorHAnsi"/>
          <w:color w:val="111111"/>
          <w:szCs w:val="26"/>
        </w:rPr>
        <w:t xml:space="preserve"> </w:t>
      </w:r>
      <w:r w:rsidRPr="00206ACB">
        <w:rPr>
          <w:rStyle w:val="marginnote"/>
          <w:rFonts w:cstheme="minorHAnsi"/>
          <w:color w:val="111111"/>
          <w:szCs w:val="26"/>
        </w:rPr>
        <w:t>was</w:t>
      </w:r>
      <w:r w:rsidR="00AC466E" w:rsidRPr="00206ACB">
        <w:rPr>
          <w:rStyle w:val="marginnote"/>
          <w:rFonts w:cstheme="minorHAnsi"/>
          <w:color w:val="111111"/>
          <w:szCs w:val="26"/>
        </w:rPr>
        <w:t xml:space="preserve"> </w:t>
      </w:r>
      <w:r w:rsidRPr="00206ACB">
        <w:rPr>
          <w:rStyle w:val="marginnote"/>
          <w:rFonts w:cstheme="minorHAnsi"/>
          <w:color w:val="111111"/>
          <w:szCs w:val="26"/>
        </w:rPr>
        <w:t>removing</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re-inserting</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cartridge</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re-seat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connectors</w:t>
      </w:r>
      <w:r w:rsidR="005614AA"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t>The</w:t>
      </w:r>
      <w:r w:rsidR="00AC466E" w:rsidRPr="00206ACB">
        <w:t xml:space="preserve"> </w:t>
      </w:r>
      <w:r w:rsidRPr="00206ACB">
        <w:t>design</w:t>
      </w:r>
      <w:r w:rsidR="00AC466E" w:rsidRPr="00206ACB">
        <w:t xml:space="preserve"> </w:t>
      </w:r>
      <w:r w:rsidRPr="00206ACB">
        <w:t>of</w:t>
      </w:r>
      <w:r w:rsidR="00AC466E" w:rsidRPr="00206ACB">
        <w:t xml:space="preserve"> </w:t>
      </w:r>
      <w:r w:rsidRPr="00206ACB">
        <w:t>the</w:t>
      </w:r>
      <w:r w:rsidR="00AC466E" w:rsidRPr="00206ACB">
        <w:t xml:space="preserve"> </w:t>
      </w:r>
      <w:r w:rsidRPr="00206ACB">
        <w:t>10NES</w:t>
      </w:r>
      <w:r w:rsidR="00AC466E" w:rsidRPr="00206ACB">
        <w:t xml:space="preserve"> </w:t>
      </w:r>
      <w:r w:rsidRPr="00206ACB">
        <w:t>chip</w:t>
      </w:r>
      <w:r w:rsidR="00AC466E" w:rsidRPr="00206ACB">
        <w:t xml:space="preserve"> </w:t>
      </w:r>
      <w:r w:rsidRPr="00206ACB">
        <w:t>as</w:t>
      </w:r>
      <w:r w:rsidR="00AC466E" w:rsidRPr="00206ACB">
        <w:t xml:space="preserve"> </w:t>
      </w:r>
      <w:r w:rsidRPr="00206ACB">
        <w:t>well</w:t>
      </w:r>
      <w:r w:rsidR="00AC466E" w:rsidRPr="00206ACB">
        <w:t xml:space="preserve"> </w:t>
      </w:r>
      <w:r w:rsidRPr="00206ACB">
        <w:t>as</w:t>
      </w:r>
      <w:r w:rsidR="00AC466E" w:rsidRPr="00206ACB">
        <w:t xml:space="preserve"> </w:t>
      </w:r>
      <w:r w:rsidRPr="00206ACB">
        <w:t>the</w:t>
      </w:r>
      <w:r w:rsidR="00AC466E" w:rsidRPr="00206ACB">
        <w:t xml:space="preserve"> </w:t>
      </w:r>
      <w:r w:rsidRPr="00206ACB">
        <w:t>specific</w:t>
      </w:r>
      <w:r w:rsidR="00AC466E" w:rsidRPr="00206ACB">
        <w:t xml:space="preserve"> </w:t>
      </w:r>
      <w:r w:rsidRPr="00206ACB">
        <w:t>algorithm</w:t>
      </w:r>
      <w:r w:rsidR="00AC466E" w:rsidRPr="00206ACB">
        <w:t xml:space="preserve"> </w:t>
      </w:r>
      <w:r w:rsidRPr="00206ACB">
        <w:t>running</w:t>
      </w:r>
      <w:r w:rsidR="00AC466E" w:rsidRPr="00206ACB">
        <w:t xml:space="preserve"> </w:t>
      </w:r>
      <w:r w:rsidRPr="00206ACB">
        <w:t>on</w:t>
      </w:r>
      <w:r w:rsidR="00AC466E" w:rsidRPr="00206ACB">
        <w:t xml:space="preserve"> </w:t>
      </w:r>
      <w:r w:rsidRPr="00206ACB">
        <w:t>it</w:t>
      </w:r>
      <w:r w:rsidR="00AC466E" w:rsidRPr="00206ACB">
        <w:t xml:space="preserve"> </w:t>
      </w:r>
      <w:r w:rsidRPr="00206ACB">
        <w:t>were</w:t>
      </w:r>
      <w:r w:rsidR="00AC466E" w:rsidRPr="00206ACB">
        <w:t xml:space="preserve"> </w:t>
      </w:r>
      <w:r w:rsidRPr="00206ACB">
        <w:t>patented</w:t>
      </w:r>
      <w:r w:rsidR="00AC466E" w:rsidRPr="00206ACB">
        <w:t xml:space="preserve"> </w:t>
      </w:r>
      <w:r w:rsidRPr="00206ACB">
        <w:t>by</w:t>
      </w:r>
      <w:r w:rsidR="00AC466E" w:rsidRPr="00206ACB">
        <w:t xml:space="preserve"> </w:t>
      </w:r>
      <w:r w:rsidRPr="00206ACB">
        <w:t>Nintendo,</w:t>
      </w:r>
      <w:r w:rsidR="00AC466E" w:rsidRPr="00206ACB">
        <w:t xml:space="preserve"> </w:t>
      </w:r>
      <w:r w:rsidRPr="00206ACB">
        <w:t>meaning</w:t>
      </w:r>
      <w:r w:rsidR="00AC466E" w:rsidRPr="00206ACB">
        <w:t xml:space="preserve"> </w:t>
      </w:r>
      <w:r w:rsidRPr="00206ACB">
        <w:t>that</w:t>
      </w:r>
      <w:r w:rsidR="00AC466E" w:rsidRPr="00206ACB">
        <w:t xml:space="preserve"> </w:t>
      </w:r>
      <w:r w:rsidRPr="00206ACB">
        <w:t>only</w:t>
      </w:r>
      <w:r w:rsidR="00AC466E" w:rsidRPr="00206ACB">
        <w:t xml:space="preserve"> </w:t>
      </w:r>
      <w:r w:rsidRPr="00206ACB">
        <w:t>Nintendo</w:t>
      </w:r>
      <w:r w:rsidR="00AC466E" w:rsidRPr="00206ACB">
        <w:t xml:space="preserve"> </w:t>
      </w:r>
      <w:r w:rsidRPr="00206ACB">
        <w:t>could</w:t>
      </w:r>
      <w:r w:rsidR="00AC466E" w:rsidRPr="00206ACB">
        <w:t xml:space="preserve"> </w:t>
      </w:r>
      <w:r w:rsidRPr="00206ACB">
        <w:t>legally</w:t>
      </w:r>
      <w:r w:rsidR="00AC466E" w:rsidRPr="00206ACB">
        <w:t xml:space="preserve"> </w:t>
      </w:r>
      <w:r w:rsidRPr="00206ACB">
        <w:t>manufacture</w:t>
      </w:r>
      <w:r w:rsidR="00AC466E" w:rsidRPr="00206ACB">
        <w:t xml:space="preserve"> </w:t>
      </w:r>
      <w:r w:rsidRPr="00206ACB">
        <w:t>10NES</w:t>
      </w:r>
      <w:r w:rsidR="00AC466E" w:rsidRPr="00206ACB">
        <w:t xml:space="preserve"> </w:t>
      </w:r>
      <w:r w:rsidRPr="00206ACB">
        <w:t>chips.</w:t>
      </w:r>
      <w:r w:rsidR="00AC466E" w:rsidRPr="00206ACB">
        <w:t xml:space="preserve"> </w:t>
      </w:r>
      <w:r w:rsidRPr="00206ACB">
        <w:t>As</w:t>
      </w:r>
      <w:r w:rsidR="00AC466E" w:rsidRPr="00206ACB">
        <w:t xml:space="preserve"> </w:t>
      </w:r>
      <w:r w:rsidRPr="00206ACB">
        <w:t>a</w:t>
      </w:r>
      <w:r w:rsidR="00AC466E" w:rsidRPr="00206ACB">
        <w:t xml:space="preserve"> </w:t>
      </w:r>
      <w:r w:rsidRPr="00206ACB">
        <w:t>result,</w:t>
      </w:r>
      <w:r w:rsidR="00AC466E" w:rsidRPr="00206ACB">
        <w:t xml:space="preserve"> </w:t>
      </w:r>
      <w:r w:rsidRPr="00206ACB">
        <w:t>only</w:t>
      </w:r>
      <w:r w:rsidR="00AC466E" w:rsidRPr="00206ACB">
        <w:t xml:space="preserve"> </w:t>
      </w:r>
      <w:r w:rsidRPr="00206ACB">
        <w:t>Nintendo</w:t>
      </w:r>
      <w:r w:rsidR="00AC466E" w:rsidRPr="00206ACB">
        <w:t xml:space="preserve"> </w:t>
      </w:r>
      <w:r w:rsidRPr="00206ACB">
        <w:t>could</w:t>
      </w:r>
      <w:r w:rsidR="00AC466E" w:rsidRPr="00206ACB">
        <w:t xml:space="preserve"> </w:t>
      </w:r>
      <w:r w:rsidRPr="00206ACB">
        <w:t>manufacture</w:t>
      </w:r>
      <w:r w:rsidR="00AC466E" w:rsidRPr="00206ACB">
        <w:t xml:space="preserve"> </w:t>
      </w:r>
      <w:r w:rsidRPr="00206ACB">
        <w:t>cartridges</w:t>
      </w:r>
      <w:r w:rsidR="00AC466E" w:rsidRPr="00206ACB">
        <w:t xml:space="preserve"> </w:t>
      </w:r>
      <w:r w:rsidRPr="00206ACB">
        <w:t>that</w:t>
      </w:r>
      <w:r w:rsidR="00AC466E" w:rsidRPr="00206ACB">
        <w:t xml:space="preserve"> </w:t>
      </w:r>
      <w:r w:rsidRPr="00206ACB">
        <w:t>would</w:t>
      </w:r>
      <w:r w:rsidR="00AC466E" w:rsidRPr="00206ACB">
        <w:t xml:space="preserve"> </w:t>
      </w:r>
      <w:r w:rsidRPr="00206ACB">
        <w:t>work</w:t>
      </w:r>
      <w:r w:rsidR="00AC466E" w:rsidRPr="00206ACB">
        <w:t xml:space="preserve"> </w:t>
      </w:r>
      <w:r w:rsidRPr="00206ACB">
        <w:t>with</w:t>
      </w:r>
      <w:r w:rsidR="00AC466E" w:rsidRPr="00206ACB">
        <w:t xml:space="preserve"> </w:t>
      </w:r>
      <w:r w:rsidRPr="00206ACB">
        <w:t>the</w:t>
      </w:r>
      <w:r w:rsidR="00AC466E" w:rsidRPr="00206ACB">
        <w:t xml:space="preserve"> </w:t>
      </w:r>
      <w:r w:rsidRPr="00206ACB">
        <w:t>NES</w:t>
      </w:r>
      <w:r w:rsidR="00AC466E" w:rsidRPr="00206ACB">
        <w:t xml:space="preserve"> </w:t>
      </w:r>
      <w:r w:rsidRPr="00206ACB">
        <w:t>—</w:t>
      </w:r>
      <w:r w:rsidR="00AC466E" w:rsidRPr="00206ACB">
        <w:t xml:space="preserve"> </w:t>
      </w:r>
      <w:r w:rsidRPr="00206ACB">
        <w:t>unlicensed</w:t>
      </w:r>
      <w:r w:rsidR="00AC466E" w:rsidRPr="00206ACB">
        <w:t xml:space="preserve"> </w:t>
      </w:r>
      <w:r w:rsidRPr="00206ACB">
        <w:t>cartridges</w:t>
      </w:r>
      <w:r w:rsidR="00AC466E" w:rsidRPr="00206ACB">
        <w:t xml:space="preserve"> </w:t>
      </w:r>
      <w:r w:rsidRPr="00206ACB">
        <w:t>would</w:t>
      </w:r>
      <w:r w:rsidR="00AC466E" w:rsidRPr="00206ACB">
        <w:t xml:space="preserve"> </w:t>
      </w:r>
      <w:r w:rsidRPr="00206ACB">
        <w:t>not</w:t>
      </w:r>
      <w:r w:rsidR="00AC466E" w:rsidRPr="00206ACB">
        <w:t xml:space="preserve"> </w:t>
      </w:r>
      <w:r w:rsidRPr="00206ACB">
        <w:t>have</w:t>
      </w:r>
      <w:r w:rsidR="00AC466E" w:rsidRPr="00206ACB">
        <w:t xml:space="preserve"> </w:t>
      </w:r>
      <w:r w:rsidRPr="00206ACB">
        <w:t>the</w:t>
      </w:r>
      <w:r w:rsidR="00AC466E" w:rsidRPr="00206ACB">
        <w:t xml:space="preserve"> </w:t>
      </w:r>
      <w:r w:rsidRPr="00206ACB">
        <w:t>chip,</w:t>
      </w:r>
      <w:r w:rsidR="00AC466E" w:rsidRPr="00206ACB">
        <w:t xml:space="preserve"> </w:t>
      </w:r>
      <w:r w:rsidRPr="00206ACB">
        <w:t>and</w:t>
      </w:r>
      <w:r w:rsidR="00AC466E" w:rsidRPr="00206ACB">
        <w:t xml:space="preserve"> </w:t>
      </w:r>
      <w:r w:rsidRPr="00206ACB">
        <w:t>the</w:t>
      </w:r>
      <w:r w:rsidR="00AC466E" w:rsidRPr="00206ACB">
        <w:t xml:space="preserve"> </w:t>
      </w:r>
      <w:r w:rsidRPr="00206ACB">
        <w:t>NES</w:t>
      </w:r>
      <w:r w:rsidR="00AC466E" w:rsidRPr="00206ACB">
        <w:t xml:space="preserve"> </w:t>
      </w:r>
      <w:r w:rsidRPr="00206ACB">
        <w:t>console</w:t>
      </w:r>
      <w:r w:rsidR="00AC466E" w:rsidRPr="00206ACB">
        <w:t xml:space="preserve"> </w:t>
      </w:r>
      <w:r w:rsidRPr="00206ACB">
        <w:t>would</w:t>
      </w:r>
      <w:r w:rsidR="00AC466E" w:rsidRPr="00206ACB">
        <w:t xml:space="preserve"> </w:t>
      </w:r>
      <w:r w:rsidRPr="00206ACB">
        <w:t>refuse</w:t>
      </w:r>
      <w:r w:rsidR="00AC466E" w:rsidRPr="00206ACB">
        <w:t xml:space="preserve"> </w:t>
      </w:r>
      <w:r w:rsidRPr="00206ACB">
        <w:t>to</w:t>
      </w:r>
      <w:r w:rsidR="00AC466E" w:rsidRPr="00206ACB">
        <w:t xml:space="preserve"> </w:t>
      </w:r>
      <w:r w:rsidRPr="00206ACB">
        <w:t>boot</w:t>
      </w:r>
      <w:r w:rsidR="00AC466E" w:rsidRPr="00206ACB">
        <w:t xml:space="preserve"> </w:t>
      </w:r>
      <w:r w:rsidRPr="00206ACB">
        <w:t>them.</w:t>
      </w:r>
      <w:r w:rsidR="00AC466E" w:rsidRPr="00206ACB">
        <w:t xml:space="preserve"> </w:t>
      </w:r>
      <w:r w:rsidRPr="00206ACB">
        <w:t>Nintendo</w:t>
      </w:r>
      <w:r w:rsidR="00AC466E" w:rsidRPr="00206ACB">
        <w:t xml:space="preserve"> </w:t>
      </w:r>
      <w:r w:rsidRPr="00206ACB">
        <w:t>would</w:t>
      </w:r>
      <w:r w:rsidR="00AC466E" w:rsidRPr="00206ACB">
        <w:t xml:space="preserve"> </w:t>
      </w:r>
      <w:r w:rsidRPr="00206ACB">
        <w:t>have</w:t>
      </w:r>
      <w:r w:rsidR="00AC466E" w:rsidRPr="00206ACB">
        <w:t xml:space="preserve"> </w:t>
      </w:r>
      <w:r w:rsidRPr="00206ACB">
        <w:t>final</w:t>
      </w:r>
      <w:r w:rsidR="00AC466E" w:rsidRPr="00206ACB">
        <w:t xml:space="preserve"> </w:t>
      </w:r>
      <w:r w:rsidRPr="00206ACB">
        <w:t>say</w:t>
      </w:r>
      <w:r w:rsidR="00AC466E" w:rsidRPr="00206ACB">
        <w:t xml:space="preserve"> </w:t>
      </w:r>
      <w:r w:rsidRPr="00206ACB">
        <w:t>on</w:t>
      </w:r>
      <w:r w:rsidR="00AC466E" w:rsidRPr="00206ACB">
        <w:t xml:space="preserve"> </w:t>
      </w:r>
      <w:r w:rsidRPr="00206ACB">
        <w:t>what</w:t>
      </w:r>
      <w:r w:rsidR="00AC466E" w:rsidRPr="00206ACB">
        <w:t xml:space="preserve"> </w:t>
      </w:r>
      <w:r w:rsidRPr="00206ACB">
        <w:t>games</w:t>
      </w:r>
      <w:r w:rsidR="00AC466E" w:rsidRPr="00206ACB">
        <w:t xml:space="preserve"> </w:t>
      </w:r>
      <w:r w:rsidRPr="00206ACB">
        <w:t>were</w:t>
      </w:r>
      <w:r w:rsidR="00AC466E" w:rsidRPr="00206ACB">
        <w:t xml:space="preserve"> </w:t>
      </w:r>
      <w:r w:rsidRPr="00206ACB">
        <w:t>released</w:t>
      </w:r>
      <w:r w:rsidR="00AC466E" w:rsidRPr="00206ACB">
        <w:t xml:space="preserve"> </w:t>
      </w:r>
      <w:r w:rsidRPr="00206ACB">
        <w:t>for</w:t>
      </w:r>
      <w:r w:rsidR="00AC466E" w:rsidRPr="00206ACB">
        <w:t xml:space="preserve"> </w:t>
      </w:r>
      <w:r w:rsidRPr="00206ACB">
        <w:t>its</w:t>
      </w:r>
      <w:r w:rsidR="00AC466E" w:rsidRPr="00206ACB">
        <w:t xml:space="preserve"> </w:t>
      </w:r>
      <w:r w:rsidRPr="00206ACB">
        <w:t>platform.</w:t>
      </w:r>
    </w:p>
    <w:p w14:paraId="4C4451CC" w14:textId="77777777" w:rsidR="0036226E" w:rsidRDefault="0036226E">
      <w:pPr>
        <w:widowControl/>
        <w:kinsoku/>
        <w:overflowPunct/>
        <w:autoSpaceDE/>
        <w:autoSpaceDN/>
        <w:spacing w:before="0" w:after="160" w:line="259" w:lineRule="auto"/>
        <w:ind w:firstLine="0"/>
        <w:jc w:val="left"/>
      </w:pPr>
      <w:r>
        <w:br w:type="page"/>
      </w:r>
    </w:p>
    <w:p w14:paraId="33F66ECE" w14:textId="15E19A9E" w:rsidR="00EE00F8" w:rsidRPr="00691547" w:rsidRDefault="004045C4">
      <w:pPr>
        <w:pStyle w:val="Heading2"/>
        <w:numPr>
          <w:ilvl w:val="0"/>
          <w:numId w:val="16"/>
        </w:numPr>
        <w:rPr>
          <w:rFonts w:cstheme="minorHAnsi"/>
        </w:rPr>
      </w:pPr>
      <w:bookmarkStart w:id="12" w:name="_Toc168434188"/>
      <w:bookmarkStart w:id="13" w:name="_Toc168779309"/>
      <w:r w:rsidRPr="00206ACB">
        <w:rPr>
          <w:rFonts w:cstheme="minorHAnsi"/>
        </w:rPr>
        <w:lastRenderedPageBreak/>
        <w:t>Fundamental</w:t>
      </w:r>
      <w:r w:rsidR="00AC466E" w:rsidRPr="00206ACB">
        <w:rPr>
          <w:rFonts w:cstheme="minorHAnsi"/>
        </w:rPr>
        <w:t xml:space="preserve"> </w:t>
      </w:r>
      <w:r w:rsidRPr="00206ACB">
        <w:rPr>
          <w:rFonts w:cstheme="minorHAnsi"/>
        </w:rPr>
        <w:t>Concepts</w:t>
      </w:r>
      <w:bookmarkEnd w:id="12"/>
      <w:bookmarkEnd w:id="13"/>
    </w:p>
    <w:p w14:paraId="4216F688" w14:textId="05FCA277" w:rsidR="00EE00F8" w:rsidRPr="00206ACB" w:rsidRDefault="00C00AFB" w:rsidP="00C20C4D">
      <w:r w:rsidRPr="00206ACB">
        <w:t>What</w:t>
      </w:r>
      <w:r w:rsidR="00AC466E" w:rsidRPr="00206ACB">
        <w:t xml:space="preserve"> </w:t>
      </w:r>
      <w:r w:rsidRPr="00206ACB">
        <w:t>is</w:t>
      </w:r>
      <w:r w:rsidR="00AC466E" w:rsidRPr="00206ACB">
        <w:t xml:space="preserve"> </w:t>
      </w:r>
      <w:r w:rsidRPr="00206ACB">
        <w:t>a</w:t>
      </w:r>
      <w:r w:rsidR="00AC466E" w:rsidRPr="00206ACB">
        <w:t xml:space="preserve"> </w:t>
      </w:r>
      <w:r w:rsidRPr="00206ACB">
        <w:t>computer?</w:t>
      </w:r>
    </w:p>
    <w:p w14:paraId="26419DF1" w14:textId="7AE81A74" w:rsidR="00C00AFB" w:rsidRPr="00206ACB" w:rsidRDefault="00C00AFB" w:rsidP="007335AE">
      <w:r w:rsidRPr="00206ACB">
        <w:t>This</w:t>
      </w:r>
      <w:r w:rsidR="00AC466E" w:rsidRPr="00206ACB">
        <w:t xml:space="preserve"> </w:t>
      </w:r>
      <w:r w:rsidRPr="00206ACB">
        <w:t>sounds</w:t>
      </w:r>
      <w:r w:rsidR="00AC466E" w:rsidRPr="00206ACB">
        <w:t xml:space="preserve"> </w:t>
      </w:r>
      <w:r w:rsidRPr="00206ACB">
        <w:t>like</w:t>
      </w:r>
      <w:r w:rsidR="00AC466E" w:rsidRPr="00206ACB">
        <w:t xml:space="preserve"> </w:t>
      </w:r>
      <w:r w:rsidRPr="00206ACB">
        <w:t>a</w:t>
      </w:r>
      <w:r w:rsidR="00AC466E" w:rsidRPr="00206ACB">
        <w:t xml:space="preserve"> </w:t>
      </w:r>
      <w:r w:rsidRPr="00206ACB">
        <w:t>simple</w:t>
      </w:r>
      <w:r w:rsidR="00AC466E" w:rsidRPr="00206ACB">
        <w:t xml:space="preserve"> </w:t>
      </w:r>
      <w:r w:rsidRPr="00206ACB">
        <w:t>question,</w:t>
      </w:r>
      <w:r w:rsidR="00AC466E" w:rsidRPr="00206ACB">
        <w:t xml:space="preserve"> </w:t>
      </w:r>
      <w:r w:rsidRPr="00206ACB">
        <w:t>but</w:t>
      </w:r>
      <w:r w:rsidR="00AC466E" w:rsidRPr="00206ACB">
        <w:t xml:space="preserve"> </w:t>
      </w:r>
      <w:r w:rsidRPr="00206ACB">
        <w:t>it</w:t>
      </w:r>
      <w:r w:rsidR="00AC466E" w:rsidRPr="00206ACB">
        <w:t xml:space="preserve"> </w:t>
      </w:r>
      <w:r w:rsidRPr="00206ACB">
        <w:t>cuts</w:t>
      </w:r>
      <w:r w:rsidR="00AC466E" w:rsidRPr="00206ACB">
        <w:t xml:space="preserve"> </w:t>
      </w:r>
      <w:r w:rsidRPr="00206ACB">
        <w:t>to</w:t>
      </w:r>
      <w:r w:rsidR="00AC466E" w:rsidRPr="00206ACB">
        <w:t xml:space="preserve"> </w:t>
      </w:r>
      <w:r w:rsidRPr="00206ACB">
        <w:t>the</w:t>
      </w:r>
      <w:r w:rsidR="00AC466E" w:rsidRPr="00206ACB">
        <w:t xml:space="preserve"> </w:t>
      </w:r>
      <w:r w:rsidRPr="00206ACB">
        <w:t>heart</w:t>
      </w:r>
      <w:r w:rsidR="00AC466E" w:rsidRPr="00206ACB">
        <w:t xml:space="preserve"> </w:t>
      </w:r>
      <w:r w:rsidRPr="00206ACB">
        <w:t>of</w:t>
      </w:r>
      <w:r w:rsidR="00AC466E" w:rsidRPr="00206ACB">
        <w:t xml:space="preserve"> </w:t>
      </w:r>
      <w:r w:rsidRPr="00206ACB">
        <w:t>what</w:t>
      </w:r>
      <w:r w:rsidR="00AC466E" w:rsidRPr="00206ACB">
        <w:t xml:space="preserve"> </w:t>
      </w:r>
      <w:r w:rsidRPr="00206ACB">
        <w:t>we</w:t>
      </w:r>
      <w:r w:rsidR="00AC466E" w:rsidRPr="00206ACB">
        <w:t xml:space="preserve"> </w:t>
      </w:r>
      <w:r w:rsidRPr="00206ACB">
        <w:t>do</w:t>
      </w:r>
      <w:r w:rsidR="00AC466E" w:rsidRPr="00206ACB">
        <w:t xml:space="preserve"> </w:t>
      </w:r>
      <w:r w:rsidRPr="00206ACB">
        <w:t>as</w:t>
      </w:r>
      <w:r w:rsidR="00AC466E" w:rsidRPr="00206ACB">
        <w:t xml:space="preserve"> </w:t>
      </w:r>
      <w:r w:rsidRPr="00206ACB">
        <w:t>programmers.</w:t>
      </w:r>
      <w:r w:rsidR="00AC466E" w:rsidRPr="00206ACB">
        <w:t xml:space="preserve"> </w:t>
      </w:r>
      <w:r w:rsidRPr="00206ACB">
        <w:t>For</w:t>
      </w:r>
      <w:r w:rsidR="00AC466E" w:rsidRPr="00206ACB">
        <w:t xml:space="preserve"> </w:t>
      </w:r>
      <w:r w:rsidRPr="00206ACB">
        <w:t>now,</w:t>
      </w:r>
      <w:r w:rsidR="00AC466E" w:rsidRPr="00206ACB">
        <w:t xml:space="preserve"> </w:t>
      </w:r>
      <w:r w:rsidRPr="00206ACB">
        <w:t>let's</w:t>
      </w:r>
      <w:r w:rsidR="00AC466E" w:rsidRPr="00206ACB">
        <w:t xml:space="preserve"> </w:t>
      </w:r>
      <w:r w:rsidRPr="00206ACB">
        <w:t>just</w:t>
      </w:r>
      <w:r w:rsidR="00AC466E" w:rsidRPr="00206ACB">
        <w:t xml:space="preserve"> </w:t>
      </w:r>
      <w:r w:rsidRPr="00206ACB">
        <w:t>say</w:t>
      </w:r>
      <w:r w:rsidR="00AC466E" w:rsidRPr="00206ACB">
        <w:t xml:space="preserve"> </w:t>
      </w:r>
      <w:r w:rsidRPr="00206ACB">
        <w:t>that</w:t>
      </w:r>
      <w:r w:rsidR="00AC466E" w:rsidRPr="00206ACB">
        <w:t xml:space="preserve"> </w:t>
      </w:r>
      <w:r w:rsidRPr="00206ACB">
        <w:t>a</w:t>
      </w:r>
      <w:r w:rsidR="00AC466E" w:rsidRPr="00206ACB">
        <w:t xml:space="preserve"> </w:t>
      </w:r>
      <w:r w:rsidRPr="00206ACB">
        <w:t>"computer"</w:t>
      </w:r>
      <w:r w:rsidR="00AC466E" w:rsidRPr="00206ACB">
        <w:t xml:space="preserve"> </w:t>
      </w:r>
      <w:r w:rsidRPr="00206ACB">
        <w:t>is</w:t>
      </w:r>
      <w:r w:rsidR="00AC466E" w:rsidRPr="00206ACB">
        <w:t xml:space="preserve"> </w:t>
      </w:r>
      <w:r w:rsidRPr="00206ACB">
        <w:t>anything</w:t>
      </w:r>
      <w:r w:rsidR="00AC466E" w:rsidRPr="00206ACB">
        <w:t xml:space="preserve"> </w:t>
      </w:r>
      <w:r w:rsidRPr="00206ACB">
        <w:t>that</w:t>
      </w:r>
      <w:r w:rsidR="00AC466E" w:rsidRPr="00206ACB">
        <w:t xml:space="preserve"> </w:t>
      </w:r>
      <w:r w:rsidRPr="00206ACB">
        <w:t>executes</w:t>
      </w:r>
      <w:r w:rsidR="00AC466E" w:rsidRPr="00206ACB">
        <w:t xml:space="preserve"> </w:t>
      </w:r>
      <w:r w:rsidRPr="00206ACB">
        <w:t>a</w:t>
      </w:r>
      <w:r w:rsidR="00AC466E" w:rsidRPr="00206ACB">
        <w:t xml:space="preserve"> </w:t>
      </w:r>
      <w:r w:rsidRPr="00206ACB">
        <w:t>program.</w:t>
      </w:r>
      <w:r w:rsidR="00AC466E" w:rsidRPr="00206ACB">
        <w:t xml:space="preserve"> </w:t>
      </w:r>
      <w:r w:rsidRPr="00206ACB">
        <w:t>A</w:t>
      </w:r>
      <w:r w:rsidR="00AC466E" w:rsidRPr="00206ACB">
        <w:t xml:space="preserve"> </w:t>
      </w:r>
      <w:r w:rsidRPr="00206ACB">
        <w:t>"program"</w:t>
      </w:r>
      <w:r w:rsidR="00AC466E" w:rsidRPr="00206ACB">
        <w:t xml:space="preserve"> </w:t>
      </w:r>
      <w:r w:rsidRPr="00206ACB">
        <w:t>is</w:t>
      </w:r>
      <w:r w:rsidR="00AC466E" w:rsidRPr="00206ACB">
        <w:t xml:space="preserve"> </w:t>
      </w:r>
      <w:r w:rsidRPr="00206ACB">
        <w:t>just</w:t>
      </w:r>
      <w:r w:rsidR="00AC466E" w:rsidRPr="00206ACB">
        <w:t xml:space="preserve"> </w:t>
      </w:r>
      <w:r w:rsidRPr="00206ACB">
        <w:t>a</w:t>
      </w:r>
      <w:r w:rsidR="00AC466E" w:rsidRPr="00206ACB">
        <w:t xml:space="preserve"> </w:t>
      </w:r>
      <w:r w:rsidRPr="00206ACB">
        <w:t>series</w:t>
      </w:r>
      <w:r w:rsidR="00AC466E" w:rsidRPr="00206ACB">
        <w:t xml:space="preserve"> </w:t>
      </w:r>
      <w:r w:rsidRPr="00206ACB">
        <w:t>of</w:t>
      </w:r>
      <w:r w:rsidR="00AC466E" w:rsidRPr="00206ACB">
        <w:t xml:space="preserve"> </w:t>
      </w:r>
      <w:r w:rsidRPr="00206ACB">
        <w:t>instructions,</w:t>
      </w:r>
      <w:r w:rsidR="00AC466E" w:rsidRPr="00206ACB">
        <w:t xml:space="preserve"> </w:t>
      </w:r>
      <w:r w:rsidRPr="00206ACB">
        <w:t>and</w:t>
      </w:r>
      <w:r w:rsidR="00AC466E" w:rsidRPr="00206ACB">
        <w:t xml:space="preserve"> </w:t>
      </w:r>
      <w:r w:rsidRPr="00206ACB">
        <w:t>executing</w:t>
      </w:r>
      <w:r w:rsidR="00AC466E" w:rsidRPr="00206ACB">
        <w:t xml:space="preserve"> </w:t>
      </w:r>
      <w:r w:rsidRPr="00206ACB">
        <w:t>a</w:t>
      </w:r>
      <w:r w:rsidR="00AC466E" w:rsidRPr="00206ACB">
        <w:t xml:space="preserve"> </w:t>
      </w:r>
      <w:r w:rsidRPr="00206ACB">
        <w:t>program</w:t>
      </w:r>
      <w:r w:rsidR="00AC466E" w:rsidRPr="00206ACB">
        <w:t xml:space="preserve"> </w:t>
      </w:r>
      <w:r w:rsidRPr="00206ACB">
        <w:t>means</w:t>
      </w:r>
      <w:r w:rsidR="00AC466E" w:rsidRPr="00206ACB">
        <w:t xml:space="preserve"> </w:t>
      </w:r>
      <w:r w:rsidRPr="00206ACB">
        <w:t>starting</w:t>
      </w:r>
      <w:r w:rsidR="00AC466E" w:rsidRPr="00206ACB">
        <w:t xml:space="preserve"> </w:t>
      </w:r>
      <w:r w:rsidRPr="00206ACB">
        <w:t>at</w:t>
      </w:r>
      <w:r w:rsidR="00AC466E" w:rsidRPr="00206ACB">
        <w:t xml:space="preserve"> </w:t>
      </w:r>
      <w:r w:rsidRPr="00206ACB">
        <w:t>the</w:t>
      </w:r>
      <w:r w:rsidR="00AC466E" w:rsidRPr="00206ACB">
        <w:t xml:space="preserve"> </w:t>
      </w:r>
      <w:r w:rsidRPr="00206ACB">
        <w:t>beginning</w:t>
      </w:r>
      <w:r w:rsidR="00AC466E" w:rsidRPr="00206ACB">
        <w:t xml:space="preserve"> </w:t>
      </w:r>
      <w:r w:rsidRPr="00206ACB">
        <w:t>of</w:t>
      </w:r>
      <w:r w:rsidR="00AC466E" w:rsidRPr="00206ACB">
        <w:t xml:space="preserve"> </w:t>
      </w:r>
      <w:r w:rsidRPr="00206ACB">
        <w:t>the</w:t>
      </w:r>
      <w:r w:rsidR="00AC466E" w:rsidRPr="00206ACB">
        <w:t xml:space="preserve"> </w:t>
      </w:r>
      <w:r w:rsidRPr="00206ACB">
        <w:t>series</w:t>
      </w:r>
      <w:r w:rsidR="00AC466E" w:rsidRPr="00206ACB">
        <w:t xml:space="preserve"> </w:t>
      </w:r>
      <w:r w:rsidRPr="00206ACB">
        <w:t>of</w:t>
      </w:r>
      <w:r w:rsidR="00AC466E" w:rsidRPr="00206ACB">
        <w:t xml:space="preserve"> </w:t>
      </w:r>
      <w:r w:rsidRPr="00206ACB">
        <w:t>instructions</w:t>
      </w:r>
      <w:r w:rsidR="00AC466E" w:rsidRPr="00206ACB">
        <w:t xml:space="preserve"> </w:t>
      </w:r>
      <w:r w:rsidRPr="00206ACB">
        <w:t>and</w:t>
      </w:r>
      <w:r w:rsidR="00AC466E" w:rsidRPr="00206ACB">
        <w:t xml:space="preserve"> </w:t>
      </w:r>
      <w:r w:rsidRPr="00206ACB">
        <w:t>following</w:t>
      </w:r>
      <w:r w:rsidR="00AC466E" w:rsidRPr="00206ACB">
        <w:t xml:space="preserve"> </w:t>
      </w:r>
      <w:r w:rsidRPr="00206ACB">
        <w:t>them</w:t>
      </w:r>
      <w:r w:rsidR="00AC466E" w:rsidRPr="00206ACB">
        <w:t xml:space="preserve"> </w:t>
      </w:r>
      <w:r w:rsidRPr="00206ACB">
        <w:t>one-by-one.</w:t>
      </w:r>
      <w:r w:rsidR="00AC466E" w:rsidRPr="00206ACB">
        <w:t xml:space="preserve"> </w:t>
      </w:r>
      <w:r w:rsidRPr="00206ACB">
        <w:t>(If</w:t>
      </w:r>
      <w:r w:rsidR="00AC466E" w:rsidRPr="00206ACB">
        <w:t xml:space="preserve"> </w:t>
      </w:r>
      <w:r w:rsidRPr="00206ACB">
        <w:t>you</w:t>
      </w:r>
      <w:r w:rsidR="00AC466E" w:rsidRPr="00206ACB">
        <w:t xml:space="preserve"> </w:t>
      </w:r>
      <w:r w:rsidRPr="00206ACB">
        <w:t>read</w:t>
      </w:r>
      <w:r w:rsidR="00AC466E" w:rsidRPr="00206ACB">
        <w:t xml:space="preserve"> </w:t>
      </w:r>
      <w:r w:rsidRPr="00206ACB">
        <w:t>a</w:t>
      </w:r>
      <w:r w:rsidR="00AC466E" w:rsidRPr="00206ACB">
        <w:t xml:space="preserve"> </w:t>
      </w:r>
      <w:r w:rsidRPr="00206ACB">
        <w:t>program</w:t>
      </w:r>
      <w:r w:rsidR="00AC466E" w:rsidRPr="00206ACB">
        <w:t xml:space="preserve"> </w:t>
      </w:r>
      <w:r w:rsidRPr="00206ACB">
        <w:t>and</w:t>
      </w:r>
      <w:r w:rsidR="00AC466E" w:rsidRPr="00206ACB">
        <w:t xml:space="preserve"> </w:t>
      </w:r>
      <w:r w:rsidRPr="00206ACB">
        <w:t>follow</w:t>
      </w:r>
      <w:r w:rsidR="00AC466E" w:rsidRPr="00206ACB">
        <w:t xml:space="preserve"> </w:t>
      </w:r>
      <w:r w:rsidRPr="00206ACB">
        <w:t>the</w:t>
      </w:r>
      <w:r w:rsidR="00AC466E" w:rsidRPr="00206ACB">
        <w:t xml:space="preserve"> </w:t>
      </w:r>
      <w:r w:rsidRPr="00206ACB">
        <w:t>instructions</w:t>
      </w:r>
      <w:r w:rsidR="00AC466E" w:rsidRPr="00206ACB">
        <w:t xml:space="preserve"> </w:t>
      </w:r>
      <w:r w:rsidRPr="00206ACB">
        <w:t>yourself,</w:t>
      </w:r>
      <w:r w:rsidR="00AC466E" w:rsidRPr="00206ACB">
        <w:t xml:space="preserve"> </w:t>
      </w:r>
      <w:r w:rsidRPr="00206ACB">
        <w:t>congratulations!</w:t>
      </w:r>
      <w:r w:rsidR="00AC466E" w:rsidRPr="00206ACB">
        <w:t xml:space="preserve"> </w:t>
      </w:r>
      <w:r w:rsidRPr="00206ACB">
        <w:t>You</w:t>
      </w:r>
      <w:r w:rsidR="00AC466E" w:rsidRPr="00206ACB">
        <w:t xml:space="preserve"> </w:t>
      </w:r>
      <w:r w:rsidRPr="00206ACB">
        <w:t>are</w:t>
      </w:r>
      <w:r w:rsidR="00AC466E" w:rsidRPr="00206ACB">
        <w:t xml:space="preserve"> </w:t>
      </w:r>
      <w:r w:rsidRPr="00206ACB">
        <w:t>a</w:t>
      </w:r>
      <w:r w:rsidR="00AC466E" w:rsidRPr="00206ACB">
        <w:t xml:space="preserve"> </w:t>
      </w:r>
      <w:r w:rsidRPr="00206ACB">
        <w:t>computer!)</w:t>
      </w:r>
    </w:p>
    <w:p w14:paraId="5392F6D6" w14:textId="6166AF9F" w:rsidR="00C00AFB" w:rsidRPr="00206ACB" w:rsidRDefault="00C00AFB" w:rsidP="007335AE">
      <w:r w:rsidRPr="00206ACB">
        <w:t>Every</w:t>
      </w:r>
      <w:r w:rsidR="00AC466E" w:rsidRPr="00206ACB">
        <w:t xml:space="preserve"> </w:t>
      </w:r>
      <w:r w:rsidRPr="00206ACB">
        <w:t>computer</w:t>
      </w:r>
      <w:r w:rsidR="00AC466E" w:rsidRPr="00206ACB">
        <w:t xml:space="preserve"> </w:t>
      </w:r>
      <w:r w:rsidRPr="00206ACB">
        <w:t>has</w:t>
      </w:r>
      <w:r w:rsidR="00AC466E" w:rsidRPr="00206ACB">
        <w:t xml:space="preserve"> </w:t>
      </w:r>
      <w:r w:rsidRPr="00206ACB">
        <w:t>a</w:t>
      </w:r>
      <w:r w:rsidR="00AC466E" w:rsidRPr="00206ACB">
        <w:t xml:space="preserve"> </w:t>
      </w:r>
      <w:r w:rsidRPr="00206ACB">
        <w:t>specific</w:t>
      </w:r>
      <w:r w:rsidR="00AC466E" w:rsidRPr="00206ACB">
        <w:t xml:space="preserve"> </w:t>
      </w:r>
      <w:r w:rsidRPr="00206ACB">
        <w:t>set</w:t>
      </w:r>
      <w:r w:rsidR="00AC466E" w:rsidRPr="00206ACB">
        <w:t xml:space="preserve"> </w:t>
      </w:r>
      <w:r w:rsidRPr="00206ACB">
        <w:t>of</w:t>
      </w:r>
      <w:r w:rsidR="00AC466E" w:rsidRPr="00206ACB">
        <w:t xml:space="preserve"> </w:t>
      </w:r>
      <w:r w:rsidRPr="00206ACB">
        <w:t>instructions</w:t>
      </w:r>
      <w:r w:rsidR="00AC466E" w:rsidRPr="00206ACB">
        <w:t xml:space="preserve"> </w:t>
      </w:r>
      <w:r w:rsidRPr="00206ACB">
        <w:t>that</w:t>
      </w:r>
      <w:r w:rsidR="00AC466E" w:rsidRPr="00206ACB">
        <w:t xml:space="preserve"> </w:t>
      </w:r>
      <w:r w:rsidRPr="00206ACB">
        <w:t>it</w:t>
      </w:r>
      <w:r w:rsidR="00AC466E" w:rsidRPr="00206ACB">
        <w:t xml:space="preserve"> </w:t>
      </w:r>
      <w:r w:rsidRPr="00206ACB">
        <w:t>knows</w:t>
      </w:r>
      <w:r w:rsidR="00AC466E" w:rsidRPr="00206ACB">
        <w:t xml:space="preserve"> </w:t>
      </w:r>
      <w:r w:rsidRPr="00206ACB">
        <w:t>how</w:t>
      </w:r>
      <w:r w:rsidR="00AC466E" w:rsidRPr="00206ACB">
        <w:t xml:space="preserve"> </w:t>
      </w:r>
      <w:r w:rsidRPr="00206ACB">
        <w:t>to</w:t>
      </w:r>
      <w:r w:rsidR="00AC466E" w:rsidRPr="00206ACB">
        <w:t xml:space="preserve"> </w:t>
      </w:r>
      <w:r w:rsidRPr="00206ACB">
        <w:t>follow.</w:t>
      </w:r>
      <w:r w:rsidR="00AC466E" w:rsidRPr="00206ACB">
        <w:t xml:space="preserve"> </w:t>
      </w:r>
      <w:r w:rsidRPr="00206ACB">
        <w:t>We</w:t>
      </w:r>
      <w:r w:rsidR="00AC466E" w:rsidRPr="00206ACB">
        <w:t xml:space="preserve"> </w:t>
      </w:r>
      <w:r w:rsidRPr="00206ACB">
        <w:t>call</w:t>
      </w:r>
      <w:r w:rsidR="00AC466E" w:rsidRPr="00206ACB">
        <w:t xml:space="preserve"> </w:t>
      </w:r>
      <w:r w:rsidRPr="00206ACB">
        <w:t>this</w:t>
      </w:r>
      <w:r w:rsidR="00AC466E" w:rsidRPr="00206ACB">
        <w:t xml:space="preserve"> </w:t>
      </w:r>
      <w:r w:rsidRPr="00206ACB">
        <w:t>set</w:t>
      </w:r>
      <w:r w:rsidR="00AC466E" w:rsidRPr="00206ACB">
        <w:t xml:space="preserve"> </w:t>
      </w:r>
      <w:r w:rsidRPr="00206ACB">
        <w:t>of</w:t>
      </w:r>
      <w:r w:rsidR="00AC466E" w:rsidRPr="00206ACB">
        <w:t xml:space="preserve"> </w:t>
      </w:r>
      <w:r w:rsidRPr="00206ACB">
        <w:t>instructions</w:t>
      </w:r>
      <w:r w:rsidR="00AC466E" w:rsidRPr="00206ACB">
        <w:t xml:space="preserve"> </w:t>
      </w:r>
      <w:r w:rsidRPr="00206ACB">
        <w:t>a</w:t>
      </w:r>
      <w:r w:rsidR="00AC466E" w:rsidRPr="00206ACB">
        <w:t xml:space="preserve"> </w:t>
      </w:r>
      <w:r w:rsidRPr="00206ACB">
        <w:t>computer's</w:t>
      </w:r>
      <w:r w:rsidR="00AC466E" w:rsidRPr="00206ACB">
        <w:t xml:space="preserve"> </w:t>
      </w:r>
      <w:r w:rsidRPr="00206ACB">
        <w:t>instruction</w:t>
      </w:r>
      <w:r w:rsidR="00AC466E" w:rsidRPr="00206ACB">
        <w:t xml:space="preserve"> </w:t>
      </w:r>
      <w:r w:rsidRPr="00206ACB">
        <w:t>set</w:t>
      </w:r>
      <w:r w:rsidR="00AC466E" w:rsidRPr="00206ACB">
        <w:t xml:space="preserve"> </w:t>
      </w:r>
      <w:r w:rsidRPr="00206ACB">
        <w:t>(very</w:t>
      </w:r>
      <w:r w:rsidR="00AC466E" w:rsidRPr="00206ACB">
        <w:t xml:space="preserve"> </w:t>
      </w:r>
      <w:r w:rsidRPr="00206ACB">
        <w:t>creative,</w:t>
      </w:r>
      <w:r w:rsidR="00AC466E" w:rsidRPr="00206ACB">
        <w:t xml:space="preserve"> </w:t>
      </w:r>
      <w:r w:rsidRPr="00206ACB">
        <w:t>I</w:t>
      </w:r>
      <w:r w:rsidR="00AC466E" w:rsidRPr="00206ACB">
        <w:t xml:space="preserve"> </w:t>
      </w:r>
      <w:r w:rsidRPr="00206ACB">
        <w:t>know).</w:t>
      </w:r>
      <w:r w:rsidR="00AC466E" w:rsidRPr="00206ACB">
        <w:t xml:space="preserve"> </w:t>
      </w:r>
      <w:r w:rsidRPr="00206ACB">
        <w:t>There</w:t>
      </w:r>
      <w:r w:rsidR="00AC466E" w:rsidRPr="00206ACB">
        <w:t xml:space="preserve"> </w:t>
      </w:r>
      <w:r w:rsidRPr="00206ACB">
        <w:t>are</w:t>
      </w:r>
      <w:r w:rsidR="00AC466E" w:rsidRPr="00206ACB">
        <w:t xml:space="preserve"> </w:t>
      </w:r>
      <w:r w:rsidRPr="00206ACB">
        <w:t>a</w:t>
      </w:r>
      <w:r w:rsidR="00AC466E" w:rsidRPr="00206ACB">
        <w:t xml:space="preserve"> </w:t>
      </w:r>
      <w:r w:rsidRPr="00206ACB">
        <w:t>number</w:t>
      </w:r>
      <w:r w:rsidR="00AC466E" w:rsidRPr="00206ACB">
        <w:t xml:space="preserve"> </w:t>
      </w:r>
      <w:r w:rsidRPr="00206ACB">
        <w:t>of</w:t>
      </w:r>
      <w:r w:rsidR="00AC466E" w:rsidRPr="00206ACB">
        <w:t xml:space="preserve"> </w:t>
      </w:r>
      <w:r w:rsidRPr="00206ACB">
        <w:t>ways</w:t>
      </w:r>
      <w:r w:rsidR="00AC466E" w:rsidRPr="00206ACB">
        <w:t xml:space="preserve"> </w:t>
      </w:r>
      <w:r w:rsidRPr="00206ACB">
        <w:t>to</w:t>
      </w:r>
      <w:r w:rsidR="00AC466E" w:rsidRPr="00206ACB">
        <w:t xml:space="preserve"> </w:t>
      </w:r>
      <w:r w:rsidRPr="00206ACB">
        <w:t>represent</w:t>
      </w:r>
      <w:r w:rsidR="00AC466E" w:rsidRPr="00206ACB">
        <w:t xml:space="preserve"> </w:t>
      </w:r>
      <w:r w:rsidRPr="00206ACB">
        <w:t>an</w:t>
      </w:r>
      <w:r w:rsidR="00AC466E" w:rsidRPr="00206ACB">
        <w:t xml:space="preserve"> </w:t>
      </w:r>
      <w:r w:rsidRPr="00206ACB">
        <w:t>instruction</w:t>
      </w:r>
      <w:r w:rsidR="00AC466E" w:rsidRPr="00206ACB">
        <w:t xml:space="preserve"> </w:t>
      </w:r>
      <w:r w:rsidRPr="00206ACB">
        <w:t>set,</w:t>
      </w:r>
      <w:r w:rsidR="00AC466E" w:rsidRPr="00206ACB">
        <w:t xml:space="preserve"> </w:t>
      </w:r>
      <w:r w:rsidRPr="00206ACB">
        <w:t>but</w:t>
      </w:r>
      <w:r w:rsidR="00AC466E" w:rsidRPr="00206ACB">
        <w:t xml:space="preserve"> </w:t>
      </w:r>
      <w:r w:rsidRPr="00206ACB">
        <w:t>for</w:t>
      </w:r>
      <w:r w:rsidR="00AC466E" w:rsidRPr="00206ACB">
        <w:t xml:space="preserve"> </w:t>
      </w:r>
      <w:r w:rsidRPr="00206ACB">
        <w:t>now</w:t>
      </w:r>
      <w:r w:rsidR="00AC466E" w:rsidRPr="00206ACB">
        <w:t xml:space="preserve"> </w:t>
      </w:r>
      <w:r w:rsidRPr="00206ACB">
        <w:t>let's</w:t>
      </w:r>
      <w:r w:rsidR="00AC466E" w:rsidRPr="00206ACB">
        <w:t xml:space="preserve"> </w:t>
      </w:r>
      <w:r w:rsidRPr="00206ACB">
        <w:t>assume</w:t>
      </w:r>
      <w:r w:rsidR="00AC466E" w:rsidRPr="00206ACB">
        <w:t xml:space="preserve"> </w:t>
      </w:r>
      <w:r w:rsidRPr="00206ACB">
        <w:t>that</w:t>
      </w:r>
      <w:r w:rsidR="00AC466E" w:rsidRPr="00206ACB">
        <w:t xml:space="preserve"> </w:t>
      </w:r>
      <w:r w:rsidRPr="00206ACB">
        <w:t>the</w:t>
      </w:r>
      <w:r w:rsidR="00AC466E" w:rsidRPr="00206ACB">
        <w:t xml:space="preserve"> </w:t>
      </w:r>
      <w:r w:rsidRPr="00206ACB">
        <w:t>instructions</w:t>
      </w:r>
      <w:r w:rsidR="00AC466E" w:rsidRPr="00206ACB">
        <w:t xml:space="preserve"> </w:t>
      </w:r>
      <w:r w:rsidRPr="00206ACB">
        <w:t>in</w:t>
      </w:r>
      <w:r w:rsidR="00AC466E" w:rsidRPr="00206ACB">
        <w:t xml:space="preserve"> </w:t>
      </w:r>
      <w:r w:rsidRPr="00206ACB">
        <w:t>the</w:t>
      </w:r>
      <w:r w:rsidR="00AC466E" w:rsidRPr="00206ACB">
        <w:t xml:space="preserve"> </w:t>
      </w:r>
      <w:r w:rsidRPr="00206ACB">
        <w:t>instruction</w:t>
      </w:r>
      <w:r w:rsidR="00AC466E" w:rsidRPr="00206ACB">
        <w:t xml:space="preserve"> </w:t>
      </w:r>
      <w:r w:rsidRPr="00206ACB">
        <w:t>set</w:t>
      </w:r>
      <w:r w:rsidR="00AC466E" w:rsidRPr="00206ACB">
        <w:t xml:space="preserve"> </w:t>
      </w:r>
      <w:r w:rsidRPr="00206ACB">
        <w:t>are</w:t>
      </w:r>
      <w:r w:rsidR="00AC466E" w:rsidRPr="00206ACB">
        <w:t xml:space="preserve"> </w:t>
      </w:r>
      <w:r w:rsidRPr="00206ACB">
        <w:t>represented</w:t>
      </w:r>
      <w:r w:rsidR="00AC466E" w:rsidRPr="00206ACB">
        <w:t xml:space="preserve"> </w:t>
      </w:r>
      <w:r w:rsidRPr="00206ACB">
        <w:t>by</w:t>
      </w:r>
      <w:r w:rsidR="00AC466E" w:rsidRPr="00206ACB">
        <w:t xml:space="preserve"> </w:t>
      </w:r>
      <w:r w:rsidRPr="00206ACB">
        <w:t>numbers.</w:t>
      </w:r>
      <w:r w:rsidR="00AC466E" w:rsidRPr="00206ACB">
        <w:t xml:space="preserve"> </w:t>
      </w:r>
      <w:r w:rsidRPr="00206ACB">
        <w:t>So,</w:t>
      </w:r>
      <w:r w:rsidR="00AC466E" w:rsidRPr="00206ACB">
        <w:t xml:space="preserve"> </w:t>
      </w:r>
      <w:r w:rsidRPr="00206ACB">
        <w:t>a</w:t>
      </w:r>
      <w:r w:rsidR="00AC466E" w:rsidRPr="00206ACB">
        <w:t xml:space="preserve"> </w:t>
      </w:r>
      <w:r w:rsidRPr="00206ACB">
        <w:t>program</w:t>
      </w:r>
      <w:r w:rsidR="00AC466E" w:rsidRPr="00206ACB">
        <w:t xml:space="preserve"> </w:t>
      </w:r>
      <w:r w:rsidRPr="00206ACB">
        <w:t>is</w:t>
      </w:r>
      <w:r w:rsidR="00AC466E" w:rsidRPr="00206ACB">
        <w:t xml:space="preserve"> </w:t>
      </w:r>
      <w:r w:rsidRPr="00206ACB">
        <w:t>just</w:t>
      </w:r>
      <w:r w:rsidR="00AC466E" w:rsidRPr="00206ACB">
        <w:t xml:space="preserve"> </w:t>
      </w:r>
      <w:r w:rsidRPr="00206ACB">
        <w:t>a</w:t>
      </w:r>
      <w:r w:rsidR="00AC466E" w:rsidRPr="00206ACB">
        <w:t xml:space="preserve"> </w:t>
      </w:r>
      <w:r w:rsidRPr="00206ACB">
        <w:t>list</w:t>
      </w:r>
      <w:r w:rsidR="00AC466E" w:rsidRPr="00206ACB">
        <w:t xml:space="preserve"> </w:t>
      </w:r>
      <w:r w:rsidRPr="00206ACB">
        <w:t>of</w:t>
      </w:r>
      <w:r w:rsidR="00AC466E" w:rsidRPr="00206ACB">
        <w:t xml:space="preserve"> </w:t>
      </w:r>
      <w:r w:rsidRPr="00206ACB">
        <w:t>numbers,</w:t>
      </w:r>
      <w:r w:rsidR="00AC466E" w:rsidRPr="00206ACB">
        <w:t xml:space="preserve"> </w:t>
      </w:r>
      <w:r w:rsidRPr="00206ACB">
        <w:t>each</w:t>
      </w:r>
      <w:r w:rsidR="00AC466E" w:rsidRPr="00206ACB">
        <w:t xml:space="preserve"> </w:t>
      </w:r>
      <w:r w:rsidRPr="00206ACB">
        <w:t>one</w:t>
      </w:r>
      <w:r w:rsidR="00AC466E" w:rsidRPr="00206ACB">
        <w:t xml:space="preserve"> </w:t>
      </w:r>
      <w:r w:rsidRPr="00206ACB">
        <w:t>defining</w:t>
      </w:r>
      <w:r w:rsidR="00AC466E" w:rsidRPr="00206ACB">
        <w:t xml:space="preserve"> </w:t>
      </w:r>
      <w:r w:rsidRPr="00206ACB">
        <w:t>a</w:t>
      </w:r>
      <w:r w:rsidR="00AC466E" w:rsidRPr="00206ACB">
        <w:t xml:space="preserve"> </w:t>
      </w:r>
      <w:r w:rsidRPr="00206ACB">
        <w:t>certain</w:t>
      </w:r>
      <w:r w:rsidR="00AC466E" w:rsidRPr="00206ACB">
        <w:t xml:space="preserve"> </w:t>
      </w:r>
      <w:r w:rsidRPr="00206ACB">
        <w:t>action</w:t>
      </w:r>
      <w:r w:rsidR="00AC466E" w:rsidRPr="00206ACB">
        <w:t xml:space="preserve"> </w:t>
      </w:r>
      <w:r w:rsidRPr="00206ACB">
        <w:t>to</w:t>
      </w:r>
      <w:r w:rsidR="00AC466E" w:rsidRPr="00206ACB">
        <w:t xml:space="preserve"> </w:t>
      </w:r>
      <w:r w:rsidRPr="00206ACB">
        <w:t>perform.</w:t>
      </w:r>
      <w:r w:rsidR="00AC466E" w:rsidRPr="00206ACB">
        <w:t xml:space="preserve"> </w:t>
      </w:r>
      <w:r w:rsidRPr="00206ACB">
        <w:t>Here's</w:t>
      </w:r>
      <w:r w:rsidR="00AC466E" w:rsidRPr="00206ACB">
        <w:t xml:space="preserve"> </w:t>
      </w:r>
      <w:r w:rsidRPr="00206ACB">
        <w:t>a</w:t>
      </w:r>
      <w:r w:rsidR="00AC466E" w:rsidRPr="00206ACB">
        <w:t xml:space="preserve"> </w:t>
      </w:r>
      <w:r w:rsidRPr="00206ACB">
        <w:t>hypothetical</w:t>
      </w:r>
      <w:r w:rsidR="00AC466E" w:rsidRPr="00206ACB">
        <w:t xml:space="preserve"> </w:t>
      </w:r>
      <w:r w:rsidRPr="00206ACB">
        <w:t>example</w:t>
      </w:r>
      <w:r w:rsidR="00AC466E" w:rsidRPr="00206ACB">
        <w:t xml:space="preserve"> </w:t>
      </w:r>
      <w:r w:rsidRPr="00206ACB">
        <w:t>instruction</w:t>
      </w:r>
      <w:r w:rsidR="00AC466E" w:rsidRPr="00206ACB">
        <w:t xml:space="preserve"> </w:t>
      </w:r>
      <w:r w:rsidRPr="00206ACB">
        <w:t>set:</w:t>
      </w:r>
    </w:p>
    <w:p w14:paraId="10FD1C81" w14:textId="046DD52D" w:rsidR="008F3E8D" w:rsidRPr="00206ACB" w:rsidRDefault="008F3E8D" w:rsidP="009944E9">
      <w:pPr>
        <w:pStyle w:val="ListParagraph"/>
        <w:numPr>
          <w:ilvl w:val="0"/>
          <w:numId w:val="1"/>
        </w:numPr>
        <w:rPr>
          <w:rFonts w:eastAsia="Times New Roman" w:cstheme="minorHAnsi"/>
          <w:color w:val="111111"/>
          <w:kern w:val="0"/>
          <w:szCs w:val="26"/>
          <w:lang w:eastAsia="ja-JP"/>
        </w:rPr>
      </w:pPr>
      <w:r w:rsidRPr="00206ACB">
        <w:rPr>
          <w:rFonts w:eastAsia="Times New Roman" w:cstheme="minorHAnsi"/>
          <w:color w:val="111111"/>
          <w:kern w:val="0"/>
          <w:szCs w:val="26"/>
          <w:lang w:eastAsia="ja-JP"/>
        </w:rPr>
        <w:t>1:</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move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forward</w:t>
      </w:r>
    </w:p>
    <w:p w14:paraId="593B3B02" w14:textId="22101148" w:rsidR="008F3E8D" w:rsidRPr="00206ACB" w:rsidRDefault="008F3E8D" w:rsidP="009944E9">
      <w:pPr>
        <w:pStyle w:val="ListParagraph"/>
        <w:numPr>
          <w:ilvl w:val="0"/>
          <w:numId w:val="1"/>
        </w:numPr>
        <w:rPr>
          <w:rFonts w:eastAsia="Times New Roman" w:cstheme="minorHAnsi"/>
          <w:color w:val="111111"/>
          <w:kern w:val="0"/>
          <w:szCs w:val="26"/>
          <w:lang w:eastAsia="ja-JP"/>
        </w:rPr>
      </w:pPr>
      <w:r w:rsidRPr="00206ACB">
        <w:rPr>
          <w:rFonts w:eastAsia="Times New Roman" w:cstheme="minorHAnsi"/>
          <w:color w:val="111111"/>
          <w:kern w:val="0"/>
          <w:szCs w:val="26"/>
          <w:lang w:eastAsia="ja-JP"/>
        </w:rPr>
        <w:t>2:</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turn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left</w:t>
      </w:r>
    </w:p>
    <w:p w14:paraId="505393C4" w14:textId="5F278204" w:rsidR="008F3E8D" w:rsidRPr="00206ACB" w:rsidRDefault="008F3E8D" w:rsidP="009944E9">
      <w:pPr>
        <w:pStyle w:val="ListParagraph"/>
        <w:numPr>
          <w:ilvl w:val="0"/>
          <w:numId w:val="1"/>
        </w:numPr>
        <w:rPr>
          <w:rFonts w:eastAsia="Times New Roman" w:cstheme="minorHAnsi"/>
          <w:color w:val="111111"/>
          <w:kern w:val="0"/>
          <w:szCs w:val="26"/>
          <w:lang w:eastAsia="ja-JP"/>
        </w:rPr>
      </w:pPr>
      <w:r w:rsidRPr="00206ACB">
        <w:rPr>
          <w:rFonts w:eastAsia="Times New Roman" w:cstheme="minorHAnsi"/>
          <w:color w:val="111111"/>
          <w:kern w:val="0"/>
          <w:szCs w:val="26"/>
          <w:lang w:eastAsia="ja-JP"/>
        </w:rPr>
        <w:t>3:</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turn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right</w:t>
      </w:r>
    </w:p>
    <w:p w14:paraId="247AE0A8" w14:textId="4F33E098" w:rsidR="008F3E8D" w:rsidRPr="00206ACB" w:rsidRDefault="008F3E8D" w:rsidP="007335AE">
      <w:r w:rsidRPr="00206ACB">
        <w:t>A</w:t>
      </w:r>
      <w:r w:rsidR="00AC466E" w:rsidRPr="00206ACB">
        <w:t xml:space="preserve"> </w:t>
      </w:r>
      <w:r w:rsidRPr="00206ACB">
        <w:t>program</w:t>
      </w:r>
      <w:r w:rsidR="00AC466E" w:rsidRPr="00206ACB">
        <w:t xml:space="preserve"> </w:t>
      </w:r>
      <w:r w:rsidRPr="00206ACB">
        <w:t>running</w:t>
      </w:r>
      <w:r w:rsidR="00AC466E" w:rsidRPr="00206ACB">
        <w:t xml:space="preserve"> </w:t>
      </w:r>
      <w:r w:rsidRPr="00206ACB">
        <w:t>on</w:t>
      </w:r>
      <w:r w:rsidR="00AC466E" w:rsidRPr="00206ACB">
        <w:t xml:space="preserve"> </w:t>
      </w:r>
      <w:r w:rsidRPr="00206ACB">
        <w:t>a</w:t>
      </w:r>
      <w:r w:rsidR="00AC466E" w:rsidRPr="00206ACB">
        <w:t xml:space="preserve"> </w:t>
      </w:r>
      <w:r w:rsidRPr="00206ACB">
        <w:t>computer</w:t>
      </w:r>
      <w:r w:rsidR="00AC466E" w:rsidRPr="00206ACB">
        <w:t xml:space="preserve"> </w:t>
      </w:r>
      <w:r w:rsidRPr="00206ACB">
        <w:t>with</w:t>
      </w:r>
      <w:r w:rsidR="00AC466E" w:rsidRPr="00206ACB">
        <w:t xml:space="preserve"> </w:t>
      </w:r>
      <w:r w:rsidRPr="00206ACB">
        <w:t>this</w:t>
      </w:r>
      <w:r w:rsidR="00AC466E" w:rsidRPr="00206ACB">
        <w:t xml:space="preserve"> </w:t>
      </w:r>
      <w:r w:rsidRPr="00206ACB">
        <w:t>instruction</w:t>
      </w:r>
      <w:r w:rsidR="00AC466E" w:rsidRPr="00206ACB">
        <w:t xml:space="preserve"> </w:t>
      </w:r>
      <w:r w:rsidRPr="00206ACB">
        <w:t>set</w:t>
      </w:r>
      <w:r w:rsidR="00AC466E" w:rsidRPr="00206ACB">
        <w:t xml:space="preserve"> </w:t>
      </w:r>
      <w:r w:rsidRPr="00206ACB">
        <w:t>that</w:t>
      </w:r>
      <w:r w:rsidR="00AC466E" w:rsidRPr="00206ACB">
        <w:t xml:space="preserve"> </w:t>
      </w:r>
      <w:r w:rsidRPr="00206ACB">
        <w:t>moves</w:t>
      </w:r>
      <w:r w:rsidR="00AC466E" w:rsidRPr="00206ACB">
        <w:t xml:space="preserve"> </w:t>
      </w:r>
      <w:r w:rsidRPr="00206ACB">
        <w:t>forward</w:t>
      </w:r>
      <w:r w:rsidR="00AC466E" w:rsidRPr="00206ACB">
        <w:t xml:space="preserve"> </w:t>
      </w:r>
      <w:r w:rsidRPr="00206ACB">
        <w:t>three</w:t>
      </w:r>
      <w:r w:rsidR="00AC466E" w:rsidRPr="00206ACB">
        <w:t xml:space="preserve"> </w:t>
      </w:r>
      <w:r w:rsidRPr="00206ACB">
        <w:t>times,</w:t>
      </w:r>
      <w:r w:rsidR="00AC466E" w:rsidRPr="00206ACB">
        <w:t xml:space="preserve"> </w:t>
      </w:r>
      <w:r w:rsidRPr="00206ACB">
        <w:t>turns</w:t>
      </w:r>
      <w:r w:rsidR="00AC466E" w:rsidRPr="00206ACB">
        <w:t xml:space="preserve"> </w:t>
      </w:r>
      <w:r w:rsidRPr="00206ACB">
        <w:t>right,</w:t>
      </w:r>
      <w:r w:rsidR="00AC466E" w:rsidRPr="00206ACB">
        <w:t xml:space="preserve"> </w:t>
      </w:r>
      <w:r w:rsidRPr="00206ACB">
        <w:t>moves</w:t>
      </w:r>
      <w:r w:rsidR="00AC466E" w:rsidRPr="00206ACB">
        <w:t xml:space="preserve"> </w:t>
      </w:r>
      <w:r w:rsidRPr="00206ACB">
        <w:t>forward</w:t>
      </w:r>
      <w:r w:rsidR="00AC466E" w:rsidRPr="00206ACB">
        <w:t xml:space="preserve"> </w:t>
      </w:r>
      <w:r w:rsidRPr="00206ACB">
        <w:t>twice,</w:t>
      </w:r>
      <w:r w:rsidR="00AC466E" w:rsidRPr="00206ACB">
        <w:t xml:space="preserve"> </w:t>
      </w:r>
      <w:r w:rsidRPr="00206ACB">
        <w:t>turns</w:t>
      </w:r>
      <w:r w:rsidR="00AC466E" w:rsidRPr="00206ACB">
        <w:t xml:space="preserve"> </w:t>
      </w:r>
      <w:r w:rsidRPr="00206ACB">
        <w:t>left,</w:t>
      </w:r>
      <w:r w:rsidR="00AC466E" w:rsidRPr="00206ACB">
        <w:t xml:space="preserve"> </w:t>
      </w:r>
      <w:r w:rsidRPr="00206ACB">
        <w:t>and</w:t>
      </w:r>
      <w:r w:rsidR="00AC466E" w:rsidRPr="00206ACB">
        <w:t xml:space="preserve"> </w:t>
      </w:r>
      <w:r w:rsidRPr="00206ACB">
        <w:t>moves</w:t>
      </w:r>
      <w:r w:rsidR="00AC466E" w:rsidRPr="00206ACB">
        <w:t xml:space="preserve"> </w:t>
      </w:r>
      <w:r w:rsidRPr="00206ACB">
        <w:t>forward</w:t>
      </w:r>
      <w:r w:rsidR="00AC466E" w:rsidRPr="00206ACB">
        <w:t xml:space="preserve"> </w:t>
      </w:r>
      <w:r w:rsidRPr="00206ACB">
        <w:t>four</w:t>
      </w:r>
      <w:r w:rsidR="00AC466E" w:rsidRPr="00206ACB">
        <w:t xml:space="preserve"> </w:t>
      </w:r>
      <w:r w:rsidRPr="00206ACB">
        <w:t>times</w:t>
      </w:r>
      <w:r w:rsidR="00AC466E" w:rsidRPr="00206ACB">
        <w:t xml:space="preserve"> </w:t>
      </w:r>
      <w:r w:rsidRPr="00206ACB">
        <w:t>would</w:t>
      </w:r>
      <w:r w:rsidR="00AC466E" w:rsidRPr="00206ACB">
        <w:t xml:space="preserve"> </w:t>
      </w:r>
      <w:r w:rsidRPr="00206ACB">
        <w:t>look</w:t>
      </w:r>
      <w:r w:rsidR="00AC466E" w:rsidRPr="00206ACB">
        <w:t xml:space="preserve"> </w:t>
      </w:r>
      <w:r w:rsidRPr="00206ACB">
        <w:t>like</w:t>
      </w:r>
      <w:r w:rsidR="00AC466E" w:rsidRPr="00206ACB">
        <w:t xml:space="preserve"> </w:t>
      </w:r>
      <w:r w:rsidRPr="00206ACB">
        <w:t>this:</w:t>
      </w:r>
    </w:p>
    <w:p w14:paraId="70A20ADA" w14:textId="4D324973" w:rsidR="00625326" w:rsidRPr="00206ACB" w:rsidRDefault="00625326" w:rsidP="00AE41EF">
      <w:pPr>
        <w:pStyle w:val="Quote"/>
      </w:pPr>
      <w:r w:rsidRPr="00206ACB">
        <w:t>1</w:t>
      </w:r>
      <w:r w:rsidR="00AC466E" w:rsidRPr="00206ACB">
        <w:t xml:space="preserve"> </w:t>
      </w:r>
      <w:r w:rsidRPr="00206ACB">
        <w:t>1</w:t>
      </w:r>
      <w:r w:rsidR="00AC466E" w:rsidRPr="00206ACB">
        <w:t xml:space="preserve"> </w:t>
      </w:r>
      <w:r w:rsidRPr="00206ACB">
        <w:t>1</w:t>
      </w:r>
      <w:r w:rsidR="00AC466E" w:rsidRPr="00206ACB">
        <w:t xml:space="preserve"> </w:t>
      </w:r>
      <w:r w:rsidRPr="00206ACB">
        <w:t>3</w:t>
      </w:r>
      <w:r w:rsidR="00AC466E" w:rsidRPr="00206ACB">
        <w:t xml:space="preserve"> </w:t>
      </w:r>
      <w:r w:rsidRPr="00206ACB">
        <w:t>1</w:t>
      </w:r>
      <w:r w:rsidR="00AC466E" w:rsidRPr="00206ACB">
        <w:t xml:space="preserve"> </w:t>
      </w:r>
      <w:r w:rsidRPr="00206ACB">
        <w:t>1</w:t>
      </w:r>
      <w:r w:rsidR="00AC466E" w:rsidRPr="00206ACB">
        <w:t xml:space="preserve"> </w:t>
      </w:r>
      <w:r w:rsidRPr="00206ACB">
        <w:t>2</w:t>
      </w:r>
      <w:r w:rsidR="00AC466E" w:rsidRPr="00206ACB">
        <w:t xml:space="preserve"> </w:t>
      </w:r>
      <w:r w:rsidRPr="00206ACB">
        <w:t>1</w:t>
      </w:r>
      <w:r w:rsidR="00AC466E" w:rsidRPr="00206ACB">
        <w:t xml:space="preserve"> </w:t>
      </w:r>
      <w:r w:rsidRPr="00206ACB">
        <w:t>1</w:t>
      </w:r>
      <w:r w:rsidR="00AC466E" w:rsidRPr="00206ACB">
        <w:t xml:space="preserve"> </w:t>
      </w:r>
      <w:r w:rsidRPr="00206ACB">
        <w:t>1</w:t>
      </w:r>
      <w:r w:rsidR="00AC466E" w:rsidRPr="00206ACB">
        <w:t xml:space="preserve"> </w:t>
      </w:r>
      <w:r w:rsidRPr="00206ACB">
        <w:t>1</w:t>
      </w:r>
    </w:p>
    <w:p w14:paraId="66D43D2E" w14:textId="409C2555" w:rsidR="00C00AFB" w:rsidRPr="00206ACB" w:rsidRDefault="00D70B97" w:rsidP="00E36591">
      <w:pPr>
        <w:pStyle w:val="Heading3"/>
        <w:rPr>
          <w:rFonts w:cstheme="minorHAnsi"/>
        </w:rPr>
      </w:pPr>
      <w:bookmarkStart w:id="14" w:name="_Toc168434189"/>
      <w:bookmarkStart w:id="15" w:name="_Toc168779310"/>
      <w:r w:rsidRPr="00206ACB">
        <w:rPr>
          <w:rFonts w:cstheme="minorHAnsi"/>
        </w:rPr>
        <w:t>Working</w:t>
      </w:r>
      <w:r w:rsidR="00AC466E" w:rsidRPr="00206ACB">
        <w:rPr>
          <w:rFonts w:cstheme="minorHAnsi"/>
        </w:rPr>
        <w:t xml:space="preserve"> </w:t>
      </w:r>
      <w:r w:rsidRPr="00206ACB">
        <w:rPr>
          <w:rFonts w:cstheme="minorHAnsi"/>
        </w:rPr>
        <w:t>with</w:t>
      </w:r>
      <w:r w:rsidR="00AC466E" w:rsidRPr="00206ACB">
        <w:rPr>
          <w:rFonts w:cstheme="minorHAnsi"/>
        </w:rPr>
        <w:t xml:space="preserve"> </w:t>
      </w:r>
      <w:r w:rsidRPr="00206ACB">
        <w:rPr>
          <w:rFonts w:cstheme="minorHAnsi"/>
        </w:rPr>
        <w:t>Data</w:t>
      </w:r>
      <w:bookmarkEnd w:id="14"/>
      <w:bookmarkEnd w:id="15"/>
    </w:p>
    <w:p w14:paraId="7745B0FE" w14:textId="62A5C05C" w:rsidR="00625326" w:rsidRPr="00206ACB" w:rsidRDefault="00625326" w:rsidP="007335AE">
      <w:r w:rsidRPr="00206ACB">
        <w:t>Often</w:t>
      </w:r>
      <w:r w:rsidR="00AC466E" w:rsidRPr="00206ACB">
        <w:t xml:space="preserve"> </w:t>
      </w:r>
      <w:r w:rsidRPr="00206ACB">
        <w:t>the</w:t>
      </w:r>
      <w:r w:rsidR="00AC466E" w:rsidRPr="00206ACB">
        <w:t xml:space="preserve"> </w:t>
      </w:r>
      <w:r w:rsidRPr="00206ACB">
        <w:t>instructions</w:t>
      </w:r>
      <w:r w:rsidR="00AC466E" w:rsidRPr="00206ACB">
        <w:t xml:space="preserve"> </w:t>
      </w:r>
      <w:r w:rsidRPr="00206ACB">
        <w:t>that</w:t>
      </w:r>
      <w:r w:rsidR="00AC466E" w:rsidRPr="00206ACB">
        <w:t xml:space="preserve"> </w:t>
      </w:r>
      <w:r w:rsidRPr="00206ACB">
        <w:t>the</w:t>
      </w:r>
      <w:r w:rsidR="00AC466E" w:rsidRPr="00206ACB">
        <w:t xml:space="preserve"> </w:t>
      </w:r>
      <w:r w:rsidRPr="00206ACB">
        <w:t>computer</w:t>
      </w:r>
      <w:r w:rsidR="00AC466E" w:rsidRPr="00206ACB">
        <w:t xml:space="preserve"> </w:t>
      </w:r>
      <w:r w:rsidRPr="00206ACB">
        <w:t>needs</w:t>
      </w:r>
      <w:r w:rsidR="00AC466E" w:rsidRPr="00206ACB">
        <w:t xml:space="preserve"> </w:t>
      </w:r>
      <w:r w:rsidRPr="00206ACB">
        <w:t>to</w:t>
      </w:r>
      <w:r w:rsidR="00AC466E" w:rsidRPr="00206ACB">
        <w:t xml:space="preserve"> </w:t>
      </w:r>
      <w:r w:rsidRPr="00206ACB">
        <w:t>execute</w:t>
      </w:r>
      <w:r w:rsidR="00AC466E" w:rsidRPr="00206ACB">
        <w:t xml:space="preserve"> </w:t>
      </w:r>
      <w:r w:rsidRPr="00206ACB">
        <w:t>take</w:t>
      </w:r>
      <w:r w:rsidR="00AC466E" w:rsidRPr="00206ACB">
        <w:t xml:space="preserve"> </w:t>
      </w:r>
      <w:r w:rsidRPr="00206ACB">
        <w:t>some</w:t>
      </w:r>
      <w:r w:rsidR="00AC466E" w:rsidRPr="00206ACB">
        <w:t xml:space="preserve"> </w:t>
      </w:r>
      <w:r w:rsidRPr="00206ACB">
        <w:t>form</w:t>
      </w:r>
      <w:r w:rsidR="00AC466E" w:rsidRPr="00206ACB">
        <w:t xml:space="preserve"> </w:t>
      </w:r>
      <w:r w:rsidRPr="00206ACB">
        <w:t>of</w:t>
      </w:r>
      <w:r w:rsidR="00AC466E" w:rsidRPr="00206ACB">
        <w:t xml:space="preserve"> </w:t>
      </w:r>
      <w:r w:rsidRPr="00206ACB">
        <w:t>data</w:t>
      </w:r>
      <w:r w:rsidR="00AC466E" w:rsidRPr="00206ACB">
        <w:t xml:space="preserve"> </w:t>
      </w:r>
      <w:r w:rsidRPr="00206ACB">
        <w:t>as</w:t>
      </w:r>
      <w:r w:rsidR="00AC466E" w:rsidRPr="00206ACB">
        <w:t xml:space="preserve"> </w:t>
      </w:r>
      <w:r w:rsidRPr="00206ACB">
        <w:t>well.</w:t>
      </w:r>
      <w:r w:rsidR="00AC466E" w:rsidRPr="00206ACB">
        <w:t xml:space="preserve"> </w:t>
      </w:r>
      <w:r w:rsidRPr="00206ACB">
        <w:t>A</w:t>
      </w:r>
      <w:r w:rsidR="00AC466E" w:rsidRPr="00206ACB">
        <w:t xml:space="preserve"> </w:t>
      </w:r>
      <w:r w:rsidRPr="00206ACB">
        <w:t>common</w:t>
      </w:r>
      <w:r w:rsidR="00AC466E" w:rsidRPr="00206ACB">
        <w:t xml:space="preserve"> </w:t>
      </w:r>
      <w:r w:rsidRPr="00206ACB">
        <w:t>thing</w:t>
      </w:r>
      <w:r w:rsidR="00AC466E" w:rsidRPr="00206ACB">
        <w:t xml:space="preserve"> </w:t>
      </w:r>
      <w:r w:rsidRPr="00206ACB">
        <w:t>that</w:t>
      </w:r>
      <w:r w:rsidR="00AC466E" w:rsidRPr="00206ACB">
        <w:t xml:space="preserve"> </w:t>
      </w:r>
      <w:r w:rsidRPr="00206ACB">
        <w:t>computers</w:t>
      </w:r>
      <w:r w:rsidR="00AC466E" w:rsidRPr="00206ACB">
        <w:t xml:space="preserve"> </w:t>
      </w:r>
      <w:r w:rsidRPr="00206ACB">
        <w:t>do</w:t>
      </w:r>
      <w:r w:rsidR="00AC466E" w:rsidRPr="00206ACB">
        <w:t xml:space="preserve"> </w:t>
      </w:r>
      <w:r w:rsidRPr="00206ACB">
        <w:t>is</w:t>
      </w:r>
      <w:r w:rsidR="00AC466E" w:rsidRPr="00206ACB">
        <w:t xml:space="preserve"> </w:t>
      </w:r>
      <w:r w:rsidRPr="00206ACB">
        <w:t>add</w:t>
      </w:r>
      <w:r w:rsidR="00AC466E" w:rsidRPr="00206ACB">
        <w:t xml:space="preserve"> </w:t>
      </w:r>
      <w:r w:rsidRPr="00206ACB">
        <w:t>numbers</w:t>
      </w:r>
      <w:r w:rsidR="00AC466E" w:rsidRPr="00206ACB">
        <w:t xml:space="preserve"> </w:t>
      </w:r>
      <w:r w:rsidRPr="00206ACB">
        <w:t>together;</w:t>
      </w:r>
      <w:r w:rsidR="00AC466E" w:rsidRPr="00206ACB">
        <w:t xml:space="preserve"> </w:t>
      </w:r>
      <w:r w:rsidRPr="00206ACB">
        <w:t>it</w:t>
      </w:r>
      <w:r w:rsidR="00AC466E" w:rsidRPr="00206ACB">
        <w:t xml:space="preserve"> </w:t>
      </w:r>
      <w:r w:rsidRPr="00206ACB">
        <w:t>is</w:t>
      </w:r>
      <w:r w:rsidR="00AC466E" w:rsidRPr="00206ACB">
        <w:t xml:space="preserve"> </w:t>
      </w:r>
      <w:r w:rsidRPr="00206ACB">
        <w:t>much</w:t>
      </w:r>
      <w:r w:rsidR="00AC466E" w:rsidRPr="00206ACB">
        <w:t xml:space="preserve"> </w:t>
      </w:r>
      <w:r w:rsidRPr="00206ACB">
        <w:t>simpler</w:t>
      </w:r>
      <w:r w:rsidR="00AC466E" w:rsidRPr="00206ACB">
        <w:t xml:space="preserve"> </w:t>
      </w:r>
      <w:r w:rsidRPr="00206ACB">
        <w:t>to</w:t>
      </w:r>
      <w:r w:rsidR="00AC466E" w:rsidRPr="00206ACB">
        <w:t xml:space="preserve"> </w:t>
      </w:r>
      <w:r w:rsidRPr="00206ACB">
        <w:t>have</w:t>
      </w:r>
      <w:r w:rsidR="00AC466E" w:rsidRPr="00206ACB">
        <w:t xml:space="preserve"> </w:t>
      </w:r>
      <w:r w:rsidRPr="00206ACB">
        <w:t>one</w:t>
      </w:r>
      <w:r w:rsidR="00AC466E" w:rsidRPr="00206ACB">
        <w:t xml:space="preserve"> </w:t>
      </w:r>
      <w:r w:rsidRPr="00206ACB">
        <w:t>instruction</w:t>
      </w:r>
      <w:r w:rsidR="00AC466E" w:rsidRPr="00206ACB">
        <w:t xml:space="preserve"> </w:t>
      </w:r>
      <w:r w:rsidRPr="00206ACB">
        <w:t>that</w:t>
      </w:r>
      <w:r w:rsidR="00AC466E" w:rsidRPr="00206ACB">
        <w:t xml:space="preserve"> </w:t>
      </w:r>
      <w:r w:rsidRPr="00206ACB">
        <w:t>adds</w:t>
      </w:r>
      <w:r w:rsidR="00AC466E" w:rsidRPr="00206ACB">
        <w:t xml:space="preserve"> </w:t>
      </w:r>
      <w:r w:rsidRPr="00206ACB">
        <w:t>rather</w:t>
      </w:r>
      <w:r w:rsidR="00AC466E" w:rsidRPr="00206ACB">
        <w:t xml:space="preserve"> </w:t>
      </w:r>
      <w:r w:rsidRPr="00206ACB">
        <w:t>than</w:t>
      </w:r>
      <w:r w:rsidR="00AC466E" w:rsidRPr="00206ACB">
        <w:t xml:space="preserve"> </w:t>
      </w:r>
      <w:r w:rsidRPr="00206ACB">
        <w:t>a</w:t>
      </w:r>
      <w:r w:rsidR="00AC466E" w:rsidRPr="00206ACB">
        <w:t xml:space="preserve"> </w:t>
      </w:r>
      <w:r w:rsidRPr="00206ACB">
        <w:t>whole</w:t>
      </w:r>
      <w:r w:rsidR="00AC466E" w:rsidRPr="00206ACB">
        <w:t xml:space="preserve"> </w:t>
      </w:r>
      <w:r w:rsidRPr="00206ACB">
        <w:t>set</w:t>
      </w:r>
      <w:r w:rsidR="00AC466E" w:rsidRPr="00206ACB">
        <w:t xml:space="preserve"> </w:t>
      </w:r>
      <w:r w:rsidRPr="00206ACB">
        <w:t>of</w:t>
      </w:r>
      <w:r w:rsidR="00AC466E" w:rsidRPr="00206ACB">
        <w:t xml:space="preserve"> </w:t>
      </w:r>
      <w:r w:rsidRPr="00206ACB">
        <w:t>instructions</w:t>
      </w:r>
      <w:r w:rsidR="00AC466E" w:rsidRPr="00206ACB">
        <w:t xml:space="preserve"> </w:t>
      </w:r>
      <w:r w:rsidRPr="00206ACB">
        <w:t>like</w:t>
      </w:r>
      <w:r w:rsidR="00AC466E" w:rsidRPr="00206ACB">
        <w:t xml:space="preserve"> </w:t>
      </w:r>
      <w:r w:rsidRPr="00206ACB">
        <w:t>this:</w:t>
      </w:r>
    </w:p>
    <w:p w14:paraId="47A40725" w14:textId="731F5039" w:rsidR="00625326" w:rsidRPr="00206ACB" w:rsidRDefault="00625326">
      <w:pPr>
        <w:pStyle w:val="ListParagraph"/>
        <w:numPr>
          <w:ilvl w:val="0"/>
          <w:numId w:val="2"/>
        </w:numPr>
        <w:rPr>
          <w:rFonts w:cstheme="minorHAnsi"/>
          <w:szCs w:val="26"/>
        </w:rPr>
      </w:pPr>
      <w:r w:rsidRPr="00206ACB">
        <w:rPr>
          <w:rFonts w:cstheme="minorHAnsi"/>
          <w:szCs w:val="26"/>
        </w:rPr>
        <w:t>1:</w:t>
      </w:r>
      <w:r w:rsidR="00AC466E" w:rsidRPr="00206ACB">
        <w:rPr>
          <w:rFonts w:cstheme="minorHAnsi"/>
          <w:szCs w:val="26"/>
        </w:rPr>
        <w:t xml:space="preserve"> </w:t>
      </w:r>
      <w:r w:rsidRPr="00206ACB">
        <w:rPr>
          <w:rFonts w:cstheme="minorHAnsi"/>
          <w:szCs w:val="26"/>
        </w:rPr>
        <w:t>add</w:t>
      </w:r>
      <w:r w:rsidR="00AC466E" w:rsidRPr="00206ACB">
        <w:rPr>
          <w:rFonts w:cstheme="minorHAnsi"/>
          <w:szCs w:val="26"/>
        </w:rPr>
        <w:t xml:space="preserve"> </w:t>
      </w:r>
      <w:r w:rsidRPr="00206ACB">
        <w:rPr>
          <w:rFonts w:cstheme="minorHAnsi"/>
          <w:szCs w:val="26"/>
        </w:rPr>
        <w:t>1</w:t>
      </w:r>
    </w:p>
    <w:p w14:paraId="7AB2EE7B" w14:textId="11E5D15C" w:rsidR="00625326" w:rsidRPr="00206ACB" w:rsidRDefault="00625326">
      <w:pPr>
        <w:pStyle w:val="ListParagraph"/>
        <w:numPr>
          <w:ilvl w:val="0"/>
          <w:numId w:val="2"/>
        </w:numPr>
        <w:rPr>
          <w:rFonts w:cstheme="minorHAnsi"/>
          <w:szCs w:val="26"/>
        </w:rPr>
      </w:pPr>
      <w:r w:rsidRPr="00206ACB">
        <w:rPr>
          <w:rFonts w:cstheme="minorHAnsi"/>
          <w:szCs w:val="26"/>
        </w:rPr>
        <w:t>2:</w:t>
      </w:r>
      <w:r w:rsidR="00AC466E" w:rsidRPr="00206ACB">
        <w:rPr>
          <w:rFonts w:cstheme="minorHAnsi"/>
          <w:szCs w:val="26"/>
        </w:rPr>
        <w:t xml:space="preserve"> </w:t>
      </w:r>
      <w:r w:rsidRPr="00206ACB">
        <w:rPr>
          <w:rFonts w:cstheme="minorHAnsi"/>
          <w:szCs w:val="26"/>
        </w:rPr>
        <w:t>add</w:t>
      </w:r>
      <w:r w:rsidR="00AC466E" w:rsidRPr="00206ACB">
        <w:rPr>
          <w:rFonts w:cstheme="minorHAnsi"/>
          <w:szCs w:val="26"/>
        </w:rPr>
        <w:t xml:space="preserve"> </w:t>
      </w:r>
      <w:r w:rsidRPr="00206ACB">
        <w:rPr>
          <w:rFonts w:cstheme="minorHAnsi"/>
          <w:szCs w:val="26"/>
        </w:rPr>
        <w:t>2</w:t>
      </w:r>
    </w:p>
    <w:p w14:paraId="3D73CEEF" w14:textId="5D484A20" w:rsidR="00625326" w:rsidRPr="00206ACB" w:rsidRDefault="00625326">
      <w:pPr>
        <w:pStyle w:val="ListParagraph"/>
        <w:numPr>
          <w:ilvl w:val="0"/>
          <w:numId w:val="2"/>
        </w:numPr>
        <w:rPr>
          <w:rFonts w:cstheme="minorHAnsi"/>
          <w:szCs w:val="26"/>
        </w:rPr>
      </w:pPr>
      <w:r w:rsidRPr="00206ACB">
        <w:rPr>
          <w:rFonts w:cstheme="minorHAnsi"/>
          <w:szCs w:val="26"/>
        </w:rPr>
        <w:t>3:</w:t>
      </w:r>
      <w:r w:rsidR="00AC466E" w:rsidRPr="00206ACB">
        <w:rPr>
          <w:rFonts w:cstheme="minorHAnsi"/>
          <w:szCs w:val="26"/>
        </w:rPr>
        <w:t xml:space="preserve"> </w:t>
      </w:r>
      <w:r w:rsidRPr="00206ACB">
        <w:rPr>
          <w:rFonts w:cstheme="minorHAnsi"/>
          <w:szCs w:val="26"/>
        </w:rPr>
        <w:t>add</w:t>
      </w:r>
      <w:r w:rsidR="00AC466E" w:rsidRPr="00206ACB">
        <w:rPr>
          <w:rFonts w:cstheme="minorHAnsi"/>
          <w:szCs w:val="26"/>
        </w:rPr>
        <w:t xml:space="preserve"> </w:t>
      </w:r>
      <w:r w:rsidRPr="00206ACB">
        <w:rPr>
          <w:rFonts w:cstheme="minorHAnsi"/>
          <w:szCs w:val="26"/>
        </w:rPr>
        <w:t>3</w:t>
      </w:r>
    </w:p>
    <w:p w14:paraId="1ED6702E" w14:textId="1CF62921" w:rsidR="00625326" w:rsidRPr="00206ACB" w:rsidRDefault="00625326">
      <w:pPr>
        <w:pStyle w:val="ListParagraph"/>
        <w:numPr>
          <w:ilvl w:val="0"/>
          <w:numId w:val="2"/>
        </w:numPr>
        <w:rPr>
          <w:rFonts w:cstheme="minorHAnsi"/>
          <w:szCs w:val="26"/>
        </w:rPr>
      </w:pPr>
      <w:r w:rsidRPr="00206ACB">
        <w:rPr>
          <w:rFonts w:cstheme="minorHAnsi"/>
          <w:szCs w:val="26"/>
        </w:rPr>
        <w:t>4:</w:t>
      </w:r>
      <w:r w:rsidR="00AC466E" w:rsidRPr="00206ACB">
        <w:rPr>
          <w:rFonts w:cstheme="minorHAnsi"/>
          <w:szCs w:val="26"/>
        </w:rPr>
        <w:t xml:space="preserve"> </w:t>
      </w:r>
      <w:r w:rsidRPr="00206ACB">
        <w:rPr>
          <w:rFonts w:cstheme="minorHAnsi"/>
          <w:szCs w:val="26"/>
        </w:rPr>
        <w:t>add</w:t>
      </w:r>
      <w:r w:rsidR="00AC466E" w:rsidRPr="00206ACB">
        <w:rPr>
          <w:rFonts w:cstheme="minorHAnsi"/>
          <w:szCs w:val="26"/>
        </w:rPr>
        <w:t xml:space="preserve"> </w:t>
      </w:r>
      <w:r w:rsidRPr="00206ACB">
        <w:rPr>
          <w:rFonts w:cstheme="minorHAnsi"/>
          <w:szCs w:val="26"/>
        </w:rPr>
        <w:t>4</w:t>
      </w:r>
    </w:p>
    <w:p w14:paraId="75901467" w14:textId="07F79D18" w:rsidR="00625326" w:rsidRPr="00206ACB" w:rsidRDefault="00625326" w:rsidP="007335AE">
      <w:r w:rsidRPr="00206ACB">
        <w:t>Or,</w:t>
      </w:r>
      <w:r w:rsidR="00AC466E" w:rsidRPr="00206ACB">
        <w:t xml:space="preserve"> </w:t>
      </w:r>
      <w:r w:rsidRPr="00206ACB">
        <w:t>alternatively,</w:t>
      </w:r>
      <w:r w:rsidR="00AC466E" w:rsidRPr="00206ACB">
        <w:t xml:space="preserve"> </w:t>
      </w:r>
      <w:r w:rsidRPr="00206ACB">
        <w:t>a</w:t>
      </w:r>
      <w:r w:rsidR="00AC466E" w:rsidRPr="00206ACB">
        <w:t xml:space="preserve"> </w:t>
      </w:r>
      <w:r w:rsidRPr="00206ACB">
        <w:t>single</w:t>
      </w:r>
      <w:r w:rsidR="00AC466E" w:rsidRPr="00206ACB">
        <w:t xml:space="preserve"> </w:t>
      </w:r>
      <w:r w:rsidRPr="00206ACB">
        <w:t>"add</w:t>
      </w:r>
      <w:r w:rsidR="00AC466E" w:rsidRPr="00206ACB">
        <w:t xml:space="preserve"> </w:t>
      </w:r>
      <w:r w:rsidRPr="00206ACB">
        <w:t>1"</w:t>
      </w:r>
      <w:r w:rsidR="00AC466E" w:rsidRPr="00206ACB">
        <w:t xml:space="preserve"> </w:t>
      </w:r>
      <w:r w:rsidRPr="00206ACB">
        <w:t>instruction</w:t>
      </w:r>
      <w:r w:rsidR="00AC466E" w:rsidRPr="00206ACB">
        <w:t xml:space="preserve"> </w:t>
      </w:r>
      <w:r w:rsidRPr="00206ACB">
        <w:t>that</w:t>
      </w:r>
      <w:r w:rsidR="00AC466E" w:rsidRPr="00206ACB">
        <w:t xml:space="preserve"> </w:t>
      </w:r>
      <w:r w:rsidRPr="00206ACB">
        <w:t>you</w:t>
      </w:r>
      <w:r w:rsidR="00AC466E" w:rsidRPr="00206ACB">
        <w:t xml:space="preserve"> </w:t>
      </w:r>
      <w:r w:rsidRPr="00206ACB">
        <w:t>have</w:t>
      </w:r>
      <w:r w:rsidR="00AC466E" w:rsidRPr="00206ACB">
        <w:t xml:space="preserve"> </w:t>
      </w:r>
      <w:r w:rsidRPr="00206ACB">
        <w:t>to</w:t>
      </w:r>
      <w:r w:rsidR="00AC466E" w:rsidRPr="00206ACB">
        <w:t xml:space="preserve"> </w:t>
      </w:r>
      <w:r w:rsidRPr="00206ACB">
        <w:t>call</w:t>
      </w:r>
      <w:r w:rsidR="00AC466E" w:rsidRPr="00206ACB">
        <w:t xml:space="preserve"> </w:t>
      </w:r>
      <w:r w:rsidRPr="00206ACB">
        <w:t>multiple</w:t>
      </w:r>
      <w:r w:rsidR="00AC466E" w:rsidRPr="00206ACB">
        <w:t xml:space="preserve"> </w:t>
      </w:r>
      <w:r w:rsidRPr="00206ACB">
        <w:t>times,</w:t>
      </w:r>
      <w:r w:rsidR="00AC466E" w:rsidRPr="00206ACB">
        <w:t xml:space="preserve"> </w:t>
      </w:r>
      <w:r w:rsidRPr="00206ACB">
        <w:t>which</w:t>
      </w:r>
      <w:r w:rsidR="00AC466E" w:rsidRPr="00206ACB">
        <w:t xml:space="preserve"> </w:t>
      </w:r>
      <w:r w:rsidRPr="00206ACB">
        <w:t>would</w:t>
      </w:r>
      <w:r w:rsidR="00AC466E" w:rsidRPr="00206ACB">
        <w:t xml:space="preserve"> </w:t>
      </w:r>
      <w:r w:rsidRPr="00206ACB">
        <w:t>be</w:t>
      </w:r>
      <w:r w:rsidR="00AC466E" w:rsidRPr="00206ACB">
        <w:t xml:space="preserve"> </w:t>
      </w:r>
      <w:r w:rsidRPr="00206ACB">
        <w:t>equally</w:t>
      </w:r>
      <w:r w:rsidR="00AC466E" w:rsidRPr="00206ACB">
        <w:t xml:space="preserve"> </w:t>
      </w:r>
      <w:r w:rsidRPr="00206ACB">
        <w:t>difficult</w:t>
      </w:r>
      <w:r w:rsidR="00AC466E" w:rsidRPr="00206ACB">
        <w:t xml:space="preserve"> </w:t>
      </w:r>
      <w:r w:rsidRPr="00206ACB">
        <w:t>to</w:t>
      </w:r>
      <w:r w:rsidR="00AC466E" w:rsidRPr="00206ACB">
        <w:t xml:space="preserve"> </w:t>
      </w:r>
      <w:r w:rsidRPr="00206ACB">
        <w:t>use.</w:t>
      </w:r>
      <w:r w:rsidR="00AC466E" w:rsidRPr="00206ACB">
        <w:t xml:space="preserve"> </w:t>
      </w:r>
      <w:r w:rsidRPr="00206ACB">
        <w:t>A</w:t>
      </w:r>
      <w:r w:rsidR="00AC466E" w:rsidRPr="00206ACB">
        <w:t xml:space="preserve"> </w:t>
      </w:r>
      <w:r w:rsidRPr="00206ACB">
        <w:t>program</w:t>
      </w:r>
      <w:r w:rsidR="00AC466E" w:rsidRPr="00206ACB">
        <w:t xml:space="preserve"> </w:t>
      </w:r>
      <w:r w:rsidRPr="00206ACB">
        <w:t>that</w:t>
      </w:r>
      <w:r w:rsidR="00AC466E" w:rsidRPr="00206ACB">
        <w:t xml:space="preserve"> </w:t>
      </w:r>
      <w:r w:rsidRPr="00206ACB">
        <w:t>adds</w:t>
      </w:r>
      <w:r w:rsidR="00AC466E" w:rsidRPr="00206ACB">
        <w:t xml:space="preserve"> </w:t>
      </w:r>
      <w:r w:rsidRPr="00206ACB">
        <w:t>1,000</w:t>
      </w:r>
      <w:r w:rsidR="00AC466E" w:rsidRPr="00206ACB">
        <w:t xml:space="preserve"> </w:t>
      </w:r>
      <w:r w:rsidRPr="00206ACB">
        <w:t>to</w:t>
      </w:r>
      <w:r w:rsidR="00AC466E" w:rsidRPr="00206ACB">
        <w:t xml:space="preserve"> </w:t>
      </w:r>
      <w:r w:rsidRPr="00206ACB">
        <w:t>a</w:t>
      </w:r>
      <w:r w:rsidR="00AC466E" w:rsidRPr="00206ACB">
        <w:t xml:space="preserve"> </w:t>
      </w:r>
      <w:r w:rsidRPr="00206ACB">
        <w:t>number</w:t>
      </w:r>
      <w:r w:rsidR="00AC466E" w:rsidRPr="00206ACB">
        <w:t xml:space="preserve"> </w:t>
      </w:r>
      <w:r w:rsidRPr="00206ACB">
        <w:t>would</w:t>
      </w:r>
      <w:r w:rsidR="00AC466E" w:rsidRPr="00206ACB">
        <w:t xml:space="preserve"> </w:t>
      </w:r>
      <w:r w:rsidRPr="00206ACB">
        <w:t>take</w:t>
      </w:r>
      <w:r w:rsidR="00AC466E" w:rsidRPr="00206ACB">
        <w:t xml:space="preserve"> </w:t>
      </w:r>
      <w:r w:rsidRPr="00206ACB">
        <w:t>1,000</w:t>
      </w:r>
      <w:r w:rsidR="00AC466E" w:rsidRPr="00206ACB">
        <w:t xml:space="preserve"> </w:t>
      </w:r>
      <w:r w:rsidRPr="00206ACB">
        <w:t>times</w:t>
      </w:r>
      <w:r w:rsidR="00AC466E" w:rsidRPr="00206ACB">
        <w:t xml:space="preserve"> </w:t>
      </w:r>
      <w:r w:rsidRPr="00206ACB">
        <w:t>as</w:t>
      </w:r>
      <w:r w:rsidR="00AC466E" w:rsidRPr="00206ACB">
        <w:t xml:space="preserve"> </w:t>
      </w:r>
      <w:r w:rsidRPr="00206ACB">
        <w:t>much</w:t>
      </w:r>
      <w:r w:rsidR="00AC466E" w:rsidRPr="00206ACB">
        <w:t xml:space="preserve"> </w:t>
      </w:r>
      <w:r w:rsidRPr="00206ACB">
        <w:t>storage</w:t>
      </w:r>
      <w:r w:rsidR="00AC466E" w:rsidRPr="00206ACB">
        <w:t xml:space="preserve"> </w:t>
      </w:r>
      <w:r w:rsidRPr="00206ACB">
        <w:t>space</w:t>
      </w:r>
      <w:r w:rsidR="00AC466E" w:rsidRPr="00206ACB">
        <w:t xml:space="preserve"> </w:t>
      </w:r>
      <w:r w:rsidRPr="00206ACB">
        <w:t>(and</w:t>
      </w:r>
      <w:r w:rsidR="00AC466E" w:rsidRPr="00206ACB">
        <w:t xml:space="preserve"> </w:t>
      </w:r>
      <w:r w:rsidRPr="00206ACB">
        <w:t>take</w:t>
      </w:r>
      <w:r w:rsidR="00AC466E" w:rsidRPr="00206ACB">
        <w:t xml:space="preserve"> </w:t>
      </w:r>
      <w:r w:rsidRPr="00206ACB">
        <w:t>1,000</w:t>
      </w:r>
      <w:r w:rsidR="00AC466E" w:rsidRPr="00206ACB">
        <w:t xml:space="preserve"> </w:t>
      </w:r>
      <w:r w:rsidRPr="00206ACB">
        <w:t>times</w:t>
      </w:r>
      <w:r w:rsidR="00AC466E" w:rsidRPr="00206ACB">
        <w:t xml:space="preserve"> </w:t>
      </w:r>
      <w:r w:rsidRPr="00206ACB">
        <w:t>as</w:t>
      </w:r>
      <w:r w:rsidR="00AC466E" w:rsidRPr="00206ACB">
        <w:t xml:space="preserve"> </w:t>
      </w:r>
      <w:r w:rsidRPr="00206ACB">
        <w:t>long</w:t>
      </w:r>
      <w:r w:rsidR="00AC466E" w:rsidRPr="00206ACB">
        <w:t xml:space="preserve"> </w:t>
      </w:r>
      <w:r w:rsidRPr="00206ACB">
        <w:t>to</w:t>
      </w:r>
      <w:r w:rsidR="00AC466E" w:rsidRPr="00206ACB">
        <w:t xml:space="preserve"> </w:t>
      </w:r>
      <w:r w:rsidRPr="00206ACB">
        <w:t>execute)</w:t>
      </w:r>
      <w:r w:rsidR="00AC466E" w:rsidRPr="00206ACB">
        <w:t xml:space="preserve"> </w:t>
      </w:r>
      <w:r w:rsidRPr="00206ACB">
        <w:t>as</w:t>
      </w:r>
      <w:r w:rsidR="00AC466E" w:rsidRPr="00206ACB">
        <w:t xml:space="preserve"> </w:t>
      </w:r>
      <w:r w:rsidRPr="00206ACB">
        <w:t>a</w:t>
      </w:r>
      <w:r w:rsidR="00AC466E" w:rsidRPr="00206ACB">
        <w:t xml:space="preserve"> </w:t>
      </w:r>
      <w:r w:rsidRPr="00206ACB">
        <w:t>program</w:t>
      </w:r>
      <w:r w:rsidR="00AC466E" w:rsidRPr="00206ACB">
        <w:t xml:space="preserve"> </w:t>
      </w:r>
      <w:r w:rsidRPr="00206ACB">
        <w:t>that</w:t>
      </w:r>
      <w:r w:rsidR="00AC466E" w:rsidRPr="00206ACB">
        <w:t xml:space="preserve"> </w:t>
      </w:r>
      <w:r w:rsidRPr="00206ACB">
        <w:t>just</w:t>
      </w:r>
      <w:r w:rsidR="00AC466E" w:rsidRPr="00206ACB">
        <w:t xml:space="preserve"> </w:t>
      </w:r>
      <w:r w:rsidRPr="00206ACB">
        <w:t>added</w:t>
      </w:r>
      <w:r w:rsidR="00AC466E" w:rsidRPr="00206ACB">
        <w:t xml:space="preserve"> </w:t>
      </w:r>
      <w:r w:rsidRPr="00206ACB">
        <w:t>1!</w:t>
      </w:r>
    </w:p>
    <w:p w14:paraId="7FEC5361" w14:textId="77777777" w:rsidR="00691547" w:rsidRDefault="00625326" w:rsidP="00691547">
      <w:r w:rsidRPr="00206ACB">
        <w:t>The</w:t>
      </w:r>
      <w:r w:rsidR="00AC466E" w:rsidRPr="00206ACB">
        <w:t xml:space="preserve"> </w:t>
      </w:r>
      <w:r w:rsidRPr="00206ACB">
        <w:t>data</w:t>
      </w:r>
      <w:r w:rsidR="00AC466E" w:rsidRPr="00206ACB">
        <w:t xml:space="preserve"> </w:t>
      </w:r>
      <w:r w:rsidRPr="00206ACB">
        <w:t>that</w:t>
      </w:r>
      <w:r w:rsidR="00AC466E" w:rsidRPr="00206ACB">
        <w:t xml:space="preserve"> </w:t>
      </w:r>
      <w:r w:rsidRPr="00206ACB">
        <w:t>goes</w:t>
      </w:r>
      <w:r w:rsidR="00AC466E" w:rsidRPr="00206ACB">
        <w:t xml:space="preserve"> </w:t>
      </w:r>
      <w:r w:rsidRPr="00206ACB">
        <w:t>with</w:t>
      </w:r>
      <w:r w:rsidR="00AC466E" w:rsidRPr="00206ACB">
        <w:t xml:space="preserve"> </w:t>
      </w:r>
      <w:r w:rsidRPr="00206ACB">
        <w:t>an</w:t>
      </w:r>
      <w:r w:rsidR="00AC466E" w:rsidRPr="00206ACB">
        <w:t xml:space="preserve"> </w:t>
      </w:r>
      <w:r w:rsidRPr="00206ACB">
        <w:t>instruction</w:t>
      </w:r>
      <w:r w:rsidR="00AC466E" w:rsidRPr="00206ACB">
        <w:t xml:space="preserve"> </w:t>
      </w:r>
      <w:r w:rsidRPr="00206ACB">
        <w:t>has</w:t>
      </w:r>
      <w:r w:rsidR="00AC466E" w:rsidRPr="00206ACB">
        <w:t xml:space="preserve"> </w:t>
      </w:r>
      <w:r w:rsidRPr="00206ACB">
        <w:t>to</w:t>
      </w:r>
      <w:r w:rsidR="00AC466E" w:rsidRPr="00206ACB">
        <w:t xml:space="preserve"> </w:t>
      </w:r>
      <w:r w:rsidRPr="00206ACB">
        <w:t>be</w:t>
      </w:r>
      <w:r w:rsidR="00AC466E" w:rsidRPr="00206ACB">
        <w:t xml:space="preserve"> </w:t>
      </w:r>
      <w:r w:rsidRPr="00206ACB">
        <w:t>part</w:t>
      </w:r>
      <w:r w:rsidR="00AC466E" w:rsidRPr="00206ACB">
        <w:t xml:space="preserve"> </w:t>
      </w:r>
      <w:r w:rsidRPr="00206ACB">
        <w:t>of</w:t>
      </w:r>
      <w:r w:rsidR="00AC466E" w:rsidRPr="00206ACB">
        <w:t xml:space="preserve"> </w:t>
      </w:r>
      <w:r w:rsidRPr="00206ACB">
        <w:t>the</w:t>
      </w:r>
      <w:r w:rsidR="00AC466E" w:rsidRPr="00206ACB">
        <w:t xml:space="preserve"> </w:t>
      </w:r>
      <w:r w:rsidRPr="00206ACB">
        <w:t>program,</w:t>
      </w:r>
      <w:r w:rsidR="00AC466E" w:rsidRPr="00206ACB">
        <w:t xml:space="preserve"> </w:t>
      </w:r>
      <w:r w:rsidRPr="00206ACB">
        <w:t>somewhere.</w:t>
      </w:r>
      <w:r w:rsidR="00AC466E" w:rsidRPr="00206ACB">
        <w:t xml:space="preserve"> </w:t>
      </w:r>
      <w:r w:rsidRPr="00206ACB">
        <w:t>Different</w:t>
      </w:r>
      <w:r w:rsidR="00AC466E" w:rsidRPr="00206ACB">
        <w:t xml:space="preserve"> </w:t>
      </w:r>
      <w:r w:rsidRPr="00206ACB">
        <w:t>programming</w:t>
      </w:r>
      <w:r w:rsidR="00AC466E" w:rsidRPr="00206ACB">
        <w:t xml:space="preserve"> </w:t>
      </w:r>
      <w:r w:rsidRPr="00206ACB">
        <w:t>languages</w:t>
      </w:r>
      <w:r w:rsidR="00AC466E" w:rsidRPr="00206ACB">
        <w:t xml:space="preserve"> </w:t>
      </w:r>
      <w:r w:rsidRPr="00206ACB">
        <w:t>take</w:t>
      </w:r>
      <w:r w:rsidR="00AC466E" w:rsidRPr="00206ACB">
        <w:t xml:space="preserve"> </w:t>
      </w:r>
      <w:r w:rsidRPr="00206ACB">
        <w:t>different</w:t>
      </w:r>
      <w:r w:rsidR="00AC466E" w:rsidRPr="00206ACB">
        <w:t xml:space="preserve"> </w:t>
      </w:r>
      <w:r w:rsidRPr="00206ACB">
        <w:t>approaches</w:t>
      </w:r>
      <w:r w:rsidR="00AC466E" w:rsidRPr="00206ACB">
        <w:t xml:space="preserve"> </w:t>
      </w:r>
      <w:r w:rsidRPr="00206ACB">
        <w:t>to</w:t>
      </w:r>
      <w:r w:rsidR="00AC466E" w:rsidRPr="00206ACB">
        <w:t xml:space="preserve"> </w:t>
      </w:r>
      <w:r w:rsidRPr="00206ACB">
        <w:t>this</w:t>
      </w:r>
      <w:r w:rsidR="00AC466E" w:rsidRPr="00206ACB">
        <w:t xml:space="preserve"> </w:t>
      </w:r>
      <w:r w:rsidRPr="00206ACB">
        <w:t>problem.</w:t>
      </w:r>
      <w:r w:rsidR="00AC466E" w:rsidRPr="00206ACB">
        <w:t xml:space="preserve"> </w:t>
      </w:r>
      <w:r w:rsidRPr="00206ACB">
        <w:t>Some</w:t>
      </w:r>
      <w:r w:rsidR="00AC466E" w:rsidRPr="00206ACB">
        <w:t xml:space="preserve"> </w:t>
      </w:r>
      <w:r w:rsidRPr="00206ACB">
        <w:t>programming</w:t>
      </w:r>
      <w:r w:rsidR="00AC466E" w:rsidRPr="00206ACB">
        <w:t xml:space="preserve"> </w:t>
      </w:r>
      <w:r w:rsidRPr="00206ACB">
        <w:t>languages</w:t>
      </w:r>
      <w:r w:rsidR="00AC466E" w:rsidRPr="00206ACB">
        <w:t xml:space="preserve"> </w:t>
      </w:r>
      <w:r w:rsidRPr="00206ACB">
        <w:t>require</w:t>
      </w:r>
      <w:r w:rsidR="00AC466E" w:rsidRPr="00206ACB">
        <w:t xml:space="preserve"> </w:t>
      </w:r>
      <w:r w:rsidRPr="00206ACB">
        <w:t>you</w:t>
      </w:r>
      <w:r w:rsidR="00AC466E" w:rsidRPr="00206ACB">
        <w:t xml:space="preserve"> </w:t>
      </w:r>
      <w:r w:rsidRPr="00206ACB">
        <w:t>to</w:t>
      </w:r>
      <w:r w:rsidR="00AC466E" w:rsidRPr="00206ACB">
        <w:t xml:space="preserve"> </w:t>
      </w:r>
      <w:r w:rsidRPr="00206ACB">
        <w:t>keep</w:t>
      </w:r>
      <w:r w:rsidR="00AC466E" w:rsidRPr="00206ACB">
        <w:t xml:space="preserve"> </w:t>
      </w:r>
      <w:r w:rsidRPr="00206ACB">
        <w:t>"code"</w:t>
      </w:r>
      <w:r w:rsidR="00AC466E" w:rsidRPr="00206ACB">
        <w:t xml:space="preserve"> </w:t>
      </w:r>
      <w:r w:rsidRPr="00206ACB">
        <w:t>(instructions)</w:t>
      </w:r>
      <w:r w:rsidR="00AC466E" w:rsidRPr="00206ACB">
        <w:t xml:space="preserve"> </w:t>
      </w:r>
      <w:r w:rsidRPr="00206ACB">
        <w:t>and</w:t>
      </w:r>
      <w:r w:rsidR="00AC466E" w:rsidRPr="00206ACB">
        <w:t xml:space="preserve"> </w:t>
      </w:r>
      <w:r w:rsidRPr="00206ACB">
        <w:t>data</w:t>
      </w:r>
      <w:r w:rsidR="00AC466E" w:rsidRPr="00206ACB">
        <w:t xml:space="preserve"> </w:t>
      </w:r>
      <w:r w:rsidRPr="00206ACB">
        <w:t>completely</w:t>
      </w:r>
      <w:r w:rsidR="00AC466E" w:rsidRPr="00206ACB">
        <w:t xml:space="preserve"> </w:t>
      </w:r>
      <w:r w:rsidRPr="00206ACB">
        <w:t>separate,</w:t>
      </w:r>
      <w:r w:rsidR="00AC466E" w:rsidRPr="00206ACB">
        <w:t xml:space="preserve"> </w:t>
      </w:r>
      <w:r w:rsidRPr="00206ACB">
        <w:t>while</w:t>
      </w:r>
      <w:r w:rsidR="00AC466E" w:rsidRPr="00206ACB">
        <w:t xml:space="preserve"> </w:t>
      </w:r>
      <w:r w:rsidRPr="00206ACB">
        <w:t>others</w:t>
      </w:r>
      <w:r w:rsidR="00AC466E" w:rsidRPr="00206ACB">
        <w:t xml:space="preserve"> </w:t>
      </w:r>
      <w:r w:rsidRPr="00206ACB">
        <w:t>combine</w:t>
      </w:r>
      <w:r w:rsidR="00AC466E" w:rsidRPr="00206ACB">
        <w:t xml:space="preserve"> </w:t>
      </w:r>
      <w:r w:rsidRPr="00206ACB">
        <w:t>the</w:t>
      </w:r>
      <w:r w:rsidR="00AC466E" w:rsidRPr="00206ACB">
        <w:t xml:space="preserve"> </w:t>
      </w:r>
      <w:r w:rsidRPr="00206ACB">
        <w:t>two.</w:t>
      </w:r>
      <w:r w:rsidR="00AC466E" w:rsidRPr="00206ACB">
        <w:t xml:space="preserve"> </w:t>
      </w:r>
      <w:r w:rsidRPr="00206ACB">
        <w:t>Each</w:t>
      </w:r>
      <w:r w:rsidR="00AC466E" w:rsidRPr="00206ACB">
        <w:t xml:space="preserve"> </w:t>
      </w:r>
      <w:r w:rsidRPr="00206ACB">
        <w:t>approach</w:t>
      </w:r>
      <w:r w:rsidR="00AC466E" w:rsidRPr="00206ACB">
        <w:t xml:space="preserve"> </w:t>
      </w:r>
      <w:r w:rsidRPr="00206ACB">
        <w:t>has</w:t>
      </w:r>
      <w:r w:rsidR="00AC466E" w:rsidRPr="00206ACB">
        <w:t xml:space="preserve"> </w:t>
      </w:r>
      <w:r w:rsidRPr="00206ACB">
        <w:t>its</w:t>
      </w:r>
      <w:r w:rsidR="00AC466E" w:rsidRPr="00206ACB">
        <w:t xml:space="preserve"> </w:t>
      </w:r>
      <w:r w:rsidRPr="00206ACB">
        <w:t>pros</w:t>
      </w:r>
      <w:r w:rsidR="00AC466E" w:rsidRPr="00206ACB">
        <w:t xml:space="preserve"> </w:t>
      </w:r>
      <w:r w:rsidRPr="00206ACB">
        <w:t>and</w:t>
      </w:r>
      <w:r w:rsidR="00AC466E" w:rsidRPr="00206ACB">
        <w:t xml:space="preserve"> </w:t>
      </w:r>
      <w:r w:rsidRPr="00206ACB">
        <w:t>cons,</w:t>
      </w:r>
      <w:r w:rsidR="00AC466E" w:rsidRPr="00206ACB">
        <w:t xml:space="preserve"> </w:t>
      </w:r>
      <w:r w:rsidRPr="00206ACB">
        <w:t>but</w:t>
      </w:r>
      <w:r w:rsidR="00AC466E" w:rsidRPr="00206ACB">
        <w:t xml:space="preserve"> </w:t>
      </w:r>
      <w:r w:rsidRPr="00206ACB">
        <w:t>for</w:t>
      </w:r>
      <w:r w:rsidR="00AC466E" w:rsidRPr="00206ACB">
        <w:t xml:space="preserve"> </w:t>
      </w:r>
      <w:r w:rsidRPr="00206ACB">
        <w:t>now</w:t>
      </w:r>
      <w:r w:rsidR="00AC466E" w:rsidRPr="00206ACB">
        <w:t xml:space="preserve"> </w:t>
      </w:r>
      <w:r w:rsidRPr="00206ACB">
        <w:t>let's</w:t>
      </w:r>
      <w:r w:rsidR="00AC466E" w:rsidRPr="00206ACB">
        <w:t xml:space="preserve"> </w:t>
      </w:r>
      <w:r w:rsidRPr="00206ACB">
        <w:t>look</w:t>
      </w:r>
      <w:r w:rsidR="00AC466E" w:rsidRPr="00206ACB">
        <w:t xml:space="preserve"> </w:t>
      </w:r>
      <w:r w:rsidRPr="00206ACB">
        <w:t>at</w:t>
      </w:r>
      <w:r w:rsidR="00AC466E" w:rsidRPr="00206ACB">
        <w:t xml:space="preserve"> </w:t>
      </w:r>
      <w:r w:rsidRPr="00206ACB">
        <w:t>combined</w:t>
      </w:r>
      <w:r w:rsidR="00AC466E" w:rsidRPr="00206ACB">
        <w:t xml:space="preserve"> </w:t>
      </w:r>
      <w:r w:rsidRPr="00206ACB">
        <w:t>instructions</w:t>
      </w:r>
      <w:r w:rsidR="00AC466E" w:rsidRPr="00206ACB">
        <w:t xml:space="preserve"> </w:t>
      </w:r>
      <w:r w:rsidRPr="00206ACB">
        <w:t>and</w:t>
      </w:r>
      <w:r w:rsidR="00AC466E" w:rsidRPr="00206ACB">
        <w:t xml:space="preserve"> </w:t>
      </w:r>
      <w:r w:rsidRPr="00206ACB">
        <w:t>data.</w:t>
      </w:r>
    </w:p>
    <w:p w14:paraId="1FF5A785" w14:textId="0AF54F35" w:rsidR="00EE00F8" w:rsidRDefault="00EE00F8" w:rsidP="00691547">
      <w:pPr>
        <w:rPr>
          <w:rFonts w:cstheme="minorHAnsi"/>
          <w:szCs w:val="26"/>
        </w:rPr>
      </w:pPr>
      <w:r>
        <w:rPr>
          <w:rFonts w:cstheme="minorHAnsi"/>
          <w:szCs w:val="26"/>
        </w:rPr>
        <w:br w:type="page"/>
      </w:r>
    </w:p>
    <w:p w14:paraId="01CC96DF" w14:textId="24C1A58C" w:rsidR="00625326" w:rsidRPr="00206ACB" w:rsidRDefault="00625326" w:rsidP="00C20C4D">
      <w:r w:rsidRPr="00206ACB">
        <w:lastRenderedPageBreak/>
        <w:t>For</w:t>
      </w:r>
      <w:r w:rsidR="00AC466E" w:rsidRPr="00206ACB">
        <w:t xml:space="preserve"> </w:t>
      </w:r>
      <w:r w:rsidRPr="00206ACB">
        <w:t>our</w:t>
      </w:r>
      <w:r w:rsidR="00AC466E" w:rsidRPr="00206ACB">
        <w:t xml:space="preserve"> </w:t>
      </w:r>
      <w:r w:rsidRPr="00206ACB">
        <w:t>hypothetical</w:t>
      </w:r>
      <w:r w:rsidR="00AC466E" w:rsidRPr="00206ACB">
        <w:t xml:space="preserve"> </w:t>
      </w:r>
      <w:r w:rsidRPr="00206ACB">
        <w:t>"add</w:t>
      </w:r>
      <w:r w:rsidR="00AC466E" w:rsidRPr="00206ACB">
        <w:t xml:space="preserve"> </w:t>
      </w:r>
      <w:r w:rsidRPr="00206ACB">
        <w:t>some</w:t>
      </w:r>
      <w:r w:rsidR="00AC466E" w:rsidRPr="00206ACB">
        <w:t xml:space="preserve"> </w:t>
      </w:r>
      <w:r w:rsidRPr="00206ACB">
        <w:t>numbers"</w:t>
      </w:r>
      <w:r w:rsidR="00AC466E" w:rsidRPr="00206ACB">
        <w:t xml:space="preserve"> </w:t>
      </w:r>
      <w:r w:rsidRPr="00206ACB">
        <w:t>computer,</w:t>
      </w:r>
      <w:r w:rsidR="00AC466E" w:rsidRPr="00206ACB">
        <w:t xml:space="preserve"> </w:t>
      </w:r>
      <w:r w:rsidRPr="00206ACB">
        <w:t>the</w:t>
      </w:r>
      <w:r w:rsidR="00AC466E" w:rsidRPr="00206ACB">
        <w:t xml:space="preserve"> </w:t>
      </w:r>
      <w:r w:rsidRPr="00206ACB">
        <w:t>instruction</w:t>
      </w:r>
      <w:r w:rsidR="00AC466E" w:rsidRPr="00206ACB">
        <w:t xml:space="preserve"> </w:t>
      </w:r>
      <w:r w:rsidRPr="00206ACB">
        <w:t>set</w:t>
      </w:r>
      <w:r w:rsidR="00AC466E" w:rsidRPr="00206ACB">
        <w:t xml:space="preserve"> </w:t>
      </w:r>
      <w:r w:rsidRPr="00206ACB">
        <w:t>might</w:t>
      </w:r>
      <w:r w:rsidR="00AC466E" w:rsidRPr="00206ACB">
        <w:t xml:space="preserve"> </w:t>
      </w:r>
      <w:r w:rsidRPr="00206ACB">
        <w:t>look</w:t>
      </w:r>
      <w:r w:rsidR="00AC466E" w:rsidRPr="00206ACB">
        <w:t xml:space="preserve"> </w:t>
      </w:r>
      <w:r w:rsidRPr="00206ACB">
        <w:t>like</w:t>
      </w:r>
      <w:r w:rsidR="00AC466E" w:rsidRPr="00206ACB">
        <w:t xml:space="preserve"> </w:t>
      </w:r>
      <w:r w:rsidRPr="00206ACB">
        <w:t>this:</w:t>
      </w:r>
    </w:p>
    <w:p w14:paraId="20C49645" w14:textId="63106E4D" w:rsidR="00625326" w:rsidRPr="00206ACB" w:rsidRDefault="00625326" w:rsidP="00B13C95">
      <w:pPr>
        <w:pStyle w:val="ListParagraph"/>
        <w:numPr>
          <w:ilvl w:val="0"/>
          <w:numId w:val="3"/>
        </w:numPr>
        <w:rPr>
          <w:rFonts w:cstheme="minorHAnsi"/>
          <w:szCs w:val="26"/>
        </w:rPr>
      </w:pPr>
      <w:r w:rsidRPr="00206ACB">
        <w:rPr>
          <w:rFonts w:cstheme="minorHAnsi"/>
          <w:szCs w:val="26"/>
        </w:rPr>
        <w:t>1:</w:t>
      </w:r>
      <w:r w:rsidR="00AC466E" w:rsidRPr="00206ACB">
        <w:rPr>
          <w:rFonts w:cstheme="minorHAnsi"/>
          <w:szCs w:val="26"/>
        </w:rPr>
        <w:t xml:space="preserve"> </w:t>
      </w:r>
      <w:r w:rsidRPr="00206ACB">
        <w:rPr>
          <w:rFonts w:cstheme="minorHAnsi"/>
          <w:szCs w:val="26"/>
        </w:rPr>
        <w:t>store</w:t>
      </w:r>
      <w:r w:rsidR="00AC466E" w:rsidRPr="00206ACB">
        <w:rPr>
          <w:rFonts w:cstheme="minorHAnsi"/>
          <w:szCs w:val="26"/>
        </w:rPr>
        <w:t xml:space="preserve"> </w:t>
      </w:r>
      <w:r w:rsidRPr="00206ACB">
        <w:rPr>
          <w:rFonts w:cstheme="minorHAnsi"/>
          <w:szCs w:val="26"/>
        </w:rPr>
        <w:t>next</w:t>
      </w:r>
      <w:r w:rsidR="00AC466E" w:rsidRPr="00206ACB">
        <w:rPr>
          <w:rFonts w:cstheme="minorHAnsi"/>
          <w:szCs w:val="26"/>
        </w:rPr>
        <w:t xml:space="preserve"> </w:t>
      </w:r>
      <w:r w:rsidRPr="00206ACB">
        <w:rPr>
          <w:rFonts w:cstheme="minorHAnsi"/>
          <w:szCs w:val="26"/>
        </w:rPr>
        <w:t>number</w:t>
      </w:r>
      <w:r w:rsidR="00AC466E" w:rsidRPr="00206ACB">
        <w:rPr>
          <w:rFonts w:cstheme="minorHAnsi"/>
          <w:szCs w:val="26"/>
        </w:rPr>
        <w:t xml:space="preserve"> </w:t>
      </w:r>
      <w:r w:rsidRPr="00206ACB">
        <w:rPr>
          <w:rFonts w:cstheme="minorHAnsi"/>
          <w:szCs w:val="26"/>
        </w:rPr>
        <w:t>as</w:t>
      </w:r>
      <w:r w:rsidR="00AC466E" w:rsidRPr="00206ACB">
        <w:rPr>
          <w:rFonts w:cstheme="minorHAnsi"/>
          <w:szCs w:val="26"/>
        </w:rPr>
        <w:t xml:space="preserve"> </w:t>
      </w:r>
      <w:r w:rsidRPr="00206ACB">
        <w:rPr>
          <w:rFonts w:cstheme="minorHAnsi"/>
          <w:szCs w:val="26"/>
        </w:rPr>
        <w:t>"first</w:t>
      </w:r>
      <w:r w:rsidR="00AC466E" w:rsidRPr="00206ACB">
        <w:rPr>
          <w:rFonts w:cstheme="minorHAnsi"/>
          <w:szCs w:val="26"/>
        </w:rPr>
        <w:t xml:space="preserve"> </w:t>
      </w:r>
      <w:r w:rsidRPr="00206ACB">
        <w:rPr>
          <w:rFonts w:cstheme="minorHAnsi"/>
          <w:szCs w:val="26"/>
        </w:rPr>
        <w:t>number"</w:t>
      </w:r>
    </w:p>
    <w:p w14:paraId="6284A246" w14:textId="1486D253" w:rsidR="006650AB" w:rsidRPr="00206ACB" w:rsidRDefault="00625326" w:rsidP="00B13C95">
      <w:pPr>
        <w:pStyle w:val="ListParagraph"/>
        <w:numPr>
          <w:ilvl w:val="0"/>
          <w:numId w:val="3"/>
        </w:numPr>
        <w:rPr>
          <w:rFonts w:cstheme="minorHAnsi"/>
          <w:szCs w:val="26"/>
        </w:rPr>
      </w:pPr>
      <w:r w:rsidRPr="00206ACB">
        <w:rPr>
          <w:rFonts w:cstheme="minorHAnsi"/>
          <w:szCs w:val="26"/>
        </w:rPr>
        <w:t>2:</w:t>
      </w:r>
      <w:r w:rsidR="00AC466E" w:rsidRPr="00206ACB">
        <w:rPr>
          <w:rFonts w:cstheme="minorHAnsi"/>
          <w:szCs w:val="26"/>
        </w:rPr>
        <w:t xml:space="preserve"> </w:t>
      </w:r>
      <w:r w:rsidRPr="00206ACB">
        <w:rPr>
          <w:rFonts w:cstheme="minorHAnsi"/>
          <w:szCs w:val="26"/>
        </w:rPr>
        <w:t>add</w:t>
      </w:r>
      <w:r w:rsidR="00AC466E" w:rsidRPr="00206ACB">
        <w:rPr>
          <w:rFonts w:cstheme="minorHAnsi"/>
          <w:szCs w:val="26"/>
        </w:rPr>
        <w:t xml:space="preserve"> </w:t>
      </w:r>
      <w:r w:rsidRPr="00206ACB">
        <w:rPr>
          <w:rFonts w:cstheme="minorHAnsi"/>
          <w:szCs w:val="26"/>
        </w:rPr>
        <w:t>next</w:t>
      </w:r>
      <w:r w:rsidR="00AC466E" w:rsidRPr="00206ACB">
        <w:rPr>
          <w:rFonts w:cstheme="minorHAnsi"/>
          <w:szCs w:val="26"/>
        </w:rPr>
        <w:t xml:space="preserve"> </w:t>
      </w:r>
      <w:r w:rsidRPr="00206ACB">
        <w:rPr>
          <w:rFonts w:cstheme="minorHAnsi"/>
          <w:szCs w:val="26"/>
        </w:rPr>
        <w:t>number</w:t>
      </w:r>
      <w:r w:rsidR="00AC466E" w:rsidRPr="00206ACB">
        <w:rPr>
          <w:rFonts w:cstheme="minorHAnsi"/>
          <w:szCs w:val="26"/>
        </w:rPr>
        <w:t xml:space="preserve"> </w:t>
      </w:r>
      <w:r w:rsidRPr="00206ACB">
        <w:rPr>
          <w:rFonts w:cstheme="minorHAnsi"/>
          <w:szCs w:val="26"/>
        </w:rPr>
        <w:t>to</w:t>
      </w:r>
      <w:r w:rsidR="00AC466E" w:rsidRPr="00206ACB">
        <w:rPr>
          <w:rFonts w:cstheme="minorHAnsi"/>
          <w:szCs w:val="26"/>
        </w:rPr>
        <w:t xml:space="preserve"> </w:t>
      </w:r>
      <w:r w:rsidRPr="00206ACB">
        <w:rPr>
          <w:rFonts w:cstheme="minorHAnsi"/>
          <w:szCs w:val="26"/>
        </w:rPr>
        <w:t>first</w:t>
      </w:r>
      <w:r w:rsidR="00AC466E" w:rsidRPr="00206ACB">
        <w:rPr>
          <w:rFonts w:cstheme="minorHAnsi"/>
          <w:szCs w:val="26"/>
        </w:rPr>
        <w:t xml:space="preserve"> </w:t>
      </w:r>
      <w:r w:rsidRPr="00206ACB">
        <w:rPr>
          <w:rFonts w:cstheme="minorHAnsi"/>
          <w:szCs w:val="26"/>
        </w:rPr>
        <w:t>number,</w:t>
      </w:r>
      <w:r w:rsidR="00AC466E" w:rsidRPr="00206ACB">
        <w:rPr>
          <w:rFonts w:cstheme="minorHAnsi"/>
          <w:szCs w:val="26"/>
        </w:rPr>
        <w:t xml:space="preserve"> </w:t>
      </w:r>
      <w:r w:rsidRPr="00206ACB">
        <w:rPr>
          <w:rFonts w:cstheme="minorHAnsi"/>
          <w:szCs w:val="26"/>
        </w:rPr>
        <w:t>if</w:t>
      </w:r>
      <w:r w:rsidR="00AC466E" w:rsidRPr="00206ACB">
        <w:rPr>
          <w:rFonts w:cstheme="minorHAnsi"/>
          <w:szCs w:val="26"/>
        </w:rPr>
        <w:t xml:space="preserve"> </w:t>
      </w:r>
      <w:r w:rsidRPr="00206ACB">
        <w:rPr>
          <w:rFonts w:cstheme="minorHAnsi"/>
          <w:szCs w:val="26"/>
        </w:rPr>
        <w:t>stored</w:t>
      </w:r>
    </w:p>
    <w:p w14:paraId="5D016982" w14:textId="0B168D77" w:rsidR="00625326" w:rsidRPr="00206ACB" w:rsidRDefault="00625326" w:rsidP="00B13C95">
      <w:r w:rsidRPr="00206ACB">
        <w:t>A</w:t>
      </w:r>
      <w:r w:rsidR="00AC466E" w:rsidRPr="00206ACB">
        <w:t xml:space="preserve"> </w:t>
      </w:r>
      <w:r w:rsidRPr="00206ACB">
        <w:t>program</w:t>
      </w:r>
      <w:r w:rsidR="00AC466E" w:rsidRPr="00206ACB">
        <w:t xml:space="preserve"> </w:t>
      </w:r>
      <w:r w:rsidRPr="00206ACB">
        <w:t>that</w:t>
      </w:r>
      <w:r w:rsidR="00AC466E" w:rsidRPr="00206ACB">
        <w:t xml:space="preserve"> </w:t>
      </w:r>
      <w:r w:rsidRPr="00206ACB">
        <w:t>adds</w:t>
      </w:r>
      <w:r w:rsidR="00AC466E" w:rsidRPr="00206ACB">
        <w:t xml:space="preserve"> </w:t>
      </w:r>
      <w:r w:rsidRPr="00206ACB">
        <w:t>the</w:t>
      </w:r>
      <w:r w:rsidR="00AC466E" w:rsidRPr="00206ACB">
        <w:t xml:space="preserve"> </w:t>
      </w:r>
      <w:r w:rsidRPr="00206ACB">
        <w:t>numbers</w:t>
      </w:r>
      <w:r w:rsidR="00AC466E" w:rsidRPr="00206ACB">
        <w:t xml:space="preserve"> </w:t>
      </w:r>
      <w:r w:rsidRPr="00206ACB">
        <w:t>2</w:t>
      </w:r>
      <w:r w:rsidR="00AC466E" w:rsidRPr="00206ACB">
        <w:t xml:space="preserve"> </w:t>
      </w:r>
      <w:r w:rsidRPr="00206ACB">
        <w:t>and</w:t>
      </w:r>
      <w:r w:rsidR="00AC466E" w:rsidRPr="00206ACB">
        <w:t xml:space="preserve"> </w:t>
      </w:r>
      <w:r w:rsidRPr="00206ACB">
        <w:t>7</w:t>
      </w:r>
      <w:r w:rsidR="00AC466E" w:rsidRPr="00206ACB">
        <w:t xml:space="preserve"> </w:t>
      </w:r>
      <w:r w:rsidRPr="00206ACB">
        <w:t>would</w:t>
      </w:r>
      <w:r w:rsidR="00AC466E" w:rsidRPr="00206ACB">
        <w:t xml:space="preserve"> </w:t>
      </w:r>
      <w:r w:rsidRPr="00206ACB">
        <w:t>look</w:t>
      </w:r>
      <w:r w:rsidR="00AC466E" w:rsidRPr="00206ACB">
        <w:t xml:space="preserve"> </w:t>
      </w:r>
      <w:r w:rsidRPr="00206ACB">
        <w:t>like</w:t>
      </w:r>
      <w:r w:rsidR="00AC466E" w:rsidRPr="00206ACB">
        <w:t xml:space="preserve"> </w:t>
      </w:r>
      <w:r w:rsidRPr="00206ACB">
        <w:t>this:</w:t>
      </w:r>
    </w:p>
    <w:p w14:paraId="37C25708" w14:textId="46F9730A" w:rsidR="000947BE" w:rsidRPr="00206ACB" w:rsidRDefault="00625326" w:rsidP="00AE41EF">
      <w:pPr>
        <w:pStyle w:val="Quote"/>
      </w:pPr>
      <w:r w:rsidRPr="00206ACB">
        <w:t>1</w:t>
      </w:r>
      <w:r w:rsidR="00AC466E" w:rsidRPr="00206ACB">
        <w:t xml:space="preserve"> </w:t>
      </w:r>
      <w:r w:rsidRPr="00206ACB">
        <w:t>2</w:t>
      </w:r>
      <w:r w:rsidR="00AC466E" w:rsidRPr="00206ACB">
        <w:t xml:space="preserve"> </w:t>
      </w:r>
      <w:r w:rsidRPr="00206ACB">
        <w:t>2</w:t>
      </w:r>
      <w:r w:rsidR="00AC466E" w:rsidRPr="00206ACB">
        <w:t xml:space="preserve"> </w:t>
      </w:r>
      <w:r w:rsidRPr="00206ACB">
        <w:t>7</w:t>
      </w:r>
    </w:p>
    <w:p w14:paraId="1244D9EB" w14:textId="19A3E189" w:rsidR="00625326" w:rsidRPr="00206ACB" w:rsidRDefault="00625326" w:rsidP="003B1B6F">
      <w:r w:rsidRPr="00206ACB">
        <w:t>Stepping</w:t>
      </w:r>
      <w:r w:rsidR="00AC466E" w:rsidRPr="00206ACB">
        <w:t xml:space="preserve"> </w:t>
      </w:r>
      <w:r w:rsidRPr="00206ACB">
        <w:t>through</w:t>
      </w:r>
      <w:r w:rsidR="00AC466E" w:rsidRPr="00206ACB">
        <w:t xml:space="preserve"> </w:t>
      </w:r>
      <w:r w:rsidRPr="00206ACB">
        <w:t>the</w:t>
      </w:r>
      <w:r w:rsidR="00AC466E" w:rsidRPr="00206ACB">
        <w:t xml:space="preserve"> </w:t>
      </w:r>
      <w:r w:rsidRPr="00206ACB">
        <w:t>program</w:t>
      </w:r>
      <w:r w:rsidR="00AC466E" w:rsidRPr="00206ACB">
        <w:t xml:space="preserve"> </w:t>
      </w:r>
      <w:r w:rsidRPr="00206ACB">
        <w:t>one</w:t>
      </w:r>
      <w:r w:rsidR="00AC466E" w:rsidRPr="00206ACB">
        <w:t xml:space="preserve"> </w:t>
      </w:r>
      <w:r w:rsidRPr="00206ACB">
        <w:t>number</w:t>
      </w:r>
      <w:r w:rsidR="00AC466E" w:rsidRPr="00206ACB">
        <w:t xml:space="preserve"> </w:t>
      </w:r>
      <w:r w:rsidRPr="00206ACB">
        <w:t>at</w:t>
      </w:r>
      <w:r w:rsidR="00AC466E" w:rsidRPr="00206ACB">
        <w:t xml:space="preserve"> </w:t>
      </w:r>
      <w:r w:rsidRPr="00206ACB">
        <w:t>a</w:t>
      </w:r>
      <w:r w:rsidR="00AC466E" w:rsidRPr="00206ACB">
        <w:t xml:space="preserve"> </w:t>
      </w:r>
      <w:r w:rsidRPr="00206ACB">
        <w:t>time,</w:t>
      </w:r>
      <w:r w:rsidR="00AC466E" w:rsidRPr="00206ACB">
        <w:t xml:space="preserve"> </w:t>
      </w:r>
      <w:r w:rsidRPr="00206ACB">
        <w:t>we</w:t>
      </w:r>
      <w:r w:rsidR="00AC466E" w:rsidRPr="00206ACB">
        <w:t xml:space="preserve"> </w:t>
      </w:r>
      <w:r w:rsidRPr="00206ACB">
        <w:t>see</w:t>
      </w:r>
      <w:r w:rsidR="00AC466E" w:rsidRPr="00206ACB">
        <w:t xml:space="preserve"> </w:t>
      </w:r>
      <w:r w:rsidRPr="00206ACB">
        <w:t>the</w:t>
      </w:r>
      <w:r w:rsidR="00AC466E" w:rsidRPr="00206ACB">
        <w:t xml:space="preserve"> </w:t>
      </w:r>
      <w:r w:rsidRPr="00206ACB">
        <w:t>instruction</w:t>
      </w:r>
      <w:r w:rsidR="00AC466E" w:rsidRPr="00206ACB">
        <w:t xml:space="preserve"> </w:t>
      </w:r>
      <w:r w:rsidRPr="00206ACB">
        <w:t>"1",</w:t>
      </w:r>
      <w:r w:rsidR="00AC466E" w:rsidRPr="00206ACB">
        <w:t xml:space="preserve"> </w:t>
      </w:r>
      <w:r w:rsidRPr="00206ACB">
        <w:t>"store</w:t>
      </w:r>
      <w:r w:rsidR="00AC466E" w:rsidRPr="00206ACB">
        <w:t xml:space="preserve"> </w:t>
      </w:r>
      <w:r w:rsidRPr="00206ACB">
        <w:t>the</w:t>
      </w:r>
      <w:r w:rsidR="00AC466E" w:rsidRPr="00206ACB">
        <w:t xml:space="preserve"> </w:t>
      </w:r>
      <w:r w:rsidRPr="00206ACB">
        <w:t>next</w:t>
      </w:r>
      <w:r w:rsidR="00AC466E" w:rsidRPr="00206ACB">
        <w:t xml:space="preserve"> </w:t>
      </w:r>
      <w:r w:rsidRPr="00206ACB">
        <w:t>number</w:t>
      </w:r>
      <w:r w:rsidR="00AC466E" w:rsidRPr="00206ACB">
        <w:t xml:space="preserve"> </w:t>
      </w:r>
      <w:r w:rsidRPr="00206ACB">
        <w:t>as</w:t>
      </w:r>
      <w:r w:rsidR="00AC466E" w:rsidRPr="00206ACB">
        <w:t xml:space="preserve"> </w:t>
      </w:r>
      <w:r w:rsidRPr="00206ACB">
        <w:t>first</w:t>
      </w:r>
      <w:r w:rsidR="00AC466E" w:rsidRPr="00206ACB">
        <w:t xml:space="preserve"> </w:t>
      </w:r>
      <w:r w:rsidRPr="00206ACB">
        <w:t>number".</w:t>
      </w:r>
      <w:r w:rsidR="00AC466E" w:rsidRPr="00206ACB">
        <w:t xml:space="preserve"> </w:t>
      </w:r>
      <w:r w:rsidRPr="00206ACB">
        <w:t>The</w:t>
      </w:r>
      <w:r w:rsidR="00AC466E" w:rsidRPr="00206ACB">
        <w:t xml:space="preserve"> </w:t>
      </w:r>
      <w:r w:rsidRPr="00206ACB">
        <w:t>next</w:t>
      </w:r>
      <w:r w:rsidR="00AC466E" w:rsidRPr="00206ACB">
        <w:t xml:space="preserve"> </w:t>
      </w:r>
      <w:r w:rsidRPr="00206ACB">
        <w:t>number</w:t>
      </w:r>
      <w:r w:rsidR="00AC466E" w:rsidRPr="00206ACB">
        <w:t xml:space="preserve"> </w:t>
      </w:r>
      <w:r w:rsidRPr="00206ACB">
        <w:t>is</w:t>
      </w:r>
      <w:r w:rsidR="00AC466E" w:rsidRPr="00206ACB">
        <w:t xml:space="preserve"> </w:t>
      </w:r>
      <w:r w:rsidRPr="00206ACB">
        <w:t>"2",</w:t>
      </w:r>
      <w:r w:rsidR="00AC466E" w:rsidRPr="00206ACB">
        <w:t xml:space="preserve"> </w:t>
      </w:r>
      <w:r w:rsidRPr="00206ACB">
        <w:t>so</w:t>
      </w:r>
      <w:r w:rsidR="00AC466E" w:rsidRPr="00206ACB">
        <w:t xml:space="preserve"> </w:t>
      </w:r>
      <w:r w:rsidRPr="00206ACB">
        <w:t>2</w:t>
      </w:r>
      <w:r w:rsidR="00AC466E" w:rsidRPr="00206ACB">
        <w:t xml:space="preserve"> </w:t>
      </w:r>
      <w:r w:rsidRPr="00206ACB">
        <w:t>is</w:t>
      </w:r>
      <w:r w:rsidR="00AC466E" w:rsidRPr="00206ACB">
        <w:t xml:space="preserve"> </w:t>
      </w:r>
      <w:r w:rsidRPr="00206ACB">
        <w:t>stored</w:t>
      </w:r>
      <w:r w:rsidR="00AC466E" w:rsidRPr="00206ACB">
        <w:t xml:space="preserve"> </w:t>
      </w:r>
      <w:r w:rsidRPr="00206ACB">
        <w:t>as</w:t>
      </w:r>
      <w:r w:rsidR="00AC466E" w:rsidRPr="00206ACB">
        <w:t xml:space="preserve"> </w:t>
      </w:r>
      <w:r w:rsidRPr="00206ACB">
        <w:t>the</w:t>
      </w:r>
      <w:r w:rsidR="00AC466E" w:rsidRPr="00206ACB">
        <w:t xml:space="preserve"> </w:t>
      </w:r>
      <w:r w:rsidRPr="00206ACB">
        <w:t>first</w:t>
      </w:r>
      <w:r w:rsidR="00AC466E" w:rsidRPr="00206ACB">
        <w:t xml:space="preserve"> </w:t>
      </w:r>
      <w:r w:rsidRPr="00206ACB">
        <w:t>number.</w:t>
      </w:r>
      <w:r w:rsidR="00AC466E" w:rsidRPr="00206ACB">
        <w:t xml:space="preserve"> </w:t>
      </w:r>
      <w:r w:rsidRPr="00206ACB">
        <w:t>We</w:t>
      </w:r>
      <w:r w:rsidR="00AC466E" w:rsidRPr="00206ACB">
        <w:t xml:space="preserve"> </w:t>
      </w:r>
      <w:r w:rsidRPr="00206ACB">
        <w:t>then</w:t>
      </w:r>
      <w:r w:rsidR="00AC466E" w:rsidRPr="00206ACB">
        <w:t xml:space="preserve"> </w:t>
      </w:r>
      <w:r w:rsidRPr="00206ACB">
        <w:t>see</w:t>
      </w:r>
      <w:r w:rsidR="00AC466E" w:rsidRPr="00206ACB">
        <w:t xml:space="preserve"> </w:t>
      </w:r>
      <w:r w:rsidRPr="00206ACB">
        <w:t>the</w:t>
      </w:r>
      <w:r w:rsidR="00AC466E" w:rsidRPr="00206ACB">
        <w:t xml:space="preserve"> </w:t>
      </w:r>
      <w:r w:rsidRPr="00206ACB">
        <w:t>instruction</w:t>
      </w:r>
      <w:r w:rsidR="00AC466E" w:rsidRPr="00206ACB">
        <w:t xml:space="preserve"> </w:t>
      </w:r>
      <w:r w:rsidRPr="00206ACB">
        <w:t>"2",</w:t>
      </w:r>
      <w:r w:rsidR="00AC466E" w:rsidRPr="00206ACB">
        <w:t xml:space="preserve"> </w:t>
      </w:r>
      <w:r w:rsidRPr="00206ACB">
        <w:t>"add</w:t>
      </w:r>
      <w:r w:rsidR="00AC466E" w:rsidRPr="00206ACB">
        <w:t xml:space="preserve"> </w:t>
      </w:r>
      <w:r w:rsidRPr="00206ACB">
        <w:t>next</w:t>
      </w:r>
      <w:r w:rsidR="00AC466E" w:rsidRPr="00206ACB">
        <w:t xml:space="preserve"> </w:t>
      </w:r>
      <w:r w:rsidRPr="00206ACB">
        <w:t>number</w:t>
      </w:r>
      <w:r w:rsidR="00AC466E" w:rsidRPr="00206ACB">
        <w:t xml:space="preserve"> </w:t>
      </w:r>
      <w:r w:rsidRPr="00206ACB">
        <w:t>to</w:t>
      </w:r>
      <w:r w:rsidR="00AC466E" w:rsidRPr="00206ACB">
        <w:t xml:space="preserve"> </w:t>
      </w:r>
      <w:r w:rsidRPr="00206ACB">
        <w:t>first</w:t>
      </w:r>
      <w:r w:rsidR="00AC466E" w:rsidRPr="00206ACB">
        <w:t xml:space="preserve"> </w:t>
      </w:r>
      <w:r w:rsidRPr="00206ACB">
        <w:t>number".</w:t>
      </w:r>
      <w:r w:rsidR="00AC466E" w:rsidRPr="00206ACB">
        <w:t xml:space="preserve"> </w:t>
      </w:r>
      <w:r w:rsidRPr="00206ACB">
        <w:t>The</w:t>
      </w:r>
      <w:r w:rsidR="00AC466E" w:rsidRPr="00206ACB">
        <w:t xml:space="preserve"> </w:t>
      </w:r>
      <w:r w:rsidRPr="00206ACB">
        <w:t>next</w:t>
      </w:r>
      <w:r w:rsidR="00AC466E" w:rsidRPr="00206ACB">
        <w:t xml:space="preserve"> </w:t>
      </w:r>
      <w:r w:rsidRPr="00206ACB">
        <w:t>number</w:t>
      </w:r>
      <w:r w:rsidR="00AC466E" w:rsidRPr="00206ACB">
        <w:t xml:space="preserve"> </w:t>
      </w:r>
      <w:r w:rsidRPr="00206ACB">
        <w:t>is</w:t>
      </w:r>
      <w:r w:rsidR="00AC466E" w:rsidRPr="00206ACB">
        <w:t xml:space="preserve"> </w:t>
      </w:r>
      <w:r w:rsidRPr="00206ACB">
        <w:t>"7",</w:t>
      </w:r>
      <w:r w:rsidR="00AC466E" w:rsidRPr="00206ACB">
        <w:t xml:space="preserve"> </w:t>
      </w:r>
      <w:r w:rsidRPr="00206ACB">
        <w:t>so</w:t>
      </w:r>
      <w:r w:rsidR="00AC466E" w:rsidRPr="00206ACB">
        <w:t xml:space="preserve"> </w:t>
      </w:r>
      <w:r w:rsidRPr="00206ACB">
        <w:t>our</w:t>
      </w:r>
      <w:r w:rsidR="00AC466E" w:rsidRPr="00206ACB">
        <w:t xml:space="preserve"> </w:t>
      </w:r>
      <w:r w:rsidRPr="00206ACB">
        <w:t>program</w:t>
      </w:r>
      <w:r w:rsidR="00AC466E" w:rsidRPr="00206ACB">
        <w:t xml:space="preserve"> </w:t>
      </w:r>
      <w:r w:rsidRPr="00206ACB">
        <w:t>adds</w:t>
      </w:r>
      <w:r w:rsidR="00AC466E" w:rsidRPr="00206ACB">
        <w:t xml:space="preserve"> </w:t>
      </w:r>
      <w:r w:rsidRPr="00206ACB">
        <w:t>7</w:t>
      </w:r>
      <w:r w:rsidR="00AC466E" w:rsidRPr="00206ACB">
        <w:t xml:space="preserve"> </w:t>
      </w:r>
      <w:r w:rsidRPr="00206ACB">
        <w:t>to</w:t>
      </w:r>
      <w:r w:rsidR="00AC466E" w:rsidRPr="00206ACB">
        <w:t xml:space="preserve"> </w:t>
      </w:r>
      <w:r w:rsidRPr="00206ACB">
        <w:t>2,</w:t>
      </w:r>
      <w:r w:rsidR="00AC466E" w:rsidRPr="00206ACB">
        <w:t xml:space="preserve"> </w:t>
      </w:r>
      <w:r w:rsidRPr="00206ACB">
        <w:t>with</w:t>
      </w:r>
      <w:r w:rsidR="00AC466E" w:rsidRPr="00206ACB">
        <w:t xml:space="preserve"> </w:t>
      </w:r>
      <w:r w:rsidRPr="00206ACB">
        <w:t>the</w:t>
      </w:r>
      <w:r w:rsidR="00AC466E" w:rsidRPr="00206ACB">
        <w:t xml:space="preserve"> </w:t>
      </w:r>
      <w:r w:rsidRPr="00206ACB">
        <w:t>result</w:t>
      </w:r>
      <w:r w:rsidR="00AC466E" w:rsidRPr="00206ACB">
        <w:t xml:space="preserve"> </w:t>
      </w:r>
      <w:r w:rsidRPr="00206ACB">
        <w:t>being</w:t>
      </w:r>
      <w:r w:rsidR="00AC466E" w:rsidRPr="00206ACB">
        <w:t xml:space="preserve"> </w:t>
      </w:r>
      <w:r w:rsidRPr="00206ACB">
        <w:t>9.</w:t>
      </w:r>
      <w:r w:rsidR="00AC466E" w:rsidRPr="00206ACB">
        <w:t xml:space="preserve"> </w:t>
      </w:r>
      <w:r w:rsidRPr="00206ACB">
        <w:t>Here</w:t>
      </w:r>
      <w:r w:rsidR="00AC466E" w:rsidRPr="00206ACB">
        <w:t xml:space="preserve"> </w:t>
      </w:r>
      <w:r w:rsidRPr="00206ACB">
        <w:t>the</w:t>
      </w:r>
      <w:r w:rsidR="00AC466E" w:rsidRPr="00206ACB">
        <w:t xml:space="preserve"> </w:t>
      </w:r>
      <w:r w:rsidRPr="00206ACB">
        <w:t>data</w:t>
      </w:r>
      <w:r w:rsidR="00AC466E" w:rsidRPr="00206ACB">
        <w:t xml:space="preserve"> </w:t>
      </w:r>
      <w:r w:rsidRPr="00206ACB">
        <w:t>and</w:t>
      </w:r>
      <w:r w:rsidR="00AC466E" w:rsidRPr="00206ACB">
        <w:t xml:space="preserve"> </w:t>
      </w:r>
      <w:r w:rsidRPr="00206ACB">
        <w:t>instructions</w:t>
      </w:r>
      <w:r w:rsidR="00AC466E" w:rsidRPr="00206ACB">
        <w:t xml:space="preserve"> </w:t>
      </w:r>
      <w:r w:rsidRPr="00206ACB">
        <w:t>are</w:t>
      </w:r>
      <w:r w:rsidR="00AC466E" w:rsidRPr="00206ACB">
        <w:t xml:space="preserve"> </w:t>
      </w:r>
      <w:r w:rsidRPr="00206ACB">
        <w:t>intermixed.</w:t>
      </w:r>
      <w:r w:rsidR="00AC466E" w:rsidRPr="00206ACB">
        <w:t xml:space="preserve"> </w:t>
      </w:r>
      <w:r w:rsidRPr="00206ACB">
        <w:t>Seeing</w:t>
      </w:r>
      <w:r w:rsidR="00AC466E" w:rsidRPr="00206ACB">
        <w:t xml:space="preserve"> </w:t>
      </w:r>
      <w:r w:rsidRPr="00206ACB">
        <w:t>"1</w:t>
      </w:r>
      <w:r w:rsidR="00AC466E" w:rsidRPr="00206ACB">
        <w:t xml:space="preserve"> </w:t>
      </w:r>
      <w:r w:rsidRPr="00206ACB">
        <w:t>2</w:t>
      </w:r>
      <w:r w:rsidR="00AC466E" w:rsidRPr="00206ACB">
        <w:t xml:space="preserve"> </w:t>
      </w:r>
      <w:r w:rsidRPr="00206ACB">
        <w:t>2</w:t>
      </w:r>
      <w:r w:rsidR="00AC466E" w:rsidRPr="00206ACB">
        <w:t xml:space="preserve"> </w:t>
      </w:r>
      <w:r w:rsidRPr="00206ACB">
        <w:t>7",</w:t>
      </w:r>
      <w:r w:rsidR="00AC466E" w:rsidRPr="00206ACB">
        <w:t xml:space="preserve"> </w:t>
      </w:r>
      <w:r w:rsidRPr="00206ACB">
        <w:t>it</w:t>
      </w:r>
      <w:r w:rsidR="00AC466E" w:rsidRPr="00206ACB">
        <w:t xml:space="preserve"> </w:t>
      </w:r>
      <w:r w:rsidRPr="00206ACB">
        <w:t>is</w:t>
      </w:r>
      <w:r w:rsidR="00AC466E" w:rsidRPr="00206ACB">
        <w:t xml:space="preserve"> </w:t>
      </w:r>
      <w:r w:rsidRPr="00206ACB">
        <w:t>impossible</w:t>
      </w:r>
      <w:r w:rsidR="00AC466E" w:rsidRPr="00206ACB">
        <w:t xml:space="preserve"> </w:t>
      </w:r>
      <w:r w:rsidRPr="00206ACB">
        <w:t>to</w:t>
      </w:r>
      <w:r w:rsidR="00AC466E" w:rsidRPr="00206ACB">
        <w:t xml:space="preserve"> </w:t>
      </w:r>
      <w:r w:rsidRPr="00206ACB">
        <w:t>know</w:t>
      </w:r>
      <w:r w:rsidR="00AC466E" w:rsidRPr="00206ACB">
        <w:t xml:space="preserve"> </w:t>
      </w:r>
      <w:r w:rsidRPr="00206ACB">
        <w:t>which</w:t>
      </w:r>
      <w:r w:rsidR="00AC466E" w:rsidRPr="00206ACB">
        <w:t xml:space="preserve"> </w:t>
      </w:r>
      <w:r w:rsidRPr="00206ACB">
        <w:t>"2"s</w:t>
      </w:r>
      <w:r w:rsidR="00AC466E" w:rsidRPr="00206ACB">
        <w:t xml:space="preserve"> </w:t>
      </w:r>
      <w:r w:rsidRPr="00206ACB">
        <w:t>are</w:t>
      </w:r>
      <w:r w:rsidR="00AC466E" w:rsidRPr="00206ACB">
        <w:t xml:space="preserve"> </w:t>
      </w:r>
      <w:r w:rsidRPr="00206ACB">
        <w:t>the</w:t>
      </w:r>
      <w:r w:rsidR="00AC466E" w:rsidRPr="00206ACB">
        <w:t xml:space="preserve"> </w:t>
      </w:r>
      <w:r w:rsidRPr="00206ACB">
        <w:t>instruction</w:t>
      </w:r>
      <w:r w:rsidR="00AC466E" w:rsidRPr="00206ACB">
        <w:t xml:space="preserve"> </w:t>
      </w:r>
      <w:r w:rsidRPr="00206ACB">
        <w:t>"add</w:t>
      </w:r>
      <w:r w:rsidR="00AC466E" w:rsidRPr="00206ACB">
        <w:t xml:space="preserve"> </w:t>
      </w:r>
      <w:r w:rsidRPr="00206ACB">
        <w:t>next</w:t>
      </w:r>
      <w:r w:rsidR="00AC466E" w:rsidRPr="00206ACB">
        <w:t xml:space="preserve"> </w:t>
      </w:r>
      <w:r w:rsidRPr="00206ACB">
        <w:t>number</w:t>
      </w:r>
      <w:r w:rsidR="00AC466E" w:rsidRPr="00206ACB">
        <w:t xml:space="preserve"> </w:t>
      </w:r>
      <w:r w:rsidRPr="00206ACB">
        <w:t>to</w:t>
      </w:r>
      <w:r w:rsidR="00AC466E" w:rsidRPr="00206ACB">
        <w:t xml:space="preserve"> </w:t>
      </w:r>
      <w:r w:rsidRPr="00206ACB">
        <w:t>first</w:t>
      </w:r>
      <w:r w:rsidR="00AC466E" w:rsidRPr="00206ACB">
        <w:t xml:space="preserve"> </w:t>
      </w:r>
      <w:r w:rsidRPr="00206ACB">
        <w:t>number"</w:t>
      </w:r>
      <w:r w:rsidR="00AC466E" w:rsidRPr="00206ACB">
        <w:t xml:space="preserve"> </w:t>
      </w:r>
      <w:r w:rsidRPr="00206ACB">
        <w:t>and</w:t>
      </w:r>
      <w:r w:rsidR="00AC466E" w:rsidRPr="00206ACB">
        <w:t xml:space="preserve"> </w:t>
      </w:r>
      <w:r w:rsidRPr="00206ACB">
        <w:t>which</w:t>
      </w:r>
      <w:r w:rsidR="00AC466E" w:rsidRPr="00206ACB">
        <w:t xml:space="preserve"> </w:t>
      </w:r>
      <w:r w:rsidRPr="00206ACB">
        <w:t>are</w:t>
      </w:r>
      <w:r w:rsidR="00AC466E" w:rsidRPr="00206ACB">
        <w:t xml:space="preserve"> </w:t>
      </w:r>
      <w:r w:rsidRPr="00206ACB">
        <w:t>the</w:t>
      </w:r>
      <w:r w:rsidR="00AC466E" w:rsidRPr="00206ACB">
        <w:t xml:space="preserve"> </w:t>
      </w:r>
      <w:r w:rsidRPr="00206ACB">
        <w:t>literal</w:t>
      </w:r>
      <w:r w:rsidR="00AC466E" w:rsidRPr="00206ACB">
        <w:t xml:space="preserve"> </w:t>
      </w:r>
      <w:r w:rsidRPr="00206ACB">
        <w:t>number</w:t>
      </w:r>
      <w:r w:rsidR="00AC466E" w:rsidRPr="00206ACB">
        <w:t xml:space="preserve"> </w:t>
      </w:r>
      <w:r w:rsidRPr="00206ACB">
        <w:t>"2"</w:t>
      </w:r>
      <w:r w:rsidR="00AC466E" w:rsidRPr="00206ACB">
        <w:t xml:space="preserve"> </w:t>
      </w:r>
      <w:r w:rsidRPr="00206ACB">
        <w:t>without</w:t>
      </w:r>
      <w:r w:rsidR="00AC466E" w:rsidRPr="00206ACB">
        <w:t xml:space="preserve"> </w:t>
      </w:r>
      <w:r w:rsidRPr="00206ACB">
        <w:t>starting</w:t>
      </w:r>
      <w:r w:rsidR="00AC466E" w:rsidRPr="00206ACB">
        <w:t xml:space="preserve"> </w:t>
      </w:r>
      <w:r w:rsidRPr="00206ACB">
        <w:t>at</w:t>
      </w:r>
      <w:r w:rsidR="00AC466E" w:rsidRPr="00206ACB">
        <w:t xml:space="preserve"> </w:t>
      </w:r>
      <w:r w:rsidRPr="00206ACB">
        <w:t>the</w:t>
      </w:r>
      <w:r w:rsidR="00AC466E" w:rsidRPr="00206ACB">
        <w:t xml:space="preserve"> </w:t>
      </w:r>
      <w:r w:rsidRPr="00206ACB">
        <w:t>beginning</w:t>
      </w:r>
      <w:r w:rsidR="00AC466E" w:rsidRPr="00206ACB">
        <w:t xml:space="preserve"> </w:t>
      </w:r>
      <w:r w:rsidRPr="00206ACB">
        <w:t>and</w:t>
      </w:r>
      <w:r w:rsidR="00AC466E" w:rsidRPr="00206ACB">
        <w:t xml:space="preserve"> </w:t>
      </w:r>
      <w:r w:rsidRPr="00206ACB">
        <w:t>stepping</w:t>
      </w:r>
      <w:r w:rsidR="00AC466E" w:rsidRPr="00206ACB">
        <w:t xml:space="preserve"> </w:t>
      </w:r>
      <w:r w:rsidRPr="00206ACB">
        <w:t>through</w:t>
      </w:r>
      <w:r w:rsidR="00AC466E" w:rsidRPr="00206ACB">
        <w:t xml:space="preserve"> </w:t>
      </w:r>
      <w:r w:rsidRPr="00206ACB">
        <w:t>the</w:t>
      </w:r>
      <w:r w:rsidR="00AC466E" w:rsidRPr="00206ACB">
        <w:t xml:space="preserve"> </w:t>
      </w:r>
      <w:r w:rsidRPr="00206ACB">
        <w:t>entire</w:t>
      </w:r>
      <w:r w:rsidR="00AC466E" w:rsidRPr="00206ACB">
        <w:t xml:space="preserve"> </w:t>
      </w:r>
      <w:r w:rsidRPr="00206ACB">
        <w:t>program.</w:t>
      </w:r>
    </w:p>
    <w:p w14:paraId="0CA29C3E" w14:textId="57CB5CF1" w:rsidR="00625326" w:rsidRPr="00206ACB" w:rsidRDefault="00625326" w:rsidP="003B1B6F">
      <w:r w:rsidRPr="00206ACB">
        <w:t>Where</w:t>
      </w:r>
      <w:r w:rsidR="00AC466E" w:rsidRPr="00206ACB">
        <w:t xml:space="preserve"> </w:t>
      </w:r>
      <w:r w:rsidRPr="00206ACB">
        <w:t>does</w:t>
      </w:r>
      <w:r w:rsidR="00AC466E" w:rsidRPr="00206ACB">
        <w:t xml:space="preserve"> </w:t>
      </w:r>
      <w:r w:rsidRPr="00206ACB">
        <w:t>the</w:t>
      </w:r>
      <w:r w:rsidR="00AC466E" w:rsidRPr="00206ACB">
        <w:t xml:space="preserve"> </w:t>
      </w:r>
      <w:r w:rsidRPr="00206ACB">
        <w:t>result</w:t>
      </w:r>
      <w:r w:rsidR="00AC466E" w:rsidRPr="00206ACB">
        <w:t xml:space="preserve"> </w:t>
      </w:r>
      <w:r w:rsidRPr="00206ACB">
        <w:t>(9)</w:t>
      </w:r>
      <w:r w:rsidR="00AC466E" w:rsidRPr="00206ACB">
        <w:t xml:space="preserve"> </w:t>
      </w:r>
      <w:r w:rsidRPr="00206ACB">
        <w:t>live?</w:t>
      </w:r>
      <w:r w:rsidR="00AC466E" w:rsidRPr="00206ACB">
        <w:t xml:space="preserve"> </w:t>
      </w:r>
      <w:r w:rsidRPr="00206ACB">
        <w:t>How</w:t>
      </w:r>
      <w:r w:rsidR="00AC466E" w:rsidRPr="00206ACB">
        <w:t xml:space="preserve"> </w:t>
      </w:r>
      <w:r w:rsidRPr="00206ACB">
        <w:t>do</w:t>
      </w:r>
      <w:r w:rsidR="00AC466E" w:rsidRPr="00206ACB">
        <w:t xml:space="preserve"> </w:t>
      </w:r>
      <w:r w:rsidRPr="00206ACB">
        <w:t>we</w:t>
      </w:r>
      <w:r w:rsidR="00AC466E" w:rsidRPr="00206ACB">
        <w:t xml:space="preserve"> </w:t>
      </w:r>
      <w:r w:rsidRPr="00206ACB">
        <w:t>do</w:t>
      </w:r>
      <w:r w:rsidR="00AC466E" w:rsidRPr="00206ACB">
        <w:t xml:space="preserve"> </w:t>
      </w:r>
      <w:r w:rsidRPr="00206ACB">
        <w:t>anything</w:t>
      </w:r>
      <w:r w:rsidR="00AC466E" w:rsidRPr="00206ACB">
        <w:t xml:space="preserve"> </w:t>
      </w:r>
      <w:r w:rsidRPr="00206ACB">
        <w:t>with</w:t>
      </w:r>
      <w:r w:rsidR="00AC466E" w:rsidRPr="00206ACB">
        <w:t xml:space="preserve"> </w:t>
      </w:r>
      <w:r w:rsidRPr="00206ACB">
        <w:t>the</w:t>
      </w:r>
      <w:r w:rsidR="00AC466E" w:rsidRPr="00206ACB">
        <w:t xml:space="preserve"> </w:t>
      </w:r>
      <w:r w:rsidRPr="00206ACB">
        <w:t>result</w:t>
      </w:r>
      <w:r w:rsidR="00AC466E" w:rsidRPr="00206ACB">
        <w:t xml:space="preserve"> </w:t>
      </w:r>
      <w:r w:rsidRPr="00206ACB">
        <w:t>later</w:t>
      </w:r>
      <w:r w:rsidR="00AC466E" w:rsidRPr="00206ACB">
        <w:t xml:space="preserve"> </w:t>
      </w:r>
      <w:r w:rsidRPr="00206ACB">
        <w:t>in</w:t>
      </w:r>
      <w:r w:rsidR="00AC466E" w:rsidRPr="00206ACB">
        <w:t xml:space="preserve"> </w:t>
      </w:r>
      <w:r w:rsidRPr="00206ACB">
        <w:t>our</w:t>
      </w:r>
      <w:r w:rsidR="00AC466E" w:rsidRPr="00206ACB">
        <w:t xml:space="preserve"> </w:t>
      </w:r>
      <w:r w:rsidRPr="00206ACB">
        <w:t>program?</w:t>
      </w:r>
      <w:r w:rsidR="00AC466E" w:rsidRPr="00206ACB">
        <w:t xml:space="preserve"> </w:t>
      </w:r>
      <w:r w:rsidRPr="00206ACB">
        <w:t>And</w:t>
      </w:r>
      <w:r w:rsidR="00AC466E" w:rsidRPr="00206ACB">
        <w:t xml:space="preserve"> </w:t>
      </w:r>
      <w:r w:rsidRPr="00206ACB">
        <w:t>what</w:t>
      </w:r>
      <w:r w:rsidR="00AC466E" w:rsidRPr="00206ACB">
        <w:t xml:space="preserve"> </w:t>
      </w:r>
      <w:r w:rsidRPr="00206ACB">
        <w:t>does</w:t>
      </w:r>
      <w:r w:rsidR="00AC466E" w:rsidRPr="00206ACB">
        <w:t xml:space="preserve"> </w:t>
      </w:r>
      <w:r w:rsidRPr="00206ACB">
        <w:t>it</w:t>
      </w:r>
      <w:r w:rsidR="00AC466E" w:rsidRPr="00206ACB">
        <w:t xml:space="preserve"> </w:t>
      </w:r>
      <w:r w:rsidRPr="00206ACB">
        <w:t>mean</w:t>
      </w:r>
      <w:r w:rsidR="00AC466E" w:rsidRPr="00206ACB">
        <w:t xml:space="preserve"> </w:t>
      </w:r>
      <w:r w:rsidRPr="00206ACB">
        <w:t>to</w:t>
      </w:r>
      <w:r w:rsidR="00AC466E" w:rsidRPr="00206ACB">
        <w:t xml:space="preserve"> </w:t>
      </w:r>
      <w:r w:rsidRPr="00206ACB">
        <w:t>"store"</w:t>
      </w:r>
      <w:r w:rsidR="00AC466E" w:rsidRPr="00206ACB">
        <w:t xml:space="preserve"> </w:t>
      </w:r>
      <w:r w:rsidRPr="00206ACB">
        <w:t>something?</w:t>
      </w:r>
    </w:p>
    <w:p w14:paraId="6BF70873" w14:textId="76D05D5E" w:rsidR="00D70B97" w:rsidRPr="00206ACB" w:rsidRDefault="00D70B97" w:rsidP="00024180">
      <w:pPr>
        <w:pStyle w:val="Heading3"/>
        <w:rPr>
          <w:rFonts w:cstheme="minorHAnsi"/>
        </w:rPr>
      </w:pPr>
      <w:bookmarkStart w:id="16" w:name="_Toc168434190"/>
      <w:bookmarkStart w:id="17" w:name="_Toc168779311"/>
      <w:r w:rsidRPr="00206ACB">
        <w:rPr>
          <w:rFonts w:cstheme="minorHAnsi"/>
        </w:rPr>
        <w:t>Processor</w:t>
      </w:r>
      <w:r w:rsidR="00AC466E" w:rsidRPr="00206ACB">
        <w:rPr>
          <w:rFonts w:cstheme="minorHAnsi"/>
        </w:rPr>
        <w:t xml:space="preserve"> </w:t>
      </w:r>
      <w:r w:rsidRPr="00206ACB">
        <w:rPr>
          <w:rFonts w:cstheme="minorHAnsi"/>
        </w:rPr>
        <w:t>Registers</w:t>
      </w:r>
      <w:bookmarkEnd w:id="16"/>
      <w:bookmarkEnd w:id="17"/>
    </w:p>
    <w:p w14:paraId="10CED331" w14:textId="5D67FC33" w:rsidR="00C605D2" w:rsidRPr="00206ACB" w:rsidRDefault="00C605D2" w:rsidP="007819B1">
      <w:pPr>
        <w:rPr>
          <w:lang w:eastAsia="ja-JP"/>
        </w:rPr>
      </w:pPr>
      <w:r w:rsidRPr="00206ACB">
        <w:rPr>
          <w:lang w:eastAsia="ja-JP"/>
        </w:rPr>
        <w:t>As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just</w:t>
      </w:r>
      <w:r w:rsidR="00AC466E" w:rsidRPr="00206ACB">
        <w:rPr>
          <w:lang w:eastAsia="ja-JP"/>
        </w:rPr>
        <w:t xml:space="preserve"> </w:t>
      </w:r>
      <w:r w:rsidRPr="00206ACB">
        <w:rPr>
          <w:lang w:eastAsia="ja-JP"/>
        </w:rPr>
        <w:t>seen,</w:t>
      </w:r>
      <w:r w:rsidR="00AC466E" w:rsidRPr="00206ACB">
        <w:rPr>
          <w:lang w:eastAsia="ja-JP"/>
        </w:rPr>
        <w:t xml:space="preserve"> </w:t>
      </w:r>
      <w:r w:rsidRPr="00206ACB">
        <w:rPr>
          <w:lang w:eastAsia="ja-JP"/>
        </w:rPr>
        <w:t>programs</w:t>
      </w:r>
      <w:r w:rsidR="00AC466E" w:rsidRPr="00206ACB">
        <w:rPr>
          <w:lang w:eastAsia="ja-JP"/>
        </w:rPr>
        <w:t xml:space="preserve"> </w:t>
      </w:r>
      <w:r w:rsidRPr="00206ACB">
        <w:rPr>
          <w:lang w:eastAsia="ja-JP"/>
        </w:rPr>
        <w:t>often</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place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temporarily</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some</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Most</w:t>
      </w:r>
      <w:r w:rsidR="00AC466E" w:rsidRPr="00206ACB">
        <w:rPr>
          <w:lang w:eastAsia="ja-JP"/>
        </w:rPr>
        <w:t xml:space="preserve"> </w:t>
      </w:r>
      <w:r w:rsidRPr="00206ACB">
        <w:rPr>
          <w:lang w:eastAsia="ja-JP"/>
        </w:rPr>
        <w:t>computers</w:t>
      </w:r>
      <w:r w:rsidR="00AC466E" w:rsidRPr="00206ACB">
        <w:rPr>
          <w:lang w:eastAsia="ja-JP"/>
        </w:rPr>
        <w:t xml:space="preserve"> </w:t>
      </w:r>
      <w:r w:rsidRPr="00206ACB">
        <w:rPr>
          <w:lang w:eastAsia="ja-JP"/>
        </w:rPr>
        <w:t>accomplish</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providing</w:t>
      </w:r>
      <w:r w:rsidR="00AC466E" w:rsidRPr="00206ACB">
        <w:rPr>
          <w:lang w:eastAsia="ja-JP"/>
        </w:rPr>
        <w:t xml:space="preserve"> </w:t>
      </w:r>
      <w:r w:rsidRPr="00206ACB">
        <w:rPr>
          <w:i/>
          <w:iCs/>
          <w:lang w:eastAsia="ja-JP"/>
        </w:rPr>
        <w:t>registers</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small</w:t>
      </w:r>
      <w:r w:rsidR="00AC466E" w:rsidRPr="00206ACB">
        <w:rPr>
          <w:lang w:eastAsia="ja-JP"/>
        </w:rPr>
        <w:t xml:space="preserve"> </w:t>
      </w:r>
      <w:r w:rsidRPr="00206ACB">
        <w:rPr>
          <w:lang w:eastAsia="ja-JP"/>
        </w:rPr>
        <w:t>places</w:t>
      </w:r>
      <w:r w:rsidR="00AC466E" w:rsidRPr="00206ACB">
        <w:rPr>
          <w:lang w:eastAsia="ja-JP"/>
        </w:rPr>
        <w:t xml:space="preserve"> </w:t>
      </w:r>
      <w:r w:rsidRPr="00206ACB">
        <w:rPr>
          <w:lang w:eastAsia="ja-JP"/>
        </w:rPr>
        <w:t>inside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hold</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value</w:t>
      </w:r>
      <w:r w:rsidR="007819B1">
        <w:rPr>
          <w:lang w:eastAsia="ja-JP"/>
        </w:rPr>
        <w:t xml:space="preserve">. </w:t>
      </w:r>
      <w:r w:rsidRPr="00206ACB">
        <w:rPr>
          <w:lang w:eastAsia="ja-JP"/>
        </w:rPr>
        <w:t>"Values"</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really</w:t>
      </w:r>
      <w:r w:rsidR="00AC466E" w:rsidRPr="00206ACB">
        <w:rPr>
          <w:lang w:eastAsia="ja-JP"/>
        </w:rPr>
        <w:t xml:space="preserve"> </w:t>
      </w:r>
      <w:r w:rsidRPr="00206ACB">
        <w:rPr>
          <w:lang w:eastAsia="ja-JP"/>
        </w:rPr>
        <w:t>just</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we've</w:t>
      </w:r>
      <w:r w:rsidR="00AC466E" w:rsidRPr="00206ACB">
        <w:rPr>
          <w:lang w:eastAsia="ja-JP"/>
        </w:rPr>
        <w:t xml:space="preserve"> </w:t>
      </w:r>
      <w:r w:rsidRPr="00206ACB">
        <w:rPr>
          <w:lang w:eastAsia="ja-JP"/>
        </w:rPr>
        <w:t>done</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instructions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instruction</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take</w:t>
      </w:r>
      <w:r w:rsidR="00AC466E" w:rsidRPr="00206ACB">
        <w:rPr>
          <w:lang w:eastAsia="ja-JP"/>
        </w:rPr>
        <w:t xml:space="preserve"> </w:t>
      </w:r>
      <w:r w:rsidRPr="00206ACB">
        <w:rPr>
          <w:lang w:eastAsia="ja-JP"/>
        </w:rPr>
        <w:t>any</w:t>
      </w:r>
      <w:r w:rsidR="00AC466E" w:rsidRPr="00206ACB">
        <w:rPr>
          <w:lang w:eastAsia="ja-JP"/>
        </w:rPr>
        <w:t xml:space="preserve"> </w:t>
      </w:r>
      <w:r w:rsidRPr="00206ACB">
        <w:rPr>
          <w:lang w:eastAsia="ja-JP"/>
        </w:rPr>
        <w:t>kind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long</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some</w:t>
      </w:r>
      <w:r w:rsidR="00AC466E" w:rsidRPr="00206ACB">
        <w:rPr>
          <w:lang w:eastAsia="ja-JP"/>
        </w:rPr>
        <w:t xml:space="preserve"> </w:t>
      </w:r>
      <w:r w:rsidRPr="00206ACB">
        <w:rPr>
          <w:lang w:eastAsia="ja-JP"/>
        </w:rPr>
        <w:t>kind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mapping</w:t>
      </w:r>
      <w:r w:rsidR="00AC466E" w:rsidRPr="00206ACB">
        <w:rPr>
          <w:lang w:eastAsia="ja-JP"/>
        </w:rPr>
        <w:t xml:space="preserve"> </w:t>
      </w:r>
      <w:r w:rsidRPr="00206ACB">
        <w:rPr>
          <w:lang w:eastAsia="ja-JP"/>
        </w:rPr>
        <w:t>between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things</w:t>
      </w:r>
      <w:r w:rsidR="00AC466E" w:rsidRPr="00206ACB">
        <w:rPr>
          <w:lang w:eastAsia="ja-JP"/>
        </w:rPr>
        <w:t xml:space="preserve"> </w:t>
      </w:r>
      <w:r w:rsidRPr="00206ACB">
        <w:rPr>
          <w:lang w:eastAsia="ja-JP"/>
        </w:rPr>
        <w:t>they</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example,</w:t>
      </w:r>
      <w:r w:rsidR="00AC466E" w:rsidRPr="00206ACB">
        <w:rPr>
          <w:lang w:eastAsia="ja-JP"/>
        </w:rPr>
        <w:t xml:space="preserve"> </w:t>
      </w:r>
      <w:r w:rsidRPr="00206ACB">
        <w:rPr>
          <w:lang w:eastAsia="ja-JP"/>
        </w:rPr>
        <w:t>Unicode</w:t>
      </w:r>
      <w:r w:rsidR="00AC466E" w:rsidRPr="00206ACB">
        <w:rPr>
          <w:lang w:eastAsia="ja-JP"/>
        </w:rPr>
        <w:t xml:space="preserve"> </w:t>
      </w:r>
      <w:r w:rsidRPr="00206ACB">
        <w:rPr>
          <w:lang w:eastAsia="ja-JP"/>
        </w:rPr>
        <w:t>represents</w:t>
      </w:r>
      <w:r w:rsidR="00AC466E" w:rsidRPr="00206ACB">
        <w:rPr>
          <w:lang w:eastAsia="ja-JP"/>
        </w:rPr>
        <w:t xml:space="preserve"> </w:t>
      </w:r>
      <w:r w:rsidRPr="00206ACB">
        <w:rPr>
          <w:lang w:eastAsia="ja-JP"/>
        </w:rPr>
        <w:t>every</w:t>
      </w:r>
      <w:r w:rsidR="00AC466E" w:rsidRPr="00206ACB">
        <w:rPr>
          <w:lang w:eastAsia="ja-JP"/>
        </w:rPr>
        <w:t xml:space="preserve"> </w:t>
      </w:r>
      <w:r w:rsidRPr="00206ACB">
        <w:rPr>
          <w:lang w:eastAsia="ja-JP"/>
        </w:rPr>
        <w:t>possible</w:t>
      </w:r>
      <w:r w:rsidR="00AC466E" w:rsidRPr="00206ACB">
        <w:rPr>
          <w:lang w:eastAsia="ja-JP"/>
        </w:rPr>
        <w:t xml:space="preserve"> </w:t>
      </w:r>
      <w:r w:rsidRPr="00206ACB">
        <w:rPr>
          <w:lang w:eastAsia="ja-JP"/>
        </w:rPr>
        <w:t>character,</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every</w:t>
      </w:r>
      <w:r w:rsidR="00AC466E" w:rsidRPr="00206ACB">
        <w:rPr>
          <w:lang w:eastAsia="ja-JP"/>
        </w:rPr>
        <w:t xml:space="preserve"> </w:t>
      </w:r>
      <w:r w:rsidRPr="00206ACB">
        <w:rPr>
          <w:lang w:eastAsia="ja-JP"/>
        </w:rPr>
        <w:t>writing</w:t>
      </w:r>
      <w:r w:rsidR="00AC466E" w:rsidRPr="00206ACB">
        <w:rPr>
          <w:lang w:eastAsia="ja-JP"/>
        </w:rPr>
        <w:t xml:space="preserve"> </w:t>
      </w:r>
      <w:r w:rsidRPr="00206ACB">
        <w:rPr>
          <w:lang w:eastAsia="ja-JP"/>
        </w:rPr>
        <w:t>system</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Earth,</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32-bit</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just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bit.)Registers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fully</w:t>
      </w:r>
      <w:r w:rsidR="00AC466E" w:rsidRPr="00206ACB">
        <w:rPr>
          <w:lang w:eastAsia="ja-JP"/>
        </w:rPr>
        <w:t xml:space="preserve"> </w:t>
      </w:r>
      <w:r w:rsidRPr="00206ACB">
        <w:rPr>
          <w:lang w:eastAsia="ja-JP"/>
        </w:rPr>
        <w:t>generic,</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they</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tied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specific</w:t>
      </w:r>
      <w:r w:rsidR="00AC466E" w:rsidRPr="00206ACB">
        <w:rPr>
          <w:lang w:eastAsia="ja-JP"/>
        </w:rPr>
        <w:t xml:space="preserve"> </w:t>
      </w:r>
      <w:r w:rsidRPr="00206ACB">
        <w:rPr>
          <w:lang w:eastAsia="ja-JP"/>
        </w:rPr>
        <w:t>kinds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functionality.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example,</w:t>
      </w:r>
      <w:r w:rsidR="00AC466E" w:rsidRPr="00206ACB">
        <w:rPr>
          <w:lang w:eastAsia="ja-JP"/>
        </w:rPr>
        <w:t xml:space="preserve"> </w:t>
      </w:r>
      <w:r w:rsidRPr="00206ACB">
        <w:rPr>
          <w:lang w:eastAsia="ja-JP"/>
        </w:rPr>
        <w:t>has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called</w:t>
      </w:r>
      <w:r w:rsidR="00AC466E" w:rsidRPr="00206ACB">
        <w:rPr>
          <w:lang w:eastAsia="ja-JP"/>
        </w:rPr>
        <w:t xml:space="preserve"> </w:t>
      </w:r>
      <w:r w:rsidRPr="00206ACB">
        <w:rPr>
          <w:lang w:eastAsia="ja-JP"/>
        </w:rPr>
        <w:t>the</w:t>
      </w:r>
      <w:r w:rsidR="00AC466E" w:rsidRPr="00206ACB">
        <w:rPr>
          <w:lang w:eastAsia="ja-JP"/>
        </w:rPr>
        <w:t xml:space="preserve"> </w:t>
      </w:r>
      <w:r w:rsidRPr="00206ACB">
        <w:rPr>
          <w:i/>
          <w:iCs/>
          <w:lang w:eastAsia="ja-JP"/>
        </w:rPr>
        <w:t>accumulator</w:t>
      </w:r>
      <w:r w:rsidRPr="00206ACB">
        <w:rPr>
          <w:lang w:eastAsia="ja-JP"/>
        </w:rPr>
        <w:t>,</w:t>
      </w:r>
      <w:r w:rsidR="00AC466E" w:rsidRPr="00206ACB">
        <w:rPr>
          <w:lang w:eastAsia="ja-JP"/>
        </w:rPr>
        <w:t xml:space="preserve"> </w:t>
      </w:r>
      <w:r w:rsidRPr="00206ACB">
        <w:rPr>
          <w:lang w:eastAsia="ja-JP"/>
        </w:rPr>
        <w:t>often</w:t>
      </w:r>
      <w:r w:rsidR="00AC466E" w:rsidRPr="00206ACB">
        <w:rPr>
          <w:lang w:eastAsia="ja-JP"/>
        </w:rPr>
        <w:t xml:space="preserve"> </w:t>
      </w:r>
      <w:r w:rsidRPr="00206ACB">
        <w:rPr>
          <w:lang w:eastAsia="ja-JP"/>
        </w:rPr>
        <w:t>abbreviated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handles</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math</w:t>
      </w:r>
      <w:r w:rsidR="00AC466E" w:rsidRPr="00206ACB">
        <w:rPr>
          <w:lang w:eastAsia="ja-JP"/>
        </w:rPr>
        <w:t xml:space="preserve"> </w:t>
      </w:r>
      <w:r w:rsidRPr="00206ACB">
        <w:rPr>
          <w:lang w:eastAsia="ja-JP"/>
        </w:rPr>
        <w:t>operations.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6502's</w:t>
      </w:r>
      <w:r w:rsidR="00AC466E" w:rsidRPr="00206ACB">
        <w:rPr>
          <w:lang w:eastAsia="ja-JP"/>
        </w:rPr>
        <w:t xml:space="preserve"> </w:t>
      </w:r>
      <w:r w:rsidRPr="00206ACB">
        <w:rPr>
          <w:lang w:eastAsia="ja-JP"/>
        </w:rPr>
        <w:t>instruction</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has</w:t>
      </w:r>
      <w:r w:rsidR="00AC466E" w:rsidRPr="00206ACB">
        <w:rPr>
          <w:lang w:eastAsia="ja-JP"/>
        </w:rPr>
        <w:t xml:space="preserve"> </w:t>
      </w:r>
      <w:r w:rsidRPr="00206ACB">
        <w:rPr>
          <w:lang w:eastAsia="ja-JP"/>
        </w:rPr>
        <w:t>instructions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work</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this:</w:t>
      </w:r>
    </w:p>
    <w:p w14:paraId="6988B1F9" w14:textId="2F0F2DD9" w:rsidR="00C605D2" w:rsidRPr="00206ACB" w:rsidRDefault="00C605D2" w:rsidP="00B13C95">
      <w:pPr>
        <w:widowControl/>
        <w:numPr>
          <w:ilvl w:val="0"/>
          <w:numId w:val="4"/>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store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next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number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in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accumulator</w:t>
      </w:r>
    </w:p>
    <w:p w14:paraId="3C209FFC" w14:textId="1A71C370" w:rsidR="00C605D2" w:rsidRPr="00206ACB" w:rsidRDefault="00C605D2" w:rsidP="00B13C95">
      <w:pPr>
        <w:widowControl/>
        <w:numPr>
          <w:ilvl w:val="0"/>
          <w:numId w:val="4"/>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add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next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number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to</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accumulator,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result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in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accumulator</w:t>
      </w:r>
    </w:p>
    <w:p w14:paraId="4AA64A0F" w14:textId="696FF1AC" w:rsidR="00C605D2" w:rsidRPr="00206ACB" w:rsidRDefault="00C605D2" w:rsidP="00B13C95">
      <w:pPr>
        <w:widowControl/>
        <w:numPr>
          <w:ilvl w:val="0"/>
          <w:numId w:val="4"/>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put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number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from</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accumulator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somewhere</w:t>
      </w:r>
    </w:p>
    <w:p w14:paraId="01BD9563" w14:textId="12010872" w:rsidR="00B13C95" w:rsidRDefault="00C605D2" w:rsidP="007335AE">
      <w:pPr>
        <w:rPr>
          <w:lang w:eastAsia="ja-JP"/>
        </w:rPr>
      </w:pPr>
      <w:r w:rsidRPr="00206ACB">
        <w:rPr>
          <w:lang w:eastAsia="ja-JP"/>
        </w:rPr>
        <w:t>This</w:t>
      </w:r>
      <w:r w:rsidR="00AC466E" w:rsidRPr="00206ACB">
        <w:rPr>
          <w:lang w:eastAsia="ja-JP"/>
        </w:rPr>
        <w:t xml:space="preserve"> </w:t>
      </w:r>
      <w:r w:rsidRPr="00206ACB">
        <w:rPr>
          <w:lang w:eastAsia="ja-JP"/>
        </w:rPr>
        <w:t>solves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problem</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where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put</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access</w:t>
      </w:r>
      <w:r w:rsidR="00AC466E" w:rsidRPr="00206ACB">
        <w:rPr>
          <w:lang w:eastAsia="ja-JP"/>
        </w:rPr>
        <w:t xml:space="preserve"> </w:t>
      </w:r>
      <w:r w:rsidRPr="00206ACB">
        <w:rPr>
          <w:lang w:eastAsia="ja-JP"/>
        </w:rPr>
        <w:t>them.</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still</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open</w:t>
      </w:r>
      <w:r w:rsidR="00AC466E" w:rsidRPr="00206ACB">
        <w:rPr>
          <w:lang w:eastAsia="ja-JP"/>
        </w:rPr>
        <w:t xml:space="preserve"> </w:t>
      </w:r>
      <w:r w:rsidRPr="00206ACB">
        <w:rPr>
          <w:lang w:eastAsia="ja-JP"/>
        </w:rPr>
        <w:t>question:</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"put</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somewhere",</w:t>
      </w:r>
      <w:r w:rsidR="00AC466E" w:rsidRPr="00206ACB">
        <w:rPr>
          <w:lang w:eastAsia="ja-JP"/>
        </w:rPr>
        <w:t xml:space="preserve"> </w:t>
      </w:r>
      <w:r w:rsidRPr="00206ACB">
        <w:rPr>
          <w:lang w:eastAsia="ja-JP"/>
        </w:rPr>
        <w:t>where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"somewhere"?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6502</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has</w:t>
      </w:r>
      <w:r w:rsidR="00AC466E" w:rsidRPr="00206ACB">
        <w:rPr>
          <w:lang w:eastAsia="ja-JP"/>
        </w:rPr>
        <w:t xml:space="preserve"> </w:t>
      </w:r>
      <w:r w:rsidRPr="00206ACB">
        <w:rPr>
          <w:lang w:eastAsia="ja-JP"/>
        </w:rPr>
        <w:t>three</w:t>
      </w:r>
      <w:r w:rsidR="00AC466E" w:rsidRPr="00206ACB">
        <w:rPr>
          <w:lang w:eastAsia="ja-JP"/>
        </w:rPr>
        <w:t xml:space="preserve"> </w:t>
      </w:r>
      <w:r w:rsidRPr="00206ACB">
        <w:rPr>
          <w:lang w:eastAsia="ja-JP"/>
        </w:rPr>
        <w:t>registers,</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complicated</w:t>
      </w:r>
      <w:r w:rsidR="00AC466E" w:rsidRPr="00206ACB">
        <w:rPr>
          <w:lang w:eastAsia="ja-JP"/>
        </w:rPr>
        <w:t xml:space="preserve"> </w:t>
      </w:r>
      <w:r w:rsidRPr="00206ACB">
        <w:rPr>
          <w:lang w:eastAsia="ja-JP"/>
        </w:rPr>
        <w:t>programs</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games</w:t>
      </w:r>
      <w:r w:rsidR="00AC466E" w:rsidRPr="00206ACB">
        <w:rPr>
          <w:lang w:eastAsia="ja-JP"/>
        </w:rPr>
        <w:t xml:space="preserve"> </w:t>
      </w:r>
      <w:r w:rsidRPr="00206ACB">
        <w:rPr>
          <w:lang w:eastAsia="ja-JP"/>
        </w:rPr>
        <w:t>can't</w:t>
      </w:r>
      <w:r w:rsidR="00AC466E" w:rsidRPr="00206ACB">
        <w:rPr>
          <w:lang w:eastAsia="ja-JP"/>
        </w:rPr>
        <w:t xml:space="preserve"> </w:t>
      </w:r>
      <w:r w:rsidRPr="00206ACB">
        <w:rPr>
          <w:lang w:eastAsia="ja-JP"/>
        </w:rPr>
        <w:t>use</w:t>
      </w:r>
      <w:r w:rsidR="00AC466E" w:rsidRPr="00206ACB">
        <w:rPr>
          <w:lang w:eastAsia="ja-JP"/>
        </w:rPr>
        <w:t xml:space="preserve"> </w:t>
      </w:r>
      <w:r w:rsidRPr="00206ACB">
        <w:rPr>
          <w:i/>
          <w:iCs/>
          <w:lang w:eastAsia="ja-JP"/>
        </w:rPr>
        <w:t>only</w:t>
      </w:r>
      <w:r w:rsidR="00AC466E" w:rsidRPr="00206ACB">
        <w:rPr>
          <w:lang w:eastAsia="ja-JP"/>
        </w:rPr>
        <w:t xml:space="preserve"> </w:t>
      </w:r>
      <w:r w:rsidRPr="00206ACB">
        <w:rPr>
          <w:lang w:eastAsia="ja-JP"/>
        </w:rPr>
        <w:t>registers</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storing</w:t>
      </w:r>
      <w:r w:rsidR="00AC466E" w:rsidRPr="00206ACB">
        <w:rPr>
          <w:lang w:eastAsia="ja-JP"/>
        </w:rPr>
        <w:t xml:space="preserve"> </w:t>
      </w:r>
      <w:r w:rsidRPr="00206ACB">
        <w:rPr>
          <w:lang w:eastAsia="ja-JP"/>
        </w:rPr>
        <w:t>results.</w:t>
      </w:r>
    </w:p>
    <w:p w14:paraId="4CADC86B" w14:textId="77777777" w:rsidR="00B13C95" w:rsidRDefault="00B13C95">
      <w:pPr>
        <w:widowControl/>
        <w:autoSpaceDE/>
        <w:autoSpaceDN/>
        <w:spacing w:before="0" w:after="160" w:line="259" w:lineRule="auto"/>
        <w:ind w:firstLine="0"/>
        <w:jc w:val="left"/>
        <w:rPr>
          <w:lang w:eastAsia="ja-JP"/>
        </w:rPr>
      </w:pPr>
      <w:r>
        <w:rPr>
          <w:lang w:eastAsia="ja-JP"/>
        </w:rPr>
        <w:br w:type="page"/>
      </w:r>
    </w:p>
    <w:p w14:paraId="7F0C1AC3" w14:textId="6CE7B669" w:rsidR="00D70B97" w:rsidRPr="00206ACB" w:rsidRDefault="00D70B97" w:rsidP="00BC353C">
      <w:pPr>
        <w:pStyle w:val="Heading3"/>
      </w:pPr>
      <w:bookmarkStart w:id="18" w:name="_Toc168434191"/>
      <w:bookmarkStart w:id="19" w:name="_Toc168779312"/>
      <w:r w:rsidRPr="00BC353C">
        <w:lastRenderedPageBreak/>
        <w:t>Memory</w:t>
      </w:r>
      <w:bookmarkEnd w:id="18"/>
      <w:bookmarkEnd w:id="19"/>
    </w:p>
    <w:p w14:paraId="6615DEB0" w14:textId="07BA20D2" w:rsidR="006B176B" w:rsidRPr="00206ACB" w:rsidRDefault="006B176B" w:rsidP="00B93907">
      <w:pPr>
        <w:rPr>
          <w:lang w:eastAsia="ja-JP"/>
        </w:rPr>
      </w:pPr>
      <w:r w:rsidRPr="00206ACB">
        <w:rPr>
          <w:lang w:eastAsia="ja-JP"/>
        </w:rPr>
        <w:t>Computers</w:t>
      </w:r>
      <w:r w:rsidR="00AC466E" w:rsidRPr="00206ACB">
        <w:rPr>
          <w:lang w:eastAsia="ja-JP"/>
        </w:rPr>
        <w:t xml:space="preserve"> </w:t>
      </w:r>
      <w:r w:rsidRPr="00206ACB">
        <w:rPr>
          <w:lang w:eastAsia="ja-JP"/>
        </w:rPr>
        <w:t>make</w:t>
      </w:r>
      <w:r w:rsidR="00AC466E" w:rsidRPr="00206ACB">
        <w:rPr>
          <w:lang w:eastAsia="ja-JP"/>
        </w:rPr>
        <w:t xml:space="preserve"> </w:t>
      </w:r>
      <w:r w:rsidRPr="00206ACB">
        <w:rPr>
          <w:lang w:eastAsia="ja-JP"/>
        </w:rPr>
        <w:t>available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programs</w:t>
      </w:r>
      <w:r w:rsidR="00AC466E" w:rsidRPr="00206ACB">
        <w:rPr>
          <w:lang w:eastAsia="ja-JP"/>
        </w:rPr>
        <w:t xml:space="preserve"> </w:t>
      </w:r>
      <w:r w:rsidRPr="00206ACB">
        <w:rPr>
          <w:lang w:eastAsia="ja-JP"/>
        </w:rPr>
        <w:t>some</w:t>
      </w:r>
      <w:r w:rsidR="00AC466E" w:rsidRPr="00206ACB">
        <w:rPr>
          <w:lang w:eastAsia="ja-JP"/>
        </w:rPr>
        <w:t xml:space="preserve"> </w:t>
      </w:r>
      <w:r w:rsidRPr="00206ACB">
        <w:rPr>
          <w:lang w:eastAsia="ja-JP"/>
        </w:rPr>
        <w:t>amount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(non-permanent)</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things</w:t>
      </w:r>
      <w:r w:rsidR="00AC466E" w:rsidRPr="00206ACB">
        <w:rPr>
          <w:lang w:eastAsia="ja-JP"/>
        </w:rPr>
        <w:t xml:space="preserve"> </w:t>
      </w:r>
      <w:r w:rsidRPr="00206ACB">
        <w:rPr>
          <w:lang w:eastAsia="ja-JP"/>
        </w:rPr>
        <w:t>temporarily,</w:t>
      </w:r>
      <w:r w:rsidR="00AC466E" w:rsidRPr="00206ACB">
        <w:rPr>
          <w:lang w:eastAsia="ja-JP"/>
        </w:rPr>
        <w:t xml:space="preserve"> </w:t>
      </w:r>
      <w:r w:rsidRPr="00206ACB">
        <w:rPr>
          <w:lang w:eastAsia="ja-JP"/>
        </w:rPr>
        <w:t>allowing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computer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small</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(expensive)</w:t>
      </w:r>
      <w:r w:rsidR="00AC466E" w:rsidRPr="00206ACB">
        <w:rPr>
          <w:lang w:eastAsia="ja-JP"/>
        </w:rPr>
        <w:t xml:space="preserve"> </w:t>
      </w:r>
      <w:r w:rsidRPr="00206ACB">
        <w:rPr>
          <w:lang w:eastAsia="ja-JP"/>
        </w:rPr>
        <w:t>registers</w:t>
      </w:r>
      <w:r w:rsidR="00AC466E" w:rsidRPr="00206ACB">
        <w:rPr>
          <w:lang w:eastAsia="ja-JP"/>
        </w:rPr>
        <w:t xml:space="preserve"> </w:t>
      </w:r>
      <w:r w:rsidRPr="00206ACB">
        <w:rPr>
          <w:lang w:eastAsia="ja-JP"/>
        </w:rPr>
        <w:t>while</w:t>
      </w:r>
      <w:r w:rsidR="00AC466E" w:rsidRPr="00206ACB">
        <w:rPr>
          <w:lang w:eastAsia="ja-JP"/>
        </w:rPr>
        <w:t xml:space="preserve"> </w:t>
      </w:r>
      <w:r w:rsidRPr="00206ACB">
        <w:rPr>
          <w:lang w:eastAsia="ja-JP"/>
        </w:rPr>
        <w:t>still</w:t>
      </w:r>
      <w:r w:rsidR="00AC466E" w:rsidRPr="00206ACB">
        <w:rPr>
          <w:lang w:eastAsia="ja-JP"/>
        </w:rPr>
        <w:t xml:space="preserve"> </w:t>
      </w:r>
      <w:r w:rsidRPr="00206ACB">
        <w:rPr>
          <w:lang w:eastAsia="ja-JP"/>
        </w:rPr>
        <w:t>allowing</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reasonable</w:t>
      </w:r>
      <w:r w:rsidR="00AC466E" w:rsidRPr="00206ACB">
        <w:rPr>
          <w:lang w:eastAsia="ja-JP"/>
        </w:rPr>
        <w:t xml:space="preserve"> </w:t>
      </w:r>
      <w:r w:rsidRPr="00206ACB">
        <w:rPr>
          <w:lang w:eastAsia="ja-JP"/>
        </w:rPr>
        <w:t>amount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values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stored</w:t>
      </w:r>
      <w:r w:rsidR="00AC466E" w:rsidRPr="00206ACB">
        <w:rPr>
          <w:lang w:eastAsia="ja-JP"/>
        </w:rPr>
        <w:t xml:space="preserve"> </w:t>
      </w:r>
      <w:r w:rsidRPr="00206ACB">
        <w:rPr>
          <w:lang w:eastAsia="ja-JP"/>
        </w:rPr>
        <w:t>outside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program</w:t>
      </w:r>
      <w:r w:rsidR="00AC466E" w:rsidRPr="00206ACB">
        <w:rPr>
          <w:lang w:eastAsia="ja-JP"/>
        </w:rPr>
        <w:t xml:space="preserve"> </w:t>
      </w:r>
      <w:r w:rsidRPr="00206ACB">
        <w:rPr>
          <w:lang w:eastAsia="ja-JP"/>
        </w:rPr>
        <w:t>itself.</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made</w:t>
      </w:r>
      <w:r w:rsidR="00AC466E" w:rsidRPr="00206ACB">
        <w:rPr>
          <w:lang w:eastAsia="ja-JP"/>
        </w:rPr>
        <w:t xml:space="preserve"> </w:t>
      </w:r>
      <w:r w:rsidRPr="00206ACB">
        <w:rPr>
          <w:lang w:eastAsia="ja-JP"/>
        </w:rPr>
        <w:t>available</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series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register-sized</w:t>
      </w:r>
      <w:r w:rsidR="00AC466E" w:rsidRPr="00206ACB">
        <w:rPr>
          <w:lang w:eastAsia="ja-JP"/>
        </w:rPr>
        <w:t xml:space="preserve"> </w:t>
      </w:r>
      <w:r w:rsidRPr="00206ACB">
        <w:rPr>
          <w:lang w:eastAsia="ja-JP"/>
        </w:rPr>
        <w:t>boxes,</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holding</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referred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provides</w:t>
      </w:r>
      <w:r w:rsidR="00AC466E" w:rsidRPr="00206ACB">
        <w:rPr>
          <w:lang w:eastAsia="ja-JP"/>
        </w:rPr>
        <w:t xml:space="preserve"> </w:t>
      </w:r>
      <w:r w:rsidRPr="00206ACB">
        <w:rPr>
          <w:lang w:eastAsia="ja-JP"/>
        </w:rPr>
        <w:t>your</w:t>
      </w:r>
      <w:r w:rsidR="00AC466E" w:rsidRPr="00206ACB">
        <w:rPr>
          <w:lang w:eastAsia="ja-JP"/>
        </w:rPr>
        <w:t xml:space="preserve"> </w:t>
      </w:r>
      <w:r w:rsidRPr="00206ACB">
        <w:rPr>
          <w:lang w:eastAsia="ja-JP"/>
        </w:rPr>
        <w:t>program</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kilobytes</w:t>
      </w:r>
      <w:r w:rsidR="00AC466E" w:rsidRPr="00206ACB">
        <w:rPr>
          <w:lang w:eastAsia="ja-JP"/>
        </w:rPr>
        <w:t xml:space="preserve"> </w:t>
      </w:r>
      <w:r w:rsidRPr="00206ACB">
        <w:rPr>
          <w:lang w:eastAsia="ja-JP"/>
        </w:rPr>
        <w:t>(2KB)</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space,</w:t>
      </w:r>
      <w:r w:rsidR="00AC466E" w:rsidRPr="00206ACB">
        <w:rPr>
          <w:lang w:eastAsia="ja-JP"/>
        </w:rPr>
        <w:t xml:space="preserve"> </w:t>
      </w:r>
      <w:r w:rsidRPr="00206ACB">
        <w:rPr>
          <w:lang w:eastAsia="ja-JP"/>
        </w:rPr>
        <w:t>numbered</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2,047</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space's</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referred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its</w:t>
      </w:r>
      <w:r w:rsidR="00AC466E" w:rsidRPr="00206ACB">
        <w:rPr>
          <w:lang w:eastAsia="ja-JP"/>
        </w:rPr>
        <w:t xml:space="preserve"> </w:t>
      </w:r>
      <w:r w:rsidRPr="00206ACB">
        <w:rPr>
          <w:i/>
          <w:iCs/>
          <w:lang w:eastAsia="ja-JP"/>
        </w:rPr>
        <w:t>address</w:t>
      </w:r>
      <w:r w:rsidRPr="00206ACB">
        <w:rPr>
          <w:lang w:eastAsia="ja-JP"/>
        </w:rPr>
        <w:t>,</w:t>
      </w:r>
      <w:r w:rsidR="00AC466E" w:rsidRPr="00206ACB">
        <w:rPr>
          <w:lang w:eastAsia="ja-JP"/>
        </w:rPr>
        <w:t xml:space="preserve"> </w:t>
      </w:r>
      <w:r w:rsidRPr="00206ACB">
        <w:rPr>
          <w:lang w:eastAsia="ja-JP"/>
        </w:rPr>
        <w:t>just</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house</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6502</w:t>
      </w:r>
      <w:r w:rsidR="00AC466E" w:rsidRPr="00206ACB">
        <w:rPr>
          <w:lang w:eastAsia="ja-JP"/>
        </w:rPr>
        <w:t xml:space="preserve"> </w:t>
      </w:r>
      <w:r w:rsidRPr="00206ACB">
        <w:rPr>
          <w:lang w:eastAsia="ja-JP"/>
        </w:rPr>
        <w:t>instruction</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looked</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above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really</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this:</w:t>
      </w:r>
    </w:p>
    <w:p w14:paraId="700CE791" w14:textId="39884EA6" w:rsidR="006B176B" w:rsidRPr="00206ACB" w:rsidRDefault="006B176B" w:rsidP="00B13C95">
      <w:pPr>
        <w:widowControl/>
        <w:numPr>
          <w:ilvl w:val="0"/>
          <w:numId w:val="5"/>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store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next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number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in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accumulator</w:t>
      </w:r>
    </w:p>
    <w:p w14:paraId="3A1C9984" w14:textId="0C489CE6" w:rsidR="006B176B" w:rsidRPr="00206ACB" w:rsidRDefault="006B176B" w:rsidP="00B13C95">
      <w:pPr>
        <w:widowControl/>
        <w:numPr>
          <w:ilvl w:val="0"/>
          <w:numId w:val="5"/>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add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next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number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to</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accumulator,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result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in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accumulator</w:t>
      </w:r>
    </w:p>
    <w:p w14:paraId="292C4461" w14:textId="12E6281D" w:rsidR="00154F22" w:rsidRPr="00395D3A" w:rsidRDefault="006B176B" w:rsidP="00B13C95">
      <w:pPr>
        <w:widowControl/>
        <w:numPr>
          <w:ilvl w:val="0"/>
          <w:numId w:val="5"/>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put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number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from</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accumulator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into</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memory</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address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of</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next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number</w:t>
      </w:r>
    </w:p>
    <w:p w14:paraId="0E6B95C4" w14:textId="00361278" w:rsidR="00D70B97" w:rsidRPr="00206ACB" w:rsidRDefault="00D70B97" w:rsidP="00024180">
      <w:pPr>
        <w:pStyle w:val="Heading3"/>
        <w:rPr>
          <w:rFonts w:cstheme="minorHAnsi"/>
        </w:rPr>
      </w:pPr>
      <w:bookmarkStart w:id="20" w:name="_Toc168434192"/>
      <w:bookmarkStart w:id="21" w:name="_Toc168779313"/>
      <w:r w:rsidRPr="00206ACB">
        <w:rPr>
          <w:rFonts w:cstheme="minorHAnsi"/>
        </w:rPr>
        <w:t>Representing</w:t>
      </w:r>
      <w:r w:rsidR="00AC466E" w:rsidRPr="00206ACB">
        <w:rPr>
          <w:rFonts w:cstheme="minorHAnsi"/>
        </w:rPr>
        <w:t xml:space="preserve"> </w:t>
      </w:r>
      <w:r w:rsidRPr="00206ACB">
        <w:rPr>
          <w:rFonts w:cstheme="minorHAnsi"/>
        </w:rPr>
        <w:t>Data</w:t>
      </w:r>
      <w:bookmarkEnd w:id="20"/>
      <w:bookmarkEnd w:id="21"/>
    </w:p>
    <w:p w14:paraId="37F11C9F" w14:textId="60EED314" w:rsidR="00156C2B" w:rsidRPr="00206ACB" w:rsidRDefault="00156C2B" w:rsidP="007335AE">
      <w:pPr>
        <w:rPr>
          <w:lang w:eastAsia="ja-JP"/>
        </w:rPr>
      </w:pPr>
      <w:r w:rsidRPr="00206ACB">
        <w:rPr>
          <w:lang w:eastAsia="ja-JP"/>
        </w:rPr>
        <w:t>This</w:t>
      </w:r>
      <w:r w:rsidR="00AC466E" w:rsidRPr="00206ACB">
        <w:rPr>
          <w:lang w:eastAsia="ja-JP"/>
        </w:rPr>
        <w:t xml:space="preserve"> </w:t>
      </w:r>
      <w:r w:rsidRPr="00206ACB">
        <w:rPr>
          <w:lang w:eastAsia="ja-JP"/>
        </w:rPr>
        <w:t>leads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final</w:t>
      </w:r>
      <w:r w:rsidR="00AC466E" w:rsidRPr="00206ACB">
        <w:rPr>
          <w:lang w:eastAsia="ja-JP"/>
        </w:rPr>
        <w:t xml:space="preserve"> </w:t>
      </w:r>
      <w:r w:rsidRPr="00206ACB">
        <w:rPr>
          <w:lang w:eastAsia="ja-JP"/>
        </w:rPr>
        <w:t>question</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chapter</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represented</w:t>
      </w:r>
      <w:r w:rsidR="00AC466E" w:rsidRPr="00206ACB">
        <w:rPr>
          <w:lang w:eastAsia="ja-JP"/>
        </w:rPr>
        <w:t xml:space="preserve"> </w:t>
      </w:r>
      <w:r w:rsidRPr="00206ACB">
        <w:rPr>
          <w:lang w:eastAsia="ja-JP"/>
        </w:rPr>
        <w:t>inside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computer?</w:t>
      </w:r>
    </w:p>
    <w:p w14:paraId="35057DA9" w14:textId="6035D3E6" w:rsidR="006650AB" w:rsidRPr="00206ACB" w:rsidRDefault="00156C2B" w:rsidP="007335AE">
      <w:pPr>
        <w:rPr>
          <w:lang w:eastAsia="ja-JP"/>
        </w:rPr>
      </w:pPr>
      <w:r w:rsidRPr="00206ACB">
        <w:rPr>
          <w:lang w:eastAsia="ja-JP"/>
        </w:rPr>
        <w:t>Up</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point,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been</w:t>
      </w:r>
      <w:r w:rsidR="00AC466E" w:rsidRPr="00206ACB">
        <w:rPr>
          <w:lang w:eastAsia="ja-JP"/>
        </w:rPr>
        <w:t xml:space="preserve"> </w:t>
      </w:r>
      <w:r w:rsidRPr="00206ACB">
        <w:rPr>
          <w:lang w:eastAsia="ja-JP"/>
        </w:rPr>
        <w:t>using</w:t>
      </w:r>
      <w:r w:rsidR="00AC466E" w:rsidRPr="00206ACB">
        <w:rPr>
          <w:lang w:eastAsia="ja-JP"/>
        </w:rPr>
        <w:t xml:space="preserve"> </w:t>
      </w:r>
      <w:r w:rsidRPr="00206ACB">
        <w:rPr>
          <w:lang w:eastAsia="ja-JP"/>
        </w:rPr>
        <w:t>"standard",</w:t>
      </w:r>
      <w:r w:rsidR="00AC466E" w:rsidRPr="00206ACB">
        <w:rPr>
          <w:lang w:eastAsia="ja-JP"/>
        </w:rPr>
        <w:t xml:space="preserve"> </w:t>
      </w:r>
      <w:r w:rsidRPr="00206ACB">
        <w:rPr>
          <w:lang w:eastAsia="ja-JP"/>
        </w:rPr>
        <w:t>decimal</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10)</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kinds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every</w:t>
      </w:r>
      <w:r w:rsidR="00AC466E" w:rsidRPr="00206ACB">
        <w:rPr>
          <w:lang w:eastAsia="ja-JP"/>
        </w:rPr>
        <w:t xml:space="preserve"> </w:t>
      </w:r>
      <w:r w:rsidRPr="00206ACB">
        <w:rPr>
          <w:lang w:eastAsia="ja-JP"/>
        </w:rPr>
        <w:t>day</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"2"</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"7"</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"2,048".</w:t>
      </w:r>
      <w:r w:rsidR="00AC466E" w:rsidRPr="00206ACB">
        <w:rPr>
          <w:lang w:eastAsia="ja-JP"/>
        </w:rPr>
        <w:t xml:space="preserve"> </w:t>
      </w:r>
      <w:r w:rsidRPr="00206ACB">
        <w:rPr>
          <w:lang w:eastAsia="ja-JP"/>
        </w:rPr>
        <w:t>Computers,</w:t>
      </w:r>
      <w:r w:rsidR="00AC466E" w:rsidRPr="00206ACB">
        <w:rPr>
          <w:lang w:eastAsia="ja-JP"/>
        </w:rPr>
        <w:t xml:space="preserve"> </w:t>
      </w:r>
      <w:r w:rsidRPr="00206ACB">
        <w:rPr>
          <w:lang w:eastAsia="ja-JP"/>
        </w:rPr>
        <w:t>however,</w:t>
      </w:r>
      <w:r w:rsidR="00AC466E" w:rsidRPr="00206ACB">
        <w:rPr>
          <w:lang w:eastAsia="ja-JP"/>
        </w:rPr>
        <w:t xml:space="preserve"> </w:t>
      </w:r>
      <w:r w:rsidRPr="00206ACB">
        <w:rPr>
          <w:lang w:eastAsia="ja-JP"/>
        </w:rPr>
        <w:t>operate</w:t>
      </w:r>
      <w:r w:rsidR="00AC466E" w:rsidRPr="00206ACB">
        <w:rPr>
          <w:lang w:eastAsia="ja-JP"/>
        </w:rPr>
        <w:t xml:space="preserve"> </w:t>
      </w:r>
      <w:r w:rsidRPr="00206ACB">
        <w:rPr>
          <w:lang w:eastAsia="ja-JP"/>
        </w:rPr>
        <w:t>through</w:t>
      </w:r>
      <w:r w:rsidR="00AC466E" w:rsidRPr="00206ACB">
        <w:rPr>
          <w:lang w:eastAsia="ja-JP"/>
        </w:rPr>
        <w:t xml:space="preserve"> </w:t>
      </w:r>
      <w:r w:rsidRPr="00206ACB">
        <w:rPr>
          <w:lang w:eastAsia="ja-JP"/>
        </w:rPr>
        <w:t>electrical</w:t>
      </w:r>
      <w:r w:rsidR="00AC466E" w:rsidRPr="00206ACB">
        <w:rPr>
          <w:lang w:eastAsia="ja-JP"/>
        </w:rPr>
        <w:t xml:space="preserve"> </w:t>
      </w:r>
      <w:r w:rsidRPr="00206ACB">
        <w:rPr>
          <w:lang w:eastAsia="ja-JP"/>
        </w:rPr>
        <w:t>currents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either</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"off",</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no</w:t>
      </w:r>
      <w:r w:rsidR="00AC466E" w:rsidRPr="00206ACB">
        <w:rPr>
          <w:lang w:eastAsia="ja-JP"/>
        </w:rPr>
        <w:t xml:space="preserve"> </w:t>
      </w:r>
      <w:r w:rsidRPr="00206ACB">
        <w:rPr>
          <w:lang w:eastAsia="ja-JP"/>
        </w:rPr>
        <w:t>in-between.</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currents</w:t>
      </w:r>
      <w:r w:rsidR="00AC466E" w:rsidRPr="00206ACB">
        <w:rPr>
          <w:lang w:eastAsia="ja-JP"/>
        </w:rPr>
        <w:t xml:space="preserve"> </w:t>
      </w:r>
      <w:r w:rsidRPr="00206ACB">
        <w:rPr>
          <w:lang w:eastAsia="ja-JP"/>
        </w:rPr>
        <w:t>form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basis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inside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computer,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result</w:t>
      </w:r>
      <w:r w:rsidR="00AC466E" w:rsidRPr="00206ACB">
        <w:rPr>
          <w:lang w:eastAsia="ja-JP"/>
        </w:rPr>
        <w:t xml:space="preserve"> </w:t>
      </w:r>
      <w:r w:rsidRPr="00206ACB">
        <w:rPr>
          <w:lang w:eastAsia="ja-JP"/>
        </w:rPr>
        <w:t>computers</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binary</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2)</w:t>
      </w:r>
      <w:r w:rsidR="00AC466E" w:rsidRPr="00206ACB">
        <w:rPr>
          <w:lang w:eastAsia="ja-JP"/>
        </w:rPr>
        <w:t xml:space="preserve"> </w:t>
      </w:r>
      <w:r w:rsidRPr="00206ACB">
        <w:rPr>
          <w:lang w:eastAsia="ja-JP"/>
        </w:rPr>
        <w:t>numbers.</w:t>
      </w:r>
    </w:p>
    <w:p w14:paraId="376E052B" w14:textId="6C69573C" w:rsidR="00156C2B" w:rsidRPr="00206ACB" w:rsidRDefault="00156C2B" w:rsidP="007335AE">
      <w:pPr>
        <w:rPr>
          <w:lang w:eastAsia="ja-JP"/>
        </w:rPr>
      </w:pPr>
      <w:r w:rsidRPr="00206ACB">
        <w:rPr>
          <w:lang w:eastAsia="ja-JP"/>
        </w:rPr>
        <w:t>The</w:t>
      </w:r>
      <w:r w:rsidR="00AC466E" w:rsidRPr="00206ACB">
        <w:rPr>
          <w:lang w:eastAsia="ja-JP"/>
        </w:rPr>
        <w:t xml:space="preserve"> </w:t>
      </w:r>
      <w:r w:rsidRPr="00206ACB">
        <w:rPr>
          <w:lang w:eastAsia="ja-JP"/>
        </w:rPr>
        <w:t>smallest</w:t>
      </w:r>
      <w:r w:rsidR="00AC466E" w:rsidRPr="00206ACB">
        <w:rPr>
          <w:lang w:eastAsia="ja-JP"/>
        </w:rPr>
        <w:t xml:space="preserve"> </w:t>
      </w:r>
      <w:r w:rsidRPr="00206ACB">
        <w:rPr>
          <w:lang w:eastAsia="ja-JP"/>
        </w:rPr>
        <w:t>unit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information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computer</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process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"binary</w:t>
      </w:r>
      <w:r w:rsidR="00AC466E" w:rsidRPr="00206ACB">
        <w:rPr>
          <w:lang w:eastAsia="ja-JP"/>
        </w:rPr>
        <w:t xml:space="preserve"> </w:t>
      </w:r>
      <w:r w:rsidRPr="00206ACB">
        <w:rPr>
          <w:lang w:eastAsia="ja-JP"/>
        </w:rPr>
        <w:t>digit".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stores</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values</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0</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1,</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"off".</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combine</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than</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single</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larger</w:t>
      </w:r>
      <w:r w:rsidR="00AC466E" w:rsidRPr="00206ACB">
        <w:rPr>
          <w:lang w:eastAsia="ja-JP"/>
        </w:rPr>
        <w:t xml:space="preserve"> </w:t>
      </w:r>
      <w:r w:rsidRPr="00206ACB">
        <w:rPr>
          <w:lang w:eastAsia="ja-JP"/>
        </w:rPr>
        <w:t>range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values.</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example,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different</w:t>
      </w:r>
      <w:r w:rsidR="00AC466E" w:rsidRPr="00206ACB">
        <w:rPr>
          <w:lang w:eastAsia="ja-JP"/>
        </w:rPr>
        <w:t xml:space="preserve"> </w:t>
      </w:r>
      <w:r w:rsidRPr="00206ACB">
        <w:rPr>
          <w:lang w:eastAsia="ja-JP"/>
        </w:rPr>
        <w:t>values:</w:t>
      </w:r>
    </w:p>
    <w:p w14:paraId="12C902C3" w14:textId="162486F9" w:rsidR="00156C2B" w:rsidRPr="00206ACB" w:rsidRDefault="0026667A" w:rsidP="00AE41EF">
      <w:pPr>
        <w:pStyle w:val="Quote"/>
        <w:rPr>
          <w:lang w:eastAsia="ja-JP"/>
        </w:rPr>
      </w:pPr>
      <w:r w:rsidRPr="00206ACB">
        <w:rPr>
          <w:lang w:eastAsia="ja-JP"/>
        </w:rPr>
        <w:tab/>
      </w:r>
      <w:r w:rsidR="00156C2B" w:rsidRPr="00206ACB">
        <w:rPr>
          <w:lang w:eastAsia="ja-JP"/>
        </w:rPr>
        <w:t>00</w:t>
      </w:r>
      <w:r w:rsidR="00AC466E" w:rsidRPr="00206ACB">
        <w:rPr>
          <w:lang w:eastAsia="ja-JP"/>
        </w:rPr>
        <w:t xml:space="preserve"> </w:t>
      </w:r>
      <w:r w:rsidR="00156C2B" w:rsidRPr="00206ACB">
        <w:rPr>
          <w:lang w:eastAsia="ja-JP"/>
        </w:rPr>
        <w:t>01</w:t>
      </w:r>
      <w:r w:rsidR="00AC466E" w:rsidRPr="00206ACB">
        <w:rPr>
          <w:lang w:eastAsia="ja-JP"/>
        </w:rPr>
        <w:t xml:space="preserve"> </w:t>
      </w:r>
      <w:r w:rsidR="00156C2B" w:rsidRPr="00206ACB">
        <w:rPr>
          <w:lang w:eastAsia="ja-JP"/>
        </w:rPr>
        <w:t>10</w:t>
      </w:r>
      <w:r w:rsidR="00AC466E" w:rsidRPr="00206ACB">
        <w:rPr>
          <w:lang w:eastAsia="ja-JP"/>
        </w:rPr>
        <w:t xml:space="preserve"> </w:t>
      </w:r>
      <w:r w:rsidR="00156C2B" w:rsidRPr="00206ACB">
        <w:rPr>
          <w:lang w:eastAsia="ja-JP"/>
        </w:rPr>
        <w:t>11</w:t>
      </w:r>
    </w:p>
    <w:p w14:paraId="447BB8E6" w14:textId="0D263374" w:rsidR="00156C2B" w:rsidRPr="00206ACB" w:rsidRDefault="00156C2B" w:rsidP="00231E67">
      <w:pPr>
        <w:rPr>
          <w:lang w:eastAsia="ja-JP"/>
        </w:rPr>
      </w:pPr>
      <w:r w:rsidRPr="00206ACB">
        <w:rPr>
          <w:lang w:eastAsia="ja-JP"/>
        </w:rPr>
        <w:t>Three</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let</w:t>
      </w:r>
      <w:r w:rsidR="00AC466E" w:rsidRPr="00206ACB">
        <w:rPr>
          <w:lang w:eastAsia="ja-JP"/>
        </w:rPr>
        <w:t xml:space="preserve"> </w:t>
      </w:r>
      <w:r w:rsidRPr="00206ACB">
        <w:rPr>
          <w:lang w:eastAsia="ja-JP"/>
        </w:rPr>
        <w:t>us</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different</w:t>
      </w:r>
      <w:r w:rsidR="00AC466E" w:rsidRPr="00206ACB">
        <w:rPr>
          <w:lang w:eastAsia="ja-JP"/>
        </w:rPr>
        <w:t xml:space="preserve"> </w:t>
      </w:r>
      <w:r w:rsidRPr="00206ACB">
        <w:rPr>
          <w:lang w:eastAsia="ja-JP"/>
        </w:rPr>
        <w:t>values:</w:t>
      </w:r>
    </w:p>
    <w:p w14:paraId="59712306" w14:textId="329457C5" w:rsidR="00156C2B" w:rsidRPr="00206ACB" w:rsidRDefault="0026667A" w:rsidP="00AE41EF">
      <w:pPr>
        <w:pStyle w:val="Quote"/>
        <w:rPr>
          <w:lang w:eastAsia="ja-JP"/>
        </w:rPr>
      </w:pPr>
      <w:r w:rsidRPr="00206ACB">
        <w:rPr>
          <w:lang w:eastAsia="ja-JP"/>
        </w:rPr>
        <w:tab/>
      </w:r>
      <w:r w:rsidR="00156C2B" w:rsidRPr="00206ACB">
        <w:rPr>
          <w:lang w:eastAsia="ja-JP"/>
        </w:rPr>
        <w:t>000</w:t>
      </w:r>
      <w:r w:rsidR="00AC466E" w:rsidRPr="00206ACB">
        <w:rPr>
          <w:lang w:eastAsia="ja-JP"/>
        </w:rPr>
        <w:t xml:space="preserve"> </w:t>
      </w:r>
      <w:r w:rsidR="00156C2B" w:rsidRPr="00206ACB">
        <w:rPr>
          <w:lang w:eastAsia="ja-JP"/>
        </w:rPr>
        <w:t>001</w:t>
      </w:r>
      <w:r w:rsidR="00AC466E" w:rsidRPr="00206ACB">
        <w:rPr>
          <w:lang w:eastAsia="ja-JP"/>
        </w:rPr>
        <w:t xml:space="preserve"> </w:t>
      </w:r>
      <w:r w:rsidR="00156C2B" w:rsidRPr="00206ACB">
        <w:rPr>
          <w:lang w:eastAsia="ja-JP"/>
        </w:rPr>
        <w:t>010</w:t>
      </w:r>
      <w:r w:rsidR="00AC466E" w:rsidRPr="00206ACB">
        <w:rPr>
          <w:lang w:eastAsia="ja-JP"/>
        </w:rPr>
        <w:t xml:space="preserve"> </w:t>
      </w:r>
      <w:r w:rsidR="00156C2B" w:rsidRPr="00206ACB">
        <w:rPr>
          <w:lang w:eastAsia="ja-JP"/>
        </w:rPr>
        <w:t>011</w:t>
      </w:r>
      <w:r w:rsidR="00AC466E" w:rsidRPr="00206ACB">
        <w:rPr>
          <w:lang w:eastAsia="ja-JP"/>
        </w:rPr>
        <w:t xml:space="preserve"> </w:t>
      </w:r>
      <w:r w:rsidR="00156C2B" w:rsidRPr="00206ACB">
        <w:rPr>
          <w:lang w:eastAsia="ja-JP"/>
        </w:rPr>
        <w:t>100</w:t>
      </w:r>
      <w:r w:rsidR="00AC466E" w:rsidRPr="00206ACB">
        <w:rPr>
          <w:lang w:eastAsia="ja-JP"/>
        </w:rPr>
        <w:t xml:space="preserve"> </w:t>
      </w:r>
      <w:r w:rsidR="00156C2B" w:rsidRPr="00206ACB">
        <w:rPr>
          <w:lang w:eastAsia="ja-JP"/>
        </w:rPr>
        <w:t>101</w:t>
      </w:r>
      <w:r w:rsidR="00AC466E" w:rsidRPr="00206ACB">
        <w:rPr>
          <w:lang w:eastAsia="ja-JP"/>
        </w:rPr>
        <w:t xml:space="preserve"> </w:t>
      </w:r>
      <w:r w:rsidR="00156C2B" w:rsidRPr="00206ACB">
        <w:rPr>
          <w:lang w:eastAsia="ja-JP"/>
        </w:rPr>
        <w:t>110</w:t>
      </w:r>
      <w:r w:rsidR="00AC466E" w:rsidRPr="00206ACB">
        <w:rPr>
          <w:lang w:eastAsia="ja-JP"/>
        </w:rPr>
        <w:t xml:space="preserve"> </w:t>
      </w:r>
      <w:r w:rsidR="00156C2B" w:rsidRPr="00206ACB">
        <w:rPr>
          <w:lang w:eastAsia="ja-JP"/>
        </w:rPr>
        <w:t>111</w:t>
      </w:r>
    </w:p>
    <w:p w14:paraId="6459845B" w14:textId="4A6B94B3" w:rsidR="00A66CF4" w:rsidRDefault="00156C2B" w:rsidP="007335AE">
      <w:pPr>
        <w:rPr>
          <w:lang w:eastAsia="ja-JP"/>
        </w:rPr>
      </w:pPr>
      <w:r w:rsidRPr="00206ACB">
        <w:rPr>
          <w:lang w:eastAsia="ja-JP"/>
        </w:rPr>
        <w:t>Each</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add</w:t>
      </w:r>
      <w:r w:rsidR="00AC466E" w:rsidRPr="00206ACB">
        <w:rPr>
          <w:lang w:eastAsia="ja-JP"/>
        </w:rPr>
        <w:t xml:space="preserve"> </w:t>
      </w:r>
      <w:r w:rsidRPr="00206ACB">
        <w:rPr>
          <w:lang w:eastAsia="ja-JP"/>
        </w:rPr>
        <w:t>allows</w:t>
      </w:r>
      <w:r w:rsidR="00AC466E" w:rsidRPr="00206ACB">
        <w:rPr>
          <w:lang w:eastAsia="ja-JP"/>
        </w:rPr>
        <w:t xml:space="preserve"> </w:t>
      </w:r>
      <w:r w:rsidRPr="00206ACB">
        <w:rPr>
          <w:lang w:eastAsia="ja-JP"/>
        </w:rPr>
        <w:t>us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twice</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many</w:t>
      </w:r>
      <w:r w:rsidR="00AC466E" w:rsidRPr="00206ACB">
        <w:rPr>
          <w:lang w:eastAsia="ja-JP"/>
        </w:rPr>
        <w:t xml:space="preserve"> </w:t>
      </w:r>
      <w:r w:rsidRPr="00206ACB">
        <w:rPr>
          <w:lang w:eastAsia="ja-JP"/>
        </w:rPr>
        <w:t>values,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way</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decimal</w:t>
      </w:r>
      <w:r w:rsidR="00AC466E" w:rsidRPr="00206ACB">
        <w:rPr>
          <w:lang w:eastAsia="ja-JP"/>
        </w:rPr>
        <w:t xml:space="preserve"> </w:t>
      </w:r>
      <w:r w:rsidRPr="00206ACB">
        <w:rPr>
          <w:lang w:eastAsia="ja-JP"/>
        </w:rPr>
        <w:t>digit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add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decimal</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lets</w:t>
      </w:r>
      <w:r w:rsidR="00AC466E" w:rsidRPr="00206ACB">
        <w:rPr>
          <w:lang w:eastAsia="ja-JP"/>
        </w:rPr>
        <w:t xml:space="preserve"> </w:t>
      </w:r>
      <w:r w:rsidRPr="00206ACB">
        <w:rPr>
          <w:lang w:eastAsia="ja-JP"/>
        </w:rPr>
        <w:t>us</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ten</w:t>
      </w:r>
      <w:r w:rsidR="00AC466E" w:rsidRPr="00206ACB">
        <w:rPr>
          <w:lang w:eastAsia="ja-JP"/>
        </w:rPr>
        <w:t xml:space="preserve"> </w:t>
      </w:r>
      <w:r w:rsidRPr="00206ACB">
        <w:rPr>
          <w:lang w:eastAsia="ja-JP"/>
        </w:rPr>
        <w:t>times</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many</w:t>
      </w:r>
      <w:r w:rsidR="00AC466E" w:rsidRPr="00206ACB">
        <w:rPr>
          <w:lang w:eastAsia="ja-JP"/>
        </w:rPr>
        <w:t xml:space="preserve"> </w:t>
      </w:r>
      <w:r w:rsidRPr="00206ACB">
        <w:rPr>
          <w:lang w:eastAsia="ja-JP"/>
        </w:rPr>
        <w:t>values</w:t>
      </w:r>
      <w:r w:rsidR="00AC466E" w:rsidRPr="00206ACB">
        <w:rPr>
          <w:lang w:eastAsia="ja-JP"/>
        </w:rPr>
        <w:t xml:space="preserve"> </w:t>
      </w:r>
      <w:r w:rsidRPr="00206ACB">
        <w:rPr>
          <w:lang w:eastAsia="ja-JP"/>
        </w:rPr>
        <w:t>(1</w:t>
      </w:r>
      <w:r w:rsidR="00AC466E" w:rsidRPr="00206ACB">
        <w:rPr>
          <w:lang w:eastAsia="ja-JP"/>
        </w:rPr>
        <w:t xml:space="preserve"> </w:t>
      </w:r>
      <w:r w:rsidRPr="00206ACB">
        <w:rPr>
          <w:rFonts w:ascii="Courier New" w:hAnsi="Courier New" w:cs="Courier New"/>
          <w:lang w:eastAsia="ja-JP"/>
        </w:rPr>
        <w:t>→</w:t>
      </w:r>
      <w:r w:rsidR="00AC466E" w:rsidRPr="00206ACB">
        <w:rPr>
          <w:lang w:eastAsia="ja-JP"/>
        </w:rPr>
        <w:t xml:space="preserve"> </w:t>
      </w:r>
      <w:r w:rsidRPr="00206ACB">
        <w:rPr>
          <w:lang w:eastAsia="ja-JP"/>
        </w:rPr>
        <w:t>10</w:t>
      </w:r>
      <w:r w:rsidR="00AC466E" w:rsidRPr="00206ACB">
        <w:rPr>
          <w:lang w:eastAsia="ja-JP"/>
        </w:rPr>
        <w:t xml:space="preserve"> </w:t>
      </w:r>
      <w:r w:rsidRPr="00206ACB">
        <w:rPr>
          <w:rFonts w:ascii="Courier New" w:hAnsi="Courier New" w:cs="Courier New"/>
          <w:lang w:eastAsia="ja-JP"/>
        </w:rPr>
        <w:t>→</w:t>
      </w:r>
      <w:r w:rsidR="00AC466E" w:rsidRPr="00206ACB">
        <w:rPr>
          <w:lang w:eastAsia="ja-JP"/>
        </w:rPr>
        <w:t xml:space="preserve"> </w:t>
      </w:r>
      <w:r w:rsidRPr="00206ACB">
        <w:rPr>
          <w:lang w:eastAsia="ja-JP"/>
        </w:rPr>
        <w:t>100</w:t>
      </w:r>
      <w:r w:rsidR="00AC466E" w:rsidRPr="00206ACB">
        <w:rPr>
          <w:lang w:eastAsia="ja-JP"/>
        </w:rPr>
        <w:t xml:space="preserve"> </w:t>
      </w:r>
      <w:r w:rsidRPr="00206ACB">
        <w:rPr>
          <w:rFonts w:ascii="Courier New" w:hAnsi="Courier New" w:cs="Courier New"/>
          <w:lang w:eastAsia="ja-JP"/>
        </w:rPr>
        <w:t>→</w:t>
      </w:r>
      <w:r w:rsidR="00AC466E" w:rsidRPr="00206ACB">
        <w:rPr>
          <w:lang w:eastAsia="ja-JP"/>
        </w:rPr>
        <w:t xml:space="preserve"> </w:t>
      </w:r>
      <w:r w:rsidRPr="00206ACB">
        <w:rPr>
          <w:lang w:eastAsia="ja-JP"/>
        </w:rPr>
        <w:t>1,000).</w:t>
      </w:r>
      <w:r w:rsidR="00AC466E" w:rsidRPr="00206ACB">
        <w:rPr>
          <w:lang w:eastAsia="ja-JP"/>
        </w:rPr>
        <w:t xml:space="preserve"> </w:t>
      </w:r>
      <w:r w:rsidRPr="00206ACB">
        <w:rPr>
          <w:lang w:eastAsia="ja-JP"/>
        </w:rPr>
        <w:t>Eventually,</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reach</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working</w:t>
      </w:r>
      <w:r w:rsidR="00AC466E" w:rsidRPr="00206ACB">
        <w:rPr>
          <w:lang w:eastAsia="ja-JP"/>
        </w:rPr>
        <w:t xml:space="preserve"> </w:t>
      </w:r>
      <w:r w:rsidRPr="00206ACB">
        <w:rPr>
          <w:lang w:eastAsia="ja-JP"/>
        </w:rPr>
        <w:t>together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single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common</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has</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own</w:t>
      </w:r>
      <w:r w:rsidR="00AC466E" w:rsidRPr="00206ACB">
        <w:rPr>
          <w:lang w:eastAsia="ja-JP"/>
        </w:rPr>
        <w:t xml:space="preserve"> </w:t>
      </w:r>
      <w:r w:rsidRPr="00206ACB">
        <w:rPr>
          <w:lang w:eastAsia="ja-JP"/>
        </w:rPr>
        <w:t>name:</w:t>
      </w:r>
      <w:r w:rsidR="00AC466E" w:rsidRPr="00206ACB">
        <w:rPr>
          <w:lang w:eastAsia="ja-JP"/>
        </w:rPr>
        <w:t xml:space="preserve"> </w:t>
      </w:r>
      <w:r w:rsidRPr="00206ACB">
        <w:rPr>
          <w:lang w:eastAsia="ja-JP"/>
        </w:rPr>
        <w:t>a</w:t>
      </w:r>
      <w:r w:rsidR="00AC466E" w:rsidRPr="00206ACB">
        <w:rPr>
          <w:lang w:eastAsia="ja-JP"/>
        </w:rPr>
        <w:t xml:space="preserve"> </w:t>
      </w:r>
      <w:r w:rsidRPr="00206ACB">
        <w:rPr>
          <w:i/>
          <w:iCs/>
          <w:lang w:eastAsia="ja-JP"/>
        </w:rPr>
        <w:t>byte</w:t>
      </w:r>
      <w:r w:rsidRPr="00206ACB">
        <w:rPr>
          <w:lang w:eastAsia="ja-JP"/>
        </w:rPr>
        <w: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256</w:t>
      </w:r>
      <w:r w:rsidR="00AC466E" w:rsidRPr="00206ACB">
        <w:rPr>
          <w:lang w:eastAsia="ja-JP"/>
        </w:rPr>
        <w:t xml:space="preserve"> </w:t>
      </w:r>
      <w:r w:rsidRPr="00206ACB">
        <w:rPr>
          <w:lang w:eastAsia="ja-JP"/>
        </w:rPr>
        <w:t>values.</w:t>
      </w:r>
      <w:r w:rsidR="00AC466E" w:rsidRPr="00206ACB">
        <w:rPr>
          <w:lang w:eastAsia="ja-JP"/>
        </w:rPr>
        <w:t xml:space="preserve"> </w:t>
      </w:r>
      <w:r w:rsidRPr="00206ACB">
        <w:rPr>
          <w:lang w:eastAsia="ja-JP"/>
        </w:rPr>
        <w:t>Since</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half</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occasionally</w:t>
      </w:r>
      <w:r w:rsidR="00AC466E" w:rsidRPr="00206ACB">
        <w:rPr>
          <w:lang w:eastAsia="ja-JP"/>
        </w:rPr>
        <w:t xml:space="preserve"> </w:t>
      </w:r>
      <w:r w:rsidRPr="00206ACB">
        <w:rPr>
          <w:lang w:eastAsia="ja-JP"/>
        </w:rPr>
        <w:t>referred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w:t>
      </w:r>
      <w:r w:rsidR="00AC466E" w:rsidRPr="00206ACB">
        <w:rPr>
          <w:lang w:eastAsia="ja-JP"/>
        </w:rPr>
        <w:t xml:space="preserve"> </w:t>
      </w:r>
      <w:r w:rsidRPr="00206ACB">
        <w:rPr>
          <w:i/>
          <w:iCs/>
          <w:lang w:eastAsia="ja-JP"/>
        </w:rPr>
        <w:t>nybble</w:t>
      </w:r>
      <w:r w:rsidRPr="00206ACB">
        <w:rPr>
          <w:lang w:eastAsia="ja-JP"/>
        </w:rPr>
        <w:t>,</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incredibly</w:t>
      </w:r>
      <w:r w:rsidR="00AC466E" w:rsidRPr="00206ACB">
        <w:rPr>
          <w:lang w:eastAsia="ja-JP"/>
        </w:rPr>
        <w:t xml:space="preserve"> </w:t>
      </w:r>
      <w:r w:rsidRPr="00206ACB">
        <w:rPr>
          <w:lang w:eastAsia="ja-JP"/>
        </w:rPr>
        <w:t>cute.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nybble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hold</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16</w:t>
      </w:r>
      <w:r w:rsidR="00AC466E" w:rsidRPr="00206ACB">
        <w:rPr>
          <w:lang w:eastAsia="ja-JP"/>
        </w:rPr>
        <w:t xml:space="preserve"> </w:t>
      </w:r>
      <w:r w:rsidRPr="00206ACB">
        <w:rPr>
          <w:lang w:eastAsia="ja-JP"/>
        </w:rPr>
        <w:t>values.</w:t>
      </w:r>
    </w:p>
    <w:p w14:paraId="1C3486BF" w14:textId="77777777" w:rsidR="00A66CF4" w:rsidRDefault="00A66CF4">
      <w:pPr>
        <w:widowControl/>
        <w:kinsoku/>
        <w:overflowPunct/>
        <w:autoSpaceDE/>
        <w:autoSpaceDN/>
        <w:spacing w:before="0" w:after="160" w:line="259" w:lineRule="auto"/>
        <w:ind w:firstLine="0"/>
        <w:jc w:val="left"/>
        <w:rPr>
          <w:lang w:eastAsia="ja-JP"/>
        </w:rPr>
      </w:pPr>
      <w:r>
        <w:rPr>
          <w:lang w:eastAsia="ja-JP"/>
        </w:rPr>
        <w:br w:type="page"/>
      </w:r>
    </w:p>
    <w:p w14:paraId="59377578" w14:textId="553EE84A" w:rsidR="00156C2B" w:rsidRPr="00206ACB" w:rsidRDefault="00156C2B" w:rsidP="00B93907">
      <w:pPr>
        <w:rPr>
          <w:lang w:eastAsia="ja-JP"/>
        </w:rPr>
      </w:pPr>
      <w:r w:rsidRPr="00206ACB">
        <w:rPr>
          <w:lang w:eastAsia="ja-JP"/>
        </w:rPr>
        <w:lastRenderedPageBreak/>
        <w:t>Computers,</w:t>
      </w:r>
      <w:r w:rsidR="00AC466E" w:rsidRPr="00206ACB">
        <w:rPr>
          <w:lang w:eastAsia="ja-JP"/>
        </w:rPr>
        <w:t xml:space="preserve"> </w:t>
      </w:r>
      <w:r w:rsidRPr="00206ACB">
        <w:rPr>
          <w:lang w:eastAsia="ja-JP"/>
        </w:rPr>
        <w:t>including</w:t>
      </w:r>
      <w:r w:rsidR="00AC466E" w:rsidRPr="00206ACB">
        <w:rPr>
          <w:lang w:eastAsia="ja-JP"/>
        </w:rPr>
        <w:t xml:space="preserve"> </w:t>
      </w:r>
      <w:r w:rsidRPr="00206ACB">
        <w:rPr>
          <w:lang w:eastAsia="ja-JP"/>
        </w:rPr>
        <w:t>video</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consoles,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often</w:t>
      </w:r>
      <w:r w:rsidR="00AC466E" w:rsidRPr="00206ACB">
        <w:rPr>
          <w:lang w:eastAsia="ja-JP"/>
        </w:rPr>
        <w:t xml:space="preserve"> </w:t>
      </w:r>
      <w:r w:rsidRPr="00206ACB">
        <w:rPr>
          <w:lang w:eastAsia="ja-JP"/>
        </w:rPr>
        <w:t>described</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being</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certain</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Modern</w:t>
      </w:r>
      <w:r w:rsidR="00AC466E" w:rsidRPr="00206ACB">
        <w:rPr>
          <w:lang w:eastAsia="ja-JP"/>
        </w:rPr>
        <w:t xml:space="preserve"> </w:t>
      </w:r>
      <w:r w:rsidRPr="00206ACB">
        <w:rPr>
          <w:lang w:eastAsia="ja-JP"/>
        </w:rPr>
        <w:t>desktop/laptop</w:t>
      </w:r>
      <w:r w:rsidR="00AC466E" w:rsidRPr="00206ACB">
        <w:rPr>
          <w:lang w:eastAsia="ja-JP"/>
        </w:rPr>
        <w:t xml:space="preserve"> </w:t>
      </w:r>
      <w:r w:rsidRPr="00206ACB">
        <w:rPr>
          <w:lang w:eastAsia="ja-JP"/>
        </w:rPr>
        <w:t>computers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generally</w:t>
      </w:r>
      <w:r w:rsidR="00AC466E" w:rsidRPr="00206ACB">
        <w:rPr>
          <w:lang w:eastAsia="ja-JP"/>
        </w:rPr>
        <w:t xml:space="preserve"> </w:t>
      </w:r>
      <w:r w:rsidRPr="00206ACB">
        <w:rPr>
          <w:lang w:eastAsia="ja-JP"/>
        </w:rPr>
        <w:t>"64-bit",</w:t>
      </w:r>
      <w:r w:rsidR="00AC466E" w:rsidRPr="00206ACB">
        <w:rPr>
          <w:lang w:eastAsia="ja-JP"/>
        </w:rPr>
        <w:t xml:space="preserve"> </w:t>
      </w:r>
      <w:r w:rsidRPr="00206ACB">
        <w:rPr>
          <w:lang w:eastAsia="ja-JP"/>
        </w:rPr>
        <w:t>older</w:t>
      </w:r>
      <w:r w:rsidR="00AC466E" w:rsidRPr="00206ACB">
        <w:rPr>
          <w:lang w:eastAsia="ja-JP"/>
        </w:rPr>
        <w:t xml:space="preserve"> </w:t>
      </w:r>
      <w:r w:rsidRPr="00206ACB">
        <w:rPr>
          <w:lang w:eastAsia="ja-JP"/>
        </w:rPr>
        <w:t>versions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Windows</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Windows</w:t>
      </w:r>
      <w:r w:rsidR="00AC466E" w:rsidRPr="00206ACB">
        <w:rPr>
          <w:lang w:eastAsia="ja-JP"/>
        </w:rPr>
        <w:t xml:space="preserve"> </w:t>
      </w:r>
      <w:r w:rsidRPr="00206ACB">
        <w:rPr>
          <w:lang w:eastAsia="ja-JP"/>
        </w:rPr>
        <w:t>XP</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called</w:t>
      </w:r>
      <w:r w:rsidR="00AC466E" w:rsidRPr="00206ACB">
        <w:rPr>
          <w:lang w:eastAsia="ja-JP"/>
        </w:rPr>
        <w:t xml:space="preserve"> </w:t>
      </w:r>
      <w:r w:rsidRPr="00206ACB">
        <w:rPr>
          <w:lang w:eastAsia="ja-JP"/>
        </w:rPr>
        <w:t>"32-bit</w:t>
      </w:r>
      <w:r w:rsidR="00AC466E" w:rsidRPr="00206ACB">
        <w:rPr>
          <w:lang w:eastAsia="ja-JP"/>
        </w:rPr>
        <w:t xml:space="preserve"> </w:t>
      </w:r>
      <w:r w:rsidRPr="00206ACB">
        <w:rPr>
          <w:lang w:eastAsia="ja-JP"/>
        </w:rPr>
        <w:t>operating</w:t>
      </w:r>
      <w:r w:rsidR="00AC466E" w:rsidRPr="00206ACB">
        <w:rPr>
          <w:lang w:eastAsia="ja-JP"/>
        </w:rPr>
        <w:t xml:space="preserve"> </w:t>
      </w:r>
      <w:r w:rsidRPr="00206ACB">
        <w:rPr>
          <w:lang w:eastAsia="ja-JP"/>
        </w:rPr>
        <w:t>systems",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"8-bit"</w:t>
      </w:r>
      <w:r w:rsidR="00AC466E" w:rsidRPr="00206ACB">
        <w:rPr>
          <w:lang w:eastAsia="ja-JP"/>
        </w:rPr>
        <w:t xml:space="preserve"> </w:t>
      </w:r>
      <w:r w:rsidRPr="00206ACB">
        <w:rPr>
          <w:lang w:eastAsia="ja-JP"/>
        </w:rPr>
        <w:t>system.</w:t>
      </w:r>
      <w:r w:rsidR="00AC466E" w:rsidRPr="00206ACB">
        <w:rPr>
          <w:lang w:eastAsia="ja-JP"/>
        </w:rPr>
        <w:t xml:space="preserve"> </w:t>
      </w:r>
      <w:r w:rsidRPr="00206ACB">
        <w:rPr>
          <w:lang w:eastAsia="ja-JP"/>
        </w:rPr>
        <w:t>What</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referring</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the</w:t>
      </w:r>
      <w:r w:rsidR="00AC466E" w:rsidRPr="00206ACB">
        <w:rPr>
          <w:lang w:eastAsia="ja-JP"/>
        </w:rPr>
        <w:t xml:space="preserve"> </w:t>
      </w:r>
      <w:r w:rsidRPr="00206ACB">
        <w:rPr>
          <w:i/>
          <w:iCs/>
          <w:lang w:eastAsia="ja-JP"/>
        </w:rPr>
        <w:t>register</w:t>
      </w:r>
      <w:r w:rsidR="00AC466E" w:rsidRPr="00206ACB">
        <w:rPr>
          <w:i/>
          <w:iCs/>
          <w:lang w:eastAsia="ja-JP"/>
        </w:rPr>
        <w:t xml:space="preserve"> </w:t>
      </w:r>
      <w:r w:rsidRPr="00206ACB">
        <w:rPr>
          <w:i/>
          <w:iCs/>
          <w:lang w:eastAsia="ja-JP"/>
        </w:rPr>
        <w:t>size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computer</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many</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single</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hold</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Slightly</w:t>
      </w:r>
      <w:r w:rsidR="00AC466E" w:rsidRPr="00206ACB">
        <w:rPr>
          <w:lang w:eastAsia="ja-JP"/>
        </w:rPr>
        <w:t xml:space="preserve"> </w:t>
      </w:r>
      <w:r w:rsidRPr="00206ACB">
        <w:rPr>
          <w:lang w:eastAsia="ja-JP"/>
        </w:rPr>
        <w:t>complicating</w:t>
      </w:r>
      <w:r w:rsidR="00AC466E" w:rsidRPr="00206ACB">
        <w:rPr>
          <w:lang w:eastAsia="ja-JP"/>
        </w:rPr>
        <w:t xml:space="preserve"> </w:t>
      </w:r>
      <w:r w:rsidRPr="00206ACB">
        <w:rPr>
          <w:lang w:eastAsia="ja-JP"/>
        </w:rPr>
        <w:t>things,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i/>
          <w:iCs/>
          <w:lang w:eastAsia="ja-JP"/>
        </w:rPr>
        <w:t>address</w:t>
      </w:r>
      <w:r w:rsidR="00AC466E" w:rsidRPr="00206ACB">
        <w:rPr>
          <w:i/>
          <w:iCs/>
          <w:lang w:eastAsia="ja-JP"/>
        </w:rPr>
        <w:t xml:space="preserve"> </w:t>
      </w:r>
      <w:r w:rsidRPr="00206ACB">
        <w:rPr>
          <w:i/>
          <w:iCs/>
          <w:lang w:eastAsia="ja-JP"/>
        </w:rPr>
        <w:t>bus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actually</w:t>
      </w:r>
      <w:r w:rsidR="00AC466E" w:rsidRPr="00206ACB">
        <w:rPr>
          <w:lang w:eastAsia="ja-JP"/>
        </w:rPr>
        <w:t xml:space="preserve"> </w:t>
      </w:r>
      <w:r w:rsidRPr="00206ACB">
        <w:rPr>
          <w:lang w:eastAsia="ja-JP"/>
        </w:rPr>
        <w:t>16</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wide,</w:t>
      </w:r>
      <w:r w:rsidR="00AC466E" w:rsidRPr="00206ACB">
        <w:rPr>
          <w:lang w:eastAsia="ja-JP"/>
        </w:rPr>
        <w:t xml:space="preserve"> </w:t>
      </w:r>
      <w:r w:rsidRPr="00206ACB">
        <w:rPr>
          <w:lang w:eastAsia="ja-JP"/>
        </w:rPr>
        <w:t>meaning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deal</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65,536</w:t>
      </w:r>
      <w:r w:rsidR="00AC466E" w:rsidRPr="00206ACB">
        <w:rPr>
          <w:lang w:eastAsia="ja-JP"/>
        </w:rPr>
        <w:t xml:space="preserve"> </w:t>
      </w:r>
      <w:r w:rsidRPr="00206ACB">
        <w:rPr>
          <w:lang w:eastAsia="ja-JP"/>
        </w:rPr>
        <w:t>different</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addresses</w:t>
      </w:r>
      <w:r w:rsidR="00AC466E" w:rsidRPr="00206ACB">
        <w:rPr>
          <w:lang w:eastAsia="ja-JP"/>
        </w:rPr>
        <w:t xml:space="preserve"> </w:t>
      </w:r>
      <w:r w:rsidRPr="00206ACB">
        <w:rPr>
          <w:lang w:eastAsia="ja-JP"/>
        </w:rPr>
        <w:t>instead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just</w:t>
      </w:r>
      <w:r w:rsidR="00AC466E" w:rsidRPr="00206ACB">
        <w:rPr>
          <w:lang w:eastAsia="ja-JP"/>
        </w:rPr>
        <w:t xml:space="preserve"> </w:t>
      </w:r>
      <w:r w:rsidRPr="00206ACB">
        <w:rPr>
          <w:lang w:eastAsia="ja-JP"/>
        </w:rPr>
        <w:t>256.</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still</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holds</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though.</w:t>
      </w:r>
      <w:r w:rsidR="007819B1">
        <w:rPr>
          <w:lang w:eastAsia="ja-JP"/>
        </w:rPr>
        <w:t xml:space="preserve"> </w:t>
      </w:r>
      <w:r w:rsidRPr="00206ACB">
        <w:rPr>
          <w:lang w:eastAsia="ja-JP"/>
        </w:rPr>
        <w:t>Since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"8-bit"</w:t>
      </w:r>
      <w:r w:rsidR="00AC466E" w:rsidRPr="00206ACB">
        <w:rPr>
          <w:lang w:eastAsia="ja-JP"/>
        </w:rPr>
        <w:t xml:space="preserve"> </w:t>
      </w:r>
      <w:r w:rsidRPr="00206ACB">
        <w:rPr>
          <w:lang w:eastAsia="ja-JP"/>
        </w:rPr>
        <w:t>computer,</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registers</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hold</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8-bit</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Additionally,</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hold</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byte.</w:t>
      </w:r>
    </w:p>
    <w:p w14:paraId="3FA25157" w14:textId="79AEFF9F" w:rsidR="00156C2B" w:rsidRPr="00206ACB" w:rsidRDefault="00156C2B" w:rsidP="00B93907">
      <w:pPr>
        <w:rPr>
          <w:lang w:eastAsia="ja-JP"/>
        </w:rPr>
      </w:pPr>
      <w:r w:rsidRPr="00206ACB">
        <w:rPr>
          <w:lang w:eastAsia="ja-JP"/>
        </w:rPr>
        <w:t>How</w:t>
      </w:r>
      <w:r w:rsidR="00AC466E" w:rsidRPr="00206ACB">
        <w:rPr>
          <w:lang w:eastAsia="ja-JP"/>
        </w:rPr>
        <w:t xml:space="preserve"> </w:t>
      </w:r>
      <w:r w:rsidRPr="00206ACB">
        <w:rPr>
          <w:lang w:eastAsia="ja-JP"/>
        </w:rPr>
        <w:t>do</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work</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larger</w:t>
      </w:r>
      <w:r w:rsidR="00AC466E" w:rsidRPr="00206ACB">
        <w:rPr>
          <w:lang w:eastAsia="ja-JP"/>
        </w:rPr>
        <w:t xml:space="preserve"> </w:t>
      </w:r>
      <w:r w:rsidRPr="00206ACB">
        <w:rPr>
          <w:lang w:eastAsia="ja-JP"/>
        </w:rPr>
        <w:t>than</w:t>
      </w:r>
      <w:r w:rsidR="00AC466E" w:rsidRPr="00206ACB">
        <w:rPr>
          <w:lang w:eastAsia="ja-JP"/>
        </w:rPr>
        <w:t xml:space="preserve"> </w:t>
      </w:r>
      <w:r w:rsidRPr="00206ACB">
        <w:rPr>
          <w:lang w:eastAsia="ja-JP"/>
        </w:rPr>
        <w:t>255?</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uncommon</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someone</w:t>
      </w:r>
      <w:r w:rsidR="00AC466E" w:rsidRPr="00206ACB">
        <w:rPr>
          <w:lang w:eastAsia="ja-JP"/>
        </w:rPr>
        <w:t xml:space="preserve"> </w:t>
      </w:r>
      <w:r w:rsidRPr="00206ACB">
        <w:rPr>
          <w:lang w:eastAsia="ja-JP"/>
        </w:rPr>
        <w:t>playing</w:t>
      </w:r>
      <w:r w:rsidR="00AC466E" w:rsidRPr="00206ACB">
        <w:rPr>
          <w:lang w:eastAsia="ja-JP"/>
        </w:rPr>
        <w:t xml:space="preserve"> </w:t>
      </w:r>
      <w:r w:rsidRPr="00206ACB">
        <w:rPr>
          <w:i/>
          <w:iCs/>
          <w:lang w:eastAsia="ja-JP"/>
        </w:rPr>
        <w:t>Super</w:t>
      </w:r>
      <w:r w:rsidR="00AC466E" w:rsidRPr="00206ACB">
        <w:rPr>
          <w:i/>
          <w:iCs/>
          <w:lang w:eastAsia="ja-JP"/>
        </w:rPr>
        <w:t xml:space="preserve"> </w:t>
      </w:r>
      <w:r w:rsidRPr="00206ACB">
        <w:rPr>
          <w:i/>
          <w:iCs/>
          <w:lang w:eastAsia="ja-JP"/>
        </w:rPr>
        <w:t>Mario</w:t>
      </w:r>
      <w:r w:rsidR="00AC466E" w:rsidRPr="00206ACB">
        <w:rPr>
          <w:i/>
          <w:iCs/>
          <w:lang w:eastAsia="ja-JP"/>
        </w:rPr>
        <w:t xml:space="preserve"> </w:t>
      </w:r>
      <w:r w:rsidRPr="00206ACB">
        <w:rPr>
          <w:i/>
          <w:iCs/>
          <w:lang w:eastAsia="ja-JP"/>
        </w:rPr>
        <w:t>Bros.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get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score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tens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thousands,</w:t>
      </w:r>
      <w:r w:rsidR="00AC466E" w:rsidRPr="00206ACB">
        <w:rPr>
          <w:lang w:eastAsia="ja-JP"/>
        </w:rPr>
        <w:t xml:space="preserve"> </w:t>
      </w:r>
      <w:r w:rsidRPr="00206ACB">
        <w:rPr>
          <w:lang w:eastAsia="ja-JP"/>
        </w:rPr>
        <w:t>far</w:t>
      </w:r>
      <w:r w:rsidR="00AC466E" w:rsidRPr="00206ACB">
        <w:rPr>
          <w:lang w:eastAsia="ja-JP"/>
        </w:rPr>
        <w:t xml:space="preserve"> </w:t>
      </w:r>
      <w:r w:rsidRPr="00206ACB">
        <w:rPr>
          <w:lang w:eastAsia="ja-JP"/>
        </w:rPr>
        <w:t>too</w:t>
      </w:r>
      <w:r w:rsidR="00AC466E" w:rsidRPr="00206ACB">
        <w:rPr>
          <w:lang w:eastAsia="ja-JP"/>
        </w:rPr>
        <w:t xml:space="preserve"> </w:t>
      </w:r>
      <w:r w:rsidRPr="00206ACB">
        <w:rPr>
          <w:lang w:eastAsia="ja-JP"/>
        </w:rPr>
        <w:t>large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larger</w:t>
      </w:r>
      <w:r w:rsidR="00AC466E" w:rsidRPr="00206ACB">
        <w:rPr>
          <w:lang w:eastAsia="ja-JP"/>
        </w:rPr>
        <w:t xml:space="preserve"> </w:t>
      </w:r>
      <w:r w:rsidRPr="00206ACB">
        <w:rPr>
          <w:lang w:eastAsia="ja-JP"/>
        </w:rPr>
        <w:t>than</w:t>
      </w:r>
      <w:r w:rsidR="00AC466E" w:rsidRPr="00206ACB">
        <w:rPr>
          <w:lang w:eastAsia="ja-JP"/>
        </w:rPr>
        <w:t xml:space="preserve"> </w:t>
      </w:r>
      <w:r w:rsidRPr="00206ACB">
        <w:rPr>
          <w:lang w:eastAsia="ja-JP"/>
        </w:rPr>
        <w:t>what</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hold,</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than</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(16</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hold</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65,536</w:t>
      </w:r>
      <w:r w:rsidR="00AC466E" w:rsidRPr="00206ACB">
        <w:rPr>
          <w:lang w:eastAsia="ja-JP"/>
        </w:rPr>
        <w:t xml:space="preserve"> </w:t>
      </w:r>
      <w:r w:rsidRPr="00206ACB">
        <w:rPr>
          <w:lang w:eastAsia="ja-JP"/>
        </w:rPr>
        <w:t>different</w:t>
      </w:r>
      <w:r w:rsidR="00AC466E" w:rsidRPr="00206ACB">
        <w:rPr>
          <w:lang w:eastAsia="ja-JP"/>
        </w:rPr>
        <w:t xml:space="preserve"> </w:t>
      </w:r>
      <w:r w:rsidRPr="00206ACB">
        <w:rPr>
          <w:lang w:eastAsia="ja-JP"/>
        </w:rPr>
        <w:t>values,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add</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representational</w:t>
      </w:r>
      <w:r w:rsidR="00AC466E" w:rsidRPr="00206ACB">
        <w:rPr>
          <w:lang w:eastAsia="ja-JP"/>
        </w:rPr>
        <w:t xml:space="preserve"> </w:t>
      </w:r>
      <w:r w:rsidRPr="00206ACB">
        <w:rPr>
          <w:lang w:eastAsia="ja-JP"/>
        </w:rPr>
        <w:t>power</w:t>
      </w:r>
      <w:r w:rsidR="00AC466E" w:rsidRPr="00206ACB">
        <w:rPr>
          <w:lang w:eastAsia="ja-JP"/>
        </w:rPr>
        <w:t xml:space="preserve"> </w:t>
      </w:r>
      <w:r w:rsidRPr="00206ACB">
        <w:rPr>
          <w:lang w:eastAsia="ja-JP"/>
        </w:rPr>
        <w:t>increases</w:t>
      </w:r>
      <w:r w:rsidR="00AC466E" w:rsidRPr="00206ACB">
        <w:rPr>
          <w:lang w:eastAsia="ja-JP"/>
        </w:rPr>
        <w:t xml:space="preserve"> </w:t>
      </w:r>
      <w:r w:rsidRPr="00206ACB">
        <w:rPr>
          <w:lang w:eastAsia="ja-JP"/>
        </w:rPr>
        <w:t>sharply.</w:t>
      </w:r>
      <w:r w:rsidR="00AC466E" w:rsidRPr="00206ACB">
        <w:rPr>
          <w:lang w:eastAsia="ja-JP"/>
        </w:rPr>
        <w:t xml:space="preserve"> </w:t>
      </w:r>
      <w:r w:rsidRPr="00206ACB">
        <w:rPr>
          <w:lang w:eastAsia="ja-JP"/>
        </w:rPr>
        <w:t>Three</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up</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16,777,215,</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up</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4,294,967,295.</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than</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way,</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still</w:t>
      </w:r>
      <w:r w:rsidR="00AC466E" w:rsidRPr="00206ACB">
        <w:rPr>
          <w:lang w:eastAsia="ja-JP"/>
        </w:rPr>
        <w:t xml:space="preserve"> </w:t>
      </w:r>
      <w:r w:rsidRPr="00206ACB">
        <w:rPr>
          <w:lang w:eastAsia="ja-JP"/>
        </w:rPr>
        <w:t>limited</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size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computer.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work</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16-bit</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8-bit</w:t>
      </w:r>
      <w:r w:rsidR="00AC466E" w:rsidRPr="00206ACB">
        <w:rPr>
          <w:lang w:eastAsia="ja-JP"/>
        </w:rPr>
        <w:t xml:space="preserve"> </w:t>
      </w:r>
      <w:r w:rsidRPr="00206ACB">
        <w:rPr>
          <w:lang w:eastAsia="ja-JP"/>
        </w:rPr>
        <w:t>system,</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fetch</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parts</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"low"</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right,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"high"</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left.Dealing</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larger-than-one-register</w:t>
      </w:r>
      <w:r w:rsidR="00AC466E" w:rsidRPr="00206ACB">
        <w:rPr>
          <w:lang w:eastAsia="ja-JP"/>
        </w:rPr>
        <w:t xml:space="preserve"> </w:t>
      </w:r>
      <w:r w:rsidRPr="00206ACB">
        <w:rPr>
          <w:lang w:eastAsia="ja-JP"/>
        </w:rPr>
        <w:t>values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why</w:t>
      </w:r>
      <w:r w:rsidR="00AC466E" w:rsidRPr="00206ACB">
        <w:rPr>
          <w:lang w:eastAsia="ja-JP"/>
        </w:rPr>
        <w:t xml:space="preserve"> </w:t>
      </w:r>
      <w:r w:rsidRPr="00206ACB">
        <w:rPr>
          <w:lang w:eastAsia="ja-JP"/>
        </w:rPr>
        <w:t>processors</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defined</w:t>
      </w:r>
      <w:r w:rsidR="00AC466E" w:rsidRPr="00206ACB">
        <w:rPr>
          <w:lang w:eastAsia="ja-JP"/>
        </w:rPr>
        <w:t xml:space="preserve"> </w:t>
      </w:r>
      <w:r w:rsidRPr="00206ACB">
        <w:rPr>
          <w:i/>
          <w:iCs/>
          <w:lang w:eastAsia="ja-JP"/>
        </w:rPr>
        <w:t>endianness</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i.e.,</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comes</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dealing</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large</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"Little-endian"</w:t>
      </w:r>
      <w:r w:rsidR="00AC466E" w:rsidRPr="00206ACB">
        <w:rPr>
          <w:lang w:eastAsia="ja-JP"/>
        </w:rPr>
        <w:t xml:space="preserve"> </w:t>
      </w:r>
      <w:r w:rsidRPr="00206ACB">
        <w:rPr>
          <w:lang w:eastAsia="ja-JP"/>
        </w:rPr>
        <w:t>processors,</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6502,</w:t>
      </w:r>
      <w:r w:rsidR="00AC466E" w:rsidRPr="00206ACB">
        <w:rPr>
          <w:lang w:eastAsia="ja-JP"/>
        </w:rPr>
        <w:t xml:space="preserve"> </w:t>
      </w:r>
      <w:r w:rsidRPr="00206ACB">
        <w:rPr>
          <w:lang w:eastAsia="ja-JP"/>
        </w:rPr>
        <w:t>take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low</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followed</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high</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"Big-endian"</w:t>
      </w:r>
      <w:r w:rsidR="00AC466E" w:rsidRPr="00206ACB">
        <w:rPr>
          <w:lang w:eastAsia="ja-JP"/>
        </w:rPr>
        <w:t xml:space="preserve"> </w:t>
      </w:r>
      <w:r w:rsidRPr="00206ACB">
        <w:rPr>
          <w:lang w:eastAsia="ja-JP"/>
        </w:rPr>
        <w:t>processors,</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Motorola</w:t>
      </w:r>
      <w:r w:rsidR="00AC466E" w:rsidRPr="00206ACB">
        <w:rPr>
          <w:lang w:eastAsia="ja-JP"/>
        </w:rPr>
        <w:t xml:space="preserve"> </w:t>
      </w:r>
      <w:r w:rsidRPr="00206ACB">
        <w:rPr>
          <w:lang w:eastAsia="ja-JP"/>
        </w:rPr>
        <w:t>68000,</w:t>
      </w:r>
      <w:r w:rsidR="00AC466E" w:rsidRPr="00206ACB">
        <w:rPr>
          <w:lang w:eastAsia="ja-JP"/>
        </w:rPr>
        <w:t xml:space="preserve"> </w:t>
      </w:r>
      <w:r w:rsidRPr="00206ACB">
        <w:rPr>
          <w:lang w:eastAsia="ja-JP"/>
        </w:rPr>
        <w:t>do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opposite,</w:t>
      </w:r>
      <w:r w:rsidR="00AC466E" w:rsidRPr="00206ACB">
        <w:rPr>
          <w:lang w:eastAsia="ja-JP"/>
        </w:rPr>
        <w:t xml:space="preserve"> </w:t>
      </w:r>
      <w:r w:rsidRPr="00206ACB">
        <w:rPr>
          <w:lang w:eastAsia="ja-JP"/>
        </w:rPr>
        <w:t>expecting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high</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come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followed</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low</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Most</w:t>
      </w:r>
      <w:r w:rsidR="00AC466E" w:rsidRPr="00206ACB">
        <w:rPr>
          <w:lang w:eastAsia="ja-JP"/>
        </w:rPr>
        <w:t xml:space="preserve"> </w:t>
      </w:r>
      <w:r w:rsidRPr="00206ACB">
        <w:rPr>
          <w:lang w:eastAsia="ja-JP"/>
        </w:rPr>
        <w:t>modern</w:t>
      </w:r>
      <w:r w:rsidR="00AC466E" w:rsidRPr="00206ACB">
        <w:rPr>
          <w:lang w:eastAsia="ja-JP"/>
        </w:rPr>
        <w:t xml:space="preserve"> </w:t>
      </w:r>
      <w:r w:rsidRPr="00206ACB">
        <w:rPr>
          <w:lang w:eastAsia="ja-JP"/>
        </w:rPr>
        <w:t>processors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little-endian,</w:t>
      </w:r>
      <w:r w:rsidR="00AC466E" w:rsidRPr="00206ACB">
        <w:rPr>
          <w:lang w:eastAsia="ja-JP"/>
        </w:rPr>
        <w:t xml:space="preserve"> </w:t>
      </w:r>
      <w:r w:rsidRPr="00206ACB">
        <w:rPr>
          <w:lang w:eastAsia="ja-JP"/>
        </w:rPr>
        <w:t>since</w:t>
      </w:r>
      <w:r w:rsidR="00AC466E" w:rsidRPr="00206ACB">
        <w:rPr>
          <w:lang w:eastAsia="ja-JP"/>
        </w:rPr>
        <w:t xml:space="preserve"> </w:t>
      </w:r>
      <w:r w:rsidRPr="00206ACB">
        <w:rPr>
          <w:lang w:eastAsia="ja-JP"/>
        </w:rPr>
        <w:t>Intel's</w:t>
      </w:r>
      <w:r w:rsidR="00AC466E" w:rsidRPr="00206ACB">
        <w:rPr>
          <w:lang w:eastAsia="ja-JP"/>
        </w:rPr>
        <w:t xml:space="preserve"> </w:t>
      </w:r>
      <w:r w:rsidRPr="00206ACB">
        <w:rPr>
          <w:lang w:eastAsia="ja-JP"/>
        </w:rPr>
        <w:t>hugely</w:t>
      </w:r>
      <w:r w:rsidR="00AC466E" w:rsidRPr="00206ACB">
        <w:rPr>
          <w:lang w:eastAsia="ja-JP"/>
        </w:rPr>
        <w:t xml:space="preserve"> </w:t>
      </w:r>
      <w:r w:rsidRPr="00206ACB">
        <w:rPr>
          <w:lang w:eastAsia="ja-JP"/>
        </w:rPr>
        <w:t>popular</w:t>
      </w:r>
      <w:r w:rsidR="00AC466E" w:rsidRPr="00206ACB">
        <w:rPr>
          <w:lang w:eastAsia="ja-JP"/>
        </w:rPr>
        <w:t xml:space="preserve"> </w:t>
      </w:r>
      <w:r w:rsidRPr="00206ACB">
        <w:rPr>
          <w:lang w:eastAsia="ja-JP"/>
        </w:rPr>
        <w:t>x86</w:t>
      </w:r>
      <w:r w:rsidR="00AC466E" w:rsidRPr="00206ACB">
        <w:rPr>
          <w:lang w:eastAsia="ja-JP"/>
        </w:rPr>
        <w:t xml:space="preserve"> </w:t>
      </w:r>
      <w:r w:rsidRPr="00206ACB">
        <w:rPr>
          <w:lang w:eastAsia="ja-JP"/>
        </w:rPr>
        <w:t>architecture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little-endian.</w:t>
      </w:r>
    </w:p>
    <w:p w14:paraId="51173ACA" w14:textId="37BD5CDF" w:rsidR="00156C2B" w:rsidRPr="00206ACB" w:rsidRDefault="00156C2B" w:rsidP="00B93907">
      <w:pPr>
        <w:rPr>
          <w:lang w:eastAsia="ja-JP"/>
        </w:rPr>
      </w:pPr>
      <w:r w:rsidRPr="00206ACB">
        <w:rPr>
          <w:lang w:eastAsia="ja-JP"/>
        </w:rPr>
        <w:t>Since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6502</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powers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works</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smaller</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still</w:t>
      </w:r>
      <w:r w:rsidR="00AC466E" w:rsidRPr="00206ACB">
        <w:rPr>
          <w:lang w:eastAsia="ja-JP"/>
        </w:rPr>
        <w:t xml:space="preserve"> </w:t>
      </w:r>
      <w:r w:rsidRPr="00206ACB">
        <w:rPr>
          <w:lang w:eastAsia="ja-JP"/>
        </w:rPr>
        <w:t>take</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inefficient,</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common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multiple</w:t>
      </w:r>
      <w:r w:rsidR="00AC466E" w:rsidRPr="00206ACB">
        <w:rPr>
          <w:lang w:eastAsia="ja-JP"/>
        </w:rPr>
        <w:t xml:space="preserve"> </w:t>
      </w:r>
      <w:r w:rsidRPr="00206ACB">
        <w:rPr>
          <w:lang w:eastAsia="ja-JP"/>
        </w:rPr>
        <w:t>smaller</w:t>
      </w:r>
      <w:r w:rsidR="00AC466E" w:rsidRPr="00206ACB">
        <w:rPr>
          <w:lang w:eastAsia="ja-JP"/>
        </w:rPr>
        <w:t xml:space="preserve"> </w:t>
      </w:r>
      <w:r w:rsidRPr="00206ACB">
        <w:rPr>
          <w:lang w:eastAsia="ja-JP"/>
        </w:rPr>
        <w:t>values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single</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needed.</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hold</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four-bit</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two-bit</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even</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individual</w:t>
      </w:r>
      <w:r w:rsidR="00AC466E" w:rsidRPr="00206ACB">
        <w:rPr>
          <w:lang w:eastAsia="ja-JP"/>
        </w:rPr>
        <w:t xml:space="preserve"> </w:t>
      </w:r>
      <w:r w:rsidRPr="00206ACB">
        <w:rPr>
          <w:lang w:eastAsia="ja-JP"/>
        </w:rPr>
        <w:t>on/off</w:t>
      </w:r>
      <w:r w:rsidR="00AC466E" w:rsidRPr="00206ACB">
        <w:rPr>
          <w:lang w:eastAsia="ja-JP"/>
        </w:rPr>
        <w:t xml:space="preserve"> </w:t>
      </w:r>
      <w:r w:rsidRPr="00206ACB">
        <w:rPr>
          <w:lang w:eastAsia="ja-JP"/>
        </w:rPr>
        <w:t>values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call</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w:t>
      </w:r>
      <w:r w:rsidRPr="00206ACB">
        <w:rPr>
          <w:i/>
          <w:iCs/>
          <w:lang w:eastAsia="ja-JP"/>
        </w:rPr>
        <w:t>flags</w:t>
      </w:r>
      <w:r w:rsidRPr="00206ACB">
        <w:rPr>
          <w:lang w:eastAsia="ja-JP"/>
        </w:rPr>
        <w:t>").</w:t>
      </w:r>
    </w:p>
    <w:p w14:paraId="03373C77" w14:textId="58ECE8C4" w:rsidR="00156C2B" w:rsidRPr="00206ACB" w:rsidRDefault="00156C2B" w:rsidP="00B93907">
      <w:pPr>
        <w:rPr>
          <w:lang w:eastAsia="ja-JP"/>
        </w:rPr>
      </w:pPr>
      <w:r w:rsidRPr="00206ACB">
        <w:rPr>
          <w:lang w:eastAsia="ja-JP"/>
        </w:rPr>
        <w:t>As</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example,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byte</w:t>
      </w:r>
      <w:r w:rsidR="00AC466E" w:rsidRPr="00206ACB">
        <w:rPr>
          <w:lang w:eastAsia="ja-JP"/>
        </w:rPr>
        <w:t xml:space="preserve"> </w:t>
      </w:r>
      <w:r w:rsidRPr="00AE41EF">
        <w:rPr>
          <w:rStyle w:val="QuoteChar"/>
        </w:rPr>
        <w:t>10110100</w:t>
      </w:r>
      <w:r w:rsidR="00AC466E" w:rsidRPr="00206ACB">
        <w:rPr>
          <w:lang w:eastAsia="ja-JP"/>
        </w:rPr>
        <w:t xml:space="preserve"> </w:t>
      </w:r>
      <w:r w:rsidRPr="00206ACB">
        <w:rPr>
          <w:lang w:eastAsia="ja-JP"/>
        </w:rPr>
        <w:t>could</w:t>
      </w:r>
      <w:r w:rsidR="00AC466E" w:rsidRPr="00206ACB">
        <w:rPr>
          <w:lang w:eastAsia="ja-JP"/>
        </w:rPr>
        <w:t xml:space="preserve"> </w:t>
      </w:r>
      <w:r w:rsidRPr="00206ACB">
        <w:rPr>
          <w:lang w:eastAsia="ja-JP"/>
        </w:rPr>
        <w:t>represent:</w:t>
      </w:r>
    </w:p>
    <w:p w14:paraId="791755FA" w14:textId="2C265FB2" w:rsidR="00156C2B" w:rsidRPr="00206ACB" w:rsidRDefault="00156C2B" w:rsidP="00B93907">
      <w:pPr>
        <w:widowControl/>
        <w:numPr>
          <w:ilvl w:val="0"/>
          <w:numId w:val="6"/>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One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8-bit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value: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180</w:t>
      </w:r>
    </w:p>
    <w:p w14:paraId="0F4A533C" w14:textId="44DAAF1A" w:rsidR="00156C2B" w:rsidRPr="00206ACB" w:rsidRDefault="00156C2B" w:rsidP="00B93907">
      <w:pPr>
        <w:widowControl/>
        <w:numPr>
          <w:ilvl w:val="0"/>
          <w:numId w:val="6"/>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Two</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4-bit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values: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11</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t>
      </w:r>
      <w:r w:rsidRPr="00AE41EF">
        <w:rPr>
          <w:rStyle w:val="QuoteChar"/>
        </w:rPr>
        <w:t>1011</w:t>
      </w:r>
      <w:r w:rsidRPr="00206ACB">
        <w:rPr>
          <w:rFonts w:eastAsia="Times New Roman" w:cstheme="minorHAnsi"/>
          <w:color w:val="111111"/>
          <w:kern w:val="0"/>
          <w:szCs w:val="26"/>
          <w:lang w:eastAsia="ja-JP"/>
        </w:rPr>
        <w: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and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4</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t>
      </w:r>
      <w:r w:rsidRPr="00AE41EF">
        <w:rPr>
          <w:rStyle w:val="QuoteChar"/>
        </w:rPr>
        <w:t>0100</w:t>
      </w:r>
      <w:r w:rsidRPr="00206ACB">
        <w:rPr>
          <w:rFonts w:eastAsia="Times New Roman" w:cstheme="minorHAnsi"/>
          <w:color w:val="111111"/>
          <w:kern w:val="0"/>
          <w:szCs w:val="26"/>
          <w:lang w:eastAsia="ja-JP"/>
        </w:rPr>
        <w:t>)</w:t>
      </w:r>
    </w:p>
    <w:p w14:paraId="3167CF22" w14:textId="36B4396B" w:rsidR="00156C2B" w:rsidRPr="00206ACB" w:rsidRDefault="00156C2B" w:rsidP="00B93907">
      <w:pPr>
        <w:widowControl/>
        <w:numPr>
          <w:ilvl w:val="0"/>
          <w:numId w:val="6"/>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Four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2-bit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values: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2</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t>
      </w:r>
      <w:r w:rsidRPr="00AE41EF">
        <w:rPr>
          <w:rStyle w:val="QuoteChar"/>
        </w:rPr>
        <w:t>10</w:t>
      </w:r>
      <w:r w:rsidRPr="00206ACB">
        <w:rPr>
          <w:rFonts w:eastAsia="Times New Roman" w:cstheme="minorHAnsi"/>
          <w:color w:val="111111"/>
          <w:kern w:val="0"/>
          <w:szCs w:val="26"/>
          <w:lang w:eastAsia="ja-JP"/>
        </w:rPr>
        <w: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3</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t>
      </w:r>
      <w:r w:rsidRPr="00AE41EF">
        <w:rPr>
          <w:rStyle w:val="QuoteChar"/>
        </w:rPr>
        <w:t>11</w:t>
      </w:r>
      <w:r w:rsidRPr="00206ACB">
        <w:rPr>
          <w:rFonts w:eastAsia="Times New Roman" w:cstheme="minorHAnsi"/>
          <w:color w:val="111111"/>
          <w:kern w:val="0"/>
          <w:szCs w:val="26"/>
          <w:lang w:eastAsia="ja-JP"/>
        </w:rPr>
        <w: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1</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t>
      </w:r>
      <w:r w:rsidRPr="00AE41EF">
        <w:rPr>
          <w:rStyle w:val="QuoteChar"/>
        </w:rPr>
        <w:t>01</w:t>
      </w:r>
      <w:r w:rsidRPr="00206ACB">
        <w:rPr>
          <w:rFonts w:eastAsia="Times New Roman" w:cstheme="minorHAnsi"/>
          <w:color w:val="111111"/>
          <w:kern w:val="0"/>
          <w:szCs w:val="26"/>
          <w:lang w:eastAsia="ja-JP"/>
        </w:rPr>
        <w: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and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0</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t>
      </w:r>
      <w:r w:rsidRPr="00AE41EF">
        <w:rPr>
          <w:rStyle w:val="QuoteChar"/>
        </w:rPr>
        <w:t>00</w:t>
      </w:r>
      <w:r w:rsidRPr="00206ACB">
        <w:rPr>
          <w:rFonts w:eastAsia="Times New Roman" w:cstheme="minorHAnsi"/>
          <w:color w:val="111111"/>
          <w:kern w:val="0"/>
          <w:szCs w:val="26"/>
          <w:lang w:eastAsia="ja-JP"/>
        </w:rPr>
        <w:t>)</w:t>
      </w:r>
    </w:p>
    <w:p w14:paraId="768216E0" w14:textId="4F607E72" w:rsidR="00156C2B" w:rsidRPr="00206ACB" w:rsidRDefault="00156C2B" w:rsidP="00B93907">
      <w:pPr>
        <w:widowControl/>
        <w:numPr>
          <w:ilvl w:val="0"/>
          <w:numId w:val="6"/>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Eight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on/off</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true/false)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values: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off,</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off,</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off,</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off</w:t>
      </w:r>
    </w:p>
    <w:p w14:paraId="77B4932C" w14:textId="38C2ECEB" w:rsidR="00156C2B" w:rsidRPr="00206ACB" w:rsidRDefault="00156C2B" w:rsidP="00B93907">
      <w:pPr>
        <w:widowControl/>
        <w:numPr>
          <w:ilvl w:val="0"/>
          <w:numId w:val="6"/>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Any</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other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combination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of</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bit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lengths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that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add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up</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to</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eight</w:t>
      </w:r>
    </w:p>
    <w:p w14:paraId="657EEC4E" w14:textId="553A4BF8" w:rsidR="00156C2B" w:rsidRPr="00206ACB" w:rsidRDefault="00156C2B" w:rsidP="00D7764B">
      <w:pPr>
        <w:rPr>
          <w:lang w:eastAsia="ja-JP"/>
        </w:rPr>
      </w:pPr>
      <w:r w:rsidRPr="00206ACB">
        <w:rPr>
          <w:lang w:eastAsia="ja-JP"/>
        </w:rPr>
        <w:t>To</w:t>
      </w:r>
      <w:r w:rsidR="00AC466E" w:rsidRPr="00206ACB">
        <w:rPr>
          <w:lang w:eastAsia="ja-JP"/>
        </w:rPr>
        <w:t xml:space="preserve"> </w:t>
      </w:r>
      <w:r w:rsidRPr="00206ACB">
        <w:rPr>
          <w:lang w:eastAsia="ja-JP"/>
        </w:rPr>
        <w:t>help</w:t>
      </w:r>
      <w:r w:rsidR="00AC466E" w:rsidRPr="00206ACB">
        <w:rPr>
          <w:lang w:eastAsia="ja-JP"/>
        </w:rPr>
        <w:t xml:space="preserve"> </w:t>
      </w:r>
      <w:r w:rsidRPr="00206ACB">
        <w:rPr>
          <w:lang w:eastAsia="ja-JP"/>
        </w:rPr>
        <w:t>us</w:t>
      </w:r>
      <w:r w:rsidR="00AC466E" w:rsidRPr="00206ACB">
        <w:rPr>
          <w:lang w:eastAsia="ja-JP"/>
        </w:rPr>
        <w:t xml:space="preserve"> </w:t>
      </w:r>
      <w:r w:rsidRPr="00206ACB">
        <w:rPr>
          <w:lang w:eastAsia="ja-JP"/>
        </w:rPr>
        <w:t>talk</w:t>
      </w:r>
      <w:r w:rsidR="00AC466E" w:rsidRPr="00206ACB">
        <w:rPr>
          <w:lang w:eastAsia="ja-JP"/>
        </w:rPr>
        <w:t xml:space="preserve"> </w:t>
      </w:r>
      <w:r w:rsidRPr="00206ACB">
        <w:rPr>
          <w:lang w:eastAsia="ja-JP"/>
        </w:rPr>
        <w:t>about</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multiple-values-in-one-byte</w:t>
      </w:r>
      <w:r w:rsidR="00AC466E" w:rsidRPr="00206ACB">
        <w:rPr>
          <w:lang w:eastAsia="ja-JP"/>
        </w:rPr>
        <w:t xml:space="preserve"> </w:t>
      </w:r>
      <w:r w:rsidRPr="00206ACB">
        <w:rPr>
          <w:lang w:eastAsia="ja-JP"/>
        </w:rPr>
        <w:t>scenarios,</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common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inside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much</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name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"low"</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"high"</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16-bit</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far</w:t>
      </w:r>
      <w:r w:rsidR="00AC466E" w:rsidRPr="00206ACB">
        <w:rPr>
          <w:lang w:eastAsia="ja-JP"/>
        </w:rPr>
        <w:t xml:space="preserve"> </w:t>
      </w:r>
      <w:r w:rsidRPr="00206ACB">
        <w:rPr>
          <w:lang w:eastAsia="ja-JP"/>
        </w:rPr>
        <w:t>right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0",</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count</w:t>
      </w:r>
      <w:r w:rsidR="00AC466E" w:rsidRPr="00206ACB">
        <w:rPr>
          <w:lang w:eastAsia="ja-JP"/>
        </w:rPr>
        <w:t xml:space="preserve"> </w:t>
      </w:r>
      <w:r w:rsidRPr="00206ACB">
        <w:rPr>
          <w:lang w:eastAsia="ja-JP"/>
        </w:rPr>
        <w:t>up</w:t>
      </w:r>
      <w:r w:rsidR="00AC466E" w:rsidRPr="00206ACB">
        <w:rPr>
          <w:lang w:eastAsia="ja-JP"/>
        </w:rPr>
        <w:t xml:space="preserve"> </w:t>
      </w:r>
      <w:r w:rsidRPr="00206ACB">
        <w:rPr>
          <w:lang w:eastAsia="ja-JP"/>
        </w:rPr>
        <w:t>toward</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7"</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far</w:t>
      </w:r>
      <w:r w:rsidR="00AC466E" w:rsidRPr="00206ACB">
        <w:rPr>
          <w:lang w:eastAsia="ja-JP"/>
        </w:rPr>
        <w:t xml:space="preserve"> </w:t>
      </w:r>
      <w:r w:rsidRPr="00206ACB">
        <w:rPr>
          <w:lang w:eastAsia="ja-JP"/>
        </w:rPr>
        <w:t>left.</w:t>
      </w:r>
      <w:r w:rsidR="00AC466E" w:rsidRPr="00206ACB">
        <w:rPr>
          <w:lang w:eastAsia="ja-JP"/>
        </w:rPr>
        <w:t xml:space="preserve"> </w:t>
      </w:r>
      <w:r w:rsidRPr="00206ACB">
        <w:rPr>
          <w:lang w:eastAsia="ja-JP"/>
        </w:rPr>
        <w:t>Here's</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example:</w:t>
      </w:r>
    </w:p>
    <w:p w14:paraId="513C46C6" w14:textId="206183E5" w:rsidR="00156C2B" w:rsidRPr="00B93907" w:rsidRDefault="00156C2B" w:rsidP="00AE41EF">
      <w:pPr>
        <w:pStyle w:val="Quote"/>
        <w:rPr>
          <w:lang w:eastAsia="ja-JP"/>
        </w:rPr>
      </w:pPr>
      <w:r w:rsidRPr="00B93907">
        <w:rPr>
          <w:lang w:eastAsia="ja-JP"/>
        </w:rPr>
        <w:t>byte:</w:t>
      </w:r>
      <w:r w:rsidR="00AC466E" w:rsidRPr="00B93907">
        <w:rPr>
          <w:lang w:eastAsia="ja-JP"/>
        </w:rPr>
        <w:t xml:space="preserve">  </w:t>
      </w:r>
      <w:r w:rsidRPr="00B93907">
        <w:rPr>
          <w:lang w:eastAsia="ja-JP"/>
        </w:rPr>
        <w:t>1</w:t>
      </w:r>
      <w:r w:rsidR="00AC466E" w:rsidRPr="00B93907">
        <w:rPr>
          <w:lang w:eastAsia="ja-JP"/>
        </w:rPr>
        <w:t xml:space="preserve"> </w:t>
      </w:r>
      <w:r w:rsidRPr="00B93907">
        <w:rPr>
          <w:lang w:eastAsia="ja-JP"/>
        </w:rPr>
        <w:t>0</w:t>
      </w:r>
      <w:r w:rsidR="00AC466E" w:rsidRPr="00B93907">
        <w:rPr>
          <w:lang w:eastAsia="ja-JP"/>
        </w:rPr>
        <w:t xml:space="preserve"> </w:t>
      </w:r>
      <w:r w:rsidRPr="00B93907">
        <w:rPr>
          <w:lang w:eastAsia="ja-JP"/>
        </w:rPr>
        <w:t>1</w:t>
      </w:r>
      <w:r w:rsidR="00AC466E" w:rsidRPr="00B93907">
        <w:rPr>
          <w:lang w:eastAsia="ja-JP"/>
        </w:rPr>
        <w:t xml:space="preserve"> </w:t>
      </w:r>
      <w:r w:rsidRPr="00B93907">
        <w:rPr>
          <w:lang w:eastAsia="ja-JP"/>
        </w:rPr>
        <w:t>1</w:t>
      </w:r>
      <w:r w:rsidR="00AC466E" w:rsidRPr="00B93907">
        <w:rPr>
          <w:lang w:eastAsia="ja-JP"/>
        </w:rPr>
        <w:t xml:space="preserve"> </w:t>
      </w:r>
      <w:r w:rsidRPr="00B93907">
        <w:rPr>
          <w:lang w:eastAsia="ja-JP"/>
        </w:rPr>
        <w:t>0</w:t>
      </w:r>
      <w:r w:rsidR="00AC466E" w:rsidRPr="00B93907">
        <w:rPr>
          <w:lang w:eastAsia="ja-JP"/>
        </w:rPr>
        <w:t xml:space="preserve"> </w:t>
      </w:r>
      <w:r w:rsidRPr="00B93907">
        <w:rPr>
          <w:lang w:eastAsia="ja-JP"/>
        </w:rPr>
        <w:t>1</w:t>
      </w:r>
      <w:r w:rsidR="00AC466E" w:rsidRPr="00B93907">
        <w:rPr>
          <w:lang w:eastAsia="ja-JP"/>
        </w:rPr>
        <w:t xml:space="preserve"> </w:t>
      </w:r>
      <w:r w:rsidRPr="00B93907">
        <w:rPr>
          <w:lang w:eastAsia="ja-JP"/>
        </w:rPr>
        <w:t>0</w:t>
      </w:r>
      <w:r w:rsidR="00AC466E" w:rsidRPr="00B93907">
        <w:rPr>
          <w:lang w:eastAsia="ja-JP"/>
        </w:rPr>
        <w:t xml:space="preserve"> </w:t>
      </w:r>
      <w:r w:rsidRPr="00B93907">
        <w:rPr>
          <w:lang w:eastAsia="ja-JP"/>
        </w:rPr>
        <w:t>0</w:t>
      </w:r>
    </w:p>
    <w:p w14:paraId="27E5D97F" w14:textId="580DA33C" w:rsidR="0072242E" w:rsidRPr="00B93907" w:rsidRDefault="00156C2B" w:rsidP="00AE41EF">
      <w:pPr>
        <w:pStyle w:val="Quote"/>
        <w:rPr>
          <w:lang w:eastAsia="ja-JP"/>
        </w:rPr>
      </w:pPr>
      <w:r w:rsidRPr="00B93907">
        <w:rPr>
          <w:lang w:eastAsia="ja-JP"/>
        </w:rPr>
        <w:t>bit</w:t>
      </w:r>
      <w:r w:rsidR="00AC466E" w:rsidRPr="00B93907">
        <w:rPr>
          <w:lang w:eastAsia="ja-JP"/>
        </w:rPr>
        <w:t xml:space="preserve"> </w:t>
      </w:r>
      <w:r w:rsidRPr="00B93907">
        <w:rPr>
          <w:lang w:eastAsia="ja-JP"/>
        </w:rPr>
        <w:t>#:</w:t>
      </w:r>
      <w:r w:rsidR="00AC466E" w:rsidRPr="00B93907">
        <w:rPr>
          <w:lang w:eastAsia="ja-JP"/>
        </w:rPr>
        <w:t xml:space="preserve"> </w:t>
      </w:r>
      <w:r w:rsidRPr="00B93907">
        <w:rPr>
          <w:lang w:eastAsia="ja-JP"/>
        </w:rPr>
        <w:t>7</w:t>
      </w:r>
      <w:r w:rsidR="00AC466E" w:rsidRPr="00B93907">
        <w:rPr>
          <w:lang w:eastAsia="ja-JP"/>
        </w:rPr>
        <w:t xml:space="preserve"> </w:t>
      </w:r>
      <w:r w:rsidRPr="00B93907">
        <w:rPr>
          <w:lang w:eastAsia="ja-JP"/>
        </w:rPr>
        <w:t>6</w:t>
      </w:r>
      <w:r w:rsidR="00AC466E" w:rsidRPr="00B93907">
        <w:rPr>
          <w:lang w:eastAsia="ja-JP"/>
        </w:rPr>
        <w:t xml:space="preserve"> </w:t>
      </w:r>
      <w:r w:rsidRPr="00B93907">
        <w:rPr>
          <w:lang w:eastAsia="ja-JP"/>
        </w:rPr>
        <w:t>5</w:t>
      </w:r>
      <w:r w:rsidR="00AC466E" w:rsidRPr="00B93907">
        <w:rPr>
          <w:lang w:eastAsia="ja-JP"/>
        </w:rPr>
        <w:t xml:space="preserve"> </w:t>
      </w:r>
      <w:r w:rsidRPr="00B93907">
        <w:rPr>
          <w:lang w:eastAsia="ja-JP"/>
        </w:rPr>
        <w:t>4</w:t>
      </w:r>
      <w:r w:rsidR="00AC466E" w:rsidRPr="00B93907">
        <w:rPr>
          <w:lang w:eastAsia="ja-JP"/>
        </w:rPr>
        <w:t xml:space="preserve"> </w:t>
      </w:r>
      <w:r w:rsidRPr="00B93907">
        <w:rPr>
          <w:lang w:eastAsia="ja-JP"/>
        </w:rPr>
        <w:t>3</w:t>
      </w:r>
      <w:r w:rsidR="00AC466E" w:rsidRPr="00B93907">
        <w:rPr>
          <w:lang w:eastAsia="ja-JP"/>
        </w:rPr>
        <w:t xml:space="preserve"> </w:t>
      </w:r>
      <w:r w:rsidRPr="00B93907">
        <w:rPr>
          <w:lang w:eastAsia="ja-JP"/>
        </w:rPr>
        <w:t>2</w:t>
      </w:r>
      <w:r w:rsidR="00AC466E" w:rsidRPr="00B93907">
        <w:rPr>
          <w:lang w:eastAsia="ja-JP"/>
        </w:rPr>
        <w:t xml:space="preserve"> </w:t>
      </w:r>
      <w:r w:rsidRPr="00B93907">
        <w:rPr>
          <w:lang w:eastAsia="ja-JP"/>
        </w:rPr>
        <w:t>1</w:t>
      </w:r>
      <w:r w:rsidR="00AC466E" w:rsidRPr="00B93907">
        <w:rPr>
          <w:lang w:eastAsia="ja-JP"/>
        </w:rPr>
        <w:t xml:space="preserve"> </w:t>
      </w:r>
      <w:r w:rsidRPr="00B93907">
        <w:rPr>
          <w:lang w:eastAsia="ja-JP"/>
        </w:rPr>
        <w:t>0</w:t>
      </w:r>
    </w:p>
    <w:p w14:paraId="505D3B79" w14:textId="4636F40D" w:rsidR="00D70B97" w:rsidRPr="00206ACB" w:rsidRDefault="00D70B97" w:rsidP="00024180">
      <w:pPr>
        <w:pStyle w:val="Heading3"/>
        <w:rPr>
          <w:rFonts w:cstheme="minorHAnsi"/>
        </w:rPr>
      </w:pPr>
      <w:bookmarkStart w:id="22" w:name="_Toc168434193"/>
      <w:bookmarkStart w:id="23" w:name="_Toc168779314"/>
      <w:r w:rsidRPr="00206ACB">
        <w:rPr>
          <w:rFonts w:cstheme="minorHAnsi"/>
        </w:rPr>
        <w:lastRenderedPageBreak/>
        <w:t>Making</w:t>
      </w:r>
      <w:r w:rsidR="00AC466E" w:rsidRPr="00206ACB">
        <w:rPr>
          <w:rFonts w:cstheme="minorHAnsi"/>
        </w:rPr>
        <w:t xml:space="preserve"> </w:t>
      </w:r>
      <w:r w:rsidRPr="00206ACB">
        <w:rPr>
          <w:rFonts w:cstheme="minorHAnsi"/>
        </w:rPr>
        <w:t>Data</w:t>
      </w:r>
      <w:r w:rsidR="00AC466E" w:rsidRPr="00206ACB">
        <w:rPr>
          <w:rFonts w:cstheme="minorHAnsi"/>
        </w:rPr>
        <w:t xml:space="preserve"> </w:t>
      </w:r>
      <w:r w:rsidRPr="00206ACB">
        <w:rPr>
          <w:rFonts w:cstheme="minorHAnsi"/>
        </w:rPr>
        <w:t>Human-Readable</w:t>
      </w:r>
      <w:bookmarkEnd w:id="22"/>
      <w:bookmarkEnd w:id="23"/>
    </w:p>
    <w:p w14:paraId="5D958286" w14:textId="3E92F27B" w:rsidR="00B12A67" w:rsidRPr="00206ACB" w:rsidRDefault="00B12A67" w:rsidP="00D7764B">
      <w:pPr>
        <w:rPr>
          <w:lang w:eastAsia="ja-JP"/>
        </w:rPr>
      </w:pPr>
      <w:r w:rsidRPr="00206ACB">
        <w:rPr>
          <w:lang w:eastAsia="ja-JP"/>
        </w:rPr>
        <w:t>As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seen,</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very</w:t>
      </w:r>
      <w:r w:rsidR="00AC466E" w:rsidRPr="00206ACB">
        <w:rPr>
          <w:lang w:eastAsia="ja-JP"/>
        </w:rPr>
        <w:t xml:space="preserve"> </w:t>
      </w:r>
      <w:r w:rsidRPr="00206ACB">
        <w:rPr>
          <w:lang w:eastAsia="ja-JP"/>
        </w:rPr>
        <w:t>flexible</w:t>
      </w:r>
      <w:r w:rsidR="00AC466E" w:rsidRPr="00206ACB">
        <w:rPr>
          <w:lang w:eastAsia="ja-JP"/>
        </w:rPr>
        <w:t xml:space="preserve"> </w:t>
      </w:r>
      <w:r w:rsidRPr="00206ACB">
        <w:rPr>
          <w:lang w:eastAsia="ja-JP"/>
        </w:rPr>
        <w:t>way</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variety</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types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computer</w:t>
      </w:r>
      <w:r w:rsidR="00AC466E" w:rsidRPr="00206ACB">
        <w:rPr>
          <w:lang w:eastAsia="ja-JP"/>
        </w:rPr>
        <w:t xml:space="preserve"> </w:t>
      </w:r>
      <w:r w:rsidRPr="00206ACB">
        <w:rPr>
          <w:lang w:eastAsia="ja-JP"/>
        </w:rPr>
        <w:t>system.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downside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using</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though,</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they</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difficult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read.</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takes</w:t>
      </w:r>
      <w:r w:rsidR="00AC466E" w:rsidRPr="00206ACB">
        <w:rPr>
          <w:lang w:eastAsia="ja-JP"/>
        </w:rPr>
        <w:t xml:space="preserve"> </w:t>
      </w:r>
      <w:r w:rsidRPr="00206ACB">
        <w:rPr>
          <w:lang w:eastAsia="ja-JP"/>
        </w:rPr>
        <w:t>work</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see</w:t>
      </w:r>
      <w:r w:rsidR="00AC466E" w:rsidRPr="00206ACB">
        <w:rPr>
          <w:lang w:eastAsia="ja-JP"/>
        </w:rPr>
        <w:t xml:space="preserve"> </w:t>
      </w:r>
      <w:r w:rsidRPr="00206ACB">
        <w:rPr>
          <w:lang w:eastAsia="ja-JP"/>
        </w:rPr>
        <w:t>"10110100"</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mentally</w:t>
      </w:r>
      <w:r w:rsidR="00AC466E" w:rsidRPr="00206ACB">
        <w:rPr>
          <w:lang w:eastAsia="ja-JP"/>
        </w:rPr>
        <w:t xml:space="preserve"> </w:t>
      </w:r>
      <w:r w:rsidRPr="00206ACB">
        <w:rPr>
          <w:lang w:eastAsia="ja-JP"/>
        </w:rPr>
        <w:t>translate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decimal</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"180".</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entire</w:t>
      </w:r>
      <w:r w:rsidR="00AC466E" w:rsidRPr="00206ACB">
        <w:rPr>
          <w:lang w:eastAsia="ja-JP"/>
        </w:rPr>
        <w:t xml:space="preserve"> </w:t>
      </w:r>
      <w:r w:rsidRPr="00206ACB">
        <w:rPr>
          <w:lang w:eastAsia="ja-JP"/>
        </w:rPr>
        <w:t>program</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represented</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series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problem</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made</w:t>
      </w:r>
      <w:r w:rsidR="00AC466E" w:rsidRPr="00206ACB">
        <w:rPr>
          <w:lang w:eastAsia="ja-JP"/>
        </w:rPr>
        <w:t xml:space="preserve"> </w:t>
      </w:r>
      <w:r w:rsidRPr="00206ACB">
        <w:rPr>
          <w:lang w:eastAsia="ja-JP"/>
        </w:rPr>
        <w:t>exponentially</w:t>
      </w:r>
      <w:r w:rsidR="00AC466E" w:rsidRPr="00206ACB">
        <w:rPr>
          <w:lang w:eastAsia="ja-JP"/>
        </w:rPr>
        <w:t xml:space="preserve"> </w:t>
      </w:r>
      <w:r w:rsidRPr="00206ACB">
        <w:rPr>
          <w:lang w:eastAsia="ja-JP"/>
        </w:rPr>
        <w:t>worse.</w:t>
      </w:r>
    </w:p>
    <w:p w14:paraId="4BBD30C3" w14:textId="7761CAA4" w:rsidR="00B12A67" w:rsidRPr="00206ACB" w:rsidRDefault="00B12A67" w:rsidP="00D7764B">
      <w:pPr>
        <w:rPr>
          <w:lang w:eastAsia="ja-JP"/>
        </w:rPr>
      </w:pPr>
      <w:r w:rsidRPr="00206ACB">
        <w:rPr>
          <w:lang w:eastAsia="ja-JP"/>
        </w:rPr>
        <w:t>To</w:t>
      </w:r>
      <w:r w:rsidR="00AC466E" w:rsidRPr="00206ACB">
        <w:rPr>
          <w:lang w:eastAsia="ja-JP"/>
        </w:rPr>
        <w:t xml:space="preserve"> </w:t>
      </w:r>
      <w:r w:rsidRPr="00206ACB">
        <w:rPr>
          <w:lang w:eastAsia="ja-JP"/>
        </w:rPr>
        <w:t>solve</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problem,</w:t>
      </w:r>
      <w:r w:rsidR="00AC466E" w:rsidRPr="00206ACB">
        <w:rPr>
          <w:lang w:eastAsia="ja-JP"/>
        </w:rPr>
        <w:t xml:space="preserve"> </w:t>
      </w:r>
      <w:r w:rsidRPr="00206ACB">
        <w:rPr>
          <w:lang w:eastAsia="ja-JP"/>
        </w:rPr>
        <w:t>most</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represented</w:t>
      </w:r>
      <w:r w:rsidR="00AC466E" w:rsidRPr="00206ACB">
        <w:rPr>
          <w:lang w:eastAsia="ja-JP"/>
        </w:rPr>
        <w:t xml:space="preserve"> </w:t>
      </w:r>
      <w:r w:rsidRPr="00206ACB">
        <w:rPr>
          <w:lang w:eastAsia="ja-JP"/>
        </w:rPr>
        <w:t>as</w:t>
      </w:r>
      <w:r w:rsidR="00AC466E" w:rsidRPr="00206ACB">
        <w:rPr>
          <w:lang w:eastAsia="ja-JP"/>
        </w:rPr>
        <w:t xml:space="preserve"> </w:t>
      </w:r>
      <w:r w:rsidRPr="00206ACB">
        <w:rPr>
          <w:i/>
          <w:iCs/>
          <w:lang w:eastAsia="ja-JP"/>
        </w:rPr>
        <w:t>hexadecimal</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"Hexadecimal"</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fancy</w:t>
      </w:r>
      <w:r w:rsidR="00AC466E" w:rsidRPr="00206ACB">
        <w:rPr>
          <w:lang w:eastAsia="ja-JP"/>
        </w:rPr>
        <w:t xml:space="preserve"> </w:t>
      </w:r>
      <w:r w:rsidRPr="00206ACB">
        <w:rPr>
          <w:lang w:eastAsia="ja-JP"/>
        </w:rPr>
        <w:t>way</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saying</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16";</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single</w:t>
      </w:r>
      <w:r w:rsidR="00AC466E" w:rsidRPr="00206ACB">
        <w:rPr>
          <w:lang w:eastAsia="ja-JP"/>
        </w:rPr>
        <w:t xml:space="preserve"> </w:t>
      </w:r>
      <w:r w:rsidRPr="00206ACB">
        <w:rPr>
          <w:lang w:eastAsia="ja-JP"/>
        </w:rPr>
        <w:t>hexadecimal</w:t>
      </w:r>
      <w:r w:rsidR="00AC466E" w:rsidRPr="00206ACB">
        <w:rPr>
          <w:lang w:eastAsia="ja-JP"/>
        </w:rPr>
        <w:t xml:space="preserve"> </w:t>
      </w:r>
      <w:r w:rsidRPr="00206ACB">
        <w:rPr>
          <w:lang w:eastAsia="ja-JP"/>
        </w:rPr>
        <w:t>("hex")</w:t>
      </w:r>
      <w:r w:rsidR="00AC466E" w:rsidRPr="00206ACB">
        <w:rPr>
          <w:lang w:eastAsia="ja-JP"/>
        </w:rPr>
        <w:t xml:space="preserve"> </w:t>
      </w:r>
      <w:r w:rsidRPr="00206ACB">
        <w:rPr>
          <w:lang w:eastAsia="ja-JP"/>
        </w:rPr>
        <w:t>digit</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hold</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sixteen</w:t>
      </w:r>
      <w:r w:rsidR="00AC466E" w:rsidRPr="00206ACB">
        <w:rPr>
          <w:lang w:eastAsia="ja-JP"/>
        </w:rPr>
        <w:t xml:space="preserve"> </w:t>
      </w:r>
      <w:r w:rsidRPr="00206ACB">
        <w:rPr>
          <w:lang w:eastAsia="ja-JP"/>
        </w:rPr>
        <w:t>values.</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fifteen</w:t>
      </w:r>
      <w:r w:rsidR="00AC466E" w:rsidRPr="00206ACB">
        <w:rPr>
          <w:lang w:eastAsia="ja-JP"/>
        </w:rPr>
        <w:t xml:space="preserve"> </w:t>
      </w:r>
      <w:r w:rsidRPr="00206ACB">
        <w:rPr>
          <w:lang w:eastAsia="ja-JP"/>
        </w:rPr>
        <w:t>represented</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hexadecimal:</w:t>
      </w:r>
    </w:p>
    <w:p w14:paraId="340479C3" w14:textId="26D43420" w:rsidR="00B12A67" w:rsidRPr="00206ACB" w:rsidRDefault="00B12A67" w:rsidP="00AE41EF">
      <w:pPr>
        <w:pStyle w:val="Quote"/>
        <w:rPr>
          <w:lang w:eastAsia="ja-JP"/>
        </w:rPr>
      </w:pPr>
      <w:r w:rsidRPr="00206ACB">
        <w:rPr>
          <w:lang w:eastAsia="ja-JP"/>
        </w:rPr>
        <w:tab/>
        <w:t>0</w:t>
      </w:r>
      <w:r w:rsidR="00AC466E" w:rsidRPr="00206ACB">
        <w:rPr>
          <w:lang w:eastAsia="ja-JP"/>
        </w:rPr>
        <w:t xml:space="preserve"> </w:t>
      </w:r>
      <w:r w:rsidRPr="00206ACB">
        <w:rPr>
          <w:lang w:eastAsia="ja-JP"/>
        </w:rPr>
        <w:t>1</w:t>
      </w:r>
      <w:r w:rsidR="00AC466E" w:rsidRPr="00206ACB">
        <w:rPr>
          <w:lang w:eastAsia="ja-JP"/>
        </w:rPr>
        <w:t xml:space="preserve"> </w:t>
      </w:r>
      <w:r w:rsidRPr="00206ACB">
        <w:rPr>
          <w:lang w:eastAsia="ja-JP"/>
        </w:rPr>
        <w:t>2</w:t>
      </w:r>
      <w:r w:rsidR="00AC466E" w:rsidRPr="00206ACB">
        <w:rPr>
          <w:lang w:eastAsia="ja-JP"/>
        </w:rPr>
        <w:t xml:space="preserve"> </w:t>
      </w:r>
      <w:r w:rsidRPr="00206ACB">
        <w:rPr>
          <w:lang w:eastAsia="ja-JP"/>
        </w:rPr>
        <w:t>3</w:t>
      </w:r>
      <w:r w:rsidR="00AC466E" w:rsidRPr="00206ACB">
        <w:rPr>
          <w:lang w:eastAsia="ja-JP"/>
        </w:rPr>
        <w:t xml:space="preserve"> </w:t>
      </w:r>
      <w:r w:rsidRPr="00206ACB">
        <w:rPr>
          <w:lang w:eastAsia="ja-JP"/>
        </w:rPr>
        <w:t>4</w:t>
      </w:r>
      <w:r w:rsidR="00AC466E" w:rsidRPr="00206ACB">
        <w:rPr>
          <w:lang w:eastAsia="ja-JP"/>
        </w:rPr>
        <w:t xml:space="preserve"> </w:t>
      </w:r>
      <w:r w:rsidRPr="00206ACB">
        <w:rPr>
          <w:lang w:eastAsia="ja-JP"/>
        </w:rPr>
        <w:t>5</w:t>
      </w:r>
      <w:r w:rsidR="00AC466E" w:rsidRPr="00206ACB">
        <w:rPr>
          <w:lang w:eastAsia="ja-JP"/>
        </w:rPr>
        <w:t xml:space="preserve"> </w:t>
      </w:r>
      <w:r w:rsidRPr="00206ACB">
        <w:rPr>
          <w:lang w:eastAsia="ja-JP"/>
        </w:rPr>
        <w:t>6</w:t>
      </w:r>
      <w:r w:rsidR="00AC466E" w:rsidRPr="00206ACB">
        <w:rPr>
          <w:lang w:eastAsia="ja-JP"/>
        </w:rPr>
        <w:t xml:space="preserve"> </w:t>
      </w:r>
      <w:r w:rsidRPr="00206ACB">
        <w:rPr>
          <w:lang w:eastAsia="ja-JP"/>
        </w:rPr>
        <w:t>7</w:t>
      </w:r>
      <w:r w:rsidR="00AC466E" w:rsidRPr="00206ACB">
        <w:rPr>
          <w:lang w:eastAsia="ja-JP"/>
        </w:rPr>
        <w:t xml:space="preserve"> </w:t>
      </w:r>
      <w:r w:rsidRPr="00206ACB">
        <w:rPr>
          <w:lang w:eastAsia="ja-JP"/>
        </w:rPr>
        <w:t>8</w:t>
      </w:r>
      <w:r w:rsidR="00AC466E" w:rsidRPr="00206ACB">
        <w:rPr>
          <w:lang w:eastAsia="ja-JP"/>
        </w:rPr>
        <w:t xml:space="preserve"> </w:t>
      </w:r>
      <w:r w:rsidRPr="00206ACB">
        <w:rPr>
          <w:lang w:eastAsia="ja-JP"/>
        </w:rPr>
        <w:t>9</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w:t>
      </w:r>
      <w:r w:rsidR="00AC466E" w:rsidRPr="00206ACB">
        <w:rPr>
          <w:lang w:eastAsia="ja-JP"/>
        </w:rPr>
        <w:t xml:space="preserve"> </w:t>
      </w:r>
      <w:r w:rsidRPr="00206ACB">
        <w:rPr>
          <w:lang w:eastAsia="ja-JP"/>
        </w:rPr>
        <w:t>c</w:t>
      </w:r>
      <w:r w:rsidR="00AC466E" w:rsidRPr="00206ACB">
        <w:rPr>
          <w:lang w:eastAsia="ja-JP"/>
        </w:rPr>
        <w:t xml:space="preserve"> </w:t>
      </w:r>
      <w:r w:rsidRPr="00206ACB">
        <w:rPr>
          <w:lang w:eastAsia="ja-JP"/>
        </w:rPr>
        <w:t>d</w:t>
      </w:r>
      <w:r w:rsidR="00AC466E" w:rsidRPr="00206ACB">
        <w:rPr>
          <w:lang w:eastAsia="ja-JP"/>
        </w:rPr>
        <w:t xml:space="preserve"> </w:t>
      </w:r>
      <w:r w:rsidRPr="00206ACB">
        <w:rPr>
          <w:lang w:eastAsia="ja-JP"/>
        </w:rPr>
        <w:t>e</w:t>
      </w:r>
      <w:r w:rsidR="00AC466E" w:rsidRPr="00206ACB">
        <w:rPr>
          <w:lang w:eastAsia="ja-JP"/>
        </w:rPr>
        <w:t xml:space="preserve"> </w:t>
      </w:r>
      <w:r w:rsidRPr="00206ACB">
        <w:rPr>
          <w:lang w:eastAsia="ja-JP"/>
        </w:rPr>
        <w:t>f</w:t>
      </w:r>
    </w:p>
    <w:p w14:paraId="2AC00E46" w14:textId="4E974BC2" w:rsidR="00B12A67" w:rsidRPr="00206ACB" w:rsidRDefault="00B12A67" w:rsidP="00D7764B">
      <w:pPr>
        <w:rPr>
          <w:lang w:eastAsia="ja-JP"/>
        </w:rPr>
      </w:pPr>
      <w:r w:rsidRPr="00206ACB">
        <w:rPr>
          <w:lang w:eastAsia="ja-JP"/>
        </w:rPr>
        <w:t>Hex</w:t>
      </w:r>
      <w:r w:rsidR="00AC466E" w:rsidRPr="00206ACB">
        <w:rPr>
          <w:lang w:eastAsia="ja-JP"/>
        </w:rPr>
        <w:t xml:space="preserve"> </w:t>
      </w:r>
      <w:r w:rsidRPr="00206ACB">
        <w:rPr>
          <w:lang w:eastAsia="ja-JP"/>
        </w:rPr>
        <w:t>notation</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useful</w:t>
      </w:r>
      <w:r w:rsidR="00AC466E" w:rsidRPr="00206ACB">
        <w:rPr>
          <w:lang w:eastAsia="ja-JP"/>
        </w:rPr>
        <w:t xml:space="preserve"> </w:t>
      </w:r>
      <w:r w:rsidRPr="00206ACB">
        <w:rPr>
          <w:lang w:eastAsia="ja-JP"/>
        </w:rPr>
        <w:t>because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hex</w:t>
      </w:r>
      <w:r w:rsidR="00AC466E" w:rsidRPr="00206ACB">
        <w:rPr>
          <w:lang w:eastAsia="ja-JP"/>
        </w:rPr>
        <w:t xml:space="preserve"> </w:t>
      </w:r>
      <w:r w:rsidRPr="00206ACB">
        <w:rPr>
          <w:lang w:eastAsia="ja-JP"/>
        </w:rPr>
        <w:t>digit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nybble</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range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values.</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means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using</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hex</w:t>
      </w:r>
      <w:r w:rsidR="00AC466E" w:rsidRPr="00206ACB">
        <w:rPr>
          <w:lang w:eastAsia="ja-JP"/>
        </w:rPr>
        <w:t xml:space="preserve"> </w:t>
      </w:r>
      <w:r w:rsidRPr="00206ACB">
        <w:rPr>
          <w:lang w:eastAsia="ja-JP"/>
        </w:rPr>
        <w:t>digits,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much</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compact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easy-to-read</w:t>
      </w:r>
      <w:r w:rsidR="00AC466E" w:rsidRPr="00206ACB">
        <w:rPr>
          <w:lang w:eastAsia="ja-JP"/>
        </w:rPr>
        <w:t xml:space="preserve"> </w:t>
      </w:r>
      <w:r w:rsidRPr="00206ACB">
        <w:rPr>
          <w:lang w:eastAsia="ja-JP"/>
        </w:rPr>
        <w:t>representation.</w:t>
      </w:r>
    </w:p>
    <w:tbl>
      <w:tblPr>
        <w:tblW w:w="0" w:type="auto"/>
        <w:tblCellSpacing w:w="15" w:type="dxa"/>
        <w:tblInd w:w="810" w:type="dxa"/>
        <w:tblCellMar>
          <w:top w:w="15" w:type="dxa"/>
          <w:left w:w="15" w:type="dxa"/>
          <w:bottom w:w="15" w:type="dxa"/>
          <w:right w:w="15" w:type="dxa"/>
        </w:tblCellMar>
        <w:tblLook w:val="04A0" w:firstRow="1" w:lastRow="0" w:firstColumn="1" w:lastColumn="0" w:noHBand="0" w:noVBand="1"/>
      </w:tblPr>
      <w:tblGrid>
        <w:gridCol w:w="1485"/>
        <w:gridCol w:w="2070"/>
        <w:gridCol w:w="990"/>
      </w:tblGrid>
      <w:tr w:rsidR="00B12A67" w:rsidRPr="00206ACB" w14:paraId="2E3B9E3A" w14:textId="77777777" w:rsidTr="00AE41EF">
        <w:trPr>
          <w:trHeight w:val="288"/>
          <w:tblHeader/>
          <w:tblCellSpacing w:w="15" w:type="dxa"/>
        </w:trPr>
        <w:tc>
          <w:tcPr>
            <w:tcW w:w="1440" w:type="dxa"/>
            <w:vAlign w:val="center"/>
            <w:hideMark/>
          </w:tcPr>
          <w:p w14:paraId="24F06481" w14:textId="77777777" w:rsidR="00B12A67" w:rsidRPr="00206ACB" w:rsidRDefault="00B12A67" w:rsidP="00AE41EF">
            <w:pPr>
              <w:widowControl/>
              <w:autoSpaceDE/>
              <w:autoSpaceDN/>
              <w:spacing w:after="0" w:line="240" w:lineRule="auto"/>
              <w:ind w:firstLine="0"/>
              <w:rPr>
                <w:rFonts w:eastAsia="Times New Roman" w:cstheme="minorHAnsi"/>
                <w:b/>
                <w:bCs/>
                <w:kern w:val="0"/>
                <w:szCs w:val="26"/>
                <w:u w:val="single"/>
                <w:lang w:eastAsia="ja-JP"/>
              </w:rPr>
            </w:pPr>
            <w:r w:rsidRPr="00206ACB">
              <w:rPr>
                <w:rFonts w:eastAsia="Times New Roman" w:cstheme="minorHAnsi"/>
                <w:b/>
                <w:bCs/>
                <w:kern w:val="0"/>
                <w:szCs w:val="26"/>
                <w:u w:val="single"/>
                <w:lang w:eastAsia="ja-JP"/>
              </w:rPr>
              <w:t>Decimal</w:t>
            </w:r>
          </w:p>
        </w:tc>
        <w:tc>
          <w:tcPr>
            <w:tcW w:w="2040" w:type="dxa"/>
            <w:vAlign w:val="center"/>
            <w:hideMark/>
          </w:tcPr>
          <w:p w14:paraId="354C70DF" w14:textId="606A2797" w:rsidR="00B12A67" w:rsidRPr="00206ACB" w:rsidRDefault="00B12A67" w:rsidP="00AE41EF">
            <w:pPr>
              <w:widowControl/>
              <w:autoSpaceDE/>
              <w:autoSpaceDN/>
              <w:spacing w:after="0" w:line="240" w:lineRule="auto"/>
              <w:ind w:firstLine="0"/>
              <w:rPr>
                <w:rFonts w:eastAsia="Times New Roman" w:cstheme="minorHAnsi"/>
                <w:b/>
                <w:bCs/>
                <w:kern w:val="0"/>
                <w:szCs w:val="26"/>
                <w:u w:val="single"/>
                <w:lang w:eastAsia="ja-JP"/>
              </w:rPr>
            </w:pPr>
            <w:r w:rsidRPr="00206ACB">
              <w:rPr>
                <w:rFonts w:eastAsia="Times New Roman" w:cstheme="minorHAnsi"/>
                <w:b/>
                <w:bCs/>
                <w:kern w:val="0"/>
                <w:szCs w:val="26"/>
                <w:u w:val="single"/>
                <w:lang w:eastAsia="ja-JP"/>
              </w:rPr>
              <w:t>Binary</w:t>
            </w:r>
            <w:r w:rsidR="00AC466E" w:rsidRPr="00206ACB">
              <w:rPr>
                <w:rFonts w:eastAsia="Times New Roman" w:cstheme="minorHAnsi"/>
                <w:b/>
                <w:bCs/>
                <w:kern w:val="0"/>
                <w:szCs w:val="26"/>
                <w:u w:val="single"/>
                <w:lang w:eastAsia="ja-JP"/>
              </w:rPr>
              <w:t xml:space="preserve"> </w:t>
            </w:r>
            <w:r w:rsidRPr="00206ACB">
              <w:rPr>
                <w:rFonts w:eastAsia="Times New Roman" w:cstheme="minorHAnsi"/>
                <w:b/>
                <w:bCs/>
                <w:kern w:val="0"/>
                <w:szCs w:val="26"/>
                <w:u w:val="single"/>
                <w:lang w:eastAsia="ja-JP"/>
              </w:rPr>
              <w:t>(1</w:t>
            </w:r>
            <w:r w:rsidR="00AC466E" w:rsidRPr="00206ACB">
              <w:rPr>
                <w:rFonts w:eastAsia="Times New Roman" w:cstheme="minorHAnsi"/>
                <w:b/>
                <w:bCs/>
                <w:kern w:val="0"/>
                <w:szCs w:val="26"/>
                <w:u w:val="single"/>
                <w:lang w:eastAsia="ja-JP"/>
              </w:rPr>
              <w:t xml:space="preserve"> </w:t>
            </w:r>
            <w:r w:rsidRPr="00206ACB">
              <w:rPr>
                <w:rFonts w:eastAsia="Times New Roman" w:cstheme="minorHAnsi"/>
                <w:b/>
                <w:bCs/>
                <w:kern w:val="0"/>
                <w:szCs w:val="26"/>
                <w:u w:val="single"/>
                <w:lang w:eastAsia="ja-JP"/>
              </w:rPr>
              <w:t>byte)</w:t>
            </w:r>
          </w:p>
        </w:tc>
        <w:tc>
          <w:tcPr>
            <w:tcW w:w="945" w:type="dxa"/>
            <w:vAlign w:val="center"/>
            <w:hideMark/>
          </w:tcPr>
          <w:p w14:paraId="5092E3D7" w14:textId="77777777" w:rsidR="00B12A67" w:rsidRPr="00206ACB" w:rsidRDefault="00B12A67" w:rsidP="00AE41EF">
            <w:pPr>
              <w:widowControl/>
              <w:autoSpaceDE/>
              <w:autoSpaceDN/>
              <w:spacing w:after="0" w:line="240" w:lineRule="auto"/>
              <w:ind w:firstLine="0"/>
              <w:rPr>
                <w:rFonts w:eastAsia="Times New Roman" w:cstheme="minorHAnsi"/>
                <w:b/>
                <w:bCs/>
                <w:kern w:val="0"/>
                <w:szCs w:val="26"/>
                <w:u w:val="single"/>
                <w:lang w:eastAsia="ja-JP"/>
              </w:rPr>
            </w:pPr>
            <w:r w:rsidRPr="00206ACB">
              <w:rPr>
                <w:rFonts w:eastAsia="Times New Roman" w:cstheme="minorHAnsi"/>
                <w:b/>
                <w:bCs/>
                <w:kern w:val="0"/>
                <w:szCs w:val="26"/>
                <w:u w:val="single"/>
                <w:lang w:eastAsia="ja-JP"/>
              </w:rPr>
              <w:t>Hex</w:t>
            </w:r>
          </w:p>
        </w:tc>
      </w:tr>
      <w:tr w:rsidR="00B12A67" w:rsidRPr="00206ACB" w14:paraId="74B7670F" w14:textId="77777777" w:rsidTr="00AE41EF">
        <w:trPr>
          <w:trHeight w:val="288"/>
          <w:tblCellSpacing w:w="15" w:type="dxa"/>
        </w:trPr>
        <w:tc>
          <w:tcPr>
            <w:tcW w:w="1440" w:type="dxa"/>
            <w:vAlign w:val="center"/>
            <w:hideMark/>
          </w:tcPr>
          <w:p w14:paraId="4031D8DC"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kern w:val="0"/>
                <w:szCs w:val="26"/>
                <w:lang w:eastAsia="ja-JP"/>
              </w:rPr>
              <w:t>0</w:t>
            </w:r>
          </w:p>
        </w:tc>
        <w:tc>
          <w:tcPr>
            <w:tcW w:w="2040" w:type="dxa"/>
            <w:vAlign w:val="center"/>
            <w:hideMark/>
          </w:tcPr>
          <w:p w14:paraId="535935D4"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color w:val="88030F"/>
                <w:kern w:val="0"/>
                <w:szCs w:val="26"/>
                <w:lang w:eastAsia="ja-JP"/>
              </w:rPr>
              <w:t>00000000</w:t>
            </w:r>
          </w:p>
        </w:tc>
        <w:tc>
          <w:tcPr>
            <w:tcW w:w="945" w:type="dxa"/>
            <w:vAlign w:val="center"/>
            <w:hideMark/>
          </w:tcPr>
          <w:p w14:paraId="2072F1EA"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color w:val="88030F"/>
                <w:kern w:val="0"/>
                <w:szCs w:val="26"/>
                <w:lang w:eastAsia="ja-JP"/>
              </w:rPr>
              <w:t>00</w:t>
            </w:r>
          </w:p>
        </w:tc>
      </w:tr>
      <w:tr w:rsidR="00B12A67" w:rsidRPr="00206ACB" w14:paraId="0AC5D6FD" w14:textId="77777777" w:rsidTr="00AE41EF">
        <w:trPr>
          <w:trHeight w:val="288"/>
          <w:tblCellSpacing w:w="15" w:type="dxa"/>
        </w:trPr>
        <w:tc>
          <w:tcPr>
            <w:tcW w:w="1440" w:type="dxa"/>
            <w:vAlign w:val="center"/>
            <w:hideMark/>
          </w:tcPr>
          <w:p w14:paraId="3AF9AE79"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kern w:val="0"/>
                <w:szCs w:val="26"/>
                <w:lang w:eastAsia="ja-JP"/>
              </w:rPr>
              <w:t>7</w:t>
            </w:r>
          </w:p>
        </w:tc>
        <w:tc>
          <w:tcPr>
            <w:tcW w:w="2040" w:type="dxa"/>
            <w:vAlign w:val="center"/>
            <w:hideMark/>
          </w:tcPr>
          <w:p w14:paraId="17A733E6"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color w:val="88030F"/>
                <w:kern w:val="0"/>
                <w:szCs w:val="26"/>
                <w:lang w:eastAsia="ja-JP"/>
              </w:rPr>
              <w:t>00000111</w:t>
            </w:r>
          </w:p>
        </w:tc>
        <w:tc>
          <w:tcPr>
            <w:tcW w:w="945" w:type="dxa"/>
            <w:vAlign w:val="center"/>
            <w:hideMark/>
          </w:tcPr>
          <w:p w14:paraId="047EAD2A"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color w:val="88030F"/>
                <w:kern w:val="0"/>
                <w:szCs w:val="26"/>
                <w:lang w:eastAsia="ja-JP"/>
              </w:rPr>
              <w:t>07</w:t>
            </w:r>
          </w:p>
        </w:tc>
      </w:tr>
      <w:tr w:rsidR="00B12A67" w:rsidRPr="00206ACB" w14:paraId="38DDA97E" w14:textId="77777777" w:rsidTr="00AE41EF">
        <w:trPr>
          <w:trHeight w:val="288"/>
          <w:tblCellSpacing w:w="15" w:type="dxa"/>
        </w:trPr>
        <w:tc>
          <w:tcPr>
            <w:tcW w:w="1440" w:type="dxa"/>
            <w:vAlign w:val="center"/>
            <w:hideMark/>
          </w:tcPr>
          <w:p w14:paraId="62D55A43"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kern w:val="0"/>
                <w:szCs w:val="26"/>
                <w:lang w:eastAsia="ja-JP"/>
              </w:rPr>
              <w:t>31</w:t>
            </w:r>
          </w:p>
        </w:tc>
        <w:tc>
          <w:tcPr>
            <w:tcW w:w="2040" w:type="dxa"/>
            <w:vAlign w:val="center"/>
            <w:hideMark/>
          </w:tcPr>
          <w:p w14:paraId="2DF49894"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color w:val="88030F"/>
                <w:kern w:val="0"/>
                <w:szCs w:val="26"/>
                <w:lang w:eastAsia="ja-JP"/>
              </w:rPr>
              <w:t>00011111</w:t>
            </w:r>
          </w:p>
        </w:tc>
        <w:tc>
          <w:tcPr>
            <w:tcW w:w="945" w:type="dxa"/>
            <w:vAlign w:val="center"/>
            <w:hideMark/>
          </w:tcPr>
          <w:p w14:paraId="1B8E303F"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color w:val="88030F"/>
                <w:kern w:val="0"/>
                <w:szCs w:val="26"/>
                <w:lang w:eastAsia="ja-JP"/>
              </w:rPr>
              <w:t>1f</w:t>
            </w:r>
          </w:p>
        </w:tc>
      </w:tr>
      <w:tr w:rsidR="00B12A67" w:rsidRPr="00206ACB" w14:paraId="733917AD" w14:textId="77777777" w:rsidTr="00AE41EF">
        <w:trPr>
          <w:trHeight w:val="288"/>
          <w:tblCellSpacing w:w="15" w:type="dxa"/>
        </w:trPr>
        <w:tc>
          <w:tcPr>
            <w:tcW w:w="1440" w:type="dxa"/>
            <w:vAlign w:val="center"/>
            <w:hideMark/>
          </w:tcPr>
          <w:p w14:paraId="2ABC20FD"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kern w:val="0"/>
                <w:szCs w:val="26"/>
                <w:lang w:eastAsia="ja-JP"/>
              </w:rPr>
              <w:t>94</w:t>
            </w:r>
          </w:p>
        </w:tc>
        <w:tc>
          <w:tcPr>
            <w:tcW w:w="2040" w:type="dxa"/>
            <w:vAlign w:val="center"/>
            <w:hideMark/>
          </w:tcPr>
          <w:p w14:paraId="0E4A5810"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color w:val="88030F"/>
                <w:kern w:val="0"/>
                <w:szCs w:val="26"/>
                <w:lang w:eastAsia="ja-JP"/>
              </w:rPr>
              <w:t>01011110</w:t>
            </w:r>
          </w:p>
        </w:tc>
        <w:tc>
          <w:tcPr>
            <w:tcW w:w="945" w:type="dxa"/>
            <w:vAlign w:val="center"/>
            <w:hideMark/>
          </w:tcPr>
          <w:p w14:paraId="55212299"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color w:val="88030F"/>
                <w:kern w:val="0"/>
                <w:szCs w:val="26"/>
                <w:lang w:eastAsia="ja-JP"/>
              </w:rPr>
              <w:t>5e</w:t>
            </w:r>
          </w:p>
        </w:tc>
      </w:tr>
      <w:tr w:rsidR="00B12A67" w:rsidRPr="00206ACB" w14:paraId="54408DC5" w14:textId="77777777" w:rsidTr="00AE41EF">
        <w:trPr>
          <w:trHeight w:val="288"/>
          <w:tblCellSpacing w:w="15" w:type="dxa"/>
        </w:trPr>
        <w:tc>
          <w:tcPr>
            <w:tcW w:w="1440" w:type="dxa"/>
            <w:vAlign w:val="center"/>
            <w:hideMark/>
          </w:tcPr>
          <w:p w14:paraId="704E4EB7"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kern w:val="0"/>
                <w:szCs w:val="26"/>
                <w:lang w:eastAsia="ja-JP"/>
              </w:rPr>
              <w:t>187</w:t>
            </w:r>
          </w:p>
        </w:tc>
        <w:tc>
          <w:tcPr>
            <w:tcW w:w="2040" w:type="dxa"/>
            <w:vAlign w:val="center"/>
            <w:hideMark/>
          </w:tcPr>
          <w:p w14:paraId="072EC0E3"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color w:val="88030F"/>
                <w:kern w:val="0"/>
                <w:szCs w:val="26"/>
                <w:lang w:eastAsia="ja-JP"/>
              </w:rPr>
              <w:t>10111011</w:t>
            </w:r>
          </w:p>
        </w:tc>
        <w:tc>
          <w:tcPr>
            <w:tcW w:w="945" w:type="dxa"/>
            <w:vAlign w:val="center"/>
            <w:hideMark/>
          </w:tcPr>
          <w:p w14:paraId="27AA886D"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color w:val="88030F"/>
                <w:kern w:val="0"/>
                <w:szCs w:val="26"/>
                <w:lang w:eastAsia="ja-JP"/>
              </w:rPr>
              <w:t>bb</w:t>
            </w:r>
          </w:p>
        </w:tc>
      </w:tr>
      <w:tr w:rsidR="00B12A67" w:rsidRPr="00206ACB" w14:paraId="34F17A89" w14:textId="77777777" w:rsidTr="00AE41EF">
        <w:trPr>
          <w:trHeight w:val="288"/>
          <w:tblCellSpacing w:w="15" w:type="dxa"/>
        </w:trPr>
        <w:tc>
          <w:tcPr>
            <w:tcW w:w="1440" w:type="dxa"/>
            <w:vAlign w:val="center"/>
            <w:hideMark/>
          </w:tcPr>
          <w:p w14:paraId="4B8BA60B"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kern w:val="0"/>
                <w:szCs w:val="26"/>
                <w:lang w:eastAsia="ja-JP"/>
              </w:rPr>
              <w:t>255</w:t>
            </w:r>
          </w:p>
        </w:tc>
        <w:tc>
          <w:tcPr>
            <w:tcW w:w="2040" w:type="dxa"/>
            <w:vAlign w:val="center"/>
            <w:hideMark/>
          </w:tcPr>
          <w:p w14:paraId="476DC7EA"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color w:val="88030F"/>
                <w:kern w:val="0"/>
                <w:szCs w:val="26"/>
                <w:lang w:eastAsia="ja-JP"/>
              </w:rPr>
              <w:t>11111111</w:t>
            </w:r>
          </w:p>
        </w:tc>
        <w:tc>
          <w:tcPr>
            <w:tcW w:w="945" w:type="dxa"/>
            <w:vAlign w:val="center"/>
            <w:hideMark/>
          </w:tcPr>
          <w:p w14:paraId="599B46A1" w14:textId="77777777" w:rsidR="00B12A67" w:rsidRPr="00206ACB" w:rsidRDefault="00B12A67" w:rsidP="00AE41EF">
            <w:pPr>
              <w:widowControl/>
              <w:autoSpaceDE/>
              <w:autoSpaceDN/>
              <w:spacing w:after="0" w:line="240" w:lineRule="auto"/>
              <w:ind w:firstLine="0"/>
              <w:rPr>
                <w:rFonts w:eastAsia="Times New Roman" w:cstheme="minorHAnsi"/>
                <w:kern w:val="0"/>
                <w:szCs w:val="26"/>
                <w:lang w:eastAsia="ja-JP"/>
              </w:rPr>
            </w:pPr>
            <w:r w:rsidRPr="00206ACB">
              <w:rPr>
                <w:rFonts w:eastAsia="Times New Roman" w:cstheme="minorHAnsi"/>
                <w:color w:val="88030F"/>
                <w:kern w:val="0"/>
                <w:szCs w:val="26"/>
                <w:lang w:eastAsia="ja-JP"/>
              </w:rPr>
              <w:t>ff</w:t>
            </w:r>
          </w:p>
        </w:tc>
      </w:tr>
    </w:tbl>
    <w:p w14:paraId="06FE7471" w14:textId="757E28E8" w:rsidR="005074FC" w:rsidRDefault="00B12A67" w:rsidP="00D7764B">
      <w:pPr>
        <w:rPr>
          <w:lang w:eastAsia="ja-JP"/>
        </w:rPr>
      </w:pPr>
      <w:r w:rsidRPr="00206ACB">
        <w:rPr>
          <w:lang w:eastAsia="ja-JP"/>
        </w:rPr>
        <w:t>Dealing</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could</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decimal,</w:t>
      </w:r>
      <w:r w:rsidR="00AC466E" w:rsidRPr="00206ACB">
        <w:rPr>
          <w:lang w:eastAsia="ja-JP"/>
        </w:rPr>
        <w:t xml:space="preserve"> </w:t>
      </w:r>
      <w:r w:rsidRPr="00206ACB">
        <w:rPr>
          <w:lang w:eastAsia="ja-JP"/>
        </w:rPr>
        <w:t>binary,</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hexadecimal</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confusing.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"10",</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example,</w:t>
      </w:r>
      <w:r w:rsidR="00AC466E" w:rsidRPr="00206ACB">
        <w:rPr>
          <w:lang w:eastAsia="ja-JP"/>
        </w:rPr>
        <w:t xml:space="preserve"> </w:t>
      </w:r>
      <w:r w:rsidRPr="00206ACB">
        <w:rPr>
          <w:lang w:eastAsia="ja-JP"/>
        </w:rPr>
        <w:t>represents</w:t>
      </w:r>
      <w:r w:rsidR="00AC466E" w:rsidRPr="00206ACB">
        <w:rPr>
          <w:lang w:eastAsia="ja-JP"/>
        </w:rPr>
        <w:t xml:space="preserve"> </w:t>
      </w:r>
      <w:r w:rsidRPr="00206ACB">
        <w:rPr>
          <w:lang w:eastAsia="ja-JP"/>
        </w:rPr>
        <w:t>10</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decimal,</w:t>
      </w:r>
      <w:r w:rsidR="00AC466E" w:rsidRPr="00206ACB">
        <w:rPr>
          <w:lang w:eastAsia="ja-JP"/>
        </w:rPr>
        <w:t xml:space="preserve"> </w:t>
      </w:r>
      <w:r w:rsidRPr="00206ACB">
        <w:rPr>
          <w:lang w:eastAsia="ja-JP"/>
        </w:rPr>
        <w:t>2</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binary,</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16</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hexadecimal.</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make</w:t>
      </w:r>
      <w:r w:rsidR="00AC466E" w:rsidRPr="00206ACB">
        <w:rPr>
          <w:lang w:eastAsia="ja-JP"/>
        </w:rPr>
        <w:t xml:space="preserve"> </w:t>
      </w:r>
      <w:r w:rsidRPr="00206ACB">
        <w:rPr>
          <w:lang w:eastAsia="ja-JP"/>
        </w:rPr>
        <w:t>clear</w:t>
      </w:r>
      <w:r w:rsidR="00AC466E" w:rsidRPr="00206ACB">
        <w:rPr>
          <w:lang w:eastAsia="ja-JP"/>
        </w:rPr>
        <w:t xml:space="preserve"> </w:t>
      </w:r>
      <w:r w:rsidRPr="00206ACB">
        <w:rPr>
          <w:lang w:eastAsia="ja-JP"/>
        </w:rPr>
        <w:t>what</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referring</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convention</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prefixes.</w:t>
      </w:r>
      <w:r w:rsidR="00AC466E" w:rsidRPr="00206ACB">
        <w:rPr>
          <w:lang w:eastAsia="ja-JP"/>
        </w:rPr>
        <w:t xml:space="preserve"> </w:t>
      </w:r>
      <w:r w:rsidRPr="00AE41EF">
        <w:rPr>
          <w:rStyle w:val="QuoteChar"/>
        </w:rPr>
        <w:t>10</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decimal</w:t>
      </w:r>
      <w:r w:rsidR="00AC466E" w:rsidRPr="00206ACB">
        <w:rPr>
          <w:lang w:eastAsia="ja-JP"/>
        </w:rPr>
        <w:t xml:space="preserve"> </w:t>
      </w:r>
      <w:r w:rsidRPr="00206ACB">
        <w:rPr>
          <w:lang w:eastAsia="ja-JP"/>
        </w:rPr>
        <w:t>number,</w:t>
      </w:r>
      <w:r w:rsidR="00AC466E" w:rsidRPr="00206ACB">
        <w:rPr>
          <w:lang w:eastAsia="ja-JP"/>
        </w:rPr>
        <w:t xml:space="preserve"> </w:t>
      </w:r>
      <w:r w:rsidRPr="00AE41EF">
        <w:rPr>
          <w:rStyle w:val="QuoteChar"/>
        </w:rPr>
        <w:t>%10</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binary</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and</w:t>
      </w:r>
      <w:r w:rsidR="00AC466E" w:rsidRPr="00206ACB">
        <w:rPr>
          <w:lang w:eastAsia="ja-JP"/>
        </w:rPr>
        <w:t xml:space="preserve"> </w:t>
      </w:r>
      <w:r w:rsidRPr="00AE41EF">
        <w:rPr>
          <w:rStyle w:val="QuoteChar"/>
        </w:rPr>
        <w:t>$10</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hexadecimal</w:t>
      </w:r>
      <w:r w:rsidR="00AC466E" w:rsidRPr="00206ACB">
        <w:rPr>
          <w:lang w:eastAsia="ja-JP"/>
        </w:rPr>
        <w:t xml:space="preserve"> </w:t>
      </w:r>
      <w:r w:rsidRPr="00206ACB">
        <w:rPr>
          <w:lang w:eastAsia="ja-JP"/>
        </w:rPr>
        <w:t>number.</w:t>
      </w:r>
    </w:p>
    <w:p w14:paraId="03F43C4E" w14:textId="77777777" w:rsidR="005074FC" w:rsidRDefault="005074FC" w:rsidP="00F601AA">
      <w:pPr>
        <w:widowControl/>
        <w:autoSpaceDE/>
        <w:autoSpaceDN/>
        <w:spacing w:after="160"/>
        <w:ind w:firstLine="0"/>
        <w:jc w:val="left"/>
        <w:rPr>
          <w:rFonts w:eastAsia="Times New Roman" w:cstheme="minorHAnsi"/>
          <w:color w:val="111111"/>
          <w:kern w:val="0"/>
          <w:szCs w:val="26"/>
          <w:lang w:eastAsia="ja-JP"/>
        </w:rPr>
      </w:pPr>
      <w:r>
        <w:rPr>
          <w:rFonts w:eastAsia="Times New Roman" w:cstheme="minorHAnsi"/>
          <w:color w:val="111111"/>
          <w:kern w:val="0"/>
          <w:szCs w:val="26"/>
          <w:lang w:eastAsia="ja-JP"/>
        </w:rPr>
        <w:br w:type="page"/>
      </w:r>
    </w:p>
    <w:p w14:paraId="64AE7D4A" w14:textId="24856676" w:rsidR="00D70B97" w:rsidRPr="00206ACB" w:rsidRDefault="00D70B97" w:rsidP="007A4340">
      <w:pPr>
        <w:pStyle w:val="Heading3"/>
        <w:rPr>
          <w:rFonts w:cstheme="minorHAnsi"/>
        </w:rPr>
      </w:pPr>
      <w:bookmarkStart w:id="24" w:name="_Toc168434194"/>
      <w:bookmarkStart w:id="25" w:name="_Toc168779315"/>
      <w:r w:rsidRPr="00206ACB">
        <w:rPr>
          <w:rFonts w:cstheme="minorHAnsi"/>
        </w:rPr>
        <w:lastRenderedPageBreak/>
        <w:t>Putting</w:t>
      </w:r>
      <w:r w:rsidR="00AC466E" w:rsidRPr="00206ACB">
        <w:rPr>
          <w:rFonts w:cstheme="minorHAnsi"/>
        </w:rPr>
        <w:t xml:space="preserve"> </w:t>
      </w:r>
      <w:r w:rsidRPr="00206ACB">
        <w:rPr>
          <w:rFonts w:cstheme="minorHAnsi"/>
        </w:rPr>
        <w:t>It</w:t>
      </w:r>
      <w:r w:rsidR="00AC466E" w:rsidRPr="00206ACB">
        <w:rPr>
          <w:rFonts w:cstheme="minorHAnsi"/>
        </w:rPr>
        <w:t xml:space="preserve"> </w:t>
      </w:r>
      <w:r w:rsidRPr="00206ACB">
        <w:rPr>
          <w:rFonts w:cstheme="minorHAnsi"/>
        </w:rPr>
        <w:t>All</w:t>
      </w:r>
      <w:r w:rsidR="00AC466E" w:rsidRPr="00206ACB">
        <w:rPr>
          <w:rFonts w:cstheme="minorHAnsi"/>
        </w:rPr>
        <w:t xml:space="preserve"> </w:t>
      </w:r>
      <w:r w:rsidRPr="00206ACB">
        <w:rPr>
          <w:rFonts w:cstheme="minorHAnsi"/>
        </w:rPr>
        <w:t>Together</w:t>
      </w:r>
      <w:bookmarkEnd w:id="24"/>
      <w:bookmarkEnd w:id="25"/>
    </w:p>
    <w:p w14:paraId="1E2D06FF" w14:textId="4325FBF8" w:rsidR="00BB21F6" w:rsidRPr="00206ACB" w:rsidRDefault="00BB21F6" w:rsidP="00E74482">
      <w:r w:rsidRPr="00206ACB">
        <w:t>Now</w:t>
      </w:r>
      <w:r w:rsidR="00AC466E" w:rsidRPr="00206ACB">
        <w:t xml:space="preserve"> </w:t>
      </w:r>
      <w:r w:rsidRPr="00206ACB">
        <w:t>that</w:t>
      </w:r>
      <w:r w:rsidR="00AC466E" w:rsidRPr="00206ACB">
        <w:t xml:space="preserve"> </w:t>
      </w:r>
      <w:r w:rsidRPr="00206ACB">
        <w:t>we've</w:t>
      </w:r>
      <w:r w:rsidR="00AC466E" w:rsidRPr="00206ACB">
        <w:t xml:space="preserve"> </w:t>
      </w:r>
      <w:r w:rsidRPr="00206ACB">
        <w:t>covered</w:t>
      </w:r>
      <w:r w:rsidR="00AC466E" w:rsidRPr="00206ACB">
        <w:t xml:space="preserve"> </w:t>
      </w:r>
      <w:r w:rsidRPr="00206ACB">
        <w:t>a</w:t>
      </w:r>
      <w:r w:rsidR="00AC466E" w:rsidRPr="00206ACB">
        <w:t xml:space="preserve"> </w:t>
      </w:r>
      <w:r w:rsidRPr="00206ACB">
        <w:t>wide</w:t>
      </w:r>
      <w:r w:rsidR="00AC466E" w:rsidRPr="00206ACB">
        <w:t xml:space="preserve"> </w:t>
      </w:r>
      <w:r w:rsidRPr="00206ACB">
        <w:t>range</w:t>
      </w:r>
      <w:r w:rsidR="00AC466E" w:rsidRPr="00206ACB">
        <w:t xml:space="preserve"> </w:t>
      </w:r>
      <w:r w:rsidRPr="00206ACB">
        <w:t>of</w:t>
      </w:r>
      <w:r w:rsidR="00AC466E" w:rsidRPr="00206ACB">
        <w:t xml:space="preserve"> </w:t>
      </w:r>
      <w:r w:rsidRPr="00206ACB">
        <w:t>topics</w:t>
      </w:r>
      <w:r w:rsidR="00AC466E" w:rsidRPr="00206ACB">
        <w:t xml:space="preserve"> </w:t>
      </w:r>
      <w:r w:rsidRPr="00206ACB">
        <w:t>related</w:t>
      </w:r>
      <w:r w:rsidR="00AC466E" w:rsidRPr="00206ACB">
        <w:t xml:space="preserve"> </w:t>
      </w:r>
      <w:r w:rsidRPr="00206ACB">
        <w:t>to</w:t>
      </w:r>
      <w:r w:rsidR="00AC466E" w:rsidRPr="00206ACB">
        <w:t xml:space="preserve"> </w:t>
      </w:r>
      <w:r w:rsidRPr="00206ACB">
        <w:t>how</w:t>
      </w:r>
      <w:r w:rsidR="00AC466E" w:rsidRPr="00206ACB">
        <w:t xml:space="preserve"> </w:t>
      </w:r>
      <w:r w:rsidRPr="00206ACB">
        <w:t>computers</w:t>
      </w:r>
      <w:r w:rsidR="00AC466E" w:rsidRPr="00206ACB">
        <w:t xml:space="preserve"> </w:t>
      </w:r>
      <w:r w:rsidRPr="00206ACB">
        <w:t>(and</w:t>
      </w:r>
      <w:r w:rsidR="00AC466E" w:rsidRPr="00206ACB">
        <w:t xml:space="preserve"> </w:t>
      </w:r>
      <w:r w:rsidRPr="00206ACB">
        <w:t>programs)</w:t>
      </w:r>
      <w:r w:rsidR="00AC466E" w:rsidRPr="00206ACB">
        <w:t xml:space="preserve"> </w:t>
      </w:r>
      <w:r w:rsidRPr="00206ACB">
        <w:t>work,</w:t>
      </w:r>
      <w:r w:rsidR="00AC466E" w:rsidRPr="00206ACB">
        <w:t xml:space="preserve"> </w:t>
      </w:r>
      <w:r w:rsidRPr="00206ACB">
        <w:t>let's</w:t>
      </w:r>
      <w:r w:rsidR="00AC466E" w:rsidRPr="00206ACB">
        <w:t xml:space="preserve"> </w:t>
      </w:r>
      <w:r w:rsidRPr="00206ACB">
        <w:t>take</w:t>
      </w:r>
      <w:r w:rsidR="00AC466E" w:rsidRPr="00206ACB">
        <w:t xml:space="preserve"> </w:t>
      </w:r>
      <w:r w:rsidRPr="00206ACB">
        <w:t>one</w:t>
      </w:r>
      <w:r w:rsidR="00AC466E" w:rsidRPr="00206ACB">
        <w:t xml:space="preserve"> </w:t>
      </w:r>
      <w:r w:rsidRPr="00206ACB">
        <w:t>more</w:t>
      </w:r>
      <w:r w:rsidR="00AC466E" w:rsidRPr="00206ACB">
        <w:t xml:space="preserve"> </w:t>
      </w:r>
      <w:r w:rsidRPr="00206ACB">
        <w:t>look</w:t>
      </w:r>
      <w:r w:rsidR="00AC466E" w:rsidRPr="00206ACB">
        <w:t xml:space="preserve"> </w:t>
      </w:r>
      <w:r w:rsidRPr="00206ACB">
        <w:t>at</w:t>
      </w:r>
      <w:r w:rsidR="00AC466E" w:rsidRPr="00206ACB">
        <w:t xml:space="preserve"> </w:t>
      </w:r>
      <w:r w:rsidRPr="00206ACB">
        <w:t>the</w:t>
      </w:r>
      <w:r w:rsidR="00AC466E" w:rsidRPr="00206ACB">
        <w:t xml:space="preserve"> </w:t>
      </w:r>
      <w:r w:rsidRPr="00206ACB">
        <w:t>entire</w:t>
      </w:r>
      <w:r w:rsidR="00AC466E" w:rsidRPr="00206ACB">
        <w:t xml:space="preserve"> </w:t>
      </w:r>
      <w:r w:rsidRPr="00206ACB">
        <w:t>process</w:t>
      </w:r>
      <w:r w:rsidR="00AC466E" w:rsidRPr="00206ACB">
        <w:t xml:space="preserve"> </w:t>
      </w:r>
      <w:r w:rsidRPr="00206ACB">
        <w:t>of</w:t>
      </w:r>
      <w:r w:rsidR="00AC466E" w:rsidRPr="00206ACB">
        <w:t xml:space="preserve"> </w:t>
      </w:r>
      <w:r w:rsidRPr="00206ACB">
        <w:t>what</w:t>
      </w:r>
      <w:r w:rsidR="00AC466E" w:rsidRPr="00206ACB">
        <w:t xml:space="preserve"> </w:t>
      </w:r>
      <w:r w:rsidRPr="00206ACB">
        <w:t>happens</w:t>
      </w:r>
      <w:r w:rsidR="00AC466E" w:rsidRPr="00206ACB">
        <w:t xml:space="preserve"> </w:t>
      </w:r>
      <w:r w:rsidRPr="00206ACB">
        <w:t>when</w:t>
      </w:r>
      <w:r w:rsidR="00AC466E" w:rsidRPr="00206ACB">
        <w:t xml:space="preserve"> </w:t>
      </w:r>
      <w:r w:rsidRPr="00206ACB">
        <w:t>you</w:t>
      </w:r>
      <w:r w:rsidR="00AC466E" w:rsidRPr="00206ACB">
        <w:t xml:space="preserve"> </w:t>
      </w:r>
      <w:r w:rsidRPr="00206ACB">
        <w:t>run</w:t>
      </w:r>
      <w:r w:rsidR="00AC466E" w:rsidRPr="00206ACB">
        <w:t xml:space="preserve"> </w:t>
      </w:r>
      <w:r w:rsidRPr="00206ACB">
        <w:t>a</w:t>
      </w:r>
      <w:r w:rsidR="00AC466E" w:rsidRPr="00206ACB">
        <w:t xml:space="preserve"> </w:t>
      </w:r>
      <w:r w:rsidRPr="00206ACB">
        <w:t>program.</w:t>
      </w:r>
    </w:p>
    <w:p w14:paraId="40722886" w14:textId="25EDB6D0" w:rsidR="00BB21F6" w:rsidRPr="00206ACB" w:rsidRDefault="00BB21F6" w:rsidP="00E74482">
      <w:pPr>
        <w:rPr>
          <w:rFonts w:cstheme="minorHAnsi"/>
          <w:color w:val="111111"/>
          <w:szCs w:val="26"/>
        </w:rPr>
      </w:pPr>
      <w:r w:rsidRPr="00206ACB">
        <w:rPr>
          <w:rFonts w:cstheme="minorHAnsi"/>
          <w:color w:val="111111"/>
          <w:szCs w:val="26"/>
        </w:rPr>
        <w:t>First,</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program</w:t>
      </w:r>
      <w:r w:rsidR="00AC466E" w:rsidRPr="00206ACB">
        <w:rPr>
          <w:rFonts w:cstheme="minorHAnsi"/>
          <w:color w:val="111111"/>
          <w:szCs w:val="26"/>
        </w:rPr>
        <w:t xml:space="preserve"> </w:t>
      </w:r>
      <w:r w:rsidRPr="00206ACB">
        <w:rPr>
          <w:rFonts w:cstheme="minorHAnsi"/>
          <w:color w:val="111111"/>
          <w:szCs w:val="26"/>
        </w:rPr>
        <w:t>itself</w:t>
      </w:r>
      <w:r w:rsidR="00AC466E" w:rsidRPr="00206ACB">
        <w:rPr>
          <w:rFonts w:cstheme="minorHAnsi"/>
          <w:color w:val="111111"/>
          <w:szCs w:val="26"/>
        </w:rPr>
        <w:t xml:space="preserve"> </w:t>
      </w:r>
      <w:r w:rsidRPr="00206ACB">
        <w:rPr>
          <w:rFonts w:cstheme="minorHAnsi"/>
          <w:color w:val="111111"/>
          <w:szCs w:val="26"/>
        </w:rPr>
        <w:t>is</w:t>
      </w:r>
      <w:r w:rsidR="00AC466E" w:rsidRPr="00206ACB">
        <w:rPr>
          <w:rFonts w:cstheme="minorHAnsi"/>
          <w:color w:val="111111"/>
          <w:szCs w:val="26"/>
        </w:rPr>
        <w:t xml:space="preserve"> </w:t>
      </w:r>
      <w:r w:rsidRPr="00206ACB">
        <w:rPr>
          <w:rFonts w:cstheme="minorHAnsi"/>
          <w:color w:val="111111"/>
          <w:szCs w:val="26"/>
        </w:rPr>
        <w:t>represented</w:t>
      </w:r>
      <w:r w:rsidR="00AC466E" w:rsidRPr="00206ACB">
        <w:rPr>
          <w:rFonts w:cstheme="minorHAnsi"/>
          <w:color w:val="111111"/>
          <w:szCs w:val="26"/>
        </w:rPr>
        <w:t xml:space="preserve"> </w:t>
      </w:r>
      <w:r w:rsidRPr="00206ACB">
        <w:rPr>
          <w:rFonts w:cstheme="minorHAnsi"/>
          <w:color w:val="111111"/>
          <w:szCs w:val="26"/>
        </w:rPr>
        <w:t>as</w:t>
      </w:r>
      <w:r w:rsidR="00AC466E" w:rsidRPr="00206ACB">
        <w:rPr>
          <w:rFonts w:cstheme="minorHAnsi"/>
          <w:color w:val="111111"/>
          <w:szCs w:val="26"/>
        </w:rPr>
        <w:t xml:space="preserve"> </w:t>
      </w:r>
      <w:r w:rsidRPr="00206ACB">
        <w:rPr>
          <w:rFonts w:cstheme="minorHAnsi"/>
          <w:color w:val="111111"/>
          <w:szCs w:val="26"/>
        </w:rPr>
        <w:t>a</w:t>
      </w:r>
      <w:r w:rsidR="00AC466E" w:rsidRPr="00206ACB">
        <w:rPr>
          <w:rFonts w:cstheme="minorHAnsi"/>
          <w:color w:val="111111"/>
          <w:szCs w:val="26"/>
        </w:rPr>
        <w:t xml:space="preserve"> </w:t>
      </w:r>
      <w:r w:rsidRPr="00206ACB">
        <w:rPr>
          <w:rFonts w:cstheme="minorHAnsi"/>
          <w:color w:val="111111"/>
          <w:szCs w:val="26"/>
        </w:rPr>
        <w:t>series</w:t>
      </w:r>
      <w:r w:rsidR="00AC466E" w:rsidRPr="00206ACB">
        <w:rPr>
          <w:rFonts w:cstheme="minorHAnsi"/>
          <w:color w:val="111111"/>
          <w:szCs w:val="26"/>
        </w:rPr>
        <w:t xml:space="preserve"> </w:t>
      </w:r>
      <w:r w:rsidRPr="00206ACB">
        <w:rPr>
          <w:rFonts w:cstheme="minorHAnsi"/>
          <w:color w:val="111111"/>
          <w:szCs w:val="26"/>
        </w:rPr>
        <w:t>of</w:t>
      </w:r>
      <w:r w:rsidR="00AC466E" w:rsidRPr="00206ACB">
        <w:rPr>
          <w:rFonts w:cstheme="minorHAnsi"/>
          <w:color w:val="111111"/>
          <w:szCs w:val="26"/>
        </w:rPr>
        <w:t xml:space="preserve"> </w:t>
      </w:r>
      <w:r w:rsidRPr="00206ACB">
        <w:rPr>
          <w:rFonts w:cstheme="minorHAnsi"/>
          <w:color w:val="111111"/>
          <w:szCs w:val="26"/>
        </w:rPr>
        <w:t>bytes</w:t>
      </w:r>
      <w:r w:rsidR="00AC466E" w:rsidRPr="00206ACB">
        <w:rPr>
          <w:rFonts w:cstheme="minorHAnsi"/>
          <w:color w:val="111111"/>
          <w:szCs w:val="26"/>
        </w:rPr>
        <w:t xml:space="preserve"> </w:t>
      </w:r>
      <w:r w:rsidRPr="00206ACB">
        <w:rPr>
          <w:rFonts w:cstheme="minorHAnsi"/>
          <w:color w:val="111111"/>
          <w:szCs w:val="26"/>
        </w:rPr>
        <w:t>(what</w:t>
      </w:r>
      <w:r w:rsidR="00AC466E" w:rsidRPr="00206ACB">
        <w:rPr>
          <w:rFonts w:cstheme="minorHAnsi"/>
          <w:color w:val="111111"/>
          <w:szCs w:val="26"/>
        </w:rPr>
        <w:t xml:space="preserve"> </w:t>
      </w:r>
      <w:r w:rsidRPr="00206ACB">
        <w:rPr>
          <w:rFonts w:cstheme="minorHAnsi"/>
          <w:color w:val="111111"/>
          <w:szCs w:val="26"/>
        </w:rPr>
        <w:t>we</w:t>
      </w:r>
      <w:r w:rsidR="00AC466E" w:rsidRPr="00206ACB">
        <w:rPr>
          <w:rFonts w:cstheme="minorHAnsi"/>
          <w:color w:val="111111"/>
          <w:szCs w:val="26"/>
        </w:rPr>
        <w:t xml:space="preserve"> </w:t>
      </w:r>
      <w:r w:rsidRPr="00206ACB">
        <w:rPr>
          <w:rFonts w:cstheme="minorHAnsi"/>
          <w:color w:val="111111"/>
          <w:szCs w:val="26"/>
        </w:rPr>
        <w:t>call</w:t>
      </w:r>
      <w:r w:rsidR="00AC466E" w:rsidRPr="00206ACB">
        <w:rPr>
          <w:rFonts w:cstheme="minorHAnsi"/>
          <w:color w:val="111111"/>
          <w:szCs w:val="26"/>
        </w:rPr>
        <w:t xml:space="preserve"> </w:t>
      </w:r>
      <w:r w:rsidRPr="00206ACB">
        <w:rPr>
          <w:rStyle w:val="Emphasis"/>
          <w:rFonts w:eastAsiaTheme="majorEastAsia" w:cstheme="minorHAnsi"/>
          <w:color w:val="111111"/>
          <w:szCs w:val="26"/>
        </w:rPr>
        <w:t>machine</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code</w:t>
      </w:r>
      <w:r w:rsidRPr="00206ACB">
        <w:rPr>
          <w:rFonts w:cstheme="minorHAnsi"/>
          <w:color w:val="111111"/>
          <w:szCs w:val="26"/>
        </w:rPr>
        <w:t>).</w:t>
      </w:r>
      <w:r w:rsidR="00AC466E" w:rsidRPr="00206ACB">
        <w:rPr>
          <w:rFonts w:cstheme="minorHAnsi"/>
          <w:color w:val="111111"/>
          <w:szCs w:val="26"/>
        </w:rPr>
        <w:t xml:space="preserve"> </w:t>
      </w:r>
      <w:r w:rsidRPr="00206ACB">
        <w:rPr>
          <w:rFonts w:cstheme="minorHAnsi"/>
          <w:color w:val="111111"/>
          <w:szCs w:val="26"/>
        </w:rPr>
        <w:t>Each</w:t>
      </w:r>
      <w:r w:rsidR="00AC466E" w:rsidRPr="00206ACB">
        <w:rPr>
          <w:rFonts w:cstheme="minorHAnsi"/>
          <w:color w:val="111111"/>
          <w:szCs w:val="26"/>
        </w:rPr>
        <w:t xml:space="preserve"> </w:t>
      </w:r>
      <w:r w:rsidRPr="00206ACB">
        <w:rPr>
          <w:rFonts w:cstheme="minorHAnsi"/>
          <w:color w:val="111111"/>
          <w:szCs w:val="26"/>
        </w:rPr>
        <w:t>byte</w:t>
      </w:r>
      <w:r w:rsidR="00AC466E" w:rsidRPr="00206ACB">
        <w:rPr>
          <w:rFonts w:cstheme="minorHAnsi"/>
          <w:color w:val="111111"/>
          <w:szCs w:val="26"/>
        </w:rPr>
        <w:t xml:space="preserve"> </w:t>
      </w:r>
      <w:r w:rsidRPr="00206ACB">
        <w:rPr>
          <w:rFonts w:cstheme="minorHAnsi"/>
          <w:color w:val="111111"/>
          <w:szCs w:val="26"/>
        </w:rPr>
        <w:t>is</w:t>
      </w:r>
      <w:r w:rsidR="00AC466E" w:rsidRPr="00206ACB">
        <w:rPr>
          <w:rFonts w:cstheme="minorHAnsi"/>
          <w:color w:val="111111"/>
          <w:szCs w:val="26"/>
        </w:rPr>
        <w:t xml:space="preserve"> </w:t>
      </w:r>
      <w:r w:rsidRPr="00206ACB">
        <w:rPr>
          <w:rFonts w:cstheme="minorHAnsi"/>
          <w:color w:val="111111"/>
          <w:szCs w:val="26"/>
        </w:rPr>
        <w:t>either</w:t>
      </w:r>
      <w:r w:rsidR="00AC466E" w:rsidRPr="00206ACB">
        <w:rPr>
          <w:rFonts w:cstheme="minorHAnsi"/>
          <w:color w:val="111111"/>
          <w:szCs w:val="26"/>
        </w:rPr>
        <w:t xml:space="preserve"> </w:t>
      </w:r>
      <w:r w:rsidRPr="00206ACB">
        <w:rPr>
          <w:rFonts w:cstheme="minorHAnsi"/>
          <w:color w:val="111111"/>
          <w:szCs w:val="26"/>
        </w:rPr>
        <w:t>an</w:t>
      </w:r>
      <w:r w:rsidR="00AC466E" w:rsidRPr="00206ACB">
        <w:rPr>
          <w:rFonts w:cstheme="minorHAnsi"/>
          <w:color w:val="111111"/>
          <w:szCs w:val="26"/>
        </w:rPr>
        <w:t xml:space="preserve"> </w:t>
      </w:r>
      <w:r w:rsidRPr="00206ACB">
        <w:rPr>
          <w:rFonts w:cstheme="minorHAnsi"/>
          <w:color w:val="111111"/>
          <w:szCs w:val="26"/>
        </w:rPr>
        <w:t>instruction</w:t>
      </w:r>
      <w:r w:rsidR="00AC466E" w:rsidRPr="00206ACB">
        <w:rPr>
          <w:rFonts w:cstheme="minorHAnsi"/>
          <w:color w:val="111111"/>
          <w:szCs w:val="26"/>
        </w:rPr>
        <w:t xml:space="preserve"> </w:t>
      </w:r>
      <w:r w:rsidRPr="00206ACB">
        <w:rPr>
          <w:rFonts w:cstheme="minorHAnsi"/>
          <w:color w:val="111111"/>
          <w:szCs w:val="26"/>
        </w:rPr>
        <w:t>for</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processor,</w:t>
      </w:r>
      <w:r w:rsidR="00AC466E" w:rsidRPr="00206ACB">
        <w:rPr>
          <w:rFonts w:cstheme="minorHAnsi"/>
          <w:color w:val="111111"/>
          <w:szCs w:val="26"/>
        </w:rPr>
        <w:t xml:space="preserve"> </w:t>
      </w:r>
      <w:r w:rsidRPr="00206ACB">
        <w:rPr>
          <w:rFonts w:cstheme="minorHAnsi"/>
          <w:color w:val="111111"/>
          <w:szCs w:val="26"/>
        </w:rPr>
        <w:t>or</w:t>
      </w:r>
      <w:r w:rsidR="00AC466E" w:rsidRPr="00206ACB">
        <w:rPr>
          <w:rFonts w:cstheme="minorHAnsi"/>
          <w:color w:val="111111"/>
          <w:szCs w:val="26"/>
        </w:rPr>
        <w:t xml:space="preserve"> </w:t>
      </w:r>
      <w:r w:rsidRPr="00206ACB">
        <w:rPr>
          <w:rFonts w:cstheme="minorHAnsi"/>
          <w:color w:val="111111"/>
          <w:szCs w:val="26"/>
        </w:rPr>
        <w:t>a</w:t>
      </w:r>
      <w:r w:rsidR="00AC466E" w:rsidRPr="00206ACB">
        <w:rPr>
          <w:rFonts w:cstheme="minorHAnsi"/>
          <w:color w:val="111111"/>
          <w:szCs w:val="26"/>
        </w:rPr>
        <w:t xml:space="preserve"> </w:t>
      </w:r>
      <w:r w:rsidRPr="00206ACB">
        <w:rPr>
          <w:rFonts w:cstheme="minorHAnsi"/>
          <w:color w:val="111111"/>
          <w:szCs w:val="26"/>
        </w:rPr>
        <w:t>piece</w:t>
      </w:r>
      <w:r w:rsidR="00AC466E" w:rsidRPr="00206ACB">
        <w:rPr>
          <w:rFonts w:cstheme="minorHAnsi"/>
          <w:color w:val="111111"/>
          <w:szCs w:val="26"/>
        </w:rPr>
        <w:t xml:space="preserve"> </w:t>
      </w:r>
      <w:r w:rsidRPr="00206ACB">
        <w:rPr>
          <w:rFonts w:cstheme="minorHAnsi"/>
          <w:color w:val="111111"/>
          <w:szCs w:val="26"/>
        </w:rPr>
        <w:t>of</w:t>
      </w:r>
      <w:r w:rsidR="00AC466E" w:rsidRPr="00206ACB">
        <w:rPr>
          <w:rFonts w:cstheme="minorHAnsi"/>
          <w:color w:val="111111"/>
          <w:szCs w:val="26"/>
        </w:rPr>
        <w:t xml:space="preserve"> </w:t>
      </w:r>
      <w:r w:rsidRPr="00206ACB">
        <w:rPr>
          <w:rFonts w:cstheme="minorHAnsi"/>
          <w:color w:val="111111"/>
          <w:szCs w:val="26"/>
        </w:rPr>
        <w:t>data</w:t>
      </w:r>
      <w:r w:rsidR="00AC466E" w:rsidRPr="00206ACB">
        <w:rPr>
          <w:rFonts w:cstheme="minorHAnsi"/>
          <w:color w:val="111111"/>
          <w:szCs w:val="26"/>
        </w:rPr>
        <w:t xml:space="preserve"> </w:t>
      </w:r>
      <w:r w:rsidRPr="00206ACB">
        <w:rPr>
          <w:rFonts w:cstheme="minorHAnsi"/>
          <w:color w:val="111111"/>
          <w:szCs w:val="26"/>
        </w:rPr>
        <w:t>that</w:t>
      </w:r>
      <w:r w:rsidR="00AC466E" w:rsidRPr="00206ACB">
        <w:rPr>
          <w:rFonts w:cstheme="minorHAnsi"/>
          <w:color w:val="111111"/>
          <w:szCs w:val="26"/>
        </w:rPr>
        <w:t xml:space="preserve"> </w:t>
      </w:r>
      <w:r w:rsidRPr="00206ACB">
        <w:rPr>
          <w:rFonts w:cstheme="minorHAnsi"/>
          <w:color w:val="111111"/>
          <w:szCs w:val="26"/>
        </w:rPr>
        <w:t>goes</w:t>
      </w:r>
      <w:r w:rsidR="00AC466E" w:rsidRPr="00206ACB">
        <w:rPr>
          <w:rFonts w:cstheme="minorHAnsi"/>
          <w:color w:val="111111"/>
          <w:szCs w:val="26"/>
        </w:rPr>
        <w:t xml:space="preserve"> </w:t>
      </w:r>
      <w:r w:rsidRPr="00206ACB">
        <w:rPr>
          <w:rFonts w:cstheme="minorHAnsi"/>
          <w:color w:val="111111"/>
          <w:szCs w:val="26"/>
        </w:rPr>
        <w:t>with</w:t>
      </w:r>
      <w:r w:rsidR="00AC466E" w:rsidRPr="00206ACB">
        <w:rPr>
          <w:rFonts w:cstheme="minorHAnsi"/>
          <w:color w:val="111111"/>
          <w:szCs w:val="26"/>
        </w:rPr>
        <w:t xml:space="preserve"> </w:t>
      </w:r>
      <w:r w:rsidRPr="00206ACB">
        <w:rPr>
          <w:rFonts w:cstheme="minorHAnsi"/>
          <w:color w:val="111111"/>
          <w:szCs w:val="26"/>
        </w:rPr>
        <w:t>an</w:t>
      </w:r>
      <w:r w:rsidR="00AC466E" w:rsidRPr="00206ACB">
        <w:rPr>
          <w:rFonts w:cstheme="minorHAnsi"/>
          <w:color w:val="111111"/>
          <w:szCs w:val="26"/>
        </w:rPr>
        <w:t xml:space="preserve"> </w:t>
      </w:r>
      <w:r w:rsidRPr="00206ACB">
        <w:rPr>
          <w:rFonts w:cstheme="minorHAnsi"/>
          <w:color w:val="111111"/>
          <w:szCs w:val="26"/>
        </w:rPr>
        <w:t>instruction.</w:t>
      </w:r>
    </w:p>
    <w:p w14:paraId="768965E2" w14:textId="1467C8BC" w:rsidR="00BB21F6" w:rsidRPr="00206ACB" w:rsidRDefault="00BB21F6" w:rsidP="00E74482">
      <w:pPr>
        <w:rPr>
          <w:rFonts w:cstheme="minorHAnsi"/>
          <w:color w:val="111111"/>
          <w:szCs w:val="26"/>
        </w:rPr>
      </w:pP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processor</w:t>
      </w:r>
      <w:r w:rsidR="00AC466E" w:rsidRPr="00206ACB">
        <w:rPr>
          <w:rFonts w:cstheme="minorHAnsi"/>
          <w:color w:val="111111"/>
          <w:szCs w:val="26"/>
        </w:rPr>
        <w:t xml:space="preserve"> </w:t>
      </w:r>
      <w:r w:rsidRPr="00206ACB">
        <w:rPr>
          <w:rFonts w:cstheme="minorHAnsi"/>
          <w:color w:val="111111"/>
          <w:szCs w:val="26"/>
        </w:rPr>
        <w:t>starts</w:t>
      </w:r>
      <w:r w:rsidR="00AC466E" w:rsidRPr="00206ACB">
        <w:rPr>
          <w:rFonts w:cstheme="minorHAnsi"/>
          <w:color w:val="111111"/>
          <w:szCs w:val="26"/>
        </w:rPr>
        <w:t xml:space="preserve"> </w:t>
      </w:r>
      <w:r w:rsidRPr="00206ACB">
        <w:rPr>
          <w:rFonts w:cstheme="minorHAnsi"/>
          <w:color w:val="111111"/>
          <w:szCs w:val="26"/>
        </w:rPr>
        <w:t>at</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beginning</w:t>
      </w:r>
      <w:r w:rsidR="00AC466E" w:rsidRPr="00206ACB">
        <w:rPr>
          <w:rFonts w:cstheme="minorHAnsi"/>
          <w:color w:val="111111"/>
          <w:szCs w:val="26"/>
        </w:rPr>
        <w:t xml:space="preserve"> </w:t>
      </w:r>
      <w:r w:rsidRPr="00206ACB">
        <w:rPr>
          <w:rFonts w:cstheme="minorHAnsi"/>
          <w:color w:val="111111"/>
          <w:szCs w:val="26"/>
        </w:rPr>
        <w:t>of</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program</w:t>
      </w:r>
      <w:r w:rsidR="00AC466E" w:rsidRPr="00206ACB">
        <w:rPr>
          <w:rFonts w:cstheme="minorHAnsi"/>
          <w:color w:val="111111"/>
          <w:szCs w:val="26"/>
        </w:rPr>
        <w:t xml:space="preserve"> </w:t>
      </w:r>
      <w:r w:rsidRPr="00206ACB">
        <w:rPr>
          <w:rFonts w:cstheme="minorHAnsi"/>
          <w:color w:val="111111"/>
          <w:szCs w:val="26"/>
        </w:rPr>
        <w:t>and</w:t>
      </w:r>
      <w:r w:rsidR="00AC466E" w:rsidRPr="00206ACB">
        <w:rPr>
          <w:rFonts w:cstheme="minorHAnsi"/>
          <w:color w:val="111111"/>
          <w:szCs w:val="26"/>
        </w:rPr>
        <w:t xml:space="preserve"> </w:t>
      </w:r>
      <w:r w:rsidRPr="00206ACB">
        <w:rPr>
          <w:rFonts w:cstheme="minorHAnsi"/>
          <w:color w:val="111111"/>
          <w:szCs w:val="26"/>
        </w:rPr>
        <w:t>repeatedly</w:t>
      </w:r>
      <w:r w:rsidR="00AC466E" w:rsidRPr="00206ACB">
        <w:rPr>
          <w:rFonts w:cstheme="minorHAnsi"/>
          <w:color w:val="111111"/>
          <w:szCs w:val="26"/>
        </w:rPr>
        <w:t xml:space="preserve"> </w:t>
      </w:r>
      <w:r w:rsidRPr="00206ACB">
        <w:rPr>
          <w:rFonts w:cstheme="minorHAnsi"/>
          <w:color w:val="111111"/>
          <w:szCs w:val="26"/>
        </w:rPr>
        <w:t>carries</w:t>
      </w:r>
      <w:r w:rsidR="00AC466E" w:rsidRPr="00206ACB">
        <w:rPr>
          <w:rFonts w:cstheme="minorHAnsi"/>
          <w:color w:val="111111"/>
          <w:szCs w:val="26"/>
        </w:rPr>
        <w:t xml:space="preserve"> </w:t>
      </w:r>
      <w:r w:rsidRPr="00206ACB">
        <w:rPr>
          <w:rFonts w:cstheme="minorHAnsi"/>
          <w:color w:val="111111"/>
          <w:szCs w:val="26"/>
        </w:rPr>
        <w:t>out</w:t>
      </w:r>
      <w:r w:rsidR="00AC466E" w:rsidRPr="00206ACB">
        <w:rPr>
          <w:rFonts w:cstheme="minorHAnsi"/>
          <w:color w:val="111111"/>
          <w:szCs w:val="26"/>
        </w:rPr>
        <w:t xml:space="preserve"> </w:t>
      </w:r>
      <w:r w:rsidRPr="00206ACB">
        <w:rPr>
          <w:rFonts w:cstheme="minorHAnsi"/>
          <w:color w:val="111111"/>
          <w:szCs w:val="26"/>
        </w:rPr>
        <w:t>a</w:t>
      </w:r>
      <w:r w:rsidR="00AC466E" w:rsidRPr="00206ACB">
        <w:rPr>
          <w:rFonts w:cstheme="minorHAnsi"/>
          <w:color w:val="111111"/>
          <w:szCs w:val="26"/>
        </w:rPr>
        <w:t xml:space="preserve"> </w:t>
      </w:r>
      <w:r w:rsidRPr="00206ACB">
        <w:rPr>
          <w:rFonts w:cstheme="minorHAnsi"/>
          <w:color w:val="111111"/>
          <w:szCs w:val="26"/>
        </w:rPr>
        <w:t>three-step</w:t>
      </w:r>
      <w:r w:rsidR="00AC466E" w:rsidRPr="00206ACB">
        <w:rPr>
          <w:rFonts w:cstheme="minorHAnsi"/>
          <w:color w:val="111111"/>
          <w:szCs w:val="26"/>
        </w:rPr>
        <w:t xml:space="preserve"> </w:t>
      </w:r>
      <w:r w:rsidRPr="00206ACB">
        <w:rPr>
          <w:rFonts w:cstheme="minorHAnsi"/>
          <w:color w:val="111111"/>
          <w:szCs w:val="26"/>
        </w:rPr>
        <w:t>process.</w:t>
      </w:r>
      <w:r w:rsidR="00AC466E" w:rsidRPr="00206ACB">
        <w:rPr>
          <w:rFonts w:cstheme="minorHAnsi"/>
          <w:color w:val="111111"/>
          <w:szCs w:val="26"/>
        </w:rPr>
        <w:t xml:space="preserve"> </w:t>
      </w:r>
      <w:r w:rsidRPr="00206ACB">
        <w:rPr>
          <w:rFonts w:cstheme="minorHAnsi"/>
          <w:color w:val="111111"/>
          <w:szCs w:val="26"/>
        </w:rPr>
        <w:t>First,</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processor</w:t>
      </w:r>
      <w:r w:rsidR="00AC466E" w:rsidRPr="00206ACB">
        <w:rPr>
          <w:rFonts w:cstheme="minorHAnsi"/>
          <w:color w:val="111111"/>
          <w:szCs w:val="26"/>
        </w:rPr>
        <w:t xml:space="preserve"> </w:t>
      </w:r>
      <w:r w:rsidRPr="00206ACB">
        <w:rPr>
          <w:rStyle w:val="Emphasis"/>
          <w:rFonts w:eastAsiaTheme="majorEastAsia" w:cstheme="minorHAnsi"/>
          <w:color w:val="111111"/>
          <w:szCs w:val="26"/>
        </w:rPr>
        <w:t>fetches</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next</w:t>
      </w:r>
      <w:r w:rsidR="00AC466E" w:rsidRPr="00206ACB">
        <w:rPr>
          <w:rFonts w:cstheme="minorHAnsi"/>
          <w:color w:val="111111"/>
          <w:szCs w:val="26"/>
        </w:rPr>
        <w:t xml:space="preserve"> </w:t>
      </w:r>
      <w:r w:rsidRPr="00206ACB">
        <w:rPr>
          <w:rFonts w:cstheme="minorHAnsi"/>
          <w:color w:val="111111"/>
          <w:szCs w:val="26"/>
        </w:rPr>
        <w:t>byte</w:t>
      </w:r>
      <w:r w:rsidR="00AC466E" w:rsidRPr="00206ACB">
        <w:rPr>
          <w:rFonts w:cstheme="minorHAnsi"/>
          <w:color w:val="111111"/>
          <w:szCs w:val="26"/>
        </w:rPr>
        <w:t xml:space="preserve"> </w:t>
      </w:r>
      <w:r w:rsidRPr="00206ACB">
        <w:rPr>
          <w:rFonts w:cstheme="minorHAnsi"/>
          <w:color w:val="111111"/>
          <w:szCs w:val="26"/>
        </w:rPr>
        <w:t>from</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program.</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processor</w:t>
      </w:r>
      <w:r w:rsidR="00AC466E" w:rsidRPr="00206ACB">
        <w:rPr>
          <w:rFonts w:cstheme="minorHAnsi"/>
          <w:color w:val="111111"/>
          <w:szCs w:val="26"/>
        </w:rPr>
        <w:t xml:space="preserve"> </w:t>
      </w:r>
      <w:r w:rsidRPr="00206ACB">
        <w:rPr>
          <w:rFonts w:cstheme="minorHAnsi"/>
          <w:color w:val="111111"/>
          <w:szCs w:val="26"/>
        </w:rPr>
        <w:t>has</w:t>
      </w:r>
      <w:r w:rsidR="00AC466E" w:rsidRPr="00206ACB">
        <w:rPr>
          <w:rFonts w:cstheme="minorHAnsi"/>
          <w:color w:val="111111"/>
          <w:szCs w:val="26"/>
        </w:rPr>
        <w:t xml:space="preserve"> </w:t>
      </w:r>
      <w:r w:rsidRPr="00206ACB">
        <w:rPr>
          <w:rFonts w:cstheme="minorHAnsi"/>
          <w:color w:val="111111"/>
          <w:szCs w:val="26"/>
        </w:rPr>
        <w:t>a</w:t>
      </w:r>
      <w:r w:rsidR="00AC466E" w:rsidRPr="00206ACB">
        <w:rPr>
          <w:rFonts w:cstheme="minorHAnsi"/>
          <w:color w:val="111111"/>
          <w:szCs w:val="26"/>
        </w:rPr>
        <w:t xml:space="preserve"> </w:t>
      </w:r>
      <w:r w:rsidRPr="00206ACB">
        <w:rPr>
          <w:rFonts w:cstheme="minorHAnsi"/>
          <w:color w:val="111111"/>
          <w:szCs w:val="26"/>
        </w:rPr>
        <w:t>special</w:t>
      </w:r>
      <w:r w:rsidR="00AC466E" w:rsidRPr="00206ACB">
        <w:rPr>
          <w:rFonts w:cstheme="minorHAnsi"/>
          <w:color w:val="111111"/>
          <w:szCs w:val="26"/>
        </w:rPr>
        <w:t xml:space="preserve"> </w:t>
      </w:r>
      <w:r w:rsidRPr="00206ACB">
        <w:rPr>
          <w:rFonts w:cstheme="minorHAnsi"/>
          <w:color w:val="111111"/>
          <w:szCs w:val="26"/>
        </w:rPr>
        <w:t>register</w:t>
      </w:r>
      <w:r w:rsidR="00AC466E" w:rsidRPr="00206ACB">
        <w:rPr>
          <w:rFonts w:cstheme="minorHAnsi"/>
          <w:color w:val="111111"/>
          <w:szCs w:val="26"/>
        </w:rPr>
        <w:t xml:space="preserve"> </w:t>
      </w:r>
      <w:r w:rsidRPr="00206ACB">
        <w:rPr>
          <w:rFonts w:cstheme="minorHAnsi"/>
          <w:color w:val="111111"/>
          <w:szCs w:val="26"/>
        </w:rPr>
        <w:t>called</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Style w:val="Emphasis"/>
          <w:rFonts w:eastAsiaTheme="majorEastAsia" w:cstheme="minorHAnsi"/>
          <w:color w:val="111111"/>
          <w:szCs w:val="26"/>
        </w:rPr>
        <w:t>program</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counter</w:t>
      </w:r>
      <w:r w:rsidRPr="00206ACB">
        <w:rPr>
          <w:rFonts w:cstheme="minorHAnsi"/>
          <w:color w:val="111111"/>
          <w:szCs w:val="26"/>
        </w:rPr>
        <w:t>,</w:t>
      </w:r>
      <w:r w:rsidR="00AC466E" w:rsidRPr="00206ACB">
        <w:rPr>
          <w:rFonts w:cstheme="minorHAnsi"/>
          <w:color w:val="111111"/>
          <w:szCs w:val="26"/>
        </w:rPr>
        <w:t xml:space="preserve"> </w:t>
      </w:r>
      <w:r w:rsidRPr="00206ACB">
        <w:rPr>
          <w:rFonts w:cstheme="minorHAnsi"/>
          <w:color w:val="111111"/>
          <w:szCs w:val="26"/>
        </w:rPr>
        <w:t>which</w:t>
      </w:r>
      <w:r w:rsidR="00AC466E" w:rsidRPr="00206ACB">
        <w:rPr>
          <w:rFonts w:cstheme="minorHAnsi"/>
          <w:color w:val="111111"/>
          <w:szCs w:val="26"/>
        </w:rPr>
        <w:t xml:space="preserve"> </w:t>
      </w:r>
      <w:r w:rsidRPr="00206ACB">
        <w:rPr>
          <w:rFonts w:cstheme="minorHAnsi"/>
          <w:color w:val="111111"/>
          <w:szCs w:val="26"/>
        </w:rPr>
        <w:t>keeps</w:t>
      </w:r>
      <w:r w:rsidR="00AC466E" w:rsidRPr="00206ACB">
        <w:rPr>
          <w:rFonts w:cstheme="minorHAnsi"/>
          <w:color w:val="111111"/>
          <w:szCs w:val="26"/>
        </w:rPr>
        <w:t xml:space="preserve"> </w:t>
      </w:r>
      <w:r w:rsidRPr="00206ACB">
        <w:rPr>
          <w:rFonts w:cstheme="minorHAnsi"/>
          <w:color w:val="111111"/>
          <w:szCs w:val="26"/>
        </w:rPr>
        <w:t>track</w:t>
      </w:r>
      <w:r w:rsidR="00AC466E" w:rsidRPr="00206ACB">
        <w:rPr>
          <w:rFonts w:cstheme="minorHAnsi"/>
          <w:color w:val="111111"/>
          <w:szCs w:val="26"/>
        </w:rPr>
        <w:t xml:space="preserve"> </w:t>
      </w:r>
      <w:r w:rsidRPr="00206ACB">
        <w:rPr>
          <w:rFonts w:cstheme="minorHAnsi"/>
          <w:color w:val="111111"/>
          <w:szCs w:val="26"/>
        </w:rPr>
        <w:t>of</w:t>
      </w:r>
      <w:r w:rsidR="00AC466E" w:rsidRPr="00206ACB">
        <w:rPr>
          <w:rFonts w:cstheme="minorHAnsi"/>
          <w:color w:val="111111"/>
          <w:szCs w:val="26"/>
        </w:rPr>
        <w:t xml:space="preserve"> </w:t>
      </w:r>
      <w:r w:rsidRPr="00206ACB">
        <w:rPr>
          <w:rFonts w:cstheme="minorHAnsi"/>
          <w:color w:val="111111"/>
          <w:szCs w:val="26"/>
        </w:rPr>
        <w:t>what</w:t>
      </w:r>
      <w:r w:rsidR="00AC466E" w:rsidRPr="00206ACB">
        <w:rPr>
          <w:rFonts w:cstheme="minorHAnsi"/>
          <w:color w:val="111111"/>
          <w:szCs w:val="26"/>
        </w:rPr>
        <w:t xml:space="preserve"> </w:t>
      </w:r>
      <w:r w:rsidRPr="00206ACB">
        <w:rPr>
          <w:rFonts w:cstheme="minorHAnsi"/>
          <w:color w:val="111111"/>
          <w:szCs w:val="26"/>
        </w:rPr>
        <w:t>byte</w:t>
      </w:r>
      <w:r w:rsidR="00AC466E" w:rsidRPr="00206ACB">
        <w:rPr>
          <w:rFonts w:cstheme="minorHAnsi"/>
          <w:color w:val="111111"/>
          <w:szCs w:val="26"/>
        </w:rPr>
        <w:t xml:space="preserve"> </w:t>
      </w:r>
      <w:r w:rsidRPr="00206ACB">
        <w:rPr>
          <w:rFonts w:cstheme="minorHAnsi"/>
          <w:color w:val="111111"/>
          <w:szCs w:val="26"/>
        </w:rPr>
        <w:t>number</w:t>
      </w:r>
      <w:r w:rsidR="00AC466E" w:rsidRPr="00206ACB">
        <w:rPr>
          <w:rFonts w:cstheme="minorHAnsi"/>
          <w:color w:val="111111"/>
          <w:szCs w:val="26"/>
        </w:rPr>
        <w:t xml:space="preserve"> </w:t>
      </w:r>
      <w:r w:rsidRPr="00206ACB">
        <w:rPr>
          <w:rFonts w:cstheme="minorHAnsi"/>
          <w:color w:val="111111"/>
          <w:szCs w:val="26"/>
        </w:rPr>
        <w:t>of</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program</w:t>
      </w:r>
      <w:r w:rsidR="00AC466E" w:rsidRPr="00206ACB">
        <w:rPr>
          <w:rFonts w:cstheme="minorHAnsi"/>
          <w:color w:val="111111"/>
          <w:szCs w:val="26"/>
        </w:rPr>
        <w:t xml:space="preserve"> </w:t>
      </w:r>
      <w:r w:rsidRPr="00206ACB">
        <w:rPr>
          <w:rFonts w:cstheme="minorHAnsi"/>
          <w:color w:val="111111"/>
          <w:szCs w:val="26"/>
        </w:rPr>
        <w:t>is</w:t>
      </w:r>
      <w:r w:rsidR="00AC466E" w:rsidRPr="00206ACB">
        <w:rPr>
          <w:rFonts w:cstheme="minorHAnsi"/>
          <w:color w:val="111111"/>
          <w:szCs w:val="26"/>
        </w:rPr>
        <w:t xml:space="preserve"> </w:t>
      </w:r>
      <w:r w:rsidRPr="00206ACB">
        <w:rPr>
          <w:rFonts w:cstheme="minorHAnsi"/>
          <w:color w:val="111111"/>
          <w:szCs w:val="26"/>
        </w:rPr>
        <w:t>next.</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program</w:t>
      </w:r>
      <w:r w:rsidR="00AC466E" w:rsidRPr="00206ACB">
        <w:rPr>
          <w:rFonts w:cstheme="minorHAnsi"/>
          <w:color w:val="111111"/>
          <w:szCs w:val="26"/>
        </w:rPr>
        <w:t xml:space="preserve"> </w:t>
      </w:r>
      <w:r w:rsidRPr="00206ACB">
        <w:rPr>
          <w:rFonts w:cstheme="minorHAnsi"/>
          <w:color w:val="111111"/>
          <w:szCs w:val="26"/>
        </w:rPr>
        <w:t>counter</w:t>
      </w:r>
      <w:r w:rsidR="00AC466E" w:rsidRPr="00206ACB">
        <w:rPr>
          <w:rFonts w:cstheme="minorHAnsi"/>
          <w:color w:val="111111"/>
          <w:szCs w:val="26"/>
        </w:rPr>
        <w:t xml:space="preserve"> </w:t>
      </w:r>
      <w:r w:rsidRPr="00206ACB">
        <w:rPr>
          <w:rFonts w:cstheme="minorHAnsi"/>
          <w:color w:val="111111"/>
          <w:szCs w:val="26"/>
        </w:rPr>
        <w:t>(or</w:t>
      </w:r>
      <w:r w:rsidR="00AC466E" w:rsidRPr="00206ACB">
        <w:rPr>
          <w:rFonts w:cstheme="minorHAnsi"/>
          <w:color w:val="111111"/>
          <w:szCs w:val="26"/>
        </w:rPr>
        <w:t xml:space="preserve"> </w:t>
      </w:r>
      <w:r w:rsidRPr="00206ACB">
        <w:rPr>
          <w:rFonts w:cstheme="minorHAnsi"/>
          <w:color w:val="111111"/>
          <w:szCs w:val="26"/>
        </w:rPr>
        <w:t>"PC")</w:t>
      </w:r>
      <w:r w:rsidR="00AC466E" w:rsidRPr="00206ACB">
        <w:rPr>
          <w:rFonts w:cstheme="minorHAnsi"/>
          <w:color w:val="111111"/>
          <w:szCs w:val="26"/>
        </w:rPr>
        <w:t xml:space="preserve"> </w:t>
      </w:r>
      <w:r w:rsidRPr="00206ACB">
        <w:rPr>
          <w:rFonts w:cstheme="minorHAnsi"/>
          <w:color w:val="111111"/>
          <w:szCs w:val="26"/>
        </w:rPr>
        <w:t>works</w:t>
      </w:r>
      <w:r w:rsidR="00AC466E" w:rsidRPr="00206ACB">
        <w:rPr>
          <w:rFonts w:cstheme="minorHAnsi"/>
          <w:color w:val="111111"/>
          <w:szCs w:val="26"/>
        </w:rPr>
        <w:t xml:space="preserve"> </w:t>
      </w:r>
      <w:r w:rsidRPr="00206ACB">
        <w:rPr>
          <w:rFonts w:cstheme="minorHAnsi"/>
          <w:color w:val="111111"/>
          <w:szCs w:val="26"/>
        </w:rPr>
        <w:t>together</w:t>
      </w:r>
      <w:r w:rsidR="00AC466E" w:rsidRPr="00206ACB">
        <w:rPr>
          <w:rFonts w:cstheme="minorHAnsi"/>
          <w:color w:val="111111"/>
          <w:szCs w:val="26"/>
        </w:rPr>
        <w:t xml:space="preserve"> </w:t>
      </w:r>
      <w:r w:rsidRPr="00206ACB">
        <w:rPr>
          <w:rFonts w:cstheme="minorHAnsi"/>
          <w:color w:val="111111"/>
          <w:szCs w:val="26"/>
        </w:rPr>
        <w:t>with</w:t>
      </w:r>
      <w:r w:rsidR="00AC466E" w:rsidRPr="00206ACB">
        <w:rPr>
          <w:rFonts w:cstheme="minorHAnsi"/>
          <w:color w:val="111111"/>
          <w:szCs w:val="26"/>
        </w:rPr>
        <w:t xml:space="preserve"> </w:t>
      </w:r>
      <w:r w:rsidRPr="00206ACB">
        <w:rPr>
          <w:rFonts w:cstheme="minorHAnsi"/>
          <w:color w:val="111111"/>
          <w:szCs w:val="26"/>
        </w:rPr>
        <w:t>a</w:t>
      </w:r>
      <w:r w:rsidR="00AC466E" w:rsidRPr="00206ACB">
        <w:rPr>
          <w:rFonts w:cstheme="minorHAnsi"/>
          <w:color w:val="111111"/>
          <w:szCs w:val="26"/>
        </w:rPr>
        <w:t xml:space="preserve"> </w:t>
      </w:r>
      <w:r w:rsidRPr="00206ACB">
        <w:rPr>
          <w:rFonts w:cstheme="minorHAnsi"/>
          <w:color w:val="111111"/>
          <w:szCs w:val="26"/>
        </w:rPr>
        <w:t>register</w:t>
      </w:r>
      <w:r w:rsidR="00AC466E" w:rsidRPr="00206ACB">
        <w:rPr>
          <w:rFonts w:cstheme="minorHAnsi"/>
          <w:color w:val="111111"/>
          <w:szCs w:val="26"/>
        </w:rPr>
        <w:t xml:space="preserve"> </w:t>
      </w:r>
      <w:r w:rsidRPr="00206ACB">
        <w:rPr>
          <w:rFonts w:cstheme="minorHAnsi"/>
          <w:color w:val="111111"/>
          <w:szCs w:val="26"/>
        </w:rPr>
        <w:t>called</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Style w:val="Emphasis"/>
          <w:rFonts w:eastAsiaTheme="majorEastAsia" w:cstheme="minorHAnsi"/>
          <w:color w:val="111111"/>
          <w:szCs w:val="26"/>
        </w:rPr>
        <w:t>address</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bus</w:t>
      </w:r>
      <w:r w:rsidRPr="00206ACB">
        <w:rPr>
          <w:rFonts w:cstheme="minorHAnsi"/>
          <w:color w:val="111111"/>
          <w:szCs w:val="26"/>
        </w:rPr>
        <w:t>,</w:t>
      </w:r>
      <w:r w:rsidR="00AC466E" w:rsidRPr="00206ACB">
        <w:rPr>
          <w:rFonts w:cstheme="minorHAnsi"/>
          <w:color w:val="111111"/>
          <w:szCs w:val="26"/>
        </w:rPr>
        <w:t xml:space="preserve"> </w:t>
      </w:r>
      <w:r w:rsidRPr="00206ACB">
        <w:rPr>
          <w:rFonts w:cstheme="minorHAnsi"/>
          <w:color w:val="111111"/>
          <w:szCs w:val="26"/>
        </w:rPr>
        <w:t>responsible</w:t>
      </w:r>
      <w:r w:rsidR="00AC466E" w:rsidRPr="00206ACB">
        <w:rPr>
          <w:rFonts w:cstheme="minorHAnsi"/>
          <w:color w:val="111111"/>
          <w:szCs w:val="26"/>
        </w:rPr>
        <w:t xml:space="preserve"> </w:t>
      </w:r>
      <w:r w:rsidRPr="00206ACB">
        <w:rPr>
          <w:rFonts w:cstheme="minorHAnsi"/>
          <w:color w:val="111111"/>
          <w:szCs w:val="26"/>
        </w:rPr>
        <w:t>for</w:t>
      </w:r>
      <w:r w:rsidR="00AC466E" w:rsidRPr="00206ACB">
        <w:rPr>
          <w:rFonts w:cstheme="minorHAnsi"/>
          <w:color w:val="111111"/>
          <w:szCs w:val="26"/>
        </w:rPr>
        <w:t xml:space="preserve"> </w:t>
      </w:r>
      <w:r w:rsidRPr="00206ACB">
        <w:rPr>
          <w:rFonts w:cstheme="minorHAnsi"/>
          <w:color w:val="111111"/>
          <w:szCs w:val="26"/>
        </w:rPr>
        <w:t>retrieving</w:t>
      </w:r>
      <w:r w:rsidR="00AC466E" w:rsidRPr="00206ACB">
        <w:rPr>
          <w:rFonts w:cstheme="minorHAnsi"/>
          <w:color w:val="111111"/>
          <w:szCs w:val="26"/>
        </w:rPr>
        <w:t xml:space="preserve"> </w:t>
      </w:r>
      <w:r w:rsidRPr="00206ACB">
        <w:rPr>
          <w:rFonts w:cstheme="minorHAnsi"/>
          <w:color w:val="111111"/>
          <w:szCs w:val="26"/>
        </w:rPr>
        <w:t>and</w:t>
      </w:r>
      <w:r w:rsidR="00AC466E" w:rsidRPr="00206ACB">
        <w:rPr>
          <w:rFonts w:cstheme="minorHAnsi"/>
          <w:color w:val="111111"/>
          <w:szCs w:val="26"/>
        </w:rPr>
        <w:t xml:space="preserve"> </w:t>
      </w:r>
      <w:r w:rsidRPr="00206ACB">
        <w:rPr>
          <w:rFonts w:cstheme="minorHAnsi"/>
          <w:color w:val="111111"/>
          <w:szCs w:val="26"/>
        </w:rPr>
        <w:t>storing</w:t>
      </w:r>
      <w:r w:rsidR="00AC466E" w:rsidRPr="00206ACB">
        <w:rPr>
          <w:rFonts w:cstheme="minorHAnsi"/>
          <w:color w:val="111111"/>
          <w:szCs w:val="26"/>
        </w:rPr>
        <w:t xml:space="preserve"> </w:t>
      </w:r>
      <w:r w:rsidRPr="00206ACB">
        <w:rPr>
          <w:rFonts w:cstheme="minorHAnsi"/>
          <w:color w:val="111111"/>
          <w:szCs w:val="26"/>
        </w:rPr>
        <w:t>bytes</w:t>
      </w:r>
      <w:r w:rsidR="00AC466E" w:rsidRPr="00206ACB">
        <w:rPr>
          <w:rFonts w:cstheme="minorHAnsi"/>
          <w:color w:val="111111"/>
          <w:szCs w:val="26"/>
        </w:rPr>
        <w:t xml:space="preserve"> </w:t>
      </w:r>
      <w:r w:rsidRPr="00206ACB">
        <w:rPr>
          <w:rFonts w:cstheme="minorHAnsi"/>
          <w:color w:val="111111"/>
          <w:szCs w:val="26"/>
        </w:rPr>
        <w:t>from</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program</w:t>
      </w:r>
      <w:r w:rsidR="00AC466E" w:rsidRPr="00206ACB">
        <w:rPr>
          <w:rFonts w:cstheme="minorHAnsi"/>
          <w:color w:val="111111"/>
          <w:szCs w:val="26"/>
        </w:rPr>
        <w:t xml:space="preserve"> </w:t>
      </w:r>
      <w:r w:rsidRPr="00206ACB">
        <w:rPr>
          <w:rFonts w:cstheme="minorHAnsi"/>
          <w:color w:val="111111"/>
          <w:szCs w:val="26"/>
        </w:rPr>
        <w:t>or</w:t>
      </w:r>
      <w:r w:rsidR="00AC466E" w:rsidRPr="00206ACB">
        <w:rPr>
          <w:rFonts w:cstheme="minorHAnsi"/>
          <w:color w:val="111111"/>
          <w:szCs w:val="26"/>
        </w:rPr>
        <w:t xml:space="preserve"> </w:t>
      </w:r>
      <w:r w:rsidRPr="00206ACB">
        <w:rPr>
          <w:rFonts w:cstheme="minorHAnsi"/>
          <w:color w:val="111111"/>
          <w:szCs w:val="26"/>
        </w:rPr>
        <w:t>from</w:t>
      </w:r>
      <w:r w:rsidR="00AC466E" w:rsidRPr="00206ACB">
        <w:rPr>
          <w:rFonts w:cstheme="minorHAnsi"/>
          <w:color w:val="111111"/>
          <w:szCs w:val="26"/>
        </w:rPr>
        <w:t xml:space="preserve"> </w:t>
      </w:r>
      <w:r w:rsidRPr="00206ACB">
        <w:rPr>
          <w:rFonts w:cstheme="minorHAnsi"/>
          <w:color w:val="111111"/>
          <w:szCs w:val="26"/>
        </w:rPr>
        <w:t>memory,</w:t>
      </w:r>
      <w:r w:rsidR="00AC466E" w:rsidRPr="00206ACB">
        <w:rPr>
          <w:rFonts w:cstheme="minorHAnsi"/>
          <w:color w:val="111111"/>
          <w:szCs w:val="26"/>
        </w:rPr>
        <w:t xml:space="preserve"> </w:t>
      </w:r>
      <w:r w:rsidRPr="00206ACB">
        <w:rPr>
          <w:rFonts w:cstheme="minorHAnsi"/>
          <w:color w:val="111111"/>
          <w:szCs w:val="26"/>
        </w:rPr>
        <w:t>to</w:t>
      </w:r>
      <w:r w:rsidR="00AC466E" w:rsidRPr="00206ACB">
        <w:rPr>
          <w:rFonts w:cstheme="minorHAnsi"/>
          <w:color w:val="111111"/>
          <w:szCs w:val="26"/>
        </w:rPr>
        <w:t xml:space="preserve"> </w:t>
      </w:r>
      <w:r w:rsidRPr="00206ACB">
        <w:rPr>
          <w:rFonts w:cstheme="minorHAnsi"/>
          <w:color w:val="111111"/>
          <w:szCs w:val="26"/>
        </w:rPr>
        <w:t>fetch</w:t>
      </w:r>
      <w:r w:rsidR="00AC466E" w:rsidRPr="00206ACB">
        <w:rPr>
          <w:rFonts w:cstheme="minorHAnsi"/>
          <w:color w:val="111111"/>
          <w:szCs w:val="26"/>
        </w:rPr>
        <w:t xml:space="preserve"> </w:t>
      </w:r>
      <w:r w:rsidRPr="00206ACB">
        <w:rPr>
          <w:rFonts w:cstheme="minorHAnsi"/>
          <w:color w:val="111111"/>
          <w:szCs w:val="26"/>
        </w:rPr>
        <w:t>bytes.</w:t>
      </w:r>
    </w:p>
    <w:p w14:paraId="76ABAB9C" w14:textId="2C7CE501" w:rsidR="00B12A67" w:rsidRPr="00206ACB" w:rsidRDefault="00BB21F6" w:rsidP="00E74482">
      <w:pPr>
        <w:rPr>
          <w:rFonts w:cstheme="minorHAnsi"/>
          <w:color w:val="111111"/>
          <w:szCs w:val="26"/>
        </w:rPr>
      </w:pPr>
      <w:r w:rsidRPr="00206ACB">
        <w:rPr>
          <w:rFonts w:cstheme="minorHAnsi"/>
          <w:color w:val="111111"/>
          <w:szCs w:val="26"/>
        </w:rPr>
        <w:t>Next,</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processor</w:t>
      </w:r>
      <w:r w:rsidR="00AC466E" w:rsidRPr="00206ACB">
        <w:rPr>
          <w:rFonts w:cstheme="minorHAnsi"/>
          <w:color w:val="111111"/>
          <w:szCs w:val="26"/>
        </w:rPr>
        <w:t xml:space="preserve"> </w:t>
      </w:r>
      <w:r w:rsidRPr="00206ACB">
        <w:rPr>
          <w:rStyle w:val="Emphasis"/>
          <w:rFonts w:eastAsiaTheme="majorEastAsia" w:cstheme="minorHAnsi"/>
          <w:color w:val="111111"/>
          <w:szCs w:val="26"/>
        </w:rPr>
        <w:t>decodes</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byte</w:t>
      </w:r>
      <w:r w:rsidR="00AC466E" w:rsidRPr="00206ACB">
        <w:rPr>
          <w:rFonts w:cstheme="minorHAnsi"/>
          <w:color w:val="111111"/>
          <w:szCs w:val="26"/>
        </w:rPr>
        <w:t xml:space="preserve"> </w:t>
      </w:r>
      <w:r w:rsidRPr="00206ACB">
        <w:rPr>
          <w:rFonts w:cstheme="minorHAnsi"/>
          <w:color w:val="111111"/>
          <w:szCs w:val="26"/>
        </w:rPr>
        <w:t>it</w:t>
      </w:r>
      <w:r w:rsidR="00AC466E" w:rsidRPr="00206ACB">
        <w:rPr>
          <w:rFonts w:cstheme="minorHAnsi"/>
          <w:color w:val="111111"/>
          <w:szCs w:val="26"/>
        </w:rPr>
        <w:t xml:space="preserve"> </w:t>
      </w:r>
      <w:r w:rsidRPr="00206ACB">
        <w:rPr>
          <w:rFonts w:cstheme="minorHAnsi"/>
          <w:color w:val="111111"/>
          <w:szCs w:val="26"/>
        </w:rPr>
        <w:t>fetched,</w:t>
      </w:r>
      <w:r w:rsidR="00AC466E" w:rsidRPr="00206ACB">
        <w:rPr>
          <w:rFonts w:cstheme="minorHAnsi"/>
          <w:color w:val="111111"/>
          <w:szCs w:val="26"/>
        </w:rPr>
        <w:t xml:space="preserve"> </w:t>
      </w:r>
      <w:r w:rsidRPr="00206ACB">
        <w:rPr>
          <w:rFonts w:cstheme="minorHAnsi"/>
          <w:color w:val="111111"/>
          <w:szCs w:val="26"/>
        </w:rPr>
        <w:t>figuring</w:t>
      </w:r>
      <w:r w:rsidR="00AC466E" w:rsidRPr="00206ACB">
        <w:rPr>
          <w:rFonts w:cstheme="minorHAnsi"/>
          <w:color w:val="111111"/>
          <w:szCs w:val="26"/>
        </w:rPr>
        <w:t xml:space="preserve"> </w:t>
      </w:r>
      <w:r w:rsidRPr="00206ACB">
        <w:rPr>
          <w:rFonts w:cstheme="minorHAnsi"/>
          <w:color w:val="111111"/>
          <w:szCs w:val="26"/>
        </w:rPr>
        <w:t>out</w:t>
      </w:r>
      <w:r w:rsidR="00AC466E" w:rsidRPr="00206ACB">
        <w:rPr>
          <w:rFonts w:cstheme="minorHAnsi"/>
          <w:color w:val="111111"/>
          <w:szCs w:val="26"/>
        </w:rPr>
        <w:t xml:space="preserve"> </w:t>
      </w:r>
      <w:r w:rsidRPr="00206ACB">
        <w:rPr>
          <w:rFonts w:cstheme="minorHAnsi"/>
          <w:color w:val="111111"/>
          <w:szCs w:val="26"/>
        </w:rPr>
        <w:t>which</w:t>
      </w:r>
      <w:r w:rsidR="00AC466E" w:rsidRPr="00206ACB">
        <w:rPr>
          <w:rFonts w:cstheme="minorHAnsi"/>
          <w:color w:val="111111"/>
          <w:szCs w:val="26"/>
        </w:rPr>
        <w:t xml:space="preserve"> </w:t>
      </w:r>
      <w:r w:rsidRPr="00206ACB">
        <w:rPr>
          <w:rFonts w:cstheme="minorHAnsi"/>
          <w:color w:val="111111"/>
          <w:szCs w:val="26"/>
        </w:rPr>
        <w:t>entry</w:t>
      </w:r>
      <w:r w:rsidR="00AC466E" w:rsidRPr="00206ACB">
        <w:rPr>
          <w:rFonts w:cstheme="minorHAnsi"/>
          <w:color w:val="111111"/>
          <w:szCs w:val="26"/>
        </w:rPr>
        <w:t xml:space="preserve"> </w:t>
      </w:r>
      <w:r w:rsidRPr="00206ACB">
        <w:rPr>
          <w:rFonts w:cstheme="minorHAnsi"/>
          <w:color w:val="111111"/>
          <w:szCs w:val="26"/>
        </w:rPr>
        <w:t>in</w:t>
      </w:r>
      <w:r w:rsidR="00AC466E" w:rsidRPr="00206ACB">
        <w:rPr>
          <w:rFonts w:cstheme="minorHAnsi"/>
          <w:color w:val="111111"/>
          <w:szCs w:val="26"/>
        </w:rPr>
        <w:t xml:space="preserve"> </w:t>
      </w:r>
      <w:r w:rsidRPr="00206ACB">
        <w:rPr>
          <w:rFonts w:cstheme="minorHAnsi"/>
          <w:color w:val="111111"/>
          <w:szCs w:val="26"/>
        </w:rPr>
        <w:t>its</w:t>
      </w:r>
      <w:r w:rsidR="00AC466E" w:rsidRPr="00206ACB">
        <w:rPr>
          <w:rFonts w:cstheme="minorHAnsi"/>
          <w:color w:val="111111"/>
          <w:szCs w:val="26"/>
        </w:rPr>
        <w:t xml:space="preserve"> </w:t>
      </w:r>
      <w:r w:rsidRPr="00206ACB">
        <w:rPr>
          <w:rFonts w:cstheme="minorHAnsi"/>
          <w:color w:val="111111"/>
          <w:szCs w:val="26"/>
        </w:rPr>
        <w:t>instruction</w:t>
      </w:r>
      <w:r w:rsidR="00AC466E" w:rsidRPr="00206ACB">
        <w:rPr>
          <w:rFonts w:cstheme="minorHAnsi"/>
          <w:color w:val="111111"/>
          <w:szCs w:val="26"/>
        </w:rPr>
        <w:t xml:space="preserve"> </w:t>
      </w:r>
      <w:r w:rsidRPr="00206ACB">
        <w:rPr>
          <w:rFonts w:cstheme="minorHAnsi"/>
          <w:color w:val="111111"/>
          <w:szCs w:val="26"/>
        </w:rPr>
        <w:t>set</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byte</w:t>
      </w:r>
      <w:r w:rsidR="00AC466E" w:rsidRPr="00206ACB">
        <w:rPr>
          <w:rFonts w:cstheme="minorHAnsi"/>
          <w:color w:val="111111"/>
          <w:szCs w:val="26"/>
        </w:rPr>
        <w:t xml:space="preserve"> </w:t>
      </w:r>
      <w:r w:rsidRPr="00206ACB">
        <w:rPr>
          <w:rFonts w:cstheme="minorHAnsi"/>
          <w:color w:val="111111"/>
          <w:szCs w:val="26"/>
        </w:rPr>
        <w:t>corresponds</w:t>
      </w:r>
      <w:r w:rsidR="00AC466E" w:rsidRPr="00206ACB">
        <w:rPr>
          <w:rFonts w:cstheme="minorHAnsi"/>
          <w:color w:val="111111"/>
          <w:szCs w:val="26"/>
        </w:rPr>
        <w:t xml:space="preserve"> </w:t>
      </w:r>
      <w:r w:rsidRPr="00206ACB">
        <w:rPr>
          <w:rFonts w:cstheme="minorHAnsi"/>
          <w:color w:val="111111"/>
          <w:szCs w:val="26"/>
        </w:rPr>
        <w:t>to</w:t>
      </w:r>
      <w:r w:rsidR="00AC466E" w:rsidRPr="00206ACB">
        <w:rPr>
          <w:rFonts w:cstheme="minorHAnsi"/>
          <w:color w:val="111111"/>
          <w:szCs w:val="26"/>
        </w:rPr>
        <w:t xml:space="preserve"> </w:t>
      </w:r>
      <w:r w:rsidRPr="00206ACB">
        <w:rPr>
          <w:rFonts w:cstheme="minorHAnsi"/>
          <w:color w:val="111111"/>
          <w:szCs w:val="26"/>
        </w:rPr>
        <w:t>(or</w:t>
      </w:r>
      <w:r w:rsidR="00AC466E" w:rsidRPr="00206ACB">
        <w:rPr>
          <w:rFonts w:cstheme="minorHAnsi"/>
          <w:color w:val="111111"/>
          <w:szCs w:val="26"/>
        </w:rPr>
        <w:t xml:space="preserve"> </w:t>
      </w:r>
      <w:r w:rsidRPr="00206ACB">
        <w:rPr>
          <w:rFonts w:cstheme="minorHAnsi"/>
          <w:color w:val="111111"/>
          <w:szCs w:val="26"/>
        </w:rPr>
        <w:t>which</w:t>
      </w:r>
      <w:r w:rsidR="00AC466E" w:rsidRPr="00206ACB">
        <w:rPr>
          <w:rFonts w:cstheme="minorHAnsi"/>
          <w:color w:val="111111"/>
          <w:szCs w:val="26"/>
        </w:rPr>
        <w:t xml:space="preserve"> </w:t>
      </w:r>
      <w:r w:rsidRPr="00206ACB">
        <w:rPr>
          <w:rFonts w:cstheme="minorHAnsi"/>
          <w:color w:val="111111"/>
          <w:szCs w:val="26"/>
        </w:rPr>
        <w:t>instruction</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data</w:t>
      </w:r>
      <w:r w:rsidR="00AC466E" w:rsidRPr="00206ACB">
        <w:rPr>
          <w:rFonts w:cstheme="minorHAnsi"/>
          <w:color w:val="111111"/>
          <w:szCs w:val="26"/>
        </w:rPr>
        <w:t xml:space="preserve"> </w:t>
      </w:r>
      <w:r w:rsidRPr="00206ACB">
        <w:rPr>
          <w:rFonts w:cstheme="minorHAnsi"/>
          <w:color w:val="111111"/>
          <w:szCs w:val="26"/>
        </w:rPr>
        <w:t>byte</w:t>
      </w:r>
      <w:r w:rsidR="00AC466E" w:rsidRPr="00206ACB">
        <w:rPr>
          <w:rFonts w:cstheme="minorHAnsi"/>
          <w:color w:val="111111"/>
          <w:szCs w:val="26"/>
        </w:rPr>
        <w:t xml:space="preserve"> </w:t>
      </w:r>
      <w:r w:rsidRPr="00206ACB">
        <w:rPr>
          <w:rFonts w:cstheme="minorHAnsi"/>
          <w:color w:val="111111"/>
          <w:szCs w:val="26"/>
        </w:rPr>
        <w:t>goes</w:t>
      </w:r>
      <w:r w:rsidR="00AC466E" w:rsidRPr="00206ACB">
        <w:rPr>
          <w:rFonts w:cstheme="minorHAnsi"/>
          <w:color w:val="111111"/>
          <w:szCs w:val="26"/>
        </w:rPr>
        <w:t xml:space="preserve"> </w:t>
      </w:r>
      <w:r w:rsidRPr="00206ACB">
        <w:rPr>
          <w:rFonts w:cstheme="minorHAnsi"/>
          <w:color w:val="111111"/>
          <w:szCs w:val="26"/>
        </w:rPr>
        <w:t>with).</w:t>
      </w:r>
      <w:r w:rsidR="00AC466E" w:rsidRPr="00206ACB">
        <w:rPr>
          <w:rFonts w:cstheme="minorHAnsi"/>
          <w:color w:val="111111"/>
          <w:szCs w:val="26"/>
        </w:rPr>
        <w:t xml:space="preserve"> </w:t>
      </w:r>
      <w:r w:rsidRPr="00206ACB">
        <w:rPr>
          <w:rFonts w:cstheme="minorHAnsi"/>
          <w:color w:val="111111"/>
          <w:szCs w:val="26"/>
        </w:rPr>
        <w:t>Finally,</w:t>
      </w:r>
      <w:r w:rsidR="00AC466E" w:rsidRPr="00206ACB">
        <w:rPr>
          <w:rFonts w:cstheme="minorHAnsi"/>
          <w:color w:val="111111"/>
          <w:szCs w:val="26"/>
        </w:rPr>
        <w:t xml:space="preserve"> </w:t>
      </w:r>
      <w:r w:rsidRPr="00206ACB">
        <w:rPr>
          <w:rFonts w:cstheme="minorHAnsi"/>
          <w:color w:val="111111"/>
          <w:szCs w:val="26"/>
        </w:rPr>
        <w:t>it</w:t>
      </w:r>
      <w:r w:rsidR="00AC466E" w:rsidRPr="00206ACB">
        <w:rPr>
          <w:rFonts w:cstheme="minorHAnsi"/>
          <w:color w:val="111111"/>
          <w:szCs w:val="26"/>
        </w:rPr>
        <w:t xml:space="preserve"> </w:t>
      </w:r>
      <w:r w:rsidRPr="00206ACB">
        <w:rPr>
          <w:rStyle w:val="Emphasis"/>
          <w:rFonts w:eastAsiaTheme="majorEastAsia" w:cstheme="minorHAnsi"/>
          <w:color w:val="111111"/>
          <w:szCs w:val="26"/>
        </w:rPr>
        <w:t>executes</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instruction,</w:t>
      </w:r>
      <w:r w:rsidR="00AC466E" w:rsidRPr="00206ACB">
        <w:rPr>
          <w:rFonts w:cstheme="minorHAnsi"/>
          <w:color w:val="111111"/>
          <w:szCs w:val="26"/>
        </w:rPr>
        <w:t xml:space="preserve"> </w:t>
      </w:r>
      <w:r w:rsidRPr="00206ACB">
        <w:rPr>
          <w:rFonts w:cstheme="minorHAnsi"/>
          <w:color w:val="111111"/>
          <w:szCs w:val="26"/>
        </w:rPr>
        <w:t>which</w:t>
      </w:r>
      <w:r w:rsidR="00AC466E" w:rsidRPr="00206ACB">
        <w:rPr>
          <w:rFonts w:cstheme="minorHAnsi"/>
          <w:color w:val="111111"/>
          <w:szCs w:val="26"/>
        </w:rPr>
        <w:t xml:space="preserve"> </w:t>
      </w:r>
      <w:r w:rsidRPr="00206ACB">
        <w:rPr>
          <w:rFonts w:cstheme="minorHAnsi"/>
          <w:color w:val="111111"/>
          <w:szCs w:val="26"/>
        </w:rPr>
        <w:t>will</w:t>
      </w:r>
      <w:r w:rsidR="00AC466E" w:rsidRPr="00206ACB">
        <w:rPr>
          <w:rFonts w:cstheme="minorHAnsi"/>
          <w:color w:val="111111"/>
          <w:szCs w:val="26"/>
        </w:rPr>
        <w:t xml:space="preserve"> </w:t>
      </w:r>
      <w:r w:rsidRPr="00206ACB">
        <w:rPr>
          <w:rFonts w:cstheme="minorHAnsi"/>
          <w:color w:val="111111"/>
          <w:szCs w:val="26"/>
        </w:rPr>
        <w:t>make</w:t>
      </w:r>
      <w:r w:rsidR="00AC466E" w:rsidRPr="00206ACB">
        <w:rPr>
          <w:rFonts w:cstheme="minorHAnsi"/>
          <w:color w:val="111111"/>
          <w:szCs w:val="26"/>
        </w:rPr>
        <w:t xml:space="preserve"> </w:t>
      </w:r>
      <w:r w:rsidRPr="00206ACB">
        <w:rPr>
          <w:rFonts w:cstheme="minorHAnsi"/>
          <w:color w:val="111111"/>
          <w:szCs w:val="26"/>
        </w:rPr>
        <w:t>changes</w:t>
      </w:r>
      <w:r w:rsidR="00AC466E" w:rsidRPr="00206ACB">
        <w:rPr>
          <w:rFonts w:cstheme="minorHAnsi"/>
          <w:color w:val="111111"/>
          <w:szCs w:val="26"/>
        </w:rPr>
        <w:t xml:space="preserve"> </w:t>
      </w:r>
      <w:r w:rsidRPr="00206ACB">
        <w:rPr>
          <w:rFonts w:cstheme="minorHAnsi"/>
          <w:color w:val="111111"/>
          <w:szCs w:val="26"/>
        </w:rPr>
        <w:t>to</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processor</w:t>
      </w:r>
      <w:r w:rsidR="00AC466E" w:rsidRPr="00206ACB">
        <w:rPr>
          <w:rFonts w:cstheme="minorHAnsi"/>
          <w:color w:val="111111"/>
          <w:szCs w:val="26"/>
        </w:rPr>
        <w:t xml:space="preserve"> </w:t>
      </w:r>
      <w:r w:rsidRPr="00206ACB">
        <w:rPr>
          <w:rFonts w:cstheme="minorHAnsi"/>
          <w:color w:val="111111"/>
          <w:szCs w:val="26"/>
        </w:rPr>
        <w:t>registers</w:t>
      </w:r>
      <w:r w:rsidR="00AC466E" w:rsidRPr="00206ACB">
        <w:rPr>
          <w:rFonts w:cstheme="minorHAnsi"/>
          <w:color w:val="111111"/>
          <w:szCs w:val="26"/>
        </w:rPr>
        <w:t xml:space="preserve"> </w:t>
      </w:r>
      <w:r w:rsidRPr="00206ACB">
        <w:rPr>
          <w:rFonts w:cstheme="minorHAnsi"/>
          <w:color w:val="111111"/>
          <w:szCs w:val="26"/>
        </w:rPr>
        <w:t>or</w:t>
      </w:r>
      <w:r w:rsidR="00AC466E" w:rsidRPr="00206ACB">
        <w:rPr>
          <w:rFonts w:cstheme="minorHAnsi"/>
          <w:color w:val="111111"/>
          <w:szCs w:val="26"/>
        </w:rPr>
        <w:t xml:space="preserve"> </w:t>
      </w:r>
      <w:r w:rsidRPr="00206ACB">
        <w:rPr>
          <w:rFonts w:cstheme="minorHAnsi"/>
          <w:color w:val="111111"/>
          <w:szCs w:val="26"/>
        </w:rPr>
        <w:t>memory.</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processor</w:t>
      </w:r>
      <w:r w:rsidR="00AC466E" w:rsidRPr="00206ACB">
        <w:rPr>
          <w:rFonts w:cstheme="minorHAnsi"/>
          <w:color w:val="111111"/>
          <w:szCs w:val="26"/>
        </w:rPr>
        <w:t xml:space="preserve"> </w:t>
      </w:r>
      <w:r w:rsidRPr="00206ACB">
        <w:rPr>
          <w:rFonts w:cstheme="minorHAnsi"/>
          <w:color w:val="111111"/>
          <w:szCs w:val="26"/>
        </w:rPr>
        <w:t>increments</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program</w:t>
      </w:r>
      <w:r w:rsidR="00AC466E" w:rsidRPr="00206ACB">
        <w:rPr>
          <w:rFonts w:cstheme="minorHAnsi"/>
          <w:color w:val="111111"/>
          <w:szCs w:val="26"/>
        </w:rPr>
        <w:t xml:space="preserve"> </w:t>
      </w:r>
      <w:r w:rsidRPr="00206ACB">
        <w:rPr>
          <w:rFonts w:cstheme="minorHAnsi"/>
          <w:color w:val="111111"/>
          <w:szCs w:val="26"/>
        </w:rPr>
        <w:t>counter</w:t>
      </w:r>
      <w:r w:rsidR="00AC466E" w:rsidRPr="00206ACB">
        <w:rPr>
          <w:rFonts w:cstheme="minorHAnsi"/>
          <w:color w:val="111111"/>
          <w:szCs w:val="26"/>
        </w:rPr>
        <w:t xml:space="preserve"> </w:t>
      </w:r>
      <w:r w:rsidRPr="00206ACB">
        <w:rPr>
          <w:rFonts w:cstheme="minorHAnsi"/>
          <w:color w:val="111111"/>
          <w:szCs w:val="26"/>
        </w:rPr>
        <w:t>by</w:t>
      </w:r>
      <w:r w:rsidR="00AC466E" w:rsidRPr="00206ACB">
        <w:rPr>
          <w:rFonts w:cstheme="minorHAnsi"/>
          <w:color w:val="111111"/>
          <w:szCs w:val="26"/>
        </w:rPr>
        <w:t xml:space="preserve"> </w:t>
      </w:r>
      <w:r w:rsidRPr="00206ACB">
        <w:rPr>
          <w:rFonts w:cstheme="minorHAnsi"/>
          <w:color w:val="111111"/>
          <w:szCs w:val="26"/>
        </w:rPr>
        <w:t>one</w:t>
      </w:r>
      <w:r w:rsidR="00AC466E" w:rsidRPr="00206ACB">
        <w:rPr>
          <w:rFonts w:cstheme="minorHAnsi"/>
          <w:color w:val="111111"/>
          <w:szCs w:val="26"/>
        </w:rPr>
        <w:t xml:space="preserve"> </w:t>
      </w:r>
      <w:r w:rsidRPr="00206ACB">
        <w:rPr>
          <w:rFonts w:cstheme="minorHAnsi"/>
          <w:color w:val="111111"/>
          <w:szCs w:val="26"/>
        </w:rPr>
        <w:t>to</w:t>
      </w:r>
      <w:r w:rsidR="00AC466E" w:rsidRPr="00206ACB">
        <w:rPr>
          <w:rFonts w:cstheme="minorHAnsi"/>
          <w:color w:val="111111"/>
          <w:szCs w:val="26"/>
        </w:rPr>
        <w:t xml:space="preserve"> </w:t>
      </w:r>
      <w:r w:rsidRPr="00206ACB">
        <w:rPr>
          <w:rFonts w:cstheme="minorHAnsi"/>
          <w:color w:val="111111"/>
          <w:szCs w:val="26"/>
        </w:rPr>
        <w:t>fetch</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next</w:t>
      </w:r>
      <w:r w:rsidR="00AC466E" w:rsidRPr="00206ACB">
        <w:rPr>
          <w:rFonts w:cstheme="minorHAnsi"/>
          <w:color w:val="111111"/>
          <w:szCs w:val="26"/>
        </w:rPr>
        <w:t xml:space="preserve"> </w:t>
      </w:r>
      <w:r w:rsidRPr="00206ACB">
        <w:rPr>
          <w:rFonts w:cstheme="minorHAnsi"/>
          <w:color w:val="111111"/>
          <w:szCs w:val="26"/>
        </w:rPr>
        <w:t>byte</w:t>
      </w:r>
      <w:r w:rsidR="00AC466E" w:rsidRPr="00206ACB">
        <w:rPr>
          <w:rFonts w:cstheme="minorHAnsi"/>
          <w:color w:val="111111"/>
          <w:szCs w:val="26"/>
        </w:rPr>
        <w:t xml:space="preserve"> </w:t>
      </w:r>
      <w:r w:rsidRPr="00206ACB">
        <w:rPr>
          <w:rFonts w:cstheme="minorHAnsi"/>
          <w:color w:val="111111"/>
          <w:szCs w:val="26"/>
        </w:rPr>
        <w:t>of</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program,</w:t>
      </w:r>
      <w:r w:rsidR="00AC466E" w:rsidRPr="00206ACB">
        <w:rPr>
          <w:rFonts w:cstheme="minorHAnsi"/>
          <w:color w:val="111111"/>
          <w:szCs w:val="26"/>
        </w:rPr>
        <w:t xml:space="preserve"> </w:t>
      </w:r>
      <w:r w:rsidRPr="00206ACB">
        <w:rPr>
          <w:rFonts w:cstheme="minorHAnsi"/>
          <w:color w:val="111111"/>
          <w:szCs w:val="26"/>
        </w:rPr>
        <w:t>and</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cycle</w:t>
      </w:r>
      <w:r w:rsidR="00AC466E" w:rsidRPr="00206ACB">
        <w:rPr>
          <w:rFonts w:cstheme="minorHAnsi"/>
          <w:color w:val="111111"/>
          <w:szCs w:val="26"/>
        </w:rPr>
        <w:t xml:space="preserve"> </w:t>
      </w:r>
      <w:r w:rsidRPr="00206ACB">
        <w:rPr>
          <w:rFonts w:cstheme="minorHAnsi"/>
          <w:color w:val="111111"/>
          <w:szCs w:val="26"/>
        </w:rPr>
        <w:t>begins</w:t>
      </w:r>
      <w:r w:rsidR="00AC466E" w:rsidRPr="00206ACB">
        <w:rPr>
          <w:rFonts w:cstheme="minorHAnsi"/>
          <w:color w:val="111111"/>
          <w:szCs w:val="26"/>
        </w:rPr>
        <w:t xml:space="preserve"> </w:t>
      </w:r>
      <w:r w:rsidRPr="00206ACB">
        <w:rPr>
          <w:rFonts w:cstheme="minorHAnsi"/>
          <w:color w:val="111111"/>
          <w:szCs w:val="26"/>
        </w:rPr>
        <w:t>again.</w:t>
      </w:r>
    </w:p>
    <w:p w14:paraId="791B2F1E" w14:textId="22EB7F12" w:rsidR="005D4EDA" w:rsidRPr="00206ACB" w:rsidRDefault="005D4EDA">
      <w:pPr>
        <w:widowControl/>
        <w:autoSpaceDE/>
        <w:autoSpaceDN/>
        <w:jc w:val="left"/>
        <w:rPr>
          <w:rFonts w:eastAsia="Times New Roman" w:cstheme="minorHAnsi"/>
          <w:color w:val="111111"/>
          <w:kern w:val="0"/>
          <w:szCs w:val="26"/>
          <w:lang w:eastAsia="ja-JP"/>
        </w:rPr>
      </w:pPr>
      <w:r w:rsidRPr="00206ACB">
        <w:rPr>
          <w:rFonts w:cstheme="minorHAnsi"/>
          <w:color w:val="111111"/>
          <w:szCs w:val="26"/>
        </w:rPr>
        <w:br w:type="page"/>
      </w:r>
    </w:p>
    <w:p w14:paraId="50AE1028" w14:textId="5B3C0612" w:rsidR="009654E3" w:rsidRPr="00206ACB" w:rsidRDefault="009654E3">
      <w:pPr>
        <w:pStyle w:val="Heading2"/>
        <w:numPr>
          <w:ilvl w:val="0"/>
          <w:numId w:val="16"/>
        </w:numPr>
        <w:rPr>
          <w:rFonts w:cstheme="minorHAnsi"/>
        </w:rPr>
      </w:pPr>
      <w:bookmarkStart w:id="26" w:name="_Toc168434195"/>
      <w:bookmarkStart w:id="27" w:name="_Toc168779316"/>
      <w:r w:rsidRPr="00206ACB">
        <w:rPr>
          <w:rFonts w:cstheme="minorHAnsi"/>
        </w:rPr>
        <w:lastRenderedPageBreak/>
        <w:t>Getting</w:t>
      </w:r>
      <w:r w:rsidR="00AC466E" w:rsidRPr="00206ACB">
        <w:rPr>
          <w:rFonts w:cstheme="minorHAnsi"/>
        </w:rPr>
        <w:t xml:space="preserve"> </w:t>
      </w:r>
      <w:r w:rsidRPr="00206ACB">
        <w:rPr>
          <w:rFonts w:cstheme="minorHAnsi"/>
        </w:rPr>
        <w:t>Started</w:t>
      </w:r>
      <w:bookmarkEnd w:id="26"/>
      <w:bookmarkEnd w:id="27"/>
    </w:p>
    <w:p w14:paraId="74ABCFB0" w14:textId="09E97C12" w:rsidR="0019521A" w:rsidRPr="00206ACB" w:rsidRDefault="0019521A" w:rsidP="006B0F89">
      <w:r w:rsidRPr="00206ACB">
        <w:t>Let's</w:t>
      </w:r>
      <w:r w:rsidR="00AC466E" w:rsidRPr="00206ACB">
        <w:t xml:space="preserve"> </w:t>
      </w:r>
      <w:r w:rsidRPr="00206ACB">
        <w:t>get</w:t>
      </w:r>
      <w:r w:rsidR="00AC466E" w:rsidRPr="00206ACB">
        <w:t xml:space="preserve"> </w:t>
      </w:r>
      <w:r w:rsidRPr="00206ACB">
        <w:t>started</w:t>
      </w:r>
      <w:r w:rsidR="00AC466E" w:rsidRPr="00206ACB">
        <w:t xml:space="preserve"> </w:t>
      </w:r>
      <w:r w:rsidRPr="00206ACB">
        <w:t>actually</w:t>
      </w:r>
      <w:r w:rsidR="00AC466E" w:rsidRPr="00206ACB">
        <w:t xml:space="preserve"> </w:t>
      </w:r>
      <w:r w:rsidRPr="00206ACB">
        <w:t>programming</w:t>
      </w:r>
      <w:r w:rsidR="00AC466E" w:rsidRPr="00206ACB">
        <w:t xml:space="preserve"> </w:t>
      </w:r>
      <w:r w:rsidRPr="00206ACB">
        <w:t>for</w:t>
      </w:r>
      <w:r w:rsidR="00AC466E" w:rsidRPr="00206ACB">
        <w:t xml:space="preserve"> </w:t>
      </w:r>
      <w:r w:rsidRPr="00206ACB">
        <w:t>the</w:t>
      </w:r>
      <w:r w:rsidR="00AC466E" w:rsidRPr="00206ACB">
        <w:t xml:space="preserve"> </w:t>
      </w:r>
      <w:r w:rsidRPr="00206ACB">
        <w:t>NES!</w:t>
      </w:r>
      <w:r w:rsidR="00AC466E" w:rsidRPr="00206ACB">
        <w:t xml:space="preserve"> </w:t>
      </w:r>
      <w:r w:rsidRPr="00206ACB">
        <w:t>In</w:t>
      </w:r>
      <w:r w:rsidR="00AC466E" w:rsidRPr="00206ACB">
        <w:t xml:space="preserve"> </w:t>
      </w:r>
      <w:r w:rsidRPr="00206ACB">
        <w:t>this</w:t>
      </w:r>
      <w:r w:rsidR="00AC466E" w:rsidRPr="00206ACB">
        <w:t xml:space="preserve"> </w:t>
      </w:r>
      <w:r w:rsidRPr="00206ACB">
        <w:t>chapter,</w:t>
      </w:r>
      <w:r w:rsidR="00AC466E" w:rsidRPr="00206ACB">
        <w:t xml:space="preserve"> </w:t>
      </w:r>
      <w:r w:rsidRPr="00206ACB">
        <w:t>we're</w:t>
      </w:r>
      <w:r w:rsidR="00AC466E" w:rsidRPr="00206ACB">
        <w:t xml:space="preserve"> </w:t>
      </w:r>
      <w:r w:rsidRPr="00206ACB">
        <w:t>going</w:t>
      </w:r>
      <w:r w:rsidR="00AC466E" w:rsidRPr="00206ACB">
        <w:t xml:space="preserve"> </w:t>
      </w:r>
      <w:r w:rsidRPr="00206ACB">
        <w:t>to</w:t>
      </w:r>
      <w:r w:rsidR="00AC466E" w:rsidRPr="00206ACB">
        <w:t xml:space="preserve"> </w:t>
      </w:r>
      <w:r w:rsidRPr="00206ACB">
        <w:t>set</w:t>
      </w:r>
      <w:r w:rsidR="00AC466E" w:rsidRPr="00206ACB">
        <w:t xml:space="preserve"> </w:t>
      </w:r>
      <w:r w:rsidRPr="00206ACB">
        <w:t>up</w:t>
      </w:r>
      <w:r w:rsidR="00AC466E" w:rsidRPr="00206ACB">
        <w:t xml:space="preserve"> </w:t>
      </w:r>
      <w:r w:rsidRPr="00206ACB">
        <w:t>a</w:t>
      </w:r>
      <w:r w:rsidR="00AC466E" w:rsidRPr="00206ACB">
        <w:t xml:space="preserve"> </w:t>
      </w:r>
      <w:r w:rsidRPr="00206ACB">
        <w:t>development</w:t>
      </w:r>
      <w:r w:rsidR="00AC466E" w:rsidRPr="00206ACB">
        <w:t xml:space="preserve"> </w:t>
      </w:r>
      <w:r w:rsidRPr="00206ACB">
        <w:t>environment,</w:t>
      </w:r>
      <w:r w:rsidR="00AC466E" w:rsidRPr="00206ACB">
        <w:t xml:space="preserve"> </w:t>
      </w:r>
      <w:r w:rsidRPr="00206ACB">
        <w:t>installing</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tools</w:t>
      </w:r>
      <w:r w:rsidR="00AC466E" w:rsidRPr="00206ACB">
        <w:t xml:space="preserve"> </w:t>
      </w:r>
      <w:r w:rsidRPr="00206ACB">
        <w:t>that</w:t>
      </w:r>
      <w:r w:rsidR="00AC466E" w:rsidRPr="00206ACB">
        <w:t xml:space="preserve"> </w:t>
      </w:r>
      <w:r w:rsidRPr="00206ACB">
        <w:t>you</w:t>
      </w:r>
      <w:r w:rsidR="00AC466E" w:rsidRPr="00206ACB">
        <w:t xml:space="preserve"> </w:t>
      </w:r>
      <w:r w:rsidRPr="00206ACB">
        <w:t>will</w:t>
      </w:r>
      <w:r w:rsidR="00AC466E" w:rsidRPr="00206ACB">
        <w:t xml:space="preserve"> </w:t>
      </w:r>
      <w:r w:rsidRPr="00206ACB">
        <w:t>need</w:t>
      </w:r>
      <w:r w:rsidR="00AC466E" w:rsidRPr="00206ACB">
        <w:t xml:space="preserve"> </w:t>
      </w:r>
      <w:r w:rsidRPr="00206ACB">
        <w:t>to</w:t>
      </w:r>
      <w:r w:rsidR="00AC466E" w:rsidRPr="00206ACB">
        <w:t xml:space="preserve"> </w:t>
      </w:r>
      <w:r w:rsidRPr="00206ACB">
        <w:t>work</w:t>
      </w:r>
      <w:r w:rsidR="00AC466E" w:rsidRPr="00206ACB">
        <w:t xml:space="preserve"> </w:t>
      </w:r>
      <w:r w:rsidRPr="00206ACB">
        <w:t>through</w:t>
      </w:r>
      <w:r w:rsidR="00AC466E" w:rsidRPr="00206ACB">
        <w:t xml:space="preserve"> </w:t>
      </w:r>
      <w:r w:rsidRPr="00206ACB">
        <w:t>this</w:t>
      </w:r>
      <w:r w:rsidR="00AC466E" w:rsidRPr="00206ACB">
        <w:t xml:space="preserve"> </w:t>
      </w:r>
      <w:r w:rsidRPr="00206ACB">
        <w:t>book,</w:t>
      </w:r>
      <w:r w:rsidR="00AC466E" w:rsidRPr="00206ACB">
        <w:t xml:space="preserve"> </w:t>
      </w:r>
      <w:r w:rsidRPr="00206ACB">
        <w:t>and</w:t>
      </w:r>
      <w:r w:rsidR="00AC466E" w:rsidRPr="00206ACB">
        <w:t xml:space="preserve"> </w:t>
      </w:r>
      <w:r w:rsidRPr="00206ACB">
        <w:t>then</w:t>
      </w:r>
      <w:r w:rsidR="00AC466E" w:rsidRPr="00206ACB">
        <w:t xml:space="preserve"> </w:t>
      </w:r>
      <w:r w:rsidRPr="00206ACB">
        <w:t>we</w:t>
      </w:r>
      <w:r w:rsidR="00AC466E" w:rsidRPr="00206ACB">
        <w:t xml:space="preserve"> </w:t>
      </w:r>
      <w:r w:rsidRPr="00206ACB">
        <w:t>will</w:t>
      </w:r>
      <w:r w:rsidR="00AC466E" w:rsidRPr="00206ACB">
        <w:t xml:space="preserve"> </w:t>
      </w:r>
      <w:r w:rsidRPr="00206ACB">
        <w:t>build</w:t>
      </w:r>
      <w:r w:rsidR="00AC466E" w:rsidRPr="00206ACB">
        <w:t xml:space="preserve"> </w:t>
      </w:r>
      <w:r w:rsidRPr="00206ACB">
        <w:t>and</w:t>
      </w:r>
      <w:r w:rsidR="00AC466E" w:rsidRPr="00206ACB">
        <w:t xml:space="preserve"> </w:t>
      </w:r>
      <w:r w:rsidRPr="00206ACB">
        <w:t>run</w:t>
      </w:r>
      <w:r w:rsidR="00AC466E" w:rsidRPr="00206ACB">
        <w:t xml:space="preserve"> </w:t>
      </w:r>
      <w:r w:rsidRPr="00206ACB">
        <w:t>the</w:t>
      </w:r>
      <w:r w:rsidR="00AC466E" w:rsidRPr="00206ACB">
        <w:t xml:space="preserve"> </w:t>
      </w:r>
      <w:r w:rsidRPr="00206ACB">
        <w:t>most</w:t>
      </w:r>
      <w:r w:rsidR="00AC466E" w:rsidRPr="00206ACB">
        <w:t xml:space="preserve"> </w:t>
      </w:r>
      <w:r w:rsidRPr="00206ACB">
        <w:t>basic</w:t>
      </w:r>
      <w:r w:rsidR="00AC466E" w:rsidRPr="00206ACB">
        <w:t xml:space="preserve"> </w:t>
      </w:r>
      <w:r w:rsidRPr="00206ACB">
        <w:t>game</w:t>
      </w:r>
      <w:r w:rsidR="00AC466E" w:rsidRPr="00206ACB">
        <w:t xml:space="preserve"> </w:t>
      </w:r>
      <w:r w:rsidRPr="00206ACB">
        <w:t>possible</w:t>
      </w:r>
      <w:r w:rsidR="00AC466E" w:rsidRPr="00206ACB">
        <w:t xml:space="preserve"> </w:t>
      </w:r>
      <w:r w:rsidRPr="00206ACB">
        <w:t>just</w:t>
      </w:r>
      <w:r w:rsidR="00AC466E" w:rsidRPr="00206ACB">
        <w:t xml:space="preserve"> </w:t>
      </w:r>
      <w:r w:rsidRPr="00206ACB">
        <w:t>to</w:t>
      </w:r>
      <w:r w:rsidR="00AC466E" w:rsidRPr="00206ACB">
        <w:t xml:space="preserve"> </w:t>
      </w:r>
      <w:r w:rsidRPr="00206ACB">
        <w:t>make</w:t>
      </w:r>
      <w:r w:rsidR="00AC466E" w:rsidRPr="00206ACB">
        <w:t xml:space="preserve"> </w:t>
      </w:r>
      <w:r w:rsidRPr="00206ACB">
        <w:t>sure</w:t>
      </w:r>
      <w:r w:rsidR="00AC466E" w:rsidRPr="00206ACB">
        <w:t xml:space="preserve"> </w:t>
      </w:r>
      <w:r w:rsidRPr="00206ACB">
        <w:t>everything</w:t>
      </w:r>
      <w:r w:rsidR="00AC466E" w:rsidRPr="00206ACB">
        <w:t xml:space="preserve"> </w:t>
      </w:r>
      <w:r w:rsidRPr="00206ACB">
        <w:t>is</w:t>
      </w:r>
      <w:r w:rsidR="00AC466E" w:rsidRPr="00206ACB">
        <w:t xml:space="preserve"> </w:t>
      </w:r>
      <w:r w:rsidRPr="00206ACB">
        <w:t>working.</w:t>
      </w:r>
    </w:p>
    <w:p w14:paraId="6B9DE28E" w14:textId="01E37511" w:rsidR="00717F61" w:rsidRPr="00206ACB" w:rsidRDefault="00717F61" w:rsidP="007A4340">
      <w:pPr>
        <w:pStyle w:val="Heading3"/>
        <w:rPr>
          <w:rFonts w:cstheme="minorHAnsi"/>
        </w:rPr>
      </w:pPr>
      <w:bookmarkStart w:id="28" w:name="_Toc168434196"/>
      <w:bookmarkStart w:id="29" w:name="_Toc168779317"/>
      <w:r w:rsidRPr="00206ACB">
        <w:rPr>
          <w:rFonts w:cstheme="minorHAnsi"/>
        </w:rPr>
        <w:t>Setting</w:t>
      </w:r>
      <w:r w:rsidR="00AC466E" w:rsidRPr="00206ACB">
        <w:rPr>
          <w:rFonts w:cstheme="minorHAnsi"/>
        </w:rPr>
        <w:t xml:space="preserve"> </w:t>
      </w:r>
      <w:r w:rsidRPr="00206ACB">
        <w:rPr>
          <w:rFonts w:cstheme="minorHAnsi"/>
        </w:rPr>
        <w:t>Up</w:t>
      </w:r>
      <w:r w:rsidR="00AC466E" w:rsidRPr="00206ACB">
        <w:rPr>
          <w:rFonts w:cstheme="minorHAnsi"/>
        </w:rPr>
        <w:t xml:space="preserve"> </w:t>
      </w:r>
      <w:r w:rsidRPr="00206ACB">
        <w:rPr>
          <w:rFonts w:cstheme="minorHAnsi"/>
        </w:rPr>
        <w:t>Your</w:t>
      </w:r>
      <w:r w:rsidR="00AC466E" w:rsidRPr="00206ACB">
        <w:rPr>
          <w:rFonts w:cstheme="minorHAnsi"/>
        </w:rPr>
        <w:t xml:space="preserve"> </w:t>
      </w:r>
      <w:r w:rsidRPr="00206ACB">
        <w:rPr>
          <w:rFonts w:cstheme="minorHAnsi"/>
        </w:rPr>
        <w:t>Development</w:t>
      </w:r>
      <w:r w:rsidR="00AC466E" w:rsidRPr="00206ACB">
        <w:rPr>
          <w:rFonts w:cstheme="minorHAnsi"/>
        </w:rPr>
        <w:t xml:space="preserve"> </w:t>
      </w:r>
      <w:r w:rsidRPr="00206ACB">
        <w:rPr>
          <w:rFonts w:cstheme="minorHAnsi"/>
        </w:rPr>
        <w:t>Environment</w:t>
      </w:r>
      <w:bookmarkEnd w:id="28"/>
      <w:bookmarkEnd w:id="29"/>
    </w:p>
    <w:p w14:paraId="34C1F2C3" w14:textId="74F536DD" w:rsidR="0019521A" w:rsidRPr="00206ACB" w:rsidRDefault="0019521A" w:rsidP="006B0F89">
      <w:pPr>
        <w:rPr>
          <w:lang w:eastAsia="ja-JP"/>
        </w:rPr>
      </w:pPr>
      <w:r w:rsidRPr="00206ACB">
        <w:rPr>
          <w:lang w:eastAsia="ja-JP"/>
        </w:rPr>
        <w:t>Here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tools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installing.</w:t>
      </w:r>
      <w:r w:rsidR="00AC466E" w:rsidRPr="00206ACB">
        <w:rPr>
          <w:lang w:eastAsia="ja-JP"/>
        </w:rPr>
        <w:t xml:space="preserve"> </w:t>
      </w:r>
      <w:r w:rsidRPr="00206ACB">
        <w:rPr>
          <w:lang w:eastAsia="ja-JP"/>
        </w:rPr>
        <w:t>Some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right</w:t>
      </w:r>
      <w:r w:rsidR="00AC466E" w:rsidRPr="00206ACB">
        <w:rPr>
          <w:lang w:eastAsia="ja-JP"/>
        </w:rPr>
        <w:t xml:space="preserve"> </w:t>
      </w:r>
      <w:r w:rsidRPr="00206ACB">
        <w:rPr>
          <w:lang w:eastAsia="ja-JP"/>
        </w:rPr>
        <w:t>away</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while</w:t>
      </w:r>
      <w:r w:rsidR="00AC466E" w:rsidRPr="00206ACB">
        <w:rPr>
          <w:lang w:eastAsia="ja-JP"/>
        </w:rPr>
        <w:t xml:space="preserve"> </w:t>
      </w:r>
      <w:r w:rsidRPr="00206ACB">
        <w:rPr>
          <w:lang w:eastAsia="ja-JP"/>
        </w:rPr>
        <w:t>others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specialized</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won't</w:t>
      </w:r>
      <w:r w:rsidR="00AC466E" w:rsidRPr="00206ACB">
        <w:rPr>
          <w:lang w:eastAsia="ja-JP"/>
        </w:rPr>
        <w:t xml:space="preserve"> </w:t>
      </w:r>
      <w:r w:rsidRPr="00206ACB">
        <w:rPr>
          <w:lang w:eastAsia="ja-JP"/>
        </w:rPr>
        <w:t>come</w:t>
      </w:r>
      <w:r w:rsidR="00AC466E" w:rsidRPr="00206ACB">
        <w:rPr>
          <w:lang w:eastAsia="ja-JP"/>
        </w:rPr>
        <w:t xml:space="preserve"> </w:t>
      </w:r>
      <w:r w:rsidRPr="00206ACB">
        <w:rPr>
          <w:lang w:eastAsia="ja-JP"/>
        </w:rPr>
        <w:t>into</w:t>
      </w:r>
      <w:r w:rsidR="00AC466E" w:rsidRPr="00206ACB">
        <w:rPr>
          <w:lang w:eastAsia="ja-JP"/>
        </w:rPr>
        <w:t xml:space="preserve"> </w:t>
      </w:r>
      <w:r w:rsidRPr="00206ACB">
        <w:rPr>
          <w:lang w:eastAsia="ja-JP"/>
        </w:rPr>
        <w:t>play</w:t>
      </w:r>
      <w:r w:rsidR="00AC466E" w:rsidRPr="00206ACB">
        <w:rPr>
          <w:lang w:eastAsia="ja-JP"/>
        </w:rPr>
        <w:t xml:space="preserve"> </w:t>
      </w:r>
      <w:r w:rsidRPr="00206ACB">
        <w:rPr>
          <w:lang w:eastAsia="ja-JP"/>
        </w:rPr>
        <w:t>until</w:t>
      </w:r>
      <w:r w:rsidR="00AC466E" w:rsidRPr="00206ACB">
        <w:rPr>
          <w:lang w:eastAsia="ja-JP"/>
        </w:rPr>
        <w:t xml:space="preserve"> </w:t>
      </w:r>
      <w:r w:rsidRPr="00206ACB">
        <w:rPr>
          <w:lang w:eastAsia="ja-JP"/>
        </w:rPr>
        <w:t>much</w:t>
      </w:r>
      <w:r w:rsidR="00AC466E" w:rsidRPr="00206ACB">
        <w:rPr>
          <w:lang w:eastAsia="ja-JP"/>
        </w:rPr>
        <w:t xml:space="preserve"> </w:t>
      </w:r>
      <w:r w:rsidRPr="00206ACB">
        <w:rPr>
          <w:lang w:eastAsia="ja-JP"/>
        </w:rPr>
        <w:t>later.</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category,</w:t>
      </w:r>
      <w:r w:rsidR="00AC466E" w:rsidRPr="00206ACB">
        <w:rPr>
          <w:lang w:eastAsia="ja-JP"/>
        </w:rPr>
        <w:t xml:space="preserve"> </w:t>
      </w:r>
      <w:r w:rsidRPr="00206ACB">
        <w:rPr>
          <w:lang w:eastAsia="ja-JP"/>
        </w:rPr>
        <w:t>I'm</w:t>
      </w:r>
      <w:r w:rsidR="00AC466E" w:rsidRPr="00206ACB">
        <w:rPr>
          <w:lang w:eastAsia="ja-JP"/>
        </w:rPr>
        <w:t xml:space="preserve"> </w:t>
      </w:r>
      <w:r w:rsidRPr="00206ACB">
        <w:rPr>
          <w:lang w:eastAsia="ja-JP"/>
        </w:rPr>
        <w:t>including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specific</w:t>
      </w:r>
      <w:r w:rsidR="00AC466E" w:rsidRPr="00206ACB">
        <w:rPr>
          <w:lang w:eastAsia="ja-JP"/>
        </w:rPr>
        <w:t xml:space="preserve"> </w:t>
      </w:r>
      <w:r w:rsidRPr="00206ACB">
        <w:rPr>
          <w:lang w:eastAsia="ja-JP"/>
        </w:rPr>
        <w:t>software</w:t>
      </w:r>
      <w:r w:rsidR="00AC466E" w:rsidRPr="00206ACB">
        <w:rPr>
          <w:lang w:eastAsia="ja-JP"/>
        </w:rPr>
        <w:t xml:space="preserve"> </w:t>
      </w:r>
      <w:r w:rsidRPr="00206ACB">
        <w:rPr>
          <w:lang w:eastAsia="ja-JP"/>
        </w:rPr>
        <w:t>I</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using</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book;</w:t>
      </w:r>
      <w:r w:rsidR="00AC466E" w:rsidRPr="00206ACB">
        <w:rPr>
          <w:lang w:eastAsia="ja-JP"/>
        </w:rPr>
        <w:t xml:space="preserve"> </w:t>
      </w:r>
      <w:r w:rsidRPr="00206ACB">
        <w:rPr>
          <w:lang w:eastAsia="ja-JP"/>
        </w:rPr>
        <w:t>there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many</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choices,</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feel</w:t>
      </w:r>
      <w:r w:rsidR="00AC466E" w:rsidRPr="00206ACB">
        <w:rPr>
          <w:lang w:eastAsia="ja-JP"/>
        </w:rPr>
        <w:t xml:space="preserve"> </w:t>
      </w:r>
      <w:r w:rsidRPr="00206ACB">
        <w:rPr>
          <w:lang w:eastAsia="ja-JP"/>
        </w:rPr>
        <w:t>free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experiment</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tools</w:t>
      </w:r>
      <w:r w:rsidR="00AC466E" w:rsidRPr="00206ACB">
        <w:rPr>
          <w:lang w:eastAsia="ja-JP"/>
        </w:rPr>
        <w:t xml:space="preserve"> </w:t>
      </w:r>
      <w:r w:rsidRPr="00206ACB">
        <w:rPr>
          <w:lang w:eastAsia="ja-JP"/>
        </w:rPr>
        <w:t>once</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get</w:t>
      </w:r>
      <w:r w:rsidR="00AC466E" w:rsidRPr="00206ACB">
        <w:rPr>
          <w:lang w:eastAsia="ja-JP"/>
        </w:rPr>
        <w:t xml:space="preserve"> </w:t>
      </w:r>
      <w:r w:rsidRPr="00206ACB">
        <w:rPr>
          <w:lang w:eastAsia="ja-JP"/>
        </w:rPr>
        <w:t>comfortable</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my</w:t>
      </w:r>
      <w:r w:rsidR="00AC466E" w:rsidRPr="00206ACB">
        <w:rPr>
          <w:lang w:eastAsia="ja-JP"/>
        </w:rPr>
        <w:t xml:space="preserve"> </w:t>
      </w:r>
      <w:r w:rsidRPr="00206ACB">
        <w:rPr>
          <w:lang w:eastAsia="ja-JP"/>
        </w:rPr>
        <w:t>recommendations.</w:t>
      </w:r>
    </w:p>
    <w:p w14:paraId="0F8B02FA" w14:textId="5869838B" w:rsidR="0019521A" w:rsidRPr="00206ACB" w:rsidRDefault="0019521A" w:rsidP="006B0F89">
      <w:pPr>
        <w:widowControl/>
        <w:numPr>
          <w:ilvl w:val="0"/>
          <w:numId w:val="7"/>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A</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text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editor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(your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choice)</w:t>
      </w:r>
    </w:p>
    <w:p w14:paraId="62FDE605" w14:textId="03D703DB" w:rsidR="0019521A" w:rsidRPr="00206ACB" w:rsidRDefault="0019521A" w:rsidP="006B0F89">
      <w:pPr>
        <w:widowControl/>
        <w:numPr>
          <w:ilvl w:val="0"/>
          <w:numId w:val="7"/>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An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assembler/linker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(ca65</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and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ld65)</w:t>
      </w:r>
    </w:p>
    <w:p w14:paraId="416E264F" w14:textId="09F50F11" w:rsidR="0019521A" w:rsidRPr="00206ACB" w:rsidRDefault="0019521A" w:rsidP="006B0F89">
      <w:pPr>
        <w:widowControl/>
        <w:numPr>
          <w:ilvl w:val="0"/>
          <w:numId w:val="7"/>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An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emulator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t>
      </w:r>
      <w:r w:rsidR="00C33787" w:rsidRPr="00C33787">
        <w:rPr>
          <w:rFonts w:eastAsia="Times New Roman" w:cstheme="minorHAnsi"/>
          <w:color w:val="111111"/>
          <w:kern w:val="0"/>
          <w:szCs w:val="26"/>
          <w:lang w:eastAsia="ja-JP"/>
        </w:rPr>
        <w:t>Mesen2</w:t>
      </w:r>
      <w:r w:rsidRPr="00206ACB">
        <w:rPr>
          <w:rFonts w:eastAsia="Times New Roman" w:cstheme="minorHAnsi"/>
          <w:color w:val="111111"/>
          <w:kern w:val="0"/>
          <w:szCs w:val="26"/>
          <w:lang w:eastAsia="ja-JP"/>
        </w:rPr>
        <w:t>)</w:t>
      </w:r>
    </w:p>
    <w:p w14:paraId="39C06C08" w14:textId="15CDB667" w:rsidR="0019521A" w:rsidRPr="00206ACB" w:rsidRDefault="0019521A" w:rsidP="006B0F89">
      <w:pPr>
        <w:widowControl/>
        <w:numPr>
          <w:ilvl w:val="0"/>
          <w:numId w:val="7"/>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A</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graphics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tool</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that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can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read/save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NES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formatted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images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t>
      </w:r>
      <w:r w:rsidR="00C33787" w:rsidRPr="00C33787">
        <w:rPr>
          <w:rFonts w:eastAsia="Times New Roman" w:cstheme="minorHAnsi"/>
          <w:color w:val="111111"/>
          <w:kern w:val="0"/>
          <w:szCs w:val="26"/>
          <w:lang w:eastAsia="ja-JP"/>
        </w:rPr>
        <w:t>NEXXT</w:t>
      </w:r>
      <w:r w:rsidRPr="00206ACB">
        <w:rPr>
          <w:rFonts w:eastAsia="Times New Roman" w:cstheme="minorHAnsi"/>
          <w:color w:val="111111"/>
          <w:kern w:val="0"/>
          <w:szCs w:val="26"/>
          <w:lang w:eastAsia="ja-JP"/>
        </w:rPr>
        <w:t>)</w:t>
      </w:r>
    </w:p>
    <w:p w14:paraId="0EBBE92C" w14:textId="65C6D6BA" w:rsidR="0019521A" w:rsidRPr="00206ACB" w:rsidRDefault="0019521A" w:rsidP="006B0F89">
      <w:pPr>
        <w:widowControl/>
        <w:numPr>
          <w:ilvl w:val="0"/>
          <w:numId w:val="7"/>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A</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music</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composition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tool</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(FamiStudio)</w:t>
      </w:r>
    </w:p>
    <w:p w14:paraId="23094FA8" w14:textId="64C459F1" w:rsidR="00717F61" w:rsidRPr="00206ACB" w:rsidRDefault="00717F61" w:rsidP="00042FE1">
      <w:pPr>
        <w:pStyle w:val="Heading3"/>
        <w:rPr>
          <w:rFonts w:cstheme="minorHAnsi"/>
        </w:rPr>
      </w:pPr>
      <w:bookmarkStart w:id="30" w:name="_Toc168434197"/>
      <w:bookmarkStart w:id="31" w:name="_Toc168779318"/>
      <w:r w:rsidRPr="00206ACB">
        <w:rPr>
          <w:rFonts w:cstheme="minorHAnsi"/>
        </w:rPr>
        <w:t>Text</w:t>
      </w:r>
      <w:r w:rsidR="00AC466E" w:rsidRPr="00206ACB">
        <w:rPr>
          <w:rFonts w:cstheme="minorHAnsi"/>
        </w:rPr>
        <w:t xml:space="preserve"> </w:t>
      </w:r>
      <w:r w:rsidRPr="00206ACB">
        <w:rPr>
          <w:rFonts w:cstheme="minorHAnsi"/>
        </w:rPr>
        <w:t>Editor</w:t>
      </w:r>
      <w:bookmarkEnd w:id="30"/>
      <w:bookmarkEnd w:id="31"/>
    </w:p>
    <w:p w14:paraId="4F6D15C0" w14:textId="73A5E9E2" w:rsidR="0019521A" w:rsidRPr="00206ACB" w:rsidRDefault="0019521A" w:rsidP="006B0F89">
      <w:r w:rsidRPr="00206ACB">
        <w:t>First,</w:t>
      </w:r>
      <w:r w:rsidR="00AC466E" w:rsidRPr="00206ACB">
        <w:t xml:space="preserve"> </w:t>
      </w:r>
      <w:r w:rsidRPr="00206ACB">
        <w:t>you</w:t>
      </w:r>
      <w:r w:rsidR="00AC466E" w:rsidRPr="00206ACB">
        <w:t xml:space="preserve"> </w:t>
      </w:r>
      <w:r w:rsidRPr="00206ACB">
        <w:t>will</w:t>
      </w:r>
      <w:r w:rsidR="00AC466E" w:rsidRPr="00206ACB">
        <w:t xml:space="preserve"> </w:t>
      </w:r>
      <w:r w:rsidRPr="00206ACB">
        <w:t>need</w:t>
      </w:r>
      <w:r w:rsidR="00AC466E" w:rsidRPr="00206ACB">
        <w:t xml:space="preserve"> </w:t>
      </w:r>
      <w:r w:rsidRPr="00206ACB">
        <w:t>a</w:t>
      </w:r>
      <w:r w:rsidR="00AC466E" w:rsidRPr="00206ACB">
        <w:t xml:space="preserve"> </w:t>
      </w:r>
      <w:r w:rsidRPr="00206ACB">
        <w:rPr>
          <w:rStyle w:val="Emphasis"/>
          <w:rFonts w:eastAsiaTheme="majorEastAsia" w:cstheme="minorHAnsi"/>
          <w:color w:val="111111"/>
          <w:szCs w:val="26"/>
        </w:rPr>
        <w:t>text</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editor</w:t>
      </w:r>
      <w:r w:rsidRPr="00206ACB">
        <w:t>.</w:t>
      </w:r>
      <w:r w:rsidR="00AC466E" w:rsidRPr="00206ACB">
        <w:t xml:space="preserve"> </w:t>
      </w:r>
      <w:r w:rsidRPr="00206ACB">
        <w:t>I</w:t>
      </w:r>
      <w:r w:rsidR="00AC466E" w:rsidRPr="00206ACB">
        <w:t xml:space="preserve"> </w:t>
      </w:r>
      <w:r w:rsidRPr="00206ACB">
        <w:t>assume</w:t>
      </w:r>
      <w:r w:rsidR="00AC466E" w:rsidRPr="00206ACB">
        <w:t xml:space="preserve"> </w:t>
      </w:r>
      <w:r w:rsidRPr="00206ACB">
        <w:t>that</w:t>
      </w:r>
      <w:r w:rsidR="00AC466E" w:rsidRPr="00206ACB">
        <w:t xml:space="preserve"> </w:t>
      </w:r>
      <w:r w:rsidRPr="00206ACB">
        <w:t>you</w:t>
      </w:r>
      <w:r w:rsidR="00AC466E" w:rsidRPr="00206ACB">
        <w:t xml:space="preserve"> </w:t>
      </w:r>
      <w:r w:rsidRPr="00206ACB">
        <w:t>have</w:t>
      </w:r>
      <w:r w:rsidR="00AC466E" w:rsidRPr="00206ACB">
        <w:t xml:space="preserve"> </w:t>
      </w:r>
      <w:r w:rsidRPr="00206ACB">
        <w:t>previous</w:t>
      </w:r>
      <w:r w:rsidR="00AC466E" w:rsidRPr="00206ACB">
        <w:t xml:space="preserve"> </w:t>
      </w:r>
      <w:r w:rsidRPr="00206ACB">
        <w:t>programming</w:t>
      </w:r>
      <w:r w:rsidR="00AC466E" w:rsidRPr="00206ACB">
        <w:t xml:space="preserve"> </w:t>
      </w:r>
      <w:r w:rsidRPr="00206ACB">
        <w:t>experience</w:t>
      </w:r>
      <w:r w:rsidR="00AC466E" w:rsidRPr="00206ACB">
        <w:t xml:space="preserve"> </w:t>
      </w:r>
      <w:r w:rsidRPr="00206ACB">
        <w:t>and</w:t>
      </w:r>
      <w:r w:rsidR="00AC466E" w:rsidRPr="00206ACB">
        <w:t xml:space="preserve"> </w:t>
      </w:r>
      <w:r w:rsidRPr="00206ACB">
        <w:t>that,</w:t>
      </w:r>
      <w:r w:rsidR="00AC466E" w:rsidRPr="00206ACB">
        <w:t xml:space="preserve"> </w:t>
      </w:r>
      <w:r w:rsidRPr="00206ACB">
        <w:t>as</w:t>
      </w:r>
      <w:r w:rsidR="00AC466E" w:rsidRPr="00206ACB">
        <w:t xml:space="preserve"> </w:t>
      </w:r>
      <w:r w:rsidRPr="00206ACB">
        <w:t>a</w:t>
      </w:r>
      <w:r w:rsidR="00AC466E" w:rsidRPr="00206ACB">
        <w:t xml:space="preserve"> </w:t>
      </w:r>
      <w:r w:rsidRPr="00206ACB">
        <w:t>result,</w:t>
      </w:r>
      <w:r w:rsidR="00AC466E" w:rsidRPr="00206ACB">
        <w:t xml:space="preserve"> </w:t>
      </w:r>
      <w:r w:rsidRPr="00206ACB">
        <w:t>you</w:t>
      </w:r>
      <w:r w:rsidR="00AC466E" w:rsidRPr="00206ACB">
        <w:t xml:space="preserve"> </w:t>
      </w:r>
      <w:r w:rsidRPr="00206ACB">
        <w:t>already</w:t>
      </w:r>
      <w:r w:rsidR="00AC466E" w:rsidRPr="00206ACB">
        <w:t xml:space="preserve"> </w:t>
      </w:r>
      <w:r w:rsidRPr="00206ACB">
        <w:t>have</w:t>
      </w:r>
      <w:r w:rsidR="00AC466E" w:rsidRPr="00206ACB">
        <w:t xml:space="preserve"> </w:t>
      </w:r>
      <w:r w:rsidRPr="00206ACB">
        <w:t>a</w:t>
      </w:r>
      <w:r w:rsidR="00AC466E" w:rsidRPr="00206ACB">
        <w:t xml:space="preserve"> </w:t>
      </w:r>
      <w:r w:rsidRPr="00206ACB">
        <w:t>favorite</w:t>
      </w:r>
      <w:r w:rsidR="00AC466E" w:rsidRPr="00206ACB">
        <w:t xml:space="preserve"> </w:t>
      </w:r>
      <w:r w:rsidRPr="00206ACB">
        <w:t>text</w:t>
      </w:r>
      <w:r w:rsidR="00AC466E" w:rsidRPr="00206ACB">
        <w:t xml:space="preserve"> </w:t>
      </w:r>
      <w:r w:rsidRPr="00206ACB">
        <w:t>editor.</w:t>
      </w:r>
      <w:r w:rsidR="00AC466E" w:rsidRPr="00206ACB">
        <w:t xml:space="preserve"> </w:t>
      </w:r>
      <w:r w:rsidRPr="00206ACB">
        <w:t>If</w:t>
      </w:r>
      <w:r w:rsidR="00AC466E" w:rsidRPr="00206ACB">
        <w:t xml:space="preserve"> </w:t>
      </w:r>
      <w:r w:rsidRPr="00206ACB">
        <w:t>not,</w:t>
      </w:r>
      <w:r w:rsidR="00AC466E" w:rsidRPr="00206ACB">
        <w:t xml:space="preserve"> </w:t>
      </w:r>
      <w:r w:rsidRPr="00206ACB">
        <w:t>here</w:t>
      </w:r>
      <w:r w:rsidR="00AC466E" w:rsidRPr="00206ACB">
        <w:t xml:space="preserve"> </w:t>
      </w:r>
      <w:r w:rsidRPr="00206ACB">
        <w:t>are</w:t>
      </w:r>
      <w:r w:rsidR="00AC466E" w:rsidRPr="00206ACB">
        <w:t xml:space="preserve"> </w:t>
      </w:r>
      <w:r w:rsidRPr="00206ACB">
        <w:t>a</w:t>
      </w:r>
      <w:r w:rsidR="00AC466E" w:rsidRPr="00206ACB">
        <w:t xml:space="preserve"> </w:t>
      </w:r>
      <w:r w:rsidRPr="00206ACB">
        <w:t>few</w:t>
      </w:r>
      <w:r w:rsidR="00AC466E" w:rsidRPr="00206ACB">
        <w:t xml:space="preserve"> </w:t>
      </w:r>
      <w:r w:rsidRPr="00206ACB">
        <w:t>programs</w:t>
      </w:r>
      <w:r w:rsidR="00AC466E" w:rsidRPr="00206ACB">
        <w:t xml:space="preserve"> </w:t>
      </w:r>
      <w:r w:rsidRPr="00206ACB">
        <w:t>that</w:t>
      </w:r>
      <w:r w:rsidR="00AC466E" w:rsidRPr="00206ACB">
        <w:t xml:space="preserve"> </w:t>
      </w:r>
      <w:r w:rsidRPr="00206ACB">
        <w:t>you</w:t>
      </w:r>
      <w:r w:rsidR="00AC466E" w:rsidRPr="00206ACB">
        <w:t xml:space="preserve"> </w:t>
      </w:r>
      <w:r w:rsidRPr="00206ACB">
        <w:t>may</w:t>
      </w:r>
      <w:r w:rsidR="00AC466E" w:rsidRPr="00206ACB">
        <w:t xml:space="preserve"> </w:t>
      </w:r>
      <w:r w:rsidRPr="00206ACB">
        <w:t>want</w:t>
      </w:r>
      <w:r w:rsidR="00AC466E" w:rsidRPr="00206ACB">
        <w:t xml:space="preserve"> </w:t>
      </w:r>
      <w:r w:rsidRPr="00206ACB">
        <w:t>to</w:t>
      </w:r>
      <w:r w:rsidR="00AC466E" w:rsidRPr="00206ACB">
        <w:t xml:space="preserve"> </w:t>
      </w:r>
      <w:r w:rsidRPr="00206ACB">
        <w:t>try.</w:t>
      </w:r>
    </w:p>
    <w:p w14:paraId="26E83E6B" w14:textId="5B3F0C29" w:rsidR="0019521A" w:rsidRPr="00206ACB" w:rsidRDefault="00000000" w:rsidP="006B0F89">
      <w:pPr>
        <w:widowControl/>
        <w:numPr>
          <w:ilvl w:val="0"/>
          <w:numId w:val="8"/>
        </w:numPr>
        <w:autoSpaceDE/>
        <w:autoSpaceDN/>
        <w:rPr>
          <w:rFonts w:cstheme="minorHAnsi"/>
          <w:color w:val="111111"/>
          <w:szCs w:val="26"/>
        </w:rPr>
      </w:pPr>
      <w:hyperlink r:id="rId36" w:tgtFrame="_blank" w:history="1">
        <w:r w:rsidR="0019521A" w:rsidRPr="00206ACB">
          <w:rPr>
            <w:rStyle w:val="Hyperlink"/>
            <w:rFonts w:cstheme="minorHAnsi"/>
            <w:color w:val="82642B"/>
            <w:szCs w:val="26"/>
          </w:rPr>
          <w:t>Sublime</w:t>
        </w:r>
        <w:r w:rsidR="00AC466E" w:rsidRPr="00206ACB">
          <w:rPr>
            <w:rStyle w:val="Hyperlink"/>
            <w:rFonts w:cstheme="minorHAnsi"/>
            <w:color w:val="82642B"/>
            <w:szCs w:val="26"/>
          </w:rPr>
          <w:t xml:space="preserve"> </w:t>
        </w:r>
        <w:r w:rsidR="0019521A" w:rsidRPr="00206ACB">
          <w:rPr>
            <w:rStyle w:val="Hyperlink"/>
            <w:rFonts w:cstheme="minorHAnsi"/>
            <w:color w:val="82642B"/>
            <w:szCs w:val="26"/>
          </w:rPr>
          <w:t>Text</w:t>
        </w:r>
      </w:hyperlink>
      <w:r w:rsidR="0019521A" w:rsidRPr="00206ACB">
        <w:rPr>
          <w:rFonts w:cstheme="minorHAnsi"/>
          <w:color w:val="111111"/>
          <w:szCs w:val="26"/>
        </w:rPr>
        <w:t>.</w:t>
      </w:r>
      <w:r w:rsidR="00AC466E" w:rsidRPr="00206ACB">
        <w:rPr>
          <w:rFonts w:cstheme="minorHAnsi"/>
          <w:color w:val="111111"/>
          <w:szCs w:val="26"/>
        </w:rPr>
        <w:t xml:space="preserve"> </w:t>
      </w:r>
      <w:r w:rsidR="0019521A" w:rsidRPr="00206ACB">
        <w:rPr>
          <w:rFonts w:cstheme="minorHAnsi"/>
          <w:color w:val="111111"/>
          <w:szCs w:val="26"/>
        </w:rPr>
        <w:t>Cross-platform,</w:t>
      </w:r>
      <w:r w:rsidR="00AC466E" w:rsidRPr="00206ACB">
        <w:rPr>
          <w:rFonts w:cstheme="minorHAnsi"/>
          <w:color w:val="111111"/>
          <w:szCs w:val="26"/>
        </w:rPr>
        <w:t xml:space="preserve"> </w:t>
      </w:r>
      <w:r w:rsidR="0019521A" w:rsidRPr="00206ACB">
        <w:rPr>
          <w:rFonts w:cstheme="minorHAnsi"/>
          <w:color w:val="111111"/>
          <w:szCs w:val="26"/>
        </w:rPr>
        <w:t>popular</w:t>
      </w:r>
      <w:r w:rsidR="00AC466E" w:rsidRPr="00206ACB">
        <w:rPr>
          <w:rFonts w:cstheme="minorHAnsi"/>
          <w:color w:val="111111"/>
          <w:szCs w:val="26"/>
        </w:rPr>
        <w:t xml:space="preserve"> </w:t>
      </w:r>
      <w:r w:rsidR="0019521A" w:rsidRPr="00206ACB">
        <w:rPr>
          <w:rFonts w:cstheme="minorHAnsi"/>
          <w:color w:val="111111"/>
          <w:szCs w:val="26"/>
        </w:rPr>
        <w:t>with</w:t>
      </w:r>
      <w:r w:rsidR="00AC466E" w:rsidRPr="00206ACB">
        <w:rPr>
          <w:rFonts w:cstheme="minorHAnsi"/>
          <w:color w:val="111111"/>
          <w:szCs w:val="26"/>
        </w:rPr>
        <w:t xml:space="preserve"> </w:t>
      </w:r>
      <w:r w:rsidR="0019521A" w:rsidRPr="00206ACB">
        <w:rPr>
          <w:rFonts w:cstheme="minorHAnsi"/>
          <w:color w:val="111111"/>
          <w:szCs w:val="26"/>
        </w:rPr>
        <w:t>web</w:t>
      </w:r>
      <w:r w:rsidR="00AC466E" w:rsidRPr="00206ACB">
        <w:rPr>
          <w:rFonts w:cstheme="minorHAnsi"/>
          <w:color w:val="111111"/>
          <w:szCs w:val="26"/>
        </w:rPr>
        <w:t xml:space="preserve"> </w:t>
      </w:r>
      <w:r w:rsidR="0019521A" w:rsidRPr="00206ACB">
        <w:rPr>
          <w:rFonts w:cstheme="minorHAnsi"/>
          <w:color w:val="111111"/>
          <w:szCs w:val="26"/>
        </w:rPr>
        <w:t>developers,</w:t>
      </w:r>
      <w:r w:rsidR="00AC466E" w:rsidRPr="00206ACB">
        <w:rPr>
          <w:rFonts w:cstheme="minorHAnsi"/>
          <w:color w:val="111111"/>
          <w:szCs w:val="26"/>
        </w:rPr>
        <w:t xml:space="preserve"> </w:t>
      </w:r>
      <w:r w:rsidR="0019521A" w:rsidRPr="00206ACB">
        <w:rPr>
          <w:rFonts w:cstheme="minorHAnsi"/>
          <w:color w:val="111111"/>
          <w:szCs w:val="26"/>
        </w:rPr>
        <w:t>easy</w:t>
      </w:r>
      <w:r w:rsidR="00AC466E" w:rsidRPr="00206ACB">
        <w:rPr>
          <w:rFonts w:cstheme="minorHAnsi"/>
          <w:color w:val="111111"/>
          <w:szCs w:val="26"/>
        </w:rPr>
        <w:t xml:space="preserve"> </w:t>
      </w:r>
      <w:r w:rsidR="0019521A" w:rsidRPr="00206ACB">
        <w:rPr>
          <w:rFonts w:cstheme="minorHAnsi"/>
          <w:color w:val="111111"/>
          <w:szCs w:val="26"/>
        </w:rPr>
        <w:t>to</w:t>
      </w:r>
      <w:r w:rsidR="00AC466E" w:rsidRPr="00206ACB">
        <w:rPr>
          <w:rFonts w:cstheme="minorHAnsi"/>
          <w:color w:val="111111"/>
          <w:szCs w:val="26"/>
        </w:rPr>
        <w:t xml:space="preserve"> </w:t>
      </w:r>
      <w:r w:rsidR="0019521A" w:rsidRPr="00206ACB">
        <w:rPr>
          <w:rFonts w:cstheme="minorHAnsi"/>
          <w:color w:val="111111"/>
          <w:szCs w:val="26"/>
        </w:rPr>
        <w:t>get</w:t>
      </w:r>
      <w:r w:rsidR="00AC466E" w:rsidRPr="00206ACB">
        <w:rPr>
          <w:rFonts w:cstheme="minorHAnsi"/>
          <w:color w:val="111111"/>
          <w:szCs w:val="26"/>
        </w:rPr>
        <w:t xml:space="preserve"> </w:t>
      </w:r>
      <w:r w:rsidR="0019521A" w:rsidRPr="00206ACB">
        <w:rPr>
          <w:rFonts w:cstheme="minorHAnsi"/>
          <w:color w:val="111111"/>
          <w:szCs w:val="26"/>
        </w:rPr>
        <w:t>started</w:t>
      </w:r>
      <w:r w:rsidR="00AC466E" w:rsidRPr="00206ACB">
        <w:rPr>
          <w:rFonts w:cstheme="minorHAnsi"/>
          <w:color w:val="111111"/>
          <w:szCs w:val="26"/>
        </w:rPr>
        <w:t xml:space="preserve"> </w:t>
      </w:r>
      <w:r w:rsidR="0019521A" w:rsidRPr="00206ACB">
        <w:rPr>
          <w:rFonts w:cstheme="minorHAnsi"/>
          <w:color w:val="111111"/>
          <w:szCs w:val="26"/>
        </w:rPr>
        <w:t>with</w:t>
      </w:r>
      <w:r w:rsidR="00AC466E" w:rsidRPr="00206ACB">
        <w:rPr>
          <w:rFonts w:cstheme="minorHAnsi"/>
          <w:color w:val="111111"/>
          <w:szCs w:val="26"/>
        </w:rPr>
        <w:t xml:space="preserve"> </w:t>
      </w:r>
      <w:r w:rsidR="0019521A" w:rsidRPr="00206ACB">
        <w:rPr>
          <w:rFonts w:cstheme="minorHAnsi"/>
          <w:color w:val="111111"/>
          <w:szCs w:val="26"/>
        </w:rPr>
        <w:t>and</w:t>
      </w:r>
      <w:r w:rsidR="00AC466E" w:rsidRPr="00206ACB">
        <w:rPr>
          <w:rFonts w:cstheme="minorHAnsi"/>
          <w:color w:val="111111"/>
          <w:szCs w:val="26"/>
        </w:rPr>
        <w:t xml:space="preserve"> </w:t>
      </w:r>
      <w:r w:rsidR="0019521A" w:rsidRPr="00206ACB">
        <w:rPr>
          <w:rFonts w:cstheme="minorHAnsi"/>
          <w:color w:val="111111"/>
          <w:szCs w:val="26"/>
        </w:rPr>
        <w:t>powerful</w:t>
      </w:r>
      <w:r w:rsidR="00AC466E" w:rsidRPr="00206ACB">
        <w:rPr>
          <w:rFonts w:cstheme="minorHAnsi"/>
          <w:color w:val="111111"/>
          <w:szCs w:val="26"/>
        </w:rPr>
        <w:t xml:space="preserve"> </w:t>
      </w:r>
      <w:r w:rsidR="0019521A" w:rsidRPr="00206ACB">
        <w:rPr>
          <w:rFonts w:cstheme="minorHAnsi"/>
          <w:color w:val="111111"/>
          <w:szCs w:val="26"/>
        </w:rPr>
        <w:t>tools</w:t>
      </w:r>
      <w:r w:rsidR="00AC466E" w:rsidRPr="00206ACB">
        <w:rPr>
          <w:rFonts w:cstheme="minorHAnsi"/>
          <w:color w:val="111111"/>
          <w:szCs w:val="26"/>
        </w:rPr>
        <w:t xml:space="preserve"> </w:t>
      </w:r>
      <w:r w:rsidR="0019521A" w:rsidRPr="00206ACB">
        <w:rPr>
          <w:rFonts w:cstheme="minorHAnsi"/>
          <w:color w:val="111111"/>
          <w:szCs w:val="26"/>
        </w:rPr>
        <w:t>once</w:t>
      </w:r>
      <w:r w:rsidR="00AC466E" w:rsidRPr="00206ACB">
        <w:rPr>
          <w:rFonts w:cstheme="minorHAnsi"/>
          <w:color w:val="111111"/>
          <w:szCs w:val="26"/>
        </w:rPr>
        <w:t xml:space="preserve"> </w:t>
      </w:r>
      <w:r w:rsidR="0019521A" w:rsidRPr="00206ACB">
        <w:rPr>
          <w:rFonts w:cstheme="minorHAnsi"/>
          <w:color w:val="111111"/>
          <w:szCs w:val="26"/>
        </w:rPr>
        <w:t>you</w:t>
      </w:r>
      <w:r w:rsidR="00AC466E" w:rsidRPr="00206ACB">
        <w:rPr>
          <w:rFonts w:cstheme="minorHAnsi"/>
          <w:color w:val="111111"/>
          <w:szCs w:val="26"/>
        </w:rPr>
        <w:t xml:space="preserve"> </w:t>
      </w:r>
      <w:r w:rsidR="0019521A" w:rsidRPr="00206ACB">
        <w:rPr>
          <w:rFonts w:cstheme="minorHAnsi"/>
          <w:color w:val="111111"/>
          <w:szCs w:val="26"/>
        </w:rPr>
        <w:t>get</w:t>
      </w:r>
      <w:r w:rsidR="00AC466E" w:rsidRPr="00206ACB">
        <w:rPr>
          <w:rFonts w:cstheme="minorHAnsi"/>
          <w:color w:val="111111"/>
          <w:szCs w:val="26"/>
        </w:rPr>
        <w:t xml:space="preserve"> </w:t>
      </w:r>
      <w:r w:rsidR="0019521A" w:rsidRPr="00206ACB">
        <w:rPr>
          <w:rFonts w:cstheme="minorHAnsi"/>
          <w:color w:val="111111"/>
          <w:szCs w:val="26"/>
        </w:rPr>
        <w:t>familiar</w:t>
      </w:r>
      <w:r w:rsidR="00AC466E" w:rsidRPr="00206ACB">
        <w:rPr>
          <w:rFonts w:cstheme="minorHAnsi"/>
          <w:color w:val="111111"/>
          <w:szCs w:val="26"/>
        </w:rPr>
        <w:t xml:space="preserve"> </w:t>
      </w:r>
      <w:r w:rsidR="0019521A" w:rsidRPr="00206ACB">
        <w:rPr>
          <w:rFonts w:cstheme="minorHAnsi"/>
          <w:color w:val="111111"/>
          <w:szCs w:val="26"/>
        </w:rPr>
        <w:t>with</w:t>
      </w:r>
      <w:r w:rsidR="00AC466E" w:rsidRPr="00206ACB">
        <w:rPr>
          <w:rFonts w:cstheme="minorHAnsi"/>
          <w:color w:val="111111"/>
          <w:szCs w:val="26"/>
        </w:rPr>
        <w:t xml:space="preserve"> </w:t>
      </w:r>
      <w:r w:rsidR="0019521A" w:rsidRPr="00206ACB">
        <w:rPr>
          <w:rFonts w:cstheme="minorHAnsi"/>
          <w:color w:val="111111"/>
          <w:szCs w:val="26"/>
        </w:rPr>
        <w:t>the</w:t>
      </w:r>
      <w:r w:rsidR="00AC466E" w:rsidRPr="00206ACB">
        <w:rPr>
          <w:rFonts w:cstheme="minorHAnsi"/>
          <w:color w:val="111111"/>
          <w:szCs w:val="26"/>
        </w:rPr>
        <w:t xml:space="preserve"> </w:t>
      </w:r>
      <w:r w:rsidR="0019521A" w:rsidRPr="00206ACB">
        <w:rPr>
          <w:rFonts w:cstheme="minorHAnsi"/>
          <w:color w:val="111111"/>
          <w:szCs w:val="26"/>
        </w:rPr>
        <w:t>basics.</w:t>
      </w:r>
    </w:p>
    <w:p w14:paraId="36AF5647" w14:textId="39705E93" w:rsidR="0019521A" w:rsidRPr="00206ACB" w:rsidRDefault="00000000" w:rsidP="006B0F89">
      <w:pPr>
        <w:widowControl/>
        <w:numPr>
          <w:ilvl w:val="0"/>
          <w:numId w:val="8"/>
        </w:numPr>
        <w:autoSpaceDE/>
        <w:autoSpaceDN/>
        <w:rPr>
          <w:rFonts w:cstheme="minorHAnsi"/>
          <w:color w:val="111111"/>
          <w:szCs w:val="26"/>
        </w:rPr>
      </w:pPr>
      <w:hyperlink r:id="rId37" w:tgtFrame="_blank" w:history="1">
        <w:r w:rsidR="0019521A" w:rsidRPr="00206ACB">
          <w:rPr>
            <w:rStyle w:val="Hyperlink"/>
            <w:rFonts w:cstheme="minorHAnsi"/>
            <w:color w:val="82642B"/>
            <w:szCs w:val="26"/>
          </w:rPr>
          <w:t>Atom</w:t>
        </w:r>
      </w:hyperlink>
      <w:r w:rsidR="0019521A" w:rsidRPr="00206ACB">
        <w:rPr>
          <w:rFonts w:cstheme="minorHAnsi"/>
          <w:color w:val="111111"/>
          <w:szCs w:val="26"/>
        </w:rPr>
        <w:t>.</w:t>
      </w:r>
      <w:r w:rsidR="00AC466E" w:rsidRPr="00206ACB">
        <w:rPr>
          <w:rFonts w:cstheme="minorHAnsi"/>
          <w:color w:val="111111"/>
          <w:szCs w:val="26"/>
        </w:rPr>
        <w:t xml:space="preserve"> </w:t>
      </w:r>
      <w:r w:rsidR="0019521A" w:rsidRPr="00206ACB">
        <w:rPr>
          <w:rFonts w:cstheme="minorHAnsi"/>
          <w:color w:val="111111"/>
          <w:szCs w:val="26"/>
        </w:rPr>
        <w:t>Basically</w:t>
      </w:r>
      <w:r w:rsidR="00AC466E" w:rsidRPr="00206ACB">
        <w:rPr>
          <w:rFonts w:cstheme="minorHAnsi"/>
          <w:color w:val="111111"/>
          <w:szCs w:val="26"/>
        </w:rPr>
        <w:t xml:space="preserve"> </w:t>
      </w:r>
      <w:r w:rsidR="0019521A" w:rsidRPr="00206ACB">
        <w:rPr>
          <w:rFonts w:cstheme="minorHAnsi"/>
          <w:color w:val="111111"/>
          <w:szCs w:val="26"/>
        </w:rPr>
        <w:t>GitHub's</w:t>
      </w:r>
      <w:r w:rsidR="00AC466E" w:rsidRPr="00206ACB">
        <w:rPr>
          <w:rFonts w:cstheme="minorHAnsi"/>
          <w:color w:val="111111"/>
          <w:szCs w:val="26"/>
        </w:rPr>
        <w:t xml:space="preserve"> </w:t>
      </w:r>
      <w:r w:rsidR="0019521A" w:rsidRPr="00206ACB">
        <w:rPr>
          <w:rFonts w:cstheme="minorHAnsi"/>
          <w:color w:val="111111"/>
          <w:szCs w:val="26"/>
        </w:rPr>
        <w:t>answer</w:t>
      </w:r>
      <w:r w:rsidR="00AC466E" w:rsidRPr="00206ACB">
        <w:rPr>
          <w:rFonts w:cstheme="minorHAnsi"/>
          <w:color w:val="111111"/>
          <w:szCs w:val="26"/>
        </w:rPr>
        <w:t xml:space="preserve"> </w:t>
      </w:r>
      <w:r w:rsidR="0019521A" w:rsidRPr="00206ACB">
        <w:rPr>
          <w:rFonts w:cstheme="minorHAnsi"/>
          <w:color w:val="111111"/>
          <w:szCs w:val="26"/>
        </w:rPr>
        <w:t>to</w:t>
      </w:r>
      <w:r w:rsidR="00AC466E" w:rsidRPr="00206ACB">
        <w:rPr>
          <w:rFonts w:cstheme="minorHAnsi"/>
          <w:color w:val="111111"/>
          <w:szCs w:val="26"/>
        </w:rPr>
        <w:t xml:space="preserve"> </w:t>
      </w:r>
      <w:r w:rsidR="0019521A" w:rsidRPr="00206ACB">
        <w:rPr>
          <w:rFonts w:cstheme="minorHAnsi"/>
          <w:color w:val="111111"/>
          <w:szCs w:val="26"/>
        </w:rPr>
        <w:t>Sublime</w:t>
      </w:r>
      <w:r w:rsidR="00AC466E" w:rsidRPr="00206ACB">
        <w:rPr>
          <w:rFonts w:cstheme="minorHAnsi"/>
          <w:color w:val="111111"/>
          <w:szCs w:val="26"/>
        </w:rPr>
        <w:t xml:space="preserve"> </w:t>
      </w:r>
      <w:r w:rsidR="0019521A" w:rsidRPr="00206ACB">
        <w:rPr>
          <w:rFonts w:cstheme="minorHAnsi"/>
          <w:color w:val="111111"/>
          <w:szCs w:val="26"/>
        </w:rPr>
        <w:t>Text.</w:t>
      </w:r>
      <w:r w:rsidR="00AC466E" w:rsidRPr="00206ACB">
        <w:rPr>
          <w:rFonts w:cstheme="minorHAnsi"/>
          <w:color w:val="111111"/>
          <w:szCs w:val="26"/>
        </w:rPr>
        <w:t xml:space="preserve"> </w:t>
      </w:r>
      <w:r w:rsidR="0019521A" w:rsidRPr="00206ACB">
        <w:rPr>
          <w:rFonts w:cstheme="minorHAnsi"/>
          <w:color w:val="111111"/>
          <w:szCs w:val="26"/>
        </w:rPr>
        <w:t>Cross-platform,</w:t>
      </w:r>
      <w:r w:rsidR="00AC466E" w:rsidRPr="00206ACB">
        <w:rPr>
          <w:rFonts w:cstheme="minorHAnsi"/>
          <w:color w:val="111111"/>
          <w:szCs w:val="26"/>
        </w:rPr>
        <w:t xml:space="preserve"> </w:t>
      </w:r>
      <w:r w:rsidR="0019521A" w:rsidRPr="00206ACB">
        <w:rPr>
          <w:rFonts w:cstheme="minorHAnsi"/>
          <w:color w:val="111111"/>
          <w:szCs w:val="26"/>
        </w:rPr>
        <w:t>highly</w:t>
      </w:r>
      <w:r w:rsidR="00AC466E" w:rsidRPr="00206ACB">
        <w:rPr>
          <w:rFonts w:cstheme="minorHAnsi"/>
          <w:color w:val="111111"/>
          <w:szCs w:val="26"/>
        </w:rPr>
        <w:t xml:space="preserve"> </w:t>
      </w:r>
      <w:r w:rsidR="0019521A" w:rsidRPr="00206ACB">
        <w:rPr>
          <w:rFonts w:cstheme="minorHAnsi"/>
          <w:color w:val="111111"/>
          <w:szCs w:val="26"/>
        </w:rPr>
        <w:t>configurable.</w:t>
      </w:r>
    </w:p>
    <w:p w14:paraId="7F8DBF9A" w14:textId="545CC6F4" w:rsidR="0019521A" w:rsidRPr="00206ACB" w:rsidRDefault="00000000" w:rsidP="006B0F89">
      <w:pPr>
        <w:widowControl/>
        <w:numPr>
          <w:ilvl w:val="0"/>
          <w:numId w:val="8"/>
        </w:numPr>
        <w:autoSpaceDE/>
        <w:autoSpaceDN/>
        <w:rPr>
          <w:rFonts w:cstheme="minorHAnsi"/>
          <w:color w:val="111111"/>
          <w:szCs w:val="26"/>
        </w:rPr>
      </w:pPr>
      <w:hyperlink r:id="rId38" w:tgtFrame="_blank" w:history="1">
        <w:r w:rsidR="0019521A" w:rsidRPr="00206ACB">
          <w:rPr>
            <w:rStyle w:val="Hyperlink"/>
            <w:rFonts w:cstheme="minorHAnsi"/>
            <w:color w:val="82642B"/>
            <w:szCs w:val="26"/>
          </w:rPr>
          <w:t>Visual</w:t>
        </w:r>
        <w:r w:rsidR="00AC466E" w:rsidRPr="00206ACB">
          <w:rPr>
            <w:rStyle w:val="Hyperlink"/>
            <w:rFonts w:cstheme="minorHAnsi"/>
            <w:color w:val="82642B"/>
            <w:szCs w:val="26"/>
          </w:rPr>
          <w:t xml:space="preserve"> </w:t>
        </w:r>
        <w:r w:rsidR="0019521A" w:rsidRPr="00206ACB">
          <w:rPr>
            <w:rStyle w:val="Hyperlink"/>
            <w:rFonts w:cstheme="minorHAnsi"/>
            <w:color w:val="82642B"/>
            <w:szCs w:val="26"/>
          </w:rPr>
          <w:t>Studio</w:t>
        </w:r>
        <w:r w:rsidR="00AC466E" w:rsidRPr="00206ACB">
          <w:rPr>
            <w:rStyle w:val="Hyperlink"/>
            <w:rFonts w:cstheme="minorHAnsi"/>
            <w:color w:val="82642B"/>
            <w:szCs w:val="26"/>
          </w:rPr>
          <w:t xml:space="preserve"> </w:t>
        </w:r>
        <w:r w:rsidR="0019521A" w:rsidRPr="00206ACB">
          <w:rPr>
            <w:rStyle w:val="Hyperlink"/>
            <w:rFonts w:cstheme="minorHAnsi"/>
            <w:color w:val="82642B"/>
            <w:szCs w:val="26"/>
          </w:rPr>
          <w:t>Code</w:t>
        </w:r>
      </w:hyperlink>
      <w:r w:rsidR="0019521A" w:rsidRPr="00206ACB">
        <w:rPr>
          <w:rFonts w:cstheme="minorHAnsi"/>
          <w:color w:val="111111"/>
          <w:szCs w:val="26"/>
        </w:rPr>
        <w:t>.</w:t>
      </w:r>
      <w:r w:rsidR="00AC466E" w:rsidRPr="00206ACB">
        <w:rPr>
          <w:rFonts w:cstheme="minorHAnsi"/>
          <w:color w:val="111111"/>
          <w:szCs w:val="26"/>
        </w:rPr>
        <w:t xml:space="preserve"> </w:t>
      </w:r>
      <w:r w:rsidR="0019521A" w:rsidRPr="00206ACB">
        <w:rPr>
          <w:rFonts w:cstheme="minorHAnsi"/>
          <w:color w:val="111111"/>
          <w:szCs w:val="26"/>
        </w:rPr>
        <w:t>Microsoft's</w:t>
      </w:r>
      <w:r w:rsidR="00AC466E" w:rsidRPr="00206ACB">
        <w:rPr>
          <w:rFonts w:cstheme="minorHAnsi"/>
          <w:color w:val="111111"/>
          <w:szCs w:val="26"/>
        </w:rPr>
        <w:t xml:space="preserve"> </w:t>
      </w:r>
      <w:r w:rsidR="0019521A" w:rsidRPr="00206ACB">
        <w:rPr>
          <w:rFonts w:cstheme="minorHAnsi"/>
          <w:color w:val="111111"/>
          <w:szCs w:val="26"/>
        </w:rPr>
        <w:t>robust</w:t>
      </w:r>
      <w:r w:rsidR="00AC466E" w:rsidRPr="00206ACB">
        <w:rPr>
          <w:rFonts w:cstheme="minorHAnsi"/>
          <w:color w:val="111111"/>
          <w:szCs w:val="26"/>
        </w:rPr>
        <w:t xml:space="preserve"> </w:t>
      </w:r>
      <w:r w:rsidR="0019521A" w:rsidRPr="00206ACB">
        <w:rPr>
          <w:rFonts w:cstheme="minorHAnsi"/>
          <w:color w:val="111111"/>
          <w:szCs w:val="26"/>
        </w:rPr>
        <w:t>text</w:t>
      </w:r>
      <w:r w:rsidR="00AC466E" w:rsidRPr="00206ACB">
        <w:rPr>
          <w:rFonts w:cstheme="minorHAnsi"/>
          <w:color w:val="111111"/>
          <w:szCs w:val="26"/>
        </w:rPr>
        <w:t xml:space="preserve"> </w:t>
      </w:r>
      <w:r w:rsidR="0019521A" w:rsidRPr="00206ACB">
        <w:rPr>
          <w:rFonts w:cstheme="minorHAnsi"/>
          <w:color w:val="111111"/>
          <w:szCs w:val="26"/>
        </w:rPr>
        <w:t>editor</w:t>
      </w:r>
      <w:r w:rsidR="00AC466E" w:rsidRPr="00206ACB">
        <w:rPr>
          <w:rFonts w:cstheme="minorHAnsi"/>
          <w:color w:val="111111"/>
          <w:szCs w:val="26"/>
        </w:rPr>
        <w:t xml:space="preserve"> </w:t>
      </w:r>
      <w:r w:rsidR="0019521A" w:rsidRPr="00206ACB">
        <w:rPr>
          <w:rFonts w:cstheme="minorHAnsi"/>
          <w:color w:val="111111"/>
          <w:szCs w:val="26"/>
        </w:rPr>
        <w:t>platform.</w:t>
      </w:r>
      <w:r w:rsidR="00AC466E" w:rsidRPr="00206ACB">
        <w:rPr>
          <w:rFonts w:cstheme="minorHAnsi"/>
          <w:color w:val="111111"/>
          <w:szCs w:val="26"/>
        </w:rPr>
        <w:t xml:space="preserve"> </w:t>
      </w:r>
      <w:r w:rsidR="0019521A" w:rsidRPr="00206ACB">
        <w:rPr>
          <w:rFonts w:cstheme="minorHAnsi"/>
          <w:color w:val="111111"/>
          <w:szCs w:val="26"/>
        </w:rPr>
        <w:t>Tailored</w:t>
      </w:r>
      <w:r w:rsidR="00AC466E" w:rsidRPr="00206ACB">
        <w:rPr>
          <w:rFonts w:cstheme="minorHAnsi"/>
          <w:color w:val="111111"/>
          <w:szCs w:val="26"/>
        </w:rPr>
        <w:t xml:space="preserve"> </w:t>
      </w:r>
      <w:r w:rsidR="0019521A" w:rsidRPr="00206ACB">
        <w:rPr>
          <w:rFonts w:cstheme="minorHAnsi"/>
          <w:color w:val="111111"/>
          <w:szCs w:val="26"/>
        </w:rPr>
        <w:t>for</w:t>
      </w:r>
      <w:r w:rsidR="00AC466E" w:rsidRPr="00206ACB">
        <w:rPr>
          <w:rFonts w:cstheme="minorHAnsi"/>
          <w:color w:val="111111"/>
          <w:szCs w:val="26"/>
        </w:rPr>
        <w:t xml:space="preserve"> </w:t>
      </w:r>
      <w:r w:rsidR="0019521A" w:rsidRPr="00206ACB">
        <w:rPr>
          <w:rFonts w:cstheme="minorHAnsi"/>
          <w:color w:val="111111"/>
          <w:szCs w:val="26"/>
        </w:rPr>
        <w:t>web</w:t>
      </w:r>
      <w:r w:rsidR="00AC466E" w:rsidRPr="00206ACB">
        <w:rPr>
          <w:rFonts w:cstheme="minorHAnsi"/>
          <w:color w:val="111111"/>
          <w:szCs w:val="26"/>
        </w:rPr>
        <w:t xml:space="preserve"> </w:t>
      </w:r>
      <w:r w:rsidR="0019521A" w:rsidRPr="00206ACB">
        <w:rPr>
          <w:rFonts w:cstheme="minorHAnsi"/>
          <w:color w:val="111111"/>
          <w:szCs w:val="26"/>
        </w:rPr>
        <w:t>development</w:t>
      </w:r>
      <w:r w:rsidR="00AC466E" w:rsidRPr="00206ACB">
        <w:rPr>
          <w:rFonts w:cstheme="minorHAnsi"/>
          <w:color w:val="111111"/>
          <w:szCs w:val="26"/>
        </w:rPr>
        <w:t xml:space="preserve"> </w:t>
      </w:r>
      <w:r w:rsidR="0019521A" w:rsidRPr="00206ACB">
        <w:rPr>
          <w:rFonts w:cstheme="minorHAnsi"/>
          <w:color w:val="111111"/>
          <w:szCs w:val="26"/>
        </w:rPr>
        <w:t>but</w:t>
      </w:r>
      <w:r w:rsidR="00AC466E" w:rsidRPr="00206ACB">
        <w:rPr>
          <w:rFonts w:cstheme="minorHAnsi"/>
          <w:color w:val="111111"/>
          <w:szCs w:val="26"/>
        </w:rPr>
        <w:t xml:space="preserve"> </w:t>
      </w:r>
      <w:r w:rsidR="0019521A" w:rsidRPr="00206ACB">
        <w:rPr>
          <w:rFonts w:cstheme="minorHAnsi"/>
          <w:color w:val="111111"/>
          <w:szCs w:val="26"/>
        </w:rPr>
        <w:t>extensible</w:t>
      </w:r>
      <w:r w:rsidR="00AC466E" w:rsidRPr="00206ACB">
        <w:rPr>
          <w:rFonts w:cstheme="minorHAnsi"/>
          <w:color w:val="111111"/>
          <w:szCs w:val="26"/>
        </w:rPr>
        <w:t xml:space="preserve"> </w:t>
      </w:r>
      <w:r w:rsidR="0019521A" w:rsidRPr="00206ACB">
        <w:rPr>
          <w:rFonts w:cstheme="minorHAnsi"/>
          <w:color w:val="111111"/>
          <w:szCs w:val="26"/>
        </w:rPr>
        <w:t>for</w:t>
      </w:r>
      <w:r w:rsidR="00AC466E" w:rsidRPr="00206ACB">
        <w:rPr>
          <w:rFonts w:cstheme="minorHAnsi"/>
          <w:color w:val="111111"/>
          <w:szCs w:val="26"/>
        </w:rPr>
        <w:t xml:space="preserve"> </w:t>
      </w:r>
      <w:r w:rsidR="0019521A" w:rsidRPr="00206ACB">
        <w:rPr>
          <w:rFonts w:cstheme="minorHAnsi"/>
          <w:color w:val="111111"/>
          <w:szCs w:val="26"/>
        </w:rPr>
        <w:t>any</w:t>
      </w:r>
      <w:r w:rsidR="00AC466E" w:rsidRPr="00206ACB">
        <w:rPr>
          <w:rFonts w:cstheme="minorHAnsi"/>
          <w:color w:val="111111"/>
          <w:szCs w:val="26"/>
        </w:rPr>
        <w:t xml:space="preserve"> </w:t>
      </w:r>
      <w:r w:rsidR="0019521A" w:rsidRPr="00206ACB">
        <w:rPr>
          <w:rFonts w:cstheme="minorHAnsi"/>
          <w:color w:val="111111"/>
          <w:szCs w:val="26"/>
        </w:rPr>
        <w:t>kind</w:t>
      </w:r>
      <w:r w:rsidR="00AC466E" w:rsidRPr="00206ACB">
        <w:rPr>
          <w:rFonts w:cstheme="minorHAnsi"/>
          <w:color w:val="111111"/>
          <w:szCs w:val="26"/>
        </w:rPr>
        <w:t xml:space="preserve"> </w:t>
      </w:r>
      <w:r w:rsidR="0019521A" w:rsidRPr="00206ACB">
        <w:rPr>
          <w:rFonts w:cstheme="minorHAnsi"/>
          <w:color w:val="111111"/>
          <w:szCs w:val="26"/>
        </w:rPr>
        <w:t>of</w:t>
      </w:r>
      <w:r w:rsidR="00AC466E" w:rsidRPr="00206ACB">
        <w:rPr>
          <w:rFonts w:cstheme="minorHAnsi"/>
          <w:color w:val="111111"/>
          <w:szCs w:val="26"/>
        </w:rPr>
        <w:t xml:space="preserve"> </w:t>
      </w:r>
      <w:r w:rsidR="0019521A" w:rsidRPr="00206ACB">
        <w:rPr>
          <w:rFonts w:cstheme="minorHAnsi"/>
          <w:color w:val="111111"/>
          <w:szCs w:val="26"/>
        </w:rPr>
        <w:t>programming.</w:t>
      </w:r>
      <w:r w:rsidR="00AC466E" w:rsidRPr="00206ACB">
        <w:rPr>
          <w:rFonts w:cstheme="minorHAnsi"/>
          <w:color w:val="111111"/>
          <w:szCs w:val="26"/>
        </w:rPr>
        <w:t xml:space="preserve"> </w:t>
      </w:r>
      <w:r w:rsidR="0019521A" w:rsidRPr="00206ACB">
        <w:rPr>
          <w:rFonts w:cstheme="minorHAnsi"/>
          <w:color w:val="111111"/>
          <w:szCs w:val="26"/>
        </w:rPr>
        <w:t>Also</w:t>
      </w:r>
      <w:r w:rsidR="00AC466E" w:rsidRPr="00206ACB">
        <w:rPr>
          <w:rFonts w:cstheme="minorHAnsi"/>
          <w:color w:val="111111"/>
          <w:szCs w:val="26"/>
        </w:rPr>
        <w:t xml:space="preserve"> </w:t>
      </w:r>
      <w:r w:rsidR="0019521A" w:rsidRPr="00206ACB">
        <w:rPr>
          <w:rFonts w:cstheme="minorHAnsi"/>
          <w:color w:val="111111"/>
          <w:szCs w:val="26"/>
        </w:rPr>
        <w:t>cross-platform,</w:t>
      </w:r>
      <w:r w:rsidR="00AC466E" w:rsidRPr="00206ACB">
        <w:rPr>
          <w:rFonts w:cstheme="minorHAnsi"/>
          <w:color w:val="111111"/>
          <w:szCs w:val="26"/>
        </w:rPr>
        <w:t xml:space="preserve"> </w:t>
      </w:r>
      <w:r w:rsidR="0019521A" w:rsidRPr="00206ACB">
        <w:rPr>
          <w:rFonts w:cstheme="minorHAnsi"/>
          <w:color w:val="111111"/>
          <w:szCs w:val="26"/>
        </w:rPr>
        <w:t>not</w:t>
      </w:r>
      <w:r w:rsidR="00AC466E" w:rsidRPr="00206ACB">
        <w:rPr>
          <w:rFonts w:cstheme="minorHAnsi"/>
          <w:color w:val="111111"/>
          <w:szCs w:val="26"/>
        </w:rPr>
        <w:t xml:space="preserve"> </w:t>
      </w:r>
      <w:r w:rsidR="0019521A" w:rsidRPr="00206ACB">
        <w:rPr>
          <w:rFonts w:cstheme="minorHAnsi"/>
          <w:color w:val="111111"/>
          <w:szCs w:val="26"/>
        </w:rPr>
        <w:t>limited</w:t>
      </w:r>
      <w:r w:rsidR="00AC466E" w:rsidRPr="00206ACB">
        <w:rPr>
          <w:rFonts w:cstheme="minorHAnsi"/>
          <w:color w:val="111111"/>
          <w:szCs w:val="26"/>
        </w:rPr>
        <w:t xml:space="preserve"> </w:t>
      </w:r>
      <w:r w:rsidR="0019521A" w:rsidRPr="00206ACB">
        <w:rPr>
          <w:rFonts w:cstheme="minorHAnsi"/>
          <w:color w:val="111111"/>
          <w:szCs w:val="26"/>
        </w:rPr>
        <w:t>to</w:t>
      </w:r>
      <w:r w:rsidR="00AC466E" w:rsidRPr="00206ACB">
        <w:rPr>
          <w:rFonts w:cstheme="minorHAnsi"/>
          <w:color w:val="111111"/>
          <w:szCs w:val="26"/>
        </w:rPr>
        <w:t xml:space="preserve"> </w:t>
      </w:r>
      <w:r w:rsidR="0019521A" w:rsidRPr="00206ACB">
        <w:rPr>
          <w:rFonts w:cstheme="minorHAnsi"/>
          <w:color w:val="111111"/>
          <w:szCs w:val="26"/>
        </w:rPr>
        <w:t>Windows.</w:t>
      </w:r>
    </w:p>
    <w:p w14:paraId="422D0E11" w14:textId="52380F5A" w:rsidR="0019521A" w:rsidRPr="00206ACB" w:rsidRDefault="0019521A" w:rsidP="006B0F89">
      <w:pPr>
        <w:widowControl/>
        <w:numPr>
          <w:ilvl w:val="0"/>
          <w:numId w:val="8"/>
        </w:numPr>
        <w:autoSpaceDE/>
        <w:autoSpaceDN/>
        <w:rPr>
          <w:rFonts w:cstheme="minorHAnsi"/>
          <w:color w:val="111111"/>
          <w:szCs w:val="26"/>
        </w:rPr>
      </w:pPr>
      <w:r w:rsidRPr="00206ACB">
        <w:rPr>
          <w:rFonts w:cstheme="minorHAnsi"/>
          <w:color w:val="111111"/>
          <w:szCs w:val="26"/>
        </w:rPr>
        <w:t>Vim,</w:t>
      </w:r>
      <w:r w:rsidR="00AC466E" w:rsidRPr="00206ACB">
        <w:rPr>
          <w:rFonts w:cstheme="minorHAnsi"/>
          <w:color w:val="111111"/>
          <w:szCs w:val="26"/>
        </w:rPr>
        <w:t xml:space="preserve"> </w:t>
      </w:r>
      <w:r w:rsidRPr="00206ACB">
        <w:rPr>
          <w:rFonts w:cstheme="minorHAnsi"/>
          <w:color w:val="111111"/>
          <w:szCs w:val="26"/>
        </w:rPr>
        <w:t>emacs,</w:t>
      </w:r>
      <w:r w:rsidR="00AC466E" w:rsidRPr="00206ACB">
        <w:rPr>
          <w:rFonts w:cstheme="minorHAnsi"/>
          <w:color w:val="111111"/>
          <w:szCs w:val="26"/>
        </w:rPr>
        <w:t xml:space="preserve"> </w:t>
      </w:r>
      <w:r w:rsidRPr="00206ACB">
        <w:rPr>
          <w:rFonts w:cstheme="minorHAnsi"/>
          <w:color w:val="111111"/>
          <w:szCs w:val="26"/>
        </w:rPr>
        <w:t>nano,</w:t>
      </w:r>
      <w:r w:rsidR="00AC466E" w:rsidRPr="00206ACB">
        <w:rPr>
          <w:rFonts w:cstheme="minorHAnsi"/>
          <w:color w:val="111111"/>
          <w:szCs w:val="26"/>
        </w:rPr>
        <w:t xml:space="preserve"> </w:t>
      </w:r>
      <w:r w:rsidRPr="00206ACB">
        <w:rPr>
          <w:rFonts w:cstheme="minorHAnsi"/>
          <w:color w:val="111111"/>
          <w:szCs w:val="26"/>
        </w:rPr>
        <w:t>etc.</w:t>
      </w:r>
      <w:r w:rsidR="00AC466E" w:rsidRPr="00206ACB">
        <w:rPr>
          <w:rFonts w:cstheme="minorHAnsi"/>
          <w:color w:val="111111"/>
          <w:szCs w:val="26"/>
        </w:rPr>
        <w:t xml:space="preserve"> </w:t>
      </w:r>
      <w:r w:rsidRPr="00206ACB">
        <w:rPr>
          <w:rFonts w:cstheme="minorHAnsi"/>
          <w:color w:val="111111"/>
          <w:szCs w:val="26"/>
        </w:rPr>
        <w:t>Command-line</w:t>
      </w:r>
      <w:r w:rsidR="00AC466E" w:rsidRPr="00206ACB">
        <w:rPr>
          <w:rFonts w:cstheme="minorHAnsi"/>
          <w:color w:val="111111"/>
          <w:szCs w:val="26"/>
        </w:rPr>
        <w:t xml:space="preserve"> </w:t>
      </w:r>
      <w:r w:rsidRPr="00206ACB">
        <w:rPr>
          <w:rFonts w:cstheme="minorHAnsi"/>
          <w:color w:val="111111"/>
          <w:szCs w:val="26"/>
        </w:rPr>
        <w:t>text</w:t>
      </w:r>
      <w:r w:rsidR="00AC466E" w:rsidRPr="00206ACB">
        <w:rPr>
          <w:rFonts w:cstheme="minorHAnsi"/>
          <w:color w:val="111111"/>
          <w:szCs w:val="26"/>
        </w:rPr>
        <w:t xml:space="preserve"> </w:t>
      </w:r>
      <w:r w:rsidRPr="00206ACB">
        <w:rPr>
          <w:rFonts w:cstheme="minorHAnsi"/>
          <w:color w:val="111111"/>
          <w:szCs w:val="26"/>
        </w:rPr>
        <w:t>editors</w:t>
      </w:r>
      <w:r w:rsidR="00AC466E" w:rsidRPr="00206ACB">
        <w:rPr>
          <w:rFonts w:cstheme="minorHAnsi"/>
          <w:color w:val="111111"/>
          <w:szCs w:val="26"/>
        </w:rPr>
        <w:t xml:space="preserve"> </w:t>
      </w:r>
      <w:r w:rsidRPr="00206ACB">
        <w:rPr>
          <w:rFonts w:cstheme="minorHAnsi"/>
          <w:color w:val="111111"/>
          <w:szCs w:val="26"/>
        </w:rPr>
        <w:t>of</w:t>
      </w:r>
      <w:r w:rsidR="00AC466E" w:rsidRPr="00206ACB">
        <w:rPr>
          <w:rFonts w:cstheme="minorHAnsi"/>
          <w:color w:val="111111"/>
          <w:szCs w:val="26"/>
        </w:rPr>
        <w:t xml:space="preserve"> </w:t>
      </w:r>
      <w:r w:rsidRPr="00206ACB">
        <w:rPr>
          <w:rFonts w:cstheme="minorHAnsi"/>
          <w:color w:val="111111"/>
          <w:szCs w:val="26"/>
        </w:rPr>
        <w:t>yore.</w:t>
      </w:r>
      <w:r w:rsidR="00AC466E" w:rsidRPr="00206ACB">
        <w:rPr>
          <w:rFonts w:cstheme="minorHAnsi"/>
          <w:color w:val="111111"/>
          <w:szCs w:val="26"/>
        </w:rPr>
        <w:t xml:space="preserve"> </w:t>
      </w:r>
      <w:r w:rsidRPr="00206ACB">
        <w:rPr>
          <w:rFonts w:cstheme="minorHAnsi"/>
          <w:color w:val="111111"/>
          <w:szCs w:val="26"/>
        </w:rPr>
        <w:t>(I</w:t>
      </w:r>
      <w:r w:rsidR="00AC466E" w:rsidRPr="00206ACB">
        <w:rPr>
          <w:rFonts w:cstheme="minorHAnsi"/>
          <w:color w:val="111111"/>
          <w:szCs w:val="26"/>
        </w:rPr>
        <w:t xml:space="preserve"> </w:t>
      </w:r>
      <w:r w:rsidRPr="00206ACB">
        <w:rPr>
          <w:rFonts w:cstheme="minorHAnsi"/>
          <w:color w:val="111111"/>
          <w:szCs w:val="26"/>
        </w:rPr>
        <w:t>personally</w:t>
      </w:r>
      <w:r w:rsidR="00AC466E" w:rsidRPr="00206ACB">
        <w:rPr>
          <w:rFonts w:cstheme="minorHAnsi"/>
          <w:color w:val="111111"/>
          <w:szCs w:val="26"/>
        </w:rPr>
        <w:t xml:space="preserve"> </w:t>
      </w:r>
      <w:r w:rsidRPr="00206ACB">
        <w:rPr>
          <w:rFonts w:cstheme="minorHAnsi"/>
          <w:color w:val="111111"/>
          <w:szCs w:val="26"/>
        </w:rPr>
        <w:t>use</w:t>
      </w:r>
      <w:r w:rsidR="00AC466E" w:rsidRPr="00206ACB">
        <w:rPr>
          <w:rFonts w:cstheme="minorHAnsi"/>
          <w:color w:val="111111"/>
          <w:szCs w:val="26"/>
        </w:rPr>
        <w:t xml:space="preserve"> </w:t>
      </w:r>
      <w:r w:rsidRPr="00206ACB">
        <w:rPr>
          <w:rFonts w:cstheme="minorHAnsi"/>
          <w:color w:val="111111"/>
          <w:szCs w:val="26"/>
        </w:rPr>
        <w:t>Vim,</w:t>
      </w:r>
      <w:r w:rsidR="00AC466E" w:rsidRPr="00206ACB">
        <w:rPr>
          <w:rFonts w:cstheme="minorHAnsi"/>
          <w:color w:val="111111"/>
          <w:szCs w:val="26"/>
        </w:rPr>
        <w:t xml:space="preserve"> </w:t>
      </w:r>
      <w:r w:rsidRPr="00206ACB">
        <w:rPr>
          <w:rFonts w:cstheme="minorHAnsi"/>
          <w:color w:val="111111"/>
          <w:szCs w:val="26"/>
        </w:rPr>
        <w:t>but</w:t>
      </w:r>
      <w:r w:rsidR="00AC466E" w:rsidRPr="00206ACB">
        <w:rPr>
          <w:rFonts w:cstheme="minorHAnsi"/>
          <w:color w:val="111111"/>
          <w:szCs w:val="26"/>
        </w:rPr>
        <w:t xml:space="preserve"> </w:t>
      </w:r>
      <w:r w:rsidRPr="00206ACB">
        <w:rPr>
          <w:rFonts w:cstheme="minorHAnsi"/>
          <w:color w:val="111111"/>
          <w:szCs w:val="26"/>
        </w:rPr>
        <w:t>your</w:t>
      </w:r>
      <w:r w:rsidR="00AC466E" w:rsidRPr="00206ACB">
        <w:rPr>
          <w:rFonts w:cstheme="minorHAnsi"/>
          <w:color w:val="111111"/>
          <w:szCs w:val="26"/>
        </w:rPr>
        <w:t xml:space="preserve"> </w:t>
      </w:r>
      <w:r w:rsidRPr="00206ACB">
        <w:rPr>
          <w:rFonts w:cstheme="minorHAnsi"/>
          <w:color w:val="111111"/>
          <w:szCs w:val="26"/>
        </w:rPr>
        <w:t>mileage</w:t>
      </w:r>
      <w:r w:rsidR="00AC466E" w:rsidRPr="00206ACB">
        <w:rPr>
          <w:rFonts w:cstheme="minorHAnsi"/>
          <w:color w:val="111111"/>
          <w:szCs w:val="26"/>
        </w:rPr>
        <w:t xml:space="preserve"> </w:t>
      </w:r>
      <w:r w:rsidRPr="00206ACB">
        <w:rPr>
          <w:rFonts w:cstheme="minorHAnsi"/>
          <w:color w:val="111111"/>
          <w:szCs w:val="26"/>
        </w:rPr>
        <w:t>may</w:t>
      </w:r>
      <w:r w:rsidR="00AC466E" w:rsidRPr="00206ACB">
        <w:rPr>
          <w:rFonts w:cstheme="minorHAnsi"/>
          <w:color w:val="111111"/>
          <w:szCs w:val="26"/>
        </w:rPr>
        <w:t xml:space="preserve"> </w:t>
      </w:r>
      <w:r w:rsidRPr="00206ACB">
        <w:rPr>
          <w:rFonts w:cstheme="minorHAnsi"/>
          <w:color w:val="111111"/>
          <w:szCs w:val="26"/>
        </w:rPr>
        <w:t>vary.)</w:t>
      </w:r>
    </w:p>
    <w:p w14:paraId="3741B36D" w14:textId="61AB6DAC" w:rsidR="00717F61" w:rsidRPr="00206ACB" w:rsidRDefault="00717F61" w:rsidP="00042FE1">
      <w:pPr>
        <w:pStyle w:val="Heading3"/>
        <w:rPr>
          <w:rFonts w:cstheme="minorHAnsi"/>
        </w:rPr>
      </w:pPr>
      <w:bookmarkStart w:id="32" w:name="_Toc168434198"/>
      <w:bookmarkStart w:id="33" w:name="_Toc168779319"/>
      <w:r w:rsidRPr="00206ACB">
        <w:rPr>
          <w:rFonts w:cstheme="minorHAnsi"/>
        </w:rPr>
        <w:t>Assembler</w:t>
      </w:r>
      <w:r w:rsidR="00AC466E" w:rsidRPr="00206ACB">
        <w:rPr>
          <w:rFonts w:cstheme="minorHAnsi"/>
        </w:rPr>
        <w:t xml:space="preserve"> </w:t>
      </w:r>
      <w:r w:rsidRPr="00206ACB">
        <w:rPr>
          <w:rFonts w:cstheme="minorHAnsi"/>
        </w:rPr>
        <w:t>and</w:t>
      </w:r>
      <w:r w:rsidR="00AC466E" w:rsidRPr="00206ACB">
        <w:rPr>
          <w:rFonts w:cstheme="minorHAnsi"/>
        </w:rPr>
        <w:t xml:space="preserve"> </w:t>
      </w:r>
      <w:r w:rsidRPr="00206ACB">
        <w:rPr>
          <w:rFonts w:cstheme="minorHAnsi"/>
        </w:rPr>
        <w:t>Linker</w:t>
      </w:r>
      <w:bookmarkEnd w:id="32"/>
      <w:bookmarkEnd w:id="33"/>
    </w:p>
    <w:p w14:paraId="532DFB57" w14:textId="2847BA1C" w:rsidR="006B0F89" w:rsidRPr="00206ACB" w:rsidRDefault="00C02078" w:rsidP="00691547">
      <w:r w:rsidRPr="00206ACB">
        <w:t>An</w:t>
      </w:r>
      <w:r w:rsidR="00AC466E" w:rsidRPr="00206ACB">
        <w:t xml:space="preserve"> </w:t>
      </w:r>
      <w:r w:rsidRPr="00206ACB">
        <w:rPr>
          <w:rStyle w:val="Emphasis"/>
          <w:rFonts w:eastAsiaTheme="majorEastAsia" w:cstheme="minorHAnsi"/>
          <w:color w:val="111111"/>
          <w:szCs w:val="26"/>
        </w:rPr>
        <w:t>assembler</w:t>
      </w:r>
      <w:r w:rsidR="00AC466E" w:rsidRPr="00206ACB">
        <w:t xml:space="preserve"> </w:t>
      </w:r>
      <w:r w:rsidRPr="00206ACB">
        <w:t>compiles</w:t>
      </w:r>
      <w:r w:rsidR="00AC466E" w:rsidRPr="00206ACB">
        <w:t xml:space="preserve"> </w:t>
      </w:r>
      <w:r w:rsidRPr="00206ACB">
        <w:t>your</w:t>
      </w:r>
      <w:r w:rsidR="00AC466E" w:rsidRPr="00206ACB">
        <w:t xml:space="preserve"> </w:t>
      </w:r>
      <w:r w:rsidRPr="00206ACB">
        <w:t>assembly</w:t>
      </w:r>
      <w:r w:rsidR="00AC466E" w:rsidRPr="00206ACB">
        <w:t xml:space="preserve"> </w:t>
      </w:r>
      <w:r w:rsidRPr="00206ACB">
        <w:t>code</w:t>
      </w:r>
      <w:r w:rsidR="00AC466E" w:rsidRPr="00206ACB">
        <w:t xml:space="preserve"> </w:t>
      </w:r>
      <w:r w:rsidRPr="00206ACB">
        <w:t>(what</w:t>
      </w:r>
      <w:r w:rsidR="00AC466E" w:rsidRPr="00206ACB">
        <w:t xml:space="preserve"> </w:t>
      </w:r>
      <w:r w:rsidRPr="00206ACB">
        <w:t>we</w:t>
      </w:r>
      <w:r w:rsidR="00AC466E" w:rsidRPr="00206ACB">
        <w:t xml:space="preserve"> </w:t>
      </w:r>
      <w:r w:rsidRPr="00206ACB">
        <w:t>will</w:t>
      </w:r>
      <w:r w:rsidR="00AC466E" w:rsidRPr="00206ACB">
        <w:t xml:space="preserve"> </w:t>
      </w:r>
      <w:r w:rsidRPr="00206ACB">
        <w:t>be</w:t>
      </w:r>
      <w:r w:rsidR="00AC466E" w:rsidRPr="00206ACB">
        <w:t xml:space="preserve"> </w:t>
      </w:r>
      <w:r w:rsidRPr="00206ACB">
        <w:t>writing</w:t>
      </w:r>
      <w:r w:rsidR="00AC466E" w:rsidRPr="00206ACB">
        <w:t xml:space="preserve"> </w:t>
      </w:r>
      <w:r w:rsidRPr="00206ACB">
        <w:t>in</w:t>
      </w:r>
      <w:r w:rsidR="00AC466E" w:rsidRPr="00206ACB">
        <w:t xml:space="preserve"> </w:t>
      </w:r>
      <w:r w:rsidRPr="00206ACB">
        <w:t>this</w:t>
      </w:r>
      <w:r w:rsidR="00AC466E" w:rsidRPr="00206ACB">
        <w:t xml:space="preserve"> </w:t>
      </w:r>
      <w:r w:rsidRPr="00206ACB">
        <w:t>book)</w:t>
      </w:r>
      <w:r w:rsidR="00AC466E" w:rsidRPr="00206ACB">
        <w:t xml:space="preserve"> </w:t>
      </w:r>
      <w:r w:rsidRPr="00206ACB">
        <w:t>into</w:t>
      </w:r>
      <w:r w:rsidR="00AC466E" w:rsidRPr="00206ACB">
        <w:t xml:space="preserve"> </w:t>
      </w:r>
      <w:r w:rsidRPr="00206ACB">
        <w:t>machine</w:t>
      </w:r>
      <w:r w:rsidR="00AC466E" w:rsidRPr="00206ACB">
        <w:t xml:space="preserve"> </w:t>
      </w:r>
      <w:r w:rsidRPr="00206ACB">
        <w:t>code,</w:t>
      </w:r>
      <w:r w:rsidR="00AC466E" w:rsidRPr="00206ACB">
        <w:t xml:space="preserve"> </w:t>
      </w:r>
      <w:r w:rsidRPr="00206ACB">
        <w:t>the</w:t>
      </w:r>
      <w:r w:rsidR="00AC466E" w:rsidRPr="00206ACB">
        <w:t xml:space="preserve"> </w:t>
      </w:r>
      <w:r w:rsidRPr="00206ACB">
        <w:t>raw</w:t>
      </w:r>
      <w:r w:rsidR="00AC466E" w:rsidRPr="00206ACB">
        <w:t xml:space="preserve"> </w:t>
      </w:r>
      <w:r w:rsidRPr="00206ACB">
        <w:t>stream</w:t>
      </w:r>
      <w:r w:rsidR="00AC466E" w:rsidRPr="00206ACB">
        <w:t xml:space="preserve"> </w:t>
      </w:r>
      <w:r w:rsidRPr="00206ACB">
        <w:t>of</w:t>
      </w:r>
      <w:r w:rsidR="00AC466E" w:rsidRPr="00206ACB">
        <w:t xml:space="preserve"> </w:t>
      </w:r>
      <w:r w:rsidRPr="00206ACB">
        <w:t>bytes</w:t>
      </w:r>
      <w:r w:rsidR="00AC466E" w:rsidRPr="00206ACB">
        <w:t xml:space="preserve"> </w:t>
      </w:r>
      <w:r w:rsidRPr="00206ACB">
        <w:t>that</w:t>
      </w:r>
      <w:r w:rsidR="00AC466E" w:rsidRPr="00206ACB">
        <w:t xml:space="preserve"> </w:t>
      </w:r>
      <w:r w:rsidRPr="00206ACB">
        <w:t>the</w:t>
      </w:r>
      <w:r w:rsidR="00AC466E" w:rsidRPr="00206ACB">
        <w:t xml:space="preserve"> </w:t>
      </w:r>
      <w:r w:rsidRPr="00206ACB">
        <w:t>processor</w:t>
      </w:r>
      <w:r w:rsidR="00AC466E" w:rsidRPr="00206ACB">
        <w:t xml:space="preserve"> </w:t>
      </w:r>
      <w:r w:rsidRPr="00206ACB">
        <w:t>reads.</w:t>
      </w:r>
      <w:r w:rsidR="00AC466E" w:rsidRPr="00206ACB">
        <w:t xml:space="preserve"> </w:t>
      </w:r>
      <w:r w:rsidRPr="00206ACB">
        <w:t>A</w:t>
      </w:r>
      <w:r w:rsidR="00AC466E" w:rsidRPr="00206ACB">
        <w:t xml:space="preserve"> </w:t>
      </w:r>
      <w:r w:rsidRPr="00206ACB">
        <w:rPr>
          <w:rStyle w:val="Emphasis"/>
          <w:rFonts w:eastAsiaTheme="majorEastAsia" w:cstheme="minorHAnsi"/>
          <w:color w:val="111111"/>
          <w:szCs w:val="26"/>
        </w:rPr>
        <w:t>linker</w:t>
      </w:r>
      <w:r w:rsidR="00AC466E" w:rsidRPr="00206ACB">
        <w:t xml:space="preserve"> </w:t>
      </w:r>
      <w:r w:rsidRPr="00206ACB">
        <w:t>takes</w:t>
      </w:r>
      <w:r w:rsidR="00AC466E" w:rsidRPr="00206ACB">
        <w:t xml:space="preserve"> </w:t>
      </w:r>
      <w:r w:rsidRPr="00206ACB">
        <w:t>a</w:t>
      </w:r>
      <w:r w:rsidR="00AC466E" w:rsidRPr="00206ACB">
        <w:t xml:space="preserve"> </w:t>
      </w:r>
      <w:r w:rsidRPr="00206ACB">
        <w:t>group</w:t>
      </w:r>
      <w:r w:rsidR="00AC466E" w:rsidRPr="00206ACB">
        <w:t xml:space="preserve"> </w:t>
      </w:r>
      <w:r w:rsidRPr="00206ACB">
        <w:t>of</w:t>
      </w:r>
      <w:r w:rsidR="00AC466E" w:rsidRPr="00206ACB">
        <w:t xml:space="preserve"> </w:t>
      </w:r>
      <w:r w:rsidRPr="00206ACB">
        <w:t>files</w:t>
      </w:r>
      <w:r w:rsidR="00AC466E" w:rsidRPr="00206ACB">
        <w:t xml:space="preserve"> </w:t>
      </w:r>
      <w:r w:rsidRPr="00206ACB">
        <w:t>that</w:t>
      </w:r>
      <w:r w:rsidR="00AC466E" w:rsidRPr="00206ACB">
        <w:t xml:space="preserve"> </w:t>
      </w:r>
      <w:r w:rsidRPr="00206ACB">
        <w:t>have</w:t>
      </w:r>
      <w:r w:rsidR="00AC466E" w:rsidRPr="00206ACB">
        <w:t xml:space="preserve"> </w:t>
      </w:r>
      <w:r w:rsidRPr="00206ACB">
        <w:t>been</w:t>
      </w:r>
      <w:r w:rsidR="00AC466E" w:rsidRPr="00206ACB">
        <w:t xml:space="preserve"> </w:t>
      </w:r>
      <w:r w:rsidRPr="00206ACB">
        <w:t>run</w:t>
      </w:r>
      <w:r w:rsidR="00AC466E" w:rsidRPr="00206ACB">
        <w:t xml:space="preserve"> </w:t>
      </w:r>
      <w:r w:rsidRPr="00206ACB">
        <w:t>through</w:t>
      </w:r>
      <w:r w:rsidR="00AC466E" w:rsidRPr="00206ACB">
        <w:t xml:space="preserve"> </w:t>
      </w:r>
      <w:r w:rsidRPr="00206ACB">
        <w:t>the</w:t>
      </w:r>
      <w:r w:rsidR="00AC466E" w:rsidRPr="00206ACB">
        <w:t xml:space="preserve"> </w:t>
      </w:r>
      <w:r w:rsidRPr="00206ACB">
        <w:t>assembler</w:t>
      </w:r>
      <w:r w:rsidR="00AC466E" w:rsidRPr="00206ACB">
        <w:t xml:space="preserve"> </w:t>
      </w:r>
      <w:r w:rsidRPr="00206ACB">
        <w:t>and</w:t>
      </w:r>
      <w:r w:rsidR="00AC466E" w:rsidRPr="00206ACB">
        <w:t xml:space="preserve"> </w:t>
      </w:r>
      <w:r w:rsidRPr="00206ACB">
        <w:t>turns</w:t>
      </w:r>
      <w:r w:rsidR="00AC466E" w:rsidRPr="00206ACB">
        <w:t xml:space="preserve"> </w:t>
      </w:r>
      <w:r w:rsidRPr="00206ACB">
        <w:t>them</w:t>
      </w:r>
      <w:r w:rsidR="00AC466E" w:rsidRPr="00206ACB">
        <w:t xml:space="preserve"> </w:t>
      </w:r>
      <w:r w:rsidRPr="00206ACB">
        <w:t>into</w:t>
      </w:r>
      <w:r w:rsidR="00AC466E" w:rsidRPr="00206ACB">
        <w:t xml:space="preserve"> </w:t>
      </w:r>
      <w:r w:rsidRPr="00206ACB">
        <w:t>a</w:t>
      </w:r>
      <w:r w:rsidR="00AC466E" w:rsidRPr="00206ACB">
        <w:t xml:space="preserve"> </w:t>
      </w:r>
      <w:r w:rsidRPr="00206ACB">
        <w:t>single</w:t>
      </w:r>
      <w:r w:rsidR="00AC466E" w:rsidRPr="00206ACB">
        <w:t xml:space="preserve"> </w:t>
      </w:r>
      <w:r w:rsidRPr="00206ACB">
        <w:t>program</w:t>
      </w:r>
      <w:r w:rsidR="00AC466E" w:rsidRPr="00206ACB">
        <w:t xml:space="preserve"> </w:t>
      </w:r>
      <w:r w:rsidRPr="00206ACB">
        <w:t>file.</w:t>
      </w:r>
      <w:r w:rsidR="00AC466E" w:rsidRPr="00206ACB">
        <w:t xml:space="preserve"> </w:t>
      </w:r>
      <w:r w:rsidRPr="00206ACB">
        <w:t>Since</w:t>
      </w:r>
      <w:r w:rsidR="00AC466E" w:rsidRPr="00206ACB">
        <w:t xml:space="preserve"> </w:t>
      </w:r>
      <w:r w:rsidRPr="00206ACB">
        <w:t>each</w:t>
      </w:r>
      <w:r w:rsidR="00AC466E" w:rsidRPr="00206ACB">
        <w:t xml:space="preserve"> </w:t>
      </w:r>
      <w:r w:rsidRPr="00206ACB">
        <w:t>processor</w:t>
      </w:r>
      <w:r w:rsidR="00AC466E" w:rsidRPr="00206ACB">
        <w:t xml:space="preserve"> </w:t>
      </w:r>
      <w:r w:rsidRPr="00206ACB">
        <w:t>has</w:t>
      </w:r>
      <w:r w:rsidR="00AC466E" w:rsidRPr="00206ACB">
        <w:t xml:space="preserve"> </w:t>
      </w:r>
      <w:r w:rsidRPr="00206ACB">
        <w:t>its</w:t>
      </w:r>
      <w:r w:rsidR="00AC466E" w:rsidRPr="00206ACB">
        <w:t xml:space="preserve"> </w:t>
      </w:r>
      <w:r w:rsidRPr="00206ACB">
        <w:t>own</w:t>
      </w:r>
      <w:r w:rsidR="00AC466E" w:rsidRPr="00206ACB">
        <w:t xml:space="preserve"> </w:t>
      </w:r>
      <w:r w:rsidRPr="00206ACB">
        <w:t>machine</w:t>
      </w:r>
      <w:r w:rsidR="00AC466E" w:rsidRPr="00206ACB">
        <w:t xml:space="preserve"> </w:t>
      </w:r>
      <w:r w:rsidRPr="00206ACB">
        <w:t>code,</w:t>
      </w:r>
      <w:r w:rsidR="00AC466E" w:rsidRPr="00206ACB">
        <w:t xml:space="preserve"> </w:t>
      </w:r>
      <w:r w:rsidRPr="00206ACB">
        <w:t>assemblers</w:t>
      </w:r>
      <w:r w:rsidR="00AC466E" w:rsidRPr="00206ACB">
        <w:t xml:space="preserve"> </w:t>
      </w:r>
      <w:r w:rsidRPr="00206ACB">
        <w:t>usually</w:t>
      </w:r>
      <w:r w:rsidR="00AC466E" w:rsidRPr="00206ACB">
        <w:t xml:space="preserve"> </w:t>
      </w:r>
      <w:r w:rsidRPr="00206ACB">
        <w:t>target</w:t>
      </w:r>
      <w:r w:rsidR="00AC466E" w:rsidRPr="00206ACB">
        <w:t xml:space="preserve"> </w:t>
      </w:r>
      <w:r w:rsidRPr="00206ACB">
        <w:t>only</w:t>
      </w:r>
      <w:r w:rsidR="00AC466E" w:rsidRPr="00206ACB">
        <w:t xml:space="preserve"> </w:t>
      </w:r>
      <w:r w:rsidRPr="00206ACB">
        <w:t>one</w:t>
      </w:r>
      <w:r w:rsidR="00AC466E" w:rsidRPr="00206ACB">
        <w:t xml:space="preserve"> </w:t>
      </w:r>
      <w:r w:rsidRPr="00206ACB">
        <w:t>type</w:t>
      </w:r>
      <w:r w:rsidR="00AC466E" w:rsidRPr="00206ACB">
        <w:t xml:space="preserve"> </w:t>
      </w:r>
      <w:r w:rsidRPr="00206ACB">
        <w:t>of</w:t>
      </w:r>
      <w:r w:rsidR="00AC466E" w:rsidRPr="00206ACB">
        <w:t xml:space="preserve"> </w:t>
      </w:r>
      <w:r w:rsidRPr="00206ACB">
        <w:t>processor.</w:t>
      </w:r>
      <w:r w:rsidR="00AC466E" w:rsidRPr="00206ACB">
        <w:t xml:space="preserve"> </w:t>
      </w:r>
      <w:r w:rsidRPr="00206ACB">
        <w:t>There</w:t>
      </w:r>
      <w:r w:rsidR="00AC466E" w:rsidRPr="00206ACB">
        <w:t xml:space="preserve"> </w:t>
      </w:r>
      <w:r w:rsidRPr="00206ACB">
        <w:t>are</w:t>
      </w:r>
      <w:r w:rsidR="00AC466E" w:rsidRPr="00206ACB">
        <w:t xml:space="preserve"> </w:t>
      </w:r>
      <w:r w:rsidRPr="00206ACB">
        <w:t>many</w:t>
      </w:r>
      <w:r w:rsidR="00AC466E" w:rsidRPr="00206ACB">
        <w:t xml:space="preserve"> </w:t>
      </w:r>
      <w:r w:rsidRPr="00206ACB">
        <w:t>assemblers</w:t>
      </w:r>
      <w:r w:rsidR="00AC466E" w:rsidRPr="00206ACB">
        <w:t xml:space="preserve"> </w:t>
      </w:r>
      <w:r w:rsidRPr="00206ACB">
        <w:t>and</w:t>
      </w:r>
      <w:r w:rsidR="00AC466E" w:rsidRPr="00206ACB">
        <w:t xml:space="preserve"> </w:t>
      </w:r>
      <w:r w:rsidRPr="00206ACB">
        <w:t>linkers</w:t>
      </w:r>
      <w:r w:rsidR="00AC466E" w:rsidRPr="00206ACB">
        <w:t xml:space="preserve"> </w:t>
      </w:r>
      <w:r w:rsidRPr="00206ACB">
        <w:t>to</w:t>
      </w:r>
      <w:r w:rsidR="00AC466E" w:rsidRPr="00206ACB">
        <w:t xml:space="preserve"> </w:t>
      </w:r>
      <w:r w:rsidRPr="00206ACB">
        <w:t>choose</w:t>
      </w:r>
      <w:r w:rsidR="00AC466E" w:rsidRPr="00206ACB">
        <w:t xml:space="preserve"> </w:t>
      </w:r>
      <w:r w:rsidRPr="00206ACB">
        <w:t>from</w:t>
      </w:r>
      <w:r w:rsidR="00AC466E" w:rsidRPr="00206ACB">
        <w:t xml:space="preserve"> </w:t>
      </w:r>
      <w:r w:rsidRPr="00206ACB">
        <w:t>for</w:t>
      </w:r>
      <w:r w:rsidR="00AC466E" w:rsidRPr="00206ACB">
        <w:t xml:space="preserve"> </w:t>
      </w:r>
      <w:r w:rsidRPr="00206ACB">
        <w:t>the</w:t>
      </w:r>
      <w:r w:rsidR="00AC466E" w:rsidRPr="00206ACB">
        <w:t xml:space="preserve"> </w:t>
      </w:r>
      <w:r w:rsidRPr="00206ACB">
        <w:t>6502,</w:t>
      </w:r>
      <w:r w:rsidR="00AC466E" w:rsidRPr="00206ACB">
        <w:t xml:space="preserve"> </w:t>
      </w:r>
      <w:r w:rsidRPr="00206ACB">
        <w:t>but</w:t>
      </w:r>
      <w:r w:rsidR="00AC466E" w:rsidRPr="00206ACB">
        <w:t xml:space="preserve"> </w:t>
      </w:r>
      <w:r w:rsidRPr="00206ACB">
        <w:t>for</w:t>
      </w:r>
      <w:r w:rsidR="00AC466E" w:rsidRPr="00206ACB">
        <w:t xml:space="preserve"> </w:t>
      </w:r>
      <w:r w:rsidRPr="00206ACB">
        <w:t>this</w:t>
      </w:r>
      <w:r w:rsidR="00AC466E" w:rsidRPr="00206ACB">
        <w:t xml:space="preserve"> </w:t>
      </w:r>
      <w:r w:rsidRPr="00206ACB">
        <w:t>book</w:t>
      </w:r>
      <w:r w:rsidR="00AC466E" w:rsidRPr="00206ACB">
        <w:t xml:space="preserve"> </w:t>
      </w:r>
      <w:r w:rsidRPr="00206ACB">
        <w:t>we</w:t>
      </w:r>
      <w:r w:rsidR="00AC466E" w:rsidRPr="00206ACB">
        <w:t xml:space="preserve"> </w:t>
      </w:r>
      <w:r w:rsidRPr="00206ACB">
        <w:t>will</w:t>
      </w:r>
      <w:r w:rsidR="00AC466E" w:rsidRPr="00206ACB">
        <w:t xml:space="preserve"> </w:t>
      </w:r>
      <w:r w:rsidRPr="00206ACB">
        <w:t>be</w:t>
      </w:r>
      <w:r w:rsidR="00AC466E" w:rsidRPr="00206ACB">
        <w:t xml:space="preserve"> </w:t>
      </w:r>
      <w:r w:rsidRPr="00206ACB">
        <w:t>using</w:t>
      </w:r>
      <w:r w:rsidR="00AC466E" w:rsidRPr="00206ACB">
        <w:t xml:space="preserve"> </w:t>
      </w:r>
      <w:r w:rsidRPr="00206ACB">
        <w:t>ca65</w:t>
      </w:r>
      <w:r w:rsidR="00AC466E" w:rsidRPr="00206ACB">
        <w:t xml:space="preserve"> </w:t>
      </w:r>
      <w:r w:rsidRPr="00206ACB">
        <w:t>and</w:t>
      </w:r>
      <w:r w:rsidR="00AC466E" w:rsidRPr="00206ACB">
        <w:t xml:space="preserve"> </w:t>
      </w:r>
      <w:r w:rsidRPr="00206ACB">
        <w:t>ld65.</w:t>
      </w:r>
      <w:r w:rsidR="00AC466E" w:rsidRPr="00206ACB">
        <w:t xml:space="preserve"> </w:t>
      </w:r>
      <w:r w:rsidRPr="00206ACB">
        <w:t>They</w:t>
      </w:r>
      <w:r w:rsidR="00AC466E" w:rsidRPr="00206ACB">
        <w:t xml:space="preserve"> </w:t>
      </w:r>
      <w:r w:rsidRPr="00206ACB">
        <w:t>are</w:t>
      </w:r>
      <w:r w:rsidR="00AC466E" w:rsidRPr="00206ACB">
        <w:t xml:space="preserve"> </w:t>
      </w:r>
      <w:r w:rsidRPr="00206ACB">
        <w:t>open-source</w:t>
      </w:r>
      <w:r w:rsidR="00AC466E" w:rsidRPr="00206ACB">
        <w:t xml:space="preserve"> </w:t>
      </w:r>
      <w:r w:rsidRPr="00206ACB">
        <w:t>and</w:t>
      </w:r>
      <w:r w:rsidR="00AC466E" w:rsidRPr="00206ACB">
        <w:t xml:space="preserve"> </w:t>
      </w:r>
      <w:r w:rsidRPr="00206ACB">
        <w:t>cross-platform,</w:t>
      </w:r>
      <w:r w:rsidR="00AC466E" w:rsidRPr="00206ACB">
        <w:t xml:space="preserve"> </w:t>
      </w:r>
      <w:r w:rsidRPr="00206ACB">
        <w:t>and</w:t>
      </w:r>
      <w:r w:rsidR="00AC466E" w:rsidRPr="00206ACB">
        <w:t xml:space="preserve"> </w:t>
      </w:r>
      <w:r w:rsidRPr="00206ACB">
        <w:t>have</w:t>
      </w:r>
      <w:r w:rsidR="00AC466E" w:rsidRPr="00206ACB">
        <w:t xml:space="preserve"> </w:t>
      </w:r>
      <w:r w:rsidRPr="00206ACB">
        <w:t>some</w:t>
      </w:r>
      <w:r w:rsidR="00AC466E" w:rsidRPr="00206ACB">
        <w:t xml:space="preserve"> </w:t>
      </w:r>
      <w:r w:rsidRPr="00206ACB">
        <w:t>very</w:t>
      </w:r>
      <w:r w:rsidR="00AC466E" w:rsidRPr="00206ACB">
        <w:t xml:space="preserve"> </w:t>
      </w:r>
      <w:r w:rsidRPr="00206ACB">
        <w:t>useful</w:t>
      </w:r>
      <w:r w:rsidR="00AC466E" w:rsidRPr="00206ACB">
        <w:t xml:space="preserve"> </w:t>
      </w:r>
      <w:r w:rsidRPr="00206ACB">
        <w:t>features</w:t>
      </w:r>
      <w:r w:rsidR="00AC466E" w:rsidRPr="00206ACB">
        <w:t xml:space="preserve"> </w:t>
      </w:r>
      <w:r w:rsidRPr="00206ACB">
        <w:t>for</w:t>
      </w:r>
      <w:r w:rsidR="00AC466E" w:rsidRPr="00206ACB">
        <w:t xml:space="preserve"> </w:t>
      </w:r>
      <w:r w:rsidRPr="00206ACB">
        <w:t>developing</w:t>
      </w:r>
      <w:r w:rsidR="00AC466E" w:rsidRPr="00206ACB">
        <w:t xml:space="preserve"> </w:t>
      </w:r>
      <w:r w:rsidRPr="00206ACB">
        <w:t>larger</w:t>
      </w:r>
      <w:r w:rsidR="00AC466E" w:rsidRPr="00206ACB">
        <w:t xml:space="preserve"> </w:t>
      </w:r>
      <w:r w:rsidRPr="00206ACB">
        <w:t>programs.</w:t>
      </w:r>
      <w:r w:rsidR="00AC466E" w:rsidRPr="00206ACB">
        <w:t xml:space="preserve"> </w:t>
      </w:r>
      <w:r w:rsidRPr="00206ACB">
        <w:t>ca65</w:t>
      </w:r>
      <w:r w:rsidR="00AC466E" w:rsidRPr="00206ACB">
        <w:t xml:space="preserve"> </w:t>
      </w:r>
      <w:r w:rsidRPr="00206ACB">
        <w:t>and</w:t>
      </w:r>
      <w:r w:rsidR="00AC466E" w:rsidRPr="00206ACB">
        <w:t xml:space="preserve"> </w:t>
      </w:r>
      <w:r w:rsidRPr="00206ACB">
        <w:t>ld65</w:t>
      </w:r>
      <w:r w:rsidR="00AC466E" w:rsidRPr="00206ACB">
        <w:t xml:space="preserve"> </w:t>
      </w:r>
      <w:r w:rsidRPr="00206ACB">
        <w:t>are</w:t>
      </w:r>
      <w:r w:rsidR="00AC466E" w:rsidRPr="00206ACB">
        <w:t xml:space="preserve"> </w:t>
      </w:r>
      <w:r w:rsidRPr="00206ACB">
        <w:t>part</w:t>
      </w:r>
      <w:r w:rsidR="00AC466E" w:rsidRPr="00206ACB">
        <w:t xml:space="preserve"> </w:t>
      </w:r>
      <w:r w:rsidRPr="00206ACB">
        <w:t>of</w:t>
      </w:r>
      <w:r w:rsidR="00AC466E" w:rsidRPr="00206ACB">
        <w:t xml:space="preserve"> </w:t>
      </w:r>
      <w:r w:rsidRPr="00206ACB">
        <w:t>the</w:t>
      </w:r>
      <w:r w:rsidR="00AC466E" w:rsidRPr="00206ACB">
        <w:t xml:space="preserve"> </w:t>
      </w:r>
      <w:r w:rsidRPr="00206ACB">
        <w:t>larger</w:t>
      </w:r>
      <w:r w:rsidR="00AC466E" w:rsidRPr="00206ACB">
        <w:t xml:space="preserve"> </w:t>
      </w:r>
      <w:r w:rsidRPr="00206ACB">
        <w:t>"cc65"</w:t>
      </w:r>
      <w:r w:rsidR="00AC466E" w:rsidRPr="00206ACB">
        <w:t xml:space="preserve"> </w:t>
      </w:r>
      <w:r w:rsidRPr="00206ACB">
        <w:t>suite</w:t>
      </w:r>
      <w:r w:rsidR="00AC466E" w:rsidRPr="00206ACB">
        <w:t xml:space="preserve"> </w:t>
      </w:r>
      <w:r w:rsidRPr="00206ACB">
        <w:t>of</w:t>
      </w:r>
      <w:r w:rsidR="00AC466E" w:rsidRPr="00206ACB">
        <w:t xml:space="preserve"> </w:t>
      </w:r>
      <w:r w:rsidRPr="00206ACB">
        <w:t>programs,</w:t>
      </w:r>
      <w:r w:rsidR="00AC466E" w:rsidRPr="00206ACB">
        <w:t xml:space="preserve"> </w:t>
      </w:r>
      <w:r w:rsidRPr="00206ACB">
        <w:t>which</w:t>
      </w:r>
      <w:r w:rsidR="00AC466E" w:rsidRPr="00206ACB">
        <w:t xml:space="preserve"> </w:t>
      </w:r>
      <w:r w:rsidRPr="00206ACB">
        <w:t>include</w:t>
      </w:r>
      <w:r w:rsidR="00AC466E" w:rsidRPr="00206ACB">
        <w:t xml:space="preserve"> </w:t>
      </w:r>
      <w:r w:rsidRPr="00206ACB">
        <w:t>a</w:t>
      </w:r>
      <w:r w:rsidR="00AC466E" w:rsidRPr="00206ACB">
        <w:t xml:space="preserve"> </w:t>
      </w:r>
      <w:r w:rsidRPr="00206ACB">
        <w:t>C</w:t>
      </w:r>
      <w:r w:rsidR="00AC466E" w:rsidRPr="00206ACB">
        <w:t xml:space="preserve"> </w:t>
      </w:r>
      <w:r w:rsidRPr="00206ACB">
        <w:t>compiler</w:t>
      </w:r>
      <w:r w:rsidR="00AC466E" w:rsidRPr="00206ACB">
        <w:t xml:space="preserve"> </w:t>
      </w:r>
      <w:r w:rsidRPr="00206ACB">
        <w:t>and</w:t>
      </w:r>
      <w:r w:rsidR="00AC466E" w:rsidRPr="00206ACB">
        <w:t xml:space="preserve"> </w:t>
      </w:r>
      <w:r w:rsidRPr="00206ACB">
        <w:t>more.</w:t>
      </w:r>
    </w:p>
    <w:p w14:paraId="5DAF113B" w14:textId="77777777" w:rsidR="00C02078" w:rsidRPr="00206ACB" w:rsidRDefault="00C02078">
      <w:pPr>
        <w:pStyle w:val="ListParagraph"/>
        <w:numPr>
          <w:ilvl w:val="0"/>
          <w:numId w:val="10"/>
        </w:numPr>
        <w:rPr>
          <w:rFonts w:cstheme="minorHAnsi"/>
          <w:szCs w:val="26"/>
        </w:rPr>
      </w:pPr>
      <w:r w:rsidRPr="00206ACB">
        <w:rPr>
          <w:rFonts w:cstheme="minorHAnsi"/>
          <w:szCs w:val="26"/>
        </w:rPr>
        <w:lastRenderedPageBreak/>
        <w:t>Mac</w:t>
      </w:r>
    </w:p>
    <w:p w14:paraId="707607BB" w14:textId="2EA22B89" w:rsidR="002B3E4E" w:rsidRPr="006B0F89" w:rsidRDefault="00C02078" w:rsidP="00EF327A">
      <w:pPr>
        <w:rPr>
          <w:rFonts w:eastAsia="Times New Roman"/>
          <w:kern w:val="0"/>
          <w:lang w:eastAsia="ja-JP"/>
        </w:rPr>
      </w:pPr>
      <w:r w:rsidRPr="00206ACB">
        <w:t>To</w:t>
      </w:r>
      <w:r w:rsidR="00AC466E" w:rsidRPr="00206ACB">
        <w:t xml:space="preserve"> </w:t>
      </w:r>
      <w:r w:rsidRPr="00206ACB">
        <w:t>install</w:t>
      </w:r>
      <w:r w:rsidR="00AC466E" w:rsidRPr="00206ACB">
        <w:t xml:space="preserve"> </w:t>
      </w:r>
      <w:r w:rsidRPr="00206ACB">
        <w:t>ca65</w:t>
      </w:r>
      <w:r w:rsidR="00AC466E" w:rsidRPr="00206ACB">
        <w:t xml:space="preserve"> </w:t>
      </w:r>
      <w:r w:rsidRPr="00206ACB">
        <w:t>and</w:t>
      </w:r>
      <w:r w:rsidR="00AC466E" w:rsidRPr="00206ACB">
        <w:t xml:space="preserve"> </w:t>
      </w:r>
      <w:r w:rsidRPr="00206ACB">
        <w:t>ld65</w:t>
      </w:r>
      <w:r w:rsidR="00AC466E" w:rsidRPr="00206ACB">
        <w:t xml:space="preserve"> </w:t>
      </w:r>
      <w:r w:rsidRPr="00206ACB">
        <w:t>on</w:t>
      </w:r>
      <w:r w:rsidR="00AC466E" w:rsidRPr="00206ACB">
        <w:t xml:space="preserve"> </w:t>
      </w:r>
      <w:r w:rsidRPr="00206ACB">
        <w:t>a</w:t>
      </w:r>
      <w:r w:rsidR="00AC466E" w:rsidRPr="00206ACB">
        <w:t xml:space="preserve"> </w:t>
      </w:r>
      <w:r w:rsidRPr="00206ACB">
        <w:t>Mac,</w:t>
      </w:r>
      <w:r w:rsidR="00AC466E" w:rsidRPr="00206ACB">
        <w:t xml:space="preserve"> </w:t>
      </w:r>
      <w:r w:rsidRPr="00206ACB">
        <w:t>first</w:t>
      </w:r>
      <w:r w:rsidR="00AC466E" w:rsidRPr="00206ACB">
        <w:t xml:space="preserve"> </w:t>
      </w:r>
      <w:r w:rsidRPr="00206ACB">
        <w:t>install</w:t>
      </w:r>
      <w:r w:rsidR="00AC466E" w:rsidRPr="00206ACB">
        <w:t xml:space="preserve"> </w:t>
      </w:r>
      <w:hyperlink r:id="rId39" w:tgtFrame="_blank" w:history="1">
        <w:r w:rsidRPr="00206ACB">
          <w:rPr>
            <w:rStyle w:val="Hyperlink"/>
            <w:rFonts w:cstheme="minorHAnsi"/>
            <w:color w:val="82642B"/>
            <w:szCs w:val="26"/>
          </w:rPr>
          <w:t>Homebrew</w:t>
        </w:r>
        <w:r w:rsidR="00A154C1" w:rsidRPr="00206ACB">
          <w:rPr>
            <w:rStyle w:val="Hyperlink"/>
            <w:rFonts w:cstheme="minorHAnsi"/>
            <w:color w:val="82642B"/>
            <w:szCs w:val="26"/>
          </w:rPr>
          <w:t xml:space="preserve"> (https://brew.sh/)</w:t>
        </w:r>
      </w:hyperlink>
      <w:r w:rsidRPr="00206ACB">
        <w:t>,</w:t>
      </w:r>
      <w:r w:rsidR="00AC466E" w:rsidRPr="00206ACB">
        <w:t xml:space="preserve"> </w:t>
      </w:r>
      <w:r w:rsidRPr="00206ACB">
        <w:t>a</w:t>
      </w:r>
      <w:r w:rsidR="00AC466E" w:rsidRPr="00206ACB">
        <w:t xml:space="preserve"> </w:t>
      </w:r>
      <w:r w:rsidRPr="00206ACB">
        <w:t>Mac</w:t>
      </w:r>
      <w:r w:rsidR="00AC466E" w:rsidRPr="00206ACB">
        <w:t xml:space="preserve"> </w:t>
      </w:r>
      <w:r w:rsidRPr="00206ACB">
        <w:t>package</w:t>
      </w:r>
      <w:r w:rsidR="00AC466E" w:rsidRPr="00206ACB">
        <w:t xml:space="preserve"> </w:t>
      </w:r>
      <w:r w:rsidRPr="00206ACB">
        <w:t>manager.</w:t>
      </w:r>
      <w:r w:rsidR="00AC466E" w:rsidRPr="00206ACB">
        <w:t xml:space="preserve"> </w:t>
      </w:r>
      <w:r w:rsidRPr="00206ACB">
        <w:t>Copy</w:t>
      </w:r>
      <w:r w:rsidR="00AC466E" w:rsidRPr="00206ACB">
        <w:t xml:space="preserve"> </w:t>
      </w:r>
      <w:r w:rsidRPr="00206ACB">
        <w:t>and</w:t>
      </w:r>
      <w:r w:rsidR="00AC466E" w:rsidRPr="00206ACB">
        <w:t xml:space="preserve"> </w:t>
      </w:r>
      <w:r w:rsidRPr="00206ACB">
        <w:t>paste</w:t>
      </w:r>
      <w:r w:rsidR="00AC466E" w:rsidRPr="00206ACB">
        <w:t xml:space="preserve"> </w:t>
      </w:r>
      <w:r w:rsidRPr="00206ACB">
        <w:t>the</w:t>
      </w:r>
      <w:r w:rsidR="00AC466E" w:rsidRPr="00206ACB">
        <w:t xml:space="preserve"> </w:t>
      </w:r>
      <w:r w:rsidRPr="00206ACB">
        <w:t>command</w:t>
      </w:r>
      <w:r w:rsidR="00AC466E" w:rsidRPr="00206ACB">
        <w:t xml:space="preserve"> </w:t>
      </w:r>
      <w:r w:rsidRPr="00206ACB">
        <w:t>from</w:t>
      </w:r>
      <w:r w:rsidR="00AC466E" w:rsidRPr="00206ACB">
        <w:t xml:space="preserve"> </w:t>
      </w:r>
      <w:r w:rsidRPr="00206ACB">
        <w:t>the</w:t>
      </w:r>
      <w:r w:rsidR="00AC466E" w:rsidRPr="00206ACB">
        <w:t xml:space="preserve"> </w:t>
      </w:r>
      <w:r w:rsidRPr="00206ACB">
        <w:t>homepage</w:t>
      </w:r>
      <w:r w:rsidR="00AC466E" w:rsidRPr="00206ACB">
        <w:t xml:space="preserve"> </w:t>
      </w:r>
      <w:r w:rsidRPr="00206ACB">
        <w:t>into</w:t>
      </w:r>
      <w:r w:rsidR="00AC466E" w:rsidRPr="00206ACB">
        <w:t xml:space="preserve"> </w:t>
      </w:r>
      <w:r w:rsidRPr="00206ACB">
        <w:t>a</w:t>
      </w:r>
      <w:r w:rsidR="00AC466E" w:rsidRPr="00206ACB">
        <w:t xml:space="preserve"> </w:t>
      </w:r>
      <w:r w:rsidRPr="00206ACB">
        <w:t>terminal</w:t>
      </w:r>
      <w:r w:rsidR="00AC466E" w:rsidRPr="00206ACB">
        <w:t xml:space="preserve"> </w:t>
      </w:r>
      <w:r w:rsidRPr="00206ACB">
        <w:t>and</w:t>
      </w:r>
      <w:r w:rsidR="00AC466E" w:rsidRPr="00206ACB">
        <w:t xml:space="preserve"> </w:t>
      </w:r>
      <w:r w:rsidRPr="00206ACB">
        <w:t>press</w:t>
      </w:r>
      <w:r w:rsidR="00AC466E" w:rsidRPr="00206ACB">
        <w:t xml:space="preserve"> </w:t>
      </w:r>
      <w:r w:rsidRPr="00206ACB">
        <w:t>enter;</w:t>
      </w:r>
      <w:r w:rsidR="00AC466E" w:rsidRPr="00206ACB">
        <w:t xml:space="preserve"> </w:t>
      </w:r>
      <w:r w:rsidRPr="00206ACB">
        <w:t>follow</w:t>
      </w:r>
      <w:r w:rsidR="00AC466E" w:rsidRPr="00206ACB">
        <w:t xml:space="preserve"> </w:t>
      </w:r>
      <w:r w:rsidRPr="00206ACB">
        <w:t>the</w:t>
      </w:r>
      <w:r w:rsidR="00AC466E" w:rsidRPr="00206ACB">
        <w:t xml:space="preserve"> </w:t>
      </w:r>
      <w:r w:rsidRPr="00206ACB">
        <w:t>instructions</w:t>
      </w:r>
      <w:r w:rsidR="00AC466E" w:rsidRPr="00206ACB">
        <w:t xml:space="preserve"> </w:t>
      </w:r>
      <w:r w:rsidRPr="00206ACB">
        <w:t>and</w:t>
      </w:r>
      <w:r w:rsidR="00AC466E" w:rsidRPr="00206ACB">
        <w:t xml:space="preserve"> </w:t>
      </w:r>
      <w:r w:rsidRPr="00206ACB">
        <w:t>Homebrew</w:t>
      </w:r>
      <w:r w:rsidR="00AC466E" w:rsidRPr="00206ACB">
        <w:t xml:space="preserve"> </w:t>
      </w:r>
      <w:r w:rsidRPr="00206ACB">
        <w:t>will</w:t>
      </w:r>
      <w:r w:rsidR="00AC466E" w:rsidRPr="00206ACB">
        <w:t xml:space="preserve"> </w:t>
      </w:r>
      <w:r w:rsidRPr="00206ACB">
        <w:t>be</w:t>
      </w:r>
      <w:r w:rsidR="00AC466E" w:rsidRPr="00206ACB">
        <w:t xml:space="preserve"> </w:t>
      </w:r>
      <w:r w:rsidRPr="00206ACB">
        <w:t>ready</w:t>
      </w:r>
      <w:r w:rsidR="00AC466E" w:rsidRPr="00206ACB">
        <w:t xml:space="preserve"> </w:t>
      </w:r>
      <w:r w:rsidRPr="00206ACB">
        <w:t>to</w:t>
      </w:r>
      <w:r w:rsidR="00AC466E" w:rsidRPr="00206ACB">
        <w:t xml:space="preserve"> </w:t>
      </w:r>
      <w:r w:rsidRPr="00206ACB">
        <w:t>use.</w:t>
      </w:r>
      <w:r w:rsidR="00AC466E" w:rsidRPr="00206ACB">
        <w:t xml:space="preserve"> </w:t>
      </w:r>
      <w:r w:rsidRPr="00206ACB">
        <w:t>Once</w:t>
      </w:r>
      <w:r w:rsidR="00AC466E" w:rsidRPr="00206ACB">
        <w:t xml:space="preserve"> </w:t>
      </w:r>
      <w:r w:rsidRPr="00206ACB">
        <w:t>you</w:t>
      </w:r>
      <w:r w:rsidR="00AC466E" w:rsidRPr="00206ACB">
        <w:t xml:space="preserve"> </w:t>
      </w:r>
      <w:r w:rsidRPr="00206ACB">
        <w:t>have</w:t>
      </w:r>
      <w:r w:rsidR="00AC466E" w:rsidRPr="00206ACB">
        <w:t xml:space="preserve"> </w:t>
      </w:r>
      <w:r w:rsidRPr="00206ACB">
        <w:t>Homebrew,</w:t>
      </w:r>
      <w:r w:rsidR="00AC466E" w:rsidRPr="00206ACB">
        <w:t xml:space="preserve"> </w:t>
      </w:r>
      <w:r w:rsidRPr="00206ACB">
        <w:t>type</w:t>
      </w:r>
      <w:r w:rsidR="00AC466E" w:rsidRPr="00206ACB">
        <w:t xml:space="preserve"> </w:t>
      </w:r>
      <w:r w:rsidRPr="00D40D9F">
        <w:rPr>
          <w:rStyle w:val="QuoteChar"/>
        </w:rPr>
        <w:t>brew</w:t>
      </w:r>
      <w:r w:rsidR="00AC466E" w:rsidRPr="00D40D9F">
        <w:rPr>
          <w:rStyle w:val="QuoteChar"/>
        </w:rPr>
        <w:t xml:space="preserve"> </w:t>
      </w:r>
      <w:r w:rsidRPr="00D40D9F">
        <w:rPr>
          <w:rStyle w:val="QuoteChar"/>
        </w:rPr>
        <w:t>install</w:t>
      </w:r>
      <w:r w:rsidR="00AC466E" w:rsidRPr="00D40D9F">
        <w:rPr>
          <w:rStyle w:val="QuoteChar"/>
        </w:rPr>
        <w:t xml:space="preserve"> </w:t>
      </w:r>
      <w:r w:rsidRPr="00D40D9F">
        <w:rPr>
          <w:rStyle w:val="QuoteChar"/>
        </w:rPr>
        <w:t>cc65</w:t>
      </w:r>
      <w:r w:rsidR="00AC466E" w:rsidRPr="00206ACB">
        <w:t xml:space="preserve"> </w:t>
      </w:r>
      <w:r w:rsidRPr="00206ACB">
        <w:t>and</w:t>
      </w:r>
      <w:r w:rsidR="00AC466E" w:rsidRPr="00206ACB">
        <w:t xml:space="preserve"> </w:t>
      </w:r>
      <w:r w:rsidRPr="00206ACB">
        <w:t>press</w:t>
      </w:r>
      <w:r w:rsidR="00AC466E" w:rsidRPr="00206ACB">
        <w:t xml:space="preserve"> </w:t>
      </w:r>
      <w:r w:rsidRPr="00206ACB">
        <w:t>enter.</w:t>
      </w:r>
    </w:p>
    <w:p w14:paraId="2B98630E" w14:textId="77777777" w:rsidR="00C02078" w:rsidRPr="00206ACB" w:rsidRDefault="00C02078">
      <w:pPr>
        <w:pStyle w:val="ListParagraph"/>
        <w:numPr>
          <w:ilvl w:val="0"/>
          <w:numId w:val="10"/>
        </w:numPr>
        <w:rPr>
          <w:rFonts w:cstheme="minorHAnsi"/>
          <w:szCs w:val="26"/>
        </w:rPr>
      </w:pPr>
      <w:r w:rsidRPr="00206ACB">
        <w:rPr>
          <w:rFonts w:cstheme="minorHAnsi"/>
          <w:szCs w:val="26"/>
        </w:rPr>
        <w:t>Windows</w:t>
      </w:r>
    </w:p>
    <w:p w14:paraId="101CD386" w14:textId="62453C88" w:rsidR="00C02078" w:rsidRPr="00206ACB" w:rsidRDefault="00C02078" w:rsidP="00EF327A">
      <w:r w:rsidRPr="00206ACB">
        <w:t>On</w:t>
      </w:r>
      <w:r w:rsidR="00AC466E" w:rsidRPr="00206ACB">
        <w:t xml:space="preserve"> </w:t>
      </w:r>
      <w:r w:rsidRPr="00206ACB">
        <w:t>Windows,</w:t>
      </w:r>
      <w:r w:rsidR="00AC466E" w:rsidRPr="00206ACB">
        <w:t xml:space="preserve"> </w:t>
      </w:r>
      <w:r w:rsidRPr="00206ACB">
        <w:t>you'll</w:t>
      </w:r>
      <w:r w:rsidR="00AC466E" w:rsidRPr="00206ACB">
        <w:t xml:space="preserve"> </w:t>
      </w:r>
      <w:r w:rsidRPr="00206ACB">
        <w:t>need</w:t>
      </w:r>
      <w:r w:rsidR="00AC466E" w:rsidRPr="00206ACB">
        <w:t xml:space="preserve"> </w:t>
      </w:r>
      <w:r w:rsidRPr="00206ACB">
        <w:t>to</w:t>
      </w:r>
      <w:r w:rsidR="00AC466E" w:rsidRPr="00206ACB">
        <w:t xml:space="preserve"> </w:t>
      </w:r>
      <w:r w:rsidRPr="00206ACB">
        <w:t>download</w:t>
      </w:r>
      <w:r w:rsidR="00AC466E" w:rsidRPr="00206ACB">
        <w:t xml:space="preserve"> </w:t>
      </w:r>
      <w:r w:rsidRPr="00206ACB">
        <w:t>ca65</w:t>
      </w:r>
      <w:r w:rsidR="00AC466E" w:rsidRPr="00206ACB">
        <w:t xml:space="preserve"> </w:t>
      </w:r>
      <w:r w:rsidRPr="00206ACB">
        <w:t>and</w:t>
      </w:r>
      <w:r w:rsidR="00AC466E" w:rsidRPr="00206ACB">
        <w:t xml:space="preserve"> </w:t>
      </w:r>
      <w:r w:rsidRPr="00206ACB">
        <w:t>ld65</w:t>
      </w:r>
      <w:r w:rsidR="00AC466E" w:rsidRPr="00206ACB">
        <w:t xml:space="preserve"> </w:t>
      </w:r>
      <w:r w:rsidRPr="00206ACB">
        <w:t>to</w:t>
      </w:r>
      <w:r w:rsidR="00AC466E" w:rsidRPr="00206ACB">
        <w:t xml:space="preserve"> </w:t>
      </w:r>
      <w:r w:rsidRPr="00206ACB">
        <w:t>a</w:t>
      </w:r>
      <w:r w:rsidR="00AC466E" w:rsidRPr="00206ACB">
        <w:t xml:space="preserve"> </w:t>
      </w:r>
      <w:r w:rsidRPr="00206ACB">
        <w:t>specific</w:t>
      </w:r>
      <w:r w:rsidR="00AC466E" w:rsidRPr="00206ACB">
        <w:t xml:space="preserve"> </w:t>
      </w:r>
      <w:r w:rsidRPr="00206ACB">
        <w:t>directory</w:t>
      </w:r>
      <w:r w:rsidR="00AC466E" w:rsidRPr="00206ACB">
        <w:t xml:space="preserve"> </w:t>
      </w:r>
      <w:r w:rsidRPr="00206ACB">
        <w:t>on</w:t>
      </w:r>
      <w:r w:rsidR="00AC466E" w:rsidRPr="00206ACB">
        <w:t xml:space="preserve"> </w:t>
      </w:r>
      <w:r w:rsidRPr="00206ACB">
        <w:t>your</w:t>
      </w:r>
      <w:r w:rsidR="00AC466E" w:rsidRPr="00206ACB">
        <w:t xml:space="preserve"> </w:t>
      </w:r>
      <w:r w:rsidRPr="00206ACB">
        <w:t>computer.</w:t>
      </w:r>
      <w:r w:rsidR="00AC466E" w:rsidRPr="00206ACB">
        <w:t xml:space="preserve"> </w:t>
      </w:r>
      <w:r w:rsidRPr="00206ACB">
        <w:t>Download</w:t>
      </w:r>
      <w:r w:rsidR="00AC466E" w:rsidRPr="00206ACB">
        <w:t xml:space="preserve"> </w:t>
      </w:r>
      <w:r w:rsidRPr="00206ACB">
        <w:t>the</w:t>
      </w:r>
      <w:r w:rsidR="00AC466E" w:rsidRPr="00206ACB">
        <w:t xml:space="preserve"> </w:t>
      </w:r>
      <w:r w:rsidRPr="00206ACB">
        <w:t>latest</w:t>
      </w:r>
      <w:r w:rsidR="00AC466E" w:rsidRPr="00206ACB">
        <w:t xml:space="preserve"> </w:t>
      </w:r>
      <w:r w:rsidRPr="00206ACB">
        <w:t>"Windows</w:t>
      </w:r>
      <w:r w:rsidR="00AC466E" w:rsidRPr="00206ACB">
        <w:t xml:space="preserve"> </w:t>
      </w:r>
      <w:r w:rsidRPr="00206ACB">
        <w:t>Snapshot"</w:t>
      </w:r>
      <w:r w:rsidR="00AC466E" w:rsidRPr="00206ACB">
        <w:t xml:space="preserve"> </w:t>
      </w:r>
      <w:r w:rsidRPr="00206ACB">
        <w:t>from</w:t>
      </w:r>
      <w:r w:rsidR="00AC466E" w:rsidRPr="00206ACB">
        <w:t xml:space="preserve"> </w:t>
      </w:r>
      <w:r w:rsidRPr="00206ACB">
        <w:t>the</w:t>
      </w:r>
      <w:r w:rsidR="00AC466E" w:rsidRPr="00206ACB">
        <w:t xml:space="preserve"> </w:t>
      </w:r>
      <w:hyperlink r:id="rId40" w:tgtFrame="_blank" w:history="1">
        <w:r w:rsidRPr="00206ACB">
          <w:rPr>
            <w:rStyle w:val="Hyperlink"/>
            <w:rFonts w:cstheme="minorHAnsi"/>
            <w:color w:val="82642B"/>
            <w:szCs w:val="26"/>
          </w:rPr>
          <w:t>main</w:t>
        </w:r>
        <w:r w:rsidR="00AC466E" w:rsidRPr="00206ACB">
          <w:rPr>
            <w:rStyle w:val="Hyperlink"/>
            <w:rFonts w:cstheme="minorHAnsi"/>
            <w:color w:val="82642B"/>
            <w:szCs w:val="26"/>
          </w:rPr>
          <w:t xml:space="preserve"> </w:t>
        </w:r>
        <w:r w:rsidRPr="00206ACB">
          <w:rPr>
            <w:rStyle w:val="Hyperlink"/>
            <w:rFonts w:cstheme="minorHAnsi"/>
            <w:color w:val="82642B"/>
            <w:szCs w:val="26"/>
          </w:rPr>
          <w:t>cc65</w:t>
        </w:r>
        <w:r w:rsidR="00AC466E" w:rsidRPr="00206ACB">
          <w:rPr>
            <w:rStyle w:val="Hyperlink"/>
            <w:rFonts w:cstheme="minorHAnsi"/>
            <w:color w:val="82642B"/>
            <w:szCs w:val="26"/>
          </w:rPr>
          <w:t xml:space="preserve"> </w:t>
        </w:r>
        <w:r w:rsidRPr="00206ACB">
          <w:rPr>
            <w:rStyle w:val="Hyperlink"/>
            <w:rFonts w:cstheme="minorHAnsi"/>
            <w:color w:val="82642B"/>
            <w:szCs w:val="26"/>
          </w:rPr>
          <w:t>project</w:t>
        </w:r>
        <w:r w:rsidR="00AC466E" w:rsidRPr="00206ACB">
          <w:rPr>
            <w:rStyle w:val="Hyperlink"/>
            <w:rFonts w:cstheme="minorHAnsi"/>
            <w:color w:val="82642B"/>
            <w:szCs w:val="26"/>
          </w:rPr>
          <w:t xml:space="preserve"> </w:t>
        </w:r>
        <w:r w:rsidRPr="00206ACB">
          <w:rPr>
            <w:rStyle w:val="Hyperlink"/>
            <w:rFonts w:cstheme="minorHAnsi"/>
            <w:color w:val="82642B"/>
            <w:szCs w:val="26"/>
          </w:rPr>
          <w:t>page</w:t>
        </w:r>
        <w:r w:rsidR="00AE2846" w:rsidRPr="00206ACB">
          <w:rPr>
            <w:rStyle w:val="Hyperlink"/>
            <w:rFonts w:cstheme="minorHAnsi"/>
            <w:color w:val="82642B"/>
            <w:szCs w:val="26"/>
          </w:rPr>
          <w:t xml:space="preserve"> (https://github.com/cc65/cc65)</w:t>
        </w:r>
      </w:hyperlink>
      <w:r w:rsidRPr="00206ACB">
        <w:t>.</w:t>
      </w:r>
      <w:r w:rsidR="00AC466E" w:rsidRPr="00206ACB">
        <w:t xml:space="preserve"> </w:t>
      </w:r>
      <w:r w:rsidRPr="00206ACB">
        <w:t>Unzip</w:t>
      </w:r>
      <w:r w:rsidR="00AC466E" w:rsidRPr="00206ACB">
        <w:t xml:space="preserve"> </w:t>
      </w:r>
      <w:r w:rsidRPr="00206ACB">
        <w:t>the</w:t>
      </w:r>
      <w:r w:rsidR="00AC466E" w:rsidRPr="00206ACB">
        <w:t xml:space="preserve"> </w:t>
      </w:r>
      <w:r w:rsidRPr="00206ACB">
        <w:t>contents</w:t>
      </w:r>
      <w:r w:rsidR="00AC466E" w:rsidRPr="00206ACB">
        <w:t xml:space="preserve"> </w:t>
      </w:r>
      <w:r w:rsidRPr="00206ACB">
        <w:t>to</w:t>
      </w:r>
      <w:r w:rsidR="00AC466E" w:rsidRPr="00206ACB">
        <w:t xml:space="preserve"> </w:t>
      </w:r>
      <w:r w:rsidRPr="00F601AA">
        <w:rPr>
          <w:rStyle w:val="QuoteChar"/>
        </w:rPr>
        <w:t>C:\cc65</w:t>
      </w:r>
      <w:r w:rsidRPr="00206ACB">
        <w:t>.</w:t>
      </w:r>
      <w:r w:rsidR="00AC466E" w:rsidRPr="00206ACB">
        <w:t xml:space="preserve"> </w:t>
      </w:r>
      <w:r w:rsidRPr="00206ACB">
        <w:t>You'll</w:t>
      </w:r>
      <w:r w:rsidR="00AC466E" w:rsidRPr="00206ACB">
        <w:t xml:space="preserve"> </w:t>
      </w:r>
      <w:r w:rsidRPr="00206ACB">
        <w:t>also</w:t>
      </w:r>
      <w:r w:rsidR="00AC466E" w:rsidRPr="00206ACB">
        <w:t xml:space="preserve"> </w:t>
      </w:r>
      <w:r w:rsidRPr="00206ACB">
        <w:t>need</w:t>
      </w:r>
      <w:r w:rsidR="00AC466E" w:rsidRPr="00206ACB">
        <w:t xml:space="preserve"> </w:t>
      </w:r>
      <w:r w:rsidRPr="00206ACB">
        <w:t>to</w:t>
      </w:r>
      <w:r w:rsidR="00AC466E" w:rsidRPr="00206ACB">
        <w:t xml:space="preserve"> </w:t>
      </w:r>
      <w:r w:rsidRPr="00206ACB">
        <w:t>update</w:t>
      </w:r>
      <w:r w:rsidR="00AC466E" w:rsidRPr="00206ACB">
        <w:t xml:space="preserve"> </w:t>
      </w:r>
      <w:r w:rsidRPr="00206ACB">
        <w:t>your</w:t>
      </w:r>
      <w:r w:rsidR="00AC466E" w:rsidRPr="00206ACB">
        <w:t xml:space="preserve"> </w:t>
      </w:r>
      <w:r w:rsidRPr="00206ACB">
        <w:t>system</w:t>
      </w:r>
      <w:r w:rsidR="00AC466E" w:rsidRPr="00206ACB">
        <w:t xml:space="preserve"> </w:t>
      </w:r>
      <w:r w:rsidRPr="00206ACB">
        <w:t>path</w:t>
      </w:r>
      <w:r w:rsidR="00AC466E" w:rsidRPr="00206ACB">
        <w:t xml:space="preserve"> </w:t>
      </w:r>
      <w:r w:rsidRPr="00206ACB">
        <w:t>to</w:t>
      </w:r>
      <w:r w:rsidR="00AC466E" w:rsidRPr="00206ACB">
        <w:t xml:space="preserve"> </w:t>
      </w:r>
      <w:r w:rsidRPr="00206ACB">
        <w:t>make</w:t>
      </w:r>
      <w:r w:rsidR="00AC466E" w:rsidRPr="00206ACB">
        <w:t xml:space="preserve"> </w:t>
      </w:r>
      <w:r w:rsidRPr="00206ACB">
        <w:t>ca65</w:t>
      </w:r>
      <w:r w:rsidR="00AC466E" w:rsidRPr="00206ACB">
        <w:t xml:space="preserve"> </w:t>
      </w:r>
      <w:r w:rsidRPr="00206ACB">
        <w:t>and</w:t>
      </w:r>
      <w:r w:rsidR="00AC466E" w:rsidRPr="00206ACB">
        <w:t xml:space="preserve"> </w:t>
      </w:r>
      <w:r w:rsidRPr="00206ACB">
        <w:t>ld65</w:t>
      </w:r>
      <w:r w:rsidR="00AC466E" w:rsidRPr="00206ACB">
        <w:t xml:space="preserve"> </w:t>
      </w:r>
      <w:r w:rsidRPr="00206ACB">
        <w:t>available</w:t>
      </w:r>
      <w:r w:rsidR="00AC466E" w:rsidRPr="00206ACB">
        <w:t xml:space="preserve"> </w:t>
      </w:r>
      <w:r w:rsidRPr="00206ACB">
        <w:t>from</w:t>
      </w:r>
      <w:r w:rsidR="00AC466E" w:rsidRPr="00206ACB">
        <w:t xml:space="preserve"> </w:t>
      </w:r>
      <w:r w:rsidRPr="00206ACB">
        <w:t>any</w:t>
      </w:r>
      <w:r w:rsidR="00AC466E" w:rsidRPr="00206ACB">
        <w:t xml:space="preserve"> </w:t>
      </w:r>
      <w:r w:rsidRPr="00206ACB">
        <w:t>directory.</w:t>
      </w:r>
      <w:r w:rsidR="00AC466E" w:rsidRPr="00206ACB">
        <w:t xml:space="preserve"> </w:t>
      </w:r>
      <w:r w:rsidRPr="00206ACB">
        <w:t>The</w:t>
      </w:r>
      <w:r w:rsidR="00AC466E" w:rsidRPr="00206ACB">
        <w:t xml:space="preserve"> </w:t>
      </w:r>
      <w:r w:rsidRPr="00206ACB">
        <w:t>process</w:t>
      </w:r>
      <w:r w:rsidR="00AC466E" w:rsidRPr="00206ACB">
        <w:t xml:space="preserve"> </w:t>
      </w:r>
      <w:r w:rsidRPr="00206ACB">
        <w:t>for</w:t>
      </w:r>
      <w:r w:rsidR="00AC466E" w:rsidRPr="00206ACB">
        <w:t xml:space="preserve"> </w:t>
      </w:r>
      <w:r w:rsidRPr="00206ACB">
        <w:t>doing</w:t>
      </w:r>
      <w:r w:rsidR="00AC466E" w:rsidRPr="00206ACB">
        <w:t xml:space="preserve"> </w:t>
      </w:r>
      <w:r w:rsidRPr="00206ACB">
        <w:t>this</w:t>
      </w:r>
      <w:r w:rsidR="00AC466E" w:rsidRPr="00206ACB">
        <w:t xml:space="preserve"> </w:t>
      </w:r>
      <w:r w:rsidRPr="00206ACB">
        <w:t>varies</w:t>
      </w:r>
      <w:r w:rsidR="00AC466E" w:rsidRPr="00206ACB">
        <w:t xml:space="preserve"> </w:t>
      </w:r>
      <w:r w:rsidRPr="00206ACB">
        <w:t>depending</w:t>
      </w:r>
      <w:r w:rsidR="00AC466E" w:rsidRPr="00206ACB">
        <w:t xml:space="preserve"> </w:t>
      </w:r>
      <w:r w:rsidRPr="00206ACB">
        <w:t>on</w:t>
      </w:r>
      <w:r w:rsidR="00AC466E" w:rsidRPr="00206ACB">
        <w:t xml:space="preserve"> </w:t>
      </w:r>
      <w:r w:rsidRPr="00206ACB">
        <w:t>which</w:t>
      </w:r>
      <w:r w:rsidR="00AC466E" w:rsidRPr="00206ACB">
        <w:t xml:space="preserve"> </w:t>
      </w:r>
      <w:r w:rsidRPr="00206ACB">
        <w:t>version</w:t>
      </w:r>
      <w:r w:rsidR="00AC466E" w:rsidRPr="00206ACB">
        <w:t xml:space="preserve"> </w:t>
      </w:r>
      <w:r w:rsidRPr="00206ACB">
        <w:t>of</w:t>
      </w:r>
      <w:r w:rsidR="00AC466E" w:rsidRPr="00206ACB">
        <w:t xml:space="preserve"> </w:t>
      </w:r>
      <w:r w:rsidRPr="00206ACB">
        <w:t>Windows</w:t>
      </w:r>
      <w:r w:rsidR="00AC466E" w:rsidRPr="00206ACB">
        <w:t xml:space="preserve"> </w:t>
      </w:r>
      <w:r w:rsidRPr="00206ACB">
        <w:t>you</w:t>
      </w:r>
      <w:r w:rsidR="00AC466E" w:rsidRPr="00206ACB">
        <w:t xml:space="preserve"> </w:t>
      </w:r>
      <w:r w:rsidRPr="00206ACB">
        <w:t>are</w:t>
      </w:r>
      <w:r w:rsidR="00AC466E" w:rsidRPr="00206ACB">
        <w:t xml:space="preserve"> </w:t>
      </w:r>
      <w:r w:rsidRPr="00206ACB">
        <w:t>using.</w:t>
      </w:r>
      <w:r w:rsidR="00AC466E" w:rsidRPr="00206ACB">
        <w:t xml:space="preserve"> </w:t>
      </w:r>
      <w:r w:rsidRPr="00206ACB">
        <w:t>On</w:t>
      </w:r>
      <w:r w:rsidR="00AC466E" w:rsidRPr="00206ACB">
        <w:t xml:space="preserve"> </w:t>
      </w:r>
      <w:r w:rsidRPr="00206ACB">
        <w:t>most</w:t>
      </w:r>
      <w:r w:rsidR="00AC466E" w:rsidRPr="00206ACB">
        <w:t xml:space="preserve"> </w:t>
      </w:r>
      <w:r w:rsidRPr="00206ACB">
        <w:t>newer</w:t>
      </w:r>
      <w:r w:rsidR="00AC466E" w:rsidRPr="00206ACB">
        <w:t xml:space="preserve"> </w:t>
      </w:r>
      <w:r w:rsidRPr="00206ACB">
        <w:t>versions</w:t>
      </w:r>
      <w:r w:rsidR="00AC466E" w:rsidRPr="00206ACB">
        <w:t xml:space="preserve"> </w:t>
      </w:r>
      <w:r w:rsidRPr="00206ACB">
        <w:t>of</w:t>
      </w:r>
      <w:r w:rsidR="00AC466E" w:rsidRPr="00206ACB">
        <w:t xml:space="preserve"> </w:t>
      </w:r>
      <w:r w:rsidRPr="00206ACB">
        <w:t>Windows,</w:t>
      </w:r>
      <w:r w:rsidR="00AC466E" w:rsidRPr="00206ACB">
        <w:t xml:space="preserve"> </w:t>
      </w:r>
      <w:r w:rsidRPr="00206ACB">
        <w:t>you</w:t>
      </w:r>
      <w:r w:rsidR="00AC466E" w:rsidRPr="00206ACB">
        <w:t xml:space="preserve"> </w:t>
      </w:r>
      <w:r w:rsidRPr="00206ACB">
        <w:t>can</w:t>
      </w:r>
      <w:r w:rsidR="00AC466E" w:rsidRPr="00206ACB">
        <w:t xml:space="preserve"> </w:t>
      </w:r>
      <w:r w:rsidRPr="00206ACB">
        <w:t>right-click</w:t>
      </w:r>
      <w:r w:rsidR="00AC466E" w:rsidRPr="00206ACB">
        <w:t xml:space="preserve"> </w:t>
      </w:r>
      <w:r w:rsidRPr="00206ACB">
        <w:t>"My</w:t>
      </w:r>
      <w:r w:rsidR="00AC466E" w:rsidRPr="00206ACB">
        <w:t xml:space="preserve"> </w:t>
      </w:r>
      <w:r w:rsidRPr="00206ACB">
        <w:t>Computer",</w:t>
      </w:r>
      <w:r w:rsidR="00AC466E" w:rsidRPr="00206ACB">
        <w:t xml:space="preserve"> </w:t>
      </w:r>
      <w:r w:rsidRPr="00206ACB">
        <w:t>select</w:t>
      </w:r>
      <w:r w:rsidR="00AC466E" w:rsidRPr="00206ACB">
        <w:t xml:space="preserve"> </w:t>
      </w:r>
      <w:r w:rsidRPr="00206ACB">
        <w:t>"Properties",</w:t>
      </w:r>
      <w:r w:rsidR="00AC466E" w:rsidRPr="00206ACB">
        <w:t xml:space="preserve"> </w:t>
      </w:r>
      <w:r w:rsidRPr="00206ACB">
        <w:t>then</w:t>
      </w:r>
      <w:r w:rsidR="00AC466E" w:rsidRPr="00206ACB">
        <w:t xml:space="preserve"> </w:t>
      </w:r>
      <w:r w:rsidRPr="00206ACB">
        <w:t>"Advanced</w:t>
      </w:r>
      <w:r w:rsidR="00AC466E" w:rsidRPr="00206ACB">
        <w:t xml:space="preserve"> </w:t>
      </w:r>
      <w:r w:rsidRPr="00206ACB">
        <w:t>System</w:t>
      </w:r>
      <w:r w:rsidR="00AC466E" w:rsidRPr="00206ACB">
        <w:t xml:space="preserve"> </w:t>
      </w:r>
      <w:r w:rsidRPr="00206ACB">
        <w:t>Settings"</w:t>
      </w:r>
      <w:r w:rsidR="00AC466E" w:rsidRPr="00206ACB">
        <w:t xml:space="preserve"> </w:t>
      </w:r>
      <w:r w:rsidRPr="00206ACB">
        <w:t>and</w:t>
      </w:r>
      <w:r w:rsidR="00AC466E" w:rsidRPr="00206ACB">
        <w:t xml:space="preserve"> </w:t>
      </w:r>
      <w:r w:rsidRPr="00206ACB">
        <w:t>finally</w:t>
      </w:r>
      <w:r w:rsidR="00AC466E" w:rsidRPr="00206ACB">
        <w:t xml:space="preserve"> </w:t>
      </w:r>
      <w:r w:rsidRPr="00206ACB">
        <w:t>"Environment</w:t>
      </w:r>
      <w:r w:rsidR="00AC466E" w:rsidRPr="00206ACB">
        <w:t xml:space="preserve"> </w:t>
      </w:r>
      <w:r w:rsidRPr="00206ACB">
        <w:t>Variables".</w:t>
      </w:r>
      <w:r w:rsidR="00AC466E" w:rsidRPr="00206ACB">
        <w:t xml:space="preserve"> </w:t>
      </w:r>
      <w:r w:rsidRPr="00206ACB">
        <w:t>You'll</w:t>
      </w:r>
      <w:r w:rsidR="00AC466E" w:rsidRPr="00206ACB">
        <w:t xml:space="preserve"> </w:t>
      </w:r>
      <w:r w:rsidRPr="00206ACB">
        <w:t>want</w:t>
      </w:r>
      <w:r w:rsidR="00AC466E" w:rsidRPr="00206ACB">
        <w:t xml:space="preserve"> </w:t>
      </w:r>
      <w:r w:rsidRPr="00206ACB">
        <w:t>to</w:t>
      </w:r>
      <w:r w:rsidR="00AC466E" w:rsidRPr="00206ACB">
        <w:t xml:space="preserve"> </w:t>
      </w:r>
      <w:r w:rsidRPr="00206ACB">
        <w:t>find</w:t>
      </w:r>
      <w:r w:rsidR="00AC466E" w:rsidRPr="00206ACB">
        <w:t xml:space="preserve"> </w:t>
      </w:r>
      <w:r w:rsidRPr="00206ACB">
        <w:t>the</w:t>
      </w:r>
      <w:r w:rsidR="00AC466E" w:rsidRPr="00206ACB">
        <w:t xml:space="preserve"> </w:t>
      </w:r>
      <w:r w:rsidRPr="00206ACB">
        <w:t>entry</w:t>
      </w:r>
      <w:r w:rsidR="00AC466E" w:rsidRPr="00206ACB">
        <w:t xml:space="preserve"> </w:t>
      </w:r>
      <w:r w:rsidRPr="00206ACB">
        <w:t>for</w:t>
      </w:r>
      <w:r w:rsidR="00AC466E" w:rsidRPr="00206ACB">
        <w:t xml:space="preserve"> </w:t>
      </w:r>
      <w:r w:rsidRPr="00D40D9F">
        <w:rPr>
          <w:rStyle w:val="QuoteChar"/>
        </w:rPr>
        <w:t>%PATH%</w:t>
      </w:r>
      <w:r w:rsidR="00AC466E" w:rsidRPr="00206ACB">
        <w:t xml:space="preserve"> </w:t>
      </w:r>
      <w:r w:rsidRPr="00206ACB">
        <w:t>and</w:t>
      </w:r>
      <w:r w:rsidR="00AC466E" w:rsidRPr="00206ACB">
        <w:t xml:space="preserve"> </w:t>
      </w:r>
      <w:r w:rsidRPr="00206ACB">
        <w:t>add</w:t>
      </w:r>
      <w:r w:rsidR="00AC466E" w:rsidRPr="00206ACB">
        <w:t xml:space="preserve"> </w:t>
      </w:r>
      <w:r w:rsidRPr="00D40D9F">
        <w:rPr>
          <w:rStyle w:val="QuoteChar"/>
        </w:rPr>
        <w:t>C:\cc65\bin</w:t>
      </w:r>
      <w:r w:rsidR="00AC466E" w:rsidRPr="00206ACB">
        <w:t xml:space="preserve"> </w:t>
      </w:r>
      <w:r w:rsidRPr="00206ACB">
        <w:t>to</w:t>
      </w:r>
      <w:r w:rsidR="00AC466E" w:rsidRPr="00206ACB">
        <w:t xml:space="preserve"> </w:t>
      </w:r>
      <w:r w:rsidRPr="00206ACB">
        <w:t>the</w:t>
      </w:r>
      <w:r w:rsidR="00AC466E" w:rsidRPr="00206ACB">
        <w:t xml:space="preserve"> </w:t>
      </w:r>
      <w:r w:rsidRPr="00206ACB">
        <w:t>end</w:t>
      </w:r>
      <w:r w:rsidR="00AC466E" w:rsidRPr="00206ACB">
        <w:t xml:space="preserve"> </w:t>
      </w:r>
      <w:r w:rsidRPr="00206ACB">
        <w:t>of</w:t>
      </w:r>
      <w:r w:rsidR="00AC466E" w:rsidRPr="00206ACB">
        <w:t xml:space="preserve"> </w:t>
      </w:r>
      <w:r w:rsidRPr="00206ACB">
        <w:t>it.</w:t>
      </w:r>
    </w:p>
    <w:p w14:paraId="3CEB8170" w14:textId="77777777" w:rsidR="00C02078" w:rsidRPr="00206ACB" w:rsidRDefault="00C02078">
      <w:pPr>
        <w:pStyle w:val="ListParagraph"/>
        <w:numPr>
          <w:ilvl w:val="0"/>
          <w:numId w:val="10"/>
        </w:numPr>
        <w:rPr>
          <w:rFonts w:cstheme="minorHAnsi"/>
          <w:szCs w:val="26"/>
        </w:rPr>
      </w:pPr>
      <w:r w:rsidRPr="00206ACB">
        <w:rPr>
          <w:rFonts w:cstheme="minorHAnsi"/>
          <w:szCs w:val="26"/>
        </w:rPr>
        <w:t>Linux</w:t>
      </w:r>
    </w:p>
    <w:p w14:paraId="31D183A6" w14:textId="3B3D90A0" w:rsidR="00C02078" w:rsidRPr="00206ACB" w:rsidRDefault="00C02078" w:rsidP="00EF327A">
      <w:r w:rsidRPr="00206ACB">
        <w:t>You</w:t>
      </w:r>
      <w:r w:rsidR="00AC466E" w:rsidRPr="00206ACB">
        <w:t xml:space="preserve"> </w:t>
      </w:r>
      <w:r w:rsidRPr="00206ACB">
        <w:t>will</w:t>
      </w:r>
      <w:r w:rsidR="00AC466E" w:rsidRPr="00206ACB">
        <w:t xml:space="preserve"> </w:t>
      </w:r>
      <w:r w:rsidRPr="00206ACB">
        <w:t>need</w:t>
      </w:r>
      <w:r w:rsidR="00AC466E" w:rsidRPr="00206ACB">
        <w:t xml:space="preserve"> </w:t>
      </w:r>
      <w:r w:rsidRPr="00206ACB">
        <w:t>to</w:t>
      </w:r>
      <w:r w:rsidR="00AC466E" w:rsidRPr="00206ACB">
        <w:t xml:space="preserve"> </w:t>
      </w:r>
      <w:r w:rsidRPr="00206ACB">
        <w:t>build</w:t>
      </w:r>
      <w:r w:rsidR="00AC466E" w:rsidRPr="00206ACB">
        <w:t xml:space="preserve"> </w:t>
      </w:r>
      <w:r w:rsidRPr="00206ACB">
        <w:t>cc65</w:t>
      </w:r>
      <w:r w:rsidR="00AC466E" w:rsidRPr="00206ACB">
        <w:t xml:space="preserve"> </w:t>
      </w:r>
      <w:r w:rsidRPr="00206ACB">
        <w:t>from</w:t>
      </w:r>
      <w:r w:rsidR="00AC466E" w:rsidRPr="00206ACB">
        <w:t xml:space="preserve"> </w:t>
      </w:r>
      <w:r w:rsidRPr="00206ACB">
        <w:t>source.</w:t>
      </w:r>
      <w:r w:rsidR="00AC466E" w:rsidRPr="00206ACB">
        <w:t xml:space="preserve"> </w:t>
      </w:r>
      <w:r w:rsidRPr="00206ACB">
        <w:t>Thankfully,</w:t>
      </w:r>
      <w:r w:rsidR="00AC466E" w:rsidRPr="00206ACB">
        <w:t xml:space="preserve"> </w:t>
      </w:r>
      <w:r w:rsidRPr="00206ACB">
        <w:t>this</w:t>
      </w:r>
      <w:r w:rsidR="00AC466E" w:rsidRPr="00206ACB">
        <w:t xml:space="preserve"> </w:t>
      </w:r>
      <w:r w:rsidRPr="00206ACB">
        <w:t>is</w:t>
      </w:r>
      <w:r w:rsidR="00AC466E" w:rsidRPr="00206ACB">
        <w:t xml:space="preserve"> </w:t>
      </w:r>
      <w:r w:rsidRPr="00206ACB">
        <w:t>a</w:t>
      </w:r>
      <w:r w:rsidR="00AC466E" w:rsidRPr="00206ACB">
        <w:t xml:space="preserve"> </w:t>
      </w:r>
      <w:r w:rsidRPr="00206ACB">
        <w:t>fairly</w:t>
      </w:r>
      <w:r w:rsidR="00AC466E" w:rsidRPr="00206ACB">
        <w:t xml:space="preserve"> </w:t>
      </w:r>
      <w:r w:rsidRPr="00206ACB">
        <w:t>simple</w:t>
      </w:r>
      <w:r w:rsidR="00AC466E" w:rsidRPr="00206ACB">
        <w:t xml:space="preserve"> </w:t>
      </w:r>
      <w:r w:rsidRPr="00206ACB">
        <w:t>process.</w:t>
      </w:r>
      <w:r w:rsidR="00AC466E" w:rsidRPr="00206ACB">
        <w:t xml:space="preserve"> </w:t>
      </w:r>
      <w:r w:rsidRPr="00206ACB">
        <w:t>First,</w:t>
      </w:r>
      <w:r w:rsidR="00AC466E" w:rsidRPr="00206ACB">
        <w:t xml:space="preserve"> </w:t>
      </w:r>
      <w:r w:rsidRPr="00206ACB">
        <w:t>make</w:t>
      </w:r>
      <w:r w:rsidR="00AC466E" w:rsidRPr="00206ACB">
        <w:t xml:space="preserve"> </w:t>
      </w:r>
      <w:r w:rsidRPr="00206ACB">
        <w:t>sure</w:t>
      </w:r>
      <w:r w:rsidR="00AC466E" w:rsidRPr="00206ACB">
        <w:t xml:space="preserve"> </w:t>
      </w:r>
      <w:r w:rsidRPr="00206ACB">
        <w:t>you</w:t>
      </w:r>
      <w:r w:rsidR="00AC466E" w:rsidRPr="00206ACB">
        <w:t xml:space="preserve"> </w:t>
      </w:r>
      <w:r w:rsidRPr="00206ACB">
        <w:t>have</w:t>
      </w:r>
      <w:r w:rsidR="00AC466E" w:rsidRPr="00206ACB">
        <w:t xml:space="preserve"> </w:t>
      </w:r>
      <w:r w:rsidRPr="00206ACB">
        <w:t>git</w:t>
      </w:r>
      <w:r w:rsidR="00AC466E" w:rsidRPr="00206ACB">
        <w:t xml:space="preserve"> </w:t>
      </w:r>
      <w:r w:rsidRPr="00206ACB">
        <w:t>and</w:t>
      </w:r>
      <w:r w:rsidR="00AC466E" w:rsidRPr="00206ACB">
        <w:t xml:space="preserve"> </w:t>
      </w:r>
      <w:r w:rsidRPr="00206ACB">
        <w:t>a</w:t>
      </w:r>
      <w:r w:rsidR="00AC466E" w:rsidRPr="00206ACB">
        <w:t xml:space="preserve"> </w:t>
      </w:r>
      <w:r w:rsidRPr="00206ACB">
        <w:t>basic</w:t>
      </w:r>
      <w:r w:rsidR="00AC466E" w:rsidRPr="00206ACB">
        <w:t xml:space="preserve"> </w:t>
      </w:r>
      <w:r w:rsidRPr="00206ACB">
        <w:t>build</w:t>
      </w:r>
      <w:r w:rsidR="00AC466E" w:rsidRPr="00206ACB">
        <w:t xml:space="preserve"> </w:t>
      </w:r>
      <w:r w:rsidRPr="00206ACB">
        <w:t>environment</w:t>
      </w:r>
      <w:r w:rsidR="00AC466E" w:rsidRPr="00206ACB">
        <w:t xml:space="preserve"> </w:t>
      </w:r>
      <w:r w:rsidRPr="00206ACB">
        <w:t>-</w:t>
      </w:r>
      <w:r w:rsidR="00AC466E" w:rsidRPr="00206ACB">
        <w:t xml:space="preserve"> </w:t>
      </w:r>
      <w:r w:rsidRPr="00206ACB">
        <w:t>on</w:t>
      </w:r>
      <w:r w:rsidR="00AC466E" w:rsidRPr="00206ACB">
        <w:t xml:space="preserve"> </w:t>
      </w:r>
      <w:r w:rsidRPr="00206ACB">
        <w:t>Ubuntu,</w:t>
      </w:r>
      <w:r w:rsidR="00AC466E" w:rsidRPr="00206ACB">
        <w:t xml:space="preserve"> </w:t>
      </w:r>
      <w:r w:rsidRPr="00206ACB">
        <w:t>for</w:t>
      </w:r>
      <w:r w:rsidR="00AC466E" w:rsidRPr="00206ACB">
        <w:t xml:space="preserve"> </w:t>
      </w:r>
      <w:r w:rsidRPr="00206ACB">
        <w:t>example,</w:t>
      </w:r>
      <w:r w:rsidR="00AC466E" w:rsidRPr="00206ACB">
        <w:t xml:space="preserve"> </w:t>
      </w:r>
      <w:r w:rsidRPr="00D40D9F">
        <w:rPr>
          <w:rStyle w:val="QuoteChar"/>
        </w:rPr>
        <w:t>sudo</w:t>
      </w:r>
      <w:r w:rsidR="00AC466E" w:rsidRPr="00D40D9F">
        <w:rPr>
          <w:rStyle w:val="QuoteChar"/>
        </w:rPr>
        <w:t xml:space="preserve"> </w:t>
      </w:r>
      <w:r w:rsidRPr="00D40D9F">
        <w:rPr>
          <w:rStyle w:val="QuoteChar"/>
        </w:rPr>
        <w:t>apt-get</w:t>
      </w:r>
      <w:r w:rsidR="00AC466E" w:rsidRPr="00D40D9F">
        <w:rPr>
          <w:rStyle w:val="QuoteChar"/>
        </w:rPr>
        <w:t xml:space="preserve"> </w:t>
      </w:r>
      <w:r w:rsidRPr="00D40D9F">
        <w:rPr>
          <w:rStyle w:val="QuoteChar"/>
        </w:rPr>
        <w:t>install</w:t>
      </w:r>
      <w:r w:rsidR="00AC466E" w:rsidRPr="00D40D9F">
        <w:rPr>
          <w:rStyle w:val="QuoteChar"/>
        </w:rPr>
        <w:t xml:space="preserve"> </w:t>
      </w:r>
      <w:r w:rsidRPr="00D40D9F">
        <w:rPr>
          <w:rStyle w:val="QuoteChar"/>
        </w:rPr>
        <w:t>git</w:t>
      </w:r>
      <w:r w:rsidR="00AC466E" w:rsidRPr="00D40D9F">
        <w:rPr>
          <w:rStyle w:val="QuoteChar"/>
        </w:rPr>
        <w:t xml:space="preserve"> </w:t>
      </w:r>
      <w:r w:rsidRPr="00D40D9F">
        <w:rPr>
          <w:rStyle w:val="QuoteChar"/>
        </w:rPr>
        <w:t>build-essential</w:t>
      </w:r>
      <w:r w:rsidR="00AC466E" w:rsidRPr="00206ACB">
        <w:t xml:space="preserve"> </w:t>
      </w:r>
      <w:r w:rsidRPr="00206ACB">
        <w:t>should</w:t>
      </w:r>
      <w:r w:rsidR="00AC466E" w:rsidRPr="00206ACB">
        <w:t xml:space="preserve"> </w:t>
      </w:r>
      <w:r w:rsidRPr="00206ACB">
        <w:t>do</w:t>
      </w:r>
      <w:r w:rsidR="00AC466E" w:rsidRPr="00206ACB">
        <w:t xml:space="preserve"> </w:t>
      </w:r>
      <w:r w:rsidRPr="00206ACB">
        <w:t>it.</w:t>
      </w:r>
      <w:r w:rsidR="00AC466E" w:rsidRPr="00206ACB">
        <w:t xml:space="preserve"> </w:t>
      </w:r>
      <w:r w:rsidRPr="00206ACB">
        <w:t>Then,</w:t>
      </w:r>
      <w:r w:rsidR="00AC466E" w:rsidRPr="00206ACB">
        <w:t xml:space="preserve"> </w:t>
      </w:r>
      <w:r w:rsidRPr="00206ACB">
        <w:t>navigate</w:t>
      </w:r>
      <w:r w:rsidR="00AC466E" w:rsidRPr="00206ACB">
        <w:t xml:space="preserve"> </w:t>
      </w:r>
      <w:r w:rsidRPr="00206ACB">
        <w:t>to</w:t>
      </w:r>
      <w:r w:rsidR="00AC466E" w:rsidRPr="00206ACB">
        <w:t xml:space="preserve"> </w:t>
      </w:r>
      <w:r w:rsidRPr="00206ACB">
        <w:t>the</w:t>
      </w:r>
      <w:r w:rsidR="00AC466E" w:rsidRPr="00206ACB">
        <w:t xml:space="preserve"> </w:t>
      </w:r>
      <w:r w:rsidRPr="00206ACB">
        <w:t>directory</w:t>
      </w:r>
      <w:r w:rsidR="00AC466E" w:rsidRPr="00206ACB">
        <w:t xml:space="preserve"> </w:t>
      </w:r>
      <w:r w:rsidRPr="00206ACB">
        <w:t>where</w:t>
      </w:r>
      <w:r w:rsidR="00AC466E" w:rsidRPr="00206ACB">
        <w:t xml:space="preserve"> </w:t>
      </w:r>
      <w:r w:rsidRPr="00206ACB">
        <w:t>you</w:t>
      </w:r>
      <w:r w:rsidR="00AC466E" w:rsidRPr="00206ACB">
        <w:t xml:space="preserve"> </w:t>
      </w:r>
      <w:r w:rsidRPr="00206ACB">
        <w:t>want</w:t>
      </w:r>
      <w:r w:rsidR="00AC466E" w:rsidRPr="00206ACB">
        <w:t xml:space="preserve"> </w:t>
      </w:r>
      <w:r w:rsidRPr="00206ACB">
        <w:t>to</w:t>
      </w:r>
      <w:r w:rsidR="00AC466E" w:rsidRPr="00206ACB">
        <w:t xml:space="preserve"> </w:t>
      </w:r>
      <w:r w:rsidRPr="00206ACB">
        <w:t>install</w:t>
      </w:r>
      <w:r w:rsidR="00AC466E" w:rsidRPr="00206ACB">
        <w:t xml:space="preserve"> </w:t>
      </w:r>
      <w:r w:rsidRPr="00206ACB">
        <w:t>cc65,</w:t>
      </w:r>
      <w:r w:rsidR="00AC466E" w:rsidRPr="00206ACB">
        <w:t xml:space="preserve"> </w:t>
      </w:r>
      <w:r w:rsidRPr="00206ACB">
        <w:t>clone</w:t>
      </w:r>
      <w:r w:rsidR="00AC466E" w:rsidRPr="00206ACB">
        <w:t xml:space="preserve"> </w:t>
      </w:r>
      <w:r w:rsidRPr="00206ACB">
        <w:t>the</w:t>
      </w:r>
      <w:r w:rsidR="00AC466E" w:rsidRPr="00206ACB">
        <w:t xml:space="preserve"> </w:t>
      </w:r>
      <w:r w:rsidRPr="00206ACB">
        <w:t>cc65</w:t>
      </w:r>
      <w:r w:rsidR="00AC466E" w:rsidRPr="00206ACB">
        <w:t xml:space="preserve"> </w:t>
      </w:r>
      <w:r w:rsidRPr="00206ACB">
        <w:t>repository,</w:t>
      </w:r>
      <w:r w:rsidR="00AC466E" w:rsidRPr="00206ACB">
        <w:t xml:space="preserve"> </w:t>
      </w:r>
      <w:r w:rsidRPr="00206ACB">
        <w:t>and</w:t>
      </w:r>
      <w:r w:rsidR="00AC466E" w:rsidRPr="00206ACB">
        <w:t xml:space="preserve"> </w:t>
      </w:r>
      <w:r w:rsidRPr="00206ACB">
        <w:t>build</w:t>
      </w:r>
      <w:r w:rsidR="00AC466E" w:rsidRPr="00206ACB">
        <w:t xml:space="preserve"> </w:t>
      </w:r>
      <w:r w:rsidRPr="00206ACB">
        <w:t>it:</w:t>
      </w:r>
    </w:p>
    <w:p w14:paraId="4DB4489A" w14:textId="3E27AA10" w:rsidR="00C02078" w:rsidRPr="00D40D9F" w:rsidRDefault="00C02078" w:rsidP="00D40D9F">
      <w:pPr>
        <w:pStyle w:val="Quote"/>
        <w:ind w:left="900" w:firstLine="0"/>
        <w:rPr>
          <w:rStyle w:val="HTMLCode"/>
          <w:rFonts w:ascii="DejaVu Sans Mono" w:eastAsia="QTKorrin" w:hAnsi="DejaVu Sans Mono" w:cs="Arial"/>
          <w:sz w:val="26"/>
          <w:szCs w:val="26"/>
        </w:rPr>
      </w:pPr>
      <w:r w:rsidRPr="00D40D9F">
        <w:rPr>
          <w:rStyle w:val="HTMLCode"/>
          <w:rFonts w:ascii="DejaVu Sans Mono" w:eastAsia="QTKorrin" w:hAnsi="DejaVu Sans Mono" w:cs="Arial"/>
          <w:sz w:val="26"/>
          <w:szCs w:val="26"/>
        </w:rPr>
        <w:t>git</w:t>
      </w:r>
      <w:r w:rsidR="00AC466E" w:rsidRPr="00D40D9F">
        <w:rPr>
          <w:rStyle w:val="HTMLCode"/>
          <w:rFonts w:ascii="DejaVu Sans Mono" w:eastAsia="QTKorrin" w:hAnsi="DejaVu Sans Mono" w:cs="Arial"/>
          <w:sz w:val="26"/>
          <w:szCs w:val="26"/>
        </w:rPr>
        <w:t xml:space="preserve"> </w:t>
      </w:r>
      <w:r w:rsidRPr="00D40D9F">
        <w:rPr>
          <w:rStyle w:val="HTMLCode"/>
          <w:rFonts w:ascii="DejaVu Sans Mono" w:eastAsia="QTKorrin" w:hAnsi="DejaVu Sans Mono" w:cs="Arial"/>
          <w:sz w:val="26"/>
          <w:szCs w:val="26"/>
        </w:rPr>
        <w:t>clone</w:t>
      </w:r>
      <w:r w:rsidR="00AC466E" w:rsidRPr="00D40D9F">
        <w:rPr>
          <w:rStyle w:val="HTMLCode"/>
          <w:rFonts w:ascii="DejaVu Sans Mono" w:eastAsia="QTKorrin" w:hAnsi="DejaVu Sans Mono" w:cs="Arial"/>
          <w:sz w:val="26"/>
          <w:szCs w:val="26"/>
        </w:rPr>
        <w:t xml:space="preserve"> </w:t>
      </w:r>
      <w:r w:rsidRPr="00D40D9F">
        <w:rPr>
          <w:rStyle w:val="HTMLCode"/>
          <w:rFonts w:ascii="DejaVu Sans Mono" w:eastAsia="QTKorrin" w:hAnsi="DejaVu Sans Mono" w:cs="Arial"/>
          <w:sz w:val="26"/>
          <w:szCs w:val="26"/>
        </w:rPr>
        <w:t>https://github.com/cc65/cc65.git</w:t>
      </w:r>
    </w:p>
    <w:p w14:paraId="185218DC" w14:textId="12B4034E" w:rsidR="00C02078" w:rsidRPr="00D40D9F" w:rsidRDefault="00C02078" w:rsidP="00D40D9F">
      <w:pPr>
        <w:pStyle w:val="Quote"/>
        <w:ind w:left="900" w:firstLine="0"/>
        <w:rPr>
          <w:rStyle w:val="HTMLCode"/>
          <w:rFonts w:ascii="DejaVu Sans Mono" w:eastAsia="QTKorrin" w:hAnsi="DejaVu Sans Mono" w:cs="Arial"/>
          <w:sz w:val="26"/>
          <w:szCs w:val="26"/>
        </w:rPr>
      </w:pPr>
      <w:r w:rsidRPr="00D40D9F">
        <w:rPr>
          <w:rStyle w:val="HTMLCode"/>
          <w:rFonts w:ascii="DejaVu Sans Mono" w:eastAsia="QTKorrin" w:hAnsi="DejaVu Sans Mono" w:cs="Arial"/>
          <w:sz w:val="26"/>
          <w:szCs w:val="26"/>
        </w:rPr>
        <w:t>cd</w:t>
      </w:r>
      <w:r w:rsidR="00AC466E" w:rsidRPr="00D40D9F">
        <w:rPr>
          <w:rStyle w:val="HTMLCode"/>
          <w:rFonts w:ascii="DejaVu Sans Mono" w:eastAsia="QTKorrin" w:hAnsi="DejaVu Sans Mono" w:cs="Arial"/>
          <w:sz w:val="26"/>
          <w:szCs w:val="26"/>
        </w:rPr>
        <w:t xml:space="preserve"> </w:t>
      </w:r>
      <w:r w:rsidRPr="00D40D9F">
        <w:rPr>
          <w:rStyle w:val="HTMLCode"/>
          <w:rFonts w:ascii="DejaVu Sans Mono" w:eastAsia="QTKorrin" w:hAnsi="DejaVu Sans Mono" w:cs="Arial"/>
          <w:sz w:val="26"/>
          <w:szCs w:val="26"/>
        </w:rPr>
        <w:t>cc65</w:t>
      </w:r>
    </w:p>
    <w:p w14:paraId="20906C64" w14:textId="1EEF727F" w:rsidR="00C02078" w:rsidRPr="00D40D9F" w:rsidRDefault="00C02078" w:rsidP="00D40D9F">
      <w:pPr>
        <w:pStyle w:val="Quote"/>
        <w:ind w:left="900" w:firstLine="0"/>
        <w:rPr>
          <w:rStyle w:val="HTMLCode"/>
          <w:rFonts w:ascii="DejaVu Sans Mono" w:eastAsia="QTKorrin" w:hAnsi="DejaVu Sans Mono" w:cs="Arial"/>
          <w:sz w:val="26"/>
          <w:szCs w:val="26"/>
        </w:rPr>
      </w:pPr>
      <w:r w:rsidRPr="00D40D9F">
        <w:rPr>
          <w:rStyle w:val="HTMLCode"/>
          <w:rFonts w:ascii="DejaVu Sans Mono" w:eastAsia="QTKorrin" w:hAnsi="DejaVu Sans Mono" w:cs="Arial"/>
          <w:sz w:val="26"/>
          <w:szCs w:val="26"/>
        </w:rPr>
        <w:t>make</w:t>
      </w:r>
    </w:p>
    <w:p w14:paraId="1789EE46" w14:textId="484FB178" w:rsidR="000028B6" w:rsidRPr="00206ACB" w:rsidRDefault="00C02078" w:rsidP="00EF327A">
      <w:r w:rsidRPr="00206ACB">
        <w:t>Finally,</w:t>
      </w:r>
      <w:r w:rsidR="00AC466E" w:rsidRPr="00206ACB">
        <w:t xml:space="preserve"> </w:t>
      </w:r>
      <w:r w:rsidRPr="00206ACB">
        <w:t>make</w:t>
      </w:r>
      <w:r w:rsidR="00AC466E" w:rsidRPr="00206ACB">
        <w:t xml:space="preserve"> </w:t>
      </w:r>
      <w:r w:rsidRPr="00206ACB">
        <w:t>the</w:t>
      </w:r>
      <w:r w:rsidR="00AC466E" w:rsidRPr="00206ACB">
        <w:t xml:space="preserve"> </w:t>
      </w:r>
      <w:r w:rsidRPr="00206ACB">
        <w:t>cc65</w:t>
      </w:r>
      <w:r w:rsidR="00AC466E" w:rsidRPr="00206ACB">
        <w:t xml:space="preserve"> </w:t>
      </w:r>
      <w:r w:rsidRPr="00206ACB">
        <w:t>programs</w:t>
      </w:r>
      <w:r w:rsidR="00AC466E" w:rsidRPr="00206ACB">
        <w:t xml:space="preserve"> </w:t>
      </w:r>
      <w:r w:rsidRPr="00206ACB">
        <w:t>available</w:t>
      </w:r>
      <w:r w:rsidR="00AC466E" w:rsidRPr="00206ACB">
        <w:t xml:space="preserve"> </w:t>
      </w:r>
      <w:r w:rsidRPr="00206ACB">
        <w:t>from</w:t>
      </w:r>
      <w:r w:rsidR="00AC466E" w:rsidRPr="00206ACB">
        <w:t xml:space="preserve"> </w:t>
      </w:r>
      <w:r w:rsidRPr="00206ACB">
        <w:t>any</w:t>
      </w:r>
      <w:r w:rsidR="00AC466E" w:rsidRPr="00206ACB">
        <w:t xml:space="preserve"> </w:t>
      </w:r>
      <w:r w:rsidRPr="00206ACB">
        <w:t>directory</w:t>
      </w:r>
      <w:r w:rsidR="00AC466E" w:rsidRPr="00206ACB">
        <w:t xml:space="preserve"> </w:t>
      </w:r>
      <w:r w:rsidRPr="00206ACB">
        <w:t>with</w:t>
      </w:r>
      <w:r w:rsidR="00AC466E" w:rsidRPr="00206ACB">
        <w:t xml:space="preserve"> </w:t>
      </w:r>
      <w:r w:rsidRPr="00D40D9F">
        <w:rPr>
          <w:rStyle w:val="QuoteChar"/>
        </w:rPr>
        <w:t>sudo</w:t>
      </w:r>
      <w:r w:rsidR="00AC466E" w:rsidRPr="00D40D9F">
        <w:rPr>
          <w:rStyle w:val="QuoteChar"/>
        </w:rPr>
        <w:t xml:space="preserve"> </w:t>
      </w:r>
      <w:r w:rsidRPr="00D40D9F">
        <w:rPr>
          <w:rStyle w:val="QuoteChar"/>
        </w:rPr>
        <w:t>make</w:t>
      </w:r>
      <w:r w:rsidR="00AC466E" w:rsidRPr="00D40D9F">
        <w:rPr>
          <w:rStyle w:val="QuoteChar"/>
        </w:rPr>
        <w:t xml:space="preserve"> </w:t>
      </w:r>
      <w:r w:rsidRPr="00D40D9F">
        <w:rPr>
          <w:rStyle w:val="QuoteChar"/>
        </w:rPr>
        <w:t>avail</w:t>
      </w:r>
      <w:r w:rsidRPr="00206ACB">
        <w:t>.</w:t>
      </w:r>
      <w:r w:rsidR="00AC466E" w:rsidRPr="00206ACB">
        <w:t xml:space="preserve"> </w:t>
      </w:r>
      <w:r w:rsidRPr="00206ACB">
        <w:t>This</w:t>
      </w:r>
      <w:r w:rsidR="00AC466E" w:rsidRPr="00206ACB">
        <w:t xml:space="preserve"> </w:t>
      </w:r>
      <w:r w:rsidRPr="00206ACB">
        <w:t>will</w:t>
      </w:r>
      <w:r w:rsidR="00AC466E" w:rsidRPr="00206ACB">
        <w:t xml:space="preserve"> </w:t>
      </w:r>
      <w:r w:rsidRPr="00206ACB">
        <w:t>add</w:t>
      </w:r>
      <w:r w:rsidR="00AC466E" w:rsidRPr="00206ACB">
        <w:t xml:space="preserve"> </w:t>
      </w:r>
      <w:r w:rsidRPr="00206ACB">
        <w:t>symlinks</w:t>
      </w:r>
      <w:r w:rsidR="00AC466E" w:rsidRPr="00206ACB">
        <w:t xml:space="preserve"> </w:t>
      </w:r>
      <w:r w:rsidRPr="00206ACB">
        <w:t>from</w:t>
      </w:r>
      <w:r w:rsidR="00AC466E" w:rsidRPr="00206ACB">
        <w:t xml:space="preserve"> </w:t>
      </w:r>
      <w:r w:rsidRPr="00206ACB">
        <w:t>your</w:t>
      </w:r>
      <w:r w:rsidR="00AC466E" w:rsidRPr="00206ACB">
        <w:t xml:space="preserve"> </w:t>
      </w:r>
      <w:r w:rsidRPr="00206ACB">
        <w:t>cc65</w:t>
      </w:r>
      <w:r w:rsidR="00AC466E" w:rsidRPr="00206ACB">
        <w:t xml:space="preserve"> </w:t>
      </w:r>
      <w:r w:rsidRPr="00206ACB">
        <w:t>folder</w:t>
      </w:r>
      <w:r w:rsidR="00AC466E" w:rsidRPr="00206ACB">
        <w:t xml:space="preserve"> </w:t>
      </w:r>
      <w:r w:rsidRPr="00206ACB">
        <w:t>to</w:t>
      </w:r>
      <w:r w:rsidR="00AC466E" w:rsidRPr="00206ACB">
        <w:t xml:space="preserve"> </w:t>
      </w:r>
      <w:r w:rsidRPr="00071943">
        <w:rPr>
          <w:rStyle w:val="QuoteChar"/>
        </w:rPr>
        <w:t>/usr/local/bin</w:t>
      </w:r>
      <w:r w:rsidRPr="00206ACB">
        <w:t>.</w:t>
      </w:r>
    </w:p>
    <w:p w14:paraId="6E8D3CCE" w14:textId="3AB0E868" w:rsidR="00717F61" w:rsidRPr="00206ACB" w:rsidRDefault="00717F61" w:rsidP="008E630C">
      <w:pPr>
        <w:pStyle w:val="Heading3"/>
        <w:rPr>
          <w:rFonts w:cstheme="minorHAnsi"/>
        </w:rPr>
      </w:pPr>
      <w:bookmarkStart w:id="34" w:name="_Toc168434199"/>
      <w:bookmarkStart w:id="35" w:name="_Toc168779320"/>
      <w:r w:rsidRPr="00206ACB">
        <w:rPr>
          <w:rFonts w:cstheme="minorHAnsi"/>
        </w:rPr>
        <w:t>Emulator</w:t>
      </w:r>
      <w:bookmarkEnd w:id="34"/>
      <w:bookmarkEnd w:id="35"/>
    </w:p>
    <w:p w14:paraId="3877D969" w14:textId="03317553" w:rsidR="0091366F" w:rsidRPr="00206ACB" w:rsidRDefault="004D10DB" w:rsidP="00CB4772">
      <w:r w:rsidRPr="004D10DB">
        <w:t>An emulator is a program that runs programs intended for a different computer system. We will use an NES emulator to run the programs that we create on the same computer used to develop them, instead of requiring a hardware NES. There are a number of NES emulators available (and, once you have a solid grasp of NES development, it’s</w:t>
      </w:r>
      <w:r>
        <w:t xml:space="preserve"> </w:t>
      </w:r>
      <w:r w:rsidRPr="004D10DB">
        <w:t>fun to try to make your own!), but for</w:t>
      </w:r>
      <w:r>
        <w:t xml:space="preserve"> </w:t>
      </w:r>
      <w:r w:rsidRPr="004D10DB">
        <w:t xml:space="preserve">this book we will be using </w:t>
      </w:r>
      <w:hyperlink r:id="rId41" w:history="1">
        <w:r w:rsidR="00040CD5" w:rsidRPr="00040CD5">
          <w:rPr>
            <w:rStyle w:val="Hyperlink"/>
            <w:rFonts w:cstheme="minorHAnsi"/>
            <w:color w:val="82642B"/>
            <w:szCs w:val="26"/>
          </w:rPr>
          <w:t>Mesen (https:/github.com/SourMesen/Mesen2)</w:t>
        </w:r>
      </w:hyperlink>
      <w:r w:rsidRPr="004D10DB">
        <w:t>. It is cross-platform and features powerful debugging tools, which will be useful as we write programs.</w:t>
      </w:r>
    </w:p>
    <w:p w14:paraId="44C75B1D" w14:textId="1D5EE30C" w:rsidR="0091366F" w:rsidRPr="00206ACB" w:rsidRDefault="004D10DB" w:rsidP="00E54034">
      <w:pPr>
        <w:pStyle w:val="NormalWeb"/>
        <w:spacing w:before="120" w:beforeAutospacing="0" w:after="120" w:afterAutospacing="0"/>
        <w:ind w:firstLine="0"/>
        <w:jc w:val="center"/>
        <w:textAlignment w:val="baseline"/>
        <w:rPr>
          <w:rStyle w:val="marginnote"/>
          <w:rFonts w:cstheme="minorHAnsi"/>
          <w:color w:val="111111"/>
          <w:sz w:val="26"/>
          <w:szCs w:val="26"/>
        </w:rPr>
      </w:pPr>
      <w:r>
        <w:rPr>
          <w:rStyle w:val="marginnote"/>
          <w:rFonts w:cstheme="minorHAnsi"/>
          <w:noProof/>
          <w:color w:val="111111"/>
          <w:sz w:val="26"/>
          <w:szCs w:val="26"/>
        </w:rPr>
        <w:lastRenderedPageBreak/>
        <w:drawing>
          <wp:inline distT="0" distB="0" distL="0" distR="0" wp14:anchorId="1FC2AD83" wp14:editId="64405E93">
            <wp:extent cx="3599083" cy="3749040"/>
            <wp:effectExtent l="0" t="0" r="1905" b="3810"/>
            <wp:docPr id="18432480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9083" cy="3749040"/>
                    </a:xfrm>
                    <a:prstGeom prst="rect">
                      <a:avLst/>
                    </a:prstGeom>
                    <a:noFill/>
                  </pic:spPr>
                </pic:pic>
              </a:graphicData>
            </a:graphic>
          </wp:inline>
        </w:drawing>
      </w:r>
    </w:p>
    <w:p w14:paraId="2A2C877F" w14:textId="564C5C1E" w:rsidR="0091366F" w:rsidRPr="00206ACB" w:rsidRDefault="004D10DB" w:rsidP="00E54034">
      <w:pPr>
        <w:pStyle w:val="NormalWeb"/>
        <w:spacing w:before="120" w:beforeAutospacing="0" w:after="120" w:afterAutospacing="0"/>
        <w:ind w:firstLine="0"/>
        <w:jc w:val="center"/>
        <w:textAlignment w:val="baseline"/>
        <w:rPr>
          <w:rFonts w:cstheme="minorHAnsi"/>
          <w:color w:val="111111"/>
          <w:sz w:val="26"/>
          <w:szCs w:val="26"/>
        </w:rPr>
      </w:pPr>
      <w:r w:rsidRPr="004D10DB">
        <w:rPr>
          <w:rStyle w:val="marginnote"/>
          <w:rFonts w:cstheme="minorHAnsi"/>
          <w:color w:val="111111"/>
          <w:sz w:val="26"/>
          <w:szCs w:val="26"/>
        </w:rPr>
        <w:t>Mesen2</w:t>
      </w:r>
      <w:r w:rsidR="0091366F" w:rsidRPr="00206ACB">
        <w:rPr>
          <w:rStyle w:val="marginnote"/>
          <w:rFonts w:cstheme="minorHAnsi"/>
          <w:color w:val="111111"/>
          <w:sz w:val="26"/>
          <w:szCs w:val="26"/>
        </w:rPr>
        <w:t>.</w:t>
      </w:r>
    </w:p>
    <w:p w14:paraId="61B7722E" w14:textId="77777777" w:rsidR="00B858C0" w:rsidRPr="00F946B5" w:rsidRDefault="00B858C0" w:rsidP="00F946B5">
      <w:pPr>
        <w:pStyle w:val="ListParagraph"/>
        <w:widowControl/>
        <w:numPr>
          <w:ilvl w:val="0"/>
          <w:numId w:val="10"/>
        </w:numPr>
        <w:autoSpaceDE/>
        <w:autoSpaceDN/>
        <w:spacing w:after="160"/>
        <w:jc w:val="left"/>
        <w:rPr>
          <w:rFonts w:eastAsia="Times New Roman" w:cstheme="minorHAnsi"/>
          <w:color w:val="111111"/>
          <w:kern w:val="0"/>
          <w:szCs w:val="26"/>
          <w:lang w:eastAsia="ja-JP"/>
        </w:rPr>
      </w:pPr>
      <w:r w:rsidRPr="00F946B5">
        <w:rPr>
          <w:rFonts w:eastAsia="Times New Roman" w:cstheme="minorHAnsi"/>
          <w:color w:val="111111"/>
          <w:kern w:val="0"/>
          <w:szCs w:val="26"/>
          <w:lang w:eastAsia="ja-JP"/>
        </w:rPr>
        <w:t>Windows / Linux / Intel-based Mac</w:t>
      </w:r>
    </w:p>
    <w:p w14:paraId="17160AFE" w14:textId="0A5BC071" w:rsidR="00B858C0" w:rsidRPr="00192B41" w:rsidRDefault="00B858C0" w:rsidP="00811B04">
      <w:pPr>
        <w:jc w:val="left"/>
        <w:rPr>
          <w:rFonts w:eastAsia="Times New Roman" w:cstheme="minorHAnsi"/>
          <w:color w:val="111111"/>
          <w:kern w:val="0"/>
          <w:szCs w:val="26"/>
          <w:lang w:eastAsia="ja-JP"/>
        </w:rPr>
      </w:pPr>
      <w:r w:rsidRPr="00192B41">
        <w:rPr>
          <w:rFonts w:eastAsia="Times New Roman" w:cstheme="minorHAnsi"/>
          <w:color w:val="111111"/>
          <w:kern w:val="0"/>
          <w:szCs w:val="26"/>
          <w:lang w:eastAsia="ja-JP"/>
        </w:rPr>
        <w:t xml:space="preserve">For these systems, download the latest </w:t>
      </w:r>
      <w:hyperlink r:id="rId43" w:history="1">
        <w:r w:rsidRPr="00A85898">
          <w:rPr>
            <w:rStyle w:val="Hyperlink"/>
            <w:rFonts w:cs="Times New Roman"/>
            <w:color w:val="82642B"/>
            <w:lang w:eastAsia="ja-JP"/>
          </w:rPr>
          <w:t>development release (https://nightly.link/SourMesen/Mesen2/workflows/build/master)</w:t>
        </w:r>
      </w:hyperlink>
      <w:r w:rsidRPr="00192B41">
        <w:rPr>
          <w:rFonts w:eastAsia="Times New Roman" w:cstheme="minorHAnsi"/>
          <w:color w:val="111111"/>
          <w:kern w:val="0"/>
          <w:szCs w:val="26"/>
          <w:lang w:eastAsia="ja-JP"/>
        </w:rPr>
        <w:t xml:space="preserve">, then unzip. You will need to install </w:t>
      </w:r>
      <w:hyperlink r:id="rId44" w:history="1">
        <w:r w:rsidRPr="00A85898">
          <w:rPr>
            <w:rStyle w:val="Hyperlink"/>
            <w:rFonts w:cs="Times New Roman"/>
            <w:color w:val="82642B"/>
            <w:lang w:eastAsia="ja-JP"/>
          </w:rPr>
          <w:t>.NET Runtime v6</w:t>
        </w:r>
        <w:r w:rsidR="00C04F7A" w:rsidRPr="00A85898">
          <w:rPr>
            <w:rStyle w:val="Hyperlink"/>
            <w:rFonts w:cs="Times New Roman"/>
            <w:color w:val="82642B"/>
            <w:lang w:eastAsia="ja-JP"/>
          </w:rPr>
          <w:t xml:space="preserve"> (https://dotnet.microsoft.com/en-us/download/dotnet/6.0)</w:t>
        </w:r>
      </w:hyperlink>
      <w:r w:rsidRPr="00192B41">
        <w:rPr>
          <w:rFonts w:eastAsia="Times New Roman" w:cstheme="minorHAnsi"/>
          <w:color w:val="111111"/>
          <w:kern w:val="0"/>
          <w:szCs w:val="26"/>
          <w:lang w:eastAsia="ja-JP"/>
        </w:rPr>
        <w:t xml:space="preserve"> on all systems. Non-Windows systems will also need to install SDL2 </w:t>
      </w:r>
      <w:r w:rsidRPr="003D75E8">
        <w:rPr>
          <w:rFonts w:eastAsia="Times New Roman" w:cstheme="minorHAnsi"/>
          <w:kern w:val="0"/>
          <w:szCs w:val="26"/>
          <w:lang w:eastAsia="ja-JP"/>
        </w:rPr>
        <w:t xml:space="preserve">through your </w:t>
      </w:r>
      <w:r w:rsidRPr="003D75E8">
        <w:rPr>
          <w:rStyle w:val="HTMLCode"/>
          <w:rFonts w:ascii="QTKorrin" w:eastAsia="QTKorrin" w:hAnsi="QTKorrin" w:cs="Arial"/>
          <w:sz w:val="26"/>
          <w:szCs w:val="26"/>
        </w:rPr>
        <w:t>OS’ package</w:t>
      </w:r>
      <w:r w:rsidRPr="003D75E8">
        <w:rPr>
          <w:rFonts w:eastAsia="Times New Roman" w:cstheme="minorHAnsi"/>
          <w:kern w:val="0"/>
          <w:szCs w:val="26"/>
          <w:lang w:eastAsia="ja-JP"/>
        </w:rPr>
        <w:t xml:space="preserve"> manager </w:t>
      </w:r>
      <w:r w:rsidRPr="00192B41">
        <w:rPr>
          <w:rFonts w:eastAsia="Times New Roman" w:cstheme="minorHAnsi"/>
          <w:color w:val="111111"/>
          <w:kern w:val="0"/>
          <w:szCs w:val="26"/>
          <w:lang w:eastAsia="ja-JP"/>
        </w:rPr>
        <w:t>or Homebrew on Mac.</w:t>
      </w:r>
    </w:p>
    <w:p w14:paraId="43B05D22" w14:textId="77777777" w:rsidR="00B858C0" w:rsidRPr="00F946B5" w:rsidRDefault="00B858C0" w:rsidP="00F946B5">
      <w:pPr>
        <w:pStyle w:val="ListParagraph"/>
        <w:widowControl/>
        <w:numPr>
          <w:ilvl w:val="0"/>
          <w:numId w:val="10"/>
        </w:numPr>
        <w:autoSpaceDE/>
        <w:autoSpaceDN/>
        <w:spacing w:after="160"/>
        <w:jc w:val="left"/>
        <w:rPr>
          <w:rFonts w:eastAsia="Times New Roman" w:cstheme="minorHAnsi"/>
          <w:color w:val="111111"/>
          <w:kern w:val="0"/>
          <w:szCs w:val="26"/>
          <w:lang w:eastAsia="ja-JP"/>
        </w:rPr>
      </w:pPr>
      <w:r w:rsidRPr="00F946B5">
        <w:rPr>
          <w:rFonts w:eastAsia="Times New Roman" w:cstheme="minorHAnsi"/>
          <w:color w:val="111111"/>
          <w:kern w:val="0"/>
          <w:szCs w:val="26"/>
          <w:lang w:eastAsia="ja-JP"/>
        </w:rPr>
        <w:t>ARM-based Mac (M1, M2, etc.)</w:t>
      </w:r>
    </w:p>
    <w:p w14:paraId="5A153108" w14:textId="4DABBFBA" w:rsidR="00B858C0" w:rsidRPr="00192B41" w:rsidRDefault="00B858C0" w:rsidP="00811B04">
      <w:pPr>
        <w:jc w:val="left"/>
        <w:rPr>
          <w:rFonts w:eastAsia="Times New Roman" w:cstheme="minorHAnsi"/>
          <w:color w:val="111111"/>
          <w:kern w:val="0"/>
          <w:szCs w:val="26"/>
          <w:lang w:eastAsia="ja-JP"/>
        </w:rPr>
      </w:pPr>
      <w:r w:rsidRPr="00192B41">
        <w:rPr>
          <w:rFonts w:eastAsia="Times New Roman" w:cstheme="minorHAnsi"/>
          <w:color w:val="111111"/>
          <w:kern w:val="0"/>
          <w:szCs w:val="26"/>
          <w:lang w:eastAsia="ja-JP"/>
        </w:rPr>
        <w:t>On these systems, you will need to build Mesen2 from source. First, install SDL2 via Homebrew (</w:t>
      </w:r>
      <w:r w:rsidRPr="00DB6E70">
        <w:rPr>
          <w:rStyle w:val="QuoteChar"/>
        </w:rPr>
        <w:t>brew install sdl2</w:t>
      </w:r>
      <w:r w:rsidRPr="00192B41">
        <w:rPr>
          <w:rFonts w:eastAsia="Times New Roman" w:cstheme="minorHAnsi"/>
          <w:color w:val="111111"/>
          <w:kern w:val="0"/>
          <w:szCs w:val="26"/>
          <w:lang w:eastAsia="ja-JP"/>
        </w:rPr>
        <w:t xml:space="preserve">), then install the </w:t>
      </w:r>
      <w:hyperlink r:id="rId45" w:history="1">
        <w:r w:rsidR="00EB4B70" w:rsidRPr="00EB4B70">
          <w:rPr>
            <w:rStyle w:val="Hyperlink"/>
            <w:rFonts w:eastAsiaTheme="minorEastAsia" w:cs="Times New Roman"/>
            <w:color w:val="82642B"/>
            <w:lang w:eastAsia="ja-JP"/>
          </w:rPr>
          <w:t>.NET 6 SDK (https://dotnet.microsoft.com/en-us/download/dotnet/6.0)</w:t>
        </w:r>
      </w:hyperlink>
      <w:r w:rsidRPr="00192B41">
        <w:rPr>
          <w:rFonts w:eastAsia="Times New Roman" w:cstheme="minorHAnsi"/>
          <w:color w:val="111111"/>
          <w:kern w:val="0"/>
          <w:szCs w:val="26"/>
          <w:lang w:eastAsia="ja-JP"/>
        </w:rPr>
        <w:t xml:space="preserve">. Download Mesen2’s source code and run </w:t>
      </w:r>
      <w:r w:rsidRPr="00D40D9F">
        <w:rPr>
          <w:rStyle w:val="QuoteChar"/>
        </w:rPr>
        <w:t>make</w:t>
      </w:r>
      <w:r w:rsidRPr="00192B41">
        <w:rPr>
          <w:rFonts w:eastAsia="Times New Roman" w:cstheme="minorHAnsi"/>
          <w:color w:val="111111"/>
          <w:kern w:val="0"/>
          <w:szCs w:val="26"/>
          <w:lang w:eastAsia="ja-JP"/>
        </w:rPr>
        <w:t>:</w:t>
      </w:r>
    </w:p>
    <w:p w14:paraId="02CFE748" w14:textId="77777777" w:rsidR="00B858C0" w:rsidRPr="00DB6E70" w:rsidRDefault="00B858C0" w:rsidP="00D40D9F">
      <w:pPr>
        <w:pStyle w:val="Quote"/>
        <w:ind w:left="900" w:firstLine="0"/>
        <w:rPr>
          <w:rStyle w:val="HTMLCode"/>
          <w:rFonts w:ascii="DejaVu Sans Mono" w:eastAsia="QTKorrin" w:hAnsi="DejaVu Sans Mono" w:cs="Arial"/>
          <w:sz w:val="26"/>
          <w:szCs w:val="26"/>
        </w:rPr>
      </w:pPr>
      <w:r w:rsidRPr="00DB6E70">
        <w:rPr>
          <w:rStyle w:val="HTMLCode"/>
          <w:rFonts w:ascii="DejaVu Sans Mono" w:eastAsia="QTKorrin" w:hAnsi="DejaVu Sans Mono" w:cs="Arial"/>
          <w:sz w:val="26"/>
          <w:szCs w:val="26"/>
        </w:rPr>
        <w:t>git clone https://github.com/SourMesen/Mesen2.git</w:t>
      </w:r>
    </w:p>
    <w:p w14:paraId="7CE860B0" w14:textId="77777777" w:rsidR="00B858C0" w:rsidRPr="00DB6E70" w:rsidRDefault="00B858C0" w:rsidP="00D40D9F">
      <w:pPr>
        <w:pStyle w:val="Quote"/>
        <w:ind w:left="900" w:firstLine="0"/>
        <w:rPr>
          <w:rStyle w:val="HTMLCode"/>
          <w:rFonts w:ascii="DejaVu Sans Mono" w:eastAsia="QTKorrin" w:hAnsi="DejaVu Sans Mono" w:cs="Arial"/>
          <w:sz w:val="26"/>
          <w:szCs w:val="26"/>
        </w:rPr>
      </w:pPr>
      <w:r w:rsidRPr="00DB6E70">
        <w:rPr>
          <w:rStyle w:val="HTMLCode"/>
          <w:rFonts w:ascii="DejaVu Sans Mono" w:eastAsia="QTKorrin" w:hAnsi="DejaVu Sans Mono" w:cs="Arial"/>
          <w:sz w:val="26"/>
          <w:szCs w:val="26"/>
        </w:rPr>
        <w:t>cd Mesen2</w:t>
      </w:r>
    </w:p>
    <w:p w14:paraId="79D22E3B" w14:textId="77777777" w:rsidR="00B858C0" w:rsidRPr="00DB6E70" w:rsidRDefault="00B858C0" w:rsidP="00D40D9F">
      <w:pPr>
        <w:pStyle w:val="Quote"/>
        <w:ind w:left="900" w:firstLine="0"/>
        <w:rPr>
          <w:rStyle w:val="HTMLCode"/>
          <w:rFonts w:ascii="DejaVu Sans Mono" w:eastAsia="QTKorrin" w:hAnsi="DejaVu Sans Mono" w:cs="Arial"/>
          <w:sz w:val="26"/>
          <w:szCs w:val="26"/>
        </w:rPr>
      </w:pPr>
      <w:r w:rsidRPr="00DB6E70">
        <w:rPr>
          <w:rStyle w:val="HTMLCode"/>
          <w:rFonts w:ascii="DejaVu Sans Mono" w:eastAsia="QTKorrin" w:hAnsi="DejaVu Sans Mono" w:cs="Arial"/>
          <w:sz w:val="26"/>
          <w:szCs w:val="26"/>
        </w:rPr>
        <w:t>make</w:t>
      </w:r>
    </w:p>
    <w:p w14:paraId="74F31983" w14:textId="4FC1C2C4" w:rsidR="00B858C0" w:rsidRPr="00192B41" w:rsidRDefault="00B858C0" w:rsidP="0038126A">
      <w:pPr>
        <w:rPr>
          <w:lang w:eastAsia="ja-JP"/>
        </w:rPr>
      </w:pPr>
      <w:r w:rsidRPr="00192B41">
        <w:rPr>
          <w:lang w:eastAsia="ja-JP"/>
        </w:rPr>
        <w:t xml:space="preserve">When the build process is complete, you will have </w:t>
      </w:r>
      <w:r w:rsidRPr="00071943">
        <w:rPr>
          <w:rStyle w:val="QuoteChar"/>
        </w:rPr>
        <w:t>Mesen.app</w:t>
      </w:r>
      <w:r w:rsidRPr="00192B41">
        <w:rPr>
          <w:lang w:eastAsia="ja-JP"/>
        </w:rPr>
        <w:t xml:space="preserve"> in the </w:t>
      </w:r>
      <w:r w:rsidRPr="003D75E8">
        <w:rPr>
          <w:rStyle w:val="HTMLCode"/>
          <w:rFonts w:ascii="Arial" w:eastAsia="QTKorrin" w:hAnsi="Arial" w:cs="Arial"/>
          <w:kern w:val="0"/>
          <w:sz w:val="26"/>
          <w:szCs w:val="26"/>
        </w:rPr>
        <w:t>bin/osx-arm64/Release/osx-arm64/publish</w:t>
      </w:r>
      <w:r w:rsidRPr="00192B41">
        <w:rPr>
          <w:lang w:eastAsia="ja-JP"/>
        </w:rPr>
        <w:t xml:space="preserve"> directory inside of the </w:t>
      </w:r>
      <w:r w:rsidRPr="00071943">
        <w:rPr>
          <w:rStyle w:val="QuoteChar"/>
        </w:rPr>
        <w:t>Mesen2</w:t>
      </w:r>
      <w:r w:rsidRPr="00192B41">
        <w:rPr>
          <w:lang w:eastAsia="ja-JP"/>
        </w:rPr>
        <w:t xml:space="preserve"> directory where you ran </w:t>
      </w:r>
      <w:r w:rsidRPr="00071943">
        <w:rPr>
          <w:rStyle w:val="QuoteChar"/>
        </w:rPr>
        <w:t>make</w:t>
      </w:r>
      <w:r w:rsidRPr="00192B41">
        <w:rPr>
          <w:lang w:eastAsia="ja-JP"/>
        </w:rPr>
        <w:t xml:space="preserve">. Move </w:t>
      </w:r>
      <w:r w:rsidRPr="00071943">
        <w:rPr>
          <w:rStyle w:val="QuoteChar"/>
        </w:rPr>
        <w:t>Mesen.app</w:t>
      </w:r>
      <w:r w:rsidRPr="00192B41">
        <w:rPr>
          <w:lang w:eastAsia="ja-JP"/>
        </w:rPr>
        <w:t xml:space="preserve"> into your Applications folder.</w:t>
      </w:r>
    </w:p>
    <w:p w14:paraId="569F7EE1" w14:textId="7A06E103" w:rsidR="00C2430C" w:rsidRDefault="00C2430C" w:rsidP="00B858C0">
      <w:pPr>
        <w:widowControl/>
        <w:autoSpaceDE/>
        <w:autoSpaceDN/>
        <w:spacing w:after="160"/>
        <w:jc w:val="left"/>
        <w:rPr>
          <w:rFonts w:eastAsia="Times New Roman" w:cstheme="minorHAnsi"/>
          <w:color w:val="111111"/>
          <w:kern w:val="0"/>
          <w:szCs w:val="26"/>
          <w:lang w:eastAsia="ja-JP"/>
        </w:rPr>
      </w:pPr>
      <w:r>
        <w:rPr>
          <w:rFonts w:cstheme="minorHAnsi"/>
          <w:color w:val="111111"/>
          <w:szCs w:val="26"/>
        </w:rPr>
        <w:br w:type="page"/>
      </w:r>
    </w:p>
    <w:p w14:paraId="3B628D5E" w14:textId="11F4859F" w:rsidR="00717F61" w:rsidRPr="00206ACB" w:rsidRDefault="00717F61" w:rsidP="008E630C">
      <w:pPr>
        <w:pStyle w:val="Heading3"/>
        <w:rPr>
          <w:rFonts w:cstheme="minorHAnsi"/>
        </w:rPr>
      </w:pPr>
      <w:bookmarkStart w:id="36" w:name="_Toc168434200"/>
      <w:bookmarkStart w:id="37" w:name="_Toc168779321"/>
      <w:r w:rsidRPr="00206ACB">
        <w:rPr>
          <w:rFonts w:cstheme="minorHAnsi"/>
        </w:rPr>
        <w:lastRenderedPageBreak/>
        <w:t>Graphics</w:t>
      </w:r>
      <w:r w:rsidR="00AC466E" w:rsidRPr="00206ACB">
        <w:rPr>
          <w:rFonts w:cstheme="minorHAnsi"/>
        </w:rPr>
        <w:t xml:space="preserve"> </w:t>
      </w:r>
      <w:r w:rsidRPr="00206ACB">
        <w:rPr>
          <w:rFonts w:cstheme="minorHAnsi"/>
        </w:rPr>
        <w:t>Tools</w:t>
      </w:r>
      <w:bookmarkEnd w:id="36"/>
      <w:bookmarkEnd w:id="37"/>
    </w:p>
    <w:p w14:paraId="14021973" w14:textId="56AF7AAE" w:rsidR="00A45850" w:rsidRPr="00206ACB" w:rsidRDefault="00C65254" w:rsidP="00E17749">
      <w:pPr>
        <w:jc w:val="left"/>
      </w:pPr>
      <w:r w:rsidRPr="00C65254">
        <w:t xml:space="preserve">The NES stores graphics in a very different format from common image types like JPEG or PNG. We will need a program that can work with NES images. There are plugins for large graphics packages like Photoshop or GIMP, but a smaller, purpose-built tool is often a better choice. For this book, we will be using </w:t>
      </w:r>
      <w:hyperlink r:id="rId46" w:history="1">
        <w:r w:rsidR="008B5058" w:rsidRPr="008B5058">
          <w:rPr>
            <w:rStyle w:val="Hyperlink"/>
            <w:rFonts w:eastAsiaTheme="majorEastAsia" w:cstheme="minorHAnsi"/>
            <w:color w:val="82642B"/>
            <w:kern w:val="0"/>
            <w:szCs w:val="26"/>
            <w:lang w:eastAsia="ja-JP"/>
          </w:rPr>
          <w:t>NEXXT (https://frankengraphics.itch.io/nexxt)</w:t>
        </w:r>
      </w:hyperlink>
      <w:r w:rsidRPr="00C65254">
        <w:t xml:space="preserve">, a derivative of </w:t>
      </w:r>
      <w:hyperlink r:id="rId47" w:history="1">
        <w:r w:rsidR="00C12762" w:rsidRPr="00C12762">
          <w:rPr>
            <w:rStyle w:val="Hyperlink"/>
            <w:rFonts w:eastAsiaTheme="majorEastAsia" w:cstheme="minorHAnsi"/>
            <w:color w:val="82642B"/>
            <w:kern w:val="0"/>
            <w:szCs w:val="26"/>
            <w:lang w:eastAsia="ja-JP"/>
          </w:rPr>
          <w:t>NES Screen Tool (https://shiru.untergrund.net/software.shtml)</w:t>
        </w:r>
      </w:hyperlink>
      <w:r w:rsidRPr="00C65254">
        <w:t>. NEXXT is a Windows-only program, but runs well on other platforms under WINE.</w:t>
      </w:r>
    </w:p>
    <w:p w14:paraId="30409069" w14:textId="7AF0F23C" w:rsidR="00A45850" w:rsidRPr="00206ACB" w:rsidRDefault="00613D25" w:rsidP="00E54034">
      <w:pPr>
        <w:pStyle w:val="NormalWeb"/>
        <w:spacing w:before="120" w:beforeAutospacing="0" w:after="120" w:afterAutospacing="0"/>
        <w:ind w:firstLine="0"/>
        <w:jc w:val="center"/>
        <w:textAlignment w:val="baseline"/>
        <w:rPr>
          <w:rStyle w:val="marginnote"/>
          <w:rFonts w:cstheme="minorHAnsi"/>
          <w:color w:val="111111"/>
          <w:sz w:val="26"/>
          <w:szCs w:val="26"/>
        </w:rPr>
      </w:pPr>
      <w:r>
        <w:rPr>
          <w:rStyle w:val="marginnote"/>
          <w:rFonts w:cstheme="minorHAnsi"/>
          <w:noProof/>
          <w:color w:val="111111"/>
          <w:sz w:val="26"/>
          <w:szCs w:val="26"/>
        </w:rPr>
        <w:drawing>
          <wp:inline distT="0" distB="0" distL="0" distR="0" wp14:anchorId="719C27E1" wp14:editId="0889D0ED">
            <wp:extent cx="4572000" cy="3752850"/>
            <wp:effectExtent l="0" t="0" r="0" b="0"/>
            <wp:docPr id="1509372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3752850"/>
                    </a:xfrm>
                    <a:prstGeom prst="rect">
                      <a:avLst/>
                    </a:prstGeom>
                    <a:noFill/>
                  </pic:spPr>
                </pic:pic>
              </a:graphicData>
            </a:graphic>
          </wp:inline>
        </w:drawing>
      </w:r>
    </w:p>
    <w:p w14:paraId="79AFFCF3" w14:textId="1F0BE941" w:rsidR="008E4BEE" w:rsidRPr="00206ACB" w:rsidRDefault="00613D25" w:rsidP="00E54034">
      <w:pPr>
        <w:pStyle w:val="NormalWeb"/>
        <w:spacing w:before="120" w:beforeAutospacing="0" w:after="120" w:afterAutospacing="0"/>
        <w:ind w:firstLine="0"/>
        <w:jc w:val="center"/>
        <w:textAlignment w:val="baseline"/>
        <w:rPr>
          <w:rFonts w:cstheme="minorHAnsi"/>
          <w:color w:val="111111"/>
          <w:sz w:val="26"/>
          <w:szCs w:val="26"/>
        </w:rPr>
      </w:pPr>
      <w:r w:rsidRPr="00C65254">
        <w:t>NEXXT</w:t>
      </w:r>
      <w:r w:rsidR="008E4BEE" w:rsidRPr="00206ACB">
        <w:rPr>
          <w:rStyle w:val="marginnote"/>
          <w:rFonts w:cstheme="minorHAnsi"/>
          <w:color w:val="111111"/>
          <w:sz w:val="26"/>
          <w:szCs w:val="26"/>
        </w:rPr>
        <w:t>.</w:t>
      </w:r>
    </w:p>
    <w:p w14:paraId="6F87E2B2" w14:textId="77777777" w:rsidR="008E4BEE" w:rsidRPr="00206ACB" w:rsidRDefault="008E4BEE" w:rsidP="00C65254">
      <w:pPr>
        <w:pStyle w:val="ListParagraph"/>
        <w:numPr>
          <w:ilvl w:val="0"/>
          <w:numId w:val="10"/>
        </w:numPr>
      </w:pPr>
      <w:r w:rsidRPr="00206ACB">
        <w:t>Windows</w:t>
      </w:r>
    </w:p>
    <w:p w14:paraId="4B10C092" w14:textId="14D20AB2" w:rsidR="008E4BEE" w:rsidRPr="00206ACB" w:rsidRDefault="00C65254" w:rsidP="00A8540E">
      <w:r w:rsidRPr="00C65254">
        <w:t xml:space="preserve">Download NEXXT from </w:t>
      </w:r>
      <w:hyperlink r:id="rId49" w:history="1">
        <w:r w:rsidR="00457B66" w:rsidRPr="00457B66">
          <w:rPr>
            <w:rStyle w:val="Hyperlink"/>
            <w:rFonts w:eastAsiaTheme="majorEastAsia" w:cstheme="minorHAnsi"/>
            <w:color w:val="82642B"/>
            <w:kern w:val="0"/>
            <w:szCs w:val="26"/>
            <w:lang w:eastAsia="ja-JP"/>
          </w:rPr>
          <w:t>itch.io (https://frankengraphics.itch.io/nexxt)</w:t>
        </w:r>
      </w:hyperlink>
      <w:r w:rsidRPr="00C65254">
        <w:t>. Unzip, and run NEXXT.exe.</w:t>
      </w:r>
    </w:p>
    <w:p w14:paraId="2DA08DF9" w14:textId="77777777" w:rsidR="00393B10" w:rsidRPr="00206ACB" w:rsidRDefault="00393B10" w:rsidP="00393B10">
      <w:pPr>
        <w:pStyle w:val="ListParagraph"/>
        <w:numPr>
          <w:ilvl w:val="0"/>
          <w:numId w:val="10"/>
        </w:numPr>
        <w:rPr>
          <w:rFonts w:cstheme="minorHAnsi"/>
          <w:szCs w:val="26"/>
        </w:rPr>
      </w:pPr>
      <w:r w:rsidRPr="00206ACB">
        <w:rPr>
          <w:rFonts w:cstheme="minorHAnsi"/>
          <w:szCs w:val="26"/>
        </w:rPr>
        <w:t>Linux</w:t>
      </w:r>
    </w:p>
    <w:p w14:paraId="2F5CB83C" w14:textId="31558F46" w:rsidR="008E4BEE" w:rsidRPr="00206ACB" w:rsidRDefault="00393B10" w:rsidP="00E65F2E">
      <w:r w:rsidRPr="00393B10">
        <w:t xml:space="preserve">Since NEXXT is a 32-bit, Windows-only program, Linux users will have to run it via </w:t>
      </w:r>
      <w:hyperlink r:id="rId50" w:history="1">
        <w:r w:rsidR="005064A5" w:rsidRPr="005064A5">
          <w:rPr>
            <w:rStyle w:val="Hyperlink"/>
            <w:rFonts w:eastAsiaTheme="majorEastAsia" w:cstheme="minorHAnsi"/>
            <w:color w:val="82642B"/>
            <w:kern w:val="0"/>
            <w:szCs w:val="26"/>
            <w:lang w:eastAsia="ja-JP"/>
          </w:rPr>
          <w:t>WINE (https://www.winehq.org/)</w:t>
        </w:r>
      </w:hyperlink>
      <w:r w:rsidRPr="00393B10">
        <w:t>. Install WINE via your distribution’s package manager, then run NEXXT.exe with it (</w:t>
      </w:r>
      <w:r w:rsidRPr="009E671D">
        <w:rPr>
          <w:rStyle w:val="QuoteChar"/>
        </w:rPr>
        <w:t>wine NEXXT.exe</w:t>
      </w:r>
      <w:r w:rsidRPr="00393B10">
        <w:t>).</w:t>
      </w:r>
    </w:p>
    <w:p w14:paraId="1314A6CC" w14:textId="496329D5" w:rsidR="008E4BEE" w:rsidRPr="00206ACB" w:rsidRDefault="00393B10">
      <w:pPr>
        <w:pStyle w:val="ListParagraph"/>
        <w:numPr>
          <w:ilvl w:val="0"/>
          <w:numId w:val="10"/>
        </w:numPr>
        <w:rPr>
          <w:rFonts w:cstheme="minorHAnsi"/>
          <w:szCs w:val="26"/>
        </w:rPr>
      </w:pPr>
      <w:r>
        <w:rPr>
          <w:rFonts w:cstheme="minorHAnsi"/>
          <w:szCs w:val="26"/>
        </w:rPr>
        <w:t>Mac</w:t>
      </w:r>
    </w:p>
    <w:p w14:paraId="6C113426" w14:textId="460E7E5F" w:rsidR="00B07180" w:rsidRDefault="00393B10" w:rsidP="00E65F2E">
      <w:r w:rsidRPr="00393B10">
        <w:t>Newer Mac versions (starting with Catalina) are 64-bit only, and 32-bit software will not run even in a standard WINE install. Thankfully, 32-bit Windows programs can be run using the “Crossover” version of WINE, which is able to translate 32-bit code into 64-bit code on the fly. Install Crossover via Homebrew (</w:t>
      </w:r>
      <w:r w:rsidRPr="009E671D">
        <w:rPr>
          <w:rStyle w:val="QuoteChar"/>
        </w:rPr>
        <w:t>brew install --cask gcenx/wine/wine-crossover --no-quarantine</w:t>
      </w:r>
      <w:r w:rsidRPr="00393B10">
        <w:t xml:space="preserve">). Download NEXXT as above and unzip, then run </w:t>
      </w:r>
      <w:r w:rsidRPr="009E671D">
        <w:rPr>
          <w:rStyle w:val="QuoteChar"/>
        </w:rPr>
        <w:t>wine64 ./NEXXT.exe</w:t>
      </w:r>
      <w:r w:rsidRPr="00393B10">
        <w:t xml:space="preserve"> in the directory where you unzipped it.</w:t>
      </w:r>
    </w:p>
    <w:p w14:paraId="3512D575" w14:textId="77777777" w:rsidR="00B07180" w:rsidRDefault="00B07180">
      <w:pPr>
        <w:widowControl/>
        <w:kinsoku/>
        <w:overflowPunct/>
        <w:autoSpaceDE/>
        <w:autoSpaceDN/>
        <w:spacing w:before="0" w:after="160" w:line="259" w:lineRule="auto"/>
        <w:ind w:firstLine="0"/>
        <w:jc w:val="left"/>
        <w:rPr>
          <w:rFonts w:eastAsia="Times New Roman" w:cstheme="minorHAnsi"/>
          <w:color w:val="111111"/>
          <w:kern w:val="0"/>
          <w:szCs w:val="26"/>
          <w:lang w:eastAsia="ja-JP"/>
        </w:rPr>
      </w:pPr>
      <w:r>
        <w:rPr>
          <w:rFonts w:cstheme="minorHAnsi"/>
          <w:color w:val="111111"/>
          <w:szCs w:val="26"/>
        </w:rPr>
        <w:br w:type="page"/>
      </w:r>
    </w:p>
    <w:p w14:paraId="4ED62398" w14:textId="71C3C4B9" w:rsidR="00717F61" w:rsidRPr="00206ACB" w:rsidRDefault="00717F61" w:rsidP="0097579A">
      <w:pPr>
        <w:pStyle w:val="Heading3"/>
        <w:rPr>
          <w:rFonts w:cstheme="minorHAnsi"/>
        </w:rPr>
      </w:pPr>
      <w:bookmarkStart w:id="38" w:name="_Toc168434201"/>
      <w:bookmarkStart w:id="39" w:name="_Toc168779322"/>
      <w:r w:rsidRPr="00206ACB">
        <w:rPr>
          <w:rFonts w:cstheme="minorHAnsi"/>
        </w:rPr>
        <w:lastRenderedPageBreak/>
        <w:t>Music</w:t>
      </w:r>
      <w:r w:rsidR="00AC466E" w:rsidRPr="00206ACB">
        <w:rPr>
          <w:rFonts w:cstheme="minorHAnsi"/>
        </w:rPr>
        <w:t xml:space="preserve"> </w:t>
      </w:r>
      <w:r w:rsidRPr="00206ACB">
        <w:rPr>
          <w:rFonts w:cstheme="minorHAnsi"/>
        </w:rPr>
        <w:t>Composition</w:t>
      </w:r>
      <w:r w:rsidR="00AC466E" w:rsidRPr="00206ACB">
        <w:rPr>
          <w:rFonts w:cstheme="minorHAnsi"/>
        </w:rPr>
        <w:t xml:space="preserve"> </w:t>
      </w:r>
      <w:r w:rsidRPr="00206ACB">
        <w:rPr>
          <w:rFonts w:cstheme="minorHAnsi"/>
        </w:rPr>
        <w:t>Tools</w:t>
      </w:r>
      <w:bookmarkEnd w:id="38"/>
      <w:bookmarkEnd w:id="39"/>
    </w:p>
    <w:p w14:paraId="49EAD858" w14:textId="4BA6738F" w:rsidR="00380C68" w:rsidRPr="00206ACB" w:rsidRDefault="00380C68" w:rsidP="00A8540E">
      <w:r w:rsidRPr="00206ACB">
        <w:t>As</w:t>
      </w:r>
      <w:r w:rsidR="00AC466E" w:rsidRPr="00206ACB">
        <w:t xml:space="preserve"> </w:t>
      </w:r>
      <w:r w:rsidRPr="00206ACB">
        <w:t>with</w:t>
      </w:r>
      <w:r w:rsidR="00AC466E" w:rsidRPr="00206ACB">
        <w:t xml:space="preserve"> </w:t>
      </w:r>
      <w:r w:rsidRPr="00206ACB">
        <w:t>graphics,</w:t>
      </w:r>
      <w:r w:rsidR="00AC466E" w:rsidRPr="00206ACB">
        <w:t xml:space="preserve"> </w:t>
      </w:r>
      <w:r w:rsidRPr="00206ACB">
        <w:t>NES</w:t>
      </w:r>
      <w:r w:rsidR="00AC466E" w:rsidRPr="00206ACB">
        <w:t xml:space="preserve"> </w:t>
      </w:r>
      <w:r w:rsidRPr="00206ACB">
        <w:t>audio</w:t>
      </w:r>
      <w:r w:rsidR="00AC466E" w:rsidRPr="00206ACB">
        <w:t xml:space="preserve"> </w:t>
      </w:r>
      <w:r w:rsidRPr="00206ACB">
        <w:t>is</w:t>
      </w:r>
      <w:r w:rsidR="00AC466E" w:rsidRPr="00206ACB">
        <w:t xml:space="preserve"> </w:t>
      </w:r>
      <w:r w:rsidRPr="00206ACB">
        <w:t>a</w:t>
      </w:r>
      <w:r w:rsidR="00AC466E" w:rsidRPr="00206ACB">
        <w:t xml:space="preserve"> </w:t>
      </w:r>
      <w:r w:rsidRPr="00206ACB">
        <w:t>set</w:t>
      </w:r>
      <w:r w:rsidR="00AC466E" w:rsidRPr="00206ACB">
        <w:t xml:space="preserve"> </w:t>
      </w:r>
      <w:r w:rsidRPr="00206ACB">
        <w:t>of</w:t>
      </w:r>
      <w:r w:rsidR="00AC466E" w:rsidRPr="00206ACB">
        <w:t xml:space="preserve"> </w:t>
      </w:r>
      <w:r w:rsidRPr="00206ACB">
        <w:t>instructions</w:t>
      </w:r>
      <w:r w:rsidR="00AC466E" w:rsidRPr="00206ACB">
        <w:t xml:space="preserve"> </w:t>
      </w:r>
      <w:r w:rsidRPr="00206ACB">
        <w:t>to</w:t>
      </w:r>
      <w:r w:rsidR="00AC466E" w:rsidRPr="00206ACB">
        <w:t xml:space="preserve"> </w:t>
      </w:r>
      <w:r w:rsidRPr="00206ACB">
        <w:t>an</w:t>
      </w:r>
      <w:r w:rsidR="00AC466E" w:rsidRPr="00206ACB">
        <w:t xml:space="preserve"> </w:t>
      </w:r>
      <w:r w:rsidRPr="00206ACB">
        <w:t>audio</w:t>
      </w:r>
      <w:r w:rsidR="00AC466E" w:rsidRPr="00206ACB">
        <w:t xml:space="preserve"> </w:t>
      </w:r>
      <w:r w:rsidRPr="00206ACB">
        <w:t>processor</w:t>
      </w:r>
      <w:r w:rsidR="00AC466E" w:rsidRPr="00206ACB">
        <w:t xml:space="preserve"> </w:t>
      </w:r>
      <w:r w:rsidRPr="00206ACB">
        <w:t>rather</w:t>
      </w:r>
      <w:r w:rsidR="00AC466E" w:rsidRPr="00206ACB">
        <w:t xml:space="preserve"> </w:t>
      </w:r>
      <w:r w:rsidRPr="00206ACB">
        <w:t>than</w:t>
      </w:r>
      <w:r w:rsidR="00AC466E" w:rsidRPr="00206ACB">
        <w:t xml:space="preserve"> </w:t>
      </w:r>
      <w:r w:rsidRPr="00206ACB">
        <w:t>something</w:t>
      </w:r>
      <w:r w:rsidR="00AC466E" w:rsidRPr="00206ACB">
        <w:t xml:space="preserve"> </w:t>
      </w:r>
      <w:r w:rsidRPr="00206ACB">
        <w:t>like</w:t>
      </w:r>
      <w:r w:rsidR="00AC466E" w:rsidRPr="00206ACB">
        <w:t xml:space="preserve"> </w:t>
      </w:r>
      <w:r w:rsidRPr="00206ACB">
        <w:t>an</w:t>
      </w:r>
      <w:r w:rsidR="00AC466E" w:rsidRPr="00206ACB">
        <w:t xml:space="preserve"> </w:t>
      </w:r>
      <w:r w:rsidRPr="00206ACB">
        <w:t>MP3.</w:t>
      </w:r>
      <w:r w:rsidR="00AC466E" w:rsidRPr="00206ACB">
        <w:t xml:space="preserve"> </w:t>
      </w:r>
      <w:r w:rsidRPr="00206ACB">
        <w:t>The</w:t>
      </w:r>
      <w:r w:rsidR="00AC466E" w:rsidRPr="00206ACB">
        <w:t xml:space="preserve"> </w:t>
      </w:r>
      <w:r w:rsidRPr="00206ACB">
        <w:t>most</w:t>
      </w:r>
      <w:r w:rsidR="00AC466E" w:rsidRPr="00206ACB">
        <w:t xml:space="preserve"> </w:t>
      </w:r>
      <w:r w:rsidRPr="00206ACB">
        <w:t>popular</w:t>
      </w:r>
      <w:r w:rsidR="00AC466E" w:rsidRPr="00206ACB">
        <w:t xml:space="preserve"> </w:t>
      </w:r>
      <w:r w:rsidRPr="00206ACB">
        <w:t>program</w:t>
      </w:r>
      <w:r w:rsidR="00AC466E" w:rsidRPr="00206ACB">
        <w:t xml:space="preserve"> </w:t>
      </w:r>
      <w:r w:rsidRPr="00206ACB">
        <w:t>for</w:t>
      </w:r>
      <w:r w:rsidR="00AC466E" w:rsidRPr="00206ACB">
        <w:t xml:space="preserve"> </w:t>
      </w:r>
      <w:r w:rsidRPr="00206ACB">
        <w:t>creating</w:t>
      </w:r>
      <w:r w:rsidR="00AC466E" w:rsidRPr="00206ACB">
        <w:t xml:space="preserve"> </w:t>
      </w:r>
      <w:r w:rsidRPr="00206ACB">
        <w:t>NES</w:t>
      </w:r>
      <w:r w:rsidR="00AC466E" w:rsidRPr="00206ACB">
        <w:t xml:space="preserve"> </w:t>
      </w:r>
      <w:r w:rsidRPr="00206ACB">
        <w:t>audio</w:t>
      </w:r>
      <w:r w:rsidR="00AC466E" w:rsidRPr="00206ACB">
        <w:t xml:space="preserve"> </w:t>
      </w:r>
      <w:r w:rsidRPr="00206ACB">
        <w:t>is</w:t>
      </w:r>
      <w:r w:rsidR="00AC466E" w:rsidRPr="00206ACB">
        <w:t xml:space="preserve"> </w:t>
      </w:r>
      <w:hyperlink r:id="rId51" w:tgtFrame="_blank" w:history="1">
        <w:r w:rsidR="009005B9">
          <w:rPr>
            <w:rStyle w:val="Hyperlink"/>
            <w:rFonts w:eastAsiaTheme="majorEastAsia" w:cstheme="minorHAnsi"/>
            <w:color w:val="82642B"/>
            <w:szCs w:val="26"/>
          </w:rPr>
          <w:t>FamiTracker (http://www.famitracker.com/)</w:t>
        </w:r>
      </w:hyperlink>
      <w:r w:rsidRPr="00206ACB">
        <w:t>,</w:t>
      </w:r>
      <w:r w:rsidR="00AC466E" w:rsidRPr="00206ACB">
        <w:t xml:space="preserve"> </w:t>
      </w:r>
      <w:r w:rsidRPr="00206ACB">
        <w:t>which</w:t>
      </w:r>
      <w:r w:rsidR="00AC466E" w:rsidRPr="00206ACB">
        <w:t xml:space="preserve"> </w:t>
      </w:r>
      <w:r w:rsidRPr="00206ACB">
        <w:t>is</w:t>
      </w:r>
      <w:r w:rsidR="00AC466E" w:rsidRPr="00206ACB">
        <w:t xml:space="preserve"> </w:t>
      </w:r>
      <w:r w:rsidRPr="00206ACB">
        <w:t>powerful</w:t>
      </w:r>
      <w:r w:rsidR="00AC466E" w:rsidRPr="00206ACB">
        <w:t xml:space="preserve"> </w:t>
      </w:r>
      <w:r w:rsidRPr="00206ACB">
        <w:t>but</w:t>
      </w:r>
      <w:r w:rsidR="00AC466E" w:rsidRPr="00206ACB">
        <w:t xml:space="preserve"> </w:t>
      </w:r>
      <w:r w:rsidRPr="00206ACB">
        <w:t>complex</w:t>
      </w:r>
      <w:r w:rsidR="00AC466E" w:rsidRPr="00206ACB">
        <w:t xml:space="preserve"> </w:t>
      </w:r>
      <w:r w:rsidRPr="00206ACB">
        <w:t>and</w:t>
      </w:r>
      <w:r w:rsidR="00AC466E" w:rsidRPr="00206ACB">
        <w:t xml:space="preserve"> </w:t>
      </w:r>
      <w:r w:rsidRPr="00206ACB">
        <w:t>Windows-only.</w:t>
      </w:r>
      <w:r w:rsidR="00AC466E" w:rsidRPr="00206ACB">
        <w:t xml:space="preserve"> </w:t>
      </w:r>
      <w:r w:rsidRPr="00206ACB">
        <w:t>For</w:t>
      </w:r>
      <w:r w:rsidR="00AC466E" w:rsidRPr="00206ACB">
        <w:t xml:space="preserve"> </w:t>
      </w:r>
      <w:r w:rsidRPr="00206ACB">
        <w:t>this</w:t>
      </w:r>
      <w:r w:rsidR="00AC466E" w:rsidRPr="00206ACB">
        <w:t xml:space="preserve"> </w:t>
      </w:r>
      <w:r w:rsidRPr="00206ACB">
        <w:t>book,</w:t>
      </w:r>
      <w:r w:rsidR="00AC466E" w:rsidRPr="00206ACB">
        <w:t xml:space="preserve"> </w:t>
      </w:r>
      <w:r w:rsidRPr="00206ACB">
        <w:t>we</w:t>
      </w:r>
      <w:r w:rsidR="00AC466E" w:rsidRPr="00206ACB">
        <w:t xml:space="preserve"> </w:t>
      </w:r>
      <w:r w:rsidRPr="00206ACB">
        <w:t>will</w:t>
      </w:r>
      <w:r w:rsidR="00AC466E" w:rsidRPr="00206ACB">
        <w:t xml:space="preserve"> </w:t>
      </w:r>
      <w:r w:rsidRPr="00206ACB">
        <w:t>be</w:t>
      </w:r>
      <w:r w:rsidR="00AC466E" w:rsidRPr="00206ACB">
        <w:t xml:space="preserve"> </w:t>
      </w:r>
      <w:r w:rsidRPr="00206ACB">
        <w:t>using</w:t>
      </w:r>
      <w:r w:rsidR="00AC466E" w:rsidRPr="00206ACB">
        <w:t xml:space="preserve"> </w:t>
      </w:r>
      <w:hyperlink r:id="rId52" w:tgtFrame="_blank" w:history="1">
        <w:r w:rsidR="009005B9">
          <w:rPr>
            <w:rStyle w:val="Hyperlink"/>
            <w:rFonts w:eastAsiaTheme="majorEastAsia" w:cstheme="minorHAnsi"/>
            <w:color w:val="82642B"/>
            <w:szCs w:val="26"/>
          </w:rPr>
          <w:t>FamiStudio (https://famistudio.org/)</w:t>
        </w:r>
      </w:hyperlink>
      <w:r w:rsidRPr="00206ACB">
        <w:t>,</w:t>
      </w:r>
      <w:r w:rsidR="00AC466E" w:rsidRPr="00206ACB">
        <w:t xml:space="preserve"> </w:t>
      </w:r>
      <w:r w:rsidRPr="00206ACB">
        <w:t>which</w:t>
      </w:r>
      <w:r w:rsidR="00AC466E" w:rsidRPr="00206ACB">
        <w:t xml:space="preserve"> </w:t>
      </w:r>
      <w:r w:rsidRPr="00206ACB">
        <w:t>is</w:t>
      </w:r>
      <w:r w:rsidR="00AC466E" w:rsidRPr="00206ACB">
        <w:t xml:space="preserve"> </w:t>
      </w:r>
      <w:r w:rsidRPr="00206ACB">
        <w:t>cross-platform,</w:t>
      </w:r>
      <w:r w:rsidR="00AC466E" w:rsidRPr="00206ACB">
        <w:t xml:space="preserve"> </w:t>
      </w:r>
      <w:r w:rsidRPr="00206ACB">
        <w:t>has</w:t>
      </w:r>
      <w:r w:rsidR="00AC466E" w:rsidRPr="00206ACB">
        <w:t xml:space="preserve"> </w:t>
      </w:r>
      <w:r w:rsidRPr="00206ACB">
        <w:t>a</w:t>
      </w:r>
      <w:r w:rsidR="00AC466E" w:rsidRPr="00206ACB">
        <w:t xml:space="preserve"> </w:t>
      </w:r>
      <w:r w:rsidRPr="00206ACB">
        <w:t>friendlier</w:t>
      </w:r>
      <w:r w:rsidR="00AC466E" w:rsidRPr="00206ACB">
        <w:t xml:space="preserve"> </w:t>
      </w:r>
      <w:r w:rsidRPr="00206ACB">
        <w:t>interface,</w:t>
      </w:r>
      <w:r w:rsidR="00AC466E" w:rsidRPr="00206ACB">
        <w:t xml:space="preserve"> </w:t>
      </w:r>
      <w:r w:rsidRPr="00206ACB">
        <w:t>and</w:t>
      </w:r>
      <w:r w:rsidR="00AC466E" w:rsidRPr="00206ACB">
        <w:t xml:space="preserve"> </w:t>
      </w:r>
      <w:r w:rsidRPr="00206ACB">
        <w:t>outputs</w:t>
      </w:r>
      <w:r w:rsidR="00AC466E" w:rsidRPr="00206ACB">
        <w:t xml:space="preserve"> </w:t>
      </w:r>
      <w:r w:rsidRPr="00206ACB">
        <w:t>directly</w:t>
      </w:r>
      <w:r w:rsidR="00AC466E" w:rsidRPr="00206ACB">
        <w:t xml:space="preserve"> </w:t>
      </w:r>
      <w:r w:rsidRPr="00206ACB">
        <w:t>into</w:t>
      </w:r>
      <w:r w:rsidR="00AC466E" w:rsidRPr="00206ACB">
        <w:t xml:space="preserve"> </w:t>
      </w:r>
      <w:r w:rsidRPr="00206ACB">
        <w:t>an</w:t>
      </w:r>
      <w:r w:rsidR="00AC466E" w:rsidRPr="00206ACB">
        <w:t xml:space="preserve"> </w:t>
      </w:r>
      <w:r w:rsidRPr="00206ACB">
        <w:t>easy-to-integrate</w:t>
      </w:r>
      <w:r w:rsidR="00AC466E" w:rsidRPr="00206ACB">
        <w:t xml:space="preserve"> </w:t>
      </w:r>
      <w:r w:rsidRPr="00206ACB">
        <w:t>format.</w:t>
      </w:r>
    </w:p>
    <w:p w14:paraId="33936D7C" w14:textId="3125C6F1" w:rsidR="00380C68" w:rsidRPr="00206ACB" w:rsidRDefault="00C65254" w:rsidP="00E54034">
      <w:pPr>
        <w:pStyle w:val="NormalWeb"/>
        <w:spacing w:before="120" w:beforeAutospacing="0" w:after="120" w:afterAutospacing="0"/>
        <w:ind w:firstLine="0"/>
        <w:jc w:val="center"/>
        <w:textAlignment w:val="baseline"/>
        <w:rPr>
          <w:rFonts w:cstheme="minorHAnsi"/>
          <w:color w:val="111111"/>
          <w:sz w:val="26"/>
          <w:szCs w:val="26"/>
        </w:rPr>
      </w:pPr>
      <w:r>
        <w:rPr>
          <w:rFonts w:cstheme="minorHAnsi"/>
          <w:noProof/>
          <w:color w:val="111111"/>
          <w:sz w:val="26"/>
          <w:szCs w:val="26"/>
        </w:rPr>
        <w:drawing>
          <wp:inline distT="0" distB="0" distL="0" distR="0" wp14:anchorId="2EEB5A92" wp14:editId="2558B83E">
            <wp:extent cx="4423144" cy="2377440"/>
            <wp:effectExtent l="0" t="0" r="0" b="0"/>
            <wp:docPr id="12041632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3144" cy="2377440"/>
                    </a:xfrm>
                    <a:prstGeom prst="rect">
                      <a:avLst/>
                    </a:prstGeom>
                    <a:noFill/>
                  </pic:spPr>
                </pic:pic>
              </a:graphicData>
            </a:graphic>
          </wp:inline>
        </w:drawing>
      </w:r>
    </w:p>
    <w:p w14:paraId="36568190" w14:textId="72F17146" w:rsidR="00380C68" w:rsidRPr="00206ACB" w:rsidRDefault="00380C68" w:rsidP="00E54034">
      <w:pPr>
        <w:pStyle w:val="NormalWeb"/>
        <w:spacing w:before="120" w:beforeAutospacing="0" w:after="120" w:afterAutospacing="0"/>
        <w:ind w:firstLine="0"/>
        <w:jc w:val="center"/>
        <w:textAlignment w:val="baseline"/>
        <w:rPr>
          <w:rFonts w:cstheme="minorHAnsi"/>
          <w:color w:val="111111"/>
          <w:sz w:val="26"/>
          <w:szCs w:val="26"/>
        </w:rPr>
      </w:pPr>
      <w:r w:rsidRPr="00206ACB">
        <w:rPr>
          <w:rStyle w:val="marginnote"/>
          <w:rFonts w:cstheme="minorHAnsi"/>
          <w:color w:val="111111"/>
          <w:sz w:val="26"/>
          <w:szCs w:val="26"/>
        </w:rPr>
        <w:t>FamiStudio.</w:t>
      </w:r>
    </w:p>
    <w:p w14:paraId="2FB53AAB" w14:textId="2161C272" w:rsidR="00380C68" w:rsidRPr="00206ACB" w:rsidRDefault="00380C68">
      <w:pPr>
        <w:pStyle w:val="ListParagraph"/>
        <w:numPr>
          <w:ilvl w:val="0"/>
          <w:numId w:val="10"/>
        </w:numPr>
        <w:rPr>
          <w:rFonts w:cstheme="minorHAnsi"/>
          <w:szCs w:val="26"/>
        </w:rPr>
      </w:pPr>
      <w:r w:rsidRPr="00206ACB">
        <w:rPr>
          <w:rFonts w:cstheme="minorHAnsi"/>
          <w:szCs w:val="26"/>
        </w:rPr>
        <w:t>Windows</w:t>
      </w:r>
      <w:r w:rsidR="00AC466E" w:rsidRPr="00206ACB">
        <w:rPr>
          <w:rFonts w:cstheme="minorHAnsi"/>
          <w:szCs w:val="26"/>
        </w:rPr>
        <w:t xml:space="preserve"> </w:t>
      </w:r>
      <w:r w:rsidRPr="00206ACB">
        <w:rPr>
          <w:rFonts w:cstheme="minorHAnsi"/>
          <w:szCs w:val="26"/>
        </w:rPr>
        <w:t>/</w:t>
      </w:r>
      <w:r w:rsidR="00AC466E" w:rsidRPr="00206ACB">
        <w:rPr>
          <w:rFonts w:cstheme="minorHAnsi"/>
          <w:szCs w:val="26"/>
        </w:rPr>
        <w:t xml:space="preserve"> </w:t>
      </w:r>
      <w:r w:rsidRPr="00206ACB">
        <w:rPr>
          <w:rFonts w:cstheme="minorHAnsi"/>
          <w:szCs w:val="26"/>
        </w:rPr>
        <w:t>Mac</w:t>
      </w:r>
      <w:r w:rsidR="00AC466E" w:rsidRPr="00206ACB">
        <w:rPr>
          <w:rFonts w:cstheme="minorHAnsi"/>
          <w:szCs w:val="26"/>
        </w:rPr>
        <w:t xml:space="preserve"> </w:t>
      </w:r>
      <w:r w:rsidRPr="00206ACB">
        <w:rPr>
          <w:rFonts w:cstheme="minorHAnsi"/>
          <w:szCs w:val="26"/>
        </w:rPr>
        <w:t>/</w:t>
      </w:r>
      <w:r w:rsidR="00AC466E" w:rsidRPr="00206ACB">
        <w:rPr>
          <w:rFonts w:cstheme="minorHAnsi"/>
          <w:szCs w:val="26"/>
        </w:rPr>
        <w:t xml:space="preserve"> </w:t>
      </w:r>
      <w:r w:rsidRPr="00206ACB">
        <w:rPr>
          <w:rFonts w:cstheme="minorHAnsi"/>
          <w:szCs w:val="26"/>
        </w:rPr>
        <w:t>Linux</w:t>
      </w:r>
    </w:p>
    <w:p w14:paraId="060CCF86" w14:textId="7F1F37F3" w:rsidR="00D56BD9" w:rsidRDefault="00380C68" w:rsidP="00BE64EB">
      <w:pPr>
        <w:rPr>
          <w:color w:val="111111"/>
        </w:rPr>
      </w:pPr>
      <w:r w:rsidRPr="00206ACB">
        <w:rPr>
          <w:color w:val="111111"/>
        </w:rPr>
        <w:t>Download</w:t>
      </w:r>
      <w:r w:rsidR="00AC466E" w:rsidRPr="00206ACB">
        <w:rPr>
          <w:color w:val="111111"/>
        </w:rPr>
        <w:t xml:space="preserve"> </w:t>
      </w:r>
      <w:r w:rsidRPr="00206ACB">
        <w:rPr>
          <w:color w:val="111111"/>
        </w:rPr>
        <w:t>the</w:t>
      </w:r>
      <w:r w:rsidR="00AC466E" w:rsidRPr="00206ACB">
        <w:rPr>
          <w:color w:val="111111"/>
        </w:rPr>
        <w:t xml:space="preserve"> </w:t>
      </w:r>
      <w:r w:rsidRPr="00206ACB">
        <w:rPr>
          <w:color w:val="111111"/>
        </w:rPr>
        <w:t>latest</w:t>
      </w:r>
      <w:r w:rsidR="00AC466E" w:rsidRPr="00206ACB">
        <w:rPr>
          <w:color w:val="111111"/>
        </w:rPr>
        <w:t xml:space="preserve"> </w:t>
      </w:r>
      <w:r w:rsidRPr="00206ACB">
        <w:rPr>
          <w:color w:val="111111"/>
        </w:rPr>
        <w:t>release</w:t>
      </w:r>
      <w:r w:rsidR="00AC466E" w:rsidRPr="00206ACB">
        <w:rPr>
          <w:color w:val="111111"/>
        </w:rPr>
        <w:t xml:space="preserve"> </w:t>
      </w:r>
      <w:r w:rsidRPr="00206ACB">
        <w:rPr>
          <w:color w:val="111111"/>
        </w:rPr>
        <w:t>from</w:t>
      </w:r>
      <w:r w:rsidR="00AC466E" w:rsidRPr="00206ACB">
        <w:rPr>
          <w:color w:val="111111"/>
        </w:rPr>
        <w:t xml:space="preserve"> </w:t>
      </w:r>
      <w:r w:rsidRPr="00206ACB">
        <w:rPr>
          <w:color w:val="111111"/>
        </w:rPr>
        <w:t>the</w:t>
      </w:r>
      <w:r w:rsidR="00AC466E" w:rsidRPr="00206ACB">
        <w:rPr>
          <w:color w:val="111111"/>
        </w:rPr>
        <w:t xml:space="preserve"> </w:t>
      </w:r>
      <w:hyperlink r:id="rId54" w:tgtFrame="_blank" w:history="1">
        <w:r w:rsidR="0025004C">
          <w:rPr>
            <w:rStyle w:val="Hyperlink"/>
            <w:rFonts w:eastAsiaTheme="majorEastAsia" w:cstheme="minorHAnsi"/>
            <w:color w:val="82642B"/>
            <w:szCs w:val="26"/>
          </w:rPr>
          <w:t>FamiStudio website (https://famistudio.org/)</w:t>
        </w:r>
      </w:hyperlink>
      <w:r w:rsidRPr="00206ACB">
        <w:rPr>
          <w:color w:val="111111"/>
        </w:rPr>
        <w:t>.</w:t>
      </w:r>
    </w:p>
    <w:p w14:paraId="32F07AB8" w14:textId="604E8BAF" w:rsidR="00A707AE" w:rsidRPr="00206ACB" w:rsidRDefault="00717F61" w:rsidP="0097579A">
      <w:pPr>
        <w:pStyle w:val="Heading3"/>
        <w:rPr>
          <w:rFonts w:cstheme="minorHAnsi"/>
        </w:rPr>
      </w:pPr>
      <w:bookmarkStart w:id="40" w:name="_Toc168434202"/>
      <w:bookmarkStart w:id="41" w:name="_Toc168779323"/>
      <w:r w:rsidRPr="00206ACB">
        <w:rPr>
          <w:rFonts w:cstheme="minorHAnsi"/>
        </w:rPr>
        <w:t>Putting</w:t>
      </w:r>
      <w:r w:rsidR="00AC466E" w:rsidRPr="00206ACB">
        <w:rPr>
          <w:rFonts w:cstheme="minorHAnsi"/>
        </w:rPr>
        <w:t xml:space="preserve"> </w:t>
      </w:r>
      <w:r w:rsidRPr="00206ACB">
        <w:rPr>
          <w:rFonts w:cstheme="minorHAnsi"/>
        </w:rPr>
        <w:t>It</w:t>
      </w:r>
      <w:r w:rsidR="00AC466E" w:rsidRPr="00206ACB">
        <w:rPr>
          <w:rFonts w:cstheme="minorHAnsi"/>
        </w:rPr>
        <w:t xml:space="preserve"> </w:t>
      </w:r>
      <w:r w:rsidRPr="00206ACB">
        <w:rPr>
          <w:rFonts w:cstheme="minorHAnsi"/>
        </w:rPr>
        <w:t>All</w:t>
      </w:r>
      <w:r w:rsidR="00AC466E" w:rsidRPr="00206ACB">
        <w:rPr>
          <w:rFonts w:cstheme="minorHAnsi"/>
        </w:rPr>
        <w:t xml:space="preserve"> </w:t>
      </w:r>
      <w:r w:rsidRPr="00206ACB">
        <w:rPr>
          <w:rFonts w:cstheme="minorHAnsi"/>
        </w:rPr>
        <w:t>Together</w:t>
      </w:r>
      <w:bookmarkEnd w:id="40"/>
      <w:bookmarkEnd w:id="41"/>
    </w:p>
    <w:p w14:paraId="2F2131E1" w14:textId="7A5BF5E3" w:rsidR="0007301B" w:rsidRPr="00D56BD9" w:rsidRDefault="00A707AE" w:rsidP="005940DF">
      <w:r w:rsidRPr="00206ACB">
        <w:t>Now</w:t>
      </w:r>
      <w:r w:rsidR="00AC466E" w:rsidRPr="00206ACB">
        <w:t xml:space="preserve"> </w:t>
      </w:r>
      <w:r w:rsidRPr="00206ACB">
        <w:t>that</w:t>
      </w:r>
      <w:r w:rsidR="00AC466E" w:rsidRPr="00206ACB">
        <w:t xml:space="preserve"> </w:t>
      </w:r>
      <w:r w:rsidRPr="00206ACB">
        <w:t>you</w:t>
      </w:r>
      <w:r w:rsidR="00AC466E" w:rsidRPr="00206ACB">
        <w:t xml:space="preserve"> </w:t>
      </w:r>
      <w:r w:rsidRPr="00206ACB">
        <w:t>have</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tools</w:t>
      </w:r>
      <w:r w:rsidR="00AC466E" w:rsidRPr="00206ACB">
        <w:t xml:space="preserve"> </w:t>
      </w:r>
      <w:r w:rsidRPr="00206ACB">
        <w:t>installed,</w:t>
      </w:r>
      <w:r w:rsidR="00AC466E" w:rsidRPr="00206ACB">
        <w:t xml:space="preserve"> </w:t>
      </w:r>
      <w:r w:rsidRPr="00206ACB">
        <w:t>it's</w:t>
      </w:r>
      <w:r w:rsidR="00AC466E" w:rsidRPr="00206ACB">
        <w:t xml:space="preserve"> </w:t>
      </w:r>
      <w:r w:rsidRPr="00206ACB">
        <w:t>time</w:t>
      </w:r>
      <w:r w:rsidR="00AC466E" w:rsidRPr="00206ACB">
        <w:t xml:space="preserve"> </w:t>
      </w:r>
      <w:r w:rsidRPr="00206ACB">
        <w:t>to</w:t>
      </w:r>
      <w:r w:rsidR="00AC466E" w:rsidRPr="00206ACB">
        <w:t xml:space="preserve"> </w:t>
      </w:r>
      <w:r w:rsidRPr="00206ACB">
        <w:t>make</w:t>
      </w:r>
      <w:r w:rsidR="00AC466E" w:rsidRPr="00206ACB">
        <w:t xml:space="preserve"> </w:t>
      </w:r>
      <w:r w:rsidRPr="00206ACB">
        <w:t>sure</w:t>
      </w:r>
      <w:r w:rsidR="00AC466E" w:rsidRPr="00206ACB">
        <w:t xml:space="preserve"> </w:t>
      </w:r>
      <w:r w:rsidRPr="00206ACB">
        <w:t>that</w:t>
      </w:r>
      <w:r w:rsidR="00AC466E" w:rsidRPr="00206ACB">
        <w:t xml:space="preserve"> </w:t>
      </w:r>
      <w:r w:rsidRPr="00206ACB">
        <w:t>they</w:t>
      </w:r>
      <w:r w:rsidR="00AC466E" w:rsidRPr="00206ACB">
        <w:t xml:space="preserve"> </w:t>
      </w:r>
      <w:r w:rsidRPr="00206ACB">
        <w:t>work.</w:t>
      </w:r>
      <w:r w:rsidR="00AC466E" w:rsidRPr="00206ACB">
        <w:t xml:space="preserve"> </w:t>
      </w:r>
      <w:r w:rsidRPr="00206ACB">
        <w:t>We</w:t>
      </w:r>
      <w:r w:rsidR="00AC466E" w:rsidRPr="00206ACB">
        <w:t xml:space="preserve"> </w:t>
      </w:r>
      <w:r w:rsidRPr="00206ACB">
        <w:t>are</w:t>
      </w:r>
      <w:r w:rsidR="00AC466E" w:rsidRPr="00206ACB">
        <w:t xml:space="preserve"> </w:t>
      </w:r>
      <w:r w:rsidRPr="00206ACB">
        <w:t>going</w:t>
      </w:r>
      <w:r w:rsidR="00AC466E" w:rsidRPr="00206ACB">
        <w:t xml:space="preserve"> </w:t>
      </w:r>
      <w:r w:rsidRPr="00206ACB">
        <w:t>to</w:t>
      </w:r>
      <w:r w:rsidR="00AC466E" w:rsidRPr="00206ACB">
        <w:t xml:space="preserve"> </w:t>
      </w:r>
      <w:r w:rsidRPr="00206ACB">
        <w:t>create</w:t>
      </w:r>
      <w:r w:rsidR="00AC466E" w:rsidRPr="00206ACB">
        <w:t xml:space="preserve"> </w:t>
      </w:r>
      <w:r w:rsidRPr="00206ACB">
        <w:t>the</w:t>
      </w:r>
      <w:r w:rsidR="00AC466E" w:rsidRPr="00206ACB">
        <w:t xml:space="preserve"> </w:t>
      </w:r>
      <w:r w:rsidRPr="00206ACB">
        <w:t>"Hello</w:t>
      </w:r>
      <w:r w:rsidR="00AC466E" w:rsidRPr="00206ACB">
        <w:t xml:space="preserve"> </w:t>
      </w:r>
      <w:r w:rsidRPr="00206ACB">
        <w:t>World"</w:t>
      </w:r>
      <w:r w:rsidR="00AC466E" w:rsidRPr="00206ACB">
        <w:t xml:space="preserve"> </w:t>
      </w:r>
      <w:r w:rsidRPr="00206ACB">
        <w:t>of</w:t>
      </w:r>
      <w:r w:rsidR="00AC466E" w:rsidRPr="00206ACB">
        <w:t xml:space="preserve"> </w:t>
      </w:r>
      <w:r w:rsidRPr="00206ACB">
        <w:t>NES</w:t>
      </w:r>
      <w:r w:rsidR="00AC466E" w:rsidRPr="00206ACB">
        <w:t xml:space="preserve"> </w:t>
      </w:r>
      <w:r w:rsidRPr="00206ACB">
        <w:t>games:</w:t>
      </w:r>
      <w:r w:rsidR="00AC466E" w:rsidRPr="00206ACB">
        <w:t xml:space="preserve"> </w:t>
      </w:r>
      <w:r w:rsidRPr="00206ACB">
        <w:t>filling</w:t>
      </w:r>
      <w:r w:rsidR="00AC466E" w:rsidRPr="00206ACB">
        <w:t xml:space="preserve"> </w:t>
      </w:r>
      <w:r w:rsidRPr="00206ACB">
        <w:t>the</w:t>
      </w:r>
      <w:r w:rsidR="00AC466E" w:rsidRPr="00206ACB">
        <w:t xml:space="preserve"> </w:t>
      </w:r>
      <w:r w:rsidRPr="00206ACB">
        <w:t>entire</w:t>
      </w:r>
      <w:r w:rsidR="00AC466E" w:rsidRPr="00206ACB">
        <w:t xml:space="preserve"> </w:t>
      </w:r>
      <w:r w:rsidRPr="00206ACB">
        <w:t>screen</w:t>
      </w:r>
      <w:r w:rsidR="00AC466E" w:rsidRPr="00206ACB">
        <w:t xml:space="preserve"> </w:t>
      </w:r>
      <w:r w:rsidRPr="00206ACB">
        <w:t>with</w:t>
      </w:r>
      <w:r w:rsidR="00AC466E" w:rsidRPr="00206ACB">
        <w:t xml:space="preserve"> </w:t>
      </w:r>
      <w:r w:rsidRPr="00206ACB">
        <w:t>one</w:t>
      </w:r>
      <w:r w:rsidR="00AC466E" w:rsidRPr="00206ACB">
        <w:t xml:space="preserve"> </w:t>
      </w:r>
      <w:r w:rsidRPr="00206ACB">
        <w:t>color.</w:t>
      </w:r>
    </w:p>
    <w:p w14:paraId="6495717C" w14:textId="2DBCE25A" w:rsidR="00317C42" w:rsidRDefault="00A707AE" w:rsidP="00B331E6">
      <w:r w:rsidRPr="00206ACB">
        <w:t>Open</w:t>
      </w:r>
      <w:r w:rsidR="00AC466E" w:rsidRPr="00206ACB">
        <w:t xml:space="preserve"> </w:t>
      </w:r>
      <w:r w:rsidRPr="00206ACB">
        <w:t>your</w:t>
      </w:r>
      <w:r w:rsidR="00AC466E" w:rsidRPr="00206ACB">
        <w:t xml:space="preserve"> </w:t>
      </w:r>
      <w:r w:rsidRPr="00206ACB">
        <w:t>text</w:t>
      </w:r>
      <w:r w:rsidR="00AC466E" w:rsidRPr="00206ACB">
        <w:t xml:space="preserve"> </w:t>
      </w:r>
      <w:r w:rsidRPr="00206ACB">
        <w:t>editor</w:t>
      </w:r>
      <w:r w:rsidR="00AC466E" w:rsidRPr="00206ACB">
        <w:t xml:space="preserve"> </w:t>
      </w:r>
      <w:r w:rsidRPr="00206ACB">
        <w:t>and</w:t>
      </w:r>
      <w:r w:rsidR="00AC466E" w:rsidRPr="00206ACB">
        <w:t xml:space="preserve"> </w:t>
      </w:r>
      <w:r w:rsidRPr="00206ACB">
        <w:t>create</w:t>
      </w:r>
      <w:r w:rsidR="00AC466E" w:rsidRPr="00206ACB">
        <w:t xml:space="preserve"> </w:t>
      </w:r>
      <w:r w:rsidRPr="00206ACB">
        <w:t>a</w:t>
      </w:r>
      <w:r w:rsidR="00AC466E" w:rsidRPr="00206ACB">
        <w:t xml:space="preserve"> </w:t>
      </w:r>
      <w:r w:rsidRPr="00206ACB">
        <w:t>new</w:t>
      </w:r>
      <w:r w:rsidR="00AC466E" w:rsidRPr="00206ACB">
        <w:t xml:space="preserve"> </w:t>
      </w:r>
      <w:r w:rsidRPr="00206ACB">
        <w:t>file,</w:t>
      </w:r>
      <w:r w:rsidR="00AC466E" w:rsidRPr="00206ACB">
        <w:t xml:space="preserve"> </w:t>
      </w:r>
      <w:r w:rsidRPr="00071943">
        <w:rPr>
          <w:rStyle w:val="QuoteChar"/>
        </w:rPr>
        <w:t>helloworld.asm</w:t>
      </w:r>
      <w:r w:rsidRPr="00206ACB">
        <w:t>.</w:t>
      </w:r>
      <w:r w:rsidR="00AC466E" w:rsidRPr="00206ACB">
        <w:t xml:space="preserve"> </w:t>
      </w:r>
      <w:r w:rsidRPr="00206ACB">
        <w:t>Copy</w:t>
      </w:r>
      <w:r w:rsidR="00AC466E" w:rsidRPr="00206ACB">
        <w:t xml:space="preserve"> </w:t>
      </w:r>
      <w:r w:rsidRPr="00206ACB">
        <w:t>and</w:t>
      </w:r>
      <w:r w:rsidR="00AC466E" w:rsidRPr="00206ACB">
        <w:t xml:space="preserve"> </w:t>
      </w:r>
      <w:r w:rsidRPr="00206ACB">
        <w:t>paste</w:t>
      </w:r>
      <w:r w:rsidR="00AC466E" w:rsidRPr="00206ACB">
        <w:t xml:space="preserve"> </w:t>
      </w:r>
      <w:r w:rsidRPr="00206ACB">
        <w:t>the</w:t>
      </w:r>
      <w:r w:rsidR="00AC466E" w:rsidRPr="00206ACB">
        <w:t xml:space="preserve"> </w:t>
      </w:r>
      <w:r w:rsidRPr="00206ACB">
        <w:t>following</w:t>
      </w:r>
      <w:r w:rsidR="00AC466E" w:rsidRPr="00206ACB">
        <w:t xml:space="preserve"> </w:t>
      </w:r>
      <w:r w:rsidRPr="00206ACB">
        <w:t>code</w:t>
      </w:r>
      <w:r w:rsidR="00AC466E" w:rsidRPr="00206ACB">
        <w:t xml:space="preserve"> </w:t>
      </w:r>
      <w:r w:rsidRPr="00206ACB">
        <w:t>into</w:t>
      </w:r>
      <w:r w:rsidR="00AC466E" w:rsidRPr="00206ACB">
        <w:t xml:space="preserve"> </w:t>
      </w:r>
      <w:r w:rsidRPr="00206ACB">
        <w:t>the</w:t>
      </w:r>
      <w:r w:rsidR="00AC466E" w:rsidRPr="00206ACB">
        <w:t xml:space="preserve"> </w:t>
      </w:r>
      <w:r w:rsidRPr="00206ACB">
        <w:t>file:</w:t>
      </w:r>
    </w:p>
    <w:p w14:paraId="5D373D4D" w14:textId="4A60C9C6" w:rsidR="00BB4E8A" w:rsidRDefault="00000000" w:rsidP="00B331E6">
      <w:r>
        <w:rPr>
          <w:noProof/>
        </w:rPr>
        <w:pict w14:anchorId="3C31427B">
          <v:rect id="_x0000_s2141" style="position:absolute;left:0;text-align:left;margin-left:-4.65pt;margin-top:24.2pt;width:15.75pt;height:219.75pt;z-index:251698176;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41" inset="0,0,0,0">
              <w:txbxContent>
                <w:p w14:paraId="14C0EAB1" w14:textId="69233D87" w:rsidR="00B331E6" w:rsidRPr="0039594C" w:rsidRDefault="00B331E6" w:rsidP="00BB4E8A">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1</w:t>
                  </w:r>
                </w:p>
                <w:p w14:paraId="47F8357B" w14:textId="21F5AE0F" w:rsidR="00B331E6" w:rsidRPr="0039594C" w:rsidRDefault="00B331E6" w:rsidP="00BB4E8A">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2</w:t>
                  </w:r>
                </w:p>
                <w:p w14:paraId="18289DD5" w14:textId="07FC5A35" w:rsidR="00B331E6" w:rsidRPr="0039594C" w:rsidRDefault="00B331E6" w:rsidP="00BB4E8A">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3</w:t>
                  </w:r>
                </w:p>
                <w:p w14:paraId="693BA84D" w14:textId="771D67E3" w:rsidR="00B331E6" w:rsidRPr="0039594C" w:rsidRDefault="00B331E6" w:rsidP="00BB4E8A">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4</w:t>
                  </w:r>
                </w:p>
                <w:p w14:paraId="30B48D75" w14:textId="3E2757FE" w:rsidR="00B331E6" w:rsidRPr="0039594C" w:rsidRDefault="00B331E6" w:rsidP="00BB4E8A">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5</w:t>
                  </w:r>
                </w:p>
                <w:p w14:paraId="19A3822B" w14:textId="06676DBD" w:rsidR="00B331E6" w:rsidRPr="0039594C" w:rsidRDefault="00B331E6" w:rsidP="00BB4E8A">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6</w:t>
                  </w:r>
                </w:p>
                <w:p w14:paraId="30C57C18" w14:textId="48E9A38E" w:rsidR="00B331E6" w:rsidRPr="0039594C" w:rsidRDefault="00B331E6" w:rsidP="00BB4E8A">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7</w:t>
                  </w:r>
                </w:p>
                <w:p w14:paraId="233681B5" w14:textId="46346BC2" w:rsidR="00B331E6" w:rsidRPr="0039594C" w:rsidRDefault="00B331E6" w:rsidP="00BB4E8A">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8</w:t>
                  </w:r>
                </w:p>
                <w:p w14:paraId="7D1AC030" w14:textId="6416BDE7" w:rsidR="00B331E6" w:rsidRPr="0039594C" w:rsidRDefault="00B331E6" w:rsidP="00BB4E8A">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9</w:t>
                  </w:r>
                </w:p>
                <w:p w14:paraId="064BDD90" w14:textId="57802B3F" w:rsidR="00B331E6" w:rsidRPr="0039594C" w:rsidRDefault="00B331E6" w:rsidP="00BB4E8A">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10</w:t>
                  </w:r>
                </w:p>
                <w:p w14:paraId="277F94FC" w14:textId="6B07F20A" w:rsidR="00B331E6" w:rsidRPr="0039594C" w:rsidRDefault="00B331E6" w:rsidP="00BB4E8A">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11</w:t>
                  </w:r>
                </w:p>
                <w:p w14:paraId="1EFF875B" w14:textId="41634105" w:rsidR="00B331E6" w:rsidRPr="0039594C" w:rsidRDefault="00B331E6" w:rsidP="00BB4E8A">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12</w:t>
                  </w:r>
                </w:p>
              </w:txbxContent>
            </v:textbox>
          </v:rect>
        </w:pict>
      </w:r>
    </w:p>
    <w:p w14:paraId="269EB3BF" w14:textId="77EC96C4"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.segment "HEADER"</w:t>
      </w:r>
    </w:p>
    <w:p w14:paraId="31625B96"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.byte </w:t>
      </w:r>
      <w:r w:rsidRPr="002C0642">
        <w:rPr>
          <w:rFonts w:ascii="DejaVu Sans Mono" w:hAnsi="DejaVu Sans Mono" w:cs="DejaVu Sans Mono"/>
          <w:color w:val="07E2FA"/>
          <w:sz w:val="26"/>
          <w:szCs w:val="26"/>
        </w:rPr>
        <w:t>$4e</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$45</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$53</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$1a</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$02</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$01</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$00</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$00</w:t>
      </w:r>
    </w:p>
    <w:p w14:paraId="256061FC" w14:textId="0980DE36"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p>
    <w:p w14:paraId="7D9BC7E0"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.segment "CODE"</w:t>
      </w:r>
    </w:p>
    <w:p w14:paraId="5C4FD994"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.proc irq_handler</w:t>
      </w:r>
    </w:p>
    <w:p w14:paraId="7E5AF0AF" w14:textId="77777777" w:rsidR="00BE64EB" w:rsidRPr="00C41B6E"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E3371E"/>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RTI</w:t>
      </w:r>
    </w:p>
    <w:p w14:paraId="01D05553"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.endproc</w:t>
      </w:r>
    </w:p>
    <w:p w14:paraId="30660C6C"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p>
    <w:p w14:paraId="55F758B6"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.proc nmi_handler</w:t>
      </w:r>
    </w:p>
    <w:p w14:paraId="0D1327EB" w14:textId="77777777" w:rsidR="00BE64EB" w:rsidRPr="00C41B6E"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E3371E"/>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RTI</w:t>
      </w:r>
    </w:p>
    <w:p w14:paraId="32EF2821"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.endproc</w:t>
      </w:r>
    </w:p>
    <w:p w14:paraId="1BE357F3" w14:textId="25F2D83B" w:rsidR="00BE64EB" w:rsidRPr="00317C42" w:rsidRDefault="00BE64EB" w:rsidP="00BB4E8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0"/>
        <w:divId w:val="2136559419"/>
        <w:rPr>
          <w:rFonts w:ascii="DejaVu Sans Mono" w:hAnsi="DejaVu Sans Mono" w:cs="DejaVu Sans Mono"/>
          <w:color w:val="10C26F"/>
          <w:sz w:val="26"/>
          <w:szCs w:val="26"/>
        </w:rPr>
      </w:pPr>
    </w:p>
    <w:p w14:paraId="636D8316" w14:textId="146FEAC0" w:rsidR="00923D6D" w:rsidRDefault="00000000"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Pr>
          <w:rFonts w:ascii="DejaVu Sans Mono" w:hAnsi="DejaVu Sans Mono" w:cs="DejaVu Sans Mono"/>
          <w:noProof/>
          <w:color w:val="10C26F"/>
          <w:sz w:val="26"/>
          <w:szCs w:val="26"/>
        </w:rPr>
        <w:lastRenderedPageBreak/>
        <w:pict w14:anchorId="3C31427B">
          <v:rect id="_x0000_s2144" style="position:absolute;left:0;text-align:left;margin-left:-3.95pt;margin-top:-1.8pt;width:15.75pt;height:747.75pt;z-index:251699200;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44" inset="0,0,0,0">
              <w:txbxContent>
                <w:p w14:paraId="234F0310" w14:textId="77777777" w:rsidR="00923D6D" w:rsidRDefault="00923D6D" w:rsidP="00923D6D">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1</w:t>
                  </w:r>
                  <w:r>
                    <w:rPr>
                      <w:rFonts w:ascii="DejaVu Sans Mono" w:hAnsi="DejaVu Sans Mono" w:cs="DejaVu Sans Mono"/>
                      <w:szCs w:val="26"/>
                    </w:rPr>
                    <w:t>3</w:t>
                  </w:r>
                </w:p>
                <w:p w14:paraId="29354C63"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14</w:t>
                  </w:r>
                </w:p>
                <w:p w14:paraId="7CC0480E"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15</w:t>
                  </w:r>
                </w:p>
                <w:p w14:paraId="779935F9"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16</w:t>
                  </w:r>
                </w:p>
                <w:p w14:paraId="4BB87915"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17</w:t>
                  </w:r>
                </w:p>
                <w:p w14:paraId="7F09FC8F"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18</w:t>
                  </w:r>
                </w:p>
                <w:p w14:paraId="3D2AE34D"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w:t>
                  </w:r>
                </w:p>
                <w:p w14:paraId="315EC36F"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20</w:t>
                  </w:r>
                </w:p>
                <w:p w14:paraId="1B7C5796"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21</w:t>
                  </w:r>
                </w:p>
                <w:p w14:paraId="0C38DC4E"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22</w:t>
                  </w:r>
                </w:p>
                <w:p w14:paraId="7C684265"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23</w:t>
                  </w:r>
                </w:p>
                <w:p w14:paraId="46C82762"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24</w:t>
                  </w:r>
                </w:p>
                <w:p w14:paraId="079BBCD6"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25</w:t>
                  </w:r>
                </w:p>
                <w:p w14:paraId="7CA8163C"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26</w:t>
                  </w:r>
                </w:p>
                <w:p w14:paraId="5769FA5A"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27</w:t>
                  </w:r>
                </w:p>
                <w:p w14:paraId="17B62098"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28</w:t>
                  </w:r>
                </w:p>
                <w:p w14:paraId="410D2F26"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29</w:t>
                  </w:r>
                </w:p>
                <w:p w14:paraId="31D6AD08"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30</w:t>
                  </w:r>
                </w:p>
                <w:p w14:paraId="13B8D8C9"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31</w:t>
                  </w:r>
                </w:p>
                <w:p w14:paraId="3561586F"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32</w:t>
                  </w:r>
                </w:p>
                <w:p w14:paraId="728A63C0"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33</w:t>
                  </w:r>
                </w:p>
                <w:p w14:paraId="4221BD41"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34</w:t>
                  </w:r>
                </w:p>
                <w:p w14:paraId="23662DDF"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35</w:t>
                  </w:r>
                </w:p>
                <w:p w14:paraId="21FA93E3"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36</w:t>
                  </w:r>
                </w:p>
                <w:p w14:paraId="25083712"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37</w:t>
                  </w:r>
                </w:p>
                <w:p w14:paraId="47356B94"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38</w:t>
                  </w:r>
                </w:p>
                <w:p w14:paraId="676CF5E3"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39</w:t>
                  </w:r>
                </w:p>
                <w:p w14:paraId="5A21FF99"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40</w:t>
                  </w:r>
                </w:p>
                <w:p w14:paraId="65576D44"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41</w:t>
                  </w:r>
                </w:p>
                <w:p w14:paraId="6607BDFD"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42</w:t>
                  </w:r>
                </w:p>
                <w:p w14:paraId="52108F84"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43</w:t>
                  </w:r>
                </w:p>
                <w:p w14:paraId="605E976A"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44</w:t>
                  </w:r>
                </w:p>
                <w:p w14:paraId="27E39CE5"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45</w:t>
                  </w:r>
                </w:p>
                <w:p w14:paraId="6206B96F"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46</w:t>
                  </w:r>
                </w:p>
                <w:p w14:paraId="3704B2AA"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47</w:t>
                  </w:r>
                </w:p>
                <w:p w14:paraId="4A46E758"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48</w:t>
                  </w:r>
                </w:p>
                <w:p w14:paraId="1D25EEAB"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49</w:t>
                  </w:r>
                </w:p>
                <w:p w14:paraId="5341C57A"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50</w:t>
                  </w:r>
                </w:p>
                <w:p w14:paraId="1D41AB5F"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51</w:t>
                  </w:r>
                </w:p>
                <w:p w14:paraId="7B580B03" w14:textId="77777777" w:rsidR="00923D6D"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52</w:t>
                  </w:r>
                </w:p>
                <w:p w14:paraId="7BAB786F" w14:textId="77777777" w:rsidR="00923D6D" w:rsidRPr="0039594C" w:rsidRDefault="00923D6D" w:rsidP="00923D6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53</w:t>
                  </w:r>
                </w:p>
              </w:txbxContent>
            </v:textbox>
          </v:rect>
        </w:pict>
      </w:r>
      <w:r w:rsidR="00BE64EB" w:rsidRPr="00317C42">
        <w:rPr>
          <w:rFonts w:ascii="DejaVu Sans Mono" w:hAnsi="DejaVu Sans Mono" w:cs="DejaVu Sans Mono"/>
          <w:color w:val="10C26F"/>
          <w:sz w:val="26"/>
          <w:szCs w:val="26"/>
        </w:rPr>
        <w:t>.proc reset_handler</w:t>
      </w:r>
    </w:p>
    <w:p w14:paraId="7081A250" w14:textId="7B4D66CB" w:rsidR="00BE64EB" w:rsidRPr="00C41B6E"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E3371E"/>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SEI</w:t>
      </w:r>
    </w:p>
    <w:p w14:paraId="383CB9E5" w14:textId="77777777" w:rsidR="00BE64EB" w:rsidRPr="00C41B6E"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E3371E"/>
          <w:sz w:val="26"/>
          <w:szCs w:val="26"/>
        </w:rPr>
      </w:pPr>
      <w:r w:rsidRPr="00C41B6E">
        <w:rPr>
          <w:rFonts w:ascii="DejaVu Sans Mono" w:hAnsi="DejaVu Sans Mono" w:cs="DejaVu Sans Mono"/>
          <w:color w:val="E3371E"/>
          <w:sz w:val="26"/>
          <w:szCs w:val="26"/>
        </w:rPr>
        <w:t xml:space="preserve">  CLD</w:t>
      </w:r>
    </w:p>
    <w:p w14:paraId="0CB45026" w14:textId="26B15916"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C41B6E">
        <w:rPr>
          <w:rFonts w:ascii="DejaVu Sans Mono" w:hAnsi="DejaVu Sans Mono" w:cs="DejaVu Sans Mono"/>
          <w:color w:val="E3371E"/>
          <w:sz w:val="26"/>
          <w:szCs w:val="26"/>
        </w:rPr>
        <w:t xml:space="preserve">  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$40</w:t>
      </w:r>
    </w:p>
    <w:p w14:paraId="7C737FFE"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$4017</w:t>
      </w:r>
    </w:p>
    <w:p w14:paraId="76022A55" w14:textId="3F57554B"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$FF</w:t>
      </w:r>
    </w:p>
    <w:p w14:paraId="4C1EF0D8" w14:textId="77777777" w:rsidR="00BE64EB" w:rsidRPr="00C41B6E"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E3371E"/>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TXS</w:t>
      </w:r>
    </w:p>
    <w:p w14:paraId="5A0A72F2" w14:textId="77777777" w:rsidR="00BE64EB" w:rsidRPr="00C41B6E"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E3371E"/>
          <w:sz w:val="26"/>
          <w:szCs w:val="26"/>
        </w:rPr>
      </w:pPr>
      <w:r w:rsidRPr="00C41B6E">
        <w:rPr>
          <w:rFonts w:ascii="DejaVu Sans Mono" w:hAnsi="DejaVu Sans Mono" w:cs="DejaVu Sans Mono"/>
          <w:color w:val="E3371E"/>
          <w:sz w:val="26"/>
          <w:szCs w:val="26"/>
        </w:rPr>
        <w:t xml:space="preserve">  INX</w:t>
      </w:r>
    </w:p>
    <w:p w14:paraId="5DE89E01"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C41B6E">
        <w:rPr>
          <w:rFonts w:ascii="DejaVu Sans Mono" w:hAnsi="DejaVu Sans Mono" w:cs="DejaVu Sans Mono"/>
          <w:color w:val="E3371E"/>
          <w:sz w:val="26"/>
          <w:szCs w:val="26"/>
        </w:rPr>
        <w:t xml:space="preserve">  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$2000</w:t>
      </w:r>
    </w:p>
    <w:p w14:paraId="40028260" w14:textId="71C7BD20"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$2001</w:t>
      </w:r>
    </w:p>
    <w:p w14:paraId="3B5079F0"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$4010</w:t>
      </w:r>
    </w:p>
    <w:p w14:paraId="1962B698"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BIT</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$2002</w:t>
      </w:r>
    </w:p>
    <w:p w14:paraId="7B03A6DA"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vblankwait:</w:t>
      </w:r>
    </w:p>
    <w:p w14:paraId="5624FDE4"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BIT</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$2002</w:t>
      </w:r>
    </w:p>
    <w:p w14:paraId="642D080A"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BPL</w:t>
      </w:r>
      <w:r w:rsidRPr="00317C42">
        <w:rPr>
          <w:rFonts w:ascii="DejaVu Sans Mono" w:hAnsi="DejaVu Sans Mono" w:cs="DejaVu Sans Mono"/>
          <w:color w:val="10C26F"/>
          <w:sz w:val="26"/>
          <w:szCs w:val="26"/>
        </w:rPr>
        <w:t xml:space="preserve"> vblankwait</w:t>
      </w:r>
    </w:p>
    <w:p w14:paraId="2E9A5D46"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vblankwait2:</w:t>
      </w:r>
    </w:p>
    <w:p w14:paraId="72F900A5"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BIT</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$2002</w:t>
      </w:r>
    </w:p>
    <w:p w14:paraId="559ABF50"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BPL</w:t>
      </w:r>
      <w:r w:rsidRPr="00317C42">
        <w:rPr>
          <w:rFonts w:ascii="DejaVu Sans Mono" w:hAnsi="DejaVu Sans Mono" w:cs="DejaVu Sans Mono"/>
          <w:color w:val="10C26F"/>
          <w:sz w:val="26"/>
          <w:szCs w:val="26"/>
        </w:rPr>
        <w:t xml:space="preserve"> vblankwait2</w:t>
      </w:r>
    </w:p>
    <w:p w14:paraId="2CAA4631"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JMP</w:t>
      </w:r>
      <w:r w:rsidRPr="00317C42">
        <w:rPr>
          <w:rFonts w:ascii="DejaVu Sans Mono" w:hAnsi="DejaVu Sans Mono" w:cs="DejaVu Sans Mono"/>
          <w:color w:val="10C26F"/>
          <w:sz w:val="26"/>
          <w:szCs w:val="26"/>
        </w:rPr>
        <w:t xml:space="preserve"> main</w:t>
      </w:r>
    </w:p>
    <w:p w14:paraId="1B538F62"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.endproc</w:t>
      </w:r>
    </w:p>
    <w:p w14:paraId="6FB06450"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p>
    <w:p w14:paraId="5D05365D"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.proc main</w:t>
      </w:r>
    </w:p>
    <w:p w14:paraId="2C037DCE"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$2002</w:t>
      </w:r>
    </w:p>
    <w:p w14:paraId="1CFE1085"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$3f</w:t>
      </w:r>
    </w:p>
    <w:p w14:paraId="59CC7922"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$2006</w:t>
      </w:r>
    </w:p>
    <w:p w14:paraId="144FFDBF"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$00</w:t>
      </w:r>
    </w:p>
    <w:p w14:paraId="5BC64D8B"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$2006</w:t>
      </w:r>
    </w:p>
    <w:p w14:paraId="6199C06F"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$29</w:t>
      </w:r>
    </w:p>
    <w:p w14:paraId="62785497"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$2007</w:t>
      </w:r>
    </w:p>
    <w:p w14:paraId="3D51FEC5" w14:textId="57F0D2E9"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8B76F1">
        <w:rPr>
          <w:rFonts w:ascii="DejaVu Sans Mono" w:hAnsi="DejaVu Sans Mono" w:cs="DejaVu Sans Mono"/>
          <w:color w:val="07E2FA"/>
          <w:sz w:val="26"/>
          <w:szCs w:val="26"/>
        </w:rPr>
        <w:t>%00011110</w:t>
      </w:r>
    </w:p>
    <w:p w14:paraId="0DA7A436"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$2001</w:t>
      </w:r>
    </w:p>
    <w:p w14:paraId="73535A85"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forever:</w:t>
      </w:r>
    </w:p>
    <w:p w14:paraId="5FC49547"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JMP</w:t>
      </w:r>
      <w:r w:rsidRPr="00317C42">
        <w:rPr>
          <w:rFonts w:ascii="DejaVu Sans Mono" w:hAnsi="DejaVu Sans Mono" w:cs="DejaVu Sans Mono"/>
          <w:color w:val="10C26F"/>
          <w:sz w:val="26"/>
          <w:szCs w:val="26"/>
        </w:rPr>
        <w:t xml:space="preserve"> forever</w:t>
      </w:r>
    </w:p>
    <w:p w14:paraId="139FB377"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.endproc</w:t>
      </w:r>
    </w:p>
    <w:p w14:paraId="70B49A91"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p>
    <w:p w14:paraId="5B9AB1AC"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.segment "VECTORS"</w:t>
      </w:r>
    </w:p>
    <w:p w14:paraId="589EFD35"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.addr nmi_handler, reset_handler, irq_handler</w:t>
      </w:r>
    </w:p>
    <w:p w14:paraId="6664BF68"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p>
    <w:p w14:paraId="420FDADD"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.segment "CHARS"</w:t>
      </w:r>
    </w:p>
    <w:p w14:paraId="754C2134" w14:textId="77777777" w:rsidR="00BE64EB"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.res </w:t>
      </w:r>
      <w:r w:rsidRPr="008B76F1">
        <w:rPr>
          <w:rFonts w:ascii="DejaVu Sans Mono" w:hAnsi="DejaVu Sans Mono" w:cs="DejaVu Sans Mono"/>
          <w:color w:val="07E2FA"/>
          <w:sz w:val="26"/>
          <w:szCs w:val="26"/>
        </w:rPr>
        <w:t>8192</w:t>
      </w:r>
    </w:p>
    <w:p w14:paraId="3E5AA631" w14:textId="74E00715" w:rsidR="00A8540E" w:rsidRPr="00317C42" w:rsidRDefault="00BE64EB"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36559419"/>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.segment "STARTUP</w:t>
      </w:r>
    </w:p>
    <w:p w14:paraId="4E932F66" w14:textId="77777777" w:rsidR="003764E1" w:rsidRDefault="003764E1">
      <w:pPr>
        <w:widowControl/>
        <w:kinsoku/>
        <w:overflowPunct/>
        <w:autoSpaceDE/>
        <w:autoSpaceDN/>
        <w:spacing w:before="0" w:after="160" w:line="259" w:lineRule="auto"/>
        <w:ind w:firstLine="0"/>
        <w:jc w:val="left"/>
      </w:pPr>
      <w:r>
        <w:br w:type="page"/>
      </w:r>
    </w:p>
    <w:p w14:paraId="32D0B4E4" w14:textId="1A447041" w:rsidR="00420963" w:rsidRPr="00206ACB" w:rsidRDefault="00A707AE" w:rsidP="005940DF">
      <w:r w:rsidRPr="00206ACB">
        <w:lastRenderedPageBreak/>
        <w:t>Next,</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use</w:t>
      </w:r>
      <w:r w:rsidR="00AC466E" w:rsidRPr="00206ACB">
        <w:t xml:space="preserve"> </w:t>
      </w:r>
      <w:r w:rsidRPr="00206ACB">
        <w:t>our</w:t>
      </w:r>
      <w:r w:rsidR="00AC466E" w:rsidRPr="00206ACB">
        <w:t xml:space="preserve"> </w:t>
      </w:r>
      <w:r w:rsidRPr="00206ACB">
        <w:t>assembler.</w:t>
      </w:r>
      <w:r w:rsidR="00AC466E" w:rsidRPr="00206ACB">
        <w:t xml:space="preserve"> </w:t>
      </w:r>
      <w:r w:rsidRPr="00206ACB">
        <w:t>In</w:t>
      </w:r>
      <w:r w:rsidR="00AC466E" w:rsidRPr="00206ACB">
        <w:t xml:space="preserve"> </w:t>
      </w:r>
      <w:r w:rsidRPr="00206ACB">
        <w:t>the</w:t>
      </w:r>
      <w:r w:rsidR="00AC466E" w:rsidRPr="00206ACB">
        <w:t xml:space="preserve"> </w:t>
      </w:r>
      <w:r w:rsidRPr="00206ACB">
        <w:t>directory</w:t>
      </w:r>
      <w:r w:rsidR="00AC466E" w:rsidRPr="00206ACB">
        <w:t xml:space="preserve"> </w:t>
      </w:r>
      <w:r w:rsidRPr="00206ACB">
        <w:t>where</w:t>
      </w:r>
      <w:r w:rsidR="00AC466E" w:rsidRPr="00206ACB">
        <w:t xml:space="preserve"> </w:t>
      </w:r>
      <w:r w:rsidRPr="00206ACB">
        <w:t>you</w:t>
      </w:r>
      <w:r w:rsidR="00AC466E" w:rsidRPr="00206ACB">
        <w:t xml:space="preserve"> </w:t>
      </w:r>
      <w:r w:rsidRPr="00206ACB">
        <w:t>saved</w:t>
      </w:r>
      <w:r w:rsidR="00AC466E" w:rsidRPr="00206ACB">
        <w:t xml:space="preserve"> </w:t>
      </w:r>
      <w:r w:rsidRPr="00206ACB">
        <w:t>helloworld.asm,</w:t>
      </w:r>
      <w:r w:rsidR="00AC466E" w:rsidRPr="00206ACB">
        <w:t xml:space="preserve"> </w:t>
      </w:r>
      <w:r w:rsidRPr="00206ACB">
        <w:t>run</w:t>
      </w:r>
      <w:r w:rsidR="00AC466E" w:rsidRPr="00206ACB">
        <w:t xml:space="preserve"> </w:t>
      </w:r>
      <w:r w:rsidRPr="005940DF">
        <w:rPr>
          <w:rStyle w:val="HTMLCode"/>
          <w:rFonts w:ascii="Arial" w:eastAsiaTheme="majorEastAsia" w:hAnsi="Arial" w:cs="Arial"/>
          <w:color w:val="88030F"/>
          <w:sz w:val="26"/>
          <w:szCs w:val="26"/>
        </w:rPr>
        <w:t>ca65</w:t>
      </w:r>
      <w:r w:rsidR="00AC466E" w:rsidRPr="005940DF">
        <w:rPr>
          <w:rStyle w:val="HTMLCode"/>
          <w:rFonts w:ascii="Arial" w:eastAsiaTheme="majorEastAsia" w:hAnsi="Arial" w:cs="Arial"/>
          <w:color w:val="88030F"/>
          <w:sz w:val="26"/>
          <w:szCs w:val="26"/>
        </w:rPr>
        <w:t xml:space="preserve"> </w:t>
      </w:r>
      <w:r w:rsidRPr="005940DF">
        <w:rPr>
          <w:rStyle w:val="HTMLCode"/>
          <w:rFonts w:ascii="Arial" w:eastAsiaTheme="majorEastAsia" w:hAnsi="Arial" w:cs="Arial"/>
          <w:color w:val="88030F"/>
          <w:sz w:val="26"/>
          <w:szCs w:val="26"/>
        </w:rPr>
        <w:t>helloworld.asm</w:t>
      </w:r>
      <w:r w:rsidRPr="00206ACB">
        <w:t>.</w:t>
      </w:r>
      <w:r w:rsidR="00AC466E" w:rsidRPr="00206ACB">
        <w:t xml:space="preserve"> </w:t>
      </w:r>
      <w:r w:rsidRPr="00206ACB">
        <w:t>The</w:t>
      </w:r>
      <w:r w:rsidR="00AC466E" w:rsidRPr="00206ACB">
        <w:t xml:space="preserve"> </w:t>
      </w:r>
      <w:r w:rsidRPr="00206ACB">
        <w:t>result</w:t>
      </w:r>
      <w:r w:rsidR="00AC466E" w:rsidRPr="00206ACB">
        <w:t xml:space="preserve"> </w:t>
      </w:r>
      <w:r w:rsidRPr="00206ACB">
        <w:t>should</w:t>
      </w:r>
      <w:r w:rsidR="00AC466E" w:rsidRPr="00206ACB">
        <w:t xml:space="preserve"> </w:t>
      </w:r>
      <w:r w:rsidRPr="00206ACB">
        <w:t>be</w:t>
      </w:r>
      <w:r w:rsidR="00AC466E" w:rsidRPr="00206ACB">
        <w:t xml:space="preserve"> </w:t>
      </w:r>
      <w:r w:rsidRPr="00206ACB">
        <w:t>a</w:t>
      </w:r>
      <w:r w:rsidR="00AC466E" w:rsidRPr="00206ACB">
        <w:t xml:space="preserve"> </w:t>
      </w:r>
      <w:r w:rsidRPr="00206ACB">
        <w:t>new</w:t>
      </w:r>
      <w:r w:rsidR="00AC466E" w:rsidRPr="00206ACB">
        <w:t xml:space="preserve"> </w:t>
      </w:r>
      <w:r w:rsidRPr="00206ACB">
        <w:t>file,</w:t>
      </w:r>
      <w:r w:rsidR="00AC466E" w:rsidRPr="00206ACB">
        <w:t xml:space="preserve"> </w:t>
      </w:r>
      <w:r w:rsidRPr="00206ACB">
        <w:t>helloworld.o.</w:t>
      </w:r>
      <w:r w:rsidR="00AC466E" w:rsidRPr="00206ACB">
        <w:t xml:space="preserve"> </w:t>
      </w:r>
      <w:r w:rsidRPr="00206ACB">
        <w:t>This</w:t>
      </w:r>
      <w:r w:rsidR="00AC466E" w:rsidRPr="00206ACB">
        <w:t xml:space="preserve"> </w:t>
      </w:r>
      <w:r w:rsidRPr="00206ACB">
        <w:t>is</w:t>
      </w:r>
      <w:r w:rsidR="00AC466E" w:rsidRPr="00206ACB">
        <w:t xml:space="preserve"> </w:t>
      </w:r>
      <w:r w:rsidRPr="00206ACB">
        <w:t>an</w:t>
      </w:r>
      <w:r w:rsidR="00AC466E" w:rsidRPr="00206ACB">
        <w:t xml:space="preserve"> </w:t>
      </w:r>
      <w:r w:rsidRPr="00206ACB">
        <w:rPr>
          <w:rStyle w:val="Emphasis"/>
          <w:rFonts w:cstheme="minorHAnsi"/>
          <w:color w:val="111111"/>
          <w:szCs w:val="26"/>
        </w:rPr>
        <w:t>object</w:t>
      </w:r>
      <w:r w:rsidR="00AC466E" w:rsidRPr="00206ACB">
        <w:rPr>
          <w:rStyle w:val="Emphasis"/>
          <w:rFonts w:cstheme="minorHAnsi"/>
          <w:color w:val="111111"/>
          <w:szCs w:val="26"/>
        </w:rPr>
        <w:t xml:space="preserve"> </w:t>
      </w:r>
      <w:r w:rsidRPr="00206ACB">
        <w:rPr>
          <w:rStyle w:val="Emphasis"/>
          <w:rFonts w:cstheme="minorHAnsi"/>
          <w:color w:val="111111"/>
          <w:szCs w:val="26"/>
        </w:rPr>
        <w:t>file</w:t>
      </w:r>
      <w:r w:rsidR="00AC466E" w:rsidRPr="00206ACB">
        <w:t xml:space="preserve"> </w:t>
      </w:r>
      <w:r w:rsidRPr="00206ACB">
        <w:t>-</w:t>
      </w:r>
      <w:r w:rsidR="00AC466E" w:rsidRPr="00206ACB">
        <w:t xml:space="preserve"> </w:t>
      </w:r>
      <w:r w:rsidRPr="00206ACB">
        <w:t>machine</w:t>
      </w:r>
      <w:r w:rsidR="00AC466E" w:rsidRPr="00206ACB">
        <w:t xml:space="preserve"> </w:t>
      </w:r>
      <w:r w:rsidRPr="00206ACB">
        <w:t>code.</w:t>
      </w:r>
      <w:r w:rsidR="00AC466E" w:rsidRPr="00206ACB">
        <w:t xml:space="preserve"> </w:t>
      </w:r>
      <w:r w:rsidRPr="00206ACB">
        <w:t>But</w:t>
      </w:r>
      <w:r w:rsidR="00AC466E" w:rsidRPr="00206ACB">
        <w:t xml:space="preserve"> </w:t>
      </w:r>
      <w:r w:rsidRPr="00206ACB">
        <w:t>it</w:t>
      </w:r>
      <w:r w:rsidR="00AC466E" w:rsidRPr="00206ACB">
        <w:t xml:space="preserve"> </w:t>
      </w:r>
      <w:r w:rsidRPr="00206ACB">
        <w:t>is</w:t>
      </w:r>
      <w:r w:rsidR="00AC466E" w:rsidRPr="00206ACB">
        <w:t xml:space="preserve"> </w:t>
      </w:r>
      <w:r w:rsidRPr="00206ACB">
        <w:t>not</w:t>
      </w:r>
      <w:r w:rsidR="00AC466E" w:rsidRPr="00206ACB">
        <w:t xml:space="preserve"> </w:t>
      </w:r>
      <w:r w:rsidRPr="00206ACB">
        <w:t>in</w:t>
      </w:r>
      <w:r w:rsidR="00AC466E" w:rsidRPr="00206ACB">
        <w:t xml:space="preserve"> </w:t>
      </w:r>
      <w:r w:rsidRPr="00206ACB">
        <w:t>a</w:t>
      </w:r>
      <w:r w:rsidR="00AC466E" w:rsidRPr="00206ACB">
        <w:t xml:space="preserve"> </w:t>
      </w:r>
      <w:r w:rsidRPr="00206ACB">
        <w:t>format</w:t>
      </w:r>
      <w:r w:rsidR="00AC466E" w:rsidRPr="00206ACB">
        <w:t xml:space="preserve"> </w:t>
      </w:r>
      <w:r w:rsidRPr="00206ACB">
        <w:t>that</w:t>
      </w:r>
      <w:r w:rsidR="00AC466E" w:rsidRPr="00206ACB">
        <w:t xml:space="preserve"> </w:t>
      </w:r>
      <w:r w:rsidRPr="00206ACB">
        <w:t>is</w:t>
      </w:r>
      <w:r w:rsidR="00AC466E" w:rsidRPr="00206ACB">
        <w:t xml:space="preserve"> </w:t>
      </w:r>
      <w:r w:rsidRPr="00206ACB">
        <w:t>ready</w:t>
      </w:r>
      <w:r w:rsidR="00AC466E" w:rsidRPr="00206ACB">
        <w:t xml:space="preserve"> </w:t>
      </w:r>
      <w:r w:rsidRPr="00206ACB">
        <w:t>to</w:t>
      </w:r>
      <w:r w:rsidR="00AC466E" w:rsidRPr="00206ACB">
        <w:t xml:space="preserve"> </w:t>
      </w:r>
      <w:r w:rsidRPr="00206ACB">
        <w:t>plug</w:t>
      </w:r>
      <w:r w:rsidR="00AC466E" w:rsidRPr="00206ACB">
        <w:t xml:space="preserve"> </w:t>
      </w:r>
      <w:r w:rsidRPr="00206ACB">
        <w:t>into</w:t>
      </w:r>
      <w:r w:rsidR="00AC466E" w:rsidRPr="00206ACB">
        <w:t xml:space="preserve"> </w:t>
      </w:r>
      <w:r w:rsidRPr="00206ACB">
        <w:t>an</w:t>
      </w:r>
      <w:r w:rsidR="00AC466E" w:rsidRPr="00206ACB">
        <w:t xml:space="preserve"> </w:t>
      </w:r>
      <w:r w:rsidRPr="00206ACB">
        <w:t>emulator</w:t>
      </w:r>
      <w:r w:rsidR="00AC466E" w:rsidRPr="00206ACB">
        <w:t xml:space="preserve"> </w:t>
      </w:r>
      <w:r w:rsidRPr="00206ACB">
        <w:t>just</w:t>
      </w:r>
      <w:r w:rsidR="00AC466E" w:rsidRPr="00206ACB">
        <w:t xml:space="preserve"> </w:t>
      </w:r>
      <w:r w:rsidRPr="00206ACB">
        <w:t>yet.</w:t>
      </w:r>
      <w:r w:rsidR="00AC466E" w:rsidRPr="00206ACB">
        <w:t xml:space="preserve"> </w:t>
      </w:r>
      <w:r w:rsidRPr="00206ACB">
        <w:t>To</w:t>
      </w:r>
      <w:r w:rsidR="00AC466E" w:rsidRPr="00206ACB">
        <w:t xml:space="preserve"> </w:t>
      </w:r>
      <w:r w:rsidRPr="00206ACB">
        <w:t>do</w:t>
      </w:r>
      <w:r w:rsidR="00AC466E" w:rsidRPr="00206ACB">
        <w:t xml:space="preserve"> </w:t>
      </w:r>
      <w:r w:rsidRPr="00206ACB">
        <w:t>that,</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run</w:t>
      </w:r>
      <w:r w:rsidR="00AC466E" w:rsidRPr="00206ACB">
        <w:t xml:space="preserve"> </w:t>
      </w:r>
      <w:r w:rsidRPr="00206ACB">
        <w:t>the</w:t>
      </w:r>
      <w:r w:rsidR="00AC466E" w:rsidRPr="00206ACB">
        <w:t xml:space="preserve"> </w:t>
      </w:r>
      <w:r w:rsidRPr="00206ACB">
        <w:t>linker.</w:t>
      </w:r>
      <w:r w:rsidR="00AC466E" w:rsidRPr="00206ACB">
        <w:t xml:space="preserve"> </w:t>
      </w:r>
      <w:r w:rsidRPr="00206ACB">
        <w:t>In</w:t>
      </w:r>
      <w:r w:rsidR="00AC466E" w:rsidRPr="00206ACB">
        <w:t xml:space="preserve"> </w:t>
      </w:r>
      <w:r w:rsidRPr="00206ACB">
        <w:t>the</w:t>
      </w:r>
      <w:r w:rsidR="00AC466E" w:rsidRPr="00206ACB">
        <w:t xml:space="preserve"> </w:t>
      </w:r>
      <w:r w:rsidRPr="00206ACB">
        <w:t>same</w:t>
      </w:r>
      <w:r w:rsidR="00AC466E" w:rsidRPr="00206ACB">
        <w:t xml:space="preserve"> </w:t>
      </w:r>
      <w:r w:rsidRPr="00206ACB">
        <w:t>directory,</w:t>
      </w:r>
      <w:r w:rsidR="00AC466E" w:rsidRPr="00206ACB">
        <w:t xml:space="preserve"> </w:t>
      </w:r>
      <w:r w:rsidRPr="00206ACB">
        <w:t>run</w:t>
      </w:r>
      <w:r w:rsidR="00AC466E" w:rsidRPr="00206ACB">
        <w:t xml:space="preserve"> </w:t>
      </w:r>
      <w:r w:rsidRPr="005940DF">
        <w:rPr>
          <w:rStyle w:val="HTMLCode"/>
          <w:rFonts w:ascii="Arial" w:eastAsiaTheme="majorEastAsia" w:hAnsi="Arial" w:cs="Arial"/>
          <w:color w:val="88030F"/>
          <w:sz w:val="26"/>
          <w:szCs w:val="26"/>
        </w:rPr>
        <w:t>ld65</w:t>
      </w:r>
      <w:r w:rsidR="00AC466E" w:rsidRPr="005940DF">
        <w:rPr>
          <w:rStyle w:val="HTMLCode"/>
          <w:rFonts w:ascii="Arial" w:eastAsiaTheme="majorEastAsia" w:hAnsi="Arial" w:cs="Arial"/>
          <w:color w:val="88030F"/>
          <w:sz w:val="26"/>
          <w:szCs w:val="26"/>
        </w:rPr>
        <w:t xml:space="preserve"> </w:t>
      </w:r>
      <w:r w:rsidRPr="005940DF">
        <w:rPr>
          <w:rStyle w:val="HTMLCode"/>
          <w:rFonts w:ascii="Arial" w:eastAsiaTheme="majorEastAsia" w:hAnsi="Arial" w:cs="Arial"/>
          <w:color w:val="88030F"/>
          <w:sz w:val="26"/>
          <w:szCs w:val="26"/>
        </w:rPr>
        <w:t>helloworld.o</w:t>
      </w:r>
      <w:r w:rsidR="00AC466E" w:rsidRPr="005940DF">
        <w:rPr>
          <w:rStyle w:val="HTMLCode"/>
          <w:rFonts w:ascii="Arial" w:eastAsiaTheme="majorEastAsia" w:hAnsi="Arial" w:cs="Arial"/>
          <w:color w:val="88030F"/>
          <w:sz w:val="26"/>
          <w:szCs w:val="26"/>
        </w:rPr>
        <w:t xml:space="preserve"> </w:t>
      </w:r>
      <w:r w:rsidRPr="005940DF">
        <w:rPr>
          <w:rStyle w:val="HTMLCode"/>
          <w:rFonts w:ascii="Arial" w:eastAsiaTheme="majorEastAsia" w:hAnsi="Arial" w:cs="Arial"/>
          <w:color w:val="88030F"/>
          <w:sz w:val="26"/>
          <w:szCs w:val="26"/>
        </w:rPr>
        <w:t>-t</w:t>
      </w:r>
      <w:r w:rsidR="00AC466E" w:rsidRPr="005940DF">
        <w:rPr>
          <w:rStyle w:val="HTMLCode"/>
          <w:rFonts w:ascii="Arial" w:eastAsiaTheme="majorEastAsia" w:hAnsi="Arial" w:cs="Arial"/>
          <w:color w:val="88030F"/>
          <w:sz w:val="26"/>
          <w:szCs w:val="26"/>
        </w:rPr>
        <w:t xml:space="preserve"> </w:t>
      </w:r>
      <w:r w:rsidRPr="005940DF">
        <w:rPr>
          <w:rStyle w:val="HTMLCode"/>
          <w:rFonts w:ascii="Arial" w:eastAsiaTheme="majorEastAsia" w:hAnsi="Arial" w:cs="Arial"/>
          <w:color w:val="88030F"/>
          <w:sz w:val="26"/>
          <w:szCs w:val="26"/>
        </w:rPr>
        <w:t>nes</w:t>
      </w:r>
      <w:r w:rsidR="00AC466E" w:rsidRPr="005940DF">
        <w:rPr>
          <w:rStyle w:val="HTMLCode"/>
          <w:rFonts w:ascii="Arial" w:eastAsiaTheme="majorEastAsia" w:hAnsi="Arial" w:cs="Arial"/>
          <w:color w:val="88030F"/>
          <w:sz w:val="26"/>
          <w:szCs w:val="26"/>
        </w:rPr>
        <w:t xml:space="preserve"> </w:t>
      </w:r>
      <w:r w:rsidRPr="005940DF">
        <w:rPr>
          <w:rStyle w:val="HTMLCode"/>
          <w:rFonts w:ascii="Arial" w:eastAsiaTheme="majorEastAsia" w:hAnsi="Arial" w:cs="Arial"/>
          <w:color w:val="88030F"/>
          <w:sz w:val="26"/>
          <w:szCs w:val="26"/>
        </w:rPr>
        <w:t>-o</w:t>
      </w:r>
      <w:r w:rsidR="00AC466E" w:rsidRPr="005940DF">
        <w:rPr>
          <w:rStyle w:val="HTMLCode"/>
          <w:rFonts w:ascii="Arial" w:eastAsiaTheme="majorEastAsia" w:hAnsi="Arial" w:cs="Arial"/>
          <w:color w:val="88030F"/>
          <w:sz w:val="26"/>
          <w:szCs w:val="26"/>
        </w:rPr>
        <w:t xml:space="preserve"> </w:t>
      </w:r>
      <w:r w:rsidRPr="005940DF">
        <w:rPr>
          <w:rStyle w:val="HTMLCode"/>
          <w:rFonts w:ascii="Arial" w:eastAsiaTheme="majorEastAsia" w:hAnsi="Arial" w:cs="Arial"/>
          <w:color w:val="88030F"/>
          <w:sz w:val="26"/>
          <w:szCs w:val="26"/>
        </w:rPr>
        <w:t>helloworld.nes</w:t>
      </w:r>
      <w:r w:rsidRPr="00206ACB">
        <w:t>.</w:t>
      </w:r>
      <w:r w:rsidR="00AC466E" w:rsidRPr="00206ACB">
        <w:t xml:space="preserve"> </w:t>
      </w:r>
      <w:r w:rsidRPr="00206ACB">
        <w:t>This</w:t>
      </w:r>
      <w:r w:rsidR="00AC466E" w:rsidRPr="00206ACB">
        <w:t xml:space="preserve"> </w:t>
      </w:r>
      <w:r w:rsidRPr="00206ACB">
        <w:t>should</w:t>
      </w:r>
      <w:r w:rsidR="00AC466E" w:rsidRPr="00206ACB">
        <w:t xml:space="preserve"> </w:t>
      </w:r>
      <w:r w:rsidRPr="00206ACB">
        <w:t>result</w:t>
      </w:r>
      <w:r w:rsidR="00AC466E" w:rsidRPr="00206ACB">
        <w:t xml:space="preserve"> </w:t>
      </w:r>
      <w:r w:rsidRPr="00206ACB">
        <w:t>in</w:t>
      </w:r>
      <w:r w:rsidR="00AC466E" w:rsidRPr="00206ACB">
        <w:t xml:space="preserve"> </w:t>
      </w:r>
      <w:r w:rsidRPr="00206ACB">
        <w:t>a</w:t>
      </w:r>
      <w:r w:rsidR="00AC466E" w:rsidRPr="00206ACB">
        <w:t xml:space="preserve"> </w:t>
      </w:r>
      <w:r w:rsidRPr="00206ACB">
        <w:t>new</w:t>
      </w:r>
      <w:r w:rsidR="00AC466E" w:rsidRPr="00206ACB">
        <w:t xml:space="preserve"> </w:t>
      </w:r>
      <w:r w:rsidRPr="00206ACB">
        <w:t>file,</w:t>
      </w:r>
      <w:r w:rsidR="00AC466E" w:rsidRPr="00206ACB">
        <w:t xml:space="preserve"> </w:t>
      </w:r>
      <w:r w:rsidRPr="00206ACB">
        <w:t>helloworld.nes</w:t>
      </w:r>
      <w:r w:rsidR="00AC466E" w:rsidRPr="00206ACB">
        <w:t xml:space="preserve"> </w:t>
      </w:r>
      <w:r w:rsidRPr="00206ACB">
        <w:t>-</w:t>
      </w:r>
      <w:r w:rsidR="00AC466E" w:rsidRPr="00206ACB">
        <w:t xml:space="preserve"> </w:t>
      </w:r>
      <w:r w:rsidRPr="00206ACB">
        <w:t>a</w:t>
      </w:r>
      <w:r w:rsidR="00AC466E" w:rsidRPr="00206ACB">
        <w:t xml:space="preserve"> </w:t>
      </w:r>
      <w:r w:rsidRPr="00206ACB">
        <w:t>"ROM"</w:t>
      </w:r>
      <w:r w:rsidR="00AC466E" w:rsidRPr="00206ACB">
        <w:t xml:space="preserve"> </w:t>
      </w:r>
      <w:r w:rsidRPr="00206ACB">
        <w:t>file</w:t>
      </w:r>
      <w:r w:rsidR="00AC466E" w:rsidRPr="00206ACB">
        <w:t xml:space="preserve"> </w:t>
      </w:r>
      <w:r w:rsidRPr="00206ACB">
        <w:t>for</w:t>
      </w:r>
      <w:r w:rsidR="00AC466E" w:rsidRPr="00206ACB">
        <w:t xml:space="preserve"> </w:t>
      </w:r>
      <w:r w:rsidRPr="00206ACB">
        <w:t>the</w:t>
      </w:r>
      <w:r w:rsidR="00AC466E" w:rsidRPr="00206ACB">
        <w:t xml:space="preserve"> </w:t>
      </w:r>
      <w:r w:rsidRPr="00206ACB">
        <w:t>emulator.</w:t>
      </w:r>
    </w:p>
    <w:p w14:paraId="6DBD159F" w14:textId="32A5C93A" w:rsidR="00581897" w:rsidRDefault="00777359" w:rsidP="00C83357">
      <w:r w:rsidRPr="00777359">
        <w:t>Open Mesen2 and choose “Open” from the “File” menu. Select the helloworld.nes file you just created and click Open.</w:t>
      </w:r>
      <w:r w:rsidR="00581897" w:rsidRPr="00581897">
        <w:t xml:space="preserve"> </w:t>
      </w:r>
      <w:r w:rsidR="00581897" w:rsidRPr="00777359">
        <w:t>The result should be a green screen.</w:t>
      </w:r>
    </w:p>
    <w:p w14:paraId="372776F7" w14:textId="77777777" w:rsidR="00C83357" w:rsidRDefault="00C83357" w:rsidP="006F0927">
      <w:pPr>
        <w:ind w:firstLine="0"/>
        <w:jc w:val="center"/>
        <w:rPr>
          <w:rStyle w:val="marginnote"/>
          <w:rFonts w:cstheme="minorHAnsi"/>
          <w:color w:val="111111"/>
          <w:szCs w:val="26"/>
        </w:rPr>
      </w:pPr>
      <w:r>
        <w:rPr>
          <w:noProof/>
        </w:rPr>
        <w:drawing>
          <wp:inline distT="0" distB="0" distL="0" distR="0" wp14:anchorId="787DE3DB" wp14:editId="109B3163">
            <wp:extent cx="2438400" cy="2286000"/>
            <wp:effectExtent l="0" t="0" r="0" b="0"/>
            <wp:docPr id="70835752" name="Picture 50" descr="A green square with a white sp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5752" name="Picture 50" descr="A green square with a white spot&#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8400" cy="2286000"/>
                    </a:xfrm>
                    <a:prstGeom prst="rect">
                      <a:avLst/>
                    </a:prstGeom>
                    <a:noFill/>
                    <a:ln>
                      <a:noFill/>
                    </a:ln>
                  </pic:spPr>
                </pic:pic>
              </a:graphicData>
            </a:graphic>
          </wp:inline>
        </w:drawing>
      </w:r>
    </w:p>
    <w:p w14:paraId="76A993C2" w14:textId="4BA4E8F3" w:rsidR="00380C68" w:rsidRPr="006563FA" w:rsidRDefault="00A707AE" w:rsidP="006563FA">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green</w:t>
      </w:r>
      <w:r w:rsidR="00AC466E" w:rsidRPr="00206ACB">
        <w:rPr>
          <w:rStyle w:val="marginnote"/>
          <w:rFonts w:cstheme="minorHAnsi"/>
          <w:color w:val="111111"/>
          <w:szCs w:val="26"/>
        </w:rPr>
        <w:t xml:space="preserve"> </w:t>
      </w:r>
      <w:r w:rsidRPr="00206ACB">
        <w:rPr>
          <w:rStyle w:val="marginnote"/>
          <w:rFonts w:cstheme="minorHAnsi"/>
          <w:color w:val="111111"/>
          <w:szCs w:val="26"/>
        </w:rPr>
        <w:t>screen</w:t>
      </w:r>
      <w:r w:rsidR="00AC466E" w:rsidRPr="00206ACB">
        <w:rPr>
          <w:rStyle w:val="marginnote"/>
          <w:rFonts w:cstheme="minorHAnsi"/>
          <w:color w:val="111111"/>
          <w:szCs w:val="26"/>
        </w:rPr>
        <w:t xml:space="preserve"> </w:t>
      </w:r>
      <w:r w:rsidRPr="00206ACB">
        <w:rPr>
          <w:rStyle w:val="marginnote"/>
          <w:rFonts w:cstheme="minorHAnsi"/>
          <w:color w:val="111111"/>
          <w:szCs w:val="26"/>
        </w:rPr>
        <w:t>here</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an</w:t>
      </w:r>
      <w:r w:rsidR="00AC466E" w:rsidRPr="00206ACB">
        <w:rPr>
          <w:rStyle w:val="marginnote"/>
          <w:rFonts w:cstheme="minorHAnsi"/>
          <w:color w:val="111111"/>
          <w:szCs w:val="26"/>
        </w:rPr>
        <w:t xml:space="preserve"> </w:t>
      </w:r>
      <w:r w:rsidRPr="00206ACB">
        <w:rPr>
          <w:rStyle w:val="marginnote"/>
          <w:rFonts w:cstheme="minorHAnsi"/>
          <w:color w:val="111111"/>
          <w:szCs w:val="26"/>
        </w:rPr>
        <w:t>actual,</w:t>
      </w:r>
      <w:r w:rsidR="00AC466E" w:rsidRPr="00206ACB">
        <w:rPr>
          <w:rStyle w:val="marginnote"/>
          <w:rFonts w:cstheme="minorHAnsi"/>
          <w:color w:val="111111"/>
          <w:szCs w:val="26"/>
        </w:rPr>
        <w:t xml:space="preserve"> </w:t>
      </w:r>
      <w:r w:rsidRPr="00206ACB">
        <w:rPr>
          <w:rStyle w:val="marginnote"/>
          <w:rFonts w:cstheme="minorHAnsi"/>
          <w:color w:val="111111"/>
          <w:szCs w:val="26"/>
        </w:rPr>
        <w:t>running</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emulator</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your</w:t>
      </w:r>
      <w:r w:rsidR="00AC466E" w:rsidRPr="00206ACB">
        <w:rPr>
          <w:rStyle w:val="marginnote"/>
          <w:rFonts w:cstheme="minorHAnsi"/>
          <w:color w:val="111111"/>
          <w:szCs w:val="26"/>
        </w:rPr>
        <w:t xml:space="preserve"> </w:t>
      </w:r>
      <w:r w:rsidRPr="00206ACB">
        <w:rPr>
          <w:rStyle w:val="marginnote"/>
          <w:rFonts w:cstheme="minorHAnsi"/>
          <w:color w:val="111111"/>
          <w:szCs w:val="26"/>
        </w:rPr>
        <w:t>browser!</w:t>
      </w:r>
      <w:r w:rsidR="00AC466E" w:rsidRPr="00206ACB">
        <w:rPr>
          <w:rStyle w:val="marginnote"/>
          <w:rFonts w:cstheme="minorHAnsi"/>
          <w:color w:val="111111"/>
          <w:szCs w:val="26"/>
        </w:rPr>
        <w:t xml:space="preserve"> </w:t>
      </w:r>
      <w:r w:rsidR="00581897" w:rsidRPr="00581897">
        <w:rPr>
          <w:rStyle w:val="marginnote"/>
          <w:rFonts w:cstheme="minorHAnsi"/>
          <w:color w:val="111111"/>
          <w:szCs w:val="26"/>
        </w:rPr>
        <w:t xml:space="preserve">I am using </w:t>
      </w:r>
      <w:hyperlink r:id="rId56" w:history="1">
        <w:r w:rsidR="00581897" w:rsidRPr="00581897">
          <w:rPr>
            <w:rStyle w:val="Hyperlink"/>
            <w:rFonts w:eastAsiaTheme="majorEastAsia" w:cstheme="minorHAnsi"/>
            <w:color w:val="82642B"/>
            <w:szCs w:val="26"/>
          </w:rPr>
          <w:t>binjnes (https://github.com/binji/binjnes)</w:t>
        </w:r>
      </w:hyperlink>
      <w:r w:rsidR="00581897" w:rsidRPr="00581897">
        <w:rPr>
          <w:rStyle w:val="marginnote"/>
          <w:rFonts w:cstheme="minorHAnsi"/>
          <w:color w:val="111111"/>
          <w:szCs w:val="26"/>
        </w:rPr>
        <w:t xml:space="preserve"> by Ben Smith</w:t>
      </w:r>
      <w:r w:rsidR="00581897">
        <w:rPr>
          <w:rStyle w:val="marginnote"/>
          <w:rFonts w:cstheme="minorHAnsi"/>
          <w:color w:val="111111"/>
          <w:szCs w:val="26"/>
        </w:rPr>
        <w:t xml:space="preserve">. </w:t>
      </w:r>
      <w:r w:rsidRPr="00206ACB">
        <w:rPr>
          <w:rStyle w:val="marginnote"/>
          <w:rFonts w:cstheme="minorHAnsi"/>
          <w:color w:val="111111"/>
          <w:szCs w:val="26"/>
        </w:rPr>
        <w:t>Whenever</w:t>
      </w:r>
      <w:r w:rsidR="00AC466E" w:rsidRPr="00206ACB">
        <w:rPr>
          <w:rStyle w:val="marginnote"/>
          <w:rFonts w:cstheme="minorHAnsi"/>
          <w:color w:val="111111"/>
          <w:szCs w:val="26"/>
        </w:rPr>
        <w:t xml:space="preserve"> </w:t>
      </w:r>
      <w:r w:rsidRPr="00206ACB">
        <w:rPr>
          <w:rStyle w:val="marginnote"/>
          <w:rFonts w:cstheme="minorHAnsi"/>
          <w:color w:val="111111"/>
          <w:szCs w:val="26"/>
        </w:rPr>
        <w:t>we</w:t>
      </w:r>
      <w:r w:rsidR="00AC466E" w:rsidRPr="00206ACB">
        <w:rPr>
          <w:rStyle w:val="marginnote"/>
          <w:rFonts w:cstheme="minorHAnsi"/>
          <w:color w:val="111111"/>
          <w:szCs w:val="26"/>
        </w:rPr>
        <w:t xml:space="preserve"> </w:t>
      </w:r>
      <w:r w:rsidRPr="00206ACB">
        <w:rPr>
          <w:rStyle w:val="marginnote"/>
          <w:rFonts w:cstheme="minorHAnsi"/>
          <w:color w:val="111111"/>
          <w:szCs w:val="26"/>
        </w:rPr>
        <w:t>compile</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file,</w:t>
      </w:r>
      <w:r w:rsidR="00AC466E" w:rsidRPr="00206ACB">
        <w:rPr>
          <w:rStyle w:val="marginnote"/>
          <w:rFonts w:cstheme="minorHAnsi"/>
          <w:color w:val="111111"/>
          <w:szCs w:val="26"/>
        </w:rPr>
        <w:t xml:space="preserve"> </w:t>
      </w:r>
      <w:r w:rsidRPr="00206ACB">
        <w:rPr>
          <w:rStyle w:val="marginnote"/>
          <w:rFonts w:cstheme="minorHAnsi"/>
          <w:color w:val="111111"/>
          <w:szCs w:val="26"/>
        </w:rPr>
        <w:t>I</w:t>
      </w:r>
      <w:r w:rsidR="00AC466E" w:rsidRPr="00206ACB">
        <w:rPr>
          <w:rStyle w:val="marginnote"/>
          <w:rFonts w:cstheme="minorHAnsi"/>
          <w:color w:val="111111"/>
          <w:szCs w:val="26"/>
        </w:rPr>
        <w:t xml:space="preserve"> </w:t>
      </w:r>
      <w:r w:rsidRPr="00206ACB">
        <w:rPr>
          <w:rStyle w:val="marginnote"/>
          <w:rFonts w:cstheme="minorHAnsi"/>
          <w:color w:val="111111"/>
          <w:szCs w:val="26"/>
        </w:rPr>
        <w:t>will</w:t>
      </w:r>
      <w:r w:rsidR="00AC466E" w:rsidRPr="00206ACB">
        <w:rPr>
          <w:rStyle w:val="marginnote"/>
          <w:rFonts w:cstheme="minorHAnsi"/>
          <w:color w:val="111111"/>
          <w:szCs w:val="26"/>
        </w:rPr>
        <w:t xml:space="preserve"> </w:t>
      </w:r>
      <w:r w:rsidRPr="00206ACB">
        <w:rPr>
          <w:rStyle w:val="marginnote"/>
          <w:rFonts w:cstheme="minorHAnsi"/>
          <w:color w:val="111111"/>
          <w:szCs w:val="26"/>
        </w:rPr>
        <w:t>include</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running</w:t>
      </w:r>
      <w:r w:rsidR="00AC466E" w:rsidRPr="00206ACB">
        <w:rPr>
          <w:rStyle w:val="marginnote"/>
          <w:rFonts w:cstheme="minorHAnsi"/>
          <w:color w:val="111111"/>
          <w:szCs w:val="26"/>
        </w:rPr>
        <w:t xml:space="preserve"> </w:t>
      </w:r>
      <w:r w:rsidRPr="00206ACB">
        <w:rPr>
          <w:rStyle w:val="marginnote"/>
          <w:rFonts w:cstheme="minorHAnsi"/>
          <w:color w:val="111111"/>
          <w:szCs w:val="26"/>
        </w:rPr>
        <w:t>demo</w:t>
      </w:r>
      <w:r w:rsidR="00AC466E" w:rsidRPr="00206ACB">
        <w:rPr>
          <w:rStyle w:val="marginnote"/>
          <w:rFonts w:cstheme="minorHAnsi"/>
          <w:color w:val="111111"/>
          <w:szCs w:val="26"/>
        </w:rPr>
        <w:t xml:space="preserve"> </w:t>
      </w:r>
      <w:r w:rsidRPr="00206ACB">
        <w:rPr>
          <w:rStyle w:val="marginnote"/>
          <w:rFonts w:cstheme="minorHAnsi"/>
          <w:color w:val="111111"/>
          <w:szCs w:val="26"/>
        </w:rPr>
        <w:t>like</w:t>
      </w:r>
      <w:r w:rsidR="00AC466E" w:rsidRPr="00206ACB">
        <w:rPr>
          <w:rStyle w:val="marginnote"/>
          <w:rFonts w:cstheme="minorHAnsi"/>
          <w:color w:val="111111"/>
          <w:szCs w:val="26"/>
        </w:rPr>
        <w:t xml:space="preserve"> </w:t>
      </w:r>
      <w:r w:rsidRPr="00206ACB">
        <w:rPr>
          <w:rStyle w:val="marginnote"/>
          <w:rFonts w:cstheme="minorHAnsi"/>
          <w:color w:val="111111"/>
          <w:szCs w:val="26"/>
        </w:rPr>
        <w:t>this</w:t>
      </w:r>
      <w:r w:rsidR="00AC466E" w:rsidRPr="00206ACB">
        <w:rPr>
          <w:rStyle w:val="marginnote"/>
          <w:rFonts w:cstheme="minorHAnsi"/>
          <w:color w:val="111111"/>
          <w:szCs w:val="26"/>
        </w:rPr>
        <w:t xml:space="preserve"> </w:t>
      </w:r>
      <w:r w:rsidRPr="00206ACB">
        <w:rPr>
          <w:rStyle w:val="marginnote"/>
          <w:rFonts w:cstheme="minorHAnsi"/>
          <w:color w:val="111111"/>
          <w:szCs w:val="26"/>
        </w:rPr>
        <w:t>one.</w:t>
      </w:r>
      <w:r w:rsidR="00AC466E" w:rsidRPr="00206ACB">
        <w:rPr>
          <w:rStyle w:val="marginnote"/>
          <w:rFonts w:cstheme="minorHAnsi"/>
          <w:color w:val="111111"/>
          <w:szCs w:val="26"/>
        </w:rPr>
        <w:t xml:space="preserve"> </w:t>
      </w:r>
      <w:r w:rsidRPr="00206ACB">
        <w:rPr>
          <w:rStyle w:val="marginnote"/>
          <w:rFonts w:cstheme="minorHAnsi"/>
          <w:color w:val="111111"/>
          <w:szCs w:val="26"/>
        </w:rPr>
        <w:t>(It's</w:t>
      </w:r>
      <w:r w:rsidR="00AC466E" w:rsidRPr="00206ACB">
        <w:rPr>
          <w:rStyle w:val="marginnote"/>
          <w:rFonts w:cstheme="minorHAnsi"/>
          <w:color w:val="111111"/>
          <w:szCs w:val="26"/>
        </w:rPr>
        <w:t xml:space="preserve"> </w:t>
      </w:r>
      <w:r w:rsidRPr="00206ACB">
        <w:rPr>
          <w:rStyle w:val="marginnote"/>
          <w:rFonts w:cstheme="minorHAnsi"/>
          <w:color w:val="111111"/>
          <w:szCs w:val="26"/>
        </w:rPr>
        <w:t>hard</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tell</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this</w:t>
      </w:r>
      <w:r w:rsidR="00AC466E" w:rsidRPr="00206ACB">
        <w:rPr>
          <w:rStyle w:val="marginnote"/>
          <w:rFonts w:cstheme="minorHAnsi"/>
          <w:color w:val="111111"/>
          <w:szCs w:val="26"/>
        </w:rPr>
        <w:t xml:space="preserve"> </w:t>
      </w:r>
      <w:r w:rsidRPr="00206ACB">
        <w:rPr>
          <w:rStyle w:val="marginnote"/>
          <w:rFonts w:cstheme="minorHAnsi"/>
          <w:color w:val="111111"/>
          <w:szCs w:val="26"/>
        </w:rPr>
        <w:t>case,</w:t>
      </w:r>
      <w:r w:rsidR="00AC466E" w:rsidRPr="00206ACB">
        <w:rPr>
          <w:rStyle w:val="marginnote"/>
          <w:rFonts w:cstheme="minorHAnsi"/>
          <w:color w:val="111111"/>
          <w:szCs w:val="26"/>
        </w:rPr>
        <w:t xml:space="preserve"> </w:t>
      </w:r>
      <w:r w:rsidRPr="00206ACB">
        <w:rPr>
          <w:rStyle w:val="marginnote"/>
          <w:rFonts w:cstheme="minorHAnsi"/>
          <w:color w:val="111111"/>
          <w:szCs w:val="26"/>
        </w:rPr>
        <w:t>but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emulator</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actually</w:t>
      </w:r>
      <w:r w:rsidR="00AC466E" w:rsidRPr="00206ACB">
        <w:rPr>
          <w:rStyle w:val="marginnote"/>
          <w:rFonts w:cstheme="minorHAnsi"/>
          <w:color w:val="111111"/>
          <w:szCs w:val="26"/>
        </w:rPr>
        <w:t xml:space="preserve"> </w:t>
      </w:r>
      <w:r w:rsidRPr="00206ACB">
        <w:rPr>
          <w:rStyle w:val="marginnote"/>
          <w:rFonts w:cstheme="minorHAnsi"/>
          <w:color w:val="111111"/>
          <w:szCs w:val="26"/>
        </w:rPr>
        <w:t>running</w:t>
      </w:r>
      <w:r w:rsidR="00AC466E" w:rsidRPr="00206ACB">
        <w:rPr>
          <w:rStyle w:val="marginnote"/>
          <w:rFonts w:cstheme="minorHAnsi"/>
          <w:color w:val="111111"/>
          <w:szCs w:val="26"/>
        </w:rPr>
        <w:t xml:space="preserve"> </w:t>
      </w:r>
      <w:r w:rsidRPr="00206ACB">
        <w:rPr>
          <w:rStyle w:val="marginnote"/>
          <w:rFonts w:cstheme="minorHAnsi"/>
          <w:color w:val="111111"/>
          <w:szCs w:val="26"/>
        </w:rPr>
        <w:t>at</w:t>
      </w:r>
      <w:r w:rsidR="00AC466E" w:rsidRPr="00206ACB">
        <w:rPr>
          <w:rStyle w:val="marginnote"/>
          <w:rFonts w:cstheme="minorHAnsi"/>
          <w:color w:val="111111"/>
          <w:szCs w:val="26"/>
        </w:rPr>
        <w:t xml:space="preserve"> </w:t>
      </w:r>
      <w:r w:rsidRPr="00206ACB">
        <w:rPr>
          <w:rStyle w:val="marginnote"/>
          <w:rFonts w:cstheme="minorHAnsi"/>
          <w:color w:val="111111"/>
          <w:szCs w:val="26"/>
        </w:rPr>
        <w:t>60fps.)</w:t>
      </w:r>
    </w:p>
    <w:p w14:paraId="2F87A9B3" w14:textId="1012A365" w:rsidR="00717F61" w:rsidRPr="00206ACB" w:rsidRDefault="00717F61" w:rsidP="005F324C">
      <w:pPr>
        <w:pStyle w:val="Heading3"/>
        <w:rPr>
          <w:rFonts w:cstheme="minorHAnsi"/>
        </w:rPr>
      </w:pPr>
      <w:bookmarkStart w:id="42" w:name="_Toc168434203"/>
      <w:bookmarkStart w:id="43" w:name="_Toc168779324"/>
      <w:r w:rsidRPr="00206ACB">
        <w:rPr>
          <w:rFonts w:cstheme="minorHAnsi"/>
        </w:rPr>
        <w:t>Next</w:t>
      </w:r>
      <w:r w:rsidR="00AC466E" w:rsidRPr="00206ACB">
        <w:rPr>
          <w:rFonts w:cstheme="minorHAnsi"/>
        </w:rPr>
        <w:t xml:space="preserve"> </w:t>
      </w:r>
      <w:r w:rsidRPr="00206ACB">
        <w:rPr>
          <w:rFonts w:cstheme="minorHAnsi"/>
        </w:rPr>
        <w:t>Steps</w:t>
      </w:r>
      <w:bookmarkEnd w:id="42"/>
      <w:bookmarkEnd w:id="43"/>
    </w:p>
    <w:p w14:paraId="169B85C4" w14:textId="50EE371B" w:rsidR="005F6C4D" w:rsidRPr="00206ACB" w:rsidRDefault="00681C01" w:rsidP="009E2D21">
      <w:r w:rsidRPr="00206ACB">
        <w:t>If</w:t>
      </w:r>
      <w:r w:rsidR="00AC466E" w:rsidRPr="00206ACB">
        <w:t xml:space="preserve"> </w:t>
      </w:r>
      <w:r w:rsidRPr="00206ACB">
        <w:t>you</w:t>
      </w:r>
      <w:r w:rsidR="00AC466E" w:rsidRPr="00206ACB">
        <w:t xml:space="preserve"> </w:t>
      </w:r>
      <w:r w:rsidRPr="00206ACB">
        <w:t>were</w:t>
      </w:r>
      <w:r w:rsidR="00AC466E" w:rsidRPr="00206ACB">
        <w:t xml:space="preserve"> </w:t>
      </w:r>
      <w:r w:rsidRPr="00206ACB">
        <w:t>able</w:t>
      </w:r>
      <w:r w:rsidR="00AC466E" w:rsidRPr="00206ACB">
        <w:t xml:space="preserve"> </w:t>
      </w:r>
      <w:r w:rsidRPr="00206ACB">
        <w:t>to</w:t>
      </w:r>
      <w:r w:rsidR="00AC466E" w:rsidRPr="00206ACB">
        <w:t xml:space="preserve"> </w:t>
      </w:r>
      <w:r w:rsidRPr="00206ACB">
        <w:t>see</w:t>
      </w:r>
      <w:r w:rsidR="00AC466E" w:rsidRPr="00206ACB">
        <w:t xml:space="preserve"> </w:t>
      </w:r>
      <w:r w:rsidRPr="00206ACB">
        <w:t>the</w:t>
      </w:r>
      <w:r w:rsidR="00AC466E" w:rsidRPr="00206ACB">
        <w:t xml:space="preserve"> </w:t>
      </w:r>
      <w:r w:rsidRPr="00206ACB">
        <w:t>green</w:t>
      </w:r>
      <w:r w:rsidR="00AC466E" w:rsidRPr="00206ACB">
        <w:t xml:space="preserve"> </w:t>
      </w:r>
      <w:r w:rsidRPr="00206ACB">
        <w:t>screen</w:t>
      </w:r>
      <w:r w:rsidR="00AC466E" w:rsidRPr="00206ACB">
        <w:t xml:space="preserve"> </w:t>
      </w:r>
      <w:r w:rsidRPr="00206ACB">
        <w:t>in</w:t>
      </w:r>
      <w:r w:rsidR="00AC466E" w:rsidRPr="00206ACB">
        <w:t xml:space="preserve"> </w:t>
      </w:r>
      <w:r w:rsidR="009E2D21" w:rsidRPr="009E2D21">
        <w:t>Mesen2</w:t>
      </w:r>
      <w:r w:rsidRPr="00206ACB">
        <w:t>,</w:t>
      </w:r>
      <w:r w:rsidR="00AC466E" w:rsidRPr="00206ACB">
        <w:t xml:space="preserve"> </w:t>
      </w:r>
      <w:r w:rsidRPr="00206ACB">
        <w:t>congratulations!</w:t>
      </w:r>
      <w:r w:rsidR="00AC466E" w:rsidRPr="00206ACB">
        <w:t xml:space="preserve"> </w:t>
      </w:r>
      <w:r w:rsidRPr="00206ACB">
        <w:t>Your</w:t>
      </w:r>
      <w:r w:rsidR="00AC466E" w:rsidRPr="00206ACB">
        <w:t xml:space="preserve"> </w:t>
      </w:r>
      <w:r w:rsidRPr="00206ACB">
        <w:t>development</w:t>
      </w:r>
      <w:r w:rsidR="00AC466E" w:rsidRPr="00206ACB">
        <w:t xml:space="preserve"> </w:t>
      </w:r>
      <w:r w:rsidRPr="00206ACB">
        <w:t>environment</w:t>
      </w:r>
      <w:r w:rsidR="00AC466E" w:rsidRPr="00206ACB">
        <w:t xml:space="preserve"> </w:t>
      </w:r>
      <w:r w:rsidRPr="00206ACB">
        <w:t>is</w:t>
      </w:r>
      <w:r w:rsidR="00AC466E" w:rsidRPr="00206ACB">
        <w:t xml:space="preserve"> </w:t>
      </w:r>
      <w:r w:rsidRPr="00206ACB">
        <w:t>ready</w:t>
      </w:r>
      <w:r w:rsidR="00AC466E" w:rsidRPr="00206ACB">
        <w:t xml:space="preserve"> </w:t>
      </w:r>
      <w:r w:rsidRPr="00206ACB">
        <w:t>to</w:t>
      </w:r>
      <w:r w:rsidR="00AC466E" w:rsidRPr="00206ACB">
        <w:t xml:space="preserve"> </w:t>
      </w:r>
      <w:r w:rsidRPr="00206ACB">
        <w:t>use.</w:t>
      </w:r>
      <w:r w:rsidR="00AC466E" w:rsidRPr="00206ACB">
        <w:t xml:space="preserve"> </w:t>
      </w:r>
      <w:r w:rsidRPr="00206ACB">
        <w:t>In</w:t>
      </w:r>
      <w:r w:rsidR="00AC466E" w:rsidRPr="00206ACB">
        <w:t xml:space="preserve"> </w:t>
      </w:r>
      <w:r w:rsidRPr="00206ACB">
        <w:t>the</w:t>
      </w:r>
      <w:r w:rsidR="00AC466E" w:rsidRPr="00206ACB">
        <w:t xml:space="preserve"> </w:t>
      </w:r>
      <w:r w:rsidRPr="00206ACB">
        <w:t>next</w:t>
      </w:r>
      <w:r w:rsidR="00AC466E" w:rsidRPr="00206ACB">
        <w:t xml:space="preserve"> </w:t>
      </w:r>
      <w:r w:rsidRPr="00206ACB">
        <w:t>chapter,</w:t>
      </w:r>
      <w:r w:rsidR="00AC466E" w:rsidRPr="00206ACB">
        <w:t xml:space="preserve"> </w:t>
      </w:r>
      <w:r w:rsidRPr="00206ACB">
        <w:t>we</w:t>
      </w:r>
      <w:r w:rsidR="00AC466E" w:rsidRPr="00206ACB">
        <w:t xml:space="preserve"> </w:t>
      </w:r>
      <w:r w:rsidRPr="00206ACB">
        <w:t>will</w:t>
      </w:r>
      <w:r w:rsidR="00AC466E" w:rsidRPr="00206ACB">
        <w:t xml:space="preserve"> </w:t>
      </w:r>
      <w:r w:rsidRPr="00206ACB">
        <w:t>discuss</w:t>
      </w:r>
      <w:r w:rsidR="00AC466E" w:rsidRPr="00206ACB">
        <w:t xml:space="preserve"> </w:t>
      </w:r>
      <w:r w:rsidRPr="00206ACB">
        <w:t>what</w:t>
      </w:r>
      <w:r w:rsidR="00AC466E" w:rsidRPr="00206ACB">
        <w:t xml:space="preserve"> </w:t>
      </w:r>
      <w:r w:rsidRPr="00206ACB">
        <w:t>the</w:t>
      </w:r>
      <w:r w:rsidR="00AC466E" w:rsidRPr="00206ACB">
        <w:t xml:space="preserve"> </w:t>
      </w:r>
      <w:r w:rsidRPr="00206ACB">
        <w:t>code</w:t>
      </w:r>
      <w:r w:rsidR="00AC466E" w:rsidRPr="00206ACB">
        <w:t xml:space="preserve"> </w:t>
      </w:r>
      <w:r w:rsidRPr="00206ACB">
        <w:t>you</w:t>
      </w:r>
      <w:r w:rsidR="00AC466E" w:rsidRPr="00206ACB">
        <w:t xml:space="preserve"> </w:t>
      </w:r>
      <w:r w:rsidRPr="00206ACB">
        <w:t>copied</w:t>
      </w:r>
      <w:r w:rsidR="00AC466E" w:rsidRPr="00206ACB">
        <w:t xml:space="preserve"> </w:t>
      </w:r>
      <w:r w:rsidRPr="00206ACB">
        <w:t>and</w:t>
      </w:r>
      <w:r w:rsidR="00AC466E" w:rsidRPr="00206ACB">
        <w:t xml:space="preserve"> </w:t>
      </w:r>
      <w:r w:rsidRPr="00206ACB">
        <w:t>pasted</w:t>
      </w:r>
      <w:r w:rsidR="00AC466E" w:rsidRPr="00206ACB">
        <w:t xml:space="preserve"> </w:t>
      </w:r>
      <w:r w:rsidRPr="00206ACB">
        <w:t>is</w:t>
      </w:r>
      <w:r w:rsidR="00AC466E" w:rsidRPr="00206ACB">
        <w:t xml:space="preserve"> </w:t>
      </w:r>
      <w:r w:rsidRPr="00206ACB">
        <w:t>actually</w:t>
      </w:r>
      <w:r w:rsidR="00AC466E" w:rsidRPr="00206ACB">
        <w:t xml:space="preserve"> </w:t>
      </w:r>
      <w:r w:rsidRPr="00206ACB">
        <w:t>doing,</w:t>
      </w:r>
      <w:r w:rsidR="00AC466E" w:rsidRPr="00206ACB">
        <w:t xml:space="preserve"> </w:t>
      </w:r>
      <w:r w:rsidRPr="00206ACB">
        <w:t>and</w:t>
      </w:r>
      <w:r w:rsidR="00AC466E" w:rsidRPr="00206ACB">
        <w:t xml:space="preserve"> </w:t>
      </w:r>
      <w:r w:rsidRPr="00206ACB">
        <w:t>learn</w:t>
      </w:r>
      <w:r w:rsidR="00AC466E" w:rsidRPr="00206ACB">
        <w:t xml:space="preserve"> </w:t>
      </w:r>
      <w:r w:rsidRPr="00206ACB">
        <w:t>a</w:t>
      </w:r>
      <w:r w:rsidR="00AC466E" w:rsidRPr="00206ACB">
        <w:t xml:space="preserve"> </w:t>
      </w:r>
      <w:r w:rsidRPr="00206ACB">
        <w:t>bit</w:t>
      </w:r>
      <w:r w:rsidR="00AC466E" w:rsidRPr="00206ACB">
        <w:t xml:space="preserve"> </w:t>
      </w:r>
      <w:r w:rsidRPr="00206ACB">
        <w:t>about</w:t>
      </w:r>
      <w:r w:rsidR="00AC466E" w:rsidRPr="00206ACB">
        <w:t xml:space="preserve"> </w:t>
      </w:r>
      <w:r w:rsidRPr="00206ACB">
        <w:t>how</w:t>
      </w:r>
      <w:r w:rsidR="00AC466E" w:rsidRPr="00206ACB">
        <w:t xml:space="preserve"> </w:t>
      </w:r>
      <w:r w:rsidRPr="00206ACB">
        <w:t>the</w:t>
      </w:r>
      <w:r w:rsidR="00AC466E" w:rsidRPr="00206ACB">
        <w:t xml:space="preserve"> </w:t>
      </w:r>
      <w:r w:rsidRPr="00206ACB">
        <w:t>NES</w:t>
      </w:r>
      <w:r w:rsidR="00AC466E" w:rsidRPr="00206ACB">
        <w:t xml:space="preserve"> </w:t>
      </w:r>
      <w:r w:rsidRPr="00206ACB">
        <w:t>hardware</w:t>
      </w:r>
      <w:r w:rsidR="00AC466E" w:rsidRPr="00206ACB">
        <w:t xml:space="preserve"> </w:t>
      </w:r>
      <w:r w:rsidRPr="00206ACB">
        <w:t>works.</w:t>
      </w:r>
    </w:p>
    <w:p w14:paraId="5B98CAA9" w14:textId="0FA3ABB6" w:rsidR="00D0202C" w:rsidRPr="00206ACB" w:rsidRDefault="00D0202C">
      <w:pPr>
        <w:widowControl/>
        <w:autoSpaceDE/>
        <w:autoSpaceDN/>
        <w:jc w:val="left"/>
        <w:rPr>
          <w:rFonts w:cstheme="minorHAnsi"/>
          <w:szCs w:val="26"/>
        </w:rPr>
      </w:pPr>
      <w:r w:rsidRPr="00206ACB">
        <w:rPr>
          <w:rFonts w:cstheme="minorHAnsi"/>
          <w:szCs w:val="26"/>
        </w:rPr>
        <w:br w:type="page"/>
      </w:r>
    </w:p>
    <w:p w14:paraId="2C28FA50" w14:textId="0EBD1015" w:rsidR="009654E3" w:rsidRPr="00206ACB" w:rsidRDefault="009654E3">
      <w:pPr>
        <w:pStyle w:val="Heading2"/>
        <w:numPr>
          <w:ilvl w:val="0"/>
          <w:numId w:val="16"/>
        </w:numPr>
        <w:rPr>
          <w:rFonts w:cstheme="minorHAnsi"/>
        </w:rPr>
      </w:pPr>
      <w:bookmarkStart w:id="44" w:name="_Toc168434204"/>
      <w:bookmarkStart w:id="45" w:name="_Toc168779325"/>
      <w:r w:rsidRPr="00206ACB">
        <w:rPr>
          <w:rFonts w:cstheme="minorHAnsi"/>
        </w:rPr>
        <w:lastRenderedPageBreak/>
        <w:t>NES</w:t>
      </w:r>
      <w:r w:rsidR="00AC466E" w:rsidRPr="00206ACB">
        <w:rPr>
          <w:rFonts w:cstheme="minorHAnsi"/>
        </w:rPr>
        <w:t xml:space="preserve"> </w:t>
      </w:r>
      <w:r w:rsidRPr="00206ACB">
        <w:rPr>
          <w:rFonts w:cstheme="minorHAnsi"/>
        </w:rPr>
        <w:t>Hardware</w:t>
      </w:r>
      <w:bookmarkEnd w:id="44"/>
      <w:bookmarkEnd w:id="45"/>
    </w:p>
    <w:p w14:paraId="34447B19" w14:textId="765F1F7A" w:rsidR="003F70BF" w:rsidRPr="00206ACB" w:rsidRDefault="00AF494B" w:rsidP="009E2D21">
      <w:r w:rsidRPr="00206ACB">
        <w:t>Before</w:t>
      </w:r>
      <w:r w:rsidR="00AC466E" w:rsidRPr="00206ACB">
        <w:t xml:space="preserve"> </w:t>
      </w:r>
      <w:r w:rsidRPr="00206ACB">
        <w:t>we</w:t>
      </w:r>
      <w:r w:rsidR="00AC466E" w:rsidRPr="00206ACB">
        <w:t xml:space="preserve"> </w:t>
      </w:r>
      <w:r w:rsidRPr="00206ACB">
        <w:t>look</w:t>
      </w:r>
      <w:r w:rsidR="00AC466E" w:rsidRPr="00206ACB">
        <w:t xml:space="preserve"> </w:t>
      </w:r>
      <w:r w:rsidRPr="00206ACB">
        <w:t>at</w:t>
      </w:r>
      <w:r w:rsidR="00AC466E" w:rsidRPr="00206ACB">
        <w:t xml:space="preserve"> </w:t>
      </w:r>
      <w:r w:rsidRPr="00206ACB">
        <w:t>assembly,</w:t>
      </w:r>
      <w:r w:rsidR="00AC466E" w:rsidRPr="00206ACB">
        <w:t xml:space="preserve"> </w:t>
      </w:r>
      <w:r w:rsidRPr="00206ACB">
        <w:t>let's</w:t>
      </w:r>
      <w:r w:rsidR="00AC466E" w:rsidRPr="00206ACB">
        <w:t xml:space="preserve"> </w:t>
      </w:r>
      <w:r w:rsidRPr="00206ACB">
        <w:t>start</w:t>
      </w:r>
      <w:r w:rsidR="00AC466E" w:rsidRPr="00206ACB">
        <w:t xml:space="preserve"> </w:t>
      </w:r>
      <w:r w:rsidRPr="00206ACB">
        <w:t>with</w:t>
      </w:r>
      <w:r w:rsidR="00AC466E" w:rsidRPr="00206ACB">
        <w:t xml:space="preserve"> </w:t>
      </w:r>
      <w:r w:rsidRPr="00206ACB">
        <w:t>an</w:t>
      </w:r>
      <w:r w:rsidR="00AC466E" w:rsidRPr="00206ACB">
        <w:t xml:space="preserve"> </w:t>
      </w:r>
      <w:r w:rsidRPr="00206ACB">
        <w:t>overview</w:t>
      </w:r>
      <w:r w:rsidR="00AC466E" w:rsidRPr="00206ACB">
        <w:t xml:space="preserve"> </w:t>
      </w:r>
      <w:r w:rsidRPr="00206ACB">
        <w:t>of</w:t>
      </w:r>
      <w:r w:rsidR="00AC466E" w:rsidRPr="00206ACB">
        <w:t xml:space="preserve"> </w:t>
      </w:r>
      <w:r w:rsidRPr="00206ACB">
        <w:t>the</w:t>
      </w:r>
      <w:r w:rsidR="00AC466E" w:rsidRPr="00206ACB">
        <w:t xml:space="preserve"> </w:t>
      </w:r>
      <w:r w:rsidRPr="00206ACB">
        <w:t>NES</w:t>
      </w:r>
      <w:r w:rsidR="00AC466E" w:rsidRPr="00206ACB">
        <w:t xml:space="preserve"> </w:t>
      </w:r>
      <w:r w:rsidRPr="00206ACB">
        <w:t>itself.</w:t>
      </w:r>
    </w:p>
    <w:p w14:paraId="59F66EA4" w14:textId="6683DCA1" w:rsidR="001B0564" w:rsidRPr="00206ACB" w:rsidRDefault="001B0564" w:rsidP="005F324C">
      <w:pPr>
        <w:pStyle w:val="Heading3"/>
        <w:rPr>
          <w:rFonts w:cstheme="minorHAnsi"/>
        </w:rPr>
      </w:pPr>
      <w:bookmarkStart w:id="46" w:name="_Toc168434205"/>
      <w:bookmarkStart w:id="47" w:name="_Toc168779326"/>
      <w:r w:rsidRPr="00206ACB">
        <w:rPr>
          <w:rFonts w:cstheme="minorHAnsi"/>
        </w:rPr>
        <w:t>The</w:t>
      </w:r>
      <w:r w:rsidR="00AC466E" w:rsidRPr="00206ACB">
        <w:rPr>
          <w:rFonts w:cstheme="minorHAnsi"/>
        </w:rPr>
        <w:t xml:space="preserve"> </w:t>
      </w:r>
      <w:r w:rsidRPr="00206ACB">
        <w:rPr>
          <w:rFonts w:cstheme="minorHAnsi"/>
        </w:rPr>
        <w:t>Console</w:t>
      </w:r>
      <w:bookmarkEnd w:id="46"/>
      <w:bookmarkEnd w:id="47"/>
    </w:p>
    <w:p w14:paraId="199AE396" w14:textId="216C86C1" w:rsidR="002E152B" w:rsidRPr="00206ACB" w:rsidRDefault="002E152B" w:rsidP="00EB1B02">
      <w:r w:rsidRPr="00206ACB">
        <w:t>If</w:t>
      </w:r>
      <w:r w:rsidR="00AC466E" w:rsidRPr="00206ACB">
        <w:t xml:space="preserve"> </w:t>
      </w:r>
      <w:r w:rsidRPr="00206ACB">
        <w:t>you</w:t>
      </w:r>
      <w:r w:rsidR="00AC466E" w:rsidRPr="00206ACB">
        <w:t xml:space="preserve"> </w:t>
      </w:r>
      <w:r w:rsidRPr="00206ACB">
        <w:t>were</w:t>
      </w:r>
      <w:r w:rsidR="00AC466E" w:rsidRPr="00206ACB">
        <w:t xml:space="preserve"> </w:t>
      </w:r>
      <w:r w:rsidRPr="00206ACB">
        <w:t>to</w:t>
      </w:r>
      <w:r w:rsidR="00AC466E" w:rsidRPr="00206ACB">
        <w:t xml:space="preserve"> </w:t>
      </w:r>
      <w:r w:rsidRPr="00206ACB">
        <w:t>open</w:t>
      </w:r>
      <w:r w:rsidR="00AC466E" w:rsidRPr="00206ACB">
        <w:t xml:space="preserve"> </w:t>
      </w:r>
      <w:r w:rsidRPr="00206ACB">
        <w:t>up</w:t>
      </w:r>
      <w:r w:rsidR="00AC466E" w:rsidRPr="00206ACB">
        <w:t xml:space="preserve"> </w:t>
      </w:r>
      <w:r w:rsidRPr="00206ACB">
        <w:t>an</w:t>
      </w:r>
      <w:r w:rsidR="00AC466E" w:rsidRPr="00206ACB">
        <w:t xml:space="preserve"> </w:t>
      </w:r>
      <w:r w:rsidRPr="00206ACB">
        <w:t>NES</w:t>
      </w:r>
      <w:r w:rsidR="00AC466E" w:rsidRPr="00206ACB">
        <w:t xml:space="preserve"> </w:t>
      </w:r>
      <w:r w:rsidRPr="00206ACB">
        <w:t>console</w:t>
      </w:r>
      <w:r w:rsidR="00AC466E" w:rsidRPr="00206ACB">
        <w:t xml:space="preserve"> </w:t>
      </w:r>
      <w:r w:rsidRPr="00206ACB">
        <w:t>and</w:t>
      </w:r>
      <w:r w:rsidR="00AC466E" w:rsidRPr="00206ACB">
        <w:t xml:space="preserve"> </w:t>
      </w:r>
      <w:r w:rsidRPr="00206ACB">
        <w:t>take</w:t>
      </w:r>
      <w:r w:rsidR="00AC466E" w:rsidRPr="00206ACB">
        <w:t xml:space="preserve"> </w:t>
      </w:r>
      <w:r w:rsidRPr="00206ACB">
        <w:t>a</w:t>
      </w:r>
      <w:r w:rsidR="00AC466E" w:rsidRPr="00206ACB">
        <w:t xml:space="preserve"> </w:t>
      </w:r>
      <w:r w:rsidRPr="00206ACB">
        <w:t>look</w:t>
      </w:r>
      <w:r w:rsidR="00AC466E" w:rsidRPr="00206ACB">
        <w:t xml:space="preserve"> </w:t>
      </w:r>
      <w:r w:rsidRPr="00206ACB">
        <w:t>at</w:t>
      </w:r>
      <w:r w:rsidR="00AC466E" w:rsidRPr="00206ACB">
        <w:t xml:space="preserve"> </w:t>
      </w:r>
      <w:r w:rsidRPr="00206ACB">
        <w:t>its</w:t>
      </w:r>
      <w:r w:rsidR="00AC466E" w:rsidRPr="00206ACB">
        <w:t xml:space="preserve"> </w:t>
      </w:r>
      <w:r w:rsidRPr="00206ACB">
        <w:t>insides,</w:t>
      </w:r>
      <w:r w:rsidR="00AC466E" w:rsidRPr="00206ACB">
        <w:t xml:space="preserve"> </w:t>
      </w:r>
      <w:r w:rsidRPr="00206ACB">
        <w:t>you</w:t>
      </w:r>
      <w:r w:rsidR="00AC466E" w:rsidRPr="00206ACB">
        <w:t xml:space="preserve"> </w:t>
      </w:r>
      <w:r w:rsidRPr="00206ACB">
        <w:t>would</w:t>
      </w:r>
      <w:r w:rsidR="00AC466E" w:rsidRPr="00206ACB">
        <w:t xml:space="preserve"> </w:t>
      </w:r>
      <w:r w:rsidRPr="00206ACB">
        <w:t>see</w:t>
      </w:r>
      <w:r w:rsidR="00AC466E" w:rsidRPr="00206ACB">
        <w:t xml:space="preserve"> </w:t>
      </w:r>
      <w:r w:rsidRPr="00206ACB">
        <w:t>something</w:t>
      </w:r>
      <w:r w:rsidR="00AC466E" w:rsidRPr="00206ACB">
        <w:t xml:space="preserve"> </w:t>
      </w:r>
      <w:r w:rsidRPr="00206ACB">
        <w:t>like</w:t>
      </w:r>
      <w:r w:rsidR="00AC466E" w:rsidRPr="00206ACB">
        <w:t xml:space="preserve"> </w:t>
      </w:r>
      <w:r w:rsidRPr="00206ACB">
        <w:t>this:</w:t>
      </w:r>
    </w:p>
    <w:p w14:paraId="19688DB6" w14:textId="77777777" w:rsidR="002E152B" w:rsidRPr="00206ACB" w:rsidRDefault="002E152B" w:rsidP="00FC4C0F">
      <w:pPr>
        <w:ind w:firstLine="0"/>
        <w:jc w:val="center"/>
        <w:rPr>
          <w:rFonts w:cstheme="minorHAnsi"/>
          <w:szCs w:val="26"/>
        </w:rPr>
      </w:pPr>
      <w:r w:rsidRPr="00206ACB">
        <w:rPr>
          <w:rFonts w:cstheme="minorHAnsi"/>
          <w:noProof/>
          <w:szCs w:val="26"/>
        </w:rPr>
        <w:drawing>
          <wp:inline distT="0" distB="0" distL="0" distR="0" wp14:anchorId="2CDA5451" wp14:editId="120B043C">
            <wp:extent cx="3197204" cy="1828800"/>
            <wp:effectExtent l="0" t="0" r="3810" b="0"/>
            <wp:docPr id="16" name="Picture 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circuit board&#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97204" cy="1828800"/>
                    </a:xfrm>
                    <a:prstGeom prst="rect">
                      <a:avLst/>
                    </a:prstGeom>
                    <a:noFill/>
                    <a:ln>
                      <a:noFill/>
                    </a:ln>
                  </pic:spPr>
                </pic:pic>
              </a:graphicData>
            </a:graphic>
          </wp:inline>
        </w:drawing>
      </w:r>
    </w:p>
    <w:p w14:paraId="76BA8990" w14:textId="2D0DCD41" w:rsidR="002E152B" w:rsidRPr="00206ACB" w:rsidRDefault="002E152B" w:rsidP="00FC4C0F">
      <w:pPr>
        <w:ind w:firstLine="0"/>
        <w:jc w:val="center"/>
        <w:rPr>
          <w:rFonts w:cstheme="minorHAnsi"/>
          <w:szCs w:val="26"/>
        </w:rPr>
      </w:pPr>
      <w:r w:rsidRPr="00206ACB">
        <w:rPr>
          <w:rFonts w:cstheme="minorHAnsi"/>
          <w:szCs w:val="26"/>
        </w:rPr>
        <w:t>An</w:t>
      </w:r>
      <w:r w:rsidR="00AC466E" w:rsidRPr="00206ACB">
        <w:rPr>
          <w:rFonts w:cstheme="minorHAnsi"/>
          <w:szCs w:val="26"/>
        </w:rPr>
        <w:t xml:space="preserve"> </w:t>
      </w:r>
      <w:r w:rsidRPr="00206ACB">
        <w:rPr>
          <w:rFonts w:cstheme="minorHAnsi"/>
          <w:szCs w:val="26"/>
        </w:rPr>
        <w:t>NTSC</w:t>
      </w:r>
      <w:r w:rsidR="00AC466E" w:rsidRPr="00206ACB">
        <w:rPr>
          <w:rFonts w:cstheme="minorHAnsi"/>
          <w:szCs w:val="26"/>
        </w:rPr>
        <w:t xml:space="preserve"> </w:t>
      </w:r>
      <w:r w:rsidRPr="00206ACB">
        <w:rPr>
          <w:rFonts w:cstheme="minorHAnsi"/>
          <w:szCs w:val="26"/>
        </w:rPr>
        <w:t>(US/Japan)</w:t>
      </w:r>
      <w:r w:rsidR="00AC466E" w:rsidRPr="00206ACB">
        <w:rPr>
          <w:rFonts w:cstheme="minorHAnsi"/>
          <w:szCs w:val="26"/>
        </w:rPr>
        <w:t xml:space="preserve"> </w:t>
      </w:r>
      <w:r w:rsidRPr="00206ACB">
        <w:rPr>
          <w:rFonts w:cstheme="minorHAnsi"/>
          <w:szCs w:val="26"/>
        </w:rPr>
        <w:t>NES</w:t>
      </w:r>
      <w:r w:rsidR="00AC466E" w:rsidRPr="00206ACB">
        <w:rPr>
          <w:rFonts w:cstheme="minorHAnsi"/>
          <w:szCs w:val="26"/>
        </w:rPr>
        <w:t xml:space="preserve"> </w:t>
      </w:r>
      <w:r w:rsidRPr="00206ACB">
        <w:rPr>
          <w:rFonts w:cstheme="minorHAnsi"/>
          <w:szCs w:val="26"/>
        </w:rPr>
        <w:t>motherboard.</w:t>
      </w:r>
      <w:r w:rsidR="00AC466E" w:rsidRPr="00206ACB">
        <w:rPr>
          <w:rFonts w:cstheme="minorHAnsi"/>
          <w:szCs w:val="26"/>
        </w:rPr>
        <w:t xml:space="preserve"> </w:t>
      </w:r>
      <w:r w:rsidRPr="00206ACB">
        <w:rPr>
          <w:rFonts w:cstheme="minorHAnsi"/>
          <w:szCs w:val="26"/>
        </w:rPr>
        <w:t>Photo</w:t>
      </w:r>
      <w:r w:rsidR="00AC466E" w:rsidRPr="00206ACB">
        <w:rPr>
          <w:rFonts w:cstheme="minorHAnsi"/>
          <w:szCs w:val="26"/>
        </w:rPr>
        <w:t xml:space="preserve"> </w:t>
      </w:r>
      <w:r w:rsidRPr="00206ACB">
        <w:rPr>
          <w:rFonts w:cstheme="minorHAnsi"/>
          <w:szCs w:val="26"/>
        </w:rPr>
        <w:t>by</w:t>
      </w:r>
      <w:r w:rsidR="00AC466E" w:rsidRPr="00206ACB">
        <w:rPr>
          <w:rFonts w:cstheme="minorHAnsi"/>
          <w:szCs w:val="26"/>
        </w:rPr>
        <w:t xml:space="preserve"> </w:t>
      </w:r>
      <w:r w:rsidRPr="00206ACB">
        <w:rPr>
          <w:rFonts w:cstheme="minorHAnsi"/>
          <w:szCs w:val="26"/>
        </w:rPr>
        <w:t>Evan</w:t>
      </w:r>
      <w:r w:rsidR="00AC466E" w:rsidRPr="00206ACB">
        <w:rPr>
          <w:rFonts w:cstheme="minorHAnsi"/>
          <w:szCs w:val="26"/>
        </w:rPr>
        <w:t xml:space="preserve"> </w:t>
      </w:r>
      <w:r w:rsidRPr="00206ACB">
        <w:rPr>
          <w:rFonts w:cstheme="minorHAnsi"/>
          <w:szCs w:val="26"/>
        </w:rPr>
        <w:t>Amos.</w:t>
      </w:r>
    </w:p>
    <w:p w14:paraId="03C39A83" w14:textId="71572AE6" w:rsidR="004A5600" w:rsidRPr="00206ACB" w:rsidRDefault="004A5600" w:rsidP="00EB1B02">
      <w:pPr>
        <w:rPr>
          <w:lang w:eastAsia="ja-JP"/>
        </w:rPr>
      </w:pPr>
      <w:r w:rsidRPr="00206ACB">
        <w:rPr>
          <w:lang w:eastAsia="ja-JP"/>
        </w:rPr>
        <w:t>Visually,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motherboard</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dominated</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cartridge</w:t>
      </w:r>
      <w:r w:rsidR="00AC466E" w:rsidRPr="00206ACB">
        <w:rPr>
          <w:lang w:eastAsia="ja-JP"/>
        </w:rPr>
        <w:t xml:space="preserve"> </w:t>
      </w:r>
      <w:r w:rsidRPr="00206ACB">
        <w:rPr>
          <w:lang w:eastAsia="ja-JP"/>
        </w:rPr>
        <w:t>connector</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top</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large</w:t>
      </w:r>
      <w:r w:rsidR="00AC466E" w:rsidRPr="00206ACB">
        <w:rPr>
          <w:lang w:eastAsia="ja-JP"/>
        </w:rPr>
        <w:t xml:space="preserve"> </w:t>
      </w:r>
      <w:r w:rsidRPr="00206ACB">
        <w:rPr>
          <w:lang w:eastAsia="ja-JP"/>
        </w:rPr>
        <w:t>chips.</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left</w:t>
      </w:r>
      <w:r w:rsidR="00AC466E" w:rsidRPr="00206ACB">
        <w:rPr>
          <w:lang w:eastAsia="ja-JP"/>
        </w:rPr>
        <w:t xml:space="preserve"> </w:t>
      </w:r>
      <w:r w:rsidRPr="00206ACB">
        <w:rPr>
          <w:lang w:eastAsia="ja-JP"/>
        </w:rPr>
        <w:t>side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chip,</w:t>
      </w:r>
      <w:r w:rsidR="00AC466E" w:rsidRPr="00206ACB">
        <w:rPr>
          <w:lang w:eastAsia="ja-JP"/>
        </w:rPr>
        <w:t xml:space="preserve"> </w:t>
      </w:r>
      <w:r w:rsidRPr="00206ACB">
        <w:rPr>
          <w:lang w:eastAsia="ja-JP"/>
        </w:rPr>
        <w:t>labelled</w:t>
      </w:r>
      <w:r w:rsidR="00AC466E" w:rsidRPr="00206ACB">
        <w:rPr>
          <w:lang w:eastAsia="ja-JP"/>
        </w:rPr>
        <w:t xml:space="preserve"> </w:t>
      </w:r>
      <w:r w:rsidRPr="00206ACB">
        <w:rPr>
          <w:lang w:eastAsia="ja-JP"/>
        </w:rPr>
        <w:t>"RP2A03":</w:t>
      </w:r>
    </w:p>
    <w:p w14:paraId="51547139" w14:textId="77777777" w:rsidR="004A5600" w:rsidRPr="00206ACB" w:rsidRDefault="004A5600" w:rsidP="00FC4C0F">
      <w:pPr>
        <w:widowControl/>
        <w:autoSpaceDE/>
        <w:autoSpaceDN/>
        <w:spacing w:line="240" w:lineRule="auto"/>
        <w:ind w:firstLine="0"/>
        <w:jc w:val="center"/>
        <w:rPr>
          <w:rFonts w:eastAsia="Times New Roman" w:cstheme="minorHAnsi"/>
          <w:kern w:val="0"/>
          <w:szCs w:val="26"/>
          <w:lang w:eastAsia="ja-JP"/>
        </w:rPr>
      </w:pPr>
      <w:r w:rsidRPr="00206ACB">
        <w:rPr>
          <w:rFonts w:eastAsia="Times New Roman" w:cstheme="minorHAnsi"/>
          <w:noProof/>
          <w:kern w:val="0"/>
          <w:szCs w:val="26"/>
          <w:lang w:eastAsia="ja-JP"/>
        </w:rPr>
        <w:drawing>
          <wp:inline distT="0" distB="0" distL="0" distR="0" wp14:anchorId="75C8EE22" wp14:editId="39782FA0">
            <wp:extent cx="2554190" cy="914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54190" cy="914400"/>
                    </a:xfrm>
                    <a:prstGeom prst="rect">
                      <a:avLst/>
                    </a:prstGeom>
                    <a:noFill/>
                    <a:ln>
                      <a:noFill/>
                    </a:ln>
                  </pic:spPr>
                </pic:pic>
              </a:graphicData>
            </a:graphic>
          </wp:inline>
        </w:drawing>
      </w:r>
    </w:p>
    <w:p w14:paraId="020B53E2" w14:textId="4E0888E4" w:rsidR="004A5600" w:rsidRPr="00206ACB" w:rsidRDefault="004A5600" w:rsidP="00FC4C0F">
      <w:pPr>
        <w:widowControl/>
        <w:autoSpaceDE/>
        <w:autoSpaceDN/>
        <w:spacing w:line="240" w:lineRule="auto"/>
        <w:ind w:firstLine="0"/>
        <w:jc w:val="center"/>
        <w:rPr>
          <w:rFonts w:eastAsia="Times New Roman" w:cstheme="minorHAnsi"/>
          <w:kern w:val="0"/>
          <w:szCs w:val="26"/>
          <w:lang w:eastAsia="ja-JP"/>
        </w:rPr>
      </w:pPr>
      <w:r w:rsidRPr="00206ACB">
        <w:rPr>
          <w:rFonts w:eastAsia="Times New Roman" w:cstheme="minorHAnsi"/>
          <w:kern w:val="0"/>
          <w:szCs w:val="26"/>
          <w:lang w:eastAsia="ja-JP"/>
        </w:rPr>
        <w:t>The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Ricoh</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2A03</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CPU/APU.</w:t>
      </w:r>
    </w:p>
    <w:p w14:paraId="079DB2BD" w14:textId="7D451D70" w:rsidR="004A5600" w:rsidRPr="00206ACB" w:rsidRDefault="004A5600" w:rsidP="00EB1B02">
      <w:pPr>
        <w:rPr>
          <w:lang w:eastAsia="ja-JP"/>
        </w:rPr>
      </w:pPr>
      <w:r w:rsidRPr="00206ACB">
        <w:rPr>
          <w:lang w:eastAsia="ja-JP"/>
        </w:rPr>
        <w:t>And</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right</w:t>
      </w:r>
      <w:r w:rsidR="00AC466E" w:rsidRPr="00206ACB">
        <w:rPr>
          <w:lang w:eastAsia="ja-JP"/>
        </w:rPr>
        <w:t xml:space="preserve"> </w:t>
      </w:r>
      <w:r w:rsidRPr="00206ACB">
        <w:rPr>
          <w:lang w:eastAsia="ja-JP"/>
        </w:rPr>
        <w:t>side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chip,</w:t>
      </w:r>
      <w:r w:rsidR="00AC466E" w:rsidRPr="00206ACB">
        <w:rPr>
          <w:lang w:eastAsia="ja-JP"/>
        </w:rPr>
        <w:t xml:space="preserve"> </w:t>
      </w:r>
      <w:r w:rsidRPr="00206ACB">
        <w:rPr>
          <w:lang w:eastAsia="ja-JP"/>
        </w:rPr>
        <w:t>labelled</w:t>
      </w:r>
      <w:r w:rsidR="00AC466E" w:rsidRPr="00206ACB">
        <w:rPr>
          <w:lang w:eastAsia="ja-JP"/>
        </w:rPr>
        <w:t xml:space="preserve"> </w:t>
      </w:r>
      <w:r w:rsidRPr="00206ACB">
        <w:rPr>
          <w:lang w:eastAsia="ja-JP"/>
        </w:rPr>
        <w:t>"RP2C02":</w:t>
      </w:r>
    </w:p>
    <w:p w14:paraId="4BBF301F" w14:textId="77777777" w:rsidR="004A5600" w:rsidRPr="00206ACB" w:rsidRDefault="004A5600" w:rsidP="00FC4C0F">
      <w:pPr>
        <w:widowControl/>
        <w:autoSpaceDE/>
        <w:autoSpaceDN/>
        <w:spacing w:line="240" w:lineRule="auto"/>
        <w:ind w:firstLine="0"/>
        <w:jc w:val="center"/>
        <w:rPr>
          <w:rFonts w:eastAsia="Times New Roman" w:cstheme="minorHAnsi"/>
          <w:kern w:val="0"/>
          <w:szCs w:val="26"/>
          <w:lang w:eastAsia="ja-JP"/>
        </w:rPr>
      </w:pPr>
      <w:r w:rsidRPr="00206ACB">
        <w:rPr>
          <w:rFonts w:eastAsia="Times New Roman" w:cstheme="minorHAnsi"/>
          <w:noProof/>
          <w:kern w:val="0"/>
          <w:szCs w:val="26"/>
          <w:lang w:eastAsia="ja-JP"/>
        </w:rPr>
        <w:drawing>
          <wp:inline distT="0" distB="0" distL="0" distR="0" wp14:anchorId="38648809" wp14:editId="0C253119">
            <wp:extent cx="2458065" cy="914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58065" cy="914400"/>
                    </a:xfrm>
                    <a:prstGeom prst="rect">
                      <a:avLst/>
                    </a:prstGeom>
                    <a:noFill/>
                    <a:ln>
                      <a:noFill/>
                    </a:ln>
                  </pic:spPr>
                </pic:pic>
              </a:graphicData>
            </a:graphic>
          </wp:inline>
        </w:drawing>
      </w:r>
    </w:p>
    <w:p w14:paraId="6F9D7814" w14:textId="47C33AF4" w:rsidR="00F2283C" w:rsidRPr="00206ACB" w:rsidRDefault="004A5600" w:rsidP="00FC4C0F">
      <w:pPr>
        <w:widowControl/>
        <w:autoSpaceDE/>
        <w:autoSpaceDN/>
        <w:spacing w:line="240" w:lineRule="auto"/>
        <w:ind w:firstLine="0"/>
        <w:jc w:val="center"/>
        <w:rPr>
          <w:rFonts w:eastAsia="Times New Roman" w:cstheme="minorHAnsi"/>
          <w:kern w:val="0"/>
          <w:szCs w:val="26"/>
          <w:lang w:eastAsia="ja-JP"/>
        </w:rPr>
      </w:pPr>
      <w:r w:rsidRPr="00206ACB">
        <w:rPr>
          <w:rFonts w:eastAsia="Times New Roman" w:cstheme="minorHAnsi"/>
          <w:kern w:val="0"/>
          <w:szCs w:val="26"/>
          <w:lang w:eastAsia="ja-JP"/>
        </w:rPr>
        <w:t>The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Ricoh</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2C02</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PPU.</w:t>
      </w:r>
    </w:p>
    <w:p w14:paraId="42E79099" w14:textId="761EE8CA" w:rsidR="004A5600" w:rsidRPr="00206ACB" w:rsidRDefault="004A5600" w:rsidP="00EB1B02">
      <w:pPr>
        <w:rPr>
          <w:lang w:eastAsia="ja-JP"/>
        </w:rPr>
      </w:pPr>
      <w:r w:rsidRPr="00206ACB">
        <w:rPr>
          <w:lang w:eastAsia="ja-JP"/>
        </w:rPr>
        <w:t>Together,</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chips</w:t>
      </w:r>
      <w:r w:rsidR="00AC466E" w:rsidRPr="00206ACB">
        <w:rPr>
          <w:lang w:eastAsia="ja-JP"/>
        </w:rPr>
        <w:t xml:space="preserve"> </w:t>
      </w:r>
      <w:r w:rsidRPr="00206ACB">
        <w:rPr>
          <w:lang w:eastAsia="ja-JP"/>
        </w:rPr>
        <w:t>provide</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processing</w:t>
      </w:r>
      <w:r w:rsidR="00AC466E" w:rsidRPr="00206ACB">
        <w:rPr>
          <w:lang w:eastAsia="ja-JP"/>
        </w:rPr>
        <w:t xml:space="preserve"> </w:t>
      </w:r>
      <w:r w:rsidRPr="00206ACB">
        <w:rPr>
          <w:lang w:eastAsia="ja-JP"/>
        </w:rPr>
        <w:t>power.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chip,</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2A03,</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CPU</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"central</w:t>
      </w:r>
      <w:r w:rsidR="00AC466E" w:rsidRPr="00206ACB">
        <w:rPr>
          <w:lang w:eastAsia="ja-JP"/>
        </w:rPr>
        <w:t xml:space="preserve"> </w:t>
      </w:r>
      <w:r w:rsidRPr="00206ACB">
        <w:rPr>
          <w:lang w:eastAsia="ja-JP"/>
        </w:rPr>
        <w:t>processing</w:t>
      </w:r>
      <w:r w:rsidR="00AC466E" w:rsidRPr="00206ACB">
        <w:rPr>
          <w:lang w:eastAsia="ja-JP"/>
        </w:rPr>
        <w:t xml:space="preserve"> </w:t>
      </w:r>
      <w:r w:rsidRPr="00206ACB">
        <w:rPr>
          <w:lang w:eastAsia="ja-JP"/>
        </w:rPr>
        <w:t>unit".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2A03</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based</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MOS</w:t>
      </w:r>
      <w:r w:rsidR="00AC466E" w:rsidRPr="00206ACB">
        <w:rPr>
          <w:lang w:eastAsia="ja-JP"/>
        </w:rPr>
        <w:t xml:space="preserve"> </w:t>
      </w:r>
      <w:r w:rsidRPr="00206ACB">
        <w:rPr>
          <w:lang w:eastAsia="ja-JP"/>
        </w:rPr>
        <w:t>Technologies</w:t>
      </w:r>
      <w:r w:rsidR="00AC466E" w:rsidRPr="00206ACB">
        <w:rPr>
          <w:lang w:eastAsia="ja-JP"/>
        </w:rPr>
        <w:t xml:space="preserve"> </w:t>
      </w:r>
      <w:r w:rsidRPr="00206ACB">
        <w:rPr>
          <w:lang w:eastAsia="ja-JP"/>
        </w:rPr>
        <w:t>6502</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few</w:t>
      </w:r>
      <w:r w:rsidR="00AC466E" w:rsidRPr="00206ACB">
        <w:rPr>
          <w:lang w:eastAsia="ja-JP"/>
        </w:rPr>
        <w:t xml:space="preserve"> </w:t>
      </w:r>
      <w:r w:rsidRPr="00206ACB">
        <w:rPr>
          <w:lang w:eastAsia="ja-JP"/>
        </w:rPr>
        <w:t>special</w:t>
      </w:r>
      <w:r w:rsidR="00AC466E" w:rsidRPr="00206ACB">
        <w:rPr>
          <w:lang w:eastAsia="ja-JP"/>
        </w:rPr>
        <w:t xml:space="preserve"> </w:t>
      </w:r>
      <w:r w:rsidRPr="00206ACB">
        <w:rPr>
          <w:lang w:eastAsia="ja-JP"/>
        </w:rPr>
        <w:t>tweaks</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producer,</w:t>
      </w:r>
      <w:r w:rsidR="00AC466E" w:rsidRPr="00206ACB">
        <w:rPr>
          <w:lang w:eastAsia="ja-JP"/>
        </w:rPr>
        <w:t xml:space="preserve"> </w:t>
      </w:r>
      <w:r w:rsidRPr="00206ACB">
        <w:rPr>
          <w:lang w:eastAsia="ja-JP"/>
        </w:rPr>
        <w:t>Ricoh.</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I</w:t>
      </w:r>
      <w:r w:rsidR="00AC466E" w:rsidRPr="00206ACB">
        <w:rPr>
          <w:lang w:eastAsia="ja-JP"/>
        </w:rPr>
        <w:t xml:space="preserve"> </w:t>
      </w:r>
      <w:r w:rsidRPr="00206ACB">
        <w:rPr>
          <w:lang w:eastAsia="ja-JP"/>
        </w:rPr>
        <w:t>say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2A03</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"based</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6502,</w:t>
      </w:r>
      <w:r w:rsidR="00AC466E" w:rsidRPr="00206ACB">
        <w:rPr>
          <w:lang w:eastAsia="ja-JP"/>
        </w:rPr>
        <w:t xml:space="preserve"> </w:t>
      </w:r>
      <w:r w:rsidRPr="00206ACB">
        <w:rPr>
          <w:lang w:eastAsia="ja-JP"/>
        </w:rPr>
        <w:t>there</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really</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major</w:t>
      </w:r>
      <w:r w:rsidR="00AC466E" w:rsidRPr="00206ACB">
        <w:rPr>
          <w:lang w:eastAsia="ja-JP"/>
        </w:rPr>
        <w:t xml:space="preserve"> </w:t>
      </w:r>
      <w:r w:rsidRPr="00206ACB">
        <w:rPr>
          <w:lang w:eastAsia="ja-JP"/>
        </w:rPr>
        <w:t>difference</w:t>
      </w:r>
      <w:r w:rsidR="00AC466E" w:rsidRPr="00206ACB">
        <w:rPr>
          <w:lang w:eastAsia="ja-JP"/>
        </w:rPr>
        <w:t xml:space="preserve"> </w:t>
      </w:r>
      <w:r w:rsidRPr="00206ACB">
        <w:rPr>
          <w:lang w:eastAsia="ja-JP"/>
        </w:rPr>
        <w:t>between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2A03</w:t>
      </w:r>
      <w:r w:rsidR="00AC466E" w:rsidRPr="00206ACB">
        <w:rPr>
          <w:lang w:eastAsia="ja-JP"/>
        </w:rPr>
        <w:t xml:space="preserve"> </w:t>
      </w:r>
      <w:r w:rsidRPr="00206ACB">
        <w:rPr>
          <w:lang w:eastAsia="ja-JP"/>
        </w:rPr>
        <w:t>lacks</w:t>
      </w:r>
      <w:r w:rsidR="00AC466E" w:rsidRPr="00206ACB">
        <w:rPr>
          <w:lang w:eastAsia="ja-JP"/>
        </w:rPr>
        <w:t xml:space="preserve"> </w:t>
      </w:r>
      <w:r w:rsidRPr="00206ACB">
        <w:rPr>
          <w:lang w:eastAsia="ja-JP"/>
        </w:rPr>
        <w:t>support</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feature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6502</w:t>
      </w:r>
      <w:r w:rsidR="00AC466E" w:rsidRPr="00206ACB">
        <w:rPr>
          <w:lang w:eastAsia="ja-JP"/>
        </w:rPr>
        <w:t xml:space="preserve"> </w:t>
      </w:r>
      <w:r w:rsidRPr="00206ACB">
        <w:rPr>
          <w:lang w:eastAsia="ja-JP"/>
        </w:rPr>
        <w:t>called</w:t>
      </w:r>
      <w:r w:rsidR="00AC466E" w:rsidRPr="00206ACB">
        <w:rPr>
          <w:lang w:eastAsia="ja-JP"/>
        </w:rPr>
        <w:t xml:space="preserve"> </w:t>
      </w:r>
      <w:r w:rsidRPr="00206ACB">
        <w:rPr>
          <w:lang w:eastAsia="ja-JP"/>
        </w:rPr>
        <w:t>"binary</w:t>
      </w:r>
      <w:r w:rsidR="00AC466E" w:rsidRPr="00206ACB">
        <w:rPr>
          <w:lang w:eastAsia="ja-JP"/>
        </w:rPr>
        <w:t xml:space="preserve"> </w:t>
      </w:r>
      <w:r w:rsidRPr="00206ACB">
        <w:rPr>
          <w:lang w:eastAsia="ja-JP"/>
        </w:rPr>
        <w:t>coded</w:t>
      </w:r>
      <w:r w:rsidR="00AC466E" w:rsidRPr="00206ACB">
        <w:rPr>
          <w:lang w:eastAsia="ja-JP"/>
        </w:rPr>
        <w:t xml:space="preserve"> </w:t>
      </w:r>
      <w:r w:rsidRPr="00206ACB">
        <w:rPr>
          <w:lang w:eastAsia="ja-JP"/>
        </w:rPr>
        <w:t>decimal"</w:t>
      </w:r>
      <w:r w:rsidR="00AC466E" w:rsidRPr="00206ACB">
        <w:rPr>
          <w:lang w:eastAsia="ja-JP"/>
        </w:rPr>
        <w:t xml:space="preserve"> </w:t>
      </w:r>
      <w:r w:rsidRPr="00206ACB">
        <w:rPr>
          <w:lang w:eastAsia="ja-JP"/>
        </w:rPr>
        <w:t>(BCD)</w:t>
      </w:r>
      <w:r w:rsidR="00AC466E" w:rsidRPr="00206ACB">
        <w:rPr>
          <w:lang w:eastAsia="ja-JP"/>
        </w:rPr>
        <w:t xml:space="preserve"> </w:t>
      </w:r>
      <w:r w:rsidRPr="00206ACB">
        <w:rPr>
          <w:lang w:eastAsia="ja-JP"/>
        </w:rPr>
        <w:t>mode.</w:t>
      </w:r>
      <w:r w:rsidR="00AC466E" w:rsidRPr="00206ACB">
        <w:rPr>
          <w:lang w:eastAsia="ja-JP"/>
        </w:rPr>
        <w:t xml:space="preserve"> </w:t>
      </w:r>
      <w:r w:rsidRPr="00206ACB">
        <w:rPr>
          <w:lang w:eastAsia="ja-JP"/>
        </w:rPr>
        <w:t>BCD</w:t>
      </w:r>
      <w:r w:rsidR="00AC466E" w:rsidRPr="00206ACB">
        <w:rPr>
          <w:lang w:eastAsia="ja-JP"/>
        </w:rPr>
        <w:t xml:space="preserve"> </w:t>
      </w:r>
      <w:r w:rsidRPr="00206ACB">
        <w:rPr>
          <w:lang w:eastAsia="ja-JP"/>
        </w:rPr>
        <w:t>allows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binary</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CPU</w:t>
      </w:r>
      <w:r w:rsidR="00AC466E" w:rsidRPr="00206ACB">
        <w:rPr>
          <w:lang w:eastAsia="ja-JP"/>
        </w:rPr>
        <w:t xml:space="preserve"> </w:t>
      </w:r>
      <w:r w:rsidRPr="00206ACB">
        <w:rPr>
          <w:lang w:eastAsia="ja-JP"/>
        </w:rPr>
        <w:t>works</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act</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decimal</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adding</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subtracting.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BCD</w:t>
      </w:r>
      <w:r w:rsidR="00AC466E" w:rsidRPr="00206ACB">
        <w:rPr>
          <w:lang w:eastAsia="ja-JP"/>
        </w:rPr>
        <w:t xml:space="preserve"> </w:t>
      </w:r>
      <w:r w:rsidRPr="00206ACB">
        <w:rPr>
          <w:lang w:eastAsia="ja-JP"/>
        </w:rPr>
        <w:t>circuitry</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6502</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covered</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separate</w:t>
      </w:r>
      <w:r w:rsidR="00AC466E" w:rsidRPr="00206ACB">
        <w:rPr>
          <w:lang w:eastAsia="ja-JP"/>
        </w:rPr>
        <w:t xml:space="preserve"> </w:t>
      </w:r>
      <w:r w:rsidRPr="00206ACB">
        <w:rPr>
          <w:lang w:eastAsia="ja-JP"/>
        </w:rPr>
        <w:t>licensing</w:t>
      </w:r>
      <w:r w:rsidR="00AC466E" w:rsidRPr="00206ACB">
        <w:rPr>
          <w:lang w:eastAsia="ja-JP"/>
        </w:rPr>
        <w:t xml:space="preserve"> </w:t>
      </w:r>
      <w:r w:rsidRPr="00206ACB">
        <w:rPr>
          <w:lang w:eastAsia="ja-JP"/>
        </w:rPr>
        <w:t>agreement</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Ricoh</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party</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Ricoh</w:t>
      </w:r>
      <w:r w:rsidR="00AC466E" w:rsidRPr="00206ACB">
        <w:rPr>
          <w:lang w:eastAsia="ja-JP"/>
        </w:rPr>
        <w:t xml:space="preserve"> </w:t>
      </w:r>
      <w:r w:rsidRPr="00206ACB">
        <w:rPr>
          <w:lang w:eastAsia="ja-JP"/>
        </w:rPr>
        <w:t>could</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legally</w:t>
      </w:r>
      <w:r w:rsidR="00AC466E" w:rsidRPr="00206ACB">
        <w:rPr>
          <w:lang w:eastAsia="ja-JP"/>
        </w:rPr>
        <w:t xml:space="preserve"> </w:t>
      </w:r>
      <w:r w:rsidRPr="00206ACB">
        <w:rPr>
          <w:lang w:eastAsia="ja-JP"/>
        </w:rPr>
        <w:t>include</w:t>
      </w:r>
      <w:r w:rsidR="00AC466E" w:rsidRPr="00206ACB">
        <w:rPr>
          <w:lang w:eastAsia="ja-JP"/>
        </w:rPr>
        <w:t xml:space="preserve"> </w:t>
      </w:r>
      <w:r w:rsidRPr="00206ACB">
        <w:rPr>
          <w:lang w:eastAsia="ja-JP"/>
        </w:rPr>
        <w:t>BCD</w:t>
      </w:r>
      <w:r w:rsidR="00AC466E" w:rsidRPr="00206ACB">
        <w:rPr>
          <w:lang w:eastAsia="ja-JP"/>
        </w:rPr>
        <w:t xml:space="preserve"> </w:t>
      </w:r>
      <w:r w:rsidRPr="00206ACB">
        <w:rPr>
          <w:lang w:eastAsia="ja-JP"/>
        </w:rPr>
        <w:t>mode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processors</w:t>
      </w:r>
      <w:r w:rsidR="00AC466E" w:rsidRPr="00206ACB">
        <w:rPr>
          <w:lang w:eastAsia="ja-JP"/>
        </w:rPr>
        <w:t xml:space="preserve"> </w:t>
      </w:r>
      <w:r w:rsidRPr="00206ACB">
        <w:rPr>
          <w:lang w:eastAsia="ja-JP"/>
        </w:rPr>
        <w:t>even</w:t>
      </w:r>
      <w:r w:rsidR="00AC466E" w:rsidRPr="00206ACB">
        <w:rPr>
          <w:lang w:eastAsia="ja-JP"/>
        </w:rPr>
        <w:t xml:space="preserve"> </w:t>
      </w:r>
      <w:r w:rsidRPr="00206ACB">
        <w:rPr>
          <w:lang w:eastAsia="ja-JP"/>
        </w:rPr>
        <w:t>though</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had</w:t>
      </w:r>
      <w:r w:rsidR="00AC466E" w:rsidRPr="00206ACB">
        <w:rPr>
          <w:lang w:eastAsia="ja-JP"/>
        </w:rPr>
        <w:t xml:space="preserve"> </w:t>
      </w:r>
      <w:r w:rsidRPr="00206ACB">
        <w:rPr>
          <w:lang w:eastAsia="ja-JP"/>
        </w:rPr>
        <w:t>full</w:t>
      </w:r>
      <w:r w:rsidR="00AC466E" w:rsidRPr="00206ACB">
        <w:rPr>
          <w:lang w:eastAsia="ja-JP"/>
        </w:rPr>
        <w:t xml:space="preserve"> </w:t>
      </w:r>
      <w:r w:rsidRPr="00206ACB">
        <w:rPr>
          <w:lang w:eastAsia="ja-JP"/>
        </w:rPr>
        <w:t>schematics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mode</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implemented</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silicon.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get</w:t>
      </w:r>
      <w:r w:rsidR="00AC466E" w:rsidRPr="00206ACB">
        <w:rPr>
          <w:lang w:eastAsia="ja-JP"/>
        </w:rPr>
        <w:t xml:space="preserve"> </w:t>
      </w:r>
      <w:r w:rsidRPr="00206ACB">
        <w:rPr>
          <w:lang w:eastAsia="ja-JP"/>
        </w:rPr>
        <w:t>around</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issue,</w:t>
      </w:r>
      <w:r w:rsidR="00AC466E" w:rsidRPr="00206ACB">
        <w:rPr>
          <w:lang w:eastAsia="ja-JP"/>
        </w:rPr>
        <w:t xml:space="preserve"> </w:t>
      </w:r>
      <w:r w:rsidRPr="00206ACB">
        <w:rPr>
          <w:lang w:eastAsia="ja-JP"/>
        </w:rPr>
        <w:t>Ricoh</w:t>
      </w:r>
      <w:r w:rsidR="00AC466E" w:rsidRPr="00206ACB">
        <w:rPr>
          <w:lang w:eastAsia="ja-JP"/>
        </w:rPr>
        <w:t xml:space="preserve"> </w:t>
      </w:r>
      <w:r w:rsidRPr="00206ACB">
        <w:rPr>
          <w:lang w:eastAsia="ja-JP"/>
        </w:rPr>
        <w:t>fabricated</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"full"</w:t>
      </w:r>
      <w:r w:rsidR="00AC466E" w:rsidRPr="00206ACB">
        <w:rPr>
          <w:lang w:eastAsia="ja-JP"/>
        </w:rPr>
        <w:t xml:space="preserve"> </w:t>
      </w:r>
      <w:r w:rsidRPr="00206ACB">
        <w:rPr>
          <w:lang w:eastAsia="ja-JP"/>
        </w:rPr>
        <w:t>6502</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cut</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electrical</w:t>
      </w:r>
      <w:r w:rsidR="00AC466E" w:rsidRPr="00206ACB">
        <w:rPr>
          <w:lang w:eastAsia="ja-JP"/>
        </w:rPr>
        <w:t xml:space="preserve"> </w:t>
      </w:r>
      <w:r w:rsidRPr="00206ACB">
        <w:rPr>
          <w:lang w:eastAsia="ja-JP"/>
        </w:rPr>
        <w:t>connections</w:t>
      </w:r>
      <w:r w:rsidR="00AC466E" w:rsidRPr="00206ACB">
        <w:rPr>
          <w:lang w:eastAsia="ja-JP"/>
        </w:rPr>
        <w:t xml:space="preserve"> </w:t>
      </w:r>
      <w:r w:rsidRPr="00206ACB">
        <w:rPr>
          <w:lang w:eastAsia="ja-JP"/>
        </w:rPr>
        <w:t>between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BCD</w:t>
      </w:r>
      <w:r w:rsidR="00AC466E" w:rsidRPr="00206ACB">
        <w:rPr>
          <w:lang w:eastAsia="ja-JP"/>
        </w:rPr>
        <w:t xml:space="preserve"> </w:t>
      </w:r>
      <w:r w:rsidRPr="00206ACB">
        <w:rPr>
          <w:lang w:eastAsia="ja-JP"/>
        </w:rPr>
        <w:t>portion</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chip</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rest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Ricoh</w:t>
      </w:r>
      <w:r w:rsidR="00AC466E" w:rsidRPr="00206ACB">
        <w:rPr>
          <w:lang w:eastAsia="ja-JP"/>
        </w:rPr>
        <w:t xml:space="preserve"> </w:t>
      </w:r>
      <w:r w:rsidRPr="00206ACB">
        <w:rPr>
          <w:lang w:eastAsia="ja-JP"/>
        </w:rPr>
        <w:t>also</w:t>
      </w:r>
      <w:r w:rsidR="00AC466E" w:rsidRPr="00206ACB">
        <w:rPr>
          <w:lang w:eastAsia="ja-JP"/>
        </w:rPr>
        <w:t xml:space="preserve"> </w:t>
      </w:r>
      <w:r w:rsidRPr="00206ACB">
        <w:rPr>
          <w:lang w:eastAsia="ja-JP"/>
        </w:rPr>
        <w:t>included</w:t>
      </w:r>
      <w:r w:rsidR="00AC466E" w:rsidRPr="00206ACB">
        <w:rPr>
          <w:lang w:eastAsia="ja-JP"/>
        </w:rPr>
        <w:t xml:space="preserve"> </w:t>
      </w:r>
      <w:r w:rsidRPr="00206ACB">
        <w:rPr>
          <w:lang w:eastAsia="ja-JP"/>
        </w:rPr>
        <w:t>within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2A03</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full</w:t>
      </w:r>
      <w:r w:rsidR="00AC466E" w:rsidRPr="00206ACB">
        <w:rPr>
          <w:lang w:eastAsia="ja-JP"/>
        </w:rPr>
        <w:t xml:space="preserve"> </w:t>
      </w:r>
      <w:r w:rsidRPr="00206ACB">
        <w:rPr>
          <w:lang w:eastAsia="ja-JP"/>
        </w:rPr>
        <w:t>APU</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"audio</w:t>
      </w:r>
      <w:r w:rsidR="00AC466E" w:rsidRPr="00206ACB">
        <w:rPr>
          <w:lang w:eastAsia="ja-JP"/>
        </w:rPr>
        <w:t xml:space="preserve"> </w:t>
      </w:r>
      <w:r w:rsidRPr="00206ACB">
        <w:rPr>
          <w:lang w:eastAsia="ja-JP"/>
        </w:rPr>
        <w:t>processing</w:t>
      </w:r>
      <w:r w:rsidR="00AC466E" w:rsidRPr="00206ACB">
        <w:rPr>
          <w:lang w:eastAsia="ja-JP"/>
        </w:rPr>
        <w:t xml:space="preserve"> </w:t>
      </w:r>
      <w:r w:rsidRPr="00206ACB">
        <w:rPr>
          <w:lang w:eastAsia="ja-JP"/>
        </w:rPr>
        <w:t>unit"</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handles</w:t>
      </w:r>
      <w:r w:rsidR="00AC466E" w:rsidRPr="00206ACB">
        <w:rPr>
          <w:lang w:eastAsia="ja-JP"/>
        </w:rPr>
        <w:t xml:space="preserve"> </w:t>
      </w:r>
      <w:r w:rsidRPr="00206ACB">
        <w:rPr>
          <w:lang w:eastAsia="ja-JP"/>
        </w:rPr>
        <w:t>music</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sound</w:t>
      </w:r>
      <w:r w:rsidR="00AC466E" w:rsidRPr="00206ACB">
        <w:rPr>
          <w:lang w:eastAsia="ja-JP"/>
        </w:rPr>
        <w:t xml:space="preserve"> </w:t>
      </w:r>
      <w:r w:rsidRPr="00206ACB">
        <w:rPr>
          <w:lang w:eastAsia="ja-JP"/>
        </w:rPr>
        <w:t>effects.</w:t>
      </w:r>
    </w:p>
    <w:p w14:paraId="75149F40" w14:textId="739BF317" w:rsidR="002E152B" w:rsidRPr="00206ACB" w:rsidRDefault="004A5600" w:rsidP="003A33C0">
      <w:pPr>
        <w:rPr>
          <w:lang w:eastAsia="ja-JP"/>
        </w:rPr>
      </w:pPr>
      <w:r w:rsidRPr="00206ACB">
        <w:rPr>
          <w:lang w:eastAsia="ja-JP"/>
        </w:rPr>
        <w:lastRenderedPageBreak/>
        <w:t>The</w:t>
      </w:r>
      <w:r w:rsidR="00AC466E" w:rsidRPr="00206ACB">
        <w:rPr>
          <w:lang w:eastAsia="ja-JP"/>
        </w:rPr>
        <w:t xml:space="preserve"> </w:t>
      </w:r>
      <w:r w:rsidRPr="00206ACB">
        <w:rPr>
          <w:lang w:eastAsia="ja-JP"/>
        </w:rPr>
        <w:t>second</w:t>
      </w:r>
      <w:r w:rsidR="00AC466E" w:rsidRPr="00206ACB">
        <w:rPr>
          <w:lang w:eastAsia="ja-JP"/>
        </w:rPr>
        <w:t xml:space="preserve"> </w:t>
      </w:r>
      <w:r w:rsidRPr="00206ACB">
        <w:rPr>
          <w:lang w:eastAsia="ja-JP"/>
        </w:rPr>
        <w:t>chip,</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2C02,</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"picture</w:t>
      </w:r>
      <w:r w:rsidR="00AC466E" w:rsidRPr="00206ACB">
        <w:rPr>
          <w:lang w:eastAsia="ja-JP"/>
        </w:rPr>
        <w:t xml:space="preserve"> </w:t>
      </w:r>
      <w:r w:rsidRPr="00206ACB">
        <w:rPr>
          <w:lang w:eastAsia="ja-JP"/>
        </w:rPr>
        <w:t>processing</w:t>
      </w:r>
      <w:r w:rsidR="00AC466E" w:rsidRPr="00206ACB">
        <w:rPr>
          <w:lang w:eastAsia="ja-JP"/>
        </w:rPr>
        <w:t xml:space="preserve"> </w:t>
      </w:r>
      <w:r w:rsidRPr="00206ACB">
        <w:rPr>
          <w:lang w:eastAsia="ja-JP"/>
        </w:rPr>
        <w:t>unit"</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what</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might</w:t>
      </w:r>
      <w:r w:rsidR="00AC466E" w:rsidRPr="00206ACB">
        <w:rPr>
          <w:lang w:eastAsia="ja-JP"/>
        </w:rPr>
        <w:t xml:space="preserve"> </w:t>
      </w:r>
      <w:r w:rsidRPr="00206ACB">
        <w:rPr>
          <w:lang w:eastAsia="ja-JP"/>
        </w:rPr>
        <w:t>think</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nowadays</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"graphics</w:t>
      </w:r>
      <w:r w:rsidR="00AC466E" w:rsidRPr="00206ACB">
        <w:rPr>
          <w:lang w:eastAsia="ja-JP"/>
        </w:rPr>
        <w:t xml:space="preserve"> </w:t>
      </w:r>
      <w:r w:rsidRPr="00206ACB">
        <w:rPr>
          <w:lang w:eastAsia="ja-JP"/>
        </w:rPr>
        <w:t>card".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receives</w:t>
      </w:r>
      <w:r w:rsidR="00AC466E" w:rsidRPr="00206ACB">
        <w:rPr>
          <w:lang w:eastAsia="ja-JP"/>
        </w:rPr>
        <w:t xml:space="preserve"> </w:t>
      </w:r>
      <w:r w:rsidRPr="00206ACB">
        <w:rPr>
          <w:lang w:eastAsia="ja-JP"/>
        </w:rPr>
        <w:t>instructions</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CPU</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translates</w:t>
      </w:r>
      <w:r w:rsidR="00AC466E" w:rsidRPr="00206ACB">
        <w:rPr>
          <w:lang w:eastAsia="ja-JP"/>
        </w:rPr>
        <w:t xml:space="preserve"> </w:t>
      </w:r>
      <w:r w:rsidRPr="00206ACB">
        <w:rPr>
          <w:lang w:eastAsia="ja-JP"/>
        </w:rPr>
        <w:t>them</w:t>
      </w:r>
      <w:r w:rsidR="00AC466E" w:rsidRPr="00206ACB">
        <w:rPr>
          <w:lang w:eastAsia="ja-JP"/>
        </w:rPr>
        <w:t xml:space="preserve"> </w:t>
      </w:r>
      <w:r w:rsidRPr="00206ACB">
        <w:rPr>
          <w:lang w:eastAsia="ja-JP"/>
        </w:rPr>
        <w:t>into</w:t>
      </w:r>
      <w:r w:rsidR="00AC466E" w:rsidRPr="00206ACB">
        <w:rPr>
          <w:lang w:eastAsia="ja-JP"/>
        </w:rPr>
        <w:t xml:space="preserve"> </w:t>
      </w:r>
      <w:r w:rsidRPr="00206ACB">
        <w:rPr>
          <w:lang w:eastAsia="ja-JP"/>
        </w:rPr>
        <w:t>output</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CPU</w:t>
      </w:r>
      <w:r w:rsidR="00AC466E" w:rsidRPr="00206ACB">
        <w:rPr>
          <w:lang w:eastAsia="ja-JP"/>
        </w:rPr>
        <w:t xml:space="preserve"> </w:t>
      </w:r>
      <w:r w:rsidRPr="00206ACB">
        <w:rPr>
          <w:lang w:eastAsia="ja-JP"/>
        </w:rPr>
        <w:t>knows</w:t>
      </w:r>
      <w:r w:rsidR="00AC466E" w:rsidRPr="00206ACB">
        <w:rPr>
          <w:lang w:eastAsia="ja-JP"/>
        </w:rPr>
        <w:t xml:space="preserve"> </w:t>
      </w:r>
      <w:r w:rsidRPr="00206ACB">
        <w:rPr>
          <w:lang w:eastAsia="ja-JP"/>
        </w:rPr>
        <w:t>nothing</w:t>
      </w:r>
      <w:r w:rsidR="00AC466E" w:rsidRPr="00206ACB">
        <w:rPr>
          <w:lang w:eastAsia="ja-JP"/>
        </w:rPr>
        <w:t xml:space="preserve"> </w:t>
      </w:r>
      <w:r w:rsidRPr="00206ACB">
        <w:rPr>
          <w:lang w:eastAsia="ja-JP"/>
        </w:rPr>
        <w:t>about</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televisions</w:t>
      </w:r>
      <w:r w:rsidR="00AC466E" w:rsidRPr="00206ACB">
        <w:rPr>
          <w:lang w:eastAsia="ja-JP"/>
        </w:rPr>
        <w:t xml:space="preserve"> </w:t>
      </w:r>
      <w:r w:rsidRPr="00206ACB">
        <w:rPr>
          <w:lang w:eastAsia="ja-JP"/>
        </w:rPr>
        <w:t>work;</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leaves</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processing</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p>
    <w:p w14:paraId="5DFF6750" w14:textId="447281DA" w:rsidR="001B0564" w:rsidRPr="00206ACB" w:rsidRDefault="001B0564" w:rsidP="00AC1BCE">
      <w:pPr>
        <w:pStyle w:val="Heading3"/>
        <w:rPr>
          <w:rFonts w:cstheme="minorHAnsi"/>
        </w:rPr>
      </w:pPr>
      <w:bookmarkStart w:id="48" w:name="_Toc168434206"/>
      <w:bookmarkStart w:id="49" w:name="_Toc168779327"/>
      <w:r w:rsidRPr="00206ACB">
        <w:rPr>
          <w:rFonts w:cstheme="minorHAnsi"/>
        </w:rPr>
        <w:t>Cartridges</w:t>
      </w:r>
      <w:bookmarkEnd w:id="48"/>
      <w:bookmarkEnd w:id="49"/>
    </w:p>
    <w:p w14:paraId="6BE83017" w14:textId="34927383" w:rsidR="00B85E16" w:rsidRPr="00206ACB" w:rsidRDefault="00B85E16" w:rsidP="003A33C0">
      <w:r w:rsidRPr="00206ACB">
        <w:t>NES</w:t>
      </w:r>
      <w:r w:rsidR="00AC466E" w:rsidRPr="00206ACB">
        <w:t xml:space="preserve"> </w:t>
      </w:r>
      <w:r w:rsidRPr="00206ACB">
        <w:t>games</w:t>
      </w:r>
      <w:r w:rsidR="00AC466E" w:rsidRPr="00206ACB">
        <w:t xml:space="preserve"> </w:t>
      </w:r>
      <w:r w:rsidRPr="00206ACB">
        <w:t>are</w:t>
      </w:r>
      <w:r w:rsidR="00AC466E" w:rsidRPr="00206ACB">
        <w:t xml:space="preserve"> </w:t>
      </w:r>
      <w:r w:rsidRPr="00206ACB">
        <w:t>distributed</w:t>
      </w:r>
      <w:r w:rsidR="00AC466E" w:rsidRPr="00206ACB">
        <w:t xml:space="preserve"> </w:t>
      </w:r>
      <w:r w:rsidRPr="00206ACB">
        <w:t>via</w:t>
      </w:r>
      <w:r w:rsidR="00AC466E" w:rsidRPr="00206ACB">
        <w:t xml:space="preserve"> </w:t>
      </w:r>
      <w:r w:rsidRPr="00206ACB">
        <w:t>plastic</w:t>
      </w:r>
      <w:r w:rsidR="00AC466E" w:rsidRPr="00206ACB">
        <w:t xml:space="preserve"> </w:t>
      </w:r>
      <w:r w:rsidRPr="00206ACB">
        <w:t>cartridges</w:t>
      </w:r>
      <w:r w:rsidR="00AC466E" w:rsidRPr="00206ACB">
        <w:t xml:space="preserve"> </w:t>
      </w:r>
      <w:r w:rsidRPr="00206ACB">
        <w:t>(or</w:t>
      </w:r>
      <w:r w:rsidR="00AC466E" w:rsidRPr="00206ACB">
        <w:t xml:space="preserve"> </w:t>
      </w:r>
      <w:r w:rsidRPr="00206ACB">
        <w:t>"Game</w:t>
      </w:r>
      <w:r w:rsidR="00AC466E" w:rsidRPr="00206ACB">
        <w:t xml:space="preserve"> </w:t>
      </w:r>
      <w:r w:rsidRPr="00206ACB">
        <w:t>Paks",</w:t>
      </w:r>
      <w:r w:rsidR="00AC466E" w:rsidRPr="00206ACB">
        <w:t xml:space="preserve"> </w:t>
      </w:r>
      <w:r w:rsidRPr="00206ACB">
        <w:t>as</w:t>
      </w:r>
      <w:r w:rsidR="00AC466E" w:rsidRPr="00206ACB">
        <w:t xml:space="preserve"> </w:t>
      </w:r>
      <w:r w:rsidRPr="00206ACB">
        <w:t>Nintendo</w:t>
      </w:r>
      <w:r w:rsidR="00AC466E" w:rsidRPr="00206ACB">
        <w:t xml:space="preserve"> </w:t>
      </w:r>
      <w:r w:rsidRPr="00206ACB">
        <w:t>called</w:t>
      </w:r>
      <w:r w:rsidR="00AC466E" w:rsidRPr="00206ACB">
        <w:t xml:space="preserve"> </w:t>
      </w:r>
      <w:r w:rsidRPr="00206ACB">
        <w:t>them</w:t>
      </w:r>
      <w:r w:rsidR="00AC466E" w:rsidRPr="00206ACB">
        <w:t xml:space="preserve"> </w:t>
      </w:r>
      <w:r w:rsidRPr="00206ACB">
        <w:t>in</w:t>
      </w:r>
      <w:r w:rsidR="00AC466E" w:rsidRPr="00206ACB">
        <w:t xml:space="preserve"> </w:t>
      </w:r>
      <w:r w:rsidRPr="00206ACB">
        <w:t>the</w:t>
      </w:r>
      <w:r w:rsidR="00AC466E" w:rsidRPr="00206ACB">
        <w:t xml:space="preserve"> </w:t>
      </w:r>
      <w:r w:rsidRPr="00206ACB">
        <w:t>US).</w:t>
      </w:r>
      <w:r w:rsidR="00AC466E" w:rsidRPr="00206ACB">
        <w:t xml:space="preserve"> </w:t>
      </w:r>
      <w:r w:rsidRPr="00206ACB">
        <w:t>Inside</w:t>
      </w:r>
      <w:r w:rsidR="00AC466E" w:rsidRPr="00206ACB">
        <w:t xml:space="preserve"> </w:t>
      </w:r>
      <w:r w:rsidRPr="00206ACB">
        <w:t>each</w:t>
      </w:r>
      <w:r w:rsidR="00AC466E" w:rsidRPr="00206ACB">
        <w:t xml:space="preserve"> </w:t>
      </w:r>
      <w:r w:rsidRPr="00206ACB">
        <w:t>cartridge</w:t>
      </w:r>
      <w:r w:rsidR="00AC466E" w:rsidRPr="00206ACB">
        <w:t xml:space="preserve"> </w:t>
      </w:r>
      <w:r w:rsidRPr="00206ACB">
        <w:t>is</w:t>
      </w:r>
      <w:r w:rsidR="00AC466E" w:rsidRPr="00206ACB">
        <w:t xml:space="preserve"> </w:t>
      </w:r>
      <w:r w:rsidRPr="00206ACB">
        <w:t>a</w:t>
      </w:r>
      <w:r w:rsidR="00AC466E" w:rsidRPr="00206ACB">
        <w:t xml:space="preserve"> </w:t>
      </w:r>
      <w:r w:rsidRPr="00206ACB">
        <w:t>small</w:t>
      </w:r>
      <w:r w:rsidR="00AC466E" w:rsidRPr="00206ACB">
        <w:t xml:space="preserve"> </w:t>
      </w:r>
      <w:r w:rsidRPr="00206ACB">
        <w:t>circuit</w:t>
      </w:r>
      <w:r w:rsidR="00AC466E" w:rsidRPr="00206ACB">
        <w:t xml:space="preserve"> </w:t>
      </w:r>
      <w:r w:rsidRPr="00206ACB">
        <w:t>board</w:t>
      </w:r>
      <w:r w:rsidR="00AC466E" w:rsidRPr="00206ACB">
        <w:t xml:space="preserve"> </w:t>
      </w:r>
      <w:r w:rsidRPr="00206ACB">
        <w:t>that</w:t>
      </w:r>
      <w:r w:rsidR="00AC466E" w:rsidRPr="00206ACB">
        <w:t xml:space="preserve"> </w:t>
      </w:r>
      <w:r w:rsidRPr="00206ACB">
        <w:t>looks</w:t>
      </w:r>
      <w:r w:rsidR="00AC466E" w:rsidRPr="00206ACB">
        <w:t xml:space="preserve"> </w:t>
      </w:r>
      <w:r w:rsidRPr="00206ACB">
        <w:t>something</w:t>
      </w:r>
      <w:r w:rsidR="00AC466E" w:rsidRPr="00206ACB">
        <w:t xml:space="preserve"> </w:t>
      </w:r>
      <w:r w:rsidRPr="00206ACB">
        <w:t>like</w:t>
      </w:r>
      <w:r w:rsidR="00AC466E" w:rsidRPr="00206ACB">
        <w:t xml:space="preserve"> </w:t>
      </w:r>
      <w:r w:rsidRPr="00206ACB">
        <w:t>this:</w:t>
      </w:r>
    </w:p>
    <w:p w14:paraId="559B44FA" w14:textId="77777777" w:rsidR="00A9249D" w:rsidRPr="00206ACB" w:rsidRDefault="00B85E16" w:rsidP="00FC4C0F">
      <w:pPr>
        <w:ind w:firstLine="0"/>
        <w:jc w:val="center"/>
        <w:rPr>
          <w:rFonts w:cstheme="minorHAnsi"/>
          <w:szCs w:val="26"/>
        </w:rPr>
      </w:pPr>
      <w:r w:rsidRPr="00206ACB">
        <w:rPr>
          <w:rFonts w:cstheme="minorHAnsi"/>
          <w:noProof/>
          <w:szCs w:val="26"/>
        </w:rPr>
        <w:drawing>
          <wp:inline distT="0" distB="0" distL="0" distR="0" wp14:anchorId="197DE6CA" wp14:editId="6D0F7FB0">
            <wp:extent cx="2431913" cy="1371600"/>
            <wp:effectExtent l="0" t="0" r="0" b="0"/>
            <wp:docPr id="46" name="Picture 4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lose-up of a circuit board&#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31913" cy="1371600"/>
                    </a:xfrm>
                    <a:prstGeom prst="rect">
                      <a:avLst/>
                    </a:prstGeom>
                    <a:noFill/>
                    <a:ln>
                      <a:noFill/>
                    </a:ln>
                  </pic:spPr>
                </pic:pic>
              </a:graphicData>
            </a:graphic>
          </wp:inline>
        </w:drawing>
      </w:r>
    </w:p>
    <w:p w14:paraId="4589D944" w14:textId="6A3B4742" w:rsidR="00B85E16" w:rsidRPr="00206ACB" w:rsidRDefault="00B85E16" w:rsidP="00FC4C0F">
      <w:pPr>
        <w:ind w:firstLine="0"/>
        <w:jc w:val="center"/>
        <w:rPr>
          <w:rFonts w:cstheme="minorHAnsi"/>
          <w:szCs w:val="26"/>
        </w:rPr>
      </w:pPr>
      <w:r w:rsidRPr="00206ACB">
        <w:rPr>
          <w:rFonts w:cstheme="minorHAnsi"/>
          <w:szCs w:val="26"/>
        </w:rPr>
        <w:t>The</w:t>
      </w:r>
      <w:r w:rsidR="00AC466E" w:rsidRPr="00206ACB">
        <w:rPr>
          <w:rFonts w:cstheme="minorHAnsi"/>
          <w:szCs w:val="26"/>
        </w:rPr>
        <w:t xml:space="preserve"> </w:t>
      </w:r>
      <w:r w:rsidRPr="00206ACB">
        <w:rPr>
          <w:rFonts w:cstheme="minorHAnsi"/>
          <w:szCs w:val="26"/>
        </w:rPr>
        <w:t>cartridge</w:t>
      </w:r>
      <w:r w:rsidR="00AC466E" w:rsidRPr="00206ACB">
        <w:rPr>
          <w:rFonts w:cstheme="minorHAnsi"/>
          <w:szCs w:val="26"/>
        </w:rPr>
        <w:t xml:space="preserve"> </w:t>
      </w:r>
      <w:r w:rsidRPr="00206ACB">
        <w:rPr>
          <w:rFonts w:cstheme="minorHAnsi"/>
          <w:szCs w:val="26"/>
        </w:rPr>
        <w:t>circuit</w:t>
      </w:r>
      <w:r w:rsidR="00AC466E" w:rsidRPr="00206ACB">
        <w:rPr>
          <w:rFonts w:cstheme="minorHAnsi"/>
          <w:szCs w:val="26"/>
        </w:rPr>
        <w:t xml:space="preserve"> </w:t>
      </w:r>
      <w:r w:rsidRPr="00206ACB">
        <w:rPr>
          <w:rFonts w:cstheme="minorHAnsi"/>
          <w:szCs w:val="26"/>
        </w:rPr>
        <w:t>board</w:t>
      </w:r>
      <w:r w:rsidR="00AC466E" w:rsidRPr="00206ACB">
        <w:rPr>
          <w:rFonts w:cstheme="minorHAnsi"/>
          <w:szCs w:val="26"/>
        </w:rPr>
        <w:t xml:space="preserve"> </w:t>
      </w:r>
      <w:r w:rsidRPr="00206ACB">
        <w:rPr>
          <w:rFonts w:cstheme="minorHAnsi"/>
          <w:szCs w:val="26"/>
        </w:rPr>
        <w:t>for</w:t>
      </w:r>
      <w:r w:rsidR="00AC466E" w:rsidRPr="00206ACB">
        <w:rPr>
          <w:rFonts w:cstheme="minorHAnsi"/>
          <w:szCs w:val="26"/>
        </w:rPr>
        <w:t xml:space="preserve"> </w:t>
      </w:r>
      <w:r w:rsidRPr="00206ACB">
        <w:rPr>
          <w:rStyle w:val="Emphasis"/>
          <w:rFonts w:cstheme="minorHAnsi"/>
          <w:szCs w:val="26"/>
        </w:rPr>
        <w:t>Tetris</w:t>
      </w:r>
      <w:r w:rsidRPr="00206ACB">
        <w:rPr>
          <w:rFonts w:cstheme="minorHAnsi"/>
          <w:szCs w:val="26"/>
        </w:rPr>
        <w:t>.</w:t>
      </w:r>
      <w:r w:rsidR="00AC466E" w:rsidRPr="00206ACB">
        <w:rPr>
          <w:rFonts w:cstheme="minorHAnsi"/>
          <w:szCs w:val="26"/>
        </w:rPr>
        <w:t xml:space="preserve"> </w:t>
      </w:r>
      <w:r w:rsidRPr="00206ACB">
        <w:rPr>
          <w:rFonts w:cstheme="minorHAnsi"/>
          <w:szCs w:val="26"/>
        </w:rPr>
        <w:t>Photo</w:t>
      </w:r>
      <w:r w:rsidR="00AC466E" w:rsidRPr="00206ACB">
        <w:rPr>
          <w:rFonts w:cstheme="minorHAnsi"/>
          <w:szCs w:val="26"/>
        </w:rPr>
        <w:t xml:space="preserve"> </w:t>
      </w:r>
      <w:r w:rsidRPr="00206ACB">
        <w:rPr>
          <w:rFonts w:cstheme="minorHAnsi"/>
          <w:szCs w:val="26"/>
        </w:rPr>
        <w:t>by</w:t>
      </w:r>
      <w:r w:rsidR="00AC466E" w:rsidRPr="00206ACB">
        <w:rPr>
          <w:rFonts w:cstheme="minorHAnsi"/>
          <w:szCs w:val="26"/>
        </w:rPr>
        <w:t xml:space="preserve"> </w:t>
      </w:r>
      <w:r w:rsidRPr="00206ACB">
        <w:rPr>
          <w:rFonts w:cstheme="minorHAnsi"/>
          <w:szCs w:val="26"/>
        </w:rPr>
        <w:t>Evan</w:t>
      </w:r>
      <w:r w:rsidR="00AC466E" w:rsidRPr="00206ACB">
        <w:rPr>
          <w:rFonts w:cstheme="minorHAnsi"/>
          <w:szCs w:val="26"/>
        </w:rPr>
        <w:t xml:space="preserve"> </w:t>
      </w:r>
      <w:r w:rsidRPr="00206ACB">
        <w:rPr>
          <w:rFonts w:cstheme="minorHAnsi"/>
          <w:szCs w:val="26"/>
        </w:rPr>
        <w:t>Amos.</w:t>
      </w:r>
    </w:p>
    <w:p w14:paraId="5460E9BB" w14:textId="1D8DC7EA" w:rsidR="00B85E16" w:rsidRPr="00206ACB" w:rsidRDefault="00B85E16" w:rsidP="003A33C0">
      <w:r w:rsidRPr="00206ACB">
        <w:t>Much</w:t>
      </w:r>
      <w:r w:rsidR="00AC466E" w:rsidRPr="00206ACB">
        <w:t xml:space="preserve"> </w:t>
      </w:r>
      <w:r w:rsidRPr="00206ACB">
        <w:t>like</w:t>
      </w:r>
      <w:r w:rsidR="00AC466E" w:rsidRPr="00206ACB">
        <w:t xml:space="preserve"> </w:t>
      </w:r>
      <w:r w:rsidRPr="00206ACB">
        <w:t>the</w:t>
      </w:r>
      <w:r w:rsidR="00AC466E" w:rsidRPr="00206ACB">
        <w:t xml:space="preserve"> </w:t>
      </w:r>
      <w:r w:rsidRPr="00206ACB">
        <w:t>console</w:t>
      </w:r>
      <w:r w:rsidR="00AC466E" w:rsidRPr="00206ACB">
        <w:t xml:space="preserve"> </w:t>
      </w:r>
      <w:r w:rsidRPr="00206ACB">
        <w:t>motherboard,</w:t>
      </w:r>
      <w:r w:rsidR="00AC466E" w:rsidRPr="00206ACB">
        <w:t xml:space="preserve"> </w:t>
      </w:r>
      <w:r w:rsidRPr="00206ACB">
        <w:t>cartridge</w:t>
      </w:r>
      <w:r w:rsidR="00AC466E" w:rsidRPr="00206ACB">
        <w:t xml:space="preserve"> </w:t>
      </w:r>
      <w:r w:rsidRPr="00206ACB">
        <w:t>circuit</w:t>
      </w:r>
      <w:r w:rsidR="00AC466E" w:rsidRPr="00206ACB">
        <w:t xml:space="preserve"> </w:t>
      </w:r>
      <w:r w:rsidRPr="00206ACB">
        <w:t>boards</w:t>
      </w:r>
      <w:r w:rsidR="00AC466E" w:rsidRPr="00206ACB">
        <w:t xml:space="preserve"> </w:t>
      </w:r>
      <w:r w:rsidRPr="00206ACB">
        <w:t>are</w:t>
      </w:r>
      <w:r w:rsidR="00AC466E" w:rsidRPr="00206ACB">
        <w:t xml:space="preserve"> </w:t>
      </w:r>
      <w:r w:rsidRPr="00206ACB">
        <w:t>dominated</w:t>
      </w:r>
      <w:r w:rsidR="00AC466E" w:rsidRPr="00206ACB">
        <w:t xml:space="preserve"> </w:t>
      </w:r>
      <w:r w:rsidRPr="00206ACB">
        <w:t>by</w:t>
      </w:r>
      <w:r w:rsidR="00AC466E" w:rsidRPr="00206ACB">
        <w:t xml:space="preserve"> </w:t>
      </w:r>
      <w:r w:rsidRPr="00206ACB">
        <w:t>two</w:t>
      </w:r>
      <w:r w:rsidR="00AC466E" w:rsidRPr="00206ACB">
        <w:t xml:space="preserve"> </w:t>
      </w:r>
      <w:r w:rsidRPr="00206ACB">
        <w:t>large</w:t>
      </w:r>
      <w:r w:rsidR="00AC466E" w:rsidRPr="00206ACB">
        <w:t xml:space="preserve"> </w:t>
      </w:r>
      <w:r w:rsidRPr="00206ACB">
        <w:t>chips.</w:t>
      </w:r>
      <w:r w:rsidR="00AC466E" w:rsidRPr="00206ACB">
        <w:t xml:space="preserve"> </w:t>
      </w:r>
      <w:r w:rsidRPr="00206ACB">
        <w:t>The</w:t>
      </w:r>
      <w:r w:rsidR="00AC466E" w:rsidRPr="00206ACB">
        <w:t xml:space="preserve"> </w:t>
      </w:r>
      <w:r w:rsidRPr="00206ACB">
        <w:t>left-side</w:t>
      </w:r>
      <w:r w:rsidR="00AC466E" w:rsidRPr="00206ACB">
        <w:t xml:space="preserve"> </w:t>
      </w:r>
      <w:r w:rsidRPr="00206ACB">
        <w:t>chip</w:t>
      </w:r>
      <w:r w:rsidR="00AC466E" w:rsidRPr="00206ACB">
        <w:t xml:space="preserve"> </w:t>
      </w:r>
      <w:r w:rsidRPr="00206ACB">
        <w:t>is</w:t>
      </w:r>
      <w:r w:rsidR="00AC466E" w:rsidRPr="00206ACB">
        <w:t xml:space="preserve"> </w:t>
      </w:r>
      <w:r w:rsidRPr="00206ACB">
        <w:t>labelled</w:t>
      </w:r>
      <w:r w:rsidR="00AC466E" w:rsidRPr="00206ACB">
        <w:t xml:space="preserve"> </w:t>
      </w:r>
      <w:r w:rsidRPr="00206ACB">
        <w:t>"PRG",</w:t>
      </w:r>
      <w:r w:rsidR="00AC466E" w:rsidRPr="00206ACB">
        <w:t xml:space="preserve"> </w:t>
      </w:r>
      <w:r w:rsidRPr="00206ACB">
        <w:t>and</w:t>
      </w:r>
      <w:r w:rsidR="00AC466E" w:rsidRPr="00206ACB">
        <w:t xml:space="preserve"> </w:t>
      </w:r>
      <w:r w:rsidRPr="00206ACB">
        <w:t>the</w:t>
      </w:r>
      <w:r w:rsidR="00AC466E" w:rsidRPr="00206ACB">
        <w:t xml:space="preserve"> </w:t>
      </w:r>
      <w:r w:rsidRPr="00206ACB">
        <w:t>right-side</w:t>
      </w:r>
      <w:r w:rsidR="00AC466E" w:rsidRPr="00206ACB">
        <w:t xml:space="preserve"> </w:t>
      </w:r>
      <w:r w:rsidRPr="00206ACB">
        <w:t>chip</w:t>
      </w:r>
      <w:r w:rsidR="00AC466E" w:rsidRPr="00206ACB">
        <w:t xml:space="preserve"> </w:t>
      </w:r>
      <w:r w:rsidRPr="00206ACB">
        <w:t>is</w:t>
      </w:r>
      <w:r w:rsidR="00AC466E" w:rsidRPr="00206ACB">
        <w:t xml:space="preserve"> </w:t>
      </w:r>
      <w:r w:rsidRPr="00206ACB">
        <w:t>labelled</w:t>
      </w:r>
      <w:r w:rsidR="00AC466E" w:rsidRPr="00206ACB">
        <w:t xml:space="preserve"> </w:t>
      </w:r>
      <w:r w:rsidRPr="00206ACB">
        <w:t>"CHR".</w:t>
      </w:r>
      <w:r w:rsidR="00AC466E" w:rsidRPr="00206ACB">
        <w:t xml:space="preserve"> </w:t>
      </w:r>
      <w:r w:rsidRPr="00206ACB">
        <w:t>PRG-ROM</w:t>
      </w:r>
      <w:r w:rsidR="00AC466E" w:rsidRPr="00206ACB">
        <w:t xml:space="preserve"> </w:t>
      </w:r>
      <w:r w:rsidRPr="00206ACB">
        <w:t>is</w:t>
      </w:r>
      <w:r w:rsidR="00AC466E" w:rsidRPr="00206ACB">
        <w:t xml:space="preserve"> </w:t>
      </w:r>
      <w:r w:rsidRPr="00206ACB">
        <w:t>"program</w:t>
      </w:r>
      <w:r w:rsidR="00AC466E" w:rsidRPr="00206ACB">
        <w:t xml:space="preserve"> </w:t>
      </w:r>
      <w:r w:rsidRPr="00206ACB">
        <w:t>ROM",</w:t>
      </w:r>
      <w:r w:rsidR="00AC466E" w:rsidRPr="00206ACB">
        <w:t xml:space="preserve"> </w:t>
      </w:r>
      <w:r w:rsidRPr="00206ACB">
        <w:t>and</w:t>
      </w:r>
      <w:r w:rsidR="00AC466E" w:rsidRPr="00206ACB">
        <w:t xml:space="preserve"> </w:t>
      </w:r>
      <w:r w:rsidRPr="00206ACB">
        <w:t>it</w:t>
      </w:r>
      <w:r w:rsidR="00AC466E" w:rsidRPr="00206ACB">
        <w:t xml:space="preserve"> </w:t>
      </w:r>
      <w:r w:rsidRPr="00206ACB">
        <w:t>contains</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game's</w:t>
      </w:r>
      <w:r w:rsidR="00AC466E" w:rsidRPr="00206ACB">
        <w:t xml:space="preserve"> </w:t>
      </w:r>
      <w:r w:rsidRPr="00206ACB">
        <w:t>code</w:t>
      </w:r>
      <w:r w:rsidR="00AC466E" w:rsidRPr="00206ACB">
        <w:t xml:space="preserve"> </w:t>
      </w:r>
      <w:r w:rsidRPr="00206ACB">
        <w:t>(machine</w:t>
      </w:r>
      <w:r w:rsidR="00AC466E" w:rsidRPr="00206ACB">
        <w:t xml:space="preserve"> </w:t>
      </w:r>
      <w:r w:rsidRPr="00206ACB">
        <w:t>code).</w:t>
      </w:r>
      <w:r w:rsidR="00AC466E" w:rsidRPr="00206ACB">
        <w:t xml:space="preserve"> </w:t>
      </w:r>
      <w:r w:rsidRPr="00206ACB">
        <w:t>CHR-ROM</w:t>
      </w:r>
      <w:r w:rsidR="00AC466E" w:rsidRPr="00206ACB">
        <w:t xml:space="preserve"> </w:t>
      </w:r>
      <w:r w:rsidRPr="00206ACB">
        <w:t>is</w:t>
      </w:r>
      <w:r w:rsidR="00AC466E" w:rsidRPr="00206ACB">
        <w:t xml:space="preserve"> </w:t>
      </w:r>
      <w:r w:rsidRPr="00206ACB">
        <w:t>"character</w:t>
      </w:r>
      <w:r w:rsidR="00AC466E" w:rsidRPr="00206ACB">
        <w:t xml:space="preserve"> </w:t>
      </w:r>
      <w:r w:rsidRPr="00206ACB">
        <w:t>ROM",</w:t>
      </w:r>
      <w:r w:rsidR="00AC466E" w:rsidRPr="00206ACB">
        <w:t xml:space="preserve"> </w:t>
      </w:r>
      <w:r w:rsidRPr="00206ACB">
        <w:t>which</w:t>
      </w:r>
      <w:r w:rsidR="00AC466E" w:rsidRPr="00206ACB">
        <w:t xml:space="preserve"> </w:t>
      </w:r>
      <w:r w:rsidRPr="00206ACB">
        <w:t>holds</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game's</w:t>
      </w:r>
      <w:r w:rsidR="00AC466E" w:rsidRPr="00206ACB">
        <w:t xml:space="preserve"> </w:t>
      </w:r>
      <w:r w:rsidRPr="00206ACB">
        <w:t>graphics</w:t>
      </w:r>
      <w:r w:rsidR="00AC466E" w:rsidRPr="00206ACB">
        <w:t xml:space="preserve"> </w:t>
      </w:r>
      <w:r w:rsidRPr="00206ACB">
        <w:t>data.</w:t>
      </w:r>
      <w:r w:rsidR="00AC466E" w:rsidRPr="00206ACB">
        <w:t xml:space="preserve"> </w:t>
      </w:r>
      <w:r w:rsidRPr="00206ACB">
        <w:rPr>
          <w:rStyle w:val="marginnote"/>
          <w:rFonts w:cstheme="minorHAnsi"/>
          <w:color w:val="111111"/>
          <w:szCs w:val="26"/>
        </w:rPr>
        <w:t>There</w:t>
      </w:r>
      <w:r w:rsidR="00AC466E" w:rsidRPr="00206ACB">
        <w:rPr>
          <w:rStyle w:val="marginnote"/>
          <w:rFonts w:cstheme="minorHAnsi"/>
          <w:color w:val="111111"/>
          <w:szCs w:val="26"/>
        </w:rPr>
        <w:t xml:space="preserve"> </w:t>
      </w:r>
      <w:r w:rsidRPr="00206ACB">
        <w:rPr>
          <w:rStyle w:val="marginnote"/>
          <w:rFonts w:cstheme="minorHAnsi"/>
          <w:color w:val="111111"/>
          <w:szCs w:val="26"/>
        </w:rPr>
        <w:t>are</w:t>
      </w:r>
      <w:r w:rsidR="00AC466E" w:rsidRPr="00206ACB">
        <w:rPr>
          <w:rStyle w:val="marginnote"/>
          <w:rFonts w:cstheme="minorHAnsi"/>
          <w:color w:val="111111"/>
          <w:szCs w:val="26"/>
        </w:rPr>
        <w:t xml:space="preserve"> </w:t>
      </w:r>
      <w:r w:rsidRPr="00206ACB">
        <w:rPr>
          <w:rStyle w:val="marginnote"/>
          <w:rFonts w:cstheme="minorHAnsi"/>
          <w:color w:val="111111"/>
          <w:szCs w:val="26"/>
        </w:rPr>
        <w:t>two</w:t>
      </w:r>
      <w:r w:rsidR="00AC466E" w:rsidRPr="00206ACB">
        <w:rPr>
          <w:rStyle w:val="marginnote"/>
          <w:rFonts w:cstheme="minorHAnsi"/>
          <w:color w:val="111111"/>
          <w:szCs w:val="26"/>
        </w:rPr>
        <w:t xml:space="preserve"> </w:t>
      </w:r>
      <w:r w:rsidRPr="00206ACB">
        <w:rPr>
          <w:rStyle w:val="marginnote"/>
          <w:rFonts w:cstheme="minorHAnsi"/>
          <w:color w:val="111111"/>
          <w:szCs w:val="26"/>
        </w:rPr>
        <w:t>additional</w:t>
      </w:r>
      <w:r w:rsidR="00AC466E" w:rsidRPr="00206ACB">
        <w:rPr>
          <w:rStyle w:val="marginnote"/>
          <w:rFonts w:cstheme="minorHAnsi"/>
          <w:color w:val="111111"/>
          <w:szCs w:val="26"/>
        </w:rPr>
        <w:t xml:space="preserve"> </w:t>
      </w:r>
      <w:r w:rsidRPr="00206ACB">
        <w:rPr>
          <w:rStyle w:val="marginnote"/>
          <w:rFonts w:cstheme="minorHAnsi"/>
          <w:color w:val="111111"/>
          <w:szCs w:val="26"/>
        </w:rPr>
        <w:t>chips</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r w:rsidRPr="00206ACB">
        <w:rPr>
          <w:rStyle w:val="marginnote"/>
          <w:rFonts w:cstheme="minorHAnsi"/>
          <w:color w:val="111111"/>
          <w:szCs w:val="26"/>
        </w:rPr>
        <w:t>this</w:t>
      </w:r>
      <w:r w:rsidR="00AC466E" w:rsidRPr="00206ACB">
        <w:rPr>
          <w:rStyle w:val="marginnote"/>
          <w:rFonts w:cstheme="minorHAnsi"/>
          <w:color w:val="111111"/>
          <w:szCs w:val="26"/>
        </w:rPr>
        <w:t xml:space="preserve"> </w:t>
      </w:r>
      <w:r w:rsidRPr="00206ACB">
        <w:rPr>
          <w:rStyle w:val="marginnote"/>
          <w:rFonts w:cstheme="minorHAnsi"/>
          <w:color w:val="111111"/>
          <w:szCs w:val="26"/>
        </w:rPr>
        <w:t>board.</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right</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two</w:t>
      </w:r>
      <w:r w:rsidR="00AC466E" w:rsidRPr="00206ACB">
        <w:rPr>
          <w:rStyle w:val="marginnote"/>
          <w:rFonts w:cstheme="minorHAnsi"/>
          <w:color w:val="111111"/>
          <w:szCs w:val="26"/>
        </w:rPr>
        <w:t xml:space="preserve"> </w:t>
      </w:r>
      <w:r w:rsidRPr="00206ACB">
        <w:rPr>
          <w:rStyle w:val="marginnote"/>
          <w:rFonts w:cstheme="minorHAnsi"/>
          <w:color w:val="111111"/>
          <w:szCs w:val="26"/>
        </w:rPr>
        <w:t>main</w:t>
      </w:r>
      <w:r w:rsidR="00AC466E" w:rsidRPr="00206ACB">
        <w:rPr>
          <w:rStyle w:val="marginnote"/>
          <w:rFonts w:cstheme="minorHAnsi"/>
          <w:color w:val="111111"/>
          <w:szCs w:val="26"/>
        </w:rPr>
        <w:t xml:space="preserve"> </w:t>
      </w:r>
      <w:r w:rsidRPr="00206ACB">
        <w:rPr>
          <w:rStyle w:val="marginnote"/>
          <w:rFonts w:cstheme="minorHAnsi"/>
          <w:color w:val="111111"/>
          <w:szCs w:val="26"/>
        </w:rPr>
        <w:t>ROMs</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"CIC"</w:t>
      </w:r>
      <w:r w:rsidR="00AC466E" w:rsidRPr="00206ACB">
        <w:rPr>
          <w:rStyle w:val="marginnote"/>
          <w:rFonts w:cstheme="minorHAnsi"/>
          <w:color w:val="111111"/>
          <w:szCs w:val="26"/>
        </w:rPr>
        <w:t xml:space="preserve"> </w:t>
      </w:r>
      <w:r w:rsidRPr="00206ACB">
        <w:rPr>
          <w:rStyle w:val="marginnote"/>
          <w:rFonts w:cstheme="minorHAnsi"/>
          <w:color w:val="111111"/>
          <w:szCs w:val="26"/>
        </w:rPr>
        <w:t>(Checking</w:t>
      </w:r>
      <w:r w:rsidR="00AC466E" w:rsidRPr="00206ACB">
        <w:rPr>
          <w:rStyle w:val="marginnote"/>
          <w:rFonts w:cstheme="minorHAnsi"/>
          <w:color w:val="111111"/>
          <w:szCs w:val="26"/>
        </w:rPr>
        <w:t xml:space="preserve"> </w:t>
      </w:r>
      <w:r w:rsidRPr="00206ACB">
        <w:rPr>
          <w:rStyle w:val="marginnote"/>
          <w:rFonts w:cstheme="minorHAnsi"/>
          <w:color w:val="111111"/>
          <w:szCs w:val="26"/>
        </w:rPr>
        <w:t>Integrated</w:t>
      </w:r>
      <w:r w:rsidR="00AC466E" w:rsidRPr="00206ACB">
        <w:rPr>
          <w:rStyle w:val="marginnote"/>
          <w:rFonts w:cstheme="minorHAnsi"/>
          <w:color w:val="111111"/>
          <w:szCs w:val="26"/>
        </w:rPr>
        <w:t xml:space="preserve"> </w:t>
      </w:r>
      <w:r w:rsidRPr="00206ACB">
        <w:rPr>
          <w:rStyle w:val="marginnote"/>
          <w:rFonts w:cstheme="minorHAnsi"/>
          <w:color w:val="111111"/>
          <w:szCs w:val="26"/>
        </w:rPr>
        <w:t>Circuit)</w:t>
      </w:r>
      <w:r w:rsidR="00AC466E" w:rsidRPr="00206ACB">
        <w:rPr>
          <w:rStyle w:val="marginnote"/>
          <w:rFonts w:cstheme="minorHAnsi"/>
          <w:color w:val="111111"/>
          <w:szCs w:val="26"/>
        </w:rPr>
        <w:t xml:space="preserve"> </w:t>
      </w:r>
      <w:r w:rsidRPr="00206ACB">
        <w:rPr>
          <w:rStyle w:val="marginnote"/>
          <w:rFonts w:cstheme="minorHAnsi"/>
          <w:color w:val="111111"/>
          <w:szCs w:val="26"/>
        </w:rPr>
        <w:t>or</w:t>
      </w:r>
      <w:r w:rsidR="00AC466E" w:rsidRPr="00206ACB">
        <w:rPr>
          <w:rStyle w:val="marginnote"/>
          <w:rFonts w:cstheme="minorHAnsi"/>
          <w:color w:val="111111"/>
          <w:szCs w:val="26"/>
        </w:rPr>
        <w:t xml:space="preserve"> </w:t>
      </w:r>
      <w:hyperlink r:id="rId61" w:tgtFrame="_blank" w:history="1">
        <w:r w:rsidRPr="00206ACB">
          <w:rPr>
            <w:rStyle w:val="Hyperlink"/>
            <w:rFonts w:cstheme="minorHAnsi"/>
            <w:color w:val="82642B"/>
            <w:szCs w:val="26"/>
          </w:rPr>
          <w:t>"lockout"</w:t>
        </w:r>
      </w:hyperlink>
      <w:r w:rsidR="00AC466E" w:rsidRPr="00206ACB">
        <w:rPr>
          <w:rStyle w:val="marginnote"/>
          <w:rFonts w:cstheme="minorHAnsi"/>
          <w:color w:val="111111"/>
          <w:szCs w:val="26"/>
        </w:rPr>
        <w:t xml:space="preserve"> </w:t>
      </w:r>
      <w:r w:rsidRPr="00206ACB">
        <w:rPr>
          <w:rStyle w:val="marginnote"/>
          <w:rFonts w:cstheme="minorHAnsi"/>
          <w:color w:val="111111"/>
          <w:szCs w:val="26"/>
        </w:rPr>
        <w:t>chip,</w:t>
      </w:r>
      <w:r w:rsidR="00AC466E" w:rsidRPr="00206ACB">
        <w:rPr>
          <w:rStyle w:val="marginnote"/>
          <w:rFonts w:cstheme="minorHAnsi"/>
          <w:color w:val="111111"/>
          <w:szCs w:val="26"/>
        </w:rPr>
        <w:t xml:space="preserve"> </w:t>
      </w:r>
      <w:r w:rsidRPr="00206ACB">
        <w:rPr>
          <w:rStyle w:val="marginnote"/>
          <w:rFonts w:cstheme="minorHAnsi"/>
          <w:color w:val="111111"/>
          <w:szCs w:val="26"/>
        </w:rPr>
        <w:t>an</w:t>
      </w:r>
      <w:r w:rsidR="00AC466E" w:rsidRPr="00206ACB">
        <w:rPr>
          <w:rStyle w:val="marginnote"/>
          <w:rFonts w:cstheme="minorHAnsi"/>
          <w:color w:val="111111"/>
          <w:szCs w:val="26"/>
        </w:rPr>
        <w:t xml:space="preserve"> </w:t>
      </w:r>
      <w:r w:rsidRPr="00206ACB">
        <w:rPr>
          <w:rStyle w:val="marginnote"/>
          <w:rFonts w:cstheme="minorHAnsi"/>
          <w:color w:val="111111"/>
          <w:szCs w:val="26"/>
        </w:rPr>
        <w:t>attempt</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ensure</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only</w:t>
      </w:r>
      <w:r w:rsidR="00AC466E" w:rsidRPr="00206ACB">
        <w:rPr>
          <w:rStyle w:val="marginnote"/>
          <w:rFonts w:cstheme="minorHAnsi"/>
          <w:color w:val="111111"/>
          <w:szCs w:val="26"/>
        </w:rPr>
        <w:t xml:space="preserve"> </w:t>
      </w:r>
      <w:r w:rsidRPr="00206ACB">
        <w:rPr>
          <w:rStyle w:val="marginnote"/>
          <w:rFonts w:cstheme="minorHAnsi"/>
          <w:color w:val="111111"/>
          <w:szCs w:val="26"/>
        </w:rPr>
        <w:t>Nintendo-produced</w:t>
      </w:r>
      <w:r w:rsidR="00AC466E" w:rsidRPr="00206ACB">
        <w:rPr>
          <w:rStyle w:val="marginnote"/>
          <w:rFonts w:cstheme="minorHAnsi"/>
          <w:color w:val="111111"/>
          <w:szCs w:val="26"/>
        </w:rPr>
        <w:t xml:space="preserve"> </w:t>
      </w:r>
      <w:r w:rsidRPr="00206ACB">
        <w:rPr>
          <w:rStyle w:val="marginnote"/>
          <w:rFonts w:cstheme="minorHAnsi"/>
          <w:color w:val="111111"/>
          <w:szCs w:val="26"/>
        </w:rPr>
        <w:t>cartridges</w:t>
      </w:r>
      <w:r w:rsidR="00AC466E" w:rsidRPr="00206ACB">
        <w:rPr>
          <w:rStyle w:val="marginnote"/>
          <w:rFonts w:cstheme="minorHAnsi"/>
          <w:color w:val="111111"/>
          <w:szCs w:val="26"/>
        </w:rPr>
        <w:t xml:space="preserve"> </w:t>
      </w:r>
      <w:r w:rsidRPr="00206ACB">
        <w:rPr>
          <w:rStyle w:val="marginnote"/>
          <w:rFonts w:cstheme="minorHAnsi"/>
          <w:color w:val="111111"/>
          <w:szCs w:val="26"/>
        </w:rPr>
        <w:t>would</w:t>
      </w:r>
      <w:r w:rsidR="00AC466E" w:rsidRPr="00206ACB">
        <w:rPr>
          <w:rStyle w:val="marginnote"/>
          <w:rFonts w:cstheme="minorHAnsi"/>
          <w:color w:val="111111"/>
          <w:szCs w:val="26"/>
        </w:rPr>
        <w:t xml:space="preserve"> </w:t>
      </w:r>
      <w:r w:rsidRPr="00206ACB">
        <w:rPr>
          <w:rStyle w:val="marginnote"/>
          <w:rFonts w:cstheme="minorHAnsi"/>
          <w:color w:val="111111"/>
          <w:szCs w:val="26"/>
        </w:rPr>
        <w:t>work</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an</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CIC</w:t>
      </w:r>
      <w:r w:rsidR="00AC466E" w:rsidRPr="00206ACB">
        <w:rPr>
          <w:rStyle w:val="marginnote"/>
          <w:rFonts w:cstheme="minorHAnsi"/>
          <w:color w:val="111111"/>
          <w:szCs w:val="26"/>
        </w:rPr>
        <w:t xml:space="preserve"> </w:t>
      </w:r>
      <w:r w:rsidRPr="00206ACB">
        <w:rPr>
          <w:rStyle w:val="marginnote"/>
          <w:rFonts w:cstheme="minorHAnsi"/>
          <w:color w:val="111111"/>
          <w:szCs w:val="26"/>
        </w:rPr>
        <w:t>chip</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also</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reason</w:t>
      </w:r>
      <w:r w:rsidR="00AC466E" w:rsidRPr="00206ACB">
        <w:rPr>
          <w:rStyle w:val="marginnote"/>
          <w:rFonts w:cstheme="minorHAnsi"/>
          <w:color w:val="111111"/>
          <w:szCs w:val="26"/>
        </w:rPr>
        <w:t xml:space="preserve"> </w:t>
      </w:r>
      <w:r w:rsidRPr="00206ACB">
        <w:rPr>
          <w:rStyle w:val="marginnote"/>
          <w:rFonts w:cstheme="minorHAnsi"/>
          <w:color w:val="111111"/>
          <w:szCs w:val="26"/>
        </w:rPr>
        <w:t>why</w:t>
      </w:r>
      <w:r w:rsidR="00AC466E" w:rsidRPr="00206ACB">
        <w:rPr>
          <w:rStyle w:val="marginnote"/>
          <w:rFonts w:cstheme="minorHAnsi"/>
          <w:color w:val="111111"/>
          <w:szCs w:val="26"/>
        </w:rPr>
        <w:t xml:space="preserve"> </w:t>
      </w:r>
      <w:r w:rsidRPr="00206ACB">
        <w:rPr>
          <w:rStyle w:val="marginnote"/>
          <w:rFonts w:cstheme="minorHAnsi"/>
          <w:color w:val="111111"/>
          <w:szCs w:val="26"/>
        </w:rPr>
        <w:t>your</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games</w:t>
      </w:r>
      <w:r w:rsidR="00AC466E" w:rsidRPr="00206ACB">
        <w:rPr>
          <w:rStyle w:val="marginnote"/>
          <w:rFonts w:cstheme="minorHAnsi"/>
          <w:color w:val="111111"/>
          <w:szCs w:val="26"/>
        </w:rPr>
        <w:t xml:space="preserve"> </w:t>
      </w:r>
      <w:r w:rsidRPr="00206ACB">
        <w:rPr>
          <w:rStyle w:val="marginnote"/>
          <w:rFonts w:cstheme="minorHAnsi"/>
          <w:color w:val="111111"/>
          <w:szCs w:val="26"/>
        </w:rPr>
        <w:t>often</w:t>
      </w:r>
      <w:r w:rsidR="00AC466E" w:rsidRPr="00206ACB">
        <w:rPr>
          <w:rStyle w:val="marginnote"/>
          <w:rFonts w:cstheme="minorHAnsi"/>
          <w:color w:val="111111"/>
          <w:szCs w:val="26"/>
        </w:rPr>
        <w:t xml:space="preserve"> </w:t>
      </w:r>
      <w:r w:rsidRPr="00206ACB">
        <w:rPr>
          <w:rStyle w:val="marginnote"/>
          <w:rFonts w:cstheme="minorHAnsi"/>
          <w:color w:val="111111"/>
          <w:szCs w:val="26"/>
        </w:rPr>
        <w:t>flicker</w:t>
      </w:r>
      <w:r w:rsidR="00AC466E" w:rsidRPr="00206ACB">
        <w:rPr>
          <w:rStyle w:val="marginnote"/>
          <w:rFonts w:cstheme="minorHAnsi"/>
          <w:color w:val="111111"/>
          <w:szCs w:val="26"/>
        </w:rPr>
        <w:t xml:space="preserve"> </w:t>
      </w:r>
      <w:r w:rsidRPr="00206ACB">
        <w:rPr>
          <w:rStyle w:val="marginnote"/>
          <w:rFonts w:cstheme="minorHAnsi"/>
          <w:color w:val="111111"/>
          <w:szCs w:val="26"/>
        </w:rPr>
        <w:t>repeatedly</w:t>
      </w:r>
      <w:r w:rsidR="00AC466E" w:rsidRPr="00206ACB">
        <w:rPr>
          <w:rStyle w:val="marginnote"/>
          <w:rFonts w:cstheme="minorHAnsi"/>
          <w:color w:val="111111"/>
          <w:szCs w:val="26"/>
        </w:rPr>
        <w:t xml:space="preserve"> </w:t>
      </w:r>
      <w:r w:rsidRPr="00206ACB">
        <w:rPr>
          <w:rStyle w:val="marginnote"/>
          <w:rFonts w:cstheme="minorHAnsi"/>
          <w:color w:val="111111"/>
          <w:szCs w:val="26"/>
        </w:rPr>
        <w:t>until</w:t>
      </w:r>
      <w:r w:rsidR="00AC466E" w:rsidRPr="00206ACB">
        <w:rPr>
          <w:rStyle w:val="marginnote"/>
          <w:rFonts w:cstheme="minorHAnsi"/>
          <w:color w:val="111111"/>
          <w:szCs w:val="26"/>
        </w:rPr>
        <w:t xml:space="preserve"> </w:t>
      </w:r>
      <w:r w:rsidRPr="00206ACB">
        <w:rPr>
          <w:rStyle w:val="marginnote"/>
          <w:rFonts w:cstheme="minorHAnsi"/>
          <w:color w:val="111111"/>
          <w:szCs w:val="26"/>
        </w:rPr>
        <w:t>you</w:t>
      </w:r>
      <w:r w:rsidR="00AC466E" w:rsidRPr="00206ACB">
        <w:rPr>
          <w:rStyle w:val="marginnote"/>
          <w:rFonts w:cstheme="minorHAnsi"/>
          <w:color w:val="111111"/>
          <w:szCs w:val="26"/>
        </w:rPr>
        <w:t xml:space="preserve"> </w:t>
      </w:r>
      <w:r w:rsidRPr="00206ACB">
        <w:rPr>
          <w:rStyle w:val="marginnote"/>
          <w:rFonts w:cstheme="minorHAnsi"/>
          <w:color w:val="111111"/>
          <w:szCs w:val="26"/>
        </w:rPr>
        <w:t>take</w:t>
      </w:r>
      <w:r w:rsidR="00AC466E" w:rsidRPr="00206ACB">
        <w:rPr>
          <w:rStyle w:val="marginnote"/>
          <w:rFonts w:cstheme="minorHAnsi"/>
          <w:color w:val="111111"/>
          <w:szCs w:val="26"/>
        </w:rPr>
        <w:t xml:space="preserve"> </w:t>
      </w:r>
      <w:r w:rsidRPr="00206ACB">
        <w:rPr>
          <w:rStyle w:val="marginnote"/>
          <w:rFonts w:cstheme="minorHAnsi"/>
          <w:color w:val="111111"/>
          <w:szCs w:val="26"/>
        </w:rPr>
        <w:t>them</w:t>
      </w:r>
      <w:r w:rsidR="00AC466E" w:rsidRPr="00206ACB">
        <w:rPr>
          <w:rStyle w:val="marginnote"/>
          <w:rFonts w:cstheme="minorHAnsi"/>
          <w:color w:val="111111"/>
          <w:szCs w:val="26"/>
        </w:rPr>
        <w:t xml:space="preserve"> </w:t>
      </w:r>
      <w:r w:rsidRPr="00206ACB">
        <w:rPr>
          <w:rStyle w:val="marginnote"/>
          <w:rFonts w:cstheme="minorHAnsi"/>
          <w:color w:val="111111"/>
          <w:szCs w:val="26"/>
        </w:rPr>
        <w:t>out</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put</w:t>
      </w:r>
      <w:r w:rsidR="00AC466E" w:rsidRPr="00206ACB">
        <w:rPr>
          <w:rStyle w:val="marginnote"/>
          <w:rFonts w:cstheme="minorHAnsi"/>
          <w:color w:val="111111"/>
          <w:szCs w:val="26"/>
        </w:rPr>
        <w:t xml:space="preserve"> </w:t>
      </w:r>
      <w:r w:rsidRPr="00206ACB">
        <w:rPr>
          <w:rStyle w:val="marginnote"/>
          <w:rFonts w:cstheme="minorHAnsi"/>
          <w:color w:val="111111"/>
          <w:szCs w:val="26"/>
        </w:rPr>
        <w:t>them</w:t>
      </w:r>
      <w:r w:rsidR="00AC466E" w:rsidRPr="00206ACB">
        <w:rPr>
          <w:rStyle w:val="marginnote"/>
          <w:rFonts w:cstheme="minorHAnsi"/>
          <w:color w:val="111111"/>
          <w:szCs w:val="26"/>
        </w:rPr>
        <w:t xml:space="preserve"> </w:t>
      </w:r>
      <w:r w:rsidRPr="00206ACB">
        <w:rPr>
          <w:rStyle w:val="marginnote"/>
          <w:rFonts w:cstheme="minorHAnsi"/>
          <w:color w:val="111111"/>
          <w:szCs w:val="26"/>
        </w:rPr>
        <w:t>back</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hopefully</w:t>
      </w:r>
      <w:r w:rsidR="00AC466E" w:rsidRPr="00206ACB">
        <w:rPr>
          <w:rStyle w:val="marginnote"/>
          <w:rFonts w:cstheme="minorHAnsi"/>
          <w:color w:val="111111"/>
          <w:szCs w:val="26"/>
        </w:rPr>
        <w:t xml:space="preserve"> </w:t>
      </w:r>
      <w:r w:rsidRPr="00206ACB">
        <w:rPr>
          <w:rStyle w:val="Emphasis"/>
          <w:rFonts w:eastAsiaTheme="majorEastAsia" w:cstheme="minorHAnsi"/>
          <w:color w:val="111111"/>
          <w:szCs w:val="26"/>
        </w:rPr>
        <w:t>without</w:t>
      </w:r>
      <w:r w:rsidR="00AC466E" w:rsidRPr="00206ACB">
        <w:rPr>
          <w:rStyle w:val="marginnote"/>
          <w:rFonts w:cstheme="minorHAnsi"/>
          <w:color w:val="111111"/>
          <w:szCs w:val="26"/>
        </w:rPr>
        <w:t xml:space="preserve"> </w:t>
      </w:r>
      <w:r w:rsidRPr="00206ACB">
        <w:rPr>
          <w:rStyle w:val="marginnote"/>
          <w:rFonts w:cstheme="minorHAnsi"/>
          <w:color w:val="111111"/>
          <w:szCs w:val="26"/>
        </w:rPr>
        <w:t>blowing</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contacts</w:t>
      </w:r>
      <w:r w:rsidR="00AC466E" w:rsidRPr="00206ACB">
        <w:rPr>
          <w:rStyle w:val="marginnote"/>
          <w:rFonts w:cstheme="minorHAnsi"/>
          <w:color w:val="111111"/>
          <w:szCs w:val="26"/>
        </w:rPr>
        <w:t xml:space="preserve"> </w:t>
      </w:r>
      <w:r w:rsidRPr="00206ACB">
        <w:rPr>
          <w:rStyle w:val="marginnote"/>
          <w:rFonts w:cstheme="minorHAnsi"/>
          <w:color w:val="111111"/>
          <w:szCs w:val="26"/>
        </w:rPr>
        <w:t>first.)</w:t>
      </w:r>
      <w:r w:rsidR="00AC466E" w:rsidRPr="00206ACB">
        <w:rPr>
          <w:rStyle w:val="marginnote"/>
          <w:rFonts w:cstheme="minorHAnsi"/>
          <w:color w:val="111111"/>
          <w:szCs w:val="26"/>
        </w:rPr>
        <w:t xml:space="preserve"> </w:t>
      </w:r>
      <w:r w:rsidRPr="00206ACB">
        <w:rPr>
          <w:rStyle w:val="marginnote"/>
          <w:rFonts w:cstheme="minorHAnsi"/>
          <w:color w:val="111111"/>
          <w:szCs w:val="26"/>
        </w:rPr>
        <w:t>Under</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two</w:t>
      </w:r>
      <w:r w:rsidR="00AC466E" w:rsidRPr="00206ACB">
        <w:rPr>
          <w:rStyle w:val="marginnote"/>
          <w:rFonts w:cstheme="minorHAnsi"/>
          <w:color w:val="111111"/>
          <w:szCs w:val="26"/>
        </w:rPr>
        <w:t xml:space="preserve"> </w:t>
      </w:r>
      <w:r w:rsidRPr="00206ACB">
        <w:rPr>
          <w:rStyle w:val="marginnote"/>
          <w:rFonts w:cstheme="minorHAnsi"/>
          <w:color w:val="111111"/>
          <w:szCs w:val="26"/>
        </w:rPr>
        <w:t>ROM</w:t>
      </w:r>
      <w:r w:rsidR="00AC466E" w:rsidRPr="00206ACB">
        <w:rPr>
          <w:rStyle w:val="marginnote"/>
          <w:rFonts w:cstheme="minorHAnsi"/>
          <w:color w:val="111111"/>
          <w:szCs w:val="26"/>
        </w:rPr>
        <w:t xml:space="preserve"> </w:t>
      </w:r>
      <w:r w:rsidRPr="00206ACB">
        <w:rPr>
          <w:rStyle w:val="marginnote"/>
          <w:rFonts w:cstheme="minorHAnsi"/>
          <w:color w:val="111111"/>
          <w:szCs w:val="26"/>
        </w:rPr>
        <w:t>chips</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"MMC1",</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memory</w:t>
      </w:r>
      <w:r w:rsidR="00AC466E" w:rsidRPr="00206ACB">
        <w:rPr>
          <w:rStyle w:val="marginnote"/>
          <w:rFonts w:cstheme="minorHAnsi"/>
          <w:color w:val="111111"/>
          <w:szCs w:val="26"/>
        </w:rPr>
        <w:t xml:space="preserve"> </w:t>
      </w:r>
      <w:r w:rsidRPr="00206ACB">
        <w:rPr>
          <w:rStyle w:val="marginnote"/>
          <w:rFonts w:cstheme="minorHAnsi"/>
          <w:color w:val="111111"/>
          <w:szCs w:val="26"/>
        </w:rPr>
        <w:t>management</w:t>
      </w:r>
      <w:r w:rsidR="00AC466E" w:rsidRPr="00206ACB">
        <w:rPr>
          <w:rStyle w:val="marginnote"/>
          <w:rFonts w:cstheme="minorHAnsi"/>
          <w:color w:val="111111"/>
          <w:szCs w:val="26"/>
        </w:rPr>
        <w:t xml:space="preserve"> </w:t>
      </w:r>
      <w:r w:rsidRPr="00206ACB">
        <w:rPr>
          <w:rStyle w:val="marginnote"/>
          <w:rFonts w:cstheme="minorHAnsi"/>
          <w:color w:val="111111"/>
          <w:szCs w:val="26"/>
        </w:rPr>
        <w:t>controller</w:t>
      </w:r>
      <w:r w:rsidR="00AC466E" w:rsidRPr="00206ACB">
        <w:rPr>
          <w:rStyle w:val="marginnote"/>
          <w:rFonts w:cstheme="minorHAnsi"/>
          <w:color w:val="111111"/>
          <w:szCs w:val="26"/>
        </w:rPr>
        <w:t xml:space="preserve"> </w:t>
      </w:r>
      <w:r w:rsidRPr="00206ACB">
        <w:rPr>
          <w:rStyle w:val="marginnote"/>
          <w:rFonts w:cstheme="minorHAnsi"/>
          <w:color w:val="111111"/>
          <w:szCs w:val="26"/>
        </w:rPr>
        <w:t>which</w:t>
      </w:r>
      <w:r w:rsidR="00AC466E" w:rsidRPr="00206ACB">
        <w:rPr>
          <w:rStyle w:val="marginnote"/>
          <w:rFonts w:cstheme="minorHAnsi"/>
          <w:color w:val="111111"/>
          <w:szCs w:val="26"/>
        </w:rPr>
        <w:t xml:space="preserve"> </w:t>
      </w:r>
      <w:r w:rsidRPr="00206ACB">
        <w:rPr>
          <w:rStyle w:val="marginnote"/>
          <w:rFonts w:cstheme="minorHAnsi"/>
          <w:color w:val="111111"/>
          <w:szCs w:val="26"/>
        </w:rPr>
        <w:t>we</w:t>
      </w:r>
      <w:r w:rsidR="00AC466E" w:rsidRPr="00206ACB">
        <w:rPr>
          <w:rStyle w:val="marginnote"/>
          <w:rFonts w:cstheme="minorHAnsi"/>
          <w:color w:val="111111"/>
          <w:szCs w:val="26"/>
        </w:rPr>
        <w:t xml:space="preserve"> </w:t>
      </w:r>
      <w:r w:rsidRPr="00206ACB">
        <w:rPr>
          <w:rStyle w:val="marginnote"/>
          <w:rFonts w:cstheme="minorHAnsi"/>
          <w:color w:val="111111"/>
          <w:szCs w:val="26"/>
        </w:rPr>
        <w:t>will</w:t>
      </w:r>
      <w:r w:rsidR="00AC466E" w:rsidRPr="00206ACB">
        <w:rPr>
          <w:rStyle w:val="marginnote"/>
          <w:rFonts w:cstheme="minorHAnsi"/>
          <w:color w:val="111111"/>
          <w:szCs w:val="26"/>
        </w:rPr>
        <w:t xml:space="preserve"> </w:t>
      </w:r>
      <w:r w:rsidRPr="00206ACB">
        <w:rPr>
          <w:rStyle w:val="marginnote"/>
          <w:rFonts w:cstheme="minorHAnsi"/>
          <w:color w:val="111111"/>
          <w:szCs w:val="26"/>
        </w:rPr>
        <w:t>cover</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detail</w:t>
      </w:r>
      <w:r w:rsidR="00AC466E" w:rsidRPr="00206ACB">
        <w:rPr>
          <w:rStyle w:val="marginnote"/>
          <w:rFonts w:cstheme="minorHAnsi"/>
          <w:color w:val="111111"/>
          <w:szCs w:val="26"/>
        </w:rPr>
        <w:t xml:space="preserve"> </w:t>
      </w:r>
      <w:r w:rsidRPr="00206ACB">
        <w:rPr>
          <w:rStyle w:val="marginnote"/>
          <w:rFonts w:cstheme="minorHAnsi"/>
          <w:color w:val="111111"/>
          <w:szCs w:val="26"/>
        </w:rPr>
        <w:t>much</w:t>
      </w:r>
      <w:r w:rsidR="00AC466E" w:rsidRPr="00206ACB">
        <w:rPr>
          <w:rStyle w:val="marginnote"/>
          <w:rFonts w:cstheme="minorHAnsi"/>
          <w:color w:val="111111"/>
          <w:szCs w:val="26"/>
        </w:rPr>
        <w:t xml:space="preserve"> </w:t>
      </w:r>
      <w:r w:rsidRPr="00206ACB">
        <w:rPr>
          <w:rStyle w:val="marginnote"/>
          <w:rFonts w:cstheme="minorHAnsi"/>
          <w:color w:val="111111"/>
          <w:szCs w:val="26"/>
        </w:rPr>
        <w:t>later</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this</w:t>
      </w:r>
      <w:r w:rsidR="00AC466E" w:rsidRPr="00206ACB">
        <w:rPr>
          <w:rStyle w:val="marginnote"/>
          <w:rFonts w:cstheme="minorHAnsi"/>
          <w:color w:val="111111"/>
          <w:szCs w:val="26"/>
        </w:rPr>
        <w:t xml:space="preserve"> </w:t>
      </w:r>
      <w:r w:rsidRPr="00206ACB">
        <w:rPr>
          <w:rStyle w:val="marginnote"/>
          <w:rFonts w:cstheme="minorHAnsi"/>
          <w:color w:val="111111"/>
          <w:szCs w:val="26"/>
        </w:rPr>
        <w:t>book.</w:t>
      </w:r>
    </w:p>
    <w:p w14:paraId="24F39795" w14:textId="3082DA90" w:rsidR="00B85E16" w:rsidRPr="00206ACB" w:rsidRDefault="00B85E16" w:rsidP="003A33C0">
      <w:r w:rsidRPr="00206ACB">
        <w:t>These</w:t>
      </w:r>
      <w:r w:rsidR="00AC466E" w:rsidRPr="00206ACB">
        <w:t xml:space="preserve"> </w:t>
      </w:r>
      <w:r w:rsidRPr="00206ACB">
        <w:t>two</w:t>
      </w:r>
      <w:r w:rsidR="00AC466E" w:rsidRPr="00206ACB">
        <w:t xml:space="preserve"> </w:t>
      </w:r>
      <w:r w:rsidRPr="00206ACB">
        <w:t>ROM</w:t>
      </w:r>
      <w:r w:rsidR="00AC466E" w:rsidRPr="00206ACB">
        <w:t xml:space="preserve"> </w:t>
      </w:r>
      <w:r w:rsidRPr="00206ACB">
        <w:t>chips</w:t>
      </w:r>
      <w:r w:rsidR="00AC466E" w:rsidRPr="00206ACB">
        <w:t xml:space="preserve"> </w:t>
      </w:r>
      <w:r w:rsidRPr="00206ACB">
        <w:t>have</w:t>
      </w:r>
      <w:r w:rsidR="00AC466E" w:rsidRPr="00206ACB">
        <w:t xml:space="preserve"> </w:t>
      </w:r>
      <w:r w:rsidRPr="00206ACB">
        <w:t>their</w:t>
      </w:r>
      <w:r w:rsidR="00AC466E" w:rsidRPr="00206ACB">
        <w:t xml:space="preserve"> </w:t>
      </w:r>
      <w:r w:rsidRPr="00206ACB">
        <w:t>pins</w:t>
      </w:r>
      <w:r w:rsidR="00AC466E" w:rsidRPr="00206ACB">
        <w:t xml:space="preserve"> </w:t>
      </w:r>
      <w:r w:rsidRPr="00206ACB">
        <w:t>connected</w:t>
      </w:r>
      <w:r w:rsidR="00AC466E" w:rsidRPr="00206ACB">
        <w:t xml:space="preserve"> </w:t>
      </w:r>
      <w:r w:rsidRPr="00206ACB">
        <w:t>to</w:t>
      </w:r>
      <w:r w:rsidR="00AC466E" w:rsidRPr="00206ACB">
        <w:t xml:space="preserve"> </w:t>
      </w:r>
      <w:r w:rsidRPr="00206ACB">
        <w:t>a</w:t>
      </w:r>
      <w:r w:rsidR="00AC466E" w:rsidRPr="00206ACB">
        <w:t xml:space="preserve"> </w:t>
      </w:r>
      <w:r w:rsidRPr="00206ACB">
        <w:t>series</w:t>
      </w:r>
      <w:r w:rsidR="00AC466E" w:rsidRPr="00206ACB">
        <w:t xml:space="preserve"> </w:t>
      </w:r>
      <w:r w:rsidRPr="00206ACB">
        <w:t>of</w:t>
      </w:r>
      <w:r w:rsidR="00AC466E" w:rsidRPr="00206ACB">
        <w:t xml:space="preserve"> </w:t>
      </w:r>
      <w:r w:rsidRPr="00206ACB">
        <w:t>gold</w:t>
      </w:r>
      <w:r w:rsidR="00AC466E" w:rsidRPr="00206ACB">
        <w:t xml:space="preserve"> </w:t>
      </w:r>
      <w:r w:rsidRPr="00206ACB">
        <w:t>connectors</w:t>
      </w:r>
      <w:r w:rsidR="00AC466E" w:rsidRPr="00206ACB">
        <w:t xml:space="preserve"> </w:t>
      </w:r>
      <w:r w:rsidRPr="00206ACB">
        <w:t>at</w:t>
      </w:r>
      <w:r w:rsidR="00AC466E" w:rsidRPr="00206ACB">
        <w:t xml:space="preserve"> </w:t>
      </w:r>
      <w:r w:rsidRPr="00206ACB">
        <w:t>the</w:t>
      </w:r>
      <w:r w:rsidR="00AC466E" w:rsidRPr="00206ACB">
        <w:t xml:space="preserve"> </w:t>
      </w:r>
      <w:r w:rsidRPr="00206ACB">
        <w:t>edge</w:t>
      </w:r>
      <w:r w:rsidR="00AC466E" w:rsidRPr="00206ACB">
        <w:t xml:space="preserve"> </w:t>
      </w:r>
      <w:r w:rsidRPr="00206ACB">
        <w:t>of</w:t>
      </w:r>
      <w:r w:rsidR="00AC466E" w:rsidRPr="00206ACB">
        <w:t xml:space="preserve"> </w:t>
      </w:r>
      <w:r w:rsidRPr="00206ACB">
        <w:t>the</w:t>
      </w:r>
      <w:r w:rsidR="00AC466E" w:rsidRPr="00206ACB">
        <w:t xml:space="preserve"> </w:t>
      </w:r>
      <w:r w:rsidRPr="00206ACB">
        <w:t>cartridge</w:t>
      </w:r>
      <w:r w:rsidR="00AC466E" w:rsidRPr="00206ACB">
        <w:t xml:space="preserve"> </w:t>
      </w:r>
      <w:r w:rsidRPr="00206ACB">
        <w:t>board.</w:t>
      </w:r>
      <w:r w:rsidR="00AC466E" w:rsidRPr="00206ACB">
        <w:t xml:space="preserve"> </w:t>
      </w:r>
      <w:r w:rsidRPr="00206ACB">
        <w:t>When</w:t>
      </w:r>
      <w:r w:rsidR="00AC466E" w:rsidRPr="00206ACB">
        <w:t xml:space="preserve"> </w:t>
      </w:r>
      <w:r w:rsidRPr="00206ACB">
        <w:t>the</w:t>
      </w:r>
      <w:r w:rsidR="00AC466E" w:rsidRPr="00206ACB">
        <w:t xml:space="preserve"> </w:t>
      </w:r>
      <w:r w:rsidRPr="00206ACB">
        <w:t>cartridge</w:t>
      </w:r>
      <w:r w:rsidR="00AC466E" w:rsidRPr="00206ACB">
        <w:t xml:space="preserve"> </w:t>
      </w:r>
      <w:r w:rsidRPr="00206ACB">
        <w:t>is</w:t>
      </w:r>
      <w:r w:rsidR="00AC466E" w:rsidRPr="00206ACB">
        <w:t xml:space="preserve"> </w:t>
      </w:r>
      <w:r w:rsidRPr="00206ACB">
        <w:t>inserted</w:t>
      </w:r>
      <w:r w:rsidR="00AC466E" w:rsidRPr="00206ACB">
        <w:t xml:space="preserve"> </w:t>
      </w:r>
      <w:r w:rsidRPr="00206ACB">
        <w:t>into</w:t>
      </w:r>
      <w:r w:rsidR="00AC466E" w:rsidRPr="00206ACB">
        <w:t xml:space="preserve"> </w:t>
      </w:r>
      <w:r w:rsidRPr="00206ACB">
        <w:t>the</w:t>
      </w:r>
      <w:r w:rsidR="00AC466E" w:rsidRPr="00206ACB">
        <w:t xml:space="preserve"> </w:t>
      </w:r>
      <w:r w:rsidRPr="00206ACB">
        <w:t>console's</w:t>
      </w:r>
      <w:r w:rsidR="00AC466E" w:rsidRPr="00206ACB">
        <w:t xml:space="preserve"> </w:t>
      </w:r>
      <w:r w:rsidRPr="00206ACB">
        <w:t>cartridge</w:t>
      </w:r>
      <w:r w:rsidR="00AC466E" w:rsidRPr="00206ACB">
        <w:t xml:space="preserve"> </w:t>
      </w:r>
      <w:r w:rsidRPr="00206ACB">
        <w:t>slot,</w:t>
      </w:r>
      <w:r w:rsidR="00AC466E" w:rsidRPr="00206ACB">
        <w:t xml:space="preserve"> </w:t>
      </w:r>
      <w:r w:rsidRPr="00206ACB">
        <w:t>the</w:t>
      </w:r>
      <w:r w:rsidR="00AC466E" w:rsidRPr="00206ACB">
        <w:t xml:space="preserve"> </w:t>
      </w:r>
      <w:r w:rsidRPr="00206ACB">
        <w:t>gold</w:t>
      </w:r>
      <w:r w:rsidR="00AC466E" w:rsidRPr="00206ACB">
        <w:t xml:space="preserve"> </w:t>
      </w:r>
      <w:r w:rsidRPr="00206ACB">
        <w:t>connectors</w:t>
      </w:r>
      <w:r w:rsidR="00AC466E" w:rsidRPr="00206ACB">
        <w:t xml:space="preserve"> </w:t>
      </w:r>
      <w:r w:rsidRPr="00206ACB">
        <w:t>make</w:t>
      </w:r>
      <w:r w:rsidR="00AC466E" w:rsidRPr="00206ACB">
        <w:t xml:space="preserve"> </w:t>
      </w:r>
      <w:r w:rsidRPr="00206ACB">
        <w:t>electrical</w:t>
      </w:r>
      <w:r w:rsidR="00AC466E" w:rsidRPr="00206ACB">
        <w:t xml:space="preserve"> </w:t>
      </w:r>
      <w:r w:rsidRPr="00206ACB">
        <w:t>contact</w:t>
      </w:r>
      <w:r w:rsidR="00AC466E" w:rsidRPr="00206ACB">
        <w:t xml:space="preserve"> </w:t>
      </w:r>
      <w:r w:rsidRPr="00206ACB">
        <w:t>with</w:t>
      </w:r>
      <w:r w:rsidR="00AC466E" w:rsidRPr="00206ACB">
        <w:t xml:space="preserve"> </w:t>
      </w:r>
      <w:r w:rsidRPr="00206ACB">
        <w:t>an</w:t>
      </w:r>
      <w:r w:rsidR="00AC466E" w:rsidRPr="00206ACB">
        <w:t xml:space="preserve"> </w:t>
      </w:r>
      <w:r w:rsidRPr="00206ACB">
        <w:t>identical</w:t>
      </w:r>
      <w:r w:rsidR="00AC466E" w:rsidRPr="00206ACB">
        <w:t xml:space="preserve"> </w:t>
      </w:r>
      <w:r w:rsidRPr="00206ACB">
        <w:t>set</w:t>
      </w:r>
      <w:r w:rsidR="00AC466E" w:rsidRPr="00206ACB">
        <w:t xml:space="preserve"> </w:t>
      </w:r>
      <w:r w:rsidRPr="00206ACB">
        <w:t>of</w:t>
      </w:r>
      <w:r w:rsidR="00AC466E" w:rsidRPr="00206ACB">
        <w:t xml:space="preserve"> </w:t>
      </w:r>
      <w:r w:rsidRPr="00206ACB">
        <w:t>connectors</w:t>
      </w:r>
      <w:r w:rsidR="00AC466E" w:rsidRPr="00206ACB">
        <w:t xml:space="preserve"> </w:t>
      </w:r>
      <w:r w:rsidRPr="00206ACB">
        <w:t>in</w:t>
      </w:r>
      <w:r w:rsidR="00AC466E" w:rsidRPr="00206ACB">
        <w:t xml:space="preserve"> </w:t>
      </w:r>
      <w:r w:rsidRPr="00206ACB">
        <w:t>the</w:t>
      </w:r>
      <w:r w:rsidR="00AC466E" w:rsidRPr="00206ACB">
        <w:t xml:space="preserve"> </w:t>
      </w:r>
      <w:r w:rsidRPr="00206ACB">
        <w:t>console.</w:t>
      </w:r>
      <w:r w:rsidR="00AC466E" w:rsidRPr="00206ACB">
        <w:t xml:space="preserve"> </w:t>
      </w:r>
      <w:r w:rsidRPr="00206ACB">
        <w:t>The</w:t>
      </w:r>
      <w:r w:rsidR="00AC466E" w:rsidRPr="00206ACB">
        <w:t xml:space="preserve"> </w:t>
      </w:r>
      <w:r w:rsidRPr="00206ACB">
        <w:t>result</w:t>
      </w:r>
      <w:r w:rsidR="00AC466E" w:rsidRPr="00206ACB">
        <w:t xml:space="preserve"> </w:t>
      </w:r>
      <w:r w:rsidRPr="00206ACB">
        <w:t>is</w:t>
      </w:r>
      <w:r w:rsidR="00AC466E" w:rsidRPr="00206ACB">
        <w:t xml:space="preserve"> </w:t>
      </w:r>
      <w:r w:rsidRPr="00206ACB">
        <w:t>that</w:t>
      </w:r>
      <w:r w:rsidR="00AC466E" w:rsidRPr="00206ACB">
        <w:t xml:space="preserve"> </w:t>
      </w:r>
      <w:r w:rsidRPr="00206ACB">
        <w:t>the</w:t>
      </w:r>
      <w:r w:rsidR="00AC466E" w:rsidRPr="00206ACB">
        <w:t xml:space="preserve"> </w:t>
      </w:r>
      <w:r w:rsidRPr="00206ACB">
        <w:t>PRG-ROM</w:t>
      </w:r>
      <w:r w:rsidR="00AC466E" w:rsidRPr="00206ACB">
        <w:t xml:space="preserve"> </w:t>
      </w:r>
      <w:r w:rsidRPr="00206ACB">
        <w:t>is</w:t>
      </w:r>
      <w:r w:rsidR="00AC466E" w:rsidRPr="00206ACB">
        <w:t xml:space="preserve"> </w:t>
      </w:r>
      <w:r w:rsidRPr="00206ACB">
        <w:t>electrically</w:t>
      </w:r>
      <w:r w:rsidR="00AC466E" w:rsidRPr="00206ACB">
        <w:t xml:space="preserve"> </w:t>
      </w:r>
      <w:r w:rsidRPr="00206ACB">
        <w:t>wired</w:t>
      </w:r>
      <w:r w:rsidR="00AC466E" w:rsidRPr="00206ACB">
        <w:t xml:space="preserve"> </w:t>
      </w:r>
      <w:r w:rsidRPr="00206ACB">
        <w:t>directly</w:t>
      </w:r>
      <w:r w:rsidR="00AC466E" w:rsidRPr="00206ACB">
        <w:t xml:space="preserve"> </w:t>
      </w:r>
      <w:r w:rsidRPr="00206ACB">
        <w:t>to</w:t>
      </w:r>
      <w:r w:rsidR="00AC466E" w:rsidRPr="00206ACB">
        <w:t xml:space="preserve"> </w:t>
      </w:r>
      <w:r w:rsidRPr="00206ACB">
        <w:t>the</w:t>
      </w:r>
      <w:r w:rsidR="00AC466E" w:rsidRPr="00206ACB">
        <w:t xml:space="preserve"> </w:t>
      </w:r>
      <w:r w:rsidRPr="00206ACB">
        <w:t>2A03</w:t>
      </w:r>
      <w:r w:rsidR="00AC466E" w:rsidRPr="00206ACB">
        <w:t xml:space="preserve"> </w:t>
      </w:r>
      <w:r w:rsidRPr="00206ACB">
        <w:t>CPU,</w:t>
      </w:r>
      <w:r w:rsidR="00AC466E" w:rsidRPr="00206ACB">
        <w:t xml:space="preserve"> </w:t>
      </w:r>
      <w:r w:rsidRPr="00206ACB">
        <w:t>and</w:t>
      </w:r>
      <w:r w:rsidR="00AC466E" w:rsidRPr="00206ACB">
        <w:t xml:space="preserve"> </w:t>
      </w:r>
      <w:r w:rsidRPr="00206ACB">
        <w:t>the</w:t>
      </w:r>
      <w:r w:rsidR="00AC466E" w:rsidRPr="00206ACB">
        <w:t xml:space="preserve"> </w:t>
      </w:r>
      <w:r w:rsidRPr="00206ACB">
        <w:t>CHR-ROM</w:t>
      </w:r>
      <w:r w:rsidR="00AC466E" w:rsidRPr="00206ACB">
        <w:t xml:space="preserve"> </w:t>
      </w:r>
      <w:r w:rsidRPr="00206ACB">
        <w:t>is</w:t>
      </w:r>
      <w:r w:rsidR="00AC466E" w:rsidRPr="00206ACB">
        <w:t xml:space="preserve"> </w:t>
      </w:r>
      <w:r w:rsidRPr="00206ACB">
        <w:t>wired</w:t>
      </w:r>
      <w:r w:rsidR="00AC466E" w:rsidRPr="00206ACB">
        <w:t xml:space="preserve"> </w:t>
      </w:r>
      <w:r w:rsidRPr="00206ACB">
        <w:t>directly</w:t>
      </w:r>
      <w:r w:rsidR="00AC466E" w:rsidRPr="00206ACB">
        <w:t xml:space="preserve"> </w:t>
      </w:r>
      <w:r w:rsidRPr="00206ACB">
        <w:t>to</w:t>
      </w:r>
      <w:r w:rsidR="00AC466E" w:rsidRPr="00206ACB">
        <w:t xml:space="preserve"> </w:t>
      </w:r>
      <w:r w:rsidRPr="00206ACB">
        <w:t>the</w:t>
      </w:r>
      <w:r w:rsidR="00AC466E" w:rsidRPr="00206ACB">
        <w:t xml:space="preserve"> </w:t>
      </w:r>
      <w:r w:rsidRPr="00206ACB">
        <w:t>2C02</w:t>
      </w:r>
      <w:r w:rsidR="00AC466E" w:rsidRPr="00206ACB">
        <w:t xml:space="preserve"> </w:t>
      </w:r>
      <w:r w:rsidRPr="00206ACB">
        <w:t>PPU.</w:t>
      </w:r>
    </w:p>
    <w:p w14:paraId="1D90B43B" w14:textId="77777777" w:rsidR="00B85E16" w:rsidRPr="00206ACB" w:rsidRDefault="00B85E16" w:rsidP="00FC4C0F">
      <w:pPr>
        <w:ind w:firstLine="0"/>
        <w:jc w:val="center"/>
        <w:rPr>
          <w:rFonts w:cstheme="minorHAnsi"/>
          <w:szCs w:val="26"/>
        </w:rPr>
      </w:pPr>
      <w:r w:rsidRPr="00206ACB">
        <w:rPr>
          <w:rFonts w:cstheme="minorHAnsi"/>
          <w:noProof/>
          <w:szCs w:val="26"/>
        </w:rPr>
        <w:drawing>
          <wp:inline distT="0" distB="0" distL="0" distR="0" wp14:anchorId="0E0B8B35" wp14:editId="4AFF7FBE">
            <wp:extent cx="3048000" cy="2286000"/>
            <wp:effectExtent l="0" t="0" r="0" b="0"/>
            <wp:docPr id="45" name="Picture 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77EC5225" w14:textId="09A41FF9" w:rsidR="00B85E16" w:rsidRPr="00206ACB" w:rsidRDefault="00B85E16" w:rsidP="00177C77">
      <w:pPr>
        <w:ind w:firstLine="0"/>
        <w:jc w:val="center"/>
        <w:rPr>
          <w:rFonts w:cstheme="minorHAnsi"/>
          <w:szCs w:val="26"/>
        </w:rPr>
      </w:pPr>
      <w:r w:rsidRPr="00206ACB">
        <w:rPr>
          <w:rFonts w:cstheme="minorHAnsi"/>
          <w:szCs w:val="26"/>
        </w:rPr>
        <w:t>A</w:t>
      </w:r>
      <w:r w:rsidR="00AC466E" w:rsidRPr="00206ACB">
        <w:rPr>
          <w:rFonts w:cstheme="minorHAnsi"/>
          <w:szCs w:val="26"/>
        </w:rPr>
        <w:t xml:space="preserve"> </w:t>
      </w:r>
      <w:r w:rsidRPr="00206ACB">
        <w:rPr>
          <w:rFonts w:cstheme="minorHAnsi"/>
          <w:szCs w:val="26"/>
        </w:rPr>
        <w:t>diagram</w:t>
      </w:r>
      <w:r w:rsidR="00AC466E" w:rsidRPr="00206ACB">
        <w:rPr>
          <w:rFonts w:cstheme="minorHAnsi"/>
          <w:szCs w:val="26"/>
        </w:rPr>
        <w:t xml:space="preserve"> </w:t>
      </w:r>
      <w:r w:rsidRPr="00206ACB">
        <w:rPr>
          <w:rFonts w:cstheme="minorHAnsi"/>
          <w:szCs w:val="26"/>
        </w:rPr>
        <w:t>showing</w:t>
      </w:r>
      <w:r w:rsidR="00AC466E" w:rsidRPr="00206ACB">
        <w:rPr>
          <w:rFonts w:cstheme="minorHAnsi"/>
          <w:szCs w:val="26"/>
        </w:rPr>
        <w:t xml:space="preserve"> </w:t>
      </w:r>
      <w:r w:rsidRPr="00206ACB">
        <w:rPr>
          <w:rFonts w:cstheme="minorHAnsi"/>
          <w:szCs w:val="26"/>
        </w:rPr>
        <w:t>how</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cartridge's</w:t>
      </w:r>
      <w:r w:rsidR="00AC466E" w:rsidRPr="00206ACB">
        <w:rPr>
          <w:rFonts w:cstheme="minorHAnsi"/>
          <w:szCs w:val="26"/>
        </w:rPr>
        <w:t xml:space="preserve"> </w:t>
      </w:r>
      <w:r w:rsidRPr="00206ACB">
        <w:rPr>
          <w:rFonts w:cstheme="minorHAnsi"/>
          <w:szCs w:val="26"/>
        </w:rPr>
        <w:t>ROM</w:t>
      </w:r>
      <w:r w:rsidR="00AC466E" w:rsidRPr="00206ACB">
        <w:rPr>
          <w:rFonts w:cstheme="minorHAnsi"/>
          <w:szCs w:val="26"/>
        </w:rPr>
        <w:t xml:space="preserve"> </w:t>
      </w:r>
      <w:r w:rsidRPr="00206ACB">
        <w:rPr>
          <w:rFonts w:cstheme="minorHAnsi"/>
          <w:szCs w:val="26"/>
        </w:rPr>
        <w:t>chips</w:t>
      </w:r>
      <w:r w:rsidR="00AC466E" w:rsidRPr="00206ACB">
        <w:rPr>
          <w:rFonts w:cstheme="minorHAnsi"/>
          <w:szCs w:val="26"/>
        </w:rPr>
        <w:t xml:space="preserve"> </w:t>
      </w:r>
      <w:r w:rsidRPr="00206ACB">
        <w:rPr>
          <w:rFonts w:cstheme="minorHAnsi"/>
          <w:szCs w:val="26"/>
        </w:rPr>
        <w:t>connect</w:t>
      </w:r>
      <w:r w:rsidR="00AC466E" w:rsidRPr="00206ACB">
        <w:rPr>
          <w:rFonts w:cstheme="minorHAnsi"/>
          <w:szCs w:val="26"/>
        </w:rPr>
        <w:t xml:space="preserve"> </w:t>
      </w:r>
      <w:r w:rsidRPr="00206ACB">
        <w:rPr>
          <w:rFonts w:cstheme="minorHAnsi"/>
          <w:szCs w:val="26"/>
        </w:rPr>
        <w:t>to</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console's</w:t>
      </w:r>
      <w:r w:rsidR="00AC466E" w:rsidRPr="00206ACB">
        <w:rPr>
          <w:rFonts w:cstheme="minorHAnsi"/>
          <w:szCs w:val="26"/>
        </w:rPr>
        <w:t xml:space="preserve"> </w:t>
      </w:r>
      <w:r w:rsidRPr="00206ACB">
        <w:rPr>
          <w:rFonts w:cstheme="minorHAnsi"/>
          <w:szCs w:val="26"/>
        </w:rPr>
        <w:t>processors.</w:t>
      </w:r>
    </w:p>
    <w:p w14:paraId="2A2B4AD2" w14:textId="4CF4DDED" w:rsidR="001B0564" w:rsidRPr="00206ACB" w:rsidRDefault="001B0564" w:rsidP="00B01A33">
      <w:pPr>
        <w:pStyle w:val="Heading3"/>
        <w:rPr>
          <w:rFonts w:cstheme="minorHAnsi"/>
        </w:rPr>
      </w:pPr>
      <w:bookmarkStart w:id="50" w:name="_Toc168434207"/>
      <w:bookmarkStart w:id="51" w:name="_Toc168779328"/>
      <w:r w:rsidRPr="00206ACB">
        <w:rPr>
          <w:rFonts w:cstheme="minorHAnsi"/>
        </w:rPr>
        <w:lastRenderedPageBreak/>
        <w:t>What</w:t>
      </w:r>
      <w:r w:rsidR="00AC466E" w:rsidRPr="00206ACB">
        <w:rPr>
          <w:rFonts w:cstheme="minorHAnsi"/>
        </w:rPr>
        <w:t xml:space="preserve"> </w:t>
      </w:r>
      <w:r w:rsidRPr="00206ACB">
        <w:rPr>
          <w:rFonts w:cstheme="minorHAnsi"/>
        </w:rPr>
        <w:t>does</w:t>
      </w:r>
      <w:r w:rsidR="00AC466E" w:rsidRPr="00206ACB">
        <w:rPr>
          <w:rFonts w:cstheme="minorHAnsi"/>
        </w:rPr>
        <w:t xml:space="preserve"> </w:t>
      </w:r>
      <w:r w:rsidRPr="00206ACB">
        <w:rPr>
          <w:rFonts w:cstheme="minorHAnsi"/>
        </w:rPr>
        <w:t>this</w:t>
      </w:r>
      <w:r w:rsidR="00AC466E" w:rsidRPr="00206ACB">
        <w:rPr>
          <w:rFonts w:cstheme="minorHAnsi"/>
        </w:rPr>
        <w:t xml:space="preserve"> </w:t>
      </w:r>
      <w:r w:rsidRPr="00206ACB">
        <w:rPr>
          <w:rFonts w:cstheme="minorHAnsi"/>
        </w:rPr>
        <w:t>have</w:t>
      </w:r>
      <w:r w:rsidR="00AC466E" w:rsidRPr="00206ACB">
        <w:rPr>
          <w:rFonts w:cstheme="minorHAnsi"/>
        </w:rPr>
        <w:t xml:space="preserve"> </w:t>
      </w:r>
      <w:r w:rsidRPr="00206ACB">
        <w:rPr>
          <w:rFonts w:cstheme="minorHAnsi"/>
        </w:rPr>
        <w:t>to</w:t>
      </w:r>
      <w:r w:rsidR="00AC466E" w:rsidRPr="00206ACB">
        <w:rPr>
          <w:rFonts w:cstheme="minorHAnsi"/>
        </w:rPr>
        <w:t xml:space="preserve"> </w:t>
      </w:r>
      <w:r w:rsidRPr="00206ACB">
        <w:rPr>
          <w:rFonts w:cstheme="minorHAnsi"/>
        </w:rPr>
        <w:t>do</w:t>
      </w:r>
      <w:r w:rsidR="00AC466E" w:rsidRPr="00206ACB">
        <w:rPr>
          <w:rFonts w:cstheme="minorHAnsi"/>
        </w:rPr>
        <w:t xml:space="preserve"> </w:t>
      </w:r>
      <w:r w:rsidRPr="00206ACB">
        <w:rPr>
          <w:rFonts w:cstheme="minorHAnsi"/>
        </w:rPr>
        <w:t>with</w:t>
      </w:r>
      <w:r w:rsidR="00AC466E" w:rsidRPr="00206ACB">
        <w:rPr>
          <w:rFonts w:cstheme="minorHAnsi"/>
        </w:rPr>
        <w:t xml:space="preserve"> </w:t>
      </w:r>
      <w:r w:rsidRPr="00206ACB">
        <w:rPr>
          <w:rFonts w:cstheme="minorHAnsi"/>
        </w:rPr>
        <w:t>the</w:t>
      </w:r>
      <w:r w:rsidR="00AC466E" w:rsidRPr="00206ACB">
        <w:rPr>
          <w:rFonts w:cstheme="minorHAnsi"/>
        </w:rPr>
        <w:t xml:space="preserve"> </w:t>
      </w:r>
      <w:r w:rsidRPr="00206ACB">
        <w:rPr>
          <w:rFonts w:cstheme="minorHAnsi"/>
        </w:rPr>
        <w:t>test</w:t>
      </w:r>
      <w:r w:rsidR="00AC466E" w:rsidRPr="00206ACB">
        <w:rPr>
          <w:rFonts w:cstheme="minorHAnsi"/>
        </w:rPr>
        <w:t xml:space="preserve"> </w:t>
      </w:r>
      <w:r w:rsidRPr="00206ACB">
        <w:rPr>
          <w:rFonts w:cstheme="minorHAnsi"/>
        </w:rPr>
        <w:t>project?</w:t>
      </w:r>
      <w:bookmarkEnd w:id="50"/>
      <w:bookmarkEnd w:id="51"/>
    </w:p>
    <w:p w14:paraId="0E27E2B0" w14:textId="345F3B3D" w:rsidR="00DC1713" w:rsidRPr="00206ACB" w:rsidRDefault="00DC1713" w:rsidP="003A33C0">
      <w:r w:rsidRPr="00206ACB">
        <w:t>If</w:t>
      </w:r>
      <w:r w:rsidR="00AC466E" w:rsidRPr="00206ACB">
        <w:t xml:space="preserve"> </w:t>
      </w:r>
      <w:r w:rsidRPr="00206ACB">
        <w:t>you</w:t>
      </w:r>
      <w:r w:rsidR="00AC466E" w:rsidRPr="00206ACB">
        <w:t xml:space="preserve"> </w:t>
      </w:r>
      <w:r w:rsidRPr="00206ACB">
        <w:t>look</w:t>
      </w:r>
      <w:r w:rsidR="00AC466E" w:rsidRPr="00206ACB">
        <w:t xml:space="preserve"> </w:t>
      </w:r>
      <w:r w:rsidRPr="00206ACB">
        <w:t>back</w:t>
      </w:r>
      <w:r w:rsidR="00AC466E" w:rsidRPr="00206ACB">
        <w:t xml:space="preserve"> </w:t>
      </w:r>
      <w:r w:rsidRPr="00206ACB">
        <w:t>at</w:t>
      </w:r>
      <w:r w:rsidR="00AC466E" w:rsidRPr="00206ACB">
        <w:t xml:space="preserve"> </w:t>
      </w:r>
      <w:r w:rsidRPr="00206ACB">
        <w:t>the</w:t>
      </w:r>
      <w:r w:rsidR="00AC466E" w:rsidRPr="00206ACB">
        <w:t xml:space="preserve"> </w:t>
      </w:r>
      <w:r w:rsidRPr="00206ACB">
        <w:t>test</w:t>
      </w:r>
      <w:r w:rsidR="00AC466E" w:rsidRPr="00206ACB">
        <w:t xml:space="preserve"> </w:t>
      </w:r>
      <w:r w:rsidRPr="00206ACB">
        <w:t>project's</w:t>
      </w:r>
      <w:r w:rsidR="00AC466E" w:rsidRPr="00206ACB">
        <w:t xml:space="preserve"> </w:t>
      </w:r>
      <w:r w:rsidRPr="00206ACB">
        <w:t>assembly</w:t>
      </w:r>
      <w:r w:rsidR="00AC466E" w:rsidRPr="00206ACB">
        <w:t xml:space="preserve"> </w:t>
      </w:r>
      <w:r w:rsidRPr="00206ACB">
        <w:t>source,</w:t>
      </w:r>
      <w:r w:rsidR="00AC466E" w:rsidRPr="00206ACB">
        <w:t xml:space="preserve"> </w:t>
      </w:r>
      <w:r w:rsidRPr="00206ACB">
        <w:t>you'll</w:t>
      </w:r>
      <w:r w:rsidR="00AC466E" w:rsidRPr="00206ACB">
        <w:t xml:space="preserve"> </w:t>
      </w:r>
      <w:r w:rsidRPr="00206ACB">
        <w:t>notice</w:t>
      </w:r>
      <w:r w:rsidR="00AC466E" w:rsidRPr="00206ACB">
        <w:t xml:space="preserve"> </w:t>
      </w:r>
      <w:r w:rsidRPr="00206ACB">
        <w:t>several</w:t>
      </w:r>
      <w:r w:rsidR="00AC466E" w:rsidRPr="00206ACB">
        <w:t xml:space="preserve"> </w:t>
      </w:r>
      <w:r w:rsidRPr="00206ACB">
        <w:t>lines</w:t>
      </w:r>
      <w:r w:rsidR="00AC466E" w:rsidRPr="00206ACB">
        <w:t xml:space="preserve"> </w:t>
      </w:r>
      <w:r w:rsidRPr="00206ACB">
        <w:t>that</w:t>
      </w:r>
      <w:r w:rsidR="00AC466E" w:rsidRPr="00206ACB">
        <w:t xml:space="preserve"> </w:t>
      </w:r>
      <w:r w:rsidRPr="00206ACB">
        <w:t>start</w:t>
      </w:r>
      <w:r w:rsidR="00AC466E" w:rsidRPr="00206ACB">
        <w:t xml:space="preserve"> </w:t>
      </w:r>
      <w:r w:rsidRPr="00206ACB">
        <w:t>with</w:t>
      </w:r>
      <w:r w:rsidR="00AC466E" w:rsidRPr="00206ACB">
        <w:t xml:space="preserve"> </w:t>
      </w:r>
      <w:r w:rsidRPr="005D42EF">
        <w:rPr>
          <w:rStyle w:val="QuoteChar"/>
        </w:rPr>
        <w:t>.segment</w:t>
      </w:r>
      <w:r w:rsidRPr="00206ACB">
        <w:t>.</w:t>
      </w:r>
      <w:r w:rsidR="00AC466E" w:rsidRPr="00206ACB">
        <w:t xml:space="preserve"> </w:t>
      </w:r>
      <w:r w:rsidRPr="00206ACB">
        <w:t>These</w:t>
      </w:r>
      <w:r w:rsidR="00AC466E" w:rsidRPr="00206ACB">
        <w:t xml:space="preserve"> </w:t>
      </w:r>
      <w:r w:rsidRPr="00206ACB">
        <w:t>are</w:t>
      </w:r>
      <w:r w:rsidR="00AC466E" w:rsidRPr="00206ACB">
        <w:t xml:space="preserve"> </w:t>
      </w:r>
      <w:r w:rsidRPr="00206ACB">
        <w:rPr>
          <w:rStyle w:val="Emphasis"/>
          <w:rFonts w:cstheme="minorHAnsi"/>
          <w:color w:val="111111"/>
          <w:szCs w:val="26"/>
        </w:rPr>
        <w:t>assembler</w:t>
      </w:r>
      <w:r w:rsidR="00AC466E" w:rsidRPr="00206ACB">
        <w:rPr>
          <w:rStyle w:val="Emphasis"/>
          <w:rFonts w:cstheme="minorHAnsi"/>
          <w:color w:val="111111"/>
          <w:szCs w:val="26"/>
        </w:rPr>
        <w:t xml:space="preserve"> </w:t>
      </w:r>
      <w:r w:rsidRPr="00206ACB">
        <w:rPr>
          <w:rStyle w:val="Emphasis"/>
          <w:rFonts w:cstheme="minorHAnsi"/>
          <w:color w:val="111111"/>
          <w:szCs w:val="26"/>
        </w:rPr>
        <w:t>directives</w:t>
      </w:r>
      <w:r w:rsidR="00AC466E" w:rsidRPr="00206ACB">
        <w:t xml:space="preserve"> </w:t>
      </w:r>
      <w:r w:rsidRPr="00206ACB">
        <w:t>-</w:t>
      </w:r>
      <w:r w:rsidR="00AC466E" w:rsidRPr="00206ACB">
        <w:t xml:space="preserve"> </w:t>
      </w:r>
      <w:r w:rsidRPr="00206ACB">
        <w:t>something</w:t>
      </w:r>
      <w:r w:rsidR="00AC466E" w:rsidRPr="00206ACB">
        <w:t xml:space="preserve"> </w:t>
      </w:r>
      <w:r w:rsidRPr="00206ACB">
        <w:t>we'll</w:t>
      </w:r>
      <w:r w:rsidR="00AC466E" w:rsidRPr="00206ACB">
        <w:t xml:space="preserve"> </w:t>
      </w:r>
      <w:r w:rsidRPr="00206ACB">
        <w:t>explore</w:t>
      </w:r>
      <w:r w:rsidR="00AC466E" w:rsidRPr="00206ACB">
        <w:t xml:space="preserve"> </w:t>
      </w:r>
      <w:r w:rsidRPr="00206ACB">
        <w:t>in</w:t>
      </w:r>
      <w:r w:rsidR="00AC466E" w:rsidRPr="00206ACB">
        <w:t xml:space="preserve"> </w:t>
      </w:r>
      <w:r w:rsidRPr="00206ACB">
        <w:t>the</w:t>
      </w:r>
      <w:r w:rsidR="00AC466E" w:rsidRPr="00206ACB">
        <w:t xml:space="preserve"> </w:t>
      </w:r>
      <w:r w:rsidRPr="00206ACB">
        <w:t>next</w:t>
      </w:r>
      <w:r w:rsidR="00AC466E" w:rsidRPr="00206ACB">
        <w:t xml:space="preserve"> </w:t>
      </w:r>
      <w:r w:rsidRPr="00206ACB">
        <w:t>chapter</w:t>
      </w:r>
      <w:r w:rsidR="00AC466E" w:rsidRPr="00206ACB">
        <w:t xml:space="preserve"> </w:t>
      </w:r>
      <w:r w:rsidRPr="00206ACB">
        <w:t>-</w:t>
      </w:r>
      <w:r w:rsidR="00AC466E" w:rsidRPr="00206ACB">
        <w:t xml:space="preserve"> </w:t>
      </w:r>
      <w:r w:rsidRPr="00206ACB">
        <w:t>that</w:t>
      </w:r>
      <w:r w:rsidR="00AC466E" w:rsidRPr="00206ACB">
        <w:t xml:space="preserve"> </w:t>
      </w:r>
      <w:r w:rsidRPr="00206ACB">
        <w:t>dictate</w:t>
      </w:r>
      <w:r w:rsidR="00AC466E" w:rsidRPr="00206ACB">
        <w:t xml:space="preserve"> </w:t>
      </w:r>
      <w:r w:rsidRPr="00206ACB">
        <w:t>where</w:t>
      </w:r>
      <w:r w:rsidR="00AC466E" w:rsidRPr="00206ACB">
        <w:t xml:space="preserve"> </w:t>
      </w:r>
      <w:r w:rsidRPr="00206ACB">
        <w:t>in</w:t>
      </w:r>
      <w:r w:rsidR="00AC466E" w:rsidRPr="00206ACB">
        <w:t xml:space="preserve"> </w:t>
      </w:r>
      <w:r w:rsidRPr="00206ACB">
        <w:t>the</w:t>
      </w:r>
      <w:r w:rsidR="00AC466E" w:rsidRPr="00206ACB">
        <w:t xml:space="preserve"> </w:t>
      </w:r>
      <w:r w:rsidRPr="00206ACB">
        <w:t>finished</w:t>
      </w:r>
      <w:r w:rsidR="00AC466E" w:rsidRPr="00206ACB">
        <w:t xml:space="preserve"> </w:t>
      </w:r>
      <w:r w:rsidRPr="00206ACB">
        <w:t>ROM</w:t>
      </w:r>
      <w:r w:rsidR="00AC466E" w:rsidRPr="00206ACB">
        <w:t xml:space="preserve"> </w:t>
      </w:r>
      <w:r w:rsidRPr="00206ACB">
        <w:t>file</w:t>
      </w:r>
      <w:r w:rsidR="00AC466E" w:rsidRPr="00206ACB">
        <w:t xml:space="preserve"> </w:t>
      </w:r>
      <w:r w:rsidRPr="00206ACB">
        <w:t>certain</w:t>
      </w:r>
      <w:r w:rsidR="00AC466E" w:rsidRPr="00206ACB">
        <w:t xml:space="preserve"> </w:t>
      </w:r>
      <w:r w:rsidRPr="00206ACB">
        <w:t>pieces</w:t>
      </w:r>
      <w:r w:rsidR="00AC466E" w:rsidRPr="00206ACB">
        <w:t xml:space="preserve"> </w:t>
      </w:r>
      <w:r w:rsidRPr="00206ACB">
        <w:t>of</w:t>
      </w:r>
      <w:r w:rsidR="00AC466E" w:rsidRPr="00206ACB">
        <w:t xml:space="preserve"> </w:t>
      </w:r>
      <w:r w:rsidRPr="00206ACB">
        <w:t>code</w:t>
      </w:r>
      <w:r w:rsidR="00AC466E" w:rsidRPr="00206ACB">
        <w:t xml:space="preserve"> </w:t>
      </w:r>
      <w:r w:rsidRPr="00206ACB">
        <w:t>should</w:t>
      </w:r>
      <w:r w:rsidR="00AC466E" w:rsidRPr="00206ACB">
        <w:t xml:space="preserve"> </w:t>
      </w:r>
      <w:r w:rsidRPr="00206ACB">
        <w:t>go.</w:t>
      </w:r>
    </w:p>
    <w:p w14:paraId="2B302A45" w14:textId="2823A9E6" w:rsidR="00DC1713" w:rsidRPr="005D42EF" w:rsidRDefault="00DC1713" w:rsidP="006C04B1">
      <w:pPr>
        <w:pStyle w:val="HTMLPreformatted"/>
        <w:shd w:val="clear" w:color="auto" w:fill="272822"/>
        <w:spacing w:after="120"/>
        <w:ind w:firstLine="360"/>
        <w:rPr>
          <w:rStyle w:val="z-source"/>
          <w:rFonts w:ascii="DejaVu Sans Mono" w:hAnsi="DejaVu Sans Mono" w:cs="DejaVu Sans Mono"/>
          <w:color w:val="10C26F"/>
          <w:sz w:val="26"/>
          <w:szCs w:val="26"/>
          <w:bdr w:val="none" w:sz="0" w:space="0" w:color="auto" w:frame="1"/>
          <w:shd w:val="clear" w:color="auto" w:fill="272822"/>
        </w:rPr>
      </w:pPr>
      <w:r w:rsidRPr="005D42EF">
        <w:rPr>
          <w:rStyle w:val="z-keyword"/>
          <w:rFonts w:ascii="DejaVu Sans Mono" w:eastAsiaTheme="majorEastAsia" w:hAnsi="DejaVu Sans Mono" w:cs="DejaVu Sans Mono"/>
          <w:color w:val="10C26F"/>
          <w:sz w:val="26"/>
          <w:szCs w:val="26"/>
          <w:bdr w:val="none" w:sz="0" w:space="0" w:color="auto" w:frame="1"/>
        </w:rPr>
        <w:t>.s</w:t>
      </w:r>
      <w:r w:rsidRPr="005D42EF">
        <w:rPr>
          <w:rStyle w:val="z-keyword"/>
          <w:rFonts w:ascii="DejaVu Sans Mono" w:eastAsiaTheme="majorEastAsia" w:hAnsi="DejaVu Sans Mono" w:cs="DejaVu Sans Mono"/>
          <w:color w:val="10C26F"/>
          <w:sz w:val="26"/>
          <w:szCs w:val="26"/>
          <w:bdr w:val="none" w:sz="0" w:space="0" w:color="auto" w:frame="1"/>
          <w:shd w:val="clear" w:color="auto" w:fill="272822"/>
        </w:rPr>
        <w:t>egment</w:t>
      </w:r>
      <w:r w:rsidR="00AC466E" w:rsidRPr="005D42EF">
        <w:rPr>
          <w:rStyle w:val="z-source"/>
          <w:rFonts w:ascii="DejaVu Sans Mono" w:hAnsi="DejaVu Sans Mono" w:cs="DejaVu Sans Mono"/>
          <w:color w:val="10C26F"/>
          <w:sz w:val="26"/>
          <w:szCs w:val="26"/>
          <w:bdr w:val="none" w:sz="0" w:space="0" w:color="auto" w:frame="1"/>
          <w:shd w:val="clear" w:color="auto" w:fill="272822"/>
        </w:rPr>
        <w:t xml:space="preserve"> </w:t>
      </w:r>
      <w:r w:rsidRPr="005D42EF">
        <w:rPr>
          <w:rStyle w:val="z-punctuation"/>
          <w:rFonts w:ascii="DejaVu Sans Mono" w:hAnsi="DejaVu Sans Mono" w:cs="DejaVu Sans Mono"/>
          <w:color w:val="10C26F"/>
          <w:sz w:val="26"/>
          <w:szCs w:val="26"/>
          <w:bdr w:val="none" w:sz="0" w:space="0" w:color="auto" w:frame="1"/>
          <w:shd w:val="clear" w:color="auto" w:fill="272822"/>
        </w:rPr>
        <w:t>"</w:t>
      </w:r>
      <w:r w:rsidRPr="005D42EF">
        <w:rPr>
          <w:rStyle w:val="z-string"/>
          <w:rFonts w:ascii="DejaVu Sans Mono" w:hAnsi="DejaVu Sans Mono" w:cs="DejaVu Sans Mono"/>
          <w:color w:val="10C26F"/>
          <w:sz w:val="26"/>
          <w:szCs w:val="26"/>
          <w:bdr w:val="none" w:sz="0" w:space="0" w:color="auto" w:frame="1"/>
          <w:shd w:val="clear" w:color="auto" w:fill="272822"/>
        </w:rPr>
        <w:t>HEADER</w:t>
      </w:r>
      <w:r w:rsidRPr="005D42EF">
        <w:rPr>
          <w:rStyle w:val="z-punctuation"/>
          <w:rFonts w:ascii="DejaVu Sans Mono" w:hAnsi="DejaVu Sans Mono" w:cs="DejaVu Sans Mono"/>
          <w:color w:val="10C26F"/>
          <w:sz w:val="26"/>
          <w:szCs w:val="26"/>
          <w:bdr w:val="none" w:sz="0" w:space="0" w:color="auto" w:frame="1"/>
          <w:shd w:val="clear" w:color="auto" w:fill="272822"/>
        </w:rPr>
        <w:t>"</w:t>
      </w:r>
    </w:p>
    <w:p w14:paraId="71D25E1C" w14:textId="6C513DD0" w:rsidR="00DC1713" w:rsidRPr="005D42EF" w:rsidRDefault="00DC1713" w:rsidP="006C04B1">
      <w:pPr>
        <w:pStyle w:val="HTMLPreformatted"/>
        <w:shd w:val="clear" w:color="auto" w:fill="272822"/>
        <w:spacing w:after="120"/>
        <w:ind w:firstLine="360"/>
        <w:rPr>
          <w:rStyle w:val="z-source"/>
          <w:rFonts w:ascii="DejaVu Sans Mono" w:hAnsi="DejaVu Sans Mono" w:cs="DejaVu Sans Mono"/>
          <w:color w:val="10C26F"/>
          <w:sz w:val="26"/>
          <w:szCs w:val="26"/>
          <w:bdr w:val="none" w:sz="0" w:space="0" w:color="auto" w:frame="1"/>
          <w:shd w:val="clear" w:color="auto" w:fill="272822"/>
        </w:rPr>
      </w:pPr>
      <w:r w:rsidRPr="005D42EF">
        <w:rPr>
          <w:rStyle w:val="z-keyword"/>
          <w:rFonts w:ascii="DejaVu Sans Mono" w:eastAsiaTheme="majorEastAsia" w:hAnsi="DejaVu Sans Mono" w:cs="DejaVu Sans Mono"/>
          <w:color w:val="10C26F"/>
          <w:sz w:val="26"/>
          <w:szCs w:val="26"/>
          <w:bdr w:val="none" w:sz="0" w:space="0" w:color="auto" w:frame="1"/>
          <w:shd w:val="clear" w:color="auto" w:fill="272822"/>
        </w:rPr>
        <w:t>.segment</w:t>
      </w:r>
      <w:r w:rsidR="00AC466E" w:rsidRPr="005D42EF">
        <w:rPr>
          <w:rStyle w:val="z-source"/>
          <w:rFonts w:ascii="DejaVu Sans Mono" w:hAnsi="DejaVu Sans Mono" w:cs="DejaVu Sans Mono"/>
          <w:color w:val="10C26F"/>
          <w:sz w:val="26"/>
          <w:szCs w:val="26"/>
          <w:bdr w:val="none" w:sz="0" w:space="0" w:color="auto" w:frame="1"/>
          <w:shd w:val="clear" w:color="auto" w:fill="272822"/>
        </w:rPr>
        <w:t xml:space="preserve"> </w:t>
      </w:r>
      <w:r w:rsidRPr="005D42EF">
        <w:rPr>
          <w:rStyle w:val="z-punctuation"/>
          <w:rFonts w:ascii="DejaVu Sans Mono" w:hAnsi="DejaVu Sans Mono" w:cs="DejaVu Sans Mono"/>
          <w:color w:val="10C26F"/>
          <w:sz w:val="26"/>
          <w:szCs w:val="26"/>
          <w:bdr w:val="none" w:sz="0" w:space="0" w:color="auto" w:frame="1"/>
          <w:shd w:val="clear" w:color="auto" w:fill="272822"/>
        </w:rPr>
        <w:t>"</w:t>
      </w:r>
      <w:r w:rsidRPr="005D42EF">
        <w:rPr>
          <w:rStyle w:val="z-string"/>
          <w:rFonts w:ascii="DejaVu Sans Mono" w:hAnsi="DejaVu Sans Mono" w:cs="DejaVu Sans Mono"/>
          <w:color w:val="10C26F"/>
          <w:sz w:val="26"/>
          <w:szCs w:val="26"/>
          <w:bdr w:val="none" w:sz="0" w:space="0" w:color="auto" w:frame="1"/>
          <w:shd w:val="clear" w:color="auto" w:fill="272822"/>
        </w:rPr>
        <w:t>CODE</w:t>
      </w:r>
      <w:r w:rsidRPr="005D42EF">
        <w:rPr>
          <w:rStyle w:val="z-punctuation"/>
          <w:rFonts w:ascii="DejaVu Sans Mono" w:hAnsi="DejaVu Sans Mono" w:cs="DejaVu Sans Mono"/>
          <w:color w:val="10C26F"/>
          <w:sz w:val="26"/>
          <w:szCs w:val="26"/>
          <w:bdr w:val="none" w:sz="0" w:space="0" w:color="auto" w:frame="1"/>
          <w:shd w:val="clear" w:color="auto" w:fill="272822"/>
        </w:rPr>
        <w:t>"</w:t>
      </w:r>
    </w:p>
    <w:p w14:paraId="2E7153D8" w14:textId="11E82F43" w:rsidR="00DC1713" w:rsidRPr="005D42EF" w:rsidRDefault="00DC1713" w:rsidP="006C04B1">
      <w:pPr>
        <w:pStyle w:val="HTMLPreformatted"/>
        <w:shd w:val="clear" w:color="auto" w:fill="272822"/>
        <w:spacing w:after="120"/>
        <w:ind w:firstLine="360"/>
        <w:rPr>
          <w:rStyle w:val="z-source"/>
          <w:rFonts w:ascii="DejaVu Sans Mono" w:hAnsi="DejaVu Sans Mono" w:cs="DejaVu Sans Mono"/>
          <w:color w:val="10C26F"/>
          <w:sz w:val="26"/>
          <w:szCs w:val="26"/>
          <w:bdr w:val="none" w:sz="0" w:space="0" w:color="auto" w:frame="1"/>
          <w:shd w:val="clear" w:color="auto" w:fill="272822"/>
        </w:rPr>
      </w:pPr>
      <w:r w:rsidRPr="005D42EF">
        <w:rPr>
          <w:rStyle w:val="z-keyword"/>
          <w:rFonts w:ascii="DejaVu Sans Mono" w:eastAsiaTheme="majorEastAsia" w:hAnsi="DejaVu Sans Mono" w:cs="DejaVu Sans Mono"/>
          <w:color w:val="10C26F"/>
          <w:sz w:val="26"/>
          <w:szCs w:val="26"/>
          <w:bdr w:val="none" w:sz="0" w:space="0" w:color="auto" w:frame="1"/>
          <w:shd w:val="clear" w:color="auto" w:fill="272822"/>
        </w:rPr>
        <w:t>.segment</w:t>
      </w:r>
      <w:r w:rsidR="00AC466E" w:rsidRPr="005D42EF">
        <w:rPr>
          <w:rStyle w:val="z-source"/>
          <w:rFonts w:ascii="DejaVu Sans Mono" w:hAnsi="DejaVu Sans Mono" w:cs="DejaVu Sans Mono"/>
          <w:color w:val="10C26F"/>
          <w:sz w:val="26"/>
          <w:szCs w:val="26"/>
          <w:bdr w:val="none" w:sz="0" w:space="0" w:color="auto" w:frame="1"/>
          <w:shd w:val="clear" w:color="auto" w:fill="272822"/>
        </w:rPr>
        <w:t xml:space="preserve"> </w:t>
      </w:r>
      <w:r w:rsidRPr="005D42EF">
        <w:rPr>
          <w:rStyle w:val="z-punctuation"/>
          <w:rFonts w:ascii="DejaVu Sans Mono" w:hAnsi="DejaVu Sans Mono" w:cs="DejaVu Sans Mono"/>
          <w:color w:val="10C26F"/>
          <w:sz w:val="26"/>
          <w:szCs w:val="26"/>
          <w:bdr w:val="none" w:sz="0" w:space="0" w:color="auto" w:frame="1"/>
          <w:shd w:val="clear" w:color="auto" w:fill="272822"/>
        </w:rPr>
        <w:t>"</w:t>
      </w:r>
      <w:r w:rsidRPr="005D42EF">
        <w:rPr>
          <w:rStyle w:val="z-string"/>
          <w:rFonts w:ascii="DejaVu Sans Mono" w:hAnsi="DejaVu Sans Mono" w:cs="DejaVu Sans Mono"/>
          <w:color w:val="10C26F"/>
          <w:sz w:val="26"/>
          <w:szCs w:val="26"/>
          <w:bdr w:val="none" w:sz="0" w:space="0" w:color="auto" w:frame="1"/>
          <w:shd w:val="clear" w:color="auto" w:fill="272822"/>
        </w:rPr>
        <w:t>VECTORS</w:t>
      </w:r>
      <w:r w:rsidRPr="005D42EF">
        <w:rPr>
          <w:rStyle w:val="z-punctuation"/>
          <w:rFonts w:ascii="DejaVu Sans Mono" w:hAnsi="DejaVu Sans Mono" w:cs="DejaVu Sans Mono"/>
          <w:color w:val="10C26F"/>
          <w:sz w:val="26"/>
          <w:szCs w:val="26"/>
          <w:bdr w:val="none" w:sz="0" w:space="0" w:color="auto" w:frame="1"/>
          <w:shd w:val="clear" w:color="auto" w:fill="272822"/>
        </w:rPr>
        <w:t>"</w:t>
      </w:r>
    </w:p>
    <w:p w14:paraId="4CAA447C" w14:textId="6009363D" w:rsidR="00DC1713" w:rsidRPr="005D42EF" w:rsidRDefault="00DC1713" w:rsidP="006C04B1">
      <w:pPr>
        <w:pStyle w:val="HTMLPreformatted"/>
        <w:shd w:val="clear" w:color="auto" w:fill="272822"/>
        <w:spacing w:after="120"/>
        <w:ind w:firstLine="360"/>
        <w:rPr>
          <w:rStyle w:val="z-source"/>
          <w:rFonts w:ascii="DejaVu Sans Mono" w:hAnsi="DejaVu Sans Mono" w:cs="DejaVu Sans Mono"/>
          <w:color w:val="10C26F"/>
          <w:sz w:val="26"/>
          <w:szCs w:val="26"/>
          <w:bdr w:val="none" w:sz="0" w:space="0" w:color="auto" w:frame="1"/>
          <w:shd w:val="clear" w:color="auto" w:fill="272822"/>
        </w:rPr>
      </w:pPr>
      <w:r w:rsidRPr="005D42EF">
        <w:rPr>
          <w:rStyle w:val="z-keyword"/>
          <w:rFonts w:ascii="DejaVu Sans Mono" w:eastAsiaTheme="majorEastAsia" w:hAnsi="DejaVu Sans Mono" w:cs="DejaVu Sans Mono"/>
          <w:color w:val="10C26F"/>
          <w:sz w:val="26"/>
          <w:szCs w:val="26"/>
          <w:bdr w:val="none" w:sz="0" w:space="0" w:color="auto" w:frame="1"/>
          <w:shd w:val="clear" w:color="auto" w:fill="272822"/>
        </w:rPr>
        <w:t>.segment</w:t>
      </w:r>
      <w:r w:rsidR="00AC466E" w:rsidRPr="005D42EF">
        <w:rPr>
          <w:rStyle w:val="z-source"/>
          <w:rFonts w:ascii="DejaVu Sans Mono" w:hAnsi="DejaVu Sans Mono" w:cs="DejaVu Sans Mono"/>
          <w:color w:val="10C26F"/>
          <w:sz w:val="26"/>
          <w:szCs w:val="26"/>
          <w:bdr w:val="none" w:sz="0" w:space="0" w:color="auto" w:frame="1"/>
          <w:shd w:val="clear" w:color="auto" w:fill="272822"/>
        </w:rPr>
        <w:t xml:space="preserve"> </w:t>
      </w:r>
      <w:r w:rsidRPr="005D42EF">
        <w:rPr>
          <w:rStyle w:val="z-punctuation"/>
          <w:rFonts w:ascii="DejaVu Sans Mono" w:hAnsi="DejaVu Sans Mono" w:cs="DejaVu Sans Mono"/>
          <w:color w:val="10C26F"/>
          <w:sz w:val="26"/>
          <w:szCs w:val="26"/>
          <w:bdr w:val="none" w:sz="0" w:space="0" w:color="auto" w:frame="1"/>
          <w:shd w:val="clear" w:color="auto" w:fill="272822"/>
        </w:rPr>
        <w:t>"</w:t>
      </w:r>
      <w:r w:rsidRPr="005D42EF">
        <w:rPr>
          <w:rStyle w:val="z-string"/>
          <w:rFonts w:ascii="DejaVu Sans Mono" w:hAnsi="DejaVu Sans Mono" w:cs="DejaVu Sans Mono"/>
          <w:color w:val="10C26F"/>
          <w:sz w:val="26"/>
          <w:szCs w:val="26"/>
          <w:bdr w:val="none" w:sz="0" w:space="0" w:color="auto" w:frame="1"/>
          <w:shd w:val="clear" w:color="auto" w:fill="272822"/>
        </w:rPr>
        <w:t>CHARS</w:t>
      </w:r>
      <w:r w:rsidRPr="005D42EF">
        <w:rPr>
          <w:rStyle w:val="z-punctuation"/>
          <w:rFonts w:ascii="DejaVu Sans Mono" w:hAnsi="DejaVu Sans Mono" w:cs="DejaVu Sans Mono"/>
          <w:color w:val="10C26F"/>
          <w:sz w:val="26"/>
          <w:szCs w:val="26"/>
          <w:bdr w:val="none" w:sz="0" w:space="0" w:color="auto" w:frame="1"/>
          <w:shd w:val="clear" w:color="auto" w:fill="272822"/>
        </w:rPr>
        <w:t>"</w:t>
      </w:r>
    </w:p>
    <w:p w14:paraId="3B1219AC" w14:textId="374FB5B6" w:rsidR="00DC1713" w:rsidRPr="005D42EF" w:rsidRDefault="00DC1713" w:rsidP="006C04B1">
      <w:pPr>
        <w:pStyle w:val="HTMLPreformatted"/>
        <w:shd w:val="clear" w:color="auto" w:fill="272822"/>
        <w:spacing w:after="120"/>
        <w:ind w:firstLine="360"/>
        <w:rPr>
          <w:rStyle w:val="z-source"/>
          <w:rFonts w:ascii="DejaVu Sans Mono" w:hAnsi="DejaVu Sans Mono" w:cs="DejaVu Sans Mono"/>
          <w:color w:val="10C26F"/>
          <w:sz w:val="26"/>
          <w:szCs w:val="26"/>
          <w:bdr w:val="none" w:sz="0" w:space="0" w:color="auto" w:frame="1"/>
          <w:shd w:val="clear" w:color="auto" w:fill="272822"/>
        </w:rPr>
      </w:pPr>
      <w:r w:rsidRPr="005D42EF">
        <w:rPr>
          <w:rStyle w:val="z-keyword"/>
          <w:rFonts w:ascii="DejaVu Sans Mono" w:eastAsiaTheme="majorEastAsia" w:hAnsi="DejaVu Sans Mono" w:cs="DejaVu Sans Mono"/>
          <w:color w:val="10C26F"/>
          <w:sz w:val="26"/>
          <w:szCs w:val="26"/>
          <w:bdr w:val="none" w:sz="0" w:space="0" w:color="auto" w:frame="1"/>
          <w:shd w:val="clear" w:color="auto" w:fill="272822"/>
        </w:rPr>
        <w:t>.segment</w:t>
      </w:r>
      <w:r w:rsidR="00AC466E" w:rsidRPr="005D42EF">
        <w:rPr>
          <w:rStyle w:val="z-source"/>
          <w:rFonts w:ascii="DejaVu Sans Mono" w:hAnsi="DejaVu Sans Mono" w:cs="DejaVu Sans Mono"/>
          <w:color w:val="10C26F"/>
          <w:sz w:val="26"/>
          <w:szCs w:val="26"/>
          <w:bdr w:val="none" w:sz="0" w:space="0" w:color="auto" w:frame="1"/>
          <w:shd w:val="clear" w:color="auto" w:fill="272822"/>
        </w:rPr>
        <w:t xml:space="preserve"> </w:t>
      </w:r>
      <w:r w:rsidRPr="005D42EF">
        <w:rPr>
          <w:rStyle w:val="z-punctuation"/>
          <w:rFonts w:ascii="DejaVu Sans Mono" w:hAnsi="DejaVu Sans Mono" w:cs="DejaVu Sans Mono"/>
          <w:color w:val="10C26F"/>
          <w:sz w:val="26"/>
          <w:szCs w:val="26"/>
          <w:bdr w:val="none" w:sz="0" w:space="0" w:color="auto" w:frame="1"/>
          <w:shd w:val="clear" w:color="auto" w:fill="272822"/>
        </w:rPr>
        <w:t>"</w:t>
      </w:r>
      <w:r w:rsidRPr="005D42EF">
        <w:rPr>
          <w:rStyle w:val="z-string"/>
          <w:rFonts w:ascii="DejaVu Sans Mono" w:hAnsi="DejaVu Sans Mono" w:cs="DejaVu Sans Mono"/>
          <w:color w:val="10C26F"/>
          <w:sz w:val="26"/>
          <w:szCs w:val="26"/>
          <w:bdr w:val="none" w:sz="0" w:space="0" w:color="auto" w:frame="1"/>
          <w:shd w:val="clear" w:color="auto" w:fill="272822"/>
        </w:rPr>
        <w:t>STARTUP</w:t>
      </w:r>
      <w:r w:rsidRPr="005D42EF">
        <w:rPr>
          <w:rStyle w:val="z-punctuation"/>
          <w:rFonts w:ascii="DejaVu Sans Mono" w:hAnsi="DejaVu Sans Mono" w:cs="DejaVu Sans Mono"/>
          <w:color w:val="10C26F"/>
          <w:sz w:val="26"/>
          <w:szCs w:val="26"/>
          <w:bdr w:val="none" w:sz="0" w:space="0" w:color="auto" w:frame="1"/>
          <w:shd w:val="clear" w:color="auto" w:fill="272822"/>
        </w:rPr>
        <w:t>"</w:t>
      </w:r>
    </w:p>
    <w:p w14:paraId="406FA00B" w14:textId="624B4D8E" w:rsidR="00DC1713" w:rsidRPr="00206ACB" w:rsidRDefault="00DC1713" w:rsidP="003A33C0">
      <w:r w:rsidRPr="00206ACB">
        <w:t>Two</w:t>
      </w:r>
      <w:r w:rsidR="00AC466E" w:rsidRPr="00206ACB">
        <w:t xml:space="preserve"> </w:t>
      </w:r>
      <w:r w:rsidRPr="00206ACB">
        <w:t>of</w:t>
      </w:r>
      <w:r w:rsidR="00AC466E" w:rsidRPr="00206ACB">
        <w:t xml:space="preserve"> </w:t>
      </w:r>
      <w:r w:rsidRPr="00206ACB">
        <w:t>these</w:t>
      </w:r>
      <w:r w:rsidR="00AC466E" w:rsidRPr="00206ACB">
        <w:t xml:space="preserve"> </w:t>
      </w:r>
      <w:r w:rsidRPr="00206ACB">
        <w:t>segments</w:t>
      </w:r>
      <w:r w:rsidR="00AC466E" w:rsidRPr="00206ACB">
        <w:t xml:space="preserve"> </w:t>
      </w:r>
      <w:r w:rsidRPr="00206ACB">
        <w:t>are</w:t>
      </w:r>
      <w:r w:rsidR="00AC466E" w:rsidRPr="00206ACB">
        <w:t xml:space="preserve"> </w:t>
      </w:r>
      <w:r w:rsidRPr="00206ACB">
        <w:t>not</w:t>
      </w:r>
      <w:r w:rsidR="00AC466E" w:rsidRPr="00206ACB">
        <w:t xml:space="preserve"> </w:t>
      </w:r>
      <w:r w:rsidRPr="00206ACB">
        <w:t>part</w:t>
      </w:r>
      <w:r w:rsidR="00AC466E" w:rsidRPr="00206ACB">
        <w:t xml:space="preserve"> </w:t>
      </w:r>
      <w:r w:rsidRPr="00206ACB">
        <w:t>of</w:t>
      </w:r>
      <w:r w:rsidR="00AC466E" w:rsidRPr="00206ACB">
        <w:t xml:space="preserve"> </w:t>
      </w:r>
      <w:r w:rsidRPr="00206ACB">
        <w:t>the</w:t>
      </w:r>
      <w:r w:rsidR="00AC466E" w:rsidRPr="00206ACB">
        <w:t xml:space="preserve"> </w:t>
      </w:r>
      <w:r w:rsidRPr="00206ACB">
        <w:t>game's</w:t>
      </w:r>
      <w:r w:rsidR="00AC466E" w:rsidRPr="00206ACB">
        <w:t xml:space="preserve"> </w:t>
      </w:r>
      <w:r w:rsidRPr="00206ACB">
        <w:t>code</w:t>
      </w:r>
      <w:r w:rsidR="00AC466E" w:rsidRPr="00206ACB">
        <w:t xml:space="preserve"> </w:t>
      </w:r>
      <w:r w:rsidRPr="00206ACB">
        <w:t>per</w:t>
      </w:r>
      <w:r w:rsidR="00AC466E" w:rsidRPr="00206ACB">
        <w:t xml:space="preserve"> </w:t>
      </w:r>
      <w:r w:rsidRPr="00206ACB">
        <w:t>se.</w:t>
      </w:r>
      <w:r w:rsidR="00AC466E" w:rsidRPr="00206ACB">
        <w:t xml:space="preserve"> </w:t>
      </w:r>
      <w:r w:rsidRPr="00206ACB">
        <w:t>The</w:t>
      </w:r>
      <w:r w:rsidR="00AC466E" w:rsidRPr="00206ACB">
        <w:t xml:space="preserve"> </w:t>
      </w:r>
      <w:r w:rsidRPr="005D42EF">
        <w:rPr>
          <w:rStyle w:val="QuoteChar"/>
        </w:rPr>
        <w:t>STARTUP</w:t>
      </w:r>
      <w:r w:rsidR="00AC466E" w:rsidRPr="00206ACB">
        <w:t xml:space="preserve"> </w:t>
      </w:r>
      <w:r w:rsidRPr="00206ACB">
        <w:t>segment</w:t>
      </w:r>
      <w:r w:rsidR="00AC466E" w:rsidRPr="00206ACB">
        <w:t xml:space="preserve"> </w:t>
      </w:r>
      <w:r w:rsidRPr="00206ACB">
        <w:t>doesn't</w:t>
      </w:r>
      <w:r w:rsidR="00AC466E" w:rsidRPr="00206ACB">
        <w:t xml:space="preserve"> </w:t>
      </w:r>
      <w:r w:rsidRPr="00206ACB">
        <w:t>actually</w:t>
      </w:r>
      <w:r w:rsidR="00AC466E" w:rsidRPr="00206ACB">
        <w:t xml:space="preserve"> </w:t>
      </w:r>
      <w:r w:rsidRPr="00206ACB">
        <w:t>do</w:t>
      </w:r>
      <w:r w:rsidR="00AC466E" w:rsidRPr="00206ACB">
        <w:t xml:space="preserve"> </w:t>
      </w:r>
      <w:r w:rsidRPr="00206ACB">
        <w:t>anything;</w:t>
      </w:r>
      <w:r w:rsidR="00AC466E" w:rsidRPr="00206ACB">
        <w:t xml:space="preserve"> </w:t>
      </w:r>
      <w:r w:rsidRPr="00206ACB">
        <w:t>it's</w:t>
      </w:r>
      <w:r w:rsidR="00AC466E" w:rsidRPr="00206ACB">
        <w:t xml:space="preserve"> </w:t>
      </w:r>
      <w:r w:rsidRPr="00206ACB">
        <w:t>needed</w:t>
      </w:r>
      <w:r w:rsidR="00AC466E" w:rsidRPr="00206ACB">
        <w:t xml:space="preserve"> </w:t>
      </w:r>
      <w:r w:rsidRPr="00206ACB">
        <w:t>for</w:t>
      </w:r>
      <w:r w:rsidR="00AC466E" w:rsidRPr="00206ACB">
        <w:t xml:space="preserve"> </w:t>
      </w:r>
      <w:r w:rsidRPr="00206ACB">
        <w:t>C</w:t>
      </w:r>
      <w:r w:rsidR="00AC466E" w:rsidRPr="00206ACB">
        <w:t xml:space="preserve"> </w:t>
      </w:r>
      <w:r w:rsidRPr="00206ACB">
        <w:t>code</w:t>
      </w:r>
      <w:r w:rsidR="00AC466E" w:rsidRPr="00206ACB">
        <w:t xml:space="preserve"> </w:t>
      </w:r>
      <w:r w:rsidRPr="00206ACB">
        <w:t>compiled</w:t>
      </w:r>
      <w:r w:rsidR="00AC466E" w:rsidRPr="00206ACB">
        <w:t xml:space="preserve"> </w:t>
      </w:r>
      <w:r w:rsidRPr="00206ACB">
        <w:t>down</w:t>
      </w:r>
      <w:r w:rsidR="00AC466E" w:rsidRPr="00206ACB">
        <w:t xml:space="preserve"> </w:t>
      </w:r>
      <w:r w:rsidRPr="00206ACB">
        <w:t>to</w:t>
      </w:r>
      <w:r w:rsidR="00AC466E" w:rsidRPr="00206ACB">
        <w:t xml:space="preserve"> </w:t>
      </w:r>
      <w:r w:rsidRPr="00206ACB">
        <w:t>6502</w:t>
      </w:r>
      <w:r w:rsidR="00AC466E" w:rsidRPr="00206ACB">
        <w:t xml:space="preserve"> </w:t>
      </w:r>
      <w:r w:rsidRPr="00206ACB">
        <w:t>assembly,</w:t>
      </w:r>
      <w:r w:rsidR="00AC466E" w:rsidRPr="00206ACB">
        <w:t xml:space="preserve"> </w:t>
      </w:r>
      <w:r w:rsidRPr="00206ACB">
        <w:t>but</w:t>
      </w:r>
      <w:r w:rsidR="00AC466E" w:rsidRPr="00206ACB">
        <w:t xml:space="preserve"> </w:t>
      </w:r>
      <w:r w:rsidRPr="00206ACB">
        <w:t>we</w:t>
      </w:r>
      <w:r w:rsidR="00AC466E" w:rsidRPr="00206ACB">
        <w:t xml:space="preserve"> </w:t>
      </w:r>
      <w:r w:rsidRPr="00206ACB">
        <w:t>won't</w:t>
      </w:r>
      <w:r w:rsidR="00AC466E" w:rsidRPr="00206ACB">
        <w:t xml:space="preserve"> </w:t>
      </w:r>
      <w:r w:rsidRPr="00206ACB">
        <w:t>be</w:t>
      </w:r>
      <w:r w:rsidR="00AC466E" w:rsidRPr="00206ACB">
        <w:t xml:space="preserve"> </w:t>
      </w:r>
      <w:r w:rsidRPr="00206ACB">
        <w:t>using</w:t>
      </w:r>
      <w:r w:rsidR="00AC466E" w:rsidRPr="00206ACB">
        <w:t xml:space="preserve"> </w:t>
      </w:r>
      <w:r w:rsidRPr="00206ACB">
        <w:t>it.</w:t>
      </w:r>
      <w:r w:rsidR="00AC466E" w:rsidRPr="00206ACB">
        <w:t xml:space="preserve"> </w:t>
      </w:r>
      <w:r w:rsidRPr="00206ACB">
        <w:t>The</w:t>
      </w:r>
      <w:r w:rsidR="00AC466E" w:rsidRPr="00206ACB">
        <w:t xml:space="preserve"> </w:t>
      </w:r>
      <w:r w:rsidRPr="005D42EF">
        <w:rPr>
          <w:rStyle w:val="QuoteChar"/>
        </w:rPr>
        <w:t>HEADER</w:t>
      </w:r>
      <w:r w:rsidR="00AC466E" w:rsidRPr="00206ACB">
        <w:t xml:space="preserve"> </w:t>
      </w:r>
      <w:r w:rsidRPr="00206ACB">
        <w:t>segment</w:t>
      </w:r>
      <w:r w:rsidR="00AC466E" w:rsidRPr="00206ACB">
        <w:t xml:space="preserve"> </w:t>
      </w:r>
      <w:r w:rsidRPr="00206ACB">
        <w:t>contains</w:t>
      </w:r>
      <w:r w:rsidR="00AC466E" w:rsidRPr="00206ACB">
        <w:t xml:space="preserve"> </w:t>
      </w:r>
      <w:r w:rsidRPr="00206ACB">
        <w:t>information</w:t>
      </w:r>
      <w:r w:rsidR="00AC466E" w:rsidRPr="00206ACB">
        <w:t xml:space="preserve"> </w:t>
      </w:r>
      <w:r w:rsidRPr="00206ACB">
        <w:t>for</w:t>
      </w:r>
      <w:r w:rsidR="00AC466E" w:rsidRPr="00206ACB">
        <w:t xml:space="preserve"> </w:t>
      </w:r>
      <w:r w:rsidRPr="00206ACB">
        <w:t>emulators</w:t>
      </w:r>
      <w:r w:rsidR="00AC466E" w:rsidRPr="00206ACB">
        <w:t xml:space="preserve"> </w:t>
      </w:r>
      <w:r w:rsidRPr="00206ACB">
        <w:t>about</w:t>
      </w:r>
      <w:r w:rsidR="00AC466E" w:rsidRPr="00206ACB">
        <w:t xml:space="preserve"> </w:t>
      </w:r>
      <w:r w:rsidRPr="00206ACB">
        <w:t>what</w:t>
      </w:r>
      <w:r w:rsidR="00AC466E" w:rsidRPr="00206ACB">
        <w:t xml:space="preserve"> </w:t>
      </w:r>
      <w:r w:rsidRPr="00206ACB">
        <w:t>kind</w:t>
      </w:r>
      <w:r w:rsidR="00AC466E" w:rsidRPr="00206ACB">
        <w:t xml:space="preserve"> </w:t>
      </w:r>
      <w:r w:rsidRPr="00206ACB">
        <w:t>of</w:t>
      </w:r>
      <w:r w:rsidR="00AC466E" w:rsidRPr="00206ACB">
        <w:t xml:space="preserve"> </w:t>
      </w:r>
      <w:r w:rsidRPr="00206ACB">
        <w:t>chips</w:t>
      </w:r>
      <w:r w:rsidR="00AC466E" w:rsidRPr="00206ACB">
        <w:t xml:space="preserve"> </w:t>
      </w:r>
      <w:r w:rsidRPr="00206ACB">
        <w:t>are</w:t>
      </w:r>
      <w:r w:rsidR="00AC466E" w:rsidRPr="00206ACB">
        <w:t xml:space="preserve"> </w:t>
      </w:r>
      <w:r w:rsidRPr="00206ACB">
        <w:t>present</w:t>
      </w:r>
      <w:r w:rsidR="00AC466E" w:rsidRPr="00206ACB">
        <w:t xml:space="preserve"> </w:t>
      </w:r>
      <w:r w:rsidRPr="00206ACB">
        <w:t>in</w:t>
      </w:r>
      <w:r w:rsidR="00AC466E" w:rsidRPr="00206ACB">
        <w:t xml:space="preserve"> </w:t>
      </w:r>
      <w:r w:rsidRPr="00206ACB">
        <w:t>the</w:t>
      </w:r>
      <w:r w:rsidR="00AC466E" w:rsidRPr="00206ACB">
        <w:t xml:space="preserve"> </w:t>
      </w:r>
      <w:r w:rsidRPr="00206ACB">
        <w:t>cartridge.</w:t>
      </w:r>
    </w:p>
    <w:p w14:paraId="155BA78E" w14:textId="146E93A3" w:rsidR="00DC1713" w:rsidRPr="00206ACB" w:rsidRDefault="00DC1713" w:rsidP="005D42EF">
      <w:r w:rsidRPr="00206ACB">
        <w:t>The</w:t>
      </w:r>
      <w:r w:rsidR="00AC466E" w:rsidRPr="00206ACB">
        <w:t xml:space="preserve"> </w:t>
      </w:r>
      <w:r w:rsidRPr="00206ACB">
        <w:t>other</w:t>
      </w:r>
      <w:r w:rsidR="00AC466E" w:rsidRPr="00206ACB">
        <w:t xml:space="preserve"> </w:t>
      </w:r>
      <w:r w:rsidRPr="00206ACB">
        <w:t>segments</w:t>
      </w:r>
      <w:r w:rsidR="00AC466E" w:rsidRPr="00206ACB">
        <w:t xml:space="preserve"> </w:t>
      </w:r>
      <w:r w:rsidRPr="00206ACB">
        <w:t>line</w:t>
      </w:r>
      <w:r w:rsidR="00AC466E" w:rsidRPr="00206ACB">
        <w:t xml:space="preserve"> </w:t>
      </w:r>
      <w:r w:rsidRPr="00206ACB">
        <w:t>up</w:t>
      </w:r>
      <w:r w:rsidR="00AC466E" w:rsidRPr="00206ACB">
        <w:t xml:space="preserve"> </w:t>
      </w:r>
      <w:r w:rsidRPr="00206ACB">
        <w:t>to</w:t>
      </w:r>
      <w:r w:rsidR="00AC466E" w:rsidRPr="00206ACB">
        <w:t xml:space="preserve"> </w:t>
      </w:r>
      <w:r w:rsidRPr="00206ACB">
        <w:t>the</w:t>
      </w:r>
      <w:r w:rsidR="00AC466E" w:rsidRPr="00206ACB">
        <w:t xml:space="preserve"> </w:t>
      </w:r>
      <w:r w:rsidRPr="00206ACB">
        <w:t>PRG/CHR</w:t>
      </w:r>
      <w:r w:rsidR="00AC466E" w:rsidRPr="00206ACB">
        <w:t xml:space="preserve"> </w:t>
      </w:r>
      <w:r w:rsidRPr="00206ACB">
        <w:t>split.</w:t>
      </w:r>
      <w:r w:rsidR="00AC466E" w:rsidRPr="00206ACB">
        <w:t xml:space="preserve"> </w:t>
      </w:r>
      <w:r w:rsidRPr="005D42EF">
        <w:rPr>
          <w:rStyle w:val="QuoteChar"/>
        </w:rPr>
        <w:t>CODE</w:t>
      </w:r>
      <w:r w:rsidR="00AC466E" w:rsidRPr="00206ACB">
        <w:t xml:space="preserve"> </w:t>
      </w:r>
      <w:r w:rsidRPr="00206ACB">
        <w:t>is,</w:t>
      </w:r>
      <w:r w:rsidR="00AC466E" w:rsidRPr="00206ACB">
        <w:t xml:space="preserve"> </w:t>
      </w:r>
      <w:r w:rsidRPr="00206ACB">
        <w:t>of</w:t>
      </w:r>
      <w:r w:rsidR="00AC466E" w:rsidRPr="00206ACB">
        <w:t xml:space="preserve"> </w:t>
      </w:r>
      <w:r w:rsidRPr="00206ACB">
        <w:t>course,</w:t>
      </w:r>
      <w:r w:rsidR="00AC466E" w:rsidRPr="00206ACB">
        <w:t xml:space="preserve"> </w:t>
      </w:r>
      <w:r w:rsidRPr="00206ACB">
        <w:t>the</w:t>
      </w:r>
      <w:r w:rsidR="00AC466E" w:rsidRPr="00206ACB">
        <w:t xml:space="preserve"> </w:t>
      </w:r>
      <w:r w:rsidRPr="00206ACB">
        <w:t>game</w:t>
      </w:r>
      <w:r w:rsidR="00AC466E" w:rsidRPr="00206ACB">
        <w:t xml:space="preserve"> </w:t>
      </w:r>
      <w:r w:rsidRPr="00206ACB">
        <w:t>code</w:t>
      </w:r>
      <w:r w:rsidR="00AC466E" w:rsidRPr="00206ACB">
        <w:t xml:space="preserve"> </w:t>
      </w:r>
      <w:r w:rsidRPr="00206ACB">
        <w:t>that</w:t>
      </w:r>
      <w:r w:rsidR="00AC466E" w:rsidRPr="00206ACB">
        <w:t xml:space="preserve"> </w:t>
      </w:r>
      <w:r w:rsidRPr="00206ACB">
        <w:t>is</w:t>
      </w:r>
      <w:r w:rsidR="00AC466E" w:rsidRPr="00206ACB">
        <w:t xml:space="preserve"> </w:t>
      </w:r>
      <w:r w:rsidRPr="00206ACB">
        <w:t>stored</w:t>
      </w:r>
      <w:r w:rsidR="00AC466E" w:rsidRPr="00206ACB">
        <w:t xml:space="preserve"> </w:t>
      </w:r>
      <w:r w:rsidRPr="00206ACB">
        <w:t>in</w:t>
      </w:r>
      <w:r w:rsidR="00AC466E" w:rsidRPr="00206ACB">
        <w:t xml:space="preserve"> </w:t>
      </w:r>
      <w:r w:rsidRPr="00206ACB">
        <w:t>the</w:t>
      </w:r>
      <w:r w:rsidR="00AC466E" w:rsidRPr="00206ACB">
        <w:t xml:space="preserve"> </w:t>
      </w:r>
      <w:r w:rsidRPr="00206ACB">
        <w:t>PRG-ROM.</w:t>
      </w:r>
      <w:r w:rsidR="00AC466E" w:rsidRPr="00206ACB">
        <w:t xml:space="preserve"> </w:t>
      </w:r>
      <w:r w:rsidRPr="005D42EF">
        <w:rPr>
          <w:rStyle w:val="QuoteChar"/>
        </w:rPr>
        <w:t>VECTORS</w:t>
      </w:r>
      <w:r w:rsidR="00AC466E" w:rsidRPr="00206ACB">
        <w:t xml:space="preserve"> </w:t>
      </w:r>
      <w:r w:rsidRPr="00206ACB">
        <w:t>is</w:t>
      </w:r>
      <w:r w:rsidR="00AC466E" w:rsidRPr="00206ACB">
        <w:t xml:space="preserve"> </w:t>
      </w:r>
      <w:r w:rsidRPr="00206ACB">
        <w:t>a</w:t>
      </w:r>
      <w:r w:rsidR="00AC466E" w:rsidRPr="00206ACB">
        <w:t xml:space="preserve"> </w:t>
      </w:r>
      <w:r w:rsidRPr="00206ACB">
        <w:t>way</w:t>
      </w:r>
      <w:r w:rsidR="00AC466E" w:rsidRPr="00206ACB">
        <w:t xml:space="preserve"> </w:t>
      </w:r>
      <w:r w:rsidRPr="00206ACB">
        <w:t>to</w:t>
      </w:r>
      <w:r w:rsidR="00AC466E" w:rsidRPr="00206ACB">
        <w:t xml:space="preserve"> </w:t>
      </w:r>
      <w:r w:rsidRPr="00206ACB">
        <w:t>specify</w:t>
      </w:r>
      <w:r w:rsidR="00AC466E" w:rsidRPr="00206ACB">
        <w:t xml:space="preserve"> </w:t>
      </w:r>
      <w:r w:rsidRPr="00206ACB">
        <w:t>code</w:t>
      </w:r>
      <w:r w:rsidR="00AC466E" w:rsidRPr="00206ACB">
        <w:t xml:space="preserve"> </w:t>
      </w:r>
      <w:r w:rsidRPr="00206ACB">
        <w:t>that</w:t>
      </w:r>
      <w:r w:rsidR="00AC466E" w:rsidRPr="00206ACB">
        <w:t xml:space="preserve"> </w:t>
      </w:r>
      <w:r w:rsidRPr="00206ACB">
        <w:t>should</w:t>
      </w:r>
      <w:r w:rsidR="00AC466E" w:rsidRPr="00206ACB">
        <w:t xml:space="preserve"> </w:t>
      </w:r>
      <w:r w:rsidRPr="00206ACB">
        <w:t>appear</w:t>
      </w:r>
      <w:r w:rsidR="00AC466E" w:rsidRPr="00206ACB">
        <w:t xml:space="preserve"> </w:t>
      </w:r>
      <w:r w:rsidRPr="00206ACB">
        <w:t>at</w:t>
      </w:r>
      <w:r w:rsidR="00AC466E" w:rsidRPr="00206ACB">
        <w:t xml:space="preserve"> </w:t>
      </w:r>
      <w:r w:rsidRPr="00206ACB">
        <w:t>the</w:t>
      </w:r>
      <w:r w:rsidR="00AC466E" w:rsidRPr="00206ACB">
        <w:t xml:space="preserve"> </w:t>
      </w:r>
      <w:r w:rsidRPr="00206ACB">
        <w:t>very</w:t>
      </w:r>
      <w:r w:rsidR="00AC466E" w:rsidRPr="00206ACB">
        <w:t xml:space="preserve"> </w:t>
      </w:r>
      <w:r w:rsidRPr="00206ACB">
        <w:t>end</w:t>
      </w:r>
      <w:r w:rsidR="00AC466E" w:rsidRPr="00206ACB">
        <w:t xml:space="preserve"> </w:t>
      </w:r>
      <w:r w:rsidRPr="00206ACB">
        <w:t>of</w:t>
      </w:r>
      <w:r w:rsidR="00AC466E" w:rsidRPr="00206ACB">
        <w:t xml:space="preserve"> </w:t>
      </w:r>
      <w:r w:rsidRPr="00206ACB">
        <w:t>the</w:t>
      </w:r>
      <w:r w:rsidR="00AC466E" w:rsidRPr="00206ACB">
        <w:t xml:space="preserve"> </w:t>
      </w:r>
      <w:r w:rsidRPr="00206ACB">
        <w:t>PRG-ROM</w:t>
      </w:r>
      <w:r w:rsidR="00AC466E" w:rsidRPr="00206ACB">
        <w:t xml:space="preserve"> </w:t>
      </w:r>
      <w:r w:rsidRPr="00206ACB">
        <w:t>block</w:t>
      </w:r>
      <w:r w:rsidR="00AC466E" w:rsidRPr="00206ACB">
        <w:t xml:space="preserve"> </w:t>
      </w:r>
      <w:r w:rsidRPr="00206ACB">
        <w:t>(for</w:t>
      </w:r>
      <w:r w:rsidR="00AC466E" w:rsidRPr="00206ACB">
        <w:t xml:space="preserve"> </w:t>
      </w:r>
      <w:r w:rsidRPr="00206ACB">
        <w:t>reasons</w:t>
      </w:r>
      <w:r w:rsidR="00AC466E" w:rsidRPr="00206ACB">
        <w:t xml:space="preserve"> </w:t>
      </w:r>
      <w:r w:rsidRPr="00206ACB">
        <w:t>we</w:t>
      </w:r>
      <w:r w:rsidR="00AC466E" w:rsidRPr="00206ACB">
        <w:t xml:space="preserve"> </w:t>
      </w:r>
      <w:r w:rsidRPr="00206ACB">
        <w:t>will</w:t>
      </w:r>
      <w:r w:rsidR="00AC466E" w:rsidRPr="00206ACB">
        <w:t xml:space="preserve"> </w:t>
      </w:r>
      <w:r w:rsidRPr="00206ACB">
        <w:t>discuss</w:t>
      </w:r>
      <w:r w:rsidR="00AC466E" w:rsidRPr="00206ACB">
        <w:t xml:space="preserve"> </w:t>
      </w:r>
      <w:r w:rsidRPr="00206ACB">
        <w:t>later).</w:t>
      </w:r>
      <w:r w:rsidR="00AC466E" w:rsidRPr="00206ACB">
        <w:t xml:space="preserve"> </w:t>
      </w:r>
      <w:r w:rsidRPr="00206ACB">
        <w:t>And</w:t>
      </w:r>
      <w:r w:rsidR="00AC466E" w:rsidRPr="00206ACB">
        <w:t xml:space="preserve"> </w:t>
      </w:r>
      <w:r w:rsidRPr="005D42EF">
        <w:rPr>
          <w:rStyle w:val="QuoteChar"/>
        </w:rPr>
        <w:t>CHARS</w:t>
      </w:r>
      <w:r w:rsidR="00AC466E" w:rsidRPr="00206ACB">
        <w:t xml:space="preserve"> </w:t>
      </w:r>
      <w:r w:rsidRPr="00206ACB">
        <w:t>represents</w:t>
      </w:r>
      <w:r w:rsidR="00AC466E" w:rsidRPr="00206ACB">
        <w:t xml:space="preserve"> </w:t>
      </w:r>
      <w:r w:rsidRPr="00206ACB">
        <w:t>the</w:t>
      </w:r>
      <w:r w:rsidR="00AC466E" w:rsidRPr="00206ACB">
        <w:t xml:space="preserve"> </w:t>
      </w:r>
      <w:r w:rsidRPr="00206ACB">
        <w:t>entire</w:t>
      </w:r>
      <w:r w:rsidR="00AC466E" w:rsidRPr="00206ACB">
        <w:t xml:space="preserve"> </w:t>
      </w:r>
      <w:r w:rsidRPr="00206ACB">
        <w:t>contents</w:t>
      </w:r>
      <w:r w:rsidR="00AC466E" w:rsidRPr="00206ACB">
        <w:t xml:space="preserve"> </w:t>
      </w:r>
      <w:r w:rsidRPr="00206ACB">
        <w:t>of</w:t>
      </w:r>
      <w:r w:rsidR="00AC466E" w:rsidRPr="00206ACB">
        <w:t xml:space="preserve"> </w:t>
      </w:r>
      <w:r w:rsidRPr="00206ACB">
        <w:t>the</w:t>
      </w:r>
      <w:r w:rsidR="00AC466E" w:rsidRPr="00206ACB">
        <w:t xml:space="preserve"> </w:t>
      </w:r>
      <w:r w:rsidRPr="00206ACB">
        <w:t>CHR-ROM,</w:t>
      </w:r>
      <w:r w:rsidR="00AC466E" w:rsidRPr="00206ACB">
        <w:t xml:space="preserve"> </w:t>
      </w:r>
      <w:r w:rsidRPr="00206ACB">
        <w:t>generally</w:t>
      </w:r>
      <w:r w:rsidR="00AC466E" w:rsidRPr="00206ACB">
        <w:t xml:space="preserve"> </w:t>
      </w:r>
      <w:r w:rsidRPr="00206ACB">
        <w:t>included</w:t>
      </w:r>
      <w:r w:rsidR="00AC466E" w:rsidRPr="00206ACB">
        <w:t xml:space="preserve"> </w:t>
      </w:r>
      <w:r w:rsidRPr="00206ACB">
        <w:t>as</w:t>
      </w:r>
      <w:r w:rsidR="00AC466E" w:rsidRPr="00206ACB">
        <w:t xml:space="preserve"> </w:t>
      </w:r>
      <w:r w:rsidRPr="00206ACB">
        <w:t>a</w:t>
      </w:r>
      <w:r w:rsidR="00AC466E" w:rsidRPr="00206ACB">
        <w:t xml:space="preserve"> </w:t>
      </w:r>
      <w:r w:rsidRPr="00206ACB">
        <w:t>binary</w:t>
      </w:r>
      <w:r w:rsidR="00AC466E" w:rsidRPr="00206ACB">
        <w:t xml:space="preserve"> </w:t>
      </w:r>
      <w:r w:rsidRPr="00206ACB">
        <w:t>file.</w:t>
      </w:r>
    </w:p>
    <w:p w14:paraId="7837B917" w14:textId="796A136F" w:rsidR="00DC1713" w:rsidRPr="00206ACB" w:rsidRDefault="00DC1713" w:rsidP="003A33C0">
      <w:r w:rsidRPr="00206ACB">
        <w:t>So,</w:t>
      </w:r>
      <w:r w:rsidR="00AC466E" w:rsidRPr="00206ACB">
        <w:t xml:space="preserve"> </w:t>
      </w:r>
      <w:r w:rsidRPr="00206ACB">
        <w:t>what</w:t>
      </w:r>
      <w:r w:rsidR="00AC466E" w:rsidRPr="00206ACB">
        <w:t xml:space="preserve"> </w:t>
      </w:r>
      <w:r w:rsidRPr="00206ACB">
        <w:t>are</w:t>
      </w:r>
      <w:r w:rsidR="00AC466E" w:rsidRPr="00206ACB">
        <w:t xml:space="preserve"> </w:t>
      </w:r>
      <w:r w:rsidRPr="00206ACB">
        <w:t>the</w:t>
      </w:r>
      <w:r w:rsidR="00AC466E" w:rsidRPr="00206ACB">
        <w:t xml:space="preserve"> </w:t>
      </w:r>
      <w:r w:rsidRPr="00206ACB">
        <w:t>contents</w:t>
      </w:r>
      <w:r w:rsidR="00AC466E" w:rsidRPr="00206ACB">
        <w:t xml:space="preserve"> </w:t>
      </w:r>
      <w:r w:rsidRPr="00206ACB">
        <w:t>of</w:t>
      </w:r>
      <w:r w:rsidR="00AC466E" w:rsidRPr="00206ACB">
        <w:t xml:space="preserve"> </w:t>
      </w:r>
      <w:r w:rsidRPr="00206ACB">
        <w:t>our</w:t>
      </w:r>
      <w:r w:rsidR="00AC466E" w:rsidRPr="00206ACB">
        <w:t xml:space="preserve"> </w:t>
      </w:r>
      <w:r w:rsidRPr="00206ACB">
        <w:t>CHR-ROM</w:t>
      </w:r>
      <w:r w:rsidR="00AC466E" w:rsidRPr="00206ACB">
        <w:t xml:space="preserve"> </w:t>
      </w:r>
      <w:r w:rsidRPr="00206ACB">
        <w:t>chip,</w:t>
      </w:r>
      <w:r w:rsidR="00AC466E" w:rsidRPr="00206ACB">
        <w:t xml:space="preserve"> </w:t>
      </w:r>
      <w:r w:rsidRPr="00206ACB">
        <w:t>and</w:t>
      </w:r>
      <w:r w:rsidR="00AC466E" w:rsidRPr="00206ACB">
        <w:t xml:space="preserve"> </w:t>
      </w:r>
      <w:r w:rsidRPr="00206ACB">
        <w:t>therefore</w:t>
      </w:r>
      <w:r w:rsidR="00AC466E" w:rsidRPr="00206ACB">
        <w:t xml:space="preserve"> </w:t>
      </w:r>
      <w:r w:rsidRPr="00206ACB">
        <w:t>the</w:t>
      </w:r>
      <w:r w:rsidR="00AC466E" w:rsidRPr="00206ACB">
        <w:t xml:space="preserve"> </w:t>
      </w:r>
      <w:r w:rsidRPr="00206ACB">
        <w:t>graphics</w:t>
      </w:r>
      <w:r w:rsidR="00AC466E" w:rsidRPr="00206ACB">
        <w:t xml:space="preserve"> </w:t>
      </w:r>
      <w:r w:rsidRPr="00206ACB">
        <w:t>that</w:t>
      </w:r>
      <w:r w:rsidR="00AC466E" w:rsidRPr="00206ACB">
        <w:t xml:space="preserve"> </w:t>
      </w:r>
      <w:r w:rsidRPr="00206ACB">
        <w:t>our</w:t>
      </w:r>
      <w:r w:rsidR="00AC466E" w:rsidRPr="00206ACB">
        <w:t xml:space="preserve"> </w:t>
      </w:r>
      <w:r w:rsidRPr="00206ACB">
        <w:t>game</w:t>
      </w:r>
      <w:r w:rsidR="00AC466E" w:rsidRPr="00206ACB">
        <w:t xml:space="preserve"> </w:t>
      </w:r>
      <w:r w:rsidRPr="00206ACB">
        <w:t>will</w:t>
      </w:r>
      <w:r w:rsidR="00AC466E" w:rsidRPr="00206ACB">
        <w:t xml:space="preserve"> </w:t>
      </w:r>
      <w:r w:rsidRPr="00206ACB">
        <w:t>display?</w:t>
      </w:r>
    </w:p>
    <w:p w14:paraId="0CC4A4A4" w14:textId="28FC575A" w:rsidR="00DC1713" w:rsidRPr="00A17A2A" w:rsidRDefault="00DC1713" w:rsidP="006C04B1">
      <w:pPr>
        <w:pStyle w:val="HTMLPreformatted"/>
        <w:shd w:val="clear" w:color="auto" w:fill="272822"/>
        <w:spacing w:after="120"/>
        <w:ind w:firstLine="360"/>
        <w:rPr>
          <w:rStyle w:val="z-source"/>
          <w:rFonts w:ascii="DejaVu Sans Mono" w:hAnsi="DejaVu Sans Mono" w:cs="DejaVu Sans Mono"/>
          <w:color w:val="10C26F"/>
          <w:sz w:val="26"/>
          <w:szCs w:val="26"/>
          <w:bdr w:val="none" w:sz="0" w:space="0" w:color="auto" w:frame="1"/>
        </w:rPr>
      </w:pPr>
      <w:r w:rsidRPr="00A17A2A">
        <w:rPr>
          <w:rStyle w:val="z-keyword"/>
          <w:rFonts w:ascii="DejaVu Sans Mono" w:eastAsiaTheme="majorEastAsia" w:hAnsi="DejaVu Sans Mono" w:cs="DejaVu Sans Mono"/>
          <w:color w:val="10C26F"/>
          <w:sz w:val="26"/>
          <w:szCs w:val="26"/>
          <w:bdr w:val="none" w:sz="0" w:space="0" w:color="auto" w:frame="1"/>
        </w:rPr>
        <w:t>.segment</w:t>
      </w:r>
      <w:r w:rsidR="00AC466E" w:rsidRPr="00A17A2A">
        <w:rPr>
          <w:rStyle w:val="z-source"/>
          <w:rFonts w:ascii="DejaVu Sans Mono" w:hAnsi="DejaVu Sans Mono" w:cs="DejaVu Sans Mono"/>
          <w:color w:val="10C26F"/>
          <w:sz w:val="26"/>
          <w:szCs w:val="26"/>
          <w:bdr w:val="none" w:sz="0" w:space="0" w:color="auto" w:frame="1"/>
        </w:rPr>
        <w:t xml:space="preserve"> </w:t>
      </w:r>
      <w:r w:rsidRPr="00A17A2A">
        <w:rPr>
          <w:rStyle w:val="z-punctuation"/>
          <w:rFonts w:ascii="DejaVu Sans Mono" w:hAnsi="DejaVu Sans Mono" w:cs="DejaVu Sans Mono"/>
          <w:color w:val="10C26F"/>
          <w:sz w:val="26"/>
          <w:szCs w:val="26"/>
          <w:bdr w:val="none" w:sz="0" w:space="0" w:color="auto" w:frame="1"/>
        </w:rPr>
        <w:t>"</w:t>
      </w:r>
      <w:r w:rsidRPr="00A17A2A">
        <w:rPr>
          <w:rStyle w:val="z-string"/>
          <w:rFonts w:ascii="DejaVu Sans Mono" w:hAnsi="DejaVu Sans Mono" w:cs="DejaVu Sans Mono"/>
          <w:color w:val="10C26F"/>
          <w:sz w:val="26"/>
          <w:szCs w:val="26"/>
          <w:bdr w:val="none" w:sz="0" w:space="0" w:color="auto" w:frame="1"/>
        </w:rPr>
        <w:t>CHARS</w:t>
      </w:r>
      <w:r w:rsidRPr="00A17A2A">
        <w:rPr>
          <w:rStyle w:val="z-punctuation"/>
          <w:rFonts w:ascii="DejaVu Sans Mono" w:hAnsi="DejaVu Sans Mono" w:cs="DejaVu Sans Mono"/>
          <w:color w:val="10C26F"/>
          <w:sz w:val="26"/>
          <w:szCs w:val="26"/>
          <w:bdr w:val="none" w:sz="0" w:space="0" w:color="auto" w:frame="1"/>
        </w:rPr>
        <w:t>"</w:t>
      </w:r>
    </w:p>
    <w:p w14:paraId="6EECCFAA" w14:textId="3B82181A" w:rsidR="00DC1713" w:rsidRPr="00A17A2A" w:rsidRDefault="00DC1713" w:rsidP="006C04B1">
      <w:pPr>
        <w:pStyle w:val="HTMLPreformatted"/>
        <w:shd w:val="clear" w:color="auto" w:fill="272822"/>
        <w:spacing w:after="120"/>
        <w:ind w:firstLine="360"/>
        <w:rPr>
          <w:rStyle w:val="z-source"/>
          <w:rFonts w:ascii="DejaVu Sans Mono" w:hAnsi="DejaVu Sans Mono" w:cs="DejaVu Sans Mono"/>
          <w:color w:val="10C26F"/>
          <w:sz w:val="26"/>
          <w:szCs w:val="26"/>
          <w:bdr w:val="none" w:sz="0" w:space="0" w:color="auto" w:frame="1"/>
        </w:rPr>
      </w:pPr>
      <w:r w:rsidRPr="00A17A2A">
        <w:rPr>
          <w:rStyle w:val="z-keyword"/>
          <w:rFonts w:ascii="DejaVu Sans Mono" w:eastAsiaTheme="majorEastAsia" w:hAnsi="DejaVu Sans Mono" w:cs="DejaVu Sans Mono"/>
          <w:color w:val="10C26F"/>
          <w:sz w:val="26"/>
          <w:szCs w:val="26"/>
          <w:bdr w:val="none" w:sz="0" w:space="0" w:color="auto" w:frame="1"/>
        </w:rPr>
        <w:t>.res</w:t>
      </w:r>
      <w:r w:rsidR="00AC466E" w:rsidRPr="00A17A2A">
        <w:rPr>
          <w:rStyle w:val="z-source"/>
          <w:rFonts w:ascii="DejaVu Sans Mono" w:hAnsi="DejaVu Sans Mono" w:cs="DejaVu Sans Mono"/>
          <w:color w:val="10C26F"/>
          <w:sz w:val="26"/>
          <w:szCs w:val="26"/>
          <w:bdr w:val="none" w:sz="0" w:space="0" w:color="auto" w:frame="1"/>
        </w:rPr>
        <w:t xml:space="preserve"> </w:t>
      </w:r>
      <w:r w:rsidRPr="00A17A2A">
        <w:rPr>
          <w:rStyle w:val="z-constant"/>
          <w:rFonts w:ascii="DejaVu Sans Mono" w:hAnsi="DejaVu Sans Mono" w:cs="DejaVu Sans Mono"/>
          <w:color w:val="07E2FA"/>
          <w:sz w:val="26"/>
          <w:szCs w:val="26"/>
          <w:bdr w:val="none" w:sz="0" w:space="0" w:color="auto" w:frame="1"/>
        </w:rPr>
        <w:t>8192</w:t>
      </w:r>
    </w:p>
    <w:p w14:paraId="23C24C45" w14:textId="7807FD88" w:rsidR="00DC1713" w:rsidRPr="00206ACB" w:rsidRDefault="00DC1713" w:rsidP="008322C0">
      <w:r w:rsidRPr="005D42EF">
        <w:rPr>
          <w:rStyle w:val="QuoteChar"/>
        </w:rPr>
        <w:t>.res</w:t>
      </w:r>
      <w:r w:rsidR="00AC466E" w:rsidRPr="00206ACB">
        <w:t xml:space="preserve"> </w:t>
      </w:r>
      <w:r w:rsidRPr="00206ACB">
        <w:t>is</w:t>
      </w:r>
      <w:r w:rsidR="00AC466E" w:rsidRPr="00206ACB">
        <w:t xml:space="preserve"> </w:t>
      </w:r>
      <w:r w:rsidRPr="00206ACB">
        <w:t>another</w:t>
      </w:r>
      <w:r w:rsidR="00AC466E" w:rsidRPr="00206ACB">
        <w:t xml:space="preserve"> </w:t>
      </w:r>
      <w:r w:rsidRPr="00206ACB">
        <w:t>assembler</w:t>
      </w:r>
      <w:r w:rsidR="00AC466E" w:rsidRPr="00206ACB">
        <w:t xml:space="preserve"> </w:t>
      </w:r>
      <w:r w:rsidRPr="00206ACB">
        <w:t>directive</w:t>
      </w:r>
      <w:r w:rsidR="00AC466E" w:rsidRPr="00206ACB">
        <w:t xml:space="preserve"> </w:t>
      </w:r>
      <w:r w:rsidRPr="00206ACB">
        <w:t>that</w:t>
      </w:r>
      <w:r w:rsidR="00AC466E" w:rsidRPr="00206ACB">
        <w:t xml:space="preserve"> </w:t>
      </w:r>
      <w:r w:rsidRPr="00206ACB">
        <w:t>tells</w:t>
      </w:r>
      <w:r w:rsidR="00AC466E" w:rsidRPr="00206ACB">
        <w:t xml:space="preserve"> </w:t>
      </w:r>
      <w:r w:rsidRPr="00206ACB">
        <w:t>the</w:t>
      </w:r>
      <w:r w:rsidR="00AC466E" w:rsidRPr="00206ACB">
        <w:t xml:space="preserve"> </w:t>
      </w:r>
      <w:r w:rsidRPr="00206ACB">
        <w:t>assembler</w:t>
      </w:r>
      <w:r w:rsidR="00AC466E" w:rsidRPr="00206ACB">
        <w:t xml:space="preserve"> </w:t>
      </w:r>
      <w:r w:rsidRPr="00206ACB">
        <w:t>to</w:t>
      </w:r>
      <w:r w:rsidR="00AC466E" w:rsidRPr="00206ACB">
        <w:t xml:space="preserve"> </w:t>
      </w:r>
      <w:r w:rsidRPr="00206ACB">
        <w:t>"reserve"</w:t>
      </w:r>
      <w:r w:rsidR="00AC466E" w:rsidRPr="00206ACB">
        <w:t xml:space="preserve"> </w:t>
      </w:r>
      <w:r w:rsidRPr="00206ACB">
        <w:t>a</w:t>
      </w:r>
      <w:r w:rsidR="00AC466E" w:rsidRPr="00206ACB">
        <w:t xml:space="preserve"> </w:t>
      </w:r>
      <w:r w:rsidRPr="00206ACB">
        <w:t>certain</w:t>
      </w:r>
      <w:r w:rsidR="00AC466E" w:rsidRPr="00206ACB">
        <w:t xml:space="preserve"> </w:t>
      </w:r>
      <w:r w:rsidRPr="00206ACB">
        <w:t>amount</w:t>
      </w:r>
      <w:r w:rsidR="00AC466E" w:rsidRPr="00206ACB">
        <w:t xml:space="preserve"> </w:t>
      </w:r>
      <w:r w:rsidRPr="00206ACB">
        <w:t>of</w:t>
      </w:r>
      <w:r w:rsidR="00AC466E" w:rsidRPr="00206ACB">
        <w:t xml:space="preserve"> </w:t>
      </w:r>
      <w:r w:rsidRPr="00206ACB">
        <w:t>blank</w:t>
      </w:r>
      <w:r w:rsidR="00AC466E" w:rsidRPr="00206ACB">
        <w:t xml:space="preserve"> </w:t>
      </w:r>
      <w:r w:rsidRPr="00206ACB">
        <w:t>space</w:t>
      </w:r>
      <w:r w:rsidR="00AC466E" w:rsidRPr="00206ACB">
        <w:t xml:space="preserve"> </w:t>
      </w:r>
      <w:r w:rsidRPr="00206ACB">
        <w:t>-</w:t>
      </w:r>
      <w:r w:rsidR="00AC466E" w:rsidRPr="00206ACB">
        <w:t xml:space="preserve"> </w:t>
      </w:r>
      <w:r w:rsidRPr="00206ACB">
        <w:t>in</w:t>
      </w:r>
      <w:r w:rsidR="00AC466E" w:rsidRPr="00206ACB">
        <w:t xml:space="preserve"> </w:t>
      </w:r>
      <w:r w:rsidRPr="00206ACB">
        <w:t>this</w:t>
      </w:r>
      <w:r w:rsidR="00AC466E" w:rsidRPr="00206ACB">
        <w:t xml:space="preserve"> </w:t>
      </w:r>
      <w:r w:rsidRPr="00206ACB">
        <w:t>case,</w:t>
      </w:r>
      <w:r w:rsidR="00AC466E" w:rsidRPr="00206ACB">
        <w:t xml:space="preserve"> </w:t>
      </w:r>
      <w:r w:rsidRPr="00206ACB">
        <w:t>8,192</w:t>
      </w:r>
      <w:r w:rsidR="00AC466E" w:rsidRPr="00206ACB">
        <w:t xml:space="preserve"> </w:t>
      </w:r>
      <w:r w:rsidRPr="00206ACB">
        <w:t>bytes.</w:t>
      </w:r>
      <w:r w:rsidR="00AC466E" w:rsidRPr="00206ACB">
        <w:t xml:space="preserve"> </w:t>
      </w:r>
      <w:r w:rsidRPr="00206ACB">
        <w:t>But</w:t>
      </w:r>
      <w:r w:rsidR="00AC466E" w:rsidRPr="00206ACB">
        <w:t xml:space="preserve"> </w:t>
      </w:r>
      <w:r w:rsidRPr="00206ACB">
        <w:t>if</w:t>
      </w:r>
      <w:r w:rsidR="00AC466E" w:rsidRPr="00206ACB">
        <w:t xml:space="preserve"> </w:t>
      </w:r>
      <w:r w:rsidRPr="00206ACB">
        <w:t>the</w:t>
      </w:r>
      <w:r w:rsidR="00AC466E" w:rsidRPr="00206ACB">
        <w:t xml:space="preserve"> </w:t>
      </w:r>
      <w:r w:rsidRPr="00206ACB">
        <w:t>entire</w:t>
      </w:r>
      <w:r w:rsidR="00AC466E" w:rsidRPr="00206ACB">
        <w:t xml:space="preserve"> </w:t>
      </w:r>
      <w:r w:rsidRPr="00206ACB">
        <w:t>CHR-ROM</w:t>
      </w:r>
      <w:r w:rsidR="00AC466E" w:rsidRPr="00206ACB">
        <w:t xml:space="preserve"> </w:t>
      </w:r>
      <w:r w:rsidRPr="00206ACB">
        <w:t>is</w:t>
      </w:r>
      <w:r w:rsidR="00AC466E" w:rsidRPr="00206ACB">
        <w:t xml:space="preserve"> </w:t>
      </w:r>
      <w:r w:rsidRPr="00206ACB">
        <w:t>empty,</w:t>
      </w:r>
      <w:r w:rsidR="00AC466E" w:rsidRPr="00206ACB">
        <w:t xml:space="preserve"> </w:t>
      </w:r>
      <w:r w:rsidRPr="00206ACB">
        <w:t>where</w:t>
      </w:r>
      <w:r w:rsidR="00AC466E" w:rsidRPr="00206ACB">
        <w:t xml:space="preserve"> </w:t>
      </w:r>
      <w:r w:rsidRPr="00206ACB">
        <w:t>does</w:t>
      </w:r>
      <w:r w:rsidR="00AC466E" w:rsidRPr="00206ACB">
        <w:t xml:space="preserve"> </w:t>
      </w:r>
      <w:r w:rsidRPr="00206ACB">
        <w:t>the</w:t>
      </w:r>
      <w:r w:rsidR="00AC466E" w:rsidRPr="00206ACB">
        <w:t xml:space="preserve"> </w:t>
      </w:r>
      <w:r w:rsidRPr="00206ACB">
        <w:t>green</w:t>
      </w:r>
      <w:r w:rsidR="00AC466E" w:rsidRPr="00206ACB">
        <w:t xml:space="preserve"> </w:t>
      </w:r>
      <w:r w:rsidRPr="00206ACB">
        <w:t>background</w:t>
      </w:r>
      <w:r w:rsidR="00AC466E" w:rsidRPr="00206ACB">
        <w:t xml:space="preserve"> </w:t>
      </w:r>
      <w:r w:rsidRPr="00206ACB">
        <w:t>that</w:t>
      </w:r>
      <w:r w:rsidR="00AC466E" w:rsidRPr="00206ACB">
        <w:t xml:space="preserve"> </w:t>
      </w:r>
      <w:r w:rsidRPr="00206ACB">
        <w:t>our</w:t>
      </w:r>
      <w:r w:rsidR="00AC466E" w:rsidRPr="00206ACB">
        <w:t xml:space="preserve"> </w:t>
      </w:r>
      <w:r w:rsidRPr="00206ACB">
        <w:t>test</w:t>
      </w:r>
      <w:r w:rsidR="00AC466E" w:rsidRPr="00206ACB">
        <w:t xml:space="preserve"> </w:t>
      </w:r>
      <w:r w:rsidRPr="00206ACB">
        <w:t>project</w:t>
      </w:r>
      <w:r w:rsidR="00AC466E" w:rsidRPr="00206ACB">
        <w:t xml:space="preserve"> </w:t>
      </w:r>
      <w:r w:rsidRPr="00206ACB">
        <w:t>displays</w:t>
      </w:r>
      <w:r w:rsidR="00AC466E" w:rsidRPr="00206ACB">
        <w:t xml:space="preserve"> </w:t>
      </w:r>
      <w:r w:rsidRPr="00206ACB">
        <w:t>come</w:t>
      </w:r>
      <w:r w:rsidR="00AC466E" w:rsidRPr="00206ACB">
        <w:t xml:space="preserve"> </w:t>
      </w:r>
      <w:r w:rsidRPr="00206ACB">
        <w:t>from?</w:t>
      </w:r>
    </w:p>
    <w:p w14:paraId="59E21D33" w14:textId="262882D8" w:rsidR="001B0564" w:rsidRPr="00206ACB" w:rsidRDefault="001B0564" w:rsidP="00CC14E8">
      <w:pPr>
        <w:pStyle w:val="Heading3"/>
      </w:pPr>
      <w:bookmarkStart w:id="52" w:name="_Toc168434208"/>
      <w:bookmarkStart w:id="53" w:name="_Toc168779329"/>
      <w:r w:rsidRPr="00206ACB">
        <w:t>Colors</w:t>
      </w:r>
      <w:r w:rsidR="00AC466E" w:rsidRPr="00206ACB">
        <w:t xml:space="preserve"> </w:t>
      </w:r>
      <w:r w:rsidRPr="00206ACB">
        <w:t>and</w:t>
      </w:r>
      <w:r w:rsidR="00AC466E" w:rsidRPr="00206ACB">
        <w:t xml:space="preserve"> </w:t>
      </w:r>
      <w:r w:rsidRPr="00206ACB">
        <w:t>Palettes</w:t>
      </w:r>
      <w:bookmarkEnd w:id="52"/>
      <w:bookmarkEnd w:id="53"/>
    </w:p>
    <w:p w14:paraId="20F5C08B" w14:textId="012C20FA" w:rsidR="00893CAB" w:rsidRDefault="00CD4DE8" w:rsidP="00893CAB">
      <w:pPr>
        <w:rPr>
          <w:lang w:eastAsia="ja-JP"/>
        </w:rPr>
      </w:pPr>
      <w:r w:rsidRPr="00206ACB">
        <w:rPr>
          <w:lang w:eastAsia="ja-JP"/>
        </w:rPr>
        <w:t>When</w:t>
      </w:r>
      <w:r w:rsidR="00AC466E" w:rsidRPr="00206ACB">
        <w:rPr>
          <w:lang w:eastAsia="ja-JP"/>
        </w:rPr>
        <w:t xml:space="preserve"> </w:t>
      </w:r>
      <w:r w:rsidRPr="00206ACB">
        <w:rPr>
          <w:lang w:eastAsia="ja-JP"/>
        </w:rPr>
        <w:t>I</w:t>
      </w:r>
      <w:r w:rsidR="00AC466E" w:rsidRPr="00206ACB">
        <w:rPr>
          <w:lang w:eastAsia="ja-JP"/>
        </w:rPr>
        <w:t xml:space="preserve"> </w:t>
      </w:r>
      <w:r w:rsidRPr="00206ACB">
        <w:rPr>
          <w:lang w:eastAsia="ja-JP"/>
        </w:rPr>
        <w:t>said</w:t>
      </w:r>
      <w:r w:rsidR="00AC466E" w:rsidRPr="00206ACB">
        <w:rPr>
          <w:lang w:eastAsia="ja-JP"/>
        </w:rPr>
        <w:t xml:space="preserve"> </w:t>
      </w:r>
      <w:r w:rsidRPr="00206ACB">
        <w:rPr>
          <w:lang w:eastAsia="ja-JP"/>
        </w:rPr>
        <w:t>before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CHR-ROM</w:t>
      </w:r>
      <w:r w:rsidR="00AC466E" w:rsidRPr="00206ACB">
        <w:rPr>
          <w:lang w:eastAsia="ja-JP"/>
        </w:rPr>
        <w:t xml:space="preserve"> </w:t>
      </w:r>
      <w:r w:rsidRPr="00206ACB">
        <w:rPr>
          <w:lang w:eastAsia="ja-JP"/>
        </w:rPr>
        <w:t>chip</w:t>
      </w:r>
      <w:r w:rsidR="00AC466E" w:rsidRPr="00206ACB">
        <w:rPr>
          <w:lang w:eastAsia="ja-JP"/>
        </w:rPr>
        <w:t xml:space="preserve"> </w:t>
      </w:r>
      <w:r w:rsidRPr="00206ACB">
        <w:rPr>
          <w:lang w:eastAsia="ja-JP"/>
        </w:rPr>
        <w:t>contains</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graphics</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I</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simplifying</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precise,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CHR-ROM</w:t>
      </w:r>
      <w:r w:rsidR="00AC466E" w:rsidRPr="00206ACB">
        <w:rPr>
          <w:lang w:eastAsia="ja-JP"/>
        </w:rPr>
        <w:t xml:space="preserve"> </w:t>
      </w:r>
      <w:r w:rsidRPr="00206ACB">
        <w:rPr>
          <w:lang w:eastAsia="ja-JP"/>
        </w:rPr>
        <w:t>chip</w:t>
      </w:r>
      <w:r w:rsidR="00AC466E" w:rsidRPr="00206ACB">
        <w:rPr>
          <w:lang w:eastAsia="ja-JP"/>
        </w:rPr>
        <w:t xml:space="preserve"> </w:t>
      </w:r>
      <w:r w:rsidRPr="00206ACB">
        <w:rPr>
          <w:lang w:eastAsia="ja-JP"/>
        </w:rPr>
        <w:t>contains</w:t>
      </w:r>
      <w:r w:rsidR="00AC466E" w:rsidRPr="00206ACB">
        <w:rPr>
          <w:lang w:eastAsia="ja-JP"/>
        </w:rPr>
        <w:t xml:space="preserve"> </w:t>
      </w:r>
      <w:r w:rsidRPr="00206ACB">
        <w:rPr>
          <w:i/>
          <w:iCs/>
          <w:lang w:eastAsia="ja-JP"/>
        </w:rPr>
        <w:t>patterns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different</w:t>
      </w:r>
      <w:r w:rsidR="00AC466E" w:rsidRPr="00206ACB">
        <w:rPr>
          <w:lang w:eastAsia="ja-JP"/>
        </w:rPr>
        <w:t xml:space="preserve"> </w:t>
      </w:r>
      <w:r w:rsidRPr="00206ACB">
        <w:rPr>
          <w:lang w:eastAsia="ja-JP"/>
        </w:rPr>
        <w:t>colors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displayed</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colors</w:t>
      </w:r>
      <w:r w:rsidR="00AC466E" w:rsidRPr="00206ACB">
        <w:rPr>
          <w:lang w:eastAsia="ja-JP"/>
        </w:rPr>
        <w:t xml:space="preserve"> </w:t>
      </w:r>
      <w:r w:rsidRPr="00206ACB">
        <w:rPr>
          <w:lang w:eastAsia="ja-JP"/>
        </w:rPr>
        <w:t>themselves,</w:t>
      </w:r>
      <w:r w:rsidR="00AC466E" w:rsidRPr="00206ACB">
        <w:rPr>
          <w:lang w:eastAsia="ja-JP"/>
        </w:rPr>
        <w:t xml:space="preserve"> </w:t>
      </w:r>
      <w:r w:rsidRPr="00206ACB">
        <w:rPr>
          <w:lang w:eastAsia="ja-JP"/>
        </w:rPr>
        <w:t>however,</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part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itself.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knows</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display</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fixed</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64</w:t>
      </w:r>
      <w:r w:rsidR="00AC466E" w:rsidRPr="00206ACB">
        <w:rPr>
          <w:lang w:eastAsia="ja-JP"/>
        </w:rPr>
        <w:t xml:space="preserve"> </w:t>
      </w:r>
      <w:r w:rsidRPr="00206ACB">
        <w:rPr>
          <w:lang w:eastAsia="ja-JP"/>
        </w:rPr>
        <w:t>colors.</w:t>
      </w:r>
      <w:r w:rsidR="00AC466E" w:rsidRPr="00206ACB">
        <w:rPr>
          <w:lang w:eastAsia="ja-JP"/>
        </w:rPr>
        <w:t xml:space="preserve"> </w:t>
      </w:r>
      <w:r w:rsidRPr="00206ACB">
        <w:rPr>
          <w:lang w:eastAsia="ja-JP"/>
        </w:rPr>
        <w:t>Observant</w:t>
      </w:r>
      <w:r w:rsidR="00AC466E" w:rsidRPr="00206ACB">
        <w:rPr>
          <w:lang w:eastAsia="ja-JP"/>
        </w:rPr>
        <w:t xml:space="preserve"> </w:t>
      </w:r>
      <w:r w:rsidRPr="00206ACB">
        <w:rPr>
          <w:lang w:eastAsia="ja-JP"/>
        </w:rPr>
        <w:t>readers</w:t>
      </w:r>
      <w:r w:rsidR="00AC466E" w:rsidRPr="00206ACB">
        <w:rPr>
          <w:lang w:eastAsia="ja-JP"/>
        </w:rPr>
        <w:t xml:space="preserve"> </w:t>
      </w:r>
      <w:r w:rsidRPr="00206ACB">
        <w:rPr>
          <w:lang w:eastAsia="ja-JP"/>
        </w:rPr>
        <w:t>may</w:t>
      </w:r>
      <w:r w:rsidR="00AC466E" w:rsidRPr="00206ACB">
        <w:rPr>
          <w:lang w:eastAsia="ja-JP"/>
        </w:rPr>
        <w:t xml:space="preserve"> </w:t>
      </w:r>
      <w:r w:rsidRPr="00206ACB">
        <w:rPr>
          <w:lang w:eastAsia="ja-JP"/>
        </w:rPr>
        <w:t>notice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image</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contains</w:t>
      </w:r>
      <w:r w:rsidR="00AC466E" w:rsidRPr="00206ACB">
        <w:rPr>
          <w:lang w:eastAsia="ja-JP"/>
        </w:rPr>
        <w:t xml:space="preserve"> </w:t>
      </w:r>
      <w:r w:rsidRPr="00206ACB">
        <w:rPr>
          <w:lang w:eastAsia="ja-JP"/>
        </w:rPr>
        <w:t>56</w:t>
      </w:r>
      <w:r w:rsidR="00AC466E" w:rsidRPr="00206ACB">
        <w:rPr>
          <w:lang w:eastAsia="ja-JP"/>
        </w:rPr>
        <w:t xml:space="preserve"> </w:t>
      </w:r>
      <w:r w:rsidRPr="00206ACB">
        <w:rPr>
          <w:lang w:eastAsia="ja-JP"/>
        </w:rPr>
        <w:t>colors,</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64.</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reason</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64</w:t>
      </w:r>
      <w:r w:rsidR="00AC466E" w:rsidRPr="00206ACB">
        <w:rPr>
          <w:lang w:eastAsia="ja-JP"/>
        </w:rPr>
        <w:t xml:space="preserve"> </w:t>
      </w:r>
      <w:r w:rsidRPr="00206ACB">
        <w:rPr>
          <w:lang w:eastAsia="ja-JP"/>
        </w:rPr>
        <w:t>colors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knows</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display</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just</w:t>
      </w:r>
      <w:r w:rsidR="00AC466E" w:rsidRPr="00206ACB">
        <w:rPr>
          <w:lang w:eastAsia="ja-JP"/>
        </w:rPr>
        <w:t xml:space="preserve"> </w:t>
      </w:r>
      <w:r w:rsidRPr="00206ACB">
        <w:rPr>
          <w:lang w:eastAsia="ja-JP"/>
        </w:rPr>
        <w:t>black.</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due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quirk</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NTSC</w:t>
      </w:r>
      <w:r w:rsidR="00AC466E" w:rsidRPr="00206ACB">
        <w:rPr>
          <w:lang w:eastAsia="ja-JP"/>
        </w:rPr>
        <w:t xml:space="preserve"> </w:t>
      </w:r>
      <w:r w:rsidRPr="00206ACB">
        <w:rPr>
          <w:lang w:eastAsia="ja-JP"/>
        </w:rPr>
        <w:t>CRT</w:t>
      </w:r>
      <w:r w:rsidR="00AC466E" w:rsidRPr="00206ACB">
        <w:rPr>
          <w:lang w:eastAsia="ja-JP"/>
        </w:rPr>
        <w:t xml:space="preserve"> </w:t>
      </w:r>
      <w:r w:rsidRPr="00206ACB">
        <w:rPr>
          <w:lang w:eastAsia="ja-JP"/>
        </w:rPr>
        <w:t>televisions</w:t>
      </w:r>
      <w:r w:rsidR="00AC466E" w:rsidRPr="00206ACB">
        <w:rPr>
          <w:lang w:eastAsia="ja-JP"/>
        </w:rPr>
        <w:t xml:space="preserve"> </w:t>
      </w:r>
      <w:r w:rsidRPr="00206ACB">
        <w:rPr>
          <w:lang w:eastAsia="ja-JP"/>
        </w:rPr>
        <w:t>display</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mistake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designing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hardware.</w:t>
      </w:r>
    </w:p>
    <w:p w14:paraId="70560E42" w14:textId="77777777" w:rsidR="00CD4DE8" w:rsidRPr="00206ACB" w:rsidRDefault="00CD4DE8" w:rsidP="008322C0">
      <w:pPr>
        <w:widowControl/>
        <w:autoSpaceDE/>
        <w:autoSpaceDN/>
        <w:spacing w:line="240" w:lineRule="auto"/>
        <w:ind w:firstLine="0"/>
        <w:jc w:val="center"/>
        <w:rPr>
          <w:rFonts w:eastAsia="Times New Roman" w:cstheme="minorHAnsi"/>
          <w:kern w:val="0"/>
          <w:szCs w:val="26"/>
          <w:lang w:eastAsia="ja-JP"/>
        </w:rPr>
      </w:pPr>
      <w:r w:rsidRPr="00206ACB">
        <w:rPr>
          <w:rFonts w:eastAsia="Times New Roman" w:cstheme="minorHAnsi"/>
          <w:noProof/>
          <w:kern w:val="0"/>
          <w:szCs w:val="26"/>
          <w:lang w:eastAsia="ja-JP"/>
        </w:rPr>
        <w:drawing>
          <wp:inline distT="0" distB="0" distL="0" distR="0" wp14:anchorId="362F9303" wp14:editId="7C31DC3B">
            <wp:extent cx="4156364" cy="1188720"/>
            <wp:effectExtent l="0" t="0" r="0" b="0"/>
            <wp:docPr id="49" name="Picture 4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Background patter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56364" cy="1188720"/>
                    </a:xfrm>
                    <a:prstGeom prst="rect">
                      <a:avLst/>
                    </a:prstGeom>
                    <a:noFill/>
                    <a:ln>
                      <a:noFill/>
                    </a:ln>
                  </pic:spPr>
                </pic:pic>
              </a:graphicData>
            </a:graphic>
          </wp:inline>
        </w:drawing>
      </w:r>
    </w:p>
    <w:p w14:paraId="5A295C8E" w14:textId="1ABAA65C" w:rsidR="00CD4DE8" w:rsidRPr="00206ACB" w:rsidRDefault="00CD4DE8" w:rsidP="008322C0">
      <w:pPr>
        <w:widowControl/>
        <w:autoSpaceDE/>
        <w:autoSpaceDN/>
        <w:spacing w:line="240" w:lineRule="auto"/>
        <w:ind w:firstLine="0"/>
        <w:jc w:val="center"/>
        <w:rPr>
          <w:rFonts w:eastAsia="Times New Roman" w:cstheme="minorHAnsi"/>
          <w:kern w:val="0"/>
          <w:szCs w:val="26"/>
          <w:lang w:eastAsia="ja-JP"/>
        </w:rPr>
      </w:pPr>
      <w:r w:rsidRPr="00206ACB">
        <w:rPr>
          <w:rFonts w:eastAsia="Times New Roman" w:cstheme="minorHAnsi"/>
          <w:kern w:val="0"/>
          <w:szCs w:val="26"/>
          <w:lang w:eastAsia="ja-JP"/>
        </w:rPr>
        <w:t>The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NES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color</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palette.</w:t>
      </w:r>
    </w:p>
    <w:p w14:paraId="7FD0A3C0" w14:textId="64B5BE5E" w:rsidR="00CD4DE8" w:rsidRPr="00206ACB" w:rsidRDefault="00CD4DE8" w:rsidP="00652232">
      <w:pPr>
        <w:rPr>
          <w:lang w:eastAsia="ja-JP"/>
        </w:rPr>
      </w:pPr>
      <w:r w:rsidRPr="00206ACB">
        <w:rPr>
          <w:lang w:eastAsia="ja-JP"/>
        </w:rPr>
        <w:lastRenderedPageBreak/>
        <w:t>Due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hardware</w:t>
      </w:r>
      <w:r w:rsidR="00AC466E" w:rsidRPr="00206ACB">
        <w:rPr>
          <w:lang w:eastAsia="ja-JP"/>
        </w:rPr>
        <w:t xml:space="preserve"> </w:t>
      </w:r>
      <w:r w:rsidRPr="00206ACB">
        <w:rPr>
          <w:lang w:eastAsia="ja-JP"/>
        </w:rPr>
        <w:t>limitations,</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can't</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64</w:t>
      </w:r>
      <w:r w:rsidR="00AC466E" w:rsidRPr="00206ACB">
        <w:rPr>
          <w:lang w:eastAsia="ja-JP"/>
        </w:rPr>
        <w:t xml:space="preserve"> </w:t>
      </w:r>
      <w:r w:rsidRPr="00206ACB">
        <w:rPr>
          <w:lang w:eastAsia="ja-JP"/>
        </w:rPr>
        <w:t>colors</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Instead,</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assign</w:t>
      </w:r>
      <w:r w:rsidR="00AC466E" w:rsidRPr="00206ACB">
        <w:rPr>
          <w:lang w:eastAsia="ja-JP"/>
        </w:rPr>
        <w:t xml:space="preserve"> </w:t>
      </w:r>
      <w:r w:rsidRPr="00206ACB">
        <w:rPr>
          <w:lang w:eastAsia="ja-JP"/>
        </w:rPr>
        <w:t>colors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system's</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four-color</w:t>
      </w:r>
      <w:r w:rsidR="00AC466E" w:rsidRPr="00206ACB">
        <w:rPr>
          <w:lang w:eastAsia="ja-JP"/>
        </w:rPr>
        <w:t xml:space="preserve"> </w:t>
      </w:r>
      <w:r w:rsidRPr="00206ACB">
        <w:rPr>
          <w:i/>
          <w:iCs/>
          <w:lang w:eastAsia="ja-JP"/>
        </w:rPr>
        <w:t>palettes</w:t>
      </w:r>
      <w:r w:rsidRPr="00206ACB">
        <w:rPr>
          <w:lang w:eastAsia="ja-JP"/>
        </w:rPr>
        <w:t>.</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palettes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"foreground".</w:t>
      </w:r>
    </w:p>
    <w:p w14:paraId="0226F9BC" w14:textId="329A69E7" w:rsidR="00CD4DE8" w:rsidRPr="00206ACB" w:rsidRDefault="00CD4DE8" w:rsidP="00652232">
      <w:pPr>
        <w:rPr>
          <w:lang w:eastAsia="ja-JP"/>
        </w:rPr>
      </w:pPr>
      <w:r w:rsidRPr="00206ACB">
        <w:rPr>
          <w:lang w:eastAsia="ja-JP"/>
        </w:rPr>
        <w:t>The</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palettes</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additional</w:t>
      </w:r>
      <w:r w:rsidR="00AC466E" w:rsidRPr="00206ACB">
        <w:rPr>
          <w:lang w:eastAsia="ja-JP"/>
        </w:rPr>
        <w:t xml:space="preserve"> </w:t>
      </w:r>
      <w:r w:rsidRPr="00206ACB">
        <w:rPr>
          <w:lang w:eastAsia="ja-JP"/>
        </w:rPr>
        <w:t>limitation: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palettes</w:t>
      </w:r>
      <w:r w:rsidR="00AC466E" w:rsidRPr="00206ACB">
        <w:rPr>
          <w:lang w:eastAsia="ja-JP"/>
        </w:rPr>
        <w:t xml:space="preserve"> </w:t>
      </w:r>
      <w:r w:rsidRPr="00206ACB">
        <w:rPr>
          <w:lang w:eastAsia="ja-JP"/>
        </w:rPr>
        <w:t>must</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"default"</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nothing</w:t>
      </w:r>
      <w:r w:rsidR="00AC466E" w:rsidRPr="00206ACB">
        <w:rPr>
          <w:lang w:eastAsia="ja-JP"/>
        </w:rPr>
        <w:t xml:space="preserve"> </w:t>
      </w:r>
      <w:r w:rsidRPr="00206ACB">
        <w:rPr>
          <w:lang w:eastAsia="ja-JP"/>
        </w:rPr>
        <w:t>else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being</w:t>
      </w:r>
      <w:r w:rsidR="00AC466E" w:rsidRPr="00206ACB">
        <w:rPr>
          <w:lang w:eastAsia="ja-JP"/>
        </w:rPr>
        <w:t xml:space="preserve"> </w:t>
      </w:r>
      <w:r w:rsidRPr="00206ACB">
        <w:rPr>
          <w:lang w:eastAsia="ja-JP"/>
        </w:rPr>
        <w:t>drawn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given</w:t>
      </w:r>
      <w:r w:rsidR="00AC466E" w:rsidRPr="00206ACB">
        <w:rPr>
          <w:lang w:eastAsia="ja-JP"/>
        </w:rPr>
        <w:t xml:space="preserve"> </w:t>
      </w:r>
      <w:r w:rsidRPr="00206ACB">
        <w:rPr>
          <w:lang w:eastAsia="ja-JP"/>
        </w:rPr>
        <w:t>pixel,</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default</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serves</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transparency</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foreground</w:t>
      </w:r>
      <w:r w:rsidR="00AC466E" w:rsidRPr="00206ACB">
        <w:rPr>
          <w:lang w:eastAsia="ja-JP"/>
        </w:rPr>
        <w:t xml:space="preserve"> </w:t>
      </w:r>
      <w:r w:rsidRPr="00206ACB">
        <w:rPr>
          <w:lang w:eastAsia="ja-JP"/>
        </w:rPr>
        <w:t>(foreground</w:t>
      </w:r>
      <w:r w:rsidR="00AC466E" w:rsidRPr="00206ACB">
        <w:rPr>
          <w:lang w:eastAsia="ja-JP"/>
        </w:rPr>
        <w:t xml:space="preserve"> </w:t>
      </w:r>
      <w:r w:rsidRPr="00206ACB">
        <w:rPr>
          <w:lang w:eastAsia="ja-JP"/>
        </w:rPr>
        <w:t>pixels</w:t>
      </w:r>
      <w:r w:rsidR="00AC466E" w:rsidRPr="00206ACB">
        <w:rPr>
          <w:lang w:eastAsia="ja-JP"/>
        </w:rPr>
        <w:t xml:space="preserve"> </w:t>
      </w:r>
      <w:r w:rsidRPr="00206ACB">
        <w:rPr>
          <w:lang w:eastAsia="ja-JP"/>
        </w:rPr>
        <w:t>drawn</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act</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transparent,</w:t>
      </w:r>
      <w:r w:rsidR="00AC466E" w:rsidRPr="00206ACB">
        <w:rPr>
          <w:lang w:eastAsia="ja-JP"/>
        </w:rPr>
        <w:t xml:space="preserve"> </w:t>
      </w:r>
      <w:r w:rsidRPr="00206ACB">
        <w:rPr>
          <w:lang w:eastAsia="ja-JP"/>
        </w:rPr>
        <w:t>allowing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pixel</w:t>
      </w:r>
      <w:r w:rsidR="00AC466E" w:rsidRPr="00206ACB">
        <w:rPr>
          <w:lang w:eastAsia="ja-JP"/>
        </w:rPr>
        <w:t xml:space="preserve"> </w:t>
      </w:r>
      <w:r w:rsidRPr="00206ACB">
        <w:rPr>
          <w:lang w:eastAsia="ja-JP"/>
        </w:rPr>
        <w:t>"behind"</w:t>
      </w:r>
      <w:r w:rsidR="00AC466E" w:rsidRPr="00206ACB">
        <w:rPr>
          <w:lang w:eastAsia="ja-JP"/>
        </w:rPr>
        <w:t xml:space="preserve"> </w:t>
      </w:r>
      <w:r w:rsidRPr="00206ACB">
        <w:rPr>
          <w:lang w:eastAsia="ja-JP"/>
        </w:rPr>
        <w:t>them</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show</w:t>
      </w:r>
      <w:r w:rsidR="00AC466E" w:rsidRPr="00206ACB">
        <w:rPr>
          <w:lang w:eastAsia="ja-JP"/>
        </w:rPr>
        <w:t xml:space="preserve"> </w:t>
      </w:r>
      <w:r w:rsidRPr="00206ACB">
        <w:rPr>
          <w:lang w:eastAsia="ja-JP"/>
        </w:rPr>
        <w:t>through).</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limitations</w:t>
      </w:r>
      <w:r w:rsidR="00AC466E" w:rsidRPr="00206ACB">
        <w:rPr>
          <w:lang w:eastAsia="ja-JP"/>
        </w:rPr>
        <w:t xml:space="preserve"> </w:t>
      </w:r>
      <w:r w:rsidRPr="00206ACB">
        <w:rPr>
          <w:lang w:eastAsia="ja-JP"/>
        </w:rPr>
        <w:t>mean</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display</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maximum</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25</w:t>
      </w:r>
      <w:r w:rsidR="00AC466E" w:rsidRPr="00206ACB">
        <w:rPr>
          <w:lang w:eastAsia="ja-JP"/>
        </w:rPr>
        <w:t xml:space="preserve"> </w:t>
      </w:r>
      <w:r w:rsidRPr="00206ACB">
        <w:rPr>
          <w:lang w:eastAsia="ja-JP"/>
        </w:rPr>
        <w:t>colors</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"default"</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palettes</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three</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colors</w:t>
      </w:r>
      <w:r w:rsidR="00AC466E" w:rsidRPr="00206ACB">
        <w:rPr>
          <w:lang w:eastAsia="ja-JP"/>
        </w:rPr>
        <w:t xml:space="preserve"> </w:t>
      </w:r>
      <w:r w:rsidRPr="00206ACB">
        <w:rPr>
          <w:lang w:eastAsia="ja-JP"/>
        </w:rPr>
        <w:t>each.</w:t>
      </w:r>
    </w:p>
    <w:p w14:paraId="744C8B0C" w14:textId="77777777" w:rsidR="00C630FE" w:rsidRPr="00206ACB" w:rsidRDefault="00CD4DE8" w:rsidP="0009753D">
      <w:pPr>
        <w:widowControl/>
        <w:autoSpaceDE/>
        <w:autoSpaceDN/>
        <w:spacing w:line="240" w:lineRule="auto"/>
        <w:ind w:firstLine="0"/>
        <w:jc w:val="center"/>
        <w:rPr>
          <w:rFonts w:eastAsia="Times New Roman" w:cstheme="minorHAnsi"/>
          <w:kern w:val="0"/>
          <w:szCs w:val="26"/>
          <w:lang w:eastAsia="ja-JP"/>
        </w:rPr>
      </w:pPr>
      <w:r w:rsidRPr="00206ACB">
        <w:rPr>
          <w:rFonts w:eastAsia="Times New Roman" w:cstheme="minorHAnsi"/>
          <w:noProof/>
          <w:kern w:val="0"/>
          <w:szCs w:val="26"/>
          <w:lang w:eastAsia="ja-JP"/>
        </w:rPr>
        <w:drawing>
          <wp:inline distT="0" distB="0" distL="0" distR="0" wp14:anchorId="5A27A132" wp14:editId="1B0B2269">
            <wp:extent cx="4217713" cy="2286000"/>
            <wp:effectExtent l="0" t="0" r="0" b="0"/>
            <wp:docPr id="48" name="Picture 48" descr="A picture containing text, clipart, vector graph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clipart, vector graphics, screensho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17713" cy="2286000"/>
                    </a:xfrm>
                    <a:prstGeom prst="rect">
                      <a:avLst/>
                    </a:prstGeom>
                    <a:noFill/>
                    <a:ln>
                      <a:noFill/>
                    </a:ln>
                  </pic:spPr>
                </pic:pic>
              </a:graphicData>
            </a:graphic>
          </wp:inline>
        </w:drawing>
      </w:r>
    </w:p>
    <w:p w14:paraId="2C4753E0" w14:textId="395DBA6C" w:rsidR="00CD4DE8" w:rsidRPr="00206ACB" w:rsidRDefault="00CD4DE8" w:rsidP="00652232">
      <w:pPr>
        <w:ind w:firstLine="0"/>
        <w:jc w:val="center"/>
        <w:rPr>
          <w:lang w:eastAsia="ja-JP"/>
        </w:rPr>
      </w:pPr>
      <w:r w:rsidRPr="00206ACB">
        <w:rPr>
          <w:lang w:eastAsia="ja-JP"/>
        </w:rPr>
        <w:t>The</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palettes</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World</w:t>
      </w:r>
      <w:r w:rsidR="00AC466E" w:rsidRPr="00206ACB">
        <w:rPr>
          <w:lang w:eastAsia="ja-JP"/>
        </w:rPr>
        <w:t xml:space="preserve"> </w:t>
      </w:r>
      <w:r w:rsidRPr="00206ACB">
        <w:rPr>
          <w:lang w:eastAsia="ja-JP"/>
        </w:rPr>
        <w:t>1-1</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Super</w:t>
      </w:r>
      <w:r w:rsidR="00AC466E" w:rsidRPr="00206ACB">
        <w:rPr>
          <w:lang w:eastAsia="ja-JP"/>
        </w:rPr>
        <w:t xml:space="preserve"> </w:t>
      </w:r>
      <w:r w:rsidRPr="00206ACB">
        <w:rPr>
          <w:lang w:eastAsia="ja-JP"/>
        </w:rPr>
        <w:t>Mario</w:t>
      </w:r>
      <w:r w:rsidR="00AC466E" w:rsidRPr="00206ACB">
        <w:rPr>
          <w:lang w:eastAsia="ja-JP"/>
        </w:rPr>
        <w:t xml:space="preserve"> </w:t>
      </w:r>
      <w:r w:rsidRPr="00206ACB">
        <w:rPr>
          <w:lang w:eastAsia="ja-JP"/>
        </w:rPr>
        <w:t>Bros.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top</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palettes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foreground</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bottom</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palettes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Notice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many</w:t>
      </w:r>
      <w:r w:rsidR="00AC466E" w:rsidRPr="00206ACB">
        <w:rPr>
          <w:lang w:eastAsia="ja-JP"/>
        </w:rPr>
        <w:t xml:space="preserve"> </w:t>
      </w:r>
      <w:r w:rsidRPr="00206ACB">
        <w:rPr>
          <w:lang w:eastAsia="ja-JP"/>
        </w:rPr>
        <w:t>elements,</w:t>
      </w:r>
      <w:r w:rsidR="00AC466E" w:rsidRPr="00206ACB">
        <w:rPr>
          <w:lang w:eastAsia="ja-JP"/>
        </w:rPr>
        <w:t xml:space="preserve"> </w:t>
      </w:r>
      <w:r w:rsidRPr="00206ACB">
        <w:rPr>
          <w:lang w:eastAsia="ja-JP"/>
        </w:rPr>
        <w:t>both</w:t>
      </w:r>
      <w:r w:rsidR="00AC466E" w:rsidRPr="00206ACB">
        <w:rPr>
          <w:lang w:eastAsia="ja-JP"/>
        </w:rPr>
        <w:t xml:space="preserve"> </w:t>
      </w:r>
      <w:r w:rsidRPr="00206ACB">
        <w:rPr>
          <w:lang w:eastAsia="ja-JP"/>
        </w:rPr>
        <w:t>foreground</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composed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patterns</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different</w:t>
      </w:r>
      <w:r w:rsidR="00AC466E" w:rsidRPr="00206ACB">
        <w:rPr>
          <w:lang w:eastAsia="ja-JP"/>
        </w:rPr>
        <w:t xml:space="preserve"> </w:t>
      </w:r>
      <w:r w:rsidRPr="00206ACB">
        <w:rPr>
          <w:lang w:eastAsia="ja-JP"/>
        </w:rPr>
        <w:t>palettes</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e.g.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different-colored</w:t>
      </w:r>
      <w:r w:rsidR="00AC466E" w:rsidRPr="00206ACB">
        <w:rPr>
          <w:lang w:eastAsia="ja-JP"/>
        </w:rPr>
        <w:t xml:space="preserve"> </w:t>
      </w:r>
      <w:r w:rsidRPr="00206ACB">
        <w:rPr>
          <w:lang w:eastAsia="ja-JP"/>
        </w:rPr>
        <w:t>turtles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foreground</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bush/cloud</w:t>
      </w:r>
      <w:r w:rsidR="00AC466E" w:rsidRPr="00206ACB">
        <w:rPr>
          <w:lang w:eastAsia="ja-JP"/>
        </w:rPr>
        <w:t xml:space="preserve"> </w:t>
      </w:r>
      <w:r w:rsidRPr="00206ACB">
        <w:rPr>
          <w:lang w:eastAsia="ja-JP"/>
        </w:rPr>
        <w:t>graphics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blue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"sky"</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World</w:t>
      </w:r>
      <w:r w:rsidR="00AC466E" w:rsidRPr="00206ACB">
        <w:rPr>
          <w:lang w:eastAsia="ja-JP"/>
        </w:rPr>
        <w:t xml:space="preserve"> </w:t>
      </w:r>
      <w:r w:rsidRPr="00206ACB">
        <w:rPr>
          <w:lang w:eastAsia="ja-JP"/>
        </w:rPr>
        <w:t>1-1.</w:t>
      </w:r>
    </w:p>
    <w:p w14:paraId="47698328" w14:textId="29A2D1C1" w:rsidR="00CD4DE8" w:rsidRPr="00206ACB" w:rsidRDefault="00CD4DE8" w:rsidP="00BA65C7">
      <w:pPr>
        <w:rPr>
          <w:lang w:eastAsia="ja-JP"/>
        </w:rPr>
      </w:pP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refers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one-byte</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information</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stored</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specific</w:t>
      </w:r>
      <w:r w:rsidR="00AC466E" w:rsidRPr="00206ACB">
        <w:rPr>
          <w:lang w:eastAsia="ja-JP"/>
        </w:rPr>
        <w:t xml:space="preserve"> </w:t>
      </w:r>
      <w:r w:rsidRPr="00206ACB">
        <w:rPr>
          <w:lang w:eastAsia="ja-JP"/>
        </w:rPr>
        <w:t>location</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PPU's</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map</w:t>
      </w:r>
      <w:r w:rsidR="00AC466E" w:rsidRPr="00206ACB">
        <w:rPr>
          <w:lang w:eastAsia="ja-JP"/>
        </w:rPr>
        <w:t xml:space="preserve"> </w:t>
      </w:r>
      <w:r w:rsidRPr="00206ACB">
        <w:rPr>
          <w:lang w:eastAsia="ja-JP"/>
        </w:rPr>
        <w:t>(separate</w:t>
      </w:r>
      <w:r w:rsidR="00AC466E" w:rsidRPr="00206ACB">
        <w:rPr>
          <w:lang w:eastAsia="ja-JP"/>
        </w:rPr>
        <w:t xml:space="preserve"> </w:t>
      </w:r>
      <w:r w:rsidRPr="00206ACB">
        <w:rPr>
          <w:lang w:eastAsia="ja-JP"/>
        </w:rPr>
        <w:t>RAM</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accessed</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itself).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32-byte</w:t>
      </w:r>
      <w:r w:rsidR="00AC466E" w:rsidRPr="00206ACB">
        <w:rPr>
          <w:lang w:eastAsia="ja-JP"/>
        </w:rPr>
        <w:t xml:space="preserve"> </w:t>
      </w:r>
      <w:r w:rsidRPr="00206ACB">
        <w:rPr>
          <w:lang w:eastAsia="ja-JP"/>
        </w:rPr>
        <w:t>region</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from</w:t>
      </w:r>
      <w:r w:rsidR="00AC466E" w:rsidRPr="00206ACB">
        <w:rPr>
          <w:lang w:eastAsia="ja-JP"/>
        </w:rPr>
        <w:t xml:space="preserve"> </w:t>
      </w:r>
      <w:r w:rsidRPr="005E0100">
        <w:rPr>
          <w:rFonts w:ascii="Arial" w:hAnsi="Arial" w:cs="Arial"/>
          <w:color w:val="88030F"/>
          <w:lang w:eastAsia="ja-JP"/>
        </w:rPr>
        <w:t>$3f00</w:t>
      </w:r>
      <w:r w:rsidR="00AC466E" w:rsidRPr="00206ACB">
        <w:rPr>
          <w:lang w:eastAsia="ja-JP"/>
        </w:rPr>
        <w:t xml:space="preserve"> </w:t>
      </w:r>
      <w:r w:rsidRPr="00206ACB">
        <w:rPr>
          <w:lang w:eastAsia="ja-JP"/>
        </w:rPr>
        <w:t>to</w:t>
      </w:r>
      <w:r w:rsidR="00AC466E" w:rsidRPr="00206ACB">
        <w:rPr>
          <w:lang w:eastAsia="ja-JP"/>
        </w:rPr>
        <w:t xml:space="preserve"> </w:t>
      </w:r>
      <w:r w:rsidRPr="005E0100">
        <w:rPr>
          <w:rFonts w:ascii="Arial" w:hAnsi="Arial" w:cs="Arial"/>
          <w:color w:val="88030F"/>
          <w:lang w:eastAsia="ja-JP"/>
        </w:rPr>
        <w:t>$3f20</w:t>
      </w:r>
      <w:r w:rsidR="00AC466E" w:rsidRPr="00206ACB">
        <w:rPr>
          <w:lang w:eastAsia="ja-JP"/>
        </w:rPr>
        <w:t xml:space="preserve"> </w:t>
      </w:r>
      <w:r w:rsidRPr="00206ACB">
        <w:rPr>
          <w:lang w:eastAsia="ja-JP"/>
        </w:rPr>
        <w:t>holds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contents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palettes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sequence.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"default</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being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stored</w:t>
      </w:r>
      <w:r w:rsidR="00AC466E" w:rsidRPr="00206ACB">
        <w:rPr>
          <w:lang w:eastAsia="ja-JP"/>
        </w:rPr>
        <w:t xml:space="preserve"> </w:t>
      </w:r>
      <w:r w:rsidRPr="00206ACB">
        <w:rPr>
          <w:lang w:eastAsia="ja-JP"/>
        </w:rPr>
        <w:t>at</w:t>
      </w:r>
      <w:r w:rsidR="00AC466E" w:rsidRPr="00206ACB">
        <w:rPr>
          <w:lang w:eastAsia="ja-JP"/>
        </w:rPr>
        <w:t xml:space="preserve"> </w:t>
      </w:r>
      <w:r w:rsidRPr="005E0100">
        <w:rPr>
          <w:rFonts w:ascii="Arial" w:hAnsi="Arial" w:cs="Arial"/>
          <w:color w:val="88030F"/>
          <w:lang w:eastAsia="ja-JP"/>
        </w:rPr>
        <w:t>$3f00</w:t>
      </w:r>
      <w:r w:rsidRPr="005E0100">
        <w:rPr>
          <w:rFonts w:ascii="Arial" w:hAnsi="Arial" w:cs="Arial"/>
          <w:lang w:eastAsia="ja-JP"/>
        </w:rPr>
        <w:t>,</w:t>
      </w:r>
      <w:r w:rsidR="00AC466E" w:rsidRPr="005E0100">
        <w:rPr>
          <w:rFonts w:ascii="Arial" w:hAnsi="Arial" w:cs="Arial"/>
          <w:lang w:eastAsia="ja-JP"/>
        </w:rPr>
        <w:t xml:space="preserve"> </w:t>
      </w:r>
      <w:r w:rsidRPr="005E0100">
        <w:rPr>
          <w:rFonts w:ascii="Arial" w:hAnsi="Arial" w:cs="Arial"/>
          <w:color w:val="88030F"/>
          <w:lang w:eastAsia="ja-JP"/>
        </w:rPr>
        <w:t>$3f04</w:t>
      </w:r>
      <w:r w:rsidRPr="005E0100">
        <w:rPr>
          <w:rFonts w:ascii="Arial" w:hAnsi="Arial" w:cs="Arial"/>
          <w:lang w:eastAsia="ja-JP"/>
        </w:rPr>
        <w:t>,</w:t>
      </w:r>
      <w:r w:rsidR="00AC466E" w:rsidRPr="005E0100">
        <w:rPr>
          <w:rFonts w:ascii="Arial" w:hAnsi="Arial" w:cs="Arial"/>
          <w:lang w:eastAsia="ja-JP"/>
        </w:rPr>
        <w:t xml:space="preserve"> </w:t>
      </w:r>
      <w:r w:rsidRPr="005E0100">
        <w:rPr>
          <w:rFonts w:ascii="Arial" w:hAnsi="Arial" w:cs="Arial"/>
          <w:color w:val="88030F"/>
          <w:lang w:eastAsia="ja-JP"/>
        </w:rPr>
        <w:t>$3f08</w:t>
      </w:r>
      <w:r w:rsidRPr="005E0100">
        <w:rPr>
          <w:rFonts w:ascii="Arial" w:hAnsi="Arial" w:cs="Arial"/>
          <w:lang w:eastAsia="ja-JP"/>
        </w:rPr>
        <w:t>,</w:t>
      </w:r>
      <w:r w:rsidR="00AC466E" w:rsidRPr="005E0100">
        <w:rPr>
          <w:rFonts w:ascii="Arial" w:hAnsi="Arial" w:cs="Arial"/>
          <w:lang w:eastAsia="ja-JP"/>
        </w:rPr>
        <w:t xml:space="preserve"> </w:t>
      </w:r>
      <w:r w:rsidRPr="005E0100">
        <w:rPr>
          <w:rFonts w:ascii="Arial" w:hAnsi="Arial" w:cs="Arial"/>
          <w:color w:val="88030F"/>
          <w:lang w:eastAsia="ja-JP"/>
        </w:rPr>
        <w:t>$3f0c</w:t>
      </w:r>
      <w:r w:rsidRPr="005E0100">
        <w:rPr>
          <w:rFonts w:ascii="Arial" w:hAnsi="Arial" w:cs="Arial"/>
          <w:lang w:eastAsia="ja-JP"/>
        </w:rPr>
        <w:t>,</w:t>
      </w:r>
      <w:r w:rsidR="00AC466E" w:rsidRPr="005E0100">
        <w:rPr>
          <w:rFonts w:ascii="Arial" w:hAnsi="Arial" w:cs="Arial"/>
          <w:lang w:eastAsia="ja-JP"/>
        </w:rPr>
        <w:t xml:space="preserve"> </w:t>
      </w:r>
      <w:r w:rsidRPr="005E0100">
        <w:rPr>
          <w:rFonts w:ascii="Arial" w:hAnsi="Arial" w:cs="Arial"/>
          <w:color w:val="88030F"/>
          <w:lang w:eastAsia="ja-JP"/>
        </w:rPr>
        <w:t>$3f10</w:t>
      </w:r>
      <w:r w:rsidRPr="005E0100">
        <w:rPr>
          <w:rFonts w:ascii="Arial" w:hAnsi="Arial" w:cs="Arial"/>
          <w:lang w:eastAsia="ja-JP"/>
        </w:rPr>
        <w:t>,</w:t>
      </w:r>
      <w:r w:rsidR="00AC466E" w:rsidRPr="005E0100">
        <w:rPr>
          <w:rFonts w:ascii="Arial" w:hAnsi="Arial" w:cs="Arial"/>
          <w:lang w:eastAsia="ja-JP"/>
        </w:rPr>
        <w:t xml:space="preserve"> </w:t>
      </w:r>
      <w:r w:rsidRPr="005E0100">
        <w:rPr>
          <w:rFonts w:ascii="Arial" w:hAnsi="Arial" w:cs="Arial"/>
          <w:color w:val="88030F"/>
          <w:lang w:eastAsia="ja-JP"/>
        </w:rPr>
        <w:t>$3f14</w:t>
      </w:r>
      <w:r w:rsidRPr="005E0100">
        <w:rPr>
          <w:rFonts w:ascii="Arial" w:hAnsi="Arial" w:cs="Arial"/>
          <w:lang w:eastAsia="ja-JP"/>
        </w:rPr>
        <w:t>,</w:t>
      </w:r>
      <w:r w:rsidR="00AC466E" w:rsidRPr="005E0100">
        <w:rPr>
          <w:rFonts w:ascii="Arial" w:hAnsi="Arial" w:cs="Arial"/>
          <w:lang w:eastAsia="ja-JP"/>
        </w:rPr>
        <w:t xml:space="preserve"> </w:t>
      </w:r>
      <w:r w:rsidRPr="005E0100">
        <w:rPr>
          <w:rFonts w:ascii="Arial" w:hAnsi="Arial" w:cs="Arial"/>
          <w:color w:val="88030F"/>
          <w:lang w:eastAsia="ja-JP"/>
        </w:rPr>
        <w:t>$3f18</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5E0100">
        <w:rPr>
          <w:rFonts w:ascii="Arial" w:hAnsi="Arial" w:cs="Arial"/>
          <w:color w:val="88030F"/>
          <w:lang w:eastAsia="ja-JP"/>
        </w:rPr>
        <w:t>$3f1c</w:t>
      </w:r>
      <w:r w:rsidRPr="00206ACB">
        <w:rPr>
          <w:lang w:eastAsia="ja-JP"/>
        </w:rPr>
        <w:t>.While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common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repeat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manually,</w:t>
      </w:r>
      <w:r w:rsidR="00AC466E" w:rsidRPr="00206ACB">
        <w:rPr>
          <w:lang w:eastAsia="ja-JP"/>
        </w:rPr>
        <w:t xml:space="preserve"> </w:t>
      </w:r>
      <w:r w:rsidRPr="00206ACB">
        <w:rPr>
          <w:lang w:eastAsia="ja-JP"/>
        </w:rPr>
        <w:t>technically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cares</w:t>
      </w:r>
      <w:r w:rsidR="00AC466E" w:rsidRPr="00206ACB">
        <w:rPr>
          <w:lang w:eastAsia="ja-JP"/>
        </w:rPr>
        <w:t xml:space="preserve"> </w:t>
      </w:r>
      <w:r w:rsidRPr="00206ACB">
        <w:rPr>
          <w:lang w:eastAsia="ja-JP"/>
        </w:rPr>
        <w:t>about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written</w:t>
      </w:r>
      <w:r w:rsidR="00AC466E" w:rsidRPr="00206ACB">
        <w:rPr>
          <w:lang w:eastAsia="ja-JP"/>
        </w:rPr>
        <w:t xml:space="preserve"> </w:t>
      </w:r>
      <w:r w:rsidRPr="00206ACB">
        <w:rPr>
          <w:lang w:eastAsia="ja-JP"/>
        </w:rPr>
        <w:t>to</w:t>
      </w:r>
      <w:r w:rsidR="00AC466E" w:rsidRPr="00206ACB">
        <w:rPr>
          <w:lang w:eastAsia="ja-JP"/>
        </w:rPr>
        <w:t xml:space="preserve"> </w:t>
      </w:r>
      <w:r w:rsidRPr="005E0100">
        <w:rPr>
          <w:rFonts w:ascii="Arial" w:hAnsi="Arial" w:cs="Arial"/>
          <w:color w:val="88030F"/>
          <w:lang w:eastAsia="ja-JP"/>
        </w:rPr>
        <w:t>$3f00</w:t>
      </w:r>
      <w:r w:rsidRPr="00206ACB">
        <w:rPr>
          <w:lang w:eastAsia="ja-JP"/>
        </w:rPr>
        <w:t>.</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test</w:t>
      </w:r>
      <w:r w:rsidR="00AC466E" w:rsidRPr="00206ACB">
        <w:rPr>
          <w:lang w:eastAsia="ja-JP"/>
        </w:rPr>
        <w:t xml:space="preserve"> </w:t>
      </w:r>
      <w:r w:rsidRPr="00206ACB">
        <w:rPr>
          <w:lang w:eastAsia="ja-JP"/>
        </w:rPr>
        <w:t>program</w:t>
      </w:r>
      <w:r w:rsidR="00AC466E" w:rsidRPr="00206ACB">
        <w:rPr>
          <w:lang w:eastAsia="ja-JP"/>
        </w:rPr>
        <w:t xml:space="preserve"> </w:t>
      </w:r>
      <w:r w:rsidRPr="00206ACB">
        <w:rPr>
          <w:lang w:eastAsia="ja-JP"/>
        </w:rPr>
        <w:t>takes</w:t>
      </w:r>
      <w:r w:rsidR="00AC466E" w:rsidRPr="00206ACB">
        <w:rPr>
          <w:lang w:eastAsia="ja-JP"/>
        </w:rPr>
        <w:t xml:space="preserve"> </w:t>
      </w:r>
      <w:r w:rsidRPr="00206ACB">
        <w:rPr>
          <w:lang w:eastAsia="ja-JP"/>
        </w:rPr>
        <w:t>advantage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fact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cut</w:t>
      </w:r>
      <w:r w:rsidR="00AC466E" w:rsidRPr="00206ACB">
        <w:rPr>
          <w:lang w:eastAsia="ja-JP"/>
        </w:rPr>
        <w:t xml:space="preserve"> </w:t>
      </w:r>
      <w:r w:rsidRPr="00206ACB">
        <w:rPr>
          <w:lang w:eastAsia="ja-JP"/>
        </w:rPr>
        <w:t>down</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amount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needs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written.</w:t>
      </w:r>
    </w:p>
    <w:p w14:paraId="7292B08D" w14:textId="77777777" w:rsidR="004B7135" w:rsidRPr="00206ACB" w:rsidRDefault="00CD4DE8" w:rsidP="00BC611B">
      <w:pPr>
        <w:ind w:firstLine="0"/>
        <w:jc w:val="center"/>
        <w:rPr>
          <w:rFonts w:eastAsia="Times New Roman" w:cstheme="minorHAnsi"/>
          <w:kern w:val="0"/>
          <w:szCs w:val="26"/>
          <w:lang w:eastAsia="ja-JP"/>
        </w:rPr>
      </w:pPr>
      <w:r w:rsidRPr="00206ACB">
        <w:rPr>
          <w:rFonts w:eastAsia="Times New Roman" w:cstheme="minorHAnsi"/>
          <w:noProof/>
          <w:kern w:val="0"/>
          <w:szCs w:val="26"/>
          <w:lang w:eastAsia="ja-JP"/>
        </w:rPr>
        <w:drawing>
          <wp:inline distT="0" distB="0" distL="0" distR="0" wp14:anchorId="3D5FE377" wp14:editId="0123875B">
            <wp:extent cx="4762500" cy="1362075"/>
            <wp:effectExtent l="0" t="0" r="0" b="9525"/>
            <wp:docPr id="47" name="Picture 4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abl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2500" cy="1362075"/>
                    </a:xfrm>
                    <a:prstGeom prst="rect">
                      <a:avLst/>
                    </a:prstGeom>
                    <a:noFill/>
                    <a:ln>
                      <a:noFill/>
                    </a:ln>
                  </pic:spPr>
                </pic:pic>
              </a:graphicData>
            </a:graphic>
          </wp:inline>
        </w:drawing>
      </w:r>
    </w:p>
    <w:p w14:paraId="612BC9D5" w14:textId="695F1C75" w:rsidR="00DC1713" w:rsidRPr="00451084" w:rsidRDefault="00CD4DE8" w:rsidP="00451084">
      <w:pPr>
        <w:ind w:firstLine="0"/>
        <w:jc w:val="center"/>
        <w:rPr>
          <w:lang w:eastAsia="ja-JP"/>
        </w:rPr>
      </w:pP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overlaid</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uses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refer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color.</w:t>
      </w:r>
    </w:p>
    <w:p w14:paraId="77A8A851" w14:textId="03DE6830" w:rsidR="002200CC" w:rsidRPr="00206ACB" w:rsidRDefault="001B0564" w:rsidP="00335A63">
      <w:pPr>
        <w:pStyle w:val="Heading3"/>
        <w:rPr>
          <w:rFonts w:cstheme="minorHAnsi"/>
        </w:rPr>
      </w:pPr>
      <w:bookmarkStart w:id="54" w:name="_Toc168434209"/>
      <w:bookmarkStart w:id="55" w:name="_Toc168779330"/>
      <w:r w:rsidRPr="00206ACB">
        <w:rPr>
          <w:rFonts w:cstheme="minorHAnsi"/>
        </w:rPr>
        <w:lastRenderedPageBreak/>
        <w:t>Back</w:t>
      </w:r>
      <w:r w:rsidR="00AC466E" w:rsidRPr="00206ACB">
        <w:rPr>
          <w:rFonts w:cstheme="minorHAnsi"/>
        </w:rPr>
        <w:t xml:space="preserve"> </w:t>
      </w:r>
      <w:r w:rsidRPr="00206ACB">
        <w:rPr>
          <w:rFonts w:cstheme="minorHAnsi"/>
        </w:rPr>
        <w:t>to</w:t>
      </w:r>
      <w:r w:rsidR="00AC466E" w:rsidRPr="00206ACB">
        <w:rPr>
          <w:rFonts w:cstheme="minorHAnsi"/>
        </w:rPr>
        <w:t xml:space="preserve"> </w:t>
      </w:r>
      <w:r w:rsidRPr="00206ACB">
        <w:rPr>
          <w:rFonts w:cstheme="minorHAnsi"/>
        </w:rPr>
        <w:t>the</w:t>
      </w:r>
      <w:r w:rsidR="00AC466E" w:rsidRPr="00206ACB">
        <w:rPr>
          <w:rFonts w:cstheme="minorHAnsi"/>
        </w:rPr>
        <w:t xml:space="preserve"> </w:t>
      </w:r>
      <w:r w:rsidRPr="00206ACB">
        <w:rPr>
          <w:rFonts w:cstheme="minorHAnsi"/>
        </w:rPr>
        <w:t>test</w:t>
      </w:r>
      <w:r w:rsidR="00AC466E" w:rsidRPr="00206ACB">
        <w:rPr>
          <w:rFonts w:cstheme="minorHAnsi"/>
        </w:rPr>
        <w:t xml:space="preserve"> </w:t>
      </w:r>
      <w:r w:rsidRPr="00206ACB">
        <w:rPr>
          <w:rFonts w:cstheme="minorHAnsi"/>
        </w:rPr>
        <w:t>project</w:t>
      </w:r>
      <w:bookmarkEnd w:id="54"/>
      <w:bookmarkEnd w:id="55"/>
    </w:p>
    <w:p w14:paraId="79F7B413" w14:textId="0A7A8E4B" w:rsidR="00852802" w:rsidRPr="00206ACB" w:rsidRDefault="00000000" w:rsidP="00BA65C7">
      <w:pPr>
        <w:rPr>
          <w:lang w:eastAsia="ja-JP"/>
        </w:rPr>
      </w:pPr>
      <w:r>
        <w:rPr>
          <w:noProof/>
          <w:lang w:eastAsia="ja-JP"/>
        </w:rPr>
        <w:pict w14:anchorId="3C31427B">
          <v:rect id="_x0000_s2145" style="position:absolute;left:0;text-align:left;margin-left:-6.15pt;margin-top:46.6pt;width:18.75pt;height:18.75pt;z-index:251700224;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45" inset="0,0,0,0">
              <w:txbxContent>
                <w:p w14:paraId="0013FC79" w14:textId="7D44E2A1" w:rsidR="00752527" w:rsidRPr="0039594C" w:rsidRDefault="00752527" w:rsidP="00752527">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40</w:t>
                  </w:r>
                </w:p>
              </w:txbxContent>
            </v:textbox>
          </v:rect>
        </w:pict>
      </w:r>
      <w:r w:rsidR="00852802" w:rsidRPr="00206ACB">
        <w:rPr>
          <w:lang w:eastAsia="ja-JP"/>
        </w:rPr>
        <w:t>Referencing</w:t>
      </w:r>
      <w:r w:rsidR="00AC466E" w:rsidRPr="00206ACB">
        <w:rPr>
          <w:lang w:eastAsia="ja-JP"/>
        </w:rPr>
        <w:t xml:space="preserve"> </w:t>
      </w:r>
      <w:r w:rsidR="00852802" w:rsidRPr="00206ACB">
        <w:rPr>
          <w:lang w:eastAsia="ja-JP"/>
        </w:rPr>
        <w:t>the</w:t>
      </w:r>
      <w:r w:rsidR="00AC466E" w:rsidRPr="00206ACB">
        <w:rPr>
          <w:lang w:eastAsia="ja-JP"/>
        </w:rPr>
        <w:t xml:space="preserve"> </w:t>
      </w:r>
      <w:r w:rsidR="00852802" w:rsidRPr="00206ACB">
        <w:rPr>
          <w:lang w:eastAsia="ja-JP"/>
        </w:rPr>
        <w:t>color</w:t>
      </w:r>
      <w:r w:rsidR="00AC466E" w:rsidRPr="00206ACB">
        <w:rPr>
          <w:lang w:eastAsia="ja-JP"/>
        </w:rPr>
        <w:t xml:space="preserve"> </w:t>
      </w:r>
      <w:r w:rsidR="00852802" w:rsidRPr="00206ACB">
        <w:rPr>
          <w:lang w:eastAsia="ja-JP"/>
        </w:rPr>
        <w:t>chart</w:t>
      </w:r>
      <w:r w:rsidR="00AC466E" w:rsidRPr="00206ACB">
        <w:rPr>
          <w:lang w:eastAsia="ja-JP"/>
        </w:rPr>
        <w:t xml:space="preserve"> </w:t>
      </w:r>
      <w:r w:rsidR="00852802" w:rsidRPr="00206ACB">
        <w:rPr>
          <w:lang w:eastAsia="ja-JP"/>
        </w:rPr>
        <w:t>above,</w:t>
      </w:r>
      <w:r w:rsidR="00AC466E" w:rsidRPr="00206ACB">
        <w:rPr>
          <w:lang w:eastAsia="ja-JP"/>
        </w:rPr>
        <w:t xml:space="preserve"> </w:t>
      </w:r>
      <w:r w:rsidR="00852802" w:rsidRPr="00206ACB">
        <w:rPr>
          <w:lang w:eastAsia="ja-JP"/>
        </w:rPr>
        <w:t>the</w:t>
      </w:r>
      <w:r w:rsidR="00AC466E" w:rsidRPr="00206ACB">
        <w:rPr>
          <w:lang w:eastAsia="ja-JP"/>
        </w:rPr>
        <w:t xml:space="preserve"> </w:t>
      </w:r>
      <w:r w:rsidR="00852802" w:rsidRPr="00206ACB">
        <w:rPr>
          <w:lang w:eastAsia="ja-JP"/>
        </w:rPr>
        <w:t>green</w:t>
      </w:r>
      <w:r w:rsidR="00AC466E" w:rsidRPr="00206ACB">
        <w:rPr>
          <w:lang w:eastAsia="ja-JP"/>
        </w:rPr>
        <w:t xml:space="preserve"> </w:t>
      </w:r>
      <w:r w:rsidR="00852802" w:rsidRPr="00206ACB">
        <w:rPr>
          <w:lang w:eastAsia="ja-JP"/>
        </w:rPr>
        <w:t>background</w:t>
      </w:r>
      <w:r w:rsidR="00AC466E" w:rsidRPr="00206ACB">
        <w:rPr>
          <w:lang w:eastAsia="ja-JP"/>
        </w:rPr>
        <w:t xml:space="preserve"> </w:t>
      </w:r>
      <w:r w:rsidR="00852802" w:rsidRPr="00206ACB">
        <w:rPr>
          <w:lang w:eastAsia="ja-JP"/>
        </w:rPr>
        <w:t>color</w:t>
      </w:r>
      <w:r w:rsidR="00AC466E" w:rsidRPr="00206ACB">
        <w:rPr>
          <w:lang w:eastAsia="ja-JP"/>
        </w:rPr>
        <w:t xml:space="preserve"> </w:t>
      </w:r>
      <w:r w:rsidR="00852802" w:rsidRPr="00206ACB">
        <w:rPr>
          <w:lang w:eastAsia="ja-JP"/>
        </w:rPr>
        <w:t>of</w:t>
      </w:r>
      <w:r w:rsidR="00AC466E" w:rsidRPr="00206ACB">
        <w:rPr>
          <w:lang w:eastAsia="ja-JP"/>
        </w:rPr>
        <w:t xml:space="preserve"> </w:t>
      </w:r>
      <w:r w:rsidR="00852802" w:rsidRPr="00206ACB">
        <w:rPr>
          <w:lang w:eastAsia="ja-JP"/>
        </w:rPr>
        <w:t>our</w:t>
      </w:r>
      <w:r w:rsidR="00AC466E" w:rsidRPr="00206ACB">
        <w:rPr>
          <w:lang w:eastAsia="ja-JP"/>
        </w:rPr>
        <w:t xml:space="preserve"> </w:t>
      </w:r>
      <w:r w:rsidR="00852802" w:rsidRPr="00206ACB">
        <w:rPr>
          <w:lang w:eastAsia="ja-JP"/>
        </w:rPr>
        <w:t>test</w:t>
      </w:r>
      <w:r w:rsidR="00AC466E" w:rsidRPr="00206ACB">
        <w:rPr>
          <w:lang w:eastAsia="ja-JP"/>
        </w:rPr>
        <w:t xml:space="preserve"> </w:t>
      </w:r>
      <w:r w:rsidR="00852802" w:rsidRPr="00206ACB">
        <w:rPr>
          <w:lang w:eastAsia="ja-JP"/>
        </w:rPr>
        <w:t>project</w:t>
      </w:r>
      <w:r w:rsidR="00AC466E" w:rsidRPr="00206ACB">
        <w:rPr>
          <w:lang w:eastAsia="ja-JP"/>
        </w:rPr>
        <w:t xml:space="preserve"> </w:t>
      </w:r>
      <w:r w:rsidR="00852802" w:rsidRPr="00206ACB">
        <w:rPr>
          <w:lang w:eastAsia="ja-JP"/>
        </w:rPr>
        <w:t>is</w:t>
      </w:r>
      <w:r w:rsidR="00AC466E" w:rsidRPr="00206ACB">
        <w:rPr>
          <w:lang w:eastAsia="ja-JP"/>
        </w:rPr>
        <w:t xml:space="preserve"> </w:t>
      </w:r>
      <w:r w:rsidR="00852802" w:rsidRPr="00CE2FA2">
        <w:rPr>
          <w:rStyle w:val="QuoteChar"/>
        </w:rPr>
        <w:t>$29</w:t>
      </w:r>
      <w:r w:rsidR="00852802" w:rsidRPr="00206ACB">
        <w:rPr>
          <w:lang w:eastAsia="ja-JP"/>
        </w:rPr>
        <w:t>.</w:t>
      </w:r>
      <w:r w:rsidR="00AC466E" w:rsidRPr="00206ACB">
        <w:rPr>
          <w:lang w:eastAsia="ja-JP"/>
        </w:rPr>
        <w:t xml:space="preserve"> </w:t>
      </w:r>
      <w:r w:rsidR="00852802" w:rsidRPr="00206ACB">
        <w:rPr>
          <w:lang w:eastAsia="ja-JP"/>
        </w:rPr>
        <w:t>If</w:t>
      </w:r>
      <w:r w:rsidR="00AC466E" w:rsidRPr="00206ACB">
        <w:rPr>
          <w:lang w:eastAsia="ja-JP"/>
        </w:rPr>
        <w:t xml:space="preserve"> </w:t>
      </w:r>
      <w:r w:rsidR="00852802" w:rsidRPr="00206ACB">
        <w:rPr>
          <w:lang w:eastAsia="ja-JP"/>
        </w:rPr>
        <w:t>we</w:t>
      </w:r>
      <w:r w:rsidR="00AC466E" w:rsidRPr="00206ACB">
        <w:rPr>
          <w:lang w:eastAsia="ja-JP"/>
        </w:rPr>
        <w:t xml:space="preserve"> </w:t>
      </w:r>
      <w:r w:rsidR="00852802" w:rsidRPr="00206ACB">
        <w:rPr>
          <w:lang w:eastAsia="ja-JP"/>
        </w:rPr>
        <w:t>look</w:t>
      </w:r>
      <w:r w:rsidR="00AC466E" w:rsidRPr="00206ACB">
        <w:rPr>
          <w:lang w:eastAsia="ja-JP"/>
        </w:rPr>
        <w:t xml:space="preserve"> </w:t>
      </w:r>
      <w:r w:rsidR="00852802" w:rsidRPr="00206ACB">
        <w:rPr>
          <w:lang w:eastAsia="ja-JP"/>
        </w:rPr>
        <w:t>back</w:t>
      </w:r>
      <w:r w:rsidR="00AC466E" w:rsidRPr="00206ACB">
        <w:rPr>
          <w:lang w:eastAsia="ja-JP"/>
        </w:rPr>
        <w:t xml:space="preserve"> </w:t>
      </w:r>
      <w:r w:rsidR="00852802" w:rsidRPr="00206ACB">
        <w:rPr>
          <w:lang w:eastAsia="ja-JP"/>
        </w:rPr>
        <w:t>at</w:t>
      </w:r>
      <w:r w:rsidR="00AC466E" w:rsidRPr="00206ACB">
        <w:rPr>
          <w:lang w:eastAsia="ja-JP"/>
        </w:rPr>
        <w:t xml:space="preserve"> </w:t>
      </w:r>
      <w:r w:rsidR="00852802" w:rsidRPr="00206ACB">
        <w:rPr>
          <w:lang w:eastAsia="ja-JP"/>
        </w:rPr>
        <w:t>our</w:t>
      </w:r>
      <w:r w:rsidR="00AC466E" w:rsidRPr="00206ACB">
        <w:rPr>
          <w:lang w:eastAsia="ja-JP"/>
        </w:rPr>
        <w:t xml:space="preserve"> </w:t>
      </w:r>
      <w:r w:rsidR="00852802" w:rsidRPr="00206ACB">
        <w:rPr>
          <w:lang w:eastAsia="ja-JP"/>
        </w:rPr>
        <w:t>test</w:t>
      </w:r>
      <w:r w:rsidR="00AC466E" w:rsidRPr="00206ACB">
        <w:rPr>
          <w:lang w:eastAsia="ja-JP"/>
        </w:rPr>
        <w:t xml:space="preserve"> </w:t>
      </w:r>
      <w:r w:rsidR="00852802" w:rsidRPr="00206ACB">
        <w:rPr>
          <w:lang w:eastAsia="ja-JP"/>
        </w:rPr>
        <w:t>project's</w:t>
      </w:r>
      <w:r w:rsidR="00AC466E" w:rsidRPr="00206ACB">
        <w:rPr>
          <w:lang w:eastAsia="ja-JP"/>
        </w:rPr>
        <w:t xml:space="preserve"> </w:t>
      </w:r>
      <w:r w:rsidR="00852802" w:rsidRPr="00206ACB">
        <w:rPr>
          <w:lang w:eastAsia="ja-JP"/>
        </w:rPr>
        <w:t>code,</w:t>
      </w:r>
      <w:r w:rsidR="00AC466E" w:rsidRPr="00206ACB">
        <w:rPr>
          <w:lang w:eastAsia="ja-JP"/>
        </w:rPr>
        <w:t xml:space="preserve"> </w:t>
      </w:r>
      <w:r w:rsidR="00852802" w:rsidRPr="00206ACB">
        <w:rPr>
          <w:lang w:eastAsia="ja-JP"/>
        </w:rPr>
        <w:t>we</w:t>
      </w:r>
      <w:r w:rsidR="00AC466E" w:rsidRPr="00206ACB">
        <w:rPr>
          <w:lang w:eastAsia="ja-JP"/>
        </w:rPr>
        <w:t xml:space="preserve"> </w:t>
      </w:r>
      <w:r w:rsidR="00852802" w:rsidRPr="00206ACB">
        <w:rPr>
          <w:lang w:eastAsia="ja-JP"/>
        </w:rPr>
        <w:t>find</w:t>
      </w:r>
      <w:r w:rsidR="00AC466E" w:rsidRPr="00206ACB">
        <w:rPr>
          <w:lang w:eastAsia="ja-JP"/>
        </w:rPr>
        <w:t xml:space="preserve"> </w:t>
      </w:r>
      <w:r w:rsidR="00852802" w:rsidRPr="00206ACB">
        <w:rPr>
          <w:lang w:eastAsia="ja-JP"/>
        </w:rPr>
        <w:t>this:</w:t>
      </w:r>
    </w:p>
    <w:p w14:paraId="059CA509" w14:textId="11C0F89C" w:rsidR="003E2A0D" w:rsidRPr="00395B96" w:rsidRDefault="006C04B1"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after="120"/>
        <w:ind w:left="360" w:firstLine="360"/>
        <w:divId w:val="1782918519"/>
        <w:rPr>
          <w:rFonts w:ascii="Arial" w:hAnsi="Arial" w:cs="Arial"/>
          <w:sz w:val="22"/>
          <w:szCs w:val="22"/>
        </w:rPr>
      </w:pPr>
      <w:r>
        <w:rPr>
          <w:rFonts w:ascii="DejaVu Sans Mono" w:hAnsi="DejaVu Sans Mono" w:cs="DejaVu Sans Mono"/>
          <w:color w:val="E3371E"/>
          <w:sz w:val="26"/>
          <w:szCs w:val="26"/>
        </w:rPr>
        <w:t xml:space="preserve">  </w:t>
      </w:r>
      <w:r w:rsidR="003E2A0D" w:rsidRPr="00C41B6E">
        <w:rPr>
          <w:rFonts w:ascii="DejaVu Sans Mono" w:hAnsi="DejaVu Sans Mono" w:cs="DejaVu Sans Mono"/>
          <w:color w:val="E3371E"/>
          <w:sz w:val="26"/>
          <w:szCs w:val="26"/>
        </w:rPr>
        <w:t>LDA</w:t>
      </w:r>
      <w:r w:rsidR="003E2A0D" w:rsidRPr="00317C42">
        <w:rPr>
          <w:rFonts w:ascii="DejaVu Sans Mono" w:hAnsi="DejaVu Sans Mono" w:cs="DejaVu Sans Mono"/>
          <w:color w:val="10C26F"/>
          <w:sz w:val="26"/>
          <w:szCs w:val="26"/>
        </w:rPr>
        <w:t xml:space="preserve"> </w:t>
      </w:r>
      <w:r w:rsidR="003E2A0D" w:rsidRPr="008B76F1">
        <w:rPr>
          <w:rFonts w:ascii="DejaVu Sans Mono" w:hAnsi="DejaVu Sans Mono" w:cs="DejaVu Sans Mono"/>
          <w:color w:val="FF7A48"/>
          <w:sz w:val="26"/>
          <w:szCs w:val="26"/>
        </w:rPr>
        <w:t>#</w:t>
      </w:r>
      <w:r w:rsidR="003E2A0D" w:rsidRPr="00C41B6E">
        <w:rPr>
          <w:rFonts w:ascii="DejaVu Sans Mono" w:hAnsi="DejaVu Sans Mono" w:cs="DejaVu Sans Mono"/>
          <w:color w:val="07E2FA"/>
          <w:sz w:val="26"/>
          <w:szCs w:val="26"/>
        </w:rPr>
        <w:t>$29</w:t>
      </w:r>
    </w:p>
    <w:p w14:paraId="6529BB2F" w14:textId="5B14DC4A" w:rsidR="005512DF" w:rsidRDefault="00852802" w:rsidP="00395B96">
      <w:pPr>
        <w:rPr>
          <w:lang w:eastAsia="ja-JP"/>
        </w:rPr>
      </w:pPr>
      <w:r w:rsidRPr="00206ACB">
        <w:rPr>
          <w:lang w:eastAsia="ja-JP"/>
        </w:rPr>
        <w:t>This</w:t>
      </w:r>
      <w:r w:rsidR="00AC466E" w:rsidRPr="00206ACB">
        <w:rPr>
          <w:lang w:eastAsia="ja-JP"/>
        </w:rPr>
        <w:t xml:space="preserve"> </w:t>
      </w:r>
      <w:r w:rsidRPr="00206ACB">
        <w:rPr>
          <w:lang w:eastAsia="ja-JP"/>
        </w:rPr>
        <w:t>line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assembly</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tells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get</w:t>
      </w:r>
      <w:r w:rsidR="00AC466E" w:rsidRPr="00206ACB">
        <w:rPr>
          <w:lang w:eastAsia="ja-JP"/>
        </w:rPr>
        <w:t xml:space="preserve"> </w:t>
      </w:r>
      <w:r w:rsidRPr="00206ACB">
        <w:rPr>
          <w:lang w:eastAsia="ja-JP"/>
        </w:rPr>
        <w:t>ready</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number</w:t>
      </w:r>
      <w:r w:rsidR="00AC466E" w:rsidRPr="00206ACB">
        <w:rPr>
          <w:lang w:eastAsia="ja-JP"/>
        </w:rPr>
        <w:t xml:space="preserve"> </w:t>
      </w:r>
      <w:r w:rsidRPr="00CE2FA2">
        <w:rPr>
          <w:rStyle w:val="QuoteChar"/>
        </w:rPr>
        <w:t>$29</w:t>
      </w:r>
      <w:r w:rsidRPr="00206ACB">
        <w:rPr>
          <w:lang w:eastAsia="ja-JP"/>
        </w:rPr>
        <w:t>,</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corresponds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green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display</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We'll</w:t>
      </w:r>
      <w:r w:rsidR="00AC466E" w:rsidRPr="00206ACB">
        <w:rPr>
          <w:lang w:eastAsia="ja-JP"/>
        </w:rPr>
        <w:t xml:space="preserve"> </w:t>
      </w:r>
      <w:r w:rsidRPr="00206ACB">
        <w:rPr>
          <w:lang w:eastAsia="ja-JP"/>
        </w:rPr>
        <w:t>look</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details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line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much</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rest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test</w:t>
      </w:r>
      <w:r w:rsidR="00AC466E" w:rsidRPr="00206ACB">
        <w:rPr>
          <w:lang w:eastAsia="ja-JP"/>
        </w:rPr>
        <w:t xml:space="preserve"> </w:t>
      </w:r>
      <w:r w:rsidRPr="00206ACB">
        <w:rPr>
          <w:lang w:eastAsia="ja-JP"/>
        </w:rPr>
        <w:t>project's</w:t>
      </w:r>
      <w:r w:rsidR="00AC466E" w:rsidRPr="00206ACB">
        <w:rPr>
          <w:lang w:eastAsia="ja-JP"/>
        </w:rPr>
        <w:t xml:space="preserve"> </w:t>
      </w:r>
      <w:r w:rsidRPr="00206ACB">
        <w:rPr>
          <w:lang w:eastAsia="ja-JP"/>
        </w:rPr>
        <w:t>source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works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next</w:t>
      </w:r>
      <w:r w:rsidR="00AC466E" w:rsidRPr="00206ACB">
        <w:rPr>
          <w:lang w:eastAsia="ja-JP"/>
        </w:rPr>
        <w:t xml:space="preserve"> </w:t>
      </w:r>
      <w:r w:rsidRPr="00206ACB">
        <w:rPr>
          <w:lang w:eastAsia="ja-JP"/>
        </w:rPr>
        <w:t>chapter.</w:t>
      </w:r>
    </w:p>
    <w:p w14:paraId="4A53F154" w14:textId="4389DC84" w:rsidR="005512DF" w:rsidRDefault="005512DF">
      <w:pPr>
        <w:widowControl/>
        <w:kinsoku/>
        <w:overflowPunct/>
        <w:autoSpaceDE/>
        <w:autoSpaceDN/>
        <w:spacing w:before="0" w:after="160" w:line="259" w:lineRule="auto"/>
        <w:ind w:firstLine="0"/>
        <w:jc w:val="left"/>
        <w:rPr>
          <w:lang w:eastAsia="ja-JP"/>
        </w:rPr>
      </w:pPr>
      <w:r>
        <w:rPr>
          <w:lang w:eastAsia="ja-JP"/>
        </w:rPr>
        <w:br w:type="page"/>
      </w:r>
    </w:p>
    <w:p w14:paraId="6608E4B3" w14:textId="75396A83" w:rsidR="009654E3" w:rsidRPr="00206ACB" w:rsidRDefault="009654E3">
      <w:pPr>
        <w:pStyle w:val="Heading2"/>
        <w:numPr>
          <w:ilvl w:val="0"/>
          <w:numId w:val="16"/>
        </w:numPr>
        <w:rPr>
          <w:rFonts w:cstheme="minorHAnsi"/>
        </w:rPr>
      </w:pPr>
      <w:bookmarkStart w:id="56" w:name="_Toc168434210"/>
      <w:bookmarkStart w:id="57" w:name="_Toc168779331"/>
      <w:r w:rsidRPr="00206ACB">
        <w:rPr>
          <w:rFonts w:cstheme="minorHAnsi"/>
        </w:rPr>
        <w:lastRenderedPageBreak/>
        <w:t>Introducing</w:t>
      </w:r>
      <w:r w:rsidR="00AC466E" w:rsidRPr="00206ACB">
        <w:rPr>
          <w:rFonts w:cstheme="minorHAnsi"/>
        </w:rPr>
        <w:t xml:space="preserve"> </w:t>
      </w:r>
      <w:r w:rsidRPr="00206ACB">
        <w:rPr>
          <w:rFonts w:cstheme="minorHAnsi"/>
        </w:rPr>
        <w:t>6502</w:t>
      </w:r>
      <w:r w:rsidR="00AC466E" w:rsidRPr="00206ACB">
        <w:rPr>
          <w:rFonts w:cstheme="minorHAnsi"/>
        </w:rPr>
        <w:t xml:space="preserve"> </w:t>
      </w:r>
      <w:r w:rsidRPr="00206ACB">
        <w:rPr>
          <w:rFonts w:cstheme="minorHAnsi"/>
        </w:rPr>
        <w:t>Assembly</w:t>
      </w:r>
      <w:bookmarkEnd w:id="56"/>
      <w:bookmarkEnd w:id="57"/>
    </w:p>
    <w:p w14:paraId="53836215" w14:textId="15A63966" w:rsidR="00AA3FC9" w:rsidRPr="00206ACB" w:rsidRDefault="00AA3FC9" w:rsidP="00395B96">
      <w:r w:rsidRPr="00206ACB">
        <w:t>The</w:t>
      </w:r>
      <w:r w:rsidR="00AC466E" w:rsidRPr="00206ACB">
        <w:t xml:space="preserve"> </w:t>
      </w:r>
      <w:r w:rsidRPr="00206ACB">
        <w:t>"Hello</w:t>
      </w:r>
      <w:r w:rsidR="00AC466E" w:rsidRPr="00206ACB">
        <w:t xml:space="preserve"> </w:t>
      </w:r>
      <w:r w:rsidRPr="00206ACB">
        <w:t>World"</w:t>
      </w:r>
      <w:r w:rsidR="00AC466E" w:rsidRPr="00206ACB">
        <w:t xml:space="preserve"> </w:t>
      </w:r>
      <w:r w:rsidRPr="00206ACB">
        <w:t>program</w:t>
      </w:r>
      <w:r w:rsidR="00AC466E" w:rsidRPr="00206ACB">
        <w:t xml:space="preserve"> </w:t>
      </w:r>
      <w:r w:rsidRPr="00206ACB">
        <w:t>you</w:t>
      </w:r>
      <w:r w:rsidR="00AC466E" w:rsidRPr="00206ACB">
        <w:t xml:space="preserve"> </w:t>
      </w:r>
      <w:r w:rsidRPr="00206ACB">
        <w:t>created</w:t>
      </w:r>
      <w:r w:rsidR="00AC466E" w:rsidRPr="00206ACB">
        <w:t xml:space="preserve"> </w:t>
      </w:r>
      <w:r w:rsidRPr="00206ACB">
        <w:t>in</w:t>
      </w:r>
      <w:r w:rsidR="00AC466E" w:rsidRPr="00206ACB">
        <w:t xml:space="preserve"> </w:t>
      </w:r>
      <w:r w:rsidRPr="00206ACB">
        <w:t>Chapter</w:t>
      </w:r>
      <w:r w:rsidR="00AC466E" w:rsidRPr="00206ACB">
        <w:t xml:space="preserve"> </w:t>
      </w:r>
      <w:r w:rsidRPr="00206ACB">
        <w:t>3</w:t>
      </w:r>
      <w:r w:rsidR="00AC466E" w:rsidRPr="00206ACB">
        <w:t xml:space="preserve"> </w:t>
      </w:r>
      <w:r w:rsidRPr="00206ACB">
        <w:t>is</w:t>
      </w:r>
      <w:r w:rsidR="00AC466E" w:rsidRPr="00206ACB">
        <w:t xml:space="preserve"> </w:t>
      </w:r>
      <w:r w:rsidRPr="00206ACB">
        <w:t>probably</w:t>
      </w:r>
      <w:r w:rsidR="00AC466E" w:rsidRPr="00206ACB">
        <w:t xml:space="preserve"> </w:t>
      </w:r>
      <w:r w:rsidRPr="00206ACB">
        <w:t>unlike</w:t>
      </w:r>
      <w:r w:rsidR="00AC466E" w:rsidRPr="00206ACB">
        <w:t xml:space="preserve"> </w:t>
      </w:r>
      <w:r w:rsidRPr="00206ACB">
        <w:t>any</w:t>
      </w:r>
      <w:r w:rsidR="00AC466E" w:rsidRPr="00206ACB">
        <w:t xml:space="preserve"> </w:t>
      </w:r>
      <w:r w:rsidRPr="00206ACB">
        <w:t>other</w:t>
      </w:r>
      <w:r w:rsidR="00AC466E" w:rsidRPr="00206ACB">
        <w:t xml:space="preserve"> </w:t>
      </w:r>
      <w:r w:rsidRPr="00206ACB">
        <w:t>you</w:t>
      </w:r>
      <w:r w:rsidR="00AC466E" w:rsidRPr="00206ACB">
        <w:t xml:space="preserve"> </w:t>
      </w:r>
      <w:r w:rsidRPr="00206ACB">
        <w:t>have</w:t>
      </w:r>
      <w:r w:rsidR="00AC466E" w:rsidRPr="00206ACB">
        <w:t xml:space="preserve"> </w:t>
      </w:r>
      <w:r w:rsidRPr="00206ACB">
        <w:t>ever</w:t>
      </w:r>
      <w:r w:rsidR="00AC466E" w:rsidRPr="00206ACB">
        <w:t xml:space="preserve"> </w:t>
      </w:r>
      <w:r w:rsidRPr="00206ACB">
        <w:t>seen:</w:t>
      </w:r>
      <w:r w:rsidR="00AC466E" w:rsidRPr="00206ACB">
        <w:t xml:space="preserve"> </w:t>
      </w:r>
      <w:r w:rsidRPr="00206ACB">
        <w:t>44</w:t>
      </w:r>
      <w:r w:rsidR="00AC466E" w:rsidRPr="00206ACB">
        <w:t xml:space="preserve"> </w:t>
      </w:r>
      <w:r w:rsidRPr="00206ACB">
        <w:t>lines</w:t>
      </w:r>
      <w:r w:rsidR="00AC466E" w:rsidRPr="00206ACB">
        <w:t xml:space="preserve"> </w:t>
      </w:r>
      <w:r w:rsidRPr="00206ACB">
        <w:t>of</w:t>
      </w:r>
      <w:r w:rsidR="00AC466E" w:rsidRPr="00206ACB">
        <w:t xml:space="preserve"> </w:t>
      </w:r>
      <w:r w:rsidRPr="00206ACB">
        <w:t>code,</w:t>
      </w:r>
      <w:r w:rsidR="00AC466E" w:rsidRPr="00206ACB">
        <w:t xml:space="preserve"> </w:t>
      </w:r>
      <w:r w:rsidRPr="00206ACB">
        <w:t>mostly</w:t>
      </w:r>
      <w:r w:rsidR="00AC466E" w:rsidRPr="00206ACB">
        <w:t xml:space="preserve"> </w:t>
      </w:r>
      <w:r w:rsidRPr="00206ACB">
        <w:t>composed</w:t>
      </w:r>
      <w:r w:rsidR="00AC466E" w:rsidRPr="00206ACB">
        <w:t xml:space="preserve"> </w:t>
      </w:r>
      <w:r w:rsidRPr="00206ACB">
        <w:t>of</w:t>
      </w:r>
      <w:r w:rsidR="00AC466E" w:rsidRPr="00206ACB">
        <w:t xml:space="preserve"> </w:t>
      </w:r>
      <w:r w:rsidRPr="00206ACB">
        <w:t>three-letter</w:t>
      </w:r>
      <w:r w:rsidR="00AC466E" w:rsidRPr="00206ACB">
        <w:t xml:space="preserve"> </w:t>
      </w:r>
      <w:r w:rsidRPr="00206ACB">
        <w:t>acronyms</w:t>
      </w:r>
      <w:r w:rsidR="00AC466E" w:rsidRPr="00206ACB">
        <w:t xml:space="preserve"> </w:t>
      </w:r>
      <w:r w:rsidRPr="00206ACB">
        <w:t>and</w:t>
      </w:r>
      <w:r w:rsidR="00AC466E" w:rsidRPr="00206ACB">
        <w:t xml:space="preserve"> </w:t>
      </w:r>
      <w:r w:rsidRPr="00206ACB">
        <w:t>numbers,</w:t>
      </w:r>
      <w:r w:rsidR="00AC466E" w:rsidRPr="00206ACB">
        <w:t xml:space="preserve"> </w:t>
      </w:r>
      <w:r w:rsidRPr="00206ACB">
        <w:t>just</w:t>
      </w:r>
      <w:r w:rsidR="00AC466E" w:rsidRPr="00206ACB">
        <w:t xml:space="preserve"> </w:t>
      </w:r>
      <w:r w:rsidRPr="00206ACB">
        <w:t>to</w:t>
      </w:r>
      <w:r w:rsidR="00AC466E" w:rsidRPr="00206ACB">
        <w:t xml:space="preserve"> </w:t>
      </w:r>
      <w:r w:rsidRPr="00206ACB">
        <w:t>change</w:t>
      </w:r>
      <w:r w:rsidR="00AC466E" w:rsidRPr="00206ACB">
        <w:t xml:space="preserve"> </w:t>
      </w:r>
      <w:r w:rsidRPr="00206ACB">
        <w:t>the</w:t>
      </w:r>
      <w:r w:rsidR="00AC466E" w:rsidRPr="00206ACB">
        <w:t xml:space="preserve"> </w:t>
      </w:r>
      <w:r w:rsidRPr="00206ACB">
        <w:t>color</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What</w:t>
      </w:r>
      <w:r w:rsidR="00AC466E" w:rsidRPr="00206ACB">
        <w:t xml:space="preserve"> </w:t>
      </w:r>
      <w:r w:rsidRPr="00206ACB">
        <w:t>did</w:t>
      </w:r>
      <w:r w:rsidR="00AC466E" w:rsidRPr="00206ACB">
        <w:t xml:space="preserve"> </w:t>
      </w:r>
      <w:r w:rsidRPr="00206ACB">
        <w:t>you</w:t>
      </w:r>
      <w:r w:rsidR="00AC466E" w:rsidRPr="00206ACB">
        <w:t xml:space="preserve"> </w:t>
      </w:r>
      <w:r w:rsidRPr="00206ACB">
        <w:t>copy</w:t>
      </w:r>
      <w:r w:rsidR="00AC466E" w:rsidRPr="00206ACB">
        <w:t xml:space="preserve"> </w:t>
      </w:r>
      <w:r w:rsidRPr="00206ACB">
        <w:t>and</w:t>
      </w:r>
      <w:r w:rsidR="00AC466E" w:rsidRPr="00206ACB">
        <w:t xml:space="preserve"> </w:t>
      </w:r>
      <w:r w:rsidRPr="00206ACB">
        <w:t>paste?</w:t>
      </w:r>
    </w:p>
    <w:p w14:paraId="1D7EAAC4" w14:textId="786CA229" w:rsidR="00AA3FC9" w:rsidRPr="00206ACB" w:rsidRDefault="00000000" w:rsidP="005463DD">
      <w:r>
        <w:rPr>
          <w:noProof/>
        </w:rPr>
        <w:pict w14:anchorId="3C31427B">
          <v:rect id="Rectangle 51" o:spid="_x0000_s2063" style="position:absolute;left:0;text-align:left;margin-left:-5.4pt;margin-top:142.3pt;width:18pt;height:240pt;z-index:251665408;visibility:visible;mso-wrap-distance-left:9pt;mso-wrap-distance-top:0;mso-wrap-distance-right:9pt;mso-wrap-distance-bottom:0;mso-position-horizontal-relative:text;mso-position-vertical-relative:text;mso-width-relative:margin;mso-height-relative:margin;v-text-anchor:top" filled="f" stroked="f">
            <v:textbox style="mso-next-textbox:#Rectangle 51" inset="0,0,0,0">
              <w:txbxContent>
                <w:p w14:paraId="6978C76D" w14:textId="52F7D54E" w:rsidR="003B6147" w:rsidRPr="004A4B7D" w:rsidRDefault="00387488" w:rsidP="004A4B7D">
                  <w:pPr>
                    <w:spacing w:before="60" w:after="60" w:line="240" w:lineRule="auto"/>
                    <w:ind w:firstLine="0"/>
                    <w:jc w:val="left"/>
                    <w:rPr>
                      <w:rFonts w:ascii="DejaVu Sans Mono" w:hAnsi="DejaVu Sans Mono" w:cs="DejaVu Sans Mono"/>
                      <w:szCs w:val="26"/>
                    </w:rPr>
                  </w:pPr>
                  <w:r w:rsidRPr="004A4B7D">
                    <w:rPr>
                      <w:rFonts w:ascii="DejaVu Sans Mono" w:hAnsi="DejaVu Sans Mono" w:cs="DejaVu Sans Mono"/>
                      <w:szCs w:val="26"/>
                    </w:rPr>
                    <w:t>1</w:t>
                  </w:r>
                </w:p>
                <w:p w14:paraId="2513A021" w14:textId="7605AE2C" w:rsidR="00387488" w:rsidRPr="004A4B7D" w:rsidRDefault="00387488" w:rsidP="004A4B7D">
                  <w:pPr>
                    <w:spacing w:before="60" w:after="60" w:line="240" w:lineRule="auto"/>
                    <w:ind w:firstLine="0"/>
                    <w:jc w:val="left"/>
                    <w:rPr>
                      <w:rFonts w:ascii="DejaVu Sans Mono" w:hAnsi="DejaVu Sans Mono" w:cs="DejaVu Sans Mono"/>
                      <w:szCs w:val="26"/>
                    </w:rPr>
                  </w:pPr>
                  <w:r w:rsidRPr="004A4B7D">
                    <w:rPr>
                      <w:rFonts w:ascii="DejaVu Sans Mono" w:hAnsi="DejaVu Sans Mono" w:cs="DejaVu Sans Mono"/>
                      <w:szCs w:val="26"/>
                    </w:rPr>
                    <w:t>2</w:t>
                  </w:r>
                </w:p>
                <w:p w14:paraId="54EA9657" w14:textId="667372BD" w:rsidR="00387488" w:rsidRPr="004A4B7D" w:rsidRDefault="00387488" w:rsidP="004A4B7D">
                  <w:pPr>
                    <w:spacing w:before="60" w:after="60" w:line="240" w:lineRule="auto"/>
                    <w:ind w:firstLine="0"/>
                    <w:jc w:val="left"/>
                    <w:rPr>
                      <w:rFonts w:ascii="DejaVu Sans Mono" w:hAnsi="DejaVu Sans Mono" w:cs="DejaVu Sans Mono"/>
                      <w:szCs w:val="26"/>
                    </w:rPr>
                  </w:pPr>
                  <w:r w:rsidRPr="004A4B7D">
                    <w:rPr>
                      <w:rFonts w:ascii="DejaVu Sans Mono" w:hAnsi="DejaVu Sans Mono" w:cs="DejaVu Sans Mono"/>
                      <w:szCs w:val="26"/>
                    </w:rPr>
                    <w:t>3</w:t>
                  </w:r>
                </w:p>
                <w:p w14:paraId="40DB07F8" w14:textId="6CCBEDEC" w:rsidR="00387488" w:rsidRPr="004A4B7D" w:rsidRDefault="00387488" w:rsidP="004A4B7D">
                  <w:pPr>
                    <w:spacing w:before="60" w:after="60" w:line="240" w:lineRule="auto"/>
                    <w:ind w:firstLine="0"/>
                    <w:jc w:val="left"/>
                    <w:rPr>
                      <w:rFonts w:ascii="DejaVu Sans Mono" w:hAnsi="DejaVu Sans Mono" w:cs="DejaVu Sans Mono"/>
                      <w:szCs w:val="26"/>
                    </w:rPr>
                  </w:pPr>
                  <w:r w:rsidRPr="004A4B7D">
                    <w:rPr>
                      <w:rFonts w:ascii="DejaVu Sans Mono" w:hAnsi="DejaVu Sans Mono" w:cs="DejaVu Sans Mono"/>
                      <w:szCs w:val="26"/>
                    </w:rPr>
                    <w:t>4</w:t>
                  </w:r>
                </w:p>
                <w:p w14:paraId="0339B08A" w14:textId="7AE636A9" w:rsidR="00387488" w:rsidRPr="004A4B7D" w:rsidRDefault="00387488" w:rsidP="004A4B7D">
                  <w:pPr>
                    <w:spacing w:before="60" w:after="60" w:line="240" w:lineRule="auto"/>
                    <w:ind w:firstLine="0"/>
                    <w:jc w:val="left"/>
                    <w:rPr>
                      <w:rFonts w:ascii="DejaVu Sans Mono" w:hAnsi="DejaVu Sans Mono" w:cs="DejaVu Sans Mono"/>
                      <w:szCs w:val="26"/>
                    </w:rPr>
                  </w:pPr>
                  <w:r w:rsidRPr="004A4B7D">
                    <w:rPr>
                      <w:rFonts w:ascii="DejaVu Sans Mono" w:hAnsi="DejaVu Sans Mono" w:cs="DejaVu Sans Mono"/>
                      <w:szCs w:val="26"/>
                    </w:rPr>
                    <w:t>5</w:t>
                  </w:r>
                </w:p>
                <w:p w14:paraId="5A344850" w14:textId="1C6F74F2" w:rsidR="00387488" w:rsidRPr="004A4B7D" w:rsidRDefault="00387488" w:rsidP="004A4B7D">
                  <w:pPr>
                    <w:spacing w:before="60" w:after="60" w:line="240" w:lineRule="auto"/>
                    <w:ind w:firstLine="0"/>
                    <w:jc w:val="left"/>
                    <w:rPr>
                      <w:rFonts w:ascii="DejaVu Sans Mono" w:hAnsi="DejaVu Sans Mono" w:cs="DejaVu Sans Mono"/>
                      <w:szCs w:val="26"/>
                    </w:rPr>
                  </w:pPr>
                  <w:r w:rsidRPr="004A4B7D">
                    <w:rPr>
                      <w:rFonts w:ascii="DejaVu Sans Mono" w:hAnsi="DejaVu Sans Mono" w:cs="DejaVu Sans Mono"/>
                      <w:szCs w:val="26"/>
                    </w:rPr>
                    <w:t>6</w:t>
                  </w:r>
                </w:p>
                <w:p w14:paraId="43F273CA" w14:textId="2B9C0B6F" w:rsidR="00387488" w:rsidRPr="004A4B7D" w:rsidRDefault="00387488" w:rsidP="004A4B7D">
                  <w:pPr>
                    <w:spacing w:before="60" w:after="60" w:line="240" w:lineRule="auto"/>
                    <w:ind w:firstLine="0"/>
                    <w:jc w:val="left"/>
                    <w:rPr>
                      <w:rFonts w:ascii="DejaVu Sans Mono" w:hAnsi="DejaVu Sans Mono" w:cs="DejaVu Sans Mono"/>
                      <w:szCs w:val="26"/>
                    </w:rPr>
                  </w:pPr>
                  <w:r w:rsidRPr="004A4B7D">
                    <w:rPr>
                      <w:rFonts w:ascii="DejaVu Sans Mono" w:hAnsi="DejaVu Sans Mono" w:cs="DejaVu Sans Mono"/>
                      <w:szCs w:val="26"/>
                    </w:rPr>
                    <w:t>7</w:t>
                  </w:r>
                </w:p>
                <w:p w14:paraId="45234934" w14:textId="67B526BD" w:rsidR="00387488" w:rsidRPr="004A4B7D" w:rsidRDefault="00387488" w:rsidP="004A4B7D">
                  <w:pPr>
                    <w:spacing w:before="60" w:after="60" w:line="240" w:lineRule="auto"/>
                    <w:ind w:firstLine="0"/>
                    <w:jc w:val="left"/>
                    <w:rPr>
                      <w:rFonts w:ascii="DejaVu Sans Mono" w:hAnsi="DejaVu Sans Mono" w:cs="DejaVu Sans Mono"/>
                      <w:szCs w:val="26"/>
                    </w:rPr>
                  </w:pPr>
                  <w:r w:rsidRPr="004A4B7D">
                    <w:rPr>
                      <w:rFonts w:ascii="DejaVu Sans Mono" w:hAnsi="DejaVu Sans Mono" w:cs="DejaVu Sans Mono"/>
                      <w:szCs w:val="26"/>
                    </w:rPr>
                    <w:t>8</w:t>
                  </w:r>
                </w:p>
                <w:p w14:paraId="4A1A045D" w14:textId="537C6ED8" w:rsidR="00387488" w:rsidRPr="004A4B7D" w:rsidRDefault="00387488" w:rsidP="004A4B7D">
                  <w:pPr>
                    <w:spacing w:before="60" w:after="60" w:line="240" w:lineRule="auto"/>
                    <w:ind w:firstLine="0"/>
                    <w:jc w:val="left"/>
                    <w:rPr>
                      <w:rFonts w:ascii="DejaVu Sans Mono" w:hAnsi="DejaVu Sans Mono" w:cs="DejaVu Sans Mono"/>
                      <w:szCs w:val="26"/>
                    </w:rPr>
                  </w:pPr>
                  <w:r w:rsidRPr="004A4B7D">
                    <w:rPr>
                      <w:rFonts w:ascii="DejaVu Sans Mono" w:hAnsi="DejaVu Sans Mono" w:cs="DejaVu Sans Mono"/>
                      <w:szCs w:val="26"/>
                    </w:rPr>
                    <w:t>9</w:t>
                  </w:r>
                </w:p>
                <w:p w14:paraId="36FF748E" w14:textId="389BFE6D" w:rsidR="00387488" w:rsidRPr="004A4B7D" w:rsidRDefault="00387488" w:rsidP="004A4B7D">
                  <w:pPr>
                    <w:spacing w:before="60" w:after="60" w:line="240" w:lineRule="auto"/>
                    <w:ind w:firstLine="0"/>
                    <w:jc w:val="left"/>
                    <w:rPr>
                      <w:rFonts w:ascii="DejaVu Sans Mono" w:hAnsi="DejaVu Sans Mono" w:cs="DejaVu Sans Mono"/>
                      <w:szCs w:val="26"/>
                    </w:rPr>
                  </w:pPr>
                  <w:r w:rsidRPr="004A4B7D">
                    <w:rPr>
                      <w:rFonts w:ascii="DejaVu Sans Mono" w:hAnsi="DejaVu Sans Mono" w:cs="DejaVu Sans Mono"/>
                      <w:szCs w:val="26"/>
                    </w:rPr>
                    <w:t>10</w:t>
                  </w:r>
                </w:p>
                <w:p w14:paraId="1ACE095B" w14:textId="08DA4529" w:rsidR="00387488" w:rsidRPr="004A4B7D" w:rsidRDefault="00387488" w:rsidP="004A4B7D">
                  <w:pPr>
                    <w:spacing w:before="60" w:after="60" w:line="240" w:lineRule="auto"/>
                    <w:ind w:firstLine="0"/>
                    <w:jc w:val="left"/>
                    <w:rPr>
                      <w:rFonts w:ascii="DejaVu Sans Mono" w:hAnsi="DejaVu Sans Mono" w:cs="DejaVu Sans Mono"/>
                      <w:szCs w:val="26"/>
                    </w:rPr>
                  </w:pPr>
                  <w:r w:rsidRPr="004A4B7D">
                    <w:rPr>
                      <w:rFonts w:ascii="DejaVu Sans Mono" w:hAnsi="DejaVu Sans Mono" w:cs="DejaVu Sans Mono"/>
                      <w:szCs w:val="26"/>
                    </w:rPr>
                    <w:t>11</w:t>
                  </w:r>
                </w:p>
                <w:p w14:paraId="17F724E3" w14:textId="1252AD97" w:rsidR="00387488" w:rsidRPr="004A4B7D" w:rsidRDefault="00387488" w:rsidP="004A4B7D">
                  <w:pPr>
                    <w:spacing w:before="60" w:after="60" w:line="240" w:lineRule="auto"/>
                    <w:ind w:firstLine="0"/>
                    <w:jc w:val="left"/>
                    <w:rPr>
                      <w:rFonts w:ascii="DejaVu Sans Mono" w:hAnsi="DejaVu Sans Mono" w:cs="DejaVu Sans Mono"/>
                      <w:szCs w:val="26"/>
                    </w:rPr>
                  </w:pPr>
                  <w:r w:rsidRPr="004A4B7D">
                    <w:rPr>
                      <w:rFonts w:ascii="DejaVu Sans Mono" w:hAnsi="DejaVu Sans Mono" w:cs="DejaVu Sans Mono"/>
                      <w:szCs w:val="26"/>
                    </w:rPr>
                    <w:t>12</w:t>
                  </w:r>
                </w:p>
                <w:p w14:paraId="1EA677ED" w14:textId="6BCDA4C3" w:rsidR="003B6147" w:rsidRPr="004A4B7D" w:rsidRDefault="00387488" w:rsidP="004A4B7D">
                  <w:pPr>
                    <w:spacing w:before="60" w:after="60" w:line="240" w:lineRule="auto"/>
                    <w:ind w:firstLine="0"/>
                    <w:jc w:val="left"/>
                    <w:rPr>
                      <w:rFonts w:ascii="DejaVu Sans Mono" w:hAnsi="DejaVu Sans Mono" w:cs="DejaVu Sans Mono"/>
                      <w:szCs w:val="26"/>
                    </w:rPr>
                  </w:pPr>
                  <w:r w:rsidRPr="004A4B7D">
                    <w:rPr>
                      <w:rFonts w:ascii="DejaVu Sans Mono" w:hAnsi="DejaVu Sans Mono" w:cs="DejaVu Sans Mono"/>
                      <w:szCs w:val="26"/>
                    </w:rPr>
                    <w:t>13</w:t>
                  </w:r>
                </w:p>
              </w:txbxContent>
            </v:textbox>
          </v:rect>
        </w:pict>
      </w:r>
      <w:r w:rsidR="00AA3FC9" w:rsidRPr="00206ACB">
        <w:t>As</w:t>
      </w:r>
      <w:r w:rsidR="00AC466E" w:rsidRPr="00206ACB">
        <w:t xml:space="preserve"> </w:t>
      </w:r>
      <w:r w:rsidR="00AA3FC9" w:rsidRPr="00206ACB">
        <w:t>you</w:t>
      </w:r>
      <w:r w:rsidR="00AC466E" w:rsidRPr="00206ACB">
        <w:t xml:space="preserve"> </w:t>
      </w:r>
      <w:r w:rsidR="00AA3FC9" w:rsidRPr="00206ACB">
        <w:t>can</w:t>
      </w:r>
      <w:r w:rsidR="00AC466E" w:rsidRPr="00206ACB">
        <w:t xml:space="preserve"> </w:t>
      </w:r>
      <w:r w:rsidR="00AA3FC9" w:rsidRPr="00206ACB">
        <w:t>probably</w:t>
      </w:r>
      <w:r w:rsidR="00AC466E" w:rsidRPr="00206ACB">
        <w:t xml:space="preserve"> </w:t>
      </w:r>
      <w:r w:rsidR="00AA3FC9" w:rsidRPr="00206ACB">
        <w:t>guess</w:t>
      </w:r>
      <w:r w:rsidR="00AC466E" w:rsidRPr="00206ACB">
        <w:t xml:space="preserve"> </w:t>
      </w:r>
      <w:r w:rsidR="00AA3FC9" w:rsidRPr="00206ACB">
        <w:t>from</w:t>
      </w:r>
      <w:r w:rsidR="00AC466E" w:rsidRPr="00206ACB">
        <w:t xml:space="preserve"> </w:t>
      </w:r>
      <w:r w:rsidR="00AA3FC9" w:rsidRPr="00206ACB">
        <w:t>the</w:t>
      </w:r>
      <w:r w:rsidR="00AC466E" w:rsidRPr="00206ACB">
        <w:t xml:space="preserve"> </w:t>
      </w:r>
      <w:r w:rsidR="00AA3FC9" w:rsidRPr="00206ACB">
        <w:t>title</w:t>
      </w:r>
      <w:r w:rsidR="00AC466E" w:rsidRPr="00206ACB">
        <w:t xml:space="preserve"> </w:t>
      </w:r>
      <w:r w:rsidR="00AA3FC9" w:rsidRPr="00206ACB">
        <w:t>of</w:t>
      </w:r>
      <w:r w:rsidR="00AC466E" w:rsidRPr="00206ACB">
        <w:t xml:space="preserve"> </w:t>
      </w:r>
      <w:r w:rsidR="00AA3FC9" w:rsidRPr="00206ACB">
        <w:t>this</w:t>
      </w:r>
      <w:r w:rsidR="00AC466E" w:rsidRPr="00206ACB">
        <w:t xml:space="preserve"> </w:t>
      </w:r>
      <w:r w:rsidR="00AA3FC9" w:rsidRPr="00206ACB">
        <w:t>chapter,</w:t>
      </w:r>
      <w:r w:rsidR="00AC466E" w:rsidRPr="00206ACB">
        <w:t xml:space="preserve"> </w:t>
      </w:r>
      <w:r w:rsidR="00AA3FC9" w:rsidRPr="00206ACB">
        <w:t>helloworld.asm</w:t>
      </w:r>
      <w:r w:rsidR="00AC466E" w:rsidRPr="00206ACB">
        <w:t xml:space="preserve"> </w:t>
      </w:r>
      <w:r w:rsidR="00AA3FC9" w:rsidRPr="00206ACB">
        <w:t>contained</w:t>
      </w:r>
      <w:r w:rsidR="00AC466E" w:rsidRPr="00206ACB">
        <w:t xml:space="preserve"> </w:t>
      </w:r>
      <w:r w:rsidR="00AA3FC9" w:rsidRPr="00206ACB">
        <w:t>assembly</w:t>
      </w:r>
      <w:r w:rsidR="00AC466E" w:rsidRPr="00206ACB">
        <w:t xml:space="preserve"> </w:t>
      </w:r>
      <w:r w:rsidR="00AA3FC9" w:rsidRPr="00206ACB">
        <w:t>code.</w:t>
      </w:r>
      <w:r w:rsidR="00AC466E" w:rsidRPr="00206ACB">
        <w:t xml:space="preserve"> </w:t>
      </w:r>
      <w:r w:rsidR="00AA3FC9" w:rsidRPr="00206ACB">
        <w:t>I</w:t>
      </w:r>
      <w:r w:rsidR="00AC466E" w:rsidRPr="00206ACB">
        <w:t xml:space="preserve"> </w:t>
      </w:r>
      <w:r w:rsidR="00AA3FC9" w:rsidRPr="00206ACB">
        <w:t>prefer</w:t>
      </w:r>
      <w:r w:rsidR="00AC466E" w:rsidRPr="00206ACB">
        <w:t xml:space="preserve"> </w:t>
      </w:r>
      <w:r w:rsidR="00AA3FC9" w:rsidRPr="00206ACB">
        <w:t>to</w:t>
      </w:r>
      <w:r w:rsidR="00AC466E" w:rsidRPr="00206ACB">
        <w:t xml:space="preserve"> </w:t>
      </w:r>
      <w:r w:rsidR="00AA3FC9" w:rsidRPr="00206ACB">
        <w:t>use</w:t>
      </w:r>
      <w:r w:rsidR="00AC466E" w:rsidRPr="00206ACB">
        <w:t xml:space="preserve"> </w:t>
      </w:r>
      <w:r w:rsidR="00AA3FC9" w:rsidRPr="00206ACB">
        <w:t>the</w:t>
      </w:r>
      <w:r w:rsidR="00AC466E" w:rsidRPr="00206ACB">
        <w:t xml:space="preserve"> </w:t>
      </w:r>
      <w:r w:rsidR="00AA3FC9" w:rsidRPr="00206ACB">
        <w:t>.asm</w:t>
      </w:r>
      <w:r w:rsidR="00AC466E" w:rsidRPr="00206ACB">
        <w:t xml:space="preserve"> </w:t>
      </w:r>
      <w:r w:rsidR="00AA3FC9" w:rsidRPr="00206ACB">
        <w:t>extension</w:t>
      </w:r>
      <w:r w:rsidR="00AC466E" w:rsidRPr="00206ACB">
        <w:t xml:space="preserve"> </w:t>
      </w:r>
      <w:r w:rsidR="00AA3FC9" w:rsidRPr="00206ACB">
        <w:t>for</w:t>
      </w:r>
      <w:r w:rsidR="00AC466E" w:rsidRPr="00206ACB">
        <w:t xml:space="preserve"> </w:t>
      </w:r>
      <w:r w:rsidR="00AA3FC9" w:rsidRPr="00206ACB">
        <w:t>assembly</w:t>
      </w:r>
      <w:r w:rsidR="00AC466E" w:rsidRPr="00206ACB">
        <w:t xml:space="preserve"> </w:t>
      </w:r>
      <w:r w:rsidR="00AA3FC9" w:rsidRPr="00206ACB">
        <w:t>files,</w:t>
      </w:r>
      <w:r w:rsidR="00AC466E" w:rsidRPr="00206ACB">
        <w:t xml:space="preserve"> </w:t>
      </w:r>
      <w:r w:rsidR="00AA3FC9" w:rsidRPr="00206ACB">
        <w:t>but</w:t>
      </w:r>
      <w:r w:rsidR="00AC466E" w:rsidRPr="00206ACB">
        <w:t xml:space="preserve"> </w:t>
      </w:r>
      <w:r w:rsidR="00AA3FC9" w:rsidRPr="00206ACB">
        <w:t>the</w:t>
      </w:r>
      <w:r w:rsidR="00AC466E" w:rsidRPr="00206ACB">
        <w:t xml:space="preserve"> </w:t>
      </w:r>
      <w:r w:rsidR="00AA3FC9" w:rsidRPr="00206ACB">
        <w:t>choice</w:t>
      </w:r>
      <w:r w:rsidR="00AC466E" w:rsidRPr="00206ACB">
        <w:t xml:space="preserve"> </w:t>
      </w:r>
      <w:r w:rsidR="00AA3FC9" w:rsidRPr="00206ACB">
        <w:t>is</w:t>
      </w:r>
      <w:r w:rsidR="00AC466E" w:rsidRPr="00206ACB">
        <w:t xml:space="preserve"> </w:t>
      </w:r>
      <w:r w:rsidR="00AA3FC9" w:rsidRPr="00206ACB">
        <w:t>pretty</w:t>
      </w:r>
      <w:r w:rsidR="00AC466E" w:rsidRPr="00206ACB">
        <w:t xml:space="preserve"> </w:t>
      </w:r>
      <w:r w:rsidR="00AA3FC9" w:rsidRPr="00206ACB">
        <w:t>arbitrary.</w:t>
      </w:r>
      <w:r w:rsidR="00AC466E" w:rsidRPr="00206ACB">
        <w:t xml:space="preserve"> </w:t>
      </w:r>
      <w:r w:rsidR="00AA3FC9" w:rsidRPr="00206ACB">
        <w:t>Some</w:t>
      </w:r>
      <w:r w:rsidR="00AC466E" w:rsidRPr="00206ACB">
        <w:t xml:space="preserve"> </w:t>
      </w:r>
      <w:r w:rsidR="00AA3FC9" w:rsidRPr="00206ACB">
        <w:t>developers</w:t>
      </w:r>
      <w:r w:rsidR="00AC466E" w:rsidRPr="00206ACB">
        <w:t xml:space="preserve"> </w:t>
      </w:r>
      <w:r w:rsidR="00AA3FC9" w:rsidRPr="00206ACB">
        <w:t>prefer</w:t>
      </w:r>
      <w:r w:rsidR="00AC466E" w:rsidRPr="00206ACB">
        <w:t xml:space="preserve"> </w:t>
      </w:r>
      <w:r w:rsidR="00AA3FC9" w:rsidRPr="00206ACB">
        <w:t>to</w:t>
      </w:r>
      <w:r w:rsidR="00AC466E" w:rsidRPr="00206ACB">
        <w:t xml:space="preserve"> </w:t>
      </w:r>
      <w:r w:rsidR="00AA3FC9" w:rsidRPr="00206ACB">
        <w:t>use</w:t>
      </w:r>
      <w:r w:rsidR="00AC466E" w:rsidRPr="00206ACB">
        <w:t xml:space="preserve"> </w:t>
      </w:r>
      <w:r w:rsidR="00AA3FC9" w:rsidRPr="00206ACB">
        <w:t>.s</w:t>
      </w:r>
      <w:r w:rsidR="00AC466E" w:rsidRPr="00206ACB">
        <w:t xml:space="preserve"> </w:t>
      </w:r>
      <w:r w:rsidR="00AA3FC9" w:rsidRPr="00206ACB">
        <w:t>for</w:t>
      </w:r>
      <w:r w:rsidR="00AC466E" w:rsidRPr="00206ACB">
        <w:t xml:space="preserve"> </w:t>
      </w:r>
      <w:r w:rsidR="00AA3FC9" w:rsidRPr="00206ACB">
        <w:t>their</w:t>
      </w:r>
      <w:r w:rsidR="00AC466E" w:rsidRPr="00206ACB">
        <w:t xml:space="preserve"> </w:t>
      </w:r>
      <w:r w:rsidR="00AA3FC9" w:rsidRPr="00206ACB">
        <w:t>assembly</w:t>
      </w:r>
      <w:r w:rsidR="00AC466E" w:rsidRPr="00206ACB">
        <w:t xml:space="preserve"> </w:t>
      </w:r>
      <w:r w:rsidR="00AA3FC9" w:rsidRPr="00206ACB">
        <w:t>files.</w:t>
      </w:r>
      <w:r w:rsidR="00AC466E" w:rsidRPr="00206ACB">
        <w:t xml:space="preserve"> </w:t>
      </w:r>
      <w:r w:rsidR="00AA3FC9" w:rsidRPr="00206ACB">
        <w:t>Ultimately,</w:t>
      </w:r>
      <w:r w:rsidR="00AC466E" w:rsidRPr="00206ACB">
        <w:t xml:space="preserve"> </w:t>
      </w:r>
      <w:r w:rsidR="00AA3FC9" w:rsidRPr="00206ACB">
        <w:t>the</w:t>
      </w:r>
      <w:r w:rsidR="00AC466E" w:rsidRPr="00206ACB">
        <w:t xml:space="preserve"> </w:t>
      </w:r>
      <w:r w:rsidR="00AA3FC9" w:rsidRPr="00206ACB">
        <w:t>choice</w:t>
      </w:r>
      <w:r w:rsidR="00AC466E" w:rsidRPr="00206ACB">
        <w:t xml:space="preserve"> </w:t>
      </w:r>
      <w:r w:rsidR="00AA3FC9" w:rsidRPr="00206ACB">
        <w:t>is</w:t>
      </w:r>
      <w:r w:rsidR="00AC466E" w:rsidRPr="00206ACB">
        <w:t xml:space="preserve"> </w:t>
      </w:r>
      <w:r w:rsidR="00AA3FC9" w:rsidRPr="00206ACB">
        <w:t>yours</w:t>
      </w:r>
      <w:r w:rsidR="00AC466E" w:rsidRPr="00206ACB">
        <w:t xml:space="preserve"> </w:t>
      </w:r>
      <w:r w:rsidR="00AA3FC9" w:rsidRPr="00206ACB">
        <w:t>-</w:t>
      </w:r>
      <w:r w:rsidR="00AC466E" w:rsidRPr="00206ACB">
        <w:t xml:space="preserve"> </w:t>
      </w:r>
      <w:r w:rsidR="00AA3FC9" w:rsidRPr="00206ACB">
        <w:t>ca65</w:t>
      </w:r>
      <w:r w:rsidR="00AC466E" w:rsidRPr="00206ACB">
        <w:t xml:space="preserve"> </w:t>
      </w:r>
      <w:r w:rsidR="00AA3FC9" w:rsidRPr="00206ACB">
        <w:t>will</w:t>
      </w:r>
      <w:r w:rsidR="00AC466E" w:rsidRPr="00206ACB">
        <w:t xml:space="preserve"> </w:t>
      </w:r>
      <w:r w:rsidR="00AA3FC9" w:rsidRPr="00206ACB">
        <w:t>assemble</w:t>
      </w:r>
      <w:r w:rsidR="00AC466E" w:rsidRPr="00206ACB">
        <w:t xml:space="preserve"> </w:t>
      </w:r>
      <w:r w:rsidR="00AA3FC9" w:rsidRPr="00206ACB">
        <w:t>any</w:t>
      </w:r>
      <w:r w:rsidR="00AC466E" w:rsidRPr="00206ACB">
        <w:t xml:space="preserve"> </w:t>
      </w:r>
      <w:r w:rsidR="00AA3FC9" w:rsidRPr="00206ACB">
        <w:t>file</w:t>
      </w:r>
      <w:r w:rsidR="00AC466E" w:rsidRPr="00206ACB">
        <w:t xml:space="preserve"> </w:t>
      </w:r>
      <w:r w:rsidR="00AA3FC9" w:rsidRPr="00206ACB">
        <w:t>extension</w:t>
      </w:r>
      <w:r w:rsidR="00AC466E" w:rsidRPr="00206ACB">
        <w:t xml:space="preserve"> </w:t>
      </w:r>
      <w:r w:rsidR="00AA3FC9" w:rsidRPr="00206ACB">
        <w:t>as</w:t>
      </w:r>
      <w:r w:rsidR="00AC466E" w:rsidRPr="00206ACB">
        <w:t xml:space="preserve"> </w:t>
      </w:r>
      <w:r w:rsidR="00AA3FC9" w:rsidRPr="00206ACB">
        <w:t>long</w:t>
      </w:r>
      <w:r w:rsidR="00AC466E" w:rsidRPr="00206ACB">
        <w:t xml:space="preserve"> </w:t>
      </w:r>
      <w:r w:rsidR="00AA3FC9" w:rsidRPr="00206ACB">
        <w:t>as</w:t>
      </w:r>
      <w:r w:rsidR="00AC466E" w:rsidRPr="00206ACB">
        <w:t xml:space="preserve"> </w:t>
      </w:r>
      <w:r w:rsidR="00AA3FC9" w:rsidRPr="00206ACB">
        <w:t>the</w:t>
      </w:r>
      <w:r w:rsidR="00AC466E" w:rsidRPr="00206ACB">
        <w:t xml:space="preserve"> </w:t>
      </w:r>
      <w:r w:rsidR="00AA3FC9" w:rsidRPr="00206ACB">
        <w:t>contents</w:t>
      </w:r>
      <w:r w:rsidR="00AC466E" w:rsidRPr="00206ACB">
        <w:t xml:space="preserve"> </w:t>
      </w:r>
      <w:r w:rsidR="00AA3FC9" w:rsidRPr="00206ACB">
        <w:t>are</w:t>
      </w:r>
      <w:r w:rsidR="00AC466E" w:rsidRPr="00206ACB">
        <w:t xml:space="preserve"> </w:t>
      </w:r>
      <w:r w:rsidR="00AA3FC9" w:rsidRPr="00206ACB">
        <w:t>assembly</w:t>
      </w:r>
      <w:r w:rsidR="00AC466E" w:rsidRPr="00206ACB">
        <w:t xml:space="preserve"> </w:t>
      </w:r>
      <w:r w:rsidR="00AA3FC9" w:rsidRPr="00206ACB">
        <w:t>code.</w:t>
      </w:r>
      <w:r w:rsidR="00AC466E" w:rsidRPr="00206ACB">
        <w:t xml:space="preserve"> </w:t>
      </w:r>
      <w:r w:rsidR="00AA3FC9" w:rsidRPr="00206ACB">
        <w:t>Assembly</w:t>
      </w:r>
      <w:r w:rsidR="00AC466E" w:rsidRPr="00206ACB">
        <w:t xml:space="preserve"> </w:t>
      </w:r>
      <w:r w:rsidR="00AA3FC9" w:rsidRPr="00206ACB">
        <w:t>is</w:t>
      </w:r>
      <w:r w:rsidR="00AC466E" w:rsidRPr="00206ACB">
        <w:t xml:space="preserve"> </w:t>
      </w:r>
      <w:r w:rsidR="00AA3FC9" w:rsidRPr="00206ACB">
        <w:t>one</w:t>
      </w:r>
      <w:r w:rsidR="00AC466E" w:rsidRPr="00206ACB">
        <w:t xml:space="preserve"> </w:t>
      </w:r>
      <w:r w:rsidR="00AA3FC9" w:rsidRPr="00206ACB">
        <w:t>layer</w:t>
      </w:r>
      <w:r w:rsidR="00AC466E" w:rsidRPr="00206ACB">
        <w:t xml:space="preserve"> </w:t>
      </w:r>
      <w:r w:rsidR="00AA3FC9" w:rsidRPr="00206ACB">
        <w:t>of</w:t>
      </w:r>
      <w:r w:rsidR="00AC466E" w:rsidRPr="00206ACB">
        <w:t xml:space="preserve"> </w:t>
      </w:r>
      <w:r w:rsidR="00AA3FC9" w:rsidRPr="00206ACB">
        <w:t>abstraction</w:t>
      </w:r>
      <w:r w:rsidR="00AC466E" w:rsidRPr="00206ACB">
        <w:t xml:space="preserve"> </w:t>
      </w:r>
      <w:r w:rsidR="00AA3FC9" w:rsidRPr="00206ACB">
        <w:t>above</w:t>
      </w:r>
      <w:r w:rsidR="00AC466E" w:rsidRPr="00206ACB">
        <w:t xml:space="preserve"> </w:t>
      </w:r>
      <w:r w:rsidR="00AA3FC9" w:rsidRPr="00206ACB">
        <w:t>machine</w:t>
      </w:r>
      <w:r w:rsidR="00AC466E" w:rsidRPr="00206ACB">
        <w:t xml:space="preserve"> </w:t>
      </w:r>
      <w:r w:rsidR="00AA3FC9" w:rsidRPr="00206ACB">
        <w:t>code.</w:t>
      </w:r>
      <w:r w:rsidR="00AC466E" w:rsidRPr="00206ACB">
        <w:t xml:space="preserve"> </w:t>
      </w:r>
      <w:r w:rsidR="00AA3FC9" w:rsidRPr="00206ACB">
        <w:t>Writing</w:t>
      </w:r>
      <w:r w:rsidR="00AC466E" w:rsidRPr="00206ACB">
        <w:t xml:space="preserve"> </w:t>
      </w:r>
      <w:r w:rsidR="00AA3FC9" w:rsidRPr="00206ACB">
        <w:t>assembly</w:t>
      </w:r>
      <w:r w:rsidR="00AC466E" w:rsidRPr="00206ACB">
        <w:t xml:space="preserve"> </w:t>
      </w:r>
      <w:r w:rsidR="00AA3FC9" w:rsidRPr="00206ACB">
        <w:t>requires</w:t>
      </w:r>
      <w:r w:rsidR="00AC466E" w:rsidRPr="00206ACB">
        <w:t xml:space="preserve"> </w:t>
      </w:r>
      <w:r w:rsidR="00AA3FC9" w:rsidRPr="00206ACB">
        <w:t>detailed</w:t>
      </w:r>
      <w:r w:rsidR="00AC466E" w:rsidRPr="00206ACB">
        <w:t xml:space="preserve"> </w:t>
      </w:r>
      <w:r w:rsidR="00AA3FC9" w:rsidRPr="00206ACB">
        <w:t>knowledge</w:t>
      </w:r>
      <w:r w:rsidR="00AC466E" w:rsidRPr="00206ACB">
        <w:t xml:space="preserve"> </w:t>
      </w:r>
      <w:r w:rsidR="00AA3FC9" w:rsidRPr="00206ACB">
        <w:t>of</w:t>
      </w:r>
      <w:r w:rsidR="00AC466E" w:rsidRPr="00206ACB">
        <w:t xml:space="preserve"> </w:t>
      </w:r>
      <w:r w:rsidR="00AA3FC9" w:rsidRPr="00206ACB">
        <w:t>a</w:t>
      </w:r>
      <w:r w:rsidR="00AC466E" w:rsidRPr="00206ACB">
        <w:t xml:space="preserve"> </w:t>
      </w:r>
      <w:r w:rsidR="00AA3FC9" w:rsidRPr="00206ACB">
        <w:t>processor's</w:t>
      </w:r>
      <w:r w:rsidR="00AC466E" w:rsidRPr="00206ACB">
        <w:t xml:space="preserve"> </w:t>
      </w:r>
      <w:r w:rsidR="00AA3FC9" w:rsidRPr="00206ACB">
        <w:t>instruction</w:t>
      </w:r>
      <w:r w:rsidR="00AC466E" w:rsidRPr="00206ACB">
        <w:t xml:space="preserve"> </w:t>
      </w:r>
      <w:r w:rsidR="00AA3FC9" w:rsidRPr="00206ACB">
        <w:t>set,</w:t>
      </w:r>
      <w:r w:rsidR="00AC466E" w:rsidRPr="00206ACB">
        <w:t xml:space="preserve"> </w:t>
      </w:r>
      <w:r w:rsidR="00AA3FC9" w:rsidRPr="00206ACB">
        <w:t>but</w:t>
      </w:r>
      <w:r w:rsidR="00AC466E" w:rsidRPr="00206ACB">
        <w:t xml:space="preserve"> </w:t>
      </w:r>
      <w:r w:rsidR="00AA3FC9" w:rsidRPr="00206ACB">
        <w:t>it</w:t>
      </w:r>
      <w:r w:rsidR="00AC466E" w:rsidRPr="00206ACB">
        <w:t xml:space="preserve"> </w:t>
      </w:r>
      <w:r w:rsidR="00AA3FC9" w:rsidRPr="00206ACB">
        <w:t>is</w:t>
      </w:r>
      <w:r w:rsidR="00AC466E" w:rsidRPr="00206ACB">
        <w:t xml:space="preserve"> </w:t>
      </w:r>
      <w:r w:rsidR="00AA3FC9" w:rsidRPr="00206ACB">
        <w:t>far</w:t>
      </w:r>
      <w:r w:rsidR="00AC466E" w:rsidRPr="00206ACB">
        <w:t xml:space="preserve"> </w:t>
      </w:r>
      <w:r w:rsidR="00AA3FC9" w:rsidRPr="00206ACB">
        <w:t>more</w:t>
      </w:r>
      <w:r w:rsidR="00AC466E" w:rsidRPr="00206ACB">
        <w:t xml:space="preserve"> </w:t>
      </w:r>
      <w:r w:rsidR="00AA3FC9" w:rsidRPr="00206ACB">
        <w:t>readable</w:t>
      </w:r>
      <w:r w:rsidR="00AC466E" w:rsidRPr="00206ACB">
        <w:t xml:space="preserve"> </w:t>
      </w:r>
      <w:r w:rsidR="00AA3FC9" w:rsidRPr="00206ACB">
        <w:t>than</w:t>
      </w:r>
      <w:r w:rsidR="00AC466E" w:rsidRPr="00206ACB">
        <w:t xml:space="preserve"> </w:t>
      </w:r>
      <w:r w:rsidR="00AA3FC9" w:rsidRPr="00206ACB">
        <w:t>machine</w:t>
      </w:r>
      <w:r w:rsidR="00AC466E" w:rsidRPr="00206ACB">
        <w:t xml:space="preserve"> </w:t>
      </w:r>
      <w:r w:rsidR="00AA3FC9" w:rsidRPr="00206ACB">
        <w:t>code's</w:t>
      </w:r>
      <w:r w:rsidR="00AC466E" w:rsidRPr="00206ACB">
        <w:t xml:space="preserve"> </w:t>
      </w:r>
      <w:r w:rsidR="00AA3FC9" w:rsidRPr="00206ACB">
        <w:t>stream</w:t>
      </w:r>
      <w:r w:rsidR="00AC466E" w:rsidRPr="00206ACB">
        <w:t xml:space="preserve"> </w:t>
      </w:r>
      <w:r w:rsidR="00AA3FC9" w:rsidRPr="00206ACB">
        <w:t>of</w:t>
      </w:r>
      <w:r w:rsidR="00AC466E" w:rsidRPr="00206ACB">
        <w:t xml:space="preserve"> </w:t>
      </w:r>
      <w:r w:rsidR="00AA3FC9" w:rsidRPr="00206ACB">
        <w:t>bytes.</w:t>
      </w:r>
      <w:r w:rsidR="00AC466E" w:rsidRPr="00206ACB">
        <w:t xml:space="preserve"> </w:t>
      </w:r>
      <w:r w:rsidR="00AA3FC9" w:rsidRPr="00206ACB">
        <w:t>Let's</w:t>
      </w:r>
      <w:r w:rsidR="00AC466E" w:rsidRPr="00206ACB">
        <w:t xml:space="preserve"> </w:t>
      </w:r>
      <w:r w:rsidR="00AA3FC9" w:rsidRPr="00206ACB">
        <w:t>look</w:t>
      </w:r>
      <w:r w:rsidR="00AC466E" w:rsidRPr="00206ACB">
        <w:t xml:space="preserve"> </w:t>
      </w:r>
      <w:r w:rsidR="00AA3FC9" w:rsidRPr="00206ACB">
        <w:t>at</w:t>
      </w:r>
      <w:r w:rsidR="00AC466E" w:rsidRPr="00206ACB">
        <w:t xml:space="preserve"> </w:t>
      </w:r>
      <w:r w:rsidR="00AA3FC9" w:rsidRPr="00206ACB">
        <w:t>some</w:t>
      </w:r>
      <w:r w:rsidR="00AC466E" w:rsidRPr="00206ACB">
        <w:t xml:space="preserve"> </w:t>
      </w:r>
      <w:r w:rsidR="00AA3FC9" w:rsidRPr="00206ACB">
        <w:t>example</w:t>
      </w:r>
      <w:r w:rsidR="00AC466E" w:rsidRPr="00206ACB">
        <w:t xml:space="preserve"> </w:t>
      </w:r>
      <w:r w:rsidR="00AA3FC9" w:rsidRPr="00206ACB">
        <w:t>assembly</w:t>
      </w:r>
      <w:r w:rsidR="00AC466E" w:rsidRPr="00206ACB">
        <w:t xml:space="preserve"> </w:t>
      </w:r>
      <w:r w:rsidR="00AA3FC9" w:rsidRPr="00206ACB">
        <w:t>code</w:t>
      </w:r>
      <w:r w:rsidR="00AC466E" w:rsidRPr="00206ACB">
        <w:t xml:space="preserve"> </w:t>
      </w:r>
      <w:r w:rsidR="00AA3FC9" w:rsidRPr="00206ACB">
        <w:t>to</w:t>
      </w:r>
      <w:r w:rsidR="00AC466E" w:rsidRPr="00206ACB">
        <w:t xml:space="preserve"> </w:t>
      </w:r>
      <w:r w:rsidR="00AA3FC9" w:rsidRPr="00206ACB">
        <w:t>see</w:t>
      </w:r>
      <w:r w:rsidR="00AC466E" w:rsidRPr="00206ACB">
        <w:t xml:space="preserve"> </w:t>
      </w:r>
      <w:r w:rsidR="00AA3FC9" w:rsidRPr="00206ACB">
        <w:t>how</w:t>
      </w:r>
      <w:r w:rsidR="00AC466E" w:rsidRPr="00206ACB">
        <w:t xml:space="preserve"> </w:t>
      </w:r>
      <w:r w:rsidR="00AA3FC9" w:rsidRPr="00206ACB">
        <w:t>it</w:t>
      </w:r>
      <w:r w:rsidR="00AC466E" w:rsidRPr="00206ACB">
        <w:t xml:space="preserve"> </w:t>
      </w:r>
      <w:r w:rsidR="00AA3FC9" w:rsidRPr="00206ACB">
        <w:t>works:</w:t>
      </w:r>
    </w:p>
    <w:p w14:paraId="53CFEF25" w14:textId="0ED1871B" w:rsidR="006C269A" w:rsidRPr="004A4B7D" w:rsidRDefault="006C269A"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1610045843"/>
        <w:rPr>
          <w:rFonts w:ascii="DejaVu Sans Mono" w:hAnsi="DejaVu Sans Mono" w:cs="DejaVu Sans Mono"/>
          <w:color w:val="10C26F"/>
          <w:sz w:val="26"/>
          <w:szCs w:val="26"/>
        </w:rPr>
      </w:pPr>
      <w:r w:rsidRPr="004A4B7D">
        <w:rPr>
          <w:rFonts w:ascii="DejaVu Sans Mono" w:hAnsi="DejaVu Sans Mono" w:cs="DejaVu Sans Mono"/>
          <w:color w:val="10C26F"/>
          <w:sz w:val="26"/>
          <w:szCs w:val="26"/>
        </w:rPr>
        <w:t>.proc</w:t>
      </w:r>
      <w:r w:rsidR="00AC466E" w:rsidRPr="004A4B7D">
        <w:rPr>
          <w:rFonts w:ascii="DejaVu Sans Mono" w:hAnsi="DejaVu Sans Mono" w:cs="DejaVu Sans Mono"/>
          <w:color w:val="10C26F"/>
          <w:sz w:val="26"/>
          <w:szCs w:val="26"/>
        </w:rPr>
        <w:t xml:space="preserve"> </w:t>
      </w:r>
      <w:r w:rsidRPr="004A4B7D">
        <w:rPr>
          <w:rFonts w:ascii="DejaVu Sans Mono" w:hAnsi="DejaVu Sans Mono" w:cs="DejaVu Sans Mono"/>
          <w:color w:val="10C26F"/>
          <w:sz w:val="26"/>
          <w:szCs w:val="26"/>
        </w:rPr>
        <w:t>main</w:t>
      </w:r>
    </w:p>
    <w:p w14:paraId="6B163235" w14:textId="470CE6E7" w:rsidR="006C269A" w:rsidRPr="004A4B7D" w:rsidRDefault="00AC466E"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1610045843"/>
        <w:rPr>
          <w:rFonts w:ascii="DejaVu Sans Mono" w:hAnsi="DejaVu Sans Mono" w:cs="DejaVu Sans Mono"/>
          <w:color w:val="10C26F"/>
          <w:sz w:val="26"/>
          <w:szCs w:val="26"/>
        </w:rPr>
      </w:pPr>
      <w:r w:rsidRPr="004A4B7D">
        <w:rPr>
          <w:rFonts w:ascii="DejaVu Sans Mono" w:hAnsi="DejaVu Sans Mono" w:cs="DejaVu Sans Mono"/>
          <w:color w:val="10C26F"/>
          <w:sz w:val="26"/>
          <w:szCs w:val="26"/>
        </w:rPr>
        <w:t xml:space="preserve">  </w:t>
      </w:r>
      <w:r w:rsidR="006C269A" w:rsidRPr="00F91163">
        <w:rPr>
          <w:rFonts w:ascii="DejaVu Sans Mono" w:hAnsi="DejaVu Sans Mono" w:cs="DejaVu Sans Mono"/>
          <w:color w:val="E3371E"/>
          <w:sz w:val="26"/>
          <w:szCs w:val="26"/>
        </w:rPr>
        <w:t>LDX</w:t>
      </w:r>
      <w:r w:rsidRPr="004A4B7D">
        <w:rPr>
          <w:rFonts w:ascii="DejaVu Sans Mono" w:hAnsi="DejaVu Sans Mono" w:cs="DejaVu Sans Mono"/>
          <w:color w:val="10C26F"/>
          <w:sz w:val="26"/>
          <w:szCs w:val="26"/>
        </w:rPr>
        <w:t xml:space="preserve"> </w:t>
      </w:r>
      <w:r w:rsidR="006C269A" w:rsidRPr="004A4B7D">
        <w:rPr>
          <w:rFonts w:ascii="DejaVu Sans Mono" w:hAnsi="DejaVu Sans Mono" w:cs="DejaVu Sans Mono"/>
          <w:color w:val="10C26F"/>
          <w:sz w:val="26"/>
          <w:szCs w:val="26"/>
        </w:rPr>
        <w:t>PPUSTATUS</w:t>
      </w:r>
    </w:p>
    <w:p w14:paraId="4D911E4E" w14:textId="586E8A90" w:rsidR="006C269A" w:rsidRPr="004A4B7D" w:rsidRDefault="00AC466E"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1610045843"/>
        <w:rPr>
          <w:rFonts w:ascii="DejaVu Sans Mono" w:hAnsi="DejaVu Sans Mono" w:cs="DejaVu Sans Mono"/>
          <w:color w:val="10C26F"/>
          <w:sz w:val="26"/>
          <w:szCs w:val="26"/>
        </w:rPr>
      </w:pPr>
      <w:r w:rsidRPr="004A4B7D">
        <w:rPr>
          <w:rFonts w:ascii="DejaVu Sans Mono" w:hAnsi="DejaVu Sans Mono" w:cs="DejaVu Sans Mono"/>
          <w:color w:val="10C26F"/>
          <w:sz w:val="26"/>
          <w:szCs w:val="26"/>
        </w:rPr>
        <w:t xml:space="preserve">  </w:t>
      </w:r>
      <w:r w:rsidR="006C269A" w:rsidRPr="00F91163">
        <w:rPr>
          <w:rFonts w:ascii="DejaVu Sans Mono" w:hAnsi="DejaVu Sans Mono" w:cs="DejaVu Sans Mono"/>
          <w:color w:val="E3371E"/>
          <w:sz w:val="26"/>
          <w:szCs w:val="26"/>
        </w:rPr>
        <w:t>LDX</w:t>
      </w:r>
      <w:r w:rsidRPr="004A4B7D">
        <w:rPr>
          <w:rFonts w:ascii="DejaVu Sans Mono" w:hAnsi="DejaVu Sans Mono" w:cs="DejaVu Sans Mono"/>
          <w:color w:val="10C26F"/>
          <w:sz w:val="26"/>
          <w:szCs w:val="26"/>
        </w:rPr>
        <w:t xml:space="preserve"> </w:t>
      </w:r>
      <w:r w:rsidR="006C269A" w:rsidRPr="00F91163">
        <w:rPr>
          <w:rFonts w:ascii="DejaVu Sans Mono" w:hAnsi="DejaVu Sans Mono" w:cs="DejaVu Sans Mono"/>
          <w:color w:val="FF7A48"/>
          <w:sz w:val="26"/>
          <w:szCs w:val="26"/>
        </w:rPr>
        <w:t>#</w:t>
      </w:r>
      <w:r w:rsidR="006C269A" w:rsidRPr="00F91163">
        <w:rPr>
          <w:rFonts w:ascii="DejaVu Sans Mono" w:hAnsi="DejaVu Sans Mono" w:cs="DejaVu Sans Mono"/>
          <w:color w:val="07E2FA"/>
          <w:sz w:val="26"/>
          <w:szCs w:val="26"/>
        </w:rPr>
        <w:t>$3f</w:t>
      </w:r>
    </w:p>
    <w:p w14:paraId="53446456" w14:textId="5F60C3EE" w:rsidR="006C269A" w:rsidRPr="004A4B7D" w:rsidRDefault="00AC466E"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1610045843"/>
        <w:rPr>
          <w:rFonts w:ascii="DejaVu Sans Mono" w:hAnsi="DejaVu Sans Mono" w:cs="DejaVu Sans Mono"/>
          <w:color w:val="10C26F"/>
          <w:sz w:val="26"/>
          <w:szCs w:val="26"/>
        </w:rPr>
      </w:pPr>
      <w:r w:rsidRPr="004A4B7D">
        <w:rPr>
          <w:rFonts w:ascii="DejaVu Sans Mono" w:hAnsi="DejaVu Sans Mono" w:cs="DejaVu Sans Mono"/>
          <w:color w:val="10C26F"/>
          <w:sz w:val="26"/>
          <w:szCs w:val="26"/>
        </w:rPr>
        <w:t xml:space="preserve">  </w:t>
      </w:r>
      <w:r w:rsidR="006C269A" w:rsidRPr="00F91163">
        <w:rPr>
          <w:rFonts w:ascii="DejaVu Sans Mono" w:hAnsi="DejaVu Sans Mono" w:cs="DejaVu Sans Mono"/>
          <w:color w:val="E3371E"/>
          <w:sz w:val="26"/>
          <w:szCs w:val="26"/>
        </w:rPr>
        <w:t>STX</w:t>
      </w:r>
      <w:r w:rsidRPr="004A4B7D">
        <w:rPr>
          <w:rFonts w:ascii="DejaVu Sans Mono" w:hAnsi="DejaVu Sans Mono" w:cs="DejaVu Sans Mono"/>
          <w:color w:val="10C26F"/>
          <w:sz w:val="26"/>
          <w:szCs w:val="26"/>
        </w:rPr>
        <w:t xml:space="preserve"> </w:t>
      </w:r>
      <w:r w:rsidR="006C269A" w:rsidRPr="004A4B7D">
        <w:rPr>
          <w:rFonts w:ascii="DejaVu Sans Mono" w:hAnsi="DejaVu Sans Mono" w:cs="DejaVu Sans Mono"/>
          <w:color w:val="10C26F"/>
          <w:sz w:val="26"/>
          <w:szCs w:val="26"/>
        </w:rPr>
        <w:t>PPUADDR</w:t>
      </w:r>
    </w:p>
    <w:p w14:paraId="01CA1475" w14:textId="0471A9F6" w:rsidR="006C269A" w:rsidRPr="004A4B7D" w:rsidRDefault="00AC466E"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1610045843"/>
        <w:rPr>
          <w:rFonts w:ascii="DejaVu Sans Mono" w:hAnsi="DejaVu Sans Mono" w:cs="DejaVu Sans Mono"/>
          <w:color w:val="10C26F"/>
          <w:sz w:val="26"/>
          <w:szCs w:val="26"/>
        </w:rPr>
      </w:pPr>
      <w:r w:rsidRPr="004A4B7D">
        <w:rPr>
          <w:rFonts w:ascii="DejaVu Sans Mono" w:hAnsi="DejaVu Sans Mono" w:cs="DejaVu Sans Mono"/>
          <w:color w:val="10C26F"/>
          <w:sz w:val="26"/>
          <w:szCs w:val="26"/>
        </w:rPr>
        <w:t xml:space="preserve">  </w:t>
      </w:r>
      <w:r w:rsidR="006C269A" w:rsidRPr="00F91163">
        <w:rPr>
          <w:rFonts w:ascii="DejaVu Sans Mono" w:hAnsi="DejaVu Sans Mono" w:cs="DejaVu Sans Mono"/>
          <w:color w:val="E3371E"/>
          <w:sz w:val="26"/>
          <w:szCs w:val="26"/>
        </w:rPr>
        <w:t>LDX</w:t>
      </w:r>
      <w:r w:rsidRPr="004A4B7D">
        <w:rPr>
          <w:rFonts w:ascii="DejaVu Sans Mono" w:hAnsi="DejaVu Sans Mono" w:cs="DejaVu Sans Mono"/>
          <w:color w:val="10C26F"/>
          <w:sz w:val="26"/>
          <w:szCs w:val="26"/>
        </w:rPr>
        <w:t xml:space="preserve"> </w:t>
      </w:r>
      <w:r w:rsidR="006C269A" w:rsidRPr="00F91163">
        <w:rPr>
          <w:rFonts w:ascii="DejaVu Sans Mono" w:hAnsi="DejaVu Sans Mono" w:cs="DejaVu Sans Mono"/>
          <w:color w:val="FF7A48"/>
          <w:sz w:val="26"/>
          <w:szCs w:val="26"/>
        </w:rPr>
        <w:t>#</w:t>
      </w:r>
      <w:r w:rsidR="006C269A" w:rsidRPr="00F91163">
        <w:rPr>
          <w:rFonts w:ascii="DejaVu Sans Mono" w:hAnsi="DejaVu Sans Mono" w:cs="DejaVu Sans Mono"/>
          <w:color w:val="07E2FA"/>
          <w:sz w:val="26"/>
          <w:szCs w:val="26"/>
        </w:rPr>
        <w:t>$00</w:t>
      </w:r>
    </w:p>
    <w:p w14:paraId="407F7E7B" w14:textId="714036C0" w:rsidR="006C269A" w:rsidRPr="004A4B7D" w:rsidRDefault="00AC466E"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1610045843"/>
        <w:rPr>
          <w:rFonts w:ascii="DejaVu Sans Mono" w:hAnsi="DejaVu Sans Mono" w:cs="DejaVu Sans Mono"/>
          <w:color w:val="10C26F"/>
          <w:sz w:val="26"/>
          <w:szCs w:val="26"/>
        </w:rPr>
      </w:pPr>
      <w:r w:rsidRPr="004A4B7D">
        <w:rPr>
          <w:rFonts w:ascii="DejaVu Sans Mono" w:hAnsi="DejaVu Sans Mono" w:cs="DejaVu Sans Mono"/>
          <w:color w:val="10C26F"/>
          <w:sz w:val="26"/>
          <w:szCs w:val="26"/>
        </w:rPr>
        <w:t xml:space="preserve">  </w:t>
      </w:r>
      <w:r w:rsidR="006C269A" w:rsidRPr="00F91163">
        <w:rPr>
          <w:rFonts w:ascii="DejaVu Sans Mono" w:hAnsi="DejaVu Sans Mono" w:cs="DejaVu Sans Mono"/>
          <w:color w:val="E3371E"/>
          <w:sz w:val="26"/>
          <w:szCs w:val="26"/>
        </w:rPr>
        <w:t>STX</w:t>
      </w:r>
      <w:r w:rsidRPr="004A4B7D">
        <w:rPr>
          <w:rFonts w:ascii="DejaVu Sans Mono" w:hAnsi="DejaVu Sans Mono" w:cs="DejaVu Sans Mono"/>
          <w:color w:val="10C26F"/>
          <w:sz w:val="26"/>
          <w:szCs w:val="26"/>
        </w:rPr>
        <w:t xml:space="preserve"> </w:t>
      </w:r>
      <w:r w:rsidR="006C269A" w:rsidRPr="004A4B7D">
        <w:rPr>
          <w:rFonts w:ascii="DejaVu Sans Mono" w:hAnsi="DejaVu Sans Mono" w:cs="DejaVu Sans Mono"/>
          <w:color w:val="10C26F"/>
          <w:sz w:val="26"/>
          <w:szCs w:val="26"/>
        </w:rPr>
        <w:t>PPUADDR</w:t>
      </w:r>
    </w:p>
    <w:p w14:paraId="76241471" w14:textId="459D3620" w:rsidR="006C269A" w:rsidRPr="004A4B7D" w:rsidRDefault="00AC466E"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1610045843"/>
        <w:rPr>
          <w:rFonts w:ascii="DejaVu Sans Mono" w:hAnsi="DejaVu Sans Mono" w:cs="DejaVu Sans Mono"/>
          <w:color w:val="10C26F"/>
          <w:sz w:val="26"/>
          <w:szCs w:val="26"/>
        </w:rPr>
      </w:pPr>
      <w:r w:rsidRPr="004A4B7D">
        <w:rPr>
          <w:rFonts w:ascii="DejaVu Sans Mono" w:hAnsi="DejaVu Sans Mono" w:cs="DejaVu Sans Mono"/>
          <w:color w:val="10C26F"/>
          <w:sz w:val="26"/>
          <w:szCs w:val="26"/>
        </w:rPr>
        <w:t xml:space="preserve"> </w:t>
      </w:r>
    </w:p>
    <w:p w14:paraId="61312923" w14:textId="77777777" w:rsidR="006C269A" w:rsidRPr="004A4B7D" w:rsidRDefault="006C269A"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1610045843"/>
        <w:rPr>
          <w:rFonts w:ascii="DejaVu Sans Mono" w:hAnsi="DejaVu Sans Mono" w:cs="DejaVu Sans Mono"/>
          <w:color w:val="10C26F"/>
          <w:sz w:val="26"/>
          <w:szCs w:val="26"/>
        </w:rPr>
      </w:pPr>
      <w:r w:rsidRPr="004A4B7D">
        <w:rPr>
          <w:rFonts w:ascii="DejaVu Sans Mono" w:hAnsi="DejaVu Sans Mono" w:cs="DejaVu Sans Mono"/>
          <w:color w:val="10C26F"/>
          <w:sz w:val="26"/>
          <w:szCs w:val="26"/>
        </w:rPr>
        <w:t>copy_palettes:</w:t>
      </w:r>
    </w:p>
    <w:p w14:paraId="360407BF" w14:textId="078CE882" w:rsidR="006C269A" w:rsidRPr="004A4B7D" w:rsidRDefault="00AC466E"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1610045843"/>
        <w:rPr>
          <w:rFonts w:ascii="DejaVu Sans Mono" w:hAnsi="DejaVu Sans Mono" w:cs="DejaVu Sans Mono"/>
          <w:color w:val="10C26F"/>
          <w:sz w:val="26"/>
          <w:szCs w:val="26"/>
        </w:rPr>
      </w:pPr>
      <w:r w:rsidRPr="004A4B7D">
        <w:rPr>
          <w:rFonts w:ascii="DejaVu Sans Mono" w:hAnsi="DejaVu Sans Mono" w:cs="DejaVu Sans Mono"/>
          <w:color w:val="10C26F"/>
          <w:sz w:val="26"/>
          <w:szCs w:val="26"/>
        </w:rPr>
        <w:t xml:space="preserve">  </w:t>
      </w:r>
      <w:r w:rsidR="006C269A" w:rsidRPr="00F91163">
        <w:rPr>
          <w:rFonts w:ascii="DejaVu Sans Mono" w:hAnsi="DejaVu Sans Mono" w:cs="DejaVu Sans Mono"/>
          <w:color w:val="E3371E"/>
          <w:sz w:val="26"/>
          <w:szCs w:val="26"/>
        </w:rPr>
        <w:t>LDA</w:t>
      </w:r>
      <w:r w:rsidRPr="004A4B7D">
        <w:rPr>
          <w:rFonts w:ascii="DejaVu Sans Mono" w:hAnsi="DejaVu Sans Mono" w:cs="DejaVu Sans Mono"/>
          <w:color w:val="10C26F"/>
          <w:sz w:val="26"/>
          <w:szCs w:val="26"/>
        </w:rPr>
        <w:t xml:space="preserve"> </w:t>
      </w:r>
      <w:r w:rsidR="006C269A" w:rsidRPr="004A4B7D">
        <w:rPr>
          <w:rFonts w:ascii="DejaVu Sans Mono" w:hAnsi="DejaVu Sans Mono" w:cs="DejaVu Sans Mono"/>
          <w:color w:val="10C26F"/>
          <w:sz w:val="26"/>
          <w:szCs w:val="26"/>
        </w:rPr>
        <w:t>palettes,</w:t>
      </w:r>
      <w:r w:rsidR="006C269A" w:rsidRPr="00F91163">
        <w:rPr>
          <w:rFonts w:ascii="DejaVu Sans Mono" w:hAnsi="DejaVu Sans Mono" w:cs="DejaVu Sans Mono"/>
          <w:color w:val="FF7A48"/>
          <w:sz w:val="26"/>
          <w:szCs w:val="26"/>
        </w:rPr>
        <w:t>x</w:t>
      </w:r>
    </w:p>
    <w:p w14:paraId="53A9F0AB" w14:textId="49F1B48B" w:rsidR="006C269A" w:rsidRPr="004A4B7D" w:rsidRDefault="00AC466E"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1610045843"/>
        <w:rPr>
          <w:rFonts w:ascii="DejaVu Sans Mono" w:hAnsi="DejaVu Sans Mono" w:cs="DejaVu Sans Mono"/>
          <w:color w:val="10C26F"/>
          <w:sz w:val="26"/>
          <w:szCs w:val="26"/>
        </w:rPr>
      </w:pPr>
      <w:r w:rsidRPr="004A4B7D">
        <w:rPr>
          <w:rFonts w:ascii="DejaVu Sans Mono" w:hAnsi="DejaVu Sans Mono" w:cs="DejaVu Sans Mono"/>
          <w:color w:val="10C26F"/>
          <w:sz w:val="26"/>
          <w:szCs w:val="26"/>
        </w:rPr>
        <w:t xml:space="preserve">  </w:t>
      </w:r>
      <w:r w:rsidR="006C269A" w:rsidRPr="00F91163">
        <w:rPr>
          <w:rFonts w:ascii="DejaVu Sans Mono" w:hAnsi="DejaVu Sans Mono" w:cs="DejaVu Sans Mono"/>
          <w:color w:val="E3371E"/>
          <w:sz w:val="26"/>
          <w:szCs w:val="26"/>
        </w:rPr>
        <w:t>STA</w:t>
      </w:r>
      <w:r w:rsidRPr="004A4B7D">
        <w:rPr>
          <w:rFonts w:ascii="DejaVu Sans Mono" w:hAnsi="DejaVu Sans Mono" w:cs="DejaVu Sans Mono"/>
          <w:color w:val="10C26F"/>
          <w:sz w:val="26"/>
          <w:szCs w:val="26"/>
        </w:rPr>
        <w:t xml:space="preserve"> </w:t>
      </w:r>
      <w:r w:rsidR="006C269A" w:rsidRPr="004A4B7D">
        <w:rPr>
          <w:rFonts w:ascii="DejaVu Sans Mono" w:hAnsi="DejaVu Sans Mono" w:cs="DejaVu Sans Mono"/>
          <w:color w:val="10C26F"/>
          <w:sz w:val="26"/>
          <w:szCs w:val="26"/>
        </w:rPr>
        <w:t>PPUDATA</w:t>
      </w:r>
    </w:p>
    <w:p w14:paraId="3982B87F" w14:textId="6ED505AC" w:rsidR="006C269A" w:rsidRPr="00F91163" w:rsidRDefault="00AC466E"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1610045843"/>
        <w:rPr>
          <w:rFonts w:ascii="DejaVu Sans Mono" w:hAnsi="DejaVu Sans Mono" w:cs="DejaVu Sans Mono"/>
          <w:color w:val="E3371E"/>
          <w:sz w:val="26"/>
          <w:szCs w:val="26"/>
        </w:rPr>
      </w:pPr>
      <w:r w:rsidRPr="004A4B7D">
        <w:rPr>
          <w:rFonts w:ascii="DejaVu Sans Mono" w:hAnsi="DejaVu Sans Mono" w:cs="DejaVu Sans Mono"/>
          <w:color w:val="10C26F"/>
          <w:sz w:val="26"/>
          <w:szCs w:val="26"/>
        </w:rPr>
        <w:t xml:space="preserve">  </w:t>
      </w:r>
      <w:r w:rsidR="006C269A" w:rsidRPr="00F91163">
        <w:rPr>
          <w:rFonts w:ascii="DejaVu Sans Mono" w:hAnsi="DejaVu Sans Mono" w:cs="DejaVu Sans Mono"/>
          <w:color w:val="E3371E"/>
          <w:sz w:val="26"/>
          <w:szCs w:val="26"/>
        </w:rPr>
        <w:t>INX</w:t>
      </w:r>
    </w:p>
    <w:p w14:paraId="66ECBAF3" w14:textId="5D7BA9B6" w:rsidR="006C269A" w:rsidRPr="004A4B7D" w:rsidRDefault="00AC466E"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1610045843"/>
        <w:rPr>
          <w:rFonts w:ascii="DejaVu Sans Mono" w:hAnsi="DejaVu Sans Mono" w:cs="DejaVu Sans Mono"/>
          <w:color w:val="10C26F"/>
          <w:sz w:val="26"/>
          <w:szCs w:val="26"/>
        </w:rPr>
      </w:pPr>
      <w:r w:rsidRPr="00F91163">
        <w:rPr>
          <w:rFonts w:ascii="DejaVu Sans Mono" w:hAnsi="DejaVu Sans Mono" w:cs="DejaVu Sans Mono"/>
          <w:color w:val="E3371E"/>
          <w:sz w:val="26"/>
          <w:szCs w:val="26"/>
        </w:rPr>
        <w:t xml:space="preserve">  </w:t>
      </w:r>
      <w:r w:rsidR="006C269A" w:rsidRPr="00F91163">
        <w:rPr>
          <w:rFonts w:ascii="DejaVu Sans Mono" w:hAnsi="DejaVu Sans Mono" w:cs="DejaVu Sans Mono"/>
          <w:color w:val="E3371E"/>
          <w:sz w:val="26"/>
          <w:szCs w:val="26"/>
        </w:rPr>
        <w:t>CPX</w:t>
      </w:r>
      <w:r w:rsidRPr="004A4B7D">
        <w:rPr>
          <w:rFonts w:ascii="DejaVu Sans Mono" w:hAnsi="DejaVu Sans Mono" w:cs="DejaVu Sans Mono"/>
          <w:color w:val="10C26F"/>
          <w:sz w:val="26"/>
          <w:szCs w:val="26"/>
        </w:rPr>
        <w:t xml:space="preserve"> </w:t>
      </w:r>
      <w:r w:rsidR="006C269A" w:rsidRPr="00F91163">
        <w:rPr>
          <w:rFonts w:ascii="DejaVu Sans Mono" w:hAnsi="DejaVu Sans Mono" w:cs="DejaVu Sans Mono"/>
          <w:color w:val="FF7A48"/>
          <w:sz w:val="26"/>
          <w:szCs w:val="26"/>
        </w:rPr>
        <w:t>#</w:t>
      </w:r>
      <w:r w:rsidR="006C269A" w:rsidRPr="00F91163">
        <w:rPr>
          <w:rFonts w:ascii="DejaVu Sans Mono" w:hAnsi="DejaVu Sans Mono" w:cs="DejaVu Sans Mono"/>
          <w:color w:val="07E2FA"/>
          <w:sz w:val="26"/>
          <w:szCs w:val="26"/>
        </w:rPr>
        <w:t>$20</w:t>
      </w:r>
      <w:r w:rsidRPr="004A4B7D">
        <w:rPr>
          <w:rFonts w:ascii="DejaVu Sans Mono" w:hAnsi="DejaVu Sans Mono" w:cs="DejaVu Sans Mono"/>
          <w:color w:val="10C26F"/>
          <w:sz w:val="26"/>
          <w:szCs w:val="26"/>
        </w:rPr>
        <w:t xml:space="preserve">  </w:t>
      </w:r>
      <w:r w:rsidR="006C269A" w:rsidRPr="00F91163">
        <w:rPr>
          <w:rFonts w:ascii="DejaVu Sans Mono" w:hAnsi="DejaVu Sans Mono" w:cs="DejaVu Sans Mono"/>
          <w:color w:val="FFC000"/>
          <w:sz w:val="26"/>
          <w:szCs w:val="26"/>
        </w:rPr>
        <w:t>;</w:t>
      </w:r>
      <w:r w:rsidRPr="00F91163">
        <w:rPr>
          <w:rFonts w:ascii="DejaVu Sans Mono" w:hAnsi="DejaVu Sans Mono" w:cs="DejaVu Sans Mono"/>
          <w:color w:val="FFC000"/>
          <w:sz w:val="26"/>
          <w:szCs w:val="26"/>
        </w:rPr>
        <w:t xml:space="preserve"> </w:t>
      </w:r>
      <w:r w:rsidR="006C269A" w:rsidRPr="00F91163">
        <w:rPr>
          <w:rFonts w:ascii="DejaVu Sans Mono" w:hAnsi="DejaVu Sans Mono" w:cs="DejaVu Sans Mono"/>
          <w:color w:val="FFC000"/>
          <w:sz w:val="26"/>
          <w:szCs w:val="26"/>
        </w:rPr>
        <w:t>32</w:t>
      </w:r>
      <w:r w:rsidRPr="00F91163">
        <w:rPr>
          <w:rFonts w:ascii="DejaVu Sans Mono" w:hAnsi="DejaVu Sans Mono" w:cs="DejaVu Sans Mono"/>
          <w:color w:val="FFC000"/>
          <w:sz w:val="26"/>
          <w:szCs w:val="26"/>
        </w:rPr>
        <w:t xml:space="preserve"> </w:t>
      </w:r>
      <w:r w:rsidR="006C269A" w:rsidRPr="00F91163">
        <w:rPr>
          <w:rFonts w:ascii="DejaVu Sans Mono" w:hAnsi="DejaVu Sans Mono" w:cs="DejaVu Sans Mono"/>
          <w:color w:val="FFC000"/>
          <w:sz w:val="26"/>
          <w:szCs w:val="26"/>
        </w:rPr>
        <w:t>colors</w:t>
      </w:r>
      <w:r w:rsidRPr="00F91163">
        <w:rPr>
          <w:rFonts w:ascii="DejaVu Sans Mono" w:hAnsi="DejaVu Sans Mono" w:cs="DejaVu Sans Mono"/>
          <w:color w:val="FFC000"/>
          <w:sz w:val="26"/>
          <w:szCs w:val="26"/>
        </w:rPr>
        <w:t xml:space="preserve"> </w:t>
      </w:r>
      <w:r w:rsidR="006C269A" w:rsidRPr="00F91163">
        <w:rPr>
          <w:rFonts w:ascii="DejaVu Sans Mono" w:hAnsi="DejaVu Sans Mono" w:cs="DejaVu Sans Mono"/>
          <w:color w:val="FFC000"/>
          <w:sz w:val="26"/>
          <w:szCs w:val="26"/>
        </w:rPr>
        <w:t>total</w:t>
      </w:r>
    </w:p>
    <w:p w14:paraId="281984BE" w14:textId="3ABE8047" w:rsidR="006C269A" w:rsidRPr="004A4B7D" w:rsidRDefault="00AC466E" w:rsidP="006C04B1">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1610045843"/>
        <w:rPr>
          <w:rFonts w:ascii="DejaVu Sans Mono" w:hAnsi="DejaVu Sans Mono" w:cs="DejaVu Sans Mono"/>
          <w:color w:val="10C26F"/>
          <w:sz w:val="26"/>
          <w:szCs w:val="26"/>
        </w:rPr>
      </w:pPr>
      <w:r w:rsidRPr="004A4B7D">
        <w:rPr>
          <w:rFonts w:ascii="DejaVu Sans Mono" w:hAnsi="DejaVu Sans Mono" w:cs="DejaVu Sans Mono"/>
          <w:color w:val="10C26F"/>
          <w:sz w:val="26"/>
          <w:szCs w:val="26"/>
        </w:rPr>
        <w:t xml:space="preserve">  </w:t>
      </w:r>
      <w:r w:rsidR="006C269A" w:rsidRPr="00F91163">
        <w:rPr>
          <w:rFonts w:ascii="DejaVu Sans Mono" w:hAnsi="DejaVu Sans Mono" w:cs="DejaVu Sans Mono"/>
          <w:color w:val="E3371E"/>
          <w:sz w:val="26"/>
          <w:szCs w:val="26"/>
        </w:rPr>
        <w:t>BNE</w:t>
      </w:r>
      <w:r w:rsidRPr="004A4B7D">
        <w:rPr>
          <w:rFonts w:ascii="DejaVu Sans Mono" w:hAnsi="DejaVu Sans Mono" w:cs="DejaVu Sans Mono"/>
          <w:color w:val="10C26F"/>
          <w:sz w:val="26"/>
          <w:szCs w:val="26"/>
        </w:rPr>
        <w:t xml:space="preserve"> </w:t>
      </w:r>
      <w:r w:rsidR="006C269A" w:rsidRPr="004A4B7D">
        <w:rPr>
          <w:rFonts w:ascii="DejaVu Sans Mono" w:hAnsi="DejaVu Sans Mono" w:cs="DejaVu Sans Mono"/>
          <w:color w:val="10C26F"/>
          <w:sz w:val="26"/>
          <w:szCs w:val="26"/>
        </w:rPr>
        <w:t>copy_palettes</w:t>
      </w:r>
    </w:p>
    <w:p w14:paraId="4290138A" w14:textId="2C621C59" w:rsidR="00C610BA" w:rsidRPr="00206ACB" w:rsidRDefault="00C610BA">
      <w:pPr>
        <w:pStyle w:val="ListParagraph"/>
        <w:numPr>
          <w:ilvl w:val="0"/>
          <w:numId w:val="10"/>
        </w:numPr>
        <w:rPr>
          <w:rFonts w:cstheme="minorHAnsi"/>
          <w:szCs w:val="26"/>
        </w:rPr>
      </w:pPr>
      <w:r w:rsidRPr="00206ACB">
        <w:rPr>
          <w:rFonts w:cstheme="minorHAnsi"/>
          <w:szCs w:val="26"/>
        </w:rPr>
        <w:t>Separation</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instructions</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206ACB">
        <w:rPr>
          <w:rFonts w:cstheme="minorHAnsi"/>
          <w:szCs w:val="26"/>
        </w:rPr>
        <w:t>data</w:t>
      </w:r>
    </w:p>
    <w:p w14:paraId="4A3A0112" w14:textId="0AA64B40" w:rsidR="00C610BA" w:rsidRPr="00206ACB" w:rsidRDefault="00C610BA" w:rsidP="00075004">
      <w:r w:rsidRPr="00206ACB">
        <w:t>The</w:t>
      </w:r>
      <w:r w:rsidR="00AC466E" w:rsidRPr="00206ACB">
        <w:t xml:space="preserve"> </w:t>
      </w:r>
      <w:r w:rsidRPr="00206ACB">
        <w:t>three-letter</w:t>
      </w:r>
      <w:r w:rsidR="00AC466E" w:rsidRPr="00206ACB">
        <w:t xml:space="preserve"> </w:t>
      </w:r>
      <w:r w:rsidRPr="00206ACB">
        <w:t>words</w:t>
      </w:r>
      <w:r w:rsidR="00AC466E" w:rsidRPr="00206ACB">
        <w:t xml:space="preserve"> </w:t>
      </w:r>
      <w:r w:rsidRPr="00206ACB">
        <w:t>in</w:t>
      </w:r>
      <w:r w:rsidR="00AC466E" w:rsidRPr="00206ACB">
        <w:t xml:space="preserve"> </w:t>
      </w:r>
      <w:r w:rsidRPr="00206ACB">
        <w:t>all</w:t>
      </w:r>
      <w:r w:rsidR="00AC466E" w:rsidRPr="00206ACB">
        <w:t xml:space="preserve"> </w:t>
      </w:r>
      <w:r w:rsidRPr="00206ACB">
        <w:t>caps</w:t>
      </w:r>
      <w:r w:rsidR="00AC466E" w:rsidRPr="00206ACB">
        <w:t xml:space="preserve"> </w:t>
      </w:r>
      <w:r w:rsidRPr="00206ACB">
        <w:t>on</w:t>
      </w:r>
      <w:r w:rsidR="00AC466E" w:rsidRPr="00206ACB">
        <w:t xml:space="preserve"> </w:t>
      </w:r>
      <w:r w:rsidRPr="00206ACB">
        <w:t>lines</w:t>
      </w:r>
      <w:r w:rsidR="00AC466E" w:rsidRPr="00206ACB">
        <w:t xml:space="preserve"> </w:t>
      </w:r>
      <w:r w:rsidRPr="00206ACB">
        <w:t>2-6</w:t>
      </w:r>
      <w:r w:rsidR="00AC466E" w:rsidRPr="00206ACB">
        <w:t xml:space="preserve"> </w:t>
      </w:r>
      <w:r w:rsidRPr="00206ACB">
        <w:t>and</w:t>
      </w:r>
      <w:r w:rsidR="00AC466E" w:rsidRPr="00206ACB">
        <w:t xml:space="preserve"> </w:t>
      </w:r>
      <w:r w:rsidRPr="00206ACB">
        <w:t>9-13</w:t>
      </w:r>
      <w:r w:rsidR="00AC466E" w:rsidRPr="00206ACB">
        <w:t xml:space="preserve"> </w:t>
      </w:r>
      <w:r w:rsidRPr="00206ACB">
        <w:t>are</w:t>
      </w:r>
      <w:r w:rsidR="00AC466E" w:rsidRPr="00206ACB">
        <w:t xml:space="preserve"> </w:t>
      </w:r>
      <w:r w:rsidRPr="00206ACB">
        <w:t>called</w:t>
      </w:r>
      <w:r w:rsidR="00AC466E" w:rsidRPr="00206ACB">
        <w:t xml:space="preserve"> </w:t>
      </w:r>
      <w:r w:rsidRPr="00206ACB">
        <w:rPr>
          <w:rStyle w:val="Emphasis"/>
          <w:rFonts w:eastAsiaTheme="majorEastAsia" w:cstheme="minorHAnsi"/>
          <w:color w:val="111111"/>
          <w:szCs w:val="26"/>
        </w:rPr>
        <w:t>opcodes</w:t>
      </w:r>
      <w:r w:rsidRPr="00206ACB">
        <w:t>.</w:t>
      </w:r>
      <w:r w:rsidR="00AC466E" w:rsidRPr="00206ACB">
        <w:t xml:space="preserve"> </w:t>
      </w:r>
      <w:r w:rsidRPr="00206ACB">
        <w:t>Each</w:t>
      </w:r>
      <w:r w:rsidR="00AC466E" w:rsidRPr="00206ACB">
        <w:t xml:space="preserve"> </w:t>
      </w:r>
      <w:r w:rsidRPr="00206ACB">
        <w:t>one</w:t>
      </w:r>
      <w:r w:rsidR="00AC466E" w:rsidRPr="00206ACB">
        <w:t xml:space="preserve"> </w:t>
      </w:r>
      <w:r w:rsidRPr="00206ACB">
        <w:t>represents</w:t>
      </w:r>
      <w:r w:rsidR="00AC466E" w:rsidRPr="00206ACB">
        <w:t xml:space="preserve"> </w:t>
      </w:r>
      <w:r w:rsidRPr="00206ACB">
        <w:t>an</w:t>
      </w:r>
      <w:r w:rsidR="00AC466E" w:rsidRPr="00206ACB">
        <w:t xml:space="preserve"> </w:t>
      </w:r>
      <w:r w:rsidRPr="00206ACB">
        <w:t>instruction</w:t>
      </w:r>
      <w:r w:rsidR="00AC466E" w:rsidRPr="00206ACB">
        <w:t xml:space="preserve"> </w:t>
      </w:r>
      <w:r w:rsidRPr="00206ACB">
        <w:t>from</w:t>
      </w:r>
      <w:r w:rsidR="00AC466E" w:rsidRPr="00206ACB">
        <w:t xml:space="preserve"> </w:t>
      </w:r>
      <w:r w:rsidRPr="00206ACB">
        <w:t>the</w:t>
      </w:r>
      <w:r w:rsidR="00AC466E" w:rsidRPr="00206ACB">
        <w:t xml:space="preserve"> </w:t>
      </w:r>
      <w:r w:rsidRPr="00206ACB">
        <w:t>processor's</w:t>
      </w:r>
      <w:r w:rsidR="00AC466E" w:rsidRPr="00206ACB">
        <w:t xml:space="preserve"> </w:t>
      </w:r>
      <w:r w:rsidRPr="00206ACB">
        <w:t>instruction</w:t>
      </w:r>
      <w:r w:rsidR="00AC466E" w:rsidRPr="00206ACB">
        <w:t xml:space="preserve"> </w:t>
      </w:r>
      <w:r w:rsidRPr="00206ACB">
        <w:t>set,</w:t>
      </w:r>
      <w:r w:rsidR="00AC466E" w:rsidRPr="00206ACB">
        <w:t xml:space="preserve"> </w:t>
      </w:r>
      <w:r w:rsidRPr="00206ACB">
        <w:t>but</w:t>
      </w:r>
      <w:r w:rsidR="00AC466E" w:rsidRPr="00206ACB">
        <w:t xml:space="preserve"> </w:t>
      </w:r>
      <w:r w:rsidRPr="00206ACB">
        <w:t>instead</w:t>
      </w:r>
      <w:r w:rsidR="00AC466E" w:rsidRPr="00206ACB">
        <w:t xml:space="preserve"> </w:t>
      </w:r>
      <w:r w:rsidRPr="00206ACB">
        <w:t>of</w:t>
      </w:r>
      <w:r w:rsidR="00AC466E" w:rsidRPr="00206ACB">
        <w:t xml:space="preserve"> </w:t>
      </w:r>
      <w:r w:rsidRPr="00206ACB">
        <w:t>referring</w:t>
      </w:r>
      <w:r w:rsidR="00AC466E" w:rsidRPr="00206ACB">
        <w:t xml:space="preserve"> </w:t>
      </w:r>
      <w:r w:rsidRPr="00206ACB">
        <w:t>to</w:t>
      </w:r>
      <w:r w:rsidR="00AC466E" w:rsidRPr="00206ACB">
        <w:t xml:space="preserve"> </w:t>
      </w:r>
      <w:r w:rsidRPr="00206ACB">
        <w:t>them</w:t>
      </w:r>
      <w:r w:rsidR="00AC466E" w:rsidRPr="00206ACB">
        <w:t xml:space="preserve"> </w:t>
      </w:r>
      <w:r w:rsidRPr="00206ACB">
        <w:t>by</w:t>
      </w:r>
      <w:r w:rsidR="00AC466E" w:rsidRPr="00206ACB">
        <w:t xml:space="preserve"> </w:t>
      </w:r>
      <w:r w:rsidRPr="00206ACB">
        <w:t>number,</w:t>
      </w:r>
      <w:r w:rsidR="00AC466E" w:rsidRPr="00206ACB">
        <w:t xml:space="preserve"> </w:t>
      </w:r>
      <w:r w:rsidRPr="00206ACB">
        <w:t>they</w:t>
      </w:r>
      <w:r w:rsidR="00AC466E" w:rsidRPr="00206ACB">
        <w:t xml:space="preserve"> </w:t>
      </w:r>
      <w:r w:rsidRPr="00206ACB">
        <w:t>now</w:t>
      </w:r>
      <w:r w:rsidR="00AC466E" w:rsidRPr="00206ACB">
        <w:t xml:space="preserve"> </w:t>
      </w:r>
      <w:r w:rsidRPr="00206ACB">
        <w:t>have</w:t>
      </w:r>
      <w:r w:rsidR="00AC466E" w:rsidRPr="00206ACB">
        <w:t xml:space="preserve"> </w:t>
      </w:r>
      <w:r w:rsidRPr="00206ACB">
        <w:t>names.</w:t>
      </w:r>
      <w:r w:rsidR="00AC466E" w:rsidRPr="00206ACB">
        <w:t xml:space="preserve"> </w:t>
      </w:r>
      <w:r w:rsidRPr="005463DD">
        <w:rPr>
          <w:rStyle w:val="QuoteChar"/>
        </w:rPr>
        <w:t>LDA</w:t>
      </w:r>
      <w:r w:rsidRPr="00206ACB">
        <w:t>,</w:t>
      </w:r>
      <w:r w:rsidR="00AC466E" w:rsidRPr="00206ACB">
        <w:t xml:space="preserve"> </w:t>
      </w:r>
      <w:r w:rsidRPr="00206ACB">
        <w:t>for</w:t>
      </w:r>
      <w:r w:rsidR="00AC466E" w:rsidRPr="00206ACB">
        <w:t xml:space="preserve"> </w:t>
      </w:r>
      <w:r w:rsidRPr="00206ACB">
        <w:t>example,</w:t>
      </w:r>
      <w:r w:rsidR="00AC466E" w:rsidRPr="00206ACB">
        <w:t xml:space="preserve"> </w:t>
      </w:r>
      <w:r w:rsidRPr="00206ACB">
        <w:t>means</w:t>
      </w:r>
      <w:r w:rsidR="00AC466E" w:rsidRPr="00206ACB">
        <w:t xml:space="preserve"> </w:t>
      </w:r>
      <w:r w:rsidRPr="00206ACB">
        <w:t>"load</w:t>
      </w:r>
      <w:r w:rsidR="00AC466E" w:rsidRPr="00206ACB">
        <w:t xml:space="preserve"> </w:t>
      </w:r>
      <w:r w:rsidRPr="00206ACB">
        <w:t>accumulator".</w:t>
      </w:r>
      <w:r w:rsidR="00AC466E" w:rsidRPr="00206ACB">
        <w:t xml:space="preserve"> </w:t>
      </w:r>
      <w:r w:rsidRPr="00206ACB">
        <w:t>We'll</w:t>
      </w:r>
      <w:r w:rsidR="00AC466E" w:rsidRPr="00206ACB">
        <w:t xml:space="preserve"> </w:t>
      </w:r>
      <w:r w:rsidRPr="00206ACB">
        <w:t>be</w:t>
      </w:r>
      <w:r w:rsidR="00AC466E" w:rsidRPr="00206ACB">
        <w:t xml:space="preserve"> </w:t>
      </w:r>
      <w:r w:rsidRPr="00206ACB">
        <w:t>learning</w:t>
      </w:r>
      <w:r w:rsidR="00AC466E" w:rsidRPr="00206ACB">
        <w:t xml:space="preserve"> </w:t>
      </w:r>
      <w:r w:rsidRPr="00206ACB">
        <w:t>a</w:t>
      </w:r>
      <w:r w:rsidR="00AC466E" w:rsidRPr="00206ACB">
        <w:t xml:space="preserve"> </w:t>
      </w:r>
      <w:r w:rsidRPr="00206ACB">
        <w:t>few</w:t>
      </w:r>
      <w:r w:rsidR="00AC466E" w:rsidRPr="00206ACB">
        <w:t xml:space="preserve"> </w:t>
      </w:r>
      <w:r w:rsidRPr="00206ACB">
        <w:t>dozen</w:t>
      </w:r>
      <w:r w:rsidR="00AC466E" w:rsidRPr="00206ACB">
        <w:t xml:space="preserve"> </w:t>
      </w:r>
      <w:r w:rsidRPr="00206ACB">
        <w:t>opcodes</w:t>
      </w:r>
      <w:r w:rsidR="00AC466E" w:rsidRPr="00206ACB">
        <w:t xml:space="preserve"> </w:t>
      </w:r>
      <w:r w:rsidRPr="00206ACB">
        <w:t>over</w:t>
      </w:r>
      <w:r w:rsidR="00AC466E" w:rsidRPr="00206ACB">
        <w:t xml:space="preserve"> </w:t>
      </w:r>
      <w:r w:rsidRPr="00206ACB">
        <w:t>the</w:t>
      </w:r>
      <w:r w:rsidR="00AC466E" w:rsidRPr="00206ACB">
        <w:t xml:space="preserve"> </w:t>
      </w:r>
      <w:r w:rsidRPr="00206ACB">
        <w:t>course</w:t>
      </w:r>
      <w:r w:rsidR="00AC466E" w:rsidRPr="00206ACB">
        <w:t xml:space="preserve"> </w:t>
      </w:r>
      <w:r w:rsidRPr="00206ACB">
        <w:t>of</w:t>
      </w:r>
      <w:r w:rsidR="00AC466E" w:rsidRPr="00206ACB">
        <w:t xml:space="preserve"> </w:t>
      </w:r>
      <w:r w:rsidRPr="00206ACB">
        <w:t>this</w:t>
      </w:r>
      <w:r w:rsidR="00AC466E" w:rsidRPr="00206ACB">
        <w:t xml:space="preserve"> </w:t>
      </w:r>
      <w:r w:rsidRPr="00206ACB">
        <w:t>book;</w:t>
      </w:r>
      <w:r w:rsidR="00AC466E" w:rsidRPr="00206ACB">
        <w:t xml:space="preserve"> </w:t>
      </w:r>
      <w:r w:rsidRPr="00206ACB">
        <w:t>there</w:t>
      </w:r>
      <w:r w:rsidR="00AC466E" w:rsidRPr="00206ACB">
        <w:t xml:space="preserve"> </w:t>
      </w:r>
      <w:r w:rsidRPr="00206ACB">
        <w:t>are</w:t>
      </w:r>
      <w:r w:rsidR="00AC466E" w:rsidRPr="00206ACB">
        <w:t xml:space="preserve"> </w:t>
      </w:r>
      <w:r w:rsidRPr="00206ACB">
        <w:t>56</w:t>
      </w:r>
      <w:r w:rsidR="00AC466E" w:rsidRPr="00206ACB">
        <w:t xml:space="preserve"> </w:t>
      </w:r>
      <w:r w:rsidRPr="00206ACB">
        <w:t>"official"</w:t>
      </w:r>
      <w:r w:rsidR="00AC466E" w:rsidRPr="00206ACB">
        <w:t xml:space="preserve"> </w:t>
      </w:r>
      <w:r w:rsidRPr="00206ACB">
        <w:t>6502</w:t>
      </w:r>
      <w:r w:rsidR="00AC466E" w:rsidRPr="00206ACB">
        <w:t xml:space="preserve"> </w:t>
      </w:r>
      <w:r w:rsidRPr="00206ACB">
        <w:t>assembly</w:t>
      </w:r>
      <w:r w:rsidR="00AC466E" w:rsidRPr="00206ACB">
        <w:t xml:space="preserve"> </w:t>
      </w:r>
      <w:r w:rsidRPr="00206ACB">
        <w:t>opcodes</w:t>
      </w:r>
      <w:r w:rsidR="00AC466E" w:rsidRPr="00206ACB">
        <w:t xml:space="preserve"> </w:t>
      </w:r>
      <w:r w:rsidRPr="00206ACB">
        <w:t>in</w:t>
      </w:r>
      <w:r w:rsidR="00AC466E" w:rsidRPr="00206ACB">
        <w:t xml:space="preserve"> </w:t>
      </w:r>
      <w:r w:rsidRPr="00206ACB">
        <w:t>total.</w:t>
      </w:r>
    </w:p>
    <w:p w14:paraId="6C9C5E34" w14:textId="46108CEC" w:rsidR="00C610BA" w:rsidRDefault="00C610BA" w:rsidP="00075004">
      <w:pPr>
        <w:rPr>
          <w:rStyle w:val="marginnote"/>
          <w:rFonts w:cstheme="minorHAnsi"/>
          <w:color w:val="111111"/>
          <w:szCs w:val="26"/>
        </w:rPr>
      </w:pPr>
      <w:r w:rsidRPr="00206ACB">
        <w:t>Having</w:t>
      </w:r>
      <w:r w:rsidR="00AC466E" w:rsidRPr="00206ACB">
        <w:t xml:space="preserve"> </w:t>
      </w:r>
      <w:r w:rsidRPr="00206ACB">
        <w:t>instructions</w:t>
      </w:r>
      <w:r w:rsidR="00AC466E" w:rsidRPr="00206ACB">
        <w:t xml:space="preserve"> </w:t>
      </w:r>
      <w:r w:rsidRPr="00206ACB">
        <w:t>represented</w:t>
      </w:r>
      <w:r w:rsidR="00AC466E" w:rsidRPr="00206ACB">
        <w:t xml:space="preserve"> </w:t>
      </w:r>
      <w:r w:rsidRPr="00206ACB">
        <w:t>with</w:t>
      </w:r>
      <w:r w:rsidR="00AC466E" w:rsidRPr="00206ACB">
        <w:t xml:space="preserve"> </w:t>
      </w:r>
      <w:r w:rsidRPr="00206ACB">
        <w:t>short</w:t>
      </w:r>
      <w:r w:rsidR="00AC466E" w:rsidRPr="00206ACB">
        <w:t xml:space="preserve"> </w:t>
      </w:r>
      <w:r w:rsidRPr="00206ACB">
        <w:t>"words"</w:t>
      </w:r>
      <w:r w:rsidR="00AC466E" w:rsidRPr="00206ACB">
        <w:t xml:space="preserve"> </w:t>
      </w:r>
      <w:r w:rsidRPr="00206ACB">
        <w:t>means</w:t>
      </w:r>
      <w:r w:rsidR="00AC466E" w:rsidRPr="00206ACB">
        <w:t xml:space="preserve"> </w:t>
      </w:r>
      <w:r w:rsidRPr="00206ACB">
        <w:t>that</w:t>
      </w:r>
      <w:r w:rsidR="00AC466E" w:rsidRPr="00206ACB">
        <w:t xml:space="preserve"> </w:t>
      </w:r>
      <w:r w:rsidRPr="00206ACB">
        <w:t>we</w:t>
      </w:r>
      <w:r w:rsidR="00AC466E" w:rsidRPr="00206ACB">
        <w:t xml:space="preserve"> </w:t>
      </w:r>
      <w:r w:rsidRPr="00206ACB">
        <w:t>can</w:t>
      </w:r>
      <w:r w:rsidR="00AC466E" w:rsidRPr="00206ACB">
        <w:t xml:space="preserve"> </w:t>
      </w:r>
      <w:r w:rsidRPr="00206ACB">
        <w:t>now</w:t>
      </w:r>
      <w:r w:rsidR="00AC466E" w:rsidRPr="00206ACB">
        <w:t xml:space="preserve"> </w:t>
      </w:r>
      <w:r w:rsidRPr="00206ACB">
        <w:t>distinguish</w:t>
      </w:r>
      <w:r w:rsidR="00AC466E" w:rsidRPr="00206ACB">
        <w:t xml:space="preserve"> </w:t>
      </w:r>
      <w:r w:rsidRPr="00206ACB">
        <w:t>between</w:t>
      </w:r>
      <w:r w:rsidR="00AC466E" w:rsidRPr="00206ACB">
        <w:t xml:space="preserve"> </w:t>
      </w:r>
      <w:r w:rsidRPr="00206ACB">
        <w:t>instructions</w:t>
      </w:r>
      <w:r w:rsidR="00AC466E" w:rsidRPr="00206ACB">
        <w:t xml:space="preserve"> </w:t>
      </w:r>
      <w:r w:rsidRPr="00206ACB">
        <w:t>and</w:t>
      </w:r>
      <w:r w:rsidR="00AC466E" w:rsidRPr="00206ACB">
        <w:t xml:space="preserve"> </w:t>
      </w:r>
      <w:r w:rsidRPr="00206ACB">
        <w:t>data</w:t>
      </w:r>
      <w:r w:rsidR="00AC466E" w:rsidRPr="00206ACB">
        <w:t xml:space="preserve"> </w:t>
      </w:r>
      <w:r w:rsidRPr="00206ACB">
        <w:t>visually,</w:t>
      </w:r>
      <w:r w:rsidR="00AC466E" w:rsidRPr="00206ACB">
        <w:t xml:space="preserve"> </w:t>
      </w:r>
      <w:r w:rsidRPr="00206ACB">
        <w:t>instead</w:t>
      </w:r>
      <w:r w:rsidR="00AC466E" w:rsidRPr="00206ACB">
        <w:t xml:space="preserve"> </w:t>
      </w:r>
      <w:r w:rsidRPr="00206ACB">
        <w:t>of</w:t>
      </w:r>
      <w:r w:rsidR="00AC466E" w:rsidRPr="00206ACB">
        <w:t xml:space="preserve"> </w:t>
      </w:r>
      <w:r w:rsidRPr="00206ACB">
        <w:t>having</w:t>
      </w:r>
      <w:r w:rsidR="00AC466E" w:rsidRPr="00206ACB">
        <w:t xml:space="preserve"> </w:t>
      </w:r>
      <w:r w:rsidRPr="00206ACB">
        <w:t>to</w:t>
      </w:r>
      <w:r w:rsidR="00AC466E" w:rsidRPr="00206ACB">
        <w:t xml:space="preserve"> </w:t>
      </w:r>
      <w:r w:rsidRPr="00206ACB">
        <w:t>work</w:t>
      </w:r>
      <w:r w:rsidR="00AC466E" w:rsidRPr="00206ACB">
        <w:t xml:space="preserve"> </w:t>
      </w:r>
      <w:r w:rsidRPr="00206ACB">
        <w:t>through</w:t>
      </w:r>
      <w:r w:rsidR="00AC466E" w:rsidRPr="00206ACB">
        <w:t xml:space="preserve"> </w:t>
      </w:r>
      <w:r w:rsidRPr="00206ACB">
        <w:t>the</w:t>
      </w:r>
      <w:r w:rsidR="00AC466E" w:rsidRPr="00206ACB">
        <w:t xml:space="preserve"> </w:t>
      </w:r>
      <w:r w:rsidRPr="00206ACB">
        <w:t>code</w:t>
      </w:r>
      <w:r w:rsidR="00AC466E" w:rsidRPr="00206ACB">
        <w:t xml:space="preserve"> </w:t>
      </w:r>
      <w:r w:rsidRPr="00206ACB">
        <w:t>byte-by-byte.</w:t>
      </w:r>
      <w:r w:rsidR="00AC466E" w:rsidRPr="00206ACB">
        <w:t xml:space="preserve"> </w:t>
      </w:r>
      <w:r w:rsidRPr="00206ACB">
        <w:t>Anything</w:t>
      </w:r>
      <w:r w:rsidR="00AC466E" w:rsidRPr="00206ACB">
        <w:t xml:space="preserve"> </w:t>
      </w:r>
      <w:r w:rsidRPr="00206ACB">
        <w:t>to</w:t>
      </w:r>
      <w:r w:rsidR="00AC466E" w:rsidRPr="00206ACB">
        <w:t xml:space="preserve"> </w:t>
      </w:r>
      <w:r w:rsidRPr="00206ACB">
        <w:t>the</w:t>
      </w:r>
      <w:r w:rsidR="00AC466E" w:rsidRPr="00206ACB">
        <w:t xml:space="preserve"> </w:t>
      </w:r>
      <w:r w:rsidRPr="00206ACB">
        <w:t>right</w:t>
      </w:r>
      <w:r w:rsidR="00AC466E" w:rsidRPr="00206ACB">
        <w:t xml:space="preserve"> </w:t>
      </w:r>
      <w:r w:rsidRPr="00206ACB">
        <w:t>of</w:t>
      </w:r>
      <w:r w:rsidR="00AC466E" w:rsidRPr="00206ACB">
        <w:t xml:space="preserve"> </w:t>
      </w:r>
      <w:r w:rsidRPr="00206ACB">
        <w:t>an</w:t>
      </w:r>
      <w:r w:rsidR="00AC466E" w:rsidRPr="00206ACB">
        <w:t xml:space="preserve"> </w:t>
      </w:r>
      <w:r w:rsidRPr="00206ACB">
        <w:t>opcode</w:t>
      </w:r>
      <w:r w:rsidR="00AC466E" w:rsidRPr="00206ACB">
        <w:t xml:space="preserve"> </w:t>
      </w:r>
      <w:r w:rsidRPr="00206ACB">
        <w:t>is</w:t>
      </w:r>
      <w:r w:rsidR="00AC466E" w:rsidRPr="00206ACB">
        <w:t xml:space="preserve"> </w:t>
      </w:r>
      <w:r w:rsidRPr="00206ACB">
        <w:t>data</w:t>
      </w:r>
      <w:r w:rsidR="00AC466E" w:rsidRPr="00206ACB">
        <w:t xml:space="preserve"> </w:t>
      </w:r>
      <w:r w:rsidRPr="00206ACB">
        <w:t>that</w:t>
      </w:r>
      <w:r w:rsidR="00AC466E" w:rsidRPr="00206ACB">
        <w:t xml:space="preserve"> </w:t>
      </w:r>
      <w:r w:rsidRPr="00206ACB">
        <w:t>goes</w:t>
      </w:r>
      <w:r w:rsidR="00AC466E" w:rsidRPr="00206ACB">
        <w:t xml:space="preserve"> </w:t>
      </w:r>
      <w:r w:rsidRPr="00206ACB">
        <w:t>with</w:t>
      </w:r>
      <w:r w:rsidR="00AC466E" w:rsidRPr="00206ACB">
        <w:t xml:space="preserve"> </w:t>
      </w:r>
      <w:r w:rsidRPr="00206ACB">
        <w:t>that</w:t>
      </w:r>
      <w:r w:rsidR="00AC466E" w:rsidRPr="00206ACB">
        <w:t xml:space="preserve"> </w:t>
      </w:r>
      <w:r w:rsidRPr="00206ACB">
        <w:t>instruction.</w:t>
      </w:r>
      <w:r w:rsidR="00AC466E" w:rsidRPr="00206ACB">
        <w:t xml:space="preserve"> </w:t>
      </w:r>
      <w:r w:rsidRPr="00206ACB">
        <w:t>We</w:t>
      </w:r>
      <w:r w:rsidR="00AC466E" w:rsidRPr="00206ACB">
        <w:t xml:space="preserve"> </w:t>
      </w:r>
      <w:r w:rsidRPr="00206ACB">
        <w:t>call</w:t>
      </w:r>
      <w:r w:rsidR="00AC466E" w:rsidRPr="00206ACB">
        <w:t xml:space="preserve"> </w:t>
      </w:r>
      <w:r w:rsidRPr="00206ACB">
        <w:t>data</w:t>
      </w:r>
      <w:r w:rsidR="00AC466E" w:rsidRPr="00206ACB">
        <w:t xml:space="preserve"> </w:t>
      </w:r>
      <w:r w:rsidRPr="00206ACB">
        <w:t>for</w:t>
      </w:r>
      <w:r w:rsidR="00AC466E" w:rsidRPr="00206ACB">
        <w:t xml:space="preserve"> </w:t>
      </w:r>
      <w:r w:rsidRPr="00206ACB">
        <w:t>an</w:t>
      </w:r>
      <w:r w:rsidR="00AC466E" w:rsidRPr="00206ACB">
        <w:t xml:space="preserve"> </w:t>
      </w:r>
      <w:r w:rsidRPr="00206ACB">
        <w:t>instruction</w:t>
      </w:r>
      <w:r w:rsidR="00AC466E" w:rsidRPr="00206ACB">
        <w:t xml:space="preserve"> </w:t>
      </w:r>
      <w:r w:rsidRPr="00206ACB">
        <w:t>an</w:t>
      </w:r>
      <w:r w:rsidR="00AC466E" w:rsidRPr="00206ACB">
        <w:t xml:space="preserve"> </w:t>
      </w:r>
      <w:r w:rsidRPr="00206ACB">
        <w:rPr>
          <w:rStyle w:val="Emphasis"/>
          <w:rFonts w:eastAsiaTheme="majorEastAsia" w:cstheme="minorHAnsi"/>
          <w:color w:val="111111"/>
          <w:szCs w:val="26"/>
        </w:rPr>
        <w:t>operand</w:t>
      </w:r>
      <w:r w:rsidRPr="00206ACB">
        <w:t>.</w:t>
      </w:r>
      <w:r w:rsidR="00AC466E" w:rsidRPr="00206ACB">
        <w:t xml:space="preserve"> </w:t>
      </w:r>
      <w:r w:rsidRPr="00206ACB">
        <w:t>On</w:t>
      </w:r>
      <w:r w:rsidR="00AC466E" w:rsidRPr="00206ACB">
        <w:t xml:space="preserve"> </w:t>
      </w:r>
      <w:r w:rsidRPr="00206ACB">
        <w:t>line</w:t>
      </w:r>
      <w:r w:rsidR="00AC466E" w:rsidRPr="00206ACB">
        <w:t xml:space="preserve"> </w:t>
      </w:r>
      <w:r w:rsidRPr="00206ACB">
        <w:t>3,</w:t>
      </w:r>
      <w:r w:rsidR="00AC466E" w:rsidRPr="00206ACB">
        <w:t xml:space="preserve"> </w:t>
      </w:r>
      <w:r w:rsidRPr="00206ACB">
        <w:t>for</w:t>
      </w:r>
      <w:r w:rsidR="00AC466E" w:rsidRPr="00206ACB">
        <w:t xml:space="preserve"> </w:t>
      </w:r>
      <w:r w:rsidRPr="00206ACB">
        <w:t>example,</w:t>
      </w:r>
      <w:r w:rsidR="00AC466E" w:rsidRPr="00206ACB">
        <w:t xml:space="preserve"> </w:t>
      </w:r>
      <w:r w:rsidRPr="005463DD">
        <w:rPr>
          <w:rStyle w:val="QuoteChar"/>
        </w:rPr>
        <w:t>LDX</w:t>
      </w:r>
      <w:r w:rsidR="00AC466E" w:rsidRPr="005463DD">
        <w:rPr>
          <w:rStyle w:val="QuoteChar"/>
        </w:rPr>
        <w:t xml:space="preserve"> </w:t>
      </w:r>
      <w:r w:rsidRPr="005463DD">
        <w:rPr>
          <w:rStyle w:val="QuoteChar"/>
        </w:rPr>
        <w:t>#$3f</w:t>
      </w:r>
      <w:r w:rsidR="00AC466E" w:rsidRPr="00206ACB">
        <w:t xml:space="preserve"> </w:t>
      </w:r>
      <w:r w:rsidRPr="00206ACB">
        <w:t>is</w:t>
      </w:r>
      <w:r w:rsidR="00AC466E" w:rsidRPr="00206ACB">
        <w:t xml:space="preserve"> </w:t>
      </w:r>
      <w:r w:rsidRPr="00206ACB">
        <w:t>an</w:t>
      </w:r>
      <w:r w:rsidR="00AC466E" w:rsidRPr="00206ACB">
        <w:t xml:space="preserve"> </w:t>
      </w:r>
      <w:r w:rsidRPr="00206ACB">
        <w:t>instruction</w:t>
      </w:r>
      <w:r w:rsidR="00AC466E" w:rsidRPr="00206ACB">
        <w:t xml:space="preserve"> </w:t>
      </w:r>
      <w:r w:rsidRPr="00206ACB">
        <w:t>to</w:t>
      </w:r>
      <w:r w:rsidR="00AC466E" w:rsidRPr="00206ACB">
        <w:t xml:space="preserve"> </w:t>
      </w:r>
      <w:r w:rsidRPr="00206ACB">
        <w:t>"load</w:t>
      </w:r>
      <w:r w:rsidR="00AC466E" w:rsidRPr="00206ACB">
        <w:t xml:space="preserve"> </w:t>
      </w:r>
      <w:r w:rsidRPr="00206ACB">
        <w:t>the</w:t>
      </w:r>
      <w:r w:rsidR="00AC466E" w:rsidRPr="00206ACB">
        <w:t xml:space="preserve"> </w:t>
      </w:r>
      <w:r w:rsidRPr="00206ACB">
        <w:t>X</w:t>
      </w:r>
      <w:r w:rsidR="00AC466E" w:rsidRPr="00206ACB">
        <w:t xml:space="preserve"> </w:t>
      </w:r>
      <w:r w:rsidRPr="00206ACB">
        <w:t>register</w:t>
      </w:r>
      <w:r w:rsidR="00AC466E" w:rsidRPr="00206ACB">
        <w:t xml:space="preserve"> </w:t>
      </w:r>
      <w:r w:rsidRPr="00206ACB">
        <w:t>with</w:t>
      </w:r>
      <w:r w:rsidR="00AC466E" w:rsidRPr="00206ACB">
        <w:t xml:space="preserve"> </w:t>
      </w:r>
      <w:r w:rsidRPr="00206ACB">
        <w:t>the</w:t>
      </w:r>
      <w:r w:rsidR="00AC466E" w:rsidRPr="00206ACB">
        <w:t xml:space="preserve"> </w:t>
      </w:r>
      <w:r w:rsidRPr="00206ACB">
        <w:t>hex</w:t>
      </w:r>
      <w:r w:rsidR="00AC466E" w:rsidRPr="00206ACB">
        <w:t xml:space="preserve"> </w:t>
      </w:r>
      <w:r w:rsidRPr="00206ACB">
        <w:t>value</w:t>
      </w:r>
      <w:r w:rsidR="00AC466E" w:rsidRPr="00206ACB">
        <w:t xml:space="preserve"> </w:t>
      </w:r>
      <w:r w:rsidRPr="00206ACB">
        <w:t>$3f".</w:t>
      </w:r>
      <w:r w:rsidR="00AC466E" w:rsidRPr="00206ACB">
        <w:t xml:space="preserve"> </w:t>
      </w:r>
      <w:r w:rsidRPr="005463DD">
        <w:rPr>
          <w:rStyle w:val="QuoteChar"/>
        </w:rPr>
        <w:t>LDX</w:t>
      </w:r>
      <w:r w:rsidR="00AC466E" w:rsidRPr="00206ACB">
        <w:t xml:space="preserve"> </w:t>
      </w:r>
      <w:r w:rsidRPr="00206ACB">
        <w:t>is</w:t>
      </w:r>
      <w:r w:rsidR="00AC466E" w:rsidRPr="00206ACB">
        <w:t xml:space="preserve"> </w:t>
      </w:r>
      <w:r w:rsidRPr="00206ACB">
        <w:t>the</w:t>
      </w:r>
      <w:r w:rsidR="00AC466E" w:rsidRPr="00206ACB">
        <w:t xml:space="preserve"> </w:t>
      </w:r>
      <w:r w:rsidRPr="00206ACB">
        <w:t>opcode,</w:t>
      </w:r>
      <w:r w:rsidR="00AC466E" w:rsidRPr="00206ACB">
        <w:t xml:space="preserve"> </w:t>
      </w:r>
      <w:r w:rsidRPr="00206ACB">
        <w:t>and</w:t>
      </w:r>
      <w:r w:rsidR="00AC466E" w:rsidRPr="00206ACB">
        <w:t xml:space="preserve"> </w:t>
      </w:r>
      <w:r w:rsidRPr="005463DD">
        <w:rPr>
          <w:rStyle w:val="QuoteChar"/>
        </w:rPr>
        <w:t>#$3f</w:t>
      </w:r>
      <w:r w:rsidR="00AC466E" w:rsidRPr="00206ACB">
        <w:t xml:space="preserve"> </w:t>
      </w:r>
      <w:r w:rsidRPr="00206ACB">
        <w:t>is</w:t>
      </w:r>
      <w:r w:rsidR="00AC466E" w:rsidRPr="00206ACB">
        <w:t xml:space="preserve"> </w:t>
      </w:r>
      <w:r w:rsidRPr="00206ACB">
        <w:t>the</w:t>
      </w:r>
      <w:r w:rsidR="00AC466E" w:rsidRPr="00206ACB">
        <w:t xml:space="preserve"> </w:t>
      </w:r>
      <w:r w:rsidRPr="00206ACB">
        <w:t>operand.</w:t>
      </w:r>
      <w:r w:rsidR="00AC466E" w:rsidRPr="00206ACB">
        <w:t xml:space="preserve"> </w:t>
      </w:r>
      <w:r w:rsidRPr="00206ACB">
        <w:rPr>
          <w:rStyle w:val="marginnote"/>
          <w:rFonts w:cstheme="minorHAnsi"/>
          <w:color w:val="111111"/>
          <w:szCs w:val="26"/>
        </w:rPr>
        <w:t>Here,</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throughout</w:t>
      </w:r>
      <w:r w:rsidR="00AC466E" w:rsidRPr="00206ACB">
        <w:rPr>
          <w:rStyle w:val="marginnote"/>
          <w:rFonts w:cstheme="minorHAnsi"/>
          <w:color w:val="111111"/>
          <w:szCs w:val="26"/>
        </w:rPr>
        <w:t xml:space="preserve"> </w:t>
      </w:r>
      <w:r w:rsidRPr="00206ACB">
        <w:rPr>
          <w:rStyle w:val="marginnote"/>
          <w:rFonts w:cstheme="minorHAnsi"/>
          <w:color w:val="111111"/>
          <w:szCs w:val="26"/>
        </w:rPr>
        <w:t>this</w:t>
      </w:r>
      <w:r w:rsidR="00AC466E" w:rsidRPr="00206ACB">
        <w:rPr>
          <w:rStyle w:val="marginnote"/>
          <w:rFonts w:cstheme="minorHAnsi"/>
          <w:color w:val="111111"/>
          <w:szCs w:val="26"/>
        </w:rPr>
        <w:t xml:space="preserve"> </w:t>
      </w:r>
      <w:r w:rsidRPr="00206ACB">
        <w:rPr>
          <w:rStyle w:val="marginnote"/>
          <w:rFonts w:cstheme="minorHAnsi"/>
          <w:color w:val="111111"/>
          <w:szCs w:val="26"/>
        </w:rPr>
        <w:t>book,</w:t>
      </w:r>
      <w:r w:rsidR="00AC466E" w:rsidRPr="00206ACB">
        <w:rPr>
          <w:rStyle w:val="marginnote"/>
          <w:rFonts w:cstheme="minorHAnsi"/>
          <w:color w:val="111111"/>
          <w:szCs w:val="26"/>
        </w:rPr>
        <w:t xml:space="preserve"> </w:t>
      </w:r>
      <w:r w:rsidRPr="00206ACB">
        <w:rPr>
          <w:rStyle w:val="marginnote"/>
          <w:rFonts w:cstheme="minorHAnsi"/>
          <w:color w:val="111111"/>
          <w:szCs w:val="26"/>
        </w:rPr>
        <w:t>I</w:t>
      </w:r>
      <w:r w:rsidR="00AC466E" w:rsidRPr="00206ACB">
        <w:rPr>
          <w:rStyle w:val="marginnote"/>
          <w:rFonts w:cstheme="minorHAnsi"/>
          <w:color w:val="111111"/>
          <w:szCs w:val="26"/>
        </w:rPr>
        <w:t xml:space="preserve"> </w:t>
      </w:r>
      <w:r w:rsidRPr="00206ACB">
        <w:rPr>
          <w:rStyle w:val="marginnote"/>
          <w:rFonts w:cstheme="minorHAnsi"/>
          <w:color w:val="111111"/>
          <w:szCs w:val="26"/>
        </w:rPr>
        <w:t>will</w:t>
      </w:r>
      <w:r w:rsidR="00AC466E" w:rsidRPr="00206ACB">
        <w:rPr>
          <w:rStyle w:val="marginnote"/>
          <w:rFonts w:cstheme="minorHAnsi"/>
          <w:color w:val="111111"/>
          <w:szCs w:val="26"/>
        </w:rPr>
        <w:t xml:space="preserve"> </w:t>
      </w:r>
      <w:r w:rsidRPr="00206ACB">
        <w:rPr>
          <w:rStyle w:val="marginnote"/>
          <w:rFonts w:cstheme="minorHAnsi"/>
          <w:color w:val="111111"/>
          <w:szCs w:val="26"/>
        </w:rPr>
        <w:t>be</w:t>
      </w:r>
      <w:r w:rsidR="00AC466E" w:rsidRPr="00206ACB">
        <w:rPr>
          <w:rStyle w:val="marginnote"/>
          <w:rFonts w:cstheme="minorHAnsi"/>
          <w:color w:val="111111"/>
          <w:szCs w:val="26"/>
        </w:rPr>
        <w:t xml:space="preserve"> </w:t>
      </w:r>
      <w:r w:rsidRPr="00206ACB">
        <w:rPr>
          <w:rStyle w:val="marginnote"/>
          <w:rFonts w:cstheme="minorHAnsi"/>
          <w:color w:val="111111"/>
          <w:szCs w:val="26"/>
        </w:rPr>
        <w:t>presenting</w:t>
      </w:r>
      <w:r w:rsidR="00AC466E" w:rsidRPr="00206ACB">
        <w:rPr>
          <w:rStyle w:val="marginnote"/>
          <w:rFonts w:cstheme="minorHAnsi"/>
          <w:color w:val="111111"/>
          <w:szCs w:val="26"/>
        </w:rPr>
        <w:t xml:space="preserve"> </w:t>
      </w:r>
      <w:r w:rsidRPr="00206ACB">
        <w:rPr>
          <w:rStyle w:val="marginnote"/>
          <w:rFonts w:cstheme="minorHAnsi"/>
          <w:color w:val="111111"/>
          <w:szCs w:val="26"/>
        </w:rPr>
        <w:t>opcodes</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all-caps,</w:t>
      </w:r>
      <w:r w:rsidR="00AC466E" w:rsidRPr="00206ACB">
        <w:rPr>
          <w:rStyle w:val="marginnote"/>
          <w:rFonts w:cstheme="minorHAnsi"/>
          <w:color w:val="111111"/>
          <w:szCs w:val="26"/>
        </w:rPr>
        <w:t xml:space="preserve"> </w:t>
      </w:r>
      <w:r w:rsidRPr="00206ACB">
        <w:rPr>
          <w:rStyle w:val="marginnote"/>
          <w:rFonts w:cstheme="minorHAnsi"/>
          <w:color w:val="111111"/>
          <w:szCs w:val="26"/>
        </w:rPr>
        <w:t>but</w:t>
      </w:r>
      <w:r w:rsidR="00AC466E" w:rsidRPr="00206ACB">
        <w:rPr>
          <w:rStyle w:val="marginnote"/>
          <w:rFonts w:cstheme="minorHAnsi"/>
          <w:color w:val="111111"/>
          <w:szCs w:val="26"/>
        </w:rPr>
        <w:t xml:space="preserve"> </w:t>
      </w:r>
      <w:r w:rsidRPr="00206ACB">
        <w:rPr>
          <w:rStyle w:val="marginnote"/>
          <w:rFonts w:cstheme="minorHAnsi"/>
          <w:color w:val="111111"/>
          <w:szCs w:val="26"/>
        </w:rPr>
        <w:t>this</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personal</w:t>
      </w:r>
      <w:r w:rsidR="00AC466E" w:rsidRPr="00206ACB">
        <w:rPr>
          <w:rStyle w:val="marginnote"/>
          <w:rFonts w:cstheme="minorHAnsi"/>
          <w:color w:val="111111"/>
          <w:szCs w:val="26"/>
        </w:rPr>
        <w:t xml:space="preserve"> </w:t>
      </w:r>
      <w:r w:rsidRPr="00206ACB">
        <w:rPr>
          <w:rStyle w:val="marginnote"/>
          <w:rFonts w:cstheme="minorHAnsi"/>
          <w:color w:val="111111"/>
          <w:szCs w:val="26"/>
        </w:rPr>
        <w:t>choice.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assembler</w:t>
      </w:r>
      <w:r w:rsidR="00AC466E" w:rsidRPr="00206ACB">
        <w:rPr>
          <w:rStyle w:val="marginnote"/>
          <w:rFonts w:cstheme="minorHAnsi"/>
          <w:color w:val="111111"/>
          <w:szCs w:val="26"/>
        </w:rPr>
        <w:t xml:space="preserve"> </w:t>
      </w:r>
      <w:r w:rsidRPr="00206ACB">
        <w:rPr>
          <w:rStyle w:val="marginnote"/>
          <w:rFonts w:cstheme="minorHAnsi"/>
          <w:color w:val="111111"/>
          <w:szCs w:val="26"/>
        </w:rPr>
        <w:t>will</w:t>
      </w:r>
      <w:r w:rsidR="00AC466E" w:rsidRPr="00206ACB">
        <w:rPr>
          <w:rStyle w:val="marginnote"/>
          <w:rFonts w:cstheme="minorHAnsi"/>
          <w:color w:val="111111"/>
          <w:szCs w:val="26"/>
        </w:rPr>
        <w:t xml:space="preserve"> </w:t>
      </w:r>
      <w:r w:rsidRPr="00206ACB">
        <w:rPr>
          <w:rStyle w:val="marginnote"/>
          <w:rFonts w:cstheme="minorHAnsi"/>
          <w:color w:val="111111"/>
          <w:szCs w:val="26"/>
        </w:rPr>
        <w:t>accept</w:t>
      </w:r>
      <w:r w:rsidR="00AC466E" w:rsidRPr="00206ACB">
        <w:rPr>
          <w:rStyle w:val="marginnote"/>
          <w:rFonts w:cstheme="minorHAnsi"/>
          <w:color w:val="111111"/>
          <w:szCs w:val="26"/>
        </w:rPr>
        <w:t xml:space="preserve"> </w:t>
      </w:r>
      <w:r w:rsidRPr="00206ACB">
        <w:rPr>
          <w:rStyle w:val="marginnote"/>
          <w:rFonts w:cstheme="minorHAnsi"/>
          <w:color w:val="111111"/>
          <w:szCs w:val="26"/>
        </w:rPr>
        <w:t>lowercase</w:t>
      </w:r>
      <w:r w:rsidR="00AC466E" w:rsidRPr="00206ACB">
        <w:rPr>
          <w:rStyle w:val="marginnote"/>
          <w:rFonts w:cstheme="minorHAnsi"/>
          <w:color w:val="111111"/>
          <w:szCs w:val="26"/>
        </w:rPr>
        <w:t xml:space="preserve"> </w:t>
      </w:r>
      <w:r w:rsidRPr="00206ACB">
        <w:rPr>
          <w:rStyle w:val="marginnote"/>
          <w:rFonts w:cstheme="minorHAnsi"/>
          <w:color w:val="111111"/>
          <w:szCs w:val="26"/>
        </w:rPr>
        <w:t>opcodes</w:t>
      </w:r>
      <w:r w:rsidR="00AC466E" w:rsidRPr="00206ACB">
        <w:rPr>
          <w:rStyle w:val="marginnote"/>
          <w:rFonts w:cstheme="minorHAnsi"/>
          <w:color w:val="111111"/>
          <w:szCs w:val="26"/>
        </w:rPr>
        <w:t xml:space="preserve"> </w:t>
      </w:r>
      <w:r w:rsidRPr="00206ACB">
        <w:rPr>
          <w:rStyle w:val="marginnote"/>
          <w:rFonts w:cstheme="minorHAnsi"/>
          <w:color w:val="111111"/>
          <w:szCs w:val="26"/>
        </w:rPr>
        <w:t>as</w:t>
      </w:r>
      <w:r w:rsidR="00AC466E" w:rsidRPr="00206ACB">
        <w:rPr>
          <w:rStyle w:val="marginnote"/>
          <w:rFonts w:cstheme="minorHAnsi"/>
          <w:color w:val="111111"/>
          <w:szCs w:val="26"/>
        </w:rPr>
        <w:t xml:space="preserve"> </w:t>
      </w:r>
      <w:r w:rsidRPr="00206ACB">
        <w:rPr>
          <w:rStyle w:val="marginnote"/>
          <w:rFonts w:cstheme="minorHAnsi"/>
          <w:color w:val="111111"/>
          <w:szCs w:val="26"/>
        </w:rPr>
        <w:t>well,</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some</w:t>
      </w:r>
      <w:r w:rsidR="00AC466E" w:rsidRPr="00206ACB">
        <w:rPr>
          <w:rStyle w:val="marginnote"/>
          <w:rFonts w:cstheme="minorHAnsi"/>
          <w:color w:val="111111"/>
          <w:szCs w:val="26"/>
        </w:rPr>
        <w:t xml:space="preserve"> </w:t>
      </w:r>
      <w:r w:rsidRPr="00206ACB">
        <w:rPr>
          <w:rStyle w:val="marginnote"/>
          <w:rFonts w:cstheme="minorHAnsi"/>
          <w:color w:val="111111"/>
          <w:szCs w:val="26"/>
        </w:rPr>
        <w:t>developers</w:t>
      </w:r>
      <w:r w:rsidR="00AC466E" w:rsidRPr="00206ACB">
        <w:rPr>
          <w:rStyle w:val="marginnote"/>
          <w:rFonts w:cstheme="minorHAnsi"/>
          <w:color w:val="111111"/>
          <w:szCs w:val="26"/>
        </w:rPr>
        <w:t xml:space="preserve"> </w:t>
      </w:r>
      <w:r w:rsidRPr="00206ACB">
        <w:rPr>
          <w:rStyle w:val="marginnote"/>
          <w:rFonts w:cstheme="minorHAnsi"/>
          <w:color w:val="111111"/>
          <w:szCs w:val="26"/>
        </w:rPr>
        <w:t>prefer</w:t>
      </w:r>
      <w:r w:rsidR="00AC466E" w:rsidRPr="00206ACB">
        <w:rPr>
          <w:rStyle w:val="marginnote"/>
          <w:rFonts w:cstheme="minorHAnsi"/>
          <w:color w:val="111111"/>
          <w:szCs w:val="26"/>
        </w:rPr>
        <w:t xml:space="preserve"> </w:t>
      </w:r>
      <w:r w:rsidRPr="00206ACB">
        <w:rPr>
          <w:rStyle w:val="marginnote"/>
          <w:rFonts w:cstheme="minorHAnsi"/>
          <w:color w:val="111111"/>
          <w:szCs w:val="26"/>
        </w:rPr>
        <w:t>lowercase.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same</w:t>
      </w:r>
      <w:r w:rsidR="00AC466E" w:rsidRPr="00206ACB">
        <w:rPr>
          <w:rStyle w:val="marginnote"/>
          <w:rFonts w:cstheme="minorHAnsi"/>
          <w:color w:val="111111"/>
          <w:szCs w:val="26"/>
        </w:rPr>
        <w:t xml:space="preserve"> </w:t>
      </w:r>
      <w:r w:rsidRPr="00206ACB">
        <w:rPr>
          <w:rStyle w:val="marginnote"/>
          <w:rFonts w:cstheme="minorHAnsi"/>
          <w:color w:val="111111"/>
          <w:szCs w:val="26"/>
        </w:rPr>
        <w:t>applies</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operand</w:t>
      </w:r>
      <w:r w:rsidR="00AC466E" w:rsidRPr="00206ACB">
        <w:rPr>
          <w:rStyle w:val="marginnote"/>
          <w:rFonts w:cstheme="minorHAnsi"/>
          <w:color w:val="111111"/>
          <w:szCs w:val="26"/>
        </w:rPr>
        <w:t xml:space="preserve"> </w:t>
      </w:r>
      <w:r w:rsidRPr="00206ACB">
        <w:rPr>
          <w:rStyle w:val="marginnote"/>
          <w:rFonts w:cstheme="minorHAnsi"/>
          <w:color w:val="111111"/>
          <w:szCs w:val="26"/>
        </w:rPr>
        <w:t>values</w:t>
      </w:r>
      <w:r w:rsidR="00AC466E" w:rsidRPr="00206ACB">
        <w:rPr>
          <w:rStyle w:val="marginnote"/>
          <w:rFonts w:cstheme="minorHAnsi"/>
          <w:color w:val="111111"/>
          <w:szCs w:val="26"/>
        </w:rPr>
        <w:t xml:space="preserve"> </w:t>
      </w:r>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5463DD">
        <w:rPr>
          <w:rStyle w:val="QuoteChar"/>
        </w:rPr>
        <w:t>$3f</w:t>
      </w:r>
      <w:r w:rsidR="00AC466E" w:rsidRPr="00206ACB">
        <w:rPr>
          <w:rStyle w:val="marginnote"/>
          <w:rFonts w:cstheme="minorHAnsi"/>
          <w:color w:val="111111"/>
          <w:szCs w:val="26"/>
        </w:rPr>
        <w:t xml:space="preserve"> </w:t>
      </w:r>
      <w:r w:rsidRPr="00206ACB">
        <w:rPr>
          <w:rStyle w:val="marginnote"/>
          <w:rFonts w:cstheme="minorHAnsi"/>
          <w:color w:val="111111"/>
          <w:szCs w:val="26"/>
        </w:rPr>
        <w:t>can</w:t>
      </w:r>
      <w:r w:rsidR="00AC466E" w:rsidRPr="00206ACB">
        <w:rPr>
          <w:rStyle w:val="marginnote"/>
          <w:rFonts w:cstheme="minorHAnsi"/>
          <w:color w:val="111111"/>
          <w:szCs w:val="26"/>
        </w:rPr>
        <w:t xml:space="preserve"> </w:t>
      </w:r>
      <w:r w:rsidRPr="00206ACB">
        <w:rPr>
          <w:rStyle w:val="marginnote"/>
          <w:rFonts w:cstheme="minorHAnsi"/>
          <w:color w:val="111111"/>
          <w:szCs w:val="26"/>
        </w:rPr>
        <w:t>also</w:t>
      </w:r>
      <w:r w:rsidR="00AC466E" w:rsidRPr="00206ACB">
        <w:rPr>
          <w:rStyle w:val="marginnote"/>
          <w:rFonts w:cstheme="minorHAnsi"/>
          <w:color w:val="111111"/>
          <w:szCs w:val="26"/>
        </w:rPr>
        <w:t xml:space="preserve"> </w:t>
      </w:r>
      <w:r w:rsidRPr="00206ACB">
        <w:rPr>
          <w:rStyle w:val="marginnote"/>
          <w:rFonts w:cstheme="minorHAnsi"/>
          <w:color w:val="111111"/>
          <w:szCs w:val="26"/>
        </w:rPr>
        <w:t>be</w:t>
      </w:r>
      <w:r w:rsidR="00AC466E" w:rsidRPr="00206ACB">
        <w:rPr>
          <w:rStyle w:val="marginnote"/>
          <w:rFonts w:cstheme="minorHAnsi"/>
          <w:color w:val="111111"/>
          <w:szCs w:val="26"/>
        </w:rPr>
        <w:t xml:space="preserve"> </w:t>
      </w:r>
      <w:r w:rsidRPr="00206ACB">
        <w:rPr>
          <w:rStyle w:val="marginnote"/>
          <w:rFonts w:cstheme="minorHAnsi"/>
          <w:color w:val="111111"/>
          <w:szCs w:val="26"/>
        </w:rPr>
        <w:t>written</w:t>
      </w:r>
      <w:r w:rsidR="00AC466E" w:rsidRPr="00206ACB">
        <w:rPr>
          <w:rStyle w:val="marginnote"/>
          <w:rFonts w:cstheme="minorHAnsi"/>
          <w:color w:val="111111"/>
          <w:szCs w:val="26"/>
        </w:rPr>
        <w:t xml:space="preserve"> </w:t>
      </w:r>
      <w:r w:rsidRPr="00206ACB">
        <w:rPr>
          <w:rStyle w:val="marginnote"/>
          <w:rFonts w:cstheme="minorHAnsi"/>
          <w:color w:val="111111"/>
          <w:szCs w:val="26"/>
        </w:rPr>
        <w:t>as</w:t>
      </w:r>
      <w:r w:rsidR="00AC466E" w:rsidRPr="00206ACB">
        <w:rPr>
          <w:rStyle w:val="marginnote"/>
          <w:rFonts w:cstheme="minorHAnsi"/>
          <w:color w:val="111111"/>
          <w:szCs w:val="26"/>
        </w:rPr>
        <w:t xml:space="preserve"> </w:t>
      </w:r>
      <w:r w:rsidRPr="005463DD">
        <w:rPr>
          <w:rStyle w:val="QuoteChar"/>
        </w:rPr>
        <w:t>$3F</w:t>
      </w:r>
      <w:r w:rsidRPr="00206ACB">
        <w:rPr>
          <w:rStyle w:val="marginnote"/>
          <w:rFonts w:cstheme="minorHAnsi"/>
          <w:color w:val="111111"/>
          <w:szCs w:val="26"/>
        </w:rPr>
        <w:t>.</w:t>
      </w:r>
    </w:p>
    <w:p w14:paraId="33A0DDCF" w14:textId="7221C1ED" w:rsidR="0002276D" w:rsidRPr="00206ACB" w:rsidRDefault="0002276D" w:rsidP="00FE02E1">
      <w:pPr>
        <w:ind w:firstLine="0"/>
      </w:pPr>
    </w:p>
    <w:p w14:paraId="45D6DD29" w14:textId="4268881B" w:rsidR="00C610BA" w:rsidRPr="00206ACB" w:rsidRDefault="00C610BA">
      <w:pPr>
        <w:pStyle w:val="ListParagraph"/>
        <w:numPr>
          <w:ilvl w:val="0"/>
          <w:numId w:val="10"/>
        </w:numPr>
        <w:rPr>
          <w:rFonts w:cstheme="minorHAnsi"/>
          <w:szCs w:val="26"/>
        </w:rPr>
      </w:pPr>
      <w:r w:rsidRPr="00206ACB">
        <w:rPr>
          <w:rFonts w:cstheme="minorHAnsi"/>
          <w:szCs w:val="26"/>
        </w:rPr>
        <w:lastRenderedPageBreak/>
        <w:t>Constants</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206ACB">
        <w:rPr>
          <w:rFonts w:cstheme="minorHAnsi"/>
          <w:szCs w:val="26"/>
        </w:rPr>
        <w:t>labels</w:t>
      </w:r>
    </w:p>
    <w:p w14:paraId="29508C88" w14:textId="2DE444D0" w:rsidR="00AB7502" w:rsidRPr="00206ACB" w:rsidRDefault="00AB7502" w:rsidP="00075004">
      <w:r w:rsidRPr="00206ACB">
        <w:t>While</w:t>
      </w:r>
      <w:r w:rsidR="00AC466E" w:rsidRPr="00206ACB">
        <w:t xml:space="preserve"> </w:t>
      </w:r>
      <w:r w:rsidRPr="00206ACB">
        <w:t>the</w:t>
      </w:r>
      <w:r w:rsidR="00AC466E" w:rsidRPr="00206ACB">
        <w:t xml:space="preserve"> </w:t>
      </w:r>
      <w:r w:rsidRPr="00206ACB">
        <w:t>separation</w:t>
      </w:r>
      <w:r w:rsidR="00AC466E" w:rsidRPr="00206ACB">
        <w:t xml:space="preserve"> </w:t>
      </w:r>
      <w:r w:rsidRPr="00206ACB">
        <w:t>of</w:t>
      </w:r>
      <w:r w:rsidR="00AC466E" w:rsidRPr="00206ACB">
        <w:t xml:space="preserve"> </w:t>
      </w:r>
      <w:r w:rsidRPr="00206ACB">
        <w:t>instructions</w:t>
      </w:r>
      <w:r w:rsidR="00AC466E" w:rsidRPr="00206ACB">
        <w:t xml:space="preserve"> </w:t>
      </w:r>
      <w:r w:rsidRPr="00206ACB">
        <w:t>and</w:t>
      </w:r>
      <w:r w:rsidR="00AC466E" w:rsidRPr="00206ACB">
        <w:t xml:space="preserve"> </w:t>
      </w:r>
      <w:r w:rsidRPr="00206ACB">
        <w:t>data</w:t>
      </w:r>
      <w:r w:rsidR="00AC466E" w:rsidRPr="00206ACB">
        <w:t xml:space="preserve"> </w:t>
      </w:r>
      <w:r w:rsidRPr="00206ACB">
        <w:t>is</w:t>
      </w:r>
      <w:r w:rsidR="00AC466E" w:rsidRPr="00206ACB">
        <w:t xml:space="preserve"> </w:t>
      </w:r>
      <w:r w:rsidRPr="00206ACB">
        <w:t>incredibly</w:t>
      </w:r>
      <w:r w:rsidR="00AC466E" w:rsidRPr="00206ACB">
        <w:t xml:space="preserve"> </w:t>
      </w:r>
      <w:r w:rsidRPr="00206ACB">
        <w:t>useful,</w:t>
      </w:r>
      <w:r w:rsidR="00AC466E" w:rsidRPr="00206ACB">
        <w:t xml:space="preserve"> </w:t>
      </w:r>
      <w:r w:rsidRPr="00206ACB">
        <w:t>assembly</w:t>
      </w:r>
      <w:r w:rsidR="00AC466E" w:rsidRPr="00206ACB">
        <w:t xml:space="preserve"> </w:t>
      </w:r>
      <w:r w:rsidRPr="00206ACB">
        <w:t>gives</w:t>
      </w:r>
      <w:r w:rsidR="00AC466E" w:rsidRPr="00206ACB">
        <w:t xml:space="preserve"> </w:t>
      </w:r>
      <w:r w:rsidRPr="00206ACB">
        <w:t>us</w:t>
      </w:r>
      <w:r w:rsidR="00AC466E" w:rsidRPr="00206ACB">
        <w:t xml:space="preserve"> </w:t>
      </w:r>
      <w:r w:rsidRPr="00206ACB">
        <w:t>several</w:t>
      </w:r>
      <w:r w:rsidR="00AC466E" w:rsidRPr="00206ACB">
        <w:t xml:space="preserve"> </w:t>
      </w:r>
      <w:r w:rsidRPr="00206ACB">
        <w:t>other</w:t>
      </w:r>
      <w:r w:rsidR="00AC466E" w:rsidRPr="00206ACB">
        <w:t xml:space="preserve"> </w:t>
      </w:r>
      <w:r w:rsidRPr="00206ACB">
        <w:t>tools</w:t>
      </w:r>
      <w:r w:rsidR="00AC466E" w:rsidRPr="00206ACB">
        <w:t xml:space="preserve"> </w:t>
      </w:r>
      <w:r w:rsidRPr="00206ACB">
        <w:t>as</w:t>
      </w:r>
      <w:r w:rsidR="00AC466E" w:rsidRPr="00206ACB">
        <w:t xml:space="preserve"> </w:t>
      </w:r>
      <w:r w:rsidRPr="00206ACB">
        <w:t>well.</w:t>
      </w:r>
      <w:r w:rsidR="00AC466E" w:rsidRPr="00206ACB">
        <w:t xml:space="preserve"> </w:t>
      </w:r>
      <w:r w:rsidRPr="00206ACB">
        <w:t>The</w:t>
      </w:r>
      <w:r w:rsidR="00AC466E" w:rsidRPr="00206ACB">
        <w:t xml:space="preserve"> </w:t>
      </w:r>
      <w:r w:rsidRPr="00206ACB">
        <w:t>operands</w:t>
      </w:r>
      <w:r w:rsidR="00AC466E" w:rsidRPr="00206ACB">
        <w:t xml:space="preserve"> </w:t>
      </w:r>
      <w:r w:rsidRPr="00206ACB">
        <w:t>on</w:t>
      </w:r>
      <w:r w:rsidR="00AC466E" w:rsidRPr="00206ACB">
        <w:t xml:space="preserve"> </w:t>
      </w:r>
      <w:r w:rsidRPr="00206ACB">
        <w:t>lines</w:t>
      </w:r>
      <w:r w:rsidR="00AC466E" w:rsidRPr="00206ACB">
        <w:t xml:space="preserve"> </w:t>
      </w:r>
      <w:r w:rsidRPr="00206ACB">
        <w:t>2,</w:t>
      </w:r>
      <w:r w:rsidR="00AC466E" w:rsidRPr="00206ACB">
        <w:t xml:space="preserve"> </w:t>
      </w:r>
      <w:r w:rsidRPr="00206ACB">
        <w:t>4,</w:t>
      </w:r>
      <w:r w:rsidR="00AC466E" w:rsidRPr="00206ACB">
        <w:t xml:space="preserve"> </w:t>
      </w:r>
      <w:r w:rsidRPr="00206ACB">
        <w:t>6,</w:t>
      </w:r>
      <w:r w:rsidR="00AC466E" w:rsidRPr="00206ACB">
        <w:t xml:space="preserve"> </w:t>
      </w:r>
      <w:r w:rsidRPr="00206ACB">
        <w:t>and</w:t>
      </w:r>
      <w:r w:rsidR="00AC466E" w:rsidRPr="00206ACB">
        <w:t xml:space="preserve"> </w:t>
      </w:r>
      <w:r w:rsidRPr="00206ACB">
        <w:t>10,</w:t>
      </w:r>
      <w:r w:rsidR="00AC466E" w:rsidRPr="00206ACB">
        <w:t xml:space="preserve"> </w:t>
      </w:r>
      <w:r w:rsidRPr="00206ACB">
        <w:t>in</w:t>
      </w:r>
      <w:r w:rsidR="00AC466E" w:rsidRPr="00206ACB">
        <w:t xml:space="preserve"> </w:t>
      </w:r>
      <w:r w:rsidRPr="00206ACB">
        <w:t>all-caps,</w:t>
      </w:r>
      <w:r w:rsidR="00AC466E" w:rsidRPr="00206ACB">
        <w:t xml:space="preserve"> </w:t>
      </w:r>
      <w:r w:rsidRPr="00206ACB">
        <w:t>are</w:t>
      </w:r>
      <w:r w:rsidR="00AC466E" w:rsidRPr="00206ACB">
        <w:t xml:space="preserve"> </w:t>
      </w:r>
      <w:r w:rsidRPr="00206ACB">
        <w:rPr>
          <w:rStyle w:val="Emphasis"/>
          <w:rFonts w:eastAsiaTheme="majorEastAsia" w:cstheme="minorHAnsi"/>
          <w:color w:val="111111"/>
          <w:szCs w:val="26"/>
        </w:rPr>
        <w:t>constants</w:t>
      </w:r>
      <w:r w:rsidR="00AC466E" w:rsidRPr="00206ACB">
        <w:t xml:space="preserve"> </w:t>
      </w:r>
      <w:r w:rsidRPr="00206ACB">
        <w:t>defined</w:t>
      </w:r>
      <w:r w:rsidR="00AC466E" w:rsidRPr="00206ACB">
        <w:t xml:space="preserve"> </w:t>
      </w:r>
      <w:r w:rsidRPr="00206ACB">
        <w:t>elsewhere.</w:t>
      </w:r>
      <w:r w:rsidR="00AC466E" w:rsidRPr="00206ACB">
        <w:t xml:space="preserve"> </w:t>
      </w:r>
      <w:r w:rsidRPr="00206ACB">
        <w:t>When</w:t>
      </w:r>
      <w:r w:rsidR="00AC466E" w:rsidRPr="00206ACB">
        <w:t xml:space="preserve"> </w:t>
      </w:r>
      <w:r w:rsidRPr="00206ACB">
        <w:t>the</w:t>
      </w:r>
      <w:r w:rsidR="00AC466E" w:rsidRPr="00206ACB">
        <w:t xml:space="preserve"> </w:t>
      </w:r>
      <w:r w:rsidRPr="00206ACB">
        <w:t>assembler</w:t>
      </w:r>
      <w:r w:rsidR="00AC466E" w:rsidRPr="00206ACB">
        <w:t xml:space="preserve"> </w:t>
      </w:r>
      <w:r w:rsidRPr="00206ACB">
        <w:t>(ca65)</w:t>
      </w:r>
      <w:r w:rsidR="00AC466E" w:rsidRPr="00206ACB">
        <w:t xml:space="preserve"> </w:t>
      </w:r>
      <w:r w:rsidRPr="00206ACB">
        <w:t>is</w:t>
      </w:r>
      <w:r w:rsidR="00AC466E" w:rsidRPr="00206ACB">
        <w:t xml:space="preserve"> </w:t>
      </w:r>
      <w:r w:rsidRPr="00206ACB">
        <w:t>run,</w:t>
      </w:r>
      <w:r w:rsidR="00AC466E" w:rsidRPr="00206ACB">
        <w:t xml:space="preserve"> </w:t>
      </w:r>
      <w:r w:rsidRPr="00206ACB">
        <w:t>it</w:t>
      </w:r>
      <w:r w:rsidR="00AC466E" w:rsidRPr="00206ACB">
        <w:t xml:space="preserve"> </w:t>
      </w:r>
      <w:r w:rsidRPr="00206ACB">
        <w:t>will</w:t>
      </w:r>
      <w:r w:rsidR="00AC466E" w:rsidRPr="00206ACB">
        <w:t xml:space="preserve"> </w:t>
      </w:r>
      <w:r w:rsidRPr="00206ACB">
        <w:t>replace</w:t>
      </w:r>
      <w:r w:rsidR="00AC466E" w:rsidRPr="00206ACB">
        <w:t xml:space="preserve"> </w:t>
      </w:r>
      <w:r w:rsidRPr="00206ACB">
        <w:t>the</w:t>
      </w:r>
      <w:r w:rsidR="00AC466E" w:rsidRPr="00206ACB">
        <w:t xml:space="preserve"> </w:t>
      </w:r>
      <w:r w:rsidRPr="00206ACB">
        <w:t>name</w:t>
      </w:r>
      <w:r w:rsidR="00AC466E" w:rsidRPr="00206ACB">
        <w:t xml:space="preserve"> </w:t>
      </w:r>
      <w:r w:rsidRPr="00206ACB">
        <w:t>of</w:t>
      </w:r>
      <w:r w:rsidR="00AC466E" w:rsidRPr="00206ACB">
        <w:t xml:space="preserve"> </w:t>
      </w:r>
      <w:r w:rsidRPr="00206ACB">
        <w:t>the</w:t>
      </w:r>
      <w:r w:rsidR="00AC466E" w:rsidRPr="00206ACB">
        <w:t xml:space="preserve"> </w:t>
      </w:r>
      <w:r w:rsidRPr="00206ACB">
        <w:t>constant</w:t>
      </w:r>
      <w:r w:rsidR="00AC466E" w:rsidRPr="00206ACB">
        <w:t xml:space="preserve"> </w:t>
      </w:r>
      <w:r w:rsidRPr="00206ACB">
        <w:t>(e.g.</w:t>
      </w:r>
      <w:r w:rsidR="00AC466E" w:rsidRPr="00206ACB">
        <w:t xml:space="preserve"> </w:t>
      </w:r>
      <w:r w:rsidRPr="005463DD">
        <w:rPr>
          <w:rStyle w:val="QuoteChar"/>
        </w:rPr>
        <w:t>PPUSTATUS</w:t>
      </w:r>
      <w:r w:rsidRPr="00206ACB">
        <w:t>)</w:t>
      </w:r>
      <w:r w:rsidR="00AC466E" w:rsidRPr="00206ACB">
        <w:t xml:space="preserve"> </w:t>
      </w:r>
      <w:r w:rsidRPr="00206ACB">
        <w:t>with</w:t>
      </w:r>
      <w:r w:rsidR="00AC466E" w:rsidRPr="00206ACB">
        <w:t xml:space="preserve"> </w:t>
      </w:r>
      <w:r w:rsidRPr="00206ACB">
        <w:t>its</w:t>
      </w:r>
      <w:r w:rsidR="00AC466E" w:rsidRPr="00206ACB">
        <w:t xml:space="preserve"> </w:t>
      </w:r>
      <w:r w:rsidRPr="00206ACB">
        <w:t>value</w:t>
      </w:r>
      <w:r w:rsidR="00AC466E" w:rsidRPr="00206ACB">
        <w:t xml:space="preserve"> </w:t>
      </w:r>
      <w:r w:rsidRPr="00206ACB">
        <w:t>(e.g.</w:t>
      </w:r>
      <w:r w:rsidR="00AC466E" w:rsidRPr="00206ACB">
        <w:t xml:space="preserve"> </w:t>
      </w:r>
      <w:r w:rsidRPr="005463DD">
        <w:rPr>
          <w:rStyle w:val="QuoteChar"/>
        </w:rPr>
        <w:t>$2002</w:t>
      </w:r>
      <w:r w:rsidRPr="00206ACB">
        <w:t>).</w:t>
      </w:r>
      <w:r w:rsidR="00AC466E" w:rsidRPr="00206ACB">
        <w:t xml:space="preserve"> </w:t>
      </w:r>
      <w:r w:rsidRPr="00206ACB">
        <w:t>You</w:t>
      </w:r>
      <w:r w:rsidR="00AC466E" w:rsidRPr="00206ACB">
        <w:t xml:space="preserve"> </w:t>
      </w:r>
      <w:r w:rsidRPr="00206ACB">
        <w:t>can</w:t>
      </w:r>
      <w:r w:rsidR="00AC466E" w:rsidRPr="00206ACB">
        <w:t xml:space="preserve"> </w:t>
      </w:r>
      <w:r w:rsidRPr="00206ACB">
        <w:t>make</w:t>
      </w:r>
      <w:r w:rsidR="00AC466E" w:rsidRPr="00206ACB">
        <w:t xml:space="preserve"> </w:t>
      </w:r>
      <w:r w:rsidRPr="00206ACB">
        <w:t>a</w:t>
      </w:r>
      <w:r w:rsidR="00AC466E" w:rsidRPr="00206ACB">
        <w:t xml:space="preserve"> </w:t>
      </w:r>
      <w:r w:rsidRPr="00206ACB">
        <w:t>constant</w:t>
      </w:r>
      <w:r w:rsidR="00AC466E" w:rsidRPr="00206ACB">
        <w:t xml:space="preserve"> </w:t>
      </w:r>
      <w:r w:rsidRPr="00206ACB">
        <w:t>by</w:t>
      </w:r>
      <w:r w:rsidR="00AC466E" w:rsidRPr="00206ACB">
        <w:t xml:space="preserve"> </w:t>
      </w:r>
      <w:r w:rsidRPr="00206ACB">
        <w:t>using</w:t>
      </w:r>
      <w:r w:rsidR="00AC466E" w:rsidRPr="00206ACB">
        <w:t xml:space="preserve"> </w:t>
      </w:r>
      <w:r w:rsidRPr="00206ACB">
        <w:t>the</w:t>
      </w:r>
      <w:r w:rsidR="00AC466E" w:rsidRPr="00206ACB">
        <w:t xml:space="preserve"> </w:t>
      </w:r>
      <w:r w:rsidRPr="00206ACB">
        <w:t>equal</w:t>
      </w:r>
      <w:r w:rsidR="00AC466E" w:rsidRPr="00206ACB">
        <w:t xml:space="preserve"> </w:t>
      </w:r>
      <w:r w:rsidRPr="00206ACB">
        <w:t>sign:</w:t>
      </w:r>
      <w:r w:rsidR="00AC466E" w:rsidRPr="00206ACB">
        <w:t xml:space="preserve"> </w:t>
      </w:r>
      <w:r w:rsidRPr="005463DD">
        <w:rPr>
          <w:rStyle w:val="QuoteChar"/>
        </w:rPr>
        <w:t>PPUSTATUS</w:t>
      </w:r>
      <w:r w:rsidR="00AC466E" w:rsidRPr="005463DD">
        <w:rPr>
          <w:rStyle w:val="QuoteChar"/>
        </w:rPr>
        <w:t xml:space="preserve"> </w:t>
      </w:r>
      <w:r w:rsidRPr="005463DD">
        <w:rPr>
          <w:rStyle w:val="QuoteChar"/>
        </w:rPr>
        <w:t>=</w:t>
      </w:r>
      <w:r w:rsidR="00AC466E" w:rsidRPr="005463DD">
        <w:rPr>
          <w:rStyle w:val="QuoteChar"/>
        </w:rPr>
        <w:t xml:space="preserve"> </w:t>
      </w:r>
      <w:r w:rsidRPr="005463DD">
        <w:rPr>
          <w:rStyle w:val="QuoteChar"/>
        </w:rPr>
        <w:t>$2002</w:t>
      </w:r>
      <w:r w:rsidRPr="00206ACB">
        <w:t>.</w:t>
      </w:r>
    </w:p>
    <w:p w14:paraId="122BF42F" w14:textId="3F01984F" w:rsidR="00AB7502" w:rsidRPr="00206ACB" w:rsidRDefault="00AB7502" w:rsidP="00075004">
      <w:r w:rsidRPr="00206ACB">
        <w:t>Assembly</w:t>
      </w:r>
      <w:r w:rsidR="00AC466E" w:rsidRPr="00206ACB">
        <w:t xml:space="preserve"> </w:t>
      </w:r>
      <w:r w:rsidRPr="00206ACB">
        <w:t>also</w:t>
      </w:r>
      <w:r w:rsidR="00AC466E" w:rsidRPr="00206ACB">
        <w:t xml:space="preserve"> </w:t>
      </w:r>
      <w:r w:rsidRPr="00206ACB">
        <w:t>lets</w:t>
      </w:r>
      <w:r w:rsidR="00AC466E" w:rsidRPr="00206ACB">
        <w:t xml:space="preserve"> </w:t>
      </w:r>
      <w:r w:rsidRPr="00206ACB">
        <w:t>us</w:t>
      </w:r>
      <w:r w:rsidR="00AC466E" w:rsidRPr="00206ACB">
        <w:t xml:space="preserve"> </w:t>
      </w:r>
      <w:r w:rsidRPr="00206ACB">
        <w:t>set</w:t>
      </w:r>
      <w:r w:rsidR="00AC466E" w:rsidRPr="00206ACB">
        <w:t xml:space="preserve"> </w:t>
      </w:r>
      <w:r w:rsidRPr="00206ACB">
        <w:rPr>
          <w:rStyle w:val="Emphasis"/>
          <w:rFonts w:eastAsiaTheme="majorEastAsia" w:cstheme="minorHAnsi"/>
          <w:color w:val="111111"/>
          <w:szCs w:val="26"/>
        </w:rPr>
        <w:t>labels</w:t>
      </w:r>
      <w:r w:rsidR="00AC466E" w:rsidRPr="00206ACB">
        <w:t xml:space="preserve"> </w:t>
      </w:r>
      <w:r w:rsidRPr="00206ACB">
        <w:t>-</w:t>
      </w:r>
      <w:r w:rsidR="00AC466E" w:rsidRPr="00206ACB">
        <w:t xml:space="preserve"> </w:t>
      </w:r>
      <w:r w:rsidRPr="00206ACB">
        <w:t>named</w:t>
      </w:r>
      <w:r w:rsidR="00AC466E" w:rsidRPr="00206ACB">
        <w:t xml:space="preserve"> </w:t>
      </w:r>
      <w:r w:rsidRPr="00206ACB">
        <w:t>places</w:t>
      </w:r>
      <w:r w:rsidR="00AC466E" w:rsidRPr="00206ACB">
        <w:t xml:space="preserve"> </w:t>
      </w:r>
      <w:r w:rsidRPr="00206ACB">
        <w:t>in</w:t>
      </w:r>
      <w:r w:rsidR="00AC466E" w:rsidRPr="00206ACB">
        <w:t xml:space="preserve"> </w:t>
      </w:r>
      <w:r w:rsidRPr="00206ACB">
        <w:t>our</w:t>
      </w:r>
      <w:r w:rsidR="00AC466E" w:rsidRPr="00206ACB">
        <w:t xml:space="preserve"> </w:t>
      </w:r>
      <w:r w:rsidRPr="00206ACB">
        <w:t>code</w:t>
      </w:r>
      <w:r w:rsidR="00AC466E" w:rsidRPr="00206ACB">
        <w:t xml:space="preserve"> </w:t>
      </w:r>
      <w:r w:rsidRPr="00206ACB">
        <w:t>that</w:t>
      </w:r>
      <w:r w:rsidR="00AC466E" w:rsidRPr="00206ACB">
        <w:t xml:space="preserve"> </w:t>
      </w:r>
      <w:r w:rsidRPr="00206ACB">
        <w:t>can</w:t>
      </w:r>
      <w:r w:rsidR="00AC466E" w:rsidRPr="00206ACB">
        <w:t xml:space="preserve"> </w:t>
      </w:r>
      <w:r w:rsidRPr="00206ACB">
        <w:t>be</w:t>
      </w:r>
      <w:r w:rsidR="00AC466E" w:rsidRPr="00206ACB">
        <w:t xml:space="preserve"> </w:t>
      </w:r>
      <w:r w:rsidRPr="00206ACB">
        <w:t>referenced</w:t>
      </w:r>
      <w:r w:rsidR="00AC466E" w:rsidRPr="00206ACB">
        <w:t xml:space="preserve"> </w:t>
      </w:r>
      <w:r w:rsidRPr="00206ACB">
        <w:t>later.</w:t>
      </w:r>
      <w:r w:rsidR="00AC466E" w:rsidRPr="00206ACB">
        <w:t xml:space="preserve"> </w:t>
      </w:r>
      <w:r w:rsidRPr="00206ACB">
        <w:t>On</w:t>
      </w:r>
      <w:r w:rsidR="00AC466E" w:rsidRPr="00206ACB">
        <w:t xml:space="preserve"> </w:t>
      </w:r>
      <w:r w:rsidRPr="00206ACB">
        <w:t>line</w:t>
      </w:r>
      <w:r w:rsidR="00AC466E" w:rsidRPr="00206ACB">
        <w:t xml:space="preserve"> </w:t>
      </w:r>
      <w:r w:rsidRPr="00206ACB">
        <w:t>8,</w:t>
      </w:r>
      <w:r w:rsidR="00AC466E" w:rsidRPr="00206ACB">
        <w:t xml:space="preserve"> </w:t>
      </w:r>
      <w:r w:rsidRPr="00206ACB">
        <w:t>a</w:t>
      </w:r>
      <w:r w:rsidR="00AC466E" w:rsidRPr="00206ACB">
        <w:t xml:space="preserve"> </w:t>
      </w:r>
      <w:r w:rsidRPr="00206ACB">
        <w:t>new</w:t>
      </w:r>
      <w:r w:rsidR="00AC466E" w:rsidRPr="00206ACB">
        <w:t xml:space="preserve"> </w:t>
      </w:r>
      <w:r w:rsidRPr="00206ACB">
        <w:t>label,</w:t>
      </w:r>
      <w:r w:rsidR="00AC466E" w:rsidRPr="00206ACB">
        <w:t xml:space="preserve"> </w:t>
      </w:r>
      <w:r w:rsidRPr="005463DD">
        <w:rPr>
          <w:rStyle w:val="QuoteChar"/>
        </w:rPr>
        <w:t>copy_palettes</w:t>
      </w:r>
      <w:r w:rsidRPr="00206ACB">
        <w:t>,</w:t>
      </w:r>
      <w:r w:rsidR="00AC466E" w:rsidRPr="00206ACB">
        <w:t xml:space="preserve"> </w:t>
      </w:r>
      <w:r w:rsidRPr="00206ACB">
        <w:t>is</w:t>
      </w:r>
      <w:r w:rsidR="00AC466E" w:rsidRPr="00206ACB">
        <w:t xml:space="preserve"> </w:t>
      </w:r>
      <w:r w:rsidRPr="00206ACB">
        <w:t>defined.</w:t>
      </w:r>
      <w:r w:rsidR="00AC466E" w:rsidRPr="00206ACB">
        <w:t xml:space="preserve"> </w:t>
      </w:r>
      <w:r w:rsidRPr="00206ACB">
        <w:t>What</w:t>
      </w:r>
      <w:r w:rsidR="00AC466E" w:rsidRPr="00206ACB">
        <w:t xml:space="preserve"> </w:t>
      </w:r>
      <w:r w:rsidRPr="00206ACB">
        <w:t>makes</w:t>
      </w:r>
      <w:r w:rsidR="00AC466E" w:rsidRPr="00206ACB">
        <w:t xml:space="preserve"> </w:t>
      </w:r>
      <w:r w:rsidRPr="00206ACB">
        <w:t>a</w:t>
      </w:r>
      <w:r w:rsidR="00AC466E" w:rsidRPr="00206ACB">
        <w:t xml:space="preserve"> </w:t>
      </w:r>
      <w:r w:rsidRPr="00206ACB">
        <w:t>label</w:t>
      </w:r>
      <w:r w:rsidR="00AC466E" w:rsidRPr="00206ACB">
        <w:t xml:space="preserve"> </w:t>
      </w:r>
      <w:r w:rsidRPr="00206ACB">
        <w:t>a</w:t>
      </w:r>
      <w:r w:rsidR="00AC466E" w:rsidRPr="00206ACB">
        <w:t xml:space="preserve"> </w:t>
      </w:r>
      <w:r w:rsidRPr="00206ACB">
        <w:t>label</w:t>
      </w:r>
      <w:r w:rsidR="00AC466E" w:rsidRPr="00206ACB">
        <w:t xml:space="preserve"> </w:t>
      </w:r>
      <w:r w:rsidRPr="00206ACB">
        <w:t>is</w:t>
      </w:r>
      <w:r w:rsidR="00AC466E" w:rsidRPr="00206ACB">
        <w:t xml:space="preserve"> </w:t>
      </w:r>
      <w:r w:rsidRPr="00206ACB">
        <w:t>the</w:t>
      </w:r>
      <w:r w:rsidR="00AC466E" w:rsidRPr="00206ACB">
        <w:t xml:space="preserve"> </w:t>
      </w:r>
      <w:r w:rsidRPr="00206ACB">
        <w:t>colon</w:t>
      </w:r>
      <w:r w:rsidR="00AC466E" w:rsidRPr="00206ACB">
        <w:t xml:space="preserve"> </w:t>
      </w:r>
      <w:r w:rsidRPr="00206ACB">
        <w:t>(:)</w:t>
      </w:r>
      <w:r w:rsidR="00AC466E" w:rsidRPr="00206ACB">
        <w:t xml:space="preserve"> </w:t>
      </w:r>
      <w:r w:rsidRPr="00206ACB">
        <w:t>that</w:t>
      </w:r>
      <w:r w:rsidR="00AC466E" w:rsidRPr="00206ACB">
        <w:t xml:space="preserve"> </w:t>
      </w:r>
      <w:r w:rsidRPr="00206ACB">
        <w:t>it</w:t>
      </w:r>
      <w:r w:rsidR="00AC466E" w:rsidRPr="00206ACB">
        <w:t xml:space="preserve"> </w:t>
      </w:r>
      <w:r w:rsidRPr="00206ACB">
        <w:t>is</w:t>
      </w:r>
      <w:r w:rsidR="00AC466E" w:rsidRPr="00206ACB">
        <w:t xml:space="preserve"> </w:t>
      </w:r>
      <w:r w:rsidRPr="00206ACB">
        <w:t>followed</w:t>
      </w:r>
      <w:r w:rsidR="00AC466E" w:rsidRPr="00206ACB">
        <w:t xml:space="preserve"> </w:t>
      </w:r>
      <w:r w:rsidRPr="00206ACB">
        <w:t>by.</w:t>
      </w:r>
      <w:r w:rsidR="00AC466E" w:rsidRPr="00206ACB">
        <w:t xml:space="preserve"> </w:t>
      </w:r>
      <w:r w:rsidRPr="00206ACB">
        <w:t>On</w:t>
      </w:r>
      <w:r w:rsidR="00AC466E" w:rsidRPr="00206ACB">
        <w:t xml:space="preserve"> </w:t>
      </w:r>
      <w:r w:rsidRPr="00206ACB">
        <w:t>line</w:t>
      </w:r>
      <w:r w:rsidR="00AC466E" w:rsidRPr="00206ACB">
        <w:t xml:space="preserve"> </w:t>
      </w:r>
      <w:r w:rsidRPr="00206ACB">
        <w:t>13,</w:t>
      </w:r>
      <w:r w:rsidR="00AC466E" w:rsidRPr="00206ACB">
        <w:t xml:space="preserve"> </w:t>
      </w:r>
      <w:r w:rsidRPr="00206ACB">
        <w:t>the</w:t>
      </w:r>
      <w:r w:rsidR="00AC466E" w:rsidRPr="00206ACB">
        <w:t xml:space="preserve"> </w:t>
      </w:r>
      <w:r w:rsidRPr="00206ACB">
        <w:t>label</w:t>
      </w:r>
      <w:r w:rsidR="00AC466E" w:rsidRPr="00206ACB">
        <w:t xml:space="preserve"> </w:t>
      </w:r>
      <w:r w:rsidRPr="00206ACB">
        <w:t>is</w:t>
      </w:r>
      <w:r w:rsidR="00AC466E" w:rsidRPr="00206ACB">
        <w:t xml:space="preserve"> </w:t>
      </w:r>
      <w:r w:rsidRPr="00206ACB">
        <w:t>used</w:t>
      </w:r>
      <w:r w:rsidR="00AC466E" w:rsidRPr="00206ACB">
        <w:t xml:space="preserve"> </w:t>
      </w:r>
      <w:r w:rsidRPr="00206ACB">
        <w:t>as</w:t>
      </w:r>
      <w:r w:rsidR="00AC466E" w:rsidRPr="00206ACB">
        <w:t xml:space="preserve"> </w:t>
      </w:r>
      <w:r w:rsidRPr="00206ACB">
        <w:t>an</w:t>
      </w:r>
      <w:r w:rsidR="00AC466E" w:rsidRPr="00206ACB">
        <w:t xml:space="preserve"> </w:t>
      </w:r>
      <w:r w:rsidRPr="00206ACB">
        <w:t>operand</w:t>
      </w:r>
      <w:r w:rsidR="00AC466E" w:rsidRPr="00206ACB">
        <w:t xml:space="preserve"> </w:t>
      </w:r>
      <w:r w:rsidRPr="00206ACB">
        <w:t>to</w:t>
      </w:r>
      <w:r w:rsidR="00AC466E" w:rsidRPr="00206ACB">
        <w:t xml:space="preserve"> </w:t>
      </w:r>
      <w:r w:rsidRPr="00206ACB">
        <w:t>the</w:t>
      </w:r>
      <w:r w:rsidR="00AC466E" w:rsidRPr="00206ACB">
        <w:t xml:space="preserve"> </w:t>
      </w:r>
      <w:r w:rsidRPr="00204DDE">
        <w:rPr>
          <w:rStyle w:val="HTMLCode"/>
          <w:rFonts w:ascii="Arial" w:eastAsia="QTKorrin" w:hAnsi="Arial" w:cs="Arial"/>
          <w:color w:val="88030F"/>
          <w:sz w:val="26"/>
          <w:szCs w:val="26"/>
        </w:rPr>
        <w:t>BNE</w:t>
      </w:r>
      <w:r w:rsidR="00AC466E" w:rsidRPr="00206ACB">
        <w:t xml:space="preserve"> </w:t>
      </w:r>
      <w:r w:rsidRPr="00206ACB">
        <w:t>opcode.</w:t>
      </w:r>
      <w:r w:rsidR="00AC466E" w:rsidRPr="00206ACB">
        <w:t xml:space="preserve"> </w:t>
      </w:r>
      <w:r w:rsidRPr="00206ACB">
        <w:t>We'll</w:t>
      </w:r>
      <w:r w:rsidR="00AC466E" w:rsidRPr="00206ACB">
        <w:t xml:space="preserve"> </w:t>
      </w:r>
      <w:r w:rsidRPr="00206ACB">
        <w:t>talk</w:t>
      </w:r>
      <w:r w:rsidR="00AC466E" w:rsidRPr="00206ACB">
        <w:t xml:space="preserve"> </w:t>
      </w:r>
      <w:r w:rsidRPr="00206ACB">
        <w:t>about</w:t>
      </w:r>
      <w:r w:rsidR="00AC466E" w:rsidRPr="00206ACB">
        <w:t xml:space="preserve"> </w:t>
      </w:r>
      <w:r w:rsidRPr="00206ACB">
        <w:t>the</w:t>
      </w:r>
      <w:r w:rsidR="00AC466E" w:rsidRPr="00206ACB">
        <w:t xml:space="preserve"> </w:t>
      </w:r>
      <w:r w:rsidRPr="00206ACB">
        <w:t>specifics</w:t>
      </w:r>
      <w:r w:rsidR="00AC466E" w:rsidRPr="00206ACB">
        <w:t xml:space="preserve"> </w:t>
      </w:r>
      <w:r w:rsidRPr="00206ACB">
        <w:t>of</w:t>
      </w:r>
      <w:r w:rsidR="00AC466E" w:rsidRPr="00206ACB">
        <w:t xml:space="preserve"> </w:t>
      </w:r>
      <w:r w:rsidRPr="00206ACB">
        <w:t>how</w:t>
      </w:r>
      <w:r w:rsidR="00AC466E" w:rsidRPr="00206ACB">
        <w:t xml:space="preserve"> </w:t>
      </w:r>
      <w:r w:rsidRPr="00206ACB">
        <w:t>it</w:t>
      </w:r>
      <w:r w:rsidR="00AC466E" w:rsidRPr="00206ACB">
        <w:t xml:space="preserve"> </w:t>
      </w:r>
      <w:r w:rsidRPr="00206ACB">
        <w:t>works</w:t>
      </w:r>
      <w:r w:rsidR="00AC466E" w:rsidRPr="00206ACB">
        <w:t xml:space="preserve"> </w:t>
      </w:r>
      <w:r w:rsidRPr="00206ACB">
        <w:t>later,</w:t>
      </w:r>
      <w:r w:rsidR="00AC466E" w:rsidRPr="00206ACB">
        <w:t xml:space="preserve"> </w:t>
      </w:r>
      <w:r w:rsidRPr="00206ACB">
        <w:t>but</w:t>
      </w:r>
      <w:r w:rsidR="00AC466E" w:rsidRPr="00206ACB">
        <w:t xml:space="preserve"> </w:t>
      </w:r>
      <w:r w:rsidRPr="00206ACB">
        <w:t>line</w:t>
      </w:r>
      <w:r w:rsidR="00AC466E" w:rsidRPr="00206ACB">
        <w:t xml:space="preserve"> </w:t>
      </w:r>
      <w:r w:rsidRPr="00206ACB">
        <w:t>13</w:t>
      </w:r>
      <w:r w:rsidR="00AC466E" w:rsidRPr="00206ACB">
        <w:t xml:space="preserve"> </w:t>
      </w:r>
      <w:r w:rsidRPr="00206ACB">
        <w:t>is</w:t>
      </w:r>
      <w:r w:rsidR="00AC466E" w:rsidRPr="00206ACB">
        <w:t xml:space="preserve"> </w:t>
      </w:r>
      <w:r w:rsidRPr="00206ACB">
        <w:t>essentially</w:t>
      </w:r>
      <w:r w:rsidR="00AC466E" w:rsidRPr="00206ACB">
        <w:t xml:space="preserve"> </w:t>
      </w:r>
      <w:r w:rsidRPr="00206ACB">
        <w:t>repeating</w:t>
      </w:r>
      <w:r w:rsidR="00AC466E" w:rsidRPr="00206ACB">
        <w:t xml:space="preserve"> </w:t>
      </w:r>
      <w:r w:rsidRPr="00206ACB">
        <w:t>the</w:t>
      </w:r>
      <w:r w:rsidR="00AC466E" w:rsidRPr="00206ACB">
        <w:t xml:space="preserve"> </w:t>
      </w:r>
      <w:r w:rsidRPr="00206ACB">
        <w:t>code</w:t>
      </w:r>
      <w:r w:rsidR="00AC466E" w:rsidRPr="00206ACB">
        <w:t xml:space="preserve"> </w:t>
      </w:r>
      <w:r w:rsidRPr="00206ACB">
        <w:t>from</w:t>
      </w:r>
      <w:r w:rsidR="00AC466E" w:rsidRPr="00206ACB">
        <w:t xml:space="preserve"> </w:t>
      </w:r>
      <w:r w:rsidRPr="00206ACB">
        <w:t>lines</w:t>
      </w:r>
      <w:r w:rsidR="00AC466E" w:rsidRPr="00206ACB">
        <w:t xml:space="preserve"> </w:t>
      </w:r>
      <w:r w:rsidRPr="00206ACB">
        <w:t>8-13</w:t>
      </w:r>
      <w:r w:rsidR="00AC466E" w:rsidRPr="00206ACB">
        <w:t xml:space="preserve"> </w:t>
      </w:r>
      <w:r w:rsidRPr="00206ACB">
        <w:t>again.</w:t>
      </w:r>
      <w:r w:rsidR="00AC466E" w:rsidRPr="00206ACB">
        <w:t xml:space="preserve"> </w:t>
      </w:r>
      <w:r w:rsidRPr="00206ACB">
        <w:t>When</w:t>
      </w:r>
      <w:r w:rsidR="00AC466E" w:rsidRPr="00206ACB">
        <w:t xml:space="preserve"> </w:t>
      </w:r>
      <w:r w:rsidRPr="00206ACB">
        <w:t>the</w:t>
      </w:r>
      <w:r w:rsidR="00AC466E" w:rsidRPr="00206ACB">
        <w:t xml:space="preserve"> </w:t>
      </w:r>
      <w:r w:rsidRPr="00206ACB">
        <w:t>assembler</w:t>
      </w:r>
      <w:r w:rsidR="00AC466E" w:rsidRPr="00206ACB">
        <w:t xml:space="preserve"> </w:t>
      </w:r>
      <w:r w:rsidRPr="00206ACB">
        <w:t>is</w:t>
      </w:r>
      <w:r w:rsidR="00AC466E" w:rsidRPr="00206ACB">
        <w:t xml:space="preserve"> </w:t>
      </w:r>
      <w:r w:rsidRPr="00206ACB">
        <w:t>run,</w:t>
      </w:r>
      <w:r w:rsidR="00AC466E" w:rsidRPr="00206ACB">
        <w:t xml:space="preserve"> </w:t>
      </w:r>
      <w:r w:rsidRPr="00206ACB">
        <w:t>it</w:t>
      </w:r>
      <w:r w:rsidR="00AC466E" w:rsidRPr="00206ACB">
        <w:t xml:space="preserve"> </w:t>
      </w:r>
      <w:r w:rsidRPr="00206ACB">
        <w:t>replaces</w:t>
      </w:r>
      <w:r w:rsidR="00AC466E" w:rsidRPr="00206ACB">
        <w:t xml:space="preserve"> </w:t>
      </w:r>
      <w:r w:rsidRPr="00206ACB">
        <w:t>labels</w:t>
      </w:r>
      <w:r w:rsidR="00AC466E" w:rsidRPr="00206ACB">
        <w:t xml:space="preserve"> </w:t>
      </w:r>
      <w:r w:rsidRPr="00206ACB">
        <w:t>in</w:t>
      </w:r>
      <w:r w:rsidR="00AC466E" w:rsidRPr="00206ACB">
        <w:t xml:space="preserve"> </w:t>
      </w:r>
      <w:r w:rsidRPr="00206ACB">
        <w:t>your</w:t>
      </w:r>
      <w:r w:rsidR="00AC466E" w:rsidRPr="00206ACB">
        <w:t xml:space="preserve"> </w:t>
      </w:r>
      <w:r w:rsidRPr="00206ACB">
        <w:t>assembly</w:t>
      </w:r>
      <w:r w:rsidR="00AC466E" w:rsidRPr="00206ACB">
        <w:t xml:space="preserve"> </w:t>
      </w:r>
      <w:r w:rsidRPr="00206ACB">
        <w:t>code</w:t>
      </w:r>
      <w:r w:rsidR="00AC466E" w:rsidRPr="00206ACB">
        <w:t xml:space="preserve"> </w:t>
      </w:r>
      <w:r w:rsidRPr="00206ACB">
        <w:t>with</w:t>
      </w:r>
      <w:r w:rsidR="00AC466E" w:rsidRPr="00206ACB">
        <w:t xml:space="preserve"> </w:t>
      </w:r>
      <w:r w:rsidRPr="00206ACB">
        <w:t>actual</w:t>
      </w:r>
      <w:r w:rsidR="00AC466E" w:rsidRPr="00206ACB">
        <w:t xml:space="preserve"> </w:t>
      </w:r>
      <w:r w:rsidRPr="00206ACB">
        <w:t>memory</w:t>
      </w:r>
      <w:r w:rsidR="00AC466E" w:rsidRPr="00206ACB">
        <w:t xml:space="preserve"> </w:t>
      </w:r>
      <w:r w:rsidRPr="00206ACB">
        <w:t>addresses</w:t>
      </w:r>
      <w:r w:rsidR="00AC466E" w:rsidRPr="00206ACB">
        <w:t xml:space="preserve"> </w:t>
      </w:r>
      <w:r w:rsidRPr="00206ACB">
        <w:t>in</w:t>
      </w:r>
      <w:r w:rsidR="00AC466E" w:rsidRPr="00206ACB">
        <w:t xml:space="preserve"> </w:t>
      </w:r>
      <w:r w:rsidRPr="00206ACB">
        <w:t>the</w:t>
      </w:r>
      <w:r w:rsidR="00AC466E" w:rsidRPr="00206ACB">
        <w:t xml:space="preserve"> </w:t>
      </w:r>
      <w:r w:rsidRPr="00206ACB">
        <w:t>machine</w:t>
      </w:r>
      <w:r w:rsidR="00AC466E" w:rsidRPr="00206ACB">
        <w:t xml:space="preserve"> </w:t>
      </w:r>
      <w:r w:rsidRPr="00206ACB">
        <w:t>code</w:t>
      </w:r>
      <w:r w:rsidR="00AC466E" w:rsidRPr="00206ACB">
        <w:t xml:space="preserve"> </w:t>
      </w:r>
      <w:r w:rsidRPr="00206ACB">
        <w:t>output.</w:t>
      </w:r>
    </w:p>
    <w:p w14:paraId="21161AA2" w14:textId="77777777" w:rsidR="00C610BA" w:rsidRPr="00206ACB" w:rsidRDefault="00C610BA">
      <w:pPr>
        <w:pStyle w:val="ListParagraph"/>
        <w:numPr>
          <w:ilvl w:val="0"/>
          <w:numId w:val="10"/>
        </w:numPr>
        <w:rPr>
          <w:rFonts w:cstheme="minorHAnsi"/>
          <w:szCs w:val="26"/>
        </w:rPr>
      </w:pPr>
      <w:r w:rsidRPr="00206ACB">
        <w:rPr>
          <w:rFonts w:cstheme="minorHAnsi"/>
          <w:szCs w:val="26"/>
        </w:rPr>
        <w:t>Comments</w:t>
      </w:r>
    </w:p>
    <w:p w14:paraId="265042C4" w14:textId="76D4F963" w:rsidR="00C610BA" w:rsidRPr="00206ACB" w:rsidRDefault="00C610BA" w:rsidP="00075004">
      <w:r w:rsidRPr="00206ACB">
        <w:t>You</w:t>
      </w:r>
      <w:r w:rsidR="00AC466E" w:rsidRPr="00206ACB">
        <w:t xml:space="preserve"> </w:t>
      </w:r>
      <w:r w:rsidRPr="00206ACB">
        <w:t>can</w:t>
      </w:r>
      <w:r w:rsidR="00AC466E" w:rsidRPr="00206ACB">
        <w:t xml:space="preserve"> </w:t>
      </w:r>
      <w:r w:rsidRPr="00206ACB">
        <w:t>add</w:t>
      </w:r>
      <w:r w:rsidR="00AC466E" w:rsidRPr="00206ACB">
        <w:t xml:space="preserve"> </w:t>
      </w:r>
      <w:r w:rsidRPr="00206ACB">
        <w:t>comments</w:t>
      </w:r>
      <w:r w:rsidR="00AC466E" w:rsidRPr="00206ACB">
        <w:t xml:space="preserve"> </w:t>
      </w:r>
      <w:r w:rsidRPr="00206ACB">
        <w:t>to</w:t>
      </w:r>
      <w:r w:rsidR="00AC466E" w:rsidRPr="00206ACB">
        <w:t xml:space="preserve"> </w:t>
      </w:r>
      <w:r w:rsidRPr="00206ACB">
        <w:t>your</w:t>
      </w:r>
      <w:r w:rsidR="00AC466E" w:rsidRPr="00206ACB">
        <w:t xml:space="preserve"> </w:t>
      </w:r>
      <w:r w:rsidRPr="00206ACB">
        <w:t>assembly</w:t>
      </w:r>
      <w:r w:rsidR="00AC466E" w:rsidRPr="00206ACB">
        <w:t xml:space="preserve"> </w:t>
      </w:r>
      <w:r w:rsidRPr="00206ACB">
        <w:t>code</w:t>
      </w:r>
      <w:r w:rsidR="00AC466E" w:rsidRPr="00206ACB">
        <w:t xml:space="preserve"> </w:t>
      </w:r>
      <w:r w:rsidRPr="00206ACB">
        <w:t>using</w:t>
      </w:r>
      <w:r w:rsidR="00AC466E" w:rsidRPr="00206ACB">
        <w:t xml:space="preserve"> </w:t>
      </w:r>
      <w:r w:rsidRPr="00206ACB">
        <w:t>the</w:t>
      </w:r>
      <w:r w:rsidR="00AC466E" w:rsidRPr="00206ACB">
        <w:t xml:space="preserve"> </w:t>
      </w:r>
      <w:r w:rsidRPr="00206ACB">
        <w:t>semicolon</w:t>
      </w:r>
      <w:r w:rsidR="00AC466E" w:rsidRPr="00206ACB">
        <w:t xml:space="preserve"> </w:t>
      </w:r>
      <w:r w:rsidRPr="00206ACB">
        <w:t>(;)</w:t>
      </w:r>
      <w:r w:rsidR="00AC466E" w:rsidRPr="00206ACB">
        <w:t xml:space="preserve"> </w:t>
      </w:r>
      <w:r w:rsidRPr="00206ACB">
        <w:t>character.</w:t>
      </w:r>
      <w:r w:rsidR="00AC466E" w:rsidRPr="00206ACB">
        <w:t xml:space="preserve"> </w:t>
      </w:r>
      <w:r w:rsidRPr="00206ACB">
        <w:t>Anything</w:t>
      </w:r>
      <w:r w:rsidR="00AC466E" w:rsidRPr="00206ACB">
        <w:t xml:space="preserve"> </w:t>
      </w:r>
      <w:r w:rsidRPr="00206ACB">
        <w:t>from</w:t>
      </w:r>
      <w:r w:rsidR="00AC466E" w:rsidRPr="00206ACB">
        <w:t xml:space="preserve"> </w:t>
      </w:r>
      <w:r w:rsidRPr="00206ACB">
        <w:t>the</w:t>
      </w:r>
      <w:r w:rsidR="00AC466E" w:rsidRPr="00206ACB">
        <w:t xml:space="preserve"> </w:t>
      </w:r>
      <w:r w:rsidRPr="00206ACB">
        <w:t>semicolon</w:t>
      </w:r>
      <w:r w:rsidR="00AC466E" w:rsidRPr="00206ACB">
        <w:t xml:space="preserve"> </w:t>
      </w:r>
      <w:r w:rsidRPr="00206ACB">
        <w:t>to</w:t>
      </w:r>
      <w:r w:rsidR="00AC466E" w:rsidRPr="00206ACB">
        <w:t xml:space="preserve"> </w:t>
      </w:r>
      <w:r w:rsidRPr="00206ACB">
        <w:t>the</w:t>
      </w:r>
      <w:r w:rsidR="00AC466E" w:rsidRPr="00206ACB">
        <w:t xml:space="preserve"> </w:t>
      </w:r>
      <w:r w:rsidRPr="00206ACB">
        <w:t>end</w:t>
      </w:r>
      <w:r w:rsidR="00AC466E" w:rsidRPr="00206ACB">
        <w:t xml:space="preserve"> </w:t>
      </w:r>
      <w:r w:rsidRPr="00206ACB">
        <w:t>of</w:t>
      </w:r>
      <w:r w:rsidR="00AC466E" w:rsidRPr="00206ACB">
        <w:t xml:space="preserve"> </w:t>
      </w:r>
      <w:r w:rsidRPr="00206ACB">
        <w:t>the</w:t>
      </w:r>
      <w:r w:rsidR="00AC466E" w:rsidRPr="00206ACB">
        <w:t xml:space="preserve"> </w:t>
      </w:r>
      <w:r w:rsidRPr="00206ACB">
        <w:t>line</w:t>
      </w:r>
      <w:r w:rsidR="00AC466E" w:rsidRPr="00206ACB">
        <w:t xml:space="preserve"> </w:t>
      </w:r>
      <w:r w:rsidRPr="00206ACB">
        <w:t>is</w:t>
      </w:r>
      <w:r w:rsidR="00AC466E" w:rsidRPr="00206ACB">
        <w:t xml:space="preserve"> </w:t>
      </w:r>
      <w:r w:rsidRPr="00206ACB">
        <w:t>treated</w:t>
      </w:r>
      <w:r w:rsidR="00AC466E" w:rsidRPr="00206ACB">
        <w:t xml:space="preserve"> </w:t>
      </w:r>
      <w:r w:rsidRPr="00206ACB">
        <w:t>as</w:t>
      </w:r>
      <w:r w:rsidR="00AC466E" w:rsidRPr="00206ACB">
        <w:t xml:space="preserve"> </w:t>
      </w:r>
      <w:r w:rsidRPr="00206ACB">
        <w:t>a</w:t>
      </w:r>
      <w:r w:rsidR="00AC466E" w:rsidRPr="00206ACB">
        <w:t xml:space="preserve"> </w:t>
      </w:r>
      <w:r w:rsidRPr="00206ACB">
        <w:t>comment</w:t>
      </w:r>
      <w:r w:rsidR="00AC466E" w:rsidRPr="00206ACB">
        <w:t xml:space="preserve"> </w:t>
      </w:r>
      <w:r w:rsidRPr="00206ACB">
        <w:t>and</w:t>
      </w:r>
      <w:r w:rsidR="00AC466E" w:rsidRPr="00206ACB">
        <w:t xml:space="preserve"> </w:t>
      </w:r>
      <w:r w:rsidRPr="00206ACB">
        <w:t>will</w:t>
      </w:r>
      <w:r w:rsidR="00AC466E" w:rsidRPr="00206ACB">
        <w:t xml:space="preserve"> </w:t>
      </w:r>
      <w:r w:rsidRPr="00206ACB">
        <w:t>be</w:t>
      </w:r>
      <w:r w:rsidR="00AC466E" w:rsidRPr="00206ACB">
        <w:t xml:space="preserve"> </w:t>
      </w:r>
      <w:r w:rsidRPr="00206ACB">
        <w:t>stripped</w:t>
      </w:r>
      <w:r w:rsidR="00AC466E" w:rsidRPr="00206ACB">
        <w:t xml:space="preserve"> </w:t>
      </w:r>
      <w:r w:rsidRPr="00206ACB">
        <w:t>out</w:t>
      </w:r>
      <w:r w:rsidR="00AC466E" w:rsidRPr="00206ACB">
        <w:t xml:space="preserve"> </w:t>
      </w:r>
      <w:r w:rsidRPr="00206ACB">
        <w:t>when</w:t>
      </w:r>
      <w:r w:rsidR="00AC466E" w:rsidRPr="00206ACB">
        <w:t xml:space="preserve"> </w:t>
      </w:r>
      <w:r w:rsidRPr="00206ACB">
        <w:t>you</w:t>
      </w:r>
      <w:r w:rsidR="00AC466E" w:rsidRPr="00206ACB">
        <w:t xml:space="preserve"> </w:t>
      </w:r>
      <w:r w:rsidRPr="00206ACB">
        <w:t>run</w:t>
      </w:r>
      <w:r w:rsidR="00AC466E" w:rsidRPr="00206ACB">
        <w:t xml:space="preserve"> </w:t>
      </w:r>
      <w:r w:rsidRPr="00206ACB">
        <w:t>your</w:t>
      </w:r>
      <w:r w:rsidR="00AC466E" w:rsidRPr="00206ACB">
        <w:t xml:space="preserve"> </w:t>
      </w:r>
      <w:r w:rsidRPr="00206ACB">
        <w:t>code</w:t>
      </w:r>
      <w:r w:rsidR="00AC466E" w:rsidRPr="00206ACB">
        <w:t xml:space="preserve"> </w:t>
      </w:r>
      <w:r w:rsidRPr="00206ACB">
        <w:t>through</w:t>
      </w:r>
      <w:r w:rsidR="00AC466E" w:rsidRPr="00206ACB">
        <w:t xml:space="preserve"> </w:t>
      </w:r>
      <w:r w:rsidRPr="00206ACB">
        <w:t>an</w:t>
      </w:r>
      <w:r w:rsidR="00AC466E" w:rsidRPr="00206ACB">
        <w:t xml:space="preserve"> </w:t>
      </w:r>
      <w:r w:rsidRPr="00206ACB">
        <w:t>assembler.</w:t>
      </w:r>
      <w:r w:rsidR="00AC466E" w:rsidRPr="00206ACB">
        <w:t xml:space="preserve"> </w:t>
      </w:r>
      <w:r w:rsidRPr="00206ACB">
        <w:t>Comments</w:t>
      </w:r>
      <w:r w:rsidR="00AC466E" w:rsidRPr="00206ACB">
        <w:t xml:space="preserve"> </w:t>
      </w:r>
      <w:r w:rsidRPr="00206ACB">
        <w:t>are</w:t>
      </w:r>
      <w:r w:rsidR="00AC466E" w:rsidRPr="00206ACB">
        <w:t xml:space="preserve"> </w:t>
      </w:r>
      <w:r w:rsidRPr="00206ACB">
        <w:t>useful</w:t>
      </w:r>
      <w:r w:rsidR="00AC466E" w:rsidRPr="00206ACB">
        <w:t xml:space="preserve"> </w:t>
      </w:r>
      <w:r w:rsidRPr="00206ACB">
        <w:t>for</w:t>
      </w:r>
      <w:r w:rsidR="00AC466E" w:rsidRPr="00206ACB">
        <w:t xml:space="preserve"> </w:t>
      </w:r>
      <w:r w:rsidRPr="00206ACB">
        <w:t>reminding</w:t>
      </w:r>
      <w:r w:rsidR="00AC466E" w:rsidRPr="00206ACB">
        <w:t xml:space="preserve"> </w:t>
      </w:r>
      <w:r w:rsidRPr="00206ACB">
        <w:t>yourself</w:t>
      </w:r>
      <w:r w:rsidR="00AC466E" w:rsidRPr="00206ACB">
        <w:t xml:space="preserve"> </w:t>
      </w:r>
      <w:r w:rsidRPr="00206ACB">
        <w:t>what</w:t>
      </w:r>
      <w:r w:rsidR="00AC466E" w:rsidRPr="00206ACB">
        <w:t xml:space="preserve"> </w:t>
      </w:r>
      <w:r w:rsidRPr="00206ACB">
        <w:t>a</w:t>
      </w:r>
      <w:r w:rsidR="00AC466E" w:rsidRPr="00206ACB">
        <w:t xml:space="preserve"> </w:t>
      </w:r>
      <w:r w:rsidRPr="00206ACB">
        <w:t>certain</w:t>
      </w:r>
      <w:r w:rsidR="00AC466E" w:rsidRPr="00206ACB">
        <w:t xml:space="preserve"> </w:t>
      </w:r>
      <w:r w:rsidRPr="00206ACB">
        <w:t>piece</w:t>
      </w:r>
      <w:r w:rsidR="00AC466E" w:rsidRPr="00206ACB">
        <w:t xml:space="preserve"> </w:t>
      </w:r>
      <w:r w:rsidRPr="00206ACB">
        <w:t>of</w:t>
      </w:r>
      <w:r w:rsidR="00AC466E" w:rsidRPr="00206ACB">
        <w:t xml:space="preserve"> </w:t>
      </w:r>
      <w:r w:rsidRPr="00206ACB">
        <w:t>code</w:t>
      </w:r>
      <w:r w:rsidR="00AC466E" w:rsidRPr="00206ACB">
        <w:t xml:space="preserve"> </w:t>
      </w:r>
      <w:r w:rsidRPr="00206ACB">
        <w:t>is</w:t>
      </w:r>
      <w:r w:rsidR="00AC466E" w:rsidRPr="00206ACB">
        <w:t xml:space="preserve"> </w:t>
      </w:r>
      <w:r w:rsidRPr="00206ACB">
        <w:t>meant</w:t>
      </w:r>
      <w:r w:rsidR="00AC466E" w:rsidRPr="00206ACB">
        <w:t xml:space="preserve"> </w:t>
      </w:r>
      <w:r w:rsidRPr="00206ACB">
        <w:t>to</w:t>
      </w:r>
      <w:r w:rsidR="00AC466E" w:rsidRPr="00206ACB">
        <w:t xml:space="preserve"> </w:t>
      </w:r>
      <w:r w:rsidRPr="00206ACB">
        <w:t>do.</w:t>
      </w:r>
      <w:r w:rsidR="00AC466E" w:rsidRPr="00206ACB">
        <w:t xml:space="preserve"> </w:t>
      </w:r>
      <w:r w:rsidRPr="00206ACB">
        <w:t>In</w:t>
      </w:r>
      <w:r w:rsidR="00AC466E" w:rsidRPr="00206ACB">
        <w:t xml:space="preserve"> </w:t>
      </w:r>
      <w:r w:rsidRPr="00206ACB">
        <w:t>our</w:t>
      </w:r>
      <w:r w:rsidR="00AC466E" w:rsidRPr="00206ACB">
        <w:t xml:space="preserve"> </w:t>
      </w:r>
      <w:r w:rsidRPr="00206ACB">
        <w:t>example</w:t>
      </w:r>
      <w:r w:rsidR="00AC466E" w:rsidRPr="00206ACB">
        <w:t xml:space="preserve"> </w:t>
      </w:r>
      <w:r w:rsidRPr="00206ACB">
        <w:t>code</w:t>
      </w:r>
      <w:r w:rsidR="00AC466E" w:rsidRPr="00206ACB">
        <w:t xml:space="preserve"> </w:t>
      </w:r>
      <w:r w:rsidRPr="00206ACB">
        <w:t>above,</w:t>
      </w:r>
      <w:r w:rsidR="00AC466E" w:rsidRPr="00206ACB">
        <w:t xml:space="preserve"> </w:t>
      </w:r>
      <w:r w:rsidRPr="00206ACB">
        <w:t>you</w:t>
      </w:r>
      <w:r w:rsidR="00AC466E" w:rsidRPr="00206ACB">
        <w:t xml:space="preserve"> </w:t>
      </w:r>
      <w:r w:rsidRPr="00206ACB">
        <w:t>can</w:t>
      </w:r>
      <w:r w:rsidR="00AC466E" w:rsidRPr="00206ACB">
        <w:t xml:space="preserve"> </w:t>
      </w:r>
      <w:r w:rsidRPr="00206ACB">
        <w:t>see</w:t>
      </w:r>
      <w:r w:rsidR="00AC466E" w:rsidRPr="00206ACB">
        <w:t xml:space="preserve"> </w:t>
      </w:r>
      <w:r w:rsidRPr="00206ACB">
        <w:t>a</w:t>
      </w:r>
      <w:r w:rsidR="00AC466E" w:rsidRPr="00206ACB">
        <w:t xml:space="preserve"> </w:t>
      </w:r>
      <w:r w:rsidRPr="00206ACB">
        <w:t>comment</w:t>
      </w:r>
      <w:r w:rsidR="00AC466E" w:rsidRPr="00206ACB">
        <w:t xml:space="preserve"> </w:t>
      </w:r>
      <w:r w:rsidRPr="00206ACB">
        <w:t>on</w:t>
      </w:r>
      <w:r w:rsidR="00AC466E" w:rsidRPr="00206ACB">
        <w:t xml:space="preserve"> </w:t>
      </w:r>
      <w:r w:rsidRPr="00206ACB">
        <w:t>line</w:t>
      </w:r>
      <w:r w:rsidR="00AC466E" w:rsidRPr="00206ACB">
        <w:t xml:space="preserve"> </w:t>
      </w:r>
      <w:r w:rsidRPr="00206ACB">
        <w:t>12.</w:t>
      </w:r>
    </w:p>
    <w:p w14:paraId="33A8D73D" w14:textId="6348E1AA" w:rsidR="000165BA" w:rsidRPr="00206ACB" w:rsidRDefault="000165BA">
      <w:pPr>
        <w:pStyle w:val="ListParagraph"/>
        <w:numPr>
          <w:ilvl w:val="0"/>
          <w:numId w:val="10"/>
        </w:numPr>
        <w:rPr>
          <w:rFonts w:cstheme="minorHAnsi"/>
          <w:kern w:val="0"/>
          <w:szCs w:val="26"/>
          <w:lang w:eastAsia="ja-JP"/>
        </w:rPr>
      </w:pPr>
      <w:r w:rsidRPr="00206ACB">
        <w:rPr>
          <w:rFonts w:cstheme="minorHAnsi"/>
          <w:szCs w:val="26"/>
        </w:rPr>
        <w:t>Assembler</w:t>
      </w:r>
      <w:r w:rsidR="00AC466E" w:rsidRPr="00206ACB">
        <w:rPr>
          <w:rFonts w:cstheme="minorHAnsi"/>
          <w:szCs w:val="26"/>
        </w:rPr>
        <w:t xml:space="preserve"> </w:t>
      </w:r>
      <w:r w:rsidRPr="00206ACB">
        <w:rPr>
          <w:rFonts w:cstheme="minorHAnsi"/>
          <w:szCs w:val="26"/>
        </w:rPr>
        <w:t>directives</w:t>
      </w:r>
    </w:p>
    <w:p w14:paraId="6F56061D" w14:textId="56D31BDB" w:rsidR="000165BA" w:rsidRPr="00206ACB" w:rsidRDefault="000165BA" w:rsidP="00075004">
      <w:r w:rsidRPr="00206ACB">
        <w:t>Finally,</w:t>
      </w:r>
      <w:r w:rsidR="00AC466E" w:rsidRPr="00206ACB">
        <w:t xml:space="preserve"> </w:t>
      </w:r>
      <w:r w:rsidRPr="00206ACB">
        <w:t>assembly</w:t>
      </w:r>
      <w:r w:rsidR="00AC466E" w:rsidRPr="00206ACB">
        <w:t xml:space="preserve"> </w:t>
      </w:r>
      <w:r w:rsidRPr="00206ACB">
        <w:t>code</w:t>
      </w:r>
      <w:r w:rsidR="00AC466E" w:rsidRPr="00206ACB">
        <w:t xml:space="preserve"> </w:t>
      </w:r>
      <w:r w:rsidRPr="00206ACB">
        <w:t>gives</w:t>
      </w:r>
      <w:r w:rsidR="00AC466E" w:rsidRPr="00206ACB">
        <w:t xml:space="preserve"> </w:t>
      </w:r>
      <w:r w:rsidRPr="00206ACB">
        <w:t>us</w:t>
      </w:r>
      <w:r w:rsidR="00AC466E" w:rsidRPr="00206ACB">
        <w:t xml:space="preserve"> </w:t>
      </w:r>
      <w:r w:rsidRPr="00206ACB">
        <w:rPr>
          <w:rStyle w:val="Emphasis"/>
          <w:rFonts w:cstheme="minorHAnsi"/>
          <w:color w:val="111111"/>
          <w:szCs w:val="26"/>
        </w:rPr>
        <w:t>directives</w:t>
      </w:r>
      <w:r w:rsidR="00AC466E" w:rsidRPr="00206ACB">
        <w:t xml:space="preserve"> </w:t>
      </w:r>
      <w:r w:rsidRPr="00206ACB">
        <w:t>-</w:t>
      </w:r>
      <w:r w:rsidR="00AC466E" w:rsidRPr="00206ACB">
        <w:t xml:space="preserve"> </w:t>
      </w:r>
      <w:r w:rsidRPr="00206ACB">
        <w:t>instructions</w:t>
      </w:r>
      <w:r w:rsidR="00AC466E" w:rsidRPr="00206ACB">
        <w:t xml:space="preserve"> </w:t>
      </w:r>
      <w:r w:rsidRPr="00206ACB">
        <w:t>for</w:t>
      </w:r>
      <w:r w:rsidR="00AC466E" w:rsidRPr="00206ACB">
        <w:t xml:space="preserve"> </w:t>
      </w:r>
      <w:r w:rsidRPr="00206ACB">
        <w:t>the</w:t>
      </w:r>
      <w:r w:rsidR="00AC466E" w:rsidRPr="00206ACB">
        <w:t xml:space="preserve"> </w:t>
      </w:r>
      <w:r w:rsidRPr="00206ACB">
        <w:t>assembler</w:t>
      </w:r>
      <w:r w:rsidR="00AC466E" w:rsidRPr="00206ACB">
        <w:t xml:space="preserve"> </w:t>
      </w:r>
      <w:r w:rsidRPr="00206ACB">
        <w:t>that</w:t>
      </w:r>
      <w:r w:rsidR="00AC466E" w:rsidRPr="00206ACB">
        <w:t xml:space="preserve"> </w:t>
      </w:r>
      <w:r w:rsidRPr="00206ACB">
        <w:t>affect</w:t>
      </w:r>
      <w:r w:rsidR="00AC466E" w:rsidRPr="00206ACB">
        <w:t xml:space="preserve"> </w:t>
      </w:r>
      <w:r w:rsidRPr="00206ACB">
        <w:t>the</w:t>
      </w:r>
      <w:r w:rsidR="00AC466E" w:rsidRPr="00206ACB">
        <w:t xml:space="preserve"> </w:t>
      </w:r>
      <w:r w:rsidRPr="00206ACB">
        <w:t>conversion</w:t>
      </w:r>
      <w:r w:rsidR="00AC466E" w:rsidRPr="00206ACB">
        <w:t xml:space="preserve"> </w:t>
      </w:r>
      <w:r w:rsidRPr="00206ACB">
        <w:t>from</w:t>
      </w:r>
      <w:r w:rsidR="00AC466E" w:rsidRPr="00206ACB">
        <w:t xml:space="preserve"> </w:t>
      </w:r>
      <w:r w:rsidRPr="00206ACB">
        <w:t>assembly</w:t>
      </w:r>
      <w:r w:rsidR="00AC466E" w:rsidRPr="00206ACB">
        <w:t xml:space="preserve"> </w:t>
      </w:r>
      <w:r w:rsidRPr="00206ACB">
        <w:t>to</w:t>
      </w:r>
      <w:r w:rsidR="00AC466E" w:rsidRPr="00206ACB">
        <w:t xml:space="preserve"> </w:t>
      </w:r>
      <w:r w:rsidRPr="00206ACB">
        <w:t>machine</w:t>
      </w:r>
      <w:r w:rsidR="00AC466E" w:rsidRPr="00206ACB">
        <w:t xml:space="preserve"> </w:t>
      </w:r>
      <w:r w:rsidRPr="00206ACB">
        <w:t>code,</w:t>
      </w:r>
      <w:r w:rsidR="00AC466E" w:rsidRPr="00206ACB">
        <w:t xml:space="preserve"> </w:t>
      </w:r>
      <w:r w:rsidRPr="00206ACB">
        <w:t>rather</w:t>
      </w:r>
      <w:r w:rsidR="00AC466E" w:rsidRPr="00206ACB">
        <w:t xml:space="preserve"> </w:t>
      </w:r>
      <w:r w:rsidRPr="00206ACB">
        <w:t>than</w:t>
      </w:r>
      <w:r w:rsidR="00AC466E" w:rsidRPr="00206ACB">
        <w:t xml:space="preserve"> </w:t>
      </w:r>
      <w:r w:rsidRPr="00206ACB">
        <w:t>instructions</w:t>
      </w:r>
      <w:r w:rsidR="00AC466E" w:rsidRPr="00206ACB">
        <w:t xml:space="preserve"> </w:t>
      </w:r>
      <w:r w:rsidRPr="00206ACB">
        <w:t>for</w:t>
      </w:r>
      <w:r w:rsidR="00AC466E" w:rsidRPr="00206ACB">
        <w:t xml:space="preserve"> </w:t>
      </w:r>
      <w:r w:rsidRPr="00206ACB">
        <w:t>the</w:t>
      </w:r>
      <w:r w:rsidR="00AC466E" w:rsidRPr="00206ACB">
        <w:t xml:space="preserve"> </w:t>
      </w:r>
      <w:r w:rsidRPr="00206ACB">
        <w:t>processor</w:t>
      </w:r>
      <w:r w:rsidR="00AC466E" w:rsidRPr="00206ACB">
        <w:t xml:space="preserve"> </w:t>
      </w:r>
      <w:r w:rsidRPr="00206ACB">
        <w:t>where</w:t>
      </w:r>
      <w:r w:rsidR="00AC466E" w:rsidRPr="00206ACB">
        <w:t xml:space="preserve"> </w:t>
      </w:r>
      <w:r w:rsidRPr="00206ACB">
        <w:t>the</w:t>
      </w:r>
      <w:r w:rsidR="00AC466E" w:rsidRPr="00206ACB">
        <w:t xml:space="preserve"> </w:t>
      </w:r>
      <w:r w:rsidRPr="00206ACB">
        <w:t>machine</w:t>
      </w:r>
      <w:r w:rsidR="00AC466E" w:rsidRPr="00206ACB">
        <w:t xml:space="preserve"> </w:t>
      </w:r>
      <w:r w:rsidRPr="00206ACB">
        <w:t>code</w:t>
      </w:r>
      <w:r w:rsidR="00AC466E" w:rsidRPr="00206ACB">
        <w:t xml:space="preserve"> </w:t>
      </w:r>
      <w:r w:rsidRPr="00206ACB">
        <w:t>will</w:t>
      </w:r>
      <w:r w:rsidR="00AC466E" w:rsidRPr="00206ACB">
        <w:t xml:space="preserve"> </w:t>
      </w:r>
      <w:r w:rsidRPr="00206ACB">
        <w:t>be</w:t>
      </w:r>
      <w:r w:rsidR="00AC466E" w:rsidRPr="00206ACB">
        <w:t xml:space="preserve"> </w:t>
      </w:r>
      <w:r w:rsidRPr="00206ACB">
        <w:t>executed.</w:t>
      </w:r>
      <w:r w:rsidR="00AC466E" w:rsidRPr="00206ACB">
        <w:t xml:space="preserve"> </w:t>
      </w:r>
      <w:r w:rsidRPr="00206ACB">
        <w:t>Directives</w:t>
      </w:r>
      <w:r w:rsidR="00AC466E" w:rsidRPr="00206ACB">
        <w:t xml:space="preserve"> </w:t>
      </w:r>
      <w:r w:rsidRPr="00206ACB">
        <w:t>start</w:t>
      </w:r>
      <w:r w:rsidR="00AC466E" w:rsidRPr="00206ACB">
        <w:t xml:space="preserve"> </w:t>
      </w:r>
      <w:r w:rsidRPr="00206ACB">
        <w:t>with</w:t>
      </w:r>
      <w:r w:rsidR="00AC466E" w:rsidRPr="00206ACB">
        <w:t xml:space="preserve"> </w:t>
      </w:r>
      <w:r w:rsidRPr="00206ACB">
        <w:t>a</w:t>
      </w:r>
      <w:r w:rsidR="00AC466E" w:rsidRPr="00206ACB">
        <w:t xml:space="preserve"> </w:t>
      </w:r>
      <w:r w:rsidRPr="00206ACB">
        <w:t>period</w:t>
      </w:r>
      <w:r w:rsidR="00AC466E" w:rsidRPr="00206ACB">
        <w:t xml:space="preserve"> </w:t>
      </w:r>
      <w:r w:rsidRPr="00206ACB">
        <w:t>(.).</w:t>
      </w:r>
      <w:r w:rsidR="00AC466E" w:rsidRPr="00206ACB">
        <w:t xml:space="preserve"> </w:t>
      </w:r>
      <w:r w:rsidRPr="00206ACB">
        <w:t>The</w:t>
      </w:r>
      <w:r w:rsidR="00AC466E" w:rsidRPr="00206ACB">
        <w:t xml:space="preserve"> </w:t>
      </w:r>
      <w:r w:rsidRPr="00206ACB">
        <w:t>example</w:t>
      </w:r>
      <w:r w:rsidR="00AC466E" w:rsidRPr="00206ACB">
        <w:t xml:space="preserve"> </w:t>
      </w:r>
      <w:r w:rsidRPr="00206ACB">
        <w:t>code</w:t>
      </w:r>
      <w:r w:rsidR="00AC466E" w:rsidRPr="00206ACB">
        <w:t xml:space="preserve"> </w:t>
      </w:r>
      <w:r w:rsidRPr="00206ACB">
        <w:t>uses</w:t>
      </w:r>
      <w:r w:rsidR="00AC466E" w:rsidRPr="00206ACB">
        <w:t xml:space="preserve"> </w:t>
      </w:r>
      <w:r w:rsidRPr="00206ACB">
        <w:t>the</w:t>
      </w:r>
      <w:r w:rsidR="00AC466E" w:rsidRPr="00206ACB">
        <w:t xml:space="preserve"> </w:t>
      </w:r>
      <w:r w:rsidRPr="005463DD">
        <w:rPr>
          <w:rStyle w:val="QuoteChar"/>
        </w:rPr>
        <w:t>.proc</w:t>
      </w:r>
      <w:r w:rsidR="00AC466E" w:rsidRPr="00206ACB">
        <w:t xml:space="preserve"> </w:t>
      </w:r>
      <w:r w:rsidRPr="00206ACB">
        <w:t>directive</w:t>
      </w:r>
      <w:r w:rsidR="00AC466E" w:rsidRPr="00206ACB">
        <w:t xml:space="preserve"> </w:t>
      </w:r>
      <w:r w:rsidRPr="00206ACB">
        <w:t>on</w:t>
      </w:r>
      <w:r w:rsidR="00AC466E" w:rsidRPr="00206ACB">
        <w:t xml:space="preserve"> </w:t>
      </w:r>
      <w:r w:rsidRPr="00206ACB">
        <w:t>line</w:t>
      </w:r>
      <w:r w:rsidR="00AC466E" w:rsidRPr="00206ACB">
        <w:t xml:space="preserve"> </w:t>
      </w:r>
      <w:r w:rsidRPr="00206ACB">
        <w:t>1</w:t>
      </w:r>
      <w:r w:rsidR="00AC466E" w:rsidRPr="00206ACB">
        <w:t xml:space="preserve"> </w:t>
      </w:r>
      <w:r w:rsidRPr="00206ACB">
        <w:t>to</w:t>
      </w:r>
      <w:r w:rsidR="00AC466E" w:rsidRPr="00206ACB">
        <w:t xml:space="preserve"> </w:t>
      </w:r>
      <w:r w:rsidRPr="00206ACB">
        <w:t>indicate</w:t>
      </w:r>
      <w:r w:rsidR="00AC466E" w:rsidRPr="00206ACB">
        <w:t xml:space="preserve"> </w:t>
      </w:r>
      <w:r w:rsidRPr="00206ACB">
        <w:t>a</w:t>
      </w:r>
      <w:r w:rsidR="00AC466E" w:rsidRPr="00206ACB">
        <w:t xml:space="preserve"> </w:t>
      </w:r>
      <w:r w:rsidRPr="00206ACB">
        <w:t>new</w:t>
      </w:r>
      <w:r w:rsidR="00AC466E" w:rsidRPr="00206ACB">
        <w:t xml:space="preserve"> </w:t>
      </w:r>
      <w:r w:rsidRPr="00206ACB">
        <w:t>lexical</w:t>
      </w:r>
      <w:r w:rsidR="00AC466E" w:rsidRPr="00206ACB">
        <w:t xml:space="preserve"> </w:t>
      </w:r>
      <w:r w:rsidRPr="00206ACB">
        <w:t>scope</w:t>
      </w:r>
      <w:r w:rsidR="00AC466E" w:rsidRPr="00206ACB">
        <w:t xml:space="preserve"> </w:t>
      </w:r>
      <w:r w:rsidRPr="00206ACB">
        <w:t>(more</w:t>
      </w:r>
      <w:r w:rsidR="00AC466E" w:rsidRPr="00206ACB">
        <w:t xml:space="preserve"> </w:t>
      </w:r>
      <w:r w:rsidRPr="00206ACB">
        <w:t>on</w:t>
      </w:r>
      <w:r w:rsidR="00AC466E" w:rsidRPr="00206ACB">
        <w:t xml:space="preserve"> </w:t>
      </w:r>
      <w:r w:rsidRPr="00206ACB">
        <w:t>that</w:t>
      </w:r>
      <w:r w:rsidR="00AC466E" w:rsidRPr="00206ACB">
        <w:t xml:space="preserve"> </w:t>
      </w:r>
      <w:r w:rsidRPr="00206ACB">
        <w:t>later).</w:t>
      </w:r>
      <w:r w:rsidR="00AC466E" w:rsidRPr="00206ACB">
        <w:t xml:space="preserve"> </w:t>
      </w:r>
      <w:r w:rsidRPr="00206ACB">
        <w:t>Another</w:t>
      </w:r>
      <w:r w:rsidR="00AC466E" w:rsidRPr="00206ACB">
        <w:t xml:space="preserve"> </w:t>
      </w:r>
      <w:r w:rsidRPr="00206ACB">
        <w:t>common</w:t>
      </w:r>
      <w:r w:rsidR="00AC466E" w:rsidRPr="00206ACB">
        <w:t xml:space="preserve"> </w:t>
      </w:r>
      <w:r w:rsidRPr="00206ACB">
        <w:t>directive</w:t>
      </w:r>
      <w:r w:rsidR="00AC466E" w:rsidRPr="00206ACB">
        <w:t xml:space="preserve"> </w:t>
      </w:r>
      <w:r w:rsidRPr="00206ACB">
        <w:t>is</w:t>
      </w:r>
      <w:r w:rsidR="00AC466E" w:rsidRPr="00206ACB">
        <w:t xml:space="preserve"> </w:t>
      </w:r>
      <w:r w:rsidRPr="005463DD">
        <w:rPr>
          <w:rStyle w:val="QuoteChar"/>
        </w:rPr>
        <w:t>.byte</w:t>
      </w:r>
      <w:r w:rsidRPr="00206ACB">
        <w:t>,</w:t>
      </w:r>
      <w:r w:rsidR="00AC466E" w:rsidRPr="00206ACB">
        <w:t xml:space="preserve"> </w:t>
      </w:r>
      <w:r w:rsidRPr="00206ACB">
        <w:t>which</w:t>
      </w:r>
      <w:r w:rsidR="00AC466E" w:rsidRPr="00206ACB">
        <w:t xml:space="preserve"> </w:t>
      </w:r>
      <w:r w:rsidRPr="00206ACB">
        <w:t>indicates</w:t>
      </w:r>
      <w:r w:rsidR="00AC466E" w:rsidRPr="00206ACB">
        <w:t xml:space="preserve"> </w:t>
      </w:r>
      <w:r w:rsidRPr="00206ACB">
        <w:t>that</w:t>
      </w:r>
      <w:r w:rsidR="00AC466E" w:rsidRPr="00206ACB">
        <w:t xml:space="preserve"> </w:t>
      </w:r>
      <w:r w:rsidRPr="00206ACB">
        <w:t>the</w:t>
      </w:r>
      <w:r w:rsidR="00AC466E" w:rsidRPr="00206ACB">
        <w:t xml:space="preserve"> </w:t>
      </w:r>
      <w:r w:rsidRPr="00206ACB">
        <w:t>following</w:t>
      </w:r>
      <w:r w:rsidR="00AC466E" w:rsidRPr="00206ACB">
        <w:t xml:space="preserve"> </w:t>
      </w:r>
      <w:r w:rsidRPr="00206ACB">
        <w:t>bytes</w:t>
      </w:r>
      <w:r w:rsidR="00AC466E" w:rsidRPr="00206ACB">
        <w:t xml:space="preserve"> </w:t>
      </w:r>
      <w:r w:rsidRPr="00206ACB">
        <w:t>should</w:t>
      </w:r>
      <w:r w:rsidR="00AC466E" w:rsidRPr="00206ACB">
        <w:t xml:space="preserve"> </w:t>
      </w:r>
      <w:r w:rsidRPr="00206ACB">
        <w:t>be</w:t>
      </w:r>
      <w:r w:rsidR="00AC466E" w:rsidRPr="00206ACB">
        <w:t xml:space="preserve"> </w:t>
      </w:r>
      <w:r w:rsidRPr="00206ACB">
        <w:t>copied</w:t>
      </w:r>
      <w:r w:rsidR="00AC466E" w:rsidRPr="00206ACB">
        <w:t xml:space="preserve"> </w:t>
      </w:r>
      <w:r w:rsidRPr="00206ACB">
        <w:t>raw</w:t>
      </w:r>
      <w:r w:rsidR="00AC466E" w:rsidRPr="00206ACB">
        <w:t xml:space="preserve"> </w:t>
      </w:r>
      <w:r w:rsidRPr="00206ACB">
        <w:t>into</w:t>
      </w:r>
      <w:r w:rsidR="00AC466E" w:rsidRPr="00206ACB">
        <w:t xml:space="preserve"> </w:t>
      </w:r>
      <w:r w:rsidRPr="00206ACB">
        <w:t>the</w:t>
      </w:r>
      <w:r w:rsidR="00AC466E" w:rsidRPr="00206ACB">
        <w:t xml:space="preserve"> </w:t>
      </w:r>
      <w:r w:rsidRPr="00206ACB">
        <w:t>machine</w:t>
      </w:r>
      <w:r w:rsidR="00AC466E" w:rsidRPr="00206ACB">
        <w:t xml:space="preserve"> </w:t>
      </w:r>
      <w:r w:rsidRPr="00206ACB">
        <w:t>code</w:t>
      </w:r>
      <w:r w:rsidR="00AC466E" w:rsidRPr="00206ACB">
        <w:t xml:space="preserve"> </w:t>
      </w:r>
      <w:r w:rsidRPr="00206ACB">
        <w:t>output</w:t>
      </w:r>
      <w:r w:rsidR="00AC466E" w:rsidRPr="00206ACB">
        <w:t xml:space="preserve"> </w:t>
      </w:r>
      <w:r w:rsidRPr="00206ACB">
        <w:t>rather</w:t>
      </w:r>
      <w:r w:rsidR="00AC466E" w:rsidRPr="00206ACB">
        <w:t xml:space="preserve"> </w:t>
      </w:r>
      <w:r w:rsidRPr="00206ACB">
        <w:t>than</w:t>
      </w:r>
      <w:r w:rsidR="00AC466E" w:rsidRPr="00206ACB">
        <w:t xml:space="preserve"> </w:t>
      </w:r>
      <w:r w:rsidRPr="00206ACB">
        <w:t>trying</w:t>
      </w:r>
      <w:r w:rsidR="00AC466E" w:rsidRPr="00206ACB">
        <w:t xml:space="preserve"> </w:t>
      </w:r>
      <w:r w:rsidRPr="00206ACB">
        <w:t>to</w:t>
      </w:r>
      <w:r w:rsidR="00AC466E" w:rsidRPr="00206ACB">
        <w:t xml:space="preserve"> </w:t>
      </w:r>
      <w:r w:rsidRPr="00206ACB">
        <w:t>process</w:t>
      </w:r>
      <w:r w:rsidR="00AC466E" w:rsidRPr="00206ACB">
        <w:t xml:space="preserve"> </w:t>
      </w:r>
      <w:r w:rsidRPr="00206ACB">
        <w:t>them</w:t>
      </w:r>
      <w:r w:rsidR="00AC466E" w:rsidRPr="00206ACB">
        <w:t xml:space="preserve"> </w:t>
      </w:r>
      <w:r w:rsidRPr="00206ACB">
        <w:t>as</w:t>
      </w:r>
      <w:r w:rsidR="00AC466E" w:rsidRPr="00206ACB">
        <w:t xml:space="preserve"> </w:t>
      </w:r>
      <w:r w:rsidRPr="00206ACB">
        <w:t>opcodes</w:t>
      </w:r>
      <w:r w:rsidR="00AC466E" w:rsidRPr="00206ACB">
        <w:t xml:space="preserve"> </w:t>
      </w:r>
      <w:r w:rsidRPr="00206ACB">
        <w:t>or</w:t>
      </w:r>
      <w:r w:rsidR="00AC466E" w:rsidRPr="00206ACB">
        <w:t xml:space="preserve"> </w:t>
      </w:r>
      <w:r w:rsidRPr="00206ACB">
        <w:t>operands.</w:t>
      </w:r>
    </w:p>
    <w:p w14:paraId="13BAC69E" w14:textId="0A9BD6C6" w:rsidR="00B60BAA" w:rsidRPr="00206ACB" w:rsidRDefault="00B60BAA" w:rsidP="00071599">
      <w:pPr>
        <w:pStyle w:val="Heading3"/>
      </w:pPr>
      <w:bookmarkStart w:id="58" w:name="_Toc168434211"/>
      <w:bookmarkStart w:id="59" w:name="_Toc168779332"/>
      <w:r w:rsidRPr="00206ACB">
        <w:t>Your</w:t>
      </w:r>
      <w:r w:rsidR="00AC466E" w:rsidRPr="00206ACB">
        <w:t xml:space="preserve"> </w:t>
      </w:r>
      <w:r w:rsidRPr="00206ACB">
        <w:t>First</w:t>
      </w:r>
      <w:r w:rsidR="00AC466E" w:rsidRPr="00206ACB">
        <w:t xml:space="preserve"> </w:t>
      </w:r>
      <w:r w:rsidRPr="00071599">
        <w:t>Opcodes</w:t>
      </w:r>
      <w:r w:rsidRPr="00206ACB">
        <w:t>:</w:t>
      </w:r>
      <w:r w:rsidR="00AC466E" w:rsidRPr="00206ACB">
        <w:t xml:space="preserve"> </w:t>
      </w:r>
      <w:r w:rsidRPr="00206ACB">
        <w:t>Data</w:t>
      </w:r>
      <w:r w:rsidR="00AC466E" w:rsidRPr="00206ACB">
        <w:t xml:space="preserve"> </w:t>
      </w:r>
      <w:r w:rsidRPr="00206ACB">
        <w:t>Movement</w:t>
      </w:r>
      <w:bookmarkEnd w:id="58"/>
      <w:bookmarkEnd w:id="59"/>
    </w:p>
    <w:p w14:paraId="0D01EB06" w14:textId="4CA746C7" w:rsidR="009F7A55" w:rsidRPr="00206ACB" w:rsidRDefault="009F7A55" w:rsidP="00075004">
      <w:r w:rsidRPr="00206ACB">
        <w:t>Now</w:t>
      </w:r>
      <w:r w:rsidR="00AC466E" w:rsidRPr="00206ACB">
        <w:t xml:space="preserve"> </w:t>
      </w:r>
      <w:r w:rsidRPr="00206ACB">
        <w:t>that</w:t>
      </w:r>
      <w:r w:rsidR="00AC466E" w:rsidRPr="00206ACB">
        <w:t xml:space="preserve"> </w:t>
      </w:r>
      <w:r w:rsidRPr="00206ACB">
        <w:t>we</w:t>
      </w:r>
      <w:r w:rsidR="00AC466E" w:rsidRPr="00206ACB">
        <w:t xml:space="preserve"> </w:t>
      </w:r>
      <w:r w:rsidRPr="00206ACB">
        <w:t>have</w:t>
      </w:r>
      <w:r w:rsidR="00AC466E" w:rsidRPr="00206ACB">
        <w:t xml:space="preserve"> </w:t>
      </w:r>
      <w:r w:rsidRPr="00206ACB">
        <w:t>seen</w:t>
      </w:r>
      <w:r w:rsidR="00AC466E" w:rsidRPr="00206ACB">
        <w:t xml:space="preserve"> </w:t>
      </w:r>
      <w:r w:rsidRPr="00206ACB">
        <w:t>what</w:t>
      </w:r>
      <w:r w:rsidR="00AC466E" w:rsidRPr="00206ACB">
        <w:t xml:space="preserve"> </w:t>
      </w:r>
      <w:r w:rsidRPr="00206ACB">
        <w:t>6502</w:t>
      </w:r>
      <w:r w:rsidR="00AC466E" w:rsidRPr="00206ACB">
        <w:t xml:space="preserve"> </w:t>
      </w:r>
      <w:r w:rsidRPr="00206ACB">
        <w:t>assembly</w:t>
      </w:r>
      <w:r w:rsidR="00AC466E" w:rsidRPr="00206ACB">
        <w:t xml:space="preserve"> </w:t>
      </w:r>
      <w:r w:rsidRPr="00206ACB">
        <w:t>looks</w:t>
      </w:r>
      <w:r w:rsidR="00AC466E" w:rsidRPr="00206ACB">
        <w:t xml:space="preserve"> </w:t>
      </w:r>
      <w:r w:rsidRPr="00206ACB">
        <w:t>like,</w:t>
      </w:r>
      <w:r w:rsidR="00AC466E" w:rsidRPr="00206ACB">
        <w:t xml:space="preserve"> </w:t>
      </w:r>
      <w:r w:rsidRPr="00206ACB">
        <w:t>let's</w:t>
      </w:r>
      <w:r w:rsidR="00AC466E" w:rsidRPr="00206ACB">
        <w:t xml:space="preserve"> </w:t>
      </w:r>
      <w:r w:rsidRPr="00206ACB">
        <w:t>start</w:t>
      </w:r>
      <w:r w:rsidR="00AC466E" w:rsidRPr="00206ACB">
        <w:t xml:space="preserve"> </w:t>
      </w:r>
      <w:r w:rsidRPr="00206ACB">
        <w:t>learning</w:t>
      </w:r>
      <w:r w:rsidR="00AC466E" w:rsidRPr="00206ACB">
        <w:t xml:space="preserve"> </w:t>
      </w:r>
      <w:r w:rsidRPr="00206ACB">
        <w:t>it!</w:t>
      </w:r>
      <w:r w:rsidR="00AC466E" w:rsidRPr="00206ACB">
        <w:t xml:space="preserve"> </w:t>
      </w:r>
      <w:r w:rsidRPr="00206ACB">
        <w:t>I</w:t>
      </w:r>
      <w:r w:rsidR="00AC466E" w:rsidRPr="00206ACB">
        <w:t xml:space="preserve"> </w:t>
      </w:r>
      <w:r w:rsidRPr="00206ACB">
        <w:t>have</w:t>
      </w:r>
      <w:r w:rsidR="00AC466E" w:rsidRPr="00206ACB">
        <w:t xml:space="preserve"> </w:t>
      </w:r>
      <w:r w:rsidRPr="00206ACB">
        <w:t>broken</w:t>
      </w:r>
      <w:r w:rsidR="00AC466E" w:rsidRPr="00206ACB">
        <w:t xml:space="preserve"> </w:t>
      </w:r>
      <w:r w:rsidRPr="00206ACB">
        <w:t>out</w:t>
      </w:r>
      <w:r w:rsidR="00AC466E" w:rsidRPr="00206ACB">
        <w:t xml:space="preserve"> </w:t>
      </w:r>
      <w:r w:rsidRPr="00206ACB">
        <w:t>the</w:t>
      </w:r>
      <w:r w:rsidR="00AC466E" w:rsidRPr="00206ACB">
        <w:t xml:space="preserve"> </w:t>
      </w:r>
      <w:r w:rsidRPr="00206ACB">
        <w:t>opcodes</w:t>
      </w:r>
      <w:r w:rsidR="00AC466E" w:rsidRPr="00206ACB">
        <w:t xml:space="preserve"> </w:t>
      </w:r>
      <w:r w:rsidRPr="00206ACB">
        <w:t>that</w:t>
      </w:r>
      <w:r w:rsidR="00AC466E" w:rsidRPr="00206ACB">
        <w:t xml:space="preserve"> </w:t>
      </w:r>
      <w:r w:rsidRPr="00206ACB">
        <w:t>you</w:t>
      </w:r>
      <w:r w:rsidR="00AC466E" w:rsidRPr="00206ACB">
        <w:t xml:space="preserve"> </w:t>
      </w:r>
      <w:r w:rsidRPr="00206ACB">
        <w:t>will</w:t>
      </w:r>
      <w:r w:rsidR="00AC466E" w:rsidRPr="00206ACB">
        <w:t xml:space="preserve"> </w:t>
      </w:r>
      <w:r w:rsidRPr="00206ACB">
        <w:t>learn</w:t>
      </w:r>
      <w:r w:rsidR="00AC466E" w:rsidRPr="00206ACB">
        <w:t xml:space="preserve"> </w:t>
      </w:r>
      <w:r w:rsidRPr="00206ACB">
        <w:t>over</w:t>
      </w:r>
      <w:r w:rsidR="00AC466E" w:rsidRPr="00206ACB">
        <w:t xml:space="preserve"> </w:t>
      </w:r>
      <w:r w:rsidRPr="00206ACB">
        <w:t>the</w:t>
      </w:r>
      <w:r w:rsidR="00AC466E" w:rsidRPr="00206ACB">
        <w:t xml:space="preserve"> </w:t>
      </w:r>
      <w:r w:rsidRPr="00206ACB">
        <w:t>course</w:t>
      </w:r>
      <w:r w:rsidR="00AC466E" w:rsidRPr="00206ACB">
        <w:t xml:space="preserve"> </w:t>
      </w:r>
      <w:r w:rsidRPr="00206ACB">
        <w:t>of</w:t>
      </w:r>
      <w:r w:rsidR="00AC466E" w:rsidRPr="00206ACB">
        <w:t xml:space="preserve"> </w:t>
      </w:r>
      <w:r w:rsidRPr="00206ACB">
        <w:t>the</w:t>
      </w:r>
      <w:r w:rsidR="00AC466E" w:rsidRPr="00206ACB">
        <w:t xml:space="preserve"> </w:t>
      </w:r>
      <w:r w:rsidRPr="00206ACB">
        <w:t>book</w:t>
      </w:r>
      <w:r w:rsidR="00AC466E" w:rsidRPr="00206ACB">
        <w:t xml:space="preserve"> </w:t>
      </w:r>
      <w:r w:rsidRPr="00206ACB">
        <w:t>into</w:t>
      </w:r>
      <w:r w:rsidR="00AC466E" w:rsidRPr="00206ACB">
        <w:t xml:space="preserve"> </w:t>
      </w:r>
      <w:r w:rsidRPr="00206ACB">
        <w:t>seven</w:t>
      </w:r>
      <w:r w:rsidR="00AC466E" w:rsidRPr="00206ACB">
        <w:t xml:space="preserve"> </w:t>
      </w:r>
      <w:r w:rsidRPr="00206ACB">
        <w:t>major</w:t>
      </w:r>
      <w:r w:rsidR="00AC466E" w:rsidRPr="00206ACB">
        <w:t xml:space="preserve"> </w:t>
      </w:r>
      <w:r w:rsidRPr="00206ACB">
        <w:t>groups.</w:t>
      </w:r>
      <w:r w:rsidR="00AC466E" w:rsidRPr="00206ACB">
        <w:t xml:space="preserve"> </w:t>
      </w:r>
      <w:r w:rsidRPr="00206ACB">
        <w:t>The</w:t>
      </w:r>
      <w:r w:rsidR="00AC466E" w:rsidRPr="00206ACB">
        <w:t xml:space="preserve"> </w:t>
      </w:r>
      <w:r w:rsidRPr="00206ACB">
        <w:t>first</w:t>
      </w:r>
      <w:r w:rsidR="00AC466E" w:rsidRPr="00206ACB">
        <w:t xml:space="preserve"> </w:t>
      </w:r>
      <w:r w:rsidRPr="00206ACB">
        <w:t>group</w:t>
      </w:r>
      <w:r w:rsidR="00AC466E" w:rsidRPr="00206ACB">
        <w:t xml:space="preserve"> </w:t>
      </w:r>
      <w:r w:rsidRPr="00206ACB">
        <w:t>comprises</w:t>
      </w:r>
      <w:r w:rsidR="00AC466E" w:rsidRPr="00206ACB">
        <w:t xml:space="preserve"> </w:t>
      </w:r>
      <w:r w:rsidRPr="00206ACB">
        <w:t>instructions</w:t>
      </w:r>
      <w:r w:rsidR="00AC466E" w:rsidRPr="00206ACB">
        <w:t xml:space="preserve"> </w:t>
      </w:r>
      <w:r w:rsidRPr="00206ACB">
        <w:t>that</w:t>
      </w:r>
      <w:r w:rsidR="00AC466E" w:rsidRPr="00206ACB">
        <w:t xml:space="preserve"> </w:t>
      </w:r>
      <w:r w:rsidRPr="00206ACB">
        <w:t>move</w:t>
      </w:r>
      <w:r w:rsidR="00AC466E" w:rsidRPr="00206ACB">
        <w:t xml:space="preserve"> </w:t>
      </w:r>
      <w:r w:rsidRPr="00206ACB">
        <w:t>data</w:t>
      </w:r>
      <w:r w:rsidR="00AC466E" w:rsidRPr="00206ACB">
        <w:t xml:space="preserve"> </w:t>
      </w:r>
      <w:r w:rsidRPr="00206ACB">
        <w:t>between</w:t>
      </w:r>
      <w:r w:rsidR="00AC466E" w:rsidRPr="00206ACB">
        <w:t xml:space="preserve"> </w:t>
      </w:r>
      <w:r w:rsidRPr="00206ACB">
        <w:t>registers</w:t>
      </w:r>
      <w:r w:rsidR="00AC466E" w:rsidRPr="00206ACB">
        <w:t xml:space="preserve"> </w:t>
      </w:r>
      <w:r w:rsidRPr="00206ACB">
        <w:t>and</w:t>
      </w:r>
      <w:r w:rsidR="00AC466E" w:rsidRPr="00206ACB">
        <w:t xml:space="preserve"> </w:t>
      </w:r>
      <w:r w:rsidRPr="00206ACB">
        <w:t>memory.</w:t>
      </w:r>
    </w:p>
    <w:p w14:paraId="1DA1FAAE" w14:textId="07202259" w:rsidR="009F7A55" w:rsidRPr="00206ACB" w:rsidRDefault="009F7A55">
      <w:pPr>
        <w:pStyle w:val="ListParagraph"/>
        <w:numPr>
          <w:ilvl w:val="0"/>
          <w:numId w:val="10"/>
        </w:numPr>
        <w:rPr>
          <w:rFonts w:cstheme="minorHAnsi"/>
          <w:szCs w:val="26"/>
        </w:rPr>
      </w:pPr>
      <w:r w:rsidRPr="00206ACB">
        <w:rPr>
          <w:rFonts w:cstheme="minorHAnsi"/>
          <w:szCs w:val="26"/>
        </w:rPr>
        <w:t>Loading</w:t>
      </w:r>
      <w:r w:rsidR="00AC466E" w:rsidRPr="00206ACB">
        <w:rPr>
          <w:rFonts w:cstheme="minorHAnsi"/>
          <w:szCs w:val="26"/>
        </w:rPr>
        <w:t xml:space="preserve"> </w:t>
      </w:r>
      <w:r w:rsidRPr="00206ACB">
        <w:rPr>
          <w:rFonts w:cstheme="minorHAnsi"/>
          <w:szCs w:val="26"/>
        </w:rPr>
        <w:t>data:</w:t>
      </w:r>
      <w:r w:rsidR="00AC466E" w:rsidRPr="00206ACB">
        <w:rPr>
          <w:rFonts w:cstheme="minorHAnsi"/>
          <w:szCs w:val="26"/>
        </w:rPr>
        <w:t xml:space="preserve"> </w:t>
      </w:r>
      <w:r w:rsidRPr="005463DD">
        <w:rPr>
          <w:rStyle w:val="QuoteChar"/>
        </w:rPr>
        <w:t>LDA,</w:t>
      </w:r>
      <w:r w:rsidR="00AC466E" w:rsidRPr="005463DD">
        <w:rPr>
          <w:rStyle w:val="QuoteChar"/>
        </w:rPr>
        <w:t xml:space="preserve"> </w:t>
      </w:r>
      <w:r w:rsidRPr="005463DD">
        <w:rPr>
          <w:rStyle w:val="QuoteChar"/>
        </w:rPr>
        <w:t>LDX,</w:t>
      </w:r>
      <w:r w:rsidR="00AC466E" w:rsidRPr="005463DD">
        <w:rPr>
          <w:rStyle w:val="QuoteChar"/>
        </w:rPr>
        <w:t xml:space="preserve"> </w:t>
      </w:r>
      <w:r w:rsidRPr="005463DD">
        <w:rPr>
          <w:rStyle w:val="QuoteChar"/>
        </w:rPr>
        <w:t>LDY</w:t>
      </w:r>
    </w:p>
    <w:p w14:paraId="6A1AB336" w14:textId="2B47369F" w:rsidR="003145ED" w:rsidRDefault="009F7A55" w:rsidP="00075004">
      <w:r w:rsidRPr="00206ACB">
        <w:t>The</w:t>
      </w:r>
      <w:r w:rsidR="00AC466E" w:rsidRPr="00206ACB">
        <w:t xml:space="preserve"> </w:t>
      </w:r>
      <w:r w:rsidRPr="00206ACB">
        <w:t>"LD"</w:t>
      </w:r>
      <w:r w:rsidR="00AC466E" w:rsidRPr="00206ACB">
        <w:t xml:space="preserve"> </w:t>
      </w:r>
      <w:r w:rsidRPr="00206ACB">
        <w:t>commands</w:t>
      </w:r>
      <w:r w:rsidR="00AC466E" w:rsidRPr="00206ACB">
        <w:t xml:space="preserve"> </w:t>
      </w:r>
      <w:r w:rsidRPr="00206ACB">
        <w:t>load</w:t>
      </w:r>
      <w:r w:rsidR="00AC466E" w:rsidRPr="00206ACB">
        <w:t xml:space="preserve"> </w:t>
      </w:r>
      <w:r w:rsidRPr="00206ACB">
        <w:t>data</w:t>
      </w:r>
      <w:r w:rsidR="00AC466E" w:rsidRPr="00206ACB">
        <w:t xml:space="preserve"> </w:t>
      </w:r>
      <w:r w:rsidRPr="00206ACB">
        <w:t>into</w:t>
      </w:r>
      <w:r w:rsidR="00AC466E" w:rsidRPr="00206ACB">
        <w:t xml:space="preserve"> </w:t>
      </w:r>
      <w:r w:rsidRPr="00206ACB">
        <w:t>a</w:t>
      </w:r>
      <w:r w:rsidR="00AC466E" w:rsidRPr="00206ACB">
        <w:t xml:space="preserve"> </w:t>
      </w:r>
      <w:r w:rsidRPr="00206ACB">
        <w:t>register.</w:t>
      </w:r>
      <w:r w:rsidR="00AC466E" w:rsidRPr="00206ACB">
        <w:t xml:space="preserve"> </w:t>
      </w:r>
      <w:r w:rsidRPr="00206ACB">
        <w:t>As</w:t>
      </w:r>
      <w:r w:rsidR="00AC466E" w:rsidRPr="00206ACB">
        <w:t xml:space="preserve"> </w:t>
      </w:r>
      <w:r w:rsidRPr="00206ACB">
        <w:t>a</w:t>
      </w:r>
      <w:r w:rsidR="00AC466E" w:rsidRPr="00206ACB">
        <w:t xml:space="preserve"> </w:t>
      </w:r>
      <w:r w:rsidRPr="00206ACB">
        <w:t>reminder,</w:t>
      </w:r>
      <w:r w:rsidR="00AC466E" w:rsidRPr="00206ACB">
        <w:t xml:space="preserve"> </w:t>
      </w:r>
      <w:r w:rsidRPr="00206ACB">
        <w:t>the</w:t>
      </w:r>
      <w:r w:rsidR="00AC466E" w:rsidRPr="00206ACB">
        <w:t xml:space="preserve"> </w:t>
      </w:r>
      <w:r w:rsidRPr="00206ACB">
        <w:t>6502</w:t>
      </w:r>
      <w:r w:rsidR="00AC466E" w:rsidRPr="00206ACB">
        <w:t xml:space="preserve"> </w:t>
      </w:r>
      <w:r w:rsidRPr="00206ACB">
        <w:t>has</w:t>
      </w:r>
      <w:r w:rsidR="00AC466E" w:rsidRPr="00206ACB">
        <w:t xml:space="preserve"> </w:t>
      </w:r>
      <w:r w:rsidRPr="00206ACB">
        <w:t>three</w:t>
      </w:r>
      <w:r w:rsidR="00AC466E" w:rsidRPr="00206ACB">
        <w:t xml:space="preserve"> </w:t>
      </w:r>
      <w:r w:rsidRPr="00206ACB">
        <w:t>registers</w:t>
      </w:r>
      <w:r w:rsidR="00AC466E" w:rsidRPr="00206ACB">
        <w:t xml:space="preserve"> </w:t>
      </w:r>
      <w:r w:rsidRPr="00206ACB">
        <w:t>to</w:t>
      </w:r>
      <w:r w:rsidR="00AC466E" w:rsidRPr="00206ACB">
        <w:t xml:space="preserve"> </w:t>
      </w:r>
      <w:r w:rsidRPr="00206ACB">
        <w:t>work</w:t>
      </w:r>
      <w:r w:rsidR="00AC466E" w:rsidRPr="00206ACB">
        <w:t xml:space="preserve"> </w:t>
      </w:r>
      <w:r w:rsidRPr="00206ACB">
        <w:t>with:</w:t>
      </w:r>
      <w:r w:rsidR="00AC466E" w:rsidRPr="00206ACB">
        <w:t xml:space="preserve"> </w:t>
      </w:r>
      <w:r w:rsidRPr="00206ACB">
        <w:t>"A"</w:t>
      </w:r>
      <w:r w:rsidR="00AC466E" w:rsidRPr="00206ACB">
        <w:t xml:space="preserve"> </w:t>
      </w:r>
      <w:r w:rsidRPr="00206ACB">
        <w:t>or</w:t>
      </w:r>
      <w:r w:rsidR="00AC466E" w:rsidRPr="00206ACB">
        <w:t xml:space="preserve"> </w:t>
      </w:r>
      <w:r w:rsidRPr="00206ACB">
        <w:t>"accumulator",</w:t>
      </w:r>
      <w:r w:rsidR="00AC466E" w:rsidRPr="00206ACB">
        <w:t xml:space="preserve"> </w:t>
      </w:r>
      <w:r w:rsidRPr="00206ACB">
        <w:t>which</w:t>
      </w:r>
      <w:r w:rsidR="00AC466E" w:rsidRPr="00206ACB">
        <w:t xml:space="preserve"> </w:t>
      </w:r>
      <w:r w:rsidRPr="00206ACB">
        <w:t>can</w:t>
      </w:r>
      <w:r w:rsidR="00AC466E" w:rsidRPr="00206ACB">
        <w:t xml:space="preserve"> </w:t>
      </w:r>
      <w:r w:rsidRPr="00206ACB">
        <w:t>do</w:t>
      </w:r>
      <w:r w:rsidR="00AC466E" w:rsidRPr="00206ACB">
        <w:t xml:space="preserve"> </w:t>
      </w:r>
      <w:r w:rsidRPr="00206ACB">
        <w:t>math,</w:t>
      </w:r>
      <w:r w:rsidR="00AC466E" w:rsidRPr="00206ACB">
        <w:t xml:space="preserve"> </w:t>
      </w:r>
      <w:r w:rsidRPr="00206ACB">
        <w:t>and</w:t>
      </w:r>
      <w:r w:rsidR="00AC466E" w:rsidRPr="00206ACB">
        <w:t xml:space="preserve"> </w:t>
      </w:r>
      <w:r w:rsidRPr="00206ACB">
        <w:t>"X"</w:t>
      </w:r>
      <w:r w:rsidR="00AC466E" w:rsidRPr="00206ACB">
        <w:t xml:space="preserve"> </w:t>
      </w:r>
      <w:r w:rsidRPr="00206ACB">
        <w:t>and</w:t>
      </w:r>
      <w:r w:rsidR="00AC466E" w:rsidRPr="00206ACB">
        <w:t xml:space="preserve"> </w:t>
      </w:r>
      <w:r w:rsidRPr="00206ACB">
        <w:t>"Y",</w:t>
      </w:r>
      <w:r w:rsidR="00AC466E" w:rsidRPr="00206ACB">
        <w:t xml:space="preserve"> </w:t>
      </w:r>
      <w:r w:rsidRPr="00206ACB">
        <w:t>the</w:t>
      </w:r>
      <w:r w:rsidR="00AC466E" w:rsidRPr="00206ACB">
        <w:t xml:space="preserve"> </w:t>
      </w:r>
      <w:r w:rsidRPr="00206ACB">
        <w:t>"index</w:t>
      </w:r>
      <w:r w:rsidR="00AC466E" w:rsidRPr="00206ACB">
        <w:t xml:space="preserve"> </w:t>
      </w:r>
      <w:r w:rsidRPr="00206ACB">
        <w:t>registers".</w:t>
      </w:r>
      <w:r w:rsidR="00AC466E" w:rsidRPr="00206ACB">
        <w:t xml:space="preserve"> </w:t>
      </w:r>
      <w:r w:rsidRPr="005463DD">
        <w:rPr>
          <w:rStyle w:val="QuoteChar"/>
        </w:rPr>
        <w:t>LDA</w:t>
      </w:r>
      <w:r w:rsidR="00AC466E" w:rsidRPr="00206ACB">
        <w:t xml:space="preserve"> </w:t>
      </w:r>
      <w:r w:rsidRPr="00206ACB">
        <w:t>loads</w:t>
      </w:r>
      <w:r w:rsidR="00AC466E" w:rsidRPr="00206ACB">
        <w:t xml:space="preserve"> </w:t>
      </w:r>
      <w:r w:rsidRPr="00206ACB">
        <w:t>data</w:t>
      </w:r>
      <w:r w:rsidR="00AC466E" w:rsidRPr="00206ACB">
        <w:t xml:space="preserve"> </w:t>
      </w:r>
      <w:r w:rsidRPr="00206ACB">
        <w:t>into</w:t>
      </w:r>
      <w:r w:rsidR="00AC466E" w:rsidRPr="00206ACB">
        <w:t xml:space="preserve"> </w:t>
      </w:r>
      <w:r w:rsidRPr="00206ACB">
        <w:t>the</w:t>
      </w:r>
      <w:r w:rsidR="00AC466E" w:rsidRPr="00206ACB">
        <w:t xml:space="preserve"> </w:t>
      </w:r>
      <w:r w:rsidRPr="00206ACB">
        <w:t>accumulator,</w:t>
      </w:r>
      <w:r w:rsidR="00AC466E" w:rsidRPr="00206ACB">
        <w:t xml:space="preserve"> </w:t>
      </w:r>
      <w:r w:rsidRPr="005463DD">
        <w:rPr>
          <w:rStyle w:val="QuoteChar"/>
        </w:rPr>
        <w:t>LDX</w:t>
      </w:r>
      <w:r w:rsidR="00AC466E" w:rsidRPr="00206ACB">
        <w:t xml:space="preserve"> </w:t>
      </w:r>
      <w:r w:rsidRPr="00206ACB">
        <w:t>loads</w:t>
      </w:r>
      <w:r w:rsidR="00AC466E" w:rsidRPr="00206ACB">
        <w:t xml:space="preserve"> </w:t>
      </w:r>
      <w:r w:rsidRPr="00206ACB">
        <w:t>data</w:t>
      </w:r>
      <w:r w:rsidR="00AC466E" w:rsidRPr="00206ACB">
        <w:t xml:space="preserve"> </w:t>
      </w:r>
      <w:r w:rsidRPr="00206ACB">
        <w:t>into</w:t>
      </w:r>
      <w:r w:rsidR="00AC466E" w:rsidRPr="00206ACB">
        <w:t xml:space="preserve"> </w:t>
      </w:r>
      <w:r w:rsidRPr="00206ACB">
        <w:t>the</w:t>
      </w:r>
      <w:r w:rsidR="00AC466E" w:rsidRPr="00206ACB">
        <w:t xml:space="preserve"> </w:t>
      </w:r>
      <w:r w:rsidRPr="00206ACB">
        <w:t>X</w:t>
      </w:r>
      <w:r w:rsidR="00AC466E" w:rsidRPr="00206ACB">
        <w:t xml:space="preserve"> </w:t>
      </w:r>
      <w:r w:rsidRPr="00206ACB">
        <w:t>register,</w:t>
      </w:r>
      <w:r w:rsidR="00AC466E" w:rsidRPr="00206ACB">
        <w:t xml:space="preserve"> </w:t>
      </w:r>
      <w:r w:rsidRPr="00206ACB">
        <w:t>and</w:t>
      </w:r>
      <w:r w:rsidR="00AC466E" w:rsidRPr="00206ACB">
        <w:t xml:space="preserve"> </w:t>
      </w:r>
      <w:r w:rsidRPr="005463DD">
        <w:rPr>
          <w:rStyle w:val="QuoteChar"/>
        </w:rPr>
        <w:t>LDY</w:t>
      </w:r>
      <w:r w:rsidR="00AC466E" w:rsidRPr="00206ACB">
        <w:t xml:space="preserve"> </w:t>
      </w:r>
      <w:r w:rsidRPr="00206ACB">
        <w:t>loads</w:t>
      </w:r>
      <w:r w:rsidR="00AC466E" w:rsidRPr="00206ACB">
        <w:t xml:space="preserve"> </w:t>
      </w:r>
      <w:r w:rsidRPr="00206ACB">
        <w:t>data</w:t>
      </w:r>
      <w:r w:rsidR="00AC466E" w:rsidRPr="00206ACB">
        <w:t xml:space="preserve"> </w:t>
      </w:r>
      <w:r w:rsidRPr="00206ACB">
        <w:t>into</w:t>
      </w:r>
      <w:r w:rsidR="00AC466E" w:rsidRPr="00206ACB">
        <w:t xml:space="preserve"> </w:t>
      </w:r>
      <w:r w:rsidRPr="00206ACB">
        <w:t>the</w:t>
      </w:r>
      <w:r w:rsidR="00AC466E" w:rsidRPr="00206ACB">
        <w:t xml:space="preserve"> </w:t>
      </w:r>
      <w:r w:rsidRPr="00206ACB">
        <w:t>Y</w:t>
      </w:r>
      <w:r w:rsidR="00AC466E" w:rsidRPr="00206ACB">
        <w:t xml:space="preserve"> </w:t>
      </w:r>
      <w:r w:rsidRPr="00206ACB">
        <w:t>register.</w:t>
      </w:r>
    </w:p>
    <w:p w14:paraId="66073FD6" w14:textId="77777777" w:rsidR="003145ED" w:rsidRDefault="003145ED">
      <w:pPr>
        <w:widowControl/>
        <w:kinsoku/>
        <w:overflowPunct/>
        <w:autoSpaceDE/>
        <w:autoSpaceDN/>
        <w:spacing w:before="0" w:after="160" w:line="259" w:lineRule="auto"/>
        <w:ind w:firstLine="0"/>
        <w:jc w:val="left"/>
      </w:pPr>
      <w:r>
        <w:br w:type="page"/>
      </w:r>
    </w:p>
    <w:p w14:paraId="1D59FBD5" w14:textId="52D5D0F3" w:rsidR="009F7A55" w:rsidRPr="00206ACB" w:rsidRDefault="009F7A55" w:rsidP="00075004">
      <w:r w:rsidRPr="00206ACB">
        <w:lastRenderedPageBreak/>
        <w:t>There</w:t>
      </w:r>
      <w:r w:rsidR="00AC466E" w:rsidRPr="00206ACB">
        <w:t xml:space="preserve"> </w:t>
      </w:r>
      <w:r w:rsidRPr="00206ACB">
        <w:t>are</w:t>
      </w:r>
      <w:r w:rsidR="00AC466E" w:rsidRPr="00206ACB">
        <w:t xml:space="preserve"> </w:t>
      </w:r>
      <w:r w:rsidRPr="00206ACB">
        <w:t>two</w:t>
      </w:r>
      <w:r w:rsidR="00AC466E" w:rsidRPr="00206ACB">
        <w:t xml:space="preserve"> </w:t>
      </w:r>
      <w:r w:rsidRPr="00206ACB">
        <w:t>main</w:t>
      </w:r>
      <w:r w:rsidR="00AC466E" w:rsidRPr="00206ACB">
        <w:t xml:space="preserve"> </w:t>
      </w:r>
      <w:r w:rsidRPr="00206ACB">
        <w:t>sources</w:t>
      </w:r>
      <w:r w:rsidR="00AC466E" w:rsidRPr="00206ACB">
        <w:t xml:space="preserve"> </w:t>
      </w:r>
      <w:r w:rsidRPr="00206ACB">
        <w:t>for</w:t>
      </w:r>
      <w:r w:rsidR="00AC466E" w:rsidRPr="00206ACB">
        <w:t xml:space="preserve"> </w:t>
      </w:r>
      <w:r w:rsidRPr="00206ACB">
        <w:t>this</w:t>
      </w:r>
      <w:r w:rsidR="00AC466E" w:rsidRPr="00206ACB">
        <w:t xml:space="preserve"> </w:t>
      </w:r>
      <w:r w:rsidRPr="00206ACB">
        <w:t>data:</w:t>
      </w:r>
      <w:r w:rsidR="00AC466E" w:rsidRPr="00206ACB">
        <w:t xml:space="preserve"> </w:t>
      </w:r>
      <w:r w:rsidRPr="00206ACB">
        <w:t>loading</w:t>
      </w:r>
      <w:r w:rsidR="00AC466E" w:rsidRPr="00206ACB">
        <w:t xml:space="preserve"> </w:t>
      </w:r>
      <w:r w:rsidRPr="00206ACB">
        <w:t>from</w:t>
      </w:r>
      <w:r w:rsidR="00AC466E" w:rsidRPr="00206ACB">
        <w:t xml:space="preserve"> </w:t>
      </w:r>
      <w:r w:rsidRPr="00206ACB">
        <w:t>a</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and</w:t>
      </w:r>
      <w:r w:rsidR="00AC466E" w:rsidRPr="00206ACB">
        <w:t xml:space="preserve"> </w:t>
      </w:r>
      <w:r w:rsidRPr="00206ACB">
        <w:t>loading</w:t>
      </w:r>
      <w:r w:rsidR="00AC466E" w:rsidRPr="00206ACB">
        <w:t xml:space="preserve"> </w:t>
      </w:r>
      <w:r w:rsidRPr="00206ACB">
        <w:t>a</w:t>
      </w:r>
      <w:r w:rsidR="00AC466E" w:rsidRPr="00206ACB">
        <w:t xml:space="preserve"> </w:t>
      </w:r>
      <w:r w:rsidRPr="00206ACB">
        <w:t>given</w:t>
      </w:r>
      <w:r w:rsidR="00AC466E" w:rsidRPr="00206ACB">
        <w:t xml:space="preserve"> </w:t>
      </w:r>
      <w:r w:rsidRPr="00206ACB">
        <w:t>value.</w:t>
      </w:r>
      <w:r w:rsidR="00AC466E" w:rsidRPr="00206ACB">
        <w:t xml:space="preserve"> </w:t>
      </w:r>
      <w:r w:rsidRPr="00206ACB">
        <w:t>Which</w:t>
      </w:r>
      <w:r w:rsidR="00AC466E" w:rsidRPr="00206ACB">
        <w:t xml:space="preserve"> </w:t>
      </w:r>
      <w:r w:rsidRPr="00206ACB">
        <w:t>source</w:t>
      </w:r>
      <w:r w:rsidR="00AC466E" w:rsidRPr="00206ACB">
        <w:t xml:space="preserve"> </w:t>
      </w:r>
      <w:r w:rsidRPr="00206ACB">
        <w:t>is</w:t>
      </w:r>
      <w:r w:rsidR="00AC466E" w:rsidRPr="00206ACB">
        <w:t xml:space="preserve"> </w:t>
      </w:r>
      <w:r w:rsidRPr="00206ACB">
        <w:t>used</w:t>
      </w:r>
      <w:r w:rsidR="00AC466E" w:rsidRPr="00206ACB">
        <w:t xml:space="preserve"> </w:t>
      </w:r>
      <w:r w:rsidRPr="00206ACB">
        <w:t>is</w:t>
      </w:r>
      <w:r w:rsidR="00AC466E" w:rsidRPr="00206ACB">
        <w:t xml:space="preserve"> </w:t>
      </w:r>
      <w:r w:rsidRPr="00206ACB">
        <w:t>based</w:t>
      </w:r>
      <w:r w:rsidR="00AC466E" w:rsidRPr="00206ACB">
        <w:t xml:space="preserve"> </w:t>
      </w:r>
      <w:r w:rsidRPr="00206ACB">
        <w:t>on</w:t>
      </w:r>
      <w:r w:rsidR="00AC466E" w:rsidRPr="00206ACB">
        <w:t xml:space="preserve"> </w:t>
      </w:r>
      <w:r w:rsidRPr="00206ACB">
        <w:t>how</w:t>
      </w:r>
      <w:r w:rsidR="00AC466E" w:rsidRPr="00206ACB">
        <w:t xml:space="preserve"> </w:t>
      </w:r>
      <w:r w:rsidRPr="00206ACB">
        <w:t>you</w:t>
      </w:r>
      <w:r w:rsidR="00AC466E" w:rsidRPr="00206ACB">
        <w:t xml:space="preserve"> </w:t>
      </w:r>
      <w:r w:rsidRPr="00206ACB">
        <w:t>write</w:t>
      </w:r>
      <w:r w:rsidR="00AC466E" w:rsidRPr="00206ACB">
        <w:t xml:space="preserve"> </w:t>
      </w:r>
      <w:r w:rsidRPr="00206ACB">
        <w:t>the</w:t>
      </w:r>
      <w:r w:rsidR="00AC466E" w:rsidRPr="00206ACB">
        <w:t xml:space="preserve"> </w:t>
      </w:r>
      <w:r w:rsidRPr="00206ACB">
        <w:t>operand</w:t>
      </w:r>
      <w:r w:rsidR="00AC466E" w:rsidRPr="00206ACB">
        <w:t xml:space="preserve"> </w:t>
      </w:r>
      <w:r w:rsidRPr="00206ACB">
        <w:t>for</w:t>
      </w:r>
      <w:r w:rsidR="00AC466E" w:rsidRPr="00206ACB">
        <w:t xml:space="preserve"> </w:t>
      </w:r>
      <w:r w:rsidRPr="00206ACB">
        <w:t>the</w:t>
      </w:r>
      <w:r w:rsidR="00AC466E" w:rsidRPr="00206ACB">
        <w:t xml:space="preserve"> </w:t>
      </w:r>
      <w:r w:rsidRPr="00206ACB">
        <w:t>opcode.</w:t>
      </w:r>
      <w:r w:rsidR="00AC466E" w:rsidRPr="00206ACB">
        <w:t xml:space="preserve"> </w:t>
      </w:r>
      <w:r w:rsidRPr="00206ACB">
        <w:t>If</w:t>
      </w:r>
      <w:r w:rsidR="00AC466E" w:rsidRPr="00206ACB">
        <w:t xml:space="preserve"> </w:t>
      </w:r>
      <w:r w:rsidRPr="00206ACB">
        <w:t>you</w:t>
      </w:r>
      <w:r w:rsidR="00AC466E" w:rsidRPr="00206ACB">
        <w:t xml:space="preserve"> </w:t>
      </w:r>
      <w:r w:rsidRPr="00206ACB">
        <w:t>use</w:t>
      </w:r>
      <w:r w:rsidR="00AC466E" w:rsidRPr="00206ACB">
        <w:t xml:space="preserve"> </w:t>
      </w:r>
      <w:r w:rsidRPr="00206ACB">
        <w:t>a</w:t>
      </w:r>
      <w:r w:rsidR="00AC466E" w:rsidRPr="00206ACB">
        <w:t xml:space="preserve"> </w:t>
      </w:r>
      <w:r w:rsidRPr="00206ACB">
        <w:t>16-bit</w:t>
      </w:r>
      <w:r w:rsidR="00AC466E" w:rsidRPr="00206ACB">
        <w:t xml:space="preserve"> </w:t>
      </w:r>
      <w:r w:rsidRPr="00206ACB">
        <w:t>value</w:t>
      </w:r>
      <w:r w:rsidR="00AC466E" w:rsidRPr="00206ACB">
        <w:t xml:space="preserve"> </w:t>
      </w:r>
      <w:r w:rsidRPr="00206ACB">
        <w:t>(four</w:t>
      </w:r>
      <w:r w:rsidR="00AC466E" w:rsidRPr="00206ACB">
        <w:t xml:space="preserve"> </w:t>
      </w:r>
      <w:r w:rsidRPr="00206ACB">
        <w:t>hex</w:t>
      </w:r>
      <w:r w:rsidR="00AC466E" w:rsidRPr="00206ACB">
        <w:t xml:space="preserve"> </w:t>
      </w:r>
      <w:r w:rsidRPr="00206ACB">
        <w:t>digits),</w:t>
      </w:r>
      <w:r w:rsidR="00AC466E" w:rsidRPr="00206ACB">
        <w:t xml:space="preserve"> </w:t>
      </w:r>
      <w:r w:rsidRPr="00206ACB">
        <w:t>it</w:t>
      </w:r>
      <w:r w:rsidR="00AC466E" w:rsidRPr="00206ACB">
        <w:t xml:space="preserve"> </w:t>
      </w:r>
      <w:r w:rsidRPr="00206ACB">
        <w:t>will</w:t>
      </w:r>
      <w:r w:rsidR="00AC466E" w:rsidRPr="00206ACB">
        <w:t xml:space="preserve"> </w:t>
      </w:r>
      <w:r w:rsidRPr="00206ACB">
        <w:t>load</w:t>
      </w:r>
      <w:r w:rsidR="00AC466E" w:rsidRPr="00206ACB">
        <w:t xml:space="preserve"> </w:t>
      </w:r>
      <w:r w:rsidRPr="00206ACB">
        <w:t>the</w:t>
      </w:r>
      <w:r w:rsidR="00AC466E" w:rsidRPr="00206ACB">
        <w:t xml:space="preserve"> </w:t>
      </w:r>
      <w:r w:rsidRPr="00206ACB">
        <w:t>contents</w:t>
      </w:r>
      <w:r w:rsidR="00AC466E" w:rsidRPr="00206ACB">
        <w:t xml:space="preserve"> </w:t>
      </w:r>
      <w:r w:rsidRPr="00206ACB">
        <w:t>of</w:t>
      </w:r>
      <w:r w:rsidR="00AC466E" w:rsidRPr="00206ACB">
        <w:t xml:space="preserve"> </w:t>
      </w:r>
      <w:r w:rsidRPr="00206ACB">
        <w:t>that</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If</w:t>
      </w:r>
      <w:r w:rsidR="00AC466E" w:rsidRPr="00206ACB">
        <w:t xml:space="preserve"> </w:t>
      </w:r>
      <w:r w:rsidRPr="00206ACB">
        <w:t>you</w:t>
      </w:r>
      <w:r w:rsidR="00AC466E" w:rsidRPr="00206ACB">
        <w:t xml:space="preserve"> </w:t>
      </w:r>
      <w:r w:rsidRPr="00206ACB">
        <w:t>use</w:t>
      </w:r>
      <w:r w:rsidR="00AC466E" w:rsidRPr="00206ACB">
        <w:t xml:space="preserve"> </w:t>
      </w:r>
      <w:r w:rsidRPr="00206ACB">
        <w:t>a</w:t>
      </w:r>
      <w:r w:rsidR="00AC466E" w:rsidRPr="00206ACB">
        <w:t xml:space="preserve"> </w:t>
      </w:r>
      <w:r w:rsidRPr="00206ACB">
        <w:t>hash</w:t>
      </w:r>
      <w:r w:rsidR="00AC466E" w:rsidRPr="00206ACB">
        <w:t xml:space="preserve"> </w:t>
      </w:r>
      <w:r w:rsidRPr="00206ACB">
        <w:t>sign</w:t>
      </w:r>
      <w:r w:rsidR="00AC466E" w:rsidRPr="00206ACB">
        <w:t xml:space="preserve"> </w:t>
      </w:r>
      <w:r w:rsidRPr="00206ACB">
        <w:t>(#)</w:t>
      </w:r>
      <w:r w:rsidR="00AC466E" w:rsidRPr="00206ACB">
        <w:t xml:space="preserve"> </w:t>
      </w:r>
      <w:r w:rsidRPr="00206ACB">
        <w:t>followed</w:t>
      </w:r>
      <w:r w:rsidR="00AC466E" w:rsidRPr="00206ACB">
        <w:t xml:space="preserve"> </w:t>
      </w:r>
      <w:r w:rsidRPr="00206ACB">
        <w:t>by</w:t>
      </w:r>
      <w:r w:rsidR="00AC466E" w:rsidRPr="00206ACB">
        <w:t xml:space="preserve"> </w:t>
      </w:r>
      <w:r w:rsidRPr="00206ACB">
        <w:t>an</w:t>
      </w:r>
      <w:r w:rsidR="00AC466E" w:rsidRPr="00206ACB">
        <w:t xml:space="preserve"> </w:t>
      </w:r>
      <w:r w:rsidRPr="00206ACB">
        <w:t>8-bit</w:t>
      </w:r>
      <w:r w:rsidR="00AC466E" w:rsidRPr="00206ACB">
        <w:t xml:space="preserve"> </w:t>
      </w:r>
      <w:r w:rsidRPr="00206ACB">
        <w:t>value</w:t>
      </w:r>
      <w:r w:rsidR="00AC466E" w:rsidRPr="00206ACB">
        <w:t xml:space="preserve"> </w:t>
      </w:r>
      <w:r w:rsidRPr="00206ACB">
        <w:t>(two</w:t>
      </w:r>
      <w:r w:rsidR="00AC466E" w:rsidRPr="00206ACB">
        <w:t xml:space="preserve"> </w:t>
      </w:r>
      <w:r w:rsidRPr="00206ACB">
        <w:t>hex</w:t>
      </w:r>
      <w:r w:rsidR="00AC466E" w:rsidRPr="00206ACB">
        <w:t xml:space="preserve"> </w:t>
      </w:r>
      <w:r w:rsidRPr="00206ACB">
        <w:t>digits),</w:t>
      </w:r>
      <w:r w:rsidR="00AC466E" w:rsidRPr="00206ACB">
        <w:t xml:space="preserve"> </w:t>
      </w:r>
      <w:r w:rsidRPr="00206ACB">
        <w:t>it</w:t>
      </w:r>
      <w:r w:rsidR="00AC466E" w:rsidRPr="00206ACB">
        <w:t xml:space="preserve"> </w:t>
      </w:r>
      <w:r w:rsidRPr="00206ACB">
        <w:t>will</w:t>
      </w:r>
      <w:r w:rsidR="00AC466E" w:rsidRPr="00206ACB">
        <w:t xml:space="preserve"> </w:t>
      </w:r>
      <w:r w:rsidRPr="00206ACB">
        <w:t>load</w:t>
      </w:r>
      <w:r w:rsidR="00AC466E" w:rsidRPr="00206ACB">
        <w:t xml:space="preserve"> </w:t>
      </w:r>
      <w:r w:rsidRPr="00206ACB">
        <w:t>the</w:t>
      </w:r>
      <w:r w:rsidR="00AC466E" w:rsidRPr="00206ACB">
        <w:t xml:space="preserve"> </w:t>
      </w:r>
      <w:r w:rsidRPr="00206ACB">
        <w:t>exact</w:t>
      </w:r>
      <w:r w:rsidR="00AC466E" w:rsidRPr="00206ACB">
        <w:t xml:space="preserve"> </w:t>
      </w:r>
      <w:r w:rsidRPr="00206ACB">
        <w:t>value</w:t>
      </w:r>
      <w:r w:rsidR="00AC466E" w:rsidRPr="00206ACB">
        <w:t xml:space="preserve"> </w:t>
      </w:r>
      <w:r w:rsidRPr="00206ACB">
        <w:t>you</w:t>
      </w:r>
      <w:r w:rsidR="00AC466E" w:rsidRPr="00206ACB">
        <w:t xml:space="preserve"> </w:t>
      </w:r>
      <w:r w:rsidRPr="00206ACB">
        <w:t>used.</w:t>
      </w:r>
      <w:r w:rsidR="00AC466E" w:rsidRPr="00206ACB">
        <w:t xml:space="preserve"> </w:t>
      </w:r>
      <w:r w:rsidRPr="00206ACB">
        <w:t>Here</w:t>
      </w:r>
      <w:r w:rsidR="00AC466E" w:rsidRPr="00206ACB">
        <w:t xml:space="preserve"> </w:t>
      </w:r>
      <w:r w:rsidRPr="00206ACB">
        <w:t>is</w:t>
      </w:r>
      <w:r w:rsidR="00AC466E" w:rsidRPr="00206ACB">
        <w:t xml:space="preserve"> </w:t>
      </w:r>
      <w:r w:rsidRPr="00206ACB">
        <w:t>an</w:t>
      </w:r>
      <w:r w:rsidR="00AC466E" w:rsidRPr="00206ACB">
        <w:t xml:space="preserve"> </w:t>
      </w:r>
      <w:r w:rsidRPr="00206ACB">
        <w:t>example:</w:t>
      </w:r>
    </w:p>
    <w:p w14:paraId="116E0A3D" w14:textId="30E9869D" w:rsidR="00076AE2" w:rsidRPr="006F2210" w:rsidRDefault="006C04B1" w:rsidP="006C04B1">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Pr>
          <w:rFonts w:ascii="DejaVu Sans Mono" w:eastAsia="Times New Roman" w:hAnsi="DejaVu Sans Mono" w:cs="DejaVu Sans Mono"/>
          <w:color w:val="E3371E"/>
          <w:kern w:val="0"/>
          <w:szCs w:val="26"/>
          <w:bdr w:val="none" w:sz="0" w:space="0" w:color="auto" w:frame="1"/>
          <w:shd w:val="clear" w:color="auto" w:fill="272822"/>
          <w:lang w:eastAsia="ja-JP"/>
        </w:rPr>
        <w:t xml:space="preserve">  </w:t>
      </w:r>
      <w:r w:rsidR="00076AE2" w:rsidRPr="006F2210">
        <w:rPr>
          <w:rFonts w:ascii="DejaVu Sans Mono" w:eastAsia="Times New Roman" w:hAnsi="DejaVu Sans Mono" w:cs="DejaVu Sans Mono"/>
          <w:color w:val="E3371E"/>
          <w:kern w:val="0"/>
          <w:szCs w:val="26"/>
          <w:bdr w:val="none" w:sz="0" w:space="0" w:color="auto" w:frame="1"/>
          <w:shd w:val="clear" w:color="auto" w:fill="272822"/>
          <w:lang w:eastAsia="ja-JP"/>
        </w:rPr>
        <w:t>LDA</w:t>
      </w:r>
      <w:r w:rsidR="00AC466E" w:rsidRPr="006F221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00076AE2" w:rsidRPr="006F2210">
        <w:rPr>
          <w:rFonts w:ascii="DejaVu Sans Mono" w:eastAsia="Times New Roman" w:hAnsi="DejaVu Sans Mono" w:cs="DejaVu Sans Mono"/>
          <w:color w:val="07E2FA"/>
          <w:kern w:val="0"/>
          <w:szCs w:val="26"/>
          <w:bdr w:val="none" w:sz="0" w:space="0" w:color="auto" w:frame="1"/>
          <w:shd w:val="clear" w:color="auto" w:fill="272822"/>
          <w:lang w:eastAsia="ja-JP"/>
        </w:rPr>
        <w:t>$3f00</w:t>
      </w:r>
      <w:r w:rsidR="00AC466E" w:rsidRPr="006F221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00076AE2" w:rsidRPr="006F2210">
        <w:rPr>
          <w:rFonts w:ascii="DejaVu Sans Mono" w:eastAsia="Times New Roman" w:hAnsi="DejaVu Sans Mono" w:cs="DejaVu Sans Mono"/>
          <w:color w:val="FFC000"/>
          <w:kern w:val="0"/>
          <w:szCs w:val="26"/>
          <w:bdr w:val="none" w:sz="0" w:space="0" w:color="auto" w:frame="1"/>
          <w:shd w:val="clear" w:color="auto" w:fill="272822"/>
          <w:lang w:eastAsia="ja-JP"/>
        </w:rPr>
        <w:t>;</w:t>
      </w:r>
      <w:r w:rsidR="00AC466E"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76AE2" w:rsidRPr="006F2210">
        <w:rPr>
          <w:rFonts w:ascii="DejaVu Sans Mono" w:eastAsia="Times New Roman" w:hAnsi="DejaVu Sans Mono" w:cs="DejaVu Sans Mono"/>
          <w:color w:val="FFC000"/>
          <w:kern w:val="0"/>
          <w:szCs w:val="26"/>
          <w:bdr w:val="none" w:sz="0" w:space="0" w:color="auto" w:frame="1"/>
          <w:shd w:val="clear" w:color="auto" w:fill="272822"/>
          <w:lang w:eastAsia="ja-JP"/>
        </w:rPr>
        <w:t>load</w:t>
      </w:r>
      <w:r w:rsidR="00AC466E"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76AE2" w:rsidRPr="006F2210">
        <w:rPr>
          <w:rFonts w:ascii="DejaVu Sans Mono" w:eastAsia="Times New Roman" w:hAnsi="DejaVu Sans Mono" w:cs="DejaVu Sans Mono"/>
          <w:color w:val="FFC000"/>
          <w:kern w:val="0"/>
          <w:szCs w:val="26"/>
          <w:bdr w:val="none" w:sz="0" w:space="0" w:color="auto" w:frame="1"/>
          <w:shd w:val="clear" w:color="auto" w:fill="272822"/>
          <w:lang w:eastAsia="ja-JP"/>
        </w:rPr>
        <w:t>contents</w:t>
      </w:r>
      <w:r w:rsidR="00AC466E"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76AE2" w:rsidRPr="006F2210">
        <w:rPr>
          <w:rFonts w:ascii="DejaVu Sans Mono" w:eastAsia="Times New Roman" w:hAnsi="DejaVu Sans Mono" w:cs="DejaVu Sans Mono"/>
          <w:color w:val="FFC000"/>
          <w:kern w:val="0"/>
          <w:szCs w:val="26"/>
          <w:bdr w:val="none" w:sz="0" w:space="0" w:color="auto" w:frame="1"/>
          <w:shd w:val="clear" w:color="auto" w:fill="272822"/>
          <w:lang w:eastAsia="ja-JP"/>
        </w:rPr>
        <w:t>of</w:t>
      </w:r>
      <w:r w:rsidR="00AC466E"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76AE2" w:rsidRPr="006F2210">
        <w:rPr>
          <w:rFonts w:ascii="DejaVu Sans Mono" w:eastAsia="Times New Roman" w:hAnsi="DejaVu Sans Mono" w:cs="DejaVu Sans Mono"/>
          <w:color w:val="FFC000"/>
          <w:kern w:val="0"/>
          <w:szCs w:val="26"/>
          <w:bdr w:val="none" w:sz="0" w:space="0" w:color="auto" w:frame="1"/>
          <w:shd w:val="clear" w:color="auto" w:fill="272822"/>
          <w:lang w:eastAsia="ja-JP"/>
        </w:rPr>
        <w:t>memory</w:t>
      </w:r>
      <w:r w:rsidR="00AC466E"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76AE2" w:rsidRPr="006F2210">
        <w:rPr>
          <w:rFonts w:ascii="DejaVu Sans Mono" w:eastAsia="Times New Roman" w:hAnsi="DejaVu Sans Mono" w:cs="DejaVu Sans Mono"/>
          <w:color w:val="FFC000"/>
          <w:kern w:val="0"/>
          <w:szCs w:val="26"/>
          <w:bdr w:val="none" w:sz="0" w:space="0" w:color="auto" w:frame="1"/>
          <w:shd w:val="clear" w:color="auto" w:fill="272822"/>
          <w:lang w:eastAsia="ja-JP"/>
        </w:rPr>
        <w:t>address</w:t>
      </w:r>
      <w:r w:rsidR="00AC466E"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76AE2" w:rsidRPr="006F2210">
        <w:rPr>
          <w:rFonts w:ascii="DejaVu Sans Mono" w:eastAsia="Times New Roman" w:hAnsi="DejaVu Sans Mono" w:cs="DejaVu Sans Mono"/>
          <w:color w:val="FFC000"/>
          <w:kern w:val="0"/>
          <w:szCs w:val="26"/>
          <w:bdr w:val="none" w:sz="0" w:space="0" w:color="auto" w:frame="1"/>
          <w:shd w:val="clear" w:color="auto" w:fill="272822"/>
          <w:lang w:eastAsia="ja-JP"/>
        </w:rPr>
        <w:t>$3f00</w:t>
      </w:r>
    </w:p>
    <w:p w14:paraId="458B6E3F" w14:textId="22D44841" w:rsidR="00076AE2" w:rsidRPr="006F2210" w:rsidRDefault="00AC466E" w:rsidP="006C04B1">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6C04B1">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6F2210"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76AE2" w:rsidRPr="006F2210">
        <w:rPr>
          <w:rFonts w:ascii="DejaVu Sans Mono" w:eastAsia="Times New Roman" w:hAnsi="DejaVu Sans Mono" w:cs="DejaVu Sans Mono"/>
          <w:color w:val="FFC000"/>
          <w:kern w:val="0"/>
          <w:szCs w:val="26"/>
          <w:bdr w:val="none" w:sz="0" w:space="0" w:color="auto" w:frame="1"/>
          <w:shd w:val="clear" w:color="auto" w:fill="272822"/>
          <w:lang w:eastAsia="ja-JP"/>
        </w:rPr>
        <w:t>;</w:t>
      </w:r>
      <w:r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76AE2" w:rsidRPr="006F2210">
        <w:rPr>
          <w:rFonts w:ascii="DejaVu Sans Mono" w:eastAsia="Times New Roman" w:hAnsi="DejaVu Sans Mono" w:cs="DejaVu Sans Mono"/>
          <w:color w:val="FFC000"/>
          <w:kern w:val="0"/>
          <w:szCs w:val="26"/>
          <w:bdr w:val="none" w:sz="0" w:space="0" w:color="auto" w:frame="1"/>
          <w:shd w:val="clear" w:color="auto" w:fill="272822"/>
          <w:lang w:eastAsia="ja-JP"/>
        </w:rPr>
        <w:t>into</w:t>
      </w:r>
      <w:r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76AE2" w:rsidRPr="006F2210">
        <w:rPr>
          <w:rFonts w:ascii="DejaVu Sans Mono" w:eastAsia="Times New Roman" w:hAnsi="DejaVu Sans Mono" w:cs="DejaVu Sans Mono"/>
          <w:color w:val="FFC000"/>
          <w:kern w:val="0"/>
          <w:szCs w:val="26"/>
          <w:bdr w:val="none" w:sz="0" w:space="0" w:color="auto" w:frame="1"/>
          <w:shd w:val="clear" w:color="auto" w:fill="272822"/>
          <w:lang w:eastAsia="ja-JP"/>
        </w:rPr>
        <w:t>the</w:t>
      </w:r>
      <w:r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76AE2" w:rsidRPr="006F2210">
        <w:rPr>
          <w:rFonts w:ascii="DejaVu Sans Mono" w:eastAsia="Times New Roman" w:hAnsi="DejaVu Sans Mono" w:cs="DejaVu Sans Mono"/>
          <w:color w:val="FFC000"/>
          <w:kern w:val="0"/>
          <w:szCs w:val="26"/>
          <w:bdr w:val="none" w:sz="0" w:space="0" w:color="auto" w:frame="1"/>
          <w:shd w:val="clear" w:color="auto" w:fill="272822"/>
          <w:lang w:eastAsia="ja-JP"/>
        </w:rPr>
        <w:t>accumulator</w:t>
      </w:r>
    </w:p>
    <w:p w14:paraId="1111478C" w14:textId="11F42BF8" w:rsidR="00076AE2" w:rsidRPr="006F2210" w:rsidRDefault="006C04B1" w:rsidP="006C04B1">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firstLine="360"/>
        <w:jc w:val="left"/>
        <w:rPr>
          <w:rFonts w:ascii="DejaVu Sans Mono" w:eastAsia="Times New Roman" w:hAnsi="DejaVu Sans Mono" w:cs="DejaVu Sans Mono"/>
          <w:color w:val="10C26F"/>
          <w:kern w:val="0"/>
          <w:szCs w:val="26"/>
          <w:lang w:eastAsia="ja-JP"/>
        </w:rPr>
      </w:pPr>
      <w:r>
        <w:rPr>
          <w:rFonts w:ascii="DejaVu Sans Mono" w:eastAsia="Times New Roman" w:hAnsi="DejaVu Sans Mono" w:cs="DejaVu Sans Mono"/>
          <w:color w:val="E3371E"/>
          <w:kern w:val="0"/>
          <w:szCs w:val="26"/>
          <w:bdr w:val="none" w:sz="0" w:space="0" w:color="auto" w:frame="1"/>
          <w:shd w:val="clear" w:color="auto" w:fill="272822"/>
          <w:lang w:eastAsia="ja-JP"/>
        </w:rPr>
        <w:t xml:space="preserve">  </w:t>
      </w:r>
      <w:r w:rsidR="00076AE2" w:rsidRPr="006F2210">
        <w:rPr>
          <w:rFonts w:ascii="DejaVu Sans Mono" w:eastAsia="Times New Roman" w:hAnsi="DejaVu Sans Mono" w:cs="DejaVu Sans Mono"/>
          <w:color w:val="E3371E"/>
          <w:kern w:val="0"/>
          <w:szCs w:val="26"/>
          <w:bdr w:val="none" w:sz="0" w:space="0" w:color="auto" w:frame="1"/>
          <w:shd w:val="clear" w:color="auto" w:fill="272822"/>
          <w:lang w:eastAsia="ja-JP"/>
        </w:rPr>
        <w:t>LDA</w:t>
      </w:r>
      <w:r w:rsidR="00AC466E" w:rsidRPr="006F221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00076AE2" w:rsidRPr="006F2210">
        <w:rPr>
          <w:rFonts w:ascii="DejaVu Sans Mono" w:eastAsia="Times New Roman" w:hAnsi="DejaVu Sans Mono" w:cs="DejaVu Sans Mono"/>
          <w:color w:val="FF7A48"/>
          <w:kern w:val="0"/>
          <w:szCs w:val="26"/>
          <w:bdr w:val="none" w:sz="0" w:space="0" w:color="auto" w:frame="1"/>
          <w:shd w:val="clear" w:color="auto" w:fill="272822"/>
          <w:lang w:eastAsia="ja-JP"/>
        </w:rPr>
        <w:t>#</w:t>
      </w:r>
      <w:r w:rsidR="00076AE2" w:rsidRPr="006F2210">
        <w:rPr>
          <w:rFonts w:ascii="DejaVu Sans Mono" w:eastAsia="Times New Roman" w:hAnsi="DejaVu Sans Mono" w:cs="DejaVu Sans Mono"/>
          <w:color w:val="07E2FA"/>
          <w:kern w:val="0"/>
          <w:szCs w:val="26"/>
          <w:bdr w:val="none" w:sz="0" w:space="0" w:color="auto" w:frame="1"/>
          <w:shd w:val="clear" w:color="auto" w:fill="272822"/>
          <w:lang w:eastAsia="ja-JP"/>
        </w:rPr>
        <w:t>$3f</w:t>
      </w:r>
      <w:r w:rsidR="00AC466E" w:rsidRPr="006F221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00076AE2" w:rsidRPr="006F2210">
        <w:rPr>
          <w:rFonts w:ascii="DejaVu Sans Mono" w:eastAsia="Times New Roman" w:hAnsi="DejaVu Sans Mono" w:cs="DejaVu Sans Mono"/>
          <w:color w:val="FFC000"/>
          <w:kern w:val="0"/>
          <w:szCs w:val="26"/>
          <w:bdr w:val="none" w:sz="0" w:space="0" w:color="auto" w:frame="1"/>
          <w:shd w:val="clear" w:color="auto" w:fill="272822"/>
          <w:lang w:eastAsia="ja-JP"/>
        </w:rPr>
        <w:t>;</w:t>
      </w:r>
      <w:r w:rsidR="00AC466E"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76AE2" w:rsidRPr="006F2210">
        <w:rPr>
          <w:rFonts w:ascii="DejaVu Sans Mono" w:eastAsia="Times New Roman" w:hAnsi="DejaVu Sans Mono" w:cs="DejaVu Sans Mono"/>
          <w:color w:val="FFC000"/>
          <w:kern w:val="0"/>
          <w:szCs w:val="26"/>
          <w:bdr w:val="none" w:sz="0" w:space="0" w:color="auto" w:frame="1"/>
          <w:shd w:val="clear" w:color="auto" w:fill="272822"/>
          <w:lang w:eastAsia="ja-JP"/>
        </w:rPr>
        <w:t>load</w:t>
      </w:r>
      <w:r w:rsidR="00AC466E"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76AE2" w:rsidRPr="006F2210">
        <w:rPr>
          <w:rFonts w:ascii="DejaVu Sans Mono" w:eastAsia="Times New Roman" w:hAnsi="DejaVu Sans Mono" w:cs="DejaVu Sans Mono"/>
          <w:color w:val="FFC000"/>
          <w:kern w:val="0"/>
          <w:szCs w:val="26"/>
          <w:bdr w:val="none" w:sz="0" w:space="0" w:color="auto" w:frame="1"/>
          <w:shd w:val="clear" w:color="auto" w:fill="272822"/>
          <w:lang w:eastAsia="ja-JP"/>
        </w:rPr>
        <w:t>the</w:t>
      </w:r>
      <w:r w:rsidR="00AC466E"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76AE2" w:rsidRPr="006F2210">
        <w:rPr>
          <w:rFonts w:ascii="DejaVu Sans Mono" w:eastAsia="Times New Roman" w:hAnsi="DejaVu Sans Mono" w:cs="DejaVu Sans Mono"/>
          <w:color w:val="FFC000"/>
          <w:kern w:val="0"/>
          <w:szCs w:val="26"/>
          <w:bdr w:val="none" w:sz="0" w:space="0" w:color="auto" w:frame="1"/>
          <w:shd w:val="clear" w:color="auto" w:fill="272822"/>
          <w:lang w:eastAsia="ja-JP"/>
        </w:rPr>
        <w:t>value</w:t>
      </w:r>
      <w:r w:rsidR="00AC466E"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76AE2" w:rsidRPr="006F2210">
        <w:rPr>
          <w:rFonts w:ascii="DejaVu Sans Mono" w:eastAsia="Times New Roman" w:hAnsi="DejaVu Sans Mono" w:cs="DejaVu Sans Mono"/>
          <w:color w:val="FFC000"/>
          <w:kern w:val="0"/>
          <w:szCs w:val="26"/>
          <w:bdr w:val="none" w:sz="0" w:space="0" w:color="auto" w:frame="1"/>
          <w:shd w:val="clear" w:color="auto" w:fill="272822"/>
          <w:lang w:eastAsia="ja-JP"/>
        </w:rPr>
        <w:t>$3f</w:t>
      </w:r>
      <w:r w:rsidR="00AC466E"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76AE2" w:rsidRPr="006F2210">
        <w:rPr>
          <w:rFonts w:ascii="DejaVu Sans Mono" w:eastAsia="Times New Roman" w:hAnsi="DejaVu Sans Mono" w:cs="DejaVu Sans Mono"/>
          <w:color w:val="FFC000"/>
          <w:kern w:val="0"/>
          <w:szCs w:val="26"/>
          <w:bdr w:val="none" w:sz="0" w:space="0" w:color="auto" w:frame="1"/>
          <w:shd w:val="clear" w:color="auto" w:fill="272822"/>
          <w:lang w:eastAsia="ja-JP"/>
        </w:rPr>
        <w:t>into</w:t>
      </w:r>
      <w:r w:rsidR="00AC466E"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76AE2" w:rsidRPr="006F2210">
        <w:rPr>
          <w:rFonts w:ascii="DejaVu Sans Mono" w:eastAsia="Times New Roman" w:hAnsi="DejaVu Sans Mono" w:cs="DejaVu Sans Mono"/>
          <w:color w:val="FFC000"/>
          <w:kern w:val="0"/>
          <w:szCs w:val="26"/>
          <w:bdr w:val="none" w:sz="0" w:space="0" w:color="auto" w:frame="1"/>
          <w:shd w:val="clear" w:color="auto" w:fill="272822"/>
          <w:lang w:eastAsia="ja-JP"/>
        </w:rPr>
        <w:t>the</w:t>
      </w:r>
      <w:r w:rsidR="00AC466E" w:rsidRPr="006F221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76AE2" w:rsidRPr="006F2210">
        <w:rPr>
          <w:rFonts w:ascii="DejaVu Sans Mono" w:eastAsia="Times New Roman" w:hAnsi="DejaVu Sans Mono" w:cs="DejaVu Sans Mono"/>
          <w:color w:val="FFC000"/>
          <w:kern w:val="0"/>
          <w:szCs w:val="26"/>
          <w:bdr w:val="none" w:sz="0" w:space="0" w:color="auto" w:frame="1"/>
          <w:shd w:val="clear" w:color="auto" w:fill="272822"/>
          <w:lang w:eastAsia="ja-JP"/>
        </w:rPr>
        <w:t>accumulator</w:t>
      </w:r>
    </w:p>
    <w:p w14:paraId="441FD9BE" w14:textId="60920DFF" w:rsidR="00076AE2" w:rsidRPr="00206ACB" w:rsidRDefault="00076AE2" w:rsidP="00075004">
      <w:r w:rsidRPr="00206ACB">
        <w:t>These</w:t>
      </w:r>
      <w:r w:rsidR="00AC466E" w:rsidRPr="00206ACB">
        <w:t xml:space="preserve"> </w:t>
      </w:r>
      <w:r w:rsidRPr="00206ACB">
        <w:t>different</w:t>
      </w:r>
      <w:r w:rsidR="00AC466E" w:rsidRPr="00206ACB">
        <w:t xml:space="preserve"> </w:t>
      </w:r>
      <w:r w:rsidRPr="00206ACB">
        <w:t>operand</w:t>
      </w:r>
      <w:r w:rsidR="00AC466E" w:rsidRPr="00206ACB">
        <w:t xml:space="preserve"> </w:t>
      </w:r>
      <w:r w:rsidRPr="00206ACB">
        <w:t>formats</w:t>
      </w:r>
      <w:r w:rsidR="00AC466E" w:rsidRPr="00206ACB">
        <w:t xml:space="preserve"> </w:t>
      </w:r>
      <w:r w:rsidRPr="00206ACB">
        <w:t>are</w:t>
      </w:r>
      <w:r w:rsidR="00AC466E" w:rsidRPr="00206ACB">
        <w:t xml:space="preserve"> </w:t>
      </w:r>
      <w:r w:rsidRPr="00206ACB">
        <w:t>called</w:t>
      </w:r>
      <w:r w:rsidR="00AC466E" w:rsidRPr="00206ACB">
        <w:t xml:space="preserve"> </w:t>
      </w:r>
      <w:r w:rsidRPr="00206ACB">
        <w:rPr>
          <w:rStyle w:val="Emphasis"/>
          <w:rFonts w:eastAsiaTheme="majorEastAsia" w:cstheme="minorHAnsi"/>
          <w:color w:val="111111"/>
          <w:szCs w:val="26"/>
        </w:rPr>
        <w:t>addressing</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modes</w:t>
      </w:r>
      <w:r w:rsidRPr="00206ACB">
        <w:t>.</w:t>
      </w:r>
      <w:r w:rsidR="00AC466E" w:rsidRPr="00206ACB">
        <w:t xml:space="preserve"> </w:t>
      </w:r>
      <w:r w:rsidRPr="00206ACB">
        <w:t>The</w:t>
      </w:r>
      <w:r w:rsidR="00AC466E" w:rsidRPr="00206ACB">
        <w:t xml:space="preserve"> </w:t>
      </w:r>
      <w:r w:rsidRPr="00206ACB">
        <w:t>6502</w:t>
      </w:r>
      <w:r w:rsidR="00AC466E" w:rsidRPr="00206ACB">
        <w:t xml:space="preserve"> </w:t>
      </w:r>
      <w:r w:rsidRPr="00206ACB">
        <w:t>can</w:t>
      </w:r>
      <w:r w:rsidR="00AC466E" w:rsidRPr="00206ACB">
        <w:t xml:space="preserve"> </w:t>
      </w:r>
      <w:r w:rsidRPr="00206ACB">
        <w:t>use</w:t>
      </w:r>
      <w:r w:rsidR="00AC466E" w:rsidRPr="00206ACB">
        <w:t xml:space="preserve"> </w:t>
      </w:r>
      <w:r w:rsidRPr="00206ACB">
        <w:t>eleven</w:t>
      </w:r>
      <w:r w:rsidR="00AC466E" w:rsidRPr="00206ACB">
        <w:t xml:space="preserve"> </w:t>
      </w:r>
      <w:r w:rsidRPr="00206ACB">
        <w:t>different</w:t>
      </w:r>
      <w:r w:rsidR="00AC466E" w:rsidRPr="00206ACB">
        <w:t xml:space="preserve"> </w:t>
      </w:r>
      <w:r w:rsidRPr="00206ACB">
        <w:t>addressing</w:t>
      </w:r>
      <w:r w:rsidR="00AC466E" w:rsidRPr="00206ACB">
        <w:t xml:space="preserve"> </w:t>
      </w:r>
      <w:r w:rsidRPr="00206ACB">
        <w:t>modes</w:t>
      </w:r>
      <w:r w:rsidR="00AC466E" w:rsidRPr="00206ACB">
        <w:t xml:space="preserve"> </w:t>
      </w:r>
      <w:r w:rsidRPr="00206ACB">
        <w:t>(though</w:t>
      </w:r>
      <w:r w:rsidR="00AC466E" w:rsidRPr="00206ACB">
        <w:t xml:space="preserve"> </w:t>
      </w:r>
      <w:r w:rsidRPr="00206ACB">
        <w:t>most</w:t>
      </w:r>
      <w:r w:rsidR="00AC466E" w:rsidRPr="00206ACB">
        <w:t xml:space="preserve"> </w:t>
      </w:r>
      <w:r w:rsidRPr="00206ACB">
        <w:t>opcodes</w:t>
      </w:r>
      <w:r w:rsidR="00AC466E" w:rsidRPr="00206ACB">
        <w:t xml:space="preserve"> </w:t>
      </w:r>
      <w:r w:rsidRPr="00206ACB">
        <w:t>are</w:t>
      </w:r>
      <w:r w:rsidR="00AC466E" w:rsidRPr="00206ACB">
        <w:t xml:space="preserve"> </w:t>
      </w:r>
      <w:r w:rsidRPr="00206ACB">
        <w:t>limited</w:t>
      </w:r>
      <w:r w:rsidR="00AC466E" w:rsidRPr="00206ACB">
        <w:t xml:space="preserve"> </w:t>
      </w:r>
      <w:r w:rsidRPr="00206ACB">
        <w:t>to</w:t>
      </w:r>
      <w:r w:rsidR="00AC466E" w:rsidRPr="00206ACB">
        <w:t xml:space="preserve"> </w:t>
      </w:r>
      <w:r w:rsidRPr="00206ACB">
        <w:t>a</w:t>
      </w:r>
      <w:r w:rsidR="00AC466E" w:rsidRPr="00206ACB">
        <w:t xml:space="preserve"> </w:t>
      </w:r>
      <w:r w:rsidRPr="00206ACB">
        <w:t>subset</w:t>
      </w:r>
      <w:r w:rsidR="00AC466E" w:rsidRPr="00206ACB">
        <w:t xml:space="preserve"> </w:t>
      </w:r>
      <w:r w:rsidRPr="00206ACB">
        <w:t>of</w:t>
      </w:r>
      <w:r w:rsidR="00AC466E" w:rsidRPr="00206ACB">
        <w:t xml:space="preserve"> </w:t>
      </w:r>
      <w:r w:rsidRPr="00206ACB">
        <w:t>them).</w:t>
      </w:r>
      <w:r w:rsidR="00AC466E" w:rsidRPr="00206ACB">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case</w:t>
      </w:r>
      <w:r w:rsidR="00AC466E" w:rsidRPr="00206ACB">
        <w:rPr>
          <w:rStyle w:val="marginnote"/>
          <w:rFonts w:cstheme="minorHAnsi"/>
          <w:color w:val="111111"/>
          <w:szCs w:val="26"/>
        </w:rPr>
        <w:t xml:space="preserve"> </w:t>
      </w:r>
      <w:r w:rsidRPr="00206ACB">
        <w:rPr>
          <w:rStyle w:val="marginnote"/>
          <w:rFonts w:cstheme="minorHAnsi"/>
          <w:color w:val="111111"/>
          <w:szCs w:val="26"/>
        </w:rPr>
        <w:t>you're</w:t>
      </w:r>
      <w:r w:rsidR="00AC466E" w:rsidRPr="00206ACB">
        <w:rPr>
          <w:rStyle w:val="marginnote"/>
          <w:rFonts w:cstheme="minorHAnsi"/>
          <w:color w:val="111111"/>
          <w:szCs w:val="26"/>
        </w:rPr>
        <w:t xml:space="preserve"> </w:t>
      </w:r>
      <w:r w:rsidRPr="00206ACB">
        <w:rPr>
          <w:rStyle w:val="marginnote"/>
          <w:rFonts w:cstheme="minorHAnsi"/>
          <w:color w:val="111111"/>
          <w:szCs w:val="26"/>
        </w:rPr>
        <w:t>curious,</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eleven</w:t>
      </w:r>
      <w:r w:rsidR="00AC466E" w:rsidRPr="00206ACB">
        <w:rPr>
          <w:rStyle w:val="marginnote"/>
          <w:rFonts w:cstheme="minorHAnsi"/>
          <w:color w:val="111111"/>
          <w:szCs w:val="26"/>
        </w:rPr>
        <w:t xml:space="preserve"> </w:t>
      </w:r>
      <w:r w:rsidRPr="00206ACB">
        <w:rPr>
          <w:rStyle w:val="marginnote"/>
          <w:rFonts w:cstheme="minorHAnsi"/>
          <w:color w:val="111111"/>
          <w:szCs w:val="26"/>
        </w:rPr>
        <w:t>addressing</w:t>
      </w:r>
      <w:r w:rsidR="00AC466E" w:rsidRPr="00206ACB">
        <w:rPr>
          <w:rStyle w:val="marginnote"/>
          <w:rFonts w:cstheme="minorHAnsi"/>
          <w:color w:val="111111"/>
          <w:szCs w:val="26"/>
        </w:rPr>
        <w:t xml:space="preserve"> </w:t>
      </w:r>
      <w:r w:rsidRPr="00206ACB">
        <w:rPr>
          <w:rStyle w:val="marginnote"/>
          <w:rFonts w:cstheme="minorHAnsi"/>
          <w:color w:val="111111"/>
          <w:szCs w:val="26"/>
        </w:rPr>
        <w:t>modes</w:t>
      </w:r>
      <w:r w:rsidR="00AC466E" w:rsidRPr="00206ACB">
        <w:rPr>
          <w:rStyle w:val="marginnote"/>
          <w:rFonts w:cstheme="minorHAnsi"/>
          <w:color w:val="111111"/>
          <w:szCs w:val="26"/>
        </w:rPr>
        <w:t xml:space="preserve"> </w:t>
      </w:r>
      <w:r w:rsidRPr="00206ACB">
        <w:rPr>
          <w:rStyle w:val="marginnote"/>
          <w:rFonts w:cstheme="minorHAnsi"/>
          <w:color w:val="111111"/>
          <w:szCs w:val="26"/>
        </w:rPr>
        <w:t>are</w:t>
      </w:r>
      <w:r w:rsidR="00AC466E" w:rsidRPr="00206ACB">
        <w:rPr>
          <w:rStyle w:val="marginnote"/>
          <w:rFonts w:cstheme="minorHAnsi"/>
          <w:color w:val="111111"/>
          <w:szCs w:val="26"/>
        </w:rPr>
        <w:t xml:space="preserve"> </w:t>
      </w:r>
      <w:r w:rsidRPr="00206ACB">
        <w:rPr>
          <w:rStyle w:val="marginnote"/>
          <w:rFonts w:cstheme="minorHAnsi"/>
          <w:color w:val="111111"/>
          <w:szCs w:val="26"/>
        </w:rPr>
        <w:t>Accumulator,</w:t>
      </w:r>
      <w:r w:rsidR="00AC466E" w:rsidRPr="00206ACB">
        <w:rPr>
          <w:rStyle w:val="marginnote"/>
          <w:rFonts w:cstheme="minorHAnsi"/>
          <w:color w:val="111111"/>
          <w:szCs w:val="26"/>
        </w:rPr>
        <w:t xml:space="preserve"> </w:t>
      </w:r>
      <w:r w:rsidRPr="00206ACB">
        <w:rPr>
          <w:rStyle w:val="marginnote"/>
          <w:rFonts w:cstheme="minorHAnsi"/>
          <w:color w:val="111111"/>
          <w:szCs w:val="26"/>
        </w:rPr>
        <w:t>Immediate,</w:t>
      </w:r>
      <w:r w:rsidR="00AC466E" w:rsidRPr="00206ACB">
        <w:rPr>
          <w:rStyle w:val="marginnote"/>
          <w:rFonts w:cstheme="minorHAnsi"/>
          <w:color w:val="111111"/>
          <w:szCs w:val="26"/>
        </w:rPr>
        <w:t xml:space="preserve"> </w:t>
      </w:r>
      <w:r w:rsidRPr="00206ACB">
        <w:rPr>
          <w:rStyle w:val="marginnote"/>
          <w:rFonts w:cstheme="minorHAnsi"/>
          <w:color w:val="111111"/>
          <w:szCs w:val="26"/>
        </w:rPr>
        <w:t>Implied,</w:t>
      </w:r>
      <w:r w:rsidR="00AC466E" w:rsidRPr="00206ACB">
        <w:rPr>
          <w:rStyle w:val="marginnote"/>
          <w:rFonts w:cstheme="minorHAnsi"/>
          <w:color w:val="111111"/>
          <w:szCs w:val="26"/>
        </w:rPr>
        <w:t xml:space="preserve"> </w:t>
      </w:r>
      <w:r w:rsidRPr="00206ACB">
        <w:rPr>
          <w:rStyle w:val="marginnote"/>
          <w:rFonts w:cstheme="minorHAnsi"/>
          <w:color w:val="111111"/>
          <w:szCs w:val="26"/>
        </w:rPr>
        <w:t>Relative,</w:t>
      </w:r>
      <w:r w:rsidR="00AC466E" w:rsidRPr="00206ACB">
        <w:rPr>
          <w:rStyle w:val="marginnote"/>
          <w:rFonts w:cstheme="minorHAnsi"/>
          <w:color w:val="111111"/>
          <w:szCs w:val="26"/>
        </w:rPr>
        <w:t xml:space="preserve"> </w:t>
      </w:r>
      <w:r w:rsidRPr="00206ACB">
        <w:rPr>
          <w:rStyle w:val="marginnote"/>
          <w:rFonts w:cstheme="minorHAnsi"/>
          <w:color w:val="111111"/>
          <w:szCs w:val="26"/>
        </w:rPr>
        <w:t>Absolute,</w:t>
      </w:r>
      <w:r w:rsidR="00AC466E" w:rsidRPr="00206ACB">
        <w:rPr>
          <w:rStyle w:val="marginnote"/>
          <w:rFonts w:cstheme="minorHAnsi"/>
          <w:color w:val="111111"/>
          <w:szCs w:val="26"/>
        </w:rPr>
        <w:t xml:space="preserve"> </w:t>
      </w:r>
      <w:r w:rsidRPr="00206ACB">
        <w:rPr>
          <w:rStyle w:val="marginnote"/>
          <w:rFonts w:cstheme="minorHAnsi"/>
          <w:color w:val="111111"/>
          <w:szCs w:val="26"/>
        </w:rPr>
        <w:t>Zeropage,</w:t>
      </w:r>
      <w:r w:rsidR="00AC466E" w:rsidRPr="00206ACB">
        <w:rPr>
          <w:rStyle w:val="marginnote"/>
          <w:rFonts w:cstheme="minorHAnsi"/>
          <w:color w:val="111111"/>
          <w:szCs w:val="26"/>
        </w:rPr>
        <w:t xml:space="preserve"> </w:t>
      </w:r>
      <w:r w:rsidRPr="00206ACB">
        <w:rPr>
          <w:rStyle w:val="marginnote"/>
          <w:rFonts w:cstheme="minorHAnsi"/>
          <w:color w:val="111111"/>
          <w:szCs w:val="26"/>
        </w:rPr>
        <w:t>Indirect,</w:t>
      </w:r>
      <w:r w:rsidR="00AC466E" w:rsidRPr="00206ACB">
        <w:rPr>
          <w:rStyle w:val="marginnote"/>
          <w:rFonts w:cstheme="minorHAnsi"/>
          <w:color w:val="111111"/>
          <w:szCs w:val="26"/>
        </w:rPr>
        <w:t xml:space="preserve"> </w:t>
      </w:r>
      <w:r w:rsidRPr="00206ACB">
        <w:rPr>
          <w:rStyle w:val="marginnote"/>
          <w:rFonts w:cstheme="minorHAnsi"/>
          <w:color w:val="111111"/>
          <w:szCs w:val="26"/>
        </w:rPr>
        <w:t>Absolute</w:t>
      </w:r>
      <w:r w:rsidR="00AC466E" w:rsidRPr="00206ACB">
        <w:rPr>
          <w:rStyle w:val="marginnote"/>
          <w:rFonts w:cstheme="minorHAnsi"/>
          <w:color w:val="111111"/>
          <w:szCs w:val="26"/>
        </w:rPr>
        <w:t xml:space="preserve"> </w:t>
      </w:r>
      <w:r w:rsidRPr="00206ACB">
        <w:rPr>
          <w:rStyle w:val="marginnote"/>
          <w:rFonts w:cstheme="minorHAnsi"/>
          <w:color w:val="111111"/>
          <w:szCs w:val="26"/>
        </w:rPr>
        <w:t>Indexed,</w:t>
      </w:r>
      <w:r w:rsidR="00AC466E" w:rsidRPr="00206ACB">
        <w:rPr>
          <w:rStyle w:val="marginnote"/>
          <w:rFonts w:cstheme="minorHAnsi"/>
          <w:color w:val="111111"/>
          <w:szCs w:val="26"/>
        </w:rPr>
        <w:t xml:space="preserve"> </w:t>
      </w:r>
      <w:r w:rsidRPr="00206ACB">
        <w:rPr>
          <w:rStyle w:val="marginnote"/>
          <w:rFonts w:cstheme="minorHAnsi"/>
          <w:color w:val="111111"/>
          <w:szCs w:val="26"/>
        </w:rPr>
        <w:t>Zeropage</w:t>
      </w:r>
      <w:r w:rsidR="00AC466E" w:rsidRPr="00206ACB">
        <w:rPr>
          <w:rStyle w:val="marginnote"/>
          <w:rFonts w:cstheme="minorHAnsi"/>
          <w:color w:val="111111"/>
          <w:szCs w:val="26"/>
        </w:rPr>
        <w:t xml:space="preserve"> </w:t>
      </w:r>
      <w:r w:rsidRPr="00206ACB">
        <w:rPr>
          <w:rStyle w:val="marginnote"/>
          <w:rFonts w:cstheme="minorHAnsi"/>
          <w:color w:val="111111"/>
          <w:szCs w:val="26"/>
        </w:rPr>
        <w:t>Indexed,</w:t>
      </w:r>
      <w:r w:rsidR="00AC466E" w:rsidRPr="00206ACB">
        <w:rPr>
          <w:rStyle w:val="marginnote"/>
          <w:rFonts w:cstheme="minorHAnsi"/>
          <w:color w:val="111111"/>
          <w:szCs w:val="26"/>
        </w:rPr>
        <w:t xml:space="preserve"> </w:t>
      </w:r>
      <w:r w:rsidRPr="00206ACB">
        <w:rPr>
          <w:rStyle w:val="marginnote"/>
          <w:rFonts w:cstheme="minorHAnsi"/>
          <w:color w:val="111111"/>
          <w:szCs w:val="26"/>
        </w:rPr>
        <w:t>Indexed</w:t>
      </w:r>
      <w:r w:rsidR="00AC466E" w:rsidRPr="00206ACB">
        <w:rPr>
          <w:rStyle w:val="marginnote"/>
          <w:rFonts w:cstheme="minorHAnsi"/>
          <w:color w:val="111111"/>
          <w:szCs w:val="26"/>
        </w:rPr>
        <w:t xml:space="preserve"> </w:t>
      </w:r>
      <w:r w:rsidRPr="00206ACB">
        <w:rPr>
          <w:rStyle w:val="marginnote"/>
          <w:rFonts w:cstheme="minorHAnsi"/>
          <w:color w:val="111111"/>
          <w:szCs w:val="26"/>
        </w:rPr>
        <w:t>Indirect,</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Indirect</w:t>
      </w:r>
      <w:r w:rsidR="00AC466E" w:rsidRPr="00206ACB">
        <w:rPr>
          <w:rStyle w:val="marginnote"/>
          <w:rFonts w:cstheme="minorHAnsi"/>
          <w:color w:val="111111"/>
          <w:szCs w:val="26"/>
        </w:rPr>
        <w:t xml:space="preserve"> </w:t>
      </w:r>
      <w:r w:rsidRPr="00206ACB">
        <w:rPr>
          <w:rStyle w:val="marginnote"/>
          <w:rFonts w:cstheme="minorHAnsi"/>
          <w:color w:val="111111"/>
          <w:szCs w:val="26"/>
        </w:rPr>
        <w:t>Indexed.</w:t>
      </w:r>
      <w:r w:rsidRPr="00206ACB">
        <w:t>The</w:t>
      </w:r>
      <w:r w:rsidR="00AC466E" w:rsidRPr="00206ACB">
        <w:t xml:space="preserve"> </w:t>
      </w:r>
      <w:r w:rsidRPr="00206ACB">
        <w:t>two</w:t>
      </w:r>
      <w:r w:rsidR="00AC466E" w:rsidRPr="00206ACB">
        <w:t xml:space="preserve"> </w:t>
      </w:r>
      <w:r w:rsidRPr="00206ACB">
        <w:t>modes</w:t>
      </w:r>
      <w:r w:rsidR="00AC466E" w:rsidRPr="00206ACB">
        <w:t xml:space="preserve"> </w:t>
      </w:r>
      <w:r w:rsidRPr="00206ACB">
        <w:t>we've</w:t>
      </w:r>
      <w:r w:rsidR="00AC466E" w:rsidRPr="00206ACB">
        <w:t xml:space="preserve"> </w:t>
      </w:r>
      <w:r w:rsidRPr="00206ACB">
        <w:t>just</w:t>
      </w:r>
      <w:r w:rsidR="00AC466E" w:rsidRPr="00206ACB">
        <w:t xml:space="preserve"> </w:t>
      </w:r>
      <w:r w:rsidRPr="00206ACB">
        <w:t>seen</w:t>
      </w:r>
      <w:r w:rsidR="00AC466E" w:rsidRPr="00206ACB">
        <w:t xml:space="preserve"> </w:t>
      </w:r>
      <w:r w:rsidRPr="00206ACB">
        <w:t>are</w:t>
      </w:r>
      <w:r w:rsidR="00AC466E" w:rsidRPr="00206ACB">
        <w:t xml:space="preserve"> </w:t>
      </w:r>
      <w:r w:rsidRPr="00206ACB">
        <w:rPr>
          <w:rStyle w:val="Emphasis"/>
          <w:rFonts w:eastAsiaTheme="majorEastAsia" w:cstheme="minorHAnsi"/>
          <w:color w:val="111111"/>
          <w:szCs w:val="26"/>
        </w:rPr>
        <w:t>absolute</w:t>
      </w:r>
      <w:r w:rsidR="00AC466E" w:rsidRPr="00206ACB">
        <w:t xml:space="preserve"> </w:t>
      </w:r>
      <w:r w:rsidRPr="00206ACB">
        <w:t>mode</w:t>
      </w:r>
      <w:r w:rsidR="00AC466E" w:rsidRPr="00206ACB">
        <w:t xml:space="preserve"> </w:t>
      </w:r>
      <w:r w:rsidRPr="00206ACB">
        <w:t>(providing</w:t>
      </w:r>
      <w:r w:rsidR="00AC466E" w:rsidRPr="00206ACB">
        <w:t xml:space="preserve"> </w:t>
      </w:r>
      <w:r w:rsidRPr="00206ACB">
        <w:t>a</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and</w:t>
      </w:r>
      <w:r w:rsidR="00AC466E" w:rsidRPr="00206ACB">
        <w:t xml:space="preserve"> </w:t>
      </w:r>
      <w:r w:rsidRPr="00206ACB">
        <w:rPr>
          <w:rStyle w:val="Emphasis"/>
          <w:rFonts w:eastAsiaTheme="majorEastAsia" w:cstheme="minorHAnsi"/>
          <w:color w:val="111111"/>
          <w:szCs w:val="26"/>
        </w:rPr>
        <w:t>immediate</w:t>
      </w:r>
      <w:r w:rsidR="00AC466E" w:rsidRPr="00206ACB">
        <w:t xml:space="preserve"> </w:t>
      </w:r>
      <w:r w:rsidRPr="00206ACB">
        <w:t>mode</w:t>
      </w:r>
      <w:r w:rsidR="00AC466E" w:rsidRPr="00206ACB">
        <w:t xml:space="preserve"> </w:t>
      </w:r>
      <w:r w:rsidRPr="00206ACB">
        <w:t>(providing</w:t>
      </w:r>
      <w:r w:rsidR="00AC466E" w:rsidRPr="00206ACB">
        <w:t xml:space="preserve"> </w:t>
      </w:r>
      <w:r w:rsidRPr="00206ACB">
        <w:t>an</w:t>
      </w:r>
      <w:r w:rsidR="00AC466E" w:rsidRPr="00206ACB">
        <w:t xml:space="preserve"> </w:t>
      </w:r>
      <w:r w:rsidRPr="00206ACB">
        <w:t>exact</w:t>
      </w:r>
      <w:r w:rsidR="00AC466E" w:rsidRPr="00206ACB">
        <w:t xml:space="preserve"> </w:t>
      </w:r>
      <w:r w:rsidRPr="00206ACB">
        <w:t>value).</w:t>
      </w:r>
      <w:r w:rsidR="00AC466E" w:rsidRPr="00206ACB">
        <w:t xml:space="preserve"> </w:t>
      </w:r>
      <w:r w:rsidRPr="00206ACB">
        <w:t>We</w:t>
      </w:r>
      <w:r w:rsidR="00AC466E" w:rsidRPr="00206ACB">
        <w:t xml:space="preserve"> </w:t>
      </w:r>
      <w:r w:rsidRPr="00206ACB">
        <w:t>will</w:t>
      </w:r>
      <w:r w:rsidR="00AC466E" w:rsidRPr="00206ACB">
        <w:t xml:space="preserve"> </w:t>
      </w:r>
      <w:r w:rsidRPr="00206ACB">
        <w:t>learn</w:t>
      </w:r>
      <w:r w:rsidR="00AC466E" w:rsidRPr="00206ACB">
        <w:t xml:space="preserve"> </w:t>
      </w:r>
      <w:r w:rsidRPr="00206ACB">
        <w:t>more</w:t>
      </w:r>
      <w:r w:rsidR="00AC466E" w:rsidRPr="00206ACB">
        <w:t xml:space="preserve"> </w:t>
      </w:r>
      <w:r w:rsidRPr="00206ACB">
        <w:t>addressing</w:t>
      </w:r>
      <w:r w:rsidR="00AC466E" w:rsidRPr="00206ACB">
        <w:t xml:space="preserve"> </w:t>
      </w:r>
      <w:r w:rsidRPr="00206ACB">
        <w:t>modes</w:t>
      </w:r>
      <w:r w:rsidR="00AC466E" w:rsidRPr="00206ACB">
        <w:t xml:space="preserve"> </w:t>
      </w:r>
      <w:r w:rsidRPr="00206ACB">
        <w:t>as</w:t>
      </w:r>
      <w:r w:rsidR="00AC466E" w:rsidRPr="00206ACB">
        <w:t xml:space="preserve"> </w:t>
      </w:r>
      <w:r w:rsidRPr="00206ACB">
        <w:t>needed</w:t>
      </w:r>
      <w:r w:rsidR="00AC466E" w:rsidRPr="00206ACB">
        <w:t xml:space="preserve"> </w:t>
      </w:r>
      <w:r w:rsidRPr="00206ACB">
        <w:t>over</w:t>
      </w:r>
      <w:r w:rsidR="00AC466E" w:rsidRPr="00206ACB">
        <w:t xml:space="preserve"> </w:t>
      </w:r>
      <w:r w:rsidRPr="00206ACB">
        <w:t>the</w:t>
      </w:r>
      <w:r w:rsidR="00AC466E" w:rsidRPr="00206ACB">
        <w:t xml:space="preserve"> </w:t>
      </w:r>
      <w:r w:rsidRPr="00206ACB">
        <w:t>course</w:t>
      </w:r>
      <w:r w:rsidR="00AC466E" w:rsidRPr="00206ACB">
        <w:t xml:space="preserve"> </w:t>
      </w:r>
      <w:r w:rsidRPr="00206ACB">
        <w:t>of</w:t>
      </w:r>
      <w:r w:rsidR="00AC466E" w:rsidRPr="00206ACB">
        <w:t xml:space="preserve"> </w:t>
      </w:r>
      <w:r w:rsidRPr="00206ACB">
        <w:t>the</w:t>
      </w:r>
      <w:r w:rsidR="00AC466E" w:rsidRPr="00206ACB">
        <w:t xml:space="preserve"> </w:t>
      </w:r>
      <w:r w:rsidRPr="00206ACB">
        <w:t>book.</w:t>
      </w:r>
    </w:p>
    <w:p w14:paraId="239F21E6" w14:textId="0B91E8BA" w:rsidR="006F4AAF" w:rsidRPr="00CC6B65" w:rsidRDefault="00076AE2" w:rsidP="00075004">
      <w:r w:rsidRPr="00206ACB">
        <w:t>When</w:t>
      </w:r>
      <w:r w:rsidR="00AC466E" w:rsidRPr="00206ACB">
        <w:t xml:space="preserve"> </w:t>
      </w:r>
      <w:r w:rsidRPr="00206ACB">
        <w:t>your</w:t>
      </w:r>
      <w:r w:rsidR="00AC466E" w:rsidRPr="00206ACB">
        <w:t xml:space="preserve"> </w:t>
      </w:r>
      <w:r w:rsidRPr="00206ACB">
        <w:t>code</w:t>
      </w:r>
      <w:r w:rsidR="00AC466E" w:rsidRPr="00206ACB">
        <w:t xml:space="preserve"> </w:t>
      </w:r>
      <w:r w:rsidRPr="00206ACB">
        <w:t>is</w:t>
      </w:r>
      <w:r w:rsidR="00AC466E" w:rsidRPr="00206ACB">
        <w:t xml:space="preserve"> </w:t>
      </w:r>
      <w:r w:rsidRPr="00206ACB">
        <w:t>run</w:t>
      </w:r>
      <w:r w:rsidR="00AC466E" w:rsidRPr="00206ACB">
        <w:t xml:space="preserve"> </w:t>
      </w:r>
      <w:r w:rsidRPr="00206ACB">
        <w:t>through</w:t>
      </w:r>
      <w:r w:rsidR="00AC466E" w:rsidRPr="00206ACB">
        <w:t xml:space="preserve"> </w:t>
      </w:r>
      <w:r w:rsidRPr="00206ACB">
        <w:t>the</w:t>
      </w:r>
      <w:r w:rsidR="00AC466E" w:rsidRPr="00206ACB">
        <w:t xml:space="preserve"> </w:t>
      </w:r>
      <w:r w:rsidRPr="00206ACB">
        <w:t>assembler,</w:t>
      </w:r>
      <w:r w:rsidR="00AC466E" w:rsidRPr="00206ACB">
        <w:t xml:space="preserve"> </w:t>
      </w:r>
      <w:r w:rsidRPr="00206ACB">
        <w:t>the</w:t>
      </w:r>
      <w:r w:rsidR="00AC466E" w:rsidRPr="00206ACB">
        <w:t xml:space="preserve"> </w:t>
      </w:r>
      <w:r w:rsidRPr="00206ACB">
        <w:t>different</w:t>
      </w:r>
      <w:r w:rsidR="00AC466E" w:rsidRPr="00206ACB">
        <w:t xml:space="preserve"> </w:t>
      </w:r>
      <w:r w:rsidRPr="00206ACB">
        <w:t>addressing</w:t>
      </w:r>
      <w:r w:rsidR="00AC466E" w:rsidRPr="00206ACB">
        <w:t xml:space="preserve"> </w:t>
      </w:r>
      <w:r w:rsidRPr="00206ACB">
        <w:t>modes</w:t>
      </w:r>
      <w:r w:rsidR="00AC466E" w:rsidRPr="00206ACB">
        <w:t xml:space="preserve"> </w:t>
      </w:r>
      <w:r w:rsidRPr="00206ACB">
        <w:t>actually</w:t>
      </w:r>
      <w:r w:rsidR="00AC466E" w:rsidRPr="00206ACB">
        <w:t xml:space="preserve"> </w:t>
      </w:r>
      <w:r w:rsidRPr="00206ACB">
        <w:t>translate</w:t>
      </w:r>
      <w:r w:rsidR="00AC466E" w:rsidRPr="00206ACB">
        <w:t xml:space="preserve"> </w:t>
      </w:r>
      <w:r w:rsidRPr="00206ACB">
        <w:t>to</w:t>
      </w:r>
      <w:r w:rsidR="00AC466E" w:rsidRPr="00206ACB">
        <w:t xml:space="preserve"> </w:t>
      </w:r>
      <w:r w:rsidRPr="00206ACB">
        <w:t>different</w:t>
      </w:r>
      <w:r w:rsidR="00AC466E" w:rsidRPr="00206ACB">
        <w:t xml:space="preserve"> </w:t>
      </w:r>
      <w:r w:rsidRPr="00206ACB">
        <w:t>entries</w:t>
      </w:r>
      <w:r w:rsidR="00AC466E" w:rsidRPr="00206ACB">
        <w:t xml:space="preserve"> </w:t>
      </w:r>
      <w:r w:rsidRPr="00206ACB">
        <w:t>in</w:t>
      </w:r>
      <w:r w:rsidR="00AC466E" w:rsidRPr="00206ACB">
        <w:t xml:space="preserve"> </w:t>
      </w:r>
      <w:r w:rsidRPr="00206ACB">
        <w:t>the</w:t>
      </w:r>
      <w:r w:rsidR="00AC466E" w:rsidRPr="00206ACB">
        <w:t xml:space="preserve"> </w:t>
      </w:r>
      <w:r w:rsidRPr="00206ACB">
        <w:t>instruction</w:t>
      </w:r>
      <w:r w:rsidR="00AC466E" w:rsidRPr="00206ACB">
        <w:t xml:space="preserve"> </w:t>
      </w:r>
      <w:r w:rsidRPr="00206ACB">
        <w:t>set.</w:t>
      </w:r>
      <w:r w:rsidR="00AC466E" w:rsidRPr="00206ACB">
        <w:t xml:space="preserve"> </w:t>
      </w:r>
      <w:r w:rsidRPr="006C26F1">
        <w:rPr>
          <w:rStyle w:val="QuoteChar"/>
        </w:rPr>
        <w:t>LDA</w:t>
      </w:r>
      <w:r w:rsidR="00AC466E" w:rsidRPr="006C26F1">
        <w:rPr>
          <w:rStyle w:val="QuoteChar"/>
        </w:rPr>
        <w:t xml:space="preserve"> </w:t>
      </w:r>
      <w:r w:rsidRPr="006C26F1">
        <w:rPr>
          <w:rStyle w:val="QuoteChar"/>
        </w:rPr>
        <w:t>$3f00</w:t>
      </w:r>
      <w:r w:rsidR="00AC466E" w:rsidRPr="00206ACB">
        <w:t xml:space="preserve"> </w:t>
      </w:r>
      <w:r w:rsidRPr="00206ACB">
        <w:t>becomes</w:t>
      </w:r>
      <w:r w:rsidR="00AC466E" w:rsidRPr="00206ACB">
        <w:t xml:space="preserve"> </w:t>
      </w:r>
      <w:r w:rsidRPr="001264D8">
        <w:rPr>
          <w:rStyle w:val="QuoteChar"/>
        </w:rPr>
        <w:t>ad</w:t>
      </w:r>
      <w:r w:rsidR="00AC466E" w:rsidRPr="001264D8">
        <w:rPr>
          <w:rStyle w:val="QuoteChar"/>
        </w:rPr>
        <w:t xml:space="preserve"> </w:t>
      </w:r>
      <w:r w:rsidRPr="001264D8">
        <w:rPr>
          <w:rStyle w:val="QuoteChar"/>
        </w:rPr>
        <w:t>00</w:t>
      </w:r>
      <w:r w:rsidR="00AC466E" w:rsidRPr="001264D8">
        <w:rPr>
          <w:rStyle w:val="QuoteChar"/>
        </w:rPr>
        <w:t xml:space="preserve"> </w:t>
      </w:r>
      <w:r w:rsidRPr="001264D8">
        <w:rPr>
          <w:rStyle w:val="QuoteChar"/>
        </w:rPr>
        <w:t>3f</w:t>
      </w:r>
      <w:r w:rsidRPr="00206ACB">
        <w:t>.</w:t>
      </w:r>
      <w:r w:rsidR="00AC466E" w:rsidRPr="00206ACB">
        <w:t xml:space="preserve"> </w:t>
      </w:r>
      <w:r w:rsidRPr="00206ACB">
        <w:t>In</w:t>
      </w:r>
      <w:r w:rsidR="00AC466E" w:rsidRPr="00206ACB">
        <w:t xml:space="preserve"> </w:t>
      </w:r>
      <w:r w:rsidRPr="00206ACB">
        <w:t>the</w:t>
      </w:r>
      <w:r w:rsidR="00AC466E" w:rsidRPr="00206ACB">
        <w:t xml:space="preserve"> </w:t>
      </w:r>
      <w:r w:rsidRPr="00206ACB">
        <w:t>6502</w:t>
      </w:r>
      <w:r w:rsidR="00AC466E" w:rsidRPr="00206ACB">
        <w:t xml:space="preserve"> </w:t>
      </w:r>
      <w:r w:rsidRPr="00206ACB">
        <w:t>instruction</w:t>
      </w:r>
      <w:r w:rsidR="00AC466E" w:rsidRPr="00206ACB">
        <w:t xml:space="preserve"> </w:t>
      </w:r>
      <w:r w:rsidRPr="00206ACB">
        <w:t>set,</w:t>
      </w:r>
      <w:r w:rsidR="00AC466E" w:rsidRPr="00206ACB">
        <w:t xml:space="preserve"> </w:t>
      </w:r>
      <w:r w:rsidRPr="001264D8">
        <w:rPr>
          <w:rStyle w:val="QuoteChar"/>
        </w:rPr>
        <w:t>ad</w:t>
      </w:r>
      <w:r w:rsidR="00AC466E" w:rsidRPr="00206ACB">
        <w:t xml:space="preserve"> </w:t>
      </w:r>
      <w:r w:rsidRPr="00206ACB">
        <w:t>is</w:t>
      </w:r>
      <w:r w:rsidR="00AC466E" w:rsidRPr="00206ACB">
        <w:t xml:space="preserve"> </w:t>
      </w:r>
      <w:r w:rsidRPr="00206ACB">
        <w:t>the</w:t>
      </w:r>
      <w:r w:rsidR="00AC466E" w:rsidRPr="00206ACB">
        <w:t xml:space="preserve"> </w:t>
      </w:r>
      <w:r w:rsidRPr="00206ACB">
        <w:t>instruction</w:t>
      </w:r>
      <w:r w:rsidR="00AC466E" w:rsidRPr="00206ACB">
        <w:t xml:space="preserve"> </w:t>
      </w:r>
      <w:r w:rsidRPr="00206ACB">
        <w:t>set</w:t>
      </w:r>
      <w:r w:rsidR="00AC466E" w:rsidRPr="00206ACB">
        <w:t xml:space="preserve"> </w:t>
      </w:r>
      <w:r w:rsidRPr="00206ACB">
        <w:t>number</w:t>
      </w:r>
      <w:r w:rsidR="00AC466E" w:rsidRPr="00206ACB">
        <w:t xml:space="preserve"> </w:t>
      </w:r>
      <w:r w:rsidRPr="00206ACB">
        <w:t>of</w:t>
      </w:r>
      <w:r w:rsidR="00AC466E" w:rsidRPr="00206ACB">
        <w:t xml:space="preserve"> </w:t>
      </w:r>
      <w:r w:rsidRPr="00206ACB">
        <w:t>the</w:t>
      </w:r>
      <w:r w:rsidR="00AC466E" w:rsidRPr="00206ACB">
        <w:t xml:space="preserve"> </w:t>
      </w:r>
      <w:r w:rsidRPr="00206ACB">
        <w:t>"LDA</w:t>
      </w:r>
      <w:r w:rsidR="00AC466E" w:rsidRPr="00206ACB">
        <w:t xml:space="preserve"> </w:t>
      </w:r>
      <w:r w:rsidRPr="00206ACB">
        <w:t>absolute</w:t>
      </w:r>
      <w:r w:rsidR="00AC466E" w:rsidRPr="00206ACB">
        <w:t xml:space="preserve"> </w:t>
      </w:r>
      <w:r w:rsidRPr="00206ACB">
        <w:t>mode"</w:t>
      </w:r>
      <w:r w:rsidR="00AC466E" w:rsidRPr="00206ACB">
        <w:t xml:space="preserve"> </w:t>
      </w:r>
      <w:r w:rsidRPr="00206ACB">
        <w:t>instruction,</w:t>
      </w:r>
      <w:r w:rsidR="00AC466E" w:rsidRPr="00206ACB">
        <w:t xml:space="preserve"> </w:t>
      </w:r>
      <w:r w:rsidRPr="00206ACB">
        <w:t>and</w:t>
      </w:r>
      <w:r w:rsidR="00AC466E" w:rsidRPr="00206ACB">
        <w:t xml:space="preserve"> </w:t>
      </w:r>
      <w:r w:rsidRPr="00206ACB">
        <w:t>$3f00</w:t>
      </w:r>
      <w:r w:rsidR="00AC466E" w:rsidRPr="00206ACB">
        <w:t xml:space="preserve"> </w:t>
      </w:r>
      <w:r w:rsidRPr="00206ACB">
        <w:t>is</w:t>
      </w:r>
      <w:r w:rsidR="00AC466E" w:rsidRPr="00206ACB">
        <w:t xml:space="preserve"> </w:t>
      </w:r>
      <w:r w:rsidRPr="00206ACB">
        <w:t>placed</w:t>
      </w:r>
      <w:r w:rsidR="00AC466E" w:rsidRPr="00206ACB">
        <w:t xml:space="preserve"> </w:t>
      </w:r>
      <w:r w:rsidRPr="00206ACB">
        <w:t>in</w:t>
      </w:r>
      <w:r w:rsidR="00AC466E" w:rsidRPr="00206ACB">
        <w:t xml:space="preserve"> </w:t>
      </w:r>
      <w:r w:rsidRPr="00206ACB">
        <w:t>little-endian</w:t>
      </w:r>
      <w:r w:rsidR="00AC466E" w:rsidRPr="00206ACB">
        <w:t xml:space="preserve"> </w:t>
      </w:r>
      <w:r w:rsidRPr="00206ACB">
        <w:t>order.</w:t>
      </w:r>
      <w:r w:rsidR="00AC466E" w:rsidRPr="00206ACB">
        <w:t xml:space="preserve"> </w:t>
      </w:r>
      <w:r w:rsidRPr="001264D8">
        <w:rPr>
          <w:rStyle w:val="QuoteChar"/>
        </w:rPr>
        <w:t>LDA</w:t>
      </w:r>
      <w:r w:rsidR="00AC466E" w:rsidRPr="001264D8">
        <w:rPr>
          <w:rStyle w:val="QuoteChar"/>
        </w:rPr>
        <w:t xml:space="preserve"> </w:t>
      </w:r>
      <w:r w:rsidRPr="001264D8">
        <w:rPr>
          <w:rStyle w:val="QuoteChar"/>
        </w:rPr>
        <w:t>#$3f</w:t>
      </w:r>
      <w:r w:rsidRPr="00206ACB">
        <w:t>,</w:t>
      </w:r>
      <w:r w:rsidR="00AC466E" w:rsidRPr="00206ACB">
        <w:t xml:space="preserve"> </w:t>
      </w:r>
      <w:r w:rsidRPr="00206ACB">
        <w:t>though,</w:t>
      </w:r>
      <w:r w:rsidR="00AC466E" w:rsidRPr="00206ACB">
        <w:t xml:space="preserve"> </w:t>
      </w:r>
      <w:r w:rsidRPr="00206ACB">
        <w:t>becomes</w:t>
      </w:r>
      <w:r w:rsidR="00AC466E" w:rsidRPr="00206ACB">
        <w:t xml:space="preserve"> </w:t>
      </w:r>
      <w:r w:rsidRPr="001264D8">
        <w:rPr>
          <w:rStyle w:val="QuoteChar"/>
        </w:rPr>
        <w:t>a9</w:t>
      </w:r>
      <w:r w:rsidR="00AC466E" w:rsidRPr="001264D8">
        <w:rPr>
          <w:rStyle w:val="QuoteChar"/>
        </w:rPr>
        <w:t xml:space="preserve"> </w:t>
      </w:r>
      <w:r w:rsidRPr="001264D8">
        <w:rPr>
          <w:rStyle w:val="QuoteChar"/>
        </w:rPr>
        <w:t>3f</w:t>
      </w:r>
      <w:r w:rsidRPr="00206ACB">
        <w:t>.</w:t>
      </w:r>
      <w:r w:rsidR="00AC466E" w:rsidRPr="00206ACB">
        <w:t xml:space="preserve"> </w:t>
      </w:r>
      <w:r w:rsidRPr="00206ACB">
        <w:t>Here,</w:t>
      </w:r>
      <w:r w:rsidR="00AC466E" w:rsidRPr="00206ACB">
        <w:t xml:space="preserve"> </w:t>
      </w:r>
      <w:r w:rsidRPr="005463DD">
        <w:rPr>
          <w:rStyle w:val="QuoteChar"/>
        </w:rPr>
        <w:t>a9</w:t>
      </w:r>
      <w:r w:rsidR="00AC466E" w:rsidRPr="00206ACB">
        <w:t xml:space="preserve"> </w:t>
      </w:r>
      <w:r w:rsidRPr="00206ACB">
        <w:t>is</w:t>
      </w:r>
      <w:r w:rsidR="00AC466E" w:rsidRPr="00206ACB">
        <w:t xml:space="preserve"> </w:t>
      </w:r>
      <w:r w:rsidRPr="00206ACB">
        <w:t>the</w:t>
      </w:r>
      <w:r w:rsidR="00AC466E" w:rsidRPr="00206ACB">
        <w:t xml:space="preserve"> </w:t>
      </w:r>
      <w:r w:rsidRPr="00206ACB">
        <w:t>instruction</w:t>
      </w:r>
      <w:r w:rsidR="00AC466E" w:rsidRPr="00206ACB">
        <w:t xml:space="preserve"> </w:t>
      </w:r>
      <w:r w:rsidRPr="00206ACB">
        <w:t>set</w:t>
      </w:r>
      <w:r w:rsidR="00AC466E" w:rsidRPr="00206ACB">
        <w:t xml:space="preserve"> </w:t>
      </w:r>
      <w:r w:rsidRPr="00206ACB">
        <w:t>number</w:t>
      </w:r>
      <w:r w:rsidR="00AC466E" w:rsidRPr="00206ACB">
        <w:t xml:space="preserve"> </w:t>
      </w:r>
      <w:r w:rsidRPr="00206ACB">
        <w:t>for</w:t>
      </w:r>
      <w:r w:rsidR="00AC466E" w:rsidRPr="00206ACB">
        <w:t xml:space="preserve"> </w:t>
      </w:r>
      <w:r w:rsidRPr="00206ACB">
        <w:t>"LDA</w:t>
      </w:r>
      <w:r w:rsidR="00AC466E" w:rsidRPr="00206ACB">
        <w:t xml:space="preserve"> </w:t>
      </w:r>
      <w:r w:rsidRPr="00206ACB">
        <w:t>immediate</w:t>
      </w:r>
      <w:r w:rsidR="00AC466E" w:rsidRPr="00206ACB">
        <w:t xml:space="preserve"> </w:t>
      </w:r>
      <w:r w:rsidRPr="00206ACB">
        <w:t>mode".</w:t>
      </w:r>
      <w:r w:rsidR="00AC466E" w:rsidRPr="00206ACB">
        <w:t xml:space="preserve"> </w:t>
      </w:r>
      <w:r w:rsidRPr="00206ACB">
        <w:t>The</w:t>
      </w:r>
      <w:r w:rsidR="00AC466E" w:rsidRPr="00206ACB">
        <w:t xml:space="preserve"> </w:t>
      </w:r>
      <w:r w:rsidRPr="00206ACB">
        <w:t>assembler</w:t>
      </w:r>
      <w:r w:rsidR="00AC466E" w:rsidRPr="00206ACB">
        <w:t xml:space="preserve"> </w:t>
      </w:r>
      <w:r w:rsidRPr="00206ACB">
        <w:t>is</w:t>
      </w:r>
      <w:r w:rsidR="00AC466E" w:rsidRPr="00206ACB">
        <w:t xml:space="preserve"> </w:t>
      </w:r>
      <w:r w:rsidRPr="00206ACB">
        <w:t>smart</w:t>
      </w:r>
      <w:r w:rsidR="00AC466E" w:rsidRPr="00206ACB">
        <w:t xml:space="preserve"> </w:t>
      </w:r>
      <w:r w:rsidRPr="00206ACB">
        <w:t>enough</w:t>
      </w:r>
      <w:r w:rsidR="00AC466E" w:rsidRPr="00206ACB">
        <w:t xml:space="preserve"> </w:t>
      </w:r>
      <w:r w:rsidRPr="00206ACB">
        <w:t>to</w:t>
      </w:r>
      <w:r w:rsidR="00AC466E" w:rsidRPr="00206ACB">
        <w:t xml:space="preserve"> </w:t>
      </w:r>
      <w:r w:rsidRPr="00206ACB">
        <w:t>insert</w:t>
      </w:r>
      <w:r w:rsidR="00AC466E" w:rsidRPr="00206ACB">
        <w:t xml:space="preserve"> </w:t>
      </w:r>
      <w:r w:rsidRPr="00206ACB">
        <w:t>the</w:t>
      </w:r>
      <w:r w:rsidR="00AC466E" w:rsidRPr="00206ACB">
        <w:t xml:space="preserve"> </w:t>
      </w:r>
      <w:r w:rsidRPr="00206ACB">
        <w:t>correct</w:t>
      </w:r>
      <w:r w:rsidR="00AC466E" w:rsidRPr="00206ACB">
        <w:t xml:space="preserve"> </w:t>
      </w:r>
      <w:r w:rsidRPr="00206ACB">
        <w:t>instruction</w:t>
      </w:r>
      <w:r w:rsidR="00AC466E" w:rsidRPr="00206ACB">
        <w:t xml:space="preserve"> </w:t>
      </w:r>
      <w:r w:rsidRPr="00206ACB">
        <w:t>set</w:t>
      </w:r>
      <w:r w:rsidR="00AC466E" w:rsidRPr="00206ACB">
        <w:t xml:space="preserve"> </w:t>
      </w:r>
      <w:r w:rsidRPr="00206ACB">
        <w:t>number</w:t>
      </w:r>
      <w:r w:rsidR="00AC466E" w:rsidRPr="00206ACB">
        <w:t xml:space="preserve"> </w:t>
      </w:r>
      <w:r w:rsidRPr="00206ACB">
        <w:t>based</w:t>
      </w:r>
      <w:r w:rsidR="00AC466E" w:rsidRPr="00206ACB">
        <w:t xml:space="preserve"> </w:t>
      </w:r>
      <w:r w:rsidRPr="00206ACB">
        <w:t>on</w:t>
      </w:r>
      <w:r w:rsidR="00AC466E" w:rsidRPr="00206ACB">
        <w:t xml:space="preserve"> </w:t>
      </w:r>
      <w:r w:rsidRPr="00206ACB">
        <w:t>how</w:t>
      </w:r>
      <w:r w:rsidR="00AC466E" w:rsidRPr="00206ACB">
        <w:t xml:space="preserve"> </w:t>
      </w:r>
      <w:r w:rsidRPr="00206ACB">
        <w:t>you</w:t>
      </w:r>
      <w:r w:rsidR="00AC466E" w:rsidRPr="00206ACB">
        <w:t xml:space="preserve"> </w:t>
      </w:r>
      <w:r w:rsidRPr="00206ACB">
        <w:t>write</w:t>
      </w:r>
      <w:r w:rsidR="00AC466E" w:rsidRPr="00206ACB">
        <w:t xml:space="preserve"> </w:t>
      </w:r>
      <w:r w:rsidRPr="00206ACB">
        <w:t>the</w:t>
      </w:r>
      <w:r w:rsidR="00AC466E" w:rsidRPr="00206ACB">
        <w:t xml:space="preserve"> </w:t>
      </w:r>
      <w:r w:rsidRPr="00206ACB">
        <w:t>operand,</w:t>
      </w:r>
      <w:r w:rsidR="00AC466E" w:rsidRPr="00206ACB">
        <w:t xml:space="preserve"> </w:t>
      </w:r>
      <w:r w:rsidRPr="00206ACB">
        <w:t>so</w:t>
      </w:r>
      <w:r w:rsidR="00AC466E" w:rsidRPr="00206ACB">
        <w:t xml:space="preserve"> </w:t>
      </w:r>
      <w:r w:rsidRPr="00206ACB">
        <w:t>you</w:t>
      </w:r>
      <w:r w:rsidR="00AC466E" w:rsidRPr="00206ACB">
        <w:t xml:space="preserve"> </w:t>
      </w:r>
      <w:r w:rsidRPr="00206ACB">
        <w:t>don't</w:t>
      </w:r>
      <w:r w:rsidR="00AC466E" w:rsidRPr="00206ACB">
        <w:t xml:space="preserve"> </w:t>
      </w:r>
      <w:r w:rsidRPr="00206ACB">
        <w:t>need</w:t>
      </w:r>
      <w:r w:rsidR="00AC466E" w:rsidRPr="00206ACB">
        <w:t xml:space="preserve"> </w:t>
      </w:r>
      <w:r w:rsidRPr="00206ACB">
        <w:t>to</w:t>
      </w:r>
      <w:r w:rsidR="00AC466E" w:rsidRPr="00206ACB">
        <w:t xml:space="preserve"> </w:t>
      </w:r>
      <w:r w:rsidRPr="00206ACB">
        <w:t>worry</w:t>
      </w:r>
      <w:r w:rsidR="00AC466E" w:rsidRPr="00206ACB">
        <w:t xml:space="preserve"> </w:t>
      </w:r>
      <w:r w:rsidRPr="00206ACB">
        <w:t>about</w:t>
      </w:r>
      <w:r w:rsidR="00AC466E" w:rsidRPr="00206ACB">
        <w:t xml:space="preserve"> </w:t>
      </w:r>
      <w:r w:rsidRPr="00206ACB">
        <w:rPr>
          <w:rStyle w:val="Emphasis"/>
          <w:rFonts w:eastAsiaTheme="majorEastAsia" w:cstheme="minorHAnsi"/>
          <w:color w:val="111111"/>
          <w:szCs w:val="26"/>
        </w:rPr>
        <w:t>which</w:t>
      </w:r>
      <w:r w:rsidR="00AC466E" w:rsidRPr="00206ACB">
        <w:t xml:space="preserve"> </w:t>
      </w:r>
      <w:r w:rsidRPr="005463DD">
        <w:rPr>
          <w:rStyle w:val="QuoteChar"/>
        </w:rPr>
        <w:t>LDA</w:t>
      </w:r>
      <w:r w:rsidR="00AC466E" w:rsidRPr="00206ACB">
        <w:t xml:space="preserve"> </w:t>
      </w:r>
      <w:r w:rsidRPr="00206ACB">
        <w:t>instruction</w:t>
      </w:r>
      <w:r w:rsidR="00AC466E" w:rsidRPr="00206ACB">
        <w:t xml:space="preserve"> </w:t>
      </w:r>
      <w:r w:rsidRPr="00206ACB">
        <w:t>you</w:t>
      </w:r>
      <w:r w:rsidR="00AC466E" w:rsidRPr="00206ACB">
        <w:t xml:space="preserve"> </w:t>
      </w:r>
      <w:r w:rsidRPr="00206ACB">
        <w:t>need</w:t>
      </w:r>
      <w:r w:rsidR="00AC466E" w:rsidRPr="00206ACB">
        <w:t xml:space="preserve"> </w:t>
      </w:r>
      <w:r w:rsidRPr="00206ACB">
        <w:t>to</w:t>
      </w:r>
      <w:r w:rsidR="00AC466E" w:rsidRPr="00206ACB">
        <w:t xml:space="preserve"> </w:t>
      </w:r>
      <w:r w:rsidRPr="00206ACB">
        <w:t>use.</w:t>
      </w:r>
    </w:p>
    <w:p w14:paraId="0353B24C" w14:textId="2FEE6345" w:rsidR="00076AE2" w:rsidRPr="00206ACB" w:rsidRDefault="00076AE2">
      <w:pPr>
        <w:pStyle w:val="ListParagraph"/>
        <w:numPr>
          <w:ilvl w:val="0"/>
          <w:numId w:val="10"/>
        </w:numPr>
        <w:rPr>
          <w:rFonts w:cstheme="minorHAnsi"/>
          <w:szCs w:val="26"/>
        </w:rPr>
      </w:pPr>
      <w:r w:rsidRPr="00206ACB">
        <w:rPr>
          <w:rFonts w:cstheme="minorHAnsi"/>
          <w:szCs w:val="26"/>
        </w:rPr>
        <w:t>Storing</w:t>
      </w:r>
      <w:r w:rsidR="00AC466E" w:rsidRPr="00206ACB">
        <w:rPr>
          <w:rFonts w:cstheme="minorHAnsi"/>
          <w:szCs w:val="26"/>
        </w:rPr>
        <w:t xml:space="preserve"> </w:t>
      </w:r>
      <w:r w:rsidRPr="00206ACB">
        <w:rPr>
          <w:rFonts w:cstheme="minorHAnsi"/>
          <w:szCs w:val="26"/>
        </w:rPr>
        <w:t>data:</w:t>
      </w:r>
      <w:r w:rsidR="00AC466E" w:rsidRPr="00206ACB">
        <w:rPr>
          <w:rFonts w:cstheme="minorHAnsi"/>
          <w:szCs w:val="26"/>
        </w:rPr>
        <w:t xml:space="preserve"> </w:t>
      </w:r>
      <w:r w:rsidRPr="006C26F1">
        <w:rPr>
          <w:rStyle w:val="QuoteChar"/>
        </w:rPr>
        <w:t>STA,</w:t>
      </w:r>
      <w:r w:rsidR="00AC466E" w:rsidRPr="006C26F1">
        <w:rPr>
          <w:rStyle w:val="QuoteChar"/>
        </w:rPr>
        <w:t xml:space="preserve"> </w:t>
      </w:r>
      <w:r w:rsidRPr="006C26F1">
        <w:rPr>
          <w:rStyle w:val="QuoteChar"/>
        </w:rPr>
        <w:t>STX,</w:t>
      </w:r>
      <w:r w:rsidR="00AC466E" w:rsidRPr="006C26F1">
        <w:rPr>
          <w:rStyle w:val="QuoteChar"/>
        </w:rPr>
        <w:t xml:space="preserve"> </w:t>
      </w:r>
      <w:r w:rsidRPr="006C26F1">
        <w:rPr>
          <w:rStyle w:val="QuoteChar"/>
        </w:rPr>
        <w:t>STY</w:t>
      </w:r>
    </w:p>
    <w:p w14:paraId="3CEBB911" w14:textId="7BE2A749" w:rsidR="00076AE2" w:rsidRPr="00206ACB" w:rsidRDefault="00076AE2" w:rsidP="00075004">
      <w:r w:rsidRPr="00206ACB">
        <w:t>The</w:t>
      </w:r>
      <w:r w:rsidR="00AC466E" w:rsidRPr="00206ACB">
        <w:t xml:space="preserve"> </w:t>
      </w:r>
      <w:r w:rsidRPr="00206ACB">
        <w:t>"ST"</w:t>
      </w:r>
      <w:r w:rsidR="00AC466E" w:rsidRPr="00206ACB">
        <w:t xml:space="preserve"> </w:t>
      </w:r>
      <w:r w:rsidRPr="00206ACB">
        <w:t>opcodes</w:t>
      </w:r>
      <w:r w:rsidR="00AC466E" w:rsidRPr="00206ACB">
        <w:t xml:space="preserve"> </w:t>
      </w:r>
      <w:r w:rsidRPr="00206ACB">
        <w:t>do</w:t>
      </w:r>
      <w:r w:rsidR="00AC466E" w:rsidRPr="00206ACB">
        <w:t xml:space="preserve"> </w:t>
      </w:r>
      <w:r w:rsidRPr="00206ACB">
        <w:t>the</w:t>
      </w:r>
      <w:r w:rsidR="00AC466E" w:rsidRPr="00206ACB">
        <w:t xml:space="preserve"> </w:t>
      </w:r>
      <w:r w:rsidRPr="00206ACB">
        <w:t>reverse</w:t>
      </w:r>
      <w:r w:rsidR="00AC466E" w:rsidRPr="00206ACB">
        <w:t xml:space="preserve"> </w:t>
      </w:r>
      <w:r w:rsidRPr="00206ACB">
        <w:t>of</w:t>
      </w:r>
      <w:r w:rsidR="00AC466E" w:rsidRPr="00206ACB">
        <w:t xml:space="preserve"> </w:t>
      </w:r>
      <w:r w:rsidRPr="00206ACB">
        <w:t>the</w:t>
      </w:r>
      <w:r w:rsidR="00AC466E" w:rsidRPr="00206ACB">
        <w:t xml:space="preserve"> </w:t>
      </w:r>
      <w:r w:rsidRPr="00206ACB">
        <w:t>"LD"</w:t>
      </w:r>
      <w:r w:rsidR="00AC466E" w:rsidRPr="00206ACB">
        <w:t xml:space="preserve"> </w:t>
      </w:r>
      <w:r w:rsidRPr="00206ACB">
        <w:t>opcodes</w:t>
      </w:r>
      <w:r w:rsidR="00AC466E" w:rsidRPr="00206ACB">
        <w:t xml:space="preserve"> </w:t>
      </w:r>
      <w:r w:rsidRPr="00206ACB">
        <w:t>-</w:t>
      </w:r>
      <w:r w:rsidR="00AC466E" w:rsidRPr="00206ACB">
        <w:t xml:space="preserve"> </w:t>
      </w:r>
      <w:r w:rsidRPr="00206ACB">
        <w:t>they</w:t>
      </w:r>
      <w:r w:rsidR="00AC466E" w:rsidRPr="00206ACB">
        <w:t xml:space="preserve"> </w:t>
      </w:r>
      <w:r w:rsidRPr="00206ACB">
        <w:t>store</w:t>
      </w:r>
      <w:r w:rsidR="00AC466E" w:rsidRPr="00206ACB">
        <w:t xml:space="preserve"> </w:t>
      </w:r>
      <w:r w:rsidRPr="00206ACB">
        <w:t>the</w:t>
      </w:r>
      <w:r w:rsidR="00AC466E" w:rsidRPr="00206ACB">
        <w:t xml:space="preserve"> </w:t>
      </w:r>
      <w:r w:rsidRPr="00206ACB">
        <w:t>contents</w:t>
      </w:r>
      <w:r w:rsidR="00AC466E" w:rsidRPr="00206ACB">
        <w:t xml:space="preserve"> </w:t>
      </w:r>
      <w:r w:rsidRPr="00206ACB">
        <w:t>of</w:t>
      </w:r>
      <w:r w:rsidR="00AC466E" w:rsidRPr="00206ACB">
        <w:t xml:space="preserve"> </w:t>
      </w:r>
      <w:r w:rsidRPr="00206ACB">
        <w:t>a</w:t>
      </w:r>
      <w:r w:rsidR="00AC466E" w:rsidRPr="00206ACB">
        <w:t xml:space="preserve"> </w:t>
      </w:r>
      <w:r w:rsidRPr="00206ACB">
        <w:t>register</w:t>
      </w:r>
      <w:r w:rsidR="00AC466E" w:rsidRPr="00206ACB">
        <w:t xml:space="preserve"> </w:t>
      </w:r>
      <w:r w:rsidRPr="00206ACB">
        <w:t>to</w:t>
      </w:r>
      <w:r w:rsidR="00AC466E" w:rsidRPr="00206ACB">
        <w:t xml:space="preserve"> </w:t>
      </w:r>
      <w:r w:rsidRPr="00206ACB">
        <w:t>a</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STA</w:t>
      </w:r>
      <w:r w:rsidR="00AC466E" w:rsidRPr="00206ACB">
        <w:t xml:space="preserve"> </w:t>
      </w:r>
      <w:r w:rsidRPr="00206ACB">
        <w:t>stores</w:t>
      </w:r>
      <w:r w:rsidR="00AC466E" w:rsidRPr="00206ACB">
        <w:t xml:space="preserve"> </w:t>
      </w:r>
      <w:r w:rsidRPr="00206ACB">
        <w:t>the</w:t>
      </w:r>
      <w:r w:rsidR="00AC466E" w:rsidRPr="00206ACB">
        <w:t xml:space="preserve"> </w:t>
      </w:r>
      <w:r w:rsidRPr="00206ACB">
        <w:t>contents</w:t>
      </w:r>
      <w:r w:rsidR="00AC466E" w:rsidRPr="00206ACB">
        <w:t xml:space="preserve"> </w:t>
      </w:r>
      <w:r w:rsidRPr="00206ACB">
        <w:t>of</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to</w:t>
      </w:r>
      <w:r w:rsidR="00AC466E" w:rsidRPr="00206ACB">
        <w:t xml:space="preserve"> </w:t>
      </w:r>
      <w:r w:rsidRPr="00206ACB">
        <w:t>the</w:t>
      </w:r>
      <w:r w:rsidR="00AC466E" w:rsidRPr="00206ACB">
        <w:t xml:space="preserve"> </w:t>
      </w:r>
      <w:r w:rsidRPr="00206ACB">
        <w:t>location</w:t>
      </w:r>
      <w:r w:rsidR="00AC466E" w:rsidRPr="00206ACB">
        <w:t xml:space="preserve"> </w:t>
      </w:r>
      <w:r w:rsidRPr="00206ACB">
        <w:t>specified</w:t>
      </w:r>
      <w:r w:rsidR="00AC466E" w:rsidRPr="00206ACB">
        <w:t xml:space="preserve"> </w:t>
      </w:r>
      <w:r w:rsidRPr="00206ACB">
        <w:t>by</w:t>
      </w:r>
      <w:r w:rsidR="00AC466E" w:rsidRPr="00206ACB">
        <w:t xml:space="preserve"> </w:t>
      </w:r>
      <w:r w:rsidRPr="00206ACB">
        <w:t>its</w:t>
      </w:r>
      <w:r w:rsidR="00AC466E" w:rsidRPr="00206ACB">
        <w:t xml:space="preserve"> </w:t>
      </w:r>
      <w:r w:rsidRPr="00206ACB">
        <w:t>operand,</w:t>
      </w:r>
      <w:r w:rsidR="00AC466E" w:rsidRPr="00206ACB">
        <w:t xml:space="preserve"> </w:t>
      </w:r>
      <w:r w:rsidRPr="00206ACB">
        <w:t>STX</w:t>
      </w:r>
      <w:r w:rsidR="00AC466E" w:rsidRPr="00206ACB">
        <w:t xml:space="preserve"> </w:t>
      </w:r>
      <w:r w:rsidRPr="00206ACB">
        <w:t>stores</w:t>
      </w:r>
      <w:r w:rsidR="00AC466E" w:rsidRPr="00206ACB">
        <w:t xml:space="preserve"> </w:t>
      </w:r>
      <w:r w:rsidRPr="00206ACB">
        <w:t>the</w:t>
      </w:r>
      <w:r w:rsidR="00AC466E" w:rsidRPr="00206ACB">
        <w:t xml:space="preserve"> </w:t>
      </w:r>
      <w:r w:rsidRPr="00206ACB">
        <w:t>contents</w:t>
      </w:r>
      <w:r w:rsidR="00AC466E" w:rsidRPr="00206ACB">
        <w:t xml:space="preserve"> </w:t>
      </w:r>
      <w:r w:rsidRPr="00206ACB">
        <w:t>of</w:t>
      </w:r>
      <w:r w:rsidR="00AC466E" w:rsidRPr="00206ACB">
        <w:t xml:space="preserve"> </w:t>
      </w:r>
      <w:r w:rsidRPr="00206ACB">
        <w:t>the</w:t>
      </w:r>
      <w:r w:rsidR="00AC466E" w:rsidRPr="00206ACB">
        <w:t xml:space="preserve"> </w:t>
      </w:r>
      <w:r w:rsidRPr="00206ACB">
        <w:t>X</w:t>
      </w:r>
      <w:r w:rsidR="00AC466E" w:rsidRPr="00206ACB">
        <w:t xml:space="preserve"> </w:t>
      </w:r>
      <w:r w:rsidRPr="00206ACB">
        <w:t>register,</w:t>
      </w:r>
      <w:r w:rsidR="00AC466E" w:rsidRPr="00206ACB">
        <w:t xml:space="preserve"> </w:t>
      </w:r>
      <w:r w:rsidRPr="00206ACB">
        <w:t>and</w:t>
      </w:r>
      <w:r w:rsidR="00AC466E" w:rsidRPr="00206ACB">
        <w:t xml:space="preserve"> </w:t>
      </w:r>
      <w:r w:rsidRPr="00206ACB">
        <w:t>STY</w:t>
      </w:r>
      <w:r w:rsidR="00AC466E" w:rsidRPr="00206ACB">
        <w:t xml:space="preserve"> </w:t>
      </w:r>
      <w:r w:rsidRPr="00206ACB">
        <w:t>stores</w:t>
      </w:r>
      <w:r w:rsidR="00AC466E" w:rsidRPr="00206ACB">
        <w:t xml:space="preserve"> </w:t>
      </w:r>
      <w:r w:rsidRPr="00206ACB">
        <w:t>the</w:t>
      </w:r>
      <w:r w:rsidR="00AC466E" w:rsidRPr="00206ACB">
        <w:t xml:space="preserve"> </w:t>
      </w:r>
      <w:r w:rsidRPr="00206ACB">
        <w:t>contents</w:t>
      </w:r>
      <w:r w:rsidR="00AC466E" w:rsidRPr="00206ACB">
        <w:t xml:space="preserve"> </w:t>
      </w:r>
      <w:r w:rsidRPr="00206ACB">
        <w:t>of</w:t>
      </w:r>
      <w:r w:rsidR="00AC466E" w:rsidRPr="00206ACB">
        <w:t xml:space="preserve"> </w:t>
      </w:r>
      <w:r w:rsidRPr="00206ACB">
        <w:t>the</w:t>
      </w:r>
      <w:r w:rsidR="00AC466E" w:rsidRPr="00206ACB">
        <w:t xml:space="preserve"> </w:t>
      </w:r>
      <w:r w:rsidRPr="00206ACB">
        <w:t>Y</w:t>
      </w:r>
      <w:r w:rsidR="00AC466E" w:rsidRPr="00206ACB">
        <w:t xml:space="preserve"> </w:t>
      </w:r>
      <w:r w:rsidRPr="00206ACB">
        <w:t>register.</w:t>
      </w:r>
      <w:r w:rsidR="00AC466E" w:rsidRPr="00206ACB">
        <w:t xml:space="preserve"> </w:t>
      </w:r>
      <w:r w:rsidRPr="00206ACB">
        <w:t>The</w:t>
      </w:r>
      <w:r w:rsidR="00AC466E" w:rsidRPr="00206ACB">
        <w:t xml:space="preserve"> </w:t>
      </w:r>
      <w:r w:rsidRPr="00206ACB">
        <w:t>ST</w:t>
      </w:r>
      <w:r w:rsidR="00AC466E" w:rsidRPr="00206ACB">
        <w:t xml:space="preserve"> </w:t>
      </w:r>
      <w:r w:rsidRPr="00206ACB">
        <w:t>instructions</w:t>
      </w:r>
      <w:r w:rsidR="00AC466E" w:rsidRPr="00206ACB">
        <w:t xml:space="preserve"> </w:t>
      </w:r>
      <w:r w:rsidRPr="00206ACB">
        <w:t>cannot</w:t>
      </w:r>
      <w:r w:rsidR="00AC466E" w:rsidRPr="00206ACB">
        <w:t xml:space="preserve"> </w:t>
      </w:r>
      <w:r w:rsidRPr="00206ACB">
        <w:t>use</w:t>
      </w:r>
      <w:r w:rsidR="00AC466E" w:rsidRPr="00206ACB">
        <w:t xml:space="preserve"> </w:t>
      </w:r>
      <w:r w:rsidRPr="00206ACB">
        <w:t>immediate</w:t>
      </w:r>
      <w:r w:rsidR="00AC466E" w:rsidRPr="00206ACB">
        <w:t xml:space="preserve"> </w:t>
      </w:r>
      <w:r w:rsidRPr="00206ACB">
        <w:t>mode,</w:t>
      </w:r>
      <w:r w:rsidR="00AC466E" w:rsidRPr="00206ACB">
        <w:t xml:space="preserve"> </w:t>
      </w:r>
      <w:r w:rsidRPr="00206ACB">
        <w:t>since</w:t>
      </w:r>
      <w:r w:rsidR="00AC466E" w:rsidRPr="00206ACB">
        <w:t xml:space="preserve"> </w:t>
      </w:r>
      <w:r w:rsidRPr="00206ACB">
        <w:t>it</w:t>
      </w:r>
      <w:r w:rsidR="00AC466E" w:rsidRPr="00206ACB">
        <w:t xml:space="preserve"> </w:t>
      </w:r>
      <w:r w:rsidRPr="00206ACB">
        <w:t>doesn't</w:t>
      </w:r>
      <w:r w:rsidR="00AC466E" w:rsidRPr="00206ACB">
        <w:t xml:space="preserve"> </w:t>
      </w:r>
      <w:r w:rsidRPr="00206ACB">
        <w:t>make</w:t>
      </w:r>
      <w:r w:rsidR="00AC466E" w:rsidRPr="00206ACB">
        <w:t xml:space="preserve"> </w:t>
      </w:r>
      <w:r w:rsidRPr="00206ACB">
        <w:t>sense</w:t>
      </w:r>
      <w:r w:rsidR="00AC466E" w:rsidRPr="00206ACB">
        <w:t xml:space="preserve"> </w:t>
      </w:r>
      <w:r w:rsidRPr="00206ACB">
        <w:t>to</w:t>
      </w:r>
      <w:r w:rsidR="00AC466E" w:rsidRPr="00206ACB">
        <w:t xml:space="preserve"> </w:t>
      </w:r>
      <w:r w:rsidRPr="00206ACB">
        <w:t>store</w:t>
      </w:r>
      <w:r w:rsidR="00AC466E" w:rsidRPr="00206ACB">
        <w:t xml:space="preserve"> </w:t>
      </w:r>
      <w:r w:rsidRPr="00206ACB">
        <w:t>the</w:t>
      </w:r>
      <w:r w:rsidR="00AC466E" w:rsidRPr="00206ACB">
        <w:t xml:space="preserve"> </w:t>
      </w:r>
      <w:r w:rsidRPr="00206ACB">
        <w:t>contents</w:t>
      </w:r>
      <w:r w:rsidR="00AC466E" w:rsidRPr="00206ACB">
        <w:t xml:space="preserve"> </w:t>
      </w:r>
      <w:r w:rsidRPr="00206ACB">
        <w:t>of</w:t>
      </w:r>
      <w:r w:rsidR="00AC466E" w:rsidRPr="00206ACB">
        <w:t xml:space="preserve"> </w:t>
      </w:r>
      <w:r w:rsidRPr="00206ACB">
        <w:t>a</w:t>
      </w:r>
      <w:r w:rsidR="00AC466E" w:rsidRPr="00206ACB">
        <w:t xml:space="preserve"> </w:t>
      </w:r>
      <w:r w:rsidRPr="00206ACB">
        <w:t>register</w:t>
      </w:r>
      <w:r w:rsidR="00AC466E" w:rsidRPr="00206ACB">
        <w:t xml:space="preserve"> </w:t>
      </w:r>
      <w:r w:rsidRPr="00206ACB">
        <w:t>into</w:t>
      </w:r>
      <w:r w:rsidR="00AC466E" w:rsidRPr="00206ACB">
        <w:t xml:space="preserve"> </w:t>
      </w:r>
      <w:r w:rsidRPr="00206ACB">
        <w:t>a</w:t>
      </w:r>
      <w:r w:rsidR="00AC466E" w:rsidRPr="00206ACB">
        <w:t xml:space="preserve"> </w:t>
      </w:r>
      <w:r w:rsidRPr="00206ACB">
        <w:t>literal</w:t>
      </w:r>
      <w:r w:rsidR="00AC466E" w:rsidRPr="00206ACB">
        <w:t xml:space="preserve"> </w:t>
      </w:r>
      <w:r w:rsidRPr="00206ACB">
        <w:t>number.</w:t>
      </w:r>
      <w:r w:rsidR="00AC466E" w:rsidRPr="00206ACB">
        <w:t xml:space="preserve"> </w:t>
      </w:r>
      <w:r w:rsidRPr="00206ACB">
        <w:t>After</w:t>
      </w:r>
      <w:r w:rsidR="00AC466E" w:rsidRPr="00206ACB">
        <w:t xml:space="preserve"> </w:t>
      </w:r>
      <w:r w:rsidRPr="00206ACB">
        <w:t>a</w:t>
      </w:r>
      <w:r w:rsidR="00AC466E" w:rsidRPr="00206ACB">
        <w:t xml:space="preserve"> </w:t>
      </w:r>
      <w:r w:rsidRPr="00206ACB">
        <w:t>store</w:t>
      </w:r>
      <w:r w:rsidR="00AC466E" w:rsidRPr="00206ACB">
        <w:t xml:space="preserve"> </w:t>
      </w:r>
      <w:r w:rsidRPr="00206ACB">
        <w:t>operation,</w:t>
      </w:r>
      <w:r w:rsidR="00AC466E" w:rsidRPr="00206ACB">
        <w:t xml:space="preserve"> </w:t>
      </w:r>
      <w:r w:rsidRPr="00206ACB">
        <w:t>the</w:t>
      </w:r>
      <w:r w:rsidR="00AC466E" w:rsidRPr="00206ACB">
        <w:t xml:space="preserve"> </w:t>
      </w:r>
      <w:r w:rsidRPr="00206ACB">
        <w:t>register</w:t>
      </w:r>
      <w:r w:rsidR="00AC466E" w:rsidRPr="00206ACB">
        <w:t xml:space="preserve"> </w:t>
      </w:r>
      <w:r w:rsidRPr="00206ACB">
        <w:t>you</w:t>
      </w:r>
      <w:r w:rsidR="00AC466E" w:rsidRPr="00206ACB">
        <w:t xml:space="preserve"> </w:t>
      </w:r>
      <w:r w:rsidRPr="00206ACB">
        <w:t>stored</w:t>
      </w:r>
      <w:r w:rsidR="00AC466E" w:rsidRPr="00206ACB">
        <w:t xml:space="preserve"> </w:t>
      </w:r>
      <w:r w:rsidRPr="00206ACB">
        <w:t>from</w:t>
      </w:r>
      <w:r w:rsidR="00AC466E" w:rsidRPr="00206ACB">
        <w:t xml:space="preserve"> </w:t>
      </w:r>
      <w:r w:rsidRPr="00206ACB">
        <w:t>keeps</w:t>
      </w:r>
      <w:r w:rsidR="00AC466E" w:rsidRPr="00206ACB">
        <w:t xml:space="preserve"> </w:t>
      </w:r>
      <w:r w:rsidRPr="00206ACB">
        <w:t>its</w:t>
      </w:r>
      <w:r w:rsidR="00AC466E" w:rsidRPr="00206ACB">
        <w:t xml:space="preserve"> </w:t>
      </w:r>
      <w:r w:rsidRPr="00206ACB">
        <w:t>same</w:t>
      </w:r>
      <w:r w:rsidR="00AC466E" w:rsidRPr="00206ACB">
        <w:t xml:space="preserve"> </w:t>
      </w:r>
      <w:r w:rsidRPr="00206ACB">
        <w:t>value,</w:t>
      </w:r>
      <w:r w:rsidR="00AC466E" w:rsidRPr="00206ACB">
        <w:t xml:space="preserve"> </w:t>
      </w:r>
      <w:r w:rsidRPr="00206ACB">
        <w:t>allowing</w:t>
      </w:r>
      <w:r w:rsidR="00AC466E" w:rsidRPr="00206ACB">
        <w:t xml:space="preserve"> </w:t>
      </w:r>
      <w:r w:rsidRPr="00206ACB">
        <w:t>you</w:t>
      </w:r>
      <w:r w:rsidR="00AC466E" w:rsidRPr="00206ACB">
        <w:t xml:space="preserve"> </w:t>
      </w:r>
      <w:r w:rsidRPr="00206ACB">
        <w:t>to</w:t>
      </w:r>
      <w:r w:rsidR="00AC466E" w:rsidRPr="00206ACB">
        <w:t xml:space="preserve"> </w:t>
      </w:r>
      <w:r w:rsidRPr="00206ACB">
        <w:t>store</w:t>
      </w:r>
      <w:r w:rsidR="00AC466E" w:rsidRPr="00206ACB">
        <w:t xml:space="preserve"> </w:t>
      </w:r>
      <w:r w:rsidRPr="00206ACB">
        <w:t>the</w:t>
      </w:r>
      <w:r w:rsidR="00AC466E" w:rsidRPr="00206ACB">
        <w:t xml:space="preserve"> </w:t>
      </w:r>
      <w:r w:rsidRPr="00206ACB">
        <w:t>same</w:t>
      </w:r>
      <w:r w:rsidR="00AC466E" w:rsidRPr="00206ACB">
        <w:t xml:space="preserve"> </w:t>
      </w:r>
      <w:r w:rsidRPr="00206ACB">
        <w:t>register</w:t>
      </w:r>
      <w:r w:rsidR="00AC466E" w:rsidRPr="00206ACB">
        <w:t xml:space="preserve"> </w:t>
      </w:r>
      <w:r w:rsidRPr="00206ACB">
        <w:t>value</w:t>
      </w:r>
      <w:r w:rsidR="00AC466E" w:rsidRPr="00206ACB">
        <w:t xml:space="preserve"> </w:t>
      </w:r>
      <w:r w:rsidRPr="00206ACB">
        <w:t>in</w:t>
      </w:r>
      <w:r w:rsidR="00AC466E" w:rsidRPr="00206ACB">
        <w:t xml:space="preserve"> </w:t>
      </w:r>
      <w:r w:rsidRPr="00206ACB">
        <w:t>a</w:t>
      </w:r>
      <w:r w:rsidR="00AC466E" w:rsidRPr="00206ACB">
        <w:t xml:space="preserve"> </w:t>
      </w:r>
      <w:r w:rsidRPr="00206ACB">
        <w:t>different</w:t>
      </w:r>
      <w:r w:rsidR="00AC466E" w:rsidRPr="00206ACB">
        <w:t xml:space="preserve"> </w:t>
      </w:r>
      <w:r w:rsidRPr="00206ACB">
        <w:t>location</w:t>
      </w:r>
      <w:r w:rsidR="00AC466E" w:rsidRPr="00206ACB">
        <w:t xml:space="preserve"> </w:t>
      </w:r>
      <w:r w:rsidRPr="00206ACB">
        <w:t>right</w:t>
      </w:r>
      <w:r w:rsidR="00AC466E" w:rsidRPr="00206ACB">
        <w:t xml:space="preserve"> </w:t>
      </w:r>
      <w:r w:rsidRPr="00206ACB">
        <w:t>away.</w:t>
      </w:r>
    </w:p>
    <w:p w14:paraId="3A27A881" w14:textId="60F7DBB5" w:rsidR="00076AE2" w:rsidRPr="00206ACB" w:rsidRDefault="00076AE2">
      <w:pPr>
        <w:pStyle w:val="ListParagraph"/>
        <w:numPr>
          <w:ilvl w:val="0"/>
          <w:numId w:val="10"/>
        </w:numPr>
        <w:rPr>
          <w:rFonts w:cstheme="minorHAnsi"/>
          <w:szCs w:val="26"/>
        </w:rPr>
      </w:pPr>
      <w:r w:rsidRPr="00206ACB">
        <w:rPr>
          <w:rFonts w:cstheme="minorHAnsi"/>
          <w:szCs w:val="26"/>
        </w:rPr>
        <w:t>Transferring</w:t>
      </w:r>
      <w:r w:rsidR="00AC466E" w:rsidRPr="00206ACB">
        <w:rPr>
          <w:rFonts w:cstheme="minorHAnsi"/>
          <w:szCs w:val="26"/>
        </w:rPr>
        <w:t xml:space="preserve"> </w:t>
      </w:r>
      <w:r w:rsidRPr="00206ACB">
        <w:rPr>
          <w:rFonts w:cstheme="minorHAnsi"/>
          <w:szCs w:val="26"/>
        </w:rPr>
        <w:t>data:</w:t>
      </w:r>
      <w:r w:rsidR="00AC466E" w:rsidRPr="00206ACB">
        <w:rPr>
          <w:rFonts w:cstheme="minorHAnsi"/>
          <w:szCs w:val="26"/>
        </w:rPr>
        <w:t xml:space="preserve"> </w:t>
      </w:r>
      <w:r w:rsidRPr="006C26F1">
        <w:rPr>
          <w:rStyle w:val="QuoteChar"/>
        </w:rPr>
        <w:t>TAX,</w:t>
      </w:r>
      <w:r w:rsidR="00AC466E" w:rsidRPr="006C26F1">
        <w:rPr>
          <w:rStyle w:val="QuoteChar"/>
        </w:rPr>
        <w:t xml:space="preserve"> </w:t>
      </w:r>
      <w:r w:rsidRPr="006C26F1">
        <w:rPr>
          <w:rStyle w:val="QuoteChar"/>
        </w:rPr>
        <w:t>TAY,</w:t>
      </w:r>
      <w:r w:rsidR="00AC466E" w:rsidRPr="006C26F1">
        <w:rPr>
          <w:rStyle w:val="QuoteChar"/>
        </w:rPr>
        <w:t xml:space="preserve"> </w:t>
      </w:r>
      <w:r w:rsidRPr="006C26F1">
        <w:rPr>
          <w:rStyle w:val="QuoteChar"/>
        </w:rPr>
        <w:t>TXA,</w:t>
      </w:r>
      <w:r w:rsidR="00AC466E" w:rsidRPr="006C26F1">
        <w:rPr>
          <w:rStyle w:val="QuoteChar"/>
        </w:rPr>
        <w:t xml:space="preserve"> </w:t>
      </w:r>
      <w:r w:rsidRPr="006C26F1">
        <w:rPr>
          <w:rStyle w:val="QuoteChar"/>
        </w:rPr>
        <w:t>TYA</w:t>
      </w:r>
    </w:p>
    <w:p w14:paraId="1E7839DA" w14:textId="51F64615" w:rsidR="00075004" w:rsidRDefault="00076AE2" w:rsidP="00CF7305">
      <w:r w:rsidRPr="00206ACB">
        <w:t>Finally,</w:t>
      </w:r>
      <w:r w:rsidR="00AC466E" w:rsidRPr="00206ACB">
        <w:t xml:space="preserve"> </w:t>
      </w:r>
      <w:r w:rsidRPr="00206ACB">
        <w:t>the</w:t>
      </w:r>
      <w:r w:rsidR="00AC466E" w:rsidRPr="00206ACB">
        <w:t xml:space="preserve"> </w:t>
      </w:r>
      <w:r w:rsidRPr="00206ACB">
        <w:t>"T"</w:t>
      </w:r>
      <w:r w:rsidR="00AC466E" w:rsidRPr="00206ACB">
        <w:t xml:space="preserve"> </w:t>
      </w:r>
      <w:r w:rsidRPr="00206ACB">
        <w:t>instructions</w:t>
      </w:r>
      <w:r w:rsidR="00AC466E" w:rsidRPr="00206ACB">
        <w:t xml:space="preserve"> </w:t>
      </w:r>
      <w:r w:rsidRPr="00206ACB">
        <w:t>transfer</w:t>
      </w:r>
      <w:r w:rsidR="00AC466E" w:rsidRPr="00206ACB">
        <w:t xml:space="preserve"> </w:t>
      </w:r>
      <w:r w:rsidRPr="00206ACB">
        <w:t>data</w:t>
      </w:r>
      <w:r w:rsidR="00AC466E" w:rsidRPr="00206ACB">
        <w:t xml:space="preserve"> </w:t>
      </w:r>
      <w:r w:rsidRPr="00206ACB">
        <w:t>from</w:t>
      </w:r>
      <w:r w:rsidR="00AC466E" w:rsidRPr="00206ACB">
        <w:t xml:space="preserve"> </w:t>
      </w:r>
      <w:r w:rsidRPr="00206ACB">
        <w:t>one</w:t>
      </w:r>
      <w:r w:rsidR="00AC466E" w:rsidRPr="00206ACB">
        <w:t xml:space="preserve"> </w:t>
      </w:r>
      <w:r w:rsidRPr="00206ACB">
        <w:t>register</w:t>
      </w:r>
      <w:r w:rsidR="00AC466E" w:rsidRPr="00206ACB">
        <w:t xml:space="preserve"> </w:t>
      </w:r>
      <w:r w:rsidRPr="00206ACB">
        <w:t>to</w:t>
      </w:r>
      <w:r w:rsidR="00AC466E" w:rsidRPr="00206ACB">
        <w:t xml:space="preserve"> </w:t>
      </w:r>
      <w:r w:rsidRPr="00206ACB">
        <w:t>another.</w:t>
      </w:r>
      <w:r w:rsidR="00AC466E" w:rsidRPr="00206ACB">
        <w:t xml:space="preserve"> </w:t>
      </w:r>
      <w:r w:rsidRPr="00206ACB">
        <w:t>These</w:t>
      </w:r>
      <w:r w:rsidR="00AC466E" w:rsidRPr="00206ACB">
        <w:t xml:space="preserve"> </w:t>
      </w:r>
      <w:r w:rsidRPr="00206ACB">
        <w:t>opcodes</w:t>
      </w:r>
      <w:r w:rsidR="00AC466E" w:rsidRPr="00206ACB">
        <w:t xml:space="preserve"> </w:t>
      </w:r>
      <w:r w:rsidRPr="00206ACB">
        <w:t>are</w:t>
      </w:r>
      <w:r w:rsidR="00AC466E" w:rsidRPr="00206ACB">
        <w:t xml:space="preserve"> </w:t>
      </w:r>
      <w:r w:rsidRPr="00206ACB">
        <w:t>all</w:t>
      </w:r>
      <w:r w:rsidR="00AC466E" w:rsidRPr="00206ACB">
        <w:t xml:space="preserve"> </w:t>
      </w:r>
      <w:r w:rsidRPr="00206ACB">
        <w:t>read</w:t>
      </w:r>
      <w:r w:rsidR="00AC466E" w:rsidRPr="00206ACB">
        <w:t xml:space="preserve"> </w:t>
      </w:r>
      <w:r w:rsidRPr="00206ACB">
        <w:t>as</w:t>
      </w:r>
      <w:r w:rsidR="00AC466E" w:rsidRPr="00206ACB">
        <w:t xml:space="preserve"> </w:t>
      </w:r>
      <w:r w:rsidRPr="00206ACB">
        <w:t>"transfer</w:t>
      </w:r>
      <w:r w:rsidR="00AC466E" w:rsidRPr="00206ACB">
        <w:t xml:space="preserve"> </w:t>
      </w:r>
      <w:r w:rsidRPr="00206ACB">
        <w:t>from</w:t>
      </w:r>
      <w:r w:rsidR="00AC466E" w:rsidRPr="00206ACB">
        <w:t xml:space="preserve"> </w:t>
      </w:r>
      <w:r w:rsidRPr="00206ACB">
        <w:t>register</w:t>
      </w:r>
      <w:r w:rsidR="00AC466E" w:rsidRPr="00206ACB">
        <w:t xml:space="preserve"> </w:t>
      </w:r>
      <w:r w:rsidRPr="00206ACB">
        <w:t>to</w:t>
      </w:r>
      <w:r w:rsidR="00AC466E" w:rsidRPr="00206ACB">
        <w:t xml:space="preserve"> </w:t>
      </w:r>
      <w:r w:rsidRPr="00206ACB">
        <w:t>register"</w:t>
      </w:r>
      <w:r w:rsidR="00AC466E" w:rsidRPr="00206ACB">
        <w:t xml:space="preserve"> </w:t>
      </w:r>
      <w:r w:rsidRPr="00206ACB">
        <w:t>-</w:t>
      </w:r>
      <w:r w:rsidR="00AC466E" w:rsidRPr="00206ACB">
        <w:t xml:space="preserve"> </w:t>
      </w:r>
      <w:r w:rsidRPr="006C26F1">
        <w:rPr>
          <w:rStyle w:val="QuoteChar"/>
        </w:rPr>
        <w:t>TAX</w:t>
      </w:r>
      <w:r w:rsidRPr="00206ACB">
        <w:t>,</w:t>
      </w:r>
      <w:r w:rsidR="00AC466E" w:rsidRPr="00206ACB">
        <w:t xml:space="preserve"> </w:t>
      </w:r>
      <w:r w:rsidRPr="00206ACB">
        <w:t>for</w:t>
      </w:r>
      <w:r w:rsidR="00AC466E" w:rsidRPr="00206ACB">
        <w:t xml:space="preserve"> </w:t>
      </w:r>
      <w:r w:rsidRPr="00206ACB">
        <w:t>example,</w:t>
      </w:r>
      <w:r w:rsidR="00AC466E" w:rsidRPr="00206ACB">
        <w:t xml:space="preserve"> </w:t>
      </w:r>
      <w:r w:rsidRPr="00206ACB">
        <w:t>is</w:t>
      </w:r>
      <w:r w:rsidR="00AC466E" w:rsidRPr="00206ACB">
        <w:t xml:space="preserve"> </w:t>
      </w:r>
      <w:r w:rsidRPr="00206ACB">
        <w:t>"transfer</w:t>
      </w:r>
      <w:r w:rsidR="00AC466E" w:rsidRPr="00206ACB">
        <w:t xml:space="preserve"> </w:t>
      </w:r>
      <w:r w:rsidRPr="00206ACB">
        <w:t>from</w:t>
      </w:r>
      <w:r w:rsidR="00AC466E" w:rsidRPr="00206ACB">
        <w:t xml:space="preserve"> </w:t>
      </w:r>
      <w:r w:rsidRPr="00206ACB">
        <w:t>accumulator</w:t>
      </w:r>
      <w:r w:rsidR="00AC466E" w:rsidRPr="00206ACB">
        <w:t xml:space="preserve"> </w:t>
      </w:r>
      <w:r w:rsidRPr="00206ACB">
        <w:t>to</w:t>
      </w:r>
      <w:r w:rsidR="00AC466E" w:rsidRPr="00206ACB">
        <w:t xml:space="preserve"> </w:t>
      </w:r>
      <w:r w:rsidRPr="00206ACB">
        <w:t>X</w:t>
      </w:r>
      <w:r w:rsidR="00AC466E" w:rsidRPr="00206ACB">
        <w:t xml:space="preserve"> </w:t>
      </w:r>
      <w:r w:rsidRPr="00206ACB">
        <w:t>register".</w:t>
      </w:r>
      <w:r w:rsidR="00AC466E" w:rsidRPr="00206ACB">
        <w:t xml:space="preserve"> </w:t>
      </w:r>
      <w:r w:rsidRPr="00206ACB">
        <w:t>The</w:t>
      </w:r>
      <w:r w:rsidR="00AC466E" w:rsidRPr="00206ACB">
        <w:t xml:space="preserve"> </w:t>
      </w:r>
      <w:r w:rsidRPr="00206ACB">
        <w:t>"transfer"</w:t>
      </w:r>
      <w:r w:rsidR="00AC466E" w:rsidRPr="00206ACB">
        <w:t xml:space="preserve"> </w:t>
      </w:r>
      <w:r w:rsidRPr="00206ACB">
        <w:t>in</w:t>
      </w:r>
      <w:r w:rsidR="00AC466E" w:rsidRPr="00206ACB">
        <w:t xml:space="preserve"> </w:t>
      </w:r>
      <w:r w:rsidRPr="00206ACB">
        <w:t>these</w:t>
      </w:r>
      <w:r w:rsidR="00AC466E" w:rsidRPr="00206ACB">
        <w:t xml:space="preserve"> </w:t>
      </w:r>
      <w:r w:rsidRPr="00206ACB">
        <w:t>instructions</w:t>
      </w:r>
      <w:r w:rsidR="00AC466E" w:rsidRPr="00206ACB">
        <w:t xml:space="preserve"> </w:t>
      </w:r>
      <w:r w:rsidRPr="00206ACB">
        <w:t>is</w:t>
      </w:r>
      <w:r w:rsidR="00AC466E" w:rsidRPr="00206ACB">
        <w:t xml:space="preserve"> </w:t>
      </w:r>
      <w:r w:rsidRPr="00206ACB">
        <w:t>more</w:t>
      </w:r>
      <w:r w:rsidR="00AC466E" w:rsidRPr="00206ACB">
        <w:t xml:space="preserve"> </w:t>
      </w:r>
      <w:r w:rsidRPr="00206ACB">
        <w:t>accurately</w:t>
      </w:r>
      <w:r w:rsidR="00AC466E" w:rsidRPr="00206ACB">
        <w:t xml:space="preserve"> </w:t>
      </w:r>
      <w:r w:rsidRPr="00206ACB">
        <w:t>described</w:t>
      </w:r>
      <w:r w:rsidR="00AC466E" w:rsidRPr="00206ACB">
        <w:t xml:space="preserve"> </w:t>
      </w:r>
      <w:r w:rsidRPr="00206ACB">
        <w:t>as</w:t>
      </w:r>
      <w:r w:rsidR="00AC466E" w:rsidRPr="00206ACB">
        <w:t xml:space="preserve"> </w:t>
      </w:r>
      <w:r w:rsidRPr="00206ACB">
        <w:t>a</w:t>
      </w:r>
      <w:r w:rsidR="00AC466E" w:rsidRPr="00206ACB">
        <w:t xml:space="preserve"> </w:t>
      </w:r>
      <w:r w:rsidRPr="00206ACB">
        <w:t>"copy",</w:t>
      </w:r>
      <w:r w:rsidR="00AC466E" w:rsidRPr="00206ACB">
        <w:t xml:space="preserve"> </w:t>
      </w:r>
      <w:r w:rsidRPr="00206ACB">
        <w:t>since</w:t>
      </w:r>
      <w:r w:rsidR="00AC466E" w:rsidRPr="00206ACB">
        <w:t xml:space="preserve"> </w:t>
      </w:r>
      <w:r w:rsidRPr="00206ACB">
        <w:t>after</w:t>
      </w:r>
      <w:r w:rsidR="00AC466E" w:rsidRPr="00206ACB">
        <w:t xml:space="preserve"> </w:t>
      </w:r>
      <w:r w:rsidRPr="00206ACB">
        <w:t>one</w:t>
      </w:r>
      <w:r w:rsidR="00AC466E" w:rsidRPr="00206ACB">
        <w:t xml:space="preserve"> </w:t>
      </w:r>
      <w:r w:rsidRPr="00206ACB">
        <w:t>of</w:t>
      </w:r>
      <w:r w:rsidR="00AC466E" w:rsidRPr="00206ACB">
        <w:t xml:space="preserve"> </w:t>
      </w:r>
      <w:r w:rsidRPr="00206ACB">
        <w:t>these</w:t>
      </w:r>
      <w:r w:rsidR="00AC466E" w:rsidRPr="00206ACB">
        <w:t xml:space="preserve"> </w:t>
      </w:r>
      <w:r w:rsidRPr="00206ACB">
        <w:t>instructions,</w:t>
      </w:r>
      <w:r w:rsidR="00AC466E" w:rsidRPr="00206ACB">
        <w:t xml:space="preserve"> </w:t>
      </w:r>
      <w:r w:rsidRPr="00206ACB">
        <w:t>both</w:t>
      </w:r>
      <w:r w:rsidR="00AC466E" w:rsidRPr="00206ACB">
        <w:t xml:space="preserve"> </w:t>
      </w:r>
      <w:r w:rsidRPr="00206ACB">
        <w:t>registers</w:t>
      </w:r>
      <w:r w:rsidR="00AC466E" w:rsidRPr="00206ACB">
        <w:t xml:space="preserve"> </w:t>
      </w:r>
      <w:r w:rsidRPr="00206ACB">
        <w:t>will</w:t>
      </w:r>
      <w:r w:rsidR="00AC466E" w:rsidRPr="00206ACB">
        <w:t xml:space="preserve"> </w:t>
      </w:r>
      <w:r w:rsidRPr="00206ACB">
        <w:t>have</w:t>
      </w:r>
      <w:r w:rsidR="00AC466E" w:rsidRPr="00206ACB">
        <w:t xml:space="preserve"> </w:t>
      </w:r>
      <w:r w:rsidRPr="00206ACB">
        <w:t>the</w:t>
      </w:r>
      <w:r w:rsidR="00AC466E" w:rsidRPr="00206ACB">
        <w:t xml:space="preserve"> </w:t>
      </w:r>
      <w:r w:rsidRPr="00206ACB">
        <w:t>value</w:t>
      </w:r>
      <w:r w:rsidR="00AC466E" w:rsidRPr="00206ACB">
        <w:t xml:space="preserve"> </w:t>
      </w:r>
      <w:r w:rsidRPr="00206ACB">
        <w:t>of</w:t>
      </w:r>
      <w:r w:rsidR="00AC466E" w:rsidRPr="00206ACB">
        <w:t xml:space="preserve"> </w:t>
      </w:r>
      <w:r w:rsidRPr="00206ACB">
        <w:t>the</w:t>
      </w:r>
      <w:r w:rsidR="00AC466E" w:rsidRPr="00206ACB">
        <w:t xml:space="preserve"> </w:t>
      </w:r>
      <w:r w:rsidRPr="00206ACB">
        <w:t>first</w:t>
      </w:r>
      <w:r w:rsidR="00AC466E" w:rsidRPr="00206ACB">
        <w:t xml:space="preserve"> </w:t>
      </w:r>
      <w:r w:rsidRPr="00206ACB">
        <w:t>register.</w:t>
      </w:r>
    </w:p>
    <w:p w14:paraId="6FEB8811" w14:textId="77777777" w:rsidR="00075004" w:rsidRDefault="00075004">
      <w:pPr>
        <w:widowControl/>
        <w:kinsoku/>
        <w:overflowPunct/>
        <w:autoSpaceDE/>
        <w:autoSpaceDN/>
        <w:spacing w:before="0" w:after="160" w:line="259" w:lineRule="auto"/>
        <w:ind w:firstLine="0"/>
        <w:jc w:val="left"/>
      </w:pPr>
      <w:r>
        <w:br w:type="page"/>
      </w:r>
    </w:p>
    <w:p w14:paraId="055023A2" w14:textId="17244345" w:rsidR="00076AE2" w:rsidRPr="00206ACB" w:rsidRDefault="00076AE2">
      <w:pPr>
        <w:pStyle w:val="ListParagraph"/>
        <w:numPr>
          <w:ilvl w:val="0"/>
          <w:numId w:val="10"/>
        </w:numPr>
        <w:rPr>
          <w:rFonts w:cstheme="minorHAnsi"/>
          <w:szCs w:val="26"/>
        </w:rPr>
      </w:pPr>
      <w:r w:rsidRPr="00206ACB">
        <w:rPr>
          <w:rFonts w:cstheme="minorHAnsi"/>
          <w:szCs w:val="26"/>
        </w:rPr>
        <w:lastRenderedPageBreak/>
        <w:t>A</w:t>
      </w:r>
      <w:r w:rsidR="00AC466E" w:rsidRPr="00206ACB">
        <w:rPr>
          <w:rFonts w:cstheme="minorHAnsi"/>
          <w:szCs w:val="26"/>
        </w:rPr>
        <w:t xml:space="preserve"> </w:t>
      </w:r>
      <w:r w:rsidRPr="00206ACB">
        <w:rPr>
          <w:rFonts w:cstheme="minorHAnsi"/>
          <w:szCs w:val="26"/>
        </w:rPr>
        <w:t>small</w:t>
      </w:r>
      <w:r w:rsidR="00AC466E" w:rsidRPr="00206ACB">
        <w:rPr>
          <w:rFonts w:cstheme="minorHAnsi"/>
          <w:szCs w:val="26"/>
        </w:rPr>
        <w:t xml:space="preserve"> </w:t>
      </w:r>
      <w:r w:rsidRPr="00206ACB">
        <w:rPr>
          <w:rFonts w:cstheme="minorHAnsi"/>
          <w:szCs w:val="26"/>
        </w:rPr>
        <w:t>example</w:t>
      </w:r>
    </w:p>
    <w:p w14:paraId="6E73C39B" w14:textId="0BEE9474" w:rsidR="00076AE2" w:rsidRPr="00206ACB" w:rsidRDefault="00076AE2" w:rsidP="00CF7305">
      <w:r w:rsidRPr="00206ACB">
        <w:t>Now</w:t>
      </w:r>
      <w:r w:rsidR="00AC466E" w:rsidRPr="00206ACB">
        <w:t xml:space="preserve"> </w:t>
      </w:r>
      <w:r w:rsidRPr="00206ACB">
        <w:t>that</w:t>
      </w:r>
      <w:r w:rsidR="00AC466E" w:rsidRPr="00206ACB">
        <w:t xml:space="preserve"> </w:t>
      </w:r>
      <w:r w:rsidRPr="00206ACB">
        <w:t>you've</w:t>
      </w:r>
      <w:r w:rsidR="00AC466E" w:rsidRPr="00206ACB">
        <w:t xml:space="preserve"> </w:t>
      </w:r>
      <w:r w:rsidRPr="00206ACB">
        <w:t>learned</w:t>
      </w:r>
      <w:r w:rsidR="00AC466E" w:rsidRPr="00206ACB">
        <w:t xml:space="preserve"> </w:t>
      </w:r>
      <w:r w:rsidRPr="00206ACB">
        <w:t>your</w:t>
      </w:r>
      <w:r w:rsidR="00AC466E" w:rsidRPr="00206ACB">
        <w:t xml:space="preserve"> </w:t>
      </w:r>
      <w:r w:rsidRPr="00206ACB">
        <w:t>first</w:t>
      </w:r>
      <w:r w:rsidR="00AC466E" w:rsidRPr="00206ACB">
        <w:t xml:space="preserve"> </w:t>
      </w:r>
      <w:r w:rsidRPr="00206ACB">
        <w:t>ten</w:t>
      </w:r>
      <w:r w:rsidR="00AC466E" w:rsidRPr="00206ACB">
        <w:t xml:space="preserve"> </w:t>
      </w:r>
      <w:r w:rsidRPr="00206ACB">
        <w:t>opcodes</w:t>
      </w:r>
      <w:r w:rsidR="00AC466E" w:rsidRPr="00206ACB">
        <w:t xml:space="preserve"> </w:t>
      </w:r>
      <w:r w:rsidRPr="00206ACB">
        <w:t>(and</w:t>
      </w:r>
      <w:r w:rsidR="00AC466E" w:rsidRPr="00206ACB">
        <w:t xml:space="preserve"> </w:t>
      </w:r>
      <w:r w:rsidRPr="00206ACB">
        <w:t>two</w:t>
      </w:r>
      <w:r w:rsidR="00AC466E" w:rsidRPr="00206ACB">
        <w:t xml:space="preserve"> </w:t>
      </w:r>
      <w:r w:rsidRPr="00206ACB">
        <w:t>addressing</w:t>
      </w:r>
      <w:r w:rsidR="00AC466E" w:rsidRPr="00206ACB">
        <w:t xml:space="preserve"> </w:t>
      </w:r>
      <w:r w:rsidRPr="00206ACB">
        <w:t>modes),</w:t>
      </w:r>
      <w:r w:rsidR="00AC466E" w:rsidRPr="00206ACB">
        <w:t xml:space="preserve"> </w:t>
      </w:r>
      <w:r w:rsidRPr="00206ACB">
        <w:t>let's</w:t>
      </w:r>
      <w:r w:rsidR="00AC466E" w:rsidRPr="00206ACB">
        <w:t xml:space="preserve"> </w:t>
      </w:r>
      <w:r w:rsidRPr="00206ACB">
        <w:t>look</w:t>
      </w:r>
      <w:r w:rsidR="00AC466E" w:rsidRPr="00206ACB">
        <w:t xml:space="preserve"> </w:t>
      </w:r>
      <w:r w:rsidRPr="00206ACB">
        <w:t>at</w:t>
      </w:r>
      <w:r w:rsidR="00AC466E" w:rsidRPr="00206ACB">
        <w:t xml:space="preserve"> </w:t>
      </w:r>
      <w:r w:rsidRPr="00206ACB">
        <w:t>a</w:t>
      </w:r>
      <w:r w:rsidR="00AC466E" w:rsidRPr="00206ACB">
        <w:t xml:space="preserve"> </w:t>
      </w:r>
      <w:r w:rsidRPr="00206ACB">
        <w:t>small</w:t>
      </w:r>
      <w:r w:rsidR="00AC466E" w:rsidRPr="00206ACB">
        <w:t xml:space="preserve"> </w:t>
      </w:r>
      <w:r w:rsidRPr="00206ACB">
        <w:t>example</w:t>
      </w:r>
      <w:r w:rsidR="00AC466E" w:rsidRPr="00206ACB">
        <w:t xml:space="preserve"> </w:t>
      </w:r>
      <w:r w:rsidRPr="00206ACB">
        <w:t>that</w:t>
      </w:r>
      <w:r w:rsidR="00AC466E" w:rsidRPr="00206ACB">
        <w:t xml:space="preserve"> </w:t>
      </w:r>
      <w:r w:rsidRPr="00206ACB">
        <w:t>makes</w:t>
      </w:r>
      <w:r w:rsidR="00AC466E" w:rsidRPr="00206ACB">
        <w:t xml:space="preserve"> </w:t>
      </w:r>
      <w:r w:rsidRPr="00206ACB">
        <w:t>use</w:t>
      </w:r>
      <w:r w:rsidR="00AC466E" w:rsidRPr="00206ACB">
        <w:t xml:space="preserve"> </w:t>
      </w:r>
      <w:r w:rsidRPr="00206ACB">
        <w:t>of</w:t>
      </w:r>
      <w:r w:rsidR="00AC466E" w:rsidRPr="00206ACB">
        <w:t xml:space="preserve"> </w:t>
      </w:r>
      <w:r w:rsidRPr="00206ACB">
        <w:t>them.</w:t>
      </w:r>
    </w:p>
    <w:p w14:paraId="6A2415A1" w14:textId="3AF21D6C" w:rsidR="00076AE2" w:rsidRPr="003C79F5" w:rsidRDefault="002E280F" w:rsidP="002E280F">
      <w:pPr>
        <w:pStyle w:val="HTMLPreformatted"/>
        <w:shd w:val="clear" w:color="auto" w:fill="272822"/>
        <w:spacing w:after="120"/>
        <w:ind w:firstLine="360"/>
        <w:rPr>
          <w:rStyle w:val="z-source"/>
          <w:rFonts w:ascii="DejaVu Sans Mono" w:eastAsiaTheme="majorEastAsia" w:hAnsi="DejaVu Sans Mono" w:cs="DejaVu Sans Mono"/>
          <w:color w:val="C34D00"/>
          <w:sz w:val="26"/>
          <w:szCs w:val="26"/>
          <w:bdr w:val="none" w:sz="0" w:space="0" w:color="auto" w:frame="1"/>
          <w:shd w:val="clear" w:color="auto" w:fill="272822"/>
        </w:rPr>
      </w:pPr>
      <w:r>
        <w:rPr>
          <w:rStyle w:val="z-keyword"/>
          <w:rFonts w:ascii="DejaVu Sans Mono" w:hAnsi="DejaVu Sans Mono" w:cs="DejaVu Sans Mono"/>
          <w:color w:val="E3371E"/>
          <w:sz w:val="26"/>
          <w:szCs w:val="26"/>
          <w:bdr w:val="none" w:sz="0" w:space="0" w:color="auto" w:frame="1"/>
          <w:shd w:val="clear" w:color="auto" w:fill="272822"/>
        </w:rPr>
        <w:t xml:space="preserve">  </w:t>
      </w:r>
      <w:r w:rsidR="00076AE2" w:rsidRPr="003C79F5">
        <w:rPr>
          <w:rStyle w:val="z-keyword"/>
          <w:rFonts w:ascii="DejaVu Sans Mono" w:hAnsi="DejaVu Sans Mono" w:cs="DejaVu Sans Mono"/>
          <w:color w:val="E3371E"/>
          <w:sz w:val="26"/>
          <w:szCs w:val="26"/>
          <w:bdr w:val="none" w:sz="0" w:space="0" w:color="auto" w:frame="1"/>
          <w:shd w:val="clear" w:color="auto" w:fill="272822"/>
        </w:rPr>
        <w:t>LDA</w:t>
      </w:r>
      <w:r w:rsidR="00AC466E" w:rsidRPr="003C79F5">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76AE2" w:rsidRPr="003C79F5">
        <w:rPr>
          <w:rStyle w:val="z-source"/>
          <w:rFonts w:ascii="DejaVu Sans Mono" w:eastAsiaTheme="majorEastAsia" w:hAnsi="DejaVu Sans Mono" w:cs="DejaVu Sans Mono"/>
          <w:color w:val="FF7A48"/>
          <w:sz w:val="26"/>
          <w:szCs w:val="26"/>
          <w:bdr w:val="none" w:sz="0" w:space="0" w:color="auto" w:frame="1"/>
          <w:shd w:val="clear" w:color="auto" w:fill="272822"/>
        </w:rPr>
        <w:t>#</w:t>
      </w:r>
      <w:r w:rsidR="00076AE2" w:rsidRPr="003C79F5">
        <w:rPr>
          <w:rStyle w:val="z-constant"/>
          <w:rFonts w:ascii="DejaVu Sans Mono" w:hAnsi="DejaVu Sans Mono" w:cs="DejaVu Sans Mono"/>
          <w:color w:val="07E2FA"/>
          <w:sz w:val="26"/>
          <w:szCs w:val="26"/>
          <w:bdr w:val="none" w:sz="0" w:space="0" w:color="auto" w:frame="1"/>
          <w:shd w:val="clear" w:color="auto" w:fill="272822"/>
        </w:rPr>
        <w:t>$a7</w:t>
      </w:r>
    </w:p>
    <w:p w14:paraId="055EB94D" w14:textId="6BB65421" w:rsidR="00076AE2" w:rsidRPr="003C79F5" w:rsidRDefault="002E280F" w:rsidP="002E280F">
      <w:pPr>
        <w:pStyle w:val="HTMLPreformatted"/>
        <w:shd w:val="clear" w:color="auto" w:fill="272822"/>
        <w:spacing w:after="120"/>
        <w:ind w:firstLine="360"/>
        <w:rPr>
          <w:rStyle w:val="z-source"/>
          <w:rFonts w:ascii="DejaVu Sans Mono" w:eastAsiaTheme="majorEastAsia" w:hAnsi="DejaVu Sans Mono" w:cs="DejaVu Sans Mono"/>
          <w:color w:val="E3371E"/>
          <w:sz w:val="26"/>
          <w:szCs w:val="26"/>
          <w:bdr w:val="none" w:sz="0" w:space="0" w:color="auto" w:frame="1"/>
          <w:shd w:val="clear" w:color="auto" w:fill="272822"/>
        </w:rPr>
      </w:pPr>
      <w:r>
        <w:rPr>
          <w:rStyle w:val="z-keyword"/>
          <w:rFonts w:ascii="DejaVu Sans Mono" w:hAnsi="DejaVu Sans Mono" w:cs="DejaVu Sans Mono"/>
          <w:color w:val="E3371E"/>
          <w:sz w:val="26"/>
          <w:szCs w:val="26"/>
          <w:bdr w:val="none" w:sz="0" w:space="0" w:color="auto" w:frame="1"/>
          <w:shd w:val="clear" w:color="auto" w:fill="272822"/>
        </w:rPr>
        <w:t xml:space="preserve">  </w:t>
      </w:r>
      <w:r w:rsidR="00076AE2" w:rsidRPr="003C79F5">
        <w:rPr>
          <w:rStyle w:val="z-keyword"/>
          <w:rFonts w:ascii="DejaVu Sans Mono" w:hAnsi="DejaVu Sans Mono" w:cs="DejaVu Sans Mono"/>
          <w:color w:val="E3371E"/>
          <w:sz w:val="26"/>
          <w:szCs w:val="26"/>
          <w:bdr w:val="none" w:sz="0" w:space="0" w:color="auto" w:frame="1"/>
          <w:shd w:val="clear" w:color="auto" w:fill="272822"/>
        </w:rPr>
        <w:t>TAY</w:t>
      </w:r>
    </w:p>
    <w:p w14:paraId="1DF78376" w14:textId="701C3C4F" w:rsidR="00076AE2" w:rsidRPr="003C79F5" w:rsidRDefault="002E280F" w:rsidP="002E280F">
      <w:pPr>
        <w:pStyle w:val="HTMLPreformatted"/>
        <w:shd w:val="clear" w:color="auto" w:fill="272822"/>
        <w:spacing w:after="120"/>
        <w:ind w:firstLine="360"/>
        <w:rPr>
          <w:rStyle w:val="z-source"/>
          <w:rFonts w:ascii="DejaVu Sans Mono" w:eastAsiaTheme="majorEastAsia" w:hAnsi="DejaVu Sans Mono" w:cs="DejaVu Sans Mono"/>
          <w:color w:val="C34D00"/>
          <w:sz w:val="26"/>
          <w:szCs w:val="26"/>
          <w:bdr w:val="none" w:sz="0" w:space="0" w:color="auto" w:frame="1"/>
          <w:shd w:val="clear" w:color="auto" w:fill="272822"/>
        </w:rPr>
      </w:pPr>
      <w:r>
        <w:rPr>
          <w:rStyle w:val="z-keyword"/>
          <w:rFonts w:ascii="DejaVu Sans Mono" w:hAnsi="DejaVu Sans Mono" w:cs="DejaVu Sans Mono"/>
          <w:color w:val="E3371E"/>
          <w:sz w:val="26"/>
          <w:szCs w:val="26"/>
          <w:bdr w:val="none" w:sz="0" w:space="0" w:color="auto" w:frame="1"/>
          <w:shd w:val="clear" w:color="auto" w:fill="272822"/>
        </w:rPr>
        <w:t xml:space="preserve">  </w:t>
      </w:r>
      <w:r w:rsidR="00076AE2" w:rsidRPr="003C79F5">
        <w:rPr>
          <w:rStyle w:val="z-keyword"/>
          <w:rFonts w:ascii="DejaVu Sans Mono" w:hAnsi="DejaVu Sans Mono" w:cs="DejaVu Sans Mono"/>
          <w:color w:val="E3371E"/>
          <w:sz w:val="26"/>
          <w:szCs w:val="26"/>
          <w:bdr w:val="none" w:sz="0" w:space="0" w:color="auto" w:frame="1"/>
          <w:shd w:val="clear" w:color="auto" w:fill="272822"/>
        </w:rPr>
        <w:t>STY</w:t>
      </w:r>
      <w:r w:rsidR="00AC466E" w:rsidRPr="003C79F5">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76AE2" w:rsidRPr="003C79F5">
        <w:rPr>
          <w:rStyle w:val="z-constant"/>
          <w:rFonts w:ascii="DejaVu Sans Mono" w:hAnsi="DejaVu Sans Mono" w:cs="DejaVu Sans Mono"/>
          <w:color w:val="07E2FA"/>
          <w:sz w:val="26"/>
          <w:szCs w:val="26"/>
          <w:bdr w:val="none" w:sz="0" w:space="0" w:color="auto" w:frame="1"/>
          <w:shd w:val="clear" w:color="auto" w:fill="272822"/>
        </w:rPr>
        <w:t>$3f00</w:t>
      </w:r>
    </w:p>
    <w:p w14:paraId="3B7AFA18" w14:textId="7C879DCA" w:rsidR="00076AE2" w:rsidRPr="00206ACB" w:rsidRDefault="00076AE2" w:rsidP="00CF7305">
      <w:r w:rsidRPr="00206ACB">
        <w:t>What</w:t>
      </w:r>
      <w:r w:rsidR="00AC466E" w:rsidRPr="00206ACB">
        <w:t xml:space="preserve"> </w:t>
      </w:r>
      <w:r w:rsidRPr="00206ACB">
        <w:t>does</w:t>
      </w:r>
      <w:r w:rsidR="00AC466E" w:rsidRPr="00206ACB">
        <w:t xml:space="preserve"> </w:t>
      </w:r>
      <w:r w:rsidRPr="00206ACB">
        <w:t>this</w:t>
      </w:r>
      <w:r w:rsidR="00AC466E" w:rsidRPr="00206ACB">
        <w:t xml:space="preserve"> </w:t>
      </w:r>
      <w:r w:rsidRPr="00206ACB">
        <w:t>code</w:t>
      </w:r>
      <w:r w:rsidR="00AC466E" w:rsidRPr="00206ACB">
        <w:t xml:space="preserve"> </w:t>
      </w:r>
      <w:r w:rsidRPr="00206ACB">
        <w:t>do?</w:t>
      </w:r>
      <w:r w:rsidR="00AC466E" w:rsidRPr="00206ACB">
        <w:t xml:space="preserve"> </w:t>
      </w:r>
      <w:r w:rsidRPr="00206ACB">
        <w:t>Let's</w:t>
      </w:r>
      <w:r w:rsidR="00AC466E" w:rsidRPr="00206ACB">
        <w:t xml:space="preserve"> </w:t>
      </w:r>
      <w:r w:rsidRPr="00206ACB">
        <w:t>take</w:t>
      </w:r>
      <w:r w:rsidR="00AC466E" w:rsidRPr="00206ACB">
        <w:t xml:space="preserve"> </w:t>
      </w:r>
      <w:r w:rsidRPr="00206ACB">
        <w:t>it</w:t>
      </w:r>
      <w:r w:rsidR="00AC466E" w:rsidRPr="00206ACB">
        <w:t xml:space="preserve"> </w:t>
      </w:r>
      <w:r w:rsidRPr="00206ACB">
        <w:t>line-by-line:</w:t>
      </w:r>
    </w:p>
    <w:p w14:paraId="77D93558" w14:textId="48E71317" w:rsidR="00076AE2" w:rsidRPr="00206ACB" w:rsidRDefault="00076AE2">
      <w:pPr>
        <w:widowControl/>
        <w:numPr>
          <w:ilvl w:val="0"/>
          <w:numId w:val="11"/>
        </w:numPr>
        <w:autoSpaceDE/>
        <w:autoSpaceDN/>
        <w:rPr>
          <w:rFonts w:cstheme="minorHAnsi"/>
          <w:color w:val="111111"/>
          <w:szCs w:val="26"/>
        </w:rPr>
      </w:pPr>
      <w:r w:rsidRPr="00206ACB">
        <w:rPr>
          <w:rFonts w:cstheme="minorHAnsi"/>
          <w:color w:val="111111"/>
          <w:szCs w:val="26"/>
        </w:rPr>
        <w:t>First,</w:t>
      </w:r>
      <w:r w:rsidR="00AC466E" w:rsidRPr="00206ACB">
        <w:rPr>
          <w:rFonts w:cstheme="minorHAnsi"/>
          <w:color w:val="111111"/>
          <w:szCs w:val="26"/>
        </w:rPr>
        <w:t xml:space="preserve"> </w:t>
      </w:r>
      <w:r w:rsidRPr="00206ACB">
        <w:rPr>
          <w:rFonts w:cstheme="minorHAnsi"/>
          <w:color w:val="111111"/>
          <w:szCs w:val="26"/>
        </w:rPr>
        <w:t>we</w:t>
      </w:r>
      <w:r w:rsidR="00AC466E" w:rsidRPr="00206ACB">
        <w:rPr>
          <w:rFonts w:cstheme="minorHAnsi"/>
          <w:color w:val="111111"/>
          <w:szCs w:val="26"/>
        </w:rPr>
        <w:t xml:space="preserve"> </w:t>
      </w:r>
      <w:r w:rsidRPr="00206ACB">
        <w:rPr>
          <w:rFonts w:cstheme="minorHAnsi"/>
          <w:color w:val="111111"/>
          <w:szCs w:val="26"/>
        </w:rPr>
        <w:t>load</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value</w:t>
      </w:r>
      <w:r w:rsidR="00AC466E" w:rsidRPr="00206ACB">
        <w:rPr>
          <w:rFonts w:cstheme="minorHAnsi"/>
          <w:color w:val="111111"/>
          <w:szCs w:val="26"/>
        </w:rPr>
        <w:t xml:space="preserve"> </w:t>
      </w:r>
      <w:r w:rsidRPr="004D57DA">
        <w:rPr>
          <w:rStyle w:val="QuoteChar"/>
        </w:rPr>
        <w:t>$a7</w:t>
      </w:r>
      <w:r w:rsidR="00AC466E" w:rsidRPr="00206ACB">
        <w:rPr>
          <w:rFonts w:cstheme="minorHAnsi"/>
          <w:color w:val="111111"/>
          <w:szCs w:val="26"/>
        </w:rPr>
        <w:t xml:space="preserve"> </w:t>
      </w:r>
      <w:r w:rsidRPr="00206ACB">
        <w:rPr>
          <w:rFonts w:cstheme="minorHAnsi"/>
          <w:color w:val="111111"/>
          <w:szCs w:val="26"/>
        </w:rPr>
        <w:t>into</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accumulator.</w:t>
      </w:r>
      <w:r w:rsidR="00AC466E" w:rsidRPr="00206ACB">
        <w:rPr>
          <w:rFonts w:cstheme="minorHAnsi"/>
          <w:color w:val="111111"/>
          <w:szCs w:val="26"/>
        </w:rPr>
        <w:t xml:space="preserve"> </w:t>
      </w:r>
      <w:r w:rsidRPr="004D57DA">
        <w:rPr>
          <w:rStyle w:val="QuoteChar"/>
        </w:rPr>
        <w:t>LDA</w:t>
      </w:r>
      <w:r w:rsidR="00AC466E" w:rsidRPr="00206ACB">
        <w:rPr>
          <w:rFonts w:cstheme="minorHAnsi"/>
          <w:color w:val="111111"/>
          <w:szCs w:val="26"/>
        </w:rPr>
        <w:t xml:space="preserve"> </w:t>
      </w:r>
      <w:r w:rsidRPr="00206ACB">
        <w:rPr>
          <w:rFonts w:cstheme="minorHAnsi"/>
          <w:color w:val="111111"/>
          <w:szCs w:val="26"/>
        </w:rPr>
        <w:t>is</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opcode</w:t>
      </w:r>
      <w:r w:rsidR="00AC466E" w:rsidRPr="00206ACB">
        <w:rPr>
          <w:rFonts w:cstheme="minorHAnsi"/>
          <w:color w:val="111111"/>
          <w:szCs w:val="26"/>
        </w:rPr>
        <w:t xml:space="preserve"> </w:t>
      </w:r>
      <w:r w:rsidRPr="00206ACB">
        <w:rPr>
          <w:rFonts w:cstheme="minorHAnsi"/>
          <w:color w:val="111111"/>
          <w:szCs w:val="26"/>
        </w:rPr>
        <w:t>that</w:t>
      </w:r>
      <w:r w:rsidR="00AC466E" w:rsidRPr="00206ACB">
        <w:rPr>
          <w:rFonts w:cstheme="minorHAnsi"/>
          <w:color w:val="111111"/>
          <w:szCs w:val="26"/>
        </w:rPr>
        <w:t xml:space="preserve"> </w:t>
      </w:r>
      <w:r w:rsidRPr="00206ACB">
        <w:rPr>
          <w:rFonts w:cstheme="minorHAnsi"/>
          <w:color w:val="111111"/>
          <w:szCs w:val="26"/>
        </w:rPr>
        <w:t>loads</w:t>
      </w:r>
      <w:r w:rsidR="00AC466E" w:rsidRPr="00206ACB">
        <w:rPr>
          <w:rFonts w:cstheme="minorHAnsi"/>
          <w:color w:val="111111"/>
          <w:szCs w:val="26"/>
        </w:rPr>
        <w:t xml:space="preserve"> </w:t>
      </w:r>
      <w:r w:rsidRPr="00206ACB">
        <w:rPr>
          <w:rFonts w:cstheme="minorHAnsi"/>
          <w:color w:val="111111"/>
          <w:szCs w:val="26"/>
        </w:rPr>
        <w:t>data</w:t>
      </w:r>
      <w:r w:rsidR="00AC466E" w:rsidRPr="00206ACB">
        <w:rPr>
          <w:rFonts w:cstheme="minorHAnsi"/>
          <w:color w:val="111111"/>
          <w:szCs w:val="26"/>
        </w:rPr>
        <w:t xml:space="preserve"> </w:t>
      </w:r>
      <w:r w:rsidRPr="00206ACB">
        <w:rPr>
          <w:rFonts w:cstheme="minorHAnsi"/>
          <w:color w:val="111111"/>
          <w:szCs w:val="26"/>
        </w:rPr>
        <w:t>into</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accumulator.</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4D57DA">
        <w:rPr>
          <w:rStyle w:val="QuoteChar"/>
        </w:rPr>
        <w:t>#</w:t>
      </w:r>
      <w:r w:rsidR="00AC466E" w:rsidRPr="00206ACB">
        <w:rPr>
          <w:rFonts w:cstheme="minorHAnsi"/>
          <w:color w:val="111111"/>
          <w:szCs w:val="26"/>
        </w:rPr>
        <w:t xml:space="preserve"> </w:t>
      </w:r>
      <w:r w:rsidRPr="00206ACB">
        <w:rPr>
          <w:rFonts w:cstheme="minorHAnsi"/>
          <w:color w:val="111111"/>
          <w:szCs w:val="26"/>
        </w:rPr>
        <w:t>in</w:t>
      </w:r>
      <w:r w:rsidR="00AC466E" w:rsidRPr="00206ACB">
        <w:rPr>
          <w:rFonts w:cstheme="minorHAnsi"/>
          <w:color w:val="111111"/>
          <w:szCs w:val="26"/>
        </w:rPr>
        <w:t xml:space="preserve"> </w:t>
      </w:r>
      <w:r w:rsidRPr="00206ACB">
        <w:rPr>
          <w:rFonts w:cstheme="minorHAnsi"/>
          <w:color w:val="111111"/>
          <w:szCs w:val="26"/>
        </w:rPr>
        <w:t>front</w:t>
      </w:r>
      <w:r w:rsidR="00AC466E" w:rsidRPr="00206ACB">
        <w:rPr>
          <w:rFonts w:cstheme="minorHAnsi"/>
          <w:color w:val="111111"/>
          <w:szCs w:val="26"/>
        </w:rPr>
        <w:t xml:space="preserve"> </w:t>
      </w:r>
      <w:r w:rsidRPr="00206ACB">
        <w:rPr>
          <w:rFonts w:cstheme="minorHAnsi"/>
          <w:color w:val="111111"/>
          <w:szCs w:val="26"/>
        </w:rPr>
        <w:t>of</w:t>
      </w:r>
      <w:r w:rsidR="00AC466E" w:rsidRPr="00206ACB">
        <w:rPr>
          <w:rFonts w:cstheme="minorHAnsi"/>
          <w:color w:val="111111"/>
          <w:szCs w:val="26"/>
        </w:rPr>
        <w:t xml:space="preserve"> </w:t>
      </w:r>
      <w:r w:rsidRPr="004D57DA">
        <w:rPr>
          <w:rStyle w:val="QuoteChar"/>
        </w:rPr>
        <w:t>$a7</w:t>
      </w:r>
      <w:r w:rsidR="00AC466E" w:rsidRPr="00206ACB">
        <w:rPr>
          <w:rFonts w:cstheme="minorHAnsi"/>
          <w:color w:val="111111"/>
          <w:szCs w:val="26"/>
        </w:rPr>
        <w:t xml:space="preserve"> </w:t>
      </w:r>
      <w:r w:rsidRPr="00206ACB">
        <w:rPr>
          <w:rFonts w:cstheme="minorHAnsi"/>
          <w:color w:val="111111"/>
          <w:szCs w:val="26"/>
        </w:rPr>
        <w:t>indicates</w:t>
      </w:r>
      <w:r w:rsidR="00AC466E" w:rsidRPr="00206ACB">
        <w:rPr>
          <w:rFonts w:cstheme="minorHAnsi"/>
          <w:color w:val="111111"/>
          <w:szCs w:val="26"/>
        </w:rPr>
        <w:t xml:space="preserve"> </w:t>
      </w:r>
      <w:r w:rsidRPr="00206ACB">
        <w:rPr>
          <w:rFonts w:cstheme="minorHAnsi"/>
          <w:color w:val="111111"/>
          <w:szCs w:val="26"/>
        </w:rPr>
        <w:t>that</w:t>
      </w:r>
      <w:r w:rsidR="00AC466E" w:rsidRPr="00206ACB">
        <w:rPr>
          <w:rFonts w:cstheme="minorHAnsi"/>
          <w:color w:val="111111"/>
          <w:szCs w:val="26"/>
        </w:rPr>
        <w:t xml:space="preserve"> </w:t>
      </w:r>
      <w:r w:rsidRPr="00206ACB">
        <w:rPr>
          <w:rFonts w:cstheme="minorHAnsi"/>
          <w:color w:val="111111"/>
          <w:szCs w:val="26"/>
        </w:rPr>
        <w:t>we</w:t>
      </w:r>
      <w:r w:rsidR="00AC466E" w:rsidRPr="00206ACB">
        <w:rPr>
          <w:rFonts w:cstheme="minorHAnsi"/>
          <w:color w:val="111111"/>
          <w:szCs w:val="26"/>
        </w:rPr>
        <w:t xml:space="preserve"> </w:t>
      </w:r>
      <w:r w:rsidRPr="00206ACB">
        <w:rPr>
          <w:rFonts w:cstheme="minorHAnsi"/>
          <w:color w:val="111111"/>
          <w:szCs w:val="26"/>
        </w:rPr>
        <w:t>want</w:t>
      </w:r>
      <w:r w:rsidR="00AC466E" w:rsidRPr="00206ACB">
        <w:rPr>
          <w:rFonts w:cstheme="minorHAnsi"/>
          <w:color w:val="111111"/>
          <w:szCs w:val="26"/>
        </w:rPr>
        <w:t xml:space="preserve"> </w:t>
      </w:r>
      <w:r w:rsidRPr="00206ACB">
        <w:rPr>
          <w:rFonts w:cstheme="minorHAnsi"/>
          <w:color w:val="111111"/>
          <w:szCs w:val="26"/>
        </w:rPr>
        <w:t>to</w:t>
      </w:r>
      <w:r w:rsidR="00AC466E" w:rsidRPr="00206ACB">
        <w:rPr>
          <w:rFonts w:cstheme="minorHAnsi"/>
          <w:color w:val="111111"/>
          <w:szCs w:val="26"/>
        </w:rPr>
        <w:t xml:space="preserve"> </w:t>
      </w:r>
      <w:r w:rsidRPr="00206ACB">
        <w:rPr>
          <w:rFonts w:cstheme="minorHAnsi"/>
          <w:color w:val="111111"/>
          <w:szCs w:val="26"/>
        </w:rPr>
        <w:t>use</w:t>
      </w:r>
      <w:r w:rsidR="00AC466E" w:rsidRPr="00206ACB">
        <w:rPr>
          <w:rFonts w:cstheme="minorHAnsi"/>
          <w:color w:val="111111"/>
          <w:szCs w:val="26"/>
        </w:rPr>
        <w:t xml:space="preserve"> </w:t>
      </w:r>
      <w:r w:rsidRPr="00206ACB">
        <w:rPr>
          <w:rFonts w:cstheme="minorHAnsi"/>
          <w:color w:val="111111"/>
          <w:szCs w:val="26"/>
        </w:rPr>
        <w:t>immediate</w:t>
      </w:r>
      <w:r w:rsidR="00AC466E" w:rsidRPr="00206ACB">
        <w:rPr>
          <w:rFonts w:cstheme="minorHAnsi"/>
          <w:color w:val="111111"/>
          <w:szCs w:val="26"/>
        </w:rPr>
        <w:t xml:space="preserve"> </w:t>
      </w:r>
      <w:r w:rsidRPr="00206ACB">
        <w:rPr>
          <w:rFonts w:cstheme="minorHAnsi"/>
          <w:color w:val="111111"/>
          <w:szCs w:val="26"/>
        </w:rPr>
        <w:t>mode,</w:t>
      </w:r>
      <w:r w:rsidR="00AC466E" w:rsidRPr="00206ACB">
        <w:rPr>
          <w:rFonts w:cstheme="minorHAnsi"/>
          <w:color w:val="111111"/>
          <w:szCs w:val="26"/>
        </w:rPr>
        <w:t xml:space="preserve"> </w:t>
      </w:r>
      <w:r w:rsidRPr="00206ACB">
        <w:rPr>
          <w:rFonts w:cstheme="minorHAnsi"/>
          <w:color w:val="111111"/>
          <w:szCs w:val="26"/>
        </w:rPr>
        <w:t>so</w:t>
      </w:r>
      <w:r w:rsidR="00AC466E" w:rsidRPr="00206ACB">
        <w:rPr>
          <w:rFonts w:cstheme="minorHAnsi"/>
          <w:color w:val="111111"/>
          <w:szCs w:val="26"/>
        </w:rPr>
        <w:t xml:space="preserve"> </w:t>
      </w:r>
      <w:r w:rsidRPr="00206ACB">
        <w:rPr>
          <w:rFonts w:cstheme="minorHAnsi"/>
          <w:color w:val="111111"/>
          <w:szCs w:val="26"/>
        </w:rPr>
        <w:t>this</w:t>
      </w:r>
      <w:r w:rsidR="00AC466E" w:rsidRPr="00206ACB">
        <w:rPr>
          <w:rFonts w:cstheme="minorHAnsi"/>
          <w:color w:val="111111"/>
          <w:szCs w:val="26"/>
        </w:rPr>
        <w:t xml:space="preserve"> </w:t>
      </w:r>
      <w:r w:rsidRPr="00206ACB">
        <w:rPr>
          <w:rFonts w:cstheme="minorHAnsi"/>
          <w:color w:val="111111"/>
          <w:szCs w:val="26"/>
        </w:rPr>
        <w:t>is</w:t>
      </w:r>
      <w:r w:rsidR="00AC466E" w:rsidRPr="00206ACB">
        <w:rPr>
          <w:rFonts w:cstheme="minorHAnsi"/>
          <w:color w:val="111111"/>
          <w:szCs w:val="26"/>
        </w:rPr>
        <w:t xml:space="preserve"> </w:t>
      </w:r>
      <w:r w:rsidRPr="00206ACB">
        <w:rPr>
          <w:rFonts w:cstheme="minorHAnsi"/>
          <w:color w:val="111111"/>
          <w:szCs w:val="26"/>
        </w:rPr>
        <w:t>a</w:t>
      </w:r>
      <w:r w:rsidR="00AC466E" w:rsidRPr="00206ACB">
        <w:rPr>
          <w:rFonts w:cstheme="minorHAnsi"/>
          <w:color w:val="111111"/>
          <w:szCs w:val="26"/>
        </w:rPr>
        <w:t xml:space="preserve"> </w:t>
      </w:r>
      <w:r w:rsidRPr="00206ACB">
        <w:rPr>
          <w:rFonts w:cstheme="minorHAnsi"/>
          <w:color w:val="111111"/>
          <w:szCs w:val="26"/>
        </w:rPr>
        <w:t>number</w:t>
      </w:r>
      <w:r w:rsidR="00AC466E" w:rsidRPr="00206ACB">
        <w:rPr>
          <w:rFonts w:cstheme="minorHAnsi"/>
          <w:color w:val="111111"/>
          <w:szCs w:val="26"/>
        </w:rPr>
        <w:t xml:space="preserve"> </w:t>
      </w:r>
      <w:r w:rsidRPr="00206ACB">
        <w:rPr>
          <w:rFonts w:cstheme="minorHAnsi"/>
          <w:color w:val="111111"/>
          <w:szCs w:val="26"/>
        </w:rPr>
        <w:t>to</w:t>
      </w:r>
      <w:r w:rsidR="00AC466E" w:rsidRPr="00206ACB">
        <w:rPr>
          <w:rFonts w:cstheme="minorHAnsi"/>
          <w:color w:val="111111"/>
          <w:szCs w:val="26"/>
        </w:rPr>
        <w:t xml:space="preserve"> </w:t>
      </w:r>
      <w:r w:rsidRPr="00206ACB">
        <w:rPr>
          <w:rFonts w:cstheme="minorHAnsi"/>
          <w:color w:val="111111"/>
          <w:szCs w:val="26"/>
        </w:rPr>
        <w:t>put</w:t>
      </w:r>
      <w:r w:rsidR="00AC466E" w:rsidRPr="00206ACB">
        <w:rPr>
          <w:rFonts w:cstheme="minorHAnsi"/>
          <w:color w:val="111111"/>
          <w:szCs w:val="26"/>
        </w:rPr>
        <w:t xml:space="preserve"> </w:t>
      </w:r>
      <w:r w:rsidRPr="00206ACB">
        <w:rPr>
          <w:rFonts w:cstheme="minorHAnsi"/>
          <w:color w:val="111111"/>
          <w:szCs w:val="26"/>
        </w:rPr>
        <w:t>directly</w:t>
      </w:r>
      <w:r w:rsidR="00AC466E" w:rsidRPr="00206ACB">
        <w:rPr>
          <w:rFonts w:cstheme="minorHAnsi"/>
          <w:color w:val="111111"/>
          <w:szCs w:val="26"/>
        </w:rPr>
        <w:t xml:space="preserve"> </w:t>
      </w:r>
      <w:r w:rsidRPr="00206ACB">
        <w:rPr>
          <w:rFonts w:cstheme="minorHAnsi"/>
          <w:color w:val="111111"/>
          <w:szCs w:val="26"/>
        </w:rPr>
        <w:t>into</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accumulator,</w:t>
      </w:r>
      <w:r w:rsidR="00AC466E" w:rsidRPr="00206ACB">
        <w:rPr>
          <w:rFonts w:cstheme="minorHAnsi"/>
          <w:color w:val="111111"/>
          <w:szCs w:val="26"/>
        </w:rPr>
        <w:t xml:space="preserve"> </w:t>
      </w:r>
      <w:r w:rsidRPr="00206ACB">
        <w:rPr>
          <w:rFonts w:cstheme="minorHAnsi"/>
          <w:color w:val="111111"/>
          <w:szCs w:val="26"/>
        </w:rPr>
        <w:t>not</w:t>
      </w:r>
      <w:r w:rsidR="00AC466E" w:rsidRPr="00206ACB">
        <w:rPr>
          <w:rFonts w:cstheme="minorHAnsi"/>
          <w:color w:val="111111"/>
          <w:szCs w:val="26"/>
        </w:rPr>
        <w:t xml:space="preserve"> </w:t>
      </w:r>
      <w:r w:rsidRPr="00206ACB">
        <w:rPr>
          <w:rFonts w:cstheme="minorHAnsi"/>
          <w:color w:val="111111"/>
          <w:szCs w:val="26"/>
        </w:rPr>
        <w:t>a</w:t>
      </w:r>
      <w:r w:rsidR="00AC466E" w:rsidRPr="00206ACB">
        <w:rPr>
          <w:rFonts w:cstheme="minorHAnsi"/>
          <w:color w:val="111111"/>
          <w:szCs w:val="26"/>
        </w:rPr>
        <w:t xml:space="preserve"> </w:t>
      </w:r>
      <w:r w:rsidRPr="00206ACB">
        <w:rPr>
          <w:rFonts w:cstheme="minorHAnsi"/>
          <w:color w:val="111111"/>
          <w:szCs w:val="26"/>
        </w:rPr>
        <w:t>memory</w:t>
      </w:r>
      <w:r w:rsidR="00AC466E" w:rsidRPr="00206ACB">
        <w:rPr>
          <w:rFonts w:cstheme="minorHAnsi"/>
          <w:color w:val="111111"/>
          <w:szCs w:val="26"/>
        </w:rPr>
        <w:t xml:space="preserve"> </w:t>
      </w:r>
      <w:r w:rsidRPr="00206ACB">
        <w:rPr>
          <w:rFonts w:cstheme="minorHAnsi"/>
          <w:color w:val="111111"/>
          <w:szCs w:val="26"/>
        </w:rPr>
        <w:t>address.</w:t>
      </w:r>
    </w:p>
    <w:p w14:paraId="62E06DDF" w14:textId="72562F0D" w:rsidR="00076AE2" w:rsidRPr="00206ACB" w:rsidRDefault="00076AE2">
      <w:pPr>
        <w:widowControl/>
        <w:numPr>
          <w:ilvl w:val="0"/>
          <w:numId w:val="11"/>
        </w:numPr>
        <w:autoSpaceDE/>
        <w:autoSpaceDN/>
        <w:rPr>
          <w:rFonts w:cstheme="minorHAnsi"/>
          <w:color w:val="111111"/>
          <w:szCs w:val="26"/>
        </w:rPr>
      </w:pPr>
      <w:r w:rsidRPr="00206ACB">
        <w:rPr>
          <w:rFonts w:cstheme="minorHAnsi"/>
          <w:color w:val="111111"/>
          <w:szCs w:val="26"/>
        </w:rPr>
        <w:t>Next,</w:t>
      </w:r>
      <w:r w:rsidR="00AC466E" w:rsidRPr="00206ACB">
        <w:rPr>
          <w:rFonts w:cstheme="minorHAnsi"/>
          <w:color w:val="111111"/>
          <w:szCs w:val="26"/>
        </w:rPr>
        <w:t xml:space="preserve"> </w:t>
      </w:r>
      <w:r w:rsidRPr="00206ACB">
        <w:rPr>
          <w:rFonts w:cstheme="minorHAnsi"/>
          <w:color w:val="111111"/>
          <w:szCs w:val="26"/>
        </w:rPr>
        <w:t>we</w:t>
      </w:r>
      <w:r w:rsidR="00AC466E" w:rsidRPr="00206ACB">
        <w:rPr>
          <w:rFonts w:cstheme="minorHAnsi"/>
          <w:color w:val="111111"/>
          <w:szCs w:val="26"/>
        </w:rPr>
        <w:t xml:space="preserve"> </w:t>
      </w:r>
      <w:r w:rsidRPr="00206ACB">
        <w:rPr>
          <w:rFonts w:cstheme="minorHAnsi"/>
          <w:color w:val="111111"/>
          <w:szCs w:val="26"/>
        </w:rPr>
        <w:t>copy</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value</w:t>
      </w:r>
      <w:r w:rsidR="00AC466E" w:rsidRPr="00206ACB">
        <w:rPr>
          <w:rFonts w:cstheme="minorHAnsi"/>
          <w:color w:val="111111"/>
          <w:szCs w:val="26"/>
        </w:rPr>
        <w:t xml:space="preserve"> </w:t>
      </w:r>
      <w:r w:rsidRPr="004D57DA">
        <w:rPr>
          <w:rStyle w:val="QuoteChar"/>
        </w:rPr>
        <w:t>$a7</w:t>
      </w:r>
      <w:r w:rsidR="00AC466E" w:rsidRPr="00206ACB">
        <w:rPr>
          <w:rFonts w:cstheme="minorHAnsi"/>
          <w:color w:val="111111"/>
          <w:szCs w:val="26"/>
        </w:rPr>
        <w:t xml:space="preserve"> </w:t>
      </w:r>
      <w:r w:rsidRPr="00206ACB">
        <w:rPr>
          <w:rFonts w:cstheme="minorHAnsi"/>
          <w:color w:val="111111"/>
          <w:szCs w:val="26"/>
        </w:rPr>
        <w:t>from</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accumulator</w:t>
      </w:r>
      <w:r w:rsidR="00AC466E" w:rsidRPr="00206ACB">
        <w:rPr>
          <w:rFonts w:cstheme="minorHAnsi"/>
          <w:color w:val="111111"/>
          <w:szCs w:val="26"/>
        </w:rPr>
        <w:t xml:space="preserve"> </w:t>
      </w:r>
      <w:r w:rsidRPr="00206ACB">
        <w:rPr>
          <w:rFonts w:cstheme="minorHAnsi"/>
          <w:color w:val="111111"/>
          <w:szCs w:val="26"/>
        </w:rPr>
        <w:t>to</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Y</w:t>
      </w:r>
      <w:r w:rsidR="00AC466E" w:rsidRPr="00206ACB">
        <w:rPr>
          <w:rFonts w:cstheme="minorHAnsi"/>
          <w:color w:val="111111"/>
          <w:szCs w:val="26"/>
        </w:rPr>
        <w:t xml:space="preserve"> </w:t>
      </w:r>
      <w:r w:rsidRPr="00206ACB">
        <w:rPr>
          <w:rFonts w:cstheme="minorHAnsi"/>
          <w:color w:val="111111"/>
          <w:szCs w:val="26"/>
        </w:rPr>
        <w:t>register.</w:t>
      </w:r>
      <w:r w:rsidR="00AC466E" w:rsidRPr="00206ACB">
        <w:rPr>
          <w:rFonts w:cstheme="minorHAnsi"/>
          <w:color w:val="111111"/>
          <w:szCs w:val="26"/>
        </w:rPr>
        <w:t xml:space="preserve"> </w:t>
      </w:r>
      <w:r w:rsidRPr="00206ACB">
        <w:rPr>
          <w:rFonts w:cstheme="minorHAnsi"/>
          <w:color w:val="111111"/>
          <w:szCs w:val="26"/>
        </w:rPr>
        <w:t>Now</w:t>
      </w:r>
      <w:r w:rsidR="00AC466E" w:rsidRPr="00206ACB">
        <w:rPr>
          <w:rFonts w:cstheme="minorHAnsi"/>
          <w:color w:val="111111"/>
          <w:szCs w:val="26"/>
        </w:rPr>
        <w:t xml:space="preserve"> </w:t>
      </w:r>
      <w:r w:rsidRPr="00206ACB">
        <w:rPr>
          <w:rFonts w:cstheme="minorHAnsi"/>
          <w:color w:val="111111"/>
          <w:szCs w:val="26"/>
        </w:rPr>
        <w:t>both</w:t>
      </w:r>
      <w:r w:rsidR="00AC466E" w:rsidRPr="00206ACB">
        <w:rPr>
          <w:rFonts w:cstheme="minorHAnsi"/>
          <w:color w:val="111111"/>
          <w:szCs w:val="26"/>
        </w:rPr>
        <w:t xml:space="preserve"> </w:t>
      </w:r>
      <w:r w:rsidRPr="00206ACB">
        <w:rPr>
          <w:rFonts w:cstheme="minorHAnsi"/>
          <w:color w:val="111111"/>
          <w:szCs w:val="26"/>
        </w:rPr>
        <w:t>A</w:t>
      </w:r>
      <w:r w:rsidR="00AC466E" w:rsidRPr="00206ACB">
        <w:rPr>
          <w:rFonts w:cstheme="minorHAnsi"/>
          <w:color w:val="111111"/>
          <w:szCs w:val="26"/>
        </w:rPr>
        <w:t xml:space="preserve"> </w:t>
      </w:r>
      <w:r w:rsidRPr="00206ACB">
        <w:rPr>
          <w:rFonts w:cstheme="minorHAnsi"/>
          <w:color w:val="111111"/>
          <w:szCs w:val="26"/>
        </w:rPr>
        <w:t>and</w:t>
      </w:r>
      <w:r w:rsidR="00AC466E" w:rsidRPr="00206ACB">
        <w:rPr>
          <w:rFonts w:cstheme="minorHAnsi"/>
          <w:color w:val="111111"/>
          <w:szCs w:val="26"/>
        </w:rPr>
        <w:t xml:space="preserve"> </w:t>
      </w:r>
      <w:r w:rsidRPr="00206ACB">
        <w:rPr>
          <w:rFonts w:cstheme="minorHAnsi"/>
          <w:color w:val="111111"/>
          <w:szCs w:val="26"/>
        </w:rPr>
        <w:t>Y</w:t>
      </w:r>
      <w:r w:rsidR="00AC466E" w:rsidRPr="00206ACB">
        <w:rPr>
          <w:rFonts w:cstheme="minorHAnsi"/>
          <w:color w:val="111111"/>
          <w:szCs w:val="26"/>
        </w:rPr>
        <w:t xml:space="preserve"> </w:t>
      </w:r>
      <w:r w:rsidRPr="00206ACB">
        <w:rPr>
          <w:rFonts w:cstheme="minorHAnsi"/>
          <w:color w:val="111111"/>
          <w:szCs w:val="26"/>
        </w:rPr>
        <w:t>have</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same</w:t>
      </w:r>
      <w:r w:rsidR="00AC466E" w:rsidRPr="00206ACB">
        <w:rPr>
          <w:rFonts w:cstheme="minorHAnsi"/>
          <w:color w:val="111111"/>
          <w:szCs w:val="26"/>
        </w:rPr>
        <w:t xml:space="preserve"> </w:t>
      </w:r>
      <w:r w:rsidRPr="00206ACB">
        <w:rPr>
          <w:rFonts w:cstheme="minorHAnsi"/>
          <w:color w:val="111111"/>
          <w:szCs w:val="26"/>
        </w:rPr>
        <w:t>value.</w:t>
      </w:r>
    </w:p>
    <w:p w14:paraId="34B95847" w14:textId="1DBCF39A" w:rsidR="00E749F1" w:rsidRPr="00206ACB" w:rsidRDefault="00076AE2">
      <w:pPr>
        <w:widowControl/>
        <w:numPr>
          <w:ilvl w:val="0"/>
          <w:numId w:val="11"/>
        </w:numPr>
        <w:autoSpaceDE/>
        <w:autoSpaceDN/>
        <w:rPr>
          <w:rFonts w:cstheme="minorHAnsi"/>
          <w:color w:val="111111"/>
          <w:szCs w:val="26"/>
        </w:rPr>
      </w:pPr>
      <w:r w:rsidRPr="00206ACB">
        <w:rPr>
          <w:rFonts w:cstheme="minorHAnsi"/>
          <w:color w:val="111111"/>
          <w:szCs w:val="26"/>
        </w:rPr>
        <w:t>Finally,</w:t>
      </w:r>
      <w:r w:rsidR="00AC466E" w:rsidRPr="00206ACB">
        <w:rPr>
          <w:rFonts w:cstheme="minorHAnsi"/>
          <w:color w:val="111111"/>
          <w:szCs w:val="26"/>
        </w:rPr>
        <w:t xml:space="preserve"> </w:t>
      </w:r>
      <w:r w:rsidRPr="00206ACB">
        <w:rPr>
          <w:rFonts w:cstheme="minorHAnsi"/>
          <w:color w:val="111111"/>
          <w:szCs w:val="26"/>
        </w:rPr>
        <w:t>we</w:t>
      </w:r>
      <w:r w:rsidR="00AC466E" w:rsidRPr="00206ACB">
        <w:rPr>
          <w:rFonts w:cstheme="minorHAnsi"/>
          <w:color w:val="111111"/>
          <w:szCs w:val="26"/>
        </w:rPr>
        <w:t xml:space="preserve"> </w:t>
      </w:r>
      <w:r w:rsidRPr="00206ACB">
        <w:rPr>
          <w:rFonts w:cstheme="minorHAnsi"/>
          <w:color w:val="111111"/>
          <w:szCs w:val="26"/>
        </w:rPr>
        <w:t>store</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value</w:t>
      </w:r>
      <w:r w:rsidR="00AC466E" w:rsidRPr="00206ACB">
        <w:rPr>
          <w:rFonts w:cstheme="minorHAnsi"/>
          <w:color w:val="111111"/>
          <w:szCs w:val="26"/>
        </w:rPr>
        <w:t xml:space="preserve"> </w:t>
      </w:r>
      <w:r w:rsidRPr="00206ACB">
        <w:rPr>
          <w:rFonts w:cstheme="minorHAnsi"/>
          <w:color w:val="111111"/>
          <w:szCs w:val="26"/>
        </w:rPr>
        <w:t>of</w:t>
      </w:r>
      <w:r w:rsidR="00AC466E" w:rsidRPr="00206ACB">
        <w:rPr>
          <w:rFonts w:cstheme="minorHAnsi"/>
          <w:color w:val="111111"/>
          <w:szCs w:val="26"/>
        </w:rPr>
        <w:t xml:space="preserve"> </w:t>
      </w:r>
      <w:r w:rsidRPr="00206ACB">
        <w:rPr>
          <w:rFonts w:cstheme="minorHAnsi"/>
          <w:color w:val="111111"/>
          <w:szCs w:val="26"/>
        </w:rPr>
        <w:t>the</w:t>
      </w:r>
      <w:r w:rsidR="00AC466E" w:rsidRPr="00206ACB">
        <w:rPr>
          <w:rFonts w:cstheme="minorHAnsi"/>
          <w:color w:val="111111"/>
          <w:szCs w:val="26"/>
        </w:rPr>
        <w:t xml:space="preserve"> </w:t>
      </w:r>
      <w:r w:rsidRPr="00206ACB">
        <w:rPr>
          <w:rFonts w:cstheme="minorHAnsi"/>
          <w:color w:val="111111"/>
          <w:szCs w:val="26"/>
        </w:rPr>
        <w:t>Y</w:t>
      </w:r>
      <w:r w:rsidR="00AC466E" w:rsidRPr="00206ACB">
        <w:rPr>
          <w:rFonts w:cstheme="minorHAnsi"/>
          <w:color w:val="111111"/>
          <w:szCs w:val="26"/>
        </w:rPr>
        <w:t xml:space="preserve"> </w:t>
      </w:r>
      <w:r w:rsidRPr="00206ACB">
        <w:rPr>
          <w:rFonts w:cstheme="minorHAnsi"/>
          <w:color w:val="111111"/>
          <w:szCs w:val="26"/>
        </w:rPr>
        <w:t>register</w:t>
      </w:r>
      <w:r w:rsidR="00AC466E" w:rsidRPr="00206ACB">
        <w:rPr>
          <w:rFonts w:cstheme="minorHAnsi"/>
          <w:color w:val="111111"/>
          <w:szCs w:val="26"/>
        </w:rPr>
        <w:t xml:space="preserve"> </w:t>
      </w:r>
      <w:r w:rsidRPr="00206ACB">
        <w:rPr>
          <w:rFonts w:cstheme="minorHAnsi"/>
          <w:color w:val="111111"/>
          <w:szCs w:val="26"/>
        </w:rPr>
        <w:t>(</w:t>
      </w:r>
      <w:r w:rsidRPr="004D57DA">
        <w:rPr>
          <w:rStyle w:val="QuoteChar"/>
        </w:rPr>
        <w:t>$a7</w:t>
      </w:r>
      <w:r w:rsidRPr="00206ACB">
        <w:rPr>
          <w:rFonts w:cstheme="minorHAnsi"/>
          <w:color w:val="111111"/>
          <w:szCs w:val="26"/>
        </w:rPr>
        <w:t>)</w:t>
      </w:r>
      <w:r w:rsidR="00AC466E" w:rsidRPr="00206ACB">
        <w:rPr>
          <w:rFonts w:cstheme="minorHAnsi"/>
          <w:color w:val="111111"/>
          <w:szCs w:val="26"/>
        </w:rPr>
        <w:t xml:space="preserve"> </w:t>
      </w:r>
      <w:r w:rsidRPr="00206ACB">
        <w:rPr>
          <w:rFonts w:cstheme="minorHAnsi"/>
          <w:color w:val="111111"/>
          <w:szCs w:val="26"/>
        </w:rPr>
        <w:t>at</w:t>
      </w:r>
      <w:r w:rsidR="00AC466E" w:rsidRPr="00206ACB">
        <w:rPr>
          <w:rFonts w:cstheme="minorHAnsi"/>
          <w:color w:val="111111"/>
          <w:szCs w:val="26"/>
        </w:rPr>
        <w:t xml:space="preserve"> </w:t>
      </w:r>
      <w:r w:rsidRPr="00206ACB">
        <w:rPr>
          <w:rFonts w:cstheme="minorHAnsi"/>
          <w:color w:val="111111"/>
          <w:szCs w:val="26"/>
        </w:rPr>
        <w:t>memory</w:t>
      </w:r>
      <w:r w:rsidR="00AC466E" w:rsidRPr="00206ACB">
        <w:rPr>
          <w:rFonts w:cstheme="minorHAnsi"/>
          <w:color w:val="111111"/>
          <w:szCs w:val="26"/>
        </w:rPr>
        <w:t xml:space="preserve"> </w:t>
      </w:r>
      <w:r w:rsidRPr="00206ACB">
        <w:rPr>
          <w:rFonts w:cstheme="minorHAnsi"/>
          <w:color w:val="111111"/>
          <w:szCs w:val="26"/>
        </w:rPr>
        <w:t>address</w:t>
      </w:r>
      <w:r w:rsidR="00AC466E" w:rsidRPr="00206ACB">
        <w:rPr>
          <w:rFonts w:cstheme="minorHAnsi"/>
          <w:color w:val="111111"/>
          <w:szCs w:val="26"/>
        </w:rPr>
        <w:t xml:space="preserve"> </w:t>
      </w:r>
      <w:r w:rsidRPr="004D57DA">
        <w:rPr>
          <w:rStyle w:val="QuoteChar"/>
        </w:rPr>
        <w:t>$3f00</w:t>
      </w:r>
      <w:r w:rsidRPr="00206ACB">
        <w:rPr>
          <w:rFonts w:cstheme="minorHAnsi"/>
          <w:color w:val="111111"/>
          <w:szCs w:val="26"/>
        </w:rPr>
        <w:t>.</w:t>
      </w:r>
    </w:p>
    <w:p w14:paraId="7F6255D7" w14:textId="17765364" w:rsidR="00B60BAA" w:rsidRPr="00206ACB" w:rsidRDefault="00B60BAA" w:rsidP="00071599">
      <w:pPr>
        <w:pStyle w:val="Heading3"/>
      </w:pPr>
      <w:bookmarkStart w:id="60" w:name="_Toc168434212"/>
      <w:bookmarkStart w:id="61" w:name="_Toc168779333"/>
      <w:r w:rsidRPr="00206ACB">
        <w:t>Back</w:t>
      </w:r>
      <w:r w:rsidR="00AC466E" w:rsidRPr="00206ACB">
        <w:t xml:space="preserve"> </w:t>
      </w:r>
      <w:r w:rsidRPr="00206ACB">
        <w:t>to</w:t>
      </w:r>
      <w:r w:rsidR="00AC466E" w:rsidRPr="00206ACB">
        <w:t xml:space="preserve"> </w:t>
      </w:r>
      <w:r w:rsidRPr="00206ACB">
        <w:t>the</w:t>
      </w:r>
      <w:r w:rsidR="00AC466E" w:rsidRPr="00206ACB">
        <w:t xml:space="preserve"> </w:t>
      </w:r>
      <w:r w:rsidRPr="00206ACB">
        <w:t>Test</w:t>
      </w:r>
      <w:r w:rsidR="00AC466E" w:rsidRPr="00206ACB">
        <w:t xml:space="preserve"> </w:t>
      </w:r>
      <w:r w:rsidRPr="00206ACB">
        <w:t>Project</w:t>
      </w:r>
      <w:bookmarkEnd w:id="60"/>
      <w:bookmarkEnd w:id="61"/>
    </w:p>
    <w:p w14:paraId="53605206" w14:textId="797284EE" w:rsidR="00E749F1" w:rsidRPr="00206ACB" w:rsidRDefault="00B55756" w:rsidP="00CF7305">
      <w:r w:rsidRPr="00206ACB">
        <w:t>You</w:t>
      </w:r>
      <w:r w:rsidR="00AC466E" w:rsidRPr="00206ACB">
        <w:t xml:space="preserve"> </w:t>
      </w:r>
      <w:r w:rsidRPr="00206ACB">
        <w:t>now</w:t>
      </w:r>
      <w:r w:rsidR="00AC466E" w:rsidRPr="00206ACB">
        <w:t xml:space="preserve"> </w:t>
      </w:r>
      <w:r w:rsidRPr="00206ACB">
        <w:t>understand</w:t>
      </w:r>
      <w:r w:rsidR="00AC466E" w:rsidRPr="00206ACB">
        <w:t xml:space="preserve"> </w:t>
      </w:r>
      <w:r w:rsidRPr="00206ACB">
        <w:t>enough</w:t>
      </w:r>
      <w:r w:rsidR="00AC466E" w:rsidRPr="00206ACB">
        <w:t xml:space="preserve"> </w:t>
      </w:r>
      <w:r w:rsidRPr="00206ACB">
        <w:t>assembly</w:t>
      </w:r>
      <w:r w:rsidR="00AC466E" w:rsidRPr="00206ACB">
        <w:t xml:space="preserve"> </w:t>
      </w:r>
      <w:r w:rsidRPr="00206ACB">
        <w:t>to</w:t>
      </w:r>
      <w:r w:rsidR="00AC466E" w:rsidRPr="00206ACB">
        <w:t xml:space="preserve"> </w:t>
      </w:r>
      <w:r w:rsidRPr="00206ACB">
        <w:t>work</w:t>
      </w:r>
      <w:r w:rsidR="00AC466E" w:rsidRPr="00206ACB">
        <w:t xml:space="preserve"> </w:t>
      </w:r>
      <w:r w:rsidRPr="00206ACB">
        <w:t>out</w:t>
      </w:r>
      <w:r w:rsidR="00AC466E" w:rsidRPr="00206ACB">
        <w:t xml:space="preserve"> </w:t>
      </w:r>
      <w:r w:rsidRPr="00206ACB">
        <w:t>what</w:t>
      </w:r>
      <w:r w:rsidR="00AC466E" w:rsidRPr="00206ACB">
        <w:t xml:space="preserve"> </w:t>
      </w:r>
      <w:r w:rsidRPr="00206ACB">
        <w:t>most</w:t>
      </w:r>
      <w:r w:rsidR="00AC466E" w:rsidRPr="00206ACB">
        <w:t xml:space="preserve"> </w:t>
      </w:r>
      <w:r w:rsidRPr="00206ACB">
        <w:t>of</w:t>
      </w:r>
      <w:r w:rsidR="00AC466E" w:rsidRPr="00206ACB">
        <w:t xml:space="preserve"> </w:t>
      </w:r>
      <w:r w:rsidRPr="00206ACB">
        <w:t>the</w:t>
      </w:r>
      <w:r w:rsidR="00AC466E" w:rsidRPr="00206ACB">
        <w:t xml:space="preserve"> </w:t>
      </w:r>
      <w:r w:rsidRPr="00206ACB">
        <w:t>test</w:t>
      </w:r>
      <w:r w:rsidR="00AC466E" w:rsidRPr="00206ACB">
        <w:t xml:space="preserve"> </w:t>
      </w:r>
      <w:r w:rsidRPr="00206ACB">
        <w:t>project</w:t>
      </w:r>
      <w:r w:rsidR="00AC466E" w:rsidRPr="00206ACB">
        <w:t xml:space="preserve"> </w:t>
      </w:r>
      <w:r w:rsidRPr="00206ACB">
        <w:t>is</w:t>
      </w:r>
      <w:r w:rsidR="00AC466E" w:rsidRPr="00206ACB">
        <w:t xml:space="preserve"> </w:t>
      </w:r>
      <w:r w:rsidRPr="00206ACB">
        <w:t>doing.</w:t>
      </w:r>
      <w:r w:rsidR="00AC466E" w:rsidRPr="00206ACB">
        <w:t xml:space="preserve"> </w:t>
      </w:r>
      <w:r w:rsidRPr="00206ACB">
        <w:t>Let's</w:t>
      </w:r>
      <w:r w:rsidR="00AC466E" w:rsidRPr="00206ACB">
        <w:t xml:space="preserve"> </w:t>
      </w:r>
      <w:r w:rsidRPr="00206ACB">
        <w:t>look</w:t>
      </w:r>
      <w:r w:rsidR="00AC466E" w:rsidRPr="00206ACB">
        <w:t xml:space="preserve"> </w:t>
      </w:r>
      <w:r w:rsidRPr="00206ACB">
        <w:t>specifically</w:t>
      </w:r>
      <w:r w:rsidR="00AC466E" w:rsidRPr="00206ACB">
        <w:t xml:space="preserve"> </w:t>
      </w:r>
      <w:r w:rsidRPr="00206ACB">
        <w:t>at</w:t>
      </w:r>
      <w:r w:rsidR="00AC466E" w:rsidRPr="00206ACB">
        <w:t xml:space="preserve"> </w:t>
      </w:r>
      <w:r w:rsidRPr="00206ACB">
        <w:t>the</w:t>
      </w:r>
      <w:r w:rsidR="00AC466E" w:rsidRPr="00206ACB">
        <w:t xml:space="preserve"> </w:t>
      </w:r>
      <w:r w:rsidRPr="00206ACB">
        <w:t>main</w:t>
      </w:r>
      <w:r w:rsidR="00AC466E" w:rsidRPr="00206ACB">
        <w:t xml:space="preserve"> </w:t>
      </w:r>
      <w:r w:rsidRPr="00206ACB">
        <w:t>portion,</w:t>
      </w:r>
      <w:r w:rsidR="00AC466E" w:rsidRPr="00206ACB">
        <w:t xml:space="preserve"> </w:t>
      </w:r>
      <w:r w:rsidRPr="00206ACB">
        <w:t>reproduced</w:t>
      </w:r>
      <w:r w:rsidR="00AC466E" w:rsidRPr="00206ACB">
        <w:t xml:space="preserve"> </w:t>
      </w:r>
      <w:r w:rsidRPr="00206ACB">
        <w:t>here:</w:t>
      </w:r>
    </w:p>
    <w:p w14:paraId="14D6B826" w14:textId="3962929A" w:rsidR="008A50BB" w:rsidRPr="00480F4A" w:rsidRDefault="00000000" w:rsidP="002E280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898713100"/>
        <w:rPr>
          <w:rFonts w:ascii="DejaVu Sans Mono" w:hAnsi="DejaVu Sans Mono" w:cs="DejaVu Sans Mono"/>
          <w:color w:val="10C26F"/>
          <w:sz w:val="26"/>
          <w:szCs w:val="26"/>
        </w:rPr>
      </w:pPr>
      <w:r>
        <w:rPr>
          <w:noProof/>
          <w:color w:val="10C26F"/>
        </w:rPr>
        <w:pict w14:anchorId="3C31427B">
          <v:rect id="_x0000_s2085" style="position:absolute;left:0;text-align:left;margin-left:-6.15pt;margin-top:1.15pt;width:21.75pt;height:237.95pt;z-index:251666432;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085" inset="0,0,0,0">
              <w:txbxContent>
                <w:p w14:paraId="69FE5049" w14:textId="3E88C251" w:rsidR="00387488" w:rsidRPr="00480F4A" w:rsidRDefault="00387488" w:rsidP="00480F4A">
                  <w:pPr>
                    <w:spacing w:before="60" w:after="60" w:line="240" w:lineRule="auto"/>
                    <w:ind w:firstLine="0"/>
                    <w:jc w:val="left"/>
                    <w:rPr>
                      <w:rFonts w:ascii="DejaVu Sans Mono" w:hAnsi="DejaVu Sans Mono" w:cs="DejaVu Sans Mono"/>
                      <w:szCs w:val="26"/>
                    </w:rPr>
                  </w:pPr>
                  <w:r w:rsidRPr="00480F4A">
                    <w:rPr>
                      <w:rFonts w:ascii="DejaVu Sans Mono" w:hAnsi="DejaVu Sans Mono" w:cs="DejaVu Sans Mono"/>
                      <w:szCs w:val="26"/>
                    </w:rPr>
                    <w:t>34</w:t>
                  </w:r>
                </w:p>
                <w:p w14:paraId="41E212EF" w14:textId="3D5344F2" w:rsidR="00387488" w:rsidRPr="00480F4A" w:rsidRDefault="00387488" w:rsidP="00480F4A">
                  <w:pPr>
                    <w:spacing w:before="60" w:after="60" w:line="240" w:lineRule="auto"/>
                    <w:ind w:firstLine="0"/>
                    <w:jc w:val="left"/>
                    <w:rPr>
                      <w:rFonts w:ascii="DejaVu Sans Mono" w:hAnsi="DejaVu Sans Mono" w:cs="DejaVu Sans Mono"/>
                      <w:szCs w:val="26"/>
                    </w:rPr>
                  </w:pPr>
                  <w:r w:rsidRPr="00480F4A">
                    <w:rPr>
                      <w:rFonts w:ascii="DejaVu Sans Mono" w:hAnsi="DejaVu Sans Mono" w:cs="DejaVu Sans Mono"/>
                      <w:szCs w:val="26"/>
                    </w:rPr>
                    <w:t>35</w:t>
                  </w:r>
                </w:p>
                <w:p w14:paraId="15979F4C" w14:textId="73F29BE3" w:rsidR="00387488" w:rsidRPr="00480F4A" w:rsidRDefault="00387488" w:rsidP="00480F4A">
                  <w:pPr>
                    <w:spacing w:before="60" w:after="60" w:line="240" w:lineRule="auto"/>
                    <w:ind w:firstLine="0"/>
                    <w:jc w:val="left"/>
                    <w:rPr>
                      <w:rFonts w:ascii="DejaVu Sans Mono" w:hAnsi="DejaVu Sans Mono" w:cs="DejaVu Sans Mono"/>
                      <w:szCs w:val="26"/>
                    </w:rPr>
                  </w:pPr>
                  <w:r w:rsidRPr="00480F4A">
                    <w:rPr>
                      <w:rFonts w:ascii="DejaVu Sans Mono" w:hAnsi="DejaVu Sans Mono" w:cs="DejaVu Sans Mono"/>
                      <w:szCs w:val="26"/>
                    </w:rPr>
                    <w:t>36</w:t>
                  </w:r>
                </w:p>
                <w:p w14:paraId="674F029A" w14:textId="16591E78" w:rsidR="00387488" w:rsidRPr="00480F4A" w:rsidRDefault="00387488" w:rsidP="00480F4A">
                  <w:pPr>
                    <w:spacing w:before="60" w:after="60" w:line="240" w:lineRule="auto"/>
                    <w:ind w:firstLine="0"/>
                    <w:jc w:val="left"/>
                    <w:rPr>
                      <w:rFonts w:ascii="DejaVu Sans Mono" w:hAnsi="DejaVu Sans Mono" w:cs="DejaVu Sans Mono"/>
                      <w:szCs w:val="26"/>
                    </w:rPr>
                  </w:pPr>
                  <w:r w:rsidRPr="00480F4A">
                    <w:rPr>
                      <w:rFonts w:ascii="DejaVu Sans Mono" w:hAnsi="DejaVu Sans Mono" w:cs="DejaVu Sans Mono"/>
                      <w:szCs w:val="26"/>
                    </w:rPr>
                    <w:t>37</w:t>
                  </w:r>
                </w:p>
                <w:p w14:paraId="48556F5F" w14:textId="00A007D5" w:rsidR="00235D25" w:rsidRPr="00480F4A" w:rsidRDefault="00235D25" w:rsidP="00480F4A">
                  <w:pPr>
                    <w:spacing w:before="60" w:after="60" w:line="240" w:lineRule="auto"/>
                    <w:ind w:firstLine="0"/>
                    <w:jc w:val="left"/>
                    <w:rPr>
                      <w:rFonts w:ascii="DejaVu Sans Mono" w:hAnsi="DejaVu Sans Mono" w:cs="DejaVu Sans Mono"/>
                      <w:szCs w:val="26"/>
                    </w:rPr>
                  </w:pPr>
                  <w:r w:rsidRPr="00480F4A">
                    <w:rPr>
                      <w:rFonts w:ascii="DejaVu Sans Mono" w:hAnsi="DejaVu Sans Mono" w:cs="DejaVu Sans Mono"/>
                      <w:szCs w:val="26"/>
                    </w:rPr>
                    <w:t>38</w:t>
                  </w:r>
                </w:p>
                <w:p w14:paraId="1889B887" w14:textId="4EDFF3FD" w:rsidR="00235D25" w:rsidRPr="00480F4A" w:rsidRDefault="00235D25" w:rsidP="00480F4A">
                  <w:pPr>
                    <w:spacing w:before="60" w:after="60" w:line="240" w:lineRule="auto"/>
                    <w:ind w:firstLine="0"/>
                    <w:jc w:val="left"/>
                    <w:rPr>
                      <w:rFonts w:ascii="DejaVu Sans Mono" w:hAnsi="DejaVu Sans Mono" w:cs="DejaVu Sans Mono"/>
                      <w:szCs w:val="26"/>
                    </w:rPr>
                  </w:pPr>
                  <w:r w:rsidRPr="00480F4A">
                    <w:rPr>
                      <w:rFonts w:ascii="DejaVu Sans Mono" w:hAnsi="DejaVu Sans Mono" w:cs="DejaVu Sans Mono"/>
                      <w:szCs w:val="26"/>
                    </w:rPr>
                    <w:t>39</w:t>
                  </w:r>
                </w:p>
                <w:p w14:paraId="5F736ED2" w14:textId="4178B5B7" w:rsidR="00235D25" w:rsidRPr="00480F4A" w:rsidRDefault="00235D25" w:rsidP="00480F4A">
                  <w:pPr>
                    <w:spacing w:before="60" w:after="60" w:line="240" w:lineRule="auto"/>
                    <w:ind w:firstLine="0"/>
                    <w:jc w:val="left"/>
                    <w:rPr>
                      <w:rFonts w:ascii="DejaVu Sans Mono" w:hAnsi="DejaVu Sans Mono" w:cs="DejaVu Sans Mono"/>
                      <w:szCs w:val="26"/>
                    </w:rPr>
                  </w:pPr>
                  <w:r w:rsidRPr="00480F4A">
                    <w:rPr>
                      <w:rFonts w:ascii="DejaVu Sans Mono" w:hAnsi="DejaVu Sans Mono" w:cs="DejaVu Sans Mono"/>
                      <w:szCs w:val="26"/>
                    </w:rPr>
                    <w:t>40</w:t>
                  </w:r>
                </w:p>
                <w:p w14:paraId="3F417622" w14:textId="4A809248" w:rsidR="00235D25" w:rsidRPr="00480F4A" w:rsidRDefault="00235D25" w:rsidP="00480F4A">
                  <w:pPr>
                    <w:spacing w:before="60" w:after="60" w:line="240" w:lineRule="auto"/>
                    <w:ind w:firstLine="0"/>
                    <w:jc w:val="left"/>
                    <w:rPr>
                      <w:rFonts w:ascii="DejaVu Sans Mono" w:hAnsi="DejaVu Sans Mono" w:cs="DejaVu Sans Mono"/>
                      <w:szCs w:val="26"/>
                    </w:rPr>
                  </w:pPr>
                  <w:r w:rsidRPr="00480F4A">
                    <w:rPr>
                      <w:rFonts w:ascii="DejaVu Sans Mono" w:hAnsi="DejaVu Sans Mono" w:cs="DejaVu Sans Mono"/>
                      <w:szCs w:val="26"/>
                    </w:rPr>
                    <w:t>41</w:t>
                  </w:r>
                </w:p>
                <w:p w14:paraId="604F3D87" w14:textId="2D05970D" w:rsidR="00235D25" w:rsidRPr="00480F4A" w:rsidRDefault="00235D25" w:rsidP="00480F4A">
                  <w:pPr>
                    <w:spacing w:before="60" w:after="60" w:line="240" w:lineRule="auto"/>
                    <w:ind w:firstLine="0"/>
                    <w:jc w:val="left"/>
                    <w:rPr>
                      <w:rFonts w:ascii="DejaVu Sans Mono" w:hAnsi="DejaVu Sans Mono" w:cs="DejaVu Sans Mono"/>
                      <w:szCs w:val="26"/>
                    </w:rPr>
                  </w:pPr>
                  <w:r w:rsidRPr="00480F4A">
                    <w:rPr>
                      <w:rFonts w:ascii="DejaVu Sans Mono" w:hAnsi="DejaVu Sans Mono" w:cs="DejaVu Sans Mono"/>
                      <w:szCs w:val="26"/>
                    </w:rPr>
                    <w:t>42</w:t>
                  </w:r>
                </w:p>
                <w:p w14:paraId="13624428" w14:textId="332EFF51" w:rsidR="00235D25" w:rsidRPr="00480F4A" w:rsidRDefault="00235D25" w:rsidP="00480F4A">
                  <w:pPr>
                    <w:spacing w:before="60" w:after="60" w:line="240" w:lineRule="auto"/>
                    <w:ind w:firstLine="0"/>
                    <w:jc w:val="left"/>
                    <w:rPr>
                      <w:rFonts w:ascii="DejaVu Sans Mono" w:hAnsi="DejaVu Sans Mono" w:cs="DejaVu Sans Mono"/>
                      <w:szCs w:val="26"/>
                    </w:rPr>
                  </w:pPr>
                  <w:r w:rsidRPr="00480F4A">
                    <w:rPr>
                      <w:rFonts w:ascii="DejaVu Sans Mono" w:hAnsi="DejaVu Sans Mono" w:cs="DejaVu Sans Mono"/>
                      <w:szCs w:val="26"/>
                    </w:rPr>
                    <w:t>43</w:t>
                  </w:r>
                </w:p>
                <w:p w14:paraId="6C7B3F71" w14:textId="24F702B1" w:rsidR="00235D25" w:rsidRPr="00480F4A" w:rsidRDefault="00235D25" w:rsidP="00480F4A">
                  <w:pPr>
                    <w:spacing w:before="60" w:after="60" w:line="240" w:lineRule="auto"/>
                    <w:ind w:firstLine="0"/>
                    <w:jc w:val="left"/>
                    <w:rPr>
                      <w:rFonts w:ascii="DejaVu Sans Mono" w:hAnsi="DejaVu Sans Mono" w:cs="DejaVu Sans Mono"/>
                      <w:szCs w:val="26"/>
                    </w:rPr>
                  </w:pPr>
                  <w:r w:rsidRPr="00480F4A">
                    <w:rPr>
                      <w:rFonts w:ascii="DejaVu Sans Mono" w:hAnsi="DejaVu Sans Mono" w:cs="DejaVu Sans Mono"/>
                      <w:szCs w:val="26"/>
                    </w:rPr>
                    <w:t>44</w:t>
                  </w:r>
                </w:p>
                <w:p w14:paraId="5E20F158" w14:textId="042BF231" w:rsidR="00235D25" w:rsidRPr="00480F4A" w:rsidRDefault="00235D25" w:rsidP="00480F4A">
                  <w:pPr>
                    <w:spacing w:before="60" w:after="60" w:line="240" w:lineRule="auto"/>
                    <w:ind w:firstLine="0"/>
                    <w:jc w:val="left"/>
                    <w:rPr>
                      <w:rFonts w:ascii="DejaVu Sans Mono" w:hAnsi="DejaVu Sans Mono" w:cs="DejaVu Sans Mono"/>
                      <w:szCs w:val="26"/>
                    </w:rPr>
                  </w:pPr>
                  <w:r w:rsidRPr="00480F4A">
                    <w:rPr>
                      <w:rFonts w:ascii="DejaVu Sans Mono" w:hAnsi="DejaVu Sans Mono" w:cs="DejaVu Sans Mono"/>
                      <w:szCs w:val="26"/>
                    </w:rPr>
                    <w:t>45</w:t>
                  </w:r>
                </w:p>
                <w:p w14:paraId="04FCA3FC" w14:textId="432F2F07" w:rsidR="00235D25" w:rsidRPr="00480F4A" w:rsidRDefault="00235D25" w:rsidP="00480F4A">
                  <w:pPr>
                    <w:spacing w:before="60" w:after="60" w:line="240" w:lineRule="auto"/>
                    <w:ind w:firstLine="0"/>
                    <w:jc w:val="left"/>
                    <w:rPr>
                      <w:rFonts w:ascii="DejaVu Sans Mono" w:hAnsi="DejaVu Sans Mono" w:cs="DejaVu Sans Mono"/>
                      <w:szCs w:val="26"/>
                    </w:rPr>
                  </w:pPr>
                  <w:r w:rsidRPr="00480F4A">
                    <w:rPr>
                      <w:rFonts w:ascii="DejaVu Sans Mono" w:hAnsi="DejaVu Sans Mono" w:cs="DejaVu Sans Mono"/>
                      <w:szCs w:val="26"/>
                    </w:rPr>
                    <w:t>46</w:t>
                  </w:r>
                </w:p>
              </w:txbxContent>
            </v:textbox>
          </v:rect>
        </w:pict>
      </w:r>
      <w:r w:rsidR="008A50BB" w:rsidRPr="00480F4A">
        <w:rPr>
          <w:rFonts w:ascii="DejaVu Sans Mono" w:hAnsi="DejaVu Sans Mono" w:cs="DejaVu Sans Mono"/>
          <w:color w:val="10C26F"/>
          <w:sz w:val="26"/>
          <w:szCs w:val="26"/>
        </w:rPr>
        <w:t>.proc</w:t>
      </w:r>
      <w:r w:rsidR="00AC466E" w:rsidRPr="00480F4A">
        <w:rPr>
          <w:rFonts w:ascii="DejaVu Sans Mono" w:hAnsi="DejaVu Sans Mono" w:cs="DejaVu Sans Mono"/>
          <w:color w:val="10C26F"/>
          <w:sz w:val="26"/>
          <w:szCs w:val="26"/>
        </w:rPr>
        <w:t xml:space="preserve"> </w:t>
      </w:r>
      <w:r w:rsidR="008A50BB" w:rsidRPr="00480F4A">
        <w:rPr>
          <w:rFonts w:ascii="DejaVu Sans Mono" w:hAnsi="DejaVu Sans Mono" w:cs="DejaVu Sans Mono"/>
          <w:color w:val="10C26F"/>
          <w:sz w:val="26"/>
          <w:szCs w:val="26"/>
        </w:rPr>
        <w:t>main</w:t>
      </w:r>
    </w:p>
    <w:p w14:paraId="0C6351E4" w14:textId="7B77979E" w:rsidR="008A50BB" w:rsidRPr="00480F4A" w:rsidRDefault="00AC466E" w:rsidP="002E280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898713100"/>
        <w:rPr>
          <w:rFonts w:ascii="DejaVu Sans Mono" w:hAnsi="DejaVu Sans Mono" w:cs="DejaVu Sans Mono"/>
          <w:color w:val="E3371E"/>
          <w:sz w:val="26"/>
          <w:szCs w:val="26"/>
        </w:rPr>
      </w:pP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E3371E"/>
          <w:sz w:val="26"/>
          <w:szCs w:val="26"/>
        </w:rPr>
        <w:t>LDX</w:t>
      </w: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07E2FA"/>
          <w:sz w:val="26"/>
          <w:szCs w:val="26"/>
        </w:rPr>
        <w:t>$2002</w:t>
      </w:r>
    </w:p>
    <w:p w14:paraId="59494143" w14:textId="21C61B50" w:rsidR="008A50BB" w:rsidRPr="00480F4A" w:rsidRDefault="00AC466E" w:rsidP="002E280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898713100"/>
        <w:rPr>
          <w:rFonts w:ascii="DejaVu Sans Mono" w:hAnsi="DejaVu Sans Mono" w:cs="DejaVu Sans Mono"/>
          <w:color w:val="E3371E"/>
          <w:sz w:val="26"/>
          <w:szCs w:val="26"/>
        </w:rPr>
      </w:pP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E3371E"/>
          <w:sz w:val="26"/>
          <w:szCs w:val="26"/>
        </w:rPr>
        <w:t>LDX</w:t>
      </w: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FF7A48"/>
          <w:sz w:val="26"/>
          <w:szCs w:val="26"/>
        </w:rPr>
        <w:t>#</w:t>
      </w:r>
      <w:r w:rsidR="008A50BB" w:rsidRPr="00480F4A">
        <w:rPr>
          <w:rFonts w:ascii="DejaVu Sans Mono" w:hAnsi="DejaVu Sans Mono" w:cs="DejaVu Sans Mono"/>
          <w:color w:val="07E2FA"/>
          <w:sz w:val="26"/>
          <w:szCs w:val="26"/>
        </w:rPr>
        <w:t>$3f</w:t>
      </w:r>
    </w:p>
    <w:p w14:paraId="6A599256" w14:textId="0C4A76C9" w:rsidR="008A50BB" w:rsidRPr="00480F4A" w:rsidRDefault="00AC466E" w:rsidP="002E280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898713100"/>
        <w:rPr>
          <w:rFonts w:ascii="DejaVu Sans Mono" w:hAnsi="DejaVu Sans Mono" w:cs="DejaVu Sans Mono"/>
          <w:color w:val="E3371E"/>
          <w:sz w:val="26"/>
          <w:szCs w:val="26"/>
        </w:rPr>
      </w:pP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E3371E"/>
          <w:sz w:val="26"/>
          <w:szCs w:val="26"/>
        </w:rPr>
        <w:t>STX</w:t>
      </w: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07E2FA"/>
          <w:sz w:val="26"/>
          <w:szCs w:val="26"/>
        </w:rPr>
        <w:t>$2006</w:t>
      </w:r>
    </w:p>
    <w:p w14:paraId="094FD5C5" w14:textId="223C7456" w:rsidR="008A50BB" w:rsidRPr="00480F4A" w:rsidRDefault="00AC466E" w:rsidP="002E280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898713100"/>
        <w:rPr>
          <w:rFonts w:ascii="DejaVu Sans Mono" w:hAnsi="DejaVu Sans Mono" w:cs="DejaVu Sans Mono"/>
          <w:color w:val="E3371E"/>
          <w:sz w:val="26"/>
          <w:szCs w:val="26"/>
        </w:rPr>
      </w:pP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E3371E"/>
          <w:sz w:val="26"/>
          <w:szCs w:val="26"/>
        </w:rPr>
        <w:t>LDX</w:t>
      </w: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FF7A48"/>
          <w:sz w:val="26"/>
          <w:szCs w:val="26"/>
        </w:rPr>
        <w:t>#</w:t>
      </w:r>
      <w:r w:rsidR="008A50BB" w:rsidRPr="00480F4A">
        <w:rPr>
          <w:rFonts w:ascii="DejaVu Sans Mono" w:hAnsi="DejaVu Sans Mono" w:cs="DejaVu Sans Mono"/>
          <w:color w:val="07E2FA"/>
          <w:sz w:val="26"/>
          <w:szCs w:val="26"/>
        </w:rPr>
        <w:t>$00</w:t>
      </w:r>
    </w:p>
    <w:p w14:paraId="56C8A8F4" w14:textId="458A5182" w:rsidR="008A50BB" w:rsidRPr="00480F4A" w:rsidRDefault="00AC466E" w:rsidP="002E280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898713100"/>
        <w:rPr>
          <w:rFonts w:ascii="DejaVu Sans Mono" w:hAnsi="DejaVu Sans Mono" w:cs="DejaVu Sans Mono"/>
          <w:color w:val="E3371E"/>
          <w:sz w:val="26"/>
          <w:szCs w:val="26"/>
        </w:rPr>
      </w:pP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E3371E"/>
          <w:sz w:val="26"/>
          <w:szCs w:val="26"/>
        </w:rPr>
        <w:t>STX</w:t>
      </w: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07E2FA"/>
          <w:sz w:val="26"/>
          <w:szCs w:val="26"/>
        </w:rPr>
        <w:t>$2006</w:t>
      </w:r>
    </w:p>
    <w:p w14:paraId="6B066FEE" w14:textId="0A3271D3" w:rsidR="008A50BB" w:rsidRPr="00480F4A" w:rsidRDefault="00AC466E" w:rsidP="002E280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898713100"/>
        <w:rPr>
          <w:rFonts w:ascii="DejaVu Sans Mono" w:hAnsi="DejaVu Sans Mono" w:cs="DejaVu Sans Mono"/>
          <w:color w:val="E3371E"/>
          <w:sz w:val="26"/>
          <w:szCs w:val="26"/>
        </w:rPr>
      </w:pP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E3371E"/>
          <w:sz w:val="26"/>
          <w:szCs w:val="26"/>
        </w:rPr>
        <w:t>LDA</w:t>
      </w: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FF7A48"/>
          <w:sz w:val="26"/>
          <w:szCs w:val="26"/>
        </w:rPr>
        <w:t>#</w:t>
      </w:r>
      <w:r w:rsidR="008A50BB" w:rsidRPr="00480F4A">
        <w:rPr>
          <w:rFonts w:ascii="DejaVu Sans Mono" w:hAnsi="DejaVu Sans Mono" w:cs="DejaVu Sans Mono"/>
          <w:color w:val="07E2FA"/>
          <w:sz w:val="26"/>
          <w:szCs w:val="26"/>
        </w:rPr>
        <w:t>$29</w:t>
      </w:r>
    </w:p>
    <w:p w14:paraId="7100EEC0" w14:textId="0B54144A" w:rsidR="008A50BB" w:rsidRPr="00480F4A" w:rsidRDefault="00AC466E" w:rsidP="002E280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898713100"/>
        <w:rPr>
          <w:rFonts w:ascii="DejaVu Sans Mono" w:hAnsi="DejaVu Sans Mono" w:cs="DejaVu Sans Mono"/>
          <w:color w:val="E3371E"/>
          <w:sz w:val="26"/>
          <w:szCs w:val="26"/>
        </w:rPr>
      </w:pP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E3371E"/>
          <w:sz w:val="26"/>
          <w:szCs w:val="26"/>
        </w:rPr>
        <w:t>STA</w:t>
      </w: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07E2FA"/>
          <w:sz w:val="26"/>
          <w:szCs w:val="26"/>
        </w:rPr>
        <w:t>$2007</w:t>
      </w:r>
    </w:p>
    <w:p w14:paraId="4BD42E2A" w14:textId="668DED1F" w:rsidR="008A50BB" w:rsidRPr="00480F4A" w:rsidRDefault="00AC466E" w:rsidP="002E280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898713100"/>
        <w:rPr>
          <w:rFonts w:ascii="DejaVu Sans Mono" w:hAnsi="DejaVu Sans Mono" w:cs="DejaVu Sans Mono"/>
          <w:color w:val="E3371E"/>
          <w:sz w:val="26"/>
          <w:szCs w:val="26"/>
        </w:rPr>
      </w:pP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E3371E"/>
          <w:sz w:val="26"/>
          <w:szCs w:val="26"/>
        </w:rPr>
        <w:t>LDA</w:t>
      </w: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FF7A48"/>
          <w:sz w:val="26"/>
          <w:szCs w:val="26"/>
        </w:rPr>
        <w:t>#</w:t>
      </w:r>
      <w:r w:rsidR="008A50BB" w:rsidRPr="00480F4A">
        <w:rPr>
          <w:rFonts w:ascii="DejaVu Sans Mono" w:hAnsi="DejaVu Sans Mono" w:cs="DejaVu Sans Mono"/>
          <w:color w:val="07E2FA"/>
          <w:sz w:val="26"/>
          <w:szCs w:val="26"/>
        </w:rPr>
        <w:t>%00011110</w:t>
      </w:r>
    </w:p>
    <w:p w14:paraId="25FBE92F" w14:textId="076201EE" w:rsidR="008A50BB" w:rsidRPr="00480F4A" w:rsidRDefault="00AC466E" w:rsidP="002E280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898713100"/>
        <w:rPr>
          <w:rFonts w:ascii="DejaVu Sans Mono" w:hAnsi="DejaVu Sans Mono" w:cs="DejaVu Sans Mono"/>
          <w:color w:val="E3371E"/>
          <w:sz w:val="26"/>
          <w:szCs w:val="26"/>
        </w:rPr>
      </w:pP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E3371E"/>
          <w:sz w:val="26"/>
          <w:szCs w:val="26"/>
        </w:rPr>
        <w:t>STA</w:t>
      </w: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07E2FA"/>
          <w:sz w:val="26"/>
          <w:szCs w:val="26"/>
        </w:rPr>
        <w:t>$2001</w:t>
      </w:r>
    </w:p>
    <w:p w14:paraId="4C2D8771" w14:textId="77777777" w:rsidR="008A50BB" w:rsidRPr="00480F4A" w:rsidRDefault="008A50BB" w:rsidP="002E280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898713100"/>
        <w:rPr>
          <w:rFonts w:ascii="DejaVu Sans Mono" w:hAnsi="DejaVu Sans Mono" w:cs="DejaVu Sans Mono"/>
          <w:color w:val="10C26F"/>
          <w:sz w:val="26"/>
          <w:szCs w:val="26"/>
        </w:rPr>
      </w:pPr>
      <w:r w:rsidRPr="00480F4A">
        <w:rPr>
          <w:rFonts w:ascii="DejaVu Sans Mono" w:hAnsi="DejaVu Sans Mono" w:cs="DejaVu Sans Mono"/>
          <w:color w:val="10C26F"/>
          <w:sz w:val="26"/>
          <w:szCs w:val="26"/>
        </w:rPr>
        <w:t>forever:</w:t>
      </w:r>
    </w:p>
    <w:p w14:paraId="09B1CBF3" w14:textId="218C7929" w:rsidR="008A50BB" w:rsidRPr="00480F4A" w:rsidRDefault="00AC466E" w:rsidP="002E280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898713100"/>
        <w:rPr>
          <w:rFonts w:ascii="DejaVu Sans Mono" w:hAnsi="DejaVu Sans Mono" w:cs="DejaVu Sans Mono"/>
          <w:color w:val="10C26F"/>
          <w:sz w:val="26"/>
          <w:szCs w:val="26"/>
        </w:rPr>
      </w:pP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E3371E"/>
          <w:sz w:val="26"/>
          <w:szCs w:val="26"/>
        </w:rPr>
        <w:t>JMP</w:t>
      </w:r>
      <w:r w:rsidRPr="00480F4A">
        <w:rPr>
          <w:rFonts w:ascii="DejaVu Sans Mono" w:hAnsi="DejaVu Sans Mono" w:cs="DejaVu Sans Mono"/>
          <w:color w:val="E3371E"/>
          <w:sz w:val="26"/>
          <w:szCs w:val="26"/>
        </w:rPr>
        <w:t xml:space="preserve"> </w:t>
      </w:r>
      <w:r w:rsidR="008A50BB" w:rsidRPr="00480F4A">
        <w:rPr>
          <w:rFonts w:ascii="DejaVu Sans Mono" w:hAnsi="DejaVu Sans Mono" w:cs="DejaVu Sans Mono"/>
          <w:color w:val="10C26F"/>
          <w:sz w:val="26"/>
          <w:szCs w:val="26"/>
        </w:rPr>
        <w:t>forever</w:t>
      </w:r>
    </w:p>
    <w:p w14:paraId="04E9F136" w14:textId="77777777" w:rsidR="008A50BB" w:rsidRPr="00480F4A" w:rsidRDefault="008A50BB" w:rsidP="002E280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898713100"/>
        <w:rPr>
          <w:rFonts w:ascii="DejaVu Sans Mono" w:hAnsi="DejaVu Sans Mono" w:cs="DejaVu Sans Mono"/>
          <w:color w:val="10C26F"/>
          <w:sz w:val="26"/>
          <w:szCs w:val="26"/>
        </w:rPr>
      </w:pPr>
      <w:r w:rsidRPr="00480F4A">
        <w:rPr>
          <w:rFonts w:ascii="DejaVu Sans Mono" w:hAnsi="DejaVu Sans Mono" w:cs="DejaVu Sans Mono"/>
          <w:color w:val="10C26F"/>
          <w:sz w:val="26"/>
          <w:szCs w:val="26"/>
        </w:rPr>
        <w:t>.endproc</w:t>
      </w:r>
    </w:p>
    <w:p w14:paraId="16610FF2" w14:textId="2474F93A" w:rsidR="00FD3423" w:rsidRPr="00206ACB" w:rsidRDefault="00FD3423" w:rsidP="00CF7305">
      <w:r w:rsidRPr="00206ACB">
        <w:t>Most</w:t>
      </w:r>
      <w:r w:rsidR="00AC466E" w:rsidRPr="00206ACB">
        <w:t xml:space="preserve"> </w:t>
      </w:r>
      <w:r w:rsidRPr="00206ACB">
        <w:t>of</w:t>
      </w:r>
      <w:r w:rsidR="00AC466E" w:rsidRPr="00206ACB">
        <w:t xml:space="preserve"> </w:t>
      </w:r>
      <w:r w:rsidRPr="00206ACB">
        <w:t>this</w:t>
      </w:r>
      <w:r w:rsidR="00AC466E" w:rsidRPr="00206ACB">
        <w:t xml:space="preserve"> </w:t>
      </w:r>
      <w:r w:rsidRPr="00206ACB">
        <w:t>code</w:t>
      </w:r>
      <w:r w:rsidR="00AC466E" w:rsidRPr="00206ACB">
        <w:t xml:space="preserve"> </w:t>
      </w:r>
      <w:r w:rsidRPr="00206ACB">
        <w:t>is</w:t>
      </w:r>
      <w:r w:rsidR="00AC466E" w:rsidRPr="00206ACB">
        <w:t xml:space="preserve"> </w:t>
      </w:r>
      <w:r w:rsidRPr="00206ACB">
        <w:t>made</w:t>
      </w:r>
      <w:r w:rsidR="00AC466E" w:rsidRPr="00206ACB">
        <w:t xml:space="preserve"> </w:t>
      </w:r>
      <w:r w:rsidRPr="00206ACB">
        <w:t>up</w:t>
      </w:r>
      <w:r w:rsidR="00AC466E" w:rsidRPr="00206ACB">
        <w:t xml:space="preserve"> </w:t>
      </w:r>
      <w:r w:rsidRPr="00206ACB">
        <w:t>of</w:t>
      </w:r>
      <w:r w:rsidR="00AC466E" w:rsidRPr="00206ACB">
        <w:t xml:space="preserve"> </w:t>
      </w:r>
      <w:r w:rsidRPr="00206ACB">
        <w:t>loads</w:t>
      </w:r>
      <w:r w:rsidR="00AC466E" w:rsidRPr="00206ACB">
        <w:t xml:space="preserve"> </w:t>
      </w:r>
      <w:r w:rsidRPr="00206ACB">
        <w:t>and</w:t>
      </w:r>
      <w:r w:rsidR="00AC466E" w:rsidRPr="00206ACB">
        <w:t xml:space="preserve"> </w:t>
      </w:r>
      <w:r w:rsidRPr="00206ACB">
        <w:t>stores.</w:t>
      </w:r>
      <w:r w:rsidR="00AC466E" w:rsidRPr="00206ACB">
        <w:t xml:space="preserve"> </w:t>
      </w:r>
      <w:r w:rsidRPr="00206ACB">
        <w:t>The</w:t>
      </w:r>
      <w:r w:rsidR="00AC466E" w:rsidRPr="00206ACB">
        <w:t xml:space="preserve"> </w:t>
      </w:r>
      <w:r w:rsidRPr="00206ACB">
        <w:t>memory</w:t>
      </w:r>
      <w:r w:rsidR="00AC466E" w:rsidRPr="00206ACB">
        <w:t xml:space="preserve"> </w:t>
      </w:r>
      <w:r w:rsidRPr="00206ACB">
        <w:t>addresses</w:t>
      </w:r>
      <w:r w:rsidR="00AC466E" w:rsidRPr="00206ACB">
        <w:t xml:space="preserve"> </w:t>
      </w:r>
      <w:r w:rsidRPr="00206ACB">
        <w:t>that</w:t>
      </w:r>
      <w:r w:rsidR="00AC466E" w:rsidRPr="00206ACB">
        <w:t xml:space="preserve"> </w:t>
      </w:r>
      <w:r w:rsidRPr="00206ACB">
        <w:t>we</w:t>
      </w:r>
      <w:r w:rsidR="00AC466E" w:rsidRPr="00206ACB">
        <w:t xml:space="preserve"> </w:t>
      </w:r>
      <w:r w:rsidRPr="00206ACB">
        <w:t>load</w:t>
      </w:r>
      <w:r w:rsidR="00AC466E" w:rsidRPr="00206ACB">
        <w:t xml:space="preserve"> </w:t>
      </w:r>
      <w:r w:rsidRPr="00206ACB">
        <w:t>from</w:t>
      </w:r>
      <w:r w:rsidR="00AC466E" w:rsidRPr="00206ACB">
        <w:t xml:space="preserve"> </w:t>
      </w:r>
      <w:r w:rsidRPr="00206ACB">
        <w:t>or</w:t>
      </w:r>
      <w:r w:rsidR="00AC466E" w:rsidRPr="00206ACB">
        <w:t xml:space="preserve"> </w:t>
      </w:r>
      <w:r w:rsidRPr="00206ACB">
        <w:t>store</w:t>
      </w:r>
      <w:r w:rsidR="00AC466E" w:rsidRPr="00206ACB">
        <w:t xml:space="preserve"> </w:t>
      </w:r>
      <w:r w:rsidRPr="00206ACB">
        <w:t>to</w:t>
      </w:r>
      <w:r w:rsidR="00AC466E" w:rsidRPr="00206ACB">
        <w:t xml:space="preserve"> </w:t>
      </w:r>
      <w:r w:rsidRPr="00206ACB">
        <w:t>are</w:t>
      </w:r>
      <w:r w:rsidR="00AC466E" w:rsidRPr="00206ACB">
        <w:t xml:space="preserve"> </w:t>
      </w:r>
      <w:r w:rsidRPr="009C0FF5">
        <w:rPr>
          <w:rStyle w:val="QuoteChar"/>
        </w:rPr>
        <w:t>$2001,</w:t>
      </w:r>
      <w:r w:rsidR="00AC466E" w:rsidRPr="009C0FF5">
        <w:rPr>
          <w:rStyle w:val="QuoteChar"/>
        </w:rPr>
        <w:t xml:space="preserve"> </w:t>
      </w:r>
      <w:r w:rsidRPr="009C0FF5">
        <w:rPr>
          <w:rStyle w:val="QuoteChar"/>
        </w:rPr>
        <w:t>$2002,</w:t>
      </w:r>
      <w:r w:rsidR="00AC466E" w:rsidRPr="009C0FF5">
        <w:rPr>
          <w:rStyle w:val="QuoteChar"/>
        </w:rPr>
        <w:t xml:space="preserve"> </w:t>
      </w:r>
      <w:r w:rsidRPr="009C0FF5">
        <w:rPr>
          <w:rStyle w:val="QuoteChar"/>
        </w:rPr>
        <w:t>$2006</w:t>
      </w:r>
      <w:r w:rsidRPr="00206ACB">
        <w:t>,</w:t>
      </w:r>
      <w:r w:rsidR="00AC466E" w:rsidRPr="00206ACB">
        <w:t xml:space="preserve"> </w:t>
      </w:r>
      <w:r w:rsidRPr="00206ACB">
        <w:t>and</w:t>
      </w:r>
      <w:r w:rsidR="00AC466E" w:rsidRPr="00206ACB">
        <w:t xml:space="preserve"> </w:t>
      </w:r>
      <w:r w:rsidRPr="009C0FF5">
        <w:rPr>
          <w:rStyle w:val="QuoteChar"/>
        </w:rPr>
        <w:t>$2007</w:t>
      </w:r>
      <w:r w:rsidRPr="00206ACB">
        <w:t>.</w:t>
      </w:r>
      <w:r w:rsidR="00AC466E" w:rsidRPr="00206ACB">
        <w:t xml:space="preserve"> </w:t>
      </w:r>
      <w:r w:rsidRPr="00206ACB">
        <w:t>The</w:t>
      </w:r>
      <w:r w:rsidR="00AC466E" w:rsidRPr="00206ACB">
        <w:t xml:space="preserve"> </w:t>
      </w:r>
      <w:r w:rsidRPr="00206ACB">
        <w:t>immediate-mode</w:t>
      </w:r>
      <w:r w:rsidR="00AC466E" w:rsidRPr="00206ACB">
        <w:t xml:space="preserve"> </w:t>
      </w:r>
      <w:r w:rsidRPr="00206ACB">
        <w:t>values</w:t>
      </w:r>
      <w:r w:rsidR="00AC466E" w:rsidRPr="00206ACB">
        <w:t xml:space="preserve"> </w:t>
      </w:r>
      <w:r w:rsidRPr="00206ACB">
        <w:t>that</w:t>
      </w:r>
      <w:r w:rsidR="00AC466E" w:rsidRPr="00206ACB">
        <w:t xml:space="preserve"> </w:t>
      </w:r>
      <w:r w:rsidRPr="00206ACB">
        <w:t>we</w:t>
      </w:r>
      <w:r w:rsidR="00AC466E" w:rsidRPr="00206ACB">
        <w:t xml:space="preserve"> </w:t>
      </w:r>
      <w:r w:rsidRPr="00206ACB">
        <w:t>load</w:t>
      </w:r>
      <w:r w:rsidR="00AC466E" w:rsidRPr="00206ACB">
        <w:t xml:space="preserve"> </w:t>
      </w:r>
      <w:r w:rsidRPr="00206ACB">
        <w:t>are</w:t>
      </w:r>
      <w:r w:rsidR="00AC466E" w:rsidRPr="00206ACB">
        <w:t xml:space="preserve"> </w:t>
      </w:r>
      <w:r w:rsidRPr="009C0FF5">
        <w:rPr>
          <w:rStyle w:val="QuoteChar"/>
        </w:rPr>
        <w:t>$3f,</w:t>
      </w:r>
      <w:r w:rsidR="00AC466E" w:rsidRPr="009C0FF5">
        <w:rPr>
          <w:rStyle w:val="QuoteChar"/>
        </w:rPr>
        <w:t xml:space="preserve"> </w:t>
      </w:r>
      <w:r w:rsidRPr="009C0FF5">
        <w:rPr>
          <w:rStyle w:val="QuoteChar"/>
        </w:rPr>
        <w:t>$00,</w:t>
      </w:r>
      <w:r w:rsidR="00AC466E" w:rsidRPr="009C0FF5">
        <w:rPr>
          <w:rStyle w:val="QuoteChar"/>
        </w:rPr>
        <w:t xml:space="preserve"> </w:t>
      </w:r>
      <w:r w:rsidRPr="009C0FF5">
        <w:rPr>
          <w:rStyle w:val="QuoteChar"/>
        </w:rPr>
        <w:t>$29</w:t>
      </w:r>
      <w:r w:rsidRPr="00206ACB">
        <w:t>,</w:t>
      </w:r>
      <w:r w:rsidR="00AC466E" w:rsidRPr="00206ACB">
        <w:t xml:space="preserve"> </w:t>
      </w:r>
      <w:r w:rsidRPr="00206ACB">
        <w:t>and</w:t>
      </w:r>
      <w:r w:rsidR="00AC466E" w:rsidRPr="00206ACB">
        <w:t xml:space="preserve"> </w:t>
      </w:r>
      <w:r w:rsidRPr="009C0FF5">
        <w:rPr>
          <w:rStyle w:val="QuoteChar"/>
        </w:rPr>
        <w:t>%00011110</w:t>
      </w:r>
      <w:r w:rsidR="00AC466E" w:rsidRPr="00206ACB">
        <w:t xml:space="preserve"> </w:t>
      </w:r>
      <w:r w:rsidRPr="00206ACB">
        <w:t>(a</w:t>
      </w:r>
      <w:r w:rsidR="00AC466E" w:rsidRPr="00206ACB">
        <w:t xml:space="preserve"> </w:t>
      </w:r>
      <w:r w:rsidRPr="00206ACB">
        <w:t>binary</w:t>
      </w:r>
      <w:r w:rsidR="00AC466E" w:rsidRPr="00206ACB">
        <w:t xml:space="preserve"> </w:t>
      </w:r>
      <w:r w:rsidRPr="00206ACB">
        <w:t>value,</w:t>
      </w:r>
      <w:r w:rsidR="00AC466E" w:rsidRPr="00206ACB">
        <w:t xml:space="preserve"> </w:t>
      </w:r>
      <w:r w:rsidRPr="00206ACB">
        <w:t>unlike</w:t>
      </w:r>
      <w:r w:rsidR="00AC466E" w:rsidRPr="00206ACB">
        <w:t xml:space="preserve"> </w:t>
      </w:r>
      <w:r w:rsidRPr="00206ACB">
        <w:t>the</w:t>
      </w:r>
      <w:r w:rsidR="00AC466E" w:rsidRPr="00206ACB">
        <w:t xml:space="preserve"> </w:t>
      </w:r>
      <w:r w:rsidRPr="00206ACB">
        <w:t>hex</w:t>
      </w:r>
      <w:r w:rsidR="00AC466E" w:rsidRPr="00206ACB">
        <w:t xml:space="preserve"> </w:t>
      </w:r>
      <w:r w:rsidRPr="00206ACB">
        <w:t>values</w:t>
      </w:r>
      <w:r w:rsidR="00AC466E" w:rsidRPr="00206ACB">
        <w:t xml:space="preserve"> </w:t>
      </w:r>
      <w:r w:rsidRPr="00206ACB">
        <w:t>we</w:t>
      </w:r>
      <w:r w:rsidR="00AC466E" w:rsidRPr="00206ACB">
        <w:t xml:space="preserve"> </w:t>
      </w:r>
      <w:r w:rsidRPr="00206ACB">
        <w:t>use</w:t>
      </w:r>
      <w:r w:rsidR="00AC466E" w:rsidRPr="00206ACB">
        <w:t xml:space="preserve"> </w:t>
      </w:r>
      <w:r w:rsidRPr="00206ACB">
        <w:t>everywhere</w:t>
      </w:r>
      <w:r w:rsidR="00AC466E" w:rsidRPr="00206ACB">
        <w:t xml:space="preserve"> </w:t>
      </w:r>
      <w:r w:rsidRPr="00206ACB">
        <w:t>else).</w:t>
      </w:r>
    </w:p>
    <w:p w14:paraId="14A4C44A" w14:textId="05327DEB" w:rsidR="009C0FF5" w:rsidRDefault="00FD3423" w:rsidP="00CF7305">
      <w:r w:rsidRPr="00206ACB">
        <w:t>Looking</w:t>
      </w:r>
      <w:r w:rsidR="00AC466E" w:rsidRPr="00206ACB">
        <w:t xml:space="preserve"> </w:t>
      </w:r>
      <w:r w:rsidRPr="00206ACB">
        <w:t>more</w:t>
      </w:r>
      <w:r w:rsidR="00AC466E" w:rsidRPr="00206ACB">
        <w:t xml:space="preserve"> </w:t>
      </w:r>
      <w:r w:rsidRPr="00206ACB">
        <w:t>closely</w:t>
      </w:r>
      <w:r w:rsidR="00AC466E" w:rsidRPr="00206ACB">
        <w:t xml:space="preserve"> </w:t>
      </w:r>
      <w:r w:rsidRPr="00206ACB">
        <w:t>at</w:t>
      </w:r>
      <w:r w:rsidR="00AC466E" w:rsidRPr="00206ACB">
        <w:t xml:space="preserve"> </w:t>
      </w:r>
      <w:r w:rsidRPr="00206ACB">
        <w:t>the</w:t>
      </w:r>
      <w:r w:rsidR="00AC466E" w:rsidRPr="00206ACB">
        <w:t xml:space="preserve"> </w:t>
      </w:r>
      <w:r w:rsidRPr="00206ACB">
        <w:t>immediate-mode</w:t>
      </w:r>
      <w:r w:rsidR="00AC466E" w:rsidRPr="00206ACB">
        <w:t xml:space="preserve"> </w:t>
      </w:r>
      <w:r w:rsidRPr="00206ACB">
        <w:t>loads,</w:t>
      </w:r>
      <w:r w:rsidR="00AC466E" w:rsidRPr="00206ACB">
        <w:t xml:space="preserve"> </w:t>
      </w:r>
      <w:r w:rsidRPr="00206ACB">
        <w:t>notice</w:t>
      </w:r>
      <w:r w:rsidR="00AC466E" w:rsidRPr="00206ACB">
        <w:t xml:space="preserve"> </w:t>
      </w:r>
      <w:r w:rsidRPr="00206ACB">
        <w:t>that</w:t>
      </w:r>
      <w:r w:rsidR="00AC466E" w:rsidRPr="00206ACB">
        <w:t xml:space="preserve"> </w:t>
      </w:r>
      <w:r w:rsidRPr="00206ACB">
        <w:t>the</w:t>
      </w:r>
      <w:r w:rsidR="00AC466E" w:rsidRPr="00206ACB">
        <w:t xml:space="preserve"> </w:t>
      </w:r>
      <w:r w:rsidRPr="00206ACB">
        <w:t>first</w:t>
      </w:r>
      <w:r w:rsidR="00AC466E" w:rsidRPr="00206ACB">
        <w:t xml:space="preserve"> </w:t>
      </w:r>
      <w:r w:rsidRPr="00206ACB">
        <w:t>two</w:t>
      </w:r>
      <w:r w:rsidR="00AC466E" w:rsidRPr="00206ACB">
        <w:t xml:space="preserve"> </w:t>
      </w:r>
      <w:r w:rsidRPr="00206ACB">
        <w:t>are</w:t>
      </w:r>
      <w:r w:rsidR="00AC466E" w:rsidRPr="00206ACB">
        <w:t xml:space="preserve"> </w:t>
      </w:r>
      <w:r w:rsidRPr="009C0FF5">
        <w:rPr>
          <w:rStyle w:val="QuoteChar"/>
        </w:rPr>
        <w:t>$3f00</w:t>
      </w:r>
      <w:r w:rsidRPr="00206ACB">
        <w:t>,</w:t>
      </w:r>
      <w:r w:rsidR="00AC466E" w:rsidRPr="00206ACB">
        <w:t xml:space="preserve"> </w:t>
      </w:r>
      <w:r w:rsidRPr="00206ACB">
        <w:t>the</w:t>
      </w:r>
      <w:r w:rsidR="00AC466E" w:rsidRPr="00206ACB">
        <w:t xml:space="preserve"> </w:t>
      </w:r>
      <w:r w:rsidRPr="00206ACB">
        <w:t>address</w:t>
      </w:r>
      <w:r w:rsidR="00AC466E" w:rsidRPr="00206ACB">
        <w:t xml:space="preserve"> </w:t>
      </w:r>
      <w:r w:rsidRPr="00206ACB">
        <w:t>in</w:t>
      </w:r>
      <w:r w:rsidR="00AC466E" w:rsidRPr="00206ACB">
        <w:t xml:space="preserve"> </w:t>
      </w:r>
      <w:r w:rsidRPr="00206ACB">
        <w:t>PPU</w:t>
      </w:r>
      <w:r w:rsidR="00AC466E" w:rsidRPr="00206ACB">
        <w:t xml:space="preserve"> </w:t>
      </w:r>
      <w:r w:rsidRPr="00206ACB">
        <w:t>memory</w:t>
      </w:r>
      <w:r w:rsidR="00AC466E" w:rsidRPr="00206ACB">
        <w:t xml:space="preserve"> </w:t>
      </w:r>
      <w:r w:rsidRPr="00206ACB">
        <w:t>where</w:t>
      </w:r>
      <w:r w:rsidR="00AC466E" w:rsidRPr="00206ACB">
        <w:t xml:space="preserve"> </w:t>
      </w:r>
      <w:r w:rsidRPr="00206ACB">
        <w:t>palettes</w:t>
      </w:r>
      <w:r w:rsidR="00AC466E" w:rsidRPr="00206ACB">
        <w:t xml:space="preserve"> </w:t>
      </w:r>
      <w:r w:rsidRPr="00206ACB">
        <w:t>begin,</w:t>
      </w:r>
      <w:r w:rsidR="00AC466E" w:rsidRPr="00206ACB">
        <w:t xml:space="preserve"> </w:t>
      </w:r>
      <w:r w:rsidRPr="00206ACB">
        <w:t>followed</w:t>
      </w:r>
      <w:r w:rsidR="00AC466E" w:rsidRPr="00206ACB">
        <w:t xml:space="preserve"> </w:t>
      </w:r>
      <w:r w:rsidRPr="00206ACB">
        <w:t>by</w:t>
      </w:r>
      <w:r w:rsidR="00AC466E" w:rsidRPr="00206ACB">
        <w:t xml:space="preserve"> </w:t>
      </w:r>
      <w:r w:rsidRPr="009C0FF5">
        <w:rPr>
          <w:rStyle w:val="QuoteChar"/>
        </w:rPr>
        <w:t>$29</w:t>
      </w:r>
      <w:r w:rsidRPr="00206ACB">
        <w:t>,</w:t>
      </w:r>
      <w:r w:rsidR="00AC466E" w:rsidRPr="00206ACB">
        <w:t xml:space="preserve"> </w:t>
      </w:r>
      <w:r w:rsidRPr="00206ACB">
        <w:t>the</w:t>
      </w:r>
      <w:r w:rsidR="00AC466E" w:rsidRPr="00206ACB">
        <w:t xml:space="preserve"> </w:t>
      </w:r>
      <w:r w:rsidRPr="00206ACB">
        <w:t>green</w:t>
      </w:r>
      <w:r w:rsidR="00AC466E" w:rsidRPr="00206ACB">
        <w:t xml:space="preserve"> </w:t>
      </w:r>
      <w:r w:rsidRPr="00206ACB">
        <w:t>color</w:t>
      </w:r>
      <w:r w:rsidR="00AC466E" w:rsidRPr="00206ACB">
        <w:t xml:space="preserve"> </w:t>
      </w:r>
      <w:r w:rsidRPr="00206ACB">
        <w:t>that</w:t>
      </w:r>
      <w:r w:rsidR="00AC466E" w:rsidRPr="00206ACB">
        <w:t xml:space="preserve"> </w:t>
      </w:r>
      <w:r w:rsidRPr="00206ACB">
        <w:t>we</w:t>
      </w:r>
      <w:r w:rsidR="00AC466E" w:rsidRPr="00206ACB">
        <w:t xml:space="preserve"> </w:t>
      </w:r>
      <w:r w:rsidRPr="00206ACB">
        <w:t>are</w:t>
      </w:r>
      <w:r w:rsidR="00AC466E" w:rsidRPr="00206ACB">
        <w:t xml:space="preserve"> </w:t>
      </w:r>
      <w:r w:rsidRPr="00206ACB">
        <w:t>using</w:t>
      </w:r>
      <w:r w:rsidR="00AC466E" w:rsidRPr="00206ACB">
        <w:t xml:space="preserve"> </w:t>
      </w:r>
      <w:r w:rsidRPr="00206ACB">
        <w:t>in</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This</w:t>
      </w:r>
      <w:r w:rsidR="00AC466E" w:rsidRPr="00206ACB">
        <w:t xml:space="preserve"> </w:t>
      </w:r>
      <w:r w:rsidRPr="00206ACB">
        <w:t>code</w:t>
      </w:r>
      <w:r w:rsidR="00AC466E" w:rsidRPr="00206ACB">
        <w:t xml:space="preserve"> </w:t>
      </w:r>
      <w:r w:rsidRPr="00206ACB">
        <w:t>is</w:t>
      </w:r>
      <w:r w:rsidR="00AC466E" w:rsidRPr="00206ACB">
        <w:t xml:space="preserve"> </w:t>
      </w:r>
      <w:r w:rsidRPr="00206ACB">
        <w:t>telling</w:t>
      </w:r>
      <w:r w:rsidR="00AC466E" w:rsidRPr="00206ACB">
        <w:t xml:space="preserve"> </w:t>
      </w:r>
      <w:r w:rsidRPr="00206ACB">
        <w:t>the</w:t>
      </w:r>
      <w:r w:rsidR="00AC466E" w:rsidRPr="00206ACB">
        <w:t xml:space="preserve"> </w:t>
      </w:r>
      <w:r w:rsidRPr="00206ACB">
        <w:t>PPU</w:t>
      </w:r>
      <w:r w:rsidR="00AC466E" w:rsidRPr="00206ACB">
        <w:t xml:space="preserve"> </w:t>
      </w:r>
      <w:r w:rsidRPr="00206ACB">
        <w:t>to</w:t>
      </w:r>
      <w:r w:rsidR="00AC466E" w:rsidRPr="00206ACB">
        <w:t xml:space="preserve"> </w:t>
      </w:r>
      <w:r w:rsidRPr="00206ACB">
        <w:t>store</w:t>
      </w:r>
      <w:r w:rsidR="00AC466E" w:rsidRPr="00206ACB">
        <w:t xml:space="preserve"> </w:t>
      </w:r>
      <w:r w:rsidRPr="009C0FF5">
        <w:rPr>
          <w:rStyle w:val="QuoteChar"/>
        </w:rPr>
        <w:t>$29</w:t>
      </w:r>
      <w:r w:rsidR="00AC466E" w:rsidRPr="00206ACB">
        <w:t xml:space="preserve"> </w:t>
      </w:r>
      <w:r w:rsidRPr="00206ACB">
        <w:t>at</w:t>
      </w:r>
      <w:r w:rsidR="00AC466E" w:rsidRPr="00206ACB">
        <w:t xml:space="preserve"> </w:t>
      </w:r>
      <w:r w:rsidRPr="00206ACB">
        <w:t>address</w:t>
      </w:r>
      <w:r w:rsidR="00AC466E" w:rsidRPr="00206ACB">
        <w:t xml:space="preserve"> </w:t>
      </w:r>
      <w:r w:rsidRPr="009C0FF5">
        <w:rPr>
          <w:rStyle w:val="QuoteChar"/>
        </w:rPr>
        <w:t>$3f00</w:t>
      </w:r>
      <w:r w:rsidRPr="00206ACB">
        <w:t>,</w:t>
      </w:r>
      <w:r w:rsidR="00AC466E" w:rsidRPr="00206ACB">
        <w:t xml:space="preserve"> </w:t>
      </w:r>
      <w:r w:rsidRPr="00206ACB">
        <w:t>but</w:t>
      </w:r>
      <w:r w:rsidR="00AC466E" w:rsidRPr="00206ACB">
        <w:t xml:space="preserve"> </w:t>
      </w:r>
      <w:r w:rsidRPr="00206ACB">
        <w:t>how?</w:t>
      </w:r>
    </w:p>
    <w:p w14:paraId="0F62B164" w14:textId="06FF2AF4" w:rsidR="00861F02" w:rsidRDefault="00861F02">
      <w:pPr>
        <w:widowControl/>
        <w:kinsoku/>
        <w:overflowPunct/>
        <w:autoSpaceDE/>
        <w:autoSpaceDN/>
        <w:spacing w:before="0" w:after="160" w:line="259" w:lineRule="auto"/>
        <w:ind w:firstLine="0"/>
        <w:jc w:val="left"/>
        <w:rPr>
          <w:rFonts w:eastAsia="Times New Roman" w:cstheme="minorHAnsi"/>
          <w:color w:val="111111"/>
          <w:kern w:val="0"/>
          <w:szCs w:val="26"/>
          <w:lang w:eastAsia="ja-JP"/>
        </w:rPr>
      </w:pPr>
      <w:r>
        <w:rPr>
          <w:rFonts w:cstheme="minorHAnsi"/>
          <w:color w:val="111111"/>
          <w:szCs w:val="26"/>
        </w:rPr>
        <w:br w:type="page"/>
      </w:r>
    </w:p>
    <w:p w14:paraId="2BA95212" w14:textId="1B7EFE68" w:rsidR="00FD3423" w:rsidRPr="00206ACB" w:rsidRDefault="00FD3423">
      <w:pPr>
        <w:pStyle w:val="ListParagraph"/>
        <w:numPr>
          <w:ilvl w:val="0"/>
          <w:numId w:val="10"/>
        </w:numPr>
        <w:rPr>
          <w:rFonts w:cstheme="minorHAnsi"/>
          <w:szCs w:val="26"/>
        </w:rPr>
      </w:pPr>
      <w:r w:rsidRPr="00206ACB">
        <w:rPr>
          <w:rFonts w:cstheme="minorHAnsi"/>
          <w:szCs w:val="26"/>
        </w:rPr>
        <w:lastRenderedPageBreak/>
        <w:t>Memory-Mapped</w:t>
      </w:r>
      <w:r w:rsidR="00AC466E" w:rsidRPr="00206ACB">
        <w:rPr>
          <w:rFonts w:cstheme="minorHAnsi"/>
          <w:szCs w:val="26"/>
        </w:rPr>
        <w:t xml:space="preserve"> </w:t>
      </w:r>
      <w:r w:rsidRPr="00206ACB">
        <w:rPr>
          <w:rFonts w:cstheme="minorHAnsi"/>
          <w:szCs w:val="26"/>
        </w:rPr>
        <w:t>I/O</w:t>
      </w:r>
    </w:p>
    <w:p w14:paraId="19BE4B24" w14:textId="3EF72675" w:rsidR="00FD3423" w:rsidRPr="00206ACB" w:rsidRDefault="00FD3423" w:rsidP="00FE02E1">
      <w:r w:rsidRPr="00206ACB">
        <w:t>On</w:t>
      </w:r>
      <w:r w:rsidR="00AC466E" w:rsidRPr="00206ACB">
        <w:t xml:space="preserve"> </w:t>
      </w:r>
      <w:r w:rsidRPr="00206ACB">
        <w:t>the</w:t>
      </w:r>
      <w:r w:rsidR="00AC466E" w:rsidRPr="00206ACB">
        <w:t xml:space="preserve"> </w:t>
      </w:r>
      <w:r w:rsidRPr="00206ACB">
        <w:t>NES,</w:t>
      </w:r>
      <w:r w:rsidR="00AC466E" w:rsidRPr="00206ACB">
        <w:t xml:space="preserve"> </w:t>
      </w:r>
      <w:r w:rsidRPr="00206ACB">
        <w:t>addresses</w:t>
      </w:r>
      <w:r w:rsidR="00AC466E" w:rsidRPr="00206ACB">
        <w:t xml:space="preserve"> </w:t>
      </w:r>
      <w:r w:rsidRPr="00206ACB">
        <w:t>in</w:t>
      </w:r>
      <w:r w:rsidR="00AC466E" w:rsidRPr="00206ACB">
        <w:t xml:space="preserve"> </w:t>
      </w:r>
      <w:r w:rsidRPr="00206ACB">
        <w:t>the</w:t>
      </w:r>
      <w:r w:rsidR="00AC466E" w:rsidRPr="00206ACB">
        <w:t xml:space="preserve"> </w:t>
      </w:r>
      <w:r w:rsidRPr="00FE02E1">
        <w:rPr>
          <w:rStyle w:val="QuoteChar"/>
        </w:rPr>
        <w:t>$2000-$6000</w:t>
      </w:r>
      <w:r w:rsidR="00AC466E" w:rsidRPr="00206ACB">
        <w:t xml:space="preserve"> </w:t>
      </w:r>
      <w:r w:rsidRPr="00206ACB">
        <w:t>range</w:t>
      </w:r>
      <w:r w:rsidR="00AC466E" w:rsidRPr="00206ACB">
        <w:t xml:space="preserve"> </w:t>
      </w:r>
      <w:r w:rsidRPr="00206ACB">
        <w:t>are</w:t>
      </w:r>
      <w:r w:rsidR="00AC466E" w:rsidRPr="00206ACB">
        <w:t xml:space="preserve"> </w:t>
      </w:r>
      <w:r w:rsidRPr="00206ACB">
        <w:t>reserved</w:t>
      </w:r>
      <w:r w:rsidR="00AC466E" w:rsidRPr="00206ACB">
        <w:t xml:space="preserve"> </w:t>
      </w:r>
      <w:r w:rsidRPr="00206ACB">
        <w:t>for</w:t>
      </w:r>
      <w:r w:rsidR="00AC466E" w:rsidRPr="00206ACB">
        <w:t xml:space="preserve"> </w:t>
      </w:r>
      <w:r w:rsidRPr="00206ACB">
        <w:t>use</w:t>
      </w:r>
      <w:r w:rsidR="00AC466E" w:rsidRPr="00206ACB">
        <w:t xml:space="preserve"> </w:t>
      </w:r>
      <w:r w:rsidRPr="00206ACB">
        <w:t>as</w:t>
      </w:r>
      <w:r w:rsidR="00AC466E" w:rsidRPr="00206ACB">
        <w:t xml:space="preserve"> </w:t>
      </w:r>
      <w:r w:rsidRPr="00206ACB">
        <w:rPr>
          <w:rStyle w:val="Emphasis"/>
          <w:rFonts w:cstheme="minorHAnsi"/>
          <w:color w:val="111111"/>
          <w:szCs w:val="26"/>
        </w:rPr>
        <w:t>memory-mapped</w:t>
      </w:r>
      <w:r w:rsidR="00AC466E" w:rsidRPr="00206ACB">
        <w:rPr>
          <w:rStyle w:val="Emphasis"/>
          <w:rFonts w:cstheme="minorHAnsi"/>
          <w:color w:val="111111"/>
          <w:szCs w:val="26"/>
        </w:rPr>
        <w:t xml:space="preserve"> </w:t>
      </w:r>
      <w:r w:rsidRPr="00206ACB">
        <w:rPr>
          <w:rStyle w:val="Emphasis"/>
          <w:rFonts w:cstheme="minorHAnsi"/>
          <w:color w:val="111111"/>
          <w:szCs w:val="26"/>
        </w:rPr>
        <w:t>I/O</w:t>
      </w:r>
      <w:r w:rsidR="00AC466E" w:rsidRPr="00206ACB">
        <w:t xml:space="preserve"> </w:t>
      </w:r>
      <w:r w:rsidRPr="00206ACB">
        <w:t>(or</w:t>
      </w:r>
      <w:r w:rsidR="00AC466E" w:rsidRPr="00206ACB">
        <w:t xml:space="preserve"> </w:t>
      </w:r>
      <w:r w:rsidRPr="00206ACB">
        <w:t>"MMIO")</w:t>
      </w:r>
      <w:r w:rsidR="00AC466E" w:rsidRPr="00206ACB">
        <w:t xml:space="preserve"> </w:t>
      </w:r>
      <w:r w:rsidRPr="00206ACB">
        <w:t>addresses.</w:t>
      </w:r>
      <w:r w:rsidR="00AC466E" w:rsidRPr="00206ACB">
        <w:t xml:space="preserve"> </w:t>
      </w:r>
      <w:r w:rsidRPr="00206ACB">
        <w:t>"I/O"</w:t>
      </w:r>
      <w:r w:rsidR="00AC466E" w:rsidRPr="00206ACB">
        <w:t xml:space="preserve"> </w:t>
      </w:r>
      <w:r w:rsidRPr="00206ACB">
        <w:t>is</w:t>
      </w:r>
      <w:r w:rsidR="00AC466E" w:rsidRPr="00206ACB">
        <w:t xml:space="preserve"> </w:t>
      </w:r>
      <w:r w:rsidRPr="00206ACB">
        <w:t>"input/output"</w:t>
      </w:r>
      <w:r w:rsidR="00AC466E" w:rsidRPr="00206ACB">
        <w:t xml:space="preserve"> </w:t>
      </w:r>
      <w:r w:rsidRPr="00206ACB">
        <w:t>-</w:t>
      </w:r>
      <w:r w:rsidR="00AC466E" w:rsidRPr="00206ACB">
        <w:t xml:space="preserve"> </w:t>
      </w:r>
      <w:r w:rsidRPr="00206ACB">
        <w:t>sending</w:t>
      </w:r>
      <w:r w:rsidR="00AC466E" w:rsidRPr="00206ACB">
        <w:t xml:space="preserve"> </w:t>
      </w:r>
      <w:r w:rsidRPr="00206ACB">
        <w:t>data</w:t>
      </w:r>
      <w:r w:rsidR="00AC466E" w:rsidRPr="00206ACB">
        <w:t xml:space="preserve"> </w:t>
      </w:r>
      <w:r w:rsidRPr="00206ACB">
        <w:t>between</w:t>
      </w:r>
      <w:r w:rsidR="00AC466E" w:rsidRPr="00206ACB">
        <w:t xml:space="preserve"> </w:t>
      </w:r>
      <w:r w:rsidRPr="00206ACB">
        <w:t>different</w:t>
      </w:r>
      <w:r w:rsidR="00AC466E" w:rsidRPr="00206ACB">
        <w:t xml:space="preserve"> </w:t>
      </w:r>
      <w:r w:rsidRPr="00206ACB">
        <w:t>devices.</w:t>
      </w:r>
      <w:r w:rsidR="00AC466E" w:rsidRPr="00206ACB">
        <w:t xml:space="preserve"> </w:t>
      </w:r>
      <w:r w:rsidRPr="00206ACB">
        <w:t>"Memory-mapped"</w:t>
      </w:r>
      <w:r w:rsidR="00AC466E" w:rsidRPr="00206ACB">
        <w:t xml:space="preserve"> </w:t>
      </w:r>
      <w:r w:rsidRPr="00206ACB">
        <w:t>means</w:t>
      </w:r>
      <w:r w:rsidR="00AC466E" w:rsidRPr="00206ACB">
        <w:t xml:space="preserve"> </w:t>
      </w:r>
      <w:r w:rsidRPr="00206ACB">
        <w:t>that</w:t>
      </w:r>
      <w:r w:rsidR="00AC466E" w:rsidRPr="00206ACB">
        <w:t xml:space="preserve"> </w:t>
      </w:r>
      <w:r w:rsidRPr="00206ACB">
        <w:t>these</w:t>
      </w:r>
      <w:r w:rsidR="00AC466E" w:rsidRPr="00206ACB">
        <w:t xml:space="preserve"> </w:t>
      </w:r>
      <w:r w:rsidRPr="00206ACB">
        <w:t>interfaces</w:t>
      </w:r>
      <w:r w:rsidR="00AC466E" w:rsidRPr="00206ACB">
        <w:t xml:space="preserve"> </w:t>
      </w:r>
      <w:r w:rsidRPr="00206ACB">
        <w:t>to</w:t>
      </w:r>
      <w:r w:rsidR="00AC466E" w:rsidRPr="00206ACB">
        <w:t xml:space="preserve"> </w:t>
      </w:r>
      <w:r w:rsidRPr="00206ACB">
        <w:t>other</w:t>
      </w:r>
      <w:r w:rsidR="00AC466E" w:rsidRPr="00206ACB">
        <w:t xml:space="preserve"> </w:t>
      </w:r>
      <w:r w:rsidRPr="00206ACB">
        <w:t>devices</w:t>
      </w:r>
      <w:r w:rsidR="00AC466E" w:rsidRPr="00206ACB">
        <w:t xml:space="preserve"> </w:t>
      </w:r>
      <w:r w:rsidRPr="00206ACB">
        <w:t>are</w:t>
      </w:r>
      <w:r w:rsidR="00AC466E" w:rsidRPr="00206ACB">
        <w:t xml:space="preserve"> </w:t>
      </w:r>
      <w:r w:rsidRPr="00206ACB">
        <w:t>mapped</w:t>
      </w:r>
      <w:r w:rsidR="00AC466E" w:rsidRPr="00206ACB">
        <w:t xml:space="preserve"> </w:t>
      </w:r>
      <w:r w:rsidRPr="00206ACB">
        <w:t>to</w:t>
      </w:r>
      <w:r w:rsidR="00AC466E" w:rsidRPr="00206ACB">
        <w:t xml:space="preserve"> </w:t>
      </w:r>
      <w:r w:rsidRPr="00206ACB">
        <w:t>memory</w:t>
      </w:r>
      <w:r w:rsidR="00AC466E" w:rsidRPr="00206ACB">
        <w:t xml:space="preserve"> </w:t>
      </w:r>
      <w:r w:rsidRPr="00206ACB">
        <w:t>addresses</w:t>
      </w:r>
      <w:r w:rsidR="00AC466E" w:rsidRPr="00206ACB">
        <w:t xml:space="preserve"> </w:t>
      </w:r>
      <w:r w:rsidRPr="00206ACB">
        <w:t>-</w:t>
      </w:r>
      <w:r w:rsidR="00AC466E" w:rsidRPr="00206ACB">
        <w:t xml:space="preserve"> </w:t>
      </w:r>
      <w:r w:rsidRPr="00206ACB">
        <w:t>in</w:t>
      </w:r>
      <w:r w:rsidR="00AC466E" w:rsidRPr="00206ACB">
        <w:t xml:space="preserve"> </w:t>
      </w:r>
      <w:r w:rsidRPr="00206ACB">
        <w:t>other</w:t>
      </w:r>
      <w:r w:rsidR="00AC466E" w:rsidRPr="00206ACB">
        <w:t xml:space="preserve"> </w:t>
      </w:r>
      <w:r w:rsidRPr="00206ACB">
        <w:t>words,</w:t>
      </w:r>
      <w:r w:rsidR="00AC466E" w:rsidRPr="00206ACB">
        <w:t xml:space="preserve"> </w:t>
      </w:r>
      <w:r w:rsidRPr="00206ACB">
        <w:t>certain</w:t>
      </w:r>
      <w:r w:rsidR="00AC466E" w:rsidRPr="00206ACB">
        <w:t xml:space="preserve"> </w:t>
      </w:r>
      <w:r w:rsidRPr="00206ACB">
        <w:t>memory</w:t>
      </w:r>
      <w:r w:rsidR="00AC466E" w:rsidRPr="00206ACB">
        <w:t xml:space="preserve"> </w:t>
      </w:r>
      <w:r w:rsidRPr="00206ACB">
        <w:t>addresses</w:t>
      </w:r>
      <w:r w:rsidR="00AC466E" w:rsidRPr="00206ACB">
        <w:t xml:space="preserve"> </w:t>
      </w:r>
      <w:r w:rsidRPr="00206ACB">
        <w:t>are</w:t>
      </w:r>
      <w:r w:rsidR="00AC466E" w:rsidRPr="00206ACB">
        <w:t xml:space="preserve"> </w:t>
      </w:r>
      <w:r w:rsidRPr="00206ACB">
        <w:t>not</w:t>
      </w:r>
      <w:r w:rsidR="00AC466E" w:rsidRPr="00206ACB">
        <w:t xml:space="preserve"> </w:t>
      </w:r>
      <w:r w:rsidRPr="00206ACB">
        <w:t>memory</w:t>
      </w:r>
      <w:r w:rsidR="00AC466E" w:rsidRPr="00206ACB">
        <w:t xml:space="preserve"> </w:t>
      </w:r>
      <w:r w:rsidRPr="00206ACB">
        <w:t>at</w:t>
      </w:r>
      <w:r w:rsidR="00AC466E" w:rsidRPr="00206ACB">
        <w:t xml:space="preserve"> </w:t>
      </w:r>
      <w:r w:rsidRPr="00206ACB">
        <w:t>all,</w:t>
      </w:r>
      <w:r w:rsidR="00AC466E" w:rsidRPr="00206ACB">
        <w:t xml:space="preserve"> </w:t>
      </w:r>
      <w:r w:rsidRPr="00206ACB">
        <w:t>but</w:t>
      </w:r>
      <w:r w:rsidR="00AC466E" w:rsidRPr="00206ACB">
        <w:t xml:space="preserve"> </w:t>
      </w:r>
      <w:r w:rsidRPr="00206ACB">
        <w:t>rather</w:t>
      </w:r>
      <w:r w:rsidR="00AC466E" w:rsidRPr="00206ACB">
        <w:t xml:space="preserve"> </w:t>
      </w:r>
      <w:r w:rsidRPr="00206ACB">
        <w:t>connections</w:t>
      </w:r>
      <w:r w:rsidR="00AC466E" w:rsidRPr="00206ACB">
        <w:t xml:space="preserve"> </w:t>
      </w:r>
      <w:r w:rsidRPr="00206ACB">
        <w:t>to</w:t>
      </w:r>
      <w:r w:rsidR="00AC466E" w:rsidRPr="00206ACB">
        <w:t xml:space="preserve"> </w:t>
      </w:r>
      <w:r w:rsidRPr="00206ACB">
        <w:t>other</w:t>
      </w:r>
      <w:r w:rsidR="00AC466E" w:rsidRPr="00206ACB">
        <w:t xml:space="preserve"> </w:t>
      </w:r>
      <w:r w:rsidRPr="00206ACB">
        <w:t>devices.</w:t>
      </w:r>
    </w:p>
    <w:p w14:paraId="34556C4F" w14:textId="21D3B8FF" w:rsidR="00FD3423" w:rsidRPr="00206ACB" w:rsidRDefault="00FD3423" w:rsidP="00FE02E1">
      <w:r w:rsidRPr="00206ACB">
        <w:t>Memory</w:t>
      </w:r>
      <w:r w:rsidR="00AC466E" w:rsidRPr="00206ACB">
        <w:t xml:space="preserve"> </w:t>
      </w:r>
      <w:r w:rsidRPr="00206ACB">
        <w:t>addresses</w:t>
      </w:r>
      <w:r w:rsidR="00AC466E" w:rsidRPr="00206ACB">
        <w:t xml:space="preserve"> </w:t>
      </w:r>
      <w:r w:rsidRPr="00206ACB">
        <w:t>in</w:t>
      </w:r>
      <w:r w:rsidR="00AC466E" w:rsidRPr="00206ACB">
        <w:t xml:space="preserve"> </w:t>
      </w:r>
      <w:r w:rsidRPr="00206ACB">
        <w:t>the</w:t>
      </w:r>
      <w:r w:rsidR="00AC466E" w:rsidRPr="00206ACB">
        <w:t xml:space="preserve"> </w:t>
      </w:r>
      <w:r w:rsidRPr="00206ACB">
        <w:t>low</w:t>
      </w:r>
      <w:r w:rsidR="00AC466E" w:rsidRPr="00206ACB">
        <w:t xml:space="preserve"> </w:t>
      </w:r>
      <w:r w:rsidRPr="00FE02E1">
        <w:rPr>
          <w:rStyle w:val="QuoteChar"/>
        </w:rPr>
        <w:t>$2000</w:t>
      </w:r>
      <w:r w:rsidRPr="00206ACB">
        <w:t>s</w:t>
      </w:r>
      <w:r w:rsidR="00AC466E" w:rsidRPr="00206ACB">
        <w:t xml:space="preserve"> </w:t>
      </w:r>
      <w:r w:rsidRPr="00206ACB">
        <w:t>correspond</w:t>
      </w:r>
      <w:r w:rsidR="00AC466E" w:rsidRPr="00206ACB">
        <w:t xml:space="preserve"> </w:t>
      </w:r>
      <w:r w:rsidRPr="00206ACB">
        <w:t>to</w:t>
      </w:r>
      <w:r w:rsidR="00AC466E" w:rsidRPr="00206ACB">
        <w:t xml:space="preserve"> </w:t>
      </w:r>
      <w:r w:rsidRPr="00206ACB">
        <w:t>connections</w:t>
      </w:r>
      <w:r w:rsidR="00AC466E" w:rsidRPr="00206ACB">
        <w:t xml:space="preserve"> </w:t>
      </w:r>
      <w:r w:rsidRPr="00206ACB">
        <w:t>to</w:t>
      </w:r>
      <w:r w:rsidR="00AC466E" w:rsidRPr="00206ACB">
        <w:t xml:space="preserve"> </w:t>
      </w:r>
      <w:r w:rsidRPr="00206ACB">
        <w:t>the</w:t>
      </w:r>
      <w:r w:rsidR="00AC466E" w:rsidRPr="00206ACB">
        <w:t xml:space="preserve"> </w:t>
      </w:r>
      <w:r w:rsidRPr="00206ACB">
        <w:t>PPU.</w:t>
      </w:r>
      <w:r w:rsidR="00AC466E" w:rsidRPr="00206ACB">
        <w:t xml:space="preserve"> </w:t>
      </w:r>
      <w:r w:rsidRPr="00206ACB">
        <w:rPr>
          <w:rStyle w:val="marginnote"/>
          <w:rFonts w:cstheme="minorHAnsi"/>
          <w:color w:val="111111"/>
          <w:szCs w:val="26"/>
        </w:rPr>
        <w:t>If</w:t>
      </w:r>
      <w:r w:rsidR="00AC466E" w:rsidRPr="00206ACB">
        <w:rPr>
          <w:rStyle w:val="marginnote"/>
          <w:rFonts w:cstheme="minorHAnsi"/>
          <w:color w:val="111111"/>
          <w:szCs w:val="26"/>
        </w:rPr>
        <w:t xml:space="preserve"> </w:t>
      </w:r>
      <w:r w:rsidRPr="00206ACB">
        <w:rPr>
          <w:rStyle w:val="marginnote"/>
          <w:rFonts w:cstheme="minorHAnsi"/>
          <w:color w:val="111111"/>
          <w:szCs w:val="26"/>
        </w:rPr>
        <w:t>you</w:t>
      </w:r>
      <w:r w:rsidR="00AC466E" w:rsidRPr="00206ACB">
        <w:rPr>
          <w:rStyle w:val="marginnote"/>
          <w:rFonts w:cstheme="minorHAnsi"/>
          <w:color w:val="111111"/>
          <w:szCs w:val="26"/>
        </w:rPr>
        <w:t xml:space="preserve"> </w:t>
      </w:r>
      <w:r w:rsidRPr="00206ACB">
        <w:rPr>
          <w:rStyle w:val="marginnote"/>
          <w:rFonts w:cstheme="minorHAnsi"/>
          <w:color w:val="111111"/>
          <w:szCs w:val="26"/>
        </w:rPr>
        <w:t>want</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learn</w:t>
      </w:r>
      <w:r w:rsidR="00AC466E" w:rsidRPr="00206ACB">
        <w:rPr>
          <w:rStyle w:val="marginnote"/>
          <w:rFonts w:cstheme="minorHAnsi"/>
          <w:color w:val="111111"/>
          <w:szCs w:val="26"/>
        </w:rPr>
        <w:t xml:space="preserve"> </w:t>
      </w:r>
      <w:r w:rsidRPr="00206ACB">
        <w:rPr>
          <w:rStyle w:val="marginnote"/>
          <w:rFonts w:cstheme="minorHAnsi"/>
          <w:color w:val="111111"/>
          <w:szCs w:val="26"/>
        </w:rPr>
        <w:t>more</w:t>
      </w:r>
      <w:r w:rsidR="00AC466E" w:rsidRPr="00206ACB">
        <w:rPr>
          <w:rStyle w:val="marginnote"/>
          <w:rFonts w:cstheme="minorHAnsi"/>
          <w:color w:val="111111"/>
          <w:szCs w:val="26"/>
        </w:rPr>
        <w:t xml:space="preserve"> </w:t>
      </w:r>
      <w:r w:rsidRPr="00206ACB">
        <w:rPr>
          <w:rStyle w:val="marginnote"/>
          <w:rFonts w:cstheme="minorHAnsi"/>
          <w:color w:val="111111"/>
          <w:szCs w:val="26"/>
        </w:rPr>
        <w:t>about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PPU's</w:t>
      </w:r>
      <w:r w:rsidR="00AC466E" w:rsidRPr="00206ACB">
        <w:rPr>
          <w:rStyle w:val="marginnote"/>
          <w:rFonts w:cstheme="minorHAnsi"/>
          <w:color w:val="111111"/>
          <w:szCs w:val="26"/>
        </w:rPr>
        <w:t xml:space="preserve"> </w:t>
      </w:r>
      <w:r w:rsidRPr="00206ACB">
        <w:rPr>
          <w:rStyle w:val="marginnote"/>
          <w:rFonts w:cstheme="minorHAnsi"/>
          <w:color w:val="111111"/>
          <w:szCs w:val="26"/>
        </w:rPr>
        <w:t>MMIO</w:t>
      </w:r>
      <w:r w:rsidR="00AC466E" w:rsidRPr="00206ACB">
        <w:rPr>
          <w:rStyle w:val="marginnote"/>
          <w:rFonts w:cstheme="minorHAnsi"/>
          <w:color w:val="111111"/>
          <w:szCs w:val="26"/>
        </w:rPr>
        <w:t xml:space="preserve"> </w:t>
      </w:r>
      <w:r w:rsidRPr="00206ACB">
        <w:rPr>
          <w:rStyle w:val="marginnote"/>
          <w:rFonts w:cstheme="minorHAnsi"/>
          <w:color w:val="111111"/>
          <w:szCs w:val="26"/>
        </w:rPr>
        <w:t>addresses</w:t>
      </w:r>
      <w:r w:rsidR="00AC466E" w:rsidRPr="00206ACB">
        <w:rPr>
          <w:rStyle w:val="marginnote"/>
          <w:rFonts w:cstheme="minorHAnsi"/>
          <w:color w:val="111111"/>
          <w:szCs w:val="26"/>
        </w:rPr>
        <w:t xml:space="preserve"> </w:t>
      </w:r>
      <w:r w:rsidRPr="00206ACB">
        <w:rPr>
          <w:rStyle w:val="marginnote"/>
          <w:rFonts w:cstheme="minorHAnsi"/>
          <w:color w:val="111111"/>
          <w:szCs w:val="26"/>
        </w:rPr>
        <w:t>(or</w:t>
      </w:r>
      <w:r w:rsidR="00AC466E" w:rsidRPr="00206ACB">
        <w:rPr>
          <w:rStyle w:val="marginnote"/>
          <w:rFonts w:cstheme="minorHAnsi"/>
          <w:color w:val="111111"/>
          <w:szCs w:val="26"/>
        </w:rPr>
        <w:t xml:space="preserve"> </w:t>
      </w:r>
      <w:r w:rsidRPr="00206ACB">
        <w:rPr>
          <w:rStyle w:val="marginnote"/>
          <w:rFonts w:cstheme="minorHAnsi"/>
          <w:color w:val="111111"/>
          <w:szCs w:val="26"/>
        </w:rPr>
        <w:t>any</w:t>
      </w:r>
      <w:r w:rsidR="00AC466E" w:rsidRPr="00206ACB">
        <w:rPr>
          <w:rStyle w:val="marginnote"/>
          <w:rFonts w:cstheme="minorHAnsi"/>
          <w:color w:val="111111"/>
          <w:szCs w:val="26"/>
        </w:rPr>
        <w:t xml:space="preserve"> </w:t>
      </w:r>
      <w:r w:rsidRPr="00206ACB">
        <w:rPr>
          <w:rStyle w:val="marginnote"/>
          <w:rFonts w:cstheme="minorHAnsi"/>
          <w:color w:val="111111"/>
          <w:szCs w:val="26"/>
        </w:rPr>
        <w:t>other</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topic,</w:t>
      </w:r>
      <w:r w:rsidR="00AC466E" w:rsidRPr="00206ACB">
        <w:rPr>
          <w:rStyle w:val="marginnote"/>
          <w:rFonts w:cstheme="minorHAnsi"/>
          <w:color w:val="111111"/>
          <w:szCs w:val="26"/>
        </w:rPr>
        <w:t xml:space="preserve"> </w:t>
      </w:r>
      <w:r w:rsidRPr="00206ACB">
        <w:rPr>
          <w:rStyle w:val="marginnote"/>
          <w:rFonts w:cstheme="minorHAnsi"/>
          <w:color w:val="111111"/>
          <w:szCs w:val="26"/>
        </w:rPr>
        <w:t>for</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matter),</w:t>
      </w:r>
      <w:r w:rsidR="00AC466E" w:rsidRPr="00206ACB">
        <w:rPr>
          <w:rStyle w:val="marginnote"/>
          <w:rFonts w:cstheme="minorHAnsi"/>
          <w:color w:val="111111"/>
          <w:szCs w:val="26"/>
        </w:rPr>
        <w:t xml:space="preserve"> </w:t>
      </w:r>
      <w:r w:rsidRPr="00206ACB">
        <w:rPr>
          <w:rStyle w:val="marginnote"/>
          <w:rFonts w:cstheme="minorHAnsi"/>
          <w:color w:val="111111"/>
          <w:szCs w:val="26"/>
        </w:rPr>
        <w:t>check</w:t>
      </w:r>
      <w:r w:rsidR="00AC466E" w:rsidRPr="00206ACB">
        <w:rPr>
          <w:rStyle w:val="marginnote"/>
          <w:rFonts w:cstheme="minorHAnsi"/>
          <w:color w:val="111111"/>
          <w:szCs w:val="26"/>
        </w:rPr>
        <w:t xml:space="preserve"> </w:t>
      </w:r>
      <w:r w:rsidRPr="00206ACB">
        <w:rPr>
          <w:rStyle w:val="marginnote"/>
          <w:rFonts w:cstheme="minorHAnsi"/>
          <w:color w:val="111111"/>
          <w:szCs w:val="26"/>
        </w:rPr>
        <w:t>out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hyperlink r:id="rId66" w:tgtFrame="_blank" w:history="1">
        <w:r w:rsidRPr="00206ACB">
          <w:rPr>
            <w:rStyle w:val="Hyperlink"/>
            <w:rFonts w:cstheme="minorHAnsi"/>
            <w:color w:val="82642B"/>
            <w:szCs w:val="26"/>
          </w:rPr>
          <w:t>NESDev</w:t>
        </w:r>
        <w:r w:rsidR="00AC466E" w:rsidRPr="00206ACB">
          <w:rPr>
            <w:rStyle w:val="Hyperlink"/>
            <w:rFonts w:cstheme="minorHAnsi"/>
            <w:color w:val="82642B"/>
            <w:szCs w:val="26"/>
          </w:rPr>
          <w:t xml:space="preserve"> </w:t>
        </w:r>
        <w:r w:rsidRPr="00206ACB">
          <w:rPr>
            <w:rStyle w:val="Hyperlink"/>
            <w:rFonts w:cstheme="minorHAnsi"/>
            <w:color w:val="82642B"/>
            <w:szCs w:val="26"/>
          </w:rPr>
          <w:t>Wiki</w:t>
        </w:r>
      </w:hyperlink>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rPr>
          <w:rStyle w:val="marginnote"/>
          <w:rFonts w:cstheme="minorHAnsi"/>
          <w:color w:val="111111"/>
          <w:szCs w:val="26"/>
        </w:rPr>
        <w:t>While</w:t>
      </w:r>
      <w:r w:rsidR="00AC466E" w:rsidRPr="00206ACB">
        <w:rPr>
          <w:rStyle w:val="marginnote"/>
          <w:rFonts w:cstheme="minorHAnsi"/>
          <w:color w:val="111111"/>
          <w:szCs w:val="26"/>
        </w:rPr>
        <w:t xml:space="preserve"> </w:t>
      </w:r>
      <w:r w:rsidRPr="00206ACB">
        <w:rPr>
          <w:rStyle w:val="marginnote"/>
          <w:rFonts w:cstheme="minorHAnsi"/>
          <w:color w:val="111111"/>
          <w:szCs w:val="26"/>
        </w:rPr>
        <w:t>it</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not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best</w:t>
      </w:r>
      <w:r w:rsidR="00AC466E" w:rsidRPr="00206ACB">
        <w:rPr>
          <w:rStyle w:val="marginnote"/>
          <w:rFonts w:cstheme="minorHAnsi"/>
          <w:color w:val="111111"/>
          <w:szCs w:val="26"/>
        </w:rPr>
        <w:t xml:space="preserve"> </w:t>
      </w:r>
      <w:r w:rsidRPr="00206ACB">
        <w:rPr>
          <w:rStyle w:val="marginnote"/>
          <w:rFonts w:cstheme="minorHAnsi"/>
          <w:color w:val="111111"/>
          <w:szCs w:val="26"/>
        </w:rPr>
        <w:t>resource</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learn</w:t>
      </w:r>
      <w:r w:rsidR="00AC466E" w:rsidRPr="00206ACB">
        <w:rPr>
          <w:rStyle w:val="marginnote"/>
          <w:rFonts w:cstheme="minorHAnsi"/>
          <w:color w:val="111111"/>
          <w:szCs w:val="26"/>
        </w:rPr>
        <w:t xml:space="preserve"> </w:t>
      </w:r>
      <w:r w:rsidRPr="00206ACB">
        <w:rPr>
          <w:rStyle w:val="marginnote"/>
          <w:rFonts w:cstheme="minorHAnsi"/>
          <w:color w:val="111111"/>
          <w:szCs w:val="26"/>
        </w:rPr>
        <w:t>from,</w:t>
      </w:r>
      <w:r w:rsidR="00AC466E" w:rsidRPr="00206ACB">
        <w:rPr>
          <w:rStyle w:val="marginnote"/>
          <w:rFonts w:cstheme="minorHAnsi"/>
          <w:color w:val="111111"/>
          <w:szCs w:val="26"/>
        </w:rPr>
        <w:t xml:space="preserve"> </w:t>
      </w:r>
      <w:r w:rsidRPr="00206ACB">
        <w:rPr>
          <w:rStyle w:val="marginnote"/>
          <w:rFonts w:cstheme="minorHAnsi"/>
          <w:color w:val="111111"/>
          <w:szCs w:val="26"/>
        </w:rPr>
        <w:t>it</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an</w:t>
      </w:r>
      <w:r w:rsidR="00AC466E" w:rsidRPr="00206ACB">
        <w:rPr>
          <w:rStyle w:val="marginnote"/>
          <w:rFonts w:cstheme="minorHAnsi"/>
          <w:color w:val="111111"/>
          <w:szCs w:val="26"/>
        </w:rPr>
        <w:t xml:space="preserve"> </w:t>
      </w:r>
      <w:r w:rsidRPr="00206ACB">
        <w:rPr>
          <w:rStyle w:val="marginnote"/>
          <w:rFonts w:cstheme="minorHAnsi"/>
          <w:color w:val="111111"/>
          <w:szCs w:val="26"/>
        </w:rPr>
        <w:t>invaluable</w:t>
      </w:r>
      <w:r w:rsidR="00AC466E" w:rsidRPr="00206ACB">
        <w:rPr>
          <w:rStyle w:val="marginnote"/>
          <w:rFonts w:cstheme="minorHAnsi"/>
          <w:color w:val="111111"/>
          <w:szCs w:val="26"/>
        </w:rPr>
        <w:t xml:space="preserve"> </w:t>
      </w:r>
      <w:r w:rsidRPr="00206ACB">
        <w:rPr>
          <w:rStyle w:val="marginnote"/>
          <w:rFonts w:cstheme="minorHAnsi"/>
          <w:color w:val="111111"/>
          <w:szCs w:val="26"/>
        </w:rPr>
        <w:t>reference</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system,</w:t>
      </w:r>
      <w:r w:rsidR="00AC466E" w:rsidRPr="00206ACB">
        <w:rPr>
          <w:rStyle w:val="marginnote"/>
          <w:rFonts w:cstheme="minorHAnsi"/>
          <w:color w:val="111111"/>
          <w:szCs w:val="26"/>
        </w:rPr>
        <w:t xml:space="preserve"> </w:t>
      </w:r>
      <w:r w:rsidRPr="00206ACB">
        <w:rPr>
          <w:rStyle w:val="marginnote"/>
          <w:rFonts w:cstheme="minorHAnsi"/>
          <w:color w:val="111111"/>
          <w:szCs w:val="26"/>
        </w:rPr>
        <w:t>backed</w:t>
      </w:r>
      <w:r w:rsidR="00AC466E" w:rsidRPr="00206ACB">
        <w:rPr>
          <w:rStyle w:val="marginnote"/>
          <w:rFonts w:cstheme="minorHAnsi"/>
          <w:color w:val="111111"/>
          <w:szCs w:val="26"/>
        </w:rPr>
        <w:t xml:space="preserve"> </w:t>
      </w:r>
      <w:r w:rsidRPr="00206ACB">
        <w:rPr>
          <w:rStyle w:val="marginnote"/>
          <w:rFonts w:cstheme="minorHAnsi"/>
          <w:color w:val="111111"/>
          <w:szCs w:val="26"/>
        </w:rPr>
        <w:t>by</w:t>
      </w:r>
      <w:r w:rsidR="00AC466E" w:rsidRPr="00206ACB">
        <w:rPr>
          <w:rStyle w:val="marginnote"/>
          <w:rFonts w:cstheme="minorHAnsi"/>
          <w:color w:val="111111"/>
          <w:szCs w:val="26"/>
        </w:rPr>
        <w:t xml:space="preserve"> </w:t>
      </w:r>
      <w:r w:rsidRPr="00206ACB">
        <w:rPr>
          <w:rStyle w:val="marginnote"/>
          <w:rFonts w:cstheme="minorHAnsi"/>
          <w:color w:val="111111"/>
          <w:szCs w:val="26"/>
        </w:rPr>
        <w:t>meticulous</w:t>
      </w:r>
      <w:r w:rsidR="00AC466E" w:rsidRPr="00206ACB">
        <w:rPr>
          <w:rStyle w:val="marginnote"/>
          <w:rFonts w:cstheme="minorHAnsi"/>
          <w:color w:val="111111"/>
          <w:szCs w:val="26"/>
        </w:rPr>
        <w:t xml:space="preserve"> </w:t>
      </w:r>
      <w:r w:rsidRPr="00206ACB">
        <w:rPr>
          <w:rStyle w:val="marginnote"/>
          <w:rFonts w:cstheme="minorHAnsi"/>
          <w:color w:val="111111"/>
          <w:szCs w:val="26"/>
        </w:rPr>
        <w:t>research</w:t>
      </w:r>
      <w:r w:rsidR="00AC466E" w:rsidRPr="00206ACB">
        <w:rPr>
          <w:rStyle w:val="marginnote"/>
          <w:rFonts w:cstheme="minorHAnsi"/>
          <w:color w:val="111111"/>
          <w:szCs w:val="26"/>
        </w:rPr>
        <w:t xml:space="preserve"> </w:t>
      </w:r>
      <w:r w:rsidRPr="00206ACB">
        <w:rPr>
          <w:rStyle w:val="marginnote"/>
          <w:rFonts w:cstheme="minorHAnsi"/>
          <w:color w:val="111111"/>
          <w:szCs w:val="26"/>
        </w:rPr>
        <w:t>from</w:t>
      </w:r>
      <w:r w:rsidR="00AC466E" w:rsidRPr="00206ACB">
        <w:rPr>
          <w:rStyle w:val="marginnote"/>
          <w:rFonts w:cstheme="minorHAnsi"/>
          <w:color w:val="111111"/>
          <w:szCs w:val="26"/>
        </w:rPr>
        <w:t xml:space="preserve"> </w:t>
      </w:r>
      <w:r w:rsidRPr="00206ACB">
        <w:rPr>
          <w:rStyle w:val="marginnote"/>
          <w:rFonts w:cstheme="minorHAnsi"/>
          <w:color w:val="111111"/>
          <w:szCs w:val="26"/>
        </w:rPr>
        <w:t>its</w:t>
      </w:r>
      <w:r w:rsidR="00AC466E" w:rsidRPr="00206ACB">
        <w:rPr>
          <w:rStyle w:val="marginnote"/>
          <w:rFonts w:cstheme="minorHAnsi"/>
          <w:color w:val="111111"/>
          <w:szCs w:val="26"/>
        </w:rPr>
        <w:t xml:space="preserve"> </w:t>
      </w:r>
      <w:r w:rsidRPr="00206ACB">
        <w:rPr>
          <w:rStyle w:val="marginnote"/>
          <w:rFonts w:cstheme="minorHAnsi"/>
          <w:color w:val="111111"/>
          <w:szCs w:val="26"/>
        </w:rPr>
        <w:t>contributors.</w:t>
      </w:r>
      <w:r w:rsidR="00AC466E" w:rsidRPr="00206ACB">
        <w:rPr>
          <w:rStyle w:val="marginnote"/>
          <w:rFonts w:cstheme="minorHAnsi"/>
          <w:color w:val="111111"/>
          <w:szCs w:val="26"/>
        </w:rPr>
        <w:t xml:space="preserve"> </w:t>
      </w:r>
      <w:r w:rsidRPr="00206ACB">
        <w:t>There</w:t>
      </w:r>
      <w:r w:rsidR="00AC466E" w:rsidRPr="00206ACB">
        <w:t xml:space="preserve"> </w:t>
      </w:r>
      <w:r w:rsidRPr="00206ACB">
        <w:t>are</w:t>
      </w:r>
      <w:r w:rsidR="00AC466E" w:rsidRPr="00206ACB">
        <w:t xml:space="preserve"> </w:t>
      </w:r>
      <w:r w:rsidRPr="00206ACB">
        <w:t>four</w:t>
      </w:r>
      <w:r w:rsidR="00AC466E" w:rsidRPr="00206ACB">
        <w:t xml:space="preserve"> </w:t>
      </w:r>
      <w:r w:rsidRPr="00206ACB">
        <w:t>MMIO</w:t>
      </w:r>
      <w:r w:rsidR="00AC466E" w:rsidRPr="00206ACB">
        <w:t xml:space="preserve"> </w:t>
      </w:r>
      <w:r w:rsidRPr="00206ACB">
        <w:t>addresses</w:t>
      </w:r>
      <w:r w:rsidR="00AC466E" w:rsidRPr="00206ACB">
        <w:t xml:space="preserve"> </w:t>
      </w:r>
      <w:r w:rsidRPr="00206ACB">
        <w:t>in</w:t>
      </w:r>
      <w:r w:rsidR="00AC466E" w:rsidRPr="00206ACB">
        <w:t xml:space="preserve"> </w:t>
      </w:r>
      <w:r w:rsidRPr="00206ACB">
        <w:t>use</w:t>
      </w:r>
      <w:r w:rsidR="00AC466E" w:rsidRPr="00206ACB">
        <w:t xml:space="preserve"> </w:t>
      </w:r>
      <w:r w:rsidRPr="00206ACB">
        <w:t>in</w:t>
      </w:r>
      <w:r w:rsidR="00AC466E" w:rsidRPr="00206ACB">
        <w:t xml:space="preserve"> </w:t>
      </w:r>
      <w:r w:rsidRPr="00206ACB">
        <w:t>our</w:t>
      </w:r>
      <w:r w:rsidR="00AC466E" w:rsidRPr="00206ACB">
        <w:t xml:space="preserve"> </w:t>
      </w:r>
      <w:r w:rsidRPr="00206ACB">
        <w:t>code;</w:t>
      </w:r>
      <w:r w:rsidR="00AC466E" w:rsidRPr="00206ACB">
        <w:t xml:space="preserve"> </w:t>
      </w:r>
      <w:r w:rsidRPr="00206ACB">
        <w:t>let's</w:t>
      </w:r>
      <w:r w:rsidR="00AC466E" w:rsidRPr="00206ACB">
        <w:t xml:space="preserve"> </w:t>
      </w:r>
      <w:r w:rsidRPr="00206ACB">
        <w:t>take</w:t>
      </w:r>
      <w:r w:rsidR="00AC466E" w:rsidRPr="00206ACB">
        <w:t xml:space="preserve"> </w:t>
      </w:r>
      <w:r w:rsidRPr="00206ACB">
        <w:t>a</w:t>
      </w:r>
      <w:r w:rsidR="00AC466E" w:rsidRPr="00206ACB">
        <w:t xml:space="preserve"> </w:t>
      </w:r>
      <w:r w:rsidRPr="00206ACB">
        <w:t>look</w:t>
      </w:r>
      <w:r w:rsidR="00AC466E" w:rsidRPr="00206ACB">
        <w:t xml:space="preserve"> </w:t>
      </w:r>
      <w:r w:rsidRPr="00206ACB">
        <w:t>at</w:t>
      </w:r>
      <w:r w:rsidR="00AC466E" w:rsidRPr="00206ACB">
        <w:t xml:space="preserve"> </w:t>
      </w:r>
      <w:r w:rsidRPr="00206ACB">
        <w:t>what</w:t>
      </w:r>
      <w:r w:rsidR="00AC466E" w:rsidRPr="00206ACB">
        <w:t xml:space="preserve"> </w:t>
      </w:r>
      <w:r w:rsidRPr="00206ACB">
        <w:t>each</w:t>
      </w:r>
      <w:r w:rsidR="00AC466E" w:rsidRPr="00206ACB">
        <w:t xml:space="preserve"> </w:t>
      </w:r>
      <w:r w:rsidRPr="00206ACB">
        <w:t>one</w:t>
      </w:r>
      <w:r w:rsidR="00AC466E" w:rsidRPr="00206ACB">
        <w:t xml:space="preserve"> </w:t>
      </w:r>
      <w:r w:rsidRPr="00206ACB">
        <w:t>does</w:t>
      </w:r>
      <w:r w:rsidR="00AC466E" w:rsidRPr="00206ACB">
        <w:t xml:space="preserve"> </w:t>
      </w:r>
      <w:r w:rsidRPr="00206ACB">
        <w:t>(along</w:t>
      </w:r>
      <w:r w:rsidR="00AC466E" w:rsidRPr="00206ACB">
        <w:t xml:space="preserve"> </w:t>
      </w:r>
      <w:r w:rsidRPr="00206ACB">
        <w:t>with</w:t>
      </w:r>
      <w:r w:rsidR="00AC466E" w:rsidRPr="00206ACB">
        <w:t xml:space="preserve"> </w:t>
      </w:r>
      <w:r w:rsidRPr="00206ACB">
        <w:t>the</w:t>
      </w:r>
      <w:r w:rsidR="00AC466E" w:rsidRPr="00206ACB">
        <w:t xml:space="preserve"> </w:t>
      </w:r>
      <w:r w:rsidRPr="00206ACB">
        <w:t>name</w:t>
      </w:r>
      <w:r w:rsidR="00AC466E" w:rsidRPr="00206ACB">
        <w:t xml:space="preserve"> </w:t>
      </w:r>
      <w:r w:rsidRPr="00206ACB">
        <w:t>each</w:t>
      </w:r>
      <w:r w:rsidR="00AC466E" w:rsidRPr="00206ACB">
        <w:t xml:space="preserve"> </w:t>
      </w:r>
      <w:r w:rsidRPr="00206ACB">
        <w:t>address</w:t>
      </w:r>
      <w:r w:rsidR="00AC466E" w:rsidRPr="00206ACB">
        <w:t xml:space="preserve"> </w:t>
      </w:r>
      <w:r w:rsidRPr="00206ACB">
        <w:t>is</w:t>
      </w:r>
      <w:r w:rsidR="00AC466E" w:rsidRPr="00206ACB">
        <w:t xml:space="preserve"> </w:t>
      </w:r>
      <w:r w:rsidRPr="00206ACB">
        <w:t>commonly</w:t>
      </w:r>
      <w:r w:rsidR="00AC466E" w:rsidRPr="00206ACB">
        <w:t xml:space="preserve"> </w:t>
      </w:r>
      <w:r w:rsidRPr="00206ACB">
        <w:t>known</w:t>
      </w:r>
      <w:r w:rsidR="00AC466E" w:rsidRPr="00206ACB">
        <w:t xml:space="preserve"> </w:t>
      </w:r>
      <w:r w:rsidRPr="00206ACB">
        <w:t>by).</w:t>
      </w:r>
    </w:p>
    <w:p w14:paraId="4C28F06F" w14:textId="50FF6F8D" w:rsidR="00FD3423" w:rsidRPr="00206ACB" w:rsidRDefault="00FD3423">
      <w:pPr>
        <w:pStyle w:val="ListParagraph"/>
        <w:numPr>
          <w:ilvl w:val="0"/>
          <w:numId w:val="10"/>
        </w:numPr>
        <w:rPr>
          <w:rFonts w:cstheme="minorHAnsi"/>
          <w:szCs w:val="26"/>
        </w:rPr>
      </w:pPr>
      <w:r w:rsidRPr="00FE02E1">
        <w:rPr>
          <w:rStyle w:val="QuoteChar"/>
        </w:rPr>
        <w:t>$2006</w:t>
      </w:r>
      <w:r w:rsidRPr="00206ACB">
        <w:rPr>
          <w:rFonts w:cstheme="minorHAnsi"/>
          <w:szCs w:val="26"/>
        </w:rPr>
        <w:t>:</w:t>
      </w:r>
      <w:r w:rsidR="00AC466E" w:rsidRPr="00206ACB">
        <w:rPr>
          <w:rFonts w:cstheme="minorHAnsi"/>
          <w:szCs w:val="26"/>
        </w:rPr>
        <w:t xml:space="preserve"> </w:t>
      </w:r>
      <w:r w:rsidRPr="00206ACB">
        <w:rPr>
          <w:rFonts w:cstheme="minorHAnsi"/>
          <w:szCs w:val="26"/>
        </w:rPr>
        <w:t>PPUADDR</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FE02E1">
        <w:rPr>
          <w:rStyle w:val="QuoteChar"/>
        </w:rPr>
        <w:t>$2007</w:t>
      </w:r>
      <w:r w:rsidRPr="00206ACB">
        <w:rPr>
          <w:rFonts w:cstheme="minorHAnsi"/>
          <w:szCs w:val="26"/>
        </w:rPr>
        <w:t>:</w:t>
      </w:r>
      <w:r w:rsidR="00AC466E" w:rsidRPr="00206ACB">
        <w:rPr>
          <w:rFonts w:cstheme="minorHAnsi"/>
          <w:szCs w:val="26"/>
        </w:rPr>
        <w:t xml:space="preserve"> </w:t>
      </w:r>
      <w:r w:rsidRPr="00206ACB">
        <w:rPr>
          <w:rFonts w:cstheme="minorHAnsi"/>
          <w:szCs w:val="26"/>
        </w:rPr>
        <w:t>PPUDATA</w:t>
      </w:r>
    </w:p>
    <w:p w14:paraId="599CB514" w14:textId="77E70C39" w:rsidR="00FD3423" w:rsidRPr="00206ACB" w:rsidRDefault="00000000" w:rsidP="00FE02E1">
      <w:r>
        <w:rPr>
          <w:rFonts w:ascii="DejaVu Sans Mono" w:hAnsi="DejaVu Sans Mono" w:cs="DejaVu Sans Mono"/>
          <w:noProof/>
          <w:color w:val="E3371E"/>
          <w:sz w:val="24"/>
          <w:szCs w:val="24"/>
        </w:rPr>
        <w:pict w14:anchorId="3C31427B">
          <v:rect id="_x0000_s2146" style="position:absolute;left:0;text-align:left;margin-left:-5.4pt;margin-top:93.55pt;width:17.25pt;height:75.2pt;z-index:251701248;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46" inset="0,0,0,0">
              <w:txbxContent>
                <w:p w14:paraId="51FFC5DE" w14:textId="5323C0E5" w:rsidR="008539F8" w:rsidRPr="001F4D9D" w:rsidRDefault="008539F8" w:rsidP="008539F8">
                  <w:pPr>
                    <w:spacing w:before="60" w:after="60" w:line="240" w:lineRule="auto"/>
                    <w:ind w:firstLine="0"/>
                    <w:jc w:val="left"/>
                    <w:rPr>
                      <w:rFonts w:ascii="DejaVu Sans Mono" w:hAnsi="DejaVu Sans Mono" w:cs="DejaVu Sans Mono"/>
                      <w:sz w:val="24"/>
                      <w:szCs w:val="24"/>
                    </w:rPr>
                  </w:pPr>
                  <w:r w:rsidRPr="001F4D9D">
                    <w:rPr>
                      <w:rFonts w:ascii="DejaVu Sans Mono" w:hAnsi="DejaVu Sans Mono" w:cs="DejaVu Sans Mono"/>
                      <w:sz w:val="24"/>
                      <w:szCs w:val="24"/>
                    </w:rPr>
                    <w:t>36</w:t>
                  </w:r>
                </w:p>
                <w:p w14:paraId="5C56C391" w14:textId="77777777" w:rsidR="008539F8" w:rsidRPr="001F4D9D" w:rsidRDefault="008539F8" w:rsidP="008539F8">
                  <w:pPr>
                    <w:spacing w:before="60" w:after="60" w:line="240" w:lineRule="auto"/>
                    <w:ind w:firstLine="0"/>
                    <w:jc w:val="left"/>
                    <w:rPr>
                      <w:rFonts w:ascii="DejaVu Sans Mono" w:hAnsi="DejaVu Sans Mono" w:cs="DejaVu Sans Mono"/>
                      <w:sz w:val="24"/>
                      <w:szCs w:val="24"/>
                    </w:rPr>
                  </w:pPr>
                  <w:r w:rsidRPr="001F4D9D">
                    <w:rPr>
                      <w:rFonts w:ascii="DejaVu Sans Mono" w:hAnsi="DejaVu Sans Mono" w:cs="DejaVu Sans Mono"/>
                      <w:sz w:val="24"/>
                      <w:szCs w:val="24"/>
                    </w:rPr>
                    <w:t>37</w:t>
                  </w:r>
                </w:p>
                <w:p w14:paraId="07997D6D" w14:textId="77777777" w:rsidR="008539F8" w:rsidRPr="001F4D9D" w:rsidRDefault="008539F8" w:rsidP="008539F8">
                  <w:pPr>
                    <w:spacing w:before="60" w:after="60" w:line="240" w:lineRule="auto"/>
                    <w:ind w:firstLine="0"/>
                    <w:jc w:val="left"/>
                    <w:rPr>
                      <w:rFonts w:ascii="DejaVu Sans Mono" w:hAnsi="DejaVu Sans Mono" w:cs="DejaVu Sans Mono"/>
                      <w:sz w:val="24"/>
                      <w:szCs w:val="24"/>
                    </w:rPr>
                  </w:pPr>
                  <w:r w:rsidRPr="001F4D9D">
                    <w:rPr>
                      <w:rFonts w:ascii="DejaVu Sans Mono" w:hAnsi="DejaVu Sans Mono" w:cs="DejaVu Sans Mono"/>
                      <w:sz w:val="24"/>
                      <w:szCs w:val="24"/>
                    </w:rPr>
                    <w:t>38</w:t>
                  </w:r>
                </w:p>
                <w:p w14:paraId="266D79B8" w14:textId="77777777" w:rsidR="008539F8" w:rsidRPr="001F4D9D" w:rsidRDefault="008539F8" w:rsidP="008539F8">
                  <w:pPr>
                    <w:spacing w:before="60" w:after="60" w:line="240" w:lineRule="auto"/>
                    <w:ind w:firstLine="0"/>
                    <w:jc w:val="left"/>
                    <w:rPr>
                      <w:rFonts w:ascii="DejaVu Sans Mono" w:hAnsi="DejaVu Sans Mono" w:cs="DejaVu Sans Mono"/>
                      <w:sz w:val="24"/>
                      <w:szCs w:val="24"/>
                    </w:rPr>
                  </w:pPr>
                  <w:r w:rsidRPr="001F4D9D">
                    <w:rPr>
                      <w:rFonts w:ascii="DejaVu Sans Mono" w:hAnsi="DejaVu Sans Mono" w:cs="DejaVu Sans Mono"/>
                      <w:sz w:val="24"/>
                      <w:szCs w:val="24"/>
                    </w:rPr>
                    <w:t>39</w:t>
                  </w:r>
                </w:p>
              </w:txbxContent>
            </v:textbox>
          </v:rect>
        </w:pict>
      </w:r>
      <w:r w:rsidR="00FD3423" w:rsidRPr="00206ACB">
        <w:t>The</w:t>
      </w:r>
      <w:r w:rsidR="00AC466E" w:rsidRPr="00206ACB">
        <w:t xml:space="preserve"> </w:t>
      </w:r>
      <w:r w:rsidR="00FD3423" w:rsidRPr="00206ACB">
        <w:t>NES</w:t>
      </w:r>
      <w:r w:rsidR="00AC466E" w:rsidRPr="00206ACB">
        <w:t xml:space="preserve"> </w:t>
      </w:r>
      <w:r w:rsidR="00FD3423" w:rsidRPr="00206ACB">
        <w:t>CPU</w:t>
      </w:r>
      <w:r w:rsidR="00AC466E" w:rsidRPr="00206ACB">
        <w:t xml:space="preserve"> </w:t>
      </w:r>
      <w:r w:rsidR="00FD3423" w:rsidRPr="00206ACB">
        <w:t>(where</w:t>
      </w:r>
      <w:r w:rsidR="00AC466E" w:rsidRPr="00206ACB">
        <w:t xml:space="preserve"> </w:t>
      </w:r>
      <w:r w:rsidR="00FD3423" w:rsidRPr="00206ACB">
        <w:t>your</w:t>
      </w:r>
      <w:r w:rsidR="00AC466E" w:rsidRPr="00206ACB">
        <w:t xml:space="preserve"> </w:t>
      </w:r>
      <w:r w:rsidR="00FD3423" w:rsidRPr="00206ACB">
        <w:t>code</w:t>
      </w:r>
      <w:r w:rsidR="00AC466E" w:rsidRPr="00206ACB">
        <w:t xml:space="preserve"> </w:t>
      </w:r>
      <w:r w:rsidR="00FD3423" w:rsidRPr="00206ACB">
        <w:t>is</w:t>
      </w:r>
      <w:r w:rsidR="00AC466E" w:rsidRPr="00206ACB">
        <w:t xml:space="preserve"> </w:t>
      </w:r>
      <w:r w:rsidR="00FD3423" w:rsidRPr="00206ACB">
        <w:t>being</w:t>
      </w:r>
      <w:r w:rsidR="00AC466E" w:rsidRPr="00206ACB">
        <w:t xml:space="preserve"> </w:t>
      </w:r>
      <w:r w:rsidR="00FD3423" w:rsidRPr="00206ACB">
        <w:t>executed)</w:t>
      </w:r>
      <w:r w:rsidR="00AC466E" w:rsidRPr="00206ACB">
        <w:t xml:space="preserve"> </w:t>
      </w:r>
      <w:r w:rsidR="00FD3423" w:rsidRPr="00206ACB">
        <w:t>doesn't</w:t>
      </w:r>
      <w:r w:rsidR="00AC466E" w:rsidRPr="00206ACB">
        <w:t xml:space="preserve"> </w:t>
      </w:r>
      <w:r w:rsidR="00FD3423" w:rsidRPr="00206ACB">
        <w:t>have</w:t>
      </w:r>
      <w:r w:rsidR="00AC466E" w:rsidRPr="00206ACB">
        <w:t xml:space="preserve"> </w:t>
      </w:r>
      <w:r w:rsidR="00FD3423" w:rsidRPr="00206ACB">
        <w:t>direct</w:t>
      </w:r>
      <w:r w:rsidR="00AC466E" w:rsidRPr="00206ACB">
        <w:t xml:space="preserve"> </w:t>
      </w:r>
      <w:r w:rsidR="00FD3423" w:rsidRPr="00206ACB">
        <w:t>access</w:t>
      </w:r>
      <w:r w:rsidR="00AC466E" w:rsidRPr="00206ACB">
        <w:t xml:space="preserve"> </w:t>
      </w:r>
      <w:r w:rsidR="00FD3423" w:rsidRPr="00206ACB">
        <w:t>to</w:t>
      </w:r>
      <w:r w:rsidR="00AC466E" w:rsidRPr="00206ACB">
        <w:t xml:space="preserve"> </w:t>
      </w:r>
      <w:r w:rsidR="00FD3423" w:rsidRPr="00206ACB">
        <w:t>the</w:t>
      </w:r>
      <w:r w:rsidR="00AC466E" w:rsidRPr="00206ACB">
        <w:t xml:space="preserve"> </w:t>
      </w:r>
      <w:r w:rsidR="00FD3423" w:rsidRPr="00206ACB">
        <w:t>PPU's</w:t>
      </w:r>
      <w:r w:rsidR="00AC466E" w:rsidRPr="00206ACB">
        <w:t xml:space="preserve"> </w:t>
      </w:r>
      <w:r w:rsidR="00FD3423" w:rsidRPr="00206ACB">
        <w:t>memory.</w:t>
      </w:r>
      <w:r w:rsidR="00AC466E" w:rsidRPr="00206ACB">
        <w:t xml:space="preserve"> </w:t>
      </w:r>
      <w:r w:rsidR="00FD3423" w:rsidRPr="00206ACB">
        <w:t>Instead,</w:t>
      </w:r>
      <w:r w:rsidR="00AC466E" w:rsidRPr="00206ACB">
        <w:t xml:space="preserve"> </w:t>
      </w:r>
      <w:r w:rsidR="00FD3423" w:rsidRPr="00206ACB">
        <w:t>CPU</w:t>
      </w:r>
      <w:r w:rsidR="00AC466E" w:rsidRPr="00206ACB">
        <w:t xml:space="preserve"> </w:t>
      </w:r>
      <w:r w:rsidR="00FD3423" w:rsidRPr="00206ACB">
        <w:t>memory</w:t>
      </w:r>
      <w:r w:rsidR="00AC466E" w:rsidRPr="00206ACB">
        <w:t xml:space="preserve"> </w:t>
      </w:r>
      <w:r w:rsidR="00FD3423" w:rsidRPr="00206ACB">
        <w:t>address</w:t>
      </w:r>
      <w:r w:rsidR="00AC466E" w:rsidRPr="00206ACB">
        <w:t xml:space="preserve"> </w:t>
      </w:r>
      <w:r w:rsidR="00FD3423" w:rsidRPr="00FE02E1">
        <w:rPr>
          <w:rStyle w:val="QuoteChar"/>
        </w:rPr>
        <w:t>$2006</w:t>
      </w:r>
      <w:r w:rsidR="00AC466E" w:rsidRPr="00206ACB">
        <w:t xml:space="preserve"> </w:t>
      </w:r>
      <w:r w:rsidR="00FD3423" w:rsidRPr="00206ACB">
        <w:t>lets</w:t>
      </w:r>
      <w:r w:rsidR="00AC466E" w:rsidRPr="00206ACB">
        <w:t xml:space="preserve"> </w:t>
      </w:r>
      <w:r w:rsidR="00FD3423" w:rsidRPr="00206ACB">
        <w:t>your</w:t>
      </w:r>
      <w:r w:rsidR="00AC466E" w:rsidRPr="00206ACB">
        <w:t xml:space="preserve"> </w:t>
      </w:r>
      <w:r w:rsidR="00FD3423" w:rsidRPr="00206ACB">
        <w:t>code</w:t>
      </w:r>
      <w:r w:rsidR="00AC466E" w:rsidRPr="00206ACB">
        <w:t xml:space="preserve"> </w:t>
      </w:r>
      <w:r w:rsidR="00FD3423" w:rsidRPr="00206ACB">
        <w:t>select</w:t>
      </w:r>
      <w:r w:rsidR="00AC466E" w:rsidRPr="00206ACB">
        <w:t xml:space="preserve"> </w:t>
      </w:r>
      <w:r w:rsidR="00FD3423" w:rsidRPr="00206ACB">
        <w:t>an</w:t>
      </w:r>
      <w:r w:rsidR="00AC466E" w:rsidRPr="00206ACB">
        <w:t xml:space="preserve"> </w:t>
      </w:r>
      <w:r w:rsidR="00FD3423" w:rsidRPr="00206ACB">
        <w:t>address</w:t>
      </w:r>
      <w:r w:rsidR="00AC466E" w:rsidRPr="00206ACB">
        <w:t xml:space="preserve"> </w:t>
      </w:r>
      <w:r w:rsidR="00FD3423" w:rsidRPr="00206ACB">
        <w:t>in</w:t>
      </w:r>
      <w:r w:rsidR="00AC466E" w:rsidRPr="00206ACB">
        <w:t xml:space="preserve"> </w:t>
      </w:r>
      <w:r w:rsidR="00FD3423" w:rsidRPr="00206ACB">
        <w:t>PPU</w:t>
      </w:r>
      <w:r w:rsidR="00AC466E" w:rsidRPr="00206ACB">
        <w:t xml:space="preserve"> </w:t>
      </w:r>
      <w:r w:rsidR="00FD3423" w:rsidRPr="00206ACB">
        <w:t>memory,</w:t>
      </w:r>
      <w:r w:rsidR="00AC466E" w:rsidRPr="00206ACB">
        <w:t xml:space="preserve"> </w:t>
      </w:r>
      <w:r w:rsidR="00FD3423" w:rsidRPr="00206ACB">
        <w:t>and</w:t>
      </w:r>
      <w:r w:rsidR="00AC466E" w:rsidRPr="00206ACB">
        <w:t xml:space="preserve"> </w:t>
      </w:r>
      <w:r w:rsidR="00FD3423" w:rsidRPr="00FE02E1">
        <w:rPr>
          <w:rStyle w:val="QuoteChar"/>
        </w:rPr>
        <w:t>$2007</w:t>
      </w:r>
      <w:r w:rsidR="00AC466E" w:rsidRPr="00206ACB">
        <w:t xml:space="preserve"> </w:t>
      </w:r>
      <w:r w:rsidR="00FD3423" w:rsidRPr="00206ACB">
        <w:t>lets</w:t>
      </w:r>
      <w:r w:rsidR="00AC466E" w:rsidRPr="00206ACB">
        <w:t xml:space="preserve"> </w:t>
      </w:r>
      <w:r w:rsidR="00FD3423" w:rsidRPr="00206ACB">
        <w:t>your</w:t>
      </w:r>
      <w:r w:rsidR="00AC466E" w:rsidRPr="00206ACB">
        <w:t xml:space="preserve"> </w:t>
      </w:r>
      <w:r w:rsidR="00FD3423" w:rsidRPr="00206ACB">
        <w:t>code</w:t>
      </w:r>
      <w:r w:rsidR="00AC466E" w:rsidRPr="00206ACB">
        <w:t xml:space="preserve"> </w:t>
      </w:r>
      <w:r w:rsidR="00FD3423" w:rsidRPr="00206ACB">
        <w:t>write</w:t>
      </w:r>
      <w:r w:rsidR="00AC466E" w:rsidRPr="00206ACB">
        <w:t xml:space="preserve"> </w:t>
      </w:r>
      <w:r w:rsidR="00FD3423" w:rsidRPr="00206ACB">
        <w:t>a</w:t>
      </w:r>
      <w:r w:rsidR="00AC466E" w:rsidRPr="00206ACB">
        <w:t xml:space="preserve"> </w:t>
      </w:r>
      <w:r w:rsidR="00FD3423" w:rsidRPr="00206ACB">
        <w:t>byte</w:t>
      </w:r>
      <w:r w:rsidR="00AC466E" w:rsidRPr="00206ACB">
        <w:t xml:space="preserve"> </w:t>
      </w:r>
      <w:r w:rsidR="00FD3423" w:rsidRPr="00206ACB">
        <w:t>of</w:t>
      </w:r>
      <w:r w:rsidR="00AC466E" w:rsidRPr="00206ACB">
        <w:t xml:space="preserve"> </w:t>
      </w:r>
      <w:r w:rsidR="00FD3423" w:rsidRPr="00206ACB">
        <w:t>data</w:t>
      </w:r>
      <w:r w:rsidR="00AC466E" w:rsidRPr="00206ACB">
        <w:t xml:space="preserve"> </w:t>
      </w:r>
      <w:r w:rsidR="00FD3423" w:rsidRPr="00206ACB">
        <w:t>to</w:t>
      </w:r>
      <w:r w:rsidR="00AC466E" w:rsidRPr="00206ACB">
        <w:t xml:space="preserve"> </w:t>
      </w:r>
      <w:r w:rsidR="00FD3423" w:rsidRPr="00206ACB">
        <w:t>that</w:t>
      </w:r>
      <w:r w:rsidR="00AC466E" w:rsidRPr="00206ACB">
        <w:t xml:space="preserve"> </w:t>
      </w:r>
      <w:r w:rsidR="00FD3423" w:rsidRPr="00206ACB">
        <w:t>address.</w:t>
      </w:r>
      <w:r w:rsidR="00AC466E" w:rsidRPr="00206ACB">
        <w:t xml:space="preserve"> </w:t>
      </w:r>
      <w:r w:rsidR="00FD3423" w:rsidRPr="00206ACB">
        <w:t>To</w:t>
      </w:r>
      <w:r w:rsidR="00AC466E" w:rsidRPr="00206ACB">
        <w:t xml:space="preserve"> </w:t>
      </w:r>
      <w:r w:rsidR="00FD3423" w:rsidRPr="00206ACB">
        <w:t>set</w:t>
      </w:r>
      <w:r w:rsidR="00AC466E" w:rsidRPr="00206ACB">
        <w:t xml:space="preserve"> </w:t>
      </w:r>
      <w:r w:rsidR="00FD3423" w:rsidRPr="00206ACB">
        <w:t>the</w:t>
      </w:r>
      <w:r w:rsidR="00AC466E" w:rsidRPr="00206ACB">
        <w:t xml:space="preserve"> </w:t>
      </w:r>
      <w:r w:rsidR="00FD3423" w:rsidRPr="00206ACB">
        <w:t>address</w:t>
      </w:r>
      <w:r w:rsidR="00AC466E" w:rsidRPr="00206ACB">
        <w:t xml:space="preserve"> </w:t>
      </w:r>
      <w:r w:rsidR="00FD3423" w:rsidRPr="00206ACB">
        <w:t>you</w:t>
      </w:r>
      <w:r w:rsidR="00AC466E" w:rsidRPr="00206ACB">
        <w:t xml:space="preserve"> </w:t>
      </w:r>
      <w:r w:rsidR="00FD3423" w:rsidRPr="00206ACB">
        <w:t>want</w:t>
      </w:r>
      <w:r w:rsidR="00AC466E" w:rsidRPr="00206ACB">
        <w:t xml:space="preserve"> </w:t>
      </w:r>
      <w:r w:rsidR="00FD3423" w:rsidRPr="00206ACB">
        <w:t>to</w:t>
      </w:r>
      <w:r w:rsidR="00AC466E" w:rsidRPr="00206ACB">
        <w:t xml:space="preserve"> </w:t>
      </w:r>
      <w:r w:rsidR="00FD3423" w:rsidRPr="00206ACB">
        <w:t>write</w:t>
      </w:r>
      <w:r w:rsidR="00AC466E" w:rsidRPr="00206ACB">
        <w:t xml:space="preserve"> </w:t>
      </w:r>
      <w:r w:rsidR="00FD3423" w:rsidRPr="00206ACB">
        <w:t>to,</w:t>
      </w:r>
      <w:r w:rsidR="00AC466E" w:rsidRPr="00206ACB">
        <w:t xml:space="preserve"> </w:t>
      </w:r>
      <w:r w:rsidR="00FD3423" w:rsidRPr="00206ACB">
        <w:t>store</w:t>
      </w:r>
      <w:r w:rsidR="00AC466E" w:rsidRPr="00206ACB">
        <w:t xml:space="preserve"> </w:t>
      </w:r>
      <w:r w:rsidR="00FD3423" w:rsidRPr="00206ACB">
        <w:t>two</w:t>
      </w:r>
      <w:r w:rsidR="00AC466E" w:rsidRPr="00206ACB">
        <w:t xml:space="preserve"> </w:t>
      </w:r>
      <w:r w:rsidR="00FD3423" w:rsidRPr="00206ACB">
        <w:t>bytes</w:t>
      </w:r>
      <w:r w:rsidR="00AC466E" w:rsidRPr="00206ACB">
        <w:t xml:space="preserve"> </w:t>
      </w:r>
      <w:r w:rsidR="00FD3423" w:rsidRPr="00206ACB">
        <w:t>of</w:t>
      </w:r>
      <w:r w:rsidR="00AC466E" w:rsidRPr="00206ACB">
        <w:t xml:space="preserve"> </w:t>
      </w:r>
      <w:r w:rsidR="00FD3423" w:rsidRPr="00206ACB">
        <w:t>data</w:t>
      </w:r>
      <w:r w:rsidR="00AC466E" w:rsidRPr="00206ACB">
        <w:t xml:space="preserve"> </w:t>
      </w:r>
      <w:r w:rsidR="00FD3423" w:rsidRPr="00206ACB">
        <w:t>to</w:t>
      </w:r>
      <w:r w:rsidR="00AC466E" w:rsidRPr="00206ACB">
        <w:t xml:space="preserve"> </w:t>
      </w:r>
      <w:r w:rsidR="00FD3423" w:rsidRPr="00FE02E1">
        <w:rPr>
          <w:rStyle w:val="QuoteChar"/>
        </w:rPr>
        <w:t>$2006</w:t>
      </w:r>
      <w:r w:rsidR="00AC466E" w:rsidRPr="00206ACB">
        <w:t xml:space="preserve"> </w:t>
      </w:r>
      <w:r w:rsidR="00FD3423" w:rsidRPr="00206ACB">
        <w:t>-</w:t>
      </w:r>
      <w:r w:rsidR="00AC466E" w:rsidRPr="00206ACB">
        <w:t xml:space="preserve"> </w:t>
      </w:r>
      <w:r w:rsidR="00FD3423" w:rsidRPr="00206ACB">
        <w:t>first</w:t>
      </w:r>
      <w:r w:rsidR="00AC466E" w:rsidRPr="00206ACB">
        <w:t xml:space="preserve"> </w:t>
      </w:r>
      <w:r w:rsidR="00FD3423" w:rsidRPr="00206ACB">
        <w:t>the</w:t>
      </w:r>
      <w:r w:rsidR="00AC466E" w:rsidRPr="00206ACB">
        <w:t xml:space="preserve"> </w:t>
      </w:r>
      <w:r w:rsidR="00FD3423" w:rsidRPr="00206ACB">
        <w:t>"high"</w:t>
      </w:r>
      <w:r w:rsidR="00AC466E" w:rsidRPr="00206ACB">
        <w:t xml:space="preserve"> </w:t>
      </w:r>
      <w:r w:rsidR="00FD3423" w:rsidRPr="00206ACB">
        <w:t>(left)</w:t>
      </w:r>
      <w:r w:rsidR="00AC466E" w:rsidRPr="00206ACB">
        <w:t xml:space="preserve"> </w:t>
      </w:r>
      <w:r w:rsidR="00FD3423" w:rsidRPr="00206ACB">
        <w:t>byte,</w:t>
      </w:r>
      <w:r w:rsidR="00AC466E" w:rsidRPr="00206ACB">
        <w:t xml:space="preserve"> </w:t>
      </w:r>
      <w:r w:rsidR="00FD3423" w:rsidRPr="00206ACB">
        <w:t>followed</w:t>
      </w:r>
      <w:r w:rsidR="00AC466E" w:rsidRPr="00206ACB">
        <w:t xml:space="preserve"> </w:t>
      </w:r>
      <w:r w:rsidR="00FD3423" w:rsidRPr="00206ACB">
        <w:t>by</w:t>
      </w:r>
      <w:r w:rsidR="00AC466E" w:rsidRPr="00206ACB">
        <w:t xml:space="preserve"> </w:t>
      </w:r>
      <w:r w:rsidR="00FD3423" w:rsidRPr="00206ACB">
        <w:t>the</w:t>
      </w:r>
      <w:r w:rsidR="00AC466E" w:rsidRPr="00206ACB">
        <w:t xml:space="preserve"> </w:t>
      </w:r>
      <w:r w:rsidR="00FD3423" w:rsidRPr="00206ACB">
        <w:t>"low"</w:t>
      </w:r>
      <w:r w:rsidR="00AC466E" w:rsidRPr="00206ACB">
        <w:t xml:space="preserve"> </w:t>
      </w:r>
      <w:r w:rsidR="00FD3423" w:rsidRPr="00206ACB">
        <w:t>(right)</w:t>
      </w:r>
      <w:r w:rsidR="00AC466E" w:rsidRPr="00206ACB">
        <w:t xml:space="preserve"> </w:t>
      </w:r>
      <w:r w:rsidR="00FD3423" w:rsidRPr="00206ACB">
        <w:t>byte.</w:t>
      </w:r>
      <w:r w:rsidR="00AC466E" w:rsidRPr="00206ACB">
        <w:t xml:space="preserve"> </w:t>
      </w:r>
      <w:r w:rsidR="00FD3423" w:rsidRPr="00206ACB">
        <w:t>Here's</w:t>
      </w:r>
      <w:r w:rsidR="00AC466E" w:rsidRPr="00206ACB">
        <w:t xml:space="preserve"> </w:t>
      </w:r>
      <w:r w:rsidR="00FD3423" w:rsidRPr="00206ACB">
        <w:t>how</w:t>
      </w:r>
      <w:r w:rsidR="00AC466E" w:rsidRPr="00206ACB">
        <w:t xml:space="preserve"> </w:t>
      </w:r>
      <w:r w:rsidR="00FD3423" w:rsidRPr="00206ACB">
        <w:t>our</w:t>
      </w:r>
      <w:r w:rsidR="00AC466E" w:rsidRPr="00206ACB">
        <w:t xml:space="preserve"> </w:t>
      </w:r>
      <w:r w:rsidR="00FD3423" w:rsidRPr="00206ACB">
        <w:t>test</w:t>
      </w:r>
      <w:r w:rsidR="00AC466E" w:rsidRPr="00206ACB">
        <w:t xml:space="preserve"> </w:t>
      </w:r>
      <w:r w:rsidR="00FD3423" w:rsidRPr="00206ACB">
        <w:t>project</w:t>
      </w:r>
      <w:r w:rsidR="00AC466E" w:rsidRPr="00206ACB">
        <w:t xml:space="preserve"> </w:t>
      </w:r>
      <w:r w:rsidR="00FD3423" w:rsidRPr="00206ACB">
        <w:t>does</w:t>
      </w:r>
      <w:r w:rsidR="00AC466E" w:rsidRPr="00206ACB">
        <w:t xml:space="preserve"> </w:t>
      </w:r>
      <w:r w:rsidR="00FD3423" w:rsidRPr="00206ACB">
        <w:t>that:</w:t>
      </w:r>
    </w:p>
    <w:p w14:paraId="27A26F49" w14:textId="610780DA" w:rsidR="00B1785D" w:rsidRPr="00717534" w:rsidRDefault="00AC466E" w:rsidP="002E280F">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360"/>
        <w:divId w:val="96566615"/>
        <w:rPr>
          <w:rFonts w:ascii="DejaVu Sans Mono" w:hAnsi="DejaVu Sans Mono" w:cs="DejaVu Sans Mono"/>
          <w:color w:val="E3371E"/>
          <w:sz w:val="24"/>
          <w:szCs w:val="24"/>
        </w:rPr>
      </w:pPr>
      <w:r w:rsidRPr="00717534">
        <w:rPr>
          <w:rFonts w:ascii="DejaVu Sans Mono" w:hAnsi="DejaVu Sans Mono" w:cs="DejaVu Sans Mono"/>
          <w:color w:val="E3371E"/>
          <w:sz w:val="24"/>
          <w:szCs w:val="24"/>
        </w:rPr>
        <w:t xml:space="preserve">  </w:t>
      </w:r>
      <w:r w:rsidR="00B1785D" w:rsidRPr="00717534">
        <w:rPr>
          <w:rFonts w:ascii="DejaVu Sans Mono" w:hAnsi="DejaVu Sans Mono" w:cs="DejaVu Sans Mono"/>
          <w:color w:val="E3371E"/>
          <w:sz w:val="24"/>
          <w:szCs w:val="24"/>
        </w:rPr>
        <w:t>LDX</w:t>
      </w:r>
      <w:r w:rsidRPr="00717534">
        <w:rPr>
          <w:rFonts w:ascii="DejaVu Sans Mono" w:hAnsi="DejaVu Sans Mono" w:cs="DejaVu Sans Mono"/>
          <w:color w:val="E3371E"/>
          <w:sz w:val="24"/>
          <w:szCs w:val="24"/>
        </w:rPr>
        <w:t xml:space="preserve"> </w:t>
      </w:r>
      <w:r w:rsidR="00B1785D" w:rsidRPr="00717534">
        <w:rPr>
          <w:rFonts w:ascii="DejaVu Sans Mono" w:hAnsi="DejaVu Sans Mono" w:cs="DejaVu Sans Mono"/>
          <w:color w:val="FF7A48"/>
          <w:sz w:val="24"/>
          <w:szCs w:val="24"/>
        </w:rPr>
        <w:t>#</w:t>
      </w:r>
      <w:r w:rsidR="00B1785D" w:rsidRPr="00717534">
        <w:rPr>
          <w:rFonts w:ascii="DejaVu Sans Mono" w:hAnsi="DejaVu Sans Mono" w:cs="DejaVu Sans Mono"/>
          <w:color w:val="07E2FA"/>
          <w:sz w:val="24"/>
          <w:szCs w:val="24"/>
        </w:rPr>
        <w:t>$3f</w:t>
      </w:r>
    </w:p>
    <w:p w14:paraId="1D94186A" w14:textId="59021EC9" w:rsidR="00B1785D" w:rsidRPr="00717534" w:rsidRDefault="00AC466E" w:rsidP="002E280F">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360"/>
        <w:divId w:val="96566615"/>
        <w:rPr>
          <w:rFonts w:ascii="DejaVu Sans Mono" w:hAnsi="DejaVu Sans Mono" w:cs="DejaVu Sans Mono"/>
          <w:color w:val="E3371E"/>
          <w:sz w:val="24"/>
          <w:szCs w:val="24"/>
        </w:rPr>
      </w:pPr>
      <w:r w:rsidRPr="00717534">
        <w:rPr>
          <w:rFonts w:ascii="DejaVu Sans Mono" w:hAnsi="DejaVu Sans Mono" w:cs="DejaVu Sans Mono"/>
          <w:color w:val="E3371E"/>
          <w:sz w:val="24"/>
          <w:szCs w:val="24"/>
        </w:rPr>
        <w:t xml:space="preserve">  </w:t>
      </w:r>
      <w:r w:rsidR="00B1785D" w:rsidRPr="00717534">
        <w:rPr>
          <w:rFonts w:ascii="DejaVu Sans Mono" w:hAnsi="DejaVu Sans Mono" w:cs="DejaVu Sans Mono"/>
          <w:color w:val="E3371E"/>
          <w:sz w:val="24"/>
          <w:szCs w:val="24"/>
        </w:rPr>
        <w:t>STX</w:t>
      </w:r>
      <w:r w:rsidRPr="00717534">
        <w:rPr>
          <w:rFonts w:ascii="DejaVu Sans Mono" w:hAnsi="DejaVu Sans Mono" w:cs="DejaVu Sans Mono"/>
          <w:color w:val="E3371E"/>
          <w:sz w:val="24"/>
          <w:szCs w:val="24"/>
        </w:rPr>
        <w:t xml:space="preserve"> </w:t>
      </w:r>
      <w:r w:rsidR="00B1785D" w:rsidRPr="00717534">
        <w:rPr>
          <w:rFonts w:ascii="DejaVu Sans Mono" w:hAnsi="DejaVu Sans Mono" w:cs="DejaVu Sans Mono"/>
          <w:color w:val="07E2FA"/>
          <w:sz w:val="24"/>
          <w:szCs w:val="24"/>
        </w:rPr>
        <w:t>$2006</w:t>
      </w:r>
    </w:p>
    <w:p w14:paraId="55796CA1" w14:textId="718C9441" w:rsidR="00B1785D" w:rsidRPr="00717534" w:rsidRDefault="00AC466E" w:rsidP="002E280F">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360"/>
        <w:divId w:val="96566615"/>
        <w:rPr>
          <w:rFonts w:ascii="DejaVu Sans Mono" w:hAnsi="DejaVu Sans Mono" w:cs="DejaVu Sans Mono"/>
          <w:color w:val="E3371E"/>
          <w:sz w:val="24"/>
          <w:szCs w:val="24"/>
        </w:rPr>
      </w:pPr>
      <w:r w:rsidRPr="00717534">
        <w:rPr>
          <w:rFonts w:ascii="DejaVu Sans Mono" w:hAnsi="DejaVu Sans Mono" w:cs="DejaVu Sans Mono"/>
          <w:color w:val="E3371E"/>
          <w:sz w:val="24"/>
          <w:szCs w:val="24"/>
        </w:rPr>
        <w:t xml:space="preserve">  </w:t>
      </w:r>
      <w:r w:rsidR="00B1785D" w:rsidRPr="00717534">
        <w:rPr>
          <w:rFonts w:ascii="DejaVu Sans Mono" w:hAnsi="DejaVu Sans Mono" w:cs="DejaVu Sans Mono"/>
          <w:color w:val="E3371E"/>
          <w:sz w:val="24"/>
          <w:szCs w:val="24"/>
        </w:rPr>
        <w:t>LDX</w:t>
      </w:r>
      <w:r w:rsidRPr="00717534">
        <w:rPr>
          <w:rFonts w:ascii="DejaVu Sans Mono" w:hAnsi="DejaVu Sans Mono" w:cs="DejaVu Sans Mono"/>
          <w:color w:val="E3371E"/>
          <w:sz w:val="24"/>
          <w:szCs w:val="24"/>
        </w:rPr>
        <w:t xml:space="preserve"> </w:t>
      </w:r>
      <w:r w:rsidR="00B1785D" w:rsidRPr="00717534">
        <w:rPr>
          <w:rFonts w:ascii="DejaVu Sans Mono" w:hAnsi="DejaVu Sans Mono" w:cs="DejaVu Sans Mono"/>
          <w:color w:val="FF7A48"/>
          <w:sz w:val="24"/>
          <w:szCs w:val="24"/>
        </w:rPr>
        <w:t>#</w:t>
      </w:r>
      <w:r w:rsidR="00B1785D" w:rsidRPr="00717534">
        <w:rPr>
          <w:rFonts w:ascii="DejaVu Sans Mono" w:hAnsi="DejaVu Sans Mono" w:cs="DejaVu Sans Mono"/>
          <w:color w:val="07E2FA"/>
          <w:sz w:val="24"/>
          <w:szCs w:val="24"/>
        </w:rPr>
        <w:t>$00</w:t>
      </w:r>
    </w:p>
    <w:p w14:paraId="4A290104" w14:textId="0DEA1462" w:rsidR="00B1785D" w:rsidRPr="00717534" w:rsidRDefault="00AC466E" w:rsidP="002E280F">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360"/>
        <w:divId w:val="96566615"/>
        <w:rPr>
          <w:rFonts w:ascii="DejaVu Sans Mono" w:hAnsi="DejaVu Sans Mono" w:cs="DejaVu Sans Mono"/>
          <w:color w:val="E3371E"/>
          <w:sz w:val="24"/>
          <w:szCs w:val="24"/>
        </w:rPr>
      </w:pPr>
      <w:r w:rsidRPr="00717534">
        <w:rPr>
          <w:rFonts w:ascii="DejaVu Sans Mono" w:hAnsi="DejaVu Sans Mono" w:cs="DejaVu Sans Mono"/>
          <w:color w:val="E3371E"/>
          <w:sz w:val="24"/>
          <w:szCs w:val="24"/>
        </w:rPr>
        <w:t xml:space="preserve">  </w:t>
      </w:r>
      <w:r w:rsidR="00B1785D" w:rsidRPr="00717534">
        <w:rPr>
          <w:rFonts w:ascii="DejaVu Sans Mono" w:hAnsi="DejaVu Sans Mono" w:cs="DejaVu Sans Mono"/>
          <w:color w:val="E3371E"/>
          <w:sz w:val="24"/>
          <w:szCs w:val="24"/>
        </w:rPr>
        <w:t>STX</w:t>
      </w:r>
      <w:r w:rsidRPr="00717534">
        <w:rPr>
          <w:rFonts w:ascii="DejaVu Sans Mono" w:hAnsi="DejaVu Sans Mono" w:cs="DejaVu Sans Mono"/>
          <w:color w:val="E3371E"/>
          <w:sz w:val="24"/>
          <w:szCs w:val="24"/>
        </w:rPr>
        <w:t xml:space="preserve"> </w:t>
      </w:r>
      <w:r w:rsidR="00B1785D" w:rsidRPr="00717534">
        <w:rPr>
          <w:rFonts w:ascii="DejaVu Sans Mono" w:hAnsi="DejaVu Sans Mono" w:cs="DejaVu Sans Mono"/>
          <w:color w:val="07E2FA"/>
          <w:sz w:val="24"/>
          <w:szCs w:val="24"/>
        </w:rPr>
        <w:t>$2006</w:t>
      </w:r>
    </w:p>
    <w:p w14:paraId="71D6FA47" w14:textId="4C04EC03" w:rsidR="00B1785D" w:rsidRPr="00206ACB" w:rsidRDefault="00B1785D" w:rsidP="00FE02E1">
      <w:pPr>
        <w:rPr>
          <w:lang w:eastAsia="ja-JP"/>
        </w:rPr>
      </w:pPr>
      <w:r w:rsidRPr="00206ACB">
        <w:rPr>
          <w:lang w:eastAsia="ja-JP"/>
        </w:rPr>
        <w:t>This</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stores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byte</w:t>
      </w:r>
      <w:r w:rsidR="00AC466E" w:rsidRPr="00206ACB">
        <w:rPr>
          <w:lang w:eastAsia="ja-JP"/>
        </w:rPr>
        <w:t xml:space="preserve"> </w:t>
      </w:r>
      <w:r w:rsidRPr="00206ACB">
        <w:rPr>
          <w:color w:val="88030F"/>
          <w:lang w:eastAsia="ja-JP"/>
        </w:rPr>
        <w:t>$3f</w:t>
      </w:r>
      <w:r w:rsidR="00AC466E" w:rsidRPr="00206ACB">
        <w:rPr>
          <w:lang w:eastAsia="ja-JP"/>
        </w:rPr>
        <w:t xml:space="preserve"> </w:t>
      </w:r>
      <w:r w:rsidRPr="00206ACB">
        <w:rPr>
          <w:lang w:eastAsia="ja-JP"/>
        </w:rPr>
        <w:t>to</w:t>
      </w:r>
      <w:r w:rsidR="00AC466E" w:rsidRPr="00206ACB">
        <w:rPr>
          <w:lang w:eastAsia="ja-JP"/>
        </w:rPr>
        <w:t xml:space="preserve"> </w:t>
      </w:r>
      <w:r w:rsidRPr="00206ACB">
        <w:rPr>
          <w:color w:val="88030F"/>
          <w:lang w:eastAsia="ja-JP"/>
        </w:rPr>
        <w:t>$2006</w:t>
      </w:r>
      <w:r w:rsidRPr="00206ACB">
        <w:rPr>
          <w:lang w:eastAsia="ja-JP"/>
        </w:rPr>
        <w:t>,</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byte</w:t>
      </w:r>
      <w:r w:rsidR="00AC466E" w:rsidRPr="00206ACB">
        <w:rPr>
          <w:lang w:eastAsia="ja-JP"/>
        </w:rPr>
        <w:t xml:space="preserve"> </w:t>
      </w:r>
      <w:r w:rsidRPr="00206ACB">
        <w:rPr>
          <w:color w:val="88030F"/>
          <w:lang w:eastAsia="ja-JP"/>
        </w:rPr>
        <w:t>$00</w:t>
      </w:r>
      <w:r w:rsidR="00AC466E" w:rsidRPr="00206ACB">
        <w:rPr>
          <w:lang w:eastAsia="ja-JP"/>
        </w:rPr>
        <w:t xml:space="preserve"> </w:t>
      </w:r>
      <w:r w:rsidRPr="00206ACB">
        <w:rPr>
          <w:lang w:eastAsia="ja-JP"/>
        </w:rPr>
        <w:t>to</w:t>
      </w:r>
      <w:r w:rsidR="00AC466E" w:rsidRPr="00206ACB">
        <w:rPr>
          <w:lang w:eastAsia="ja-JP"/>
        </w:rPr>
        <w:t xml:space="preserve"> </w:t>
      </w:r>
      <w:r w:rsidRPr="00206ACB">
        <w:rPr>
          <w:color w:val="88030F"/>
          <w:lang w:eastAsia="ja-JP"/>
        </w:rPr>
        <w:t>$2006</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words,</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sets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any</w:t>
      </w:r>
      <w:r w:rsidR="00AC466E" w:rsidRPr="00206ACB">
        <w:rPr>
          <w:lang w:eastAsia="ja-JP"/>
        </w:rPr>
        <w:t xml:space="preserve"> </w:t>
      </w:r>
      <w:r w:rsidRPr="00206ACB">
        <w:rPr>
          <w:lang w:eastAsia="ja-JP"/>
        </w:rPr>
        <w:t>following</w:t>
      </w:r>
      <w:r w:rsidR="00AC466E" w:rsidRPr="00206ACB">
        <w:rPr>
          <w:lang w:eastAsia="ja-JP"/>
        </w:rPr>
        <w:t xml:space="preserve"> </w:t>
      </w:r>
      <w:r w:rsidRPr="00206ACB">
        <w:rPr>
          <w:lang w:eastAsia="ja-JP"/>
        </w:rPr>
        <w:t>writes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to</w:t>
      </w:r>
      <w:r w:rsidR="00AC466E" w:rsidRPr="00206ACB">
        <w:rPr>
          <w:lang w:eastAsia="ja-JP"/>
        </w:rPr>
        <w:t xml:space="preserve"> </w:t>
      </w:r>
      <w:r w:rsidRPr="00FE02E1">
        <w:rPr>
          <w:rStyle w:val="QuoteChar"/>
        </w:rPr>
        <w:t>$3f00</w:t>
      </w:r>
      <w:r w:rsidRPr="00206ACB">
        <w:rPr>
          <w:lang w:eastAsia="ja-JP"/>
        </w:rPr>
        <w:t>,</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palette.</w:t>
      </w:r>
    </w:p>
    <w:p w14:paraId="5F4C794A" w14:textId="7AF9F2D3" w:rsidR="00B1785D" w:rsidRPr="00206ACB" w:rsidRDefault="00000000" w:rsidP="00773F45">
      <w:pPr>
        <w:rPr>
          <w:lang w:eastAsia="ja-JP"/>
        </w:rPr>
      </w:pPr>
      <w:r>
        <w:rPr>
          <w:noProof/>
          <w:lang w:eastAsia="ja-JP"/>
        </w:rPr>
        <w:pict w14:anchorId="3C31427B">
          <v:rect id="_x0000_s2147" style="position:absolute;left:0;text-align:left;margin-left:-3.9pt;margin-top:23pt;width:17.25pt;height:37.7pt;z-index:251702272;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47" inset="0,0,0,0">
              <w:txbxContent>
                <w:p w14:paraId="62003E1D" w14:textId="4FECC2A3" w:rsidR="00037F3A" w:rsidRPr="001F4D9D" w:rsidRDefault="00037F3A" w:rsidP="00037F3A">
                  <w:pPr>
                    <w:spacing w:before="60" w:after="60" w:line="240" w:lineRule="auto"/>
                    <w:ind w:firstLine="0"/>
                    <w:jc w:val="left"/>
                    <w:rPr>
                      <w:rFonts w:ascii="DejaVu Sans Mono" w:hAnsi="DejaVu Sans Mono" w:cs="DejaVu Sans Mono"/>
                      <w:sz w:val="24"/>
                      <w:szCs w:val="24"/>
                    </w:rPr>
                  </w:pPr>
                  <w:r w:rsidRPr="001F4D9D">
                    <w:rPr>
                      <w:rFonts w:ascii="DejaVu Sans Mono" w:hAnsi="DejaVu Sans Mono" w:cs="DejaVu Sans Mono"/>
                      <w:sz w:val="24"/>
                      <w:szCs w:val="24"/>
                    </w:rPr>
                    <w:t>40</w:t>
                  </w:r>
                </w:p>
                <w:p w14:paraId="4A956402" w14:textId="57F206C1" w:rsidR="00037F3A" w:rsidRPr="001F4D9D" w:rsidRDefault="00037F3A" w:rsidP="00037F3A">
                  <w:pPr>
                    <w:spacing w:before="60" w:after="60" w:line="240" w:lineRule="auto"/>
                    <w:ind w:firstLine="0"/>
                    <w:jc w:val="left"/>
                    <w:rPr>
                      <w:rFonts w:ascii="DejaVu Sans Mono" w:hAnsi="DejaVu Sans Mono" w:cs="DejaVu Sans Mono"/>
                      <w:sz w:val="24"/>
                      <w:szCs w:val="24"/>
                    </w:rPr>
                  </w:pPr>
                  <w:r w:rsidRPr="001F4D9D">
                    <w:rPr>
                      <w:rFonts w:ascii="DejaVu Sans Mono" w:hAnsi="DejaVu Sans Mono" w:cs="DejaVu Sans Mono"/>
                      <w:sz w:val="24"/>
                      <w:szCs w:val="24"/>
                    </w:rPr>
                    <w:t>41</w:t>
                  </w:r>
                </w:p>
              </w:txbxContent>
            </v:textbox>
          </v:rect>
        </w:pict>
      </w:r>
      <w:r w:rsidR="00B1785D" w:rsidRPr="00206ACB">
        <w:rPr>
          <w:lang w:eastAsia="ja-JP"/>
        </w:rPr>
        <w:t>To</w:t>
      </w:r>
      <w:r w:rsidR="00AC466E" w:rsidRPr="00206ACB">
        <w:rPr>
          <w:lang w:eastAsia="ja-JP"/>
        </w:rPr>
        <w:t xml:space="preserve"> </w:t>
      </w:r>
      <w:r w:rsidR="00B1785D" w:rsidRPr="00206ACB">
        <w:rPr>
          <w:lang w:eastAsia="ja-JP"/>
        </w:rPr>
        <w:t>store</w:t>
      </w:r>
      <w:r w:rsidR="00AC466E" w:rsidRPr="00206ACB">
        <w:rPr>
          <w:lang w:eastAsia="ja-JP"/>
        </w:rPr>
        <w:t xml:space="preserve"> </w:t>
      </w:r>
      <w:r w:rsidR="00B1785D" w:rsidRPr="00206ACB">
        <w:rPr>
          <w:lang w:eastAsia="ja-JP"/>
        </w:rPr>
        <w:t>data</w:t>
      </w:r>
      <w:r w:rsidR="00AC466E" w:rsidRPr="00206ACB">
        <w:rPr>
          <w:lang w:eastAsia="ja-JP"/>
        </w:rPr>
        <w:t xml:space="preserve"> </w:t>
      </w:r>
      <w:r w:rsidR="00B1785D" w:rsidRPr="00206ACB">
        <w:rPr>
          <w:lang w:eastAsia="ja-JP"/>
        </w:rPr>
        <w:t>at</w:t>
      </w:r>
      <w:r w:rsidR="00AC466E" w:rsidRPr="00206ACB">
        <w:rPr>
          <w:lang w:eastAsia="ja-JP"/>
        </w:rPr>
        <w:t xml:space="preserve"> </w:t>
      </w:r>
      <w:r w:rsidR="00B1785D" w:rsidRPr="00206ACB">
        <w:rPr>
          <w:lang w:eastAsia="ja-JP"/>
        </w:rPr>
        <w:t>the</w:t>
      </w:r>
      <w:r w:rsidR="00AC466E" w:rsidRPr="00206ACB">
        <w:rPr>
          <w:lang w:eastAsia="ja-JP"/>
        </w:rPr>
        <w:t xml:space="preserve"> </w:t>
      </w:r>
      <w:r w:rsidR="00B1785D" w:rsidRPr="00206ACB">
        <w:rPr>
          <w:lang w:eastAsia="ja-JP"/>
        </w:rPr>
        <w:t>selected</w:t>
      </w:r>
      <w:r w:rsidR="00AC466E" w:rsidRPr="00206ACB">
        <w:rPr>
          <w:lang w:eastAsia="ja-JP"/>
        </w:rPr>
        <w:t xml:space="preserve"> </w:t>
      </w:r>
      <w:r w:rsidR="00B1785D" w:rsidRPr="00206ACB">
        <w:rPr>
          <w:lang w:eastAsia="ja-JP"/>
        </w:rPr>
        <w:t>PPU</w:t>
      </w:r>
      <w:r w:rsidR="00AC466E" w:rsidRPr="00206ACB">
        <w:rPr>
          <w:lang w:eastAsia="ja-JP"/>
        </w:rPr>
        <w:t xml:space="preserve"> </w:t>
      </w:r>
      <w:r w:rsidR="00B1785D" w:rsidRPr="00206ACB">
        <w:rPr>
          <w:lang w:eastAsia="ja-JP"/>
        </w:rPr>
        <w:t>memory</w:t>
      </w:r>
      <w:r w:rsidR="00AC466E" w:rsidRPr="00206ACB">
        <w:rPr>
          <w:lang w:eastAsia="ja-JP"/>
        </w:rPr>
        <w:t xml:space="preserve"> </w:t>
      </w:r>
      <w:r w:rsidR="00B1785D" w:rsidRPr="00206ACB">
        <w:rPr>
          <w:lang w:eastAsia="ja-JP"/>
        </w:rPr>
        <w:t>address,</w:t>
      </w:r>
      <w:r w:rsidR="00AC466E" w:rsidRPr="00206ACB">
        <w:rPr>
          <w:lang w:eastAsia="ja-JP"/>
        </w:rPr>
        <w:t xml:space="preserve"> </w:t>
      </w:r>
      <w:r w:rsidR="00B1785D" w:rsidRPr="00206ACB">
        <w:rPr>
          <w:lang w:eastAsia="ja-JP"/>
        </w:rPr>
        <w:t>store</w:t>
      </w:r>
      <w:r w:rsidR="00AC466E" w:rsidRPr="00206ACB">
        <w:rPr>
          <w:lang w:eastAsia="ja-JP"/>
        </w:rPr>
        <w:t xml:space="preserve"> </w:t>
      </w:r>
      <w:r w:rsidR="00B1785D" w:rsidRPr="00206ACB">
        <w:rPr>
          <w:lang w:eastAsia="ja-JP"/>
        </w:rPr>
        <w:t>a</w:t>
      </w:r>
      <w:r w:rsidR="00AC466E" w:rsidRPr="00206ACB">
        <w:rPr>
          <w:lang w:eastAsia="ja-JP"/>
        </w:rPr>
        <w:t xml:space="preserve"> </w:t>
      </w:r>
      <w:r w:rsidR="00B1785D" w:rsidRPr="00206ACB">
        <w:rPr>
          <w:lang w:eastAsia="ja-JP"/>
        </w:rPr>
        <w:t>byte</w:t>
      </w:r>
      <w:r w:rsidR="00AC466E" w:rsidRPr="00206ACB">
        <w:rPr>
          <w:lang w:eastAsia="ja-JP"/>
        </w:rPr>
        <w:t xml:space="preserve"> </w:t>
      </w:r>
      <w:r w:rsidR="00B1785D" w:rsidRPr="00206ACB">
        <w:rPr>
          <w:lang w:eastAsia="ja-JP"/>
        </w:rPr>
        <w:t>to</w:t>
      </w:r>
      <w:r w:rsidR="00AC466E" w:rsidRPr="00206ACB">
        <w:rPr>
          <w:lang w:eastAsia="ja-JP"/>
        </w:rPr>
        <w:t xml:space="preserve"> </w:t>
      </w:r>
      <w:r w:rsidR="00B1785D" w:rsidRPr="00FE02E1">
        <w:rPr>
          <w:rStyle w:val="QuoteChar"/>
        </w:rPr>
        <w:t>$2007</w:t>
      </w:r>
      <w:r w:rsidR="00B1785D" w:rsidRPr="00206ACB">
        <w:rPr>
          <w:lang w:eastAsia="ja-JP"/>
        </w:rPr>
        <w:t>:</w:t>
      </w:r>
    </w:p>
    <w:p w14:paraId="5BD7FF91" w14:textId="1CA8DA7E" w:rsidR="00B1785D" w:rsidRPr="00717534" w:rsidRDefault="00AC466E" w:rsidP="002E280F">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360"/>
        <w:divId w:val="1594892521"/>
        <w:rPr>
          <w:rFonts w:ascii="DejaVu Sans Mono" w:hAnsi="DejaVu Sans Mono" w:cs="DejaVu Sans Mono"/>
          <w:color w:val="E3371E"/>
          <w:sz w:val="24"/>
          <w:szCs w:val="24"/>
        </w:rPr>
      </w:pPr>
      <w:r w:rsidRPr="00717534">
        <w:rPr>
          <w:rFonts w:ascii="DejaVu Sans Mono" w:hAnsi="DejaVu Sans Mono" w:cs="DejaVu Sans Mono"/>
          <w:color w:val="E3371E"/>
          <w:sz w:val="24"/>
          <w:szCs w:val="24"/>
        </w:rPr>
        <w:t xml:space="preserve">  </w:t>
      </w:r>
      <w:r w:rsidR="00B1785D" w:rsidRPr="00717534">
        <w:rPr>
          <w:rFonts w:ascii="DejaVu Sans Mono" w:hAnsi="DejaVu Sans Mono" w:cs="DejaVu Sans Mono"/>
          <w:color w:val="E3371E"/>
          <w:sz w:val="24"/>
          <w:szCs w:val="24"/>
        </w:rPr>
        <w:t>LDA</w:t>
      </w:r>
      <w:r w:rsidRPr="00717534">
        <w:rPr>
          <w:rFonts w:ascii="DejaVu Sans Mono" w:hAnsi="DejaVu Sans Mono" w:cs="DejaVu Sans Mono"/>
          <w:color w:val="E3371E"/>
          <w:sz w:val="24"/>
          <w:szCs w:val="24"/>
        </w:rPr>
        <w:t xml:space="preserve"> </w:t>
      </w:r>
      <w:r w:rsidR="00B1785D" w:rsidRPr="00717534">
        <w:rPr>
          <w:rFonts w:ascii="DejaVu Sans Mono" w:hAnsi="DejaVu Sans Mono" w:cs="DejaVu Sans Mono"/>
          <w:color w:val="FF7A48"/>
          <w:sz w:val="24"/>
          <w:szCs w:val="24"/>
        </w:rPr>
        <w:t>#</w:t>
      </w:r>
      <w:r w:rsidR="00B1785D" w:rsidRPr="00717534">
        <w:rPr>
          <w:rFonts w:ascii="DejaVu Sans Mono" w:hAnsi="DejaVu Sans Mono" w:cs="DejaVu Sans Mono"/>
          <w:color w:val="07E2FA"/>
          <w:sz w:val="24"/>
          <w:szCs w:val="24"/>
        </w:rPr>
        <w:t>$29</w:t>
      </w:r>
    </w:p>
    <w:p w14:paraId="71E6820E" w14:textId="773EEBB2" w:rsidR="00B1785D" w:rsidRPr="00717534" w:rsidRDefault="00AC466E" w:rsidP="002E280F">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360"/>
        <w:divId w:val="1594892521"/>
        <w:rPr>
          <w:rFonts w:ascii="DejaVu Sans Mono" w:hAnsi="DejaVu Sans Mono" w:cs="DejaVu Sans Mono"/>
          <w:color w:val="E3371E"/>
          <w:sz w:val="24"/>
          <w:szCs w:val="24"/>
        </w:rPr>
      </w:pPr>
      <w:r w:rsidRPr="00717534">
        <w:rPr>
          <w:rFonts w:ascii="DejaVu Sans Mono" w:hAnsi="DejaVu Sans Mono" w:cs="DejaVu Sans Mono"/>
          <w:color w:val="E3371E"/>
          <w:sz w:val="24"/>
          <w:szCs w:val="24"/>
        </w:rPr>
        <w:t xml:space="preserve">  </w:t>
      </w:r>
      <w:r w:rsidR="00B1785D" w:rsidRPr="00717534">
        <w:rPr>
          <w:rFonts w:ascii="DejaVu Sans Mono" w:hAnsi="DejaVu Sans Mono" w:cs="DejaVu Sans Mono"/>
          <w:color w:val="E3371E"/>
          <w:sz w:val="24"/>
          <w:szCs w:val="24"/>
        </w:rPr>
        <w:t>STA</w:t>
      </w:r>
      <w:r w:rsidRPr="00717534">
        <w:rPr>
          <w:rFonts w:ascii="DejaVu Sans Mono" w:hAnsi="DejaVu Sans Mono" w:cs="DejaVu Sans Mono"/>
          <w:color w:val="E3371E"/>
          <w:sz w:val="24"/>
          <w:szCs w:val="24"/>
        </w:rPr>
        <w:t xml:space="preserve"> </w:t>
      </w:r>
      <w:r w:rsidR="00B1785D" w:rsidRPr="00717534">
        <w:rPr>
          <w:rFonts w:ascii="DejaVu Sans Mono" w:hAnsi="DejaVu Sans Mono" w:cs="DejaVu Sans Mono"/>
          <w:color w:val="07E2FA"/>
          <w:sz w:val="24"/>
          <w:szCs w:val="24"/>
        </w:rPr>
        <w:t>$2007</w:t>
      </w:r>
    </w:p>
    <w:p w14:paraId="73AF619C" w14:textId="3AE3E0B2" w:rsidR="00B1785D" w:rsidRPr="00206ACB" w:rsidRDefault="00B1785D" w:rsidP="00FE02E1">
      <w:r w:rsidRPr="00206ACB">
        <w:t>This</w:t>
      </w:r>
      <w:r w:rsidR="00AC466E" w:rsidRPr="00206ACB">
        <w:t xml:space="preserve"> </w:t>
      </w:r>
      <w:r w:rsidRPr="00206ACB">
        <w:t>writes</w:t>
      </w:r>
      <w:r w:rsidR="00AC466E" w:rsidRPr="00206ACB">
        <w:t xml:space="preserve"> </w:t>
      </w:r>
      <w:r w:rsidRPr="00206ACB">
        <w:t>the</w:t>
      </w:r>
      <w:r w:rsidR="00AC466E" w:rsidRPr="00206ACB">
        <w:t xml:space="preserve"> </w:t>
      </w:r>
      <w:r w:rsidRPr="00206ACB">
        <w:t>byte</w:t>
      </w:r>
      <w:r w:rsidR="00AC466E" w:rsidRPr="00206ACB">
        <w:t xml:space="preserve"> </w:t>
      </w:r>
      <w:r w:rsidRPr="00FE02E1">
        <w:rPr>
          <w:rStyle w:val="QuoteChar"/>
        </w:rPr>
        <w:t>$29</w:t>
      </w:r>
      <w:r w:rsidR="00AC466E" w:rsidRPr="00206ACB">
        <w:t xml:space="preserve"> </w:t>
      </w:r>
      <w:r w:rsidRPr="00206ACB">
        <w:t>(which</w:t>
      </w:r>
      <w:r w:rsidR="00AC466E" w:rsidRPr="00206ACB">
        <w:t xml:space="preserve"> </w:t>
      </w:r>
      <w:r w:rsidRPr="00206ACB">
        <w:t>represents</w:t>
      </w:r>
      <w:r w:rsidR="00AC466E" w:rsidRPr="00206ACB">
        <w:t xml:space="preserve"> </w:t>
      </w:r>
      <w:r w:rsidRPr="00206ACB">
        <w:t>"green")</w:t>
      </w:r>
      <w:r w:rsidR="00AC466E" w:rsidRPr="00206ACB">
        <w:t xml:space="preserve"> </w:t>
      </w:r>
      <w:r w:rsidRPr="00206ACB">
        <w:t>to</w:t>
      </w:r>
      <w:r w:rsidR="00AC466E" w:rsidRPr="00206ACB">
        <w:t xml:space="preserve"> </w:t>
      </w:r>
      <w:r w:rsidRPr="00206ACB">
        <w:t>the</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we</w:t>
      </w:r>
      <w:r w:rsidR="00AC466E" w:rsidRPr="00206ACB">
        <w:t xml:space="preserve"> </w:t>
      </w:r>
      <w:r w:rsidRPr="00206ACB">
        <w:t>selected</w:t>
      </w:r>
      <w:r w:rsidR="00AC466E" w:rsidRPr="00206ACB">
        <w:t xml:space="preserve"> </w:t>
      </w:r>
      <w:r w:rsidRPr="00206ACB">
        <w:t>before</w:t>
      </w:r>
      <w:r w:rsidR="00AC466E" w:rsidRPr="00206ACB">
        <w:t xml:space="preserve"> </w:t>
      </w:r>
      <w:r w:rsidRPr="00206ACB">
        <w:t>(</w:t>
      </w:r>
      <w:r w:rsidRPr="00FE02E1">
        <w:rPr>
          <w:rStyle w:val="QuoteChar"/>
        </w:rPr>
        <w:t>$3f00</w:t>
      </w:r>
      <w:r w:rsidRPr="00206ACB">
        <w:t>).</w:t>
      </w:r>
      <w:r w:rsidR="00AC466E" w:rsidRPr="00206ACB">
        <w:t xml:space="preserve"> </w:t>
      </w:r>
      <w:r w:rsidRPr="00206ACB">
        <w:t>Each</w:t>
      </w:r>
      <w:r w:rsidR="00AC466E" w:rsidRPr="00206ACB">
        <w:t xml:space="preserve"> </w:t>
      </w:r>
      <w:r w:rsidRPr="00206ACB">
        <w:t>time</w:t>
      </w:r>
      <w:r w:rsidR="00AC466E" w:rsidRPr="00206ACB">
        <w:t xml:space="preserve"> </w:t>
      </w:r>
      <w:r w:rsidRPr="00206ACB">
        <w:t>you</w:t>
      </w:r>
      <w:r w:rsidR="00AC466E" w:rsidRPr="00206ACB">
        <w:t xml:space="preserve"> </w:t>
      </w:r>
      <w:r w:rsidRPr="00206ACB">
        <w:t>store</w:t>
      </w:r>
      <w:r w:rsidR="00AC466E" w:rsidRPr="00206ACB">
        <w:t xml:space="preserve"> </w:t>
      </w:r>
      <w:r w:rsidRPr="00206ACB">
        <w:t>a</w:t>
      </w:r>
      <w:r w:rsidR="00AC466E" w:rsidRPr="00206ACB">
        <w:t xml:space="preserve"> </w:t>
      </w:r>
      <w:r w:rsidRPr="00206ACB">
        <w:t>byte</w:t>
      </w:r>
      <w:r w:rsidR="00AC466E" w:rsidRPr="00206ACB">
        <w:t xml:space="preserve"> </w:t>
      </w:r>
      <w:r w:rsidRPr="00206ACB">
        <w:t>to</w:t>
      </w:r>
      <w:r w:rsidR="00AC466E" w:rsidRPr="00206ACB">
        <w:t xml:space="preserve"> </w:t>
      </w:r>
      <w:r w:rsidRPr="00206ACB">
        <w:t>PPUDATA,</w:t>
      </w:r>
      <w:r w:rsidR="00AC466E" w:rsidRPr="00206ACB">
        <w:t xml:space="preserve"> </w:t>
      </w:r>
      <w:r w:rsidRPr="00206ACB">
        <w:t>the</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for</w:t>
      </w:r>
      <w:r w:rsidR="00AC466E" w:rsidRPr="00206ACB">
        <w:t xml:space="preserve"> </w:t>
      </w:r>
      <w:r w:rsidRPr="00206ACB">
        <w:t>the</w:t>
      </w:r>
      <w:r w:rsidR="00AC466E" w:rsidRPr="00206ACB">
        <w:t xml:space="preserve"> </w:t>
      </w:r>
      <w:r w:rsidRPr="00206ACB">
        <w:t>next</w:t>
      </w:r>
      <w:r w:rsidR="00AC466E" w:rsidRPr="00206ACB">
        <w:t xml:space="preserve"> </w:t>
      </w:r>
      <w:r w:rsidRPr="00206ACB">
        <w:t>store</w:t>
      </w:r>
      <w:r w:rsidR="00AC466E" w:rsidRPr="00206ACB">
        <w:t xml:space="preserve"> </w:t>
      </w:r>
      <w:r w:rsidRPr="00206ACB">
        <w:t>is</w:t>
      </w:r>
      <w:r w:rsidR="00AC466E" w:rsidRPr="00206ACB">
        <w:t xml:space="preserve"> </w:t>
      </w:r>
      <w:r w:rsidRPr="00206ACB">
        <w:t>incremented</w:t>
      </w:r>
      <w:r w:rsidR="00AC466E" w:rsidRPr="00206ACB">
        <w:t xml:space="preserve"> </w:t>
      </w:r>
      <w:r w:rsidRPr="00206ACB">
        <w:t>by</w:t>
      </w:r>
      <w:r w:rsidR="00AC466E" w:rsidRPr="00206ACB">
        <w:t xml:space="preserve"> </w:t>
      </w:r>
      <w:r w:rsidRPr="00206ACB">
        <w:t>one.</w:t>
      </w:r>
      <w:r w:rsidR="00AC466E" w:rsidRPr="00206ACB">
        <w:t xml:space="preserve"> </w:t>
      </w:r>
      <w:r w:rsidRPr="00206ACB">
        <w:t>If</w:t>
      </w:r>
      <w:r w:rsidR="00AC466E" w:rsidRPr="00206ACB">
        <w:t xml:space="preserve"> </w:t>
      </w:r>
      <w:r w:rsidRPr="00206ACB">
        <w:t>the</w:t>
      </w:r>
      <w:r w:rsidR="00AC466E" w:rsidRPr="00206ACB">
        <w:t xml:space="preserve"> </w:t>
      </w:r>
      <w:r w:rsidRPr="00206ACB">
        <w:t>next</w:t>
      </w:r>
      <w:r w:rsidR="00AC466E" w:rsidRPr="00206ACB">
        <w:t xml:space="preserve"> </w:t>
      </w:r>
      <w:r w:rsidRPr="00206ACB">
        <w:t>lines</w:t>
      </w:r>
      <w:r w:rsidR="00AC466E" w:rsidRPr="00206ACB">
        <w:t xml:space="preserve"> </w:t>
      </w:r>
      <w:r w:rsidRPr="00206ACB">
        <w:t>of</w:t>
      </w:r>
      <w:r w:rsidR="00AC466E" w:rsidRPr="00206ACB">
        <w:t xml:space="preserve"> </w:t>
      </w:r>
      <w:r w:rsidRPr="00206ACB">
        <w:t>code</w:t>
      </w:r>
      <w:r w:rsidR="00AC466E" w:rsidRPr="00206ACB">
        <w:t xml:space="preserve"> </w:t>
      </w:r>
      <w:r w:rsidRPr="00206ACB">
        <w:t>in</w:t>
      </w:r>
      <w:r w:rsidR="00AC466E" w:rsidRPr="00206ACB">
        <w:t xml:space="preserve"> </w:t>
      </w:r>
      <w:r w:rsidRPr="00206ACB">
        <w:t>the</w:t>
      </w:r>
      <w:r w:rsidR="00AC466E" w:rsidRPr="00206ACB">
        <w:t xml:space="preserve"> </w:t>
      </w:r>
      <w:r w:rsidRPr="00206ACB">
        <w:t>program</w:t>
      </w:r>
      <w:r w:rsidR="00AC466E" w:rsidRPr="00206ACB">
        <w:t xml:space="preserve"> </w:t>
      </w:r>
      <w:r w:rsidRPr="00206ACB">
        <w:t>were</w:t>
      </w:r>
      <w:r w:rsidR="00AC466E" w:rsidRPr="00206ACB">
        <w:t xml:space="preserve"> </w:t>
      </w:r>
      <w:r w:rsidRPr="00FE02E1">
        <w:rPr>
          <w:rStyle w:val="QuoteChar"/>
        </w:rPr>
        <w:t>LDA</w:t>
      </w:r>
      <w:r w:rsidR="00AC466E" w:rsidRPr="00206ACB">
        <w:rPr>
          <w:rStyle w:val="HTMLCode"/>
          <w:rFonts w:ascii="QTKorrin" w:eastAsiaTheme="majorEastAsia" w:hAnsi="QTKorrin" w:cstheme="minorHAnsi"/>
          <w:color w:val="88030F"/>
          <w:sz w:val="26"/>
          <w:szCs w:val="26"/>
        </w:rPr>
        <w:t xml:space="preserve"> </w:t>
      </w:r>
      <w:r w:rsidRPr="00FE02E1">
        <w:rPr>
          <w:rStyle w:val="QuoteChar"/>
        </w:rPr>
        <w:t>#$21</w:t>
      </w:r>
      <w:r w:rsidR="00AC466E" w:rsidRPr="00206ACB">
        <w:t xml:space="preserve"> </w:t>
      </w:r>
      <w:r w:rsidRPr="00206ACB">
        <w:t>and</w:t>
      </w:r>
      <w:r w:rsidR="00AC466E" w:rsidRPr="00206ACB">
        <w:t xml:space="preserve"> </w:t>
      </w:r>
      <w:r w:rsidRPr="00FE02E1">
        <w:rPr>
          <w:rStyle w:val="QuoteChar"/>
        </w:rPr>
        <w:t>STA</w:t>
      </w:r>
      <w:r w:rsidR="00AC466E" w:rsidRPr="00FE02E1">
        <w:rPr>
          <w:rStyle w:val="QuoteChar"/>
        </w:rPr>
        <w:t xml:space="preserve"> </w:t>
      </w:r>
      <w:r w:rsidRPr="00FE02E1">
        <w:rPr>
          <w:rStyle w:val="QuoteChar"/>
        </w:rPr>
        <w:t>$2007</w:t>
      </w:r>
      <w:r w:rsidRPr="00206ACB">
        <w:t>,</w:t>
      </w:r>
      <w:r w:rsidR="00AC466E" w:rsidRPr="00206ACB">
        <w:t xml:space="preserve"> </w:t>
      </w:r>
      <w:r w:rsidRPr="00206ACB">
        <w:t>the</w:t>
      </w:r>
      <w:r w:rsidR="00AC466E" w:rsidRPr="00206ACB">
        <w:t xml:space="preserve"> </w:t>
      </w:r>
      <w:r w:rsidRPr="00206ACB">
        <w:t>byte</w:t>
      </w:r>
      <w:r w:rsidR="00AC466E" w:rsidRPr="00206ACB">
        <w:t xml:space="preserve"> </w:t>
      </w:r>
      <w:r w:rsidRPr="00FE02E1">
        <w:rPr>
          <w:rStyle w:val="QuoteChar"/>
        </w:rPr>
        <w:t>$21</w:t>
      </w:r>
      <w:r w:rsidR="00AC466E" w:rsidRPr="00206ACB">
        <w:t xml:space="preserve"> </w:t>
      </w:r>
      <w:r w:rsidRPr="00206ACB">
        <w:t>would</w:t>
      </w:r>
      <w:r w:rsidR="00AC466E" w:rsidRPr="00206ACB">
        <w:t xml:space="preserve"> </w:t>
      </w:r>
      <w:r w:rsidRPr="00206ACB">
        <w:t>be</w:t>
      </w:r>
      <w:r w:rsidR="00AC466E" w:rsidRPr="00206ACB">
        <w:t xml:space="preserve"> </w:t>
      </w:r>
      <w:r w:rsidRPr="00206ACB">
        <w:t>written</w:t>
      </w:r>
      <w:r w:rsidR="00AC466E" w:rsidRPr="00206ACB">
        <w:t xml:space="preserve"> </w:t>
      </w:r>
      <w:r w:rsidRPr="00206ACB">
        <w:t>to</w:t>
      </w:r>
      <w:r w:rsidR="00AC466E" w:rsidRPr="00206ACB">
        <w:t xml:space="preserve"> </w:t>
      </w:r>
      <w:r w:rsidRPr="00206ACB">
        <w:t>PPU</w:t>
      </w:r>
      <w:r w:rsidR="00AC466E" w:rsidRPr="00206ACB">
        <w:t xml:space="preserve"> </w:t>
      </w:r>
      <w:r w:rsidRPr="00206ACB">
        <w:t>address</w:t>
      </w:r>
      <w:r w:rsidR="00AC466E" w:rsidRPr="00206ACB">
        <w:t xml:space="preserve"> </w:t>
      </w:r>
      <w:r w:rsidRPr="00FE02E1">
        <w:rPr>
          <w:rStyle w:val="QuoteChar"/>
        </w:rPr>
        <w:t>$3f01</w:t>
      </w:r>
      <w:r w:rsidR="00AC466E" w:rsidRPr="00206ACB">
        <w:t xml:space="preserve"> </w:t>
      </w:r>
      <w:r w:rsidRPr="00206ACB">
        <w:t>even</w:t>
      </w:r>
      <w:r w:rsidR="00AC466E" w:rsidRPr="00206ACB">
        <w:t xml:space="preserve"> </w:t>
      </w:r>
      <w:r w:rsidRPr="00206ACB">
        <w:t>though</w:t>
      </w:r>
      <w:r w:rsidR="00AC466E" w:rsidRPr="00206ACB">
        <w:t xml:space="preserve"> </w:t>
      </w:r>
      <w:r w:rsidRPr="00206ACB">
        <w:t>we</w:t>
      </w:r>
      <w:r w:rsidR="00AC466E" w:rsidRPr="00206ACB">
        <w:t xml:space="preserve"> </w:t>
      </w:r>
      <w:r w:rsidRPr="00206ACB">
        <w:t>did</w:t>
      </w:r>
      <w:r w:rsidR="00AC466E" w:rsidRPr="00206ACB">
        <w:t xml:space="preserve"> </w:t>
      </w:r>
      <w:r w:rsidRPr="00206ACB">
        <w:t>not</w:t>
      </w:r>
      <w:r w:rsidR="00AC466E" w:rsidRPr="00206ACB">
        <w:t xml:space="preserve"> </w:t>
      </w:r>
      <w:r w:rsidRPr="00206ACB">
        <w:t>do</w:t>
      </w:r>
      <w:r w:rsidR="00AC466E" w:rsidRPr="00206ACB">
        <w:t xml:space="preserve"> </w:t>
      </w:r>
      <w:r w:rsidRPr="00206ACB">
        <w:t>anything</w:t>
      </w:r>
      <w:r w:rsidR="00AC466E" w:rsidRPr="00206ACB">
        <w:t xml:space="preserve"> </w:t>
      </w:r>
      <w:r w:rsidRPr="00206ACB">
        <w:t>with</w:t>
      </w:r>
      <w:r w:rsidR="00AC466E" w:rsidRPr="00206ACB">
        <w:t xml:space="preserve"> </w:t>
      </w:r>
      <w:r w:rsidRPr="00206ACB">
        <w:t>PPUADDR.</w:t>
      </w:r>
    </w:p>
    <w:p w14:paraId="2A40897F" w14:textId="4197FE79" w:rsidR="00B1785D" w:rsidRPr="00206ACB" w:rsidRDefault="00B1785D" w:rsidP="00717534">
      <w:pPr>
        <w:pStyle w:val="ListParagraph"/>
        <w:numPr>
          <w:ilvl w:val="0"/>
          <w:numId w:val="10"/>
        </w:numPr>
        <w:spacing w:before="60" w:after="60"/>
        <w:rPr>
          <w:rFonts w:cstheme="minorHAnsi"/>
          <w:szCs w:val="26"/>
        </w:rPr>
      </w:pPr>
      <w:r w:rsidRPr="00FE02E1">
        <w:rPr>
          <w:rStyle w:val="QuoteChar"/>
        </w:rPr>
        <w:t>$2002</w:t>
      </w:r>
      <w:r w:rsidRPr="00206ACB">
        <w:rPr>
          <w:rFonts w:cstheme="minorHAnsi"/>
          <w:szCs w:val="26"/>
        </w:rPr>
        <w:t>:</w:t>
      </w:r>
      <w:r w:rsidR="00AC466E" w:rsidRPr="00206ACB">
        <w:rPr>
          <w:rFonts w:cstheme="minorHAnsi"/>
          <w:szCs w:val="26"/>
        </w:rPr>
        <w:t xml:space="preserve"> </w:t>
      </w:r>
      <w:r w:rsidRPr="00206ACB">
        <w:rPr>
          <w:rFonts w:cstheme="minorHAnsi"/>
          <w:szCs w:val="26"/>
        </w:rPr>
        <w:t>PPUSTATUS</w:t>
      </w:r>
    </w:p>
    <w:p w14:paraId="69B9D331" w14:textId="4AD22339" w:rsidR="008639C1" w:rsidRPr="0049289B" w:rsidRDefault="00B1785D" w:rsidP="00717534">
      <w:pPr>
        <w:spacing w:before="60" w:after="60"/>
      </w:pPr>
      <w:r w:rsidRPr="00206ACB">
        <w:t>PPUSTATUS</w:t>
      </w:r>
      <w:r w:rsidR="00AC466E" w:rsidRPr="00206ACB">
        <w:t xml:space="preserve"> </w:t>
      </w:r>
      <w:r w:rsidRPr="00206ACB">
        <w:t>is</w:t>
      </w:r>
      <w:r w:rsidR="00AC466E" w:rsidRPr="00206ACB">
        <w:t xml:space="preserve"> </w:t>
      </w:r>
      <w:r w:rsidRPr="00206ACB">
        <w:t>a</w:t>
      </w:r>
      <w:r w:rsidR="00AC466E" w:rsidRPr="00206ACB">
        <w:t xml:space="preserve"> </w:t>
      </w:r>
      <w:r w:rsidRPr="00206ACB">
        <w:t>read-only</w:t>
      </w:r>
      <w:r w:rsidR="00AC466E" w:rsidRPr="00206ACB">
        <w:t xml:space="preserve"> </w:t>
      </w:r>
      <w:r w:rsidRPr="00206ACB">
        <w:t>MMIO</w:t>
      </w:r>
      <w:r w:rsidR="00AC466E" w:rsidRPr="00206ACB">
        <w:t xml:space="preserve"> </w:t>
      </w:r>
      <w:r w:rsidRPr="00206ACB">
        <w:t>address.</w:t>
      </w:r>
      <w:r w:rsidR="00AC466E" w:rsidRPr="00206ACB">
        <w:t xml:space="preserve"> </w:t>
      </w:r>
      <w:r w:rsidRPr="00206ACB">
        <w:t>When</w:t>
      </w:r>
      <w:r w:rsidR="00AC466E" w:rsidRPr="00206ACB">
        <w:t xml:space="preserve"> </w:t>
      </w:r>
      <w:r w:rsidRPr="00206ACB">
        <w:t>you</w:t>
      </w:r>
      <w:r w:rsidR="00AC466E" w:rsidRPr="00206ACB">
        <w:t xml:space="preserve"> </w:t>
      </w:r>
      <w:r w:rsidRPr="00206ACB">
        <w:t>load</w:t>
      </w:r>
      <w:r w:rsidR="00AC466E" w:rsidRPr="00206ACB">
        <w:t xml:space="preserve"> </w:t>
      </w:r>
      <w:r w:rsidRPr="00206ACB">
        <w:t>from</w:t>
      </w:r>
      <w:r w:rsidR="00AC466E" w:rsidRPr="00206ACB">
        <w:t xml:space="preserve"> </w:t>
      </w:r>
      <w:r w:rsidRPr="00FE02E1">
        <w:rPr>
          <w:rStyle w:val="QuoteChar"/>
        </w:rPr>
        <w:t>$2002</w:t>
      </w:r>
      <w:r w:rsidRPr="00206ACB">
        <w:t>,</w:t>
      </w:r>
      <w:r w:rsidR="00AC466E" w:rsidRPr="00206ACB">
        <w:t xml:space="preserve"> </w:t>
      </w:r>
      <w:r w:rsidRPr="00206ACB">
        <w:t>the</w:t>
      </w:r>
      <w:r w:rsidR="00AC466E" w:rsidRPr="00206ACB">
        <w:t xml:space="preserve"> </w:t>
      </w:r>
      <w:r w:rsidRPr="00206ACB">
        <w:t>resulting</w:t>
      </w:r>
      <w:r w:rsidR="00AC466E" w:rsidRPr="00206ACB">
        <w:t xml:space="preserve"> </w:t>
      </w:r>
      <w:r w:rsidRPr="00206ACB">
        <w:t>byte</w:t>
      </w:r>
      <w:r w:rsidR="00AC466E" w:rsidRPr="00206ACB">
        <w:t xml:space="preserve"> </w:t>
      </w:r>
      <w:r w:rsidRPr="00206ACB">
        <w:t>gives</w:t>
      </w:r>
      <w:r w:rsidR="00AC466E" w:rsidRPr="00206ACB">
        <w:t xml:space="preserve"> </w:t>
      </w:r>
      <w:r w:rsidRPr="00206ACB">
        <w:t>you</w:t>
      </w:r>
      <w:r w:rsidR="00AC466E" w:rsidRPr="00206ACB">
        <w:t xml:space="preserve"> </w:t>
      </w:r>
      <w:r w:rsidRPr="00206ACB">
        <w:t>information</w:t>
      </w:r>
      <w:r w:rsidR="00AC466E" w:rsidRPr="00206ACB">
        <w:t xml:space="preserve"> </w:t>
      </w:r>
      <w:r w:rsidRPr="00206ACB">
        <w:t>about</w:t>
      </w:r>
      <w:r w:rsidR="00AC466E" w:rsidRPr="00206ACB">
        <w:t xml:space="preserve"> </w:t>
      </w:r>
      <w:r w:rsidRPr="00206ACB">
        <w:t>what</w:t>
      </w:r>
      <w:r w:rsidR="00AC466E" w:rsidRPr="00206ACB">
        <w:t xml:space="preserve"> </w:t>
      </w:r>
      <w:r w:rsidRPr="00206ACB">
        <w:t>the</w:t>
      </w:r>
      <w:r w:rsidR="00AC466E" w:rsidRPr="00206ACB">
        <w:t xml:space="preserve"> </w:t>
      </w:r>
      <w:r w:rsidRPr="00206ACB">
        <w:t>PPU</w:t>
      </w:r>
      <w:r w:rsidR="00AC466E" w:rsidRPr="00206ACB">
        <w:t xml:space="preserve"> </w:t>
      </w:r>
      <w:r w:rsidRPr="00206ACB">
        <w:t>is</w:t>
      </w:r>
      <w:r w:rsidR="00AC466E" w:rsidRPr="00206ACB">
        <w:t xml:space="preserve"> </w:t>
      </w:r>
      <w:r w:rsidRPr="00206ACB">
        <w:t>currently</w:t>
      </w:r>
      <w:r w:rsidR="00AC466E" w:rsidRPr="00206ACB">
        <w:t xml:space="preserve"> </w:t>
      </w:r>
      <w:r w:rsidRPr="00206ACB">
        <w:t>doing.</w:t>
      </w:r>
      <w:r w:rsidR="00AC466E" w:rsidRPr="00206ACB">
        <w:t xml:space="preserve"> </w:t>
      </w:r>
      <w:r w:rsidRPr="00206ACB">
        <w:t>Reading</w:t>
      </w:r>
      <w:r w:rsidR="00AC466E" w:rsidRPr="00206ACB">
        <w:t xml:space="preserve"> </w:t>
      </w:r>
      <w:r w:rsidRPr="00206ACB">
        <w:t>from</w:t>
      </w:r>
      <w:r w:rsidR="00AC466E" w:rsidRPr="00206ACB">
        <w:t xml:space="preserve"> </w:t>
      </w:r>
      <w:r w:rsidRPr="00206ACB">
        <w:t>PPUSTATUS</w:t>
      </w:r>
      <w:r w:rsidR="00AC466E" w:rsidRPr="00206ACB">
        <w:t xml:space="preserve"> </w:t>
      </w:r>
      <w:r w:rsidRPr="00206ACB">
        <w:t>has</w:t>
      </w:r>
      <w:r w:rsidR="00AC466E" w:rsidRPr="00206ACB">
        <w:t xml:space="preserve"> </w:t>
      </w:r>
      <w:r w:rsidRPr="00206ACB">
        <w:t>one</w:t>
      </w:r>
      <w:r w:rsidR="00AC466E" w:rsidRPr="00206ACB">
        <w:t xml:space="preserve"> </w:t>
      </w:r>
      <w:r w:rsidRPr="00206ACB">
        <w:t>useful</w:t>
      </w:r>
      <w:r w:rsidR="00AC466E" w:rsidRPr="00206ACB">
        <w:t xml:space="preserve"> </w:t>
      </w:r>
      <w:r w:rsidRPr="00206ACB">
        <w:t>side-effect,</w:t>
      </w:r>
      <w:r w:rsidR="00AC466E" w:rsidRPr="00206ACB">
        <w:t xml:space="preserve"> </w:t>
      </w:r>
      <w:r w:rsidRPr="00206ACB">
        <w:t>as</w:t>
      </w:r>
      <w:r w:rsidR="00AC466E" w:rsidRPr="00206ACB">
        <w:t xml:space="preserve"> </w:t>
      </w:r>
      <w:r w:rsidRPr="00206ACB">
        <w:t>well:</w:t>
      </w:r>
      <w:r w:rsidR="00AC466E" w:rsidRPr="00206ACB">
        <w:t xml:space="preserve"> </w:t>
      </w:r>
      <w:r w:rsidRPr="00206ACB">
        <w:t>it</w:t>
      </w:r>
      <w:r w:rsidR="00AC466E" w:rsidRPr="00206ACB">
        <w:t xml:space="preserve"> </w:t>
      </w:r>
      <w:r w:rsidRPr="00206ACB">
        <w:t>resets</w:t>
      </w:r>
      <w:r w:rsidR="00AC466E" w:rsidRPr="00206ACB">
        <w:t xml:space="preserve"> </w:t>
      </w:r>
      <w:r w:rsidRPr="00206ACB">
        <w:t>the</w:t>
      </w:r>
      <w:r w:rsidR="00AC466E" w:rsidRPr="00206ACB">
        <w:t xml:space="preserve"> </w:t>
      </w:r>
      <w:r w:rsidRPr="00206ACB">
        <w:t>"address</w:t>
      </w:r>
      <w:r w:rsidR="00AC466E" w:rsidRPr="00206ACB">
        <w:t xml:space="preserve"> </w:t>
      </w:r>
      <w:r w:rsidRPr="00206ACB">
        <w:t>latch"</w:t>
      </w:r>
      <w:r w:rsidR="00AC466E" w:rsidRPr="00206ACB">
        <w:t xml:space="preserve"> </w:t>
      </w:r>
      <w:r w:rsidRPr="00206ACB">
        <w:t>for</w:t>
      </w:r>
      <w:r w:rsidR="00AC466E" w:rsidRPr="00206ACB">
        <w:t xml:space="preserve"> </w:t>
      </w:r>
      <w:r w:rsidRPr="00206ACB">
        <w:t>PPUADDR.</w:t>
      </w:r>
      <w:r w:rsidR="00AC466E" w:rsidRPr="00206ACB">
        <w:t xml:space="preserve"> </w:t>
      </w:r>
      <w:r w:rsidRPr="00206ACB">
        <w:t>It</w:t>
      </w:r>
      <w:r w:rsidR="00AC466E" w:rsidRPr="00206ACB">
        <w:t xml:space="preserve"> </w:t>
      </w:r>
      <w:r w:rsidRPr="00206ACB">
        <w:t>takes</w:t>
      </w:r>
      <w:r w:rsidR="00AC466E" w:rsidRPr="00206ACB">
        <w:t xml:space="preserve"> </w:t>
      </w:r>
      <w:r w:rsidRPr="00206ACB">
        <w:t>two</w:t>
      </w:r>
      <w:r w:rsidR="00AC466E" w:rsidRPr="00206ACB">
        <w:t xml:space="preserve"> </w:t>
      </w:r>
      <w:r w:rsidRPr="00206ACB">
        <w:t>writes</w:t>
      </w:r>
      <w:r w:rsidR="00AC466E" w:rsidRPr="00206ACB">
        <w:t xml:space="preserve"> </w:t>
      </w:r>
      <w:r w:rsidRPr="00206ACB">
        <w:t>to</w:t>
      </w:r>
      <w:r w:rsidR="00AC466E" w:rsidRPr="00206ACB">
        <w:t xml:space="preserve"> </w:t>
      </w:r>
      <w:r w:rsidRPr="00206ACB">
        <w:t>PPUADDR</w:t>
      </w:r>
      <w:r w:rsidR="00AC466E" w:rsidRPr="00206ACB">
        <w:t xml:space="preserve"> </w:t>
      </w:r>
      <w:r w:rsidRPr="00206ACB">
        <w:t>to</w:t>
      </w:r>
      <w:r w:rsidR="00AC466E" w:rsidRPr="00206ACB">
        <w:t xml:space="preserve"> </w:t>
      </w:r>
      <w:r w:rsidRPr="00206ACB">
        <w:t>fully</w:t>
      </w:r>
      <w:r w:rsidR="00AC466E" w:rsidRPr="00206ACB">
        <w:t xml:space="preserve"> </w:t>
      </w:r>
      <w:r w:rsidRPr="00206ACB">
        <w:t>specify</w:t>
      </w:r>
      <w:r w:rsidR="00AC466E" w:rsidRPr="00206ACB">
        <w:t xml:space="preserve"> </w:t>
      </w:r>
      <w:r w:rsidRPr="00206ACB">
        <w:t>a</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and</w:t>
      </w:r>
      <w:r w:rsidR="00AC466E" w:rsidRPr="00206ACB">
        <w:t xml:space="preserve"> </w:t>
      </w:r>
      <w:r w:rsidRPr="00206ACB">
        <w:t>it</w:t>
      </w:r>
      <w:r w:rsidR="00AC466E" w:rsidRPr="00206ACB">
        <w:t xml:space="preserve"> </w:t>
      </w:r>
      <w:r w:rsidRPr="00206ACB">
        <w:t>is</w:t>
      </w:r>
      <w:r w:rsidR="00AC466E" w:rsidRPr="00206ACB">
        <w:t xml:space="preserve"> </w:t>
      </w:r>
      <w:r w:rsidRPr="00206ACB">
        <w:t>possible</w:t>
      </w:r>
      <w:r w:rsidR="00AC466E" w:rsidRPr="00206ACB">
        <w:t xml:space="preserve"> </w:t>
      </w:r>
      <w:r w:rsidRPr="00206ACB">
        <w:t>that</w:t>
      </w:r>
      <w:r w:rsidR="00AC466E" w:rsidRPr="00206ACB">
        <w:t xml:space="preserve"> </w:t>
      </w:r>
      <w:r w:rsidRPr="00206ACB">
        <w:t>your</w:t>
      </w:r>
      <w:r w:rsidR="00AC466E" w:rsidRPr="00206ACB">
        <w:t xml:space="preserve"> </w:t>
      </w:r>
      <w:r w:rsidRPr="00206ACB">
        <w:t>code</w:t>
      </w:r>
      <w:r w:rsidR="00AC466E" w:rsidRPr="00206ACB">
        <w:t xml:space="preserve"> </w:t>
      </w:r>
      <w:r w:rsidRPr="00206ACB">
        <w:t>might</w:t>
      </w:r>
      <w:r w:rsidR="00AC466E" w:rsidRPr="00206ACB">
        <w:t xml:space="preserve"> </w:t>
      </w:r>
      <w:r w:rsidRPr="00206ACB">
        <w:t>make</w:t>
      </w:r>
      <w:r w:rsidR="00AC466E" w:rsidRPr="00206ACB">
        <w:t xml:space="preserve"> </w:t>
      </w:r>
      <w:r w:rsidRPr="00206ACB">
        <w:t>one</w:t>
      </w:r>
      <w:r w:rsidR="00AC466E" w:rsidRPr="00206ACB">
        <w:t xml:space="preserve"> </w:t>
      </w:r>
      <w:r w:rsidRPr="00206ACB">
        <w:t>write</w:t>
      </w:r>
      <w:r w:rsidR="00AC466E" w:rsidRPr="00206ACB">
        <w:t xml:space="preserve"> </w:t>
      </w:r>
      <w:r w:rsidRPr="00206ACB">
        <w:t>but</w:t>
      </w:r>
      <w:r w:rsidR="00AC466E" w:rsidRPr="00206ACB">
        <w:t xml:space="preserve"> </w:t>
      </w:r>
      <w:r w:rsidRPr="00206ACB">
        <w:t>never</w:t>
      </w:r>
      <w:r w:rsidR="00AC466E" w:rsidRPr="00206ACB">
        <w:t xml:space="preserve"> </w:t>
      </w:r>
      <w:r w:rsidRPr="00206ACB">
        <w:t>get</w:t>
      </w:r>
      <w:r w:rsidR="00AC466E" w:rsidRPr="00206ACB">
        <w:t xml:space="preserve"> </w:t>
      </w:r>
      <w:r w:rsidRPr="00206ACB">
        <w:t>around</w:t>
      </w:r>
      <w:r w:rsidR="00AC466E" w:rsidRPr="00206ACB">
        <w:t xml:space="preserve"> </w:t>
      </w:r>
      <w:r w:rsidRPr="00206ACB">
        <w:t>to</w:t>
      </w:r>
      <w:r w:rsidR="00AC466E" w:rsidRPr="00206ACB">
        <w:t xml:space="preserve"> </w:t>
      </w:r>
      <w:r w:rsidRPr="00206ACB">
        <w:t>doing</w:t>
      </w:r>
      <w:r w:rsidR="00AC466E" w:rsidRPr="00206ACB">
        <w:t xml:space="preserve"> </w:t>
      </w:r>
      <w:r w:rsidRPr="00206ACB">
        <w:t>the</w:t>
      </w:r>
      <w:r w:rsidR="00AC466E" w:rsidRPr="00206ACB">
        <w:t xml:space="preserve"> </w:t>
      </w:r>
      <w:r w:rsidRPr="00206ACB">
        <w:t>second</w:t>
      </w:r>
      <w:r w:rsidR="00AC466E" w:rsidRPr="00206ACB">
        <w:t xml:space="preserve"> </w:t>
      </w:r>
      <w:r w:rsidRPr="00206ACB">
        <w:t>write.</w:t>
      </w:r>
      <w:r w:rsidR="00AC466E" w:rsidRPr="00206ACB">
        <w:t xml:space="preserve"> </w:t>
      </w:r>
      <w:r w:rsidRPr="00206ACB">
        <w:t>Reading</w:t>
      </w:r>
      <w:r w:rsidR="00AC466E" w:rsidRPr="00206ACB">
        <w:t xml:space="preserve"> </w:t>
      </w:r>
      <w:r w:rsidRPr="00206ACB">
        <w:t>from</w:t>
      </w:r>
      <w:r w:rsidR="00AC466E" w:rsidRPr="00206ACB">
        <w:t xml:space="preserve"> </w:t>
      </w:r>
      <w:r w:rsidRPr="00206ACB">
        <w:t>PPUSTATUS</w:t>
      </w:r>
      <w:r w:rsidR="00AC466E" w:rsidRPr="00206ACB">
        <w:t xml:space="preserve"> </w:t>
      </w:r>
      <w:r w:rsidRPr="00206ACB">
        <w:t>makes</w:t>
      </w:r>
      <w:r w:rsidR="00AC466E" w:rsidRPr="00206ACB">
        <w:t xml:space="preserve"> </w:t>
      </w:r>
      <w:r w:rsidRPr="00206ACB">
        <w:t>it</w:t>
      </w:r>
      <w:r w:rsidR="00AC466E" w:rsidRPr="00206ACB">
        <w:t xml:space="preserve"> </w:t>
      </w:r>
      <w:r w:rsidRPr="00206ACB">
        <w:t>so</w:t>
      </w:r>
      <w:r w:rsidR="00AC466E" w:rsidRPr="00206ACB">
        <w:t xml:space="preserve"> </w:t>
      </w:r>
      <w:r w:rsidRPr="00206ACB">
        <w:t>that</w:t>
      </w:r>
      <w:r w:rsidR="00AC466E" w:rsidRPr="00206ACB">
        <w:t xml:space="preserve"> </w:t>
      </w:r>
      <w:r w:rsidRPr="00206ACB">
        <w:t>the</w:t>
      </w:r>
      <w:r w:rsidR="00AC466E" w:rsidRPr="00206ACB">
        <w:t xml:space="preserve"> </w:t>
      </w:r>
      <w:r w:rsidRPr="00206ACB">
        <w:t>next</w:t>
      </w:r>
      <w:r w:rsidR="00AC466E" w:rsidRPr="00206ACB">
        <w:t xml:space="preserve"> </w:t>
      </w:r>
      <w:r w:rsidRPr="00206ACB">
        <w:t>write</w:t>
      </w:r>
      <w:r w:rsidR="00AC466E" w:rsidRPr="00206ACB">
        <w:t xml:space="preserve"> </w:t>
      </w:r>
      <w:r w:rsidRPr="00206ACB">
        <w:t>to</w:t>
      </w:r>
      <w:r w:rsidR="00AC466E" w:rsidRPr="00206ACB">
        <w:t xml:space="preserve"> </w:t>
      </w:r>
      <w:r w:rsidRPr="00206ACB">
        <w:t>PPUADDR</w:t>
      </w:r>
      <w:r w:rsidR="00AC466E" w:rsidRPr="00206ACB">
        <w:t xml:space="preserve"> </w:t>
      </w:r>
      <w:r w:rsidRPr="00206ACB">
        <w:t>will</w:t>
      </w:r>
      <w:r w:rsidR="00AC466E" w:rsidRPr="00206ACB">
        <w:t xml:space="preserve"> </w:t>
      </w:r>
      <w:r w:rsidRPr="00206ACB">
        <w:t>always</w:t>
      </w:r>
      <w:r w:rsidR="00AC466E" w:rsidRPr="00206ACB">
        <w:t xml:space="preserve"> </w:t>
      </w:r>
      <w:r w:rsidRPr="00206ACB">
        <w:t>be</w:t>
      </w:r>
      <w:r w:rsidR="00AC466E" w:rsidRPr="00206ACB">
        <w:t xml:space="preserve"> </w:t>
      </w:r>
      <w:r w:rsidRPr="00206ACB">
        <w:t>considered</w:t>
      </w:r>
      <w:r w:rsidR="00AC466E" w:rsidRPr="00206ACB">
        <w:t xml:space="preserve"> </w:t>
      </w:r>
      <w:r w:rsidRPr="00206ACB">
        <w:t>a</w:t>
      </w:r>
      <w:r w:rsidR="00AC466E" w:rsidRPr="00206ACB">
        <w:t xml:space="preserve"> </w:t>
      </w:r>
      <w:r w:rsidRPr="00206ACB">
        <w:t>"high"</w:t>
      </w:r>
      <w:r w:rsidR="00AC466E" w:rsidRPr="00206ACB">
        <w:t xml:space="preserve"> </w:t>
      </w:r>
      <w:r w:rsidRPr="00206ACB">
        <w:t>byte</w:t>
      </w:r>
      <w:r w:rsidR="00AC466E" w:rsidRPr="00206ACB">
        <w:t xml:space="preserve"> </w:t>
      </w:r>
      <w:r w:rsidRPr="00206ACB">
        <w:t>of</w:t>
      </w:r>
      <w:r w:rsidR="00AC466E" w:rsidRPr="00206ACB">
        <w:t xml:space="preserve"> </w:t>
      </w:r>
      <w:r w:rsidRPr="00206ACB">
        <w:t>an</w:t>
      </w:r>
      <w:r w:rsidR="00AC466E" w:rsidRPr="00206ACB">
        <w:t xml:space="preserve"> </w:t>
      </w:r>
      <w:r w:rsidRPr="00206ACB">
        <w:t>address.</w:t>
      </w:r>
    </w:p>
    <w:p w14:paraId="36713F5C" w14:textId="645F2151" w:rsidR="00B1785D" w:rsidRPr="00206ACB" w:rsidRDefault="00B1785D" w:rsidP="00FE02E1">
      <w:r w:rsidRPr="00206ACB">
        <w:lastRenderedPageBreak/>
        <w:t>In</w:t>
      </w:r>
      <w:r w:rsidR="00AC466E" w:rsidRPr="00206ACB">
        <w:t xml:space="preserve"> </w:t>
      </w:r>
      <w:r w:rsidRPr="00206ACB">
        <w:t>our</w:t>
      </w:r>
      <w:r w:rsidR="00AC466E" w:rsidRPr="00206ACB">
        <w:t xml:space="preserve"> </w:t>
      </w:r>
      <w:r w:rsidRPr="00206ACB">
        <w:t>test</w:t>
      </w:r>
      <w:r w:rsidR="00AC466E" w:rsidRPr="00206ACB">
        <w:t xml:space="preserve"> </w:t>
      </w:r>
      <w:r w:rsidRPr="00206ACB">
        <w:t>project,</w:t>
      </w:r>
      <w:r w:rsidR="00AC466E" w:rsidRPr="00206ACB">
        <w:t xml:space="preserve"> </w:t>
      </w:r>
      <w:r w:rsidRPr="00206ACB">
        <w:t>we</w:t>
      </w:r>
      <w:r w:rsidR="00AC466E" w:rsidRPr="00206ACB">
        <w:t xml:space="preserve"> </w:t>
      </w:r>
      <w:r w:rsidRPr="00206ACB">
        <w:t>read</w:t>
      </w:r>
      <w:r w:rsidR="00AC466E" w:rsidRPr="00206ACB">
        <w:t xml:space="preserve"> </w:t>
      </w:r>
      <w:r w:rsidRPr="00206ACB">
        <w:t>("load")</w:t>
      </w:r>
      <w:r w:rsidR="00AC466E" w:rsidRPr="00206ACB">
        <w:t xml:space="preserve"> </w:t>
      </w:r>
      <w:r w:rsidRPr="00206ACB">
        <w:t>from</w:t>
      </w:r>
      <w:r w:rsidR="00AC466E" w:rsidRPr="00206ACB">
        <w:t xml:space="preserve"> </w:t>
      </w:r>
      <w:r w:rsidRPr="00206ACB">
        <w:t>PPUSTATUS</w:t>
      </w:r>
      <w:r w:rsidR="00AC466E" w:rsidRPr="00206ACB">
        <w:t xml:space="preserve"> </w:t>
      </w:r>
      <w:r w:rsidRPr="00206ACB">
        <w:t>before</w:t>
      </w:r>
      <w:r w:rsidR="00AC466E" w:rsidRPr="00206ACB">
        <w:t xml:space="preserve"> </w:t>
      </w:r>
      <w:r w:rsidRPr="00206ACB">
        <w:t>attempting</w:t>
      </w:r>
      <w:r w:rsidR="00AC466E" w:rsidRPr="00206ACB">
        <w:t xml:space="preserve"> </w:t>
      </w:r>
      <w:r w:rsidRPr="00206ACB">
        <w:t>to</w:t>
      </w:r>
      <w:r w:rsidR="00AC466E" w:rsidRPr="00206ACB">
        <w:t xml:space="preserve"> </w:t>
      </w:r>
      <w:r w:rsidRPr="00206ACB">
        <w:t>write</w:t>
      </w:r>
      <w:r w:rsidR="00AC466E" w:rsidRPr="00206ACB">
        <w:t xml:space="preserve"> </w:t>
      </w:r>
      <w:r w:rsidRPr="00206ACB">
        <w:t>an</w:t>
      </w:r>
      <w:r w:rsidR="00AC466E" w:rsidRPr="00206ACB">
        <w:t xml:space="preserve"> </w:t>
      </w:r>
      <w:r w:rsidRPr="00206ACB">
        <w:t>address</w:t>
      </w:r>
      <w:r w:rsidR="00AC466E" w:rsidRPr="00206ACB">
        <w:t xml:space="preserve"> </w:t>
      </w:r>
      <w:r w:rsidRPr="00206ACB">
        <w:t>to</w:t>
      </w:r>
      <w:r w:rsidR="00AC466E" w:rsidRPr="00206ACB">
        <w:t xml:space="preserve"> </w:t>
      </w:r>
      <w:r w:rsidRPr="00206ACB">
        <w:t>PPUADDR:</w:t>
      </w:r>
    </w:p>
    <w:p w14:paraId="2CC1A9C7" w14:textId="77777777" w:rsidR="00501BC4" w:rsidRPr="00501BC4" w:rsidRDefault="00000000" w:rsidP="002E280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1367563635"/>
        <w:rPr>
          <w:rFonts w:ascii="DejaVu Sans Mono" w:hAnsi="DejaVu Sans Mono" w:cs="DejaVu Sans Mono"/>
          <w:sz w:val="26"/>
          <w:szCs w:val="26"/>
        </w:rPr>
      </w:pPr>
      <w:r>
        <w:rPr>
          <w:rFonts w:ascii="DejaVu Sans Mono" w:hAnsi="DejaVu Sans Mono" w:cs="DejaVu Sans Mono"/>
          <w:noProof/>
          <w:color w:val="E3371E"/>
          <w:sz w:val="26"/>
          <w:szCs w:val="26"/>
        </w:rPr>
        <w:pict w14:anchorId="3C31427B">
          <v:rect id="_x0000_s2148" style="position:absolute;left:0;text-align:left;margin-left:-5.4pt;margin-top:.65pt;width:17.25pt;height:123pt;z-index:251703296;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48" inset="0,0,0,0">
              <w:txbxContent>
                <w:p w14:paraId="0AA2180A" w14:textId="773E690C" w:rsidR="00501BC4" w:rsidRPr="0027141C" w:rsidRDefault="00501BC4" w:rsidP="0027141C">
                  <w:pPr>
                    <w:spacing w:before="60" w:after="60" w:line="240" w:lineRule="auto"/>
                    <w:ind w:firstLine="0"/>
                    <w:jc w:val="left"/>
                    <w:rPr>
                      <w:rFonts w:ascii="DejaVu Sans Mono" w:hAnsi="DejaVu Sans Mono" w:cs="DejaVu Sans Mono"/>
                      <w:szCs w:val="26"/>
                    </w:rPr>
                  </w:pPr>
                  <w:r w:rsidRPr="0027141C">
                    <w:rPr>
                      <w:rFonts w:ascii="DejaVu Sans Mono" w:hAnsi="DejaVu Sans Mono" w:cs="DejaVu Sans Mono"/>
                      <w:szCs w:val="26"/>
                    </w:rPr>
                    <w:t>35</w:t>
                  </w:r>
                </w:p>
                <w:p w14:paraId="37FC1FD7" w14:textId="617618CB" w:rsidR="00501BC4" w:rsidRPr="0027141C" w:rsidRDefault="00501BC4" w:rsidP="0027141C">
                  <w:pPr>
                    <w:spacing w:before="60" w:after="60" w:line="240" w:lineRule="auto"/>
                    <w:ind w:firstLine="0"/>
                    <w:jc w:val="left"/>
                    <w:rPr>
                      <w:rFonts w:ascii="DejaVu Sans Mono" w:hAnsi="DejaVu Sans Mono" w:cs="DejaVu Sans Mono"/>
                      <w:szCs w:val="26"/>
                    </w:rPr>
                  </w:pPr>
                  <w:r w:rsidRPr="0027141C">
                    <w:rPr>
                      <w:rFonts w:ascii="DejaVu Sans Mono" w:hAnsi="DejaVu Sans Mono" w:cs="DejaVu Sans Mono"/>
                      <w:szCs w:val="26"/>
                    </w:rPr>
                    <w:t>36</w:t>
                  </w:r>
                </w:p>
                <w:p w14:paraId="5E5E546B" w14:textId="77777777" w:rsidR="00501BC4" w:rsidRPr="0027141C" w:rsidRDefault="00501BC4" w:rsidP="0027141C">
                  <w:pPr>
                    <w:spacing w:before="60" w:after="60" w:line="240" w:lineRule="auto"/>
                    <w:ind w:firstLine="0"/>
                    <w:jc w:val="left"/>
                    <w:rPr>
                      <w:rFonts w:ascii="DejaVu Sans Mono" w:hAnsi="DejaVu Sans Mono" w:cs="DejaVu Sans Mono"/>
                      <w:szCs w:val="26"/>
                    </w:rPr>
                  </w:pPr>
                  <w:r w:rsidRPr="0027141C">
                    <w:rPr>
                      <w:rFonts w:ascii="DejaVu Sans Mono" w:hAnsi="DejaVu Sans Mono" w:cs="DejaVu Sans Mono"/>
                      <w:szCs w:val="26"/>
                    </w:rPr>
                    <w:t>37</w:t>
                  </w:r>
                </w:p>
                <w:p w14:paraId="63D97A7D" w14:textId="77777777" w:rsidR="00501BC4" w:rsidRPr="0027141C" w:rsidRDefault="00501BC4" w:rsidP="0027141C">
                  <w:pPr>
                    <w:spacing w:before="60" w:after="60" w:line="240" w:lineRule="auto"/>
                    <w:ind w:firstLine="0"/>
                    <w:jc w:val="left"/>
                    <w:rPr>
                      <w:rFonts w:ascii="DejaVu Sans Mono" w:hAnsi="DejaVu Sans Mono" w:cs="DejaVu Sans Mono"/>
                      <w:szCs w:val="26"/>
                    </w:rPr>
                  </w:pPr>
                  <w:r w:rsidRPr="0027141C">
                    <w:rPr>
                      <w:rFonts w:ascii="DejaVu Sans Mono" w:hAnsi="DejaVu Sans Mono" w:cs="DejaVu Sans Mono"/>
                      <w:szCs w:val="26"/>
                    </w:rPr>
                    <w:t>38</w:t>
                  </w:r>
                </w:p>
                <w:p w14:paraId="293D03A6" w14:textId="77777777" w:rsidR="00501BC4" w:rsidRPr="0027141C" w:rsidRDefault="00501BC4" w:rsidP="0027141C">
                  <w:pPr>
                    <w:spacing w:before="60" w:after="60" w:line="240" w:lineRule="auto"/>
                    <w:ind w:firstLine="0"/>
                    <w:jc w:val="left"/>
                    <w:rPr>
                      <w:rFonts w:ascii="DejaVu Sans Mono" w:hAnsi="DejaVu Sans Mono" w:cs="DejaVu Sans Mono"/>
                      <w:szCs w:val="26"/>
                    </w:rPr>
                  </w:pPr>
                  <w:r w:rsidRPr="0027141C">
                    <w:rPr>
                      <w:rFonts w:ascii="DejaVu Sans Mono" w:hAnsi="DejaVu Sans Mono" w:cs="DejaVu Sans Mono"/>
                      <w:szCs w:val="26"/>
                    </w:rPr>
                    <w:t>39</w:t>
                  </w:r>
                </w:p>
                <w:p w14:paraId="2D24A97E" w14:textId="40800C4F" w:rsidR="00501BC4" w:rsidRPr="0027141C" w:rsidRDefault="00501BC4" w:rsidP="0027141C">
                  <w:pPr>
                    <w:spacing w:before="60" w:after="60" w:line="240" w:lineRule="auto"/>
                    <w:ind w:firstLine="0"/>
                    <w:jc w:val="left"/>
                    <w:rPr>
                      <w:rFonts w:ascii="DejaVu Sans Mono" w:hAnsi="DejaVu Sans Mono" w:cs="DejaVu Sans Mono"/>
                      <w:szCs w:val="26"/>
                    </w:rPr>
                  </w:pPr>
                  <w:r w:rsidRPr="0027141C">
                    <w:rPr>
                      <w:rFonts w:ascii="DejaVu Sans Mono" w:hAnsi="DejaVu Sans Mono" w:cs="DejaVu Sans Mono"/>
                      <w:szCs w:val="26"/>
                    </w:rPr>
                    <w:t>40</w:t>
                  </w:r>
                </w:p>
                <w:p w14:paraId="3DC465A2" w14:textId="54087AE2" w:rsidR="00501BC4" w:rsidRPr="0027141C" w:rsidRDefault="00501BC4" w:rsidP="0027141C">
                  <w:pPr>
                    <w:spacing w:before="60" w:after="60" w:line="240" w:lineRule="auto"/>
                    <w:ind w:firstLine="0"/>
                    <w:jc w:val="left"/>
                    <w:rPr>
                      <w:rFonts w:ascii="DejaVu Sans Mono" w:hAnsi="DejaVu Sans Mono" w:cs="DejaVu Sans Mono"/>
                      <w:szCs w:val="26"/>
                    </w:rPr>
                  </w:pPr>
                  <w:r w:rsidRPr="0027141C">
                    <w:rPr>
                      <w:rFonts w:ascii="DejaVu Sans Mono" w:hAnsi="DejaVu Sans Mono" w:cs="DejaVu Sans Mono"/>
                      <w:szCs w:val="26"/>
                    </w:rPr>
                    <w:t>41</w:t>
                  </w:r>
                </w:p>
              </w:txbxContent>
            </v:textbox>
          </v:rect>
        </w:pict>
      </w:r>
      <w:r w:rsidR="00AC466E" w:rsidRPr="00501BC4">
        <w:rPr>
          <w:rFonts w:ascii="DejaVu Sans Mono" w:hAnsi="DejaVu Sans Mono" w:cs="DejaVu Sans Mono"/>
          <w:color w:val="E3371E"/>
          <w:sz w:val="26"/>
          <w:szCs w:val="26"/>
        </w:rPr>
        <w:t xml:space="preserve">  </w:t>
      </w:r>
      <w:r w:rsidR="00A80719" w:rsidRPr="00501BC4">
        <w:rPr>
          <w:rFonts w:ascii="DejaVu Sans Mono" w:hAnsi="DejaVu Sans Mono" w:cs="DejaVu Sans Mono"/>
          <w:color w:val="E3371E"/>
          <w:sz w:val="26"/>
          <w:szCs w:val="26"/>
        </w:rPr>
        <w:t>LDX</w:t>
      </w:r>
      <w:r w:rsidR="00AC466E" w:rsidRPr="00501BC4">
        <w:rPr>
          <w:rFonts w:ascii="DejaVu Sans Mono" w:hAnsi="DejaVu Sans Mono" w:cs="DejaVu Sans Mono"/>
          <w:color w:val="000000"/>
          <w:sz w:val="26"/>
          <w:szCs w:val="26"/>
        </w:rPr>
        <w:t xml:space="preserve"> </w:t>
      </w:r>
      <w:r w:rsidR="00A80719" w:rsidRPr="00501BC4">
        <w:rPr>
          <w:rFonts w:ascii="DejaVu Sans Mono" w:hAnsi="DejaVu Sans Mono" w:cs="DejaVu Sans Mono"/>
          <w:color w:val="07E2FA"/>
          <w:sz w:val="26"/>
          <w:szCs w:val="26"/>
        </w:rPr>
        <w:t>$2002</w:t>
      </w:r>
    </w:p>
    <w:p w14:paraId="386CE526" w14:textId="77777777" w:rsidR="00501BC4" w:rsidRPr="00501BC4" w:rsidRDefault="00501BC4" w:rsidP="002E280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1367563635"/>
        <w:rPr>
          <w:rFonts w:ascii="DejaVu Sans Mono" w:hAnsi="DejaVu Sans Mono" w:cs="DejaVu Sans Mono"/>
          <w:sz w:val="26"/>
          <w:szCs w:val="26"/>
        </w:rPr>
      </w:pPr>
      <w:r w:rsidRPr="00501BC4">
        <w:rPr>
          <w:rFonts w:ascii="DejaVu Sans Mono" w:hAnsi="DejaVu Sans Mono" w:cs="DejaVu Sans Mono"/>
          <w:color w:val="E3371E"/>
          <w:sz w:val="26"/>
          <w:szCs w:val="26"/>
        </w:rPr>
        <w:t xml:space="preserve">  LDX </w:t>
      </w:r>
      <w:r w:rsidRPr="00501BC4">
        <w:rPr>
          <w:rFonts w:ascii="DejaVu Sans Mono" w:hAnsi="DejaVu Sans Mono" w:cs="DejaVu Sans Mono"/>
          <w:color w:val="FF7A48"/>
          <w:sz w:val="26"/>
          <w:szCs w:val="26"/>
        </w:rPr>
        <w:t>#</w:t>
      </w:r>
      <w:r w:rsidRPr="00501BC4">
        <w:rPr>
          <w:rFonts w:ascii="DejaVu Sans Mono" w:hAnsi="DejaVu Sans Mono" w:cs="DejaVu Sans Mono"/>
          <w:color w:val="07E2FA"/>
          <w:sz w:val="26"/>
          <w:szCs w:val="26"/>
        </w:rPr>
        <w:t>$3f</w:t>
      </w:r>
    </w:p>
    <w:p w14:paraId="74B6DD3A" w14:textId="77777777" w:rsidR="00501BC4" w:rsidRPr="00501BC4" w:rsidRDefault="00501BC4" w:rsidP="002E280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1367563635"/>
        <w:rPr>
          <w:rFonts w:ascii="DejaVu Sans Mono" w:hAnsi="DejaVu Sans Mono" w:cs="DejaVu Sans Mono"/>
          <w:sz w:val="26"/>
          <w:szCs w:val="26"/>
        </w:rPr>
      </w:pPr>
      <w:r w:rsidRPr="00501BC4">
        <w:rPr>
          <w:rFonts w:ascii="DejaVu Sans Mono" w:hAnsi="DejaVu Sans Mono" w:cs="DejaVu Sans Mono"/>
          <w:color w:val="E3371E"/>
          <w:sz w:val="26"/>
          <w:szCs w:val="26"/>
        </w:rPr>
        <w:t xml:space="preserve">  STX </w:t>
      </w:r>
      <w:r w:rsidRPr="00501BC4">
        <w:rPr>
          <w:rFonts w:ascii="DejaVu Sans Mono" w:hAnsi="DejaVu Sans Mono" w:cs="DejaVu Sans Mono"/>
          <w:color w:val="07E2FA"/>
          <w:sz w:val="26"/>
          <w:szCs w:val="26"/>
        </w:rPr>
        <w:t>$2006</w:t>
      </w:r>
    </w:p>
    <w:p w14:paraId="0B58B1A8" w14:textId="77777777" w:rsidR="00501BC4" w:rsidRPr="00501BC4" w:rsidRDefault="00501BC4" w:rsidP="002E280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1367563635"/>
        <w:rPr>
          <w:rFonts w:ascii="DejaVu Sans Mono" w:hAnsi="DejaVu Sans Mono" w:cs="DejaVu Sans Mono"/>
          <w:sz w:val="26"/>
          <w:szCs w:val="26"/>
        </w:rPr>
      </w:pPr>
      <w:r w:rsidRPr="00501BC4">
        <w:rPr>
          <w:rFonts w:ascii="DejaVu Sans Mono" w:hAnsi="DejaVu Sans Mono" w:cs="DejaVu Sans Mono"/>
          <w:color w:val="E3371E"/>
          <w:sz w:val="26"/>
          <w:szCs w:val="26"/>
        </w:rPr>
        <w:t xml:space="preserve">  LDX </w:t>
      </w:r>
      <w:r w:rsidRPr="00501BC4">
        <w:rPr>
          <w:rFonts w:ascii="DejaVu Sans Mono" w:hAnsi="DejaVu Sans Mono" w:cs="DejaVu Sans Mono"/>
          <w:color w:val="FF7A48"/>
          <w:sz w:val="26"/>
          <w:szCs w:val="26"/>
        </w:rPr>
        <w:t>#</w:t>
      </w:r>
      <w:r w:rsidRPr="00501BC4">
        <w:rPr>
          <w:rFonts w:ascii="DejaVu Sans Mono" w:hAnsi="DejaVu Sans Mono" w:cs="DejaVu Sans Mono"/>
          <w:color w:val="07E2FA"/>
          <w:sz w:val="26"/>
          <w:szCs w:val="26"/>
        </w:rPr>
        <w:t>$00</w:t>
      </w:r>
    </w:p>
    <w:p w14:paraId="066416C7" w14:textId="77777777" w:rsidR="00501BC4" w:rsidRPr="00501BC4" w:rsidRDefault="00501BC4" w:rsidP="002E280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1367563635"/>
        <w:rPr>
          <w:rFonts w:ascii="DejaVu Sans Mono" w:hAnsi="DejaVu Sans Mono" w:cs="DejaVu Sans Mono"/>
          <w:color w:val="07E2FA"/>
          <w:sz w:val="26"/>
          <w:szCs w:val="26"/>
        </w:rPr>
      </w:pPr>
      <w:r w:rsidRPr="00501BC4">
        <w:rPr>
          <w:rFonts w:ascii="DejaVu Sans Mono" w:hAnsi="DejaVu Sans Mono" w:cs="DejaVu Sans Mono"/>
          <w:color w:val="E3371E"/>
          <w:sz w:val="26"/>
          <w:szCs w:val="26"/>
        </w:rPr>
        <w:t xml:space="preserve">  STX </w:t>
      </w:r>
      <w:r w:rsidRPr="00501BC4">
        <w:rPr>
          <w:rFonts w:ascii="DejaVu Sans Mono" w:hAnsi="DejaVu Sans Mono" w:cs="DejaVu Sans Mono"/>
          <w:color w:val="07E2FA"/>
          <w:sz w:val="26"/>
          <w:szCs w:val="26"/>
        </w:rPr>
        <w:t>$2006</w:t>
      </w:r>
    </w:p>
    <w:p w14:paraId="5F57A03C" w14:textId="4242592E" w:rsidR="00501BC4" w:rsidRPr="00501BC4" w:rsidRDefault="00501BC4" w:rsidP="002E280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1367563635"/>
        <w:rPr>
          <w:rFonts w:ascii="DejaVu Sans Mono" w:hAnsi="DejaVu Sans Mono" w:cs="DejaVu Sans Mono"/>
          <w:color w:val="E3371E"/>
          <w:sz w:val="26"/>
          <w:szCs w:val="26"/>
        </w:rPr>
      </w:pPr>
      <w:r w:rsidRPr="00501BC4">
        <w:rPr>
          <w:rFonts w:ascii="DejaVu Sans Mono" w:hAnsi="DejaVu Sans Mono" w:cs="DejaVu Sans Mono"/>
          <w:color w:val="E3371E"/>
          <w:sz w:val="26"/>
          <w:szCs w:val="26"/>
        </w:rPr>
        <w:t xml:space="preserve">  LDA </w:t>
      </w:r>
      <w:r w:rsidRPr="00501BC4">
        <w:rPr>
          <w:rFonts w:ascii="DejaVu Sans Mono" w:hAnsi="DejaVu Sans Mono" w:cs="DejaVu Sans Mono"/>
          <w:color w:val="FF7A48"/>
          <w:sz w:val="26"/>
          <w:szCs w:val="26"/>
        </w:rPr>
        <w:t>#</w:t>
      </w:r>
      <w:r w:rsidRPr="00501BC4">
        <w:rPr>
          <w:rFonts w:ascii="DejaVu Sans Mono" w:hAnsi="DejaVu Sans Mono" w:cs="DejaVu Sans Mono"/>
          <w:color w:val="07E2FA"/>
          <w:sz w:val="26"/>
          <w:szCs w:val="26"/>
        </w:rPr>
        <w:t>$29</w:t>
      </w:r>
    </w:p>
    <w:p w14:paraId="32BD7B79" w14:textId="48CA7455" w:rsidR="00501BC4" w:rsidRPr="00501BC4" w:rsidRDefault="00501BC4" w:rsidP="002E280F">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1367563635"/>
        <w:rPr>
          <w:rFonts w:ascii="DejaVu Sans Mono" w:hAnsi="DejaVu Sans Mono" w:cs="DejaVu Sans Mono"/>
          <w:color w:val="E3371E"/>
          <w:sz w:val="26"/>
          <w:szCs w:val="26"/>
        </w:rPr>
      </w:pPr>
      <w:r w:rsidRPr="00501BC4">
        <w:rPr>
          <w:rFonts w:ascii="DejaVu Sans Mono" w:hAnsi="DejaVu Sans Mono" w:cs="DejaVu Sans Mono"/>
          <w:color w:val="E3371E"/>
          <w:sz w:val="26"/>
          <w:szCs w:val="26"/>
        </w:rPr>
        <w:t xml:space="preserve">  STA </w:t>
      </w:r>
      <w:r w:rsidRPr="00501BC4">
        <w:rPr>
          <w:rFonts w:ascii="DejaVu Sans Mono" w:hAnsi="DejaVu Sans Mono" w:cs="DejaVu Sans Mono"/>
          <w:color w:val="07E2FA"/>
          <w:sz w:val="26"/>
          <w:szCs w:val="26"/>
        </w:rPr>
        <w:t>$2007</w:t>
      </w:r>
    </w:p>
    <w:p w14:paraId="203B30EB" w14:textId="335537D0" w:rsidR="002775B2" w:rsidRPr="00206ACB" w:rsidRDefault="002775B2">
      <w:pPr>
        <w:pStyle w:val="ListParagraph"/>
        <w:numPr>
          <w:ilvl w:val="0"/>
          <w:numId w:val="10"/>
        </w:numPr>
        <w:rPr>
          <w:rFonts w:cstheme="minorHAnsi"/>
          <w:kern w:val="0"/>
          <w:szCs w:val="26"/>
          <w:lang w:eastAsia="ja-JP"/>
        </w:rPr>
      </w:pPr>
      <w:r w:rsidRPr="00B82AB6">
        <w:rPr>
          <w:rStyle w:val="QuoteChar"/>
        </w:rPr>
        <w:t>$2001</w:t>
      </w:r>
      <w:r w:rsidRPr="00206ACB">
        <w:rPr>
          <w:rFonts w:cstheme="minorHAnsi"/>
          <w:szCs w:val="26"/>
        </w:rPr>
        <w:t>:</w:t>
      </w:r>
      <w:r w:rsidR="00AC466E" w:rsidRPr="00206ACB">
        <w:rPr>
          <w:rFonts w:cstheme="minorHAnsi"/>
          <w:szCs w:val="26"/>
        </w:rPr>
        <w:t xml:space="preserve"> </w:t>
      </w:r>
      <w:r w:rsidRPr="00206ACB">
        <w:rPr>
          <w:rFonts w:cstheme="minorHAnsi"/>
          <w:szCs w:val="26"/>
        </w:rPr>
        <w:t>PPUMASK</w:t>
      </w:r>
    </w:p>
    <w:p w14:paraId="19D06B2F" w14:textId="34C27CB3" w:rsidR="002775B2" w:rsidRPr="00206ACB" w:rsidRDefault="002775B2" w:rsidP="00FE02E1">
      <w:r w:rsidRPr="00206ACB">
        <w:t>There's</w:t>
      </w:r>
      <w:r w:rsidR="00AC466E" w:rsidRPr="00206ACB">
        <w:t xml:space="preserve"> </w:t>
      </w:r>
      <w:r w:rsidRPr="00206ACB">
        <w:t>still</w:t>
      </w:r>
      <w:r w:rsidR="00AC466E" w:rsidRPr="00206ACB">
        <w:t xml:space="preserve"> </w:t>
      </w:r>
      <w:r w:rsidRPr="00206ACB">
        <w:t>one</w:t>
      </w:r>
      <w:r w:rsidR="00AC466E" w:rsidRPr="00206ACB">
        <w:t xml:space="preserve"> </w:t>
      </w:r>
      <w:r w:rsidRPr="00206ACB">
        <w:t>more</w:t>
      </w:r>
      <w:r w:rsidR="00AC466E" w:rsidRPr="00206ACB">
        <w:t xml:space="preserve"> </w:t>
      </w:r>
      <w:r w:rsidRPr="00206ACB">
        <w:t>thing</w:t>
      </w:r>
      <w:r w:rsidR="00AC466E" w:rsidRPr="00206ACB">
        <w:t xml:space="preserve"> </w:t>
      </w:r>
      <w:r w:rsidRPr="00206ACB">
        <w:t>our</w:t>
      </w:r>
      <w:r w:rsidR="00AC466E" w:rsidRPr="00206ACB">
        <w:t xml:space="preserve"> </w:t>
      </w:r>
      <w:r w:rsidRPr="00206ACB">
        <w:t>test</w:t>
      </w:r>
      <w:r w:rsidR="00AC466E" w:rsidRPr="00206ACB">
        <w:t xml:space="preserve"> </w:t>
      </w:r>
      <w:r w:rsidRPr="00206ACB">
        <w:t>project</w:t>
      </w:r>
      <w:r w:rsidR="00AC466E" w:rsidRPr="00206ACB">
        <w:t xml:space="preserve"> </w:t>
      </w:r>
      <w:r w:rsidRPr="00206ACB">
        <w:t>has</w:t>
      </w:r>
      <w:r w:rsidR="00AC466E" w:rsidRPr="00206ACB">
        <w:t xml:space="preserve"> </w:t>
      </w:r>
      <w:r w:rsidRPr="00206ACB">
        <w:t>to</w:t>
      </w:r>
      <w:r w:rsidR="00AC466E" w:rsidRPr="00206ACB">
        <w:t xml:space="preserve"> </w:t>
      </w:r>
      <w:r w:rsidRPr="00206ACB">
        <w:t>do</w:t>
      </w:r>
      <w:r w:rsidR="00AC466E" w:rsidRPr="00206ACB">
        <w:t xml:space="preserve"> </w:t>
      </w:r>
      <w:r w:rsidRPr="00206ACB">
        <w:t>after</w:t>
      </w:r>
      <w:r w:rsidR="00AC466E" w:rsidRPr="00206ACB">
        <w:t xml:space="preserve"> </w:t>
      </w:r>
      <w:r w:rsidRPr="00206ACB">
        <w:t>it</w:t>
      </w:r>
      <w:r w:rsidR="00AC466E" w:rsidRPr="00206ACB">
        <w:t xml:space="preserve"> </w:t>
      </w:r>
      <w:r w:rsidRPr="00206ACB">
        <w:t>tells</w:t>
      </w:r>
      <w:r w:rsidR="00AC466E" w:rsidRPr="00206ACB">
        <w:t xml:space="preserve"> </w:t>
      </w:r>
      <w:r w:rsidRPr="00206ACB">
        <w:t>the</w:t>
      </w:r>
      <w:r w:rsidR="00AC466E" w:rsidRPr="00206ACB">
        <w:t xml:space="preserve"> </w:t>
      </w:r>
      <w:r w:rsidRPr="00206ACB">
        <w:t>PPU</w:t>
      </w:r>
      <w:r w:rsidR="00AC466E" w:rsidRPr="00206ACB">
        <w:t xml:space="preserve"> </w:t>
      </w:r>
      <w:r w:rsidRPr="00206ACB">
        <w:t>to</w:t>
      </w:r>
      <w:r w:rsidR="00AC466E" w:rsidRPr="00206ACB">
        <w:t xml:space="preserve"> </w:t>
      </w:r>
      <w:r w:rsidRPr="00206ACB">
        <w:t>use</w:t>
      </w:r>
      <w:r w:rsidR="00AC466E" w:rsidRPr="00206ACB">
        <w:t xml:space="preserve"> </w:t>
      </w:r>
      <w:r w:rsidRPr="00206ACB">
        <w:t>color</w:t>
      </w:r>
      <w:r w:rsidR="00AC466E" w:rsidRPr="00206ACB">
        <w:t xml:space="preserve"> </w:t>
      </w:r>
      <w:r w:rsidRPr="00B82AB6">
        <w:rPr>
          <w:rStyle w:val="QuoteChar"/>
        </w:rPr>
        <w:t>$29</w:t>
      </w:r>
      <w:r w:rsidR="00AC466E" w:rsidRPr="00206ACB">
        <w:t xml:space="preserve"> </w:t>
      </w:r>
      <w:r w:rsidRPr="00206ACB">
        <w:t>as</w:t>
      </w:r>
      <w:r w:rsidR="00AC466E" w:rsidRPr="00206ACB">
        <w:t xml:space="preserve"> </w:t>
      </w:r>
      <w:r w:rsidRPr="00206ACB">
        <w:t>the</w:t>
      </w:r>
      <w:r w:rsidR="00AC466E" w:rsidRPr="00206ACB">
        <w:t xml:space="preserve"> </w:t>
      </w:r>
      <w:r w:rsidRPr="00206ACB">
        <w:t>first</w:t>
      </w:r>
      <w:r w:rsidR="00AC466E" w:rsidRPr="00206ACB">
        <w:t xml:space="preserve"> </w:t>
      </w:r>
      <w:r w:rsidRPr="00206ACB">
        <w:t>color</w:t>
      </w:r>
      <w:r w:rsidR="00AC466E" w:rsidRPr="00206ACB">
        <w:t xml:space="preserve"> </w:t>
      </w:r>
      <w:r w:rsidRPr="00206ACB">
        <w:t>of</w:t>
      </w:r>
      <w:r w:rsidR="00AC466E" w:rsidRPr="00206ACB">
        <w:t xml:space="preserve"> </w:t>
      </w:r>
      <w:r w:rsidRPr="00206ACB">
        <w:t>the</w:t>
      </w:r>
      <w:r w:rsidR="00AC466E" w:rsidRPr="00206ACB">
        <w:t xml:space="preserve"> </w:t>
      </w:r>
      <w:r w:rsidRPr="00206ACB">
        <w:t>first</w:t>
      </w:r>
      <w:r w:rsidR="00AC466E" w:rsidRPr="00206ACB">
        <w:t xml:space="preserve"> </w:t>
      </w:r>
      <w:r w:rsidRPr="00206ACB">
        <w:t>palette</w:t>
      </w:r>
      <w:r w:rsidR="00AC466E" w:rsidRPr="00206ACB">
        <w:t xml:space="preserve"> </w:t>
      </w:r>
      <w:r w:rsidRPr="00206ACB">
        <w:t>-</w:t>
      </w:r>
      <w:r w:rsidR="00AC466E" w:rsidRPr="00206ACB">
        <w:t xml:space="preserve"> </w:t>
      </w:r>
      <w:r w:rsidRPr="00206ACB">
        <w:t>it</w:t>
      </w:r>
      <w:r w:rsidR="00AC466E" w:rsidRPr="00206ACB">
        <w:t xml:space="preserve"> </w:t>
      </w:r>
      <w:r w:rsidRPr="00206ACB">
        <w:t>has</w:t>
      </w:r>
      <w:r w:rsidR="00AC466E" w:rsidRPr="00206ACB">
        <w:t xml:space="preserve"> </w:t>
      </w:r>
      <w:r w:rsidRPr="00206ACB">
        <w:t>to</w:t>
      </w:r>
      <w:r w:rsidR="00AC466E" w:rsidRPr="00206ACB">
        <w:t xml:space="preserve"> </w:t>
      </w:r>
      <w:r w:rsidRPr="00206ACB">
        <w:t>tell</w:t>
      </w:r>
      <w:r w:rsidR="00AC466E" w:rsidRPr="00206ACB">
        <w:t xml:space="preserve"> </w:t>
      </w:r>
      <w:r w:rsidRPr="00206ACB">
        <w:t>the</w:t>
      </w:r>
      <w:r w:rsidR="00AC466E" w:rsidRPr="00206ACB">
        <w:t xml:space="preserve"> </w:t>
      </w:r>
      <w:r w:rsidRPr="00206ACB">
        <w:t>PPU</w:t>
      </w:r>
      <w:r w:rsidR="00AC466E" w:rsidRPr="00206ACB">
        <w:t xml:space="preserve"> </w:t>
      </w:r>
      <w:r w:rsidRPr="00206ACB">
        <w:t>to</w:t>
      </w:r>
      <w:r w:rsidR="00AC466E" w:rsidRPr="00206ACB">
        <w:t xml:space="preserve"> </w:t>
      </w:r>
      <w:r w:rsidRPr="00206ACB">
        <w:t>actually</w:t>
      </w:r>
      <w:r w:rsidR="00AC466E" w:rsidRPr="00206ACB">
        <w:t xml:space="preserve"> </w:t>
      </w:r>
      <w:r w:rsidRPr="00206ACB">
        <w:t>start</w:t>
      </w:r>
      <w:r w:rsidR="00AC466E" w:rsidRPr="00206ACB">
        <w:t xml:space="preserve"> </w:t>
      </w:r>
      <w:r w:rsidRPr="00206ACB">
        <w:t>drawing</w:t>
      </w:r>
      <w:r w:rsidR="00AC466E" w:rsidRPr="00206ACB">
        <w:t xml:space="preserve"> </w:t>
      </w:r>
      <w:r w:rsidRPr="00206ACB">
        <w:t>things</w:t>
      </w:r>
      <w:r w:rsidR="00AC466E" w:rsidRPr="00206ACB">
        <w:t xml:space="preserve"> </w:t>
      </w:r>
      <w:r w:rsidRPr="00206ACB">
        <w:t>to</w:t>
      </w:r>
      <w:r w:rsidR="00AC466E" w:rsidRPr="00206ACB">
        <w:t xml:space="preserve"> </w:t>
      </w:r>
      <w:r w:rsidRPr="00206ACB">
        <w:t>the</w:t>
      </w:r>
      <w:r w:rsidR="00AC466E" w:rsidRPr="00206ACB">
        <w:t xml:space="preserve"> </w:t>
      </w:r>
      <w:r w:rsidRPr="00206ACB">
        <w:t>screen!</w:t>
      </w:r>
      <w:r w:rsidR="00AC466E" w:rsidRPr="00206ACB">
        <w:t xml:space="preserve"> </w:t>
      </w:r>
      <w:r w:rsidRPr="00206ACB">
        <w:t>PPUMASK</w:t>
      </w:r>
      <w:r w:rsidR="00AC466E" w:rsidRPr="00206ACB">
        <w:t xml:space="preserve"> </w:t>
      </w:r>
      <w:r w:rsidRPr="00206ACB">
        <w:t>allows</w:t>
      </w:r>
      <w:r w:rsidR="00AC466E" w:rsidRPr="00206ACB">
        <w:t xml:space="preserve"> </w:t>
      </w:r>
      <w:r w:rsidRPr="00206ACB">
        <w:t>your</w:t>
      </w:r>
      <w:r w:rsidR="00AC466E" w:rsidRPr="00206ACB">
        <w:t xml:space="preserve"> </w:t>
      </w:r>
      <w:r w:rsidRPr="00206ACB">
        <w:t>code</w:t>
      </w:r>
      <w:r w:rsidR="00AC466E" w:rsidRPr="00206ACB">
        <w:t xml:space="preserve"> </w:t>
      </w:r>
      <w:r w:rsidRPr="00206ACB">
        <w:t>to</w:t>
      </w:r>
      <w:r w:rsidR="00AC466E" w:rsidRPr="00206ACB">
        <w:t xml:space="preserve"> </w:t>
      </w:r>
      <w:r w:rsidRPr="00206ACB">
        <w:t>give</w:t>
      </w:r>
      <w:r w:rsidR="00AC466E" w:rsidRPr="00206ACB">
        <w:t xml:space="preserve"> </w:t>
      </w:r>
      <w:r w:rsidRPr="00206ACB">
        <w:t>the</w:t>
      </w:r>
      <w:r w:rsidR="00AC466E" w:rsidRPr="00206ACB">
        <w:t xml:space="preserve"> </w:t>
      </w:r>
      <w:r w:rsidRPr="00206ACB">
        <w:t>PPU</w:t>
      </w:r>
      <w:r w:rsidR="00AC466E" w:rsidRPr="00206ACB">
        <w:t xml:space="preserve"> </w:t>
      </w:r>
      <w:r w:rsidRPr="00206ACB">
        <w:t>instructions</w:t>
      </w:r>
      <w:r w:rsidR="00AC466E" w:rsidRPr="00206ACB">
        <w:t xml:space="preserve"> </w:t>
      </w:r>
      <w:r w:rsidRPr="00206ACB">
        <w:t>about</w:t>
      </w:r>
      <w:r w:rsidR="00AC466E" w:rsidRPr="00206ACB">
        <w:t xml:space="preserve"> </w:t>
      </w:r>
      <w:r w:rsidRPr="00206ACB">
        <w:t>what</w:t>
      </w:r>
      <w:r w:rsidR="00AC466E" w:rsidRPr="00206ACB">
        <w:t xml:space="preserve"> </w:t>
      </w:r>
      <w:r w:rsidRPr="00206ACB">
        <w:t>to</w:t>
      </w:r>
      <w:r w:rsidR="00AC466E" w:rsidRPr="00206ACB">
        <w:t xml:space="preserve"> </w:t>
      </w:r>
      <w:r w:rsidRPr="00206ACB">
        <w:t>draw,</w:t>
      </w:r>
      <w:r w:rsidR="00AC466E" w:rsidRPr="00206ACB">
        <w:t xml:space="preserve"> </w:t>
      </w:r>
      <w:r w:rsidRPr="00206ACB">
        <w:t>as</w:t>
      </w:r>
      <w:r w:rsidR="00AC466E" w:rsidRPr="00206ACB">
        <w:t xml:space="preserve"> </w:t>
      </w:r>
      <w:r w:rsidRPr="00206ACB">
        <w:t>well</w:t>
      </w:r>
      <w:r w:rsidR="00AC466E" w:rsidRPr="00206ACB">
        <w:t xml:space="preserve"> </w:t>
      </w:r>
      <w:r w:rsidRPr="00206ACB">
        <w:t>as</w:t>
      </w:r>
      <w:r w:rsidR="00AC466E" w:rsidRPr="00206ACB">
        <w:t xml:space="preserve"> </w:t>
      </w:r>
      <w:r w:rsidRPr="00206ACB">
        <w:t>set</w:t>
      </w:r>
      <w:r w:rsidR="00AC466E" w:rsidRPr="00206ACB">
        <w:t xml:space="preserve"> </w:t>
      </w:r>
      <w:r w:rsidRPr="00206ACB">
        <w:t>some</w:t>
      </w:r>
      <w:r w:rsidR="00AC466E" w:rsidRPr="00206ACB">
        <w:t xml:space="preserve"> </w:t>
      </w:r>
      <w:r w:rsidRPr="00206ACB">
        <w:t>tweaks</w:t>
      </w:r>
      <w:r w:rsidR="00AC466E" w:rsidRPr="00206ACB">
        <w:t xml:space="preserve"> </w:t>
      </w:r>
      <w:r w:rsidRPr="00206ACB">
        <w:t>to</w:t>
      </w:r>
      <w:r w:rsidR="00AC466E" w:rsidRPr="00206ACB">
        <w:t xml:space="preserve"> </w:t>
      </w:r>
      <w:r w:rsidRPr="00206ACB">
        <w:t>how</w:t>
      </w:r>
      <w:r w:rsidR="00AC466E" w:rsidRPr="00206ACB">
        <w:t xml:space="preserve"> </w:t>
      </w:r>
      <w:r w:rsidRPr="00206ACB">
        <w:t>colors</w:t>
      </w:r>
      <w:r w:rsidR="00AC466E" w:rsidRPr="00206ACB">
        <w:t xml:space="preserve"> </w:t>
      </w:r>
      <w:r w:rsidRPr="00206ACB">
        <w:t>are</w:t>
      </w:r>
      <w:r w:rsidR="00AC466E" w:rsidRPr="00206ACB">
        <w:t xml:space="preserve"> </w:t>
      </w:r>
      <w:r w:rsidRPr="00206ACB">
        <w:t>displayed.</w:t>
      </w:r>
      <w:r w:rsidR="00AC466E" w:rsidRPr="00206ACB">
        <w:t xml:space="preserve"> </w:t>
      </w:r>
      <w:r w:rsidRPr="00206ACB">
        <w:t>The</w:t>
      </w:r>
      <w:r w:rsidR="00AC466E" w:rsidRPr="00206ACB">
        <w:t xml:space="preserve"> </w:t>
      </w:r>
      <w:r w:rsidRPr="00206ACB">
        <w:t>byte</w:t>
      </w:r>
      <w:r w:rsidR="00AC466E" w:rsidRPr="00206ACB">
        <w:t xml:space="preserve"> </w:t>
      </w:r>
      <w:r w:rsidRPr="00206ACB">
        <w:t>that</w:t>
      </w:r>
      <w:r w:rsidR="00AC466E" w:rsidRPr="00206ACB">
        <w:t xml:space="preserve"> </w:t>
      </w:r>
      <w:r w:rsidRPr="00206ACB">
        <w:t>you</w:t>
      </w:r>
      <w:r w:rsidR="00AC466E" w:rsidRPr="00206ACB">
        <w:t xml:space="preserve"> </w:t>
      </w:r>
      <w:r w:rsidRPr="00206ACB">
        <w:t>store</w:t>
      </w:r>
      <w:r w:rsidR="00AC466E" w:rsidRPr="00206ACB">
        <w:t xml:space="preserve"> </w:t>
      </w:r>
      <w:r w:rsidRPr="00206ACB">
        <w:t>to</w:t>
      </w:r>
      <w:r w:rsidR="00AC466E" w:rsidRPr="00206ACB">
        <w:t xml:space="preserve"> </w:t>
      </w:r>
      <w:r w:rsidRPr="00206ACB">
        <w:t>PPUMASK</w:t>
      </w:r>
      <w:r w:rsidR="00AC466E" w:rsidRPr="00206ACB">
        <w:t xml:space="preserve"> </w:t>
      </w:r>
      <w:r w:rsidRPr="00206ACB">
        <w:t>is</w:t>
      </w:r>
      <w:r w:rsidR="00AC466E" w:rsidRPr="00206ACB">
        <w:t xml:space="preserve"> </w:t>
      </w:r>
      <w:r w:rsidRPr="00206ACB">
        <w:t>a</w:t>
      </w:r>
      <w:r w:rsidR="00AC466E" w:rsidRPr="00206ACB">
        <w:t xml:space="preserve"> </w:t>
      </w:r>
      <w:r w:rsidRPr="00206ACB">
        <w:t>set</w:t>
      </w:r>
      <w:r w:rsidR="00AC466E" w:rsidRPr="00206ACB">
        <w:t xml:space="preserve"> </w:t>
      </w:r>
      <w:r w:rsidRPr="00206ACB">
        <w:t>of</w:t>
      </w:r>
      <w:r w:rsidR="00AC466E" w:rsidRPr="00206ACB">
        <w:t xml:space="preserve"> </w:t>
      </w:r>
      <w:r w:rsidRPr="00206ACB">
        <w:t>eight</w:t>
      </w:r>
      <w:r w:rsidR="00AC466E" w:rsidRPr="00206ACB">
        <w:t xml:space="preserve"> </w:t>
      </w:r>
      <w:r w:rsidRPr="00206ACB">
        <w:rPr>
          <w:rStyle w:val="Emphasis"/>
          <w:rFonts w:cstheme="minorHAnsi"/>
          <w:color w:val="111111"/>
          <w:szCs w:val="26"/>
        </w:rPr>
        <w:t>bit</w:t>
      </w:r>
      <w:r w:rsidR="00AC466E" w:rsidRPr="00206ACB">
        <w:rPr>
          <w:rStyle w:val="Emphasis"/>
          <w:rFonts w:cstheme="minorHAnsi"/>
          <w:color w:val="111111"/>
          <w:szCs w:val="26"/>
        </w:rPr>
        <w:t xml:space="preserve"> </w:t>
      </w:r>
      <w:r w:rsidRPr="00206ACB">
        <w:rPr>
          <w:rStyle w:val="Emphasis"/>
          <w:rFonts w:cstheme="minorHAnsi"/>
          <w:color w:val="111111"/>
          <w:szCs w:val="26"/>
        </w:rPr>
        <w:t>flags</w:t>
      </w:r>
      <w:r w:rsidRPr="00206ACB">
        <w:t>,</w:t>
      </w:r>
      <w:r w:rsidR="00AC466E" w:rsidRPr="00206ACB">
        <w:t xml:space="preserve"> </w:t>
      </w:r>
      <w:r w:rsidRPr="00206ACB">
        <w:t>where</w:t>
      </w:r>
      <w:r w:rsidR="00AC466E" w:rsidRPr="00206ACB">
        <w:t xml:space="preserve"> </w:t>
      </w:r>
      <w:r w:rsidRPr="00206ACB">
        <w:t>each</w:t>
      </w:r>
      <w:r w:rsidR="00AC466E" w:rsidRPr="00206ACB">
        <w:t xml:space="preserve"> </w:t>
      </w:r>
      <w:r w:rsidRPr="00206ACB">
        <w:t>bit</w:t>
      </w:r>
      <w:r w:rsidR="00AC466E" w:rsidRPr="00206ACB">
        <w:t xml:space="preserve"> </w:t>
      </w:r>
      <w:r w:rsidRPr="00206ACB">
        <w:t>in</w:t>
      </w:r>
      <w:r w:rsidR="00AC466E" w:rsidRPr="00206ACB">
        <w:t xml:space="preserve"> </w:t>
      </w:r>
      <w:r w:rsidRPr="00206ACB">
        <w:t>the</w:t>
      </w:r>
      <w:r w:rsidR="00AC466E" w:rsidRPr="00206ACB">
        <w:t xml:space="preserve"> </w:t>
      </w:r>
      <w:r w:rsidRPr="00206ACB">
        <w:t>byte</w:t>
      </w:r>
      <w:r w:rsidR="00AC466E" w:rsidRPr="00206ACB">
        <w:t xml:space="preserve"> </w:t>
      </w:r>
      <w:r w:rsidRPr="00206ACB">
        <w:t>acts</w:t>
      </w:r>
      <w:r w:rsidR="00AC466E" w:rsidRPr="00206ACB">
        <w:t xml:space="preserve"> </w:t>
      </w:r>
      <w:r w:rsidRPr="00206ACB">
        <w:t>as</w:t>
      </w:r>
      <w:r w:rsidR="00AC466E" w:rsidRPr="00206ACB">
        <w:t xml:space="preserve"> </w:t>
      </w:r>
      <w:r w:rsidRPr="00206ACB">
        <w:t>an</w:t>
      </w:r>
      <w:r w:rsidR="00AC466E" w:rsidRPr="00206ACB">
        <w:t xml:space="preserve"> </w:t>
      </w:r>
      <w:r w:rsidRPr="00206ACB">
        <w:t>on/off</w:t>
      </w:r>
      <w:r w:rsidR="00AC466E" w:rsidRPr="00206ACB">
        <w:t xml:space="preserve"> </w:t>
      </w:r>
      <w:r w:rsidRPr="00206ACB">
        <w:t>switch</w:t>
      </w:r>
      <w:r w:rsidR="00AC466E" w:rsidRPr="00206ACB">
        <w:t xml:space="preserve"> </w:t>
      </w:r>
      <w:r w:rsidRPr="00206ACB">
        <w:t>for</w:t>
      </w:r>
      <w:r w:rsidR="00AC466E" w:rsidRPr="00206ACB">
        <w:t xml:space="preserve"> </w:t>
      </w:r>
      <w:r w:rsidRPr="00206ACB">
        <w:t>a</w:t>
      </w:r>
      <w:r w:rsidR="00AC466E" w:rsidRPr="00206ACB">
        <w:t xml:space="preserve"> </w:t>
      </w:r>
      <w:r w:rsidRPr="00206ACB">
        <w:t>particular</w:t>
      </w:r>
      <w:r w:rsidR="00AC466E" w:rsidRPr="00206ACB">
        <w:t xml:space="preserve"> </w:t>
      </w:r>
      <w:r w:rsidRPr="00206ACB">
        <w:t>property.</w:t>
      </w:r>
      <w:r w:rsidR="00AC466E" w:rsidRPr="00206ACB">
        <w:t xml:space="preserve"> </w:t>
      </w:r>
      <w:r w:rsidRPr="00206ACB">
        <w:t>Here</w:t>
      </w:r>
      <w:r w:rsidR="00AC466E" w:rsidRPr="00206ACB">
        <w:t xml:space="preserve"> </w:t>
      </w:r>
      <w:r w:rsidRPr="00206ACB">
        <w:t>is</w:t>
      </w:r>
      <w:r w:rsidR="00AC466E" w:rsidRPr="00206ACB">
        <w:t xml:space="preserve"> </w:t>
      </w:r>
      <w:r w:rsidRPr="00206ACB">
        <w:t>what</w:t>
      </w:r>
      <w:r w:rsidR="00AC466E" w:rsidRPr="00206ACB">
        <w:t xml:space="preserve"> </w:t>
      </w:r>
      <w:r w:rsidRPr="00206ACB">
        <w:t>each</w:t>
      </w:r>
      <w:r w:rsidR="00AC466E" w:rsidRPr="00206ACB">
        <w:t xml:space="preserve"> </w:t>
      </w:r>
      <w:r w:rsidRPr="00206ACB">
        <w:t>bit</w:t>
      </w:r>
      <w:r w:rsidR="00AC466E" w:rsidRPr="00206ACB">
        <w:t xml:space="preserve"> </w:t>
      </w:r>
      <w:r w:rsidRPr="00206ACB">
        <w:t>does.</w:t>
      </w:r>
      <w:r w:rsidR="00AC466E" w:rsidRPr="00206ACB">
        <w:t xml:space="preserve"> </w:t>
      </w:r>
      <w:r w:rsidRPr="00206ACB">
        <w:t>(Remember,</w:t>
      </w:r>
      <w:r w:rsidR="00AC466E" w:rsidRPr="00206ACB">
        <w:t xml:space="preserve"> </w:t>
      </w:r>
      <w:r w:rsidRPr="00206ACB">
        <w:t>the</w:t>
      </w:r>
      <w:r w:rsidR="00AC466E" w:rsidRPr="00206ACB">
        <w:t xml:space="preserve"> </w:t>
      </w:r>
      <w:r w:rsidRPr="00206ACB">
        <w:t>bits</w:t>
      </w:r>
      <w:r w:rsidR="00AC466E" w:rsidRPr="00206ACB">
        <w:t xml:space="preserve"> </w:t>
      </w:r>
      <w:r w:rsidRPr="00206ACB">
        <w:t>that</w:t>
      </w:r>
      <w:r w:rsidR="00AC466E" w:rsidRPr="00206ACB">
        <w:t xml:space="preserve"> </w:t>
      </w:r>
      <w:r w:rsidRPr="00206ACB">
        <w:t>make</w:t>
      </w:r>
      <w:r w:rsidR="00AC466E" w:rsidRPr="00206ACB">
        <w:t xml:space="preserve"> </w:t>
      </w:r>
      <w:r w:rsidRPr="00206ACB">
        <w:t>up</w:t>
      </w:r>
      <w:r w:rsidR="00AC466E" w:rsidRPr="00206ACB">
        <w:t xml:space="preserve"> </w:t>
      </w:r>
      <w:r w:rsidRPr="00206ACB">
        <w:t>a</w:t>
      </w:r>
      <w:r w:rsidR="00AC466E" w:rsidRPr="00206ACB">
        <w:t xml:space="preserve"> </w:t>
      </w:r>
      <w:r w:rsidRPr="00206ACB">
        <w:t>byte</w:t>
      </w:r>
      <w:r w:rsidR="00AC466E" w:rsidRPr="00206ACB">
        <w:t xml:space="preserve"> </w:t>
      </w:r>
      <w:r w:rsidRPr="00206ACB">
        <w:t>are</w:t>
      </w:r>
      <w:r w:rsidR="00AC466E" w:rsidRPr="00206ACB">
        <w:t xml:space="preserve"> </w:t>
      </w:r>
      <w:r w:rsidRPr="00206ACB">
        <w:t>numbered</w:t>
      </w:r>
      <w:r w:rsidR="00AC466E" w:rsidRPr="00206ACB">
        <w:t xml:space="preserve"> </w:t>
      </w:r>
      <w:r w:rsidRPr="00206ACB">
        <w:t>0-7,</w:t>
      </w:r>
      <w:r w:rsidR="00AC466E" w:rsidRPr="00206ACB">
        <w:t xml:space="preserve"> </w:t>
      </w:r>
      <w:r w:rsidRPr="00206ACB">
        <w:t>with</w:t>
      </w:r>
      <w:r w:rsidR="00AC466E" w:rsidRPr="00206ACB">
        <w:t xml:space="preserve"> </w:t>
      </w:r>
      <w:r w:rsidRPr="00206ACB">
        <w:t>bit</w:t>
      </w:r>
      <w:r w:rsidR="00AC466E" w:rsidRPr="00206ACB">
        <w:t xml:space="preserve"> </w:t>
      </w:r>
      <w:r w:rsidRPr="00206ACB">
        <w:t>0</w:t>
      </w:r>
      <w:r w:rsidR="00AC466E" w:rsidRPr="00206ACB">
        <w:t xml:space="preserve"> </w:t>
      </w:r>
      <w:r w:rsidRPr="00206ACB">
        <w:t>all</w:t>
      </w:r>
      <w:r w:rsidR="00AC466E" w:rsidRPr="00206ACB">
        <w:t xml:space="preserve"> </w:t>
      </w:r>
      <w:r w:rsidRPr="00206ACB">
        <w:t>the</w:t>
      </w:r>
      <w:r w:rsidR="00AC466E" w:rsidRPr="00206ACB">
        <w:t xml:space="preserve"> </w:t>
      </w:r>
      <w:r w:rsidRPr="00206ACB">
        <w:t>way</w:t>
      </w:r>
      <w:r w:rsidR="00AC466E" w:rsidRPr="00206ACB">
        <w:t xml:space="preserve"> </w:t>
      </w:r>
      <w:r w:rsidRPr="00206ACB">
        <w:t>on</w:t>
      </w:r>
      <w:r w:rsidR="00AC466E" w:rsidRPr="00206ACB">
        <w:t xml:space="preserve"> </w:t>
      </w:r>
      <w:r w:rsidRPr="00206ACB">
        <w:t>the</w:t>
      </w:r>
      <w:r w:rsidR="00AC466E" w:rsidRPr="00206ACB">
        <w:t xml:space="preserve"> </w:t>
      </w:r>
      <w:r w:rsidRPr="00206ACB">
        <w:t>right,</w:t>
      </w:r>
      <w:r w:rsidR="00AC466E" w:rsidRPr="00206ACB">
        <w:t xml:space="preserve"> </w:t>
      </w:r>
      <w:r w:rsidRPr="00206ACB">
        <w:t>and</w:t>
      </w:r>
      <w:r w:rsidR="00AC466E" w:rsidRPr="00206ACB">
        <w:t xml:space="preserve"> </w:t>
      </w:r>
      <w:r w:rsidRPr="00206ACB">
        <w:t>bit</w:t>
      </w:r>
      <w:r w:rsidR="00AC466E" w:rsidRPr="00206ACB">
        <w:t xml:space="preserve"> </w:t>
      </w:r>
      <w:r w:rsidRPr="00206ACB">
        <w:t>7</w:t>
      </w:r>
      <w:r w:rsidR="00AC466E" w:rsidRPr="00206ACB">
        <w:t xml:space="preserve"> </w:t>
      </w:r>
      <w:r w:rsidRPr="00206ACB">
        <w:t>all</w:t>
      </w:r>
      <w:r w:rsidR="00AC466E" w:rsidRPr="00206ACB">
        <w:t xml:space="preserve"> </w:t>
      </w:r>
      <w:r w:rsidRPr="00206ACB">
        <w:t>the</w:t>
      </w:r>
      <w:r w:rsidR="00AC466E" w:rsidRPr="00206ACB">
        <w:t xml:space="preserve"> </w:t>
      </w:r>
      <w:r w:rsidRPr="00206ACB">
        <w:t>way</w:t>
      </w:r>
      <w:r w:rsidR="00AC466E" w:rsidRPr="00206ACB">
        <w:t xml:space="preserve"> </w:t>
      </w:r>
      <w:r w:rsidRPr="00206ACB">
        <w:t>on</w:t>
      </w:r>
      <w:r w:rsidR="00AC466E" w:rsidRPr="00206ACB">
        <w:t xml:space="preserve"> </w:t>
      </w:r>
      <w:r w:rsidRPr="00206ACB">
        <w:t>the</w:t>
      </w:r>
      <w:r w:rsidR="00AC466E" w:rsidRPr="00206ACB">
        <w:t xml:space="preserve"> </w:t>
      </w:r>
      <w:r w:rsidRPr="00206ACB">
        <w:t>left.)</w:t>
      </w:r>
    </w:p>
    <w:tbl>
      <w:tblPr>
        <w:tblW w:w="0" w:type="auto"/>
        <w:tblCellSpacing w:w="15" w:type="dxa"/>
        <w:tblInd w:w="765" w:type="dxa"/>
        <w:tblCellMar>
          <w:top w:w="15" w:type="dxa"/>
          <w:left w:w="15" w:type="dxa"/>
          <w:bottom w:w="15" w:type="dxa"/>
          <w:right w:w="15" w:type="dxa"/>
        </w:tblCellMar>
        <w:tblLook w:val="04A0" w:firstRow="1" w:lastRow="0" w:firstColumn="1" w:lastColumn="0" w:noHBand="0" w:noVBand="1"/>
      </w:tblPr>
      <w:tblGrid>
        <w:gridCol w:w="1755"/>
        <w:gridCol w:w="6435"/>
      </w:tblGrid>
      <w:tr w:rsidR="002775B2" w:rsidRPr="00BD0D9A" w14:paraId="7A0FD61D" w14:textId="77777777" w:rsidTr="00BD0D9A">
        <w:trPr>
          <w:tblHeader/>
          <w:tblCellSpacing w:w="15" w:type="dxa"/>
        </w:trPr>
        <w:tc>
          <w:tcPr>
            <w:tcW w:w="1710" w:type="dxa"/>
            <w:vAlign w:val="center"/>
            <w:hideMark/>
          </w:tcPr>
          <w:p w14:paraId="6BACAC4F" w14:textId="0A22E031" w:rsidR="002775B2" w:rsidRPr="00BD0D9A" w:rsidRDefault="002775B2" w:rsidP="008B5CE2">
            <w:pPr>
              <w:spacing w:after="0"/>
              <w:ind w:firstLine="0"/>
              <w:rPr>
                <w:rFonts w:cstheme="minorHAnsi"/>
                <w:b/>
                <w:bCs/>
                <w:szCs w:val="26"/>
                <w:u w:val="single"/>
              </w:rPr>
            </w:pPr>
            <w:r w:rsidRPr="00BD0D9A">
              <w:rPr>
                <w:rFonts w:cstheme="minorHAnsi"/>
                <w:b/>
                <w:bCs/>
                <w:szCs w:val="26"/>
                <w:u w:val="single"/>
              </w:rPr>
              <w:t>Bit</w:t>
            </w:r>
            <w:r w:rsidR="00AC466E" w:rsidRPr="00BD0D9A">
              <w:rPr>
                <w:rFonts w:cstheme="minorHAnsi"/>
                <w:b/>
                <w:bCs/>
                <w:szCs w:val="26"/>
                <w:u w:val="single"/>
              </w:rPr>
              <w:t xml:space="preserve"> </w:t>
            </w:r>
            <w:r w:rsidRPr="00BD0D9A">
              <w:rPr>
                <w:rFonts w:cstheme="minorHAnsi"/>
                <w:b/>
                <w:bCs/>
                <w:szCs w:val="26"/>
                <w:u w:val="single"/>
              </w:rPr>
              <w:t>#</w:t>
            </w:r>
          </w:p>
        </w:tc>
        <w:tc>
          <w:tcPr>
            <w:tcW w:w="6390" w:type="dxa"/>
            <w:vAlign w:val="center"/>
            <w:hideMark/>
          </w:tcPr>
          <w:p w14:paraId="5A5B426B" w14:textId="77777777" w:rsidR="002775B2" w:rsidRPr="00BD0D9A" w:rsidRDefault="002775B2" w:rsidP="008B5CE2">
            <w:pPr>
              <w:spacing w:after="0"/>
              <w:ind w:firstLine="0"/>
              <w:rPr>
                <w:rFonts w:cstheme="minorHAnsi"/>
                <w:b/>
                <w:bCs/>
                <w:szCs w:val="26"/>
                <w:u w:val="single"/>
              </w:rPr>
            </w:pPr>
            <w:r w:rsidRPr="00BD0D9A">
              <w:rPr>
                <w:rFonts w:cstheme="minorHAnsi"/>
                <w:b/>
                <w:bCs/>
                <w:szCs w:val="26"/>
                <w:u w:val="single"/>
              </w:rPr>
              <w:t>Effect</w:t>
            </w:r>
          </w:p>
        </w:tc>
      </w:tr>
      <w:tr w:rsidR="002775B2" w:rsidRPr="00BD0D9A" w14:paraId="6CB6E90D" w14:textId="77777777" w:rsidTr="00BD0D9A">
        <w:trPr>
          <w:tblCellSpacing w:w="15" w:type="dxa"/>
        </w:trPr>
        <w:tc>
          <w:tcPr>
            <w:tcW w:w="1710" w:type="dxa"/>
            <w:vAlign w:val="center"/>
            <w:hideMark/>
          </w:tcPr>
          <w:p w14:paraId="4C960F2B" w14:textId="77777777" w:rsidR="002775B2" w:rsidRPr="00BD0D9A" w:rsidRDefault="002775B2" w:rsidP="008B5CE2">
            <w:pPr>
              <w:spacing w:after="0"/>
              <w:ind w:firstLine="0"/>
              <w:rPr>
                <w:rFonts w:cstheme="minorHAnsi"/>
                <w:szCs w:val="26"/>
              </w:rPr>
            </w:pPr>
            <w:r w:rsidRPr="00BD0D9A">
              <w:rPr>
                <w:rFonts w:cstheme="minorHAnsi"/>
                <w:szCs w:val="26"/>
              </w:rPr>
              <w:t>0</w:t>
            </w:r>
          </w:p>
        </w:tc>
        <w:tc>
          <w:tcPr>
            <w:tcW w:w="6390" w:type="dxa"/>
            <w:vAlign w:val="center"/>
            <w:hideMark/>
          </w:tcPr>
          <w:p w14:paraId="33D0CF8B" w14:textId="2D84A124" w:rsidR="002775B2" w:rsidRPr="00BD0D9A" w:rsidRDefault="002775B2" w:rsidP="008B5CE2">
            <w:pPr>
              <w:spacing w:after="0"/>
              <w:ind w:firstLine="0"/>
              <w:jc w:val="left"/>
              <w:rPr>
                <w:rFonts w:cstheme="minorHAnsi"/>
                <w:szCs w:val="26"/>
              </w:rPr>
            </w:pPr>
            <w:r w:rsidRPr="00BD0D9A">
              <w:rPr>
                <w:rFonts w:cstheme="minorHAnsi"/>
                <w:szCs w:val="26"/>
              </w:rPr>
              <w:t>Greyscale</w:t>
            </w:r>
            <w:r w:rsidR="00AC466E" w:rsidRPr="00BD0D9A">
              <w:rPr>
                <w:rFonts w:cstheme="minorHAnsi"/>
                <w:szCs w:val="26"/>
              </w:rPr>
              <w:t xml:space="preserve"> </w:t>
            </w:r>
            <w:r w:rsidRPr="00BD0D9A">
              <w:rPr>
                <w:rFonts w:cstheme="minorHAnsi"/>
                <w:szCs w:val="26"/>
              </w:rPr>
              <w:t>mode</w:t>
            </w:r>
            <w:r w:rsidR="00AC466E" w:rsidRPr="00BD0D9A">
              <w:rPr>
                <w:rFonts w:cstheme="minorHAnsi"/>
                <w:szCs w:val="26"/>
              </w:rPr>
              <w:t xml:space="preserve"> </w:t>
            </w:r>
            <w:r w:rsidRPr="00BD0D9A">
              <w:rPr>
                <w:rFonts w:cstheme="minorHAnsi"/>
                <w:szCs w:val="26"/>
              </w:rPr>
              <w:t>enable</w:t>
            </w:r>
            <w:r w:rsidR="00AC466E" w:rsidRPr="00BD0D9A">
              <w:rPr>
                <w:rFonts w:cstheme="minorHAnsi"/>
                <w:szCs w:val="26"/>
              </w:rPr>
              <w:t xml:space="preserve"> </w:t>
            </w:r>
            <w:r w:rsidRPr="00BD0D9A">
              <w:rPr>
                <w:rFonts w:cstheme="minorHAnsi"/>
                <w:szCs w:val="26"/>
              </w:rPr>
              <w:t>(0:</w:t>
            </w:r>
            <w:r w:rsidR="00AC466E" w:rsidRPr="00BD0D9A">
              <w:rPr>
                <w:rFonts w:cstheme="minorHAnsi"/>
                <w:szCs w:val="26"/>
              </w:rPr>
              <w:t xml:space="preserve"> </w:t>
            </w:r>
            <w:r w:rsidRPr="00BD0D9A">
              <w:rPr>
                <w:rFonts w:cstheme="minorHAnsi"/>
                <w:szCs w:val="26"/>
              </w:rPr>
              <w:t>normal</w:t>
            </w:r>
            <w:r w:rsidR="00AC466E" w:rsidRPr="00BD0D9A">
              <w:rPr>
                <w:rFonts w:cstheme="minorHAnsi"/>
                <w:szCs w:val="26"/>
              </w:rPr>
              <w:t xml:space="preserve"> </w:t>
            </w:r>
            <w:r w:rsidRPr="00BD0D9A">
              <w:rPr>
                <w:rFonts w:cstheme="minorHAnsi"/>
                <w:szCs w:val="26"/>
              </w:rPr>
              <w:t>color,</w:t>
            </w:r>
            <w:r w:rsidR="00AC466E" w:rsidRPr="00BD0D9A">
              <w:rPr>
                <w:rFonts w:cstheme="minorHAnsi"/>
                <w:szCs w:val="26"/>
              </w:rPr>
              <w:t xml:space="preserve"> </w:t>
            </w:r>
            <w:r w:rsidRPr="00BD0D9A">
              <w:rPr>
                <w:rFonts w:cstheme="minorHAnsi"/>
                <w:szCs w:val="26"/>
              </w:rPr>
              <w:t>1:</w:t>
            </w:r>
            <w:r w:rsidR="00AC466E" w:rsidRPr="00BD0D9A">
              <w:rPr>
                <w:rFonts w:cstheme="minorHAnsi"/>
                <w:szCs w:val="26"/>
              </w:rPr>
              <w:t xml:space="preserve"> </w:t>
            </w:r>
            <w:r w:rsidRPr="00BD0D9A">
              <w:rPr>
                <w:rFonts w:cstheme="minorHAnsi"/>
                <w:szCs w:val="26"/>
              </w:rPr>
              <w:t>greyscale)</w:t>
            </w:r>
          </w:p>
        </w:tc>
      </w:tr>
      <w:tr w:rsidR="002775B2" w:rsidRPr="00BD0D9A" w14:paraId="6B63F708" w14:textId="77777777" w:rsidTr="00BD0D9A">
        <w:trPr>
          <w:tblCellSpacing w:w="15" w:type="dxa"/>
        </w:trPr>
        <w:tc>
          <w:tcPr>
            <w:tcW w:w="1710" w:type="dxa"/>
            <w:vAlign w:val="center"/>
            <w:hideMark/>
          </w:tcPr>
          <w:p w14:paraId="40178498" w14:textId="77777777" w:rsidR="002775B2" w:rsidRPr="00BD0D9A" w:rsidRDefault="002775B2" w:rsidP="008B5CE2">
            <w:pPr>
              <w:spacing w:after="0"/>
              <w:ind w:firstLine="0"/>
              <w:rPr>
                <w:rFonts w:cstheme="minorHAnsi"/>
                <w:szCs w:val="26"/>
              </w:rPr>
            </w:pPr>
            <w:r w:rsidRPr="00BD0D9A">
              <w:rPr>
                <w:rFonts w:cstheme="minorHAnsi"/>
                <w:szCs w:val="26"/>
              </w:rPr>
              <w:t>1</w:t>
            </w:r>
          </w:p>
        </w:tc>
        <w:tc>
          <w:tcPr>
            <w:tcW w:w="6390" w:type="dxa"/>
            <w:vAlign w:val="center"/>
            <w:hideMark/>
          </w:tcPr>
          <w:p w14:paraId="61469235" w14:textId="37042C43" w:rsidR="002775B2" w:rsidRPr="00BD0D9A" w:rsidRDefault="002775B2" w:rsidP="008B5CE2">
            <w:pPr>
              <w:spacing w:after="0"/>
              <w:ind w:firstLine="0"/>
              <w:rPr>
                <w:rFonts w:cstheme="minorHAnsi"/>
                <w:szCs w:val="26"/>
              </w:rPr>
            </w:pPr>
            <w:r w:rsidRPr="00BD0D9A">
              <w:rPr>
                <w:rFonts w:cstheme="minorHAnsi"/>
                <w:szCs w:val="26"/>
              </w:rPr>
              <w:t>Left</w:t>
            </w:r>
            <w:r w:rsidR="00AC466E" w:rsidRPr="00BD0D9A">
              <w:rPr>
                <w:rFonts w:cstheme="minorHAnsi"/>
                <w:szCs w:val="26"/>
              </w:rPr>
              <w:t xml:space="preserve"> </w:t>
            </w:r>
            <w:r w:rsidRPr="00BD0D9A">
              <w:rPr>
                <w:rFonts w:cstheme="minorHAnsi"/>
                <w:szCs w:val="26"/>
              </w:rPr>
              <w:t>edge</w:t>
            </w:r>
            <w:r w:rsidR="00AC466E" w:rsidRPr="00BD0D9A">
              <w:rPr>
                <w:rFonts w:cstheme="minorHAnsi"/>
                <w:szCs w:val="26"/>
              </w:rPr>
              <w:t xml:space="preserve"> </w:t>
            </w:r>
            <w:r w:rsidRPr="00BD0D9A">
              <w:rPr>
                <w:rFonts w:cstheme="minorHAnsi"/>
                <w:szCs w:val="26"/>
              </w:rPr>
              <w:t>(8px)</w:t>
            </w:r>
            <w:r w:rsidR="00AC466E" w:rsidRPr="00BD0D9A">
              <w:rPr>
                <w:rFonts w:cstheme="minorHAnsi"/>
                <w:szCs w:val="26"/>
              </w:rPr>
              <w:t xml:space="preserve"> </w:t>
            </w:r>
            <w:r w:rsidRPr="00BD0D9A">
              <w:rPr>
                <w:rFonts w:cstheme="minorHAnsi"/>
                <w:szCs w:val="26"/>
              </w:rPr>
              <w:t>background</w:t>
            </w:r>
            <w:r w:rsidR="00AC466E" w:rsidRPr="00BD0D9A">
              <w:rPr>
                <w:rFonts w:cstheme="minorHAnsi"/>
                <w:szCs w:val="26"/>
              </w:rPr>
              <w:t xml:space="preserve"> </w:t>
            </w:r>
            <w:r w:rsidRPr="00BD0D9A">
              <w:rPr>
                <w:rFonts w:cstheme="minorHAnsi"/>
                <w:szCs w:val="26"/>
              </w:rPr>
              <w:t>enable</w:t>
            </w:r>
            <w:r w:rsidR="00AC466E" w:rsidRPr="00BD0D9A">
              <w:rPr>
                <w:rFonts w:cstheme="minorHAnsi"/>
                <w:szCs w:val="26"/>
              </w:rPr>
              <w:t xml:space="preserve"> </w:t>
            </w:r>
            <w:r w:rsidRPr="00BD0D9A">
              <w:rPr>
                <w:rFonts w:cstheme="minorHAnsi"/>
                <w:szCs w:val="26"/>
              </w:rPr>
              <w:t>(0:</w:t>
            </w:r>
            <w:r w:rsidR="00AC466E" w:rsidRPr="00BD0D9A">
              <w:rPr>
                <w:rFonts w:cstheme="minorHAnsi"/>
                <w:szCs w:val="26"/>
              </w:rPr>
              <w:t xml:space="preserve"> </w:t>
            </w:r>
            <w:r w:rsidRPr="00BD0D9A">
              <w:rPr>
                <w:rFonts w:cstheme="minorHAnsi"/>
                <w:szCs w:val="26"/>
              </w:rPr>
              <w:t>hide,</w:t>
            </w:r>
            <w:r w:rsidR="00AC466E" w:rsidRPr="00BD0D9A">
              <w:rPr>
                <w:rFonts w:cstheme="minorHAnsi"/>
                <w:szCs w:val="26"/>
              </w:rPr>
              <w:t xml:space="preserve"> </w:t>
            </w:r>
            <w:r w:rsidRPr="00BD0D9A">
              <w:rPr>
                <w:rFonts w:cstheme="minorHAnsi"/>
                <w:szCs w:val="26"/>
              </w:rPr>
              <w:t>1:</w:t>
            </w:r>
            <w:r w:rsidR="00AC466E" w:rsidRPr="00BD0D9A">
              <w:rPr>
                <w:rFonts w:cstheme="minorHAnsi"/>
                <w:szCs w:val="26"/>
              </w:rPr>
              <w:t xml:space="preserve"> </w:t>
            </w:r>
            <w:r w:rsidRPr="00BD0D9A">
              <w:rPr>
                <w:rFonts w:cstheme="minorHAnsi"/>
                <w:szCs w:val="26"/>
              </w:rPr>
              <w:t>show)</w:t>
            </w:r>
          </w:p>
        </w:tc>
      </w:tr>
      <w:tr w:rsidR="002775B2" w:rsidRPr="00BD0D9A" w14:paraId="066FF0DF" w14:textId="77777777" w:rsidTr="00BD0D9A">
        <w:trPr>
          <w:tblCellSpacing w:w="15" w:type="dxa"/>
        </w:trPr>
        <w:tc>
          <w:tcPr>
            <w:tcW w:w="1710" w:type="dxa"/>
            <w:vAlign w:val="center"/>
            <w:hideMark/>
          </w:tcPr>
          <w:p w14:paraId="7508F0CE" w14:textId="77777777" w:rsidR="002775B2" w:rsidRPr="00BD0D9A" w:rsidRDefault="002775B2" w:rsidP="008B5CE2">
            <w:pPr>
              <w:spacing w:after="0"/>
              <w:ind w:firstLine="0"/>
              <w:rPr>
                <w:rFonts w:cstheme="minorHAnsi"/>
                <w:szCs w:val="26"/>
              </w:rPr>
            </w:pPr>
            <w:r w:rsidRPr="00BD0D9A">
              <w:rPr>
                <w:rFonts w:cstheme="minorHAnsi"/>
                <w:szCs w:val="26"/>
              </w:rPr>
              <w:t>2</w:t>
            </w:r>
          </w:p>
        </w:tc>
        <w:tc>
          <w:tcPr>
            <w:tcW w:w="6390" w:type="dxa"/>
            <w:vAlign w:val="center"/>
            <w:hideMark/>
          </w:tcPr>
          <w:p w14:paraId="730AF543" w14:textId="700A5521" w:rsidR="002775B2" w:rsidRPr="00BD0D9A" w:rsidRDefault="002775B2" w:rsidP="008B5CE2">
            <w:pPr>
              <w:spacing w:after="0"/>
              <w:ind w:firstLine="0"/>
              <w:rPr>
                <w:rFonts w:cstheme="minorHAnsi"/>
                <w:szCs w:val="26"/>
              </w:rPr>
            </w:pPr>
            <w:r w:rsidRPr="00BD0D9A">
              <w:rPr>
                <w:rFonts w:cstheme="minorHAnsi"/>
                <w:szCs w:val="26"/>
              </w:rPr>
              <w:t>Left</w:t>
            </w:r>
            <w:r w:rsidR="00AC466E" w:rsidRPr="00BD0D9A">
              <w:rPr>
                <w:rFonts w:cstheme="minorHAnsi"/>
                <w:szCs w:val="26"/>
              </w:rPr>
              <w:t xml:space="preserve"> </w:t>
            </w:r>
            <w:r w:rsidRPr="00BD0D9A">
              <w:rPr>
                <w:rFonts w:cstheme="minorHAnsi"/>
                <w:szCs w:val="26"/>
              </w:rPr>
              <w:t>edge</w:t>
            </w:r>
            <w:r w:rsidR="00AC466E" w:rsidRPr="00BD0D9A">
              <w:rPr>
                <w:rFonts w:cstheme="minorHAnsi"/>
                <w:szCs w:val="26"/>
              </w:rPr>
              <w:t xml:space="preserve"> </w:t>
            </w:r>
            <w:r w:rsidRPr="00BD0D9A">
              <w:rPr>
                <w:rFonts w:cstheme="minorHAnsi"/>
                <w:szCs w:val="26"/>
              </w:rPr>
              <w:t>(8px)</w:t>
            </w:r>
            <w:r w:rsidR="00AC466E" w:rsidRPr="00BD0D9A">
              <w:rPr>
                <w:rFonts w:cstheme="minorHAnsi"/>
                <w:szCs w:val="26"/>
              </w:rPr>
              <w:t xml:space="preserve"> </w:t>
            </w:r>
            <w:r w:rsidRPr="00BD0D9A">
              <w:rPr>
                <w:rFonts w:cstheme="minorHAnsi"/>
                <w:szCs w:val="26"/>
              </w:rPr>
              <w:t>foreground</w:t>
            </w:r>
            <w:r w:rsidR="00AC466E" w:rsidRPr="00BD0D9A">
              <w:rPr>
                <w:rFonts w:cstheme="minorHAnsi"/>
                <w:szCs w:val="26"/>
              </w:rPr>
              <w:t xml:space="preserve"> </w:t>
            </w:r>
            <w:r w:rsidRPr="00BD0D9A">
              <w:rPr>
                <w:rFonts w:cstheme="minorHAnsi"/>
                <w:szCs w:val="26"/>
              </w:rPr>
              <w:t>enable</w:t>
            </w:r>
            <w:r w:rsidR="00AC466E" w:rsidRPr="00BD0D9A">
              <w:rPr>
                <w:rFonts w:cstheme="minorHAnsi"/>
                <w:szCs w:val="26"/>
              </w:rPr>
              <w:t xml:space="preserve"> </w:t>
            </w:r>
            <w:r w:rsidRPr="00BD0D9A">
              <w:rPr>
                <w:rFonts w:cstheme="minorHAnsi"/>
                <w:szCs w:val="26"/>
              </w:rPr>
              <w:t>(0:</w:t>
            </w:r>
            <w:r w:rsidR="00AC466E" w:rsidRPr="00BD0D9A">
              <w:rPr>
                <w:rFonts w:cstheme="minorHAnsi"/>
                <w:szCs w:val="26"/>
              </w:rPr>
              <w:t xml:space="preserve"> </w:t>
            </w:r>
            <w:r w:rsidRPr="00BD0D9A">
              <w:rPr>
                <w:rFonts w:cstheme="minorHAnsi"/>
                <w:szCs w:val="26"/>
              </w:rPr>
              <w:t>hide,</w:t>
            </w:r>
            <w:r w:rsidR="00AC466E" w:rsidRPr="00BD0D9A">
              <w:rPr>
                <w:rFonts w:cstheme="minorHAnsi"/>
                <w:szCs w:val="26"/>
              </w:rPr>
              <w:t xml:space="preserve"> </w:t>
            </w:r>
            <w:r w:rsidRPr="00BD0D9A">
              <w:rPr>
                <w:rFonts w:cstheme="minorHAnsi"/>
                <w:szCs w:val="26"/>
              </w:rPr>
              <w:t>1:</w:t>
            </w:r>
            <w:r w:rsidR="00AC466E" w:rsidRPr="00BD0D9A">
              <w:rPr>
                <w:rFonts w:cstheme="minorHAnsi"/>
                <w:szCs w:val="26"/>
              </w:rPr>
              <w:t xml:space="preserve"> </w:t>
            </w:r>
            <w:r w:rsidRPr="00BD0D9A">
              <w:rPr>
                <w:rFonts w:cstheme="minorHAnsi"/>
                <w:szCs w:val="26"/>
              </w:rPr>
              <w:t>show)</w:t>
            </w:r>
          </w:p>
        </w:tc>
      </w:tr>
      <w:tr w:rsidR="002775B2" w:rsidRPr="00BD0D9A" w14:paraId="5F19EF05" w14:textId="77777777" w:rsidTr="00BD0D9A">
        <w:trPr>
          <w:tblCellSpacing w:w="15" w:type="dxa"/>
        </w:trPr>
        <w:tc>
          <w:tcPr>
            <w:tcW w:w="1710" w:type="dxa"/>
            <w:vAlign w:val="center"/>
            <w:hideMark/>
          </w:tcPr>
          <w:p w14:paraId="0F785349" w14:textId="77777777" w:rsidR="002775B2" w:rsidRPr="00BD0D9A" w:rsidRDefault="002775B2" w:rsidP="008B5CE2">
            <w:pPr>
              <w:spacing w:after="0"/>
              <w:ind w:firstLine="0"/>
              <w:rPr>
                <w:rFonts w:cstheme="minorHAnsi"/>
                <w:szCs w:val="26"/>
              </w:rPr>
            </w:pPr>
            <w:r w:rsidRPr="00BD0D9A">
              <w:rPr>
                <w:rFonts w:cstheme="minorHAnsi"/>
                <w:szCs w:val="26"/>
              </w:rPr>
              <w:t>3</w:t>
            </w:r>
          </w:p>
        </w:tc>
        <w:tc>
          <w:tcPr>
            <w:tcW w:w="6390" w:type="dxa"/>
            <w:vAlign w:val="center"/>
            <w:hideMark/>
          </w:tcPr>
          <w:p w14:paraId="161FDACF" w14:textId="1E06D4B0" w:rsidR="002775B2" w:rsidRPr="00BD0D9A" w:rsidRDefault="002775B2" w:rsidP="008B5CE2">
            <w:pPr>
              <w:spacing w:after="0"/>
              <w:ind w:firstLine="0"/>
              <w:rPr>
                <w:rFonts w:cstheme="minorHAnsi"/>
                <w:szCs w:val="26"/>
              </w:rPr>
            </w:pPr>
            <w:r w:rsidRPr="00BD0D9A">
              <w:rPr>
                <w:rFonts w:cstheme="minorHAnsi"/>
                <w:szCs w:val="26"/>
              </w:rPr>
              <w:t>Background</w:t>
            </w:r>
            <w:r w:rsidR="00AC466E" w:rsidRPr="00BD0D9A">
              <w:rPr>
                <w:rFonts w:cstheme="minorHAnsi"/>
                <w:szCs w:val="26"/>
              </w:rPr>
              <w:t xml:space="preserve"> </w:t>
            </w:r>
            <w:r w:rsidRPr="00BD0D9A">
              <w:rPr>
                <w:rFonts w:cstheme="minorHAnsi"/>
                <w:szCs w:val="26"/>
              </w:rPr>
              <w:t>enable</w:t>
            </w:r>
          </w:p>
        </w:tc>
      </w:tr>
      <w:tr w:rsidR="002775B2" w:rsidRPr="00BD0D9A" w14:paraId="38E724BE" w14:textId="77777777" w:rsidTr="00BD0D9A">
        <w:trPr>
          <w:tblCellSpacing w:w="15" w:type="dxa"/>
        </w:trPr>
        <w:tc>
          <w:tcPr>
            <w:tcW w:w="1710" w:type="dxa"/>
            <w:vAlign w:val="center"/>
            <w:hideMark/>
          </w:tcPr>
          <w:p w14:paraId="00F37906" w14:textId="77777777" w:rsidR="002775B2" w:rsidRPr="00BD0D9A" w:rsidRDefault="002775B2" w:rsidP="008B5CE2">
            <w:pPr>
              <w:spacing w:after="0"/>
              <w:ind w:firstLine="0"/>
              <w:rPr>
                <w:rFonts w:cstheme="minorHAnsi"/>
                <w:szCs w:val="26"/>
              </w:rPr>
            </w:pPr>
            <w:r w:rsidRPr="00BD0D9A">
              <w:rPr>
                <w:rFonts w:cstheme="minorHAnsi"/>
                <w:szCs w:val="26"/>
              </w:rPr>
              <w:t>4</w:t>
            </w:r>
          </w:p>
        </w:tc>
        <w:tc>
          <w:tcPr>
            <w:tcW w:w="6390" w:type="dxa"/>
            <w:vAlign w:val="center"/>
            <w:hideMark/>
          </w:tcPr>
          <w:p w14:paraId="1776855E" w14:textId="127F06F6" w:rsidR="002775B2" w:rsidRPr="00BD0D9A" w:rsidRDefault="002775B2" w:rsidP="008B5CE2">
            <w:pPr>
              <w:spacing w:after="0"/>
              <w:ind w:firstLine="0"/>
              <w:rPr>
                <w:rFonts w:cstheme="minorHAnsi"/>
                <w:szCs w:val="26"/>
              </w:rPr>
            </w:pPr>
            <w:r w:rsidRPr="00BD0D9A">
              <w:rPr>
                <w:rFonts w:cstheme="minorHAnsi"/>
                <w:szCs w:val="26"/>
              </w:rPr>
              <w:t>Foreground</w:t>
            </w:r>
            <w:r w:rsidR="00AC466E" w:rsidRPr="00BD0D9A">
              <w:rPr>
                <w:rFonts w:cstheme="minorHAnsi"/>
                <w:szCs w:val="26"/>
              </w:rPr>
              <w:t xml:space="preserve"> </w:t>
            </w:r>
            <w:r w:rsidRPr="00BD0D9A">
              <w:rPr>
                <w:rFonts w:cstheme="minorHAnsi"/>
                <w:szCs w:val="26"/>
              </w:rPr>
              <w:t>enable</w:t>
            </w:r>
          </w:p>
        </w:tc>
      </w:tr>
      <w:tr w:rsidR="002775B2" w:rsidRPr="00BD0D9A" w14:paraId="4DD5FA40" w14:textId="77777777" w:rsidTr="00BD0D9A">
        <w:trPr>
          <w:tblCellSpacing w:w="15" w:type="dxa"/>
        </w:trPr>
        <w:tc>
          <w:tcPr>
            <w:tcW w:w="1710" w:type="dxa"/>
            <w:vAlign w:val="center"/>
            <w:hideMark/>
          </w:tcPr>
          <w:p w14:paraId="167957D8" w14:textId="77777777" w:rsidR="002775B2" w:rsidRPr="00BD0D9A" w:rsidRDefault="002775B2" w:rsidP="008B5CE2">
            <w:pPr>
              <w:spacing w:after="0"/>
              <w:ind w:firstLine="0"/>
              <w:rPr>
                <w:rFonts w:cstheme="minorHAnsi"/>
                <w:szCs w:val="26"/>
              </w:rPr>
            </w:pPr>
            <w:r w:rsidRPr="00BD0D9A">
              <w:rPr>
                <w:rFonts w:cstheme="minorHAnsi"/>
                <w:szCs w:val="26"/>
              </w:rPr>
              <w:t>5</w:t>
            </w:r>
          </w:p>
        </w:tc>
        <w:tc>
          <w:tcPr>
            <w:tcW w:w="6390" w:type="dxa"/>
            <w:vAlign w:val="center"/>
            <w:hideMark/>
          </w:tcPr>
          <w:p w14:paraId="482BA7ED" w14:textId="220DEFBC" w:rsidR="002775B2" w:rsidRPr="00BD0D9A" w:rsidRDefault="002775B2" w:rsidP="008B5CE2">
            <w:pPr>
              <w:spacing w:after="0"/>
              <w:ind w:firstLine="0"/>
              <w:rPr>
                <w:rFonts w:cstheme="minorHAnsi"/>
                <w:szCs w:val="26"/>
              </w:rPr>
            </w:pPr>
            <w:r w:rsidRPr="00BD0D9A">
              <w:rPr>
                <w:rFonts w:cstheme="minorHAnsi"/>
                <w:szCs w:val="26"/>
              </w:rPr>
              <w:t>Emphasize</w:t>
            </w:r>
            <w:r w:rsidR="00AC466E" w:rsidRPr="00BD0D9A">
              <w:rPr>
                <w:rFonts w:cstheme="minorHAnsi"/>
                <w:szCs w:val="26"/>
              </w:rPr>
              <w:t xml:space="preserve"> </w:t>
            </w:r>
            <w:r w:rsidRPr="00BD0D9A">
              <w:rPr>
                <w:rFonts w:cstheme="minorHAnsi"/>
                <w:szCs w:val="26"/>
              </w:rPr>
              <w:t>red</w:t>
            </w:r>
          </w:p>
        </w:tc>
      </w:tr>
      <w:tr w:rsidR="002775B2" w:rsidRPr="00BD0D9A" w14:paraId="29B9808C" w14:textId="77777777" w:rsidTr="00BD0D9A">
        <w:trPr>
          <w:tblCellSpacing w:w="15" w:type="dxa"/>
        </w:trPr>
        <w:tc>
          <w:tcPr>
            <w:tcW w:w="1710" w:type="dxa"/>
            <w:vAlign w:val="center"/>
            <w:hideMark/>
          </w:tcPr>
          <w:p w14:paraId="24EE4A36" w14:textId="77777777" w:rsidR="002775B2" w:rsidRPr="00BD0D9A" w:rsidRDefault="002775B2" w:rsidP="008B5CE2">
            <w:pPr>
              <w:spacing w:after="0"/>
              <w:ind w:firstLine="0"/>
              <w:rPr>
                <w:rFonts w:cstheme="minorHAnsi"/>
                <w:szCs w:val="26"/>
              </w:rPr>
            </w:pPr>
            <w:r w:rsidRPr="00BD0D9A">
              <w:rPr>
                <w:rFonts w:cstheme="minorHAnsi"/>
                <w:szCs w:val="26"/>
              </w:rPr>
              <w:t>6</w:t>
            </w:r>
          </w:p>
        </w:tc>
        <w:tc>
          <w:tcPr>
            <w:tcW w:w="6390" w:type="dxa"/>
            <w:vAlign w:val="center"/>
            <w:hideMark/>
          </w:tcPr>
          <w:p w14:paraId="64A1AEBD" w14:textId="61FCC20A" w:rsidR="002775B2" w:rsidRPr="00BD0D9A" w:rsidRDefault="002775B2" w:rsidP="008B5CE2">
            <w:pPr>
              <w:spacing w:after="0"/>
              <w:ind w:firstLine="0"/>
              <w:rPr>
                <w:rFonts w:cstheme="minorHAnsi"/>
                <w:szCs w:val="26"/>
              </w:rPr>
            </w:pPr>
            <w:r w:rsidRPr="00BD0D9A">
              <w:rPr>
                <w:rFonts w:cstheme="minorHAnsi"/>
                <w:szCs w:val="26"/>
              </w:rPr>
              <w:t>Emphasize</w:t>
            </w:r>
            <w:r w:rsidR="00AC466E" w:rsidRPr="00BD0D9A">
              <w:rPr>
                <w:rFonts w:cstheme="minorHAnsi"/>
                <w:szCs w:val="26"/>
              </w:rPr>
              <w:t xml:space="preserve"> </w:t>
            </w:r>
            <w:r w:rsidRPr="00BD0D9A">
              <w:rPr>
                <w:rFonts w:cstheme="minorHAnsi"/>
                <w:szCs w:val="26"/>
              </w:rPr>
              <w:t>green</w:t>
            </w:r>
          </w:p>
        </w:tc>
      </w:tr>
      <w:tr w:rsidR="002775B2" w:rsidRPr="00BD0D9A" w14:paraId="55C9C969" w14:textId="77777777" w:rsidTr="00BD0D9A">
        <w:trPr>
          <w:tblCellSpacing w:w="15" w:type="dxa"/>
        </w:trPr>
        <w:tc>
          <w:tcPr>
            <w:tcW w:w="1710" w:type="dxa"/>
            <w:vAlign w:val="center"/>
            <w:hideMark/>
          </w:tcPr>
          <w:p w14:paraId="4C854650" w14:textId="77777777" w:rsidR="002775B2" w:rsidRPr="00BD0D9A" w:rsidRDefault="002775B2" w:rsidP="008B5CE2">
            <w:pPr>
              <w:spacing w:after="0"/>
              <w:ind w:firstLine="0"/>
              <w:rPr>
                <w:rFonts w:cstheme="minorHAnsi"/>
                <w:szCs w:val="26"/>
              </w:rPr>
            </w:pPr>
            <w:r w:rsidRPr="00BD0D9A">
              <w:rPr>
                <w:rFonts w:cstheme="minorHAnsi"/>
                <w:szCs w:val="26"/>
              </w:rPr>
              <w:t>7</w:t>
            </w:r>
          </w:p>
        </w:tc>
        <w:tc>
          <w:tcPr>
            <w:tcW w:w="6390" w:type="dxa"/>
            <w:vAlign w:val="center"/>
            <w:hideMark/>
          </w:tcPr>
          <w:p w14:paraId="2FE74188" w14:textId="5B58E22F" w:rsidR="002775B2" w:rsidRPr="00BD0D9A" w:rsidRDefault="002775B2" w:rsidP="008B5CE2">
            <w:pPr>
              <w:spacing w:after="0"/>
              <w:ind w:firstLine="0"/>
              <w:rPr>
                <w:rFonts w:cstheme="minorHAnsi"/>
                <w:szCs w:val="26"/>
              </w:rPr>
            </w:pPr>
            <w:r w:rsidRPr="00BD0D9A">
              <w:rPr>
                <w:rFonts w:cstheme="minorHAnsi"/>
                <w:szCs w:val="26"/>
              </w:rPr>
              <w:t>Emphasize</w:t>
            </w:r>
            <w:r w:rsidR="00AC466E" w:rsidRPr="00BD0D9A">
              <w:rPr>
                <w:rFonts w:cstheme="minorHAnsi"/>
                <w:szCs w:val="26"/>
              </w:rPr>
              <w:t xml:space="preserve"> </w:t>
            </w:r>
            <w:r w:rsidRPr="00BD0D9A">
              <w:rPr>
                <w:rFonts w:cstheme="minorHAnsi"/>
                <w:szCs w:val="26"/>
              </w:rPr>
              <w:t>blue</w:t>
            </w:r>
          </w:p>
        </w:tc>
      </w:tr>
    </w:tbl>
    <w:p w14:paraId="3940942A" w14:textId="3A3E4DCA" w:rsidR="002775B2" w:rsidRDefault="002775B2" w:rsidP="00FE02E1">
      <w:r w:rsidRPr="00206ACB">
        <w:t>Before</w:t>
      </w:r>
      <w:r w:rsidR="00AC466E" w:rsidRPr="00206ACB">
        <w:t xml:space="preserve"> </w:t>
      </w:r>
      <w:r w:rsidRPr="00206ACB">
        <w:t>we</w:t>
      </w:r>
      <w:r w:rsidR="00AC466E" w:rsidRPr="00206ACB">
        <w:t xml:space="preserve"> </w:t>
      </w:r>
      <w:r w:rsidRPr="00206ACB">
        <w:t>look</w:t>
      </w:r>
      <w:r w:rsidR="00AC466E" w:rsidRPr="00206ACB">
        <w:t xml:space="preserve"> </w:t>
      </w:r>
      <w:r w:rsidRPr="00206ACB">
        <w:t>at</w:t>
      </w:r>
      <w:r w:rsidR="00AC466E" w:rsidRPr="00206ACB">
        <w:t xml:space="preserve"> </w:t>
      </w:r>
      <w:r w:rsidRPr="00206ACB">
        <w:t>the</w:t>
      </w:r>
      <w:r w:rsidR="00AC466E" w:rsidRPr="00206ACB">
        <w:t xml:space="preserve"> </w:t>
      </w:r>
      <w:r w:rsidRPr="00206ACB">
        <w:t>test</w:t>
      </w:r>
      <w:r w:rsidR="00AC466E" w:rsidRPr="00206ACB">
        <w:t xml:space="preserve"> </w:t>
      </w:r>
      <w:r w:rsidRPr="00206ACB">
        <w:t>project,</w:t>
      </w:r>
      <w:r w:rsidR="00AC466E" w:rsidRPr="00206ACB">
        <w:t xml:space="preserve"> </w:t>
      </w:r>
      <w:r w:rsidRPr="00206ACB">
        <w:t>a</w:t>
      </w:r>
      <w:r w:rsidR="00AC466E" w:rsidRPr="00206ACB">
        <w:t xml:space="preserve"> </w:t>
      </w:r>
      <w:r w:rsidRPr="00206ACB">
        <w:t>few</w:t>
      </w:r>
      <w:r w:rsidR="00AC466E" w:rsidRPr="00206ACB">
        <w:t xml:space="preserve"> </w:t>
      </w:r>
      <w:r w:rsidRPr="00206ACB">
        <w:t>notes</w:t>
      </w:r>
      <w:r w:rsidR="00AC466E" w:rsidRPr="00206ACB">
        <w:t xml:space="preserve"> </w:t>
      </w:r>
      <w:r w:rsidRPr="00206ACB">
        <w:t>on</w:t>
      </w:r>
      <w:r w:rsidR="00AC466E" w:rsidRPr="00206ACB">
        <w:t xml:space="preserve"> </w:t>
      </w:r>
      <w:r w:rsidRPr="00206ACB">
        <w:t>these</w:t>
      </w:r>
      <w:r w:rsidR="00AC466E" w:rsidRPr="00206ACB">
        <w:t xml:space="preserve"> </w:t>
      </w:r>
      <w:r w:rsidRPr="00206ACB">
        <w:t>options.</w:t>
      </w:r>
      <w:r w:rsidR="00AC466E" w:rsidRPr="00206ACB">
        <w:t xml:space="preserve"> </w:t>
      </w:r>
      <w:r w:rsidRPr="00206ACB">
        <w:t>Bits</w:t>
      </w:r>
      <w:r w:rsidR="00AC466E" w:rsidRPr="00206ACB">
        <w:t xml:space="preserve"> </w:t>
      </w:r>
      <w:r w:rsidRPr="00206ACB">
        <w:t>1</w:t>
      </w:r>
      <w:r w:rsidR="00AC466E" w:rsidRPr="00206ACB">
        <w:t xml:space="preserve"> </w:t>
      </w:r>
      <w:r w:rsidRPr="00206ACB">
        <w:t>and</w:t>
      </w:r>
      <w:r w:rsidR="00AC466E" w:rsidRPr="00206ACB">
        <w:t xml:space="preserve"> </w:t>
      </w:r>
      <w:r w:rsidRPr="00206ACB">
        <w:t>2</w:t>
      </w:r>
      <w:r w:rsidR="00AC466E" w:rsidRPr="00206ACB">
        <w:t xml:space="preserve"> </w:t>
      </w:r>
      <w:r w:rsidRPr="00206ACB">
        <w:t>enable</w:t>
      </w:r>
      <w:r w:rsidR="00AC466E" w:rsidRPr="00206ACB">
        <w:t xml:space="preserve"> </w:t>
      </w:r>
      <w:r w:rsidRPr="00206ACB">
        <w:t>or</w:t>
      </w:r>
      <w:r w:rsidR="00AC466E" w:rsidRPr="00206ACB">
        <w:t xml:space="preserve"> </w:t>
      </w:r>
      <w:r w:rsidRPr="00206ACB">
        <w:t>disable</w:t>
      </w:r>
      <w:r w:rsidR="00AC466E" w:rsidRPr="00206ACB">
        <w:t xml:space="preserve"> </w:t>
      </w:r>
      <w:r w:rsidRPr="00206ACB">
        <w:t>the</w:t>
      </w:r>
      <w:r w:rsidR="00AC466E" w:rsidRPr="00206ACB">
        <w:t xml:space="preserve"> </w:t>
      </w:r>
      <w:r w:rsidRPr="00206ACB">
        <w:t>display</w:t>
      </w:r>
      <w:r w:rsidR="00AC466E" w:rsidRPr="00206ACB">
        <w:t xml:space="preserve"> </w:t>
      </w:r>
      <w:r w:rsidRPr="00206ACB">
        <w:t>of</w:t>
      </w:r>
      <w:r w:rsidR="00AC466E" w:rsidRPr="00206ACB">
        <w:t xml:space="preserve"> </w:t>
      </w:r>
      <w:r w:rsidRPr="00206ACB">
        <w:t>graphical</w:t>
      </w:r>
      <w:r w:rsidR="00AC466E" w:rsidRPr="00206ACB">
        <w:t xml:space="preserve"> </w:t>
      </w:r>
      <w:r w:rsidRPr="00206ACB">
        <w:t>elements</w:t>
      </w:r>
      <w:r w:rsidR="00AC466E" w:rsidRPr="00206ACB">
        <w:t xml:space="preserve"> </w:t>
      </w:r>
      <w:r w:rsidRPr="00206ACB">
        <w:t>in</w:t>
      </w:r>
      <w:r w:rsidR="00AC466E" w:rsidRPr="00206ACB">
        <w:t xml:space="preserve"> </w:t>
      </w:r>
      <w:r w:rsidRPr="00206ACB">
        <w:t>the</w:t>
      </w:r>
      <w:r w:rsidR="00AC466E" w:rsidRPr="00206ACB">
        <w:t xml:space="preserve"> </w:t>
      </w:r>
      <w:r w:rsidRPr="00206ACB">
        <w:t>left-most</w:t>
      </w:r>
      <w:r w:rsidR="00AC466E" w:rsidRPr="00206ACB">
        <w:t xml:space="preserve"> </w:t>
      </w:r>
      <w:r w:rsidRPr="00206ACB">
        <w:t>eight</w:t>
      </w:r>
      <w:r w:rsidR="00AC466E" w:rsidRPr="00206ACB">
        <w:t xml:space="preserve"> </w:t>
      </w:r>
      <w:r w:rsidRPr="00206ACB">
        <w:t>pixels</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Some</w:t>
      </w:r>
      <w:r w:rsidR="00AC466E" w:rsidRPr="00206ACB">
        <w:t xml:space="preserve"> </w:t>
      </w:r>
      <w:r w:rsidRPr="00206ACB">
        <w:t>games</w:t>
      </w:r>
      <w:r w:rsidR="00AC466E" w:rsidRPr="00206ACB">
        <w:t xml:space="preserve"> </w:t>
      </w:r>
      <w:r w:rsidRPr="00206ACB">
        <w:t>choose</w:t>
      </w:r>
      <w:r w:rsidR="00AC466E" w:rsidRPr="00206ACB">
        <w:t xml:space="preserve"> </w:t>
      </w:r>
      <w:r w:rsidRPr="00206ACB">
        <w:t>to</w:t>
      </w:r>
      <w:r w:rsidR="00AC466E" w:rsidRPr="00206ACB">
        <w:t xml:space="preserve"> </w:t>
      </w:r>
      <w:r w:rsidRPr="00206ACB">
        <w:t>disable</w:t>
      </w:r>
      <w:r w:rsidR="00AC466E" w:rsidRPr="00206ACB">
        <w:t xml:space="preserve"> </w:t>
      </w:r>
      <w:r w:rsidRPr="00206ACB">
        <w:t>these</w:t>
      </w:r>
      <w:r w:rsidR="00AC466E" w:rsidRPr="00206ACB">
        <w:t xml:space="preserve"> </w:t>
      </w:r>
      <w:r w:rsidRPr="00206ACB">
        <w:t>to</w:t>
      </w:r>
      <w:r w:rsidR="00AC466E" w:rsidRPr="00206ACB">
        <w:t xml:space="preserve"> </w:t>
      </w:r>
      <w:r w:rsidRPr="00206ACB">
        <w:t>help</w:t>
      </w:r>
      <w:r w:rsidR="00AC466E" w:rsidRPr="00206ACB">
        <w:t xml:space="preserve"> </w:t>
      </w:r>
      <w:r w:rsidRPr="00206ACB">
        <w:t>avoid</w:t>
      </w:r>
      <w:r w:rsidR="00AC466E" w:rsidRPr="00206ACB">
        <w:t xml:space="preserve"> </w:t>
      </w:r>
      <w:r w:rsidRPr="00206ACB">
        <w:t>flicker</w:t>
      </w:r>
      <w:r w:rsidR="00AC466E" w:rsidRPr="00206ACB">
        <w:t xml:space="preserve"> </w:t>
      </w:r>
      <w:r w:rsidRPr="00206ACB">
        <w:t>during</w:t>
      </w:r>
      <w:r w:rsidR="00AC466E" w:rsidRPr="00206ACB">
        <w:t xml:space="preserve"> </w:t>
      </w:r>
      <w:r w:rsidRPr="00206ACB">
        <w:t>scrolling,</w:t>
      </w:r>
      <w:r w:rsidR="00AC466E" w:rsidRPr="00206ACB">
        <w:t xml:space="preserve"> </w:t>
      </w:r>
      <w:r w:rsidRPr="00206ACB">
        <w:t>which</w:t>
      </w:r>
      <w:r w:rsidR="00AC466E" w:rsidRPr="00206ACB">
        <w:t xml:space="preserve"> </w:t>
      </w:r>
      <w:r w:rsidRPr="00206ACB">
        <w:t>we</w:t>
      </w:r>
      <w:r w:rsidR="00AC466E" w:rsidRPr="00206ACB">
        <w:t xml:space="preserve"> </w:t>
      </w:r>
      <w:r w:rsidRPr="00206ACB">
        <w:t>will</w:t>
      </w:r>
      <w:r w:rsidR="00AC466E" w:rsidRPr="00206ACB">
        <w:t xml:space="preserve"> </w:t>
      </w:r>
      <w:r w:rsidRPr="00206ACB">
        <w:t>learn</w:t>
      </w:r>
      <w:r w:rsidR="00AC466E" w:rsidRPr="00206ACB">
        <w:t xml:space="preserve"> </w:t>
      </w:r>
      <w:r w:rsidRPr="00206ACB">
        <w:t>more</w:t>
      </w:r>
      <w:r w:rsidR="00AC466E" w:rsidRPr="00206ACB">
        <w:t xml:space="preserve"> </w:t>
      </w:r>
      <w:r w:rsidRPr="00206ACB">
        <w:t>about</w:t>
      </w:r>
      <w:r w:rsidR="00AC466E" w:rsidRPr="00206ACB">
        <w:t xml:space="preserve"> </w:t>
      </w:r>
      <w:r w:rsidRPr="00206ACB">
        <w:t>later.</w:t>
      </w:r>
      <w:r w:rsidR="00AC466E" w:rsidRPr="00206ACB">
        <w:t xml:space="preserve"> </w:t>
      </w:r>
      <w:r w:rsidRPr="00206ACB">
        <w:t>Bits</w:t>
      </w:r>
      <w:r w:rsidR="00AC466E" w:rsidRPr="00206ACB">
        <w:t xml:space="preserve"> </w:t>
      </w:r>
      <w:r w:rsidRPr="00206ACB">
        <w:t>5,</w:t>
      </w:r>
      <w:r w:rsidR="00AC466E" w:rsidRPr="00206ACB">
        <w:t xml:space="preserve"> </w:t>
      </w:r>
      <w:r w:rsidRPr="00206ACB">
        <w:t>6,</w:t>
      </w:r>
      <w:r w:rsidR="00AC466E" w:rsidRPr="00206ACB">
        <w:t xml:space="preserve"> </w:t>
      </w:r>
      <w:r w:rsidRPr="00206ACB">
        <w:t>and</w:t>
      </w:r>
      <w:r w:rsidR="00AC466E" w:rsidRPr="00206ACB">
        <w:t xml:space="preserve"> </w:t>
      </w:r>
      <w:r w:rsidRPr="00206ACB">
        <w:t>7</w:t>
      </w:r>
      <w:r w:rsidR="00AC466E" w:rsidRPr="00206ACB">
        <w:t xml:space="preserve"> </w:t>
      </w:r>
      <w:r w:rsidRPr="00206ACB">
        <w:t>allow</w:t>
      </w:r>
      <w:r w:rsidR="00AC466E" w:rsidRPr="00206ACB">
        <w:t xml:space="preserve"> </w:t>
      </w:r>
      <w:r w:rsidRPr="00206ACB">
        <w:t>your</w:t>
      </w:r>
      <w:r w:rsidR="00AC466E" w:rsidRPr="00206ACB">
        <w:t xml:space="preserve"> </w:t>
      </w:r>
      <w:r w:rsidRPr="00206ACB">
        <w:t>code</w:t>
      </w:r>
      <w:r w:rsidR="00AC466E" w:rsidRPr="00206ACB">
        <w:t xml:space="preserve"> </w:t>
      </w:r>
      <w:r w:rsidRPr="00206ACB">
        <w:t>to</w:t>
      </w:r>
      <w:r w:rsidR="00AC466E" w:rsidRPr="00206ACB">
        <w:t xml:space="preserve"> </w:t>
      </w:r>
      <w:r w:rsidRPr="00206ACB">
        <w:t>"emphasize"</w:t>
      </w:r>
      <w:r w:rsidR="00AC466E" w:rsidRPr="00206ACB">
        <w:t xml:space="preserve"> </w:t>
      </w:r>
      <w:r w:rsidRPr="00206ACB">
        <w:t>certain</w:t>
      </w:r>
      <w:r w:rsidR="00AC466E" w:rsidRPr="00206ACB">
        <w:t xml:space="preserve"> </w:t>
      </w:r>
      <w:r w:rsidRPr="00206ACB">
        <w:t>colors</w:t>
      </w:r>
      <w:r w:rsidR="00AC466E" w:rsidRPr="00206ACB">
        <w:t xml:space="preserve"> </w:t>
      </w:r>
      <w:r w:rsidRPr="00206ACB">
        <w:t>-</w:t>
      </w:r>
      <w:r w:rsidR="00AC466E" w:rsidRPr="00206ACB">
        <w:t xml:space="preserve"> </w:t>
      </w:r>
      <w:r w:rsidRPr="00206ACB">
        <w:t>making</w:t>
      </w:r>
      <w:r w:rsidR="00AC466E" w:rsidRPr="00206ACB">
        <w:t xml:space="preserve"> </w:t>
      </w:r>
      <w:r w:rsidRPr="00206ACB">
        <w:t>one</w:t>
      </w:r>
      <w:r w:rsidR="00AC466E" w:rsidRPr="00206ACB">
        <w:t xml:space="preserve"> </w:t>
      </w:r>
      <w:r w:rsidRPr="00206ACB">
        <w:t>of</w:t>
      </w:r>
      <w:r w:rsidR="00AC466E" w:rsidRPr="00206ACB">
        <w:t xml:space="preserve"> </w:t>
      </w:r>
      <w:r w:rsidRPr="00206ACB">
        <w:t>red,</w:t>
      </w:r>
      <w:r w:rsidR="00AC466E" w:rsidRPr="00206ACB">
        <w:t xml:space="preserve"> </w:t>
      </w:r>
      <w:r w:rsidRPr="00206ACB">
        <w:t>green,</w:t>
      </w:r>
      <w:r w:rsidR="00AC466E" w:rsidRPr="00206ACB">
        <w:t xml:space="preserve"> </w:t>
      </w:r>
      <w:r w:rsidRPr="00206ACB">
        <w:t>or</w:t>
      </w:r>
      <w:r w:rsidR="00AC466E" w:rsidRPr="00206ACB">
        <w:t xml:space="preserve"> </w:t>
      </w:r>
      <w:r w:rsidRPr="00206ACB">
        <w:t>blue</w:t>
      </w:r>
      <w:r w:rsidR="00AC466E" w:rsidRPr="00206ACB">
        <w:t xml:space="preserve"> </w:t>
      </w:r>
      <w:r w:rsidRPr="00206ACB">
        <w:t>brighter</w:t>
      </w:r>
      <w:r w:rsidR="00AC466E" w:rsidRPr="00206ACB">
        <w:t xml:space="preserve"> </w:t>
      </w:r>
      <w:r w:rsidRPr="00206ACB">
        <w:t>and</w:t>
      </w:r>
      <w:r w:rsidR="00AC466E" w:rsidRPr="00206ACB">
        <w:t xml:space="preserve"> </w:t>
      </w:r>
      <w:r w:rsidRPr="00206ACB">
        <w:t>making</w:t>
      </w:r>
      <w:r w:rsidR="00AC466E" w:rsidRPr="00206ACB">
        <w:t xml:space="preserve"> </w:t>
      </w:r>
      <w:r w:rsidRPr="00206ACB">
        <w:t>the</w:t>
      </w:r>
      <w:r w:rsidR="00AC466E" w:rsidRPr="00206ACB">
        <w:t xml:space="preserve"> </w:t>
      </w:r>
      <w:r w:rsidRPr="00206ACB">
        <w:t>other</w:t>
      </w:r>
      <w:r w:rsidR="00AC466E" w:rsidRPr="00206ACB">
        <w:t xml:space="preserve"> </w:t>
      </w:r>
      <w:r w:rsidRPr="00206ACB">
        <w:t>two</w:t>
      </w:r>
      <w:r w:rsidR="00AC466E" w:rsidRPr="00206ACB">
        <w:t xml:space="preserve"> </w:t>
      </w:r>
      <w:r w:rsidRPr="00206ACB">
        <w:t>colors</w:t>
      </w:r>
      <w:r w:rsidR="00AC466E" w:rsidRPr="00206ACB">
        <w:t xml:space="preserve"> </w:t>
      </w:r>
      <w:r w:rsidRPr="00206ACB">
        <w:t>darker.</w:t>
      </w:r>
      <w:r w:rsidR="00AC466E" w:rsidRPr="00206ACB">
        <w:t xml:space="preserve"> </w:t>
      </w:r>
      <w:r w:rsidRPr="00206ACB">
        <w:t>Using</w:t>
      </w:r>
      <w:r w:rsidR="00AC466E" w:rsidRPr="00206ACB">
        <w:t xml:space="preserve"> </w:t>
      </w:r>
      <w:r w:rsidRPr="00206ACB">
        <w:t>one</w:t>
      </w:r>
      <w:r w:rsidR="00AC466E" w:rsidRPr="00206ACB">
        <w:t xml:space="preserve"> </w:t>
      </w:r>
      <w:r w:rsidRPr="00206ACB">
        <w:t>of</w:t>
      </w:r>
      <w:r w:rsidR="00AC466E" w:rsidRPr="00206ACB">
        <w:t xml:space="preserve"> </w:t>
      </w:r>
      <w:r w:rsidRPr="00206ACB">
        <w:t>the</w:t>
      </w:r>
      <w:r w:rsidR="00AC466E" w:rsidRPr="00206ACB">
        <w:t xml:space="preserve"> </w:t>
      </w:r>
      <w:r w:rsidRPr="00206ACB">
        <w:t>emphasis</w:t>
      </w:r>
      <w:r w:rsidR="00AC466E" w:rsidRPr="00206ACB">
        <w:t xml:space="preserve"> </w:t>
      </w:r>
      <w:r w:rsidRPr="00206ACB">
        <w:t>bits</w:t>
      </w:r>
      <w:r w:rsidR="00AC466E" w:rsidRPr="00206ACB">
        <w:t xml:space="preserve"> </w:t>
      </w:r>
      <w:r w:rsidRPr="00206ACB">
        <w:t>essentially</w:t>
      </w:r>
      <w:r w:rsidR="00AC466E" w:rsidRPr="00206ACB">
        <w:t xml:space="preserve"> </w:t>
      </w:r>
      <w:r w:rsidRPr="00206ACB">
        <w:t>applies</w:t>
      </w:r>
      <w:r w:rsidR="00AC466E" w:rsidRPr="00206ACB">
        <w:t xml:space="preserve"> </w:t>
      </w:r>
      <w:r w:rsidRPr="00206ACB">
        <w:t>a</w:t>
      </w:r>
      <w:r w:rsidR="00AC466E" w:rsidRPr="00206ACB">
        <w:t xml:space="preserve"> </w:t>
      </w:r>
      <w:r w:rsidRPr="00206ACB">
        <w:t>color</w:t>
      </w:r>
      <w:r w:rsidR="00AC466E" w:rsidRPr="00206ACB">
        <w:t xml:space="preserve"> </w:t>
      </w:r>
      <w:r w:rsidRPr="00206ACB">
        <w:t>tint</w:t>
      </w:r>
      <w:r w:rsidR="00AC466E" w:rsidRPr="00206ACB">
        <w:t xml:space="preserve"> </w:t>
      </w:r>
      <w:r w:rsidRPr="00206ACB">
        <w:t>to</w:t>
      </w:r>
      <w:r w:rsidR="00AC466E" w:rsidRPr="00206ACB">
        <w:t xml:space="preserve"> </w:t>
      </w:r>
      <w:r w:rsidRPr="00206ACB">
        <w:t>the</w:t>
      </w:r>
      <w:r w:rsidR="00AC466E" w:rsidRPr="00206ACB">
        <w:t xml:space="preserve"> </w:t>
      </w:r>
      <w:r w:rsidRPr="00206ACB">
        <w:t>screen.</w:t>
      </w:r>
      <w:r w:rsidR="00AC466E" w:rsidRPr="00206ACB">
        <w:t xml:space="preserve"> </w:t>
      </w:r>
      <w:r w:rsidRPr="00206ACB">
        <w:t>Using</w:t>
      </w:r>
      <w:r w:rsidR="00AC466E" w:rsidRPr="00206ACB">
        <w:t xml:space="preserve"> </w:t>
      </w:r>
      <w:r w:rsidRPr="00206ACB">
        <w:t>all</w:t>
      </w:r>
      <w:r w:rsidR="00AC466E" w:rsidRPr="00206ACB">
        <w:t xml:space="preserve"> </w:t>
      </w:r>
      <w:r w:rsidRPr="00206ACB">
        <w:t>three</w:t>
      </w:r>
      <w:r w:rsidR="00AC466E" w:rsidRPr="00206ACB">
        <w:t xml:space="preserve"> </w:t>
      </w:r>
      <w:r w:rsidRPr="00206ACB">
        <w:t>at</w:t>
      </w:r>
      <w:r w:rsidR="00AC466E" w:rsidRPr="00206ACB">
        <w:t xml:space="preserve"> </w:t>
      </w:r>
      <w:r w:rsidRPr="00206ACB">
        <w:t>the</w:t>
      </w:r>
      <w:r w:rsidR="00AC466E" w:rsidRPr="00206ACB">
        <w:t xml:space="preserve"> </w:t>
      </w:r>
      <w:r w:rsidRPr="00206ACB">
        <w:t>same</w:t>
      </w:r>
      <w:r w:rsidR="00AC466E" w:rsidRPr="00206ACB">
        <w:t xml:space="preserve"> </w:t>
      </w:r>
      <w:r w:rsidRPr="00206ACB">
        <w:t>time</w:t>
      </w:r>
      <w:r w:rsidR="00AC466E" w:rsidRPr="00206ACB">
        <w:t xml:space="preserve"> </w:t>
      </w:r>
      <w:r w:rsidRPr="00206ACB">
        <w:t>makes</w:t>
      </w:r>
      <w:r w:rsidR="00AC466E" w:rsidRPr="00206ACB">
        <w:t xml:space="preserve"> </w:t>
      </w:r>
      <w:r w:rsidRPr="00206ACB">
        <w:t>the</w:t>
      </w:r>
      <w:r w:rsidR="00AC466E" w:rsidRPr="00206ACB">
        <w:t xml:space="preserve"> </w:t>
      </w:r>
      <w:r w:rsidRPr="00206ACB">
        <w:t>entire</w:t>
      </w:r>
      <w:r w:rsidR="00AC466E" w:rsidRPr="00206ACB">
        <w:t xml:space="preserve"> </w:t>
      </w:r>
      <w:r w:rsidRPr="00206ACB">
        <w:t>screen</w:t>
      </w:r>
      <w:r w:rsidR="00AC466E" w:rsidRPr="00206ACB">
        <w:t xml:space="preserve"> </w:t>
      </w:r>
      <w:r w:rsidRPr="00206ACB">
        <w:rPr>
          <w:rStyle w:val="Emphasis"/>
          <w:rFonts w:cstheme="minorHAnsi"/>
          <w:color w:val="111111"/>
          <w:szCs w:val="26"/>
        </w:rPr>
        <w:t>darker</w:t>
      </w:r>
      <w:r w:rsidRPr="00206ACB">
        <w:t>,</w:t>
      </w:r>
      <w:r w:rsidR="00AC466E" w:rsidRPr="00206ACB">
        <w:t xml:space="preserve"> </w:t>
      </w:r>
      <w:r w:rsidRPr="00206ACB">
        <w:t>which</w:t>
      </w:r>
      <w:r w:rsidR="00AC466E" w:rsidRPr="00206ACB">
        <w:t xml:space="preserve"> </w:t>
      </w:r>
      <w:r w:rsidRPr="00206ACB">
        <w:t>many</w:t>
      </w:r>
      <w:r w:rsidR="00AC466E" w:rsidRPr="00206ACB">
        <w:t xml:space="preserve"> </w:t>
      </w:r>
      <w:r w:rsidRPr="00206ACB">
        <w:t>games</w:t>
      </w:r>
      <w:r w:rsidR="00AC466E" w:rsidRPr="00206ACB">
        <w:t xml:space="preserve"> </w:t>
      </w:r>
      <w:r w:rsidRPr="00206ACB">
        <w:t>use</w:t>
      </w:r>
      <w:r w:rsidR="00AC466E" w:rsidRPr="00206ACB">
        <w:t xml:space="preserve"> </w:t>
      </w:r>
      <w:r w:rsidRPr="00206ACB">
        <w:t>as</w:t>
      </w:r>
      <w:r w:rsidR="00AC466E" w:rsidRPr="00206ACB">
        <w:t xml:space="preserve"> </w:t>
      </w:r>
      <w:r w:rsidRPr="00206ACB">
        <w:t>a</w:t>
      </w:r>
      <w:r w:rsidR="00AC466E" w:rsidRPr="00206ACB">
        <w:t xml:space="preserve"> </w:t>
      </w:r>
      <w:r w:rsidRPr="00206ACB">
        <w:t>way</w:t>
      </w:r>
      <w:r w:rsidR="00AC466E" w:rsidRPr="00206ACB">
        <w:t xml:space="preserve"> </w:t>
      </w:r>
      <w:r w:rsidRPr="00206ACB">
        <w:t>to</w:t>
      </w:r>
      <w:r w:rsidR="00AC466E" w:rsidRPr="00206ACB">
        <w:t xml:space="preserve"> </w:t>
      </w:r>
      <w:r w:rsidRPr="00206ACB">
        <w:t>create</w:t>
      </w:r>
      <w:r w:rsidR="00AC466E" w:rsidRPr="00206ACB">
        <w:t xml:space="preserve"> </w:t>
      </w:r>
      <w:r w:rsidRPr="00206ACB">
        <w:t>a</w:t>
      </w:r>
      <w:r w:rsidR="00AC466E" w:rsidRPr="00206ACB">
        <w:t xml:space="preserve"> </w:t>
      </w:r>
      <w:r w:rsidRPr="00206ACB">
        <w:t>transition</w:t>
      </w:r>
      <w:r w:rsidR="00AC466E" w:rsidRPr="00206ACB">
        <w:t xml:space="preserve"> </w:t>
      </w:r>
      <w:r w:rsidRPr="00206ACB">
        <w:t>from</w:t>
      </w:r>
      <w:r w:rsidR="00AC466E" w:rsidRPr="00206ACB">
        <w:t xml:space="preserve"> </w:t>
      </w:r>
      <w:r w:rsidRPr="00206ACB">
        <w:t>one</w:t>
      </w:r>
      <w:r w:rsidR="00AC466E" w:rsidRPr="00206ACB">
        <w:t xml:space="preserve"> </w:t>
      </w:r>
      <w:r w:rsidRPr="00206ACB">
        <w:t>area</w:t>
      </w:r>
      <w:r w:rsidR="00AC466E" w:rsidRPr="00206ACB">
        <w:t xml:space="preserve"> </w:t>
      </w:r>
      <w:r w:rsidRPr="00206ACB">
        <w:t>to</w:t>
      </w:r>
      <w:r w:rsidR="00AC466E" w:rsidRPr="00206ACB">
        <w:t xml:space="preserve"> </w:t>
      </w:r>
      <w:r w:rsidRPr="00206ACB">
        <w:t>another.</w:t>
      </w:r>
    </w:p>
    <w:p w14:paraId="55C64DE0" w14:textId="33A67347" w:rsidR="00B5794A" w:rsidRDefault="00B5794A">
      <w:pPr>
        <w:widowControl/>
        <w:kinsoku/>
        <w:overflowPunct/>
        <w:autoSpaceDE/>
        <w:autoSpaceDN/>
        <w:spacing w:before="0" w:after="160" w:line="259" w:lineRule="auto"/>
        <w:ind w:firstLine="0"/>
        <w:jc w:val="left"/>
      </w:pPr>
      <w:r>
        <w:br w:type="page"/>
      </w:r>
    </w:p>
    <w:p w14:paraId="7D80F2FC" w14:textId="72D21BB7" w:rsidR="002775B2" w:rsidRPr="00206ACB" w:rsidRDefault="002775B2" w:rsidP="003459B6">
      <w:r w:rsidRPr="00206ACB">
        <w:lastRenderedPageBreak/>
        <w:t>Let's</w:t>
      </w:r>
      <w:r w:rsidR="00AC466E" w:rsidRPr="00206ACB">
        <w:t xml:space="preserve"> </w:t>
      </w:r>
      <w:r w:rsidRPr="00206ACB">
        <w:t>look</w:t>
      </w:r>
      <w:r w:rsidR="00AC466E" w:rsidRPr="00206ACB">
        <w:t xml:space="preserve"> </w:t>
      </w:r>
      <w:r w:rsidRPr="00206ACB">
        <w:t>again</w:t>
      </w:r>
      <w:r w:rsidR="00AC466E" w:rsidRPr="00206ACB">
        <w:t xml:space="preserve"> </w:t>
      </w:r>
      <w:r w:rsidRPr="00206ACB">
        <w:t>at</w:t>
      </w:r>
      <w:r w:rsidR="00AC466E" w:rsidRPr="00206ACB">
        <w:t xml:space="preserve"> </w:t>
      </w:r>
      <w:r w:rsidRPr="00206ACB">
        <w:t>our</w:t>
      </w:r>
      <w:r w:rsidR="00AC466E" w:rsidRPr="00206ACB">
        <w:t xml:space="preserve"> </w:t>
      </w:r>
      <w:r w:rsidRPr="00206ACB">
        <w:t>test</w:t>
      </w:r>
      <w:r w:rsidR="00AC466E" w:rsidRPr="00206ACB">
        <w:t xml:space="preserve"> </w:t>
      </w:r>
      <w:r w:rsidRPr="00206ACB">
        <w:t>project's</w:t>
      </w:r>
      <w:r w:rsidR="00AC466E" w:rsidRPr="00206ACB">
        <w:t xml:space="preserve"> </w:t>
      </w:r>
      <w:r w:rsidRPr="00206ACB">
        <w:t>code.</w:t>
      </w:r>
      <w:r w:rsidR="00AC466E" w:rsidRPr="00206ACB">
        <w:t xml:space="preserve"> </w:t>
      </w:r>
      <w:r w:rsidRPr="00206ACB">
        <w:t>What</w:t>
      </w:r>
      <w:r w:rsidR="00AC466E" w:rsidRPr="00206ACB">
        <w:t xml:space="preserve"> </w:t>
      </w:r>
      <w:r w:rsidRPr="00206ACB">
        <w:t>value</w:t>
      </w:r>
      <w:r w:rsidR="00AC466E" w:rsidRPr="00206ACB">
        <w:t xml:space="preserve"> </w:t>
      </w:r>
      <w:r w:rsidRPr="00206ACB">
        <w:t>does</w:t>
      </w:r>
      <w:r w:rsidR="00AC466E" w:rsidRPr="00206ACB">
        <w:t xml:space="preserve"> </w:t>
      </w:r>
      <w:r w:rsidRPr="00206ACB">
        <w:t>our</w:t>
      </w:r>
      <w:r w:rsidR="00AC466E" w:rsidRPr="00206ACB">
        <w:t xml:space="preserve"> </w:t>
      </w:r>
      <w:r w:rsidRPr="00206ACB">
        <w:t>test</w:t>
      </w:r>
      <w:r w:rsidR="00AC466E" w:rsidRPr="00206ACB">
        <w:t xml:space="preserve"> </w:t>
      </w:r>
      <w:r w:rsidRPr="00206ACB">
        <w:t>project</w:t>
      </w:r>
      <w:r w:rsidR="00AC466E" w:rsidRPr="00206ACB">
        <w:t xml:space="preserve"> </w:t>
      </w:r>
      <w:r w:rsidRPr="00206ACB">
        <w:t>write</w:t>
      </w:r>
      <w:r w:rsidR="00AC466E" w:rsidRPr="00206ACB">
        <w:t xml:space="preserve"> </w:t>
      </w:r>
      <w:r w:rsidRPr="00206ACB">
        <w:t>to</w:t>
      </w:r>
      <w:r w:rsidR="00AC466E" w:rsidRPr="00206ACB">
        <w:t xml:space="preserve"> </w:t>
      </w:r>
      <w:r w:rsidRPr="00206ACB">
        <w:t>PPUMASK?</w:t>
      </w:r>
    </w:p>
    <w:p w14:paraId="5CB67EE8" w14:textId="017E2150" w:rsidR="00EE43F7" w:rsidRPr="009F1CA4" w:rsidRDefault="00000000"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1749765678"/>
        <w:rPr>
          <w:rFonts w:ascii="DejaVu Sans Mono" w:hAnsi="DejaVu Sans Mono" w:cs="DejaVu Sans Mono"/>
          <w:sz w:val="26"/>
          <w:szCs w:val="26"/>
        </w:rPr>
      </w:pPr>
      <w:r>
        <w:rPr>
          <w:noProof/>
        </w:rPr>
        <w:pict w14:anchorId="3C31427B">
          <v:rect id="_x0000_s2150" style="position:absolute;left:0;text-align:left;margin-left:-5.4pt;margin-top:1.4pt;width:17.25pt;height:37.7pt;z-index:251705344;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50" inset="0,0,0,0">
              <w:txbxContent>
                <w:p w14:paraId="0E7F8D94" w14:textId="580799B7" w:rsidR="009F1CA4" w:rsidRPr="001F4D9D" w:rsidRDefault="009F1CA4" w:rsidP="009F1CA4">
                  <w:pPr>
                    <w:spacing w:before="60" w:after="60" w:line="240" w:lineRule="auto"/>
                    <w:ind w:firstLine="0"/>
                    <w:jc w:val="left"/>
                    <w:rPr>
                      <w:rFonts w:ascii="DejaVu Sans Mono" w:hAnsi="DejaVu Sans Mono" w:cs="DejaVu Sans Mono"/>
                      <w:sz w:val="24"/>
                      <w:szCs w:val="24"/>
                    </w:rPr>
                  </w:pPr>
                  <w:r w:rsidRPr="001F4D9D">
                    <w:rPr>
                      <w:rFonts w:ascii="DejaVu Sans Mono" w:hAnsi="DejaVu Sans Mono" w:cs="DejaVu Sans Mono"/>
                      <w:sz w:val="24"/>
                      <w:szCs w:val="24"/>
                    </w:rPr>
                    <w:t>4</w:t>
                  </w:r>
                  <w:r>
                    <w:rPr>
                      <w:rFonts w:ascii="DejaVu Sans Mono" w:hAnsi="DejaVu Sans Mono" w:cs="DejaVu Sans Mono"/>
                      <w:sz w:val="24"/>
                      <w:szCs w:val="24"/>
                    </w:rPr>
                    <w:t>2</w:t>
                  </w:r>
                </w:p>
                <w:p w14:paraId="4E672F98" w14:textId="546F45EF" w:rsidR="009F1CA4" w:rsidRPr="001F4D9D" w:rsidRDefault="009F1CA4" w:rsidP="009F1CA4">
                  <w:pPr>
                    <w:spacing w:before="60" w:after="60" w:line="240" w:lineRule="auto"/>
                    <w:ind w:firstLine="0"/>
                    <w:jc w:val="left"/>
                    <w:rPr>
                      <w:rFonts w:ascii="DejaVu Sans Mono" w:hAnsi="DejaVu Sans Mono" w:cs="DejaVu Sans Mono"/>
                      <w:sz w:val="24"/>
                      <w:szCs w:val="24"/>
                    </w:rPr>
                  </w:pPr>
                  <w:r w:rsidRPr="001F4D9D">
                    <w:rPr>
                      <w:rFonts w:ascii="DejaVu Sans Mono" w:hAnsi="DejaVu Sans Mono" w:cs="DejaVu Sans Mono"/>
                      <w:sz w:val="24"/>
                      <w:szCs w:val="24"/>
                    </w:rPr>
                    <w:t>4</w:t>
                  </w:r>
                  <w:r>
                    <w:rPr>
                      <w:rFonts w:ascii="DejaVu Sans Mono" w:hAnsi="DejaVu Sans Mono" w:cs="DejaVu Sans Mono"/>
                      <w:sz w:val="24"/>
                      <w:szCs w:val="24"/>
                    </w:rPr>
                    <w:t>3</w:t>
                  </w:r>
                </w:p>
              </w:txbxContent>
            </v:textbox>
          </v:rect>
        </w:pict>
      </w:r>
      <w:r w:rsidR="00AC466E" w:rsidRPr="009F1CA4">
        <w:rPr>
          <w:rFonts w:ascii="DejaVu Sans Mono" w:hAnsi="DejaVu Sans Mono" w:cs="DejaVu Sans Mono"/>
          <w:color w:val="000000"/>
          <w:sz w:val="26"/>
          <w:szCs w:val="26"/>
        </w:rPr>
        <w:t xml:space="preserve">  </w:t>
      </w:r>
      <w:r w:rsidR="00EE43F7" w:rsidRPr="009F1CA4">
        <w:rPr>
          <w:rFonts w:ascii="DejaVu Sans Mono" w:hAnsi="DejaVu Sans Mono" w:cs="DejaVu Sans Mono"/>
          <w:color w:val="E3371E"/>
          <w:sz w:val="26"/>
          <w:szCs w:val="26"/>
        </w:rPr>
        <w:t>LDA</w:t>
      </w:r>
      <w:r w:rsidR="00AC466E" w:rsidRPr="009F1CA4">
        <w:rPr>
          <w:rFonts w:ascii="DejaVu Sans Mono" w:hAnsi="DejaVu Sans Mono" w:cs="DejaVu Sans Mono"/>
          <w:color w:val="000000"/>
          <w:sz w:val="26"/>
          <w:szCs w:val="26"/>
        </w:rPr>
        <w:t xml:space="preserve"> </w:t>
      </w:r>
      <w:r w:rsidR="00EE43F7" w:rsidRPr="009F1CA4">
        <w:rPr>
          <w:rFonts w:ascii="DejaVu Sans Mono" w:hAnsi="DejaVu Sans Mono" w:cs="DejaVu Sans Mono"/>
          <w:color w:val="FF7A48"/>
          <w:sz w:val="26"/>
          <w:szCs w:val="26"/>
        </w:rPr>
        <w:t>#</w:t>
      </w:r>
      <w:r w:rsidR="00EE43F7" w:rsidRPr="009F1CA4">
        <w:rPr>
          <w:rFonts w:ascii="DejaVu Sans Mono" w:hAnsi="DejaVu Sans Mono" w:cs="DejaVu Sans Mono"/>
          <w:color w:val="07E2FA"/>
          <w:sz w:val="26"/>
          <w:szCs w:val="26"/>
        </w:rPr>
        <w:t>%00011110</w:t>
      </w:r>
    </w:p>
    <w:p w14:paraId="19765904" w14:textId="160F8C36" w:rsidR="00EE43F7" w:rsidRPr="009F1CA4" w:rsidRDefault="00AC466E"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1749765678"/>
        <w:rPr>
          <w:rFonts w:ascii="DejaVu Sans Mono" w:hAnsi="DejaVu Sans Mono" w:cs="DejaVu Sans Mono"/>
          <w:color w:val="07E2FA"/>
          <w:sz w:val="26"/>
          <w:szCs w:val="26"/>
        </w:rPr>
      </w:pPr>
      <w:r w:rsidRPr="009F1CA4">
        <w:rPr>
          <w:rFonts w:ascii="DejaVu Sans Mono" w:hAnsi="DejaVu Sans Mono" w:cs="DejaVu Sans Mono"/>
          <w:color w:val="000000"/>
          <w:sz w:val="26"/>
          <w:szCs w:val="26"/>
        </w:rPr>
        <w:t xml:space="preserve">  </w:t>
      </w:r>
      <w:r w:rsidR="00EE43F7" w:rsidRPr="009F1CA4">
        <w:rPr>
          <w:rFonts w:ascii="DejaVu Sans Mono" w:hAnsi="DejaVu Sans Mono" w:cs="DejaVu Sans Mono"/>
          <w:color w:val="E3371E"/>
          <w:sz w:val="26"/>
          <w:szCs w:val="26"/>
        </w:rPr>
        <w:t>STA</w:t>
      </w:r>
      <w:r w:rsidRPr="009F1CA4">
        <w:rPr>
          <w:rFonts w:ascii="DejaVu Sans Mono" w:hAnsi="DejaVu Sans Mono" w:cs="DejaVu Sans Mono"/>
          <w:color w:val="000000"/>
          <w:sz w:val="26"/>
          <w:szCs w:val="26"/>
        </w:rPr>
        <w:t xml:space="preserve"> </w:t>
      </w:r>
      <w:r w:rsidR="00EE43F7" w:rsidRPr="009F1CA4">
        <w:rPr>
          <w:rFonts w:ascii="DejaVu Sans Mono" w:hAnsi="DejaVu Sans Mono" w:cs="DejaVu Sans Mono"/>
          <w:color w:val="07E2FA"/>
          <w:sz w:val="26"/>
          <w:szCs w:val="26"/>
        </w:rPr>
        <w:t>$2001</w:t>
      </w:r>
    </w:p>
    <w:p w14:paraId="550315C1" w14:textId="36F1F994" w:rsidR="00EE43F7" w:rsidRPr="00206ACB" w:rsidRDefault="00EE43F7" w:rsidP="00631072">
      <w:pPr>
        <w:rPr>
          <w:lang w:eastAsia="ja-JP"/>
        </w:rPr>
      </w:pPr>
      <w:r w:rsidRPr="00206ACB">
        <w:rPr>
          <w:lang w:eastAsia="ja-JP"/>
        </w:rPr>
        <w: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what</w:t>
      </w:r>
      <w:r w:rsidR="00AC466E" w:rsidRPr="00206ACB">
        <w:rPr>
          <w:lang w:eastAsia="ja-JP"/>
        </w:rPr>
        <w:t xml:space="preserve"> </w:t>
      </w:r>
      <w:r w:rsidRPr="00206ACB">
        <w:rPr>
          <w:lang w:eastAsia="ja-JP"/>
        </w:rPr>
        <w:t>options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setting,</w:t>
      </w:r>
      <w:r w:rsidR="00AC466E" w:rsidRPr="00206ACB">
        <w:rPr>
          <w:lang w:eastAsia="ja-JP"/>
        </w:rPr>
        <w:t xml:space="preserve"> </w:t>
      </w:r>
      <w:r w:rsidRPr="00206ACB">
        <w:rPr>
          <w:lang w:eastAsia="ja-JP"/>
        </w:rPr>
        <w:t>bit-by-bit:</w:t>
      </w:r>
    </w:p>
    <w:tbl>
      <w:tblPr>
        <w:tblW w:w="0" w:type="auto"/>
        <w:tblCellSpacing w:w="15" w:type="dxa"/>
        <w:tblInd w:w="765" w:type="dxa"/>
        <w:tblCellMar>
          <w:top w:w="15" w:type="dxa"/>
          <w:left w:w="15" w:type="dxa"/>
          <w:bottom w:w="15" w:type="dxa"/>
          <w:right w:w="15" w:type="dxa"/>
        </w:tblCellMar>
        <w:tblLook w:val="04A0" w:firstRow="1" w:lastRow="0" w:firstColumn="1" w:lastColumn="0" w:noHBand="0" w:noVBand="1"/>
      </w:tblPr>
      <w:tblGrid>
        <w:gridCol w:w="1035"/>
        <w:gridCol w:w="1080"/>
        <w:gridCol w:w="4095"/>
      </w:tblGrid>
      <w:tr w:rsidR="00EE43F7" w:rsidRPr="00BD0D9A" w14:paraId="37DC6ADD" w14:textId="77777777" w:rsidTr="00BD0D9A">
        <w:trPr>
          <w:tblHeader/>
          <w:tblCellSpacing w:w="15" w:type="dxa"/>
        </w:trPr>
        <w:tc>
          <w:tcPr>
            <w:tcW w:w="990" w:type="dxa"/>
            <w:vAlign w:val="center"/>
            <w:hideMark/>
          </w:tcPr>
          <w:p w14:paraId="72667D5A" w14:textId="051ACCE0" w:rsidR="00EE43F7" w:rsidRPr="00BD0D9A" w:rsidRDefault="00EE43F7" w:rsidP="00B73EA8">
            <w:pPr>
              <w:widowControl/>
              <w:autoSpaceDE/>
              <w:autoSpaceDN/>
              <w:spacing w:after="0" w:line="240" w:lineRule="auto"/>
              <w:ind w:firstLine="0"/>
              <w:jc w:val="left"/>
              <w:rPr>
                <w:rFonts w:eastAsia="Times New Roman" w:cstheme="minorHAnsi"/>
                <w:b/>
                <w:bCs/>
                <w:kern w:val="0"/>
                <w:szCs w:val="26"/>
                <w:u w:val="single"/>
                <w:lang w:eastAsia="ja-JP"/>
              </w:rPr>
            </w:pPr>
            <w:r w:rsidRPr="00BD0D9A">
              <w:rPr>
                <w:rFonts w:eastAsia="Times New Roman" w:cstheme="minorHAnsi"/>
                <w:b/>
                <w:bCs/>
                <w:kern w:val="0"/>
                <w:szCs w:val="26"/>
                <w:u w:val="single"/>
                <w:lang w:eastAsia="ja-JP"/>
              </w:rPr>
              <w:t>Bit</w:t>
            </w:r>
            <w:r w:rsidR="00AC466E" w:rsidRPr="00BD0D9A">
              <w:rPr>
                <w:rFonts w:eastAsia="Times New Roman" w:cstheme="minorHAnsi"/>
                <w:b/>
                <w:bCs/>
                <w:kern w:val="0"/>
                <w:szCs w:val="26"/>
                <w:u w:val="single"/>
                <w:lang w:eastAsia="ja-JP"/>
              </w:rPr>
              <w:t xml:space="preserve"> </w:t>
            </w:r>
            <w:r w:rsidRPr="00BD0D9A">
              <w:rPr>
                <w:rFonts w:eastAsia="Times New Roman" w:cstheme="minorHAnsi"/>
                <w:b/>
                <w:bCs/>
                <w:kern w:val="0"/>
                <w:szCs w:val="26"/>
                <w:u w:val="single"/>
                <w:lang w:eastAsia="ja-JP"/>
              </w:rPr>
              <w:t>#</w:t>
            </w:r>
          </w:p>
        </w:tc>
        <w:tc>
          <w:tcPr>
            <w:tcW w:w="1050" w:type="dxa"/>
            <w:vAlign w:val="center"/>
            <w:hideMark/>
          </w:tcPr>
          <w:p w14:paraId="60E3E9A4" w14:textId="77777777" w:rsidR="00EE43F7" w:rsidRPr="00BD0D9A" w:rsidRDefault="00EE43F7" w:rsidP="00B73EA8">
            <w:pPr>
              <w:widowControl/>
              <w:autoSpaceDE/>
              <w:autoSpaceDN/>
              <w:spacing w:after="0" w:line="240" w:lineRule="auto"/>
              <w:ind w:firstLine="15"/>
              <w:jc w:val="left"/>
              <w:rPr>
                <w:rFonts w:eastAsia="Times New Roman" w:cstheme="minorHAnsi"/>
                <w:b/>
                <w:bCs/>
                <w:kern w:val="0"/>
                <w:szCs w:val="26"/>
                <w:u w:val="single"/>
                <w:lang w:eastAsia="ja-JP"/>
              </w:rPr>
            </w:pPr>
            <w:r w:rsidRPr="00BD0D9A">
              <w:rPr>
                <w:rFonts w:eastAsia="Times New Roman" w:cstheme="minorHAnsi"/>
                <w:b/>
                <w:bCs/>
                <w:kern w:val="0"/>
                <w:szCs w:val="26"/>
                <w:u w:val="single"/>
                <w:lang w:eastAsia="ja-JP"/>
              </w:rPr>
              <w:t>Value</w:t>
            </w:r>
          </w:p>
        </w:tc>
        <w:tc>
          <w:tcPr>
            <w:tcW w:w="4050" w:type="dxa"/>
            <w:vAlign w:val="center"/>
            <w:hideMark/>
          </w:tcPr>
          <w:p w14:paraId="228733D6" w14:textId="77777777" w:rsidR="00EE43F7" w:rsidRPr="00BD0D9A" w:rsidRDefault="00EE43F7" w:rsidP="00B73EA8">
            <w:pPr>
              <w:widowControl/>
              <w:autoSpaceDE/>
              <w:autoSpaceDN/>
              <w:spacing w:after="0" w:line="240" w:lineRule="auto"/>
              <w:ind w:firstLine="0"/>
              <w:jc w:val="left"/>
              <w:rPr>
                <w:rFonts w:eastAsia="Times New Roman" w:cstheme="minorHAnsi"/>
                <w:b/>
                <w:bCs/>
                <w:kern w:val="0"/>
                <w:szCs w:val="26"/>
                <w:u w:val="single"/>
                <w:lang w:eastAsia="ja-JP"/>
              </w:rPr>
            </w:pPr>
            <w:r w:rsidRPr="00BD0D9A">
              <w:rPr>
                <w:rFonts w:eastAsia="Times New Roman" w:cstheme="minorHAnsi"/>
                <w:b/>
                <w:bCs/>
                <w:kern w:val="0"/>
                <w:szCs w:val="26"/>
                <w:u w:val="single"/>
                <w:lang w:eastAsia="ja-JP"/>
              </w:rPr>
              <w:t>Effect</w:t>
            </w:r>
          </w:p>
        </w:tc>
      </w:tr>
      <w:tr w:rsidR="00EE43F7" w:rsidRPr="00BD0D9A" w14:paraId="57D12669" w14:textId="77777777" w:rsidTr="00BD0D9A">
        <w:trPr>
          <w:tblCellSpacing w:w="15" w:type="dxa"/>
        </w:trPr>
        <w:tc>
          <w:tcPr>
            <w:tcW w:w="990" w:type="dxa"/>
            <w:vAlign w:val="center"/>
            <w:hideMark/>
          </w:tcPr>
          <w:p w14:paraId="1DFC7D20" w14:textId="77777777" w:rsidR="00EE43F7" w:rsidRPr="00BD0D9A" w:rsidRDefault="00EE43F7" w:rsidP="00B73EA8">
            <w:pPr>
              <w:widowControl/>
              <w:autoSpaceDE/>
              <w:autoSpaceDN/>
              <w:spacing w:after="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0</w:t>
            </w:r>
          </w:p>
        </w:tc>
        <w:tc>
          <w:tcPr>
            <w:tcW w:w="1050" w:type="dxa"/>
            <w:vAlign w:val="center"/>
            <w:hideMark/>
          </w:tcPr>
          <w:p w14:paraId="7A58EA1F" w14:textId="77777777" w:rsidR="00EE43F7" w:rsidRPr="00BD0D9A" w:rsidRDefault="00EE43F7" w:rsidP="00B73EA8">
            <w:pPr>
              <w:widowControl/>
              <w:autoSpaceDE/>
              <w:autoSpaceDN/>
              <w:spacing w:after="0" w:line="240" w:lineRule="auto"/>
              <w:ind w:firstLine="15"/>
              <w:jc w:val="left"/>
              <w:rPr>
                <w:rFonts w:eastAsia="Times New Roman" w:cstheme="minorHAnsi"/>
                <w:kern w:val="0"/>
                <w:szCs w:val="26"/>
                <w:lang w:eastAsia="ja-JP"/>
              </w:rPr>
            </w:pPr>
            <w:r w:rsidRPr="00BD0D9A">
              <w:rPr>
                <w:rFonts w:eastAsia="Times New Roman" w:cstheme="minorHAnsi"/>
                <w:kern w:val="0"/>
                <w:szCs w:val="26"/>
                <w:lang w:eastAsia="ja-JP"/>
              </w:rPr>
              <w:t>0</w:t>
            </w:r>
          </w:p>
        </w:tc>
        <w:tc>
          <w:tcPr>
            <w:tcW w:w="4050" w:type="dxa"/>
            <w:vAlign w:val="center"/>
            <w:hideMark/>
          </w:tcPr>
          <w:p w14:paraId="401A9BA0" w14:textId="49CABE20" w:rsidR="00EE43F7" w:rsidRPr="00BD0D9A" w:rsidRDefault="00EE43F7" w:rsidP="00B73EA8">
            <w:pPr>
              <w:widowControl/>
              <w:autoSpaceDE/>
              <w:autoSpaceDN/>
              <w:spacing w:after="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Greyscale</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mode</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disabled</w:t>
            </w:r>
          </w:p>
        </w:tc>
      </w:tr>
      <w:tr w:rsidR="00EE43F7" w:rsidRPr="00BD0D9A" w14:paraId="2A69EE53" w14:textId="77777777" w:rsidTr="00BD0D9A">
        <w:trPr>
          <w:tblCellSpacing w:w="15" w:type="dxa"/>
        </w:trPr>
        <w:tc>
          <w:tcPr>
            <w:tcW w:w="990" w:type="dxa"/>
            <w:vAlign w:val="center"/>
            <w:hideMark/>
          </w:tcPr>
          <w:p w14:paraId="0DBB6975" w14:textId="77777777" w:rsidR="00EE43F7" w:rsidRPr="00BD0D9A" w:rsidRDefault="00EE43F7" w:rsidP="00B73EA8">
            <w:pPr>
              <w:widowControl/>
              <w:autoSpaceDE/>
              <w:autoSpaceDN/>
              <w:spacing w:after="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1</w:t>
            </w:r>
          </w:p>
        </w:tc>
        <w:tc>
          <w:tcPr>
            <w:tcW w:w="1050" w:type="dxa"/>
            <w:vAlign w:val="center"/>
            <w:hideMark/>
          </w:tcPr>
          <w:p w14:paraId="69C962C7" w14:textId="77777777" w:rsidR="00EE43F7" w:rsidRPr="00BD0D9A" w:rsidRDefault="00EE43F7" w:rsidP="00B73EA8">
            <w:pPr>
              <w:widowControl/>
              <w:autoSpaceDE/>
              <w:autoSpaceDN/>
              <w:spacing w:after="0" w:line="240" w:lineRule="auto"/>
              <w:ind w:firstLine="15"/>
              <w:jc w:val="left"/>
              <w:rPr>
                <w:rFonts w:eastAsia="Times New Roman" w:cstheme="minorHAnsi"/>
                <w:kern w:val="0"/>
                <w:szCs w:val="26"/>
                <w:lang w:eastAsia="ja-JP"/>
              </w:rPr>
            </w:pPr>
            <w:r w:rsidRPr="00BD0D9A">
              <w:rPr>
                <w:rFonts w:eastAsia="Times New Roman" w:cstheme="minorHAnsi"/>
                <w:kern w:val="0"/>
                <w:szCs w:val="26"/>
                <w:lang w:eastAsia="ja-JP"/>
              </w:rPr>
              <w:t>1</w:t>
            </w:r>
          </w:p>
        </w:tc>
        <w:tc>
          <w:tcPr>
            <w:tcW w:w="4050" w:type="dxa"/>
            <w:vAlign w:val="center"/>
            <w:hideMark/>
          </w:tcPr>
          <w:p w14:paraId="6DDF4BC0" w14:textId="38E4BEAE" w:rsidR="00EE43F7" w:rsidRPr="00BD0D9A" w:rsidRDefault="00EE43F7" w:rsidP="00B73EA8">
            <w:pPr>
              <w:widowControl/>
              <w:autoSpaceDE/>
              <w:autoSpaceDN/>
              <w:spacing w:after="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Show</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leftmost</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8px</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of</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background</w:t>
            </w:r>
          </w:p>
        </w:tc>
      </w:tr>
      <w:tr w:rsidR="00EE43F7" w:rsidRPr="00BD0D9A" w14:paraId="12EEC4AC" w14:textId="77777777" w:rsidTr="00BD0D9A">
        <w:trPr>
          <w:tblCellSpacing w:w="15" w:type="dxa"/>
        </w:trPr>
        <w:tc>
          <w:tcPr>
            <w:tcW w:w="990" w:type="dxa"/>
            <w:vAlign w:val="center"/>
            <w:hideMark/>
          </w:tcPr>
          <w:p w14:paraId="3CE8BD72" w14:textId="77777777" w:rsidR="00EE43F7" w:rsidRPr="00BD0D9A" w:rsidRDefault="00EE43F7" w:rsidP="00B73EA8">
            <w:pPr>
              <w:widowControl/>
              <w:autoSpaceDE/>
              <w:autoSpaceDN/>
              <w:spacing w:after="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2</w:t>
            </w:r>
          </w:p>
        </w:tc>
        <w:tc>
          <w:tcPr>
            <w:tcW w:w="1050" w:type="dxa"/>
            <w:vAlign w:val="center"/>
            <w:hideMark/>
          </w:tcPr>
          <w:p w14:paraId="47B88958" w14:textId="77777777" w:rsidR="00EE43F7" w:rsidRPr="00BD0D9A" w:rsidRDefault="00EE43F7" w:rsidP="00B73EA8">
            <w:pPr>
              <w:widowControl/>
              <w:autoSpaceDE/>
              <w:autoSpaceDN/>
              <w:spacing w:after="0" w:line="240" w:lineRule="auto"/>
              <w:ind w:firstLine="15"/>
              <w:jc w:val="left"/>
              <w:rPr>
                <w:rFonts w:eastAsia="Times New Roman" w:cstheme="minorHAnsi"/>
                <w:kern w:val="0"/>
                <w:szCs w:val="26"/>
                <w:lang w:eastAsia="ja-JP"/>
              </w:rPr>
            </w:pPr>
            <w:r w:rsidRPr="00BD0D9A">
              <w:rPr>
                <w:rFonts w:eastAsia="Times New Roman" w:cstheme="minorHAnsi"/>
                <w:kern w:val="0"/>
                <w:szCs w:val="26"/>
                <w:lang w:eastAsia="ja-JP"/>
              </w:rPr>
              <w:t>1</w:t>
            </w:r>
          </w:p>
        </w:tc>
        <w:tc>
          <w:tcPr>
            <w:tcW w:w="4050" w:type="dxa"/>
            <w:vAlign w:val="center"/>
            <w:hideMark/>
          </w:tcPr>
          <w:p w14:paraId="0D79C106" w14:textId="626143B1" w:rsidR="00EE43F7" w:rsidRPr="00BD0D9A" w:rsidRDefault="00EE43F7" w:rsidP="00B73EA8">
            <w:pPr>
              <w:widowControl/>
              <w:autoSpaceDE/>
              <w:autoSpaceDN/>
              <w:spacing w:after="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Show</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leftmost</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8px</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of</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foreground</w:t>
            </w:r>
          </w:p>
        </w:tc>
      </w:tr>
      <w:tr w:rsidR="00EE43F7" w:rsidRPr="00BD0D9A" w14:paraId="613257DB" w14:textId="77777777" w:rsidTr="00BD0D9A">
        <w:trPr>
          <w:tblCellSpacing w:w="15" w:type="dxa"/>
        </w:trPr>
        <w:tc>
          <w:tcPr>
            <w:tcW w:w="990" w:type="dxa"/>
            <w:vAlign w:val="center"/>
            <w:hideMark/>
          </w:tcPr>
          <w:p w14:paraId="6CFBA484" w14:textId="77777777" w:rsidR="00EE43F7" w:rsidRPr="00BD0D9A" w:rsidRDefault="00EE43F7" w:rsidP="00B73EA8">
            <w:pPr>
              <w:widowControl/>
              <w:autoSpaceDE/>
              <w:autoSpaceDN/>
              <w:spacing w:after="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3</w:t>
            </w:r>
          </w:p>
        </w:tc>
        <w:tc>
          <w:tcPr>
            <w:tcW w:w="1050" w:type="dxa"/>
            <w:vAlign w:val="center"/>
            <w:hideMark/>
          </w:tcPr>
          <w:p w14:paraId="0CE35856" w14:textId="77777777" w:rsidR="00EE43F7" w:rsidRPr="00BD0D9A" w:rsidRDefault="00EE43F7" w:rsidP="00B73EA8">
            <w:pPr>
              <w:widowControl/>
              <w:autoSpaceDE/>
              <w:autoSpaceDN/>
              <w:spacing w:after="0" w:line="240" w:lineRule="auto"/>
              <w:ind w:firstLine="15"/>
              <w:jc w:val="left"/>
              <w:rPr>
                <w:rFonts w:eastAsia="Times New Roman" w:cstheme="minorHAnsi"/>
                <w:kern w:val="0"/>
                <w:szCs w:val="26"/>
                <w:lang w:eastAsia="ja-JP"/>
              </w:rPr>
            </w:pPr>
            <w:r w:rsidRPr="00BD0D9A">
              <w:rPr>
                <w:rFonts w:eastAsia="Times New Roman" w:cstheme="minorHAnsi"/>
                <w:kern w:val="0"/>
                <w:szCs w:val="26"/>
                <w:lang w:eastAsia="ja-JP"/>
              </w:rPr>
              <w:t>1</w:t>
            </w:r>
          </w:p>
        </w:tc>
        <w:tc>
          <w:tcPr>
            <w:tcW w:w="4050" w:type="dxa"/>
            <w:vAlign w:val="center"/>
            <w:hideMark/>
          </w:tcPr>
          <w:p w14:paraId="08C0A2CD" w14:textId="5A7D515C" w:rsidR="00EE43F7" w:rsidRPr="00BD0D9A" w:rsidRDefault="00EE43F7" w:rsidP="00B73EA8">
            <w:pPr>
              <w:widowControl/>
              <w:autoSpaceDE/>
              <w:autoSpaceDN/>
              <w:spacing w:after="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Background</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enabled</w:t>
            </w:r>
          </w:p>
        </w:tc>
      </w:tr>
      <w:tr w:rsidR="00EE43F7" w:rsidRPr="00BD0D9A" w14:paraId="648D4046" w14:textId="77777777" w:rsidTr="00BD0D9A">
        <w:trPr>
          <w:tblCellSpacing w:w="15" w:type="dxa"/>
        </w:trPr>
        <w:tc>
          <w:tcPr>
            <w:tcW w:w="990" w:type="dxa"/>
            <w:vAlign w:val="center"/>
            <w:hideMark/>
          </w:tcPr>
          <w:p w14:paraId="63614E0A" w14:textId="77777777" w:rsidR="00EE43F7" w:rsidRPr="00BD0D9A" w:rsidRDefault="00EE43F7" w:rsidP="00B73EA8">
            <w:pPr>
              <w:widowControl/>
              <w:autoSpaceDE/>
              <w:autoSpaceDN/>
              <w:spacing w:after="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4</w:t>
            </w:r>
          </w:p>
        </w:tc>
        <w:tc>
          <w:tcPr>
            <w:tcW w:w="1050" w:type="dxa"/>
            <w:vAlign w:val="center"/>
            <w:hideMark/>
          </w:tcPr>
          <w:p w14:paraId="26FBBB8A" w14:textId="77777777" w:rsidR="00EE43F7" w:rsidRPr="00BD0D9A" w:rsidRDefault="00EE43F7" w:rsidP="00B73EA8">
            <w:pPr>
              <w:widowControl/>
              <w:autoSpaceDE/>
              <w:autoSpaceDN/>
              <w:spacing w:after="0" w:line="240" w:lineRule="auto"/>
              <w:ind w:firstLine="15"/>
              <w:jc w:val="left"/>
              <w:rPr>
                <w:rFonts w:eastAsia="Times New Roman" w:cstheme="minorHAnsi"/>
                <w:kern w:val="0"/>
                <w:szCs w:val="26"/>
                <w:lang w:eastAsia="ja-JP"/>
              </w:rPr>
            </w:pPr>
            <w:r w:rsidRPr="00BD0D9A">
              <w:rPr>
                <w:rFonts w:eastAsia="Times New Roman" w:cstheme="minorHAnsi"/>
                <w:kern w:val="0"/>
                <w:szCs w:val="26"/>
                <w:lang w:eastAsia="ja-JP"/>
              </w:rPr>
              <w:t>1</w:t>
            </w:r>
          </w:p>
        </w:tc>
        <w:tc>
          <w:tcPr>
            <w:tcW w:w="4050" w:type="dxa"/>
            <w:vAlign w:val="center"/>
            <w:hideMark/>
          </w:tcPr>
          <w:p w14:paraId="225651CF" w14:textId="6BFBDFE9" w:rsidR="00EE43F7" w:rsidRPr="00BD0D9A" w:rsidRDefault="00EE43F7" w:rsidP="00B73EA8">
            <w:pPr>
              <w:widowControl/>
              <w:autoSpaceDE/>
              <w:autoSpaceDN/>
              <w:spacing w:after="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Foreground</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enabled</w:t>
            </w:r>
          </w:p>
        </w:tc>
      </w:tr>
      <w:tr w:rsidR="00EE43F7" w:rsidRPr="00BD0D9A" w14:paraId="76E353ED" w14:textId="77777777" w:rsidTr="00BD0D9A">
        <w:trPr>
          <w:tblCellSpacing w:w="15" w:type="dxa"/>
        </w:trPr>
        <w:tc>
          <w:tcPr>
            <w:tcW w:w="990" w:type="dxa"/>
            <w:vAlign w:val="center"/>
            <w:hideMark/>
          </w:tcPr>
          <w:p w14:paraId="19E7A19D" w14:textId="77777777" w:rsidR="00EE43F7" w:rsidRPr="00BD0D9A" w:rsidRDefault="00EE43F7" w:rsidP="00B73EA8">
            <w:pPr>
              <w:widowControl/>
              <w:autoSpaceDE/>
              <w:autoSpaceDN/>
              <w:spacing w:after="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5</w:t>
            </w:r>
          </w:p>
        </w:tc>
        <w:tc>
          <w:tcPr>
            <w:tcW w:w="1050" w:type="dxa"/>
            <w:vAlign w:val="center"/>
            <w:hideMark/>
          </w:tcPr>
          <w:p w14:paraId="662FB1E4" w14:textId="77777777" w:rsidR="00EE43F7" w:rsidRPr="00BD0D9A" w:rsidRDefault="00EE43F7" w:rsidP="00B73EA8">
            <w:pPr>
              <w:widowControl/>
              <w:autoSpaceDE/>
              <w:autoSpaceDN/>
              <w:spacing w:after="0" w:line="240" w:lineRule="auto"/>
              <w:ind w:firstLine="15"/>
              <w:jc w:val="left"/>
              <w:rPr>
                <w:rFonts w:eastAsia="Times New Roman" w:cstheme="minorHAnsi"/>
                <w:kern w:val="0"/>
                <w:szCs w:val="26"/>
                <w:lang w:eastAsia="ja-JP"/>
              </w:rPr>
            </w:pPr>
            <w:r w:rsidRPr="00BD0D9A">
              <w:rPr>
                <w:rFonts w:eastAsia="Times New Roman" w:cstheme="minorHAnsi"/>
                <w:kern w:val="0"/>
                <w:szCs w:val="26"/>
                <w:lang w:eastAsia="ja-JP"/>
              </w:rPr>
              <w:t>0</w:t>
            </w:r>
          </w:p>
        </w:tc>
        <w:tc>
          <w:tcPr>
            <w:tcW w:w="4050" w:type="dxa"/>
            <w:vAlign w:val="center"/>
            <w:hideMark/>
          </w:tcPr>
          <w:p w14:paraId="4EC857F6" w14:textId="094529EA" w:rsidR="00EE43F7" w:rsidRPr="00BD0D9A" w:rsidRDefault="00EE43F7" w:rsidP="00B73EA8">
            <w:pPr>
              <w:widowControl/>
              <w:autoSpaceDE/>
              <w:autoSpaceDN/>
              <w:spacing w:after="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No</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red</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emphasis</w:t>
            </w:r>
          </w:p>
        </w:tc>
      </w:tr>
      <w:tr w:rsidR="00EE43F7" w:rsidRPr="00BD0D9A" w14:paraId="05D78259" w14:textId="77777777" w:rsidTr="00BD0D9A">
        <w:trPr>
          <w:tblCellSpacing w:w="15" w:type="dxa"/>
        </w:trPr>
        <w:tc>
          <w:tcPr>
            <w:tcW w:w="990" w:type="dxa"/>
            <w:vAlign w:val="center"/>
            <w:hideMark/>
          </w:tcPr>
          <w:p w14:paraId="0A17A9F4" w14:textId="77777777" w:rsidR="00EE43F7" w:rsidRPr="00BD0D9A" w:rsidRDefault="00EE43F7" w:rsidP="00B73EA8">
            <w:pPr>
              <w:widowControl/>
              <w:autoSpaceDE/>
              <w:autoSpaceDN/>
              <w:spacing w:after="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6</w:t>
            </w:r>
          </w:p>
        </w:tc>
        <w:tc>
          <w:tcPr>
            <w:tcW w:w="1050" w:type="dxa"/>
            <w:vAlign w:val="center"/>
            <w:hideMark/>
          </w:tcPr>
          <w:p w14:paraId="48DFBD0C" w14:textId="77777777" w:rsidR="00EE43F7" w:rsidRPr="00BD0D9A" w:rsidRDefault="00EE43F7" w:rsidP="00B73EA8">
            <w:pPr>
              <w:widowControl/>
              <w:autoSpaceDE/>
              <w:autoSpaceDN/>
              <w:spacing w:after="0" w:line="240" w:lineRule="auto"/>
              <w:ind w:firstLine="15"/>
              <w:jc w:val="left"/>
              <w:rPr>
                <w:rFonts w:eastAsia="Times New Roman" w:cstheme="minorHAnsi"/>
                <w:kern w:val="0"/>
                <w:szCs w:val="26"/>
                <w:lang w:eastAsia="ja-JP"/>
              </w:rPr>
            </w:pPr>
            <w:r w:rsidRPr="00BD0D9A">
              <w:rPr>
                <w:rFonts w:eastAsia="Times New Roman" w:cstheme="minorHAnsi"/>
                <w:kern w:val="0"/>
                <w:szCs w:val="26"/>
                <w:lang w:eastAsia="ja-JP"/>
              </w:rPr>
              <w:t>0</w:t>
            </w:r>
          </w:p>
        </w:tc>
        <w:tc>
          <w:tcPr>
            <w:tcW w:w="4050" w:type="dxa"/>
            <w:vAlign w:val="center"/>
            <w:hideMark/>
          </w:tcPr>
          <w:p w14:paraId="4A64532B" w14:textId="02B73C19" w:rsidR="00EE43F7" w:rsidRPr="00BD0D9A" w:rsidRDefault="00EE43F7" w:rsidP="00B73EA8">
            <w:pPr>
              <w:widowControl/>
              <w:autoSpaceDE/>
              <w:autoSpaceDN/>
              <w:spacing w:after="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No</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green</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emphasis</w:t>
            </w:r>
          </w:p>
        </w:tc>
      </w:tr>
      <w:tr w:rsidR="00EE43F7" w:rsidRPr="00BD0D9A" w14:paraId="2B389544" w14:textId="77777777" w:rsidTr="00BD0D9A">
        <w:trPr>
          <w:tblCellSpacing w:w="15" w:type="dxa"/>
        </w:trPr>
        <w:tc>
          <w:tcPr>
            <w:tcW w:w="990" w:type="dxa"/>
            <w:vAlign w:val="center"/>
            <w:hideMark/>
          </w:tcPr>
          <w:p w14:paraId="37B04F1F" w14:textId="77777777" w:rsidR="00EE43F7" w:rsidRPr="00BD0D9A" w:rsidRDefault="00EE43F7" w:rsidP="00B73EA8">
            <w:pPr>
              <w:widowControl/>
              <w:autoSpaceDE/>
              <w:autoSpaceDN/>
              <w:spacing w:after="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7</w:t>
            </w:r>
          </w:p>
        </w:tc>
        <w:tc>
          <w:tcPr>
            <w:tcW w:w="1050" w:type="dxa"/>
            <w:vAlign w:val="center"/>
            <w:hideMark/>
          </w:tcPr>
          <w:p w14:paraId="01D83A59" w14:textId="77777777" w:rsidR="00EE43F7" w:rsidRPr="00BD0D9A" w:rsidRDefault="00EE43F7" w:rsidP="00B73EA8">
            <w:pPr>
              <w:widowControl/>
              <w:autoSpaceDE/>
              <w:autoSpaceDN/>
              <w:spacing w:after="0" w:line="240" w:lineRule="auto"/>
              <w:ind w:firstLine="15"/>
              <w:jc w:val="left"/>
              <w:rPr>
                <w:rFonts w:eastAsia="Times New Roman" w:cstheme="minorHAnsi"/>
                <w:kern w:val="0"/>
                <w:szCs w:val="26"/>
                <w:lang w:eastAsia="ja-JP"/>
              </w:rPr>
            </w:pPr>
            <w:r w:rsidRPr="00BD0D9A">
              <w:rPr>
                <w:rFonts w:eastAsia="Times New Roman" w:cstheme="minorHAnsi"/>
                <w:kern w:val="0"/>
                <w:szCs w:val="26"/>
                <w:lang w:eastAsia="ja-JP"/>
              </w:rPr>
              <w:t>0</w:t>
            </w:r>
          </w:p>
        </w:tc>
        <w:tc>
          <w:tcPr>
            <w:tcW w:w="4050" w:type="dxa"/>
            <w:vAlign w:val="center"/>
            <w:hideMark/>
          </w:tcPr>
          <w:p w14:paraId="5F4312E4" w14:textId="341FABEF" w:rsidR="00EE43F7" w:rsidRPr="00BD0D9A" w:rsidRDefault="00EE43F7" w:rsidP="00B73EA8">
            <w:pPr>
              <w:widowControl/>
              <w:autoSpaceDE/>
              <w:autoSpaceDN/>
              <w:spacing w:after="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No</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blue</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emphasis</w:t>
            </w:r>
          </w:p>
        </w:tc>
      </w:tr>
    </w:tbl>
    <w:p w14:paraId="500ADF5C" w14:textId="0EE9C708" w:rsidR="00EE43F7" w:rsidRPr="00206ACB" w:rsidRDefault="00EE43F7" w:rsidP="00631072">
      <w:pPr>
        <w:rPr>
          <w:lang w:eastAsia="ja-JP"/>
        </w:rPr>
      </w:pPr>
      <w:r w:rsidRPr="00206ACB">
        <w:rPr>
          <w:lang w:eastAsia="ja-JP"/>
        </w:rPr>
        <w:t>Since</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test</w:t>
      </w:r>
      <w:r w:rsidR="00AC466E" w:rsidRPr="00206ACB">
        <w:rPr>
          <w:lang w:eastAsia="ja-JP"/>
        </w:rPr>
        <w:t xml:space="preserve"> </w:t>
      </w:r>
      <w:r w:rsidRPr="00206ACB">
        <w:rPr>
          <w:lang w:eastAsia="ja-JP"/>
        </w:rPr>
        <w:t>project</w:t>
      </w:r>
      <w:r w:rsidR="00AC466E" w:rsidRPr="00206ACB">
        <w:rPr>
          <w:lang w:eastAsia="ja-JP"/>
        </w:rPr>
        <w:t xml:space="preserve"> </w:t>
      </w:r>
      <w:r w:rsidRPr="00206ACB">
        <w:rPr>
          <w:lang w:eastAsia="ja-JP"/>
        </w:rPr>
        <w:t>turns</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rendering</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PPUMASK,</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green</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shows</w:t>
      </w:r>
      <w:r w:rsidR="00AC466E" w:rsidRPr="00206ACB">
        <w:rPr>
          <w:lang w:eastAsia="ja-JP"/>
        </w:rPr>
        <w:t xml:space="preserve"> </w:t>
      </w:r>
      <w:r w:rsidRPr="00206ACB">
        <w:rPr>
          <w:lang w:eastAsia="ja-JP"/>
        </w:rPr>
        <w:t>up</w:t>
      </w:r>
      <w:r w:rsidR="00AC466E" w:rsidRPr="00206ACB">
        <w:rPr>
          <w:lang w:eastAsia="ja-JP"/>
        </w:rPr>
        <w:t xml:space="preserve"> </w:t>
      </w:r>
      <w:r w:rsidRPr="00206ACB">
        <w:rPr>
          <w:lang w:eastAsia="ja-JP"/>
        </w:rPr>
        <w:t>after</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line.</w:t>
      </w:r>
    </w:p>
    <w:p w14:paraId="7A840D04" w14:textId="32BC1F36" w:rsidR="00B60BAA" w:rsidRPr="00206ACB" w:rsidRDefault="00B60BAA" w:rsidP="00722170">
      <w:pPr>
        <w:pStyle w:val="Heading3"/>
        <w:rPr>
          <w:rFonts w:cstheme="minorHAnsi"/>
        </w:rPr>
      </w:pPr>
      <w:bookmarkStart w:id="62" w:name="_Toc168434213"/>
      <w:bookmarkStart w:id="63" w:name="_Toc168779334"/>
      <w:r w:rsidRPr="00206ACB">
        <w:rPr>
          <w:rFonts w:cstheme="minorHAnsi"/>
        </w:rPr>
        <w:t>Wrapping</w:t>
      </w:r>
      <w:r w:rsidR="00AC466E" w:rsidRPr="00206ACB">
        <w:rPr>
          <w:rFonts w:cstheme="minorHAnsi"/>
        </w:rPr>
        <w:t xml:space="preserve"> </w:t>
      </w:r>
      <w:r w:rsidRPr="00206ACB">
        <w:rPr>
          <w:rFonts w:cstheme="minorHAnsi"/>
        </w:rPr>
        <w:t>Up</w:t>
      </w:r>
      <w:r w:rsidR="00AC466E" w:rsidRPr="00206ACB">
        <w:rPr>
          <w:rFonts w:cstheme="minorHAnsi"/>
        </w:rPr>
        <w:t xml:space="preserve"> </w:t>
      </w:r>
      <w:r w:rsidRPr="00206ACB">
        <w:rPr>
          <w:rFonts w:cstheme="minorHAnsi"/>
        </w:rPr>
        <w:t>the</w:t>
      </w:r>
      <w:r w:rsidR="00AC466E" w:rsidRPr="00206ACB">
        <w:rPr>
          <w:rFonts w:cstheme="minorHAnsi"/>
        </w:rPr>
        <w:t xml:space="preserve"> </w:t>
      </w:r>
      <w:r w:rsidRPr="00206ACB">
        <w:rPr>
          <w:rFonts w:cstheme="minorHAnsi"/>
        </w:rPr>
        <w:t>main</w:t>
      </w:r>
      <w:r w:rsidR="00AC466E" w:rsidRPr="00206ACB">
        <w:rPr>
          <w:rFonts w:cstheme="minorHAnsi"/>
        </w:rPr>
        <w:t xml:space="preserve"> </w:t>
      </w:r>
      <w:r w:rsidRPr="00206ACB">
        <w:rPr>
          <w:rFonts w:cstheme="minorHAnsi"/>
        </w:rPr>
        <w:t>Code</w:t>
      </w:r>
      <w:bookmarkEnd w:id="62"/>
      <w:bookmarkEnd w:id="63"/>
    </w:p>
    <w:p w14:paraId="3E09A569" w14:textId="2CB6F8EA" w:rsidR="00A63842" w:rsidRPr="00206ACB" w:rsidRDefault="00A63842" w:rsidP="00631072">
      <w:pPr>
        <w:rPr>
          <w:lang w:eastAsia="ja-JP"/>
        </w:rPr>
      </w:pPr>
      <w:r w:rsidRPr="00206ACB">
        <w:rPr>
          <w:lang w:eastAsia="ja-JP"/>
        </w:rPr>
        <w:t>Our</w:t>
      </w:r>
      <w:r w:rsidR="00AC466E" w:rsidRPr="00206ACB">
        <w:rPr>
          <w:lang w:eastAsia="ja-JP"/>
        </w:rPr>
        <w:t xml:space="preserve"> </w:t>
      </w:r>
      <w:r w:rsidRPr="00206ACB">
        <w:rPr>
          <w:lang w:eastAsia="ja-JP"/>
        </w:rPr>
        <w:t>test</w:t>
      </w:r>
      <w:r w:rsidR="00AC466E" w:rsidRPr="00206ACB">
        <w:rPr>
          <w:lang w:eastAsia="ja-JP"/>
        </w:rPr>
        <w:t xml:space="preserve"> </w:t>
      </w:r>
      <w:r w:rsidRPr="00206ACB">
        <w:rPr>
          <w:lang w:eastAsia="ja-JP"/>
        </w:rPr>
        <w:t>project</w:t>
      </w:r>
      <w:r w:rsidR="00AC466E" w:rsidRPr="00206ACB">
        <w:rPr>
          <w:lang w:eastAsia="ja-JP"/>
        </w:rPr>
        <w:t xml:space="preserve"> </w:t>
      </w:r>
      <w:r w:rsidRPr="00206ACB">
        <w:rPr>
          <w:lang w:eastAsia="ja-JP"/>
        </w:rPr>
        <w:t>has</w:t>
      </w:r>
      <w:r w:rsidR="00AC466E" w:rsidRPr="00206ACB">
        <w:rPr>
          <w:lang w:eastAsia="ja-JP"/>
        </w:rPr>
        <w:t xml:space="preserve"> </w:t>
      </w:r>
      <w:r w:rsidRPr="00206ACB">
        <w:rPr>
          <w:lang w:eastAsia="ja-JP"/>
        </w:rPr>
        <w:t>written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turned</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display</w:t>
      </w:r>
      <w:r w:rsidR="00AC466E" w:rsidRPr="00206ACB">
        <w:rPr>
          <w:lang w:eastAsia="ja-JP"/>
        </w:rPr>
        <w:t xml:space="preserve"> </w:t>
      </w:r>
      <w:r w:rsidRPr="00206ACB">
        <w:rPr>
          <w:lang w:eastAsia="ja-JP"/>
        </w:rPr>
        <w:t>rendering,</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done,</w:t>
      </w:r>
      <w:r w:rsidR="00AC466E" w:rsidRPr="00206ACB">
        <w:rPr>
          <w:lang w:eastAsia="ja-JP"/>
        </w:rPr>
        <w:t xml:space="preserve"> </w:t>
      </w:r>
      <w:r w:rsidRPr="00206ACB">
        <w:rPr>
          <w:lang w:eastAsia="ja-JP"/>
        </w:rPr>
        <w:t>right?</w:t>
      </w:r>
    </w:p>
    <w:p w14:paraId="131B78FA" w14:textId="6E248811" w:rsidR="00A63842" w:rsidRPr="00206ACB" w:rsidRDefault="00A63842" w:rsidP="00631072">
      <w:pPr>
        <w:rPr>
          <w:lang w:eastAsia="ja-JP"/>
        </w:rPr>
      </w:pPr>
      <w:r w:rsidRPr="00206ACB">
        <w:rPr>
          <w:lang w:eastAsia="ja-JP"/>
        </w:rPr>
        <w:t>Not</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fast.</w:t>
      </w:r>
      <w:r w:rsidR="00AC466E" w:rsidRPr="00206ACB">
        <w:rPr>
          <w:lang w:eastAsia="ja-JP"/>
        </w:rPr>
        <w:t xml:space="preserve"> </w:t>
      </w:r>
      <w:r w:rsidRPr="00206ACB">
        <w:rPr>
          <w:lang w:eastAsia="ja-JP"/>
        </w:rPr>
        <w:t>Remember,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CPU</w:t>
      </w:r>
      <w:r w:rsidR="00AC466E" w:rsidRPr="00206ACB">
        <w:rPr>
          <w:lang w:eastAsia="ja-JP"/>
        </w:rPr>
        <w:t xml:space="preserve"> </w:t>
      </w:r>
      <w:r w:rsidRPr="00206ACB">
        <w:rPr>
          <w:lang w:eastAsia="ja-JP"/>
        </w:rPr>
        <w:t>fetches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executes</w:t>
      </w:r>
      <w:r w:rsidR="00AC466E" w:rsidRPr="00206ACB">
        <w:rPr>
          <w:lang w:eastAsia="ja-JP"/>
        </w:rPr>
        <w:t xml:space="preserve"> </w:t>
      </w:r>
      <w:r w:rsidRPr="00206ACB">
        <w:rPr>
          <w:lang w:eastAsia="ja-JP"/>
        </w:rPr>
        <w:t>instructions</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continuously.</w:t>
      </w:r>
      <w:r w:rsidR="00AC466E" w:rsidRPr="00206ACB">
        <w:rPr>
          <w:lang w:eastAsia="ja-JP"/>
        </w:rPr>
        <w:t xml:space="preserve"> </w:t>
      </w:r>
      <w:r w:rsidRPr="00206ACB">
        <w:rPr>
          <w:lang w:eastAsia="ja-JP"/>
        </w:rPr>
        <w:t>Unless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keep</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busy,</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continue</w:t>
      </w:r>
      <w:r w:rsidR="00AC466E" w:rsidRPr="00206ACB">
        <w:rPr>
          <w:lang w:eastAsia="ja-JP"/>
        </w:rPr>
        <w:t xml:space="preserve"> </w:t>
      </w:r>
      <w:r w:rsidRPr="00206ACB">
        <w:rPr>
          <w:lang w:eastAsia="ja-JP"/>
        </w:rPr>
        <w:t>reading</w:t>
      </w:r>
      <w:r w:rsidR="00AC466E" w:rsidRPr="00206ACB">
        <w:rPr>
          <w:lang w:eastAsia="ja-JP"/>
        </w:rPr>
        <w:t xml:space="preserve"> </w:t>
      </w:r>
      <w:r w:rsidRPr="00206ACB">
        <w:rPr>
          <w:lang w:eastAsia="ja-JP"/>
        </w:rPr>
        <w:t>(empty)</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"executing"</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could</w:t>
      </w:r>
      <w:r w:rsidR="00AC466E" w:rsidRPr="00206ACB">
        <w:rPr>
          <w:lang w:eastAsia="ja-JP"/>
        </w:rPr>
        <w:t xml:space="preserve"> </w:t>
      </w:r>
      <w:r w:rsidRPr="00206ACB">
        <w:rPr>
          <w:lang w:eastAsia="ja-JP"/>
        </w:rPr>
        <w:t>lead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disastrous</w:t>
      </w:r>
      <w:r w:rsidR="00AC466E" w:rsidRPr="00206ACB">
        <w:rPr>
          <w:lang w:eastAsia="ja-JP"/>
        </w:rPr>
        <w:t xml:space="preserve"> </w:t>
      </w:r>
      <w:r w:rsidRPr="00206ACB">
        <w:rPr>
          <w:lang w:eastAsia="ja-JP"/>
        </w:rPr>
        <w:t>results.</w:t>
      </w:r>
      <w:r w:rsidR="00AC466E" w:rsidRPr="00206ACB">
        <w:rPr>
          <w:lang w:eastAsia="ja-JP"/>
        </w:rPr>
        <w:t xml:space="preserve"> </w:t>
      </w:r>
      <w:r w:rsidRPr="00206ACB">
        <w:rPr>
          <w:lang w:eastAsia="ja-JP"/>
        </w:rPr>
        <w:t>Thankfully,</w:t>
      </w:r>
      <w:r w:rsidR="00AC466E" w:rsidRPr="00206ACB">
        <w:rPr>
          <w:lang w:eastAsia="ja-JP"/>
        </w:rPr>
        <w:t xml:space="preserve"> </w:t>
      </w:r>
      <w:r w:rsidRPr="00206ACB">
        <w:rPr>
          <w:lang w:eastAsia="ja-JP"/>
        </w:rPr>
        <w:t>there's</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easy</w:t>
      </w:r>
      <w:r w:rsidR="00AC466E" w:rsidRPr="00206ACB">
        <w:rPr>
          <w:lang w:eastAsia="ja-JP"/>
        </w:rPr>
        <w:t xml:space="preserve"> </w:t>
      </w:r>
      <w:r w:rsidRPr="00206ACB">
        <w:rPr>
          <w:lang w:eastAsia="ja-JP"/>
        </w:rPr>
        <w:t>solution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problem:</w:t>
      </w:r>
    </w:p>
    <w:p w14:paraId="76C7465E" w14:textId="0A84F62E" w:rsidR="00CC0637" w:rsidRPr="009F1CA4" w:rsidRDefault="00000000"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1526095618"/>
        <w:rPr>
          <w:rFonts w:ascii="DejaVu Sans Mono" w:hAnsi="DejaVu Sans Mono" w:cs="DejaVu Sans Mono"/>
          <w:color w:val="10C26F"/>
          <w:sz w:val="26"/>
          <w:szCs w:val="26"/>
        </w:rPr>
      </w:pPr>
      <w:r>
        <w:rPr>
          <w:noProof/>
        </w:rPr>
        <w:pict w14:anchorId="3C31427B">
          <v:rect id="_x0000_s2149" style="position:absolute;left:0;text-align:left;margin-left:-5.4pt;margin-top:.7pt;width:17.25pt;height:37.7pt;z-index:251704320;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49" inset="0,0,0,0">
              <w:txbxContent>
                <w:p w14:paraId="4A582821" w14:textId="22AE8B4D" w:rsidR="009F1CA4" w:rsidRPr="001F4D9D" w:rsidRDefault="009F1CA4" w:rsidP="009F1CA4">
                  <w:pPr>
                    <w:spacing w:before="60" w:after="60" w:line="240" w:lineRule="auto"/>
                    <w:ind w:firstLine="0"/>
                    <w:jc w:val="left"/>
                    <w:rPr>
                      <w:rFonts w:ascii="DejaVu Sans Mono" w:hAnsi="DejaVu Sans Mono" w:cs="DejaVu Sans Mono"/>
                      <w:sz w:val="24"/>
                      <w:szCs w:val="24"/>
                    </w:rPr>
                  </w:pPr>
                  <w:r w:rsidRPr="001F4D9D">
                    <w:rPr>
                      <w:rFonts w:ascii="DejaVu Sans Mono" w:hAnsi="DejaVu Sans Mono" w:cs="DejaVu Sans Mono"/>
                      <w:sz w:val="24"/>
                      <w:szCs w:val="24"/>
                    </w:rPr>
                    <w:t>4</w:t>
                  </w:r>
                  <w:r>
                    <w:rPr>
                      <w:rFonts w:ascii="DejaVu Sans Mono" w:hAnsi="DejaVu Sans Mono" w:cs="DejaVu Sans Mono"/>
                      <w:sz w:val="24"/>
                      <w:szCs w:val="24"/>
                    </w:rPr>
                    <w:t>4</w:t>
                  </w:r>
                </w:p>
                <w:p w14:paraId="330847EA" w14:textId="06F51D72" w:rsidR="009F1CA4" w:rsidRPr="001F4D9D" w:rsidRDefault="009F1CA4" w:rsidP="009F1CA4">
                  <w:pPr>
                    <w:spacing w:before="60" w:after="60" w:line="240" w:lineRule="auto"/>
                    <w:ind w:firstLine="0"/>
                    <w:jc w:val="left"/>
                    <w:rPr>
                      <w:rFonts w:ascii="DejaVu Sans Mono" w:hAnsi="DejaVu Sans Mono" w:cs="DejaVu Sans Mono"/>
                      <w:sz w:val="24"/>
                      <w:szCs w:val="24"/>
                    </w:rPr>
                  </w:pPr>
                  <w:r w:rsidRPr="001F4D9D">
                    <w:rPr>
                      <w:rFonts w:ascii="DejaVu Sans Mono" w:hAnsi="DejaVu Sans Mono" w:cs="DejaVu Sans Mono"/>
                      <w:sz w:val="24"/>
                      <w:szCs w:val="24"/>
                    </w:rPr>
                    <w:t>4</w:t>
                  </w:r>
                  <w:r>
                    <w:rPr>
                      <w:rFonts w:ascii="DejaVu Sans Mono" w:hAnsi="DejaVu Sans Mono" w:cs="DejaVu Sans Mono"/>
                      <w:sz w:val="24"/>
                      <w:szCs w:val="24"/>
                    </w:rPr>
                    <w:t>5</w:t>
                  </w:r>
                </w:p>
              </w:txbxContent>
            </v:textbox>
          </v:rect>
        </w:pict>
      </w:r>
      <w:r w:rsidR="00CC0637" w:rsidRPr="009F1CA4">
        <w:rPr>
          <w:rFonts w:ascii="DejaVu Sans Mono" w:hAnsi="DejaVu Sans Mono" w:cs="DejaVu Sans Mono"/>
          <w:color w:val="10C26F"/>
          <w:sz w:val="26"/>
          <w:szCs w:val="26"/>
        </w:rPr>
        <w:t>forever:</w:t>
      </w:r>
    </w:p>
    <w:p w14:paraId="152B18EE" w14:textId="5BDD9B3C" w:rsidR="00CC0637" w:rsidRPr="009F1CA4" w:rsidRDefault="00AC466E"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1526095618"/>
        <w:rPr>
          <w:rFonts w:ascii="DejaVu Sans Mono" w:hAnsi="DejaVu Sans Mono" w:cs="DejaVu Sans Mono"/>
          <w:color w:val="10C26F"/>
          <w:sz w:val="26"/>
          <w:szCs w:val="26"/>
        </w:rPr>
      </w:pPr>
      <w:r w:rsidRPr="009F1CA4">
        <w:rPr>
          <w:rFonts w:ascii="DejaVu Sans Mono" w:hAnsi="DejaVu Sans Mono" w:cs="DejaVu Sans Mono"/>
          <w:color w:val="10C26F"/>
          <w:sz w:val="26"/>
          <w:szCs w:val="26"/>
        </w:rPr>
        <w:t xml:space="preserve">  </w:t>
      </w:r>
      <w:r w:rsidR="00CC0637" w:rsidRPr="009F1CA4">
        <w:rPr>
          <w:rFonts w:ascii="DejaVu Sans Mono" w:hAnsi="DejaVu Sans Mono" w:cs="DejaVu Sans Mono"/>
          <w:color w:val="E3371E"/>
          <w:sz w:val="26"/>
          <w:szCs w:val="26"/>
        </w:rPr>
        <w:t>JMP</w:t>
      </w:r>
      <w:r w:rsidRPr="009F1CA4">
        <w:rPr>
          <w:rFonts w:ascii="DejaVu Sans Mono" w:hAnsi="DejaVu Sans Mono" w:cs="DejaVu Sans Mono"/>
          <w:color w:val="10C26F"/>
          <w:sz w:val="26"/>
          <w:szCs w:val="26"/>
        </w:rPr>
        <w:t xml:space="preserve"> </w:t>
      </w:r>
      <w:r w:rsidR="00CC0637" w:rsidRPr="009F1CA4">
        <w:rPr>
          <w:rFonts w:ascii="DejaVu Sans Mono" w:hAnsi="DejaVu Sans Mono" w:cs="DejaVu Sans Mono"/>
          <w:color w:val="10C26F"/>
          <w:sz w:val="26"/>
          <w:szCs w:val="26"/>
        </w:rPr>
        <w:t>forever</w:t>
      </w:r>
    </w:p>
    <w:p w14:paraId="233BB73D" w14:textId="19E20AB5" w:rsidR="00CC0637" w:rsidRPr="00206ACB" w:rsidRDefault="00CC0637" w:rsidP="00FE02E1">
      <w:pPr>
        <w:rPr>
          <w:lang w:eastAsia="ja-JP"/>
        </w:rPr>
      </w:pP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learn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details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works</w:t>
      </w:r>
      <w:r w:rsidR="00AC466E" w:rsidRPr="00206ACB">
        <w:rPr>
          <w:lang w:eastAsia="ja-JP"/>
        </w:rPr>
        <w:t xml:space="preserve"> </w:t>
      </w:r>
      <w:r w:rsidRPr="00206ACB">
        <w:rPr>
          <w:lang w:eastAsia="ja-JP"/>
        </w:rPr>
        <w:t>later,</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essentially</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lines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create</w:t>
      </w:r>
      <w:r w:rsidR="00AC466E" w:rsidRPr="00206ACB">
        <w:rPr>
          <w:lang w:eastAsia="ja-JP"/>
        </w:rPr>
        <w:t xml:space="preserve"> </w:t>
      </w:r>
      <w:r w:rsidRPr="00206ACB">
        <w:rPr>
          <w:lang w:eastAsia="ja-JP"/>
        </w:rPr>
        <w:t>a</w:t>
      </w:r>
      <w:r w:rsidR="00AC466E" w:rsidRPr="00206ACB">
        <w:rPr>
          <w:lang w:eastAsia="ja-JP"/>
        </w:rPr>
        <w:t xml:space="preserve"> </w:t>
      </w:r>
      <w:r w:rsidRPr="00206ACB">
        <w:rPr>
          <w:i/>
          <w:iCs/>
          <w:lang w:eastAsia="ja-JP"/>
        </w:rPr>
        <w:t>label</w:t>
      </w:r>
      <w:r w:rsidR="00AC466E" w:rsidRPr="00206ACB">
        <w:rPr>
          <w:lang w:eastAsia="ja-JP"/>
        </w:rPr>
        <w:t xml:space="preserve"> </w:t>
      </w:r>
      <w:r w:rsidRPr="00206ACB">
        <w:rPr>
          <w:lang w:eastAsia="ja-JP"/>
        </w:rPr>
        <w:t>(</w:t>
      </w:r>
      <w:r w:rsidRPr="004121CD">
        <w:rPr>
          <w:rStyle w:val="QuoteChar"/>
        </w:rPr>
        <w:t>forever</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tell</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CPU</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fetch</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next</w:t>
      </w:r>
      <w:r w:rsidR="00AC466E" w:rsidRPr="00206ACB">
        <w:rPr>
          <w:lang w:eastAsia="ja-JP"/>
        </w:rPr>
        <w:t xml:space="preserve"> </w:t>
      </w:r>
      <w:r w:rsidRPr="00206ACB">
        <w:rPr>
          <w:lang w:eastAsia="ja-JP"/>
        </w:rPr>
        <w:t>instruction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execute.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CPU</w:t>
      </w:r>
      <w:r w:rsidR="00AC466E" w:rsidRPr="00206ACB">
        <w:rPr>
          <w:lang w:eastAsia="ja-JP"/>
        </w:rPr>
        <w:t xml:space="preserve"> </w:t>
      </w:r>
      <w:r w:rsidRPr="00206ACB">
        <w:rPr>
          <w:lang w:eastAsia="ja-JP"/>
        </w:rPr>
        <w:t>goes</w:t>
      </w:r>
      <w:r w:rsidR="00AC466E" w:rsidRPr="00206ACB">
        <w:rPr>
          <w:lang w:eastAsia="ja-JP"/>
        </w:rPr>
        <w:t xml:space="preserve"> </w:t>
      </w:r>
      <w:r w:rsidRPr="00206ACB">
        <w:rPr>
          <w:lang w:eastAsia="ja-JP"/>
        </w:rPr>
        <w:t>into</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infinite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your</w:t>
      </w:r>
      <w:r w:rsidR="00AC466E" w:rsidRPr="00206ACB">
        <w:rPr>
          <w:lang w:eastAsia="ja-JP"/>
        </w:rPr>
        <w:t xml:space="preserve"> </w:t>
      </w:r>
      <w:r w:rsidRPr="00206ACB">
        <w:rPr>
          <w:lang w:eastAsia="ja-JP"/>
        </w:rPr>
        <w:t>project</w:t>
      </w:r>
      <w:r w:rsidR="00AC466E" w:rsidRPr="00206ACB">
        <w:rPr>
          <w:lang w:eastAsia="ja-JP"/>
        </w:rPr>
        <w:t xml:space="preserve"> </w:t>
      </w:r>
      <w:r w:rsidRPr="00206ACB">
        <w:rPr>
          <w:lang w:eastAsia="ja-JP"/>
        </w:rPr>
        <w:t>happily</w:t>
      </w:r>
      <w:r w:rsidR="00AC466E" w:rsidRPr="00206ACB">
        <w:rPr>
          <w:lang w:eastAsia="ja-JP"/>
        </w:rPr>
        <w:t xml:space="preserve"> </w:t>
      </w:r>
      <w:r w:rsidRPr="00206ACB">
        <w:rPr>
          <w:lang w:eastAsia="ja-JP"/>
        </w:rPr>
        <w:t>does</w:t>
      </w:r>
      <w:r w:rsidR="00AC466E" w:rsidRPr="00206ACB">
        <w:rPr>
          <w:lang w:eastAsia="ja-JP"/>
        </w:rPr>
        <w:t xml:space="preserve"> </w:t>
      </w:r>
      <w:r w:rsidRPr="00206ACB">
        <w:rPr>
          <w:lang w:eastAsia="ja-JP"/>
        </w:rPr>
        <w:t>nothing</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display</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green</w:t>
      </w:r>
      <w:r w:rsidR="00AC466E" w:rsidRPr="00206ACB">
        <w:rPr>
          <w:lang w:eastAsia="ja-JP"/>
        </w:rPr>
        <w:t xml:space="preserve"> </w:t>
      </w:r>
      <w:r w:rsidRPr="00206ACB">
        <w:rPr>
          <w:lang w:eastAsia="ja-JP"/>
        </w:rPr>
        <w:t>background.</w:t>
      </w:r>
    </w:p>
    <w:p w14:paraId="24A2AB4C" w14:textId="7FAB61D3" w:rsidR="00EB4D5F" w:rsidRDefault="00CC0637" w:rsidP="00FE02E1">
      <w:pPr>
        <w:rPr>
          <w:lang w:eastAsia="ja-JP"/>
        </w:rPr>
      </w:pPr>
      <w:r w:rsidRPr="00206ACB">
        <w:rPr>
          <w:lang w:eastAsia="ja-JP"/>
        </w:rPr>
        <w:t>We've</w:t>
      </w:r>
      <w:r w:rsidR="00AC466E" w:rsidRPr="00206ACB">
        <w:rPr>
          <w:lang w:eastAsia="ja-JP"/>
        </w:rPr>
        <w:t xml:space="preserve"> </w:t>
      </w:r>
      <w:r w:rsidRPr="00206ACB">
        <w:rPr>
          <w:lang w:eastAsia="ja-JP"/>
        </w:rPr>
        <w:t>now</w:t>
      </w:r>
      <w:r w:rsidR="00AC466E" w:rsidRPr="00206ACB">
        <w:rPr>
          <w:lang w:eastAsia="ja-JP"/>
        </w:rPr>
        <w:t xml:space="preserve"> </w:t>
      </w:r>
      <w:r w:rsidRPr="00206ACB">
        <w:rPr>
          <w:lang w:eastAsia="ja-JP"/>
        </w:rPr>
        <w:t>covered</w:t>
      </w:r>
      <w:r w:rsidR="00AC466E" w:rsidRPr="00206ACB">
        <w:rPr>
          <w:lang w:eastAsia="ja-JP"/>
        </w:rPr>
        <w:t xml:space="preserve"> </w:t>
      </w:r>
      <w:r w:rsidRPr="00206ACB">
        <w:rPr>
          <w:lang w:eastAsia="ja-JP"/>
        </w:rPr>
        <w:t>everything</w:t>
      </w:r>
      <w:r w:rsidR="00AC466E" w:rsidRPr="00206ACB">
        <w:rPr>
          <w:lang w:eastAsia="ja-JP"/>
        </w:rPr>
        <w:t xml:space="preserve"> </w:t>
      </w:r>
      <w:r w:rsidRPr="00206ACB">
        <w:rPr>
          <w:lang w:eastAsia="ja-JP"/>
        </w:rPr>
        <w:t>in</w:t>
      </w:r>
      <w:r w:rsidR="00AC466E" w:rsidRPr="00206ACB">
        <w:rPr>
          <w:lang w:eastAsia="ja-JP"/>
        </w:rPr>
        <w:t xml:space="preserve"> </w:t>
      </w:r>
      <w:r w:rsidRPr="004121CD">
        <w:rPr>
          <w:rStyle w:val="QuoteChar"/>
        </w:rPr>
        <w:t>main</w:t>
      </w:r>
      <w:r w:rsidR="00AC466E" w:rsidRPr="00206ACB">
        <w:rPr>
          <w:lang w:eastAsia="ja-JP"/>
        </w:rPr>
        <w:t xml:space="preserve"> </w:t>
      </w:r>
      <w:r w:rsidRPr="00206ACB">
        <w:rPr>
          <w:lang w:eastAsia="ja-JP"/>
        </w:rPr>
        <w:t>(though</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still</w:t>
      </w:r>
      <w:r w:rsidR="00AC466E" w:rsidRPr="00206ACB">
        <w:rPr>
          <w:lang w:eastAsia="ja-JP"/>
        </w:rPr>
        <w:t xml:space="preserve"> </w:t>
      </w:r>
      <w:r w:rsidRPr="00206ACB">
        <w:rPr>
          <w:lang w:eastAsia="ja-JP"/>
        </w:rPr>
        <w:t>haven't</w:t>
      </w:r>
      <w:r w:rsidR="00AC466E" w:rsidRPr="00206ACB">
        <w:rPr>
          <w:lang w:eastAsia="ja-JP"/>
        </w:rPr>
        <w:t xml:space="preserve"> </w:t>
      </w:r>
      <w:r w:rsidRPr="00206ACB">
        <w:rPr>
          <w:lang w:eastAsia="ja-JP"/>
        </w:rPr>
        <w:t>talked</w:t>
      </w:r>
      <w:r w:rsidR="00AC466E" w:rsidRPr="00206ACB">
        <w:rPr>
          <w:lang w:eastAsia="ja-JP"/>
        </w:rPr>
        <w:t xml:space="preserve"> </w:t>
      </w:r>
      <w:r w:rsidRPr="00206ACB">
        <w:rPr>
          <w:lang w:eastAsia="ja-JP"/>
        </w:rPr>
        <w:t>about</w:t>
      </w:r>
      <w:r w:rsidR="00AC466E" w:rsidRPr="00206ACB">
        <w:rPr>
          <w:lang w:eastAsia="ja-JP"/>
        </w:rPr>
        <w:t xml:space="preserve"> </w:t>
      </w:r>
      <w:r w:rsidRPr="00206ACB">
        <w:rPr>
          <w:lang w:eastAsia="ja-JP"/>
        </w:rPr>
        <w:t>what</w:t>
      </w:r>
      <w:r w:rsidR="00AC466E" w:rsidRPr="00206ACB">
        <w:rPr>
          <w:lang w:eastAsia="ja-JP"/>
        </w:rPr>
        <w:t xml:space="preserve"> </w:t>
      </w:r>
      <w:r w:rsidRPr="004121CD">
        <w:rPr>
          <w:rStyle w:val="QuoteChar"/>
        </w:rPr>
        <w:t>.proc</w:t>
      </w:r>
      <w:r w:rsidR="00AC466E" w:rsidRPr="00206ACB">
        <w:rPr>
          <w:lang w:eastAsia="ja-JP"/>
        </w:rPr>
        <w:t xml:space="preserve"> </w:t>
      </w:r>
      <w:r w:rsidRPr="00206ACB">
        <w:rPr>
          <w:lang w:eastAsia="ja-JP"/>
        </w:rPr>
        <w:t>and</w:t>
      </w:r>
      <w:r w:rsidR="00AC466E" w:rsidRPr="00206ACB">
        <w:rPr>
          <w:lang w:eastAsia="ja-JP"/>
        </w:rPr>
        <w:t xml:space="preserve"> </w:t>
      </w:r>
      <w:r w:rsidRPr="004121CD">
        <w:rPr>
          <w:rStyle w:val="QuoteChar"/>
        </w:rPr>
        <w:t>.endproc</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doing),</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there's</w:t>
      </w:r>
      <w:r w:rsidR="00AC466E" w:rsidRPr="00206ACB">
        <w:rPr>
          <w:lang w:eastAsia="ja-JP"/>
        </w:rPr>
        <w:t xml:space="preserve"> </w:t>
      </w:r>
      <w:r w:rsidRPr="00206ACB">
        <w:rPr>
          <w:lang w:eastAsia="ja-JP"/>
        </w:rPr>
        <w:t>much</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test</w:t>
      </w:r>
      <w:r w:rsidR="00AC466E" w:rsidRPr="00206ACB">
        <w:rPr>
          <w:lang w:eastAsia="ja-JP"/>
        </w:rPr>
        <w:t xml:space="preserve"> </w:t>
      </w:r>
      <w:r w:rsidRPr="00206ACB">
        <w:rPr>
          <w:lang w:eastAsia="ja-JP"/>
        </w:rPr>
        <w:t>project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discuss.</w:t>
      </w:r>
      <w:r w:rsidR="00AC466E" w:rsidRPr="00206ACB">
        <w:rPr>
          <w:lang w:eastAsia="ja-JP"/>
        </w:rPr>
        <w:t xml:space="preserve"> </w:t>
      </w:r>
      <w:r w:rsidRPr="00206ACB">
        <w:rPr>
          <w:lang w:eastAsia="ja-JP"/>
        </w:rPr>
        <w:t>Next,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learn</w:t>
      </w:r>
      <w:r w:rsidR="00AC466E" w:rsidRPr="00206ACB">
        <w:rPr>
          <w:lang w:eastAsia="ja-JP"/>
        </w:rPr>
        <w:t xml:space="preserve"> </w:t>
      </w:r>
      <w:r w:rsidRPr="00206ACB">
        <w:rPr>
          <w:lang w:eastAsia="ja-JP"/>
        </w:rPr>
        <w:t>about</w:t>
      </w:r>
      <w:r w:rsidR="00AC466E" w:rsidRPr="00206ACB">
        <w:rPr>
          <w:lang w:eastAsia="ja-JP"/>
        </w:rPr>
        <w:t xml:space="preserve"> </w:t>
      </w:r>
      <w:r w:rsidRPr="00206ACB">
        <w:rPr>
          <w:lang w:eastAsia="ja-JP"/>
        </w:rPr>
        <w:t>interrupt</w:t>
      </w:r>
      <w:r w:rsidR="00AC466E" w:rsidRPr="00206ACB">
        <w:rPr>
          <w:lang w:eastAsia="ja-JP"/>
        </w:rPr>
        <w:t xml:space="preserve"> </w:t>
      </w:r>
      <w:r w:rsidRPr="00206ACB">
        <w:rPr>
          <w:lang w:eastAsia="ja-JP"/>
        </w:rPr>
        <w:t>vectors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initializes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powers</w:t>
      </w:r>
      <w:r w:rsidR="00AC466E" w:rsidRPr="00206ACB">
        <w:rPr>
          <w:lang w:eastAsia="ja-JP"/>
        </w:rPr>
        <w:t xml:space="preserve"> </w:t>
      </w:r>
      <w:r w:rsidRPr="00206ACB">
        <w:rPr>
          <w:lang w:eastAsia="ja-JP"/>
        </w:rPr>
        <w:t>on.</w:t>
      </w:r>
    </w:p>
    <w:p w14:paraId="6CD4D2B6" w14:textId="77777777" w:rsidR="00EB4D5F" w:rsidRDefault="00EB4D5F">
      <w:pPr>
        <w:widowControl/>
        <w:kinsoku/>
        <w:overflowPunct/>
        <w:autoSpaceDE/>
        <w:autoSpaceDN/>
        <w:spacing w:before="0" w:after="160" w:line="259" w:lineRule="auto"/>
        <w:ind w:firstLine="0"/>
        <w:jc w:val="left"/>
        <w:rPr>
          <w:lang w:eastAsia="ja-JP"/>
        </w:rPr>
      </w:pPr>
      <w:r>
        <w:rPr>
          <w:lang w:eastAsia="ja-JP"/>
        </w:rPr>
        <w:br w:type="page"/>
      </w:r>
    </w:p>
    <w:p w14:paraId="521D9C83" w14:textId="23F5515C" w:rsidR="00B60BAA" w:rsidRPr="00206ACB" w:rsidRDefault="00B60BAA" w:rsidP="00E4086F">
      <w:pPr>
        <w:pStyle w:val="Heading3"/>
        <w:rPr>
          <w:rFonts w:cstheme="minorHAnsi"/>
        </w:rPr>
      </w:pPr>
      <w:bookmarkStart w:id="64" w:name="_Toc168434214"/>
      <w:bookmarkStart w:id="65" w:name="_Toc168779335"/>
      <w:r w:rsidRPr="00206ACB">
        <w:rPr>
          <w:rFonts w:cstheme="minorHAnsi"/>
        </w:rPr>
        <w:lastRenderedPageBreak/>
        <w:t>Homework</w:t>
      </w:r>
      <w:bookmarkEnd w:id="64"/>
      <w:bookmarkEnd w:id="65"/>
    </w:p>
    <w:p w14:paraId="4D55A3B0" w14:textId="33DA1706" w:rsidR="00BB0F7C" w:rsidRPr="00206ACB" w:rsidRDefault="00DD5173" w:rsidP="00DD5173">
      <w:pPr>
        <w:rPr>
          <w:lang w:eastAsia="ja-JP"/>
        </w:rPr>
      </w:pPr>
      <w:r w:rsidRPr="00DD5173">
        <w:rPr>
          <w:lang w:eastAsia="ja-JP"/>
        </w:rPr>
        <w:t>Now that you know how the test project sets a background color, try modifying it to display a different color. I’ve included the color chart from Chapter 4 below. Don’t forget to re-assemble and re-link your code before opening it in Mesen2</w:t>
      </w:r>
      <w:r w:rsidR="00BB0F7C" w:rsidRPr="00206ACB">
        <w:rPr>
          <w:lang w:eastAsia="ja-JP"/>
        </w:rPr>
        <w:t>.</w:t>
      </w:r>
    </w:p>
    <w:p w14:paraId="550B0150" w14:textId="77777777" w:rsidR="00BB0F7C" w:rsidRPr="00206ACB" w:rsidRDefault="00BB0F7C" w:rsidP="009944E9">
      <w:pPr>
        <w:jc w:val="center"/>
        <w:rPr>
          <w:rFonts w:eastAsia="Times New Roman" w:cstheme="minorHAnsi"/>
          <w:kern w:val="0"/>
          <w:szCs w:val="26"/>
          <w:lang w:eastAsia="ja-JP"/>
        </w:rPr>
      </w:pPr>
      <w:r w:rsidRPr="00206ACB">
        <w:rPr>
          <w:rFonts w:eastAsia="Times New Roman" w:cstheme="minorHAnsi"/>
          <w:noProof/>
          <w:kern w:val="0"/>
          <w:szCs w:val="26"/>
          <w:lang w:eastAsia="ja-JP"/>
        </w:rPr>
        <w:drawing>
          <wp:inline distT="0" distB="0" distL="0" distR="0" wp14:anchorId="10DB6F9D" wp14:editId="1DD6C75A">
            <wp:extent cx="4762500" cy="1362075"/>
            <wp:effectExtent l="0" t="0" r="0" b="9525"/>
            <wp:docPr id="50" name="Picture 5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abl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2500" cy="1362075"/>
                    </a:xfrm>
                    <a:prstGeom prst="rect">
                      <a:avLst/>
                    </a:prstGeom>
                    <a:noFill/>
                    <a:ln>
                      <a:noFill/>
                    </a:ln>
                  </pic:spPr>
                </pic:pic>
              </a:graphicData>
            </a:graphic>
          </wp:inline>
        </w:drawing>
      </w:r>
    </w:p>
    <w:p w14:paraId="153EFC8F" w14:textId="630D4A42" w:rsidR="00E749F1" w:rsidRPr="00206ACB" w:rsidRDefault="00BB0F7C" w:rsidP="009944E9">
      <w:pPr>
        <w:jc w:val="center"/>
        <w:rPr>
          <w:rFonts w:eastAsia="Times New Roman" w:cstheme="minorHAnsi"/>
          <w:kern w:val="0"/>
          <w:szCs w:val="26"/>
          <w:lang w:eastAsia="ja-JP"/>
        </w:rPr>
      </w:pPr>
      <w:r w:rsidRPr="00206ACB">
        <w:rPr>
          <w:rFonts w:eastAsia="Times New Roman" w:cstheme="minorHAnsi"/>
          <w:kern w:val="0"/>
          <w:szCs w:val="26"/>
          <w:lang w:eastAsia="ja-JP"/>
        </w:rPr>
        <w:t>The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NES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color</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palette.</w:t>
      </w:r>
    </w:p>
    <w:p w14:paraId="0A9BE8DF" w14:textId="1A416451" w:rsidR="007205D4" w:rsidRPr="00206ACB" w:rsidRDefault="007205D4">
      <w:pPr>
        <w:widowControl/>
        <w:autoSpaceDE/>
        <w:autoSpaceDN/>
        <w:jc w:val="left"/>
        <w:rPr>
          <w:rFonts w:eastAsia="Times New Roman" w:cstheme="minorHAnsi"/>
          <w:kern w:val="0"/>
          <w:szCs w:val="26"/>
          <w:lang w:eastAsia="ja-JP"/>
        </w:rPr>
      </w:pPr>
      <w:r w:rsidRPr="00206ACB">
        <w:rPr>
          <w:rFonts w:eastAsia="Times New Roman" w:cstheme="minorHAnsi"/>
          <w:kern w:val="0"/>
          <w:szCs w:val="26"/>
          <w:lang w:eastAsia="ja-JP"/>
        </w:rPr>
        <w:br w:type="page"/>
      </w:r>
    </w:p>
    <w:p w14:paraId="1B6FF1FE" w14:textId="7BABAD4F" w:rsidR="009654E3" w:rsidRPr="00206ACB" w:rsidRDefault="009654E3">
      <w:pPr>
        <w:pStyle w:val="Heading2"/>
        <w:numPr>
          <w:ilvl w:val="0"/>
          <w:numId w:val="16"/>
        </w:numPr>
        <w:rPr>
          <w:rFonts w:cstheme="minorHAnsi"/>
        </w:rPr>
      </w:pPr>
      <w:bookmarkStart w:id="66" w:name="_Toc168434215"/>
      <w:bookmarkStart w:id="67" w:name="_Toc168779336"/>
      <w:r w:rsidRPr="00206ACB">
        <w:rPr>
          <w:rFonts w:cstheme="minorHAnsi"/>
        </w:rPr>
        <w:lastRenderedPageBreak/>
        <w:t>Headers</w:t>
      </w:r>
      <w:r w:rsidR="00AC466E" w:rsidRPr="00206ACB">
        <w:rPr>
          <w:rFonts w:cstheme="minorHAnsi"/>
        </w:rPr>
        <w:t xml:space="preserve"> </w:t>
      </w:r>
      <w:r w:rsidRPr="00206ACB">
        <w:rPr>
          <w:rFonts w:cstheme="minorHAnsi"/>
        </w:rPr>
        <w:t>and</w:t>
      </w:r>
      <w:r w:rsidR="00AC466E" w:rsidRPr="00206ACB">
        <w:rPr>
          <w:rFonts w:cstheme="minorHAnsi"/>
        </w:rPr>
        <w:t xml:space="preserve"> </w:t>
      </w:r>
      <w:r w:rsidRPr="00206ACB">
        <w:rPr>
          <w:rFonts w:cstheme="minorHAnsi"/>
        </w:rPr>
        <w:t>Interrupt</w:t>
      </w:r>
      <w:r w:rsidR="00AC466E" w:rsidRPr="00206ACB">
        <w:rPr>
          <w:rFonts w:cstheme="minorHAnsi"/>
        </w:rPr>
        <w:t xml:space="preserve"> </w:t>
      </w:r>
      <w:r w:rsidRPr="00206ACB">
        <w:rPr>
          <w:rFonts w:cstheme="minorHAnsi"/>
        </w:rPr>
        <w:t>Vectors</w:t>
      </w:r>
      <w:bookmarkEnd w:id="66"/>
      <w:bookmarkEnd w:id="67"/>
    </w:p>
    <w:p w14:paraId="316A2ACB" w14:textId="39E95C70" w:rsidR="00E33EB7" w:rsidRPr="00206ACB" w:rsidRDefault="00E33EB7" w:rsidP="002A3E51">
      <w:r w:rsidRPr="00206ACB">
        <w:t>Last</w:t>
      </w:r>
      <w:r w:rsidR="00AC466E" w:rsidRPr="00206ACB">
        <w:t xml:space="preserve"> </w:t>
      </w:r>
      <w:r w:rsidRPr="00206ACB">
        <w:t>chapter,</w:t>
      </w:r>
      <w:r w:rsidR="00AC466E" w:rsidRPr="00206ACB">
        <w:t xml:space="preserve"> </w:t>
      </w:r>
      <w:r w:rsidRPr="00206ACB">
        <w:t>we</w:t>
      </w:r>
      <w:r w:rsidR="00AC466E" w:rsidRPr="00206ACB">
        <w:t xml:space="preserve"> </w:t>
      </w:r>
      <w:r w:rsidRPr="00206ACB">
        <w:t>covered</w:t>
      </w:r>
      <w:r w:rsidR="00AC466E" w:rsidRPr="00206ACB">
        <w:t xml:space="preserve"> </w:t>
      </w:r>
      <w:r w:rsidRPr="00206ACB">
        <w:t>the</w:t>
      </w:r>
      <w:r w:rsidR="00AC466E" w:rsidRPr="00206ACB">
        <w:t xml:space="preserve"> </w:t>
      </w:r>
      <w:r w:rsidRPr="00206ACB">
        <w:t>"main"</w:t>
      </w:r>
      <w:r w:rsidR="00AC466E" w:rsidRPr="00206ACB">
        <w:t xml:space="preserve"> </w:t>
      </w:r>
      <w:r w:rsidRPr="00206ACB">
        <w:t>section</w:t>
      </w:r>
      <w:r w:rsidR="00AC466E" w:rsidRPr="00206ACB">
        <w:t xml:space="preserve"> </w:t>
      </w:r>
      <w:r w:rsidRPr="00206ACB">
        <w:t>of</w:t>
      </w:r>
      <w:r w:rsidR="00AC466E" w:rsidRPr="00206ACB">
        <w:t xml:space="preserve"> </w:t>
      </w:r>
      <w:r w:rsidRPr="00206ACB">
        <w:t>the</w:t>
      </w:r>
      <w:r w:rsidR="00AC466E" w:rsidRPr="00206ACB">
        <w:t xml:space="preserve"> </w:t>
      </w:r>
      <w:r w:rsidRPr="00206ACB">
        <w:t>test</w:t>
      </w:r>
      <w:r w:rsidR="00AC466E" w:rsidRPr="00206ACB">
        <w:t xml:space="preserve"> </w:t>
      </w:r>
      <w:r w:rsidRPr="00206ACB">
        <w:t>project,</w:t>
      </w:r>
      <w:r w:rsidR="00AC466E" w:rsidRPr="00206ACB">
        <w:t xml:space="preserve"> </w:t>
      </w:r>
      <w:r w:rsidRPr="00206ACB">
        <w:t>which</w:t>
      </w:r>
      <w:r w:rsidR="00AC466E" w:rsidRPr="00206ACB">
        <w:t xml:space="preserve"> </w:t>
      </w:r>
      <w:r w:rsidRPr="00206ACB">
        <w:t>sets</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color</w:t>
      </w:r>
      <w:r w:rsidR="00AC466E" w:rsidRPr="00206ACB">
        <w:t xml:space="preserve"> </w:t>
      </w:r>
      <w:r w:rsidRPr="00206ACB">
        <w:t>and</w:t>
      </w:r>
      <w:r w:rsidR="00AC466E" w:rsidRPr="00206ACB">
        <w:t xml:space="preserve"> </w:t>
      </w:r>
      <w:r w:rsidRPr="00206ACB">
        <w:t>then</w:t>
      </w:r>
      <w:r w:rsidR="00AC466E" w:rsidRPr="00206ACB">
        <w:t xml:space="preserve"> </w:t>
      </w:r>
      <w:r w:rsidRPr="00206ACB">
        <w:t>goes</w:t>
      </w:r>
      <w:r w:rsidR="00AC466E" w:rsidRPr="00206ACB">
        <w:t xml:space="preserve"> </w:t>
      </w:r>
      <w:r w:rsidRPr="00206ACB">
        <w:t>into</w:t>
      </w:r>
      <w:r w:rsidR="00AC466E" w:rsidRPr="00206ACB">
        <w:t xml:space="preserve"> </w:t>
      </w:r>
      <w:r w:rsidRPr="00206ACB">
        <w:t>an</w:t>
      </w:r>
      <w:r w:rsidR="00AC466E" w:rsidRPr="00206ACB">
        <w:t xml:space="preserve"> </w:t>
      </w:r>
      <w:r w:rsidRPr="00206ACB">
        <w:t>infinite</w:t>
      </w:r>
      <w:r w:rsidR="00AC466E" w:rsidRPr="00206ACB">
        <w:t xml:space="preserve"> </w:t>
      </w:r>
      <w:r w:rsidRPr="00206ACB">
        <w:t>loop.</w:t>
      </w:r>
      <w:r w:rsidR="00AC466E" w:rsidRPr="00206ACB">
        <w:t xml:space="preserve"> </w:t>
      </w:r>
      <w:r w:rsidRPr="00206ACB">
        <w:t>Yet</w:t>
      </w:r>
      <w:r w:rsidR="00AC466E" w:rsidRPr="00206ACB">
        <w:t xml:space="preserve"> </w:t>
      </w:r>
      <w:r w:rsidRPr="00206ACB">
        <w:t>that</w:t>
      </w:r>
      <w:r w:rsidR="00AC466E" w:rsidRPr="00206ACB">
        <w:t xml:space="preserve"> </w:t>
      </w:r>
      <w:r w:rsidRPr="00206ACB">
        <w:t>code</w:t>
      </w:r>
      <w:r w:rsidR="00AC466E" w:rsidRPr="00206ACB">
        <w:t xml:space="preserve"> </w:t>
      </w:r>
      <w:r w:rsidRPr="00206ACB">
        <w:t>only</w:t>
      </w:r>
      <w:r w:rsidR="00AC466E" w:rsidRPr="00206ACB">
        <w:t xml:space="preserve"> </w:t>
      </w:r>
      <w:r w:rsidRPr="00206ACB">
        <w:t>accounts</w:t>
      </w:r>
      <w:r w:rsidR="00AC466E" w:rsidRPr="00206ACB">
        <w:t xml:space="preserve"> </w:t>
      </w:r>
      <w:r w:rsidRPr="00206ACB">
        <w:t>for</w:t>
      </w:r>
      <w:r w:rsidR="00AC466E" w:rsidRPr="00206ACB">
        <w:t xml:space="preserve"> </w:t>
      </w:r>
      <w:r w:rsidRPr="00206ACB">
        <w:t>13</w:t>
      </w:r>
      <w:r w:rsidR="00AC466E" w:rsidRPr="00206ACB">
        <w:t xml:space="preserve"> </w:t>
      </w:r>
      <w:r w:rsidRPr="00206ACB">
        <w:t>lines</w:t>
      </w:r>
      <w:r w:rsidR="00AC466E" w:rsidRPr="00206ACB">
        <w:t xml:space="preserve"> </w:t>
      </w:r>
      <w:r w:rsidRPr="00206ACB">
        <w:t>out</w:t>
      </w:r>
      <w:r w:rsidR="00AC466E" w:rsidRPr="00206ACB">
        <w:t xml:space="preserve"> </w:t>
      </w:r>
      <w:r w:rsidRPr="00206ACB">
        <w:t>of</w:t>
      </w:r>
      <w:r w:rsidR="00AC466E" w:rsidRPr="00206ACB">
        <w:t xml:space="preserve"> </w:t>
      </w:r>
      <w:r w:rsidRPr="00206ACB">
        <w:t>the</w:t>
      </w:r>
      <w:r w:rsidR="00AC466E" w:rsidRPr="00206ACB">
        <w:t xml:space="preserve"> </w:t>
      </w:r>
      <w:r w:rsidRPr="00206ACB">
        <w:t>44-line</w:t>
      </w:r>
      <w:r w:rsidR="00AC466E" w:rsidRPr="00206ACB">
        <w:t xml:space="preserve"> </w:t>
      </w:r>
      <w:r w:rsidRPr="00206ACB">
        <w:t>test</w:t>
      </w:r>
      <w:r w:rsidR="00AC466E" w:rsidRPr="00206ACB">
        <w:t xml:space="preserve"> </w:t>
      </w:r>
      <w:r w:rsidRPr="00206ACB">
        <w:t>project</w:t>
      </w:r>
      <w:r w:rsidR="00AC466E" w:rsidRPr="00206ACB">
        <w:t xml:space="preserve"> </w:t>
      </w:r>
      <w:r w:rsidRPr="00206ACB">
        <w:t>source</w:t>
      </w:r>
      <w:r w:rsidR="00AC466E" w:rsidRPr="00206ACB">
        <w:t xml:space="preserve"> </w:t>
      </w:r>
      <w:r w:rsidRPr="00206ACB">
        <w:t>code.</w:t>
      </w:r>
      <w:r w:rsidR="00AC466E" w:rsidRPr="00206ACB">
        <w:t xml:space="preserve"> </w:t>
      </w:r>
      <w:r w:rsidRPr="00206ACB">
        <w:t>In</w:t>
      </w:r>
      <w:r w:rsidR="00AC466E" w:rsidRPr="00206ACB">
        <w:t xml:space="preserve"> </w:t>
      </w:r>
      <w:r w:rsidRPr="00206ACB">
        <w:t>this</w:t>
      </w:r>
      <w:r w:rsidR="00AC466E" w:rsidRPr="00206ACB">
        <w:t xml:space="preserve"> </w:t>
      </w:r>
      <w:r w:rsidRPr="00206ACB">
        <w:t>chapter,</w:t>
      </w:r>
      <w:r w:rsidR="00AC466E" w:rsidRPr="00206ACB">
        <w:t xml:space="preserve"> </w:t>
      </w:r>
      <w:r w:rsidRPr="00206ACB">
        <w:t>we'll</w:t>
      </w:r>
      <w:r w:rsidR="00AC466E" w:rsidRPr="00206ACB">
        <w:t xml:space="preserve"> </w:t>
      </w:r>
      <w:r w:rsidRPr="00206ACB">
        <w:t>explore</w:t>
      </w:r>
      <w:r w:rsidR="00AC466E" w:rsidRPr="00206ACB">
        <w:t xml:space="preserve"> </w:t>
      </w:r>
      <w:r w:rsidRPr="00206ACB">
        <w:t>the</w:t>
      </w:r>
      <w:r w:rsidR="00AC466E" w:rsidRPr="00206ACB">
        <w:t xml:space="preserve"> </w:t>
      </w:r>
      <w:r w:rsidRPr="00206ACB">
        <w:t>remainder</w:t>
      </w:r>
      <w:r w:rsidR="00AC466E" w:rsidRPr="00206ACB">
        <w:t xml:space="preserve"> </w:t>
      </w:r>
      <w:r w:rsidRPr="00206ACB">
        <w:t>of</w:t>
      </w:r>
      <w:r w:rsidR="00AC466E" w:rsidRPr="00206ACB">
        <w:t xml:space="preserve"> </w:t>
      </w:r>
      <w:r w:rsidRPr="00206ACB">
        <w:t>the</w:t>
      </w:r>
      <w:r w:rsidR="00AC466E" w:rsidRPr="00206ACB">
        <w:t xml:space="preserve"> </w:t>
      </w:r>
      <w:r w:rsidRPr="00206ACB">
        <w:t>test</w:t>
      </w:r>
      <w:r w:rsidR="00AC466E" w:rsidRPr="00206ACB">
        <w:t xml:space="preserve"> </w:t>
      </w:r>
      <w:r w:rsidRPr="00206ACB">
        <w:t>project's</w:t>
      </w:r>
      <w:r w:rsidR="00AC466E" w:rsidRPr="00206ACB">
        <w:t xml:space="preserve"> </w:t>
      </w:r>
      <w:r w:rsidRPr="00206ACB">
        <w:t>source</w:t>
      </w:r>
      <w:r w:rsidR="00AC466E" w:rsidRPr="00206ACB">
        <w:t xml:space="preserve"> </w:t>
      </w:r>
      <w:r w:rsidRPr="00206ACB">
        <w:t>code</w:t>
      </w:r>
      <w:r w:rsidR="00AC466E" w:rsidRPr="00206ACB">
        <w:t xml:space="preserve"> </w:t>
      </w:r>
      <w:r w:rsidRPr="00206ACB">
        <w:t>and</w:t>
      </w:r>
      <w:r w:rsidR="00AC466E" w:rsidRPr="00206ACB">
        <w:t xml:space="preserve"> </w:t>
      </w:r>
      <w:r w:rsidRPr="00206ACB">
        <w:t>learn</w:t>
      </w:r>
      <w:r w:rsidR="00AC466E" w:rsidRPr="00206ACB">
        <w:t xml:space="preserve"> </w:t>
      </w:r>
      <w:r w:rsidRPr="00206ACB">
        <w:t>a</w:t>
      </w:r>
      <w:r w:rsidR="00AC466E" w:rsidRPr="00206ACB">
        <w:t xml:space="preserve"> </w:t>
      </w:r>
      <w:r w:rsidRPr="00206ACB">
        <w:t>few</w:t>
      </w:r>
      <w:r w:rsidR="00AC466E" w:rsidRPr="00206ACB">
        <w:t xml:space="preserve"> </w:t>
      </w:r>
      <w:r w:rsidRPr="00206ACB">
        <w:t>more</w:t>
      </w:r>
      <w:r w:rsidR="00AC466E" w:rsidRPr="00206ACB">
        <w:t xml:space="preserve"> </w:t>
      </w:r>
      <w:r w:rsidRPr="00206ACB">
        <w:t>opcodes.</w:t>
      </w:r>
    </w:p>
    <w:p w14:paraId="2BF4086B" w14:textId="3FBA26DB" w:rsidR="00841027" w:rsidRPr="00206ACB" w:rsidRDefault="00841027" w:rsidP="0026289D">
      <w:pPr>
        <w:pStyle w:val="Heading3"/>
        <w:rPr>
          <w:rFonts w:cstheme="minorHAnsi"/>
        </w:rPr>
      </w:pPr>
      <w:bookmarkStart w:id="68" w:name="_Toc168434216"/>
      <w:bookmarkStart w:id="69" w:name="_Toc168779337"/>
      <w:r w:rsidRPr="00206ACB">
        <w:rPr>
          <w:rFonts w:cstheme="minorHAnsi"/>
        </w:rPr>
        <w:t>iNES</w:t>
      </w:r>
      <w:r w:rsidR="00AC466E" w:rsidRPr="00206ACB">
        <w:rPr>
          <w:rFonts w:cstheme="minorHAnsi"/>
        </w:rPr>
        <w:t xml:space="preserve"> </w:t>
      </w:r>
      <w:r w:rsidRPr="00206ACB">
        <w:rPr>
          <w:rFonts w:cstheme="minorHAnsi"/>
        </w:rPr>
        <w:t>Headers</w:t>
      </w:r>
      <w:bookmarkEnd w:id="68"/>
      <w:bookmarkEnd w:id="69"/>
    </w:p>
    <w:p w14:paraId="12E7044D" w14:textId="6AAF76BC" w:rsidR="00AE0157" w:rsidRPr="00206ACB" w:rsidRDefault="00AE0157" w:rsidP="002A3E51">
      <w:r w:rsidRPr="00206ACB">
        <w:t>At</w:t>
      </w:r>
      <w:r w:rsidR="00AC466E" w:rsidRPr="00206ACB">
        <w:t xml:space="preserve"> </w:t>
      </w:r>
      <w:r w:rsidRPr="00206ACB">
        <w:t>the</w:t>
      </w:r>
      <w:r w:rsidR="00AC466E" w:rsidRPr="00206ACB">
        <w:t xml:space="preserve"> </w:t>
      </w:r>
      <w:r w:rsidRPr="00206ACB">
        <w:t>very</w:t>
      </w:r>
      <w:r w:rsidR="00AC466E" w:rsidRPr="00206ACB">
        <w:t xml:space="preserve"> </w:t>
      </w:r>
      <w:r w:rsidRPr="00206ACB">
        <w:t>beginning</w:t>
      </w:r>
      <w:r w:rsidR="00AC466E" w:rsidRPr="00206ACB">
        <w:t xml:space="preserve"> </w:t>
      </w:r>
      <w:r w:rsidRPr="00206ACB">
        <w:t>of</w:t>
      </w:r>
      <w:r w:rsidR="00AC466E" w:rsidRPr="00206ACB">
        <w:t xml:space="preserve"> </w:t>
      </w:r>
      <w:r w:rsidRPr="00206ACB">
        <w:t>the</w:t>
      </w:r>
      <w:r w:rsidR="00AC466E" w:rsidRPr="00206ACB">
        <w:t xml:space="preserve"> </w:t>
      </w:r>
      <w:r w:rsidRPr="00206ACB">
        <w:t>test</w:t>
      </w:r>
      <w:r w:rsidR="00AC466E" w:rsidRPr="00206ACB">
        <w:t xml:space="preserve"> </w:t>
      </w:r>
      <w:r w:rsidRPr="00206ACB">
        <w:t>project,</w:t>
      </w:r>
      <w:r w:rsidR="00AC466E" w:rsidRPr="00206ACB">
        <w:t xml:space="preserve"> </w:t>
      </w:r>
      <w:r w:rsidRPr="00206ACB">
        <w:t>we</w:t>
      </w:r>
      <w:r w:rsidR="00AC466E" w:rsidRPr="00206ACB">
        <w:t xml:space="preserve"> </w:t>
      </w:r>
      <w:r w:rsidRPr="00206ACB">
        <w:t>see</w:t>
      </w:r>
      <w:r w:rsidR="00AC466E" w:rsidRPr="00206ACB">
        <w:t xml:space="preserve"> </w:t>
      </w:r>
      <w:r w:rsidRPr="00206ACB">
        <w:t>this</w:t>
      </w:r>
      <w:r w:rsidR="00AC466E" w:rsidRPr="00206ACB">
        <w:t xml:space="preserve"> </w:t>
      </w:r>
      <w:r w:rsidRPr="00206ACB">
        <w:t>curious</w:t>
      </w:r>
      <w:r w:rsidR="00AC466E" w:rsidRPr="00206ACB">
        <w:t xml:space="preserve"> </w:t>
      </w:r>
      <w:r w:rsidRPr="00206ACB">
        <w:t>bit</w:t>
      </w:r>
      <w:r w:rsidR="00AC466E" w:rsidRPr="00206ACB">
        <w:t xml:space="preserve"> </w:t>
      </w:r>
      <w:r w:rsidRPr="00206ACB">
        <w:t>of</w:t>
      </w:r>
      <w:r w:rsidR="00AC466E" w:rsidRPr="00206ACB">
        <w:t xml:space="preserve"> </w:t>
      </w:r>
      <w:r w:rsidRPr="00206ACB">
        <w:t>assembly:</w:t>
      </w:r>
    </w:p>
    <w:p w14:paraId="3D9E510C" w14:textId="686AF298" w:rsidR="00A44780" w:rsidRPr="00317C42" w:rsidRDefault="00000000"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Pr>
          <w:noProof/>
        </w:rPr>
        <w:pict w14:anchorId="3C31427B">
          <v:rect id="_x0000_s2151" style="position:absolute;left:0;text-align:left;margin-left:.6pt;margin-top:1.15pt;width:17.25pt;height:37.7pt;z-index:251706368;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51" inset="0,0,0,0">
              <w:txbxContent>
                <w:p w14:paraId="283F2030" w14:textId="18387BF4" w:rsidR="00A44780" w:rsidRPr="00A0219F" w:rsidRDefault="00A44780" w:rsidP="00A44780">
                  <w:pPr>
                    <w:spacing w:before="60" w:after="60" w:line="240" w:lineRule="auto"/>
                    <w:ind w:firstLine="0"/>
                    <w:jc w:val="left"/>
                    <w:rPr>
                      <w:rFonts w:ascii="DejaVu Sans Mono" w:hAnsi="DejaVu Sans Mono" w:cs="DejaVu Sans Mono"/>
                      <w:szCs w:val="26"/>
                    </w:rPr>
                  </w:pPr>
                  <w:r w:rsidRPr="00A0219F">
                    <w:rPr>
                      <w:rFonts w:ascii="DejaVu Sans Mono" w:hAnsi="DejaVu Sans Mono" w:cs="DejaVu Sans Mono"/>
                      <w:szCs w:val="26"/>
                    </w:rPr>
                    <w:t>1</w:t>
                  </w:r>
                </w:p>
                <w:p w14:paraId="18C2891D" w14:textId="4898532C" w:rsidR="00A44780" w:rsidRPr="00A0219F" w:rsidRDefault="00A44780" w:rsidP="00A44780">
                  <w:pPr>
                    <w:spacing w:before="60" w:after="60" w:line="240" w:lineRule="auto"/>
                    <w:ind w:firstLine="0"/>
                    <w:jc w:val="left"/>
                    <w:rPr>
                      <w:rFonts w:ascii="DejaVu Sans Mono" w:hAnsi="DejaVu Sans Mono" w:cs="DejaVu Sans Mono"/>
                      <w:szCs w:val="26"/>
                    </w:rPr>
                  </w:pPr>
                  <w:r w:rsidRPr="00A0219F">
                    <w:rPr>
                      <w:rFonts w:ascii="DejaVu Sans Mono" w:hAnsi="DejaVu Sans Mono" w:cs="DejaVu Sans Mono"/>
                      <w:szCs w:val="26"/>
                    </w:rPr>
                    <w:t>2</w:t>
                  </w:r>
                </w:p>
              </w:txbxContent>
            </v:textbox>
          </v:rect>
        </w:pict>
      </w:r>
      <w:r w:rsidR="00A44780" w:rsidRPr="00317C42">
        <w:rPr>
          <w:rFonts w:ascii="DejaVu Sans Mono" w:hAnsi="DejaVu Sans Mono" w:cs="DejaVu Sans Mono"/>
          <w:color w:val="10C26F"/>
          <w:sz w:val="26"/>
          <w:szCs w:val="26"/>
        </w:rPr>
        <w:t>.segment "HEADER"</w:t>
      </w:r>
    </w:p>
    <w:p w14:paraId="7D9804E2" w14:textId="77777777" w:rsidR="00A44780" w:rsidRPr="00317C42" w:rsidRDefault="00A44780"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.byte </w:t>
      </w:r>
      <w:r w:rsidRPr="002C0642">
        <w:rPr>
          <w:rFonts w:ascii="DejaVu Sans Mono" w:hAnsi="DejaVu Sans Mono" w:cs="DejaVu Sans Mono"/>
          <w:color w:val="07E2FA"/>
          <w:sz w:val="26"/>
          <w:szCs w:val="26"/>
        </w:rPr>
        <w:t>$4e</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$45</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$53</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$1a</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$02</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$01</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$00</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$00</w:t>
      </w:r>
    </w:p>
    <w:p w14:paraId="0DAFCCCD" w14:textId="357D90FF" w:rsidR="0021595F" w:rsidRPr="00206ACB" w:rsidRDefault="0021595F" w:rsidP="002A3E51">
      <w:r w:rsidRPr="0046102D">
        <w:rPr>
          <w:rStyle w:val="QuoteChar"/>
        </w:rPr>
        <w:t>.segment</w:t>
      </w:r>
      <w:r w:rsidRPr="00206ACB">
        <w:t>,</w:t>
      </w:r>
      <w:r w:rsidR="00AC466E" w:rsidRPr="00206ACB">
        <w:t xml:space="preserve"> </w:t>
      </w:r>
      <w:r w:rsidRPr="00206ACB">
        <w:t>since</w:t>
      </w:r>
      <w:r w:rsidR="00AC466E" w:rsidRPr="00206ACB">
        <w:t xml:space="preserve"> </w:t>
      </w:r>
      <w:r w:rsidRPr="00206ACB">
        <w:t>it</w:t>
      </w:r>
      <w:r w:rsidR="00AC466E" w:rsidRPr="00206ACB">
        <w:t xml:space="preserve"> </w:t>
      </w:r>
      <w:r w:rsidRPr="00206ACB">
        <w:t>begins</w:t>
      </w:r>
      <w:r w:rsidR="00AC466E" w:rsidRPr="00206ACB">
        <w:t xml:space="preserve"> </w:t>
      </w:r>
      <w:r w:rsidRPr="00206ACB">
        <w:t>with</w:t>
      </w:r>
      <w:r w:rsidR="00AC466E" w:rsidRPr="00206ACB">
        <w:t xml:space="preserve"> </w:t>
      </w:r>
      <w:r w:rsidRPr="00206ACB">
        <w:t>a</w:t>
      </w:r>
      <w:r w:rsidR="00AC466E" w:rsidRPr="00206ACB">
        <w:t xml:space="preserve"> </w:t>
      </w:r>
      <w:r w:rsidRPr="00206ACB">
        <w:t>period,</w:t>
      </w:r>
      <w:r w:rsidR="00AC466E" w:rsidRPr="00206ACB">
        <w:t xml:space="preserve"> </w:t>
      </w:r>
      <w:r w:rsidRPr="00206ACB">
        <w:t>is</w:t>
      </w:r>
      <w:r w:rsidR="00AC466E" w:rsidRPr="00206ACB">
        <w:t xml:space="preserve"> </w:t>
      </w:r>
      <w:r w:rsidRPr="00206ACB">
        <w:t>an</w:t>
      </w:r>
      <w:r w:rsidR="00AC466E" w:rsidRPr="00206ACB">
        <w:t xml:space="preserve"> </w:t>
      </w:r>
      <w:r w:rsidRPr="00206ACB">
        <w:t>assembler</w:t>
      </w:r>
      <w:r w:rsidR="00AC466E" w:rsidRPr="00206ACB">
        <w:t xml:space="preserve"> </w:t>
      </w:r>
      <w:r w:rsidRPr="00206ACB">
        <w:t>directive</w:t>
      </w:r>
      <w:r w:rsidR="00AC466E" w:rsidRPr="00206ACB">
        <w:t xml:space="preserve"> </w:t>
      </w:r>
      <w:r w:rsidRPr="00206ACB">
        <w:t>-</w:t>
      </w:r>
      <w:r w:rsidR="00AC466E" w:rsidRPr="00206ACB">
        <w:t xml:space="preserve"> </w:t>
      </w:r>
      <w:r w:rsidRPr="00206ACB">
        <w:t>an</w:t>
      </w:r>
      <w:r w:rsidR="00AC466E" w:rsidRPr="00206ACB">
        <w:t xml:space="preserve"> </w:t>
      </w:r>
      <w:r w:rsidRPr="00206ACB">
        <w:t>instruction</w:t>
      </w:r>
      <w:r w:rsidR="00AC466E" w:rsidRPr="00206ACB">
        <w:t xml:space="preserve"> </w:t>
      </w:r>
      <w:r w:rsidRPr="00206ACB">
        <w:t>for</w:t>
      </w:r>
      <w:r w:rsidR="00AC466E" w:rsidRPr="00206ACB">
        <w:t xml:space="preserve"> </w:t>
      </w:r>
      <w:r w:rsidRPr="00206ACB">
        <w:t>the</w:t>
      </w:r>
      <w:r w:rsidR="00AC466E" w:rsidRPr="00206ACB">
        <w:t xml:space="preserve"> </w:t>
      </w:r>
      <w:r w:rsidRPr="00206ACB">
        <w:t>assembler</w:t>
      </w:r>
      <w:r w:rsidR="00AC466E" w:rsidRPr="00206ACB">
        <w:t xml:space="preserve"> </w:t>
      </w:r>
      <w:r w:rsidRPr="00206ACB">
        <w:t>to</w:t>
      </w:r>
      <w:r w:rsidR="00AC466E" w:rsidRPr="00206ACB">
        <w:t xml:space="preserve"> </w:t>
      </w:r>
      <w:r w:rsidRPr="00206ACB">
        <w:t>follow</w:t>
      </w:r>
      <w:r w:rsidR="00AC466E" w:rsidRPr="00206ACB">
        <w:t xml:space="preserve"> </w:t>
      </w:r>
      <w:r w:rsidRPr="00206ACB">
        <w:t>when</w:t>
      </w:r>
      <w:r w:rsidR="00AC466E" w:rsidRPr="00206ACB">
        <w:t xml:space="preserve"> </w:t>
      </w:r>
      <w:r w:rsidRPr="00206ACB">
        <w:t>it</w:t>
      </w:r>
      <w:r w:rsidR="00AC466E" w:rsidRPr="00206ACB">
        <w:t xml:space="preserve"> </w:t>
      </w:r>
      <w:r w:rsidRPr="00206ACB">
        <w:t>is</w:t>
      </w:r>
      <w:r w:rsidR="00AC466E" w:rsidRPr="00206ACB">
        <w:t xml:space="preserve"> </w:t>
      </w:r>
      <w:r w:rsidRPr="00206ACB">
        <w:t>converting</w:t>
      </w:r>
      <w:r w:rsidR="00AC466E" w:rsidRPr="00206ACB">
        <w:t xml:space="preserve"> </w:t>
      </w:r>
      <w:r w:rsidRPr="00206ACB">
        <w:t>the</w:t>
      </w:r>
      <w:r w:rsidR="00AC466E" w:rsidRPr="00206ACB">
        <w:t xml:space="preserve"> </w:t>
      </w:r>
      <w:r w:rsidRPr="00206ACB">
        <w:t>code</w:t>
      </w:r>
      <w:r w:rsidR="00AC466E" w:rsidRPr="00206ACB">
        <w:t xml:space="preserve"> </w:t>
      </w:r>
      <w:r w:rsidRPr="00206ACB">
        <w:t>to</w:t>
      </w:r>
      <w:r w:rsidR="00AC466E" w:rsidRPr="00206ACB">
        <w:t xml:space="preserve"> </w:t>
      </w:r>
      <w:r w:rsidRPr="00206ACB">
        <w:t>machine</w:t>
      </w:r>
      <w:r w:rsidR="00AC466E" w:rsidRPr="00206ACB">
        <w:t xml:space="preserve"> </w:t>
      </w:r>
      <w:r w:rsidRPr="00206ACB">
        <w:t>code.</w:t>
      </w:r>
      <w:r w:rsidR="00AC466E" w:rsidRPr="00206ACB">
        <w:t xml:space="preserve"> </w:t>
      </w:r>
      <w:r w:rsidRPr="0046102D">
        <w:rPr>
          <w:rStyle w:val="QuoteChar"/>
        </w:rPr>
        <w:t>.segment</w:t>
      </w:r>
      <w:r w:rsidRPr="00206ACB">
        <w:t>,</w:t>
      </w:r>
      <w:r w:rsidR="00AC466E" w:rsidRPr="00206ACB">
        <w:t xml:space="preserve"> </w:t>
      </w:r>
      <w:r w:rsidRPr="00206ACB">
        <w:t>as</w:t>
      </w:r>
      <w:r w:rsidR="00AC466E" w:rsidRPr="00206ACB">
        <w:t xml:space="preserve"> </w:t>
      </w:r>
      <w:r w:rsidRPr="00206ACB">
        <w:t>we</w:t>
      </w:r>
      <w:r w:rsidR="00AC466E" w:rsidRPr="00206ACB">
        <w:t xml:space="preserve"> </w:t>
      </w:r>
      <w:r w:rsidRPr="00206ACB">
        <w:t>discussed</w:t>
      </w:r>
      <w:r w:rsidR="00AC466E" w:rsidRPr="00206ACB">
        <w:t xml:space="preserve"> </w:t>
      </w:r>
      <w:r w:rsidRPr="00206ACB">
        <w:t>in</w:t>
      </w:r>
      <w:r w:rsidR="00AC466E" w:rsidRPr="00206ACB">
        <w:t xml:space="preserve"> </w:t>
      </w:r>
      <w:r w:rsidRPr="00206ACB">
        <w:t>Chapter</w:t>
      </w:r>
      <w:r w:rsidR="00AC466E" w:rsidRPr="00206ACB">
        <w:t xml:space="preserve"> </w:t>
      </w:r>
      <w:r w:rsidRPr="00206ACB">
        <w:t>4,</w:t>
      </w:r>
      <w:r w:rsidR="00AC466E" w:rsidRPr="00206ACB">
        <w:t xml:space="preserve"> </w:t>
      </w:r>
      <w:r w:rsidRPr="00206ACB">
        <w:t>tells</w:t>
      </w:r>
      <w:r w:rsidR="00AC466E" w:rsidRPr="00206ACB">
        <w:t xml:space="preserve"> </w:t>
      </w:r>
      <w:r w:rsidRPr="00206ACB">
        <w:t>the</w:t>
      </w:r>
      <w:r w:rsidR="00AC466E" w:rsidRPr="00206ACB">
        <w:t xml:space="preserve"> </w:t>
      </w:r>
      <w:r w:rsidRPr="00206ACB">
        <w:t>assembler</w:t>
      </w:r>
      <w:r w:rsidR="00AC466E" w:rsidRPr="00206ACB">
        <w:t xml:space="preserve"> </w:t>
      </w:r>
      <w:r w:rsidRPr="00206ACB">
        <w:t>where</w:t>
      </w:r>
      <w:r w:rsidR="00AC466E" w:rsidRPr="00206ACB">
        <w:t xml:space="preserve"> </w:t>
      </w:r>
      <w:r w:rsidRPr="00206ACB">
        <w:t>to</w:t>
      </w:r>
      <w:r w:rsidR="00AC466E" w:rsidRPr="00206ACB">
        <w:t xml:space="preserve"> </w:t>
      </w:r>
      <w:r w:rsidRPr="00206ACB">
        <w:t>put</w:t>
      </w:r>
      <w:r w:rsidR="00AC466E" w:rsidRPr="00206ACB">
        <w:t xml:space="preserve"> </w:t>
      </w:r>
      <w:r w:rsidRPr="00206ACB">
        <w:t>your</w:t>
      </w:r>
      <w:r w:rsidR="00AC466E" w:rsidRPr="00206ACB">
        <w:t xml:space="preserve"> </w:t>
      </w:r>
      <w:r w:rsidRPr="00206ACB">
        <w:t>code</w:t>
      </w:r>
      <w:r w:rsidR="00AC466E" w:rsidRPr="00206ACB">
        <w:t xml:space="preserve"> </w:t>
      </w:r>
      <w:r w:rsidRPr="00206ACB">
        <w:t>in</w:t>
      </w:r>
      <w:r w:rsidR="00AC466E" w:rsidRPr="00206ACB">
        <w:t xml:space="preserve"> </w:t>
      </w:r>
      <w:r w:rsidRPr="00206ACB">
        <w:t>the</w:t>
      </w:r>
      <w:r w:rsidR="00AC466E" w:rsidRPr="00206ACB">
        <w:t xml:space="preserve"> </w:t>
      </w:r>
      <w:r w:rsidRPr="00206ACB">
        <w:t>final</w:t>
      </w:r>
      <w:r w:rsidR="00AC466E" w:rsidRPr="00206ACB">
        <w:t xml:space="preserve"> </w:t>
      </w:r>
      <w:r w:rsidRPr="00206ACB">
        <w:t>output.</w:t>
      </w:r>
      <w:r w:rsidR="00AC466E" w:rsidRPr="00206ACB">
        <w:t xml:space="preserve"> </w:t>
      </w:r>
      <w:r w:rsidRPr="00206ACB">
        <w:t>The</w:t>
      </w:r>
      <w:r w:rsidR="00AC466E" w:rsidRPr="00206ACB">
        <w:t xml:space="preserve"> </w:t>
      </w:r>
      <w:r w:rsidRPr="0046102D">
        <w:rPr>
          <w:rStyle w:val="QuoteChar"/>
        </w:rPr>
        <w:t>HEADER</w:t>
      </w:r>
      <w:r w:rsidR="00AC466E" w:rsidRPr="00206ACB">
        <w:t xml:space="preserve"> </w:t>
      </w:r>
      <w:r w:rsidRPr="00206ACB">
        <w:t>segment,</w:t>
      </w:r>
      <w:r w:rsidR="00AC466E" w:rsidRPr="00206ACB">
        <w:t xml:space="preserve"> </w:t>
      </w:r>
      <w:r w:rsidRPr="00206ACB">
        <w:t>unsurprisingly,</w:t>
      </w:r>
      <w:r w:rsidR="00AC466E" w:rsidRPr="00206ACB">
        <w:t xml:space="preserve"> </w:t>
      </w:r>
      <w:r w:rsidRPr="00206ACB">
        <w:t>is</w:t>
      </w:r>
      <w:r w:rsidR="00AC466E" w:rsidRPr="00206ACB">
        <w:t xml:space="preserve"> </w:t>
      </w:r>
      <w:r w:rsidRPr="00206ACB">
        <w:t>placed</w:t>
      </w:r>
      <w:r w:rsidR="00AC466E" w:rsidRPr="00206ACB">
        <w:t xml:space="preserve"> </w:t>
      </w:r>
      <w:r w:rsidRPr="00206ACB">
        <w:t>at</w:t>
      </w:r>
      <w:r w:rsidR="00AC466E" w:rsidRPr="00206ACB">
        <w:t xml:space="preserve"> </w:t>
      </w:r>
      <w:r w:rsidRPr="00206ACB">
        <w:t>the</w:t>
      </w:r>
      <w:r w:rsidR="00AC466E" w:rsidRPr="00206ACB">
        <w:t xml:space="preserve"> </w:t>
      </w:r>
      <w:r w:rsidRPr="00206ACB">
        <w:t>very</w:t>
      </w:r>
      <w:r w:rsidR="00AC466E" w:rsidRPr="00206ACB">
        <w:t xml:space="preserve"> </w:t>
      </w:r>
      <w:r w:rsidRPr="00206ACB">
        <w:t>beginning</w:t>
      </w:r>
      <w:r w:rsidR="00AC466E" w:rsidRPr="00206ACB">
        <w:t xml:space="preserve"> </w:t>
      </w:r>
      <w:r w:rsidRPr="00206ACB">
        <w:t>of</w:t>
      </w:r>
      <w:r w:rsidR="00AC466E" w:rsidRPr="00206ACB">
        <w:t xml:space="preserve"> </w:t>
      </w:r>
      <w:r w:rsidRPr="00206ACB">
        <w:t>the</w:t>
      </w:r>
      <w:r w:rsidR="00AC466E" w:rsidRPr="00206ACB">
        <w:t xml:space="preserve"> </w:t>
      </w:r>
      <w:r w:rsidRPr="00206ACB">
        <w:t>resulting</w:t>
      </w:r>
      <w:r w:rsidR="00AC466E" w:rsidRPr="00206ACB">
        <w:t xml:space="preserve"> </w:t>
      </w:r>
      <w:r w:rsidRPr="00206ACB">
        <w:t>.nes</w:t>
      </w:r>
      <w:r w:rsidR="00AC466E" w:rsidRPr="00206ACB">
        <w:t xml:space="preserve"> </w:t>
      </w:r>
      <w:r w:rsidRPr="00206ACB">
        <w:t>file.</w:t>
      </w:r>
    </w:p>
    <w:p w14:paraId="2C50925D" w14:textId="7EC96F26" w:rsidR="0021595F" w:rsidRPr="00206ACB" w:rsidRDefault="0021595F" w:rsidP="0053741F">
      <w:r w:rsidRPr="00206ACB">
        <w:t>The</w:t>
      </w:r>
      <w:r w:rsidR="00AC466E" w:rsidRPr="00206ACB">
        <w:t xml:space="preserve"> </w:t>
      </w:r>
      <w:r w:rsidRPr="00206ACB">
        <w:t>second</w:t>
      </w:r>
      <w:r w:rsidR="00AC466E" w:rsidRPr="00206ACB">
        <w:t xml:space="preserve"> </w:t>
      </w:r>
      <w:r w:rsidRPr="00206ACB">
        <w:t>line</w:t>
      </w:r>
      <w:r w:rsidR="00AC466E" w:rsidRPr="00206ACB">
        <w:t xml:space="preserve"> </w:t>
      </w:r>
      <w:r w:rsidRPr="00206ACB">
        <w:t>uses</w:t>
      </w:r>
      <w:r w:rsidR="00AC466E" w:rsidRPr="00206ACB">
        <w:t xml:space="preserve"> </w:t>
      </w:r>
      <w:r w:rsidRPr="00206ACB">
        <w:t>another</w:t>
      </w:r>
      <w:r w:rsidR="00AC466E" w:rsidRPr="00206ACB">
        <w:t xml:space="preserve"> </w:t>
      </w:r>
      <w:r w:rsidRPr="00206ACB">
        <w:t>assembler</w:t>
      </w:r>
      <w:r w:rsidR="00AC466E" w:rsidRPr="00206ACB">
        <w:t xml:space="preserve"> </w:t>
      </w:r>
      <w:r w:rsidRPr="00206ACB">
        <w:t>directive</w:t>
      </w:r>
      <w:r w:rsidR="00AC466E" w:rsidRPr="00206ACB">
        <w:t xml:space="preserve"> </w:t>
      </w:r>
      <w:r w:rsidRPr="00206ACB">
        <w:t>that</w:t>
      </w:r>
      <w:r w:rsidR="00AC466E" w:rsidRPr="00206ACB">
        <w:t xml:space="preserve"> </w:t>
      </w:r>
      <w:r w:rsidRPr="00206ACB">
        <w:t>we've</w:t>
      </w:r>
      <w:r w:rsidR="00AC466E" w:rsidRPr="00206ACB">
        <w:t xml:space="preserve"> </w:t>
      </w:r>
      <w:r w:rsidRPr="00206ACB">
        <w:t>seen</w:t>
      </w:r>
      <w:r w:rsidR="00AC466E" w:rsidRPr="00206ACB">
        <w:t xml:space="preserve"> </w:t>
      </w:r>
      <w:r w:rsidRPr="00206ACB">
        <w:t>before.</w:t>
      </w:r>
      <w:r w:rsidR="00AC466E" w:rsidRPr="00206ACB">
        <w:t xml:space="preserve"> </w:t>
      </w:r>
      <w:r w:rsidRPr="0046102D">
        <w:rPr>
          <w:rStyle w:val="QuoteChar"/>
        </w:rPr>
        <w:t>.byte</w:t>
      </w:r>
      <w:r w:rsidR="00AC466E" w:rsidRPr="00206ACB">
        <w:t xml:space="preserve"> </w:t>
      </w:r>
      <w:r w:rsidRPr="00206ACB">
        <w:t>tells</w:t>
      </w:r>
      <w:r w:rsidR="00AC466E" w:rsidRPr="00206ACB">
        <w:t xml:space="preserve"> </w:t>
      </w:r>
      <w:r w:rsidRPr="00206ACB">
        <w:t>the</w:t>
      </w:r>
      <w:r w:rsidR="00AC466E" w:rsidRPr="00206ACB">
        <w:t xml:space="preserve"> </w:t>
      </w:r>
      <w:r w:rsidRPr="00206ACB">
        <w:t>assembler</w:t>
      </w:r>
      <w:r w:rsidR="00AC466E" w:rsidRPr="00206ACB">
        <w:t xml:space="preserve"> </w:t>
      </w:r>
      <w:r w:rsidRPr="00206ACB">
        <w:t>to</w:t>
      </w:r>
      <w:r w:rsidR="00AC466E" w:rsidRPr="00206ACB">
        <w:t xml:space="preserve"> </w:t>
      </w:r>
      <w:r w:rsidRPr="00206ACB">
        <w:t>insert</w:t>
      </w:r>
      <w:r w:rsidR="00AC466E" w:rsidRPr="00206ACB">
        <w:t xml:space="preserve"> </w:t>
      </w:r>
      <w:r w:rsidRPr="00206ACB">
        <w:t>literal</w:t>
      </w:r>
      <w:r w:rsidR="00AC466E" w:rsidRPr="00206ACB">
        <w:t xml:space="preserve"> </w:t>
      </w:r>
      <w:r w:rsidRPr="00206ACB">
        <w:t>data</w:t>
      </w:r>
      <w:r w:rsidR="00AC466E" w:rsidRPr="00206ACB">
        <w:t xml:space="preserve"> </w:t>
      </w:r>
      <w:r w:rsidRPr="00206ACB">
        <w:t>bytes</w:t>
      </w:r>
      <w:r w:rsidR="00AC466E" w:rsidRPr="00206ACB">
        <w:t xml:space="preserve"> </w:t>
      </w:r>
      <w:r w:rsidRPr="00206ACB">
        <w:t>into</w:t>
      </w:r>
      <w:r w:rsidR="00AC466E" w:rsidRPr="00206ACB">
        <w:t xml:space="preserve"> </w:t>
      </w:r>
      <w:r w:rsidRPr="00206ACB">
        <w:t>the</w:t>
      </w:r>
      <w:r w:rsidR="00AC466E" w:rsidRPr="00206ACB">
        <w:t xml:space="preserve"> </w:t>
      </w:r>
      <w:r w:rsidRPr="00206ACB">
        <w:t>output,</w:t>
      </w:r>
      <w:r w:rsidR="00AC466E" w:rsidRPr="00206ACB">
        <w:t xml:space="preserve"> </w:t>
      </w:r>
      <w:r w:rsidRPr="00206ACB">
        <w:t>rather</w:t>
      </w:r>
      <w:r w:rsidR="00AC466E" w:rsidRPr="00206ACB">
        <w:t xml:space="preserve"> </w:t>
      </w:r>
      <w:r w:rsidRPr="00206ACB">
        <w:t>than</w:t>
      </w:r>
      <w:r w:rsidR="00AC466E" w:rsidRPr="00206ACB">
        <w:t xml:space="preserve"> </w:t>
      </w:r>
      <w:r w:rsidRPr="00206ACB">
        <w:t>trying</w:t>
      </w:r>
      <w:r w:rsidR="00AC466E" w:rsidRPr="00206ACB">
        <w:t xml:space="preserve"> </w:t>
      </w:r>
      <w:r w:rsidRPr="00206ACB">
        <w:t>to</w:t>
      </w:r>
      <w:r w:rsidR="00AC466E" w:rsidRPr="00206ACB">
        <w:t xml:space="preserve"> </w:t>
      </w:r>
      <w:r w:rsidRPr="00206ACB">
        <w:t>interpret</w:t>
      </w:r>
      <w:r w:rsidR="00AC466E" w:rsidRPr="00206ACB">
        <w:t xml:space="preserve"> </w:t>
      </w:r>
      <w:r w:rsidRPr="00206ACB">
        <w:t>opcodes</w:t>
      </w:r>
      <w:r w:rsidR="00AC466E" w:rsidRPr="00206ACB">
        <w:t xml:space="preserve"> </w:t>
      </w:r>
      <w:r w:rsidRPr="00206ACB">
        <w:t>from</w:t>
      </w:r>
      <w:r w:rsidR="00AC466E" w:rsidRPr="00206ACB">
        <w:t xml:space="preserve"> </w:t>
      </w:r>
      <w:r w:rsidRPr="00206ACB">
        <w:t>them.</w:t>
      </w:r>
      <w:r w:rsidR="00AC466E" w:rsidRPr="00206ACB">
        <w:t xml:space="preserve"> </w:t>
      </w:r>
      <w:r w:rsidRPr="00206ACB">
        <w:t>The</w:t>
      </w:r>
      <w:r w:rsidR="00AC466E" w:rsidRPr="00206ACB">
        <w:t xml:space="preserve"> </w:t>
      </w:r>
      <w:r w:rsidRPr="00206ACB">
        <w:t>three</w:t>
      </w:r>
      <w:r w:rsidR="00AC466E" w:rsidRPr="00206ACB">
        <w:t xml:space="preserve"> </w:t>
      </w:r>
      <w:r w:rsidRPr="00206ACB">
        <w:t>ASCII</w:t>
      </w:r>
      <w:r w:rsidR="00AC466E" w:rsidRPr="00206ACB">
        <w:t xml:space="preserve"> </w:t>
      </w:r>
      <w:r w:rsidRPr="00206ACB">
        <w:t>codepoints</w:t>
      </w:r>
      <w:r w:rsidR="00AC466E" w:rsidRPr="00206ACB">
        <w:t xml:space="preserve"> </w:t>
      </w:r>
      <w:r w:rsidRPr="0046102D">
        <w:rPr>
          <w:rStyle w:val="QuoteChar"/>
        </w:rPr>
        <w:t>$4e,</w:t>
      </w:r>
      <w:r w:rsidR="00AC466E" w:rsidRPr="0046102D">
        <w:rPr>
          <w:rStyle w:val="QuoteChar"/>
        </w:rPr>
        <w:t xml:space="preserve"> </w:t>
      </w:r>
      <w:r w:rsidRPr="0046102D">
        <w:rPr>
          <w:rStyle w:val="QuoteChar"/>
        </w:rPr>
        <w:t>$45,</w:t>
      </w:r>
      <w:r w:rsidR="00AC466E" w:rsidRPr="0046102D">
        <w:rPr>
          <w:rStyle w:val="QuoteChar"/>
        </w:rPr>
        <w:t xml:space="preserve"> </w:t>
      </w:r>
      <w:r w:rsidRPr="0046102D">
        <w:rPr>
          <w:rStyle w:val="QuoteChar"/>
        </w:rPr>
        <w:t>$53</w:t>
      </w:r>
      <w:r w:rsidR="00AC466E" w:rsidRPr="00206ACB">
        <w:t xml:space="preserve"> </w:t>
      </w:r>
      <w:r w:rsidRPr="00206ACB">
        <w:t>are</w:t>
      </w:r>
      <w:r w:rsidR="00AC466E" w:rsidRPr="00206ACB">
        <w:t xml:space="preserve"> </w:t>
      </w:r>
      <w:r w:rsidRPr="00206ACB">
        <w:t>the</w:t>
      </w:r>
      <w:r w:rsidR="00AC466E" w:rsidRPr="00206ACB">
        <w:t xml:space="preserve"> </w:t>
      </w:r>
      <w:r w:rsidRPr="00206ACB">
        <w:t>string</w:t>
      </w:r>
      <w:r w:rsidR="00AC466E" w:rsidRPr="00206ACB">
        <w:t xml:space="preserve"> </w:t>
      </w:r>
      <w:r w:rsidRPr="00206ACB">
        <w:t>"NES"</w:t>
      </w:r>
      <w:r w:rsidR="00AC466E" w:rsidRPr="00206ACB">
        <w:t xml:space="preserve"> </w:t>
      </w:r>
      <w:r w:rsidRPr="00206ACB">
        <w:t>(the</w:t>
      </w:r>
      <w:r w:rsidR="00AC466E" w:rsidRPr="00206ACB">
        <w:t xml:space="preserve"> </w:t>
      </w:r>
      <w:r w:rsidRPr="00206ACB">
        <w:t>ASCII</w:t>
      </w:r>
      <w:r w:rsidR="00AC466E" w:rsidRPr="00206ACB">
        <w:t xml:space="preserve"> </w:t>
      </w:r>
      <w:r w:rsidRPr="00206ACB">
        <w:t>representations</w:t>
      </w:r>
      <w:r w:rsidR="00AC466E" w:rsidRPr="00206ACB">
        <w:t xml:space="preserve"> </w:t>
      </w:r>
      <w:r w:rsidRPr="00206ACB">
        <w:t>of</w:t>
      </w:r>
      <w:r w:rsidR="00AC466E" w:rsidRPr="00206ACB">
        <w:t xml:space="preserve"> </w:t>
      </w:r>
      <w:r w:rsidRPr="00206ACB">
        <w:t>"N",</w:t>
      </w:r>
      <w:r w:rsidR="00AC466E" w:rsidRPr="00206ACB">
        <w:t xml:space="preserve"> </w:t>
      </w:r>
      <w:r w:rsidRPr="00206ACB">
        <w:t>"E",</w:t>
      </w:r>
      <w:r w:rsidR="00AC466E" w:rsidRPr="00206ACB">
        <w:t xml:space="preserve"> </w:t>
      </w:r>
      <w:r w:rsidRPr="00206ACB">
        <w:t>and</w:t>
      </w:r>
      <w:r w:rsidR="00AC466E" w:rsidRPr="00206ACB">
        <w:t xml:space="preserve"> </w:t>
      </w:r>
      <w:r w:rsidRPr="00206ACB">
        <w:t>"S").</w:t>
      </w:r>
      <w:r w:rsidR="00AC466E" w:rsidRPr="00206ACB">
        <w:t xml:space="preserve"> </w:t>
      </w:r>
      <w:r w:rsidRPr="00206ACB">
        <w:t>The</w:t>
      </w:r>
      <w:r w:rsidR="00AC466E" w:rsidRPr="00206ACB">
        <w:t xml:space="preserve"> </w:t>
      </w:r>
      <w:r w:rsidRPr="00206ACB">
        <w:t>next</w:t>
      </w:r>
      <w:r w:rsidR="00AC466E" w:rsidRPr="00206ACB">
        <w:t xml:space="preserve"> </w:t>
      </w:r>
      <w:r w:rsidRPr="00206ACB">
        <w:t>byte,</w:t>
      </w:r>
      <w:r w:rsidR="00AC466E" w:rsidRPr="00206ACB">
        <w:t xml:space="preserve"> </w:t>
      </w:r>
      <w:r w:rsidRPr="0046102D">
        <w:rPr>
          <w:rStyle w:val="QuoteChar"/>
        </w:rPr>
        <w:t>$1a</w:t>
      </w:r>
      <w:r w:rsidRPr="00206ACB">
        <w:t>,</w:t>
      </w:r>
      <w:r w:rsidR="00AC466E" w:rsidRPr="00206ACB">
        <w:t xml:space="preserve"> </w:t>
      </w:r>
      <w:r w:rsidRPr="00206ACB">
        <w:t>represents</w:t>
      </w:r>
      <w:r w:rsidR="00AC466E" w:rsidRPr="00206ACB">
        <w:t xml:space="preserve"> </w:t>
      </w:r>
      <w:r w:rsidRPr="00206ACB">
        <w:t>the</w:t>
      </w:r>
      <w:r w:rsidR="00AC466E" w:rsidRPr="00206ACB">
        <w:t xml:space="preserve"> </w:t>
      </w:r>
      <w:r w:rsidRPr="00206ACB">
        <w:t>MS-DOS</w:t>
      </w:r>
      <w:r w:rsidR="00AC466E" w:rsidRPr="00206ACB">
        <w:t xml:space="preserve"> </w:t>
      </w:r>
      <w:r w:rsidRPr="00206ACB">
        <w:t>"end</w:t>
      </w:r>
      <w:r w:rsidR="00AC466E" w:rsidRPr="00206ACB">
        <w:t xml:space="preserve"> </w:t>
      </w:r>
      <w:r w:rsidRPr="00206ACB">
        <w:t>of</w:t>
      </w:r>
      <w:r w:rsidR="00AC466E" w:rsidRPr="00206ACB">
        <w:t xml:space="preserve"> </w:t>
      </w:r>
      <w:r w:rsidRPr="00206ACB">
        <w:t>file"</w:t>
      </w:r>
      <w:r w:rsidR="00AC466E" w:rsidRPr="00206ACB">
        <w:t xml:space="preserve"> </w:t>
      </w:r>
      <w:r w:rsidRPr="00206ACB">
        <w:t>character.</w:t>
      </w:r>
      <w:r w:rsidR="00AC466E" w:rsidRPr="00206ACB">
        <w:t xml:space="preserve"> </w:t>
      </w:r>
      <w:r w:rsidRPr="00206ACB">
        <w:t>These</w:t>
      </w:r>
      <w:r w:rsidR="00AC466E" w:rsidRPr="00206ACB">
        <w:t xml:space="preserve"> </w:t>
      </w:r>
      <w:r w:rsidRPr="00206ACB">
        <w:t>four</w:t>
      </w:r>
      <w:r w:rsidR="00AC466E" w:rsidRPr="00206ACB">
        <w:t xml:space="preserve"> </w:t>
      </w:r>
      <w:r w:rsidRPr="00206ACB">
        <w:t>bytes</w:t>
      </w:r>
      <w:r w:rsidR="00AC466E" w:rsidRPr="00206ACB">
        <w:t xml:space="preserve"> </w:t>
      </w:r>
      <w:r w:rsidRPr="00206ACB">
        <w:t>are</w:t>
      </w:r>
      <w:r w:rsidR="00AC466E" w:rsidRPr="00206ACB">
        <w:t xml:space="preserve"> </w:t>
      </w:r>
      <w:r w:rsidRPr="00206ACB">
        <w:t>a</w:t>
      </w:r>
      <w:r w:rsidR="00AC466E" w:rsidRPr="00206ACB">
        <w:t xml:space="preserve"> </w:t>
      </w:r>
      <w:r w:rsidRPr="00206ACB">
        <w:t>"magic</w:t>
      </w:r>
      <w:r w:rsidR="00AC466E" w:rsidRPr="00206ACB">
        <w:t xml:space="preserve"> </w:t>
      </w:r>
      <w:r w:rsidRPr="00206ACB">
        <w:t>number"</w:t>
      </w:r>
      <w:r w:rsidR="00AC466E" w:rsidRPr="00206ACB">
        <w:t xml:space="preserve"> </w:t>
      </w:r>
      <w:r w:rsidRPr="00206ACB">
        <w:t>that</w:t>
      </w:r>
      <w:r w:rsidR="00AC466E" w:rsidRPr="00206ACB">
        <w:t xml:space="preserve"> </w:t>
      </w:r>
      <w:r w:rsidRPr="00206ACB">
        <w:t>marks</w:t>
      </w:r>
      <w:r w:rsidR="00AC466E" w:rsidRPr="00206ACB">
        <w:t xml:space="preserve"> </w:t>
      </w:r>
      <w:r w:rsidRPr="00206ACB">
        <w:t>the</w:t>
      </w:r>
      <w:r w:rsidR="00AC466E" w:rsidRPr="00206ACB">
        <w:t xml:space="preserve"> </w:t>
      </w:r>
      <w:r w:rsidRPr="00206ACB">
        <w:t>output</w:t>
      </w:r>
      <w:r w:rsidR="00AC466E" w:rsidRPr="00206ACB">
        <w:t xml:space="preserve"> </w:t>
      </w:r>
      <w:r w:rsidRPr="00206ACB">
        <w:t>as</w:t>
      </w:r>
      <w:r w:rsidR="00AC466E" w:rsidRPr="00206ACB">
        <w:t xml:space="preserve"> </w:t>
      </w:r>
      <w:r w:rsidRPr="00206ACB">
        <w:t>an</w:t>
      </w:r>
      <w:r w:rsidR="00AC466E" w:rsidRPr="00206ACB">
        <w:t xml:space="preserve"> </w:t>
      </w:r>
      <w:r w:rsidRPr="00206ACB">
        <w:t>NES</w:t>
      </w:r>
      <w:r w:rsidR="00AC466E" w:rsidRPr="00206ACB">
        <w:t xml:space="preserve"> </w:t>
      </w:r>
      <w:r w:rsidRPr="00206ACB">
        <w:t>game.</w:t>
      </w:r>
      <w:r w:rsidRPr="00206ACB">
        <w:rPr>
          <w:rStyle w:val="marginnote"/>
          <w:rFonts w:cstheme="minorHAnsi"/>
          <w:color w:val="111111"/>
          <w:szCs w:val="26"/>
        </w:rPr>
        <w:t>Most</w:t>
      </w:r>
      <w:r w:rsidR="00AC466E" w:rsidRPr="00206ACB">
        <w:rPr>
          <w:rStyle w:val="marginnote"/>
          <w:rFonts w:cstheme="minorHAnsi"/>
          <w:color w:val="111111"/>
          <w:szCs w:val="26"/>
        </w:rPr>
        <w:t xml:space="preserve"> </w:t>
      </w:r>
      <w:r w:rsidRPr="00206ACB">
        <w:rPr>
          <w:rStyle w:val="marginnote"/>
          <w:rFonts w:cstheme="minorHAnsi"/>
          <w:color w:val="111111"/>
          <w:szCs w:val="26"/>
        </w:rPr>
        <w:t>file</w:t>
      </w:r>
      <w:r w:rsidR="00AC466E" w:rsidRPr="00206ACB">
        <w:rPr>
          <w:rStyle w:val="marginnote"/>
          <w:rFonts w:cstheme="minorHAnsi"/>
          <w:color w:val="111111"/>
          <w:szCs w:val="26"/>
        </w:rPr>
        <w:t xml:space="preserve"> </w:t>
      </w:r>
      <w:r w:rsidRPr="00206ACB">
        <w:rPr>
          <w:rStyle w:val="marginnote"/>
          <w:rFonts w:cstheme="minorHAnsi"/>
          <w:color w:val="111111"/>
          <w:szCs w:val="26"/>
        </w:rPr>
        <w:t>types</w:t>
      </w:r>
      <w:r w:rsidR="00AC466E" w:rsidRPr="00206ACB">
        <w:rPr>
          <w:rStyle w:val="marginnote"/>
          <w:rFonts w:cstheme="minorHAnsi"/>
          <w:color w:val="111111"/>
          <w:szCs w:val="26"/>
        </w:rPr>
        <w:t xml:space="preserve"> </w:t>
      </w:r>
      <w:r w:rsidRPr="00206ACB">
        <w:rPr>
          <w:rStyle w:val="marginnote"/>
          <w:rFonts w:cstheme="minorHAnsi"/>
          <w:color w:val="111111"/>
          <w:szCs w:val="26"/>
        </w:rPr>
        <w:t>have</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"magic</w:t>
      </w:r>
      <w:r w:rsidR="00AC466E" w:rsidRPr="00206ACB">
        <w:rPr>
          <w:rStyle w:val="marginnote"/>
          <w:rFonts w:cstheme="minorHAnsi"/>
          <w:color w:val="111111"/>
          <w:szCs w:val="26"/>
        </w:rPr>
        <w:t xml:space="preserve"> </w:t>
      </w:r>
      <w:r w:rsidRPr="00206ACB">
        <w:rPr>
          <w:rStyle w:val="marginnote"/>
          <w:rFonts w:cstheme="minorHAnsi"/>
          <w:color w:val="111111"/>
          <w:szCs w:val="26"/>
        </w:rPr>
        <w:t>number"</w:t>
      </w:r>
      <w:r w:rsidR="00AC466E" w:rsidRPr="00206ACB">
        <w:rPr>
          <w:rStyle w:val="marginnote"/>
          <w:rFonts w:cstheme="minorHAnsi"/>
          <w:color w:val="111111"/>
          <w:szCs w:val="26"/>
        </w:rPr>
        <w:t xml:space="preserve"> </w:t>
      </w:r>
      <w:r w:rsidRPr="00206ACB">
        <w:rPr>
          <w:rStyle w:val="marginnote"/>
          <w:rFonts w:cstheme="minorHAnsi"/>
          <w:color w:val="111111"/>
          <w:szCs w:val="26"/>
        </w:rPr>
        <w:t>at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start</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file</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make</w:t>
      </w:r>
      <w:r w:rsidR="00AC466E" w:rsidRPr="00206ACB">
        <w:rPr>
          <w:rStyle w:val="marginnote"/>
          <w:rFonts w:cstheme="minorHAnsi"/>
          <w:color w:val="111111"/>
          <w:szCs w:val="26"/>
        </w:rPr>
        <w:t xml:space="preserve"> </w:t>
      </w:r>
      <w:r w:rsidRPr="00206ACB">
        <w:rPr>
          <w:rStyle w:val="marginnote"/>
          <w:rFonts w:cstheme="minorHAnsi"/>
          <w:color w:val="111111"/>
          <w:szCs w:val="26"/>
        </w:rPr>
        <w:t>it</w:t>
      </w:r>
      <w:r w:rsidR="00AC466E" w:rsidRPr="00206ACB">
        <w:rPr>
          <w:rStyle w:val="marginnote"/>
          <w:rFonts w:cstheme="minorHAnsi"/>
          <w:color w:val="111111"/>
          <w:szCs w:val="26"/>
        </w:rPr>
        <w:t xml:space="preserve"> </w:t>
      </w:r>
      <w:r w:rsidRPr="00206ACB">
        <w:rPr>
          <w:rStyle w:val="marginnote"/>
          <w:rFonts w:cstheme="minorHAnsi"/>
          <w:color w:val="111111"/>
          <w:szCs w:val="26"/>
        </w:rPr>
        <w:t>easier</w:t>
      </w:r>
      <w:r w:rsidR="00AC466E" w:rsidRPr="00206ACB">
        <w:rPr>
          <w:rStyle w:val="marginnote"/>
          <w:rFonts w:cstheme="minorHAnsi"/>
          <w:color w:val="111111"/>
          <w:szCs w:val="26"/>
        </w:rPr>
        <w:t xml:space="preserve"> </w:t>
      </w:r>
      <w:r w:rsidRPr="00206ACB">
        <w:rPr>
          <w:rStyle w:val="marginnote"/>
          <w:rFonts w:cstheme="minorHAnsi"/>
          <w:color w:val="111111"/>
          <w:szCs w:val="26"/>
        </w:rPr>
        <w:t>for</w:t>
      </w:r>
      <w:r w:rsidR="00AC466E" w:rsidRPr="00206ACB">
        <w:rPr>
          <w:rStyle w:val="marginnote"/>
          <w:rFonts w:cstheme="minorHAnsi"/>
          <w:color w:val="111111"/>
          <w:szCs w:val="26"/>
        </w:rPr>
        <w:t xml:space="preserve"> </w:t>
      </w:r>
      <w:r w:rsidRPr="00206ACB">
        <w:rPr>
          <w:rStyle w:val="marginnote"/>
          <w:rFonts w:cstheme="minorHAnsi"/>
          <w:color w:val="111111"/>
          <w:szCs w:val="26"/>
        </w:rPr>
        <w:t>an</w:t>
      </w:r>
      <w:r w:rsidR="00AC466E" w:rsidRPr="00206ACB">
        <w:rPr>
          <w:rStyle w:val="marginnote"/>
          <w:rFonts w:cstheme="minorHAnsi"/>
          <w:color w:val="111111"/>
          <w:szCs w:val="26"/>
        </w:rPr>
        <w:t xml:space="preserve"> </w:t>
      </w:r>
      <w:r w:rsidRPr="00206ACB">
        <w:rPr>
          <w:rStyle w:val="marginnote"/>
          <w:rFonts w:cstheme="minorHAnsi"/>
          <w:color w:val="111111"/>
          <w:szCs w:val="26"/>
        </w:rPr>
        <w:t>operating</w:t>
      </w:r>
      <w:r w:rsidR="00AC466E" w:rsidRPr="00206ACB">
        <w:rPr>
          <w:rStyle w:val="marginnote"/>
          <w:rFonts w:cstheme="minorHAnsi"/>
          <w:color w:val="111111"/>
          <w:szCs w:val="26"/>
        </w:rPr>
        <w:t xml:space="preserve"> </w:t>
      </w:r>
      <w:r w:rsidRPr="00206ACB">
        <w:rPr>
          <w:rStyle w:val="marginnote"/>
          <w:rFonts w:cstheme="minorHAnsi"/>
          <w:color w:val="111111"/>
          <w:szCs w:val="26"/>
        </w:rPr>
        <w:t>system</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know</w:t>
      </w:r>
      <w:r w:rsidR="00AC466E" w:rsidRPr="00206ACB">
        <w:rPr>
          <w:rStyle w:val="marginnote"/>
          <w:rFonts w:cstheme="minorHAnsi"/>
          <w:color w:val="111111"/>
          <w:szCs w:val="26"/>
        </w:rPr>
        <w:t xml:space="preserve"> </w:t>
      </w:r>
      <w:r w:rsidRPr="00206ACB">
        <w:rPr>
          <w:rStyle w:val="marginnote"/>
          <w:rFonts w:cstheme="minorHAnsi"/>
          <w:color w:val="111111"/>
          <w:szCs w:val="26"/>
        </w:rPr>
        <w:t>what</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file</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with</w:t>
      </w:r>
      <w:r w:rsidR="00AC466E" w:rsidRPr="00206ACB">
        <w:rPr>
          <w:rStyle w:val="marginnote"/>
          <w:rFonts w:cstheme="minorHAnsi"/>
          <w:color w:val="111111"/>
          <w:szCs w:val="26"/>
        </w:rPr>
        <w:t xml:space="preserve"> </w:t>
      </w:r>
      <w:r w:rsidRPr="00206ACB">
        <w:rPr>
          <w:rStyle w:val="marginnote"/>
          <w:rFonts w:cstheme="minorHAnsi"/>
          <w:color w:val="111111"/>
          <w:szCs w:val="26"/>
        </w:rPr>
        <w:t>certainty.</w:t>
      </w:r>
      <w:r w:rsidR="00AC466E" w:rsidRPr="00206ACB">
        <w:rPr>
          <w:rStyle w:val="marginnote"/>
          <w:rFonts w:cstheme="minorHAnsi"/>
          <w:color w:val="111111"/>
          <w:szCs w:val="26"/>
        </w:rPr>
        <w:t xml:space="preserve"> </w:t>
      </w:r>
      <w:r w:rsidRPr="00206ACB">
        <w:rPr>
          <w:rStyle w:val="marginnote"/>
          <w:rFonts w:cstheme="minorHAnsi"/>
          <w:color w:val="111111"/>
          <w:szCs w:val="26"/>
        </w:rPr>
        <w:t>Java</w:t>
      </w:r>
      <w:r w:rsidR="00AC466E" w:rsidRPr="00206ACB">
        <w:rPr>
          <w:rStyle w:val="marginnote"/>
          <w:rFonts w:cstheme="minorHAnsi"/>
          <w:color w:val="111111"/>
          <w:szCs w:val="26"/>
        </w:rPr>
        <w:t xml:space="preserve"> </w:t>
      </w:r>
      <w:r w:rsidRPr="00206ACB">
        <w:rPr>
          <w:rStyle w:val="marginnote"/>
          <w:rFonts w:cstheme="minorHAnsi"/>
          <w:color w:val="111111"/>
          <w:szCs w:val="26"/>
        </w:rPr>
        <w:t>bytecode</w:t>
      </w:r>
      <w:r w:rsidR="00AC466E" w:rsidRPr="00206ACB">
        <w:rPr>
          <w:rStyle w:val="marginnote"/>
          <w:rFonts w:cstheme="minorHAnsi"/>
          <w:color w:val="111111"/>
          <w:szCs w:val="26"/>
        </w:rPr>
        <w:t xml:space="preserve"> </w:t>
      </w:r>
      <w:r w:rsidRPr="00206ACB">
        <w:rPr>
          <w:rStyle w:val="marginnote"/>
          <w:rFonts w:cstheme="minorHAnsi"/>
          <w:color w:val="111111"/>
          <w:szCs w:val="26"/>
        </w:rPr>
        <w:t>files</w:t>
      </w:r>
      <w:r w:rsidR="00AC466E" w:rsidRPr="00206ACB">
        <w:rPr>
          <w:rStyle w:val="marginnote"/>
          <w:rFonts w:cstheme="minorHAnsi"/>
          <w:color w:val="111111"/>
          <w:szCs w:val="26"/>
        </w:rPr>
        <w:t xml:space="preserve"> </w:t>
      </w:r>
      <w:r w:rsidRPr="00206ACB">
        <w:rPr>
          <w:rStyle w:val="marginnote"/>
          <w:rFonts w:cstheme="minorHAnsi"/>
          <w:color w:val="111111"/>
          <w:szCs w:val="26"/>
        </w:rPr>
        <w:t>begin</w:t>
      </w:r>
      <w:r w:rsidR="00AC466E" w:rsidRPr="00206ACB">
        <w:rPr>
          <w:rStyle w:val="marginnote"/>
          <w:rFonts w:cstheme="minorHAnsi"/>
          <w:color w:val="111111"/>
          <w:szCs w:val="26"/>
        </w:rPr>
        <w:t xml:space="preserve"> </w:t>
      </w:r>
      <w:r w:rsidRPr="00206ACB">
        <w:rPr>
          <w:rStyle w:val="marginnote"/>
          <w:rFonts w:cstheme="minorHAnsi"/>
          <w:color w:val="111111"/>
          <w:szCs w:val="26"/>
        </w:rPr>
        <w:t>with</w:t>
      </w:r>
      <w:r w:rsidR="00AC466E" w:rsidRPr="00206ACB">
        <w:rPr>
          <w:rStyle w:val="marginnote"/>
          <w:rFonts w:cstheme="minorHAnsi"/>
          <w:color w:val="111111"/>
          <w:szCs w:val="26"/>
        </w:rPr>
        <w:t xml:space="preserve"> </w:t>
      </w:r>
      <w:r w:rsidRPr="0046102D">
        <w:rPr>
          <w:rStyle w:val="QuoteChar"/>
        </w:rPr>
        <w:t>$cafebabe</w:t>
      </w:r>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rPr>
          <w:rStyle w:val="marginnote"/>
          <w:rFonts w:cstheme="minorHAnsi"/>
          <w:color w:val="111111"/>
          <w:szCs w:val="26"/>
        </w:rPr>
        <w:t>PDF</w:t>
      </w:r>
      <w:r w:rsidR="00AC466E" w:rsidRPr="00206ACB">
        <w:rPr>
          <w:rStyle w:val="marginnote"/>
          <w:rFonts w:cstheme="minorHAnsi"/>
          <w:color w:val="111111"/>
          <w:szCs w:val="26"/>
        </w:rPr>
        <w:t xml:space="preserve"> </w:t>
      </w:r>
      <w:r w:rsidRPr="00206ACB">
        <w:rPr>
          <w:rStyle w:val="marginnote"/>
          <w:rFonts w:cstheme="minorHAnsi"/>
          <w:color w:val="111111"/>
          <w:szCs w:val="26"/>
        </w:rPr>
        <w:t>files</w:t>
      </w:r>
      <w:r w:rsidR="00AC466E" w:rsidRPr="00206ACB">
        <w:rPr>
          <w:rStyle w:val="marginnote"/>
          <w:rFonts w:cstheme="minorHAnsi"/>
          <w:color w:val="111111"/>
          <w:szCs w:val="26"/>
        </w:rPr>
        <w:t xml:space="preserve"> </w:t>
      </w:r>
      <w:r w:rsidRPr="00206ACB">
        <w:rPr>
          <w:rStyle w:val="marginnote"/>
          <w:rFonts w:cstheme="minorHAnsi"/>
          <w:color w:val="111111"/>
          <w:szCs w:val="26"/>
        </w:rPr>
        <w:t>begin</w:t>
      </w:r>
      <w:r w:rsidR="00AC466E" w:rsidRPr="00206ACB">
        <w:rPr>
          <w:rStyle w:val="marginnote"/>
          <w:rFonts w:cstheme="minorHAnsi"/>
          <w:color w:val="111111"/>
          <w:szCs w:val="26"/>
        </w:rPr>
        <w:t xml:space="preserve"> </w:t>
      </w:r>
      <w:r w:rsidRPr="00206ACB">
        <w:rPr>
          <w:rStyle w:val="marginnote"/>
          <w:rFonts w:cstheme="minorHAnsi"/>
          <w:color w:val="111111"/>
          <w:szCs w:val="26"/>
        </w:rPr>
        <w:t>with</w:t>
      </w:r>
      <w:r w:rsidR="00AC466E" w:rsidRPr="00206ACB">
        <w:rPr>
          <w:rStyle w:val="marginnote"/>
          <w:rFonts w:cstheme="minorHAnsi"/>
          <w:color w:val="111111"/>
          <w:szCs w:val="26"/>
        </w:rPr>
        <w:t xml:space="preserve"> </w:t>
      </w:r>
      <w:r w:rsidRPr="0046102D">
        <w:rPr>
          <w:rStyle w:val="QuoteChar"/>
        </w:rPr>
        <w:t>$25504446</w:t>
      </w:r>
      <w:r w:rsidR="00AC466E" w:rsidRPr="00206ACB">
        <w:rPr>
          <w:rStyle w:val="marginnote"/>
          <w:rFonts w:cstheme="minorHAnsi"/>
          <w:color w:val="111111"/>
          <w:szCs w:val="26"/>
        </w:rPr>
        <w:t xml:space="preserve"> </w:t>
      </w:r>
      <w:r w:rsidRPr="00206ACB">
        <w:rPr>
          <w:rStyle w:val="marginnote"/>
          <w:rFonts w:cstheme="minorHAnsi"/>
          <w:color w:val="111111"/>
          <w:szCs w:val="26"/>
        </w:rPr>
        <w:t>("%PDF"),</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zip</w:t>
      </w:r>
      <w:r w:rsidR="00AC466E" w:rsidRPr="00206ACB">
        <w:rPr>
          <w:rStyle w:val="marginnote"/>
          <w:rFonts w:cstheme="minorHAnsi"/>
          <w:color w:val="111111"/>
          <w:szCs w:val="26"/>
        </w:rPr>
        <w:t xml:space="preserve"> </w:t>
      </w:r>
      <w:r w:rsidRPr="00206ACB">
        <w:rPr>
          <w:rStyle w:val="marginnote"/>
          <w:rFonts w:cstheme="minorHAnsi"/>
          <w:color w:val="111111"/>
          <w:szCs w:val="26"/>
        </w:rPr>
        <w:t>files</w:t>
      </w:r>
      <w:r w:rsidR="00AC466E" w:rsidRPr="00206ACB">
        <w:rPr>
          <w:rStyle w:val="marginnote"/>
          <w:rFonts w:cstheme="minorHAnsi"/>
          <w:color w:val="111111"/>
          <w:szCs w:val="26"/>
        </w:rPr>
        <w:t xml:space="preserve"> </w:t>
      </w:r>
      <w:r w:rsidRPr="00206ACB">
        <w:rPr>
          <w:rStyle w:val="marginnote"/>
          <w:rFonts w:cstheme="minorHAnsi"/>
          <w:color w:val="111111"/>
          <w:szCs w:val="26"/>
        </w:rPr>
        <w:t>begin</w:t>
      </w:r>
      <w:r w:rsidR="00AC466E" w:rsidRPr="00206ACB">
        <w:rPr>
          <w:rStyle w:val="marginnote"/>
          <w:rFonts w:cstheme="minorHAnsi"/>
          <w:color w:val="111111"/>
          <w:szCs w:val="26"/>
        </w:rPr>
        <w:t xml:space="preserve"> </w:t>
      </w:r>
      <w:r w:rsidRPr="00206ACB">
        <w:rPr>
          <w:rStyle w:val="marginnote"/>
          <w:rFonts w:cstheme="minorHAnsi"/>
          <w:color w:val="111111"/>
          <w:szCs w:val="26"/>
        </w:rPr>
        <w:t>with</w:t>
      </w:r>
      <w:r w:rsidR="00AC466E" w:rsidRPr="00206ACB">
        <w:rPr>
          <w:rStyle w:val="marginnote"/>
          <w:rFonts w:cstheme="minorHAnsi"/>
          <w:color w:val="111111"/>
          <w:szCs w:val="26"/>
        </w:rPr>
        <w:t xml:space="preserve"> </w:t>
      </w:r>
      <w:r w:rsidRPr="0046102D">
        <w:rPr>
          <w:rStyle w:val="QuoteChar"/>
        </w:rPr>
        <w:t>$504b</w:t>
      </w:r>
      <w:r w:rsidR="00AC466E" w:rsidRPr="00206ACB">
        <w:rPr>
          <w:rStyle w:val="marginnote"/>
          <w:rFonts w:cstheme="minorHAnsi"/>
          <w:color w:val="111111"/>
          <w:szCs w:val="26"/>
        </w:rPr>
        <w:t xml:space="preserve"> </w:t>
      </w:r>
      <w:r w:rsidRPr="00206ACB">
        <w:rPr>
          <w:rStyle w:val="marginnote"/>
          <w:rFonts w:cstheme="minorHAnsi"/>
          <w:color w:val="111111"/>
          <w:szCs w:val="26"/>
        </w:rPr>
        <w:t>("PK",</w:t>
      </w:r>
      <w:r w:rsidR="00AC466E" w:rsidRPr="00206ACB">
        <w:rPr>
          <w:rStyle w:val="marginnote"/>
          <w:rFonts w:cstheme="minorHAnsi"/>
          <w:color w:val="111111"/>
          <w:szCs w:val="26"/>
        </w:rPr>
        <w:t xml:space="preserve"> </w:t>
      </w:r>
      <w:r w:rsidRPr="00206ACB">
        <w:rPr>
          <w:rStyle w:val="marginnote"/>
          <w:rFonts w:cstheme="minorHAnsi"/>
          <w:color w:val="111111"/>
          <w:szCs w:val="26"/>
        </w:rPr>
        <w:t>since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format</w:t>
      </w:r>
      <w:r w:rsidR="00AC466E" w:rsidRPr="00206ACB">
        <w:rPr>
          <w:rStyle w:val="marginnote"/>
          <w:rFonts w:cstheme="minorHAnsi"/>
          <w:color w:val="111111"/>
          <w:szCs w:val="26"/>
        </w:rPr>
        <w:t xml:space="preserve"> </w:t>
      </w:r>
      <w:r w:rsidRPr="00206ACB">
        <w:rPr>
          <w:rStyle w:val="marginnote"/>
          <w:rFonts w:cstheme="minorHAnsi"/>
          <w:color w:val="111111"/>
          <w:szCs w:val="26"/>
        </w:rPr>
        <w:t>used</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be</w:t>
      </w:r>
      <w:r w:rsidR="00AC466E" w:rsidRPr="00206ACB">
        <w:rPr>
          <w:rStyle w:val="marginnote"/>
          <w:rFonts w:cstheme="minorHAnsi"/>
          <w:color w:val="111111"/>
          <w:szCs w:val="26"/>
        </w:rPr>
        <w:t xml:space="preserve"> </w:t>
      </w:r>
      <w:r w:rsidRPr="00206ACB">
        <w:rPr>
          <w:rStyle w:val="marginnote"/>
          <w:rFonts w:cstheme="minorHAnsi"/>
          <w:color w:val="111111"/>
          <w:szCs w:val="26"/>
        </w:rPr>
        <w:t>called</w:t>
      </w:r>
      <w:r w:rsidR="00AC466E" w:rsidRPr="00206ACB">
        <w:rPr>
          <w:rStyle w:val="marginnote"/>
          <w:rFonts w:cstheme="minorHAnsi"/>
          <w:color w:val="111111"/>
          <w:szCs w:val="26"/>
        </w:rPr>
        <w:t xml:space="preserve"> </w:t>
      </w:r>
      <w:r w:rsidRPr="00206ACB">
        <w:rPr>
          <w:rStyle w:val="marginnote"/>
          <w:rFonts w:cstheme="minorHAnsi"/>
          <w:color w:val="111111"/>
          <w:szCs w:val="26"/>
        </w:rPr>
        <w:t>"PKZIP").</w:t>
      </w:r>
      <w:r w:rsidR="00AC466E" w:rsidRPr="00206ACB">
        <w:rPr>
          <w:rStyle w:val="marginnote"/>
          <w:rFonts w:cstheme="minorHAnsi"/>
          <w:color w:val="111111"/>
          <w:szCs w:val="26"/>
        </w:rPr>
        <w:t xml:space="preserve"> </w:t>
      </w:r>
      <w:r w:rsidRPr="00206ACB">
        <w:rPr>
          <w:rStyle w:val="marginnote"/>
          <w:rFonts w:cstheme="minorHAnsi"/>
          <w:color w:val="111111"/>
          <w:szCs w:val="26"/>
        </w:rPr>
        <w:t>You</w:t>
      </w:r>
      <w:r w:rsidR="00AC466E" w:rsidRPr="00206ACB">
        <w:rPr>
          <w:rStyle w:val="marginnote"/>
          <w:rFonts w:cstheme="minorHAnsi"/>
          <w:color w:val="111111"/>
          <w:szCs w:val="26"/>
        </w:rPr>
        <w:t xml:space="preserve"> </w:t>
      </w:r>
      <w:r w:rsidRPr="00206ACB">
        <w:rPr>
          <w:rStyle w:val="marginnote"/>
          <w:rFonts w:cstheme="minorHAnsi"/>
          <w:color w:val="111111"/>
          <w:szCs w:val="26"/>
        </w:rPr>
        <w:t>can</w:t>
      </w:r>
      <w:r w:rsidR="00AC466E" w:rsidRPr="00206ACB">
        <w:rPr>
          <w:rStyle w:val="marginnote"/>
          <w:rFonts w:cstheme="minorHAnsi"/>
          <w:color w:val="111111"/>
          <w:szCs w:val="26"/>
        </w:rPr>
        <w:t xml:space="preserve"> </w:t>
      </w:r>
      <w:r w:rsidRPr="00206ACB">
        <w:rPr>
          <w:rStyle w:val="marginnote"/>
          <w:rFonts w:cstheme="minorHAnsi"/>
          <w:color w:val="111111"/>
          <w:szCs w:val="26"/>
        </w:rPr>
        <w:t>find</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larger</w:t>
      </w:r>
      <w:r w:rsidR="00AC466E" w:rsidRPr="00206ACB">
        <w:rPr>
          <w:rStyle w:val="marginnote"/>
          <w:rFonts w:cstheme="minorHAnsi"/>
          <w:color w:val="111111"/>
          <w:szCs w:val="26"/>
        </w:rPr>
        <w:t xml:space="preserve"> </w:t>
      </w:r>
      <w:r w:rsidRPr="00206ACB">
        <w:rPr>
          <w:rStyle w:val="marginnote"/>
          <w:rFonts w:cstheme="minorHAnsi"/>
          <w:color w:val="111111"/>
          <w:szCs w:val="26"/>
        </w:rPr>
        <w:t>list</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file</w:t>
      </w:r>
      <w:r w:rsidR="00AC466E" w:rsidRPr="00206ACB">
        <w:rPr>
          <w:rStyle w:val="marginnote"/>
          <w:rFonts w:cstheme="minorHAnsi"/>
          <w:color w:val="111111"/>
          <w:szCs w:val="26"/>
        </w:rPr>
        <w:t xml:space="preserve"> </w:t>
      </w:r>
      <w:r w:rsidRPr="00206ACB">
        <w:rPr>
          <w:rStyle w:val="marginnote"/>
          <w:rFonts w:cstheme="minorHAnsi"/>
          <w:color w:val="111111"/>
          <w:szCs w:val="26"/>
        </w:rPr>
        <w:t>type</w:t>
      </w:r>
      <w:r w:rsidR="00AC466E" w:rsidRPr="00206ACB">
        <w:rPr>
          <w:rStyle w:val="marginnote"/>
          <w:rFonts w:cstheme="minorHAnsi"/>
          <w:color w:val="111111"/>
          <w:szCs w:val="26"/>
        </w:rPr>
        <w:t xml:space="preserve"> </w:t>
      </w:r>
      <w:r w:rsidRPr="00206ACB">
        <w:rPr>
          <w:rStyle w:val="marginnote"/>
          <w:rFonts w:cstheme="minorHAnsi"/>
          <w:color w:val="111111"/>
          <w:szCs w:val="26"/>
        </w:rPr>
        <w:t>magic</w:t>
      </w:r>
      <w:r w:rsidR="00AC466E" w:rsidRPr="00206ACB">
        <w:rPr>
          <w:rStyle w:val="marginnote"/>
          <w:rFonts w:cstheme="minorHAnsi"/>
          <w:color w:val="111111"/>
          <w:szCs w:val="26"/>
        </w:rPr>
        <w:t xml:space="preserve"> </w:t>
      </w:r>
      <w:r w:rsidRPr="00206ACB">
        <w:rPr>
          <w:rStyle w:val="marginnote"/>
          <w:rFonts w:cstheme="minorHAnsi"/>
          <w:color w:val="111111"/>
          <w:szCs w:val="26"/>
        </w:rPr>
        <w:t>numbers</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hyperlink r:id="rId67" w:anchor="Format_indicator" w:tgtFrame="_blank" w:history="1">
        <w:r w:rsidRPr="00206ACB">
          <w:rPr>
            <w:rStyle w:val="Hyperlink"/>
            <w:rFonts w:cstheme="minorHAnsi"/>
            <w:color w:val="82642B"/>
            <w:szCs w:val="26"/>
          </w:rPr>
          <w:t>Wikipedia</w:t>
        </w:r>
      </w:hyperlink>
      <w:r w:rsidRPr="00206ACB">
        <w:rPr>
          <w:rStyle w:val="marginnote"/>
          <w:rFonts w:cstheme="minorHAnsi"/>
          <w:color w:val="111111"/>
          <w:szCs w:val="26"/>
        </w:rPr>
        <w:t>.</w:t>
      </w:r>
    </w:p>
    <w:p w14:paraId="2A0BD4F9" w14:textId="07602F9B" w:rsidR="0021595F" w:rsidRPr="00206ACB" w:rsidRDefault="0021595F" w:rsidP="0053741F">
      <w:r w:rsidRPr="00206ACB">
        <w:t>The</w:t>
      </w:r>
      <w:r w:rsidR="00AC466E" w:rsidRPr="00206ACB">
        <w:t xml:space="preserve"> </w:t>
      </w:r>
      <w:r w:rsidRPr="00206ACB">
        <w:t>"NES"</w:t>
      </w:r>
      <w:r w:rsidR="00AC466E" w:rsidRPr="00206ACB">
        <w:t xml:space="preserve"> </w:t>
      </w:r>
      <w:r w:rsidRPr="00206ACB">
        <w:t>magic</w:t>
      </w:r>
      <w:r w:rsidR="00AC466E" w:rsidRPr="00206ACB">
        <w:t xml:space="preserve"> </w:t>
      </w:r>
      <w:r w:rsidRPr="00206ACB">
        <w:t>number</w:t>
      </w:r>
      <w:r w:rsidR="00AC466E" w:rsidRPr="00206ACB">
        <w:t xml:space="preserve"> </w:t>
      </w:r>
      <w:r w:rsidRPr="00206ACB">
        <w:t>header</w:t>
      </w:r>
      <w:r w:rsidR="00AC466E" w:rsidRPr="00206ACB">
        <w:t xml:space="preserve"> </w:t>
      </w:r>
      <w:r w:rsidRPr="00206ACB">
        <w:t>specifically</w:t>
      </w:r>
      <w:r w:rsidR="00AC466E" w:rsidRPr="00206ACB">
        <w:t xml:space="preserve"> </w:t>
      </w:r>
      <w:r w:rsidRPr="00206ACB">
        <w:t>identifies</w:t>
      </w:r>
      <w:r w:rsidR="00AC466E" w:rsidRPr="00206ACB">
        <w:t xml:space="preserve"> </w:t>
      </w:r>
      <w:r w:rsidRPr="00206ACB">
        <w:t>the</w:t>
      </w:r>
      <w:r w:rsidR="00AC466E" w:rsidRPr="00206ACB">
        <w:t xml:space="preserve"> </w:t>
      </w:r>
      <w:r w:rsidRPr="00206ACB">
        <w:t>file</w:t>
      </w:r>
      <w:r w:rsidR="00AC466E" w:rsidRPr="00206ACB">
        <w:t xml:space="preserve"> </w:t>
      </w:r>
      <w:r w:rsidRPr="00206ACB">
        <w:t>as</w:t>
      </w:r>
      <w:r w:rsidR="00AC466E" w:rsidRPr="00206ACB">
        <w:t xml:space="preserve"> </w:t>
      </w:r>
      <w:r w:rsidRPr="00206ACB">
        <w:t>an</w:t>
      </w:r>
      <w:r w:rsidR="00AC466E" w:rsidRPr="00206ACB">
        <w:t xml:space="preserve"> </w:t>
      </w:r>
      <w:r w:rsidRPr="00206ACB">
        <w:t>"iNES"</w:t>
      </w:r>
      <w:r w:rsidR="00AC466E" w:rsidRPr="00206ACB">
        <w:t xml:space="preserve"> </w:t>
      </w:r>
      <w:r w:rsidRPr="00206ACB">
        <w:t>NES</w:t>
      </w:r>
      <w:r w:rsidR="00AC466E" w:rsidRPr="00206ACB">
        <w:t xml:space="preserve"> </w:t>
      </w:r>
      <w:r w:rsidRPr="00206ACB">
        <w:t>game.</w:t>
      </w:r>
      <w:r w:rsidR="00AC466E" w:rsidRPr="00206ACB">
        <w:t xml:space="preserve"> </w:t>
      </w:r>
      <w:hyperlink r:id="rId68" w:tgtFrame="_blank" w:history="1">
        <w:r w:rsidRPr="00206ACB">
          <w:rPr>
            <w:rStyle w:val="Hyperlink"/>
            <w:rFonts w:cstheme="minorHAnsi"/>
            <w:color w:val="82642B"/>
            <w:szCs w:val="26"/>
          </w:rPr>
          <w:t>iNES</w:t>
        </w:r>
      </w:hyperlink>
      <w:r w:rsidR="00AC466E" w:rsidRPr="00206ACB">
        <w:t xml:space="preserve"> </w:t>
      </w:r>
      <w:r w:rsidRPr="00206ACB">
        <w:t>was</w:t>
      </w:r>
      <w:r w:rsidR="00AC466E" w:rsidRPr="00206ACB">
        <w:t xml:space="preserve"> </w:t>
      </w:r>
      <w:r w:rsidRPr="00206ACB">
        <w:t>one</w:t>
      </w:r>
      <w:r w:rsidR="00AC466E" w:rsidRPr="00206ACB">
        <w:t xml:space="preserve"> </w:t>
      </w:r>
      <w:r w:rsidRPr="00206ACB">
        <w:t>of</w:t>
      </w:r>
      <w:r w:rsidR="00AC466E" w:rsidRPr="00206ACB">
        <w:t xml:space="preserve"> </w:t>
      </w:r>
      <w:r w:rsidRPr="00206ACB">
        <w:t>the</w:t>
      </w:r>
      <w:r w:rsidR="00AC466E" w:rsidRPr="00206ACB">
        <w:t xml:space="preserve"> </w:t>
      </w:r>
      <w:r w:rsidRPr="00206ACB">
        <w:t>first</w:t>
      </w:r>
      <w:r w:rsidR="00AC466E" w:rsidRPr="00206ACB">
        <w:t xml:space="preserve"> </w:t>
      </w:r>
      <w:r w:rsidRPr="00206ACB">
        <w:t>NES</w:t>
      </w:r>
      <w:r w:rsidR="00AC466E" w:rsidRPr="00206ACB">
        <w:t xml:space="preserve"> </w:t>
      </w:r>
      <w:r w:rsidRPr="00206ACB">
        <w:t>emulators,</w:t>
      </w:r>
      <w:r w:rsidR="00AC466E" w:rsidRPr="00206ACB">
        <w:t xml:space="preserve"> </w:t>
      </w:r>
      <w:r w:rsidRPr="00206ACB">
        <w:t>and</w:t>
      </w:r>
      <w:r w:rsidR="00AC466E" w:rsidRPr="00206ACB">
        <w:t xml:space="preserve"> </w:t>
      </w:r>
      <w:r w:rsidRPr="00206ACB">
        <w:t>the</w:t>
      </w:r>
      <w:r w:rsidR="00AC466E" w:rsidRPr="00206ACB">
        <w:t xml:space="preserve"> </w:t>
      </w:r>
      <w:r w:rsidRPr="00206ACB">
        <w:t>first</w:t>
      </w:r>
      <w:r w:rsidR="00AC466E" w:rsidRPr="00206ACB">
        <w:t xml:space="preserve"> </w:t>
      </w:r>
      <w:r w:rsidRPr="00206ACB">
        <w:t>to</w:t>
      </w:r>
      <w:r w:rsidR="00AC466E" w:rsidRPr="00206ACB">
        <w:t xml:space="preserve"> </w:t>
      </w:r>
      <w:r w:rsidRPr="00206ACB">
        <w:t>achieve</w:t>
      </w:r>
      <w:r w:rsidR="00AC466E" w:rsidRPr="00206ACB">
        <w:t xml:space="preserve"> </w:t>
      </w:r>
      <w:r w:rsidRPr="00206ACB">
        <w:t>widespread</w:t>
      </w:r>
      <w:r w:rsidR="00AC466E" w:rsidRPr="00206ACB">
        <w:t xml:space="preserve"> </w:t>
      </w:r>
      <w:r w:rsidRPr="00206ACB">
        <w:t>popularity.</w:t>
      </w:r>
      <w:r w:rsidR="00AC466E" w:rsidRPr="00206ACB">
        <w:t xml:space="preserve"> </w:t>
      </w:r>
      <w:r w:rsidRPr="00206ACB">
        <w:t>iNES'</w:t>
      </w:r>
      <w:r w:rsidR="00AC466E" w:rsidRPr="00206ACB">
        <w:t xml:space="preserve"> </w:t>
      </w:r>
      <w:r w:rsidRPr="00206ACB">
        <w:t>author,</w:t>
      </w:r>
      <w:r w:rsidR="00AC466E" w:rsidRPr="00206ACB">
        <w:t xml:space="preserve"> </w:t>
      </w:r>
      <w:r w:rsidRPr="00206ACB">
        <w:t>Marat</w:t>
      </w:r>
      <w:r w:rsidR="00AC466E" w:rsidRPr="00206ACB">
        <w:t xml:space="preserve"> </w:t>
      </w:r>
      <w:r w:rsidRPr="00206ACB">
        <w:t>Fayzullin,</w:t>
      </w:r>
      <w:r w:rsidR="00AC466E" w:rsidRPr="00206ACB">
        <w:t xml:space="preserve"> </w:t>
      </w:r>
      <w:r w:rsidRPr="00206ACB">
        <w:t>created</w:t>
      </w:r>
      <w:r w:rsidR="00AC466E" w:rsidRPr="00206ACB">
        <w:t xml:space="preserve"> </w:t>
      </w:r>
      <w:r w:rsidRPr="00206ACB">
        <w:t>a</w:t>
      </w:r>
      <w:r w:rsidR="00AC466E" w:rsidRPr="00206ACB">
        <w:t xml:space="preserve"> </w:t>
      </w:r>
      <w:r w:rsidRPr="00206ACB">
        <w:t>special</w:t>
      </w:r>
      <w:r w:rsidR="00AC466E" w:rsidRPr="00206ACB">
        <w:t xml:space="preserve"> </w:t>
      </w:r>
      <w:r w:rsidRPr="00206ACB">
        <w:t>header</w:t>
      </w:r>
      <w:r w:rsidR="00AC466E" w:rsidRPr="00206ACB">
        <w:t xml:space="preserve"> </w:t>
      </w:r>
      <w:r w:rsidRPr="00206ACB">
        <w:t>format</w:t>
      </w:r>
      <w:r w:rsidR="00AC466E" w:rsidRPr="00206ACB">
        <w:t xml:space="preserve"> </w:t>
      </w:r>
      <w:r w:rsidRPr="00206ACB">
        <w:t>that</w:t>
      </w:r>
      <w:r w:rsidR="00AC466E" w:rsidRPr="00206ACB">
        <w:t xml:space="preserve"> </w:t>
      </w:r>
      <w:r w:rsidRPr="00206ACB">
        <w:t>provides</w:t>
      </w:r>
      <w:r w:rsidR="00AC466E" w:rsidRPr="00206ACB">
        <w:t xml:space="preserve"> </w:t>
      </w:r>
      <w:r w:rsidRPr="00206ACB">
        <w:t>the</w:t>
      </w:r>
      <w:r w:rsidR="00AC466E" w:rsidRPr="00206ACB">
        <w:t xml:space="preserve"> </w:t>
      </w:r>
      <w:r w:rsidRPr="00206ACB">
        <w:t>emulator</w:t>
      </w:r>
      <w:r w:rsidR="00AC466E" w:rsidRPr="00206ACB">
        <w:t xml:space="preserve"> </w:t>
      </w:r>
      <w:r w:rsidRPr="00206ACB">
        <w:t>with</w:t>
      </w:r>
      <w:r w:rsidR="00AC466E" w:rsidRPr="00206ACB">
        <w:t xml:space="preserve"> </w:t>
      </w:r>
      <w:r w:rsidRPr="00206ACB">
        <w:t>information</w:t>
      </w:r>
      <w:r w:rsidR="00AC466E" w:rsidRPr="00206ACB">
        <w:t xml:space="preserve"> </w:t>
      </w:r>
      <w:r w:rsidRPr="00206ACB">
        <w:t>about</w:t>
      </w:r>
      <w:r w:rsidR="00AC466E" w:rsidRPr="00206ACB">
        <w:t xml:space="preserve"> </w:t>
      </w:r>
      <w:r w:rsidRPr="00206ACB">
        <w:t>the</w:t>
      </w:r>
      <w:r w:rsidR="00AC466E" w:rsidRPr="00206ACB">
        <w:t xml:space="preserve"> </w:t>
      </w:r>
      <w:r w:rsidRPr="00206ACB">
        <w:t>game</w:t>
      </w:r>
      <w:r w:rsidR="00AC466E" w:rsidRPr="00206ACB">
        <w:t xml:space="preserve"> </w:t>
      </w:r>
      <w:r w:rsidRPr="00206ACB">
        <w:t>itself,</w:t>
      </w:r>
      <w:r w:rsidR="00AC466E" w:rsidRPr="00206ACB">
        <w:t xml:space="preserve"> </w:t>
      </w:r>
      <w:r w:rsidRPr="00206ACB">
        <w:t>such</w:t>
      </w:r>
      <w:r w:rsidR="00AC466E" w:rsidRPr="00206ACB">
        <w:t xml:space="preserve"> </w:t>
      </w:r>
      <w:r w:rsidRPr="00206ACB">
        <w:t>as</w:t>
      </w:r>
      <w:r w:rsidR="00AC466E" w:rsidRPr="00206ACB">
        <w:t xml:space="preserve"> </w:t>
      </w:r>
      <w:r w:rsidRPr="00206ACB">
        <w:t>which</w:t>
      </w:r>
      <w:r w:rsidR="00AC466E" w:rsidRPr="00206ACB">
        <w:t xml:space="preserve"> </w:t>
      </w:r>
      <w:r w:rsidRPr="00206ACB">
        <w:t>region</w:t>
      </w:r>
      <w:r w:rsidR="00AC466E" w:rsidRPr="00206ACB">
        <w:t xml:space="preserve"> </w:t>
      </w:r>
      <w:r w:rsidRPr="00206ACB">
        <w:t>(NTSC/PAL)</w:t>
      </w:r>
      <w:r w:rsidR="00AC466E" w:rsidRPr="00206ACB">
        <w:t xml:space="preserve"> </w:t>
      </w:r>
      <w:r w:rsidRPr="00206ACB">
        <w:t>the</w:t>
      </w:r>
      <w:r w:rsidR="00AC466E" w:rsidRPr="00206ACB">
        <w:t xml:space="preserve"> </w:t>
      </w:r>
      <w:r w:rsidRPr="00206ACB">
        <w:t>game</w:t>
      </w:r>
      <w:r w:rsidR="00AC466E" w:rsidRPr="00206ACB">
        <w:t xml:space="preserve"> </w:t>
      </w:r>
      <w:r w:rsidRPr="00206ACB">
        <w:t>is</w:t>
      </w:r>
      <w:r w:rsidR="00AC466E" w:rsidRPr="00206ACB">
        <w:t xml:space="preserve"> </w:t>
      </w:r>
      <w:r w:rsidRPr="00206ACB">
        <w:t>from,</w:t>
      </w:r>
      <w:r w:rsidR="00AC466E" w:rsidRPr="00206ACB">
        <w:t xml:space="preserve"> </w:t>
      </w:r>
      <w:r w:rsidRPr="00206ACB">
        <w:t>how</w:t>
      </w:r>
      <w:r w:rsidR="00AC466E" w:rsidRPr="00206ACB">
        <w:t xml:space="preserve"> </w:t>
      </w:r>
      <w:r w:rsidRPr="00206ACB">
        <w:t>many</w:t>
      </w:r>
      <w:r w:rsidR="00AC466E" w:rsidRPr="00206ACB">
        <w:t xml:space="preserve"> </w:t>
      </w:r>
      <w:r w:rsidRPr="00206ACB">
        <w:t>PRG</w:t>
      </w:r>
      <w:r w:rsidR="00AC466E" w:rsidRPr="00206ACB">
        <w:t xml:space="preserve"> </w:t>
      </w:r>
      <w:r w:rsidRPr="00206ACB">
        <w:t>and</w:t>
      </w:r>
      <w:r w:rsidR="00AC466E" w:rsidRPr="00206ACB">
        <w:t xml:space="preserve"> </w:t>
      </w:r>
      <w:r w:rsidRPr="00206ACB">
        <w:t>CHR</w:t>
      </w:r>
      <w:r w:rsidR="00AC466E" w:rsidRPr="00206ACB">
        <w:t xml:space="preserve"> </w:t>
      </w:r>
      <w:r w:rsidRPr="00206ACB">
        <w:t>ROM</w:t>
      </w:r>
      <w:r w:rsidR="00AC466E" w:rsidRPr="00206ACB">
        <w:t xml:space="preserve"> </w:t>
      </w:r>
      <w:r w:rsidRPr="00206ACB">
        <w:t>banks</w:t>
      </w:r>
      <w:r w:rsidR="00AC466E" w:rsidRPr="00206ACB">
        <w:t xml:space="preserve"> </w:t>
      </w:r>
      <w:r w:rsidRPr="00206ACB">
        <w:t>it</w:t>
      </w:r>
      <w:r w:rsidR="00AC466E" w:rsidRPr="00206ACB">
        <w:t xml:space="preserve"> </w:t>
      </w:r>
      <w:r w:rsidRPr="00206ACB">
        <w:t>has,</w:t>
      </w:r>
      <w:r w:rsidR="00AC466E" w:rsidRPr="00206ACB">
        <w:t xml:space="preserve"> </w:t>
      </w:r>
      <w:r w:rsidRPr="00206ACB">
        <w:t>and</w:t>
      </w:r>
      <w:r w:rsidR="00AC466E" w:rsidRPr="00206ACB">
        <w:t xml:space="preserve"> </w:t>
      </w:r>
      <w:r w:rsidRPr="00206ACB">
        <w:t>more.</w:t>
      </w:r>
      <w:r w:rsidR="00AC466E" w:rsidRPr="00206ACB">
        <w:t xml:space="preserve"> </w:t>
      </w:r>
      <w:r w:rsidRPr="00206ACB">
        <w:t>The</w:t>
      </w:r>
      <w:r w:rsidR="00AC466E" w:rsidRPr="00206ACB">
        <w:t xml:space="preserve"> </w:t>
      </w:r>
      <w:r w:rsidRPr="00206ACB">
        <w:t>full</w:t>
      </w:r>
      <w:r w:rsidR="00AC466E" w:rsidRPr="00206ACB">
        <w:t xml:space="preserve"> </w:t>
      </w:r>
      <w:r w:rsidRPr="00206ACB">
        <w:t>iNES</w:t>
      </w:r>
      <w:r w:rsidR="00AC466E" w:rsidRPr="00206ACB">
        <w:t xml:space="preserve"> </w:t>
      </w:r>
      <w:r w:rsidRPr="00206ACB">
        <w:t>header</w:t>
      </w:r>
      <w:r w:rsidR="00AC466E" w:rsidRPr="00206ACB">
        <w:t xml:space="preserve"> </w:t>
      </w:r>
      <w:r w:rsidRPr="00206ACB">
        <w:t>is</w:t>
      </w:r>
      <w:r w:rsidR="00AC466E" w:rsidRPr="00206ACB">
        <w:t xml:space="preserve"> </w:t>
      </w:r>
      <w:r w:rsidRPr="00206ACB">
        <w:t>16</w:t>
      </w:r>
      <w:r w:rsidR="00AC466E" w:rsidRPr="00206ACB">
        <w:t xml:space="preserve"> </w:t>
      </w:r>
      <w:r w:rsidRPr="00206ACB">
        <w:t>bytes</w:t>
      </w:r>
      <w:r w:rsidR="00AC466E" w:rsidRPr="00206ACB">
        <w:t xml:space="preserve"> </w:t>
      </w:r>
      <w:r w:rsidRPr="00206ACB">
        <w:t>long.</w:t>
      </w:r>
    </w:p>
    <w:p w14:paraId="5469D55C" w14:textId="7B2AFE30" w:rsidR="00C9489C" w:rsidRPr="00206ACB" w:rsidRDefault="0021595F" w:rsidP="00C9489C">
      <w:r w:rsidRPr="00206ACB">
        <w:t>Our</w:t>
      </w:r>
      <w:r w:rsidR="00AC466E" w:rsidRPr="00206ACB">
        <w:t xml:space="preserve"> </w:t>
      </w:r>
      <w:r w:rsidRPr="00206ACB">
        <w:t>test</w:t>
      </w:r>
      <w:r w:rsidR="00AC466E" w:rsidRPr="00206ACB">
        <w:t xml:space="preserve"> </w:t>
      </w:r>
      <w:r w:rsidRPr="00206ACB">
        <w:t>project's</w:t>
      </w:r>
      <w:r w:rsidR="00AC466E" w:rsidRPr="00206ACB">
        <w:t xml:space="preserve"> </w:t>
      </w:r>
      <w:r w:rsidRPr="00206ACB">
        <w:t>header,</w:t>
      </w:r>
      <w:r w:rsidR="00AC466E" w:rsidRPr="00206ACB">
        <w:t xml:space="preserve"> </w:t>
      </w:r>
      <w:r w:rsidRPr="00206ACB">
        <w:t>after</w:t>
      </w:r>
      <w:r w:rsidR="00AC466E" w:rsidRPr="00206ACB">
        <w:t xml:space="preserve"> </w:t>
      </w:r>
      <w:r w:rsidRPr="00206ACB">
        <w:t>"NES"</w:t>
      </w:r>
      <w:r w:rsidR="00AC466E" w:rsidRPr="00206ACB">
        <w:t xml:space="preserve"> </w:t>
      </w:r>
      <w:r w:rsidRPr="00206ACB">
        <w:t>and</w:t>
      </w:r>
      <w:r w:rsidR="00AC466E" w:rsidRPr="00206ACB">
        <w:t xml:space="preserve"> </w:t>
      </w:r>
      <w:r w:rsidRPr="0046102D">
        <w:rPr>
          <w:rStyle w:val="QuoteChar"/>
        </w:rPr>
        <w:t>$1a</w:t>
      </w:r>
      <w:r w:rsidRPr="00206ACB">
        <w:t>,</w:t>
      </w:r>
      <w:r w:rsidR="00AC466E" w:rsidRPr="00206ACB">
        <w:t xml:space="preserve"> </w:t>
      </w:r>
      <w:r w:rsidRPr="00206ACB">
        <w:t>specifies</w:t>
      </w:r>
      <w:r w:rsidR="00AC466E" w:rsidRPr="00206ACB">
        <w:t xml:space="preserve"> </w:t>
      </w:r>
      <w:r w:rsidRPr="00206ACB">
        <w:t>that</w:t>
      </w:r>
      <w:r w:rsidR="00AC466E" w:rsidRPr="00206ACB">
        <w:t xml:space="preserve"> </w:t>
      </w:r>
      <w:r w:rsidRPr="00206ACB">
        <w:t>the</w:t>
      </w:r>
      <w:r w:rsidR="00AC466E" w:rsidRPr="00206ACB">
        <w:t xml:space="preserve"> </w:t>
      </w:r>
      <w:r w:rsidRPr="00206ACB">
        <w:t>"cartridge"</w:t>
      </w:r>
      <w:r w:rsidR="00AC466E" w:rsidRPr="00206ACB">
        <w:t xml:space="preserve"> </w:t>
      </w:r>
      <w:r w:rsidRPr="00206ACB">
        <w:t>for</w:t>
      </w:r>
      <w:r w:rsidR="00AC466E" w:rsidRPr="00206ACB">
        <w:t xml:space="preserve"> </w:t>
      </w:r>
      <w:r w:rsidRPr="00206ACB">
        <w:t>our</w:t>
      </w:r>
      <w:r w:rsidR="00AC466E" w:rsidRPr="00206ACB">
        <w:t xml:space="preserve"> </w:t>
      </w:r>
      <w:r w:rsidRPr="00206ACB">
        <w:t>game</w:t>
      </w:r>
      <w:r w:rsidR="00AC466E" w:rsidRPr="00206ACB">
        <w:t xml:space="preserve"> </w:t>
      </w:r>
      <w:r w:rsidRPr="00206ACB">
        <w:t>contains</w:t>
      </w:r>
      <w:r w:rsidR="00AC466E" w:rsidRPr="00206ACB">
        <w:t xml:space="preserve"> </w:t>
      </w:r>
      <w:r w:rsidRPr="00206ACB">
        <w:t>two</w:t>
      </w:r>
      <w:r w:rsidR="00AC466E" w:rsidRPr="00206ACB">
        <w:t xml:space="preserve"> </w:t>
      </w:r>
      <w:r w:rsidRPr="00206ACB">
        <w:t>16KB</w:t>
      </w:r>
      <w:r w:rsidR="00AC466E" w:rsidRPr="00206ACB">
        <w:t xml:space="preserve"> </w:t>
      </w:r>
      <w:r w:rsidRPr="00206ACB">
        <w:t>PRG-ROM</w:t>
      </w:r>
      <w:r w:rsidR="00AC466E" w:rsidRPr="00206ACB">
        <w:t xml:space="preserve"> </w:t>
      </w:r>
      <w:r w:rsidRPr="00206ACB">
        <w:t>banks</w:t>
      </w:r>
      <w:r w:rsidR="00AC466E" w:rsidRPr="00206ACB">
        <w:t xml:space="preserve"> </w:t>
      </w:r>
      <w:r w:rsidRPr="00206ACB">
        <w:t>(32KB</w:t>
      </w:r>
      <w:r w:rsidR="00AC466E" w:rsidRPr="00206ACB">
        <w:t xml:space="preserve"> </w:t>
      </w:r>
      <w:r w:rsidRPr="00206ACB">
        <w:t>storage)</w:t>
      </w:r>
      <w:r w:rsidR="00AC466E" w:rsidRPr="00206ACB">
        <w:t xml:space="preserve"> </w:t>
      </w:r>
      <w:r w:rsidRPr="00206ACB">
        <w:t>and</w:t>
      </w:r>
      <w:r w:rsidR="00AC466E" w:rsidRPr="00206ACB">
        <w:t xml:space="preserve"> </w:t>
      </w:r>
      <w:r w:rsidRPr="00206ACB">
        <w:t>one</w:t>
      </w:r>
      <w:r w:rsidR="00AC466E" w:rsidRPr="00206ACB">
        <w:t xml:space="preserve"> </w:t>
      </w:r>
      <w:r w:rsidRPr="00206ACB">
        <w:t>8KB</w:t>
      </w:r>
      <w:r w:rsidR="00AC466E" w:rsidRPr="00206ACB">
        <w:t xml:space="preserve"> </w:t>
      </w:r>
      <w:r w:rsidRPr="00206ACB">
        <w:t>CHR-ROM</w:t>
      </w:r>
      <w:r w:rsidR="00AC466E" w:rsidRPr="00206ACB">
        <w:t xml:space="preserve"> </w:t>
      </w:r>
      <w:r w:rsidRPr="00206ACB">
        <w:t>bank,</w:t>
      </w:r>
      <w:r w:rsidR="00AC466E" w:rsidRPr="00206ACB">
        <w:t xml:space="preserve"> </w:t>
      </w:r>
      <w:r w:rsidRPr="00206ACB">
        <w:t>and</w:t>
      </w:r>
      <w:r w:rsidR="00AC466E" w:rsidRPr="00206ACB">
        <w:t xml:space="preserve"> </w:t>
      </w:r>
      <w:r w:rsidRPr="00206ACB">
        <w:t>that</w:t>
      </w:r>
      <w:r w:rsidR="00AC466E" w:rsidRPr="00206ACB">
        <w:t xml:space="preserve"> </w:t>
      </w:r>
      <w:r w:rsidRPr="00206ACB">
        <w:t>it</w:t>
      </w:r>
      <w:r w:rsidR="00AC466E" w:rsidRPr="00206ACB">
        <w:t xml:space="preserve"> </w:t>
      </w:r>
      <w:r w:rsidRPr="00206ACB">
        <w:t>uses</w:t>
      </w:r>
      <w:r w:rsidR="00AC466E" w:rsidRPr="00206ACB">
        <w:t xml:space="preserve"> </w:t>
      </w:r>
      <w:r w:rsidRPr="00206ACB">
        <w:t>"mapper</w:t>
      </w:r>
      <w:r w:rsidR="00AC466E" w:rsidRPr="00206ACB">
        <w:t xml:space="preserve"> </w:t>
      </w:r>
      <w:r w:rsidRPr="00206ACB">
        <w:t>zero".</w:t>
      </w:r>
      <w:r w:rsidR="00AC466E" w:rsidRPr="00206ACB">
        <w:t xml:space="preserve"> </w:t>
      </w:r>
      <w:r w:rsidRPr="00206ACB">
        <w:t>NES</w:t>
      </w:r>
      <w:r w:rsidR="00AC466E" w:rsidRPr="00206ACB">
        <w:t xml:space="preserve"> </w:t>
      </w:r>
      <w:r w:rsidRPr="00206ACB">
        <w:t>cartridges</w:t>
      </w:r>
      <w:r w:rsidR="00AC466E" w:rsidRPr="00206ACB">
        <w:t xml:space="preserve"> </w:t>
      </w:r>
      <w:r w:rsidRPr="00206ACB">
        <w:t>come</w:t>
      </w:r>
      <w:r w:rsidR="00AC466E" w:rsidRPr="00206ACB">
        <w:t xml:space="preserve"> </w:t>
      </w:r>
      <w:r w:rsidRPr="00206ACB">
        <w:t>in</w:t>
      </w:r>
      <w:r w:rsidR="00AC466E" w:rsidRPr="00206ACB">
        <w:t xml:space="preserve"> </w:t>
      </w:r>
      <w:r w:rsidRPr="00206ACB">
        <w:t>many</w:t>
      </w:r>
      <w:r w:rsidR="00AC466E" w:rsidRPr="00206ACB">
        <w:t xml:space="preserve"> </w:t>
      </w:r>
      <w:r w:rsidRPr="00206ACB">
        <w:t>(hundreds)</w:t>
      </w:r>
      <w:r w:rsidR="00AC466E" w:rsidRPr="00206ACB">
        <w:t xml:space="preserve"> </w:t>
      </w:r>
      <w:r w:rsidRPr="00206ACB">
        <w:t>of</w:t>
      </w:r>
      <w:r w:rsidR="00AC466E" w:rsidRPr="00206ACB">
        <w:t xml:space="preserve"> </w:t>
      </w:r>
      <w:r w:rsidRPr="00206ACB">
        <w:t>variations,</w:t>
      </w:r>
      <w:r w:rsidR="00AC466E" w:rsidRPr="00206ACB">
        <w:t xml:space="preserve"> </w:t>
      </w:r>
      <w:r w:rsidRPr="00206ACB">
        <w:t>and</w:t>
      </w:r>
      <w:r w:rsidR="00AC466E" w:rsidRPr="00206ACB">
        <w:t xml:space="preserve"> </w:t>
      </w:r>
      <w:r w:rsidRPr="00206ACB">
        <w:t>the</w:t>
      </w:r>
      <w:r w:rsidR="00AC466E" w:rsidRPr="00206ACB">
        <w:t xml:space="preserve"> </w:t>
      </w:r>
      <w:r w:rsidRPr="00206ACB">
        <w:t>iNES</w:t>
      </w:r>
      <w:r w:rsidR="00AC466E" w:rsidRPr="00206ACB">
        <w:t xml:space="preserve"> </w:t>
      </w:r>
      <w:r w:rsidRPr="00206ACB">
        <w:t>header</w:t>
      </w:r>
      <w:r w:rsidR="00AC466E" w:rsidRPr="00206ACB">
        <w:t xml:space="preserve"> </w:t>
      </w:r>
      <w:r w:rsidRPr="00206ACB">
        <w:t>assigns</w:t>
      </w:r>
      <w:r w:rsidR="00AC466E" w:rsidRPr="00206ACB">
        <w:t xml:space="preserve"> </w:t>
      </w:r>
      <w:r w:rsidRPr="00206ACB">
        <w:t>each</w:t>
      </w:r>
      <w:r w:rsidR="00AC466E" w:rsidRPr="00206ACB">
        <w:t xml:space="preserve"> </w:t>
      </w:r>
      <w:r w:rsidRPr="00206ACB">
        <w:t>variant</w:t>
      </w:r>
      <w:r w:rsidR="00AC466E" w:rsidRPr="00206ACB">
        <w:t xml:space="preserve"> </w:t>
      </w:r>
      <w:r w:rsidRPr="00206ACB">
        <w:t>a</w:t>
      </w:r>
      <w:r w:rsidR="00AC466E" w:rsidRPr="00206ACB">
        <w:t xml:space="preserve"> </w:t>
      </w:r>
      <w:r w:rsidRPr="00206ACB">
        <w:t>number.</w:t>
      </w:r>
      <w:r w:rsidR="00AC466E" w:rsidRPr="00206ACB">
        <w:t xml:space="preserve"> </w:t>
      </w:r>
      <w:r w:rsidRPr="00206ACB">
        <w:t>Mapper</w:t>
      </w:r>
      <w:r w:rsidR="00AC466E" w:rsidRPr="00206ACB">
        <w:t xml:space="preserve"> </w:t>
      </w:r>
      <w:r w:rsidRPr="00206ACB">
        <w:t>zero,</w:t>
      </w:r>
      <w:r w:rsidR="00AC466E" w:rsidRPr="00206ACB">
        <w:t xml:space="preserve"> </w:t>
      </w:r>
      <w:r w:rsidRPr="00206ACB">
        <w:t>as</w:t>
      </w:r>
      <w:r w:rsidR="00AC466E" w:rsidRPr="00206ACB">
        <w:t xml:space="preserve"> </w:t>
      </w:r>
      <w:r w:rsidRPr="00206ACB">
        <w:t>you</w:t>
      </w:r>
      <w:r w:rsidR="00AC466E" w:rsidRPr="00206ACB">
        <w:t xml:space="preserve"> </w:t>
      </w:r>
      <w:r w:rsidRPr="00206ACB">
        <w:t>might</w:t>
      </w:r>
      <w:r w:rsidR="00AC466E" w:rsidRPr="00206ACB">
        <w:t xml:space="preserve"> </w:t>
      </w:r>
      <w:r w:rsidRPr="00206ACB">
        <w:t>guess,</w:t>
      </w:r>
      <w:r w:rsidR="00AC466E" w:rsidRPr="00206ACB">
        <w:t xml:space="preserve"> </w:t>
      </w:r>
      <w:r w:rsidRPr="00206ACB">
        <w:t>represents</w:t>
      </w:r>
      <w:r w:rsidR="00AC466E" w:rsidRPr="00206ACB">
        <w:t xml:space="preserve"> </w:t>
      </w:r>
      <w:r w:rsidRPr="00206ACB">
        <w:t>the</w:t>
      </w:r>
      <w:r w:rsidR="00AC466E" w:rsidRPr="00206ACB">
        <w:t xml:space="preserve"> </w:t>
      </w:r>
      <w:r w:rsidRPr="00206ACB">
        <w:t>simplest</w:t>
      </w:r>
      <w:r w:rsidR="00AC466E" w:rsidRPr="00206ACB">
        <w:t xml:space="preserve"> </w:t>
      </w:r>
      <w:r w:rsidRPr="00206ACB">
        <w:t>kind</w:t>
      </w:r>
      <w:r w:rsidR="00AC466E" w:rsidRPr="00206ACB">
        <w:t xml:space="preserve"> </w:t>
      </w:r>
      <w:r w:rsidRPr="00206ACB">
        <w:t>of</w:t>
      </w:r>
      <w:r w:rsidR="00AC466E" w:rsidRPr="00206ACB">
        <w:t xml:space="preserve"> </w:t>
      </w:r>
      <w:r w:rsidRPr="00206ACB">
        <w:t>NES</w:t>
      </w:r>
      <w:r w:rsidR="00AC466E" w:rsidRPr="00206ACB">
        <w:t xml:space="preserve"> </w:t>
      </w:r>
      <w:r w:rsidRPr="00206ACB">
        <w:t>cartridge,</w:t>
      </w:r>
      <w:r w:rsidR="00AC466E" w:rsidRPr="00206ACB">
        <w:t xml:space="preserve"> </w:t>
      </w:r>
      <w:r w:rsidRPr="00206ACB">
        <w:t>generally</w:t>
      </w:r>
      <w:r w:rsidR="00AC466E" w:rsidRPr="00206ACB">
        <w:t xml:space="preserve"> </w:t>
      </w:r>
      <w:r w:rsidRPr="00206ACB">
        <w:t>called</w:t>
      </w:r>
      <w:r w:rsidR="00AC466E" w:rsidRPr="00206ACB">
        <w:t xml:space="preserve"> </w:t>
      </w:r>
      <w:r w:rsidRPr="00206ACB">
        <w:t>"NROM".</w:t>
      </w:r>
      <w:r w:rsidR="00AC466E" w:rsidRPr="00206ACB">
        <w:t xml:space="preserve"> </w:t>
      </w:r>
      <w:r w:rsidRPr="00206ACB">
        <w:t>Some</w:t>
      </w:r>
      <w:r w:rsidR="00AC466E" w:rsidRPr="00206ACB">
        <w:t xml:space="preserve"> </w:t>
      </w:r>
      <w:r w:rsidRPr="00206ACB">
        <w:t>of</w:t>
      </w:r>
      <w:r w:rsidR="00AC466E" w:rsidRPr="00206ACB">
        <w:t xml:space="preserve"> </w:t>
      </w:r>
      <w:r w:rsidRPr="00206ACB">
        <w:t>the</w:t>
      </w:r>
      <w:r w:rsidR="00AC466E" w:rsidRPr="00206ACB">
        <w:t xml:space="preserve"> </w:t>
      </w:r>
      <w:r w:rsidRPr="00206ACB">
        <w:t>earliest</w:t>
      </w:r>
      <w:r w:rsidR="00AC466E" w:rsidRPr="00206ACB">
        <w:t xml:space="preserve"> </w:t>
      </w:r>
      <w:r w:rsidRPr="00206ACB">
        <w:t>NES</w:t>
      </w:r>
      <w:r w:rsidR="00AC466E" w:rsidRPr="00206ACB">
        <w:t xml:space="preserve"> </w:t>
      </w:r>
      <w:r w:rsidRPr="00206ACB">
        <w:t>games</w:t>
      </w:r>
      <w:r w:rsidR="00AC466E" w:rsidRPr="00206ACB">
        <w:t xml:space="preserve"> </w:t>
      </w:r>
      <w:r w:rsidRPr="00206ACB">
        <w:t>used</w:t>
      </w:r>
      <w:r w:rsidR="00AC466E" w:rsidRPr="00206ACB">
        <w:t xml:space="preserve"> </w:t>
      </w:r>
      <w:r w:rsidRPr="00206ACB">
        <w:t>NROM</w:t>
      </w:r>
      <w:r w:rsidR="00AC466E" w:rsidRPr="00206ACB">
        <w:t xml:space="preserve"> </w:t>
      </w:r>
      <w:r w:rsidRPr="00206ACB">
        <w:t>cartridges,</w:t>
      </w:r>
      <w:r w:rsidR="00AC466E" w:rsidRPr="00206ACB">
        <w:t xml:space="preserve"> </w:t>
      </w:r>
      <w:r w:rsidRPr="00206ACB">
        <w:t>including</w:t>
      </w:r>
      <w:r w:rsidR="00AC466E" w:rsidRPr="00206ACB">
        <w:t xml:space="preserve"> </w:t>
      </w:r>
      <w:r w:rsidRPr="00206ACB">
        <w:rPr>
          <w:rStyle w:val="Emphasis"/>
          <w:rFonts w:cstheme="minorHAnsi"/>
          <w:color w:val="111111"/>
          <w:szCs w:val="26"/>
        </w:rPr>
        <w:t>Balloon</w:t>
      </w:r>
      <w:r w:rsidR="00AC466E" w:rsidRPr="00206ACB">
        <w:rPr>
          <w:rStyle w:val="Emphasis"/>
          <w:rFonts w:cstheme="minorHAnsi"/>
          <w:color w:val="111111"/>
          <w:szCs w:val="26"/>
        </w:rPr>
        <w:t xml:space="preserve"> </w:t>
      </w:r>
      <w:r w:rsidRPr="00206ACB">
        <w:rPr>
          <w:rStyle w:val="Emphasis"/>
          <w:rFonts w:cstheme="minorHAnsi"/>
          <w:color w:val="111111"/>
          <w:szCs w:val="26"/>
        </w:rPr>
        <w:t>Fight</w:t>
      </w:r>
      <w:r w:rsidRPr="00206ACB">
        <w:t>,</w:t>
      </w:r>
      <w:r w:rsidR="00AC466E" w:rsidRPr="00206ACB">
        <w:t xml:space="preserve"> </w:t>
      </w:r>
      <w:r w:rsidRPr="00206ACB">
        <w:rPr>
          <w:rStyle w:val="Emphasis"/>
          <w:rFonts w:cstheme="minorHAnsi"/>
          <w:color w:val="111111"/>
          <w:szCs w:val="26"/>
        </w:rPr>
        <w:t>Donkey</w:t>
      </w:r>
      <w:r w:rsidR="00AC466E" w:rsidRPr="00206ACB">
        <w:rPr>
          <w:rStyle w:val="Emphasis"/>
          <w:rFonts w:cstheme="minorHAnsi"/>
          <w:color w:val="111111"/>
          <w:szCs w:val="26"/>
        </w:rPr>
        <w:t xml:space="preserve"> </w:t>
      </w:r>
      <w:r w:rsidRPr="00206ACB">
        <w:rPr>
          <w:rStyle w:val="Emphasis"/>
          <w:rFonts w:cstheme="minorHAnsi"/>
          <w:color w:val="111111"/>
          <w:szCs w:val="26"/>
        </w:rPr>
        <w:t>Kong</w:t>
      </w:r>
      <w:r w:rsidRPr="00206ACB">
        <w:t>,</w:t>
      </w:r>
      <w:r w:rsidR="00AC466E" w:rsidRPr="00206ACB">
        <w:t xml:space="preserve"> </w:t>
      </w:r>
      <w:r w:rsidRPr="00206ACB">
        <w:t>and</w:t>
      </w:r>
      <w:r w:rsidR="00AC466E" w:rsidRPr="00206ACB">
        <w:t xml:space="preserve"> </w:t>
      </w:r>
      <w:r w:rsidRPr="00206ACB">
        <w:rPr>
          <w:rStyle w:val="Emphasis"/>
          <w:rFonts w:cstheme="minorHAnsi"/>
          <w:color w:val="111111"/>
          <w:szCs w:val="26"/>
        </w:rPr>
        <w:t>Super</w:t>
      </w:r>
      <w:r w:rsidR="00AC466E" w:rsidRPr="00206ACB">
        <w:rPr>
          <w:rStyle w:val="Emphasis"/>
          <w:rFonts w:cstheme="minorHAnsi"/>
          <w:color w:val="111111"/>
          <w:szCs w:val="26"/>
        </w:rPr>
        <w:t xml:space="preserve"> </w:t>
      </w:r>
      <w:r w:rsidRPr="00206ACB">
        <w:rPr>
          <w:rStyle w:val="Emphasis"/>
          <w:rFonts w:cstheme="minorHAnsi"/>
          <w:color w:val="111111"/>
          <w:szCs w:val="26"/>
        </w:rPr>
        <w:t>Mario</w:t>
      </w:r>
      <w:r w:rsidR="00AC466E" w:rsidRPr="00206ACB">
        <w:rPr>
          <w:rStyle w:val="Emphasis"/>
          <w:rFonts w:cstheme="minorHAnsi"/>
          <w:color w:val="111111"/>
          <w:szCs w:val="26"/>
        </w:rPr>
        <w:t xml:space="preserve"> </w:t>
      </w:r>
      <w:r w:rsidRPr="00206ACB">
        <w:rPr>
          <w:rStyle w:val="Emphasis"/>
          <w:rFonts w:cstheme="minorHAnsi"/>
          <w:color w:val="111111"/>
          <w:szCs w:val="26"/>
        </w:rPr>
        <w:t>Bros.</w:t>
      </w:r>
      <w:r w:rsidRPr="00206ACB">
        <w:t>.</w:t>
      </w:r>
      <w:r w:rsidR="00AC466E" w:rsidRPr="00206ACB">
        <w:t xml:space="preserve"> </w:t>
      </w:r>
      <w:r w:rsidRPr="00206ACB">
        <w:t>Due</w:t>
      </w:r>
      <w:r w:rsidR="00AC466E" w:rsidRPr="00206ACB">
        <w:t xml:space="preserve"> </w:t>
      </w:r>
      <w:r w:rsidRPr="00206ACB">
        <w:t>to</w:t>
      </w:r>
      <w:r w:rsidR="00AC466E" w:rsidRPr="00206ACB">
        <w:t xml:space="preserve"> </w:t>
      </w:r>
      <w:r w:rsidRPr="00206ACB">
        <w:t>their</w:t>
      </w:r>
      <w:r w:rsidR="00AC466E" w:rsidRPr="00206ACB">
        <w:t xml:space="preserve"> </w:t>
      </w:r>
      <w:r w:rsidRPr="00206ACB">
        <w:t>relative</w:t>
      </w:r>
      <w:r w:rsidR="00AC466E" w:rsidRPr="00206ACB">
        <w:t xml:space="preserve"> </w:t>
      </w:r>
      <w:r w:rsidRPr="00206ACB">
        <w:t>simplicity,</w:t>
      </w:r>
      <w:r w:rsidR="00AC466E" w:rsidRPr="00206ACB">
        <w:t xml:space="preserve"> </w:t>
      </w:r>
      <w:r w:rsidRPr="00206ACB">
        <w:t>we'll</w:t>
      </w:r>
      <w:r w:rsidR="00AC466E" w:rsidRPr="00206ACB">
        <w:t xml:space="preserve"> </w:t>
      </w:r>
      <w:r w:rsidRPr="00206ACB">
        <w:t>be</w:t>
      </w:r>
      <w:r w:rsidR="00AC466E" w:rsidRPr="00206ACB">
        <w:t xml:space="preserve"> </w:t>
      </w:r>
      <w:r w:rsidRPr="00206ACB">
        <w:t>creating</w:t>
      </w:r>
      <w:r w:rsidR="00AC466E" w:rsidRPr="00206ACB">
        <w:t xml:space="preserve"> </w:t>
      </w:r>
      <w:r w:rsidRPr="00206ACB">
        <w:t>NROM</w:t>
      </w:r>
      <w:r w:rsidR="00AC466E" w:rsidRPr="00206ACB">
        <w:t xml:space="preserve"> </w:t>
      </w:r>
      <w:r w:rsidRPr="00206ACB">
        <w:t>cartridge</w:t>
      </w:r>
      <w:r w:rsidR="00AC466E" w:rsidRPr="00206ACB">
        <w:t xml:space="preserve"> </w:t>
      </w:r>
      <w:r w:rsidRPr="00206ACB">
        <w:t>games</w:t>
      </w:r>
      <w:r w:rsidR="00AC466E" w:rsidRPr="00206ACB">
        <w:t xml:space="preserve"> </w:t>
      </w:r>
      <w:r w:rsidRPr="00206ACB">
        <w:t>for</w:t>
      </w:r>
      <w:r w:rsidR="00AC466E" w:rsidRPr="00206ACB">
        <w:t xml:space="preserve"> </w:t>
      </w:r>
      <w:r w:rsidRPr="00206ACB">
        <w:t>most</w:t>
      </w:r>
      <w:r w:rsidR="00AC466E" w:rsidRPr="00206ACB">
        <w:t xml:space="preserve"> </w:t>
      </w:r>
      <w:r w:rsidRPr="00206ACB">
        <w:t>of</w:t>
      </w:r>
      <w:r w:rsidR="00AC466E" w:rsidRPr="00206ACB">
        <w:t xml:space="preserve"> </w:t>
      </w:r>
      <w:r w:rsidRPr="00206ACB">
        <w:t>this</w:t>
      </w:r>
      <w:r w:rsidR="00AC466E" w:rsidRPr="00206ACB">
        <w:t xml:space="preserve"> </w:t>
      </w:r>
      <w:r w:rsidRPr="00206ACB">
        <w:t>book.</w:t>
      </w:r>
      <w:r w:rsidR="00AC466E" w:rsidRPr="00206ACB">
        <w:t xml:space="preserve"> </w:t>
      </w:r>
      <w:r w:rsidR="007F5A12" w:rsidRPr="00206ACB">
        <w:t>For</w:t>
      </w:r>
      <w:r w:rsidR="00AC466E" w:rsidRPr="00206ACB">
        <w:t xml:space="preserve"> </w:t>
      </w:r>
      <w:r w:rsidR="007F5A12" w:rsidRPr="00206ACB">
        <w:t>more</w:t>
      </w:r>
      <w:r w:rsidR="00AC466E" w:rsidRPr="00206ACB">
        <w:t xml:space="preserve"> </w:t>
      </w:r>
      <w:r w:rsidR="007F5A12" w:rsidRPr="00206ACB">
        <w:t>details</w:t>
      </w:r>
      <w:r w:rsidR="00AC466E" w:rsidRPr="00206ACB">
        <w:t xml:space="preserve"> </w:t>
      </w:r>
      <w:r w:rsidR="007F5A12" w:rsidRPr="00206ACB">
        <w:t>on</w:t>
      </w:r>
      <w:r w:rsidR="00AC466E" w:rsidRPr="00206ACB">
        <w:t xml:space="preserve"> </w:t>
      </w:r>
      <w:r w:rsidR="007F5A12" w:rsidRPr="00206ACB">
        <w:t>the</w:t>
      </w:r>
      <w:r w:rsidR="00AC466E" w:rsidRPr="00206ACB">
        <w:t xml:space="preserve"> </w:t>
      </w:r>
      <w:r w:rsidR="007F5A12" w:rsidRPr="00206ACB">
        <w:t>iNES</w:t>
      </w:r>
      <w:r w:rsidR="00AC466E" w:rsidRPr="00206ACB">
        <w:t xml:space="preserve"> </w:t>
      </w:r>
      <w:r w:rsidR="007F5A12" w:rsidRPr="00206ACB">
        <w:t>header</w:t>
      </w:r>
      <w:r w:rsidR="00AC466E" w:rsidRPr="00206ACB">
        <w:t xml:space="preserve"> </w:t>
      </w:r>
      <w:r w:rsidR="007F5A12" w:rsidRPr="00206ACB">
        <w:t>format,</w:t>
      </w:r>
      <w:r w:rsidR="00AC466E" w:rsidRPr="00206ACB">
        <w:t xml:space="preserve"> </w:t>
      </w:r>
      <w:r w:rsidR="007F5A12" w:rsidRPr="00206ACB">
        <w:t>see</w:t>
      </w:r>
      <w:r w:rsidR="00AC466E" w:rsidRPr="00206ACB">
        <w:t xml:space="preserve"> </w:t>
      </w:r>
      <w:r w:rsidR="007F5A12" w:rsidRPr="00206ACB">
        <w:t>the</w:t>
      </w:r>
      <w:r w:rsidR="00AC466E" w:rsidRPr="00206ACB">
        <w:t xml:space="preserve"> </w:t>
      </w:r>
      <w:r w:rsidR="007F5A12" w:rsidRPr="00206ACB">
        <w:t>article</w:t>
      </w:r>
      <w:r w:rsidR="00AC466E" w:rsidRPr="00206ACB">
        <w:t xml:space="preserve"> </w:t>
      </w:r>
      <w:r w:rsidR="007F5A12" w:rsidRPr="00206ACB">
        <w:t>on</w:t>
      </w:r>
      <w:r w:rsidR="00AC466E" w:rsidRPr="00206ACB">
        <w:t xml:space="preserve"> </w:t>
      </w:r>
      <w:r w:rsidR="007F5A12" w:rsidRPr="00206ACB">
        <w:t>the</w:t>
      </w:r>
      <w:r w:rsidR="00AC466E" w:rsidRPr="00206ACB">
        <w:t xml:space="preserve"> </w:t>
      </w:r>
      <w:hyperlink r:id="rId69" w:tgtFrame="_blank" w:history="1">
        <w:r w:rsidR="007F5A12" w:rsidRPr="00206ACB">
          <w:rPr>
            <w:rStyle w:val="Hyperlink"/>
            <w:rFonts w:cstheme="minorHAnsi"/>
            <w:color w:val="82642B"/>
            <w:szCs w:val="26"/>
          </w:rPr>
          <w:t>NESDev</w:t>
        </w:r>
        <w:r w:rsidR="00AC466E" w:rsidRPr="00206ACB">
          <w:rPr>
            <w:rStyle w:val="Hyperlink"/>
            <w:rFonts w:cstheme="minorHAnsi"/>
            <w:color w:val="82642B"/>
            <w:szCs w:val="26"/>
          </w:rPr>
          <w:t xml:space="preserve"> </w:t>
        </w:r>
        <w:r w:rsidR="007F5A12" w:rsidRPr="00206ACB">
          <w:rPr>
            <w:rStyle w:val="Hyperlink"/>
            <w:rFonts w:cstheme="minorHAnsi"/>
            <w:color w:val="82642B"/>
            <w:szCs w:val="26"/>
          </w:rPr>
          <w:t>Wiki</w:t>
        </w:r>
      </w:hyperlink>
      <w:r w:rsidR="007F5A12" w:rsidRPr="00206ACB">
        <w:t>.</w:t>
      </w:r>
      <w:r w:rsidR="00AC466E" w:rsidRPr="00206ACB">
        <w:t xml:space="preserve"> </w:t>
      </w:r>
      <w:r w:rsidR="007F5A12" w:rsidRPr="00206ACB">
        <w:t>Many</w:t>
      </w:r>
      <w:r w:rsidR="00AC466E" w:rsidRPr="00206ACB">
        <w:t xml:space="preserve"> </w:t>
      </w:r>
      <w:r w:rsidR="007F5A12" w:rsidRPr="00206ACB">
        <w:t>of</w:t>
      </w:r>
      <w:r w:rsidR="00AC466E" w:rsidRPr="00206ACB">
        <w:t xml:space="preserve"> </w:t>
      </w:r>
      <w:r w:rsidR="007F5A12" w:rsidRPr="00206ACB">
        <w:t>the</w:t>
      </w:r>
      <w:r w:rsidR="00AC466E" w:rsidRPr="00206ACB">
        <w:t xml:space="preserve"> </w:t>
      </w:r>
      <w:r w:rsidR="007F5A12" w:rsidRPr="00206ACB">
        <w:t>things</w:t>
      </w:r>
      <w:r w:rsidR="00AC466E" w:rsidRPr="00206ACB">
        <w:t xml:space="preserve"> </w:t>
      </w:r>
      <w:r w:rsidR="007F5A12" w:rsidRPr="00206ACB">
        <w:t>that</w:t>
      </w:r>
      <w:r w:rsidR="00AC466E" w:rsidRPr="00206ACB">
        <w:t xml:space="preserve"> </w:t>
      </w:r>
      <w:r w:rsidR="007F5A12" w:rsidRPr="00206ACB">
        <w:t>can</w:t>
      </w:r>
      <w:r w:rsidR="00AC466E" w:rsidRPr="00206ACB">
        <w:t xml:space="preserve"> </w:t>
      </w:r>
      <w:r w:rsidR="007F5A12" w:rsidRPr="00206ACB">
        <w:t>be</w:t>
      </w:r>
      <w:r w:rsidR="00AC466E" w:rsidRPr="00206ACB">
        <w:t xml:space="preserve"> </w:t>
      </w:r>
      <w:r w:rsidR="007F5A12" w:rsidRPr="00206ACB">
        <w:t>set</w:t>
      </w:r>
      <w:r w:rsidR="00AC466E" w:rsidRPr="00206ACB">
        <w:t xml:space="preserve"> </w:t>
      </w:r>
      <w:r w:rsidR="007F5A12" w:rsidRPr="00206ACB">
        <w:t>through</w:t>
      </w:r>
      <w:r w:rsidR="00AC466E" w:rsidRPr="00206ACB">
        <w:t xml:space="preserve"> </w:t>
      </w:r>
      <w:r w:rsidR="007F5A12" w:rsidRPr="00206ACB">
        <w:t>the</w:t>
      </w:r>
      <w:r w:rsidR="00AC466E" w:rsidRPr="00206ACB">
        <w:t xml:space="preserve"> </w:t>
      </w:r>
      <w:r w:rsidR="007F5A12" w:rsidRPr="00206ACB">
        <w:t>iNES</w:t>
      </w:r>
      <w:r w:rsidR="00AC466E" w:rsidRPr="00206ACB">
        <w:t xml:space="preserve"> </w:t>
      </w:r>
      <w:r w:rsidR="007F5A12" w:rsidRPr="00206ACB">
        <w:t>header,</w:t>
      </w:r>
      <w:r w:rsidR="00AC466E" w:rsidRPr="00206ACB">
        <w:t xml:space="preserve"> </w:t>
      </w:r>
      <w:r w:rsidR="007F5A12" w:rsidRPr="00206ACB">
        <w:t>like</w:t>
      </w:r>
      <w:r w:rsidR="00AC466E" w:rsidRPr="00206ACB">
        <w:t xml:space="preserve"> </w:t>
      </w:r>
      <w:r w:rsidR="007F5A12" w:rsidRPr="00206ACB">
        <w:t>mirroring</w:t>
      </w:r>
      <w:r w:rsidR="00AC466E" w:rsidRPr="00206ACB">
        <w:t xml:space="preserve"> </w:t>
      </w:r>
      <w:r w:rsidR="007F5A12" w:rsidRPr="00206ACB">
        <w:t>modes</w:t>
      </w:r>
      <w:r w:rsidR="00AC466E" w:rsidRPr="00206ACB">
        <w:t xml:space="preserve"> </w:t>
      </w:r>
      <w:r w:rsidR="007F5A12" w:rsidRPr="00206ACB">
        <w:t>and</w:t>
      </w:r>
      <w:r w:rsidR="00AC466E" w:rsidRPr="00206ACB">
        <w:t xml:space="preserve"> </w:t>
      </w:r>
      <w:r w:rsidR="007F5A12" w:rsidRPr="00206ACB">
        <w:t>PRG-RAM,</w:t>
      </w:r>
      <w:r w:rsidR="00AC466E" w:rsidRPr="00206ACB">
        <w:t xml:space="preserve"> </w:t>
      </w:r>
      <w:r w:rsidR="007F5A12" w:rsidRPr="00206ACB">
        <w:t>will</w:t>
      </w:r>
      <w:r w:rsidR="00AC466E" w:rsidRPr="00206ACB">
        <w:t xml:space="preserve"> </w:t>
      </w:r>
      <w:r w:rsidR="007F5A12" w:rsidRPr="00206ACB">
        <w:t>be</w:t>
      </w:r>
      <w:r w:rsidR="00AC466E" w:rsidRPr="00206ACB">
        <w:t xml:space="preserve"> </w:t>
      </w:r>
      <w:r w:rsidR="007F5A12" w:rsidRPr="00206ACB">
        <w:t>discussed</w:t>
      </w:r>
      <w:r w:rsidR="00AC466E" w:rsidRPr="00206ACB">
        <w:t xml:space="preserve"> </w:t>
      </w:r>
      <w:r w:rsidR="007F5A12" w:rsidRPr="00206ACB">
        <w:t>in</w:t>
      </w:r>
      <w:r w:rsidR="00AC466E" w:rsidRPr="00206ACB">
        <w:t xml:space="preserve"> </w:t>
      </w:r>
      <w:r w:rsidR="007F5A12" w:rsidRPr="00206ACB">
        <w:t>greater</w:t>
      </w:r>
      <w:r w:rsidR="00AC466E" w:rsidRPr="00206ACB">
        <w:t xml:space="preserve"> </w:t>
      </w:r>
      <w:r w:rsidR="007F5A12" w:rsidRPr="00206ACB">
        <w:t>detail</w:t>
      </w:r>
      <w:r w:rsidR="00AC466E" w:rsidRPr="00206ACB">
        <w:t xml:space="preserve"> </w:t>
      </w:r>
      <w:r w:rsidR="007F5A12" w:rsidRPr="00206ACB">
        <w:t>later</w:t>
      </w:r>
      <w:r w:rsidR="00AC466E" w:rsidRPr="00206ACB">
        <w:t xml:space="preserve"> </w:t>
      </w:r>
      <w:r w:rsidR="007F5A12" w:rsidRPr="00206ACB">
        <w:t>in</w:t>
      </w:r>
      <w:r w:rsidR="00AC466E" w:rsidRPr="00206ACB">
        <w:t xml:space="preserve"> </w:t>
      </w:r>
      <w:r w:rsidR="007F5A12" w:rsidRPr="00206ACB">
        <w:t>this</w:t>
      </w:r>
      <w:r w:rsidR="00AC466E" w:rsidRPr="00206ACB">
        <w:t xml:space="preserve"> </w:t>
      </w:r>
      <w:r w:rsidR="007F5A12" w:rsidRPr="00206ACB">
        <w:t>book.</w:t>
      </w:r>
    </w:p>
    <w:p w14:paraId="4BF3C8E9" w14:textId="6E64201B" w:rsidR="00841027" w:rsidRPr="00206ACB" w:rsidRDefault="00841027" w:rsidP="00483111">
      <w:pPr>
        <w:pStyle w:val="Heading3"/>
        <w:rPr>
          <w:rFonts w:cstheme="minorHAnsi"/>
        </w:rPr>
      </w:pPr>
      <w:bookmarkStart w:id="70" w:name="_Toc168434217"/>
      <w:bookmarkStart w:id="71" w:name="_Toc168779338"/>
      <w:r w:rsidRPr="00206ACB">
        <w:rPr>
          <w:rFonts w:cstheme="minorHAnsi"/>
        </w:rPr>
        <w:lastRenderedPageBreak/>
        <w:t>Isolating</w:t>
      </w:r>
      <w:r w:rsidR="00AC466E" w:rsidRPr="00206ACB">
        <w:rPr>
          <w:rFonts w:cstheme="minorHAnsi"/>
        </w:rPr>
        <w:t xml:space="preserve"> </w:t>
      </w:r>
      <w:r w:rsidRPr="00206ACB">
        <w:rPr>
          <w:rFonts w:cstheme="minorHAnsi"/>
        </w:rPr>
        <w:t>Procedures</w:t>
      </w:r>
      <w:r w:rsidR="00AC466E" w:rsidRPr="00206ACB">
        <w:rPr>
          <w:rFonts w:cstheme="minorHAnsi"/>
        </w:rPr>
        <w:t xml:space="preserve"> </w:t>
      </w:r>
      <w:r w:rsidRPr="00206ACB">
        <w:rPr>
          <w:rFonts w:cstheme="minorHAnsi"/>
        </w:rPr>
        <w:t>with</w:t>
      </w:r>
      <w:r w:rsidR="00AC466E" w:rsidRPr="00206ACB">
        <w:rPr>
          <w:rFonts w:cstheme="minorHAnsi"/>
        </w:rPr>
        <w:t xml:space="preserve"> </w:t>
      </w:r>
      <w:r w:rsidRPr="00206ACB">
        <w:rPr>
          <w:rFonts w:cstheme="minorHAnsi"/>
        </w:rPr>
        <w:t>.proc</w:t>
      </w:r>
      <w:bookmarkEnd w:id="70"/>
      <w:bookmarkEnd w:id="71"/>
    </w:p>
    <w:p w14:paraId="06CF6FA5" w14:textId="57EB3851" w:rsidR="00483111" w:rsidRPr="00C9489C" w:rsidRDefault="007F5A12" w:rsidP="00C9489C">
      <w:r w:rsidRPr="00206ACB">
        <w:t>After</w:t>
      </w:r>
      <w:r w:rsidR="00AC466E" w:rsidRPr="00206ACB">
        <w:t xml:space="preserve"> </w:t>
      </w:r>
      <w:r w:rsidRPr="00206ACB">
        <w:t>the</w:t>
      </w:r>
      <w:r w:rsidR="00AC466E" w:rsidRPr="00206ACB">
        <w:t xml:space="preserve"> </w:t>
      </w:r>
      <w:r w:rsidRPr="00206ACB">
        <w:t>header,</w:t>
      </w:r>
      <w:r w:rsidR="00AC466E" w:rsidRPr="00206ACB">
        <w:t xml:space="preserve"> </w:t>
      </w:r>
      <w:r w:rsidRPr="00206ACB">
        <w:t>another</w:t>
      </w:r>
      <w:r w:rsidR="00AC466E" w:rsidRPr="00206ACB">
        <w:t xml:space="preserve"> </w:t>
      </w:r>
      <w:r w:rsidRPr="0046102D">
        <w:rPr>
          <w:rStyle w:val="QuoteChar"/>
        </w:rPr>
        <w:t>.segment</w:t>
      </w:r>
      <w:r w:rsidR="00AC466E" w:rsidRPr="00206ACB">
        <w:t xml:space="preserve"> </w:t>
      </w:r>
      <w:r w:rsidRPr="00206ACB">
        <w:t>directive</w:t>
      </w:r>
      <w:r w:rsidR="00AC466E" w:rsidRPr="00206ACB">
        <w:t xml:space="preserve"> </w:t>
      </w:r>
      <w:r w:rsidRPr="00206ACB">
        <w:t>switches</w:t>
      </w:r>
      <w:r w:rsidR="00AC466E" w:rsidRPr="00206ACB">
        <w:t xml:space="preserve"> </w:t>
      </w:r>
      <w:r w:rsidRPr="00206ACB">
        <w:t>us</w:t>
      </w:r>
      <w:r w:rsidR="00AC466E" w:rsidRPr="00206ACB">
        <w:t xml:space="preserve"> </w:t>
      </w:r>
      <w:r w:rsidRPr="00206ACB">
        <w:t>to</w:t>
      </w:r>
      <w:r w:rsidR="00AC466E" w:rsidRPr="00206ACB">
        <w:t xml:space="preserve"> </w:t>
      </w:r>
      <w:r w:rsidRPr="00206ACB">
        <w:t>the</w:t>
      </w:r>
      <w:r w:rsidR="00AC466E" w:rsidRPr="00206ACB">
        <w:t xml:space="preserve"> </w:t>
      </w:r>
      <w:r w:rsidRPr="00206ACB">
        <w:t>"CODE"</w:t>
      </w:r>
      <w:r w:rsidR="00AC466E" w:rsidRPr="00206ACB">
        <w:t xml:space="preserve"> </w:t>
      </w:r>
      <w:r w:rsidRPr="00206ACB">
        <w:t>segment,</w:t>
      </w:r>
      <w:r w:rsidR="00AC466E" w:rsidRPr="00206ACB">
        <w:t xml:space="preserve"> </w:t>
      </w:r>
      <w:r w:rsidRPr="00206ACB">
        <w:t>which</w:t>
      </w:r>
      <w:r w:rsidR="00AC466E" w:rsidRPr="00206ACB">
        <w:t xml:space="preserve"> </w:t>
      </w:r>
      <w:r w:rsidRPr="00206ACB">
        <w:t>begins</w:t>
      </w:r>
      <w:r w:rsidR="00AC466E" w:rsidRPr="00206ACB">
        <w:t xml:space="preserve"> </w:t>
      </w:r>
      <w:r w:rsidRPr="00206ACB">
        <w:t>at</w:t>
      </w:r>
      <w:r w:rsidR="00AC466E" w:rsidRPr="00206ACB">
        <w:t xml:space="preserve"> </w:t>
      </w:r>
      <w:r w:rsidRPr="00206ACB">
        <w:t>16</w:t>
      </w:r>
      <w:r w:rsidR="00AC466E" w:rsidRPr="00206ACB">
        <w:t xml:space="preserve"> </w:t>
      </w:r>
      <w:r w:rsidRPr="00206ACB">
        <w:t>bytes</w:t>
      </w:r>
      <w:r w:rsidR="00AC466E" w:rsidRPr="00206ACB">
        <w:t xml:space="preserve"> </w:t>
      </w:r>
      <w:r w:rsidRPr="00206ACB">
        <w:t>into</w:t>
      </w:r>
      <w:r w:rsidR="00AC466E" w:rsidRPr="00206ACB">
        <w:t xml:space="preserve"> </w:t>
      </w:r>
      <w:r w:rsidRPr="00206ACB">
        <w:t>the</w:t>
      </w:r>
      <w:r w:rsidR="00AC466E" w:rsidRPr="00206ACB">
        <w:t xml:space="preserve"> </w:t>
      </w:r>
      <w:r w:rsidRPr="00206ACB">
        <w:t>file</w:t>
      </w:r>
      <w:r w:rsidR="00AC466E" w:rsidRPr="00206ACB">
        <w:t xml:space="preserve"> </w:t>
      </w:r>
      <w:r w:rsidRPr="00206ACB">
        <w:t>(i.e.,</w:t>
      </w:r>
      <w:r w:rsidR="00AC466E" w:rsidRPr="00206ACB">
        <w:t xml:space="preserve"> </w:t>
      </w:r>
      <w:r w:rsidRPr="00206ACB">
        <w:t>after</w:t>
      </w:r>
      <w:r w:rsidR="00AC466E" w:rsidRPr="00206ACB">
        <w:t xml:space="preserve"> </w:t>
      </w:r>
      <w:r w:rsidRPr="00206ACB">
        <w:t>the</w:t>
      </w:r>
      <w:r w:rsidR="00AC466E" w:rsidRPr="00206ACB">
        <w:t xml:space="preserve"> </w:t>
      </w:r>
      <w:r w:rsidRPr="00206ACB">
        <w:t>16-byte</w:t>
      </w:r>
      <w:r w:rsidR="00AC466E" w:rsidRPr="00206ACB">
        <w:t xml:space="preserve"> </w:t>
      </w:r>
      <w:r w:rsidRPr="00206ACB">
        <w:t>header).</w:t>
      </w:r>
      <w:r w:rsidR="00AC466E" w:rsidRPr="00206ACB">
        <w:t xml:space="preserve"> </w:t>
      </w:r>
      <w:r w:rsidRPr="00206ACB">
        <w:t>The</w:t>
      </w:r>
      <w:r w:rsidR="00AC466E" w:rsidRPr="00206ACB">
        <w:t xml:space="preserve"> </w:t>
      </w:r>
      <w:r w:rsidRPr="00206ACB">
        <w:t>first</w:t>
      </w:r>
      <w:r w:rsidR="00AC466E" w:rsidRPr="00206ACB">
        <w:t xml:space="preserve"> </w:t>
      </w:r>
      <w:r w:rsidRPr="00206ACB">
        <w:t>thing</w:t>
      </w:r>
      <w:r w:rsidR="00AC466E" w:rsidRPr="00206ACB">
        <w:t xml:space="preserve"> </w:t>
      </w:r>
      <w:r w:rsidRPr="00206ACB">
        <w:t>within</w:t>
      </w:r>
      <w:r w:rsidR="00AC466E" w:rsidRPr="00206ACB">
        <w:t xml:space="preserve"> </w:t>
      </w:r>
      <w:r w:rsidRPr="00206ACB">
        <w:t>the</w:t>
      </w:r>
      <w:r w:rsidR="00AC466E" w:rsidRPr="00206ACB">
        <w:t xml:space="preserve"> </w:t>
      </w:r>
      <w:r w:rsidRPr="00206ACB">
        <w:t>segment</w:t>
      </w:r>
      <w:r w:rsidR="00AC466E" w:rsidRPr="00206ACB">
        <w:t xml:space="preserve"> </w:t>
      </w:r>
      <w:r w:rsidRPr="00206ACB">
        <w:t>is</w:t>
      </w:r>
      <w:r w:rsidR="00AC466E" w:rsidRPr="00206ACB">
        <w:t xml:space="preserve"> </w:t>
      </w:r>
      <w:r w:rsidRPr="00206ACB">
        <w:t>a</w:t>
      </w:r>
      <w:r w:rsidR="00AC466E" w:rsidRPr="00206ACB">
        <w:t xml:space="preserve"> </w:t>
      </w:r>
      <w:r w:rsidRPr="00206ACB">
        <w:t>new</w:t>
      </w:r>
      <w:r w:rsidR="00AC466E" w:rsidRPr="00206ACB">
        <w:t xml:space="preserve"> </w:t>
      </w:r>
      <w:r w:rsidRPr="00206ACB">
        <w:t>assembler</w:t>
      </w:r>
      <w:r w:rsidR="00AC466E" w:rsidRPr="00206ACB">
        <w:t xml:space="preserve"> </w:t>
      </w:r>
      <w:r w:rsidRPr="00206ACB">
        <w:t>directive,</w:t>
      </w:r>
      <w:r w:rsidR="00AC466E" w:rsidRPr="00206ACB">
        <w:t xml:space="preserve"> </w:t>
      </w:r>
      <w:r w:rsidRPr="0046102D">
        <w:rPr>
          <w:rStyle w:val="QuoteChar"/>
        </w:rPr>
        <w:t>.proc</w:t>
      </w:r>
      <w:r w:rsidRPr="00206ACB">
        <w:t>.</w:t>
      </w:r>
      <w:r w:rsidR="00AC466E" w:rsidRPr="00206ACB">
        <w:t xml:space="preserve"> </w:t>
      </w:r>
      <w:r w:rsidRPr="00206ACB">
        <w:t>This</w:t>
      </w:r>
      <w:r w:rsidR="00AC466E" w:rsidRPr="00206ACB">
        <w:t xml:space="preserve"> </w:t>
      </w:r>
      <w:r w:rsidRPr="00206ACB">
        <w:t>directive</w:t>
      </w:r>
      <w:r w:rsidR="00AC466E" w:rsidRPr="00206ACB">
        <w:t xml:space="preserve"> </w:t>
      </w:r>
      <w:r w:rsidRPr="00206ACB">
        <w:t>lets</w:t>
      </w:r>
      <w:r w:rsidR="00AC466E" w:rsidRPr="00206ACB">
        <w:t xml:space="preserve"> </w:t>
      </w:r>
      <w:r w:rsidRPr="00206ACB">
        <w:t>you</w:t>
      </w:r>
      <w:r w:rsidR="00AC466E" w:rsidRPr="00206ACB">
        <w:t xml:space="preserve"> </w:t>
      </w:r>
      <w:r w:rsidRPr="00206ACB">
        <w:t>create</w:t>
      </w:r>
      <w:r w:rsidR="00AC466E" w:rsidRPr="00206ACB">
        <w:t xml:space="preserve"> </w:t>
      </w:r>
      <w:r w:rsidRPr="00206ACB">
        <w:t>new</w:t>
      </w:r>
      <w:r w:rsidR="00AC466E" w:rsidRPr="00206ACB">
        <w:t xml:space="preserve"> </w:t>
      </w:r>
      <w:r w:rsidRPr="00206ACB">
        <w:t>lexical</w:t>
      </w:r>
      <w:r w:rsidR="00AC466E" w:rsidRPr="00206ACB">
        <w:t xml:space="preserve"> </w:t>
      </w:r>
      <w:r w:rsidRPr="00206ACB">
        <w:t>scopes</w:t>
      </w:r>
      <w:r w:rsidR="00AC466E" w:rsidRPr="00206ACB">
        <w:t xml:space="preserve"> </w:t>
      </w:r>
      <w:r w:rsidRPr="00206ACB">
        <w:t>in</w:t>
      </w:r>
      <w:r w:rsidR="00AC466E" w:rsidRPr="00206ACB">
        <w:t xml:space="preserve"> </w:t>
      </w:r>
      <w:r w:rsidRPr="00206ACB">
        <w:t>your</w:t>
      </w:r>
      <w:r w:rsidR="00AC466E" w:rsidRPr="00206ACB">
        <w:t xml:space="preserve"> </w:t>
      </w:r>
      <w:r w:rsidRPr="00206ACB">
        <w:t>code.</w:t>
      </w:r>
      <w:r w:rsidR="00AC466E" w:rsidRPr="00206ACB">
        <w:t xml:space="preserve"> </w:t>
      </w:r>
      <w:r w:rsidRPr="00206ACB">
        <w:t>Basically,</w:t>
      </w:r>
      <w:r w:rsidR="00AC466E" w:rsidRPr="00206ACB">
        <w:t xml:space="preserve"> </w:t>
      </w:r>
      <w:r w:rsidRPr="00206ACB">
        <w:t>this</w:t>
      </w:r>
      <w:r w:rsidR="00AC466E" w:rsidRPr="00206ACB">
        <w:t xml:space="preserve"> </w:t>
      </w:r>
      <w:r w:rsidRPr="00206ACB">
        <w:t>means</w:t>
      </w:r>
      <w:r w:rsidR="00AC466E" w:rsidRPr="00206ACB">
        <w:t xml:space="preserve"> </w:t>
      </w:r>
      <w:r w:rsidRPr="00206ACB">
        <w:t>that</w:t>
      </w:r>
      <w:r w:rsidR="00AC466E" w:rsidRPr="00206ACB">
        <w:t xml:space="preserve"> </w:t>
      </w:r>
      <w:r w:rsidRPr="00206ACB">
        <w:t>the</w:t>
      </w:r>
      <w:r w:rsidR="00AC466E" w:rsidRPr="00206ACB">
        <w:t xml:space="preserve"> </w:t>
      </w:r>
      <w:r w:rsidRPr="00206ACB">
        <w:t>labels</w:t>
      </w:r>
      <w:r w:rsidR="00AC466E" w:rsidRPr="00206ACB">
        <w:t xml:space="preserve"> </w:t>
      </w:r>
      <w:r w:rsidRPr="00206ACB">
        <w:t>you</w:t>
      </w:r>
      <w:r w:rsidR="00AC466E" w:rsidRPr="00206ACB">
        <w:t xml:space="preserve"> </w:t>
      </w:r>
      <w:r w:rsidRPr="00206ACB">
        <w:t>make</w:t>
      </w:r>
      <w:r w:rsidR="00AC466E" w:rsidRPr="00206ACB">
        <w:t xml:space="preserve"> </w:t>
      </w:r>
      <w:r w:rsidRPr="00206ACB">
        <w:t>inside</w:t>
      </w:r>
      <w:r w:rsidR="00AC466E" w:rsidRPr="00206ACB">
        <w:t xml:space="preserve"> </w:t>
      </w:r>
      <w:r w:rsidRPr="00206ACB">
        <w:t>of</w:t>
      </w:r>
      <w:r w:rsidR="00AC466E" w:rsidRPr="00206ACB">
        <w:t xml:space="preserve"> </w:t>
      </w:r>
      <w:r w:rsidRPr="00206ACB">
        <w:t>a</w:t>
      </w:r>
      <w:r w:rsidR="00AC466E" w:rsidRPr="00206ACB">
        <w:t xml:space="preserve"> </w:t>
      </w:r>
      <w:r w:rsidRPr="0046102D">
        <w:rPr>
          <w:rStyle w:val="QuoteChar"/>
        </w:rPr>
        <w:t>.proc</w:t>
      </w:r>
      <w:r w:rsidR="00AC466E" w:rsidRPr="00206ACB">
        <w:t xml:space="preserve"> </w:t>
      </w:r>
      <w:r w:rsidRPr="00206ACB">
        <w:t>are</w:t>
      </w:r>
      <w:r w:rsidR="00AC466E" w:rsidRPr="00206ACB">
        <w:t xml:space="preserve"> </w:t>
      </w:r>
      <w:r w:rsidRPr="00206ACB">
        <w:t>unique</w:t>
      </w:r>
      <w:r w:rsidR="00AC466E" w:rsidRPr="00206ACB">
        <w:t xml:space="preserve"> </w:t>
      </w:r>
      <w:r w:rsidRPr="00206ACB">
        <w:t>to</w:t>
      </w:r>
      <w:r w:rsidR="00AC466E" w:rsidRPr="00206ACB">
        <w:t xml:space="preserve"> </w:t>
      </w:r>
      <w:r w:rsidRPr="00206ACB">
        <w:t>that</w:t>
      </w:r>
      <w:r w:rsidR="00AC466E" w:rsidRPr="00206ACB">
        <w:t xml:space="preserve"> </w:t>
      </w:r>
      <w:r w:rsidRPr="00206ACB">
        <w:t>proc.</w:t>
      </w:r>
      <w:r w:rsidR="00AC466E" w:rsidRPr="00206ACB">
        <w:t xml:space="preserve"> </w:t>
      </w:r>
      <w:r w:rsidRPr="00206ACB">
        <w:t>Here's</w:t>
      </w:r>
      <w:r w:rsidR="00AC466E" w:rsidRPr="00206ACB">
        <w:t xml:space="preserve"> </w:t>
      </w:r>
      <w:r w:rsidRPr="00206ACB">
        <w:t>an</w:t>
      </w:r>
      <w:r w:rsidR="00AC466E" w:rsidRPr="00206ACB">
        <w:t xml:space="preserve"> </w:t>
      </w:r>
      <w:r w:rsidRPr="00206ACB">
        <w:t>example:</w:t>
      </w:r>
    </w:p>
    <w:p w14:paraId="2D424DE5" w14:textId="78C50411" w:rsidR="007F5A12" w:rsidRPr="00685214" w:rsidRDefault="007F5A12" w:rsidP="00BD0D9A">
      <w:pPr>
        <w:widowControl/>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10C26F"/>
          <w:kern w:val="0"/>
          <w:szCs w:val="26"/>
          <w:bdr w:val="none" w:sz="0" w:space="0" w:color="auto" w:frame="1"/>
          <w:lang w:eastAsia="ja-JP"/>
        </w:rPr>
      </w:pPr>
      <w:r w:rsidRPr="00685214">
        <w:rPr>
          <w:rFonts w:ascii="DejaVu Sans Mono" w:eastAsia="Times New Roman" w:hAnsi="DejaVu Sans Mono" w:cs="DejaVu Sans Mono"/>
          <w:color w:val="10C26F"/>
          <w:kern w:val="0"/>
          <w:szCs w:val="26"/>
          <w:bdr w:val="none" w:sz="0" w:space="0" w:color="auto" w:frame="1"/>
          <w:lang w:eastAsia="ja-JP"/>
        </w:rPr>
        <w:t>.proc</w:t>
      </w:r>
      <w:r w:rsidR="00AC466E" w:rsidRPr="00685214">
        <w:rPr>
          <w:rFonts w:ascii="DejaVu Sans Mono" w:eastAsia="Times New Roman" w:hAnsi="DejaVu Sans Mono" w:cs="DejaVu Sans Mono"/>
          <w:color w:val="10C26F"/>
          <w:kern w:val="0"/>
          <w:szCs w:val="26"/>
          <w:bdr w:val="none" w:sz="0" w:space="0" w:color="auto" w:frame="1"/>
          <w:lang w:eastAsia="ja-JP"/>
        </w:rPr>
        <w:t xml:space="preserve"> </w:t>
      </w:r>
      <w:r w:rsidRPr="00685214">
        <w:rPr>
          <w:rFonts w:ascii="DejaVu Sans Mono" w:eastAsia="Times New Roman" w:hAnsi="DejaVu Sans Mono" w:cs="DejaVu Sans Mono"/>
          <w:color w:val="10C26F"/>
          <w:kern w:val="0"/>
          <w:szCs w:val="26"/>
          <w:bdr w:val="none" w:sz="0" w:space="0" w:color="auto" w:frame="1"/>
          <w:lang w:eastAsia="ja-JP"/>
        </w:rPr>
        <w:t>foo</w:t>
      </w:r>
    </w:p>
    <w:p w14:paraId="63B30FF3" w14:textId="2A407FE8" w:rsidR="007F5A12" w:rsidRPr="00685214" w:rsidRDefault="00AC466E" w:rsidP="00BD0D9A">
      <w:pPr>
        <w:widowControl/>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10C26F"/>
          <w:kern w:val="0"/>
          <w:szCs w:val="26"/>
          <w:bdr w:val="none" w:sz="0" w:space="0" w:color="auto" w:frame="1"/>
          <w:lang w:eastAsia="ja-JP"/>
        </w:rPr>
      </w:pPr>
      <w:r w:rsidRPr="00685214">
        <w:rPr>
          <w:rFonts w:ascii="DejaVu Sans Mono" w:eastAsia="Times New Roman" w:hAnsi="DejaVu Sans Mono" w:cs="DejaVu Sans Mono"/>
          <w:color w:val="10C26F"/>
          <w:kern w:val="0"/>
          <w:szCs w:val="26"/>
          <w:bdr w:val="none" w:sz="0" w:space="0" w:color="auto" w:frame="1"/>
          <w:lang w:eastAsia="ja-JP"/>
        </w:rPr>
        <w:t xml:space="preserve">  </w:t>
      </w:r>
      <w:r w:rsidR="007F5A12" w:rsidRPr="00685214">
        <w:rPr>
          <w:rFonts w:ascii="DejaVu Sans Mono" w:eastAsia="Times New Roman" w:hAnsi="DejaVu Sans Mono" w:cs="DejaVu Sans Mono"/>
          <w:color w:val="E3371E"/>
          <w:kern w:val="0"/>
          <w:szCs w:val="26"/>
          <w:bdr w:val="none" w:sz="0" w:space="0" w:color="auto" w:frame="1"/>
          <w:lang w:eastAsia="ja-JP"/>
        </w:rPr>
        <w:t>LDA</w:t>
      </w:r>
      <w:r w:rsidRPr="00685214">
        <w:rPr>
          <w:rFonts w:ascii="DejaVu Sans Mono" w:eastAsia="Times New Roman" w:hAnsi="DejaVu Sans Mono" w:cs="DejaVu Sans Mono"/>
          <w:color w:val="10C26F"/>
          <w:kern w:val="0"/>
          <w:szCs w:val="26"/>
          <w:bdr w:val="none" w:sz="0" w:space="0" w:color="auto" w:frame="1"/>
          <w:lang w:eastAsia="ja-JP"/>
        </w:rPr>
        <w:t xml:space="preserve"> </w:t>
      </w:r>
      <w:r w:rsidR="007F5A12" w:rsidRPr="00685214">
        <w:rPr>
          <w:rFonts w:ascii="DejaVu Sans Mono" w:eastAsia="Times New Roman" w:hAnsi="DejaVu Sans Mono" w:cs="DejaVu Sans Mono"/>
          <w:color w:val="07E2FA"/>
          <w:kern w:val="0"/>
          <w:szCs w:val="26"/>
          <w:bdr w:val="none" w:sz="0" w:space="0" w:color="auto" w:frame="1"/>
          <w:lang w:eastAsia="ja-JP"/>
        </w:rPr>
        <w:t>$2002</w:t>
      </w:r>
    </w:p>
    <w:p w14:paraId="6777BB3C" w14:textId="77777777" w:rsidR="007F5A12" w:rsidRPr="00685214" w:rsidRDefault="007F5A12" w:rsidP="00BD0D9A">
      <w:pPr>
        <w:widowControl/>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10C26F"/>
          <w:kern w:val="0"/>
          <w:szCs w:val="26"/>
          <w:bdr w:val="none" w:sz="0" w:space="0" w:color="auto" w:frame="1"/>
          <w:lang w:eastAsia="ja-JP"/>
        </w:rPr>
      </w:pPr>
      <w:r w:rsidRPr="00685214">
        <w:rPr>
          <w:rFonts w:ascii="DejaVu Sans Mono" w:eastAsia="Times New Roman" w:hAnsi="DejaVu Sans Mono" w:cs="DejaVu Sans Mono"/>
          <w:color w:val="10C26F"/>
          <w:kern w:val="0"/>
          <w:szCs w:val="26"/>
          <w:bdr w:val="none" w:sz="0" w:space="0" w:color="auto" w:frame="1"/>
          <w:lang w:eastAsia="ja-JP"/>
        </w:rPr>
        <w:t>some_label:</w:t>
      </w:r>
    </w:p>
    <w:p w14:paraId="7756E474" w14:textId="6A734358" w:rsidR="007F5A12" w:rsidRPr="00685214" w:rsidRDefault="00AC466E" w:rsidP="00BD0D9A">
      <w:pPr>
        <w:widowControl/>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10C26F"/>
          <w:kern w:val="0"/>
          <w:szCs w:val="26"/>
          <w:bdr w:val="none" w:sz="0" w:space="0" w:color="auto" w:frame="1"/>
          <w:lang w:eastAsia="ja-JP"/>
        </w:rPr>
      </w:pPr>
      <w:r w:rsidRPr="00685214">
        <w:rPr>
          <w:rFonts w:ascii="DejaVu Sans Mono" w:eastAsia="Times New Roman" w:hAnsi="DejaVu Sans Mono" w:cs="DejaVu Sans Mono"/>
          <w:color w:val="10C26F"/>
          <w:kern w:val="0"/>
          <w:szCs w:val="26"/>
          <w:bdr w:val="none" w:sz="0" w:space="0" w:color="auto" w:frame="1"/>
          <w:lang w:eastAsia="ja-JP"/>
        </w:rPr>
        <w:t xml:space="preserve">  </w:t>
      </w:r>
      <w:r w:rsidR="007F5A12" w:rsidRPr="00685214">
        <w:rPr>
          <w:rFonts w:ascii="DejaVu Sans Mono" w:eastAsia="Times New Roman" w:hAnsi="DejaVu Sans Mono" w:cs="DejaVu Sans Mono"/>
          <w:color w:val="E3371E"/>
          <w:kern w:val="0"/>
          <w:szCs w:val="26"/>
          <w:bdr w:val="none" w:sz="0" w:space="0" w:color="auto" w:frame="1"/>
          <w:lang w:eastAsia="ja-JP"/>
        </w:rPr>
        <w:t>LDA</w:t>
      </w:r>
      <w:r w:rsidRPr="00685214">
        <w:rPr>
          <w:rFonts w:ascii="DejaVu Sans Mono" w:eastAsia="Times New Roman" w:hAnsi="DejaVu Sans Mono" w:cs="DejaVu Sans Mono"/>
          <w:color w:val="10C26F"/>
          <w:kern w:val="0"/>
          <w:szCs w:val="26"/>
          <w:bdr w:val="none" w:sz="0" w:space="0" w:color="auto" w:frame="1"/>
          <w:lang w:eastAsia="ja-JP"/>
        </w:rPr>
        <w:t xml:space="preserve"> </w:t>
      </w:r>
      <w:r w:rsidR="007F5A12" w:rsidRPr="00685214">
        <w:rPr>
          <w:rFonts w:ascii="DejaVu Sans Mono" w:eastAsia="Times New Roman" w:hAnsi="DejaVu Sans Mono" w:cs="DejaVu Sans Mono"/>
          <w:color w:val="FF7A48"/>
          <w:kern w:val="0"/>
          <w:szCs w:val="26"/>
          <w:bdr w:val="none" w:sz="0" w:space="0" w:color="auto" w:frame="1"/>
          <w:lang w:eastAsia="ja-JP"/>
        </w:rPr>
        <w:t>#</w:t>
      </w:r>
      <w:r w:rsidR="007F5A12" w:rsidRPr="00685214">
        <w:rPr>
          <w:rFonts w:ascii="DejaVu Sans Mono" w:eastAsia="Times New Roman" w:hAnsi="DejaVu Sans Mono" w:cs="DejaVu Sans Mono"/>
          <w:color w:val="07E2FA"/>
          <w:kern w:val="0"/>
          <w:szCs w:val="26"/>
          <w:bdr w:val="none" w:sz="0" w:space="0" w:color="auto" w:frame="1"/>
          <w:lang w:eastAsia="ja-JP"/>
        </w:rPr>
        <w:t>$3f</w:t>
      </w:r>
    </w:p>
    <w:p w14:paraId="5B87396A" w14:textId="77777777" w:rsidR="007F5A12" w:rsidRPr="00685214" w:rsidRDefault="007F5A12" w:rsidP="00BD0D9A">
      <w:pPr>
        <w:widowControl/>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10C26F"/>
          <w:kern w:val="0"/>
          <w:szCs w:val="26"/>
          <w:bdr w:val="none" w:sz="0" w:space="0" w:color="auto" w:frame="1"/>
          <w:lang w:eastAsia="ja-JP"/>
        </w:rPr>
      </w:pPr>
      <w:r w:rsidRPr="00685214">
        <w:rPr>
          <w:rFonts w:ascii="DejaVu Sans Mono" w:eastAsia="Times New Roman" w:hAnsi="DejaVu Sans Mono" w:cs="DejaVu Sans Mono"/>
          <w:color w:val="10C26F"/>
          <w:kern w:val="0"/>
          <w:szCs w:val="26"/>
          <w:bdr w:val="none" w:sz="0" w:space="0" w:color="auto" w:frame="1"/>
          <w:lang w:eastAsia="ja-JP"/>
        </w:rPr>
        <w:t>.endproc</w:t>
      </w:r>
    </w:p>
    <w:p w14:paraId="6DB27A56" w14:textId="77777777" w:rsidR="007F5A12" w:rsidRPr="00685214" w:rsidRDefault="007F5A12" w:rsidP="00BD0D9A">
      <w:pPr>
        <w:widowControl/>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10C26F"/>
          <w:kern w:val="0"/>
          <w:szCs w:val="26"/>
          <w:bdr w:val="none" w:sz="0" w:space="0" w:color="auto" w:frame="1"/>
          <w:lang w:eastAsia="ja-JP"/>
        </w:rPr>
      </w:pPr>
    </w:p>
    <w:p w14:paraId="730C257B" w14:textId="7D0A1E8E" w:rsidR="007F5A12" w:rsidRPr="00685214" w:rsidRDefault="007F5A12" w:rsidP="00BD0D9A">
      <w:pPr>
        <w:widowControl/>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10C26F"/>
          <w:kern w:val="0"/>
          <w:szCs w:val="26"/>
          <w:bdr w:val="none" w:sz="0" w:space="0" w:color="auto" w:frame="1"/>
          <w:lang w:eastAsia="ja-JP"/>
        </w:rPr>
      </w:pPr>
      <w:r w:rsidRPr="00685214">
        <w:rPr>
          <w:rFonts w:ascii="DejaVu Sans Mono" w:eastAsia="Times New Roman" w:hAnsi="DejaVu Sans Mono" w:cs="DejaVu Sans Mono"/>
          <w:color w:val="10C26F"/>
          <w:kern w:val="0"/>
          <w:szCs w:val="26"/>
          <w:bdr w:val="none" w:sz="0" w:space="0" w:color="auto" w:frame="1"/>
          <w:lang w:eastAsia="ja-JP"/>
        </w:rPr>
        <w:t>.proc</w:t>
      </w:r>
      <w:r w:rsidR="00AC466E" w:rsidRPr="00685214">
        <w:rPr>
          <w:rFonts w:ascii="DejaVu Sans Mono" w:eastAsia="Times New Roman" w:hAnsi="DejaVu Sans Mono" w:cs="DejaVu Sans Mono"/>
          <w:color w:val="10C26F"/>
          <w:kern w:val="0"/>
          <w:szCs w:val="26"/>
          <w:bdr w:val="none" w:sz="0" w:space="0" w:color="auto" w:frame="1"/>
          <w:lang w:eastAsia="ja-JP"/>
        </w:rPr>
        <w:t xml:space="preserve"> </w:t>
      </w:r>
      <w:r w:rsidRPr="00685214">
        <w:rPr>
          <w:rFonts w:ascii="DejaVu Sans Mono" w:eastAsia="Times New Roman" w:hAnsi="DejaVu Sans Mono" w:cs="DejaVu Sans Mono"/>
          <w:color w:val="10C26F"/>
          <w:kern w:val="0"/>
          <w:szCs w:val="26"/>
          <w:bdr w:val="none" w:sz="0" w:space="0" w:color="auto" w:frame="1"/>
          <w:lang w:eastAsia="ja-JP"/>
        </w:rPr>
        <w:t>bar</w:t>
      </w:r>
    </w:p>
    <w:p w14:paraId="3406E3C9" w14:textId="4EC2D44C" w:rsidR="007F5A12" w:rsidRPr="00685214" w:rsidRDefault="00AC466E" w:rsidP="00BD0D9A">
      <w:pPr>
        <w:widowControl/>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10C26F"/>
          <w:kern w:val="0"/>
          <w:szCs w:val="26"/>
          <w:bdr w:val="none" w:sz="0" w:space="0" w:color="auto" w:frame="1"/>
          <w:lang w:eastAsia="ja-JP"/>
        </w:rPr>
      </w:pPr>
      <w:r w:rsidRPr="00685214">
        <w:rPr>
          <w:rFonts w:ascii="DejaVu Sans Mono" w:eastAsia="Times New Roman" w:hAnsi="DejaVu Sans Mono" w:cs="DejaVu Sans Mono"/>
          <w:color w:val="10C26F"/>
          <w:kern w:val="0"/>
          <w:szCs w:val="26"/>
          <w:bdr w:val="none" w:sz="0" w:space="0" w:color="auto" w:frame="1"/>
          <w:lang w:eastAsia="ja-JP"/>
        </w:rPr>
        <w:t xml:space="preserve">  </w:t>
      </w:r>
      <w:r w:rsidR="007F5A12" w:rsidRPr="00685214">
        <w:rPr>
          <w:rFonts w:ascii="DejaVu Sans Mono" w:eastAsia="Times New Roman" w:hAnsi="DejaVu Sans Mono" w:cs="DejaVu Sans Mono"/>
          <w:color w:val="E3371E"/>
          <w:kern w:val="0"/>
          <w:szCs w:val="26"/>
          <w:bdr w:val="none" w:sz="0" w:space="0" w:color="auto" w:frame="1"/>
          <w:lang w:eastAsia="ja-JP"/>
        </w:rPr>
        <w:t>LDA</w:t>
      </w:r>
      <w:r w:rsidRPr="00685214">
        <w:rPr>
          <w:rFonts w:ascii="DejaVu Sans Mono" w:eastAsia="Times New Roman" w:hAnsi="DejaVu Sans Mono" w:cs="DejaVu Sans Mono"/>
          <w:color w:val="10C26F"/>
          <w:kern w:val="0"/>
          <w:szCs w:val="26"/>
          <w:bdr w:val="none" w:sz="0" w:space="0" w:color="auto" w:frame="1"/>
          <w:lang w:eastAsia="ja-JP"/>
        </w:rPr>
        <w:t xml:space="preserve"> </w:t>
      </w:r>
      <w:r w:rsidR="007F5A12" w:rsidRPr="00685214">
        <w:rPr>
          <w:rFonts w:ascii="DejaVu Sans Mono" w:eastAsia="Times New Roman" w:hAnsi="DejaVu Sans Mono" w:cs="DejaVu Sans Mono"/>
          <w:color w:val="FF7A48"/>
          <w:kern w:val="0"/>
          <w:szCs w:val="26"/>
          <w:bdr w:val="none" w:sz="0" w:space="0" w:color="auto" w:frame="1"/>
          <w:lang w:eastAsia="ja-JP"/>
        </w:rPr>
        <w:t>#</w:t>
      </w:r>
      <w:r w:rsidR="007F5A12" w:rsidRPr="00685214">
        <w:rPr>
          <w:rFonts w:ascii="DejaVu Sans Mono" w:eastAsia="Times New Roman" w:hAnsi="DejaVu Sans Mono" w:cs="DejaVu Sans Mono"/>
          <w:color w:val="07E2FA"/>
          <w:kern w:val="0"/>
          <w:szCs w:val="26"/>
          <w:bdr w:val="none" w:sz="0" w:space="0" w:color="auto" w:frame="1"/>
          <w:lang w:eastAsia="ja-JP"/>
        </w:rPr>
        <w:t>$29</w:t>
      </w:r>
    </w:p>
    <w:p w14:paraId="075D527E" w14:textId="77777777" w:rsidR="007F5A12" w:rsidRPr="00685214" w:rsidRDefault="007F5A12" w:rsidP="00BD0D9A">
      <w:pPr>
        <w:widowControl/>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10C26F"/>
          <w:kern w:val="0"/>
          <w:szCs w:val="26"/>
          <w:bdr w:val="none" w:sz="0" w:space="0" w:color="auto" w:frame="1"/>
          <w:lang w:eastAsia="ja-JP"/>
        </w:rPr>
      </w:pPr>
      <w:r w:rsidRPr="00685214">
        <w:rPr>
          <w:rFonts w:ascii="DejaVu Sans Mono" w:eastAsia="Times New Roman" w:hAnsi="DejaVu Sans Mono" w:cs="DejaVu Sans Mono"/>
          <w:color w:val="10C26F"/>
          <w:kern w:val="0"/>
          <w:szCs w:val="26"/>
          <w:bdr w:val="none" w:sz="0" w:space="0" w:color="auto" w:frame="1"/>
          <w:lang w:eastAsia="ja-JP"/>
        </w:rPr>
        <w:t>some_label:</w:t>
      </w:r>
    </w:p>
    <w:p w14:paraId="22324F4B" w14:textId="00A2FCED" w:rsidR="007F5A12" w:rsidRPr="00685214" w:rsidRDefault="00AC466E" w:rsidP="00BD0D9A">
      <w:pPr>
        <w:widowControl/>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10C26F"/>
          <w:kern w:val="0"/>
          <w:szCs w:val="26"/>
          <w:bdr w:val="none" w:sz="0" w:space="0" w:color="auto" w:frame="1"/>
          <w:lang w:eastAsia="ja-JP"/>
        </w:rPr>
      </w:pPr>
      <w:r w:rsidRPr="00685214">
        <w:rPr>
          <w:rFonts w:ascii="DejaVu Sans Mono" w:eastAsia="Times New Roman" w:hAnsi="DejaVu Sans Mono" w:cs="DejaVu Sans Mono"/>
          <w:color w:val="10C26F"/>
          <w:kern w:val="0"/>
          <w:szCs w:val="26"/>
          <w:bdr w:val="none" w:sz="0" w:space="0" w:color="auto" w:frame="1"/>
          <w:lang w:eastAsia="ja-JP"/>
        </w:rPr>
        <w:t xml:space="preserve">  </w:t>
      </w:r>
      <w:r w:rsidR="007F5A12" w:rsidRPr="00685214">
        <w:rPr>
          <w:rFonts w:ascii="DejaVu Sans Mono" w:eastAsia="Times New Roman" w:hAnsi="DejaVu Sans Mono" w:cs="DejaVu Sans Mono"/>
          <w:color w:val="E3371E"/>
          <w:kern w:val="0"/>
          <w:szCs w:val="26"/>
          <w:bdr w:val="none" w:sz="0" w:space="0" w:color="auto" w:frame="1"/>
          <w:lang w:eastAsia="ja-JP"/>
        </w:rPr>
        <w:t>STA</w:t>
      </w:r>
      <w:r w:rsidRPr="00685214">
        <w:rPr>
          <w:rFonts w:ascii="DejaVu Sans Mono" w:eastAsia="Times New Roman" w:hAnsi="DejaVu Sans Mono" w:cs="DejaVu Sans Mono"/>
          <w:color w:val="10C26F"/>
          <w:kern w:val="0"/>
          <w:szCs w:val="26"/>
          <w:bdr w:val="none" w:sz="0" w:space="0" w:color="auto" w:frame="1"/>
          <w:lang w:eastAsia="ja-JP"/>
        </w:rPr>
        <w:t xml:space="preserve"> </w:t>
      </w:r>
      <w:r w:rsidR="007F5A12" w:rsidRPr="00685214">
        <w:rPr>
          <w:rFonts w:ascii="DejaVu Sans Mono" w:eastAsia="Times New Roman" w:hAnsi="DejaVu Sans Mono" w:cs="DejaVu Sans Mono"/>
          <w:color w:val="07E2FA"/>
          <w:kern w:val="0"/>
          <w:szCs w:val="26"/>
          <w:bdr w:val="none" w:sz="0" w:space="0" w:color="auto" w:frame="1"/>
          <w:lang w:eastAsia="ja-JP"/>
        </w:rPr>
        <w:t>$2007</w:t>
      </w:r>
    </w:p>
    <w:p w14:paraId="7F18A777" w14:textId="77777777" w:rsidR="007F5A12" w:rsidRPr="00685214" w:rsidRDefault="007F5A12" w:rsidP="00BD0D9A">
      <w:pPr>
        <w:widowControl/>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10C26F"/>
          <w:kern w:val="0"/>
          <w:szCs w:val="26"/>
          <w:lang w:eastAsia="ja-JP"/>
        </w:rPr>
      </w:pPr>
      <w:r w:rsidRPr="00685214">
        <w:rPr>
          <w:rFonts w:ascii="DejaVu Sans Mono" w:eastAsia="Times New Roman" w:hAnsi="DejaVu Sans Mono" w:cs="DejaVu Sans Mono"/>
          <w:color w:val="10C26F"/>
          <w:kern w:val="0"/>
          <w:szCs w:val="26"/>
          <w:bdr w:val="none" w:sz="0" w:space="0" w:color="auto" w:frame="1"/>
          <w:lang w:eastAsia="ja-JP"/>
        </w:rPr>
        <w:t>.endproc</w:t>
      </w:r>
    </w:p>
    <w:p w14:paraId="601F4358" w14:textId="7DA0E9D2" w:rsidR="005B7DA8" w:rsidRPr="00206ACB" w:rsidRDefault="005B7DA8" w:rsidP="0053741F">
      <w:pPr>
        <w:rPr>
          <w:lang w:eastAsia="ja-JP"/>
        </w:rPr>
      </w:pPr>
      <w:r w:rsidRPr="00206ACB">
        <w:rPr>
          <w:lang w:eastAsia="ja-JP"/>
        </w:rPr>
        <w:t>Here,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label</w:t>
      </w:r>
      <w:r w:rsidR="00AC466E" w:rsidRPr="00206ACB">
        <w:rPr>
          <w:lang w:eastAsia="ja-JP"/>
        </w:rPr>
        <w:t xml:space="preserve"> </w:t>
      </w:r>
      <w:r w:rsidRPr="0046102D">
        <w:rPr>
          <w:rStyle w:val="QuoteChar"/>
        </w:rPr>
        <w:t>some_label</w:t>
      </w:r>
      <w:r w:rsidR="00AC466E" w:rsidRPr="00206ACB">
        <w:rPr>
          <w:lang w:eastAsia="ja-JP"/>
        </w:rPr>
        <w:t xml:space="preserve"> </w:t>
      </w:r>
      <w:r w:rsidRPr="00206ACB">
        <w:rPr>
          <w:lang w:eastAsia="ja-JP"/>
        </w:rPr>
        <w:t>twice,</w:t>
      </w:r>
      <w:r w:rsidR="00AC466E" w:rsidRPr="00206ACB">
        <w:rPr>
          <w:lang w:eastAsia="ja-JP"/>
        </w:rPr>
        <w:t xml:space="preserve"> </w:t>
      </w:r>
      <w:r w:rsidRPr="00206ACB">
        <w:rPr>
          <w:lang w:eastAsia="ja-JP"/>
        </w:rPr>
        <w:t>once</w:t>
      </w:r>
      <w:r w:rsidR="00AC466E" w:rsidRPr="00206ACB">
        <w:rPr>
          <w:lang w:eastAsia="ja-JP"/>
        </w:rPr>
        <w:t xml:space="preserve"> </w:t>
      </w:r>
      <w:r w:rsidRPr="00206ACB">
        <w:rPr>
          <w:lang w:eastAsia="ja-JP"/>
        </w:rPr>
        <w:t>in</w:t>
      </w:r>
      <w:r w:rsidR="00AC466E" w:rsidRPr="00206ACB">
        <w:rPr>
          <w:lang w:eastAsia="ja-JP"/>
        </w:rPr>
        <w:t xml:space="preserve"> </w:t>
      </w:r>
      <w:r w:rsidRPr="0046102D">
        <w:rPr>
          <w:rStyle w:val="QuoteChar"/>
        </w:rPr>
        <w:t>.proc</w:t>
      </w:r>
      <w:r w:rsidR="00AC466E" w:rsidRPr="0046102D">
        <w:rPr>
          <w:rStyle w:val="QuoteChar"/>
        </w:rPr>
        <w:t xml:space="preserve"> </w:t>
      </w:r>
      <w:r w:rsidRPr="0046102D">
        <w:rPr>
          <w:rStyle w:val="QuoteChar"/>
        </w:rPr>
        <w:t>foo</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once</w:t>
      </w:r>
      <w:r w:rsidR="00AC466E" w:rsidRPr="00206ACB">
        <w:rPr>
          <w:lang w:eastAsia="ja-JP"/>
        </w:rPr>
        <w:t xml:space="preserve"> </w:t>
      </w:r>
      <w:r w:rsidRPr="00206ACB">
        <w:rPr>
          <w:lang w:eastAsia="ja-JP"/>
        </w:rPr>
        <w:t>in</w:t>
      </w:r>
      <w:r w:rsidR="00AC466E" w:rsidRPr="00206ACB">
        <w:rPr>
          <w:lang w:eastAsia="ja-JP"/>
        </w:rPr>
        <w:t xml:space="preserve"> </w:t>
      </w:r>
      <w:r w:rsidRPr="0046102D">
        <w:rPr>
          <w:rStyle w:val="QuoteChar"/>
        </w:rPr>
        <w:t>.proc</w:t>
      </w:r>
      <w:r w:rsidR="00AC466E" w:rsidRPr="0046102D">
        <w:rPr>
          <w:rStyle w:val="QuoteChar"/>
        </w:rPr>
        <w:t xml:space="preserve"> </w:t>
      </w:r>
      <w:r w:rsidRPr="0046102D">
        <w:rPr>
          <w:rStyle w:val="QuoteChar"/>
        </w:rPr>
        <w:t>bar</w:t>
      </w:r>
      <w:r w:rsidRPr="00206ACB">
        <w:rPr>
          <w:lang w:eastAsia="ja-JP"/>
        </w:rPr>
        <w:t>.</w:t>
      </w:r>
      <w:r w:rsidR="00AC466E" w:rsidRPr="00206ACB">
        <w:rPr>
          <w:lang w:eastAsia="ja-JP"/>
        </w:rPr>
        <w:t xml:space="preserve"> </w:t>
      </w:r>
      <w:r w:rsidRPr="00206ACB">
        <w:rPr>
          <w:lang w:eastAsia="ja-JP"/>
        </w:rPr>
        <w:t>However,</w:t>
      </w:r>
      <w:r w:rsidR="00AC466E" w:rsidRPr="00206ACB">
        <w:rPr>
          <w:lang w:eastAsia="ja-JP"/>
        </w:rPr>
        <w:t xml:space="preserve"> </w:t>
      </w:r>
      <w:r w:rsidRPr="00206ACB">
        <w:rPr>
          <w:lang w:eastAsia="ja-JP"/>
        </w:rPr>
        <w:t>since</w:t>
      </w:r>
      <w:r w:rsidR="00AC466E" w:rsidRPr="00206ACB">
        <w:rPr>
          <w:lang w:eastAsia="ja-JP"/>
        </w:rPr>
        <w:t xml:space="preserve"> </w:t>
      </w:r>
      <w:r w:rsidRPr="00206ACB">
        <w:rPr>
          <w:lang w:eastAsia="ja-JP"/>
        </w:rPr>
        <w:t>they</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inside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different</w:t>
      </w:r>
      <w:r w:rsidR="00AC466E" w:rsidRPr="00206ACB">
        <w:rPr>
          <w:lang w:eastAsia="ja-JP"/>
        </w:rPr>
        <w:t xml:space="preserve"> </w:t>
      </w:r>
      <w:r w:rsidRPr="00206ACB">
        <w:rPr>
          <w:lang w:eastAsia="ja-JP"/>
        </w:rPr>
        <w:t>procs,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labels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treated</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totally</w:t>
      </w:r>
      <w:r w:rsidR="00AC466E" w:rsidRPr="00206ACB">
        <w:rPr>
          <w:lang w:eastAsia="ja-JP"/>
        </w:rPr>
        <w:t xml:space="preserve"> </w:t>
      </w:r>
      <w:r w:rsidRPr="00206ACB">
        <w:rPr>
          <w:lang w:eastAsia="ja-JP"/>
        </w:rPr>
        <w:t>separate.</w:t>
      </w:r>
      <w:r w:rsidR="00AC466E" w:rsidRPr="00206ACB">
        <w:rPr>
          <w:lang w:eastAsia="ja-JP"/>
        </w:rPr>
        <w:t xml:space="preserve"> </w:t>
      </w:r>
      <w:r w:rsidRPr="00206ACB">
        <w:rPr>
          <w:lang w:eastAsia="ja-JP"/>
        </w:rPr>
        <w:t>Using</w:t>
      </w:r>
      <w:r w:rsidR="00AC466E" w:rsidRPr="00206ACB">
        <w:rPr>
          <w:lang w:eastAsia="ja-JP"/>
        </w:rPr>
        <w:t xml:space="preserve"> </w:t>
      </w:r>
      <w:r w:rsidRPr="0046102D">
        <w:rPr>
          <w:rStyle w:val="QuoteChar"/>
        </w:rPr>
        <w:t>some_label</w:t>
      </w:r>
      <w:r w:rsidR="00AC466E" w:rsidRPr="00206ACB">
        <w:rPr>
          <w:lang w:eastAsia="ja-JP"/>
        </w:rPr>
        <w:t xml:space="preserve"> </w:t>
      </w:r>
      <w:r w:rsidRPr="00206ACB">
        <w:rPr>
          <w:lang w:eastAsia="ja-JP"/>
        </w:rPr>
        <w:t>inside</w:t>
      </w:r>
      <w:r w:rsidR="00AC466E" w:rsidRPr="00206ACB">
        <w:rPr>
          <w:lang w:eastAsia="ja-JP"/>
        </w:rPr>
        <w:t xml:space="preserve"> </w:t>
      </w:r>
      <w:r w:rsidRPr="00206ACB">
        <w:rPr>
          <w:lang w:eastAsia="ja-JP"/>
        </w:rPr>
        <w:t>of</w:t>
      </w:r>
      <w:r w:rsidR="00AC466E" w:rsidRPr="00206ACB">
        <w:rPr>
          <w:lang w:eastAsia="ja-JP"/>
        </w:rPr>
        <w:t xml:space="preserve"> </w:t>
      </w:r>
      <w:r w:rsidRPr="0046102D">
        <w:rPr>
          <w:rStyle w:val="QuoteChar"/>
        </w:rPr>
        <w:t>bar</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refer</w:t>
      </w:r>
      <w:r w:rsidR="00AC466E" w:rsidRPr="00206ACB">
        <w:rPr>
          <w:lang w:eastAsia="ja-JP"/>
        </w:rPr>
        <w:t xml:space="preserve"> </w:t>
      </w:r>
      <w:r w:rsidRPr="00206ACB">
        <w:rPr>
          <w:lang w:eastAsia="ja-JP"/>
        </w:rPr>
        <w:t>to</w:t>
      </w:r>
      <w:r w:rsidR="00AC466E" w:rsidRPr="00206ACB">
        <w:rPr>
          <w:lang w:eastAsia="ja-JP"/>
        </w:rPr>
        <w:t xml:space="preserve"> </w:t>
      </w:r>
      <w:r w:rsidRPr="0046102D">
        <w:rPr>
          <w:rStyle w:val="QuoteChar"/>
        </w:rPr>
        <w:t>bar</w:t>
      </w:r>
      <w:r w:rsidRPr="00206ACB">
        <w:rPr>
          <w:lang w:eastAsia="ja-JP"/>
        </w:rPr>
        <w:t>'s</w:t>
      </w:r>
      <w:r w:rsidR="00AC466E" w:rsidRPr="00206ACB">
        <w:rPr>
          <w:lang w:eastAsia="ja-JP"/>
        </w:rPr>
        <w:t xml:space="preserve"> </w:t>
      </w:r>
      <w:r w:rsidRPr="00206ACB">
        <w:rPr>
          <w:lang w:eastAsia="ja-JP"/>
        </w:rPr>
        <w:t>version,</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no</w:t>
      </w:r>
      <w:r w:rsidR="00AC466E" w:rsidRPr="00206ACB">
        <w:rPr>
          <w:lang w:eastAsia="ja-JP"/>
        </w:rPr>
        <w:t xml:space="preserve"> </w:t>
      </w:r>
      <w:r w:rsidRPr="00206ACB">
        <w:rPr>
          <w:lang w:eastAsia="ja-JP"/>
        </w:rPr>
        <w:t>way</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access</w:t>
      </w:r>
      <w:r w:rsidR="00AC466E" w:rsidRPr="00206ACB">
        <w:rPr>
          <w:lang w:eastAsia="ja-JP"/>
        </w:rPr>
        <w:t xml:space="preserve"> </w:t>
      </w:r>
      <w:r w:rsidRPr="0046102D">
        <w:rPr>
          <w:rStyle w:val="QuoteChar"/>
        </w:rPr>
        <w:t>foo</w:t>
      </w:r>
      <w:r w:rsidRPr="00206ACB">
        <w:rPr>
          <w:lang w:eastAsia="ja-JP"/>
        </w:rPr>
        <w:t>'s</w:t>
      </w:r>
      <w:r w:rsidR="00AC466E" w:rsidRPr="00206ACB">
        <w:rPr>
          <w:lang w:eastAsia="ja-JP"/>
        </w:rPr>
        <w:t xml:space="preserve"> </w:t>
      </w:r>
      <w:r w:rsidRPr="00206ACB">
        <w:rPr>
          <w:lang w:eastAsia="ja-JP"/>
        </w:rPr>
        <w:t>version</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inside</w:t>
      </w:r>
      <w:r w:rsidR="00AC466E" w:rsidRPr="00206ACB">
        <w:rPr>
          <w:lang w:eastAsia="ja-JP"/>
        </w:rPr>
        <w:t xml:space="preserve"> </w:t>
      </w:r>
      <w:r w:rsidRPr="00206ACB">
        <w:rPr>
          <w:lang w:eastAsia="ja-JP"/>
        </w:rPr>
        <w:t>of</w:t>
      </w:r>
      <w:r w:rsidR="00AC466E" w:rsidRPr="00206ACB">
        <w:rPr>
          <w:lang w:eastAsia="ja-JP"/>
        </w:rPr>
        <w:t xml:space="preserve"> </w:t>
      </w:r>
      <w:r w:rsidRPr="0046102D">
        <w:rPr>
          <w:rStyle w:val="QuoteChar"/>
        </w:rPr>
        <w:t>bar</w:t>
      </w:r>
      <w:r w:rsidRPr="00206ACB">
        <w:rPr>
          <w:lang w:eastAsia="ja-JP"/>
        </w:rPr>
        <w:t>.</w:t>
      </w:r>
      <w:r w:rsidR="00AC466E" w:rsidRPr="00206ACB">
        <w:rPr>
          <w:lang w:eastAsia="ja-JP"/>
        </w:rPr>
        <w:t xml:space="preserve"> </w:t>
      </w:r>
      <w:r w:rsidRPr="00206ACB">
        <w:rPr>
          <w:lang w:eastAsia="ja-JP"/>
        </w:rPr>
        <w:t>Generally,</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wrap</w:t>
      </w:r>
      <w:r w:rsidR="00AC466E" w:rsidRPr="00206ACB">
        <w:rPr>
          <w:lang w:eastAsia="ja-JP"/>
        </w:rPr>
        <w:t xml:space="preserve"> </w:t>
      </w:r>
      <w:r w:rsidRPr="00206ACB">
        <w:rPr>
          <w:lang w:eastAsia="ja-JP"/>
        </w:rPr>
        <w:t>independent</w:t>
      </w:r>
      <w:r w:rsidR="00AC466E" w:rsidRPr="00206ACB">
        <w:rPr>
          <w:lang w:eastAsia="ja-JP"/>
        </w:rPr>
        <w:t xml:space="preserve"> </w:t>
      </w:r>
      <w:r w:rsidRPr="00206ACB">
        <w:rPr>
          <w:lang w:eastAsia="ja-JP"/>
        </w:rPr>
        <w:t>pieces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their</w:t>
      </w:r>
      <w:r w:rsidR="00AC466E" w:rsidRPr="00206ACB">
        <w:rPr>
          <w:lang w:eastAsia="ja-JP"/>
        </w:rPr>
        <w:t xml:space="preserve"> </w:t>
      </w:r>
      <w:r w:rsidRPr="00206ACB">
        <w:rPr>
          <w:lang w:eastAsia="ja-JP"/>
        </w:rPr>
        <w:t>own</w:t>
      </w:r>
      <w:r w:rsidR="00AC466E" w:rsidRPr="00206ACB">
        <w:rPr>
          <w:lang w:eastAsia="ja-JP"/>
        </w:rPr>
        <w:t xml:space="preserve"> </w:t>
      </w:r>
      <w:r w:rsidRPr="00206ACB">
        <w:rPr>
          <w:lang w:eastAsia="ja-JP"/>
        </w:rPr>
        <w:t>procs</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they</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names</w:t>
      </w:r>
      <w:r w:rsidR="00AC466E" w:rsidRPr="00206ACB">
        <w:rPr>
          <w:lang w:eastAsia="ja-JP"/>
        </w:rPr>
        <w:t xml:space="preserve"> </w:t>
      </w:r>
      <w:r w:rsidRPr="00206ACB">
        <w:rPr>
          <w:lang w:eastAsia="ja-JP"/>
        </w:rPr>
        <w:t>without</w:t>
      </w:r>
      <w:r w:rsidR="00AC466E" w:rsidRPr="00206ACB">
        <w:rPr>
          <w:lang w:eastAsia="ja-JP"/>
        </w:rPr>
        <w:t xml:space="preserve"> </w:t>
      </w:r>
      <w:r w:rsidRPr="00206ACB">
        <w:rPr>
          <w:lang w:eastAsia="ja-JP"/>
        </w:rPr>
        <w:t>clobbering</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might</w:t>
      </w:r>
      <w:r w:rsidR="00AC466E" w:rsidRPr="00206ACB">
        <w:rPr>
          <w:lang w:eastAsia="ja-JP"/>
        </w:rPr>
        <w:t xml:space="preserve"> </w:t>
      </w:r>
      <w:r w:rsidRPr="00206ACB">
        <w:rPr>
          <w:lang w:eastAsia="ja-JP"/>
        </w:rPr>
        <w:t>seem</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lot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effort</w:t>
      </w:r>
      <w:r w:rsidR="00AC466E" w:rsidRPr="00206ACB">
        <w:rPr>
          <w:lang w:eastAsia="ja-JP"/>
        </w:rPr>
        <w:t xml:space="preserve"> </w:t>
      </w:r>
      <w:r w:rsidRPr="00206ACB">
        <w:rPr>
          <w:lang w:eastAsia="ja-JP"/>
        </w:rPr>
        <w:t>just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able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name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than</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place,</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true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extent.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real</w:t>
      </w:r>
      <w:r w:rsidR="00AC466E" w:rsidRPr="00206ACB">
        <w:rPr>
          <w:lang w:eastAsia="ja-JP"/>
        </w:rPr>
        <w:t xml:space="preserve"> </w:t>
      </w:r>
      <w:r w:rsidRPr="00206ACB">
        <w:rPr>
          <w:lang w:eastAsia="ja-JP"/>
        </w:rPr>
        <w:t>power</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using</w:t>
      </w:r>
      <w:r w:rsidR="00AC466E" w:rsidRPr="00206ACB">
        <w:rPr>
          <w:lang w:eastAsia="ja-JP"/>
        </w:rPr>
        <w:t xml:space="preserve"> </w:t>
      </w:r>
      <w:r w:rsidRPr="0046102D">
        <w:rPr>
          <w:rStyle w:val="QuoteChar"/>
        </w:rPr>
        <w:t>.proc</w:t>
      </w:r>
      <w:r w:rsidR="00AC466E" w:rsidRPr="00206ACB">
        <w:rPr>
          <w:lang w:eastAsia="ja-JP"/>
        </w:rPr>
        <w:t xml:space="preserve"> </w:t>
      </w:r>
      <w:r w:rsidRPr="00206ACB">
        <w:rPr>
          <w:lang w:eastAsia="ja-JP"/>
        </w:rPr>
        <w:t>comes</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your</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composed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multiple</w:t>
      </w:r>
      <w:r w:rsidR="00AC466E" w:rsidRPr="00206ACB">
        <w:rPr>
          <w:lang w:eastAsia="ja-JP"/>
        </w:rPr>
        <w:t xml:space="preserve"> </w:t>
      </w:r>
      <w:r w:rsidRPr="00206ACB">
        <w:rPr>
          <w:lang w:eastAsia="ja-JP"/>
        </w:rPr>
        <w:t>files</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some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might</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written</w:t>
      </w:r>
      <w:r w:rsidR="00AC466E" w:rsidRPr="00206ACB">
        <w:rPr>
          <w:lang w:eastAsia="ja-JP"/>
        </w:rPr>
        <w:t xml:space="preserve"> </w:t>
      </w:r>
      <w:r w:rsidRPr="00206ACB">
        <w:rPr>
          <w:lang w:eastAsia="ja-JP"/>
        </w:rPr>
        <w:t>yourself!</w:t>
      </w:r>
      <w:r w:rsidR="00AC466E" w:rsidRPr="00206ACB">
        <w:rPr>
          <w:lang w:eastAsia="ja-JP"/>
        </w:rPr>
        <w:t xml:space="preserve"> </w:t>
      </w:r>
      <w:r w:rsidRPr="00206ACB">
        <w:rPr>
          <w:lang w:eastAsia="ja-JP"/>
        </w:rPr>
        <w:t>Procs</w:t>
      </w:r>
      <w:r w:rsidR="00AC466E" w:rsidRPr="00206ACB">
        <w:rPr>
          <w:lang w:eastAsia="ja-JP"/>
        </w:rPr>
        <w:t xml:space="preserve"> </w:t>
      </w:r>
      <w:r w:rsidRPr="00206ACB">
        <w:rPr>
          <w:lang w:eastAsia="ja-JP"/>
        </w:rPr>
        <w:t>let</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safely</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without</w:t>
      </w:r>
      <w:r w:rsidR="00AC466E" w:rsidRPr="00206ACB">
        <w:rPr>
          <w:lang w:eastAsia="ja-JP"/>
        </w:rPr>
        <w:t xml:space="preserve"> </w:t>
      </w:r>
      <w:r w:rsidRPr="00206ACB">
        <w:rPr>
          <w:lang w:eastAsia="ja-JP"/>
        </w:rPr>
        <w:t>having</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check</w:t>
      </w:r>
      <w:r w:rsidR="00AC466E" w:rsidRPr="00206ACB">
        <w:rPr>
          <w:lang w:eastAsia="ja-JP"/>
        </w:rPr>
        <w:t xml:space="preserve"> </w:t>
      </w:r>
      <w:r w:rsidRPr="00206ACB">
        <w:rPr>
          <w:lang w:eastAsia="ja-JP"/>
        </w:rPr>
        <w:t>through</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see</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another</w:t>
      </w:r>
      <w:r w:rsidR="00AC466E" w:rsidRPr="00206ACB">
        <w:rPr>
          <w:lang w:eastAsia="ja-JP"/>
        </w:rPr>
        <w:t xml:space="preserve"> </w:t>
      </w:r>
      <w:r w:rsidRPr="00206ACB">
        <w:rPr>
          <w:lang w:eastAsia="ja-JP"/>
        </w:rPr>
        <w:t>developer)</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before.</w:t>
      </w:r>
    </w:p>
    <w:p w14:paraId="571E8327" w14:textId="4E1788EB" w:rsidR="007F5A12" w:rsidRPr="00206ACB" w:rsidRDefault="005B7DA8" w:rsidP="0053741F">
      <w:pPr>
        <w:rPr>
          <w:lang w:eastAsia="ja-JP"/>
        </w:rPr>
      </w:pPr>
      <w:r w:rsidRPr="00206ACB">
        <w:rPr>
          <w:lang w:eastAsia="ja-JP"/>
        </w:rPr>
        <w:t>The</w:t>
      </w:r>
      <w:r w:rsidR="00AC466E" w:rsidRPr="00206ACB">
        <w:rPr>
          <w:lang w:eastAsia="ja-JP"/>
        </w:rPr>
        <w:t xml:space="preserve"> </w:t>
      </w:r>
      <w:r w:rsidRPr="00206ACB">
        <w:rPr>
          <w:lang w:eastAsia="ja-JP"/>
        </w:rPr>
        <w:t>test</w:t>
      </w:r>
      <w:r w:rsidR="00AC466E" w:rsidRPr="00206ACB">
        <w:rPr>
          <w:lang w:eastAsia="ja-JP"/>
        </w:rPr>
        <w:t xml:space="preserve"> </w:t>
      </w:r>
      <w:r w:rsidRPr="00206ACB">
        <w:rPr>
          <w:lang w:eastAsia="ja-JP"/>
        </w:rPr>
        <w:t>project</w:t>
      </w:r>
      <w:r w:rsidR="00AC466E" w:rsidRPr="00206ACB">
        <w:rPr>
          <w:lang w:eastAsia="ja-JP"/>
        </w:rPr>
        <w:t xml:space="preserve"> </w:t>
      </w:r>
      <w:r w:rsidRPr="00206ACB">
        <w:rPr>
          <w:lang w:eastAsia="ja-JP"/>
        </w:rPr>
        <w:t>uses</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procs</w:t>
      </w:r>
      <w:r w:rsidR="00AC466E" w:rsidRPr="00206ACB">
        <w:rPr>
          <w:lang w:eastAsia="ja-JP"/>
        </w:rPr>
        <w:t xml:space="preserve"> </w:t>
      </w:r>
      <w:r w:rsidRPr="00206ACB">
        <w:rPr>
          <w:lang w:eastAsia="ja-JP"/>
        </w:rPr>
        <w:t>-</w:t>
      </w:r>
      <w:r w:rsidR="00AC466E" w:rsidRPr="00206ACB">
        <w:rPr>
          <w:lang w:eastAsia="ja-JP"/>
        </w:rPr>
        <w:t xml:space="preserve"> </w:t>
      </w:r>
      <w:r w:rsidRPr="0046102D">
        <w:rPr>
          <w:rStyle w:val="QuoteChar"/>
        </w:rPr>
        <w:t>irq_handler,</w:t>
      </w:r>
      <w:r w:rsidR="00AC466E" w:rsidRPr="0046102D">
        <w:rPr>
          <w:rStyle w:val="QuoteChar"/>
        </w:rPr>
        <w:t xml:space="preserve"> </w:t>
      </w:r>
      <w:r w:rsidRPr="0046102D">
        <w:rPr>
          <w:rStyle w:val="QuoteChar"/>
        </w:rPr>
        <w:t>nmi_handler,</w:t>
      </w:r>
      <w:r w:rsidR="00AC466E" w:rsidRPr="0046102D">
        <w:rPr>
          <w:rStyle w:val="QuoteChar"/>
        </w:rPr>
        <w:t xml:space="preserve"> </w:t>
      </w:r>
      <w:r w:rsidRPr="0046102D">
        <w:rPr>
          <w:rStyle w:val="QuoteChar"/>
        </w:rPr>
        <w:t>reset_handler</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46102D">
        <w:rPr>
          <w:rStyle w:val="QuoteChar"/>
        </w:rPr>
        <w:t>main</w:t>
      </w:r>
      <w:r w:rsidRPr="00206ACB">
        <w:rPr>
          <w:lang w:eastAsia="ja-JP"/>
        </w:rPr>
        <w: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covered</w:t>
      </w:r>
      <w:r w:rsidR="00AC466E" w:rsidRPr="00206ACB">
        <w:rPr>
          <w:lang w:eastAsia="ja-JP"/>
        </w:rPr>
        <w:t xml:space="preserve"> </w:t>
      </w:r>
      <w:r w:rsidRPr="00206ACB">
        <w:rPr>
          <w:lang w:eastAsia="ja-JP"/>
        </w:rPr>
        <w:t>the</w:t>
      </w:r>
      <w:r w:rsidR="00AC466E" w:rsidRPr="00206ACB">
        <w:rPr>
          <w:lang w:eastAsia="ja-JP"/>
        </w:rPr>
        <w:t xml:space="preserve"> </w:t>
      </w:r>
      <w:r w:rsidRPr="0046102D">
        <w:rPr>
          <w:rStyle w:val="QuoteChar"/>
        </w:rPr>
        <w:t>main</w:t>
      </w:r>
      <w:r w:rsidR="00AC466E" w:rsidRPr="00206ACB">
        <w:rPr>
          <w:lang w:eastAsia="ja-JP"/>
        </w:rPr>
        <w:t xml:space="preserve"> </w:t>
      </w:r>
      <w:r w:rsidRPr="00206ACB">
        <w:rPr>
          <w:lang w:eastAsia="ja-JP"/>
        </w:rPr>
        <w:t>proc</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last</w:t>
      </w:r>
      <w:r w:rsidR="00AC466E" w:rsidRPr="00206ACB">
        <w:rPr>
          <w:lang w:eastAsia="ja-JP"/>
        </w:rPr>
        <w:t xml:space="preserve"> </w:t>
      </w:r>
      <w:r w:rsidRPr="00206ACB">
        <w:rPr>
          <w:lang w:eastAsia="ja-JP"/>
        </w:rPr>
        <w:t>chapter,</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what</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procs</w:t>
      </w:r>
      <w:r w:rsidR="00AC466E" w:rsidRPr="00206ACB">
        <w:rPr>
          <w:lang w:eastAsia="ja-JP"/>
        </w:rPr>
        <w:t xml:space="preserve"> </w:t>
      </w:r>
      <w:r w:rsidRPr="00206ACB">
        <w:rPr>
          <w:lang w:eastAsia="ja-JP"/>
        </w:rPr>
        <w:t>doing?</w:t>
      </w:r>
    </w:p>
    <w:p w14:paraId="69B8CD76" w14:textId="47574E41" w:rsidR="00841027" w:rsidRPr="00206ACB" w:rsidRDefault="00841027" w:rsidP="00483111">
      <w:pPr>
        <w:pStyle w:val="Heading3"/>
        <w:rPr>
          <w:rFonts w:cstheme="minorHAnsi"/>
        </w:rPr>
      </w:pPr>
      <w:bookmarkStart w:id="72" w:name="_Toc168434218"/>
      <w:bookmarkStart w:id="73" w:name="_Toc168779339"/>
      <w:r w:rsidRPr="00206ACB">
        <w:rPr>
          <w:rFonts w:cstheme="minorHAnsi"/>
        </w:rPr>
        <w:t>Interrupt</w:t>
      </w:r>
      <w:r w:rsidR="00AC466E" w:rsidRPr="00206ACB">
        <w:rPr>
          <w:rFonts w:cstheme="minorHAnsi"/>
        </w:rPr>
        <w:t xml:space="preserve"> </w:t>
      </w:r>
      <w:r w:rsidRPr="00206ACB">
        <w:rPr>
          <w:rFonts w:cstheme="minorHAnsi"/>
        </w:rPr>
        <w:t>Vectors</w:t>
      </w:r>
      <w:bookmarkEnd w:id="72"/>
      <w:bookmarkEnd w:id="73"/>
    </w:p>
    <w:p w14:paraId="3415B629" w14:textId="16FAE403" w:rsidR="000225F9" w:rsidRPr="00206ACB" w:rsidRDefault="000225F9" w:rsidP="0053741F">
      <w:pPr>
        <w:rPr>
          <w:lang w:eastAsia="ja-JP"/>
        </w:rPr>
      </w:pPr>
      <w:r w:rsidRPr="00206ACB">
        <w:rPr>
          <w:lang w:eastAsia="ja-JP"/>
        </w:rPr>
        <w:t>As</w:t>
      </w:r>
      <w:r w:rsidR="00AC466E" w:rsidRPr="00206ACB">
        <w:rPr>
          <w:lang w:eastAsia="ja-JP"/>
        </w:rPr>
        <w:t xml:space="preserve"> </w:t>
      </w:r>
      <w:r w:rsidRPr="00206ACB">
        <w:rPr>
          <w:lang w:eastAsia="ja-JP"/>
        </w:rPr>
        <w:t>discussed</w:t>
      </w:r>
      <w:r w:rsidR="00AC466E" w:rsidRPr="00206ACB">
        <w:rPr>
          <w:lang w:eastAsia="ja-JP"/>
        </w:rPr>
        <w:t xml:space="preserve"> </w:t>
      </w:r>
      <w:r w:rsidRPr="00206ACB">
        <w:rPr>
          <w:lang w:eastAsia="ja-JP"/>
        </w:rPr>
        <w:t>earlier,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repeatedly</w:t>
      </w:r>
      <w:r w:rsidR="00AC466E" w:rsidRPr="00206ACB">
        <w:rPr>
          <w:lang w:eastAsia="ja-JP"/>
        </w:rPr>
        <w:t xml:space="preserve"> </w:t>
      </w:r>
      <w:r w:rsidRPr="00206ACB">
        <w:rPr>
          <w:lang w:eastAsia="ja-JP"/>
        </w:rPr>
        <w:t>fetches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executes</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sequence.</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certain</w:t>
      </w:r>
      <w:r w:rsidR="00AC466E" w:rsidRPr="00206ACB">
        <w:rPr>
          <w:lang w:eastAsia="ja-JP"/>
        </w:rPr>
        <w:t xml:space="preserve"> </w:t>
      </w:r>
      <w:r w:rsidRPr="00206ACB">
        <w:rPr>
          <w:lang w:eastAsia="ja-JP"/>
        </w:rPr>
        <w:t>events</w:t>
      </w:r>
      <w:r w:rsidR="00AC466E" w:rsidRPr="00206ACB">
        <w:rPr>
          <w:lang w:eastAsia="ja-JP"/>
        </w:rPr>
        <w:t xml:space="preserve"> </w:t>
      </w:r>
      <w:r w:rsidRPr="00206ACB">
        <w:rPr>
          <w:lang w:eastAsia="ja-JP"/>
        </w:rPr>
        <w:t>happen,</w:t>
      </w:r>
      <w:r w:rsidR="00AC466E" w:rsidRPr="00206ACB">
        <w:rPr>
          <w:lang w:eastAsia="ja-JP"/>
        </w:rPr>
        <w:t xml:space="preserve"> </w:t>
      </w:r>
      <w:r w:rsidRPr="00206ACB">
        <w:rPr>
          <w:lang w:eastAsia="ja-JP"/>
        </w:rPr>
        <w:t>though,</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want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interrupt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tell</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do</w:t>
      </w:r>
      <w:r w:rsidR="00AC466E" w:rsidRPr="00206ACB">
        <w:rPr>
          <w:lang w:eastAsia="ja-JP"/>
        </w:rPr>
        <w:t xml:space="preserve"> </w:t>
      </w:r>
      <w:r w:rsidRPr="00206ACB">
        <w:rPr>
          <w:lang w:eastAsia="ja-JP"/>
        </w:rPr>
        <w:t>something</w:t>
      </w:r>
      <w:r w:rsidR="00AC466E" w:rsidRPr="00206ACB">
        <w:rPr>
          <w:lang w:eastAsia="ja-JP"/>
        </w:rPr>
        <w:t xml:space="preserve"> </w:t>
      </w:r>
      <w:r w:rsidRPr="00206ACB">
        <w:rPr>
          <w:lang w:eastAsia="ja-JP"/>
        </w:rPr>
        <w:t>else.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events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cause</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interruptions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called</w:t>
      </w:r>
      <w:r w:rsidR="00AC466E" w:rsidRPr="00206ACB">
        <w:rPr>
          <w:lang w:eastAsia="ja-JP"/>
        </w:rPr>
        <w:t xml:space="preserve"> </w:t>
      </w:r>
      <w:r w:rsidRPr="00206ACB">
        <w:rPr>
          <w:i/>
          <w:iCs/>
          <w:lang w:eastAsia="ja-JP"/>
        </w:rPr>
        <w:t>interrupt</w:t>
      </w:r>
      <w:r w:rsidR="00AC466E" w:rsidRPr="00206ACB">
        <w:rPr>
          <w:i/>
          <w:iCs/>
          <w:lang w:eastAsia="ja-JP"/>
        </w:rPr>
        <w:t xml:space="preserve"> </w:t>
      </w:r>
      <w:r w:rsidRPr="00206ACB">
        <w:rPr>
          <w:i/>
          <w:iCs/>
          <w:lang w:eastAsia="ja-JP"/>
        </w:rPr>
        <w:t>vectors</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NES/6502</w:t>
      </w:r>
      <w:r w:rsidR="00AC466E" w:rsidRPr="00206ACB">
        <w:rPr>
          <w:lang w:eastAsia="ja-JP"/>
        </w:rPr>
        <w:t xml:space="preserve"> </w:t>
      </w:r>
      <w:r w:rsidRPr="00206ACB">
        <w:rPr>
          <w:lang w:eastAsia="ja-JP"/>
        </w:rPr>
        <w:t>has</w:t>
      </w:r>
      <w:r w:rsidR="00AC466E" w:rsidRPr="00206ACB">
        <w:rPr>
          <w:lang w:eastAsia="ja-JP"/>
        </w:rPr>
        <w:t xml:space="preserve"> </w:t>
      </w:r>
      <w:r w:rsidRPr="00206ACB">
        <w:rPr>
          <w:lang w:eastAsia="ja-JP"/>
        </w:rPr>
        <w:t>three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them:</w:t>
      </w:r>
    </w:p>
    <w:p w14:paraId="3FFA0E7F" w14:textId="4F876BCC" w:rsidR="000225F9" w:rsidRPr="00206ACB" w:rsidRDefault="000225F9">
      <w:pPr>
        <w:widowControl/>
        <w:numPr>
          <w:ilvl w:val="0"/>
          <w:numId w:val="12"/>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i/>
          <w:iCs/>
          <w:color w:val="111111"/>
          <w:kern w:val="0"/>
          <w:szCs w:val="26"/>
          <w:lang w:eastAsia="ja-JP"/>
        </w:rPr>
        <w:t>reset</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vector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occurs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when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system</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is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first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turned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when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user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presses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Reset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button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front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of</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console.</w:t>
      </w:r>
    </w:p>
    <w:p w14:paraId="770B028A" w14:textId="3F0E0BA4" w:rsidR="000225F9" w:rsidRPr="00206ACB" w:rsidRDefault="000225F9">
      <w:pPr>
        <w:widowControl/>
        <w:numPr>
          <w:ilvl w:val="0"/>
          <w:numId w:val="12"/>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i/>
          <w:iCs/>
          <w:color w:val="111111"/>
          <w:kern w:val="0"/>
          <w:szCs w:val="26"/>
          <w:lang w:eastAsia="ja-JP"/>
        </w:rPr>
        <w:t>NMI</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vector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("Non-Maskable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Interrupt")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occurs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when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PPU</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starts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preparing</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next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frame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of</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graphics,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60</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times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per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second.</w:t>
      </w:r>
    </w:p>
    <w:p w14:paraId="7C6D5141" w14:textId="7DCEDE5D" w:rsidR="000225F9" w:rsidRPr="00206ACB" w:rsidRDefault="000225F9">
      <w:pPr>
        <w:widowControl/>
        <w:numPr>
          <w:ilvl w:val="0"/>
          <w:numId w:val="12"/>
        </w:numPr>
        <w:autoSpaceDE/>
        <w:autoSpaceDN/>
        <w:rPr>
          <w:rFonts w:eastAsia="Times New Roman" w:cstheme="minorHAnsi"/>
          <w:color w:val="111111"/>
          <w:kern w:val="0"/>
          <w:szCs w:val="26"/>
          <w:lang w:eastAsia="ja-JP"/>
        </w:rPr>
      </w:pPr>
      <w:r w:rsidRPr="00206ACB">
        <w:rPr>
          <w:rFonts w:eastAsia="Times New Roman" w:cstheme="minorHAnsi"/>
          <w:color w:val="111111"/>
          <w:kern w:val="0"/>
          <w:szCs w:val="26"/>
          <w:lang w:eastAsia="ja-JP"/>
        </w:rPr>
        <w:lastRenderedPageBreak/>
        <w:t>The</w:t>
      </w:r>
      <w:r w:rsidR="00AC466E" w:rsidRPr="00206ACB">
        <w:rPr>
          <w:rFonts w:eastAsia="Times New Roman" w:cstheme="minorHAnsi"/>
          <w:color w:val="111111"/>
          <w:kern w:val="0"/>
          <w:szCs w:val="26"/>
          <w:lang w:eastAsia="ja-JP"/>
        </w:rPr>
        <w:t xml:space="preserve"> </w:t>
      </w:r>
      <w:r w:rsidRPr="00206ACB">
        <w:rPr>
          <w:rFonts w:eastAsia="Times New Roman" w:cstheme="minorHAnsi"/>
          <w:i/>
          <w:iCs/>
          <w:color w:val="111111"/>
          <w:kern w:val="0"/>
          <w:szCs w:val="26"/>
          <w:lang w:eastAsia="ja-JP"/>
        </w:rPr>
        <w:t>IRQ</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vector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("Interrupt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Request")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can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be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triggered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by</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NES'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sound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processor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from</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certain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types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of</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cartridge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hardware.</w:t>
      </w:r>
    </w:p>
    <w:p w14:paraId="08D324D3" w14:textId="47C6FF40" w:rsidR="000225F9" w:rsidRPr="00206ACB" w:rsidRDefault="000225F9" w:rsidP="0053741F">
      <w:pPr>
        <w:rPr>
          <w:lang w:eastAsia="ja-JP"/>
        </w:rPr>
      </w:pPr>
      <w:r w:rsidRPr="00206ACB">
        <w:rPr>
          <w:lang w:eastAsia="ja-JP"/>
        </w:rPr>
        <w:t>When</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interrupt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triggered,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stops</w:t>
      </w:r>
      <w:r w:rsidR="00AC466E" w:rsidRPr="00206ACB">
        <w:rPr>
          <w:lang w:eastAsia="ja-JP"/>
        </w:rPr>
        <w:t xml:space="preserve"> </w:t>
      </w:r>
      <w:r w:rsidRPr="00206ACB">
        <w:rPr>
          <w:lang w:eastAsia="ja-JP"/>
        </w:rPr>
        <w:t>whatever</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doing</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executes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specified</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interrupt.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just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collection</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assembly</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ends</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new</w:t>
      </w:r>
      <w:r w:rsidR="00AC466E" w:rsidRPr="00206ACB">
        <w:rPr>
          <w:lang w:eastAsia="ja-JP"/>
        </w:rPr>
        <w:t xml:space="preserve"> </w:t>
      </w:r>
      <w:r w:rsidRPr="00206ACB">
        <w:rPr>
          <w:lang w:eastAsia="ja-JP"/>
        </w:rPr>
        <w:t>opcode:</w:t>
      </w:r>
      <w:r w:rsidR="00AC466E" w:rsidRPr="00206ACB">
        <w:rPr>
          <w:lang w:eastAsia="ja-JP"/>
        </w:rPr>
        <w:t xml:space="preserve"> </w:t>
      </w:r>
      <w:r w:rsidRPr="00206ACB">
        <w:rPr>
          <w:color w:val="88030F"/>
          <w:lang w:eastAsia="ja-JP"/>
        </w:rPr>
        <w:t>RTI</w:t>
      </w:r>
      <w:r w:rsidRPr="00206ACB">
        <w:rPr>
          <w:lang w:eastAsia="ja-JP"/>
        </w:rPr>
        <w:t>,</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"Return</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Interrupt".</w:t>
      </w:r>
      <w:r w:rsidR="00AC466E" w:rsidRPr="00206ACB">
        <w:rPr>
          <w:lang w:eastAsia="ja-JP"/>
        </w:rPr>
        <w:t xml:space="preserve"> </w:t>
      </w:r>
      <w:r w:rsidRPr="00206ACB">
        <w:rPr>
          <w:lang w:eastAsia="ja-JP"/>
        </w:rPr>
        <w:t>Since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test</w:t>
      </w:r>
      <w:r w:rsidR="00AC466E" w:rsidRPr="00206ACB">
        <w:rPr>
          <w:lang w:eastAsia="ja-JP"/>
        </w:rPr>
        <w:t xml:space="preserve"> </w:t>
      </w:r>
      <w:r w:rsidRPr="00206ACB">
        <w:rPr>
          <w:lang w:eastAsia="ja-JP"/>
        </w:rPr>
        <w:t>project</w:t>
      </w:r>
      <w:r w:rsidR="00AC466E" w:rsidRPr="00206ACB">
        <w:rPr>
          <w:lang w:eastAsia="ja-JP"/>
        </w:rPr>
        <w:t xml:space="preserve"> </w:t>
      </w:r>
      <w:r w:rsidRPr="00206ACB">
        <w:rPr>
          <w:lang w:eastAsia="ja-JP"/>
        </w:rPr>
        <w:t>doesn't</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make</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NMI</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IRQ</w:t>
      </w:r>
      <w:r w:rsidR="00AC466E" w:rsidRPr="00206ACB">
        <w:rPr>
          <w:lang w:eastAsia="ja-JP"/>
        </w:rPr>
        <w:t xml:space="preserve"> </w:t>
      </w:r>
      <w:r w:rsidRPr="00206ACB">
        <w:rPr>
          <w:lang w:eastAsia="ja-JP"/>
        </w:rPr>
        <w:t>handlers,</w:t>
      </w:r>
      <w:r w:rsidR="00AC466E" w:rsidRPr="00206ACB">
        <w:rPr>
          <w:lang w:eastAsia="ja-JP"/>
        </w:rPr>
        <w:t xml:space="preserve"> </w:t>
      </w:r>
      <w:r w:rsidRPr="00206ACB">
        <w:rPr>
          <w:lang w:eastAsia="ja-JP"/>
        </w:rPr>
        <w:t>they</w:t>
      </w:r>
      <w:r w:rsidR="00AC466E" w:rsidRPr="00206ACB">
        <w:rPr>
          <w:lang w:eastAsia="ja-JP"/>
        </w:rPr>
        <w:t xml:space="preserve"> </w:t>
      </w:r>
      <w:r w:rsidRPr="00206ACB">
        <w:rPr>
          <w:lang w:eastAsia="ja-JP"/>
        </w:rPr>
        <w:t>consist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just</w:t>
      </w:r>
      <w:r w:rsidR="00AC466E" w:rsidRPr="00206ACB">
        <w:rPr>
          <w:lang w:eastAsia="ja-JP"/>
        </w:rPr>
        <w:t xml:space="preserve"> </w:t>
      </w:r>
      <w:r w:rsidRPr="00206ACB">
        <w:rPr>
          <w:color w:val="88030F"/>
          <w:lang w:eastAsia="ja-JP"/>
        </w:rPr>
        <w:t>RTI</w:t>
      </w:r>
      <w:r w:rsidRPr="00206ACB">
        <w:rPr>
          <w:lang w:eastAsia="ja-JP"/>
        </w:rPr>
        <w:t>:</w:t>
      </w:r>
    </w:p>
    <w:p w14:paraId="3B88E2B8" w14:textId="7A080DD3" w:rsidR="00A0219F" w:rsidRPr="00317C42" w:rsidRDefault="00000000"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Pr>
          <w:rFonts w:ascii="DejaVu Sans Mono" w:hAnsi="DejaVu Sans Mono" w:cs="DejaVu Sans Mono"/>
          <w:noProof/>
          <w:color w:val="10C26F"/>
          <w:sz w:val="26"/>
          <w:szCs w:val="26"/>
        </w:rPr>
        <w:pict w14:anchorId="3C31427B">
          <v:rect id="_x0000_s2152" style="position:absolute;left:0;text-align:left;margin-left:-3.65pt;margin-top:.25pt;width:17.25pt;height:135pt;z-index:251707392;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52" inset="0,0,0,0">
              <w:txbxContent>
                <w:p w14:paraId="7E404B40" w14:textId="45A1B675" w:rsidR="00A0219F" w:rsidRPr="00A0219F" w:rsidRDefault="00A0219F" w:rsidP="00A0219F">
                  <w:pPr>
                    <w:spacing w:before="60" w:after="60" w:line="240" w:lineRule="auto"/>
                    <w:ind w:firstLine="0"/>
                    <w:jc w:val="left"/>
                    <w:rPr>
                      <w:rFonts w:ascii="DejaVu Sans Mono" w:hAnsi="DejaVu Sans Mono" w:cs="DejaVu Sans Mono"/>
                      <w:szCs w:val="26"/>
                    </w:rPr>
                  </w:pPr>
                  <w:r w:rsidRPr="00A0219F">
                    <w:rPr>
                      <w:rFonts w:ascii="DejaVu Sans Mono" w:hAnsi="DejaVu Sans Mono" w:cs="DejaVu Sans Mono"/>
                      <w:szCs w:val="26"/>
                    </w:rPr>
                    <w:t>5</w:t>
                  </w:r>
                </w:p>
                <w:p w14:paraId="52F6CB44" w14:textId="60E0D90D" w:rsidR="00A0219F" w:rsidRPr="00A0219F" w:rsidRDefault="00A0219F" w:rsidP="00A0219F">
                  <w:pPr>
                    <w:spacing w:before="60" w:after="60" w:line="240" w:lineRule="auto"/>
                    <w:ind w:firstLine="0"/>
                    <w:jc w:val="left"/>
                    <w:rPr>
                      <w:rFonts w:ascii="DejaVu Sans Mono" w:hAnsi="DejaVu Sans Mono" w:cs="DejaVu Sans Mono"/>
                      <w:szCs w:val="26"/>
                    </w:rPr>
                  </w:pPr>
                  <w:r w:rsidRPr="00A0219F">
                    <w:rPr>
                      <w:rFonts w:ascii="DejaVu Sans Mono" w:hAnsi="DejaVu Sans Mono" w:cs="DejaVu Sans Mono"/>
                      <w:szCs w:val="26"/>
                    </w:rPr>
                    <w:t>6</w:t>
                  </w:r>
                </w:p>
                <w:p w14:paraId="1BC30961" w14:textId="244B9D4A" w:rsidR="00A0219F" w:rsidRPr="00A0219F" w:rsidRDefault="00A0219F" w:rsidP="00A0219F">
                  <w:pPr>
                    <w:spacing w:before="60" w:after="60" w:line="240" w:lineRule="auto"/>
                    <w:ind w:firstLine="0"/>
                    <w:jc w:val="left"/>
                    <w:rPr>
                      <w:rFonts w:ascii="DejaVu Sans Mono" w:hAnsi="DejaVu Sans Mono" w:cs="DejaVu Sans Mono"/>
                      <w:szCs w:val="26"/>
                    </w:rPr>
                  </w:pPr>
                  <w:r w:rsidRPr="00A0219F">
                    <w:rPr>
                      <w:rFonts w:ascii="DejaVu Sans Mono" w:hAnsi="DejaVu Sans Mono" w:cs="DejaVu Sans Mono"/>
                      <w:szCs w:val="26"/>
                    </w:rPr>
                    <w:t>7</w:t>
                  </w:r>
                </w:p>
                <w:p w14:paraId="73A2B852" w14:textId="448606CB" w:rsidR="00A0219F" w:rsidRPr="00A0219F" w:rsidRDefault="00A0219F" w:rsidP="00A0219F">
                  <w:pPr>
                    <w:spacing w:before="60" w:after="60" w:line="240" w:lineRule="auto"/>
                    <w:ind w:firstLine="0"/>
                    <w:jc w:val="left"/>
                    <w:rPr>
                      <w:rFonts w:ascii="DejaVu Sans Mono" w:hAnsi="DejaVu Sans Mono" w:cs="DejaVu Sans Mono"/>
                      <w:szCs w:val="26"/>
                    </w:rPr>
                  </w:pPr>
                  <w:r w:rsidRPr="00A0219F">
                    <w:rPr>
                      <w:rFonts w:ascii="DejaVu Sans Mono" w:hAnsi="DejaVu Sans Mono" w:cs="DejaVu Sans Mono"/>
                      <w:szCs w:val="26"/>
                    </w:rPr>
                    <w:t>8</w:t>
                  </w:r>
                </w:p>
                <w:p w14:paraId="1EE79CFF" w14:textId="367E9BF5" w:rsidR="00A0219F" w:rsidRPr="00A0219F" w:rsidRDefault="00A0219F" w:rsidP="00A0219F">
                  <w:pPr>
                    <w:spacing w:before="60" w:after="60" w:line="240" w:lineRule="auto"/>
                    <w:ind w:firstLine="0"/>
                    <w:jc w:val="left"/>
                    <w:rPr>
                      <w:rFonts w:ascii="DejaVu Sans Mono" w:hAnsi="DejaVu Sans Mono" w:cs="DejaVu Sans Mono"/>
                      <w:szCs w:val="26"/>
                    </w:rPr>
                  </w:pPr>
                  <w:r w:rsidRPr="00A0219F">
                    <w:rPr>
                      <w:rFonts w:ascii="DejaVu Sans Mono" w:hAnsi="DejaVu Sans Mono" w:cs="DejaVu Sans Mono"/>
                      <w:szCs w:val="26"/>
                    </w:rPr>
                    <w:t>9</w:t>
                  </w:r>
                </w:p>
                <w:p w14:paraId="3E23161E" w14:textId="1B342628" w:rsidR="00A0219F" w:rsidRPr="00A0219F" w:rsidRDefault="00A0219F" w:rsidP="00A0219F">
                  <w:pPr>
                    <w:spacing w:before="60" w:after="60" w:line="240" w:lineRule="auto"/>
                    <w:ind w:firstLine="0"/>
                    <w:jc w:val="left"/>
                    <w:rPr>
                      <w:rFonts w:ascii="DejaVu Sans Mono" w:hAnsi="DejaVu Sans Mono" w:cs="DejaVu Sans Mono"/>
                      <w:szCs w:val="26"/>
                    </w:rPr>
                  </w:pPr>
                  <w:r w:rsidRPr="00A0219F">
                    <w:rPr>
                      <w:rFonts w:ascii="DejaVu Sans Mono" w:hAnsi="DejaVu Sans Mono" w:cs="DejaVu Sans Mono"/>
                      <w:szCs w:val="26"/>
                    </w:rPr>
                    <w:t>10</w:t>
                  </w:r>
                </w:p>
                <w:p w14:paraId="718ACD1F" w14:textId="21B2A90C" w:rsidR="00A0219F" w:rsidRPr="00A0219F" w:rsidRDefault="00A0219F" w:rsidP="00A0219F">
                  <w:pPr>
                    <w:spacing w:before="60" w:after="60" w:line="240" w:lineRule="auto"/>
                    <w:ind w:firstLine="0"/>
                    <w:jc w:val="left"/>
                    <w:rPr>
                      <w:rFonts w:ascii="DejaVu Sans Mono" w:hAnsi="DejaVu Sans Mono" w:cs="DejaVu Sans Mono"/>
                      <w:szCs w:val="26"/>
                    </w:rPr>
                  </w:pPr>
                  <w:r w:rsidRPr="00A0219F">
                    <w:rPr>
                      <w:rFonts w:ascii="DejaVu Sans Mono" w:hAnsi="DejaVu Sans Mono" w:cs="DejaVu Sans Mono"/>
                      <w:szCs w:val="26"/>
                    </w:rPr>
                    <w:t>11</w:t>
                  </w:r>
                </w:p>
              </w:txbxContent>
            </v:textbox>
          </v:rect>
        </w:pict>
      </w:r>
      <w:r w:rsidR="00A0219F" w:rsidRPr="00317C42">
        <w:rPr>
          <w:rFonts w:ascii="DejaVu Sans Mono" w:hAnsi="DejaVu Sans Mono" w:cs="DejaVu Sans Mono"/>
          <w:color w:val="10C26F"/>
          <w:sz w:val="26"/>
          <w:szCs w:val="26"/>
        </w:rPr>
        <w:t>.proc irq_handler</w:t>
      </w:r>
    </w:p>
    <w:p w14:paraId="0D6E6F02" w14:textId="21A4F6D1" w:rsidR="00A0219F" w:rsidRPr="00C41B6E" w:rsidRDefault="00A0219F"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E3371E"/>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RTI</w:t>
      </w:r>
    </w:p>
    <w:p w14:paraId="60A5621D" w14:textId="248D2A68" w:rsidR="00A0219F" w:rsidRPr="00317C42" w:rsidRDefault="00A0219F"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.endproc</w:t>
      </w:r>
    </w:p>
    <w:p w14:paraId="43B1C9D4" w14:textId="77777777" w:rsidR="00A0219F" w:rsidRPr="00317C42" w:rsidRDefault="00A0219F"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p>
    <w:p w14:paraId="169894F2" w14:textId="77777777" w:rsidR="00A0219F" w:rsidRPr="00317C42" w:rsidRDefault="00A0219F"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.proc nmi_handler</w:t>
      </w:r>
    </w:p>
    <w:p w14:paraId="7696D3F7" w14:textId="77777777" w:rsidR="00A0219F" w:rsidRPr="00C41B6E" w:rsidRDefault="00A0219F"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E3371E"/>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RTI</w:t>
      </w:r>
    </w:p>
    <w:p w14:paraId="134E9296" w14:textId="77777777" w:rsidR="00A0219F" w:rsidRPr="00317C42" w:rsidRDefault="00A0219F"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.endproc</w:t>
      </w:r>
    </w:p>
    <w:p w14:paraId="6D3734BC" w14:textId="0A835F31" w:rsidR="005E4B64" w:rsidRPr="00206ACB" w:rsidRDefault="005E4B64" w:rsidP="0053741F">
      <w:pPr>
        <w:rPr>
          <w:lang w:eastAsia="ja-JP"/>
        </w:rPr>
      </w:pPr>
      <w:r w:rsidRPr="00652906">
        <w:rPr>
          <w:rStyle w:val="QuoteChar"/>
        </w:rPr>
        <w:t>RTI</w:t>
      </w:r>
      <w:r w:rsidR="00AC466E" w:rsidRPr="00206ACB">
        <w:rPr>
          <w:lang w:eastAsia="ja-JP"/>
        </w:rPr>
        <w:t xml:space="preserve"> </w:t>
      </w:r>
      <w:r w:rsidRPr="00206ACB">
        <w:rPr>
          <w:lang w:eastAsia="ja-JP"/>
        </w:rPr>
        <w:t>marks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end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interrupt</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does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know</w:t>
      </w:r>
      <w:r w:rsidR="00AC466E" w:rsidRPr="00206ACB">
        <w:rPr>
          <w:lang w:eastAsia="ja-JP"/>
        </w:rPr>
        <w:t xml:space="preserve"> </w:t>
      </w:r>
      <w:r w:rsidRPr="00206ACB">
        <w:rPr>
          <w:lang w:eastAsia="ja-JP"/>
        </w:rPr>
        <w:t>where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given</w:t>
      </w:r>
      <w:r w:rsidR="00AC466E" w:rsidRPr="00206ACB">
        <w:rPr>
          <w:lang w:eastAsia="ja-JP"/>
        </w:rPr>
        <w:t xml:space="preserve"> </w:t>
      </w:r>
      <w:r w:rsidRPr="00206ACB">
        <w:rPr>
          <w:lang w:eastAsia="ja-JP"/>
        </w:rPr>
        <w:t>interrupt</w:t>
      </w:r>
      <w:r w:rsidR="00AC466E" w:rsidRPr="00206ACB">
        <w:rPr>
          <w:lang w:eastAsia="ja-JP"/>
        </w:rPr>
        <w:t xml:space="preserve"> </w:t>
      </w:r>
      <w:r w:rsidRPr="00206ACB">
        <w:rPr>
          <w:lang w:eastAsia="ja-JP"/>
        </w:rPr>
        <w:t>begins?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looks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last</w:t>
      </w:r>
      <w:r w:rsidR="00AC466E" w:rsidRPr="00206ACB">
        <w:rPr>
          <w:lang w:eastAsia="ja-JP"/>
        </w:rPr>
        <w:t xml:space="preserve"> </w:t>
      </w:r>
      <w:r w:rsidRPr="00206ACB">
        <w:rPr>
          <w:lang w:eastAsia="ja-JP"/>
        </w:rPr>
        <w:t>six</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addresses</w:t>
      </w:r>
      <w:r w:rsidR="00AC466E" w:rsidRPr="00206ACB">
        <w:rPr>
          <w:lang w:eastAsia="ja-JP"/>
        </w:rPr>
        <w:t xml:space="preserve"> </w:t>
      </w:r>
      <w:r w:rsidRPr="00652906">
        <w:rPr>
          <w:rStyle w:val="QuoteChar"/>
        </w:rPr>
        <w:t>$fffa</w:t>
      </w:r>
      <w:r w:rsidR="00AC466E" w:rsidRPr="00206ACB">
        <w:rPr>
          <w:lang w:eastAsia="ja-JP"/>
        </w:rPr>
        <w:t xml:space="preserve"> </w:t>
      </w:r>
      <w:r w:rsidRPr="00206ACB">
        <w:rPr>
          <w:lang w:eastAsia="ja-JP"/>
        </w:rPr>
        <w:t>to</w:t>
      </w:r>
      <w:r w:rsidR="00AC466E" w:rsidRPr="00206ACB">
        <w:rPr>
          <w:lang w:eastAsia="ja-JP"/>
        </w:rPr>
        <w:t xml:space="preserve"> </w:t>
      </w:r>
      <w:r w:rsidRPr="00652906">
        <w:rPr>
          <w:rStyle w:val="QuoteChar"/>
        </w:rPr>
        <w:t>$ffff</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find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where</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begins.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5"/>
        <w:gridCol w:w="2520"/>
      </w:tblGrid>
      <w:tr w:rsidR="005E4B64" w:rsidRPr="00206ACB" w14:paraId="44744A26" w14:textId="77777777" w:rsidTr="0053741F">
        <w:trPr>
          <w:tblHeader/>
          <w:tblCellSpacing w:w="15" w:type="dxa"/>
        </w:trPr>
        <w:tc>
          <w:tcPr>
            <w:tcW w:w="2340" w:type="dxa"/>
            <w:vAlign w:val="center"/>
            <w:hideMark/>
          </w:tcPr>
          <w:p w14:paraId="79EEF1C6" w14:textId="4C74C131" w:rsidR="005E4B64" w:rsidRPr="00206ACB" w:rsidRDefault="005E4B64" w:rsidP="0053741F">
            <w:pPr>
              <w:widowControl/>
              <w:autoSpaceDE/>
              <w:autoSpaceDN/>
              <w:spacing w:after="0" w:line="240" w:lineRule="auto"/>
              <w:ind w:firstLine="0"/>
              <w:jc w:val="left"/>
              <w:rPr>
                <w:rFonts w:eastAsia="Times New Roman" w:cstheme="minorHAnsi"/>
                <w:b/>
                <w:bCs/>
                <w:kern w:val="0"/>
                <w:szCs w:val="26"/>
                <w:u w:val="single"/>
                <w:lang w:eastAsia="ja-JP"/>
              </w:rPr>
            </w:pPr>
            <w:r w:rsidRPr="00206ACB">
              <w:rPr>
                <w:rFonts w:eastAsia="Times New Roman" w:cstheme="minorHAnsi"/>
                <w:b/>
                <w:bCs/>
                <w:kern w:val="0"/>
                <w:szCs w:val="26"/>
                <w:u w:val="single"/>
                <w:lang w:eastAsia="ja-JP"/>
              </w:rPr>
              <w:t>Memory</w:t>
            </w:r>
            <w:r w:rsidR="00AC466E" w:rsidRPr="00206ACB">
              <w:rPr>
                <w:rFonts w:eastAsia="Times New Roman" w:cstheme="minorHAnsi"/>
                <w:b/>
                <w:bCs/>
                <w:kern w:val="0"/>
                <w:szCs w:val="26"/>
                <w:u w:val="single"/>
                <w:lang w:eastAsia="ja-JP"/>
              </w:rPr>
              <w:t xml:space="preserve"> </w:t>
            </w:r>
            <w:r w:rsidRPr="00206ACB">
              <w:rPr>
                <w:rFonts w:eastAsia="Times New Roman" w:cstheme="minorHAnsi"/>
                <w:b/>
                <w:bCs/>
                <w:kern w:val="0"/>
                <w:szCs w:val="26"/>
                <w:u w:val="single"/>
                <w:lang w:eastAsia="ja-JP"/>
              </w:rPr>
              <w:t>address</w:t>
            </w:r>
          </w:p>
        </w:tc>
        <w:tc>
          <w:tcPr>
            <w:tcW w:w="2475" w:type="dxa"/>
            <w:vAlign w:val="center"/>
            <w:hideMark/>
          </w:tcPr>
          <w:p w14:paraId="5EBE4545" w14:textId="77777777" w:rsidR="005E4B64" w:rsidRPr="00206ACB" w:rsidRDefault="005E4B64" w:rsidP="0053741F">
            <w:pPr>
              <w:widowControl/>
              <w:autoSpaceDE/>
              <w:autoSpaceDN/>
              <w:spacing w:after="0" w:line="240" w:lineRule="auto"/>
              <w:ind w:firstLine="0"/>
              <w:jc w:val="left"/>
              <w:rPr>
                <w:rFonts w:eastAsia="Times New Roman" w:cstheme="minorHAnsi"/>
                <w:b/>
                <w:bCs/>
                <w:kern w:val="0"/>
                <w:szCs w:val="26"/>
                <w:u w:val="single"/>
                <w:lang w:eastAsia="ja-JP"/>
              </w:rPr>
            </w:pPr>
            <w:r w:rsidRPr="00206ACB">
              <w:rPr>
                <w:rFonts w:eastAsia="Times New Roman" w:cstheme="minorHAnsi"/>
                <w:b/>
                <w:bCs/>
                <w:kern w:val="0"/>
                <w:szCs w:val="26"/>
                <w:u w:val="single"/>
                <w:lang w:eastAsia="ja-JP"/>
              </w:rPr>
              <w:t>Use</w:t>
            </w:r>
          </w:p>
        </w:tc>
      </w:tr>
      <w:tr w:rsidR="005E4B64" w:rsidRPr="00206ACB" w14:paraId="1CF23B70" w14:textId="77777777" w:rsidTr="0053741F">
        <w:trPr>
          <w:tblCellSpacing w:w="15" w:type="dxa"/>
        </w:trPr>
        <w:tc>
          <w:tcPr>
            <w:tcW w:w="2340" w:type="dxa"/>
            <w:vAlign w:val="center"/>
            <w:hideMark/>
          </w:tcPr>
          <w:p w14:paraId="3C4D64BA" w14:textId="77777777" w:rsidR="005E4B64" w:rsidRPr="00206ACB" w:rsidRDefault="005E4B64" w:rsidP="00FF1E21">
            <w:pPr>
              <w:pStyle w:val="Quote"/>
              <w:spacing w:after="0"/>
              <w:ind w:firstLine="0"/>
              <w:rPr>
                <w:lang w:eastAsia="ja-JP"/>
              </w:rPr>
            </w:pPr>
            <w:r w:rsidRPr="00206ACB">
              <w:rPr>
                <w:lang w:eastAsia="ja-JP"/>
              </w:rPr>
              <w:t>$fffa-$fffb</w:t>
            </w:r>
          </w:p>
        </w:tc>
        <w:tc>
          <w:tcPr>
            <w:tcW w:w="2475" w:type="dxa"/>
            <w:vAlign w:val="center"/>
            <w:hideMark/>
          </w:tcPr>
          <w:p w14:paraId="001E1402" w14:textId="10D36F1D" w:rsidR="005E4B64" w:rsidRPr="00206ACB" w:rsidRDefault="005E4B64" w:rsidP="00FF1E21">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Start</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of</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NMI</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handler</w:t>
            </w:r>
          </w:p>
        </w:tc>
      </w:tr>
      <w:tr w:rsidR="005E4B64" w:rsidRPr="00206ACB" w14:paraId="53547010" w14:textId="77777777" w:rsidTr="0053741F">
        <w:trPr>
          <w:tblCellSpacing w:w="15" w:type="dxa"/>
        </w:trPr>
        <w:tc>
          <w:tcPr>
            <w:tcW w:w="2340" w:type="dxa"/>
            <w:vAlign w:val="center"/>
            <w:hideMark/>
          </w:tcPr>
          <w:p w14:paraId="13DEFFB3" w14:textId="77777777" w:rsidR="005E4B64" w:rsidRPr="00206ACB" w:rsidRDefault="005E4B64" w:rsidP="00FF1E21">
            <w:pPr>
              <w:pStyle w:val="Quote"/>
              <w:spacing w:after="0"/>
              <w:ind w:firstLine="0"/>
              <w:rPr>
                <w:lang w:eastAsia="ja-JP"/>
              </w:rPr>
            </w:pPr>
            <w:r w:rsidRPr="00206ACB">
              <w:rPr>
                <w:lang w:eastAsia="ja-JP"/>
              </w:rPr>
              <w:t>$fffc-$fffd</w:t>
            </w:r>
          </w:p>
        </w:tc>
        <w:tc>
          <w:tcPr>
            <w:tcW w:w="2475" w:type="dxa"/>
            <w:vAlign w:val="center"/>
            <w:hideMark/>
          </w:tcPr>
          <w:p w14:paraId="6D0426E1" w14:textId="23636175" w:rsidR="005E4B64" w:rsidRPr="00206ACB" w:rsidRDefault="005E4B64" w:rsidP="00FF1E21">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Start</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of</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reset</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handler</w:t>
            </w:r>
          </w:p>
        </w:tc>
      </w:tr>
      <w:tr w:rsidR="005E4B64" w:rsidRPr="00206ACB" w14:paraId="5C560FFD" w14:textId="77777777" w:rsidTr="0053741F">
        <w:trPr>
          <w:tblCellSpacing w:w="15" w:type="dxa"/>
        </w:trPr>
        <w:tc>
          <w:tcPr>
            <w:tcW w:w="2340" w:type="dxa"/>
            <w:vAlign w:val="center"/>
            <w:hideMark/>
          </w:tcPr>
          <w:p w14:paraId="695BE60F" w14:textId="77777777" w:rsidR="005E4B64" w:rsidRPr="00206ACB" w:rsidRDefault="005E4B64" w:rsidP="00FF1E21">
            <w:pPr>
              <w:pStyle w:val="Quote"/>
              <w:spacing w:after="0"/>
              <w:ind w:firstLine="0"/>
              <w:rPr>
                <w:lang w:eastAsia="ja-JP"/>
              </w:rPr>
            </w:pPr>
            <w:r w:rsidRPr="00206ACB">
              <w:rPr>
                <w:lang w:eastAsia="ja-JP"/>
              </w:rPr>
              <w:t>$fffe-$ffff</w:t>
            </w:r>
          </w:p>
        </w:tc>
        <w:tc>
          <w:tcPr>
            <w:tcW w:w="2475" w:type="dxa"/>
            <w:vAlign w:val="center"/>
            <w:hideMark/>
          </w:tcPr>
          <w:p w14:paraId="0595BBE6" w14:textId="1F71C9D2" w:rsidR="005E4B64" w:rsidRPr="00206ACB" w:rsidRDefault="005E4B64" w:rsidP="00FF1E21">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Start</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of</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IRQ</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handler</w:t>
            </w:r>
          </w:p>
        </w:tc>
      </w:tr>
    </w:tbl>
    <w:p w14:paraId="6CB047E8" w14:textId="6817F891" w:rsidR="005E4B64" w:rsidRPr="00206ACB" w:rsidRDefault="005E4B64" w:rsidP="0053741F">
      <w:pPr>
        <w:rPr>
          <w:lang w:eastAsia="ja-JP"/>
        </w:rPr>
      </w:pPr>
      <w:r w:rsidRPr="00206ACB">
        <w:rPr>
          <w:lang w:eastAsia="ja-JP"/>
        </w:rPr>
        <w:t>Because</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six</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important,</w:t>
      </w:r>
      <w:r w:rsidR="00AC466E" w:rsidRPr="00206ACB">
        <w:rPr>
          <w:lang w:eastAsia="ja-JP"/>
        </w:rPr>
        <w:t xml:space="preserve"> </w:t>
      </w:r>
      <w:r w:rsidRPr="00206ACB">
        <w:rPr>
          <w:lang w:eastAsia="ja-JP"/>
        </w:rPr>
        <w:t>ca65</w:t>
      </w:r>
      <w:r w:rsidR="00AC466E" w:rsidRPr="00206ACB">
        <w:rPr>
          <w:lang w:eastAsia="ja-JP"/>
        </w:rPr>
        <w:t xml:space="preserve"> </w:t>
      </w:r>
      <w:r w:rsidRPr="00206ACB">
        <w:rPr>
          <w:lang w:eastAsia="ja-JP"/>
        </w:rPr>
        <w:t>has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specific</w:t>
      </w:r>
      <w:r w:rsidR="00AC466E" w:rsidRPr="00206ACB">
        <w:rPr>
          <w:lang w:eastAsia="ja-JP"/>
        </w:rPr>
        <w:t xml:space="preserve"> </w:t>
      </w:r>
      <w:r w:rsidRPr="00206ACB">
        <w:rPr>
          <w:lang w:eastAsia="ja-JP"/>
        </w:rPr>
        <w:t>segment</w:t>
      </w:r>
      <w:r w:rsidR="00AC466E" w:rsidRPr="00206ACB">
        <w:rPr>
          <w:lang w:eastAsia="ja-JP"/>
        </w:rPr>
        <w:t xml:space="preserve"> </w:t>
      </w:r>
      <w:r w:rsidRPr="00206ACB">
        <w:rPr>
          <w:lang w:eastAsia="ja-JP"/>
        </w:rPr>
        <w:t>type</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them:</w:t>
      </w:r>
      <w:r w:rsidR="00AC466E" w:rsidRPr="00206ACB">
        <w:rPr>
          <w:lang w:eastAsia="ja-JP"/>
        </w:rPr>
        <w:t xml:space="preserve"> </w:t>
      </w:r>
      <w:r w:rsidRPr="009E6759">
        <w:rPr>
          <w:rStyle w:val="QuoteChar"/>
        </w:rPr>
        <w:t>.segment</w:t>
      </w:r>
      <w:r w:rsidR="00AC466E" w:rsidRPr="009E6759">
        <w:rPr>
          <w:rStyle w:val="QuoteChar"/>
        </w:rPr>
        <w:t xml:space="preserve"> </w:t>
      </w:r>
      <w:r w:rsidRPr="009E6759">
        <w:rPr>
          <w:rStyle w:val="QuoteChar"/>
        </w:rPr>
        <w:t>"VECTORS"</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most</w:t>
      </w:r>
      <w:r w:rsidR="00AC466E" w:rsidRPr="00206ACB">
        <w:rPr>
          <w:lang w:eastAsia="ja-JP"/>
        </w:rPr>
        <w:t xml:space="preserve"> </w:t>
      </w:r>
      <w:r w:rsidRPr="00206ACB">
        <w:rPr>
          <w:lang w:eastAsia="ja-JP"/>
        </w:rPr>
        <w:t>common</w:t>
      </w:r>
      <w:r w:rsidR="00AC466E" w:rsidRPr="00206ACB">
        <w:rPr>
          <w:lang w:eastAsia="ja-JP"/>
        </w:rPr>
        <w:t xml:space="preserve"> </w:t>
      </w:r>
      <w:r w:rsidRPr="00206ACB">
        <w:rPr>
          <w:lang w:eastAsia="ja-JP"/>
        </w:rPr>
        <w:t>way</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segment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give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list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three</w:t>
      </w:r>
      <w:r w:rsidR="00AC466E" w:rsidRPr="00206ACB">
        <w:rPr>
          <w:lang w:eastAsia="ja-JP"/>
        </w:rPr>
        <w:t xml:space="preserve"> </w:t>
      </w:r>
      <w:r w:rsidRPr="00206ACB">
        <w:rPr>
          <w:lang w:eastAsia="ja-JP"/>
        </w:rPr>
        <w:t>labels,</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ca65</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convert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addresses</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assembling</w:t>
      </w:r>
      <w:r w:rsidR="00AC466E" w:rsidRPr="00206ACB">
        <w:rPr>
          <w:lang w:eastAsia="ja-JP"/>
        </w:rPr>
        <w:t xml:space="preserve"> </w:t>
      </w:r>
      <w:r w:rsidRPr="00206ACB">
        <w:rPr>
          <w:lang w:eastAsia="ja-JP"/>
        </w:rPr>
        <w:t>your</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what</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test</w:t>
      </w:r>
      <w:r w:rsidR="00AC466E" w:rsidRPr="00206ACB">
        <w:rPr>
          <w:lang w:eastAsia="ja-JP"/>
        </w:rPr>
        <w:t xml:space="preserve"> </w:t>
      </w:r>
      <w:r w:rsidRPr="00206ACB">
        <w:rPr>
          <w:lang w:eastAsia="ja-JP"/>
        </w:rPr>
        <w:t>project's</w:t>
      </w:r>
      <w:r w:rsidR="00AC466E" w:rsidRPr="00206ACB">
        <w:rPr>
          <w:lang w:eastAsia="ja-JP"/>
        </w:rPr>
        <w:t xml:space="preserve"> </w:t>
      </w:r>
      <w:r w:rsidRPr="00206ACB">
        <w:rPr>
          <w:lang w:eastAsia="ja-JP"/>
        </w:rPr>
        <w:t>"VECTORS"</w:t>
      </w:r>
      <w:r w:rsidR="00AC466E" w:rsidRPr="00206ACB">
        <w:rPr>
          <w:lang w:eastAsia="ja-JP"/>
        </w:rPr>
        <w:t xml:space="preserve"> </w:t>
      </w:r>
      <w:r w:rsidRPr="00206ACB">
        <w:rPr>
          <w:lang w:eastAsia="ja-JP"/>
        </w:rPr>
        <w:t>segment</w:t>
      </w:r>
      <w:r w:rsidR="00AC466E" w:rsidRPr="00206ACB">
        <w:rPr>
          <w:lang w:eastAsia="ja-JP"/>
        </w:rPr>
        <w:t xml:space="preserve"> </w:t>
      </w:r>
      <w:r w:rsidRPr="00206ACB">
        <w:rPr>
          <w:lang w:eastAsia="ja-JP"/>
        </w:rPr>
        <w:t>looks</w:t>
      </w:r>
      <w:r w:rsidR="00AC466E" w:rsidRPr="00206ACB">
        <w:rPr>
          <w:lang w:eastAsia="ja-JP"/>
        </w:rPr>
        <w:t xml:space="preserve"> </w:t>
      </w:r>
      <w:r w:rsidRPr="00206ACB">
        <w:rPr>
          <w:lang w:eastAsia="ja-JP"/>
        </w:rPr>
        <w:t>like:</w:t>
      </w:r>
    </w:p>
    <w:p w14:paraId="666372C6" w14:textId="7AA7C3BD" w:rsidR="00B81173" w:rsidRPr="00125900" w:rsidRDefault="00000000"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352923706"/>
        <w:rPr>
          <w:rFonts w:ascii="DejaVu Sans Mono" w:hAnsi="DejaVu Sans Mono" w:cs="DejaVu Sans Mono"/>
          <w:color w:val="10C26F"/>
          <w:sz w:val="26"/>
          <w:szCs w:val="26"/>
        </w:rPr>
      </w:pPr>
      <w:r>
        <w:rPr>
          <w:noProof/>
        </w:rPr>
        <w:pict w14:anchorId="3C31427B">
          <v:rect id="_x0000_s2153" style="position:absolute;left:0;text-align:left;margin-left:-3.65pt;margin-top:1.6pt;width:17.25pt;height:36.75pt;z-index:251708416;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53" inset="0,0,0,0">
              <w:txbxContent>
                <w:p w14:paraId="5C58599A" w14:textId="33D4CAA2" w:rsidR="00125900" w:rsidRDefault="00125900" w:rsidP="00125900">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39</w:t>
                  </w:r>
                </w:p>
                <w:p w14:paraId="772EE4CB" w14:textId="3B2BF15F" w:rsidR="00125900" w:rsidRPr="00A0219F" w:rsidRDefault="00125900" w:rsidP="00125900">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40</w:t>
                  </w:r>
                </w:p>
              </w:txbxContent>
            </v:textbox>
          </v:rect>
        </w:pict>
      </w:r>
      <w:r w:rsidR="00B81173" w:rsidRPr="00125900">
        <w:rPr>
          <w:rFonts w:ascii="DejaVu Sans Mono" w:hAnsi="DejaVu Sans Mono" w:cs="DejaVu Sans Mono"/>
          <w:color w:val="10C26F"/>
          <w:sz w:val="26"/>
          <w:szCs w:val="26"/>
        </w:rPr>
        <w:t>.segment</w:t>
      </w:r>
      <w:r w:rsidR="00AC466E" w:rsidRPr="00125900">
        <w:rPr>
          <w:rFonts w:ascii="DejaVu Sans Mono" w:hAnsi="DejaVu Sans Mono" w:cs="DejaVu Sans Mono"/>
          <w:color w:val="10C26F"/>
          <w:sz w:val="26"/>
          <w:szCs w:val="26"/>
        </w:rPr>
        <w:t xml:space="preserve"> </w:t>
      </w:r>
      <w:r w:rsidR="00B81173" w:rsidRPr="00125900">
        <w:rPr>
          <w:rFonts w:ascii="DejaVu Sans Mono" w:hAnsi="DejaVu Sans Mono" w:cs="DejaVu Sans Mono"/>
          <w:color w:val="10C26F"/>
          <w:sz w:val="26"/>
          <w:szCs w:val="26"/>
        </w:rPr>
        <w:t>"VECTORS"</w:t>
      </w:r>
    </w:p>
    <w:p w14:paraId="2A3C8057" w14:textId="21D53A73" w:rsidR="00B81173" w:rsidRPr="00125900" w:rsidRDefault="00B81173"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352923706"/>
        <w:rPr>
          <w:rFonts w:ascii="DejaVu Sans Mono" w:hAnsi="DejaVu Sans Mono" w:cs="DejaVu Sans Mono"/>
          <w:color w:val="10C26F"/>
          <w:sz w:val="26"/>
          <w:szCs w:val="26"/>
        </w:rPr>
      </w:pPr>
      <w:r w:rsidRPr="00125900">
        <w:rPr>
          <w:rFonts w:ascii="DejaVu Sans Mono" w:hAnsi="DejaVu Sans Mono" w:cs="DejaVu Sans Mono"/>
          <w:color w:val="10C26F"/>
          <w:sz w:val="26"/>
          <w:szCs w:val="26"/>
        </w:rPr>
        <w:t>.addr</w:t>
      </w:r>
      <w:r w:rsidR="00AC466E" w:rsidRPr="00125900">
        <w:rPr>
          <w:rFonts w:ascii="DejaVu Sans Mono" w:hAnsi="DejaVu Sans Mono" w:cs="DejaVu Sans Mono"/>
          <w:color w:val="10C26F"/>
          <w:sz w:val="26"/>
          <w:szCs w:val="26"/>
        </w:rPr>
        <w:t xml:space="preserve"> </w:t>
      </w:r>
      <w:r w:rsidRPr="00125900">
        <w:rPr>
          <w:rFonts w:ascii="DejaVu Sans Mono" w:hAnsi="DejaVu Sans Mono" w:cs="DejaVu Sans Mono"/>
          <w:color w:val="10C26F"/>
          <w:sz w:val="26"/>
          <w:szCs w:val="26"/>
        </w:rPr>
        <w:t>nmi_handler,</w:t>
      </w:r>
      <w:r w:rsidR="00AC466E" w:rsidRPr="00125900">
        <w:rPr>
          <w:rFonts w:ascii="DejaVu Sans Mono" w:hAnsi="DejaVu Sans Mono" w:cs="DejaVu Sans Mono"/>
          <w:color w:val="10C26F"/>
          <w:sz w:val="26"/>
          <w:szCs w:val="26"/>
        </w:rPr>
        <w:t xml:space="preserve"> </w:t>
      </w:r>
      <w:r w:rsidRPr="00125900">
        <w:rPr>
          <w:rFonts w:ascii="DejaVu Sans Mono" w:hAnsi="DejaVu Sans Mono" w:cs="DejaVu Sans Mono"/>
          <w:color w:val="10C26F"/>
          <w:sz w:val="26"/>
          <w:szCs w:val="26"/>
        </w:rPr>
        <w:t>reset_handler,</w:t>
      </w:r>
      <w:r w:rsidR="00AC466E" w:rsidRPr="00125900">
        <w:rPr>
          <w:rFonts w:ascii="DejaVu Sans Mono" w:hAnsi="DejaVu Sans Mono" w:cs="DejaVu Sans Mono"/>
          <w:color w:val="10C26F"/>
          <w:sz w:val="26"/>
          <w:szCs w:val="26"/>
        </w:rPr>
        <w:t xml:space="preserve"> </w:t>
      </w:r>
      <w:r w:rsidRPr="00125900">
        <w:rPr>
          <w:rFonts w:ascii="DejaVu Sans Mono" w:hAnsi="DejaVu Sans Mono" w:cs="DejaVu Sans Mono"/>
          <w:color w:val="10C26F"/>
          <w:sz w:val="26"/>
          <w:szCs w:val="26"/>
        </w:rPr>
        <w:t>irq_handler</w:t>
      </w:r>
    </w:p>
    <w:p w14:paraId="4BF11F62" w14:textId="1A0B629C" w:rsidR="009B3F8C" w:rsidRDefault="00C36B90" w:rsidP="0053741F">
      <w:pPr>
        <w:rPr>
          <w:rStyle w:val="marginnote"/>
          <w:rFonts w:cstheme="minorHAnsi"/>
          <w:color w:val="111111"/>
          <w:szCs w:val="26"/>
        </w:rPr>
      </w:pPr>
      <w:r w:rsidRPr="00206ACB">
        <w:rPr>
          <w:rStyle w:val="HTMLCode"/>
          <w:rFonts w:ascii="QTKorrin" w:eastAsiaTheme="majorEastAsia" w:hAnsi="QTKorrin" w:cstheme="minorHAnsi"/>
          <w:color w:val="88030F"/>
          <w:sz w:val="26"/>
          <w:szCs w:val="26"/>
        </w:rPr>
        <w:t>.addr</w:t>
      </w:r>
      <w:r w:rsidR="00AC466E" w:rsidRPr="00206ACB">
        <w:t xml:space="preserve"> </w:t>
      </w:r>
      <w:r w:rsidRPr="00206ACB">
        <w:t>is</w:t>
      </w:r>
      <w:r w:rsidR="00AC466E" w:rsidRPr="00206ACB">
        <w:t xml:space="preserve"> </w:t>
      </w:r>
      <w:r w:rsidRPr="00206ACB">
        <w:t>a</w:t>
      </w:r>
      <w:r w:rsidR="00AC466E" w:rsidRPr="00206ACB">
        <w:t xml:space="preserve"> </w:t>
      </w:r>
      <w:r w:rsidRPr="00206ACB">
        <w:t>new</w:t>
      </w:r>
      <w:r w:rsidR="00AC466E" w:rsidRPr="00206ACB">
        <w:t xml:space="preserve"> </w:t>
      </w:r>
      <w:r w:rsidRPr="00206ACB">
        <w:t>assembler</w:t>
      </w:r>
      <w:r w:rsidR="00AC466E" w:rsidRPr="00206ACB">
        <w:t xml:space="preserve"> </w:t>
      </w:r>
      <w:r w:rsidRPr="00206ACB">
        <w:t>directive.</w:t>
      </w:r>
      <w:r w:rsidR="00AC466E" w:rsidRPr="00206ACB">
        <w:t xml:space="preserve"> </w:t>
      </w:r>
      <w:r w:rsidRPr="00206ACB">
        <w:t>Given</w:t>
      </w:r>
      <w:r w:rsidR="00AC466E" w:rsidRPr="00206ACB">
        <w:t xml:space="preserve"> </w:t>
      </w:r>
      <w:r w:rsidRPr="00206ACB">
        <w:t>a</w:t>
      </w:r>
      <w:r w:rsidR="00AC466E" w:rsidRPr="00206ACB">
        <w:t xml:space="preserve"> </w:t>
      </w:r>
      <w:r w:rsidRPr="00206ACB">
        <w:t>label,</w:t>
      </w:r>
      <w:r w:rsidR="00AC466E" w:rsidRPr="00206ACB">
        <w:t xml:space="preserve"> </w:t>
      </w:r>
      <w:r w:rsidRPr="00206ACB">
        <w:t>it</w:t>
      </w:r>
      <w:r w:rsidR="00AC466E" w:rsidRPr="00206ACB">
        <w:t xml:space="preserve"> </w:t>
      </w:r>
      <w:r w:rsidRPr="00206ACB">
        <w:t>outputs</w:t>
      </w:r>
      <w:r w:rsidR="00AC466E" w:rsidRPr="00206ACB">
        <w:t xml:space="preserve"> </w:t>
      </w:r>
      <w:r w:rsidRPr="00206ACB">
        <w:t>the</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that</w:t>
      </w:r>
      <w:r w:rsidR="00AC466E" w:rsidRPr="00206ACB">
        <w:t xml:space="preserve"> </w:t>
      </w:r>
      <w:r w:rsidRPr="00206ACB">
        <w:t>corresponds</w:t>
      </w:r>
      <w:r w:rsidR="00AC466E" w:rsidRPr="00206ACB">
        <w:t xml:space="preserve"> </w:t>
      </w:r>
      <w:r w:rsidRPr="00206ACB">
        <w:t>to</w:t>
      </w:r>
      <w:r w:rsidR="00AC466E" w:rsidRPr="00206ACB">
        <w:t xml:space="preserve"> </w:t>
      </w:r>
      <w:r w:rsidRPr="00206ACB">
        <w:t>that</w:t>
      </w:r>
      <w:r w:rsidR="00AC466E" w:rsidRPr="00206ACB">
        <w:t xml:space="preserve"> </w:t>
      </w:r>
      <w:r w:rsidRPr="00206ACB">
        <w:t>label.</w:t>
      </w:r>
      <w:r w:rsidR="00AC466E" w:rsidRPr="00206ACB">
        <w:t xml:space="preserve"> </w:t>
      </w:r>
      <w:r w:rsidRPr="00206ACB">
        <w:t>So,</w:t>
      </w:r>
      <w:r w:rsidR="00AC466E" w:rsidRPr="00206ACB">
        <w:t xml:space="preserve"> </w:t>
      </w:r>
      <w:r w:rsidRPr="00206ACB">
        <w:t>these</w:t>
      </w:r>
      <w:r w:rsidR="00AC466E" w:rsidRPr="00206ACB">
        <w:t xml:space="preserve"> </w:t>
      </w:r>
      <w:r w:rsidRPr="00206ACB">
        <w:t>two</w:t>
      </w:r>
      <w:r w:rsidR="00AC466E" w:rsidRPr="00206ACB">
        <w:t xml:space="preserve"> </w:t>
      </w:r>
      <w:r w:rsidRPr="00206ACB">
        <w:t>lines</w:t>
      </w:r>
      <w:r w:rsidR="00AC466E" w:rsidRPr="00206ACB">
        <w:t xml:space="preserve"> </w:t>
      </w:r>
      <w:r w:rsidRPr="00206ACB">
        <w:t>of</w:t>
      </w:r>
      <w:r w:rsidR="00AC466E" w:rsidRPr="00206ACB">
        <w:t xml:space="preserve"> </w:t>
      </w:r>
      <w:r w:rsidRPr="00206ACB">
        <w:t>assembly</w:t>
      </w:r>
      <w:r w:rsidR="00AC466E" w:rsidRPr="00206ACB">
        <w:t xml:space="preserve"> </w:t>
      </w:r>
      <w:r w:rsidRPr="00206ACB">
        <w:t>set</w:t>
      </w:r>
      <w:r w:rsidR="00AC466E" w:rsidRPr="00206ACB">
        <w:t xml:space="preserve"> </w:t>
      </w:r>
      <w:r w:rsidRPr="00206ACB">
        <w:t>bytes</w:t>
      </w:r>
      <w:r w:rsidR="00AC466E" w:rsidRPr="00206ACB">
        <w:t xml:space="preserve"> </w:t>
      </w:r>
      <w:r w:rsidRPr="00206ACB">
        <w:rPr>
          <w:rStyle w:val="HTMLCode"/>
          <w:rFonts w:ascii="QTKorrin" w:eastAsiaTheme="majorEastAsia" w:hAnsi="QTKorrin" w:cstheme="minorHAnsi"/>
          <w:color w:val="88030F"/>
          <w:sz w:val="26"/>
          <w:szCs w:val="26"/>
        </w:rPr>
        <w:t>$fffa</w:t>
      </w:r>
      <w:r w:rsidR="00AC466E" w:rsidRPr="00206ACB">
        <w:t xml:space="preserve"> </w:t>
      </w:r>
      <w:r w:rsidRPr="00206ACB">
        <w:t>to</w:t>
      </w:r>
      <w:r w:rsidR="00AC466E" w:rsidRPr="00206ACB">
        <w:t xml:space="preserve"> </w:t>
      </w:r>
      <w:r w:rsidRPr="00206ACB">
        <w:rPr>
          <w:rStyle w:val="HTMLCode"/>
          <w:rFonts w:ascii="QTKorrin" w:eastAsiaTheme="majorEastAsia" w:hAnsi="QTKorrin" w:cstheme="minorHAnsi"/>
          <w:color w:val="88030F"/>
          <w:sz w:val="26"/>
          <w:szCs w:val="26"/>
        </w:rPr>
        <w:t>$ffff</w:t>
      </w:r>
      <w:r w:rsidR="00AC466E" w:rsidRPr="00206ACB">
        <w:t xml:space="preserve"> </w:t>
      </w:r>
      <w:r w:rsidRPr="00206ACB">
        <w:t>of</w:t>
      </w:r>
      <w:r w:rsidR="00AC466E" w:rsidRPr="00206ACB">
        <w:t xml:space="preserve"> </w:t>
      </w:r>
      <w:r w:rsidRPr="00206ACB">
        <w:t>memory</w:t>
      </w:r>
      <w:r w:rsidR="00AC466E" w:rsidRPr="00206ACB">
        <w:t xml:space="preserve"> </w:t>
      </w:r>
      <w:r w:rsidRPr="00206ACB">
        <w:t>to</w:t>
      </w:r>
      <w:r w:rsidR="00AC466E" w:rsidRPr="00206ACB">
        <w:t xml:space="preserve"> </w:t>
      </w:r>
      <w:r w:rsidRPr="00206ACB">
        <w:t>the</w:t>
      </w:r>
      <w:r w:rsidR="00AC466E" w:rsidRPr="00206ACB">
        <w:t xml:space="preserve"> </w:t>
      </w:r>
      <w:r w:rsidRPr="00206ACB">
        <w:t>addresses</w:t>
      </w:r>
      <w:r w:rsidR="00AC466E" w:rsidRPr="00206ACB">
        <w:t xml:space="preserve"> </w:t>
      </w:r>
      <w:r w:rsidRPr="00206ACB">
        <w:t>of</w:t>
      </w:r>
      <w:r w:rsidR="00AC466E" w:rsidRPr="00206ACB">
        <w:t xml:space="preserve"> </w:t>
      </w:r>
      <w:r w:rsidRPr="00206ACB">
        <w:t>the</w:t>
      </w:r>
      <w:r w:rsidR="00AC466E" w:rsidRPr="00206ACB">
        <w:t xml:space="preserve"> </w:t>
      </w:r>
      <w:r w:rsidRPr="00206ACB">
        <w:t>NMI</w:t>
      </w:r>
      <w:r w:rsidR="00AC466E" w:rsidRPr="00206ACB">
        <w:t xml:space="preserve"> </w:t>
      </w:r>
      <w:r w:rsidRPr="00206ACB">
        <w:t>handler,</w:t>
      </w:r>
      <w:r w:rsidR="00AC466E" w:rsidRPr="00206ACB">
        <w:t xml:space="preserve"> </w:t>
      </w:r>
      <w:r w:rsidRPr="00206ACB">
        <w:t>reset</w:t>
      </w:r>
      <w:r w:rsidR="00AC466E" w:rsidRPr="00206ACB">
        <w:t xml:space="preserve"> </w:t>
      </w:r>
      <w:r w:rsidRPr="00206ACB">
        <w:t>handler,</w:t>
      </w:r>
      <w:r w:rsidR="00AC466E" w:rsidRPr="00206ACB">
        <w:t xml:space="preserve"> </w:t>
      </w:r>
      <w:r w:rsidRPr="00206ACB">
        <w:t>and</w:t>
      </w:r>
      <w:r w:rsidR="00AC466E" w:rsidRPr="00206ACB">
        <w:t xml:space="preserve"> </w:t>
      </w:r>
      <w:r w:rsidRPr="00206ACB">
        <w:t>IRQ</w:t>
      </w:r>
      <w:r w:rsidR="00AC466E" w:rsidRPr="00206ACB">
        <w:t xml:space="preserve"> </w:t>
      </w:r>
      <w:r w:rsidRPr="00206ACB">
        <w:t>handler</w:t>
      </w:r>
      <w:r w:rsidR="00AC466E" w:rsidRPr="00206ACB">
        <w:t xml:space="preserve"> </w:t>
      </w:r>
      <w:r w:rsidRPr="00206ACB">
        <w:t>-</w:t>
      </w:r>
      <w:r w:rsidR="00AC466E" w:rsidRPr="00206ACB">
        <w:t xml:space="preserve"> </w:t>
      </w:r>
      <w:r w:rsidRPr="00206ACB">
        <w:t>exactly</w:t>
      </w:r>
      <w:r w:rsidR="00AC466E" w:rsidRPr="00206ACB">
        <w:t xml:space="preserve"> </w:t>
      </w:r>
      <w:r w:rsidRPr="00206ACB">
        <w:t>the</w:t>
      </w:r>
      <w:r w:rsidR="00AC466E" w:rsidRPr="00206ACB">
        <w:t xml:space="preserve"> </w:t>
      </w:r>
      <w:r w:rsidRPr="00206ACB">
        <w:t>same</w:t>
      </w:r>
      <w:r w:rsidR="00AC466E" w:rsidRPr="00206ACB">
        <w:t xml:space="preserve"> </w:t>
      </w:r>
      <w:r w:rsidRPr="00206ACB">
        <w:t>order</w:t>
      </w:r>
      <w:r w:rsidR="00AC466E" w:rsidRPr="00206ACB">
        <w:t xml:space="preserve"> </w:t>
      </w:r>
      <w:r w:rsidRPr="00206ACB">
        <w:t>as</w:t>
      </w:r>
      <w:r w:rsidR="00AC466E" w:rsidRPr="00206ACB">
        <w:t xml:space="preserve"> </w:t>
      </w:r>
      <w:r w:rsidRPr="00206ACB">
        <w:t>in</w:t>
      </w:r>
      <w:r w:rsidR="00AC466E" w:rsidRPr="00206ACB">
        <w:t xml:space="preserve"> </w:t>
      </w:r>
      <w:r w:rsidRPr="00206ACB">
        <w:t>the</w:t>
      </w:r>
      <w:r w:rsidR="00AC466E" w:rsidRPr="00206ACB">
        <w:t xml:space="preserve"> </w:t>
      </w:r>
      <w:r w:rsidRPr="00206ACB">
        <w:t>table</w:t>
      </w:r>
      <w:r w:rsidR="00AC466E" w:rsidRPr="00206ACB">
        <w:t xml:space="preserve"> </w:t>
      </w:r>
      <w:r w:rsidRPr="00206ACB">
        <w:t>above.</w:t>
      </w:r>
      <w:r w:rsidR="00AC466E" w:rsidRPr="00206ACB">
        <w:t xml:space="preserve"> </w:t>
      </w:r>
      <w:r w:rsidRPr="00206ACB">
        <w:t>Each</w:t>
      </w:r>
      <w:r w:rsidR="00AC466E" w:rsidRPr="00206ACB">
        <w:t xml:space="preserve"> </w:t>
      </w:r>
      <w:r w:rsidRPr="00206ACB">
        <w:t>label</w:t>
      </w:r>
      <w:r w:rsidR="00AC466E" w:rsidRPr="00206ACB">
        <w:t xml:space="preserve"> </w:t>
      </w:r>
      <w:r w:rsidRPr="00206ACB">
        <w:t>on</w:t>
      </w:r>
      <w:r w:rsidR="00AC466E" w:rsidRPr="00206ACB">
        <w:t xml:space="preserve"> </w:t>
      </w:r>
      <w:r w:rsidRPr="00206ACB">
        <w:t>line</w:t>
      </w:r>
      <w:r w:rsidR="00AC466E" w:rsidRPr="00206ACB">
        <w:t xml:space="preserve"> </w:t>
      </w:r>
      <w:r w:rsidRPr="00206ACB">
        <w:t>40</w:t>
      </w:r>
      <w:r w:rsidR="00AC466E" w:rsidRPr="00206ACB">
        <w:t xml:space="preserve"> </w:t>
      </w:r>
      <w:r w:rsidRPr="00206ACB">
        <w:t>is</w:t>
      </w:r>
      <w:r w:rsidR="00AC466E" w:rsidRPr="00206ACB">
        <w:t xml:space="preserve"> </w:t>
      </w:r>
      <w:r w:rsidRPr="00206ACB">
        <w:t>the</w:t>
      </w:r>
      <w:r w:rsidR="00AC466E" w:rsidRPr="00206ACB">
        <w:t xml:space="preserve"> </w:t>
      </w:r>
      <w:r w:rsidRPr="00206ACB">
        <w:t>start</w:t>
      </w:r>
      <w:r w:rsidR="00AC466E" w:rsidRPr="00206ACB">
        <w:t xml:space="preserve"> </w:t>
      </w:r>
      <w:r w:rsidRPr="00206ACB">
        <w:t>of</w:t>
      </w:r>
      <w:r w:rsidR="00AC466E" w:rsidRPr="00206ACB">
        <w:t xml:space="preserve"> </w:t>
      </w:r>
      <w:r w:rsidRPr="00206ACB">
        <w:t>the</w:t>
      </w:r>
      <w:r w:rsidR="00AC466E" w:rsidRPr="00206ACB">
        <w:t xml:space="preserve"> </w:t>
      </w:r>
      <w:r w:rsidRPr="00206ACB">
        <w:rPr>
          <w:rStyle w:val="HTMLCode"/>
          <w:rFonts w:ascii="QTKorrin" w:eastAsiaTheme="majorEastAsia" w:hAnsi="QTKorrin" w:cstheme="minorHAnsi"/>
          <w:color w:val="88030F"/>
          <w:sz w:val="26"/>
          <w:szCs w:val="26"/>
        </w:rPr>
        <w:t>.proc</w:t>
      </w:r>
      <w:r w:rsidR="00AC466E" w:rsidRPr="00206ACB">
        <w:t xml:space="preserve"> </w:t>
      </w:r>
      <w:r w:rsidRPr="00206ACB">
        <w:t>for</w:t>
      </w:r>
      <w:r w:rsidR="00AC466E" w:rsidRPr="00206ACB">
        <w:t xml:space="preserve"> </w:t>
      </w:r>
      <w:r w:rsidRPr="00206ACB">
        <w:t>that</w:t>
      </w:r>
      <w:r w:rsidR="00AC466E" w:rsidRPr="00206ACB">
        <w:t xml:space="preserve"> </w:t>
      </w:r>
      <w:r w:rsidRPr="00206ACB">
        <w:t>handler.</w:t>
      </w:r>
      <w:r w:rsidRPr="00206ACB">
        <w:rPr>
          <w:rStyle w:val="marginnote"/>
          <w:rFonts w:cstheme="minorHAnsi"/>
          <w:color w:val="111111"/>
          <w:szCs w:val="26"/>
        </w:rPr>
        <w:t>When</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first</w:t>
      </w:r>
      <w:r w:rsidR="00AC466E" w:rsidRPr="00206ACB">
        <w:rPr>
          <w:rStyle w:val="marginnote"/>
          <w:rFonts w:cstheme="minorHAnsi"/>
          <w:color w:val="111111"/>
          <w:szCs w:val="26"/>
        </w:rPr>
        <w:t xml:space="preserve"> </w:t>
      </w:r>
      <w:r w:rsidRPr="00206ACB">
        <w:rPr>
          <w:rStyle w:val="marginnote"/>
          <w:rFonts w:cstheme="minorHAnsi"/>
          <w:color w:val="111111"/>
          <w:szCs w:val="26"/>
        </w:rPr>
        <w:t>turns</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r w:rsidRPr="00206ACB">
        <w:rPr>
          <w:rStyle w:val="marginnote"/>
          <w:rFonts w:cstheme="minorHAnsi"/>
          <w:color w:val="111111"/>
          <w:szCs w:val="26"/>
        </w:rPr>
        <w:t>rather</w:t>
      </w:r>
      <w:r w:rsidR="00AC466E" w:rsidRPr="00206ACB">
        <w:rPr>
          <w:rStyle w:val="marginnote"/>
          <w:rFonts w:cstheme="minorHAnsi"/>
          <w:color w:val="111111"/>
          <w:szCs w:val="26"/>
        </w:rPr>
        <w:t xml:space="preserve"> </w:t>
      </w:r>
      <w:r w:rsidRPr="00206ACB">
        <w:rPr>
          <w:rStyle w:val="marginnote"/>
          <w:rFonts w:cstheme="minorHAnsi"/>
          <w:color w:val="111111"/>
          <w:szCs w:val="26"/>
        </w:rPr>
        <w:t>than</w:t>
      </w:r>
      <w:r w:rsidR="00AC466E" w:rsidRPr="00206ACB">
        <w:rPr>
          <w:rStyle w:val="marginnote"/>
          <w:rFonts w:cstheme="minorHAnsi"/>
          <w:color w:val="111111"/>
          <w:szCs w:val="26"/>
        </w:rPr>
        <w:t xml:space="preserve"> </w:t>
      </w:r>
      <w:r w:rsidRPr="00206ACB">
        <w:rPr>
          <w:rStyle w:val="marginnote"/>
          <w:rFonts w:cstheme="minorHAnsi"/>
          <w:color w:val="111111"/>
          <w:szCs w:val="26"/>
        </w:rPr>
        <w:t>starting</w:t>
      </w:r>
      <w:r w:rsidR="00AC466E" w:rsidRPr="00206ACB">
        <w:rPr>
          <w:rStyle w:val="marginnote"/>
          <w:rFonts w:cstheme="minorHAnsi"/>
          <w:color w:val="111111"/>
          <w:szCs w:val="26"/>
        </w:rPr>
        <w:t xml:space="preserve"> </w:t>
      </w:r>
      <w:r w:rsidRPr="00206ACB">
        <w:rPr>
          <w:rStyle w:val="marginnote"/>
          <w:rFonts w:cstheme="minorHAnsi"/>
          <w:color w:val="111111"/>
          <w:szCs w:val="26"/>
        </w:rPr>
        <w:t>from</w:t>
      </w:r>
      <w:r w:rsidR="00AC466E" w:rsidRPr="00206ACB">
        <w:rPr>
          <w:rStyle w:val="marginnote"/>
          <w:rFonts w:cstheme="minorHAnsi"/>
          <w:color w:val="111111"/>
          <w:szCs w:val="26"/>
        </w:rPr>
        <w:t xml:space="preserve"> </w:t>
      </w:r>
      <w:r w:rsidRPr="00206ACB">
        <w:rPr>
          <w:rStyle w:val="marginnote"/>
          <w:rFonts w:cstheme="minorHAnsi"/>
          <w:color w:val="111111"/>
          <w:szCs w:val="26"/>
        </w:rPr>
        <w:t>memory</w:t>
      </w:r>
      <w:r w:rsidR="00AC466E" w:rsidRPr="00206ACB">
        <w:rPr>
          <w:rStyle w:val="marginnote"/>
          <w:rFonts w:cstheme="minorHAnsi"/>
          <w:color w:val="111111"/>
          <w:szCs w:val="26"/>
        </w:rPr>
        <w:t xml:space="preserve"> </w:t>
      </w:r>
      <w:r w:rsidRPr="00206ACB">
        <w:rPr>
          <w:rStyle w:val="marginnote"/>
          <w:rFonts w:cstheme="minorHAnsi"/>
          <w:color w:val="111111"/>
          <w:szCs w:val="26"/>
        </w:rPr>
        <w:t>address</w:t>
      </w:r>
      <w:r w:rsidR="00AC466E" w:rsidRPr="00206ACB">
        <w:rPr>
          <w:rStyle w:val="marginnote"/>
          <w:rFonts w:cstheme="minorHAnsi"/>
          <w:color w:val="111111"/>
          <w:szCs w:val="26"/>
        </w:rPr>
        <w:t xml:space="preserve"> </w:t>
      </w:r>
      <w:r w:rsidRPr="00206ACB">
        <w:rPr>
          <w:rStyle w:val="HTMLCode"/>
          <w:rFonts w:ascii="QTKorrin" w:eastAsiaTheme="majorEastAsia" w:hAnsi="QTKorrin" w:cstheme="minorHAnsi"/>
          <w:color w:val="88030F"/>
          <w:sz w:val="26"/>
          <w:szCs w:val="26"/>
        </w:rPr>
        <w:t>$0000</w:t>
      </w:r>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2A03</w:t>
      </w:r>
      <w:r w:rsidR="00AC466E" w:rsidRPr="00206ACB">
        <w:rPr>
          <w:rStyle w:val="marginnote"/>
          <w:rFonts w:cstheme="minorHAnsi"/>
          <w:color w:val="111111"/>
          <w:szCs w:val="26"/>
        </w:rPr>
        <w:t xml:space="preserve"> </w:t>
      </w:r>
      <w:r w:rsidRPr="00206ACB">
        <w:rPr>
          <w:rStyle w:val="marginnote"/>
          <w:rFonts w:cstheme="minorHAnsi"/>
          <w:color w:val="111111"/>
          <w:szCs w:val="26"/>
        </w:rPr>
        <w:t>follows</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specific</w:t>
      </w:r>
      <w:r w:rsidR="00AC466E" w:rsidRPr="00206ACB">
        <w:rPr>
          <w:rStyle w:val="marginnote"/>
          <w:rFonts w:cstheme="minorHAnsi"/>
          <w:color w:val="111111"/>
          <w:szCs w:val="26"/>
        </w:rPr>
        <w:t xml:space="preserve"> </w:t>
      </w:r>
      <w:r w:rsidRPr="00206ACB">
        <w:rPr>
          <w:rStyle w:val="marginnote"/>
          <w:rFonts w:cstheme="minorHAnsi"/>
          <w:color w:val="111111"/>
          <w:szCs w:val="26"/>
        </w:rPr>
        <w:t>series</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steps.</w:t>
      </w:r>
      <w:r w:rsidR="00AC466E" w:rsidRPr="00206ACB">
        <w:rPr>
          <w:rStyle w:val="marginnote"/>
          <w:rFonts w:cstheme="minorHAnsi"/>
          <w:color w:val="111111"/>
          <w:szCs w:val="26"/>
        </w:rPr>
        <w:t xml:space="preserve"> </w:t>
      </w:r>
      <w:r w:rsidRPr="00206ACB">
        <w:rPr>
          <w:rStyle w:val="marginnote"/>
          <w:rFonts w:cstheme="minorHAnsi"/>
          <w:color w:val="111111"/>
          <w:szCs w:val="26"/>
        </w:rPr>
        <w:t>It</w:t>
      </w:r>
      <w:r w:rsidR="00AC466E" w:rsidRPr="00206ACB">
        <w:rPr>
          <w:rStyle w:val="marginnote"/>
          <w:rFonts w:cstheme="minorHAnsi"/>
          <w:color w:val="111111"/>
          <w:szCs w:val="26"/>
        </w:rPr>
        <w:t xml:space="preserve"> </w:t>
      </w:r>
      <w:r w:rsidRPr="00206ACB">
        <w:rPr>
          <w:rStyle w:val="marginnote"/>
          <w:rFonts w:cstheme="minorHAnsi"/>
          <w:color w:val="111111"/>
          <w:szCs w:val="26"/>
        </w:rPr>
        <w:t>fetches</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memory</w:t>
      </w:r>
      <w:r w:rsidR="00AC466E" w:rsidRPr="00206ACB">
        <w:rPr>
          <w:rStyle w:val="marginnote"/>
          <w:rFonts w:cstheme="minorHAnsi"/>
          <w:color w:val="111111"/>
          <w:szCs w:val="26"/>
        </w:rPr>
        <w:t xml:space="preserve"> </w:t>
      </w:r>
      <w:r w:rsidRPr="00206ACB">
        <w:rPr>
          <w:rStyle w:val="marginnote"/>
          <w:rFonts w:cstheme="minorHAnsi"/>
          <w:color w:val="111111"/>
          <w:szCs w:val="26"/>
        </w:rPr>
        <w:t>address</w:t>
      </w:r>
      <w:r w:rsidR="00AC466E" w:rsidRPr="00206ACB">
        <w:rPr>
          <w:rStyle w:val="marginnote"/>
          <w:rFonts w:cstheme="minorHAnsi"/>
          <w:color w:val="111111"/>
          <w:szCs w:val="26"/>
        </w:rPr>
        <w:t xml:space="preserve"> </w:t>
      </w:r>
      <w:r w:rsidRPr="00206ACB">
        <w:rPr>
          <w:rStyle w:val="marginnote"/>
          <w:rFonts w:cstheme="minorHAnsi"/>
          <w:color w:val="111111"/>
          <w:szCs w:val="26"/>
        </w:rPr>
        <w:t>stored</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HTMLCode"/>
          <w:rFonts w:ascii="QTKorrin" w:eastAsiaTheme="majorEastAsia" w:hAnsi="QTKorrin" w:cstheme="minorHAnsi"/>
          <w:color w:val="88030F"/>
          <w:sz w:val="26"/>
          <w:szCs w:val="26"/>
        </w:rPr>
        <w:t>$fffc</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HTMLCode"/>
          <w:rFonts w:ascii="QTKorrin" w:eastAsiaTheme="majorEastAsia" w:hAnsi="QTKorrin" w:cstheme="minorHAnsi"/>
          <w:color w:val="88030F"/>
          <w:sz w:val="26"/>
          <w:szCs w:val="26"/>
        </w:rPr>
        <w:t>$fffd</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address</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start</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reset</w:t>
      </w:r>
      <w:r w:rsidR="00AC466E" w:rsidRPr="00206ACB">
        <w:rPr>
          <w:rStyle w:val="marginnote"/>
          <w:rFonts w:cstheme="minorHAnsi"/>
          <w:color w:val="111111"/>
          <w:szCs w:val="26"/>
        </w:rPr>
        <w:t xml:space="preserve"> </w:t>
      </w:r>
      <w:r w:rsidRPr="00206ACB">
        <w:rPr>
          <w:rStyle w:val="marginnote"/>
          <w:rFonts w:cstheme="minorHAnsi"/>
          <w:color w:val="111111"/>
          <w:szCs w:val="26"/>
        </w:rPr>
        <w:t>handler).</w:t>
      </w:r>
      <w:r w:rsidR="00AC466E" w:rsidRPr="00206ACB">
        <w:rPr>
          <w:rStyle w:val="marginnote"/>
          <w:rFonts w:cstheme="minorHAnsi"/>
          <w:color w:val="111111"/>
          <w:szCs w:val="26"/>
        </w:rPr>
        <w:t xml:space="preserve"> </w:t>
      </w:r>
      <w:r w:rsidRPr="00206ACB">
        <w:rPr>
          <w:rStyle w:val="marginnote"/>
          <w:rFonts w:cstheme="minorHAnsi"/>
          <w:color w:val="111111"/>
          <w:szCs w:val="26"/>
        </w:rPr>
        <w:t>It</w:t>
      </w:r>
      <w:r w:rsidR="00AC466E" w:rsidRPr="00206ACB">
        <w:rPr>
          <w:rStyle w:val="marginnote"/>
          <w:rFonts w:cstheme="minorHAnsi"/>
          <w:color w:val="111111"/>
          <w:szCs w:val="26"/>
        </w:rPr>
        <w:t xml:space="preserve"> </w:t>
      </w:r>
      <w:r w:rsidRPr="00206ACB">
        <w:rPr>
          <w:rStyle w:val="marginnote"/>
          <w:rFonts w:cstheme="minorHAnsi"/>
          <w:color w:val="111111"/>
          <w:szCs w:val="26"/>
        </w:rPr>
        <w:t>places</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address</w:t>
      </w:r>
      <w:r w:rsidR="00AC466E" w:rsidRPr="00206ACB">
        <w:rPr>
          <w:rStyle w:val="marginnote"/>
          <w:rFonts w:cstheme="minorHAnsi"/>
          <w:color w:val="111111"/>
          <w:szCs w:val="26"/>
        </w:rPr>
        <w:t xml:space="preserve"> </w:t>
      </w:r>
      <w:r w:rsidRPr="00206ACB">
        <w:rPr>
          <w:rStyle w:val="marginnote"/>
          <w:rFonts w:cstheme="minorHAnsi"/>
          <w:color w:val="111111"/>
          <w:szCs w:val="26"/>
        </w:rPr>
        <w:t>into</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program</w:t>
      </w:r>
      <w:r w:rsidR="00AC466E" w:rsidRPr="00206ACB">
        <w:rPr>
          <w:rStyle w:val="marginnote"/>
          <w:rFonts w:cstheme="minorHAnsi"/>
          <w:color w:val="111111"/>
          <w:szCs w:val="26"/>
        </w:rPr>
        <w:t xml:space="preserve"> </w:t>
      </w:r>
      <w:r w:rsidRPr="00206ACB">
        <w:rPr>
          <w:rStyle w:val="marginnote"/>
          <w:rFonts w:cstheme="minorHAnsi"/>
          <w:color w:val="111111"/>
          <w:szCs w:val="26"/>
        </w:rPr>
        <w:t>counter,</w:t>
      </w:r>
      <w:r w:rsidR="00AC466E" w:rsidRPr="00206ACB">
        <w:rPr>
          <w:rStyle w:val="marginnote"/>
          <w:rFonts w:cstheme="minorHAnsi"/>
          <w:color w:val="111111"/>
          <w:szCs w:val="26"/>
        </w:rPr>
        <w:t xml:space="preserve"> </w:t>
      </w:r>
      <w:r w:rsidRPr="00206ACB">
        <w:rPr>
          <w:rStyle w:val="marginnote"/>
          <w:rFonts w:cstheme="minorHAnsi"/>
          <w:color w:val="111111"/>
          <w:szCs w:val="26"/>
        </w:rPr>
        <w:t>which</w:t>
      </w:r>
      <w:r w:rsidR="00AC466E" w:rsidRPr="00206ACB">
        <w:rPr>
          <w:rStyle w:val="marginnote"/>
          <w:rFonts w:cstheme="minorHAnsi"/>
          <w:color w:val="111111"/>
          <w:szCs w:val="26"/>
        </w:rPr>
        <w:t xml:space="preserve"> </w:t>
      </w:r>
      <w:r w:rsidRPr="00206ACB">
        <w:rPr>
          <w:rStyle w:val="marginnote"/>
          <w:rFonts w:cstheme="minorHAnsi"/>
          <w:color w:val="111111"/>
          <w:szCs w:val="26"/>
        </w:rPr>
        <w:t>makes</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start</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reset</w:t>
      </w:r>
      <w:r w:rsidR="00AC466E" w:rsidRPr="00206ACB">
        <w:rPr>
          <w:rStyle w:val="marginnote"/>
          <w:rFonts w:cstheme="minorHAnsi"/>
          <w:color w:val="111111"/>
          <w:szCs w:val="26"/>
        </w:rPr>
        <w:t xml:space="preserve"> </w:t>
      </w:r>
      <w:r w:rsidRPr="00206ACB">
        <w:rPr>
          <w:rStyle w:val="marginnote"/>
          <w:rFonts w:cstheme="minorHAnsi"/>
          <w:color w:val="111111"/>
          <w:szCs w:val="26"/>
        </w:rPr>
        <w:t>handler</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next</w:t>
      </w:r>
      <w:r w:rsidR="00AC466E" w:rsidRPr="00206ACB">
        <w:rPr>
          <w:rStyle w:val="marginnote"/>
          <w:rFonts w:cstheme="minorHAnsi"/>
          <w:color w:val="111111"/>
          <w:szCs w:val="26"/>
        </w:rPr>
        <w:t xml:space="preserve"> </w:t>
      </w:r>
      <w:r w:rsidRPr="00206ACB">
        <w:rPr>
          <w:rStyle w:val="marginnote"/>
          <w:rFonts w:cstheme="minorHAnsi"/>
          <w:color w:val="111111"/>
          <w:szCs w:val="26"/>
        </w:rPr>
        <w:t>instruction</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be</w:t>
      </w:r>
      <w:r w:rsidR="00AC466E" w:rsidRPr="00206ACB">
        <w:rPr>
          <w:rStyle w:val="marginnote"/>
          <w:rFonts w:cstheme="minorHAnsi"/>
          <w:color w:val="111111"/>
          <w:szCs w:val="26"/>
        </w:rPr>
        <w:t xml:space="preserve"> </w:t>
      </w:r>
      <w:r w:rsidRPr="00206ACB">
        <w:rPr>
          <w:rStyle w:val="marginnote"/>
          <w:rFonts w:cstheme="minorHAnsi"/>
          <w:color w:val="111111"/>
          <w:szCs w:val="26"/>
        </w:rPr>
        <w:t>executed.</w:t>
      </w:r>
      <w:r w:rsidR="00AC466E" w:rsidRPr="00206ACB">
        <w:rPr>
          <w:rStyle w:val="marginnote"/>
          <w:rFonts w:cstheme="minorHAnsi"/>
          <w:color w:val="111111"/>
          <w:szCs w:val="26"/>
        </w:rPr>
        <w:t xml:space="preserve"> </w:t>
      </w:r>
      <w:r w:rsidRPr="00206ACB">
        <w:rPr>
          <w:rStyle w:val="marginnote"/>
          <w:rFonts w:cstheme="minorHAnsi"/>
          <w:color w:val="111111"/>
          <w:szCs w:val="26"/>
        </w:rPr>
        <w:t>Then</w:t>
      </w:r>
      <w:r w:rsidR="00AC466E" w:rsidRPr="00206ACB">
        <w:rPr>
          <w:rStyle w:val="marginnote"/>
          <w:rFonts w:cstheme="minorHAnsi"/>
          <w:color w:val="111111"/>
          <w:szCs w:val="26"/>
        </w:rPr>
        <w:t xml:space="preserve"> </w:t>
      </w:r>
      <w:r w:rsidRPr="00206ACB">
        <w:rPr>
          <w:rStyle w:val="marginnote"/>
          <w:rFonts w:cstheme="minorHAnsi"/>
          <w:color w:val="111111"/>
          <w:szCs w:val="26"/>
        </w:rPr>
        <w:t>it</w:t>
      </w:r>
      <w:r w:rsidR="00AC466E" w:rsidRPr="00206ACB">
        <w:rPr>
          <w:rStyle w:val="marginnote"/>
          <w:rFonts w:cstheme="minorHAnsi"/>
          <w:color w:val="111111"/>
          <w:szCs w:val="26"/>
        </w:rPr>
        <w:t xml:space="preserve"> </w:t>
      </w:r>
      <w:r w:rsidRPr="00206ACB">
        <w:rPr>
          <w:rStyle w:val="marginnote"/>
          <w:rFonts w:cstheme="minorHAnsi"/>
          <w:color w:val="111111"/>
          <w:szCs w:val="26"/>
        </w:rPr>
        <w:t>works</w:t>
      </w:r>
      <w:r w:rsidR="00AC466E" w:rsidRPr="00206ACB">
        <w:rPr>
          <w:rStyle w:val="marginnote"/>
          <w:rFonts w:cstheme="minorHAnsi"/>
          <w:color w:val="111111"/>
          <w:szCs w:val="26"/>
        </w:rPr>
        <w:t xml:space="preserve"> </w:t>
      </w:r>
      <w:r w:rsidRPr="00206ACB">
        <w:rPr>
          <w:rStyle w:val="marginnote"/>
          <w:rFonts w:cstheme="minorHAnsi"/>
          <w:color w:val="111111"/>
          <w:szCs w:val="26"/>
        </w:rPr>
        <w:t>its</w:t>
      </w:r>
      <w:r w:rsidR="00AC466E" w:rsidRPr="00206ACB">
        <w:rPr>
          <w:rStyle w:val="marginnote"/>
          <w:rFonts w:cstheme="minorHAnsi"/>
          <w:color w:val="111111"/>
          <w:szCs w:val="26"/>
        </w:rPr>
        <w:t xml:space="preserve"> </w:t>
      </w:r>
      <w:r w:rsidRPr="00206ACB">
        <w:rPr>
          <w:rStyle w:val="marginnote"/>
          <w:rFonts w:cstheme="minorHAnsi"/>
          <w:color w:val="111111"/>
          <w:szCs w:val="26"/>
        </w:rPr>
        <w:t>way</w:t>
      </w:r>
      <w:r w:rsidR="00AC466E" w:rsidRPr="00206ACB">
        <w:rPr>
          <w:rStyle w:val="marginnote"/>
          <w:rFonts w:cstheme="minorHAnsi"/>
          <w:color w:val="111111"/>
          <w:szCs w:val="26"/>
        </w:rPr>
        <w:t xml:space="preserve"> </w:t>
      </w:r>
      <w:r w:rsidRPr="00206ACB">
        <w:rPr>
          <w:rStyle w:val="marginnote"/>
          <w:rFonts w:cstheme="minorHAnsi"/>
          <w:color w:val="111111"/>
          <w:szCs w:val="26"/>
        </w:rPr>
        <w:t>through</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reset</w:t>
      </w:r>
      <w:r w:rsidR="00AC466E" w:rsidRPr="00206ACB">
        <w:rPr>
          <w:rStyle w:val="marginnote"/>
          <w:rFonts w:cstheme="minorHAnsi"/>
          <w:color w:val="111111"/>
          <w:szCs w:val="26"/>
        </w:rPr>
        <w:t xml:space="preserve"> </w:t>
      </w:r>
      <w:r w:rsidRPr="00206ACB">
        <w:rPr>
          <w:rStyle w:val="marginnote"/>
          <w:rFonts w:cstheme="minorHAnsi"/>
          <w:color w:val="111111"/>
          <w:szCs w:val="26"/>
        </w:rPr>
        <w:t>handler,</w:t>
      </w:r>
      <w:r w:rsidR="00AC466E" w:rsidRPr="00206ACB">
        <w:rPr>
          <w:rStyle w:val="marginnote"/>
          <w:rFonts w:cstheme="minorHAnsi"/>
          <w:color w:val="111111"/>
          <w:szCs w:val="26"/>
        </w:rPr>
        <w:t xml:space="preserve"> </w:t>
      </w:r>
      <w:r w:rsidRPr="00206ACB">
        <w:rPr>
          <w:rStyle w:val="marginnote"/>
          <w:rFonts w:cstheme="minorHAnsi"/>
          <w:color w:val="111111"/>
          <w:szCs w:val="26"/>
        </w:rPr>
        <w:t>instruction</w:t>
      </w:r>
      <w:r w:rsidR="00AC466E" w:rsidRPr="00206ACB">
        <w:rPr>
          <w:rStyle w:val="marginnote"/>
          <w:rFonts w:cstheme="minorHAnsi"/>
          <w:color w:val="111111"/>
          <w:szCs w:val="26"/>
        </w:rPr>
        <w:t xml:space="preserve"> </w:t>
      </w:r>
      <w:r w:rsidRPr="00206ACB">
        <w:rPr>
          <w:rStyle w:val="marginnote"/>
          <w:rFonts w:cstheme="minorHAnsi"/>
          <w:color w:val="111111"/>
          <w:szCs w:val="26"/>
        </w:rPr>
        <w:t>by</w:t>
      </w:r>
      <w:r w:rsidR="00AC466E" w:rsidRPr="00206ACB">
        <w:rPr>
          <w:rStyle w:val="marginnote"/>
          <w:rFonts w:cstheme="minorHAnsi"/>
          <w:color w:val="111111"/>
          <w:szCs w:val="26"/>
        </w:rPr>
        <w:t xml:space="preserve"> </w:t>
      </w:r>
      <w:r w:rsidRPr="00206ACB">
        <w:rPr>
          <w:rStyle w:val="marginnote"/>
          <w:rFonts w:cstheme="minorHAnsi"/>
          <w:color w:val="111111"/>
          <w:szCs w:val="26"/>
        </w:rPr>
        <w:t>instruction.</w:t>
      </w:r>
    </w:p>
    <w:p w14:paraId="41D2A95A" w14:textId="77777777" w:rsidR="009B3F8C" w:rsidRDefault="009B3F8C">
      <w:pPr>
        <w:widowControl/>
        <w:kinsoku/>
        <w:overflowPunct/>
        <w:autoSpaceDE/>
        <w:autoSpaceDN/>
        <w:spacing w:before="0" w:after="160" w:line="259" w:lineRule="auto"/>
        <w:ind w:firstLine="0"/>
        <w:jc w:val="left"/>
        <w:rPr>
          <w:rStyle w:val="marginnote"/>
          <w:rFonts w:cstheme="minorHAnsi"/>
          <w:color w:val="111111"/>
          <w:szCs w:val="26"/>
        </w:rPr>
      </w:pPr>
      <w:r>
        <w:rPr>
          <w:rStyle w:val="marginnote"/>
          <w:rFonts w:cstheme="minorHAnsi"/>
          <w:color w:val="111111"/>
          <w:szCs w:val="26"/>
        </w:rPr>
        <w:br w:type="page"/>
      </w:r>
    </w:p>
    <w:p w14:paraId="7C4DCFBC" w14:textId="7760A3E3" w:rsidR="00C36B90" w:rsidRPr="00206ACB" w:rsidRDefault="00C36B90">
      <w:pPr>
        <w:pStyle w:val="ListParagraph"/>
        <w:numPr>
          <w:ilvl w:val="0"/>
          <w:numId w:val="10"/>
        </w:numPr>
        <w:rPr>
          <w:rFonts w:cstheme="minorHAnsi"/>
          <w:szCs w:val="26"/>
        </w:rPr>
      </w:pPr>
      <w:r w:rsidRPr="00206ACB">
        <w:rPr>
          <w:rFonts w:cstheme="minorHAnsi"/>
          <w:szCs w:val="26"/>
        </w:rPr>
        <w:lastRenderedPageBreak/>
        <w:t>The</w:t>
      </w:r>
      <w:r w:rsidR="00AC466E" w:rsidRPr="00206ACB">
        <w:rPr>
          <w:rFonts w:cstheme="minorHAnsi"/>
          <w:szCs w:val="26"/>
        </w:rPr>
        <w:t xml:space="preserve"> </w:t>
      </w:r>
      <w:r w:rsidRPr="00206ACB">
        <w:rPr>
          <w:rFonts w:cstheme="minorHAnsi"/>
          <w:szCs w:val="26"/>
        </w:rPr>
        <w:t>Reset</w:t>
      </w:r>
      <w:r w:rsidR="00AC466E" w:rsidRPr="00206ACB">
        <w:rPr>
          <w:rFonts w:cstheme="minorHAnsi"/>
          <w:szCs w:val="26"/>
        </w:rPr>
        <w:t xml:space="preserve"> </w:t>
      </w:r>
      <w:r w:rsidRPr="00206ACB">
        <w:rPr>
          <w:rFonts w:cstheme="minorHAnsi"/>
          <w:szCs w:val="26"/>
        </w:rPr>
        <w:t>Handler</w:t>
      </w:r>
    </w:p>
    <w:p w14:paraId="50275708" w14:textId="52B351DE" w:rsidR="00C36B90" w:rsidRPr="00206ACB" w:rsidRDefault="00C36B90" w:rsidP="0053741F">
      <w:r w:rsidRPr="00206ACB">
        <w:t>While</w:t>
      </w:r>
      <w:r w:rsidR="00AC466E" w:rsidRPr="00206ACB">
        <w:t xml:space="preserve"> </w:t>
      </w:r>
      <w:r w:rsidRPr="00206ACB">
        <w:t>the</w:t>
      </w:r>
      <w:r w:rsidR="00AC466E" w:rsidRPr="00206ACB">
        <w:t xml:space="preserve"> </w:t>
      </w:r>
      <w:r w:rsidRPr="00206ACB">
        <w:t>test</w:t>
      </w:r>
      <w:r w:rsidR="00AC466E" w:rsidRPr="00206ACB">
        <w:t xml:space="preserve"> </w:t>
      </w:r>
      <w:r w:rsidRPr="00206ACB">
        <w:t>project</w:t>
      </w:r>
      <w:r w:rsidR="00AC466E" w:rsidRPr="00206ACB">
        <w:t xml:space="preserve"> </w:t>
      </w:r>
      <w:r w:rsidRPr="00206ACB">
        <w:t>doesn't</w:t>
      </w:r>
      <w:r w:rsidR="00AC466E" w:rsidRPr="00206ACB">
        <w:t xml:space="preserve"> </w:t>
      </w:r>
      <w:r w:rsidRPr="00206ACB">
        <w:t>make</w:t>
      </w:r>
      <w:r w:rsidR="00AC466E" w:rsidRPr="00206ACB">
        <w:t xml:space="preserve"> </w:t>
      </w:r>
      <w:r w:rsidRPr="00206ACB">
        <w:t>use</w:t>
      </w:r>
      <w:r w:rsidR="00AC466E" w:rsidRPr="00206ACB">
        <w:t xml:space="preserve"> </w:t>
      </w:r>
      <w:r w:rsidRPr="00206ACB">
        <w:t>of</w:t>
      </w:r>
      <w:r w:rsidR="00AC466E" w:rsidRPr="00206ACB">
        <w:t xml:space="preserve"> </w:t>
      </w:r>
      <w:r w:rsidRPr="00206ACB">
        <w:t>the</w:t>
      </w:r>
      <w:r w:rsidR="00AC466E" w:rsidRPr="00206ACB">
        <w:t xml:space="preserve"> </w:t>
      </w:r>
      <w:r w:rsidRPr="00206ACB">
        <w:t>NMI</w:t>
      </w:r>
      <w:r w:rsidR="00AC466E" w:rsidRPr="00206ACB">
        <w:t xml:space="preserve"> </w:t>
      </w:r>
      <w:r w:rsidRPr="00206ACB">
        <w:t>or</w:t>
      </w:r>
      <w:r w:rsidR="00AC466E" w:rsidRPr="00206ACB">
        <w:t xml:space="preserve"> </w:t>
      </w:r>
      <w:r w:rsidRPr="00206ACB">
        <w:t>IRQ</w:t>
      </w:r>
      <w:r w:rsidR="00AC466E" w:rsidRPr="00206ACB">
        <w:t xml:space="preserve"> </w:t>
      </w:r>
      <w:r w:rsidRPr="00206ACB">
        <w:t>events,</w:t>
      </w:r>
      <w:r w:rsidR="00AC466E" w:rsidRPr="00206ACB">
        <w:t xml:space="preserve"> </w:t>
      </w:r>
      <w:r w:rsidRPr="00206ACB">
        <w:t>it</w:t>
      </w:r>
      <w:r w:rsidR="00AC466E" w:rsidRPr="00206ACB">
        <w:t xml:space="preserve"> </w:t>
      </w:r>
      <w:r w:rsidRPr="00206ACB">
        <w:t>does</w:t>
      </w:r>
      <w:r w:rsidR="00AC466E" w:rsidRPr="00206ACB">
        <w:t xml:space="preserve"> </w:t>
      </w:r>
      <w:r w:rsidRPr="00206ACB">
        <w:t>need</w:t>
      </w:r>
      <w:r w:rsidR="00AC466E" w:rsidRPr="00206ACB">
        <w:t xml:space="preserve"> </w:t>
      </w:r>
      <w:r w:rsidRPr="00206ACB">
        <w:t>a</w:t>
      </w:r>
      <w:r w:rsidR="00AC466E" w:rsidRPr="00206ACB">
        <w:t xml:space="preserve"> </w:t>
      </w:r>
      <w:r w:rsidRPr="00206ACB">
        <w:t>reset</w:t>
      </w:r>
      <w:r w:rsidR="00AC466E" w:rsidRPr="00206ACB">
        <w:t xml:space="preserve"> </w:t>
      </w:r>
      <w:r w:rsidRPr="00206ACB">
        <w:t>handler.</w:t>
      </w:r>
      <w:r w:rsidR="00AC466E" w:rsidRPr="00206ACB">
        <w:t xml:space="preserve"> </w:t>
      </w:r>
      <w:r w:rsidRPr="00206ACB">
        <w:t>The</w:t>
      </w:r>
      <w:r w:rsidR="00AC466E" w:rsidRPr="00206ACB">
        <w:t xml:space="preserve"> </w:t>
      </w:r>
      <w:r w:rsidRPr="00206ACB">
        <w:t>reset</w:t>
      </w:r>
      <w:r w:rsidR="00AC466E" w:rsidRPr="00206ACB">
        <w:t xml:space="preserve"> </w:t>
      </w:r>
      <w:r w:rsidRPr="00206ACB">
        <w:t>handler's</w:t>
      </w:r>
      <w:r w:rsidR="00AC466E" w:rsidRPr="00206ACB">
        <w:t xml:space="preserve"> </w:t>
      </w:r>
      <w:r w:rsidRPr="00206ACB">
        <w:t>job</w:t>
      </w:r>
      <w:r w:rsidR="00AC466E" w:rsidRPr="00206ACB">
        <w:t xml:space="preserve"> </w:t>
      </w:r>
      <w:r w:rsidRPr="00206ACB">
        <w:t>is</w:t>
      </w:r>
      <w:r w:rsidR="00AC466E" w:rsidRPr="00206ACB">
        <w:t xml:space="preserve"> </w:t>
      </w:r>
      <w:r w:rsidRPr="00206ACB">
        <w:t>to</w:t>
      </w:r>
      <w:r w:rsidR="00AC466E" w:rsidRPr="00206ACB">
        <w:t xml:space="preserve"> </w:t>
      </w:r>
      <w:r w:rsidRPr="00206ACB">
        <w:t>set</w:t>
      </w:r>
      <w:r w:rsidR="00AC466E" w:rsidRPr="00206ACB">
        <w:t xml:space="preserve"> </w:t>
      </w:r>
      <w:r w:rsidRPr="00206ACB">
        <w:t>up</w:t>
      </w:r>
      <w:r w:rsidR="00AC466E" w:rsidRPr="00206ACB">
        <w:t xml:space="preserve"> </w:t>
      </w:r>
      <w:r w:rsidRPr="00206ACB">
        <w:t>the</w:t>
      </w:r>
      <w:r w:rsidR="00AC466E" w:rsidRPr="00206ACB">
        <w:t xml:space="preserve"> </w:t>
      </w:r>
      <w:r w:rsidRPr="00206ACB">
        <w:t>system</w:t>
      </w:r>
      <w:r w:rsidR="00AC466E" w:rsidRPr="00206ACB">
        <w:t xml:space="preserve"> </w:t>
      </w:r>
      <w:r w:rsidRPr="00206ACB">
        <w:t>when</w:t>
      </w:r>
      <w:r w:rsidR="00AC466E" w:rsidRPr="00206ACB">
        <w:t xml:space="preserve"> </w:t>
      </w:r>
      <w:r w:rsidRPr="00206ACB">
        <w:t>it</w:t>
      </w:r>
      <w:r w:rsidR="00AC466E" w:rsidRPr="00206ACB">
        <w:t xml:space="preserve"> </w:t>
      </w:r>
      <w:r w:rsidRPr="00206ACB">
        <w:t>is</w:t>
      </w:r>
      <w:r w:rsidR="00AC466E" w:rsidRPr="00206ACB">
        <w:t xml:space="preserve"> </w:t>
      </w:r>
      <w:r w:rsidRPr="00206ACB">
        <w:t>first</w:t>
      </w:r>
      <w:r w:rsidR="00AC466E" w:rsidRPr="00206ACB">
        <w:t xml:space="preserve"> </w:t>
      </w:r>
      <w:r w:rsidRPr="00206ACB">
        <w:t>turned</w:t>
      </w:r>
      <w:r w:rsidR="00AC466E" w:rsidRPr="00206ACB">
        <w:t xml:space="preserve"> </w:t>
      </w:r>
      <w:r w:rsidRPr="00206ACB">
        <w:t>on,</w:t>
      </w:r>
      <w:r w:rsidR="00AC466E" w:rsidRPr="00206ACB">
        <w:t xml:space="preserve"> </w:t>
      </w:r>
      <w:r w:rsidRPr="00206ACB">
        <w:t>and</w:t>
      </w:r>
      <w:r w:rsidR="00AC466E" w:rsidRPr="00206ACB">
        <w:t xml:space="preserve"> </w:t>
      </w:r>
      <w:r w:rsidRPr="00206ACB">
        <w:t>to</w:t>
      </w:r>
      <w:r w:rsidR="00AC466E" w:rsidRPr="00206ACB">
        <w:t xml:space="preserve"> </w:t>
      </w:r>
      <w:r w:rsidRPr="00206ACB">
        <w:t>put</w:t>
      </w:r>
      <w:r w:rsidR="00AC466E" w:rsidRPr="00206ACB">
        <w:t xml:space="preserve"> </w:t>
      </w:r>
      <w:r w:rsidRPr="00206ACB">
        <w:t>it</w:t>
      </w:r>
      <w:r w:rsidR="00AC466E" w:rsidRPr="00206ACB">
        <w:t xml:space="preserve"> </w:t>
      </w:r>
      <w:r w:rsidRPr="00206ACB">
        <w:t>back</w:t>
      </w:r>
      <w:r w:rsidR="00AC466E" w:rsidRPr="00206ACB">
        <w:t xml:space="preserve"> </w:t>
      </w:r>
      <w:r w:rsidRPr="00206ACB">
        <w:t>to</w:t>
      </w:r>
      <w:r w:rsidR="00AC466E" w:rsidRPr="00206ACB">
        <w:t xml:space="preserve"> </w:t>
      </w:r>
      <w:r w:rsidRPr="00206ACB">
        <w:t>that</w:t>
      </w:r>
      <w:r w:rsidR="00AC466E" w:rsidRPr="00206ACB">
        <w:t xml:space="preserve"> </w:t>
      </w:r>
      <w:r w:rsidRPr="00206ACB">
        <w:t>just-turned-on</w:t>
      </w:r>
      <w:r w:rsidR="00AC466E" w:rsidRPr="00206ACB">
        <w:t xml:space="preserve"> </w:t>
      </w:r>
      <w:r w:rsidRPr="00206ACB">
        <w:t>state</w:t>
      </w:r>
      <w:r w:rsidR="00AC466E" w:rsidRPr="00206ACB">
        <w:t xml:space="preserve"> </w:t>
      </w:r>
      <w:r w:rsidRPr="00206ACB">
        <w:t>when</w:t>
      </w:r>
      <w:r w:rsidR="00AC466E" w:rsidRPr="00206ACB">
        <w:t xml:space="preserve"> </w:t>
      </w:r>
      <w:r w:rsidRPr="00206ACB">
        <w:t>the</w:t>
      </w:r>
      <w:r w:rsidR="00AC466E" w:rsidRPr="00206ACB">
        <w:t xml:space="preserve"> </w:t>
      </w:r>
      <w:r w:rsidRPr="00206ACB">
        <w:t>user</w:t>
      </w:r>
      <w:r w:rsidR="00AC466E" w:rsidRPr="00206ACB">
        <w:t xml:space="preserve"> </w:t>
      </w:r>
      <w:r w:rsidRPr="00206ACB">
        <w:t>hits</w:t>
      </w:r>
      <w:r w:rsidR="00AC466E" w:rsidRPr="00206ACB">
        <w:t xml:space="preserve"> </w:t>
      </w:r>
      <w:r w:rsidRPr="00206ACB">
        <w:t>the</w:t>
      </w:r>
      <w:r w:rsidR="00AC466E" w:rsidRPr="00206ACB">
        <w:t xml:space="preserve"> </w:t>
      </w:r>
      <w:r w:rsidRPr="00206ACB">
        <w:t>reset</w:t>
      </w:r>
      <w:r w:rsidR="00AC466E" w:rsidRPr="00206ACB">
        <w:t xml:space="preserve"> </w:t>
      </w:r>
      <w:r w:rsidRPr="00206ACB">
        <w:t>button.</w:t>
      </w:r>
      <w:r w:rsidR="00AC466E" w:rsidRPr="00206ACB">
        <w:t xml:space="preserve"> </w:t>
      </w:r>
      <w:r w:rsidRPr="00206ACB">
        <w:t>Here</w:t>
      </w:r>
      <w:r w:rsidR="00AC466E" w:rsidRPr="00206ACB">
        <w:t xml:space="preserve"> </w:t>
      </w:r>
      <w:r w:rsidRPr="00206ACB">
        <w:t>is</w:t>
      </w:r>
      <w:r w:rsidR="00AC466E" w:rsidRPr="00206ACB">
        <w:t xml:space="preserve"> </w:t>
      </w:r>
      <w:r w:rsidRPr="00206ACB">
        <w:t>the</w:t>
      </w:r>
      <w:r w:rsidR="00AC466E" w:rsidRPr="00206ACB">
        <w:t xml:space="preserve"> </w:t>
      </w:r>
      <w:r w:rsidRPr="00206ACB">
        <w:t>test</w:t>
      </w:r>
      <w:r w:rsidR="00AC466E" w:rsidRPr="00206ACB">
        <w:t xml:space="preserve"> </w:t>
      </w:r>
      <w:r w:rsidRPr="00206ACB">
        <w:t>project's</w:t>
      </w:r>
      <w:r w:rsidR="00AC466E" w:rsidRPr="00206ACB">
        <w:t xml:space="preserve"> </w:t>
      </w:r>
      <w:r w:rsidRPr="00206ACB">
        <w:t>reset</w:t>
      </w:r>
      <w:r w:rsidR="00AC466E" w:rsidRPr="00206ACB">
        <w:t xml:space="preserve"> </w:t>
      </w:r>
      <w:r w:rsidRPr="00206ACB">
        <w:t>handler:</w:t>
      </w:r>
    </w:p>
    <w:p w14:paraId="2A37E567" w14:textId="44589561" w:rsidR="008A6817" w:rsidRDefault="00000000"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360"/>
        <w:rPr>
          <w:rFonts w:ascii="DejaVu Sans Mono" w:hAnsi="DejaVu Sans Mono" w:cs="DejaVu Sans Mono"/>
          <w:color w:val="10C26F"/>
          <w:sz w:val="26"/>
          <w:szCs w:val="26"/>
        </w:rPr>
      </w:pPr>
      <w:r>
        <w:rPr>
          <w:rFonts w:ascii="DejaVu Sans Mono" w:hAnsi="DejaVu Sans Mono" w:cs="DejaVu Sans Mono"/>
          <w:noProof/>
          <w:color w:val="10C26F"/>
          <w:sz w:val="26"/>
          <w:szCs w:val="26"/>
        </w:rPr>
        <w:pict w14:anchorId="4C844B30">
          <v:rect id="_x0000_s2154" style="position:absolute;left:0;text-align:left;margin-left:-4.7pt;margin-top:.8pt;width:20.3pt;height:348.75pt;z-index:251710464;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54" inset="0,0,0,0">
              <w:txbxContent>
                <w:p w14:paraId="0A454D94" w14:textId="77777777" w:rsidR="008A6817" w:rsidRDefault="008A6817" w:rsidP="00293712">
                  <w:pPr>
                    <w:spacing w:before="40" w:after="40" w:line="240" w:lineRule="auto"/>
                    <w:ind w:firstLine="0"/>
                    <w:jc w:val="left"/>
                    <w:rPr>
                      <w:rFonts w:ascii="DejaVu Sans Mono" w:hAnsi="DejaVu Sans Mono" w:cs="DejaVu Sans Mono"/>
                      <w:szCs w:val="26"/>
                    </w:rPr>
                  </w:pPr>
                  <w:r w:rsidRPr="0039594C">
                    <w:rPr>
                      <w:rFonts w:ascii="DejaVu Sans Mono" w:hAnsi="DejaVu Sans Mono" w:cs="DejaVu Sans Mono"/>
                      <w:szCs w:val="26"/>
                    </w:rPr>
                    <w:t>1</w:t>
                  </w:r>
                  <w:r>
                    <w:rPr>
                      <w:rFonts w:ascii="DejaVu Sans Mono" w:hAnsi="DejaVu Sans Mono" w:cs="DejaVu Sans Mono"/>
                      <w:szCs w:val="26"/>
                    </w:rPr>
                    <w:t>3</w:t>
                  </w:r>
                </w:p>
                <w:p w14:paraId="1FBDD1C7"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14</w:t>
                  </w:r>
                </w:p>
                <w:p w14:paraId="50257CCF"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15</w:t>
                  </w:r>
                </w:p>
                <w:p w14:paraId="4931EFE9"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16</w:t>
                  </w:r>
                </w:p>
                <w:p w14:paraId="1BCD87E7"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17</w:t>
                  </w:r>
                </w:p>
                <w:p w14:paraId="36E35C9F"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18</w:t>
                  </w:r>
                </w:p>
                <w:p w14:paraId="4B64FFFA"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19</w:t>
                  </w:r>
                </w:p>
                <w:p w14:paraId="7CBCE6D8"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20</w:t>
                  </w:r>
                </w:p>
                <w:p w14:paraId="75F0E22E"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21</w:t>
                  </w:r>
                </w:p>
                <w:p w14:paraId="3521E656"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22</w:t>
                  </w:r>
                </w:p>
                <w:p w14:paraId="708E532C"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23</w:t>
                  </w:r>
                </w:p>
                <w:p w14:paraId="1F19A856"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24</w:t>
                  </w:r>
                </w:p>
                <w:p w14:paraId="365BADB4"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25</w:t>
                  </w:r>
                </w:p>
                <w:p w14:paraId="7623B0A6"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26</w:t>
                  </w:r>
                </w:p>
                <w:p w14:paraId="523CBD79"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27</w:t>
                  </w:r>
                </w:p>
                <w:p w14:paraId="7F3DBDD2"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28</w:t>
                  </w:r>
                </w:p>
                <w:p w14:paraId="7EA80C95"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29</w:t>
                  </w:r>
                </w:p>
                <w:p w14:paraId="0FF7B488"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30</w:t>
                  </w:r>
                </w:p>
                <w:p w14:paraId="2CD57763" w14:textId="77777777" w:rsidR="008A6817"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31</w:t>
                  </w:r>
                </w:p>
                <w:p w14:paraId="32380581" w14:textId="473688FF" w:rsidR="008A6817" w:rsidRPr="0039594C" w:rsidRDefault="008A6817" w:rsidP="00293712">
                  <w:pPr>
                    <w:spacing w:before="40" w:after="40" w:line="240" w:lineRule="auto"/>
                    <w:ind w:firstLine="0"/>
                    <w:jc w:val="left"/>
                    <w:rPr>
                      <w:rFonts w:ascii="DejaVu Sans Mono" w:hAnsi="DejaVu Sans Mono" w:cs="DejaVu Sans Mono"/>
                      <w:szCs w:val="26"/>
                    </w:rPr>
                  </w:pPr>
                  <w:r>
                    <w:rPr>
                      <w:rFonts w:ascii="DejaVu Sans Mono" w:hAnsi="DejaVu Sans Mono" w:cs="DejaVu Sans Mono"/>
                      <w:szCs w:val="26"/>
                    </w:rPr>
                    <w:t>32</w:t>
                  </w:r>
                </w:p>
              </w:txbxContent>
            </v:textbox>
          </v:rect>
        </w:pict>
      </w:r>
      <w:r w:rsidR="008A6817" w:rsidRPr="00317C42">
        <w:rPr>
          <w:rFonts w:ascii="DejaVu Sans Mono" w:hAnsi="DejaVu Sans Mono" w:cs="DejaVu Sans Mono"/>
          <w:color w:val="10C26F"/>
          <w:sz w:val="26"/>
          <w:szCs w:val="26"/>
        </w:rPr>
        <w:t>.proc reset_handler</w:t>
      </w:r>
    </w:p>
    <w:p w14:paraId="3D687B75" w14:textId="77777777" w:rsidR="008A6817" w:rsidRPr="00C41B6E" w:rsidRDefault="008A6817"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360"/>
        <w:rPr>
          <w:rFonts w:ascii="DejaVu Sans Mono" w:hAnsi="DejaVu Sans Mono" w:cs="DejaVu Sans Mono"/>
          <w:color w:val="E3371E"/>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SEI</w:t>
      </w:r>
    </w:p>
    <w:p w14:paraId="6C550594" w14:textId="77777777" w:rsidR="008A6817" w:rsidRPr="00C41B6E" w:rsidRDefault="008A6817"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360"/>
        <w:rPr>
          <w:rFonts w:ascii="DejaVu Sans Mono" w:hAnsi="DejaVu Sans Mono" w:cs="DejaVu Sans Mono"/>
          <w:color w:val="E3371E"/>
          <w:sz w:val="26"/>
          <w:szCs w:val="26"/>
        </w:rPr>
      </w:pPr>
      <w:r w:rsidRPr="00C41B6E">
        <w:rPr>
          <w:rFonts w:ascii="DejaVu Sans Mono" w:hAnsi="DejaVu Sans Mono" w:cs="DejaVu Sans Mono"/>
          <w:color w:val="E3371E"/>
          <w:sz w:val="26"/>
          <w:szCs w:val="26"/>
        </w:rPr>
        <w:t xml:space="preserve">  CLD</w:t>
      </w:r>
    </w:p>
    <w:p w14:paraId="14C3E2F3" w14:textId="77777777" w:rsidR="008A6817" w:rsidRPr="00317C42" w:rsidRDefault="008A6817"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360"/>
        <w:rPr>
          <w:rFonts w:ascii="DejaVu Sans Mono" w:hAnsi="DejaVu Sans Mono" w:cs="DejaVu Sans Mono"/>
          <w:color w:val="10C26F"/>
          <w:sz w:val="26"/>
          <w:szCs w:val="26"/>
        </w:rPr>
      </w:pPr>
      <w:r w:rsidRPr="00C41B6E">
        <w:rPr>
          <w:rFonts w:ascii="DejaVu Sans Mono" w:hAnsi="DejaVu Sans Mono" w:cs="DejaVu Sans Mono"/>
          <w:color w:val="E3371E"/>
          <w:sz w:val="26"/>
          <w:szCs w:val="26"/>
        </w:rPr>
        <w:t xml:space="preserve">  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$40</w:t>
      </w:r>
    </w:p>
    <w:p w14:paraId="39E63236" w14:textId="77777777" w:rsidR="008A6817" w:rsidRPr="00317C42" w:rsidRDefault="008A6817"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$4017</w:t>
      </w:r>
    </w:p>
    <w:p w14:paraId="4F21025B" w14:textId="77777777" w:rsidR="008A6817" w:rsidRPr="00317C42" w:rsidRDefault="008A6817"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$FF</w:t>
      </w:r>
    </w:p>
    <w:p w14:paraId="40643480" w14:textId="77777777" w:rsidR="008A6817" w:rsidRPr="00C41B6E" w:rsidRDefault="008A6817"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360"/>
        <w:rPr>
          <w:rFonts w:ascii="DejaVu Sans Mono" w:hAnsi="DejaVu Sans Mono" w:cs="DejaVu Sans Mono"/>
          <w:color w:val="E3371E"/>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TXS</w:t>
      </w:r>
    </w:p>
    <w:p w14:paraId="5F3EEB5D" w14:textId="77777777" w:rsidR="008A6817" w:rsidRPr="00C41B6E" w:rsidRDefault="008A6817"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360"/>
        <w:rPr>
          <w:rFonts w:ascii="DejaVu Sans Mono" w:hAnsi="DejaVu Sans Mono" w:cs="DejaVu Sans Mono"/>
          <w:color w:val="E3371E"/>
          <w:sz w:val="26"/>
          <w:szCs w:val="26"/>
        </w:rPr>
      </w:pPr>
      <w:r w:rsidRPr="00C41B6E">
        <w:rPr>
          <w:rFonts w:ascii="DejaVu Sans Mono" w:hAnsi="DejaVu Sans Mono" w:cs="DejaVu Sans Mono"/>
          <w:color w:val="E3371E"/>
          <w:sz w:val="26"/>
          <w:szCs w:val="26"/>
        </w:rPr>
        <w:t xml:space="preserve">  INX</w:t>
      </w:r>
    </w:p>
    <w:p w14:paraId="0BD838F6" w14:textId="77777777" w:rsidR="008A6817" w:rsidRPr="00317C42" w:rsidRDefault="008A6817"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360"/>
        <w:rPr>
          <w:rFonts w:ascii="DejaVu Sans Mono" w:hAnsi="DejaVu Sans Mono" w:cs="DejaVu Sans Mono"/>
          <w:color w:val="10C26F"/>
          <w:sz w:val="26"/>
          <w:szCs w:val="26"/>
        </w:rPr>
      </w:pPr>
      <w:r w:rsidRPr="00C41B6E">
        <w:rPr>
          <w:rFonts w:ascii="DejaVu Sans Mono" w:hAnsi="DejaVu Sans Mono" w:cs="DejaVu Sans Mono"/>
          <w:color w:val="E3371E"/>
          <w:sz w:val="26"/>
          <w:szCs w:val="26"/>
        </w:rPr>
        <w:t xml:space="preserve">  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$2000</w:t>
      </w:r>
    </w:p>
    <w:p w14:paraId="010DF79C" w14:textId="77777777" w:rsidR="008A6817" w:rsidRPr="00317C42" w:rsidRDefault="008A6817"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$2001</w:t>
      </w:r>
    </w:p>
    <w:p w14:paraId="0FE0BEAB" w14:textId="77777777" w:rsidR="008A6817" w:rsidRPr="00317C42" w:rsidRDefault="008A6817"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$4010</w:t>
      </w:r>
    </w:p>
    <w:p w14:paraId="3BFF52EE" w14:textId="77777777" w:rsidR="008A6817" w:rsidRPr="00317C42" w:rsidRDefault="008A6817"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BIT</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$2002</w:t>
      </w:r>
    </w:p>
    <w:p w14:paraId="4D1D4B44" w14:textId="77777777" w:rsidR="008A6817" w:rsidRPr="00317C42" w:rsidRDefault="008A6817"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vblankwait:</w:t>
      </w:r>
    </w:p>
    <w:p w14:paraId="77DD46EB" w14:textId="77777777" w:rsidR="008A6817" w:rsidRPr="00317C42" w:rsidRDefault="008A6817"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BIT</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$2002</w:t>
      </w:r>
    </w:p>
    <w:p w14:paraId="7EF68FB1" w14:textId="77777777" w:rsidR="008A6817" w:rsidRPr="00317C42" w:rsidRDefault="008A6817"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BPL</w:t>
      </w:r>
      <w:r w:rsidRPr="00317C42">
        <w:rPr>
          <w:rFonts w:ascii="DejaVu Sans Mono" w:hAnsi="DejaVu Sans Mono" w:cs="DejaVu Sans Mono"/>
          <w:color w:val="10C26F"/>
          <w:sz w:val="26"/>
          <w:szCs w:val="26"/>
        </w:rPr>
        <w:t xml:space="preserve"> vblankwait</w:t>
      </w:r>
    </w:p>
    <w:p w14:paraId="53F36FE9" w14:textId="77777777" w:rsidR="008A6817" w:rsidRPr="00317C42" w:rsidRDefault="008A6817"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vblankwait2:</w:t>
      </w:r>
    </w:p>
    <w:p w14:paraId="3D192C2A" w14:textId="43D1C400" w:rsidR="008A6817" w:rsidRPr="00317C42" w:rsidRDefault="008A6817"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BIT</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$2002</w:t>
      </w:r>
    </w:p>
    <w:p w14:paraId="09C01E07" w14:textId="77777777" w:rsidR="008A6817" w:rsidRPr="00317C42" w:rsidRDefault="008A6817"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BPL</w:t>
      </w:r>
      <w:r w:rsidRPr="00317C42">
        <w:rPr>
          <w:rFonts w:ascii="DejaVu Sans Mono" w:hAnsi="DejaVu Sans Mono" w:cs="DejaVu Sans Mono"/>
          <w:color w:val="10C26F"/>
          <w:sz w:val="26"/>
          <w:szCs w:val="26"/>
        </w:rPr>
        <w:t xml:space="preserve"> vblankwait2</w:t>
      </w:r>
    </w:p>
    <w:p w14:paraId="2A4CB30F" w14:textId="77777777" w:rsidR="008A6817" w:rsidRPr="00317C42" w:rsidRDefault="008A6817"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JMP</w:t>
      </w:r>
      <w:r w:rsidRPr="00317C42">
        <w:rPr>
          <w:rFonts w:ascii="DejaVu Sans Mono" w:hAnsi="DejaVu Sans Mono" w:cs="DejaVu Sans Mono"/>
          <w:color w:val="10C26F"/>
          <w:sz w:val="26"/>
          <w:szCs w:val="26"/>
        </w:rPr>
        <w:t xml:space="preserve"> main</w:t>
      </w:r>
    </w:p>
    <w:p w14:paraId="5B7E08FC" w14:textId="77777777" w:rsidR="008A6817" w:rsidRPr="00317C42" w:rsidRDefault="008A6817" w:rsidP="00BD0D9A">
      <w:pPr>
        <w:pStyle w:val="HTMLPreformatted"/>
        <w:pBdr>
          <w:top w:val="single" w:sz="6" w:space="2" w:color="888888"/>
          <w:left w:val="single" w:sz="6" w:space="2" w:color="888888"/>
          <w:bottom w:val="single" w:sz="6" w:space="2" w:color="888888"/>
          <w:right w:val="single" w:sz="6" w:space="2" w:color="888888"/>
        </w:pBdr>
        <w:shd w:val="clear" w:color="auto" w:fill="292D3E"/>
        <w:spacing w:before="40" w:after="4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.endproc</w:t>
      </w:r>
    </w:p>
    <w:p w14:paraId="1023DF86" w14:textId="4C0F714C" w:rsidR="009A39E2" w:rsidRPr="00206ACB" w:rsidRDefault="009A39E2" w:rsidP="009B3F8C">
      <w:r w:rsidRPr="00206ACB">
        <w:t>A</w:t>
      </w:r>
      <w:r w:rsidR="00AC466E" w:rsidRPr="00206ACB">
        <w:t xml:space="preserve"> </w:t>
      </w:r>
      <w:r w:rsidRPr="00206ACB">
        <w:t>few</w:t>
      </w:r>
      <w:r w:rsidR="00AC466E" w:rsidRPr="00206ACB">
        <w:t xml:space="preserve"> </w:t>
      </w:r>
      <w:r w:rsidRPr="00206ACB">
        <w:t>things</w:t>
      </w:r>
      <w:r w:rsidR="00AC466E" w:rsidRPr="00206ACB">
        <w:t xml:space="preserve"> </w:t>
      </w:r>
      <w:r w:rsidRPr="00206ACB">
        <w:t>to</w:t>
      </w:r>
      <w:r w:rsidR="00AC466E" w:rsidRPr="00206ACB">
        <w:t xml:space="preserve"> </w:t>
      </w:r>
      <w:r w:rsidRPr="00206ACB">
        <w:t>note</w:t>
      </w:r>
      <w:r w:rsidR="00AC466E" w:rsidRPr="00206ACB">
        <w:t xml:space="preserve"> </w:t>
      </w:r>
      <w:r w:rsidRPr="00206ACB">
        <w:t>about</w:t>
      </w:r>
      <w:r w:rsidR="00AC466E" w:rsidRPr="00206ACB">
        <w:t xml:space="preserve"> </w:t>
      </w:r>
      <w:r w:rsidRPr="00206ACB">
        <w:t>this</w:t>
      </w:r>
      <w:r w:rsidR="00AC466E" w:rsidRPr="00206ACB">
        <w:t xml:space="preserve"> </w:t>
      </w:r>
      <w:r w:rsidRPr="00206ACB">
        <w:t>section</w:t>
      </w:r>
      <w:r w:rsidR="00AC466E" w:rsidRPr="00206ACB">
        <w:t xml:space="preserve"> </w:t>
      </w:r>
      <w:r w:rsidRPr="00206ACB">
        <w:t>of</w:t>
      </w:r>
      <w:r w:rsidR="00AC466E" w:rsidRPr="00206ACB">
        <w:t xml:space="preserve"> </w:t>
      </w:r>
      <w:r w:rsidRPr="00206ACB">
        <w:t>code.</w:t>
      </w:r>
      <w:r w:rsidR="00AC466E" w:rsidRPr="00206ACB">
        <w:t xml:space="preserve"> </w:t>
      </w:r>
      <w:r w:rsidRPr="00206ACB">
        <w:t>First,</w:t>
      </w:r>
      <w:r w:rsidR="00AC466E" w:rsidRPr="00206ACB">
        <w:t xml:space="preserve"> </w:t>
      </w:r>
      <w:r w:rsidRPr="00206ACB">
        <w:t>unlike</w:t>
      </w:r>
      <w:r w:rsidR="00AC466E" w:rsidRPr="00206ACB">
        <w:t xml:space="preserve"> </w:t>
      </w:r>
      <w:r w:rsidRPr="00206ACB">
        <w:t>the</w:t>
      </w:r>
      <w:r w:rsidR="00AC466E" w:rsidRPr="00206ACB">
        <w:t xml:space="preserve"> </w:t>
      </w:r>
      <w:r w:rsidRPr="00206ACB">
        <w:t>other</w:t>
      </w:r>
      <w:r w:rsidR="00AC466E" w:rsidRPr="00206ACB">
        <w:t xml:space="preserve"> </w:t>
      </w:r>
      <w:r w:rsidRPr="00206ACB">
        <w:t>interrupt</w:t>
      </w:r>
      <w:r w:rsidR="00AC466E" w:rsidRPr="00206ACB">
        <w:t xml:space="preserve"> </w:t>
      </w:r>
      <w:r w:rsidRPr="00206ACB">
        <w:t>handlers,</w:t>
      </w:r>
      <w:r w:rsidR="00AC466E" w:rsidRPr="00206ACB">
        <w:t xml:space="preserve"> </w:t>
      </w:r>
      <w:r w:rsidRPr="00206ACB">
        <w:t>it</w:t>
      </w:r>
      <w:r w:rsidR="00AC466E" w:rsidRPr="00206ACB">
        <w:t xml:space="preserve"> </w:t>
      </w:r>
      <w:r w:rsidRPr="00206ACB">
        <w:t>does</w:t>
      </w:r>
      <w:r w:rsidR="00AC466E" w:rsidRPr="00206ACB">
        <w:t xml:space="preserve"> </w:t>
      </w:r>
      <w:r w:rsidRPr="00206ACB">
        <w:t>not</w:t>
      </w:r>
      <w:r w:rsidR="00AC466E" w:rsidRPr="00206ACB">
        <w:t xml:space="preserve"> </w:t>
      </w:r>
      <w:r w:rsidRPr="00206ACB">
        <w:t>end</w:t>
      </w:r>
      <w:r w:rsidR="00AC466E" w:rsidRPr="00206ACB">
        <w:t xml:space="preserve"> </w:t>
      </w:r>
      <w:r w:rsidRPr="00206ACB">
        <w:t>in</w:t>
      </w:r>
      <w:r w:rsidR="00AC466E" w:rsidRPr="00206ACB">
        <w:t xml:space="preserve"> </w:t>
      </w:r>
      <w:r w:rsidRPr="009E6759">
        <w:rPr>
          <w:rStyle w:val="QuoteChar"/>
        </w:rPr>
        <w:t>RTI</w:t>
      </w:r>
      <w:r w:rsidR="00AC466E" w:rsidRPr="00206ACB">
        <w:t xml:space="preserve"> </w:t>
      </w:r>
      <w:r w:rsidRPr="00206ACB">
        <w:t>-</w:t>
      </w:r>
      <w:r w:rsidR="00AC466E" w:rsidRPr="00206ACB">
        <w:t xml:space="preserve"> </w:t>
      </w:r>
      <w:r w:rsidRPr="00206ACB">
        <w:t>that's</w:t>
      </w:r>
      <w:r w:rsidR="00AC466E" w:rsidRPr="00206ACB">
        <w:t xml:space="preserve"> </w:t>
      </w:r>
      <w:r w:rsidRPr="00206ACB">
        <w:t>because</w:t>
      </w:r>
      <w:r w:rsidR="00AC466E" w:rsidRPr="00206ACB">
        <w:t xml:space="preserve"> </w:t>
      </w:r>
      <w:r w:rsidRPr="00206ACB">
        <w:t>when</w:t>
      </w:r>
      <w:r w:rsidR="00AC466E" w:rsidRPr="00206ACB">
        <w:t xml:space="preserve"> </w:t>
      </w:r>
      <w:r w:rsidRPr="00206ACB">
        <w:t>the</w:t>
      </w:r>
      <w:r w:rsidR="00AC466E" w:rsidRPr="00206ACB">
        <w:t xml:space="preserve"> </w:t>
      </w:r>
      <w:r w:rsidRPr="00206ACB">
        <w:t>system</w:t>
      </w:r>
      <w:r w:rsidR="00AC466E" w:rsidRPr="00206ACB">
        <w:t xml:space="preserve"> </w:t>
      </w:r>
      <w:r w:rsidRPr="00206ACB">
        <w:t>is</w:t>
      </w:r>
      <w:r w:rsidR="00AC466E" w:rsidRPr="00206ACB">
        <w:t xml:space="preserve"> </w:t>
      </w:r>
      <w:r w:rsidRPr="00206ACB">
        <w:t>first</w:t>
      </w:r>
      <w:r w:rsidR="00AC466E" w:rsidRPr="00206ACB">
        <w:t xml:space="preserve"> </w:t>
      </w:r>
      <w:r w:rsidRPr="00206ACB">
        <w:t>turned</w:t>
      </w:r>
      <w:r w:rsidR="00AC466E" w:rsidRPr="00206ACB">
        <w:t xml:space="preserve"> </w:t>
      </w:r>
      <w:r w:rsidRPr="00206ACB">
        <w:t>on,</w:t>
      </w:r>
      <w:r w:rsidR="00AC466E" w:rsidRPr="00206ACB">
        <w:t xml:space="preserve"> </w:t>
      </w:r>
      <w:r w:rsidRPr="00206ACB">
        <w:t>the</w:t>
      </w:r>
      <w:r w:rsidR="00AC466E" w:rsidRPr="00206ACB">
        <w:t xml:space="preserve"> </w:t>
      </w:r>
      <w:r w:rsidRPr="00206ACB">
        <w:t>processor</w:t>
      </w:r>
      <w:r w:rsidR="00AC466E" w:rsidRPr="00206ACB">
        <w:t xml:space="preserve"> </w:t>
      </w:r>
      <w:r w:rsidRPr="00206ACB">
        <w:t>wasn't</w:t>
      </w:r>
      <w:r w:rsidR="00AC466E" w:rsidRPr="00206ACB">
        <w:t xml:space="preserve"> </w:t>
      </w:r>
      <w:r w:rsidRPr="00206ACB">
        <w:t>in</w:t>
      </w:r>
      <w:r w:rsidR="00AC466E" w:rsidRPr="00206ACB">
        <w:t xml:space="preserve"> </w:t>
      </w:r>
      <w:r w:rsidRPr="00206ACB">
        <w:t>the</w:t>
      </w:r>
      <w:r w:rsidR="00AC466E" w:rsidRPr="00206ACB">
        <w:t xml:space="preserve"> </w:t>
      </w:r>
      <w:r w:rsidRPr="00206ACB">
        <w:t>middle</w:t>
      </w:r>
      <w:r w:rsidR="00AC466E" w:rsidRPr="00206ACB">
        <w:t xml:space="preserve"> </w:t>
      </w:r>
      <w:r w:rsidRPr="00206ACB">
        <w:t>of</w:t>
      </w:r>
      <w:r w:rsidR="00AC466E" w:rsidRPr="00206ACB">
        <w:t xml:space="preserve"> </w:t>
      </w:r>
      <w:r w:rsidRPr="00206ACB">
        <w:t>doing</w:t>
      </w:r>
      <w:r w:rsidR="00AC466E" w:rsidRPr="00206ACB">
        <w:t xml:space="preserve"> </w:t>
      </w:r>
      <w:r w:rsidRPr="00206ACB">
        <w:t>anything</w:t>
      </w:r>
      <w:r w:rsidR="00AC466E" w:rsidRPr="00206ACB">
        <w:t xml:space="preserve"> </w:t>
      </w:r>
      <w:r w:rsidRPr="00206ACB">
        <w:t>else,</w:t>
      </w:r>
      <w:r w:rsidR="00AC466E" w:rsidRPr="00206ACB">
        <w:t xml:space="preserve"> </w:t>
      </w:r>
      <w:r w:rsidRPr="00206ACB">
        <w:t>so</w:t>
      </w:r>
      <w:r w:rsidR="00AC466E" w:rsidRPr="00206ACB">
        <w:t xml:space="preserve"> </w:t>
      </w:r>
      <w:r w:rsidRPr="00206ACB">
        <w:t>there</w:t>
      </w:r>
      <w:r w:rsidR="00AC466E" w:rsidRPr="00206ACB">
        <w:t xml:space="preserve"> </w:t>
      </w:r>
      <w:r w:rsidRPr="00206ACB">
        <w:t>is</w:t>
      </w:r>
      <w:r w:rsidR="00AC466E" w:rsidRPr="00206ACB">
        <w:t xml:space="preserve"> </w:t>
      </w:r>
      <w:r w:rsidRPr="00206ACB">
        <w:t>nowhere</w:t>
      </w:r>
      <w:r w:rsidR="00AC466E" w:rsidRPr="00206ACB">
        <w:t xml:space="preserve"> </w:t>
      </w:r>
      <w:r w:rsidRPr="00206ACB">
        <w:t>to</w:t>
      </w:r>
      <w:r w:rsidR="00AC466E" w:rsidRPr="00206ACB">
        <w:t xml:space="preserve"> </w:t>
      </w:r>
      <w:r w:rsidRPr="00206ACB">
        <w:t>"return"</w:t>
      </w:r>
      <w:r w:rsidR="00AC466E" w:rsidRPr="00206ACB">
        <w:t xml:space="preserve"> </w:t>
      </w:r>
      <w:r w:rsidRPr="00206ACB">
        <w:t>to.</w:t>
      </w:r>
      <w:r w:rsidR="00AC466E" w:rsidRPr="00206ACB">
        <w:t xml:space="preserve"> </w:t>
      </w:r>
      <w:r w:rsidRPr="00206ACB">
        <w:t>Instead,</w:t>
      </w:r>
      <w:r w:rsidR="00AC466E" w:rsidRPr="00206ACB">
        <w:t xml:space="preserve"> </w:t>
      </w:r>
      <w:r w:rsidRPr="00206ACB">
        <w:t>it</w:t>
      </w:r>
      <w:r w:rsidR="00AC466E" w:rsidRPr="00206ACB">
        <w:t xml:space="preserve"> </w:t>
      </w:r>
      <w:r w:rsidRPr="00206ACB">
        <w:t>ends</w:t>
      </w:r>
      <w:r w:rsidR="00AC466E" w:rsidRPr="00206ACB">
        <w:t xml:space="preserve"> </w:t>
      </w:r>
      <w:r w:rsidRPr="00206ACB">
        <w:t>with</w:t>
      </w:r>
      <w:r w:rsidR="00AC466E" w:rsidRPr="00206ACB">
        <w:t xml:space="preserve"> </w:t>
      </w:r>
      <w:r w:rsidRPr="009E6759">
        <w:rPr>
          <w:rStyle w:val="QuoteChar"/>
        </w:rPr>
        <w:t>JMP</w:t>
      </w:r>
      <w:r w:rsidR="00AC466E" w:rsidRPr="009E6759">
        <w:rPr>
          <w:rStyle w:val="QuoteChar"/>
        </w:rPr>
        <w:t xml:space="preserve"> </w:t>
      </w:r>
      <w:r w:rsidRPr="009E6759">
        <w:rPr>
          <w:rStyle w:val="QuoteChar"/>
        </w:rPr>
        <w:t>main</w:t>
      </w:r>
      <w:r w:rsidRPr="00206ACB">
        <w:t>.</w:t>
      </w:r>
      <w:r w:rsidR="00AC466E" w:rsidRPr="00206ACB">
        <w:t xml:space="preserve"> </w:t>
      </w:r>
      <w:r w:rsidRPr="00206ACB">
        <w:t>We</w:t>
      </w:r>
      <w:r w:rsidR="00AC466E" w:rsidRPr="00206ACB">
        <w:t xml:space="preserve"> </w:t>
      </w:r>
      <w:r w:rsidRPr="00206ACB">
        <w:t>saw</w:t>
      </w:r>
      <w:r w:rsidR="00AC466E" w:rsidRPr="00206ACB">
        <w:t xml:space="preserve"> </w:t>
      </w:r>
      <w:r w:rsidRPr="009E6759">
        <w:rPr>
          <w:rStyle w:val="QuoteChar"/>
        </w:rPr>
        <w:t>JMP</w:t>
      </w:r>
      <w:r w:rsidR="00AC466E" w:rsidRPr="00206ACB">
        <w:t xml:space="preserve"> </w:t>
      </w:r>
      <w:r w:rsidRPr="00206ACB">
        <w:t>at</w:t>
      </w:r>
      <w:r w:rsidR="00AC466E" w:rsidRPr="00206ACB">
        <w:t xml:space="preserve"> </w:t>
      </w:r>
      <w:r w:rsidRPr="00206ACB">
        <w:t>the</w:t>
      </w:r>
      <w:r w:rsidR="00AC466E" w:rsidRPr="00206ACB">
        <w:t xml:space="preserve"> </w:t>
      </w:r>
      <w:r w:rsidRPr="00206ACB">
        <w:t>end</w:t>
      </w:r>
      <w:r w:rsidR="00AC466E" w:rsidRPr="00206ACB">
        <w:t xml:space="preserve"> </w:t>
      </w:r>
      <w:r w:rsidRPr="00206ACB">
        <w:t>of</w:t>
      </w:r>
      <w:r w:rsidR="00AC466E" w:rsidRPr="00206ACB">
        <w:t xml:space="preserve"> </w:t>
      </w:r>
      <w:r w:rsidRPr="009E6759">
        <w:rPr>
          <w:rStyle w:val="QuoteChar"/>
        </w:rPr>
        <w:t>main</w:t>
      </w:r>
      <w:r w:rsidR="00AC466E" w:rsidRPr="00206ACB">
        <w:t xml:space="preserve"> </w:t>
      </w:r>
      <w:r w:rsidRPr="00206ACB">
        <w:t>last</w:t>
      </w:r>
      <w:r w:rsidR="00AC466E" w:rsidRPr="00206ACB">
        <w:t xml:space="preserve"> </w:t>
      </w:r>
      <w:r w:rsidRPr="00206ACB">
        <w:t>chapter,</w:t>
      </w:r>
      <w:r w:rsidR="00AC466E" w:rsidRPr="00206ACB">
        <w:t xml:space="preserve"> </w:t>
      </w:r>
      <w:r w:rsidRPr="00206ACB">
        <w:t>where</w:t>
      </w:r>
      <w:r w:rsidR="00AC466E" w:rsidRPr="00206ACB">
        <w:t xml:space="preserve"> </w:t>
      </w:r>
      <w:r w:rsidRPr="009E6759">
        <w:rPr>
          <w:rStyle w:val="QuoteChar"/>
        </w:rPr>
        <w:t>JMP</w:t>
      </w:r>
      <w:r w:rsidR="00AC466E" w:rsidRPr="00206ACB">
        <w:rPr>
          <w:rStyle w:val="HTMLCode"/>
          <w:rFonts w:ascii="QTKorrin" w:eastAsiaTheme="majorEastAsia" w:hAnsi="QTKorrin" w:cstheme="minorHAnsi"/>
          <w:color w:val="88030F"/>
          <w:sz w:val="26"/>
          <w:szCs w:val="26"/>
        </w:rPr>
        <w:t xml:space="preserve"> </w:t>
      </w:r>
      <w:r w:rsidRPr="009E6759">
        <w:rPr>
          <w:rStyle w:val="QuoteChar"/>
        </w:rPr>
        <w:t>forever</w:t>
      </w:r>
      <w:r w:rsidR="00AC466E" w:rsidRPr="00206ACB">
        <w:t xml:space="preserve"> </w:t>
      </w:r>
      <w:r w:rsidRPr="00206ACB">
        <w:t>created</w:t>
      </w:r>
      <w:r w:rsidR="00AC466E" w:rsidRPr="00206ACB">
        <w:t xml:space="preserve"> </w:t>
      </w:r>
      <w:r w:rsidRPr="00206ACB">
        <w:t>our</w:t>
      </w:r>
      <w:r w:rsidR="00AC466E" w:rsidRPr="00206ACB">
        <w:t xml:space="preserve"> </w:t>
      </w:r>
      <w:r w:rsidRPr="00206ACB">
        <w:t>infinite</w:t>
      </w:r>
      <w:r w:rsidR="00AC466E" w:rsidRPr="00206ACB">
        <w:t xml:space="preserve"> </w:t>
      </w:r>
      <w:r w:rsidRPr="00206ACB">
        <w:t>loop.</w:t>
      </w:r>
      <w:r w:rsidR="00AC466E" w:rsidRPr="00206ACB">
        <w:t xml:space="preserve"> </w:t>
      </w:r>
      <w:r w:rsidRPr="009E6759">
        <w:rPr>
          <w:rStyle w:val="QuoteChar"/>
        </w:rPr>
        <w:t>JMP</w:t>
      </w:r>
      <w:r w:rsidR="00AC466E" w:rsidRPr="00206ACB">
        <w:t xml:space="preserve"> </w:t>
      </w:r>
      <w:r w:rsidRPr="00206ACB">
        <w:t>stands</w:t>
      </w:r>
      <w:r w:rsidR="00AC466E" w:rsidRPr="00206ACB">
        <w:t xml:space="preserve"> </w:t>
      </w:r>
      <w:r w:rsidRPr="00206ACB">
        <w:t>for</w:t>
      </w:r>
      <w:r w:rsidR="00AC466E" w:rsidRPr="00206ACB">
        <w:t xml:space="preserve"> </w:t>
      </w:r>
      <w:r w:rsidRPr="00206ACB">
        <w:t>"jump",</w:t>
      </w:r>
      <w:r w:rsidR="00AC466E" w:rsidRPr="00206ACB">
        <w:t xml:space="preserve"> </w:t>
      </w:r>
      <w:r w:rsidRPr="00206ACB">
        <w:t>and</w:t>
      </w:r>
      <w:r w:rsidR="00AC466E" w:rsidRPr="00206ACB">
        <w:t xml:space="preserve"> </w:t>
      </w:r>
      <w:r w:rsidRPr="00206ACB">
        <w:t>it</w:t>
      </w:r>
      <w:r w:rsidR="00AC466E" w:rsidRPr="00206ACB">
        <w:t xml:space="preserve"> </w:t>
      </w:r>
      <w:r w:rsidRPr="00206ACB">
        <w:t>tells</w:t>
      </w:r>
      <w:r w:rsidR="00AC466E" w:rsidRPr="00206ACB">
        <w:t xml:space="preserve"> </w:t>
      </w:r>
      <w:r w:rsidRPr="00206ACB">
        <w:t>the</w:t>
      </w:r>
      <w:r w:rsidR="00AC466E" w:rsidRPr="00206ACB">
        <w:t xml:space="preserve"> </w:t>
      </w:r>
      <w:r w:rsidRPr="00206ACB">
        <w:t>processor</w:t>
      </w:r>
      <w:r w:rsidR="00AC466E" w:rsidRPr="00206ACB">
        <w:t xml:space="preserve"> </w:t>
      </w:r>
      <w:r w:rsidRPr="00206ACB">
        <w:t>to</w:t>
      </w:r>
      <w:r w:rsidR="00AC466E" w:rsidRPr="00206ACB">
        <w:t xml:space="preserve"> </w:t>
      </w:r>
      <w:r w:rsidRPr="00206ACB">
        <w:t>go</w:t>
      </w:r>
      <w:r w:rsidR="00AC466E" w:rsidRPr="00206ACB">
        <w:t xml:space="preserve"> </w:t>
      </w:r>
      <w:r w:rsidRPr="00206ACB">
        <w:t>somewhere</w:t>
      </w:r>
      <w:r w:rsidR="00AC466E" w:rsidRPr="00206ACB">
        <w:t xml:space="preserve"> </w:t>
      </w:r>
      <w:r w:rsidRPr="00206ACB">
        <w:t>else</w:t>
      </w:r>
      <w:r w:rsidR="00AC466E" w:rsidRPr="00206ACB">
        <w:t xml:space="preserve"> </w:t>
      </w:r>
      <w:r w:rsidRPr="00206ACB">
        <w:t>to</w:t>
      </w:r>
      <w:r w:rsidR="00AC466E" w:rsidRPr="00206ACB">
        <w:t xml:space="preserve"> </w:t>
      </w:r>
      <w:r w:rsidRPr="00206ACB">
        <w:t>fetch</w:t>
      </w:r>
      <w:r w:rsidR="00AC466E" w:rsidRPr="00206ACB">
        <w:t xml:space="preserve"> </w:t>
      </w:r>
      <w:r w:rsidRPr="00206ACB">
        <w:t>its</w:t>
      </w:r>
      <w:r w:rsidR="00AC466E" w:rsidRPr="00206ACB">
        <w:t xml:space="preserve"> </w:t>
      </w:r>
      <w:r w:rsidRPr="00206ACB">
        <w:t>next</w:t>
      </w:r>
      <w:r w:rsidR="00AC466E" w:rsidRPr="00206ACB">
        <w:t xml:space="preserve"> </w:t>
      </w:r>
      <w:r w:rsidRPr="00206ACB">
        <w:t>instruction.</w:t>
      </w:r>
      <w:r w:rsidR="00AC466E" w:rsidRPr="00206ACB">
        <w:t xml:space="preserve"> </w:t>
      </w:r>
      <w:r w:rsidRPr="00206ACB">
        <w:t>The</w:t>
      </w:r>
      <w:r w:rsidR="00AC466E" w:rsidRPr="00206ACB">
        <w:t xml:space="preserve"> </w:t>
      </w:r>
      <w:r w:rsidRPr="00206ACB">
        <w:t>operand</w:t>
      </w:r>
      <w:r w:rsidR="00AC466E" w:rsidRPr="00206ACB">
        <w:t xml:space="preserve"> </w:t>
      </w:r>
      <w:r w:rsidRPr="00206ACB">
        <w:t>for</w:t>
      </w:r>
      <w:r w:rsidR="00AC466E" w:rsidRPr="00206ACB">
        <w:t xml:space="preserve"> </w:t>
      </w:r>
      <w:r w:rsidRPr="009E6759">
        <w:rPr>
          <w:rStyle w:val="QuoteChar"/>
        </w:rPr>
        <w:t>JMP</w:t>
      </w:r>
      <w:r w:rsidR="00AC466E" w:rsidRPr="00206ACB">
        <w:t xml:space="preserve"> </w:t>
      </w:r>
      <w:r w:rsidRPr="00206ACB">
        <w:t>is</w:t>
      </w:r>
      <w:r w:rsidR="00AC466E" w:rsidRPr="00206ACB">
        <w:t xml:space="preserve"> </w:t>
      </w:r>
      <w:r w:rsidRPr="00206ACB">
        <w:t>a</w:t>
      </w:r>
      <w:r w:rsidR="00AC466E" w:rsidRPr="00206ACB">
        <w:t xml:space="preserve"> </w:t>
      </w:r>
      <w:r w:rsidRPr="00206ACB">
        <w:t>full,</w:t>
      </w:r>
      <w:r w:rsidR="00AC466E" w:rsidRPr="00206ACB">
        <w:t xml:space="preserve"> </w:t>
      </w:r>
      <w:r w:rsidRPr="00206ACB">
        <w:t>two-byte</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but</w:t>
      </w:r>
      <w:r w:rsidR="00AC466E" w:rsidRPr="00206ACB">
        <w:t xml:space="preserve"> </w:t>
      </w:r>
      <w:r w:rsidRPr="00206ACB">
        <w:t>it</w:t>
      </w:r>
      <w:r w:rsidR="00AC466E" w:rsidRPr="00206ACB">
        <w:t xml:space="preserve"> </w:t>
      </w:r>
      <w:r w:rsidRPr="00206ACB">
        <w:t>is</w:t>
      </w:r>
      <w:r w:rsidR="00AC466E" w:rsidRPr="00206ACB">
        <w:t xml:space="preserve"> </w:t>
      </w:r>
      <w:r w:rsidRPr="00206ACB">
        <w:t>nearly</w:t>
      </w:r>
      <w:r w:rsidR="00AC466E" w:rsidRPr="00206ACB">
        <w:t xml:space="preserve"> </w:t>
      </w:r>
      <w:r w:rsidRPr="00206ACB">
        <w:t>always</w:t>
      </w:r>
      <w:r w:rsidR="00AC466E" w:rsidRPr="00206ACB">
        <w:t xml:space="preserve"> </w:t>
      </w:r>
      <w:r w:rsidRPr="00206ACB">
        <w:t>used</w:t>
      </w:r>
      <w:r w:rsidR="00AC466E" w:rsidRPr="00206ACB">
        <w:t xml:space="preserve"> </w:t>
      </w:r>
      <w:r w:rsidRPr="00206ACB">
        <w:t>with</w:t>
      </w:r>
      <w:r w:rsidR="00AC466E" w:rsidRPr="00206ACB">
        <w:t xml:space="preserve"> </w:t>
      </w:r>
      <w:r w:rsidRPr="00206ACB">
        <w:t>a</w:t>
      </w:r>
      <w:r w:rsidR="00AC466E" w:rsidRPr="00206ACB">
        <w:t xml:space="preserve"> </w:t>
      </w:r>
      <w:r w:rsidRPr="00206ACB">
        <w:t>label</w:t>
      </w:r>
      <w:r w:rsidR="00AC466E" w:rsidRPr="00206ACB">
        <w:t xml:space="preserve"> </w:t>
      </w:r>
      <w:r w:rsidRPr="00206ACB">
        <w:t>that</w:t>
      </w:r>
      <w:r w:rsidR="00AC466E" w:rsidRPr="00206ACB">
        <w:t xml:space="preserve"> </w:t>
      </w:r>
      <w:r w:rsidRPr="00206ACB">
        <w:t>the</w:t>
      </w:r>
      <w:r w:rsidR="00AC466E" w:rsidRPr="00206ACB">
        <w:t xml:space="preserve"> </w:t>
      </w:r>
      <w:r w:rsidRPr="00206ACB">
        <w:t>assembler</w:t>
      </w:r>
      <w:r w:rsidR="00AC466E" w:rsidRPr="00206ACB">
        <w:t xml:space="preserve"> </w:t>
      </w:r>
      <w:r w:rsidRPr="00206ACB">
        <w:t>will</w:t>
      </w:r>
      <w:r w:rsidR="00AC466E" w:rsidRPr="00206ACB">
        <w:t xml:space="preserve"> </w:t>
      </w:r>
      <w:r w:rsidRPr="00206ACB">
        <w:t>convert</w:t>
      </w:r>
      <w:r w:rsidR="00AC466E" w:rsidRPr="00206ACB">
        <w:t xml:space="preserve"> </w:t>
      </w:r>
      <w:r w:rsidRPr="00206ACB">
        <w:t>to</w:t>
      </w:r>
      <w:r w:rsidR="00AC466E" w:rsidRPr="00206ACB">
        <w:t xml:space="preserve"> </w:t>
      </w:r>
      <w:r w:rsidRPr="00206ACB">
        <w:t>a</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at</w:t>
      </w:r>
      <w:r w:rsidR="00AC466E" w:rsidRPr="00206ACB">
        <w:t xml:space="preserve"> </w:t>
      </w:r>
      <w:r w:rsidRPr="00206ACB">
        <w:t>assemble</w:t>
      </w:r>
      <w:r w:rsidR="00AC466E" w:rsidRPr="00206ACB">
        <w:t xml:space="preserve"> </w:t>
      </w:r>
      <w:r w:rsidRPr="00206ACB">
        <w:t>time.</w:t>
      </w:r>
      <w:r w:rsidR="00AC466E" w:rsidRPr="00206ACB">
        <w:t xml:space="preserve"> </w:t>
      </w:r>
      <w:r w:rsidRPr="009E6759">
        <w:rPr>
          <w:rStyle w:val="QuoteChar"/>
        </w:rPr>
        <w:t>JMP</w:t>
      </w:r>
      <w:r w:rsidR="00AC466E" w:rsidRPr="009E6759">
        <w:rPr>
          <w:rStyle w:val="QuoteChar"/>
        </w:rPr>
        <w:t xml:space="preserve"> </w:t>
      </w:r>
      <w:r w:rsidRPr="009E6759">
        <w:rPr>
          <w:rStyle w:val="QuoteChar"/>
        </w:rPr>
        <w:t>main</w:t>
      </w:r>
      <w:r w:rsidRPr="00206ACB">
        <w:t>,</w:t>
      </w:r>
      <w:r w:rsidR="00AC466E" w:rsidRPr="00206ACB">
        <w:t xml:space="preserve"> </w:t>
      </w:r>
      <w:r w:rsidRPr="00206ACB">
        <w:t>here,</w:t>
      </w:r>
      <w:r w:rsidR="00AC466E" w:rsidRPr="00206ACB">
        <w:t xml:space="preserve"> </w:t>
      </w:r>
      <w:r w:rsidRPr="00206ACB">
        <w:t>tells</w:t>
      </w:r>
      <w:r w:rsidR="00AC466E" w:rsidRPr="00206ACB">
        <w:t xml:space="preserve"> </w:t>
      </w:r>
      <w:r w:rsidRPr="00206ACB">
        <w:t>the</w:t>
      </w:r>
      <w:r w:rsidR="00AC466E" w:rsidRPr="00206ACB">
        <w:t xml:space="preserve"> </w:t>
      </w:r>
      <w:r w:rsidRPr="00206ACB">
        <w:t>processor</w:t>
      </w:r>
      <w:r w:rsidR="00AC466E" w:rsidRPr="00206ACB">
        <w:t xml:space="preserve"> </w:t>
      </w:r>
      <w:r w:rsidRPr="00206ACB">
        <w:t>to</w:t>
      </w:r>
      <w:r w:rsidR="00AC466E" w:rsidRPr="00206ACB">
        <w:t xml:space="preserve"> </w:t>
      </w:r>
      <w:r w:rsidRPr="00206ACB">
        <w:t>start</w:t>
      </w:r>
      <w:r w:rsidR="00AC466E" w:rsidRPr="00206ACB">
        <w:t xml:space="preserve"> </w:t>
      </w:r>
      <w:r w:rsidRPr="00206ACB">
        <w:t>executing</w:t>
      </w:r>
      <w:r w:rsidR="00AC466E" w:rsidRPr="00206ACB">
        <w:t xml:space="preserve"> </w:t>
      </w:r>
      <w:r w:rsidRPr="00206ACB">
        <w:t>the</w:t>
      </w:r>
      <w:r w:rsidR="00AC466E" w:rsidRPr="00206ACB">
        <w:t xml:space="preserve"> </w:t>
      </w:r>
      <w:r w:rsidRPr="00206ACB">
        <w:t>code</w:t>
      </w:r>
      <w:r w:rsidR="00AC466E" w:rsidRPr="00206ACB">
        <w:t xml:space="preserve"> </w:t>
      </w:r>
      <w:r w:rsidRPr="00206ACB">
        <w:t>in</w:t>
      </w:r>
      <w:r w:rsidR="00AC466E" w:rsidRPr="00206ACB">
        <w:t xml:space="preserve"> </w:t>
      </w:r>
      <w:r w:rsidRPr="009E6759">
        <w:rPr>
          <w:rStyle w:val="QuoteChar"/>
        </w:rPr>
        <w:t>main</w:t>
      </w:r>
      <w:r w:rsidR="00AC466E" w:rsidRPr="00206ACB">
        <w:t xml:space="preserve"> </w:t>
      </w:r>
      <w:r w:rsidRPr="00206ACB">
        <w:t>once</w:t>
      </w:r>
      <w:r w:rsidR="00AC466E" w:rsidRPr="00206ACB">
        <w:t xml:space="preserve"> </w:t>
      </w:r>
      <w:r w:rsidRPr="00206ACB">
        <w:t>it</w:t>
      </w:r>
      <w:r w:rsidR="00AC466E" w:rsidRPr="00206ACB">
        <w:t xml:space="preserve"> </w:t>
      </w:r>
      <w:r w:rsidRPr="00206ACB">
        <w:t>is</w:t>
      </w:r>
      <w:r w:rsidR="00AC466E" w:rsidRPr="00206ACB">
        <w:t xml:space="preserve"> </w:t>
      </w:r>
      <w:r w:rsidRPr="00206ACB">
        <w:t>done</w:t>
      </w:r>
      <w:r w:rsidR="00AC466E" w:rsidRPr="00206ACB">
        <w:t xml:space="preserve"> </w:t>
      </w:r>
      <w:r w:rsidRPr="00206ACB">
        <w:t>with</w:t>
      </w:r>
      <w:r w:rsidR="00AC466E" w:rsidRPr="00206ACB">
        <w:t xml:space="preserve"> </w:t>
      </w:r>
      <w:r w:rsidRPr="00206ACB">
        <w:t>the</w:t>
      </w:r>
      <w:r w:rsidR="00AC466E" w:rsidRPr="00206ACB">
        <w:t xml:space="preserve"> </w:t>
      </w:r>
      <w:r w:rsidRPr="00206ACB">
        <w:t>reset</w:t>
      </w:r>
      <w:r w:rsidR="00AC466E" w:rsidRPr="00206ACB">
        <w:t xml:space="preserve"> </w:t>
      </w:r>
      <w:r w:rsidRPr="00206ACB">
        <w:t>handler.</w:t>
      </w:r>
    </w:p>
    <w:p w14:paraId="4B42D831" w14:textId="135FC5CA" w:rsidR="009A39E2" w:rsidRPr="00206ACB" w:rsidRDefault="009A39E2" w:rsidP="0053741F">
      <w:r w:rsidRPr="00206ACB">
        <w:t>Second,</w:t>
      </w:r>
      <w:r w:rsidR="00AC466E" w:rsidRPr="00206ACB">
        <w:t xml:space="preserve"> </w:t>
      </w:r>
      <w:r w:rsidRPr="00206ACB">
        <w:t>this</w:t>
      </w:r>
      <w:r w:rsidR="00AC466E" w:rsidRPr="00206ACB">
        <w:t xml:space="preserve"> </w:t>
      </w:r>
      <w:r w:rsidRPr="00206ACB">
        <w:t>code</w:t>
      </w:r>
      <w:r w:rsidR="00AC466E" w:rsidRPr="00206ACB">
        <w:t xml:space="preserve"> </w:t>
      </w:r>
      <w:r w:rsidRPr="00206ACB">
        <w:t>features</w:t>
      </w:r>
      <w:r w:rsidR="00AC466E" w:rsidRPr="00206ACB">
        <w:t xml:space="preserve"> </w:t>
      </w:r>
      <w:r w:rsidRPr="00206ACB">
        <w:t>several</w:t>
      </w:r>
      <w:r w:rsidR="00AC466E" w:rsidRPr="00206ACB">
        <w:t xml:space="preserve"> </w:t>
      </w:r>
      <w:r w:rsidRPr="00206ACB">
        <w:t>opcodes</w:t>
      </w:r>
      <w:r w:rsidR="00AC466E" w:rsidRPr="00206ACB">
        <w:t xml:space="preserve"> </w:t>
      </w:r>
      <w:r w:rsidRPr="00206ACB">
        <w:t>we</w:t>
      </w:r>
      <w:r w:rsidR="00AC466E" w:rsidRPr="00206ACB">
        <w:t xml:space="preserve"> </w:t>
      </w:r>
      <w:r w:rsidRPr="00206ACB">
        <w:t>haven't</w:t>
      </w:r>
      <w:r w:rsidR="00AC466E" w:rsidRPr="00206ACB">
        <w:t xml:space="preserve"> </w:t>
      </w:r>
      <w:r w:rsidRPr="00206ACB">
        <w:t>seen</w:t>
      </w:r>
      <w:r w:rsidR="00AC466E" w:rsidRPr="00206ACB">
        <w:t xml:space="preserve"> </w:t>
      </w:r>
      <w:r w:rsidRPr="00206ACB">
        <w:t>before.</w:t>
      </w:r>
      <w:r w:rsidR="00AC466E" w:rsidRPr="00206ACB">
        <w:t xml:space="preserve"> </w:t>
      </w:r>
      <w:r w:rsidRPr="00206ACB">
        <w:t>Let's</w:t>
      </w:r>
      <w:r w:rsidR="00AC466E" w:rsidRPr="00206ACB">
        <w:t xml:space="preserve"> </w:t>
      </w:r>
      <w:r w:rsidRPr="00206ACB">
        <w:t>learn</w:t>
      </w:r>
      <w:r w:rsidR="00AC466E" w:rsidRPr="00206ACB">
        <w:t xml:space="preserve"> </w:t>
      </w:r>
      <w:r w:rsidRPr="00206ACB">
        <w:t>about</w:t>
      </w:r>
      <w:r w:rsidR="00AC466E" w:rsidRPr="00206ACB">
        <w:t xml:space="preserve"> </w:t>
      </w:r>
      <w:r w:rsidRPr="00206ACB">
        <w:t>them</w:t>
      </w:r>
      <w:r w:rsidR="00AC466E" w:rsidRPr="00206ACB">
        <w:t xml:space="preserve"> </w:t>
      </w:r>
      <w:r w:rsidRPr="00206ACB">
        <w:t>by</w:t>
      </w:r>
      <w:r w:rsidR="00AC466E" w:rsidRPr="00206ACB">
        <w:t xml:space="preserve"> </w:t>
      </w:r>
      <w:r w:rsidRPr="00206ACB">
        <w:t>analyzing</w:t>
      </w:r>
      <w:r w:rsidR="00AC466E" w:rsidRPr="00206ACB">
        <w:t xml:space="preserve"> </w:t>
      </w:r>
      <w:r w:rsidRPr="00206ACB">
        <w:t>the</w:t>
      </w:r>
      <w:r w:rsidR="00AC466E" w:rsidRPr="00206ACB">
        <w:t xml:space="preserve"> </w:t>
      </w:r>
      <w:r w:rsidRPr="00206ACB">
        <w:t>reset</w:t>
      </w:r>
      <w:r w:rsidR="00AC466E" w:rsidRPr="00206ACB">
        <w:t xml:space="preserve"> </w:t>
      </w:r>
      <w:r w:rsidRPr="00206ACB">
        <w:t>handler</w:t>
      </w:r>
      <w:r w:rsidR="00AC466E" w:rsidRPr="00206ACB">
        <w:t xml:space="preserve"> </w:t>
      </w:r>
      <w:r w:rsidRPr="00206ACB">
        <w:t>line-by-line.</w:t>
      </w:r>
    </w:p>
    <w:p w14:paraId="35FBCB59" w14:textId="77777777" w:rsidR="003B0233" w:rsidRDefault="009A39E2" w:rsidP="002A0DC8">
      <w:r w:rsidRPr="00206ACB">
        <w:t>Lines</w:t>
      </w:r>
      <w:r w:rsidR="00AC466E" w:rsidRPr="00206ACB">
        <w:t xml:space="preserve"> </w:t>
      </w:r>
      <w:r w:rsidRPr="00206ACB">
        <w:t>14</w:t>
      </w:r>
      <w:r w:rsidR="00AC466E" w:rsidRPr="00206ACB">
        <w:t xml:space="preserve"> </w:t>
      </w:r>
      <w:r w:rsidRPr="00206ACB">
        <w:t>and</w:t>
      </w:r>
      <w:r w:rsidR="00AC466E" w:rsidRPr="00206ACB">
        <w:t xml:space="preserve"> </w:t>
      </w:r>
      <w:r w:rsidRPr="00206ACB">
        <w:t>15</w:t>
      </w:r>
      <w:r w:rsidR="00AC466E" w:rsidRPr="00206ACB">
        <w:t xml:space="preserve"> </w:t>
      </w:r>
      <w:r w:rsidRPr="00206ACB">
        <w:t>feature</w:t>
      </w:r>
      <w:r w:rsidR="00AC466E" w:rsidRPr="00206ACB">
        <w:t xml:space="preserve"> </w:t>
      </w:r>
      <w:r w:rsidRPr="00206ACB">
        <w:t>two</w:t>
      </w:r>
      <w:r w:rsidR="00AC466E" w:rsidRPr="00206ACB">
        <w:t xml:space="preserve"> </w:t>
      </w:r>
      <w:r w:rsidRPr="00206ACB">
        <w:t>opcodes</w:t>
      </w:r>
      <w:r w:rsidR="00AC466E" w:rsidRPr="00206ACB">
        <w:t xml:space="preserve"> </w:t>
      </w:r>
      <w:r w:rsidRPr="00206ACB">
        <w:t>that</w:t>
      </w:r>
      <w:r w:rsidR="00AC466E" w:rsidRPr="00206ACB">
        <w:t xml:space="preserve"> </w:t>
      </w:r>
      <w:r w:rsidRPr="00206ACB">
        <w:t>are,</w:t>
      </w:r>
      <w:r w:rsidR="00AC466E" w:rsidRPr="00206ACB">
        <w:t xml:space="preserve"> </w:t>
      </w:r>
      <w:r w:rsidRPr="00206ACB">
        <w:t>generally,</w:t>
      </w:r>
      <w:r w:rsidR="00AC466E" w:rsidRPr="00206ACB">
        <w:t xml:space="preserve"> </w:t>
      </w:r>
      <w:r w:rsidRPr="00206ACB">
        <w:t>only</w:t>
      </w:r>
      <w:r w:rsidR="00AC466E" w:rsidRPr="00206ACB">
        <w:t xml:space="preserve"> </w:t>
      </w:r>
      <w:r w:rsidRPr="00206ACB">
        <w:t>found</w:t>
      </w:r>
      <w:r w:rsidR="00AC466E" w:rsidRPr="00206ACB">
        <w:t xml:space="preserve"> </w:t>
      </w:r>
      <w:r w:rsidRPr="00206ACB">
        <w:t>in</w:t>
      </w:r>
      <w:r w:rsidR="00AC466E" w:rsidRPr="00206ACB">
        <w:t xml:space="preserve"> </w:t>
      </w:r>
      <w:r w:rsidRPr="00206ACB">
        <w:t>reset</w:t>
      </w:r>
      <w:r w:rsidR="00AC466E" w:rsidRPr="00206ACB">
        <w:t xml:space="preserve"> </w:t>
      </w:r>
      <w:r w:rsidRPr="00206ACB">
        <w:t>handlers.</w:t>
      </w:r>
      <w:r w:rsidR="00AC466E" w:rsidRPr="00206ACB">
        <w:t xml:space="preserve"> </w:t>
      </w:r>
      <w:r w:rsidRPr="009E6759">
        <w:rPr>
          <w:rStyle w:val="QuoteChar"/>
        </w:rPr>
        <w:t>SEI</w:t>
      </w:r>
      <w:r w:rsidR="00AC466E" w:rsidRPr="00206ACB">
        <w:t xml:space="preserve"> </w:t>
      </w:r>
      <w:r w:rsidRPr="00206ACB">
        <w:t>is</w:t>
      </w:r>
      <w:r w:rsidR="00AC466E" w:rsidRPr="00206ACB">
        <w:t xml:space="preserve"> </w:t>
      </w:r>
      <w:r w:rsidRPr="00206ACB">
        <w:t>"Set</w:t>
      </w:r>
      <w:r w:rsidR="00AC466E" w:rsidRPr="00206ACB">
        <w:t xml:space="preserve"> </w:t>
      </w:r>
      <w:r w:rsidRPr="00206ACB">
        <w:t>Interrupt</w:t>
      </w:r>
      <w:r w:rsidR="00AC466E" w:rsidRPr="00206ACB">
        <w:t xml:space="preserve"> </w:t>
      </w:r>
      <w:r w:rsidRPr="00206ACB">
        <w:t>ignore</w:t>
      </w:r>
      <w:r w:rsidR="00AC466E" w:rsidRPr="00206ACB">
        <w:t xml:space="preserve"> </w:t>
      </w:r>
      <w:r w:rsidRPr="00206ACB">
        <w:t>bit".</w:t>
      </w:r>
      <w:r w:rsidR="00AC466E" w:rsidRPr="00206ACB">
        <w:t xml:space="preserve"> </w:t>
      </w:r>
      <w:r w:rsidRPr="00206ACB">
        <w:t>After</w:t>
      </w:r>
      <w:r w:rsidR="00AC466E" w:rsidRPr="00206ACB">
        <w:t xml:space="preserve"> </w:t>
      </w:r>
      <w:r w:rsidRPr="00206ACB">
        <w:t>an</w:t>
      </w:r>
      <w:r w:rsidR="00AC466E" w:rsidRPr="00206ACB">
        <w:t xml:space="preserve"> </w:t>
      </w:r>
      <w:r w:rsidRPr="009E6759">
        <w:rPr>
          <w:rStyle w:val="QuoteChar"/>
        </w:rPr>
        <w:t>SEI</w:t>
      </w:r>
      <w:r w:rsidRPr="00206ACB">
        <w:t>,</w:t>
      </w:r>
      <w:r w:rsidR="00AC466E" w:rsidRPr="00206ACB">
        <w:t xml:space="preserve"> </w:t>
      </w:r>
      <w:r w:rsidRPr="00206ACB">
        <w:t>anything</w:t>
      </w:r>
      <w:r w:rsidR="00AC466E" w:rsidRPr="00206ACB">
        <w:t xml:space="preserve"> </w:t>
      </w:r>
      <w:r w:rsidRPr="00206ACB">
        <w:t>that</w:t>
      </w:r>
      <w:r w:rsidR="00AC466E" w:rsidRPr="00206ACB">
        <w:t xml:space="preserve"> </w:t>
      </w:r>
      <w:r w:rsidRPr="00206ACB">
        <w:t>would</w:t>
      </w:r>
      <w:r w:rsidR="00AC466E" w:rsidRPr="00206ACB">
        <w:t xml:space="preserve"> </w:t>
      </w:r>
      <w:r w:rsidRPr="00206ACB">
        <w:t>trigger</w:t>
      </w:r>
      <w:r w:rsidR="00AC466E" w:rsidRPr="00206ACB">
        <w:t xml:space="preserve"> </w:t>
      </w:r>
      <w:r w:rsidRPr="00206ACB">
        <w:t>an</w:t>
      </w:r>
      <w:r w:rsidR="00AC466E" w:rsidRPr="00206ACB">
        <w:t xml:space="preserve"> </w:t>
      </w:r>
      <w:r w:rsidRPr="00206ACB">
        <w:t>IRQ</w:t>
      </w:r>
      <w:r w:rsidR="00AC466E" w:rsidRPr="00206ACB">
        <w:t xml:space="preserve"> </w:t>
      </w:r>
      <w:r w:rsidRPr="00206ACB">
        <w:t>event</w:t>
      </w:r>
      <w:r w:rsidR="00AC466E" w:rsidRPr="00206ACB">
        <w:t xml:space="preserve"> </w:t>
      </w:r>
      <w:r w:rsidRPr="00206ACB">
        <w:t>does</w:t>
      </w:r>
      <w:r w:rsidR="00AC466E" w:rsidRPr="00206ACB">
        <w:t xml:space="preserve"> </w:t>
      </w:r>
      <w:r w:rsidRPr="00206ACB">
        <w:t>nothing</w:t>
      </w:r>
      <w:r w:rsidR="00AC466E" w:rsidRPr="00206ACB">
        <w:t xml:space="preserve"> </w:t>
      </w:r>
      <w:r w:rsidRPr="00206ACB">
        <w:t>instead.</w:t>
      </w:r>
      <w:r w:rsidR="00AC466E" w:rsidRPr="00206ACB">
        <w:t xml:space="preserve"> </w:t>
      </w:r>
      <w:r w:rsidRPr="00206ACB">
        <w:t>Our</w:t>
      </w:r>
      <w:r w:rsidR="00AC466E" w:rsidRPr="00206ACB">
        <w:t xml:space="preserve"> </w:t>
      </w:r>
      <w:r w:rsidRPr="00206ACB">
        <w:t>reset</w:t>
      </w:r>
      <w:r w:rsidR="00AC466E" w:rsidRPr="00206ACB">
        <w:t xml:space="preserve"> </w:t>
      </w:r>
      <w:r w:rsidRPr="00206ACB">
        <w:t>handler</w:t>
      </w:r>
      <w:r w:rsidR="00AC466E" w:rsidRPr="00206ACB">
        <w:t xml:space="preserve"> </w:t>
      </w:r>
      <w:r w:rsidRPr="00206ACB">
        <w:t>calls</w:t>
      </w:r>
      <w:r w:rsidR="00AC466E" w:rsidRPr="00206ACB">
        <w:t xml:space="preserve"> </w:t>
      </w:r>
      <w:r w:rsidRPr="009E6759">
        <w:rPr>
          <w:rStyle w:val="QuoteChar"/>
        </w:rPr>
        <w:t>SEI</w:t>
      </w:r>
      <w:r w:rsidR="00AC466E" w:rsidRPr="00206ACB">
        <w:t xml:space="preserve"> </w:t>
      </w:r>
      <w:r w:rsidRPr="00206ACB">
        <w:t>before</w:t>
      </w:r>
      <w:r w:rsidR="00AC466E" w:rsidRPr="00206ACB">
        <w:t xml:space="preserve"> </w:t>
      </w:r>
      <w:r w:rsidRPr="00206ACB">
        <w:t>doing</w:t>
      </w:r>
      <w:r w:rsidR="00AC466E" w:rsidRPr="00206ACB">
        <w:t xml:space="preserve"> </w:t>
      </w:r>
      <w:r w:rsidRPr="00206ACB">
        <w:t>anything</w:t>
      </w:r>
      <w:r w:rsidR="00AC466E" w:rsidRPr="00206ACB">
        <w:t xml:space="preserve"> </w:t>
      </w:r>
      <w:r w:rsidRPr="00206ACB">
        <w:t>else</w:t>
      </w:r>
      <w:r w:rsidR="00AC466E" w:rsidRPr="00206ACB">
        <w:t xml:space="preserve"> </w:t>
      </w:r>
      <w:r w:rsidRPr="00206ACB">
        <w:t>because</w:t>
      </w:r>
      <w:r w:rsidR="00AC466E" w:rsidRPr="00206ACB">
        <w:t xml:space="preserve"> </w:t>
      </w:r>
      <w:r w:rsidRPr="00206ACB">
        <w:t>we</w:t>
      </w:r>
      <w:r w:rsidR="00AC466E" w:rsidRPr="00206ACB">
        <w:t xml:space="preserve"> </w:t>
      </w:r>
      <w:r w:rsidRPr="00206ACB">
        <w:t>don't</w:t>
      </w:r>
      <w:r w:rsidR="00AC466E" w:rsidRPr="00206ACB">
        <w:t xml:space="preserve"> </w:t>
      </w:r>
      <w:r w:rsidRPr="00206ACB">
        <w:t>want</w:t>
      </w:r>
      <w:r w:rsidR="00AC466E" w:rsidRPr="00206ACB">
        <w:t xml:space="preserve"> </w:t>
      </w:r>
      <w:r w:rsidRPr="00206ACB">
        <w:t>our</w:t>
      </w:r>
      <w:r w:rsidR="00AC466E" w:rsidRPr="00206ACB">
        <w:t xml:space="preserve"> </w:t>
      </w:r>
      <w:r w:rsidRPr="00206ACB">
        <w:t>code</w:t>
      </w:r>
      <w:r w:rsidR="00AC466E" w:rsidRPr="00206ACB">
        <w:t xml:space="preserve"> </w:t>
      </w:r>
      <w:r w:rsidRPr="00206ACB">
        <w:t>to</w:t>
      </w:r>
      <w:r w:rsidR="00AC466E" w:rsidRPr="00206ACB">
        <w:t xml:space="preserve"> </w:t>
      </w:r>
      <w:r w:rsidRPr="00206ACB">
        <w:t>jump</w:t>
      </w:r>
      <w:r w:rsidR="00AC466E" w:rsidRPr="00206ACB">
        <w:t xml:space="preserve"> </w:t>
      </w:r>
      <w:r w:rsidRPr="00206ACB">
        <w:t>to</w:t>
      </w:r>
      <w:r w:rsidR="00AC466E" w:rsidRPr="00206ACB">
        <w:t xml:space="preserve"> </w:t>
      </w:r>
      <w:r w:rsidRPr="00206ACB">
        <w:t>the</w:t>
      </w:r>
      <w:r w:rsidR="00AC466E" w:rsidRPr="00206ACB">
        <w:t xml:space="preserve"> </w:t>
      </w:r>
      <w:r w:rsidRPr="00206ACB">
        <w:t>IRQ</w:t>
      </w:r>
      <w:r w:rsidR="00AC466E" w:rsidRPr="00206ACB">
        <w:t xml:space="preserve"> </w:t>
      </w:r>
      <w:r w:rsidRPr="00206ACB">
        <w:t>handler</w:t>
      </w:r>
      <w:r w:rsidR="00AC466E" w:rsidRPr="00206ACB">
        <w:t xml:space="preserve"> </w:t>
      </w:r>
      <w:r w:rsidRPr="00206ACB">
        <w:t>before</w:t>
      </w:r>
      <w:r w:rsidR="00AC466E" w:rsidRPr="00206ACB">
        <w:t xml:space="preserve"> </w:t>
      </w:r>
      <w:r w:rsidRPr="00206ACB">
        <w:t>it</w:t>
      </w:r>
      <w:r w:rsidR="00AC466E" w:rsidRPr="00206ACB">
        <w:t xml:space="preserve"> </w:t>
      </w:r>
      <w:r w:rsidRPr="00206ACB">
        <w:t>has</w:t>
      </w:r>
      <w:r w:rsidR="00AC466E" w:rsidRPr="00206ACB">
        <w:t xml:space="preserve"> </w:t>
      </w:r>
      <w:r w:rsidRPr="00206ACB">
        <w:t>finished</w:t>
      </w:r>
      <w:r w:rsidR="00AC466E" w:rsidRPr="00206ACB">
        <w:t xml:space="preserve"> </w:t>
      </w:r>
      <w:r w:rsidRPr="00206ACB">
        <w:t>initializing</w:t>
      </w:r>
      <w:r w:rsidR="00AC466E" w:rsidRPr="00206ACB">
        <w:t xml:space="preserve"> </w:t>
      </w:r>
      <w:r w:rsidRPr="00206ACB">
        <w:t>the</w:t>
      </w:r>
      <w:r w:rsidR="00AC466E" w:rsidRPr="00206ACB">
        <w:t xml:space="preserve"> </w:t>
      </w:r>
      <w:r w:rsidRPr="00206ACB">
        <w:t>system.</w:t>
      </w:r>
      <w:r w:rsidR="00AC466E" w:rsidRPr="00206ACB">
        <w:t xml:space="preserve"> </w:t>
      </w:r>
      <w:r w:rsidRPr="009E6759">
        <w:rPr>
          <w:rStyle w:val="QuoteChar"/>
        </w:rPr>
        <w:t>CLD</w:t>
      </w:r>
      <w:r w:rsidR="00AC466E" w:rsidRPr="00206ACB">
        <w:t xml:space="preserve"> </w:t>
      </w:r>
      <w:r w:rsidRPr="00206ACB">
        <w:t>stands</w:t>
      </w:r>
      <w:r w:rsidR="00AC466E" w:rsidRPr="00206ACB">
        <w:t xml:space="preserve"> </w:t>
      </w:r>
      <w:r w:rsidRPr="00206ACB">
        <w:t>for</w:t>
      </w:r>
      <w:r w:rsidR="00AC466E" w:rsidRPr="00206ACB">
        <w:t xml:space="preserve"> </w:t>
      </w:r>
      <w:r w:rsidRPr="00206ACB">
        <w:t>"Clear</w:t>
      </w:r>
      <w:r w:rsidR="00AC466E" w:rsidRPr="00206ACB">
        <w:t xml:space="preserve"> </w:t>
      </w:r>
      <w:r w:rsidRPr="00206ACB">
        <w:t>Decimal</w:t>
      </w:r>
      <w:r w:rsidR="00AC466E" w:rsidRPr="00206ACB">
        <w:t xml:space="preserve"> </w:t>
      </w:r>
      <w:r w:rsidRPr="00206ACB">
        <w:t>mode</w:t>
      </w:r>
      <w:r w:rsidR="00AC466E" w:rsidRPr="00206ACB">
        <w:t xml:space="preserve"> </w:t>
      </w:r>
      <w:r w:rsidRPr="00206ACB">
        <w:t>bit",</w:t>
      </w:r>
      <w:r w:rsidR="00AC466E" w:rsidRPr="00206ACB">
        <w:t xml:space="preserve"> </w:t>
      </w:r>
      <w:r w:rsidRPr="00206ACB">
        <w:t>disabling</w:t>
      </w:r>
      <w:r w:rsidR="00AC466E" w:rsidRPr="00206ACB">
        <w:t xml:space="preserve"> </w:t>
      </w:r>
      <w:r w:rsidRPr="00206ACB">
        <w:t>"binary-coded</w:t>
      </w:r>
      <w:r w:rsidR="00AC466E" w:rsidRPr="00206ACB">
        <w:t xml:space="preserve"> </w:t>
      </w:r>
      <w:r w:rsidRPr="00206ACB">
        <w:t>decimal"</w:t>
      </w:r>
      <w:r w:rsidR="00AC466E" w:rsidRPr="00206ACB">
        <w:t xml:space="preserve"> </w:t>
      </w:r>
      <w:r w:rsidRPr="00206ACB">
        <w:t>mode</w:t>
      </w:r>
      <w:r w:rsidR="00AC466E" w:rsidRPr="00206ACB">
        <w:t xml:space="preserve"> </w:t>
      </w:r>
      <w:r w:rsidRPr="00206ACB">
        <w:t>on</w:t>
      </w:r>
      <w:r w:rsidR="00AC466E" w:rsidRPr="00206ACB">
        <w:t xml:space="preserve"> </w:t>
      </w:r>
      <w:r w:rsidRPr="00206ACB">
        <w:t>the</w:t>
      </w:r>
      <w:r w:rsidR="00AC466E" w:rsidRPr="00206ACB">
        <w:t xml:space="preserve"> </w:t>
      </w:r>
      <w:r w:rsidRPr="00206ACB">
        <w:t>6502.</w:t>
      </w:r>
    </w:p>
    <w:p w14:paraId="36345A84" w14:textId="48D1DC43" w:rsidR="009B3F8C" w:rsidRDefault="009A39E2" w:rsidP="002A0DC8">
      <w:pPr>
        <w:rPr>
          <w:rStyle w:val="marginnote"/>
          <w:rFonts w:cstheme="minorHAnsi"/>
          <w:color w:val="111111"/>
          <w:szCs w:val="26"/>
        </w:rPr>
      </w:pPr>
      <w:r w:rsidRPr="00206ACB">
        <w:rPr>
          <w:rStyle w:val="marginnote"/>
          <w:rFonts w:cstheme="minorHAnsi"/>
          <w:color w:val="111111"/>
          <w:szCs w:val="26"/>
        </w:rPr>
        <w:lastRenderedPageBreak/>
        <w:t>Due</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convoluted</w:t>
      </w:r>
      <w:r w:rsidR="00AC466E" w:rsidRPr="00206ACB">
        <w:rPr>
          <w:rStyle w:val="marginnote"/>
          <w:rFonts w:cstheme="minorHAnsi"/>
          <w:color w:val="111111"/>
          <w:szCs w:val="26"/>
        </w:rPr>
        <w:t xml:space="preserve"> </w:t>
      </w:r>
      <w:r w:rsidRPr="00206ACB">
        <w:rPr>
          <w:rStyle w:val="marginnote"/>
          <w:rFonts w:cstheme="minorHAnsi"/>
          <w:color w:val="111111"/>
          <w:szCs w:val="26"/>
        </w:rPr>
        <w:t>licensing</w:t>
      </w:r>
      <w:r w:rsidR="00AC466E" w:rsidRPr="00206ACB">
        <w:rPr>
          <w:rStyle w:val="marginnote"/>
          <w:rFonts w:cstheme="minorHAnsi"/>
          <w:color w:val="111111"/>
          <w:szCs w:val="26"/>
        </w:rPr>
        <w:t xml:space="preserve"> </w:t>
      </w:r>
      <w:r w:rsidRPr="00206ACB">
        <w:rPr>
          <w:rStyle w:val="marginnote"/>
          <w:rFonts w:cstheme="minorHAnsi"/>
          <w:color w:val="111111"/>
          <w:szCs w:val="26"/>
        </w:rPr>
        <w:t>issues</w:t>
      </w:r>
      <w:r w:rsidR="00AC466E" w:rsidRPr="00206ACB">
        <w:rPr>
          <w:rStyle w:val="marginnote"/>
          <w:rFonts w:cstheme="minorHAnsi"/>
          <w:color w:val="111111"/>
          <w:szCs w:val="26"/>
        </w:rPr>
        <w:t xml:space="preserve"> </w:t>
      </w:r>
      <w:r w:rsidRPr="00206ACB">
        <w:rPr>
          <w:rStyle w:val="marginnote"/>
          <w:rFonts w:cstheme="minorHAnsi"/>
          <w:color w:val="111111"/>
          <w:szCs w:val="26"/>
        </w:rPr>
        <w:t>surrounding</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6502</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Ricoh's</w:t>
      </w:r>
      <w:r w:rsidR="00AC466E" w:rsidRPr="00206ACB">
        <w:rPr>
          <w:rStyle w:val="marginnote"/>
          <w:rFonts w:cstheme="minorHAnsi"/>
          <w:color w:val="111111"/>
          <w:szCs w:val="26"/>
        </w:rPr>
        <w:t xml:space="preserve"> </w:t>
      </w:r>
      <w:r w:rsidRPr="00206ACB">
        <w:rPr>
          <w:rStyle w:val="marginnote"/>
          <w:rFonts w:cstheme="minorHAnsi"/>
          <w:color w:val="111111"/>
          <w:szCs w:val="26"/>
        </w:rPr>
        <w:t>legal</w:t>
      </w:r>
      <w:r w:rsidR="00AC466E" w:rsidRPr="00206ACB">
        <w:rPr>
          <w:rStyle w:val="marginnote"/>
          <w:rFonts w:cstheme="minorHAnsi"/>
          <w:color w:val="111111"/>
          <w:szCs w:val="26"/>
        </w:rPr>
        <w:t xml:space="preserve"> </w:t>
      </w:r>
      <w:r w:rsidRPr="00206ACB">
        <w:rPr>
          <w:rStyle w:val="marginnote"/>
          <w:rFonts w:cstheme="minorHAnsi"/>
          <w:color w:val="111111"/>
          <w:szCs w:val="26"/>
        </w:rPr>
        <w:t>ability</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manufacture</w:t>
      </w:r>
      <w:r w:rsidR="00AC466E" w:rsidRPr="00206ACB">
        <w:rPr>
          <w:rStyle w:val="marginnote"/>
          <w:rFonts w:cstheme="minorHAnsi"/>
          <w:color w:val="111111"/>
          <w:szCs w:val="26"/>
        </w:rPr>
        <w:t xml:space="preserve"> </w:t>
      </w:r>
      <w:r w:rsidRPr="00206ACB">
        <w:rPr>
          <w:rStyle w:val="marginnote"/>
          <w:rFonts w:cstheme="minorHAnsi"/>
          <w:color w:val="111111"/>
          <w:szCs w:val="26"/>
        </w:rPr>
        <w:t>it,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2A03</w:t>
      </w:r>
      <w:r w:rsidR="00AC466E" w:rsidRPr="00206ACB">
        <w:rPr>
          <w:rStyle w:val="marginnote"/>
          <w:rFonts w:cstheme="minorHAnsi"/>
          <w:color w:val="111111"/>
          <w:szCs w:val="26"/>
        </w:rPr>
        <w:t xml:space="preserve"> </w:t>
      </w:r>
      <w:r w:rsidRPr="00206ACB">
        <w:rPr>
          <w:rStyle w:val="marginnote"/>
          <w:rFonts w:cstheme="minorHAnsi"/>
          <w:color w:val="111111"/>
          <w:szCs w:val="26"/>
        </w:rPr>
        <w:t>used</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has</w:t>
      </w:r>
      <w:r w:rsidR="00AC466E" w:rsidRPr="00206ACB">
        <w:rPr>
          <w:rStyle w:val="marginnote"/>
          <w:rFonts w:cstheme="minorHAnsi"/>
          <w:color w:val="111111"/>
          <w:szCs w:val="26"/>
        </w:rPr>
        <w:t xml:space="preserve"> </w:t>
      </w:r>
      <w:r w:rsidRPr="00206ACB">
        <w:rPr>
          <w:rStyle w:val="marginnote"/>
          <w:rFonts w:cstheme="minorHAnsi"/>
          <w:color w:val="111111"/>
          <w:szCs w:val="26"/>
        </w:rPr>
        <w:t>binary-coded</w:t>
      </w:r>
      <w:r w:rsidR="00AC466E" w:rsidRPr="00206ACB">
        <w:rPr>
          <w:rStyle w:val="marginnote"/>
          <w:rFonts w:cstheme="minorHAnsi"/>
          <w:color w:val="111111"/>
          <w:szCs w:val="26"/>
        </w:rPr>
        <w:t xml:space="preserve"> </w:t>
      </w:r>
      <w:r w:rsidRPr="00206ACB">
        <w:rPr>
          <w:rStyle w:val="marginnote"/>
          <w:rFonts w:cstheme="minorHAnsi"/>
          <w:color w:val="111111"/>
          <w:szCs w:val="26"/>
        </w:rPr>
        <w:t>decimal</w:t>
      </w:r>
      <w:r w:rsidR="00AC466E" w:rsidRPr="00206ACB">
        <w:rPr>
          <w:rStyle w:val="marginnote"/>
          <w:rFonts w:cstheme="minorHAnsi"/>
          <w:color w:val="111111"/>
          <w:szCs w:val="26"/>
        </w:rPr>
        <w:t xml:space="preserve"> </w:t>
      </w:r>
      <w:r w:rsidRPr="00206ACB">
        <w:rPr>
          <w:rStyle w:val="marginnote"/>
          <w:rFonts w:cstheme="minorHAnsi"/>
          <w:color w:val="111111"/>
          <w:szCs w:val="26"/>
        </w:rPr>
        <w:t>mode</w:t>
      </w:r>
      <w:r w:rsidR="00AC466E" w:rsidRPr="00206ACB">
        <w:rPr>
          <w:rStyle w:val="marginnote"/>
          <w:rFonts w:cstheme="minorHAnsi"/>
          <w:color w:val="111111"/>
          <w:szCs w:val="26"/>
        </w:rPr>
        <w:t xml:space="preserve"> </w:t>
      </w:r>
      <w:r w:rsidRPr="00206ACB">
        <w:rPr>
          <w:rStyle w:val="marginnote"/>
          <w:rFonts w:cstheme="minorHAnsi"/>
          <w:color w:val="111111"/>
          <w:szCs w:val="26"/>
        </w:rPr>
        <w:t>circuitry</w:t>
      </w:r>
      <w:r w:rsidR="00AC466E" w:rsidRPr="00206ACB">
        <w:rPr>
          <w:rStyle w:val="marginnote"/>
          <w:rFonts w:cstheme="minorHAnsi"/>
          <w:color w:val="111111"/>
          <w:szCs w:val="26"/>
        </w:rPr>
        <w:t xml:space="preserve"> </w:t>
      </w:r>
      <w:r w:rsidRPr="00206ACB">
        <w:rPr>
          <w:rStyle w:val="marginnote"/>
          <w:rFonts w:cstheme="minorHAnsi"/>
          <w:color w:val="111111"/>
          <w:szCs w:val="26"/>
        </w:rPr>
        <w:t>within</w:t>
      </w:r>
      <w:r w:rsidR="00AC466E" w:rsidRPr="00206ACB">
        <w:rPr>
          <w:rStyle w:val="marginnote"/>
          <w:rFonts w:cstheme="minorHAnsi"/>
          <w:color w:val="111111"/>
          <w:szCs w:val="26"/>
        </w:rPr>
        <w:t xml:space="preserve"> </w:t>
      </w:r>
      <w:r w:rsidRPr="00206ACB">
        <w:rPr>
          <w:rStyle w:val="marginnote"/>
          <w:rFonts w:cstheme="minorHAnsi"/>
          <w:color w:val="111111"/>
          <w:szCs w:val="26"/>
        </w:rPr>
        <w:t>it,</w:t>
      </w:r>
      <w:r w:rsidR="00AC466E" w:rsidRPr="00206ACB">
        <w:rPr>
          <w:rStyle w:val="marginnote"/>
          <w:rFonts w:cstheme="minorHAnsi"/>
          <w:color w:val="111111"/>
          <w:szCs w:val="26"/>
        </w:rPr>
        <w:t xml:space="preserve"> </w:t>
      </w:r>
      <w:r w:rsidRPr="00206ACB">
        <w:rPr>
          <w:rStyle w:val="marginnote"/>
          <w:rFonts w:cstheme="minorHAnsi"/>
          <w:color w:val="111111"/>
          <w:szCs w:val="26"/>
        </w:rPr>
        <w:t>but</w:t>
      </w:r>
      <w:r w:rsidR="00AC466E" w:rsidRPr="00206ACB">
        <w:rPr>
          <w:rStyle w:val="marginnote"/>
          <w:rFonts w:cstheme="minorHAnsi"/>
          <w:color w:val="111111"/>
          <w:szCs w:val="26"/>
        </w:rPr>
        <w:t xml:space="preserve"> </w:t>
      </w:r>
      <w:r w:rsidRPr="00206ACB">
        <w:rPr>
          <w:rStyle w:val="marginnote"/>
          <w:rFonts w:cstheme="minorHAnsi"/>
          <w:color w:val="111111"/>
          <w:szCs w:val="26"/>
        </w:rPr>
        <w:t>all</w:t>
      </w:r>
      <w:r w:rsidR="00AC466E" w:rsidRPr="00206ACB">
        <w:rPr>
          <w:rStyle w:val="marginnote"/>
          <w:rFonts w:cstheme="minorHAnsi"/>
          <w:color w:val="111111"/>
          <w:szCs w:val="26"/>
        </w:rPr>
        <w:t xml:space="preserve"> </w:t>
      </w:r>
      <w:r w:rsidRPr="00206ACB">
        <w:rPr>
          <w:rStyle w:val="marginnote"/>
          <w:rFonts w:cstheme="minorHAnsi"/>
          <w:color w:val="111111"/>
          <w:szCs w:val="26"/>
        </w:rPr>
        <w:t>electrical</w:t>
      </w:r>
      <w:r w:rsidR="00AC466E" w:rsidRPr="00206ACB">
        <w:rPr>
          <w:rStyle w:val="marginnote"/>
          <w:rFonts w:cstheme="minorHAnsi"/>
          <w:color w:val="111111"/>
          <w:szCs w:val="26"/>
        </w:rPr>
        <w:t xml:space="preserve"> </w:t>
      </w:r>
      <w:r w:rsidRPr="00206ACB">
        <w:rPr>
          <w:rStyle w:val="marginnote"/>
          <w:rFonts w:cstheme="minorHAnsi"/>
          <w:color w:val="111111"/>
          <w:szCs w:val="26"/>
        </w:rPr>
        <w:t>traces</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would</w:t>
      </w:r>
      <w:r w:rsidR="00AC466E" w:rsidRPr="00206ACB">
        <w:rPr>
          <w:rStyle w:val="marginnote"/>
          <w:rFonts w:cstheme="minorHAnsi"/>
          <w:color w:val="111111"/>
          <w:szCs w:val="26"/>
        </w:rPr>
        <w:t xml:space="preserve"> </w:t>
      </w:r>
      <w:r w:rsidRPr="00206ACB">
        <w:rPr>
          <w:rStyle w:val="marginnote"/>
          <w:rFonts w:cstheme="minorHAnsi"/>
          <w:color w:val="111111"/>
          <w:szCs w:val="26"/>
        </w:rPr>
        <w:t>connect</w:t>
      </w:r>
      <w:r w:rsidR="00AC466E" w:rsidRPr="00206ACB">
        <w:rPr>
          <w:rStyle w:val="marginnote"/>
          <w:rFonts w:cstheme="minorHAnsi"/>
          <w:color w:val="111111"/>
          <w:szCs w:val="26"/>
        </w:rPr>
        <w:t xml:space="preserve"> </w:t>
      </w:r>
      <w:r w:rsidRPr="00206ACB">
        <w:rPr>
          <w:rStyle w:val="marginnote"/>
          <w:rFonts w:cstheme="minorHAnsi"/>
          <w:color w:val="111111"/>
          <w:szCs w:val="26"/>
        </w:rPr>
        <w:t>those</w:t>
      </w:r>
      <w:r w:rsidR="00AC466E" w:rsidRPr="00206ACB">
        <w:rPr>
          <w:rStyle w:val="marginnote"/>
          <w:rFonts w:cstheme="minorHAnsi"/>
          <w:color w:val="111111"/>
          <w:szCs w:val="26"/>
        </w:rPr>
        <w:t xml:space="preserve"> </w:t>
      </w:r>
      <w:r w:rsidRPr="00206ACB">
        <w:rPr>
          <w:rStyle w:val="marginnote"/>
          <w:rFonts w:cstheme="minorHAnsi"/>
          <w:color w:val="111111"/>
          <w:szCs w:val="26"/>
        </w:rPr>
        <w:t>circuits</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rest</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chip</w:t>
      </w:r>
      <w:r w:rsidR="00AC466E" w:rsidRPr="00206ACB">
        <w:rPr>
          <w:rStyle w:val="marginnote"/>
          <w:rFonts w:cstheme="minorHAnsi"/>
          <w:color w:val="111111"/>
          <w:szCs w:val="26"/>
        </w:rPr>
        <w:t xml:space="preserve"> </w:t>
      </w:r>
      <w:r w:rsidRPr="00206ACB">
        <w:rPr>
          <w:rStyle w:val="marginnote"/>
          <w:rFonts w:cstheme="minorHAnsi"/>
          <w:color w:val="111111"/>
          <w:szCs w:val="26"/>
        </w:rPr>
        <w:t>have</w:t>
      </w:r>
      <w:r w:rsidR="00AC466E" w:rsidRPr="00206ACB">
        <w:rPr>
          <w:rStyle w:val="marginnote"/>
          <w:rFonts w:cstheme="minorHAnsi"/>
          <w:color w:val="111111"/>
          <w:szCs w:val="26"/>
        </w:rPr>
        <w:t xml:space="preserve"> </w:t>
      </w:r>
      <w:r w:rsidRPr="00206ACB">
        <w:rPr>
          <w:rStyle w:val="marginnote"/>
          <w:rFonts w:cstheme="minorHAnsi"/>
          <w:color w:val="111111"/>
          <w:szCs w:val="26"/>
        </w:rPr>
        <w:t>been</w:t>
      </w:r>
      <w:r w:rsidR="00AC466E" w:rsidRPr="00206ACB">
        <w:rPr>
          <w:rStyle w:val="marginnote"/>
          <w:rFonts w:cstheme="minorHAnsi"/>
          <w:color w:val="111111"/>
          <w:szCs w:val="26"/>
        </w:rPr>
        <w:t xml:space="preserve"> </w:t>
      </w:r>
      <w:r w:rsidRPr="00206ACB">
        <w:rPr>
          <w:rStyle w:val="marginnote"/>
          <w:rFonts w:cstheme="minorHAnsi"/>
          <w:color w:val="111111"/>
          <w:szCs w:val="26"/>
        </w:rPr>
        <w:t>cut.</w:t>
      </w:r>
      <w:r w:rsidR="00AC466E" w:rsidRPr="00206ACB">
        <w:rPr>
          <w:rStyle w:val="marginnote"/>
          <w:rFonts w:cstheme="minorHAnsi"/>
          <w:color w:val="111111"/>
          <w:szCs w:val="26"/>
        </w:rPr>
        <w:t xml:space="preserve"> </w:t>
      </w:r>
      <w:r w:rsidRPr="009E6759">
        <w:rPr>
          <w:rStyle w:val="QuoteChar"/>
        </w:rPr>
        <w:t>CLD</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its</w:t>
      </w:r>
      <w:r w:rsidR="00AC466E" w:rsidRPr="00206ACB">
        <w:rPr>
          <w:rStyle w:val="marginnote"/>
          <w:rFonts w:cstheme="minorHAnsi"/>
          <w:color w:val="111111"/>
          <w:szCs w:val="26"/>
        </w:rPr>
        <w:t xml:space="preserve"> </w:t>
      </w:r>
      <w:r w:rsidRPr="00206ACB">
        <w:rPr>
          <w:rStyle w:val="marginnote"/>
          <w:rFonts w:cstheme="minorHAnsi"/>
          <w:color w:val="111111"/>
          <w:szCs w:val="26"/>
        </w:rPr>
        <w:t>counterpart,</w:t>
      </w:r>
      <w:r w:rsidR="00AC466E" w:rsidRPr="00206ACB">
        <w:rPr>
          <w:rStyle w:val="marginnote"/>
          <w:rFonts w:cstheme="minorHAnsi"/>
          <w:color w:val="111111"/>
          <w:szCs w:val="26"/>
        </w:rPr>
        <w:t xml:space="preserve"> </w:t>
      </w:r>
      <w:r w:rsidRPr="009E6759">
        <w:rPr>
          <w:rStyle w:val="QuoteChar"/>
        </w:rPr>
        <w:t>SED</w:t>
      </w:r>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rPr>
          <w:rStyle w:val="marginnote"/>
          <w:rFonts w:cstheme="minorHAnsi"/>
          <w:color w:val="111111"/>
          <w:szCs w:val="26"/>
        </w:rPr>
        <w:t>do</w:t>
      </w:r>
      <w:r w:rsidR="00AC466E" w:rsidRPr="00206ACB">
        <w:rPr>
          <w:rStyle w:val="marginnote"/>
          <w:rFonts w:cstheme="minorHAnsi"/>
          <w:color w:val="111111"/>
          <w:szCs w:val="26"/>
        </w:rPr>
        <w:t xml:space="preserve"> </w:t>
      </w:r>
      <w:r w:rsidRPr="00206ACB">
        <w:rPr>
          <w:rStyle w:val="marginnote"/>
          <w:rFonts w:cstheme="minorHAnsi"/>
          <w:color w:val="111111"/>
          <w:szCs w:val="26"/>
        </w:rPr>
        <w:t>nothing</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as</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result,</w:t>
      </w:r>
      <w:r w:rsidR="00AC466E" w:rsidRPr="00206ACB">
        <w:rPr>
          <w:rStyle w:val="marginnote"/>
          <w:rFonts w:cstheme="minorHAnsi"/>
          <w:color w:val="111111"/>
          <w:szCs w:val="26"/>
        </w:rPr>
        <w:t xml:space="preserve"> </w:t>
      </w:r>
      <w:r w:rsidRPr="00206ACB">
        <w:rPr>
          <w:rStyle w:val="marginnote"/>
          <w:rFonts w:cstheme="minorHAnsi"/>
          <w:color w:val="111111"/>
          <w:szCs w:val="26"/>
        </w:rPr>
        <w:t>but</w:t>
      </w:r>
      <w:r w:rsidR="00AC466E" w:rsidRPr="00206ACB">
        <w:rPr>
          <w:rStyle w:val="marginnote"/>
          <w:rFonts w:cstheme="minorHAnsi"/>
          <w:color w:val="111111"/>
          <w:szCs w:val="26"/>
        </w:rPr>
        <w:t xml:space="preserve"> </w:t>
      </w:r>
      <w:r w:rsidRPr="00206ACB">
        <w:rPr>
          <w:rStyle w:val="marginnote"/>
          <w:rFonts w:cstheme="minorHAnsi"/>
          <w:color w:val="111111"/>
          <w:szCs w:val="26"/>
        </w:rPr>
        <w:t>calling</w:t>
      </w:r>
      <w:r w:rsidR="00AC466E" w:rsidRPr="00206ACB">
        <w:rPr>
          <w:rStyle w:val="marginnote"/>
          <w:rFonts w:cstheme="minorHAnsi"/>
          <w:color w:val="111111"/>
          <w:szCs w:val="26"/>
        </w:rPr>
        <w:t xml:space="preserve"> </w:t>
      </w:r>
      <w:r w:rsidRPr="009E6759">
        <w:rPr>
          <w:rStyle w:val="QuoteChar"/>
        </w:rPr>
        <w:t>CLD</w:t>
      </w:r>
      <w:r w:rsidR="00AC466E" w:rsidRPr="00206ACB">
        <w:rPr>
          <w:rStyle w:val="marginnote"/>
          <w:rFonts w:cstheme="minorHAnsi"/>
          <w:color w:val="111111"/>
          <w:szCs w:val="26"/>
        </w:rPr>
        <w:t xml:space="preserve"> </w:t>
      </w:r>
      <w:r w:rsidRPr="00206ACB">
        <w:rPr>
          <w:rStyle w:val="marginnote"/>
          <w:rFonts w:cstheme="minorHAnsi"/>
          <w:color w:val="111111"/>
          <w:szCs w:val="26"/>
        </w:rPr>
        <w:t>as</w:t>
      </w:r>
      <w:r w:rsidR="00AC466E" w:rsidRPr="00206ACB">
        <w:rPr>
          <w:rStyle w:val="marginnote"/>
          <w:rFonts w:cstheme="minorHAnsi"/>
          <w:color w:val="111111"/>
          <w:szCs w:val="26"/>
        </w:rPr>
        <w:t xml:space="preserve"> </w:t>
      </w:r>
      <w:r w:rsidRPr="00206ACB">
        <w:rPr>
          <w:rStyle w:val="marginnote"/>
          <w:rFonts w:cstheme="minorHAnsi"/>
          <w:color w:val="111111"/>
          <w:szCs w:val="26"/>
        </w:rPr>
        <w:t>part</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reset</w:t>
      </w:r>
      <w:r w:rsidR="00AC466E" w:rsidRPr="00206ACB">
        <w:rPr>
          <w:rStyle w:val="marginnote"/>
          <w:rFonts w:cstheme="minorHAnsi"/>
          <w:color w:val="111111"/>
          <w:szCs w:val="26"/>
        </w:rPr>
        <w:t xml:space="preserve"> </w:t>
      </w:r>
      <w:r w:rsidRPr="00206ACB">
        <w:rPr>
          <w:rStyle w:val="marginnote"/>
          <w:rFonts w:cstheme="minorHAnsi"/>
          <w:color w:val="111111"/>
          <w:szCs w:val="26"/>
        </w:rPr>
        <w:t>handler</w:t>
      </w:r>
      <w:r w:rsidR="00AC466E" w:rsidRPr="00206ACB">
        <w:rPr>
          <w:rStyle w:val="marginnote"/>
          <w:rFonts w:cstheme="minorHAnsi"/>
          <w:color w:val="111111"/>
          <w:szCs w:val="26"/>
        </w:rPr>
        <w:t xml:space="preserve"> </w:t>
      </w:r>
      <w:r w:rsidRPr="00206ACB">
        <w:rPr>
          <w:rStyle w:val="marginnote"/>
          <w:rFonts w:cstheme="minorHAnsi"/>
          <w:color w:val="111111"/>
          <w:szCs w:val="26"/>
        </w:rPr>
        <w:t>just-in-case</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considered</w:t>
      </w:r>
      <w:r w:rsidR="00AC466E" w:rsidRPr="00206ACB">
        <w:rPr>
          <w:rStyle w:val="marginnote"/>
          <w:rFonts w:cstheme="minorHAnsi"/>
          <w:color w:val="111111"/>
          <w:szCs w:val="26"/>
        </w:rPr>
        <w:t xml:space="preserve"> </w:t>
      </w:r>
      <w:r w:rsidRPr="00206ACB">
        <w:rPr>
          <w:rStyle w:val="marginnote"/>
          <w:rFonts w:cstheme="minorHAnsi"/>
          <w:color w:val="111111"/>
          <w:szCs w:val="26"/>
        </w:rPr>
        <w:t>best</w:t>
      </w:r>
      <w:r w:rsidR="00AC466E" w:rsidRPr="00206ACB">
        <w:rPr>
          <w:rStyle w:val="marginnote"/>
          <w:rFonts w:cstheme="minorHAnsi"/>
          <w:color w:val="111111"/>
          <w:szCs w:val="26"/>
        </w:rPr>
        <w:t xml:space="preserve"> </w:t>
      </w:r>
      <w:r w:rsidRPr="00206ACB">
        <w:rPr>
          <w:rStyle w:val="marginnote"/>
          <w:rFonts w:cstheme="minorHAnsi"/>
          <w:color w:val="111111"/>
          <w:szCs w:val="26"/>
        </w:rPr>
        <w:t>practice.</w:t>
      </w:r>
    </w:p>
    <w:p w14:paraId="0D2FA8AB" w14:textId="1667028B" w:rsidR="002A0DC8" w:rsidRDefault="002A0DC8" w:rsidP="002A0DC8">
      <w:pPr>
        <w:rPr>
          <w:rStyle w:val="marginnote"/>
          <w:rFonts w:cstheme="minorHAnsi"/>
          <w:color w:val="111111"/>
          <w:szCs w:val="26"/>
        </w:rPr>
      </w:pPr>
      <w:r w:rsidRPr="002A0DC8">
        <w:rPr>
          <w:rStyle w:val="marginnote"/>
          <w:rFonts w:cstheme="minorHAnsi"/>
          <w:color w:val="111111"/>
          <w:szCs w:val="26"/>
        </w:rPr>
        <w:t xml:space="preserve">The next four lines disable audio IRQs (which are handled separately from the </w:t>
      </w:r>
      <w:r w:rsidRPr="002A0DC8">
        <w:rPr>
          <w:rStyle w:val="QuoteChar"/>
        </w:rPr>
        <w:t>SEI</w:t>
      </w:r>
      <w:r w:rsidRPr="002A0DC8">
        <w:rPr>
          <w:rStyle w:val="marginnote"/>
          <w:rFonts w:cstheme="minorHAnsi"/>
          <w:color w:val="111111"/>
          <w:szCs w:val="26"/>
        </w:rPr>
        <w:t xml:space="preserve"> we used earlier) and set up the “stack”. I’m not going to go into detail on these yet; this reset code is something that you will likely copy verbatim into each project, so it’s not something you will need to change on your own. I’ll cover both of these much later.</w:t>
      </w:r>
    </w:p>
    <w:p w14:paraId="0BF69042" w14:textId="14947B1D" w:rsidR="009A39E2" w:rsidRPr="00206ACB" w:rsidRDefault="009A39E2" w:rsidP="002A0DC8">
      <w:r w:rsidRPr="00206ACB">
        <w:t>The</w:t>
      </w:r>
      <w:r w:rsidR="00AC466E" w:rsidRPr="00206ACB">
        <w:t xml:space="preserve"> </w:t>
      </w:r>
      <w:r w:rsidRPr="00206ACB">
        <w:t>next</w:t>
      </w:r>
      <w:r w:rsidR="00AC466E" w:rsidRPr="00206ACB">
        <w:t xml:space="preserve"> </w:t>
      </w:r>
      <w:r w:rsidRPr="00206ACB">
        <w:t>three</w:t>
      </w:r>
      <w:r w:rsidR="00AC466E" w:rsidRPr="00206ACB">
        <w:t xml:space="preserve"> </w:t>
      </w:r>
      <w:r w:rsidRPr="00206ACB">
        <w:t>lines</w:t>
      </w:r>
      <w:r w:rsidR="002A0DC8">
        <w:t xml:space="preserve"> </w:t>
      </w:r>
      <w:r w:rsidR="002A0DC8" w:rsidRPr="002A0DC8">
        <w:t xml:space="preserve">(after </w:t>
      </w:r>
      <w:r w:rsidR="002A0DC8" w:rsidRPr="002A0DC8">
        <w:rPr>
          <w:rStyle w:val="QuoteChar"/>
        </w:rPr>
        <w:t>INX</w:t>
      </w:r>
      <w:r w:rsidR="002A0DC8" w:rsidRPr="002A0DC8">
        <w:t>)</w:t>
      </w:r>
      <w:r w:rsidR="00AC466E" w:rsidRPr="00206ACB">
        <w:t xml:space="preserve"> </w:t>
      </w:r>
      <w:r w:rsidRPr="00206ACB">
        <w:t>go</w:t>
      </w:r>
      <w:r w:rsidR="00AC466E" w:rsidRPr="00206ACB">
        <w:t xml:space="preserve"> </w:t>
      </w:r>
      <w:r w:rsidRPr="00206ACB">
        <w:t>back</w:t>
      </w:r>
      <w:r w:rsidR="00AC466E" w:rsidRPr="00206ACB">
        <w:t xml:space="preserve"> </w:t>
      </w:r>
      <w:r w:rsidRPr="00206ACB">
        <w:t>to</w:t>
      </w:r>
      <w:r w:rsidR="00AC466E" w:rsidRPr="00206ACB">
        <w:t xml:space="preserve"> </w:t>
      </w:r>
      <w:r w:rsidRPr="00206ACB">
        <w:t>familiar</w:t>
      </w:r>
      <w:r w:rsidR="00AC466E" w:rsidRPr="00206ACB">
        <w:t xml:space="preserve"> </w:t>
      </w:r>
      <w:r w:rsidRPr="00206ACB">
        <w:t>loads</w:t>
      </w:r>
      <w:r w:rsidR="00AC466E" w:rsidRPr="00206ACB">
        <w:t xml:space="preserve"> </w:t>
      </w:r>
      <w:r w:rsidRPr="00206ACB">
        <w:t>and</w:t>
      </w:r>
      <w:r w:rsidR="00AC466E" w:rsidRPr="00206ACB">
        <w:t xml:space="preserve"> </w:t>
      </w:r>
      <w:r w:rsidRPr="00206ACB">
        <w:t>stores.</w:t>
      </w:r>
      <w:r w:rsidR="00AC466E" w:rsidRPr="00206ACB">
        <w:t xml:space="preserve"> </w:t>
      </w:r>
      <w:r w:rsidRPr="00206ACB">
        <w:t>We've</w:t>
      </w:r>
      <w:r w:rsidR="00AC466E" w:rsidRPr="00206ACB">
        <w:t xml:space="preserve"> </w:t>
      </w:r>
      <w:r w:rsidRPr="00206ACB">
        <w:t>seen</w:t>
      </w:r>
      <w:r w:rsidR="00AC466E" w:rsidRPr="00206ACB">
        <w:t xml:space="preserve"> </w:t>
      </w:r>
      <w:r w:rsidRPr="009E6759">
        <w:rPr>
          <w:rStyle w:val="QuoteChar"/>
        </w:rPr>
        <w:t>$2001</w:t>
      </w:r>
      <w:r w:rsidR="00AC466E" w:rsidRPr="00206ACB">
        <w:t xml:space="preserve"> </w:t>
      </w:r>
      <w:r w:rsidRPr="00206ACB">
        <w:t>before</w:t>
      </w:r>
      <w:r w:rsidR="00AC466E" w:rsidRPr="00206ACB">
        <w:t xml:space="preserve"> </w:t>
      </w:r>
      <w:r w:rsidRPr="00206ACB">
        <w:t>-</w:t>
      </w:r>
      <w:r w:rsidR="00AC466E" w:rsidRPr="00206ACB">
        <w:t xml:space="preserve"> </w:t>
      </w:r>
      <w:r w:rsidRPr="00206ACB">
        <w:t>it's</w:t>
      </w:r>
      <w:r w:rsidR="00AC466E" w:rsidRPr="00206ACB">
        <w:t xml:space="preserve"> </w:t>
      </w:r>
      <w:r w:rsidRPr="00206ACB">
        <w:t>PPUMASK</w:t>
      </w:r>
      <w:r w:rsidR="00AC466E" w:rsidRPr="00206ACB">
        <w:t xml:space="preserve"> </w:t>
      </w:r>
      <w:r w:rsidRPr="00206ACB">
        <w:t>-</w:t>
      </w:r>
      <w:r w:rsidR="00AC466E" w:rsidRPr="00206ACB">
        <w:t xml:space="preserve"> </w:t>
      </w:r>
      <w:r w:rsidRPr="00206ACB">
        <w:t>but</w:t>
      </w:r>
      <w:r w:rsidR="00AC466E" w:rsidRPr="00206ACB">
        <w:t xml:space="preserve"> </w:t>
      </w:r>
      <w:r w:rsidRPr="009E6759">
        <w:rPr>
          <w:rStyle w:val="QuoteChar"/>
        </w:rPr>
        <w:t>$2000</w:t>
      </w:r>
      <w:r w:rsidR="00AC466E" w:rsidRPr="00206ACB">
        <w:t xml:space="preserve"> </w:t>
      </w:r>
      <w:r w:rsidRPr="00206ACB">
        <w:t>is</w:t>
      </w:r>
      <w:r w:rsidR="00AC466E" w:rsidRPr="00206ACB">
        <w:t xml:space="preserve"> </w:t>
      </w:r>
      <w:r w:rsidRPr="00206ACB">
        <w:t>new.</w:t>
      </w:r>
      <w:r w:rsidR="00AC466E" w:rsidRPr="00206ACB">
        <w:t xml:space="preserve"> </w:t>
      </w:r>
      <w:r w:rsidRPr="00206ACB">
        <w:t>This</w:t>
      </w:r>
      <w:r w:rsidR="00AC466E" w:rsidRPr="00206ACB">
        <w:t xml:space="preserve"> </w:t>
      </w:r>
      <w:r w:rsidRPr="00206ACB">
        <w:t>address</w:t>
      </w:r>
      <w:r w:rsidR="00AC466E" w:rsidRPr="00206ACB">
        <w:t xml:space="preserve"> </w:t>
      </w:r>
      <w:r w:rsidRPr="00206ACB">
        <w:t>is</w:t>
      </w:r>
      <w:r w:rsidR="00AC466E" w:rsidRPr="00206ACB">
        <w:t xml:space="preserve"> </w:t>
      </w:r>
      <w:r w:rsidRPr="00206ACB">
        <w:t>commonly</w:t>
      </w:r>
      <w:r w:rsidR="00AC466E" w:rsidRPr="00206ACB">
        <w:t xml:space="preserve"> </w:t>
      </w:r>
      <w:r w:rsidRPr="00206ACB">
        <w:t>referred</w:t>
      </w:r>
      <w:r w:rsidR="00AC466E" w:rsidRPr="00206ACB">
        <w:t xml:space="preserve"> </w:t>
      </w:r>
      <w:r w:rsidRPr="00206ACB">
        <w:t>to</w:t>
      </w:r>
      <w:r w:rsidR="00AC466E" w:rsidRPr="00206ACB">
        <w:t xml:space="preserve"> </w:t>
      </w:r>
      <w:r w:rsidRPr="00206ACB">
        <w:t>as</w:t>
      </w:r>
      <w:r w:rsidR="00AC466E" w:rsidRPr="00206ACB">
        <w:t xml:space="preserve"> </w:t>
      </w:r>
      <w:r w:rsidRPr="00206ACB">
        <w:t>PPUCTRL,</w:t>
      </w:r>
      <w:r w:rsidR="00AC466E" w:rsidRPr="00206ACB">
        <w:t xml:space="preserve"> </w:t>
      </w:r>
      <w:r w:rsidRPr="00206ACB">
        <w:t>and</w:t>
      </w:r>
      <w:r w:rsidR="00AC466E" w:rsidRPr="00206ACB">
        <w:t xml:space="preserve"> </w:t>
      </w:r>
      <w:r w:rsidRPr="00206ACB">
        <w:t>it</w:t>
      </w:r>
      <w:r w:rsidR="00AC466E" w:rsidRPr="00206ACB">
        <w:t xml:space="preserve"> </w:t>
      </w:r>
      <w:r w:rsidRPr="00206ACB">
        <w:t>changes</w:t>
      </w:r>
      <w:r w:rsidR="00AC466E" w:rsidRPr="00206ACB">
        <w:t xml:space="preserve"> </w:t>
      </w:r>
      <w:r w:rsidRPr="00206ACB">
        <w:t>the</w:t>
      </w:r>
      <w:r w:rsidR="00AC466E" w:rsidRPr="00206ACB">
        <w:t xml:space="preserve"> </w:t>
      </w:r>
      <w:r w:rsidRPr="00206ACB">
        <w:t>operation</w:t>
      </w:r>
      <w:r w:rsidR="00AC466E" w:rsidRPr="00206ACB">
        <w:t xml:space="preserve"> </w:t>
      </w:r>
      <w:r w:rsidRPr="00206ACB">
        <w:t>of</w:t>
      </w:r>
      <w:r w:rsidR="00AC466E" w:rsidRPr="00206ACB">
        <w:t xml:space="preserve"> </w:t>
      </w:r>
      <w:r w:rsidRPr="00206ACB">
        <w:t>the</w:t>
      </w:r>
      <w:r w:rsidR="00AC466E" w:rsidRPr="00206ACB">
        <w:t xml:space="preserve"> </w:t>
      </w:r>
      <w:r w:rsidRPr="00206ACB">
        <w:t>PPU</w:t>
      </w:r>
      <w:r w:rsidR="00AC466E" w:rsidRPr="00206ACB">
        <w:t xml:space="preserve"> </w:t>
      </w:r>
      <w:r w:rsidRPr="00206ACB">
        <w:t>in</w:t>
      </w:r>
      <w:r w:rsidR="00AC466E" w:rsidRPr="00206ACB">
        <w:t xml:space="preserve"> </w:t>
      </w:r>
      <w:r w:rsidRPr="00206ACB">
        <w:t>ways</w:t>
      </w:r>
      <w:r w:rsidR="00AC466E" w:rsidRPr="00206ACB">
        <w:t xml:space="preserve"> </w:t>
      </w:r>
      <w:r w:rsidRPr="00206ACB">
        <w:t>more</w:t>
      </w:r>
      <w:r w:rsidR="00AC466E" w:rsidRPr="00206ACB">
        <w:t xml:space="preserve"> </w:t>
      </w:r>
      <w:r w:rsidRPr="00206ACB">
        <w:t>complicated</w:t>
      </w:r>
      <w:r w:rsidR="00AC466E" w:rsidRPr="00206ACB">
        <w:t xml:space="preserve"> </w:t>
      </w:r>
      <w:r w:rsidRPr="00206ACB">
        <w:t>than</w:t>
      </w:r>
      <w:r w:rsidR="00AC466E" w:rsidRPr="00206ACB">
        <w:t xml:space="preserve"> </w:t>
      </w:r>
      <w:r w:rsidRPr="00206ACB">
        <w:t>PPUMASK's</w:t>
      </w:r>
      <w:r w:rsidR="00AC466E" w:rsidRPr="00206ACB">
        <w:t xml:space="preserve"> </w:t>
      </w:r>
      <w:r w:rsidRPr="00206ACB">
        <w:t>ability</w:t>
      </w:r>
      <w:r w:rsidR="00AC466E" w:rsidRPr="00206ACB">
        <w:t xml:space="preserve"> </w:t>
      </w:r>
      <w:r w:rsidRPr="00206ACB">
        <w:t>to</w:t>
      </w:r>
      <w:r w:rsidR="00AC466E" w:rsidRPr="00206ACB">
        <w:t xml:space="preserve"> </w:t>
      </w:r>
      <w:r w:rsidRPr="00206ACB">
        <w:t>turn</w:t>
      </w:r>
      <w:r w:rsidR="00AC466E" w:rsidRPr="00206ACB">
        <w:t xml:space="preserve"> </w:t>
      </w:r>
      <w:r w:rsidRPr="00206ACB">
        <w:t>rendering</w:t>
      </w:r>
      <w:r w:rsidR="00AC466E" w:rsidRPr="00206ACB">
        <w:t xml:space="preserve"> </w:t>
      </w:r>
      <w:r w:rsidRPr="00206ACB">
        <w:t>on</w:t>
      </w:r>
      <w:r w:rsidR="00AC466E" w:rsidRPr="00206ACB">
        <w:t xml:space="preserve"> </w:t>
      </w:r>
      <w:r w:rsidRPr="00206ACB">
        <w:t>or</w:t>
      </w:r>
      <w:r w:rsidR="00AC466E" w:rsidRPr="00206ACB">
        <w:t xml:space="preserve"> </w:t>
      </w:r>
      <w:r w:rsidRPr="00206ACB">
        <w:t>off.</w:t>
      </w:r>
      <w:r w:rsidR="00AC466E" w:rsidRPr="00206ACB">
        <w:t xml:space="preserve"> </w:t>
      </w:r>
      <w:r w:rsidRPr="00206ACB">
        <w:t>We</w:t>
      </w:r>
      <w:r w:rsidR="00AC466E" w:rsidRPr="00206ACB">
        <w:t xml:space="preserve"> </w:t>
      </w:r>
      <w:r w:rsidRPr="00206ACB">
        <w:t>won't</w:t>
      </w:r>
      <w:r w:rsidR="00AC466E" w:rsidRPr="00206ACB">
        <w:t xml:space="preserve"> </w:t>
      </w:r>
      <w:r w:rsidRPr="00206ACB">
        <w:t>cover</w:t>
      </w:r>
      <w:r w:rsidR="00AC466E" w:rsidRPr="00206ACB">
        <w:t xml:space="preserve"> </w:t>
      </w:r>
      <w:r w:rsidRPr="00206ACB">
        <w:t>PPUCTRL</w:t>
      </w:r>
      <w:r w:rsidR="00AC466E" w:rsidRPr="00206ACB">
        <w:t xml:space="preserve"> </w:t>
      </w:r>
      <w:r w:rsidRPr="00206ACB">
        <w:t>in</w:t>
      </w:r>
      <w:r w:rsidR="00AC466E" w:rsidRPr="00206ACB">
        <w:t xml:space="preserve"> </w:t>
      </w:r>
      <w:r w:rsidRPr="00206ACB">
        <w:t>detail</w:t>
      </w:r>
      <w:r w:rsidR="00AC466E" w:rsidRPr="00206ACB">
        <w:t xml:space="preserve"> </w:t>
      </w:r>
      <w:r w:rsidRPr="00206ACB">
        <w:t>until</w:t>
      </w:r>
      <w:r w:rsidR="00AC466E" w:rsidRPr="00206ACB">
        <w:t xml:space="preserve"> </w:t>
      </w:r>
      <w:r w:rsidRPr="00206ACB">
        <w:t>later</w:t>
      </w:r>
      <w:r w:rsidR="00AC466E" w:rsidRPr="00206ACB">
        <w:t xml:space="preserve"> </w:t>
      </w:r>
      <w:r w:rsidRPr="00206ACB">
        <w:t>in</w:t>
      </w:r>
      <w:r w:rsidR="00AC466E" w:rsidRPr="00206ACB">
        <w:t xml:space="preserve"> </w:t>
      </w:r>
      <w:r w:rsidRPr="00206ACB">
        <w:t>this</w:t>
      </w:r>
      <w:r w:rsidR="00AC466E" w:rsidRPr="00206ACB">
        <w:t xml:space="preserve"> </w:t>
      </w:r>
      <w:r w:rsidRPr="00206ACB">
        <w:t>book,</w:t>
      </w:r>
      <w:r w:rsidR="00AC466E" w:rsidRPr="00206ACB">
        <w:t xml:space="preserve"> </w:t>
      </w:r>
      <w:r w:rsidRPr="00206ACB">
        <w:t>when</w:t>
      </w:r>
      <w:r w:rsidR="00AC466E" w:rsidRPr="00206ACB">
        <w:t xml:space="preserve"> </w:t>
      </w:r>
      <w:r w:rsidRPr="00206ACB">
        <w:t>we've</w:t>
      </w:r>
      <w:r w:rsidR="00AC466E" w:rsidRPr="00206ACB">
        <w:t xml:space="preserve"> </w:t>
      </w:r>
      <w:r w:rsidRPr="00206ACB">
        <w:t>seen</w:t>
      </w:r>
      <w:r w:rsidR="00AC466E" w:rsidRPr="00206ACB">
        <w:t xml:space="preserve"> </w:t>
      </w:r>
      <w:r w:rsidRPr="00206ACB">
        <w:t>more</w:t>
      </w:r>
      <w:r w:rsidR="00AC466E" w:rsidRPr="00206ACB">
        <w:t xml:space="preserve"> </w:t>
      </w:r>
      <w:r w:rsidRPr="00206ACB">
        <w:t>of</w:t>
      </w:r>
      <w:r w:rsidR="00AC466E" w:rsidRPr="00206ACB">
        <w:t xml:space="preserve"> </w:t>
      </w:r>
      <w:r w:rsidRPr="00206ACB">
        <w:t>how</w:t>
      </w:r>
      <w:r w:rsidR="00AC466E" w:rsidRPr="00206ACB">
        <w:t xml:space="preserve"> </w:t>
      </w:r>
      <w:r w:rsidRPr="00206ACB">
        <w:t>the</w:t>
      </w:r>
      <w:r w:rsidR="00AC466E" w:rsidRPr="00206ACB">
        <w:t xml:space="preserve"> </w:t>
      </w:r>
      <w:r w:rsidRPr="00206ACB">
        <w:t>NES</w:t>
      </w:r>
      <w:r w:rsidR="00AC466E" w:rsidRPr="00206ACB">
        <w:t xml:space="preserve"> </w:t>
      </w:r>
      <w:r w:rsidRPr="00206ACB">
        <w:t>PPU</w:t>
      </w:r>
      <w:r w:rsidR="00AC466E" w:rsidRPr="00206ACB">
        <w:t xml:space="preserve"> </w:t>
      </w:r>
      <w:r w:rsidRPr="00206ACB">
        <w:t>draws</w:t>
      </w:r>
      <w:r w:rsidR="00AC466E" w:rsidRPr="00206ACB">
        <w:t xml:space="preserve"> </w:t>
      </w:r>
      <w:r w:rsidRPr="00206ACB">
        <w:t>graphics.</w:t>
      </w:r>
      <w:r w:rsidR="00AC466E" w:rsidRPr="00206ACB">
        <w:t xml:space="preserve"> </w:t>
      </w:r>
      <w:r w:rsidRPr="00206ACB">
        <w:t>Like</w:t>
      </w:r>
      <w:r w:rsidR="00AC466E" w:rsidRPr="00206ACB">
        <w:t xml:space="preserve"> </w:t>
      </w:r>
      <w:r w:rsidRPr="00206ACB">
        <w:t>PPUMASK,</w:t>
      </w:r>
      <w:r w:rsidR="00AC466E" w:rsidRPr="00206ACB">
        <w:t xml:space="preserve"> </w:t>
      </w:r>
      <w:r w:rsidRPr="00206ACB">
        <w:t>it</w:t>
      </w:r>
      <w:r w:rsidR="00AC466E" w:rsidRPr="00206ACB">
        <w:t xml:space="preserve"> </w:t>
      </w:r>
      <w:r w:rsidRPr="00206ACB">
        <w:t>is</w:t>
      </w:r>
      <w:r w:rsidR="00AC466E" w:rsidRPr="00206ACB">
        <w:t xml:space="preserve"> </w:t>
      </w:r>
      <w:r w:rsidRPr="00206ACB">
        <w:t>a</w:t>
      </w:r>
      <w:r w:rsidR="00AC466E" w:rsidRPr="00206ACB">
        <w:t xml:space="preserve"> </w:t>
      </w:r>
      <w:r w:rsidRPr="00206ACB">
        <w:t>set</w:t>
      </w:r>
      <w:r w:rsidR="00AC466E" w:rsidRPr="00206ACB">
        <w:t xml:space="preserve"> </w:t>
      </w:r>
      <w:r w:rsidRPr="00206ACB">
        <w:t>of</w:t>
      </w:r>
      <w:r w:rsidR="00AC466E" w:rsidRPr="00206ACB">
        <w:t xml:space="preserve"> </w:t>
      </w:r>
      <w:r w:rsidRPr="00206ACB">
        <w:t>bit</w:t>
      </w:r>
      <w:r w:rsidR="00AC466E" w:rsidRPr="00206ACB">
        <w:t xml:space="preserve"> </w:t>
      </w:r>
      <w:r w:rsidRPr="00206ACB">
        <w:t>fields.</w:t>
      </w:r>
      <w:r w:rsidR="00AC466E" w:rsidRPr="00206ACB">
        <w:t xml:space="preserve"> </w:t>
      </w:r>
      <w:r w:rsidRPr="00206ACB">
        <w:t>For</w:t>
      </w:r>
      <w:r w:rsidR="00AC466E" w:rsidRPr="00206ACB">
        <w:t xml:space="preserve"> </w:t>
      </w:r>
      <w:r w:rsidRPr="00206ACB">
        <w:t>the</w:t>
      </w:r>
      <w:r w:rsidR="00AC466E" w:rsidRPr="00206ACB">
        <w:t xml:space="preserve"> </w:t>
      </w:r>
      <w:r w:rsidRPr="00206ACB">
        <w:t>purpose</w:t>
      </w:r>
      <w:r w:rsidR="00AC466E" w:rsidRPr="00206ACB">
        <w:t xml:space="preserve"> </w:t>
      </w:r>
      <w:r w:rsidRPr="00206ACB">
        <w:t>of</w:t>
      </w:r>
      <w:r w:rsidR="00AC466E" w:rsidRPr="00206ACB">
        <w:t xml:space="preserve"> </w:t>
      </w:r>
      <w:r w:rsidRPr="00206ACB">
        <w:t>initializing</w:t>
      </w:r>
      <w:r w:rsidR="00AC466E" w:rsidRPr="00206ACB">
        <w:t xml:space="preserve"> </w:t>
      </w:r>
      <w:r w:rsidRPr="00206ACB">
        <w:t>the</w:t>
      </w:r>
      <w:r w:rsidR="00AC466E" w:rsidRPr="00206ACB">
        <w:t xml:space="preserve"> </w:t>
      </w:r>
      <w:r w:rsidRPr="00206ACB">
        <w:t>NES,</w:t>
      </w:r>
      <w:r w:rsidR="00AC466E" w:rsidRPr="00206ACB">
        <w:t xml:space="preserve"> </w:t>
      </w:r>
      <w:r w:rsidRPr="00206ACB">
        <w:t>the</w:t>
      </w:r>
      <w:r w:rsidR="00AC466E" w:rsidRPr="00206ACB">
        <w:t xml:space="preserve"> </w:t>
      </w:r>
      <w:r w:rsidRPr="00206ACB">
        <w:t>main</w:t>
      </w:r>
      <w:r w:rsidR="00AC466E" w:rsidRPr="00206ACB">
        <w:t xml:space="preserve"> </w:t>
      </w:r>
      <w:r w:rsidRPr="00206ACB">
        <w:t>thing</w:t>
      </w:r>
      <w:r w:rsidR="00AC466E" w:rsidRPr="00206ACB">
        <w:t xml:space="preserve"> </w:t>
      </w:r>
      <w:r w:rsidRPr="00206ACB">
        <w:t>to</w:t>
      </w:r>
      <w:r w:rsidR="00AC466E" w:rsidRPr="00206ACB">
        <w:t xml:space="preserve"> </w:t>
      </w:r>
      <w:r w:rsidRPr="00206ACB">
        <w:t>point</w:t>
      </w:r>
      <w:r w:rsidR="00AC466E" w:rsidRPr="00206ACB">
        <w:t xml:space="preserve"> </w:t>
      </w:r>
      <w:r w:rsidRPr="00206ACB">
        <w:t>out</w:t>
      </w:r>
      <w:r w:rsidR="00AC466E" w:rsidRPr="00206ACB">
        <w:t xml:space="preserve"> </w:t>
      </w:r>
      <w:r w:rsidRPr="00206ACB">
        <w:t>is</w:t>
      </w:r>
      <w:r w:rsidR="00AC466E" w:rsidRPr="00206ACB">
        <w:t xml:space="preserve"> </w:t>
      </w:r>
      <w:r w:rsidRPr="00206ACB">
        <w:t>that</w:t>
      </w:r>
      <w:r w:rsidR="00AC466E" w:rsidRPr="00206ACB">
        <w:t xml:space="preserve"> </w:t>
      </w:r>
      <w:r w:rsidRPr="00206ACB">
        <w:t>bit</w:t>
      </w:r>
      <w:r w:rsidR="00AC466E" w:rsidRPr="00206ACB">
        <w:t xml:space="preserve"> </w:t>
      </w:r>
      <w:r w:rsidRPr="00206ACB">
        <w:t>7</w:t>
      </w:r>
      <w:r w:rsidR="00AC466E" w:rsidRPr="00206ACB">
        <w:t xml:space="preserve"> </w:t>
      </w:r>
      <w:r w:rsidRPr="00206ACB">
        <w:t>controls</w:t>
      </w:r>
      <w:r w:rsidR="00AC466E" w:rsidRPr="00206ACB">
        <w:t xml:space="preserve"> </w:t>
      </w:r>
      <w:r w:rsidRPr="00206ACB">
        <w:t>whether</w:t>
      </w:r>
      <w:r w:rsidR="00AC466E" w:rsidRPr="00206ACB">
        <w:t xml:space="preserve"> </w:t>
      </w:r>
      <w:r w:rsidRPr="00206ACB">
        <w:t>or</w:t>
      </w:r>
      <w:r w:rsidR="00AC466E" w:rsidRPr="00206ACB">
        <w:t xml:space="preserve"> </w:t>
      </w:r>
      <w:r w:rsidRPr="00206ACB">
        <w:t>not</w:t>
      </w:r>
      <w:r w:rsidR="00AC466E" w:rsidRPr="00206ACB">
        <w:t xml:space="preserve"> </w:t>
      </w:r>
      <w:r w:rsidRPr="00206ACB">
        <w:t>the</w:t>
      </w:r>
      <w:r w:rsidR="00AC466E" w:rsidRPr="00206ACB">
        <w:t xml:space="preserve"> </w:t>
      </w:r>
      <w:r w:rsidRPr="00206ACB">
        <w:t>PPU</w:t>
      </w:r>
      <w:r w:rsidR="00AC466E" w:rsidRPr="00206ACB">
        <w:t xml:space="preserve"> </w:t>
      </w:r>
      <w:r w:rsidRPr="00206ACB">
        <w:t>will</w:t>
      </w:r>
      <w:r w:rsidR="00AC466E" w:rsidRPr="00206ACB">
        <w:t xml:space="preserve"> </w:t>
      </w:r>
      <w:r w:rsidRPr="00206ACB">
        <w:t>trigger</w:t>
      </w:r>
      <w:r w:rsidR="00AC466E" w:rsidRPr="00206ACB">
        <w:t xml:space="preserve"> </w:t>
      </w:r>
      <w:r w:rsidRPr="00206ACB">
        <w:t>an</w:t>
      </w:r>
      <w:r w:rsidR="00AC466E" w:rsidRPr="00206ACB">
        <w:t xml:space="preserve"> </w:t>
      </w:r>
      <w:r w:rsidRPr="00206ACB">
        <w:t>NMI</w:t>
      </w:r>
      <w:r w:rsidR="00AC466E" w:rsidRPr="00206ACB">
        <w:t xml:space="preserve"> </w:t>
      </w:r>
      <w:r w:rsidRPr="00206ACB">
        <w:t>every</w:t>
      </w:r>
      <w:r w:rsidR="00AC466E" w:rsidRPr="00206ACB">
        <w:t xml:space="preserve"> </w:t>
      </w:r>
      <w:r w:rsidRPr="00206ACB">
        <w:t>frame.</w:t>
      </w:r>
      <w:r w:rsidR="00AC466E" w:rsidRPr="00206ACB">
        <w:t xml:space="preserve"> </w:t>
      </w:r>
      <w:r w:rsidRPr="00206ACB">
        <w:t>By</w:t>
      </w:r>
      <w:r w:rsidR="00AC466E" w:rsidRPr="00206ACB">
        <w:t xml:space="preserve"> </w:t>
      </w:r>
      <w:r w:rsidRPr="00206ACB">
        <w:t>storing</w:t>
      </w:r>
      <w:r w:rsidR="00AC466E" w:rsidRPr="00206ACB">
        <w:t xml:space="preserve"> </w:t>
      </w:r>
      <w:r w:rsidRPr="009E6759">
        <w:rPr>
          <w:rStyle w:val="QuoteChar"/>
        </w:rPr>
        <w:t>$00</w:t>
      </w:r>
      <w:r w:rsidR="00AC466E" w:rsidRPr="00206ACB">
        <w:t xml:space="preserve"> </w:t>
      </w:r>
      <w:r w:rsidRPr="00206ACB">
        <w:t>to</w:t>
      </w:r>
      <w:r w:rsidR="00AC466E" w:rsidRPr="00206ACB">
        <w:t xml:space="preserve"> </w:t>
      </w:r>
      <w:r w:rsidRPr="00206ACB">
        <w:t>both</w:t>
      </w:r>
      <w:r w:rsidR="00AC466E" w:rsidRPr="00206ACB">
        <w:t xml:space="preserve"> </w:t>
      </w:r>
      <w:r w:rsidRPr="00206ACB">
        <w:t>PPUCTRL</w:t>
      </w:r>
      <w:r w:rsidR="00AC466E" w:rsidRPr="00206ACB">
        <w:t xml:space="preserve"> </w:t>
      </w:r>
      <w:r w:rsidRPr="00206ACB">
        <w:t>and</w:t>
      </w:r>
      <w:r w:rsidR="00AC466E" w:rsidRPr="00206ACB">
        <w:t xml:space="preserve"> </w:t>
      </w:r>
      <w:r w:rsidRPr="00206ACB">
        <w:t>PPUMASK,</w:t>
      </w:r>
      <w:r w:rsidR="00AC466E" w:rsidRPr="00206ACB">
        <w:t xml:space="preserve"> </w:t>
      </w:r>
      <w:r w:rsidRPr="00206ACB">
        <w:t>we</w:t>
      </w:r>
      <w:r w:rsidR="00AC466E" w:rsidRPr="00206ACB">
        <w:t xml:space="preserve"> </w:t>
      </w:r>
      <w:r w:rsidRPr="00206ACB">
        <w:t>turn</w:t>
      </w:r>
      <w:r w:rsidR="00AC466E" w:rsidRPr="00206ACB">
        <w:t xml:space="preserve"> </w:t>
      </w:r>
      <w:r w:rsidRPr="00206ACB">
        <w:t>off</w:t>
      </w:r>
      <w:r w:rsidR="00AC466E" w:rsidRPr="00206ACB">
        <w:t xml:space="preserve"> </w:t>
      </w:r>
      <w:r w:rsidRPr="00206ACB">
        <w:t>NMIs</w:t>
      </w:r>
      <w:r w:rsidR="00AC466E" w:rsidRPr="00206ACB">
        <w:t xml:space="preserve"> </w:t>
      </w:r>
      <w:r w:rsidRPr="00206ACB">
        <w:t>and</w:t>
      </w:r>
      <w:r w:rsidR="00AC466E" w:rsidRPr="00206ACB">
        <w:t xml:space="preserve"> </w:t>
      </w:r>
      <w:r w:rsidRPr="00206ACB">
        <w:t>disable</w:t>
      </w:r>
      <w:r w:rsidR="00AC466E" w:rsidRPr="00206ACB">
        <w:t xml:space="preserve"> </w:t>
      </w:r>
      <w:r w:rsidRPr="00206ACB">
        <w:t>rendering</w:t>
      </w:r>
      <w:r w:rsidR="00AC466E" w:rsidRPr="00206ACB">
        <w:t xml:space="preserve"> </w:t>
      </w:r>
      <w:r w:rsidRPr="00206ACB">
        <w:t>to</w:t>
      </w:r>
      <w:r w:rsidR="00AC466E" w:rsidRPr="00206ACB">
        <w:t xml:space="preserve"> </w:t>
      </w:r>
      <w:r w:rsidRPr="00206ACB">
        <w:t>the</w:t>
      </w:r>
      <w:r w:rsidR="00AC466E" w:rsidRPr="00206ACB">
        <w:t xml:space="preserve"> </w:t>
      </w:r>
      <w:r w:rsidRPr="00206ACB">
        <w:t>screen</w:t>
      </w:r>
      <w:r w:rsidR="00AC466E" w:rsidRPr="00206ACB">
        <w:t xml:space="preserve"> </w:t>
      </w:r>
      <w:r w:rsidRPr="00206ACB">
        <w:t>during</w:t>
      </w:r>
      <w:r w:rsidR="00AC466E" w:rsidRPr="00206ACB">
        <w:t xml:space="preserve"> </w:t>
      </w:r>
      <w:r w:rsidRPr="00206ACB">
        <w:t>startup,</w:t>
      </w:r>
      <w:r w:rsidR="00AC466E" w:rsidRPr="00206ACB">
        <w:t xml:space="preserve"> </w:t>
      </w:r>
      <w:r w:rsidRPr="00206ACB">
        <w:t>to</w:t>
      </w:r>
      <w:r w:rsidR="00AC466E" w:rsidRPr="00206ACB">
        <w:t xml:space="preserve"> </w:t>
      </w:r>
      <w:r w:rsidRPr="00206ACB">
        <w:t>ensure</w:t>
      </w:r>
      <w:r w:rsidR="00AC466E" w:rsidRPr="00206ACB">
        <w:t xml:space="preserve"> </w:t>
      </w:r>
      <w:r w:rsidRPr="00206ACB">
        <w:t>that</w:t>
      </w:r>
      <w:r w:rsidR="00AC466E" w:rsidRPr="00206ACB">
        <w:t xml:space="preserve"> </w:t>
      </w:r>
      <w:r w:rsidRPr="00206ACB">
        <w:t>we</w:t>
      </w:r>
      <w:r w:rsidR="00AC466E" w:rsidRPr="00206ACB">
        <w:t xml:space="preserve"> </w:t>
      </w:r>
      <w:r w:rsidRPr="00206ACB">
        <w:t>don't</w:t>
      </w:r>
      <w:r w:rsidR="00AC466E" w:rsidRPr="00206ACB">
        <w:t xml:space="preserve"> </w:t>
      </w:r>
      <w:r w:rsidRPr="00206ACB">
        <w:t>draw</w:t>
      </w:r>
      <w:r w:rsidR="00AC466E" w:rsidRPr="00206ACB">
        <w:t xml:space="preserve"> </w:t>
      </w:r>
      <w:r w:rsidRPr="00206ACB">
        <w:t>random</w:t>
      </w:r>
      <w:r w:rsidR="00AC466E" w:rsidRPr="00206ACB">
        <w:t xml:space="preserve"> </w:t>
      </w:r>
      <w:r w:rsidRPr="00206ACB">
        <w:t>garbage</w:t>
      </w:r>
      <w:r w:rsidR="00AC466E" w:rsidRPr="00206ACB">
        <w:t xml:space="preserve"> </w:t>
      </w:r>
      <w:r w:rsidRPr="00206ACB">
        <w:t>to</w:t>
      </w:r>
      <w:r w:rsidR="00AC466E" w:rsidRPr="00206ACB">
        <w:t xml:space="preserve"> </w:t>
      </w:r>
      <w:r w:rsidRPr="00206ACB">
        <w:t>the</w:t>
      </w:r>
      <w:r w:rsidR="00AC466E" w:rsidRPr="00206ACB">
        <w:t xml:space="preserve"> </w:t>
      </w:r>
      <w:r w:rsidRPr="00206ACB">
        <w:t>screen.</w:t>
      </w:r>
    </w:p>
    <w:p w14:paraId="0D08F6AB" w14:textId="7054533C" w:rsidR="009A39E2" w:rsidRPr="00206ACB" w:rsidRDefault="009A39E2" w:rsidP="0053741F">
      <w:r w:rsidRPr="00206ACB">
        <w:t>The</w:t>
      </w:r>
      <w:r w:rsidR="00AC466E" w:rsidRPr="00206ACB">
        <w:t xml:space="preserve"> </w:t>
      </w:r>
      <w:r w:rsidRPr="00206ACB">
        <w:t>remainder</w:t>
      </w:r>
      <w:r w:rsidR="00AC466E" w:rsidRPr="00206ACB">
        <w:t xml:space="preserve"> </w:t>
      </w:r>
      <w:r w:rsidRPr="00206ACB">
        <w:t>of</w:t>
      </w:r>
      <w:r w:rsidR="00AC466E" w:rsidRPr="00206ACB">
        <w:t xml:space="preserve"> </w:t>
      </w:r>
      <w:r w:rsidRPr="00206ACB">
        <w:t>the</w:t>
      </w:r>
      <w:r w:rsidR="00AC466E" w:rsidRPr="00206ACB">
        <w:t xml:space="preserve"> </w:t>
      </w:r>
      <w:r w:rsidRPr="00206ACB">
        <w:t>reset</w:t>
      </w:r>
      <w:r w:rsidR="00AC466E" w:rsidRPr="00206ACB">
        <w:t xml:space="preserve"> </w:t>
      </w:r>
      <w:r w:rsidRPr="00206ACB">
        <w:t>handler</w:t>
      </w:r>
      <w:r w:rsidR="00AC466E" w:rsidRPr="00206ACB">
        <w:t xml:space="preserve"> </w:t>
      </w:r>
      <w:r w:rsidRPr="00206ACB">
        <w:t>is</w:t>
      </w:r>
      <w:r w:rsidR="00AC466E" w:rsidRPr="00206ACB">
        <w:t xml:space="preserve"> </w:t>
      </w:r>
      <w:r w:rsidRPr="00206ACB">
        <w:t>a</w:t>
      </w:r>
      <w:r w:rsidR="00AC466E" w:rsidRPr="00206ACB">
        <w:t xml:space="preserve"> </w:t>
      </w:r>
      <w:r w:rsidRPr="00206ACB">
        <w:t>loop</w:t>
      </w:r>
      <w:r w:rsidR="00AC466E" w:rsidRPr="00206ACB">
        <w:t xml:space="preserve"> </w:t>
      </w:r>
      <w:r w:rsidRPr="00206ACB">
        <w:t>that</w:t>
      </w:r>
      <w:r w:rsidR="00AC466E" w:rsidRPr="00206ACB">
        <w:t xml:space="preserve"> </w:t>
      </w:r>
      <w:r w:rsidRPr="00206ACB">
        <w:t>waits</w:t>
      </w:r>
      <w:r w:rsidR="00AC466E" w:rsidRPr="00206ACB">
        <w:t xml:space="preserve"> </w:t>
      </w:r>
      <w:r w:rsidRPr="00206ACB">
        <w:t>for</w:t>
      </w:r>
      <w:r w:rsidR="00AC466E" w:rsidRPr="00206ACB">
        <w:t xml:space="preserve"> </w:t>
      </w:r>
      <w:r w:rsidRPr="00206ACB">
        <w:t>the</w:t>
      </w:r>
      <w:r w:rsidR="00AC466E" w:rsidRPr="00206ACB">
        <w:t xml:space="preserve"> </w:t>
      </w:r>
      <w:r w:rsidRPr="00206ACB">
        <w:t>PPU</w:t>
      </w:r>
      <w:r w:rsidR="00AC466E" w:rsidRPr="00206ACB">
        <w:t xml:space="preserve"> </w:t>
      </w:r>
      <w:r w:rsidRPr="00206ACB">
        <w:t>to</w:t>
      </w:r>
      <w:r w:rsidR="00AC466E" w:rsidRPr="00206ACB">
        <w:t xml:space="preserve"> </w:t>
      </w:r>
      <w:r w:rsidRPr="00206ACB">
        <w:t>fully</w:t>
      </w:r>
      <w:r w:rsidR="00AC466E" w:rsidRPr="00206ACB">
        <w:t xml:space="preserve"> </w:t>
      </w:r>
      <w:r w:rsidRPr="00206ACB">
        <w:t>boot</w:t>
      </w:r>
      <w:r w:rsidR="00AC466E" w:rsidRPr="00206ACB">
        <w:t xml:space="preserve"> </w:t>
      </w:r>
      <w:r w:rsidRPr="00206ACB">
        <w:t>up</w:t>
      </w:r>
      <w:r w:rsidR="00AC466E" w:rsidRPr="00206ACB">
        <w:t xml:space="preserve"> </w:t>
      </w:r>
      <w:r w:rsidRPr="00206ACB">
        <w:t>before</w:t>
      </w:r>
      <w:r w:rsidR="00AC466E" w:rsidRPr="00206ACB">
        <w:t xml:space="preserve"> </w:t>
      </w:r>
      <w:r w:rsidRPr="00206ACB">
        <w:t>moving</w:t>
      </w:r>
      <w:r w:rsidR="00AC466E" w:rsidRPr="00206ACB">
        <w:t xml:space="preserve"> </w:t>
      </w:r>
      <w:r w:rsidRPr="00206ACB">
        <w:t>on</w:t>
      </w:r>
      <w:r w:rsidR="00AC466E" w:rsidRPr="00206ACB">
        <w:t xml:space="preserve"> </w:t>
      </w:r>
      <w:r w:rsidRPr="00206ACB">
        <w:t>to</w:t>
      </w:r>
      <w:r w:rsidR="00AC466E" w:rsidRPr="00206ACB">
        <w:t xml:space="preserve"> </w:t>
      </w:r>
      <w:r w:rsidRPr="00206ACB">
        <w:t>our</w:t>
      </w:r>
      <w:r w:rsidR="00AC466E" w:rsidRPr="00206ACB">
        <w:t xml:space="preserve"> </w:t>
      </w:r>
      <w:r w:rsidRPr="00206ACB">
        <w:t>main</w:t>
      </w:r>
      <w:r w:rsidR="00AC466E" w:rsidRPr="00206ACB">
        <w:t xml:space="preserve"> </w:t>
      </w:r>
      <w:r w:rsidRPr="00206ACB">
        <w:t>code.</w:t>
      </w:r>
      <w:r w:rsidR="00AC466E" w:rsidRPr="00206ACB">
        <w:t xml:space="preserve"> </w:t>
      </w:r>
      <w:r w:rsidRPr="00206ACB">
        <w:t>The</w:t>
      </w:r>
      <w:r w:rsidR="00AC466E" w:rsidRPr="00206ACB">
        <w:t xml:space="preserve"> </w:t>
      </w:r>
      <w:r w:rsidRPr="00206ACB">
        <w:t>PPU</w:t>
      </w:r>
      <w:r w:rsidR="00AC466E" w:rsidRPr="00206ACB">
        <w:t xml:space="preserve"> </w:t>
      </w:r>
      <w:r w:rsidRPr="00206ACB">
        <w:t>takes</w:t>
      </w:r>
      <w:r w:rsidR="00AC466E" w:rsidRPr="00206ACB">
        <w:t xml:space="preserve"> </w:t>
      </w:r>
      <w:r w:rsidRPr="00206ACB">
        <w:t>about</w:t>
      </w:r>
      <w:r w:rsidR="00AC466E" w:rsidRPr="00206ACB">
        <w:t xml:space="preserve"> </w:t>
      </w:r>
      <w:r w:rsidRPr="00206ACB">
        <w:t>30,000</w:t>
      </w:r>
      <w:r w:rsidR="00AC466E" w:rsidRPr="00206ACB">
        <w:t xml:space="preserve"> </w:t>
      </w:r>
      <w:r w:rsidRPr="00206ACB">
        <w:t>CPU</w:t>
      </w:r>
      <w:r w:rsidR="00AC466E" w:rsidRPr="00206ACB">
        <w:t xml:space="preserve"> </w:t>
      </w:r>
      <w:r w:rsidRPr="00206ACB">
        <w:t>cycles</w:t>
      </w:r>
      <w:r w:rsidR="00AC466E" w:rsidRPr="00206ACB">
        <w:t xml:space="preserve"> </w:t>
      </w:r>
      <w:r w:rsidRPr="00206ACB">
        <w:t>to</w:t>
      </w:r>
      <w:r w:rsidR="00AC466E" w:rsidRPr="00206ACB">
        <w:t xml:space="preserve"> </w:t>
      </w:r>
      <w:r w:rsidRPr="00206ACB">
        <w:t>become</w:t>
      </w:r>
      <w:r w:rsidR="00AC466E" w:rsidRPr="00206ACB">
        <w:t xml:space="preserve"> </w:t>
      </w:r>
      <w:r w:rsidRPr="00206ACB">
        <w:t>stable</w:t>
      </w:r>
      <w:r w:rsidR="00AC466E" w:rsidRPr="00206ACB">
        <w:t xml:space="preserve"> </w:t>
      </w:r>
      <w:r w:rsidRPr="00206ACB">
        <w:t>from</w:t>
      </w:r>
      <w:r w:rsidR="00AC466E" w:rsidRPr="00206ACB">
        <w:t xml:space="preserve"> </w:t>
      </w:r>
      <w:r w:rsidRPr="00206ACB">
        <w:t>first</w:t>
      </w:r>
      <w:r w:rsidR="00AC466E" w:rsidRPr="00206ACB">
        <w:t xml:space="preserve"> </w:t>
      </w:r>
      <w:r w:rsidRPr="00206ACB">
        <w:t>powering</w:t>
      </w:r>
      <w:r w:rsidR="00AC466E" w:rsidRPr="00206ACB">
        <w:t xml:space="preserve"> </w:t>
      </w:r>
      <w:r w:rsidRPr="00206ACB">
        <w:t>on,</w:t>
      </w:r>
      <w:r w:rsidR="00AC466E" w:rsidRPr="00206ACB">
        <w:t xml:space="preserve"> </w:t>
      </w:r>
      <w:r w:rsidRPr="00206ACB">
        <w:t>so</w:t>
      </w:r>
      <w:r w:rsidR="00AC466E" w:rsidRPr="00206ACB">
        <w:t xml:space="preserve"> </w:t>
      </w:r>
      <w:r w:rsidRPr="00206ACB">
        <w:t>this</w:t>
      </w:r>
      <w:r w:rsidR="00AC466E" w:rsidRPr="00206ACB">
        <w:t xml:space="preserve"> </w:t>
      </w:r>
      <w:r w:rsidRPr="00206ACB">
        <w:t>code</w:t>
      </w:r>
      <w:r w:rsidR="00AC466E" w:rsidRPr="00206ACB">
        <w:t xml:space="preserve"> </w:t>
      </w:r>
      <w:r w:rsidRPr="00206ACB">
        <w:t>repeatedly</w:t>
      </w:r>
      <w:r w:rsidR="00AC466E" w:rsidRPr="00206ACB">
        <w:t xml:space="preserve"> </w:t>
      </w:r>
      <w:r w:rsidRPr="00206ACB">
        <w:t>fetches</w:t>
      </w:r>
      <w:r w:rsidR="00AC466E" w:rsidRPr="00206ACB">
        <w:t xml:space="preserve"> </w:t>
      </w:r>
      <w:r w:rsidRPr="00206ACB">
        <w:t>the</w:t>
      </w:r>
      <w:r w:rsidR="00AC466E" w:rsidRPr="00206ACB">
        <w:t xml:space="preserve"> </w:t>
      </w:r>
      <w:r w:rsidRPr="00206ACB">
        <w:t>PPU's</w:t>
      </w:r>
      <w:r w:rsidR="00AC466E" w:rsidRPr="00206ACB">
        <w:t xml:space="preserve"> </w:t>
      </w:r>
      <w:r w:rsidRPr="00206ACB">
        <w:t>status</w:t>
      </w:r>
      <w:r w:rsidR="00AC466E" w:rsidRPr="00206ACB">
        <w:t xml:space="preserve"> </w:t>
      </w:r>
      <w:r w:rsidRPr="00206ACB">
        <w:t>from</w:t>
      </w:r>
      <w:r w:rsidR="00AC466E" w:rsidRPr="00206ACB">
        <w:t xml:space="preserve"> </w:t>
      </w:r>
      <w:r w:rsidRPr="00206ACB">
        <w:t>PPUSTATUS</w:t>
      </w:r>
      <w:r w:rsidR="00AC466E" w:rsidRPr="00206ACB">
        <w:t xml:space="preserve"> </w:t>
      </w:r>
      <w:r w:rsidRPr="00206ACB">
        <w:t>(</w:t>
      </w:r>
      <w:r w:rsidRPr="009E6759">
        <w:rPr>
          <w:rStyle w:val="QuoteChar"/>
        </w:rPr>
        <w:t>$2002</w:t>
      </w:r>
      <w:r w:rsidRPr="00206ACB">
        <w:t>)</w:t>
      </w:r>
      <w:r w:rsidR="00AC466E" w:rsidRPr="00206ACB">
        <w:t xml:space="preserve"> </w:t>
      </w:r>
      <w:r w:rsidRPr="00206ACB">
        <w:t>until</w:t>
      </w:r>
      <w:r w:rsidR="00AC466E" w:rsidRPr="00206ACB">
        <w:t xml:space="preserve"> </w:t>
      </w:r>
      <w:r w:rsidRPr="00206ACB">
        <w:t>it</w:t>
      </w:r>
      <w:r w:rsidR="00AC466E" w:rsidRPr="00206ACB">
        <w:t xml:space="preserve"> </w:t>
      </w:r>
      <w:r w:rsidRPr="00206ACB">
        <w:t>reports</w:t>
      </w:r>
      <w:r w:rsidR="00AC466E" w:rsidRPr="00206ACB">
        <w:t xml:space="preserve"> </w:t>
      </w:r>
      <w:r w:rsidRPr="00206ACB">
        <w:t>that</w:t>
      </w:r>
      <w:r w:rsidR="00AC466E" w:rsidRPr="00206ACB">
        <w:t xml:space="preserve"> </w:t>
      </w:r>
      <w:r w:rsidRPr="00206ACB">
        <w:t>it</w:t>
      </w:r>
      <w:r w:rsidR="00AC466E" w:rsidRPr="00206ACB">
        <w:t xml:space="preserve"> </w:t>
      </w:r>
      <w:r w:rsidRPr="00206ACB">
        <w:t>is</w:t>
      </w:r>
      <w:r w:rsidR="00AC466E" w:rsidRPr="00206ACB">
        <w:t xml:space="preserve"> </w:t>
      </w:r>
      <w:r w:rsidRPr="00206ACB">
        <w:t>ready.</w:t>
      </w:r>
      <w:r w:rsidR="00AC466E" w:rsidRPr="00206ACB">
        <w:t xml:space="preserve"> </w:t>
      </w:r>
      <w:r w:rsidRPr="00206ACB">
        <w:t>30,000</w:t>
      </w:r>
      <w:r w:rsidR="00AC466E" w:rsidRPr="00206ACB">
        <w:t xml:space="preserve"> </w:t>
      </w:r>
      <w:r w:rsidRPr="00206ACB">
        <w:t>cycles</w:t>
      </w:r>
      <w:r w:rsidR="00AC466E" w:rsidRPr="00206ACB">
        <w:t xml:space="preserve"> </w:t>
      </w:r>
      <w:r w:rsidRPr="00206ACB">
        <w:t>sounds</w:t>
      </w:r>
      <w:r w:rsidR="00AC466E" w:rsidRPr="00206ACB">
        <w:t xml:space="preserve"> </w:t>
      </w:r>
      <w:r w:rsidRPr="00206ACB">
        <w:t>like</w:t>
      </w:r>
      <w:r w:rsidR="00AC466E" w:rsidRPr="00206ACB">
        <w:t xml:space="preserve"> </w:t>
      </w:r>
      <w:r w:rsidRPr="00206ACB">
        <w:t>a</w:t>
      </w:r>
      <w:r w:rsidR="00AC466E" w:rsidRPr="00206ACB">
        <w:t xml:space="preserve"> </w:t>
      </w:r>
      <w:r w:rsidRPr="00206ACB">
        <w:t>long</w:t>
      </w:r>
      <w:r w:rsidR="00AC466E" w:rsidRPr="00206ACB">
        <w:t xml:space="preserve"> </w:t>
      </w:r>
      <w:r w:rsidRPr="00206ACB">
        <w:t>time,</w:t>
      </w:r>
      <w:r w:rsidR="00AC466E" w:rsidRPr="00206ACB">
        <w:t xml:space="preserve"> </w:t>
      </w:r>
      <w:r w:rsidRPr="00206ACB">
        <w:t>but</w:t>
      </w:r>
      <w:r w:rsidR="00AC466E" w:rsidRPr="00206ACB">
        <w:t xml:space="preserve"> </w:t>
      </w:r>
      <w:r w:rsidRPr="00206ACB">
        <w:t>the</w:t>
      </w:r>
      <w:r w:rsidR="00AC466E" w:rsidRPr="00206ACB">
        <w:t xml:space="preserve"> </w:t>
      </w:r>
      <w:r w:rsidRPr="00206ACB">
        <w:t>NES'</w:t>
      </w:r>
      <w:r w:rsidR="00AC466E" w:rsidRPr="00206ACB">
        <w:t xml:space="preserve"> </w:t>
      </w:r>
      <w:r w:rsidRPr="00206ACB">
        <w:t>2A03</w:t>
      </w:r>
      <w:r w:rsidR="00AC466E" w:rsidRPr="00206ACB">
        <w:t xml:space="preserve"> </w:t>
      </w:r>
      <w:r w:rsidRPr="00206ACB">
        <w:t>processor</w:t>
      </w:r>
      <w:r w:rsidR="00AC466E" w:rsidRPr="00206ACB">
        <w:t xml:space="preserve"> </w:t>
      </w:r>
      <w:r w:rsidRPr="00206ACB">
        <w:t>runs</w:t>
      </w:r>
      <w:r w:rsidR="00AC466E" w:rsidRPr="00206ACB">
        <w:t xml:space="preserve"> </w:t>
      </w:r>
      <w:r w:rsidRPr="00206ACB">
        <w:t>at</w:t>
      </w:r>
      <w:r w:rsidR="00AC466E" w:rsidRPr="00206ACB">
        <w:t xml:space="preserve"> </w:t>
      </w:r>
      <w:r w:rsidRPr="00206ACB">
        <w:t>1.78</w:t>
      </w:r>
      <w:r w:rsidR="00AC466E" w:rsidRPr="00206ACB">
        <w:t xml:space="preserve"> </w:t>
      </w:r>
      <w:r w:rsidRPr="00206ACB">
        <w:t>MHz,</w:t>
      </w:r>
      <w:r w:rsidR="00AC466E" w:rsidRPr="00206ACB">
        <w:t xml:space="preserve"> </w:t>
      </w:r>
      <w:r w:rsidRPr="00206ACB">
        <w:t>so</w:t>
      </w:r>
      <w:r w:rsidR="00AC466E" w:rsidRPr="00206ACB">
        <w:t xml:space="preserve"> </w:t>
      </w:r>
      <w:r w:rsidRPr="00206ACB">
        <w:t>30,000</w:t>
      </w:r>
      <w:r w:rsidR="00AC466E" w:rsidRPr="00206ACB">
        <w:t xml:space="preserve"> </w:t>
      </w:r>
      <w:r w:rsidRPr="00206ACB">
        <w:t>cycles</w:t>
      </w:r>
      <w:r w:rsidR="00AC466E" w:rsidRPr="00206ACB">
        <w:t xml:space="preserve"> </w:t>
      </w:r>
      <w:r w:rsidRPr="00206ACB">
        <w:t>is</w:t>
      </w:r>
      <w:r w:rsidR="00AC466E" w:rsidRPr="00206ACB">
        <w:t xml:space="preserve"> </w:t>
      </w:r>
      <w:r w:rsidRPr="00206ACB">
        <w:t>a</w:t>
      </w:r>
      <w:r w:rsidR="00AC466E" w:rsidRPr="00206ACB">
        <w:t xml:space="preserve"> </w:t>
      </w:r>
      <w:r w:rsidRPr="00206ACB">
        <w:t>tiny,</w:t>
      </w:r>
      <w:r w:rsidR="00AC466E" w:rsidRPr="00206ACB">
        <w:t xml:space="preserve"> </w:t>
      </w:r>
      <w:r w:rsidRPr="00206ACB">
        <w:t>tiny</w:t>
      </w:r>
      <w:r w:rsidR="00AC466E" w:rsidRPr="00206ACB">
        <w:t xml:space="preserve"> </w:t>
      </w:r>
      <w:r w:rsidRPr="00206ACB">
        <w:t>fraction</w:t>
      </w:r>
      <w:r w:rsidR="00AC466E" w:rsidRPr="00206ACB">
        <w:t xml:space="preserve"> </w:t>
      </w:r>
      <w:r w:rsidRPr="00206ACB">
        <w:t>of</w:t>
      </w:r>
      <w:r w:rsidR="00AC466E" w:rsidRPr="00206ACB">
        <w:t xml:space="preserve"> </w:t>
      </w:r>
      <w:r w:rsidRPr="00206ACB">
        <w:t>a</w:t>
      </w:r>
      <w:r w:rsidR="00AC466E" w:rsidRPr="00206ACB">
        <w:t xml:space="preserve"> </w:t>
      </w:r>
      <w:r w:rsidRPr="00206ACB">
        <w:t>second.</w:t>
      </w:r>
      <w:r w:rsidR="00AC466E" w:rsidRPr="00206ACB">
        <w:t xml:space="preserve"> </w:t>
      </w:r>
      <w:r w:rsidRPr="00206ACB">
        <w:t>I'm</w:t>
      </w:r>
      <w:r w:rsidR="00AC466E" w:rsidRPr="00206ACB">
        <w:t xml:space="preserve"> </w:t>
      </w:r>
      <w:r w:rsidRPr="00206ACB">
        <w:t>not</w:t>
      </w:r>
      <w:r w:rsidR="00AC466E" w:rsidRPr="00206ACB">
        <w:t xml:space="preserve"> </w:t>
      </w:r>
      <w:r w:rsidRPr="00206ACB">
        <w:t>going</w:t>
      </w:r>
      <w:r w:rsidR="00AC466E" w:rsidRPr="00206ACB">
        <w:t xml:space="preserve"> </w:t>
      </w:r>
      <w:r w:rsidRPr="00206ACB">
        <w:t>to</w:t>
      </w:r>
      <w:r w:rsidR="00AC466E" w:rsidRPr="00206ACB">
        <w:t xml:space="preserve"> </w:t>
      </w:r>
      <w:r w:rsidRPr="00206ACB">
        <w:t>cover</w:t>
      </w:r>
      <w:r w:rsidR="00AC466E" w:rsidRPr="00206ACB">
        <w:t xml:space="preserve"> </w:t>
      </w:r>
      <w:r w:rsidRPr="009E6759">
        <w:rPr>
          <w:rStyle w:val="QuoteChar"/>
        </w:rPr>
        <w:t>BIT</w:t>
      </w:r>
      <w:r w:rsidR="00AC466E" w:rsidRPr="00206ACB">
        <w:t xml:space="preserve"> </w:t>
      </w:r>
      <w:r w:rsidRPr="00206ACB">
        <w:t>or</w:t>
      </w:r>
      <w:r w:rsidR="00AC466E" w:rsidRPr="00206ACB">
        <w:t xml:space="preserve"> </w:t>
      </w:r>
      <w:r w:rsidRPr="009E6759">
        <w:rPr>
          <w:rStyle w:val="QuoteChar"/>
        </w:rPr>
        <w:t>BPL</w:t>
      </w:r>
      <w:r w:rsidR="00AC466E" w:rsidRPr="00206ACB">
        <w:t xml:space="preserve"> </w:t>
      </w:r>
      <w:r w:rsidRPr="00206ACB">
        <w:t>here,</w:t>
      </w:r>
      <w:r w:rsidR="00AC466E" w:rsidRPr="00206ACB">
        <w:t xml:space="preserve"> </w:t>
      </w:r>
      <w:r w:rsidRPr="00206ACB">
        <w:t>but</w:t>
      </w:r>
      <w:r w:rsidR="00AC466E" w:rsidRPr="00206ACB">
        <w:t xml:space="preserve"> </w:t>
      </w:r>
      <w:r w:rsidRPr="00206ACB">
        <w:t>rest</w:t>
      </w:r>
      <w:r w:rsidR="00AC466E" w:rsidRPr="00206ACB">
        <w:t xml:space="preserve"> </w:t>
      </w:r>
      <w:r w:rsidRPr="00206ACB">
        <w:t>assured</w:t>
      </w:r>
      <w:r w:rsidR="00AC466E" w:rsidRPr="00206ACB">
        <w:t xml:space="preserve"> </w:t>
      </w:r>
      <w:r w:rsidRPr="00206ACB">
        <w:t>that</w:t>
      </w:r>
      <w:r w:rsidR="00AC466E" w:rsidRPr="00206ACB">
        <w:t xml:space="preserve"> </w:t>
      </w:r>
      <w:r w:rsidRPr="00206ACB">
        <w:t>we</w:t>
      </w:r>
      <w:r w:rsidR="00AC466E" w:rsidRPr="00206ACB">
        <w:t xml:space="preserve"> </w:t>
      </w:r>
      <w:r w:rsidRPr="00206ACB">
        <w:t>will</w:t>
      </w:r>
      <w:r w:rsidR="00AC466E" w:rsidRPr="00206ACB">
        <w:t xml:space="preserve"> </w:t>
      </w:r>
      <w:r w:rsidRPr="00206ACB">
        <w:t>come</w:t>
      </w:r>
      <w:r w:rsidR="00AC466E" w:rsidRPr="00206ACB">
        <w:t xml:space="preserve"> </w:t>
      </w:r>
      <w:r w:rsidRPr="00206ACB">
        <w:t>back</w:t>
      </w:r>
      <w:r w:rsidR="00AC466E" w:rsidRPr="00206ACB">
        <w:t xml:space="preserve"> </w:t>
      </w:r>
      <w:r w:rsidRPr="00206ACB">
        <w:t>to</w:t>
      </w:r>
      <w:r w:rsidR="00AC466E" w:rsidRPr="00206ACB">
        <w:t xml:space="preserve"> </w:t>
      </w:r>
      <w:r w:rsidRPr="00206ACB">
        <w:t>them</w:t>
      </w:r>
      <w:r w:rsidR="00AC466E" w:rsidRPr="00206ACB">
        <w:t xml:space="preserve"> </w:t>
      </w:r>
      <w:r w:rsidRPr="00206ACB">
        <w:t>later.</w:t>
      </w:r>
    </w:p>
    <w:p w14:paraId="2BEBA490" w14:textId="53F32536" w:rsidR="009A39E2" w:rsidRPr="00206ACB" w:rsidRDefault="009A39E2" w:rsidP="0053741F">
      <w:r w:rsidRPr="00206ACB">
        <w:t>Finally,</w:t>
      </w:r>
      <w:r w:rsidR="00AC466E" w:rsidRPr="00206ACB">
        <w:t xml:space="preserve"> </w:t>
      </w:r>
      <w:r w:rsidRPr="00206ACB">
        <w:t>with</w:t>
      </w:r>
      <w:r w:rsidR="00AC466E" w:rsidRPr="00206ACB">
        <w:t xml:space="preserve"> </w:t>
      </w:r>
      <w:r w:rsidRPr="00206ACB">
        <w:t>all</w:t>
      </w:r>
      <w:r w:rsidR="00AC466E" w:rsidRPr="00206ACB">
        <w:t xml:space="preserve"> </w:t>
      </w:r>
      <w:r w:rsidRPr="00206ACB">
        <w:t>of</w:t>
      </w:r>
      <w:r w:rsidR="00AC466E" w:rsidRPr="00206ACB">
        <w:t xml:space="preserve"> </w:t>
      </w:r>
      <w:r w:rsidRPr="00206ACB">
        <w:t>our</w:t>
      </w:r>
      <w:r w:rsidR="00AC466E" w:rsidRPr="00206ACB">
        <w:t xml:space="preserve"> </w:t>
      </w:r>
      <w:r w:rsidRPr="00206ACB">
        <w:t>setup</w:t>
      </w:r>
      <w:r w:rsidR="00AC466E" w:rsidRPr="00206ACB">
        <w:t xml:space="preserve"> </w:t>
      </w:r>
      <w:r w:rsidRPr="00206ACB">
        <w:t>complete,</w:t>
      </w:r>
      <w:r w:rsidR="00AC466E" w:rsidRPr="00206ACB">
        <w:t xml:space="preserve"> </w:t>
      </w:r>
      <w:r w:rsidRPr="00206ACB">
        <w:t>we</w:t>
      </w:r>
      <w:r w:rsidR="00AC466E" w:rsidRPr="00206ACB">
        <w:t xml:space="preserve"> </w:t>
      </w:r>
      <w:r w:rsidRPr="00206ACB">
        <w:t>jump</w:t>
      </w:r>
      <w:r w:rsidR="00AC466E" w:rsidRPr="00206ACB">
        <w:t xml:space="preserve"> </w:t>
      </w:r>
      <w:r w:rsidRPr="00206ACB">
        <w:t>to</w:t>
      </w:r>
      <w:r w:rsidR="00AC466E" w:rsidRPr="00206ACB">
        <w:t xml:space="preserve"> </w:t>
      </w:r>
      <w:r w:rsidRPr="009E6759">
        <w:rPr>
          <w:rStyle w:val="QuoteChar"/>
        </w:rPr>
        <w:t>.proc</w:t>
      </w:r>
      <w:r w:rsidR="00AC466E" w:rsidRPr="009E6759">
        <w:rPr>
          <w:rStyle w:val="QuoteChar"/>
        </w:rPr>
        <w:t xml:space="preserve"> </w:t>
      </w:r>
      <w:r w:rsidRPr="009E6759">
        <w:rPr>
          <w:rStyle w:val="QuoteChar"/>
        </w:rPr>
        <w:t>main</w:t>
      </w:r>
      <w:r w:rsidR="00AC466E" w:rsidRPr="00206ACB">
        <w:t xml:space="preserve"> </w:t>
      </w:r>
      <w:r w:rsidRPr="00206ACB">
        <w:t>and</w:t>
      </w:r>
      <w:r w:rsidR="00AC466E" w:rsidRPr="00206ACB">
        <w:t xml:space="preserve"> </w:t>
      </w:r>
      <w:r w:rsidRPr="00206ACB">
        <w:t>execute</w:t>
      </w:r>
      <w:r w:rsidR="00AC466E" w:rsidRPr="00206ACB">
        <w:t xml:space="preserve"> </w:t>
      </w:r>
      <w:r w:rsidRPr="00206ACB">
        <w:t>our</w:t>
      </w:r>
      <w:r w:rsidR="00AC466E" w:rsidRPr="00206ACB">
        <w:t xml:space="preserve"> </w:t>
      </w:r>
      <w:r w:rsidRPr="00206ACB">
        <w:t>game's</w:t>
      </w:r>
      <w:r w:rsidR="00AC466E" w:rsidRPr="00206ACB">
        <w:t xml:space="preserve"> </w:t>
      </w:r>
      <w:r w:rsidRPr="00206ACB">
        <w:t>actual</w:t>
      </w:r>
      <w:r w:rsidR="00AC466E" w:rsidRPr="00206ACB">
        <w:t xml:space="preserve"> </w:t>
      </w:r>
      <w:r w:rsidRPr="00206ACB">
        <w:t>code.</w:t>
      </w:r>
    </w:p>
    <w:p w14:paraId="0A14E2C3" w14:textId="181D4E3F" w:rsidR="009A39E2" w:rsidRPr="00206ACB" w:rsidRDefault="009A39E2">
      <w:pPr>
        <w:pStyle w:val="ListParagraph"/>
        <w:numPr>
          <w:ilvl w:val="0"/>
          <w:numId w:val="10"/>
        </w:numPr>
        <w:rPr>
          <w:rFonts w:cstheme="minorHAnsi"/>
          <w:szCs w:val="26"/>
        </w:rPr>
      </w:pPr>
      <w:r w:rsidRPr="00206ACB">
        <w:rPr>
          <w:rFonts w:cstheme="minorHAnsi"/>
          <w:szCs w:val="26"/>
        </w:rPr>
        <w:t>A</w:t>
      </w:r>
      <w:r w:rsidR="00AC466E" w:rsidRPr="00206ACB">
        <w:rPr>
          <w:rFonts w:cstheme="minorHAnsi"/>
          <w:szCs w:val="26"/>
        </w:rPr>
        <w:t xml:space="preserve"> </w:t>
      </w:r>
      <w:r w:rsidRPr="00206ACB">
        <w:rPr>
          <w:rFonts w:cstheme="minorHAnsi"/>
          <w:szCs w:val="26"/>
        </w:rPr>
        <w:t>Full</w:t>
      </w:r>
      <w:r w:rsidR="00AC466E" w:rsidRPr="00206ACB">
        <w:rPr>
          <w:rFonts w:cstheme="minorHAnsi"/>
          <w:szCs w:val="26"/>
        </w:rPr>
        <w:t xml:space="preserve"> </w:t>
      </w:r>
      <w:r w:rsidRPr="00206ACB">
        <w:rPr>
          <w:rFonts w:cstheme="minorHAnsi"/>
          <w:szCs w:val="26"/>
        </w:rPr>
        <w:t>Reset</w:t>
      </w:r>
    </w:p>
    <w:p w14:paraId="5E4BFA07" w14:textId="14E8882A" w:rsidR="009A39E2" w:rsidRPr="00206ACB" w:rsidRDefault="009A39E2" w:rsidP="00F871D7">
      <w:r w:rsidRPr="00206ACB">
        <w:t>The</w:t>
      </w:r>
      <w:r w:rsidR="00AC466E" w:rsidRPr="00206ACB">
        <w:t xml:space="preserve"> </w:t>
      </w:r>
      <w:r w:rsidRPr="00206ACB">
        <w:t>reset</w:t>
      </w:r>
      <w:r w:rsidR="00AC466E" w:rsidRPr="00206ACB">
        <w:t xml:space="preserve"> </w:t>
      </w:r>
      <w:r w:rsidRPr="00206ACB">
        <w:t>handler</w:t>
      </w:r>
      <w:r w:rsidR="00AC466E" w:rsidRPr="00206ACB">
        <w:t xml:space="preserve"> </w:t>
      </w:r>
      <w:r w:rsidRPr="00206ACB">
        <w:t>our</w:t>
      </w:r>
      <w:r w:rsidR="00AC466E" w:rsidRPr="00206ACB">
        <w:t xml:space="preserve"> </w:t>
      </w:r>
      <w:r w:rsidRPr="00206ACB">
        <w:t>test</w:t>
      </w:r>
      <w:r w:rsidR="00AC466E" w:rsidRPr="00206ACB">
        <w:t xml:space="preserve"> </w:t>
      </w:r>
      <w:r w:rsidRPr="00206ACB">
        <w:t>project</w:t>
      </w:r>
      <w:r w:rsidR="00AC466E" w:rsidRPr="00206ACB">
        <w:t xml:space="preserve"> </w:t>
      </w:r>
      <w:r w:rsidRPr="00206ACB">
        <w:t>uses</w:t>
      </w:r>
      <w:r w:rsidR="00AC466E" w:rsidRPr="00206ACB">
        <w:t xml:space="preserve"> </w:t>
      </w:r>
      <w:r w:rsidRPr="00206ACB">
        <w:t>is</w:t>
      </w:r>
      <w:r w:rsidR="00AC466E" w:rsidRPr="00206ACB">
        <w:t xml:space="preserve"> </w:t>
      </w:r>
      <w:r w:rsidRPr="00206ACB">
        <w:t>the</w:t>
      </w:r>
      <w:r w:rsidR="00AC466E" w:rsidRPr="00206ACB">
        <w:t xml:space="preserve"> </w:t>
      </w:r>
      <w:r w:rsidRPr="00206ACB">
        <w:t>most</w:t>
      </w:r>
      <w:r w:rsidR="00AC466E" w:rsidRPr="00206ACB">
        <w:t xml:space="preserve"> </w:t>
      </w:r>
      <w:r w:rsidRPr="00206ACB">
        <w:t>basic</w:t>
      </w:r>
      <w:r w:rsidR="00AC466E" w:rsidRPr="00206ACB">
        <w:t xml:space="preserve"> </w:t>
      </w:r>
      <w:r w:rsidRPr="00206ACB">
        <w:t>handler</w:t>
      </w:r>
      <w:r w:rsidR="00AC466E" w:rsidRPr="00206ACB">
        <w:t xml:space="preserve"> </w:t>
      </w:r>
      <w:r w:rsidRPr="00206ACB">
        <w:t>that</w:t>
      </w:r>
      <w:r w:rsidR="00AC466E" w:rsidRPr="00206ACB">
        <w:t xml:space="preserve"> </w:t>
      </w:r>
      <w:r w:rsidRPr="00206ACB">
        <w:t>will</w:t>
      </w:r>
      <w:r w:rsidR="00AC466E" w:rsidRPr="00206ACB">
        <w:t xml:space="preserve"> </w:t>
      </w:r>
      <w:r w:rsidRPr="00206ACB">
        <w:t>reliably</w:t>
      </w:r>
      <w:r w:rsidR="00AC466E" w:rsidRPr="00206ACB">
        <w:t xml:space="preserve"> </w:t>
      </w:r>
      <w:r w:rsidRPr="00206ACB">
        <w:t>start</w:t>
      </w:r>
      <w:r w:rsidR="00AC466E" w:rsidRPr="00206ACB">
        <w:t xml:space="preserve"> </w:t>
      </w:r>
      <w:r w:rsidRPr="00206ACB">
        <w:t>up</w:t>
      </w:r>
      <w:r w:rsidR="00AC466E" w:rsidRPr="00206ACB">
        <w:t xml:space="preserve"> </w:t>
      </w:r>
      <w:r w:rsidRPr="00206ACB">
        <w:t>the</w:t>
      </w:r>
      <w:r w:rsidR="00AC466E" w:rsidRPr="00206ACB">
        <w:t xml:space="preserve"> </w:t>
      </w:r>
      <w:r w:rsidRPr="00206ACB">
        <w:t>NES</w:t>
      </w:r>
      <w:r w:rsidR="00AC466E" w:rsidRPr="00206ACB">
        <w:t xml:space="preserve"> </w:t>
      </w:r>
      <w:r w:rsidRPr="00206ACB">
        <w:t>in</w:t>
      </w:r>
      <w:r w:rsidR="00AC466E" w:rsidRPr="00206ACB">
        <w:t xml:space="preserve"> </w:t>
      </w:r>
      <w:r w:rsidRPr="00206ACB">
        <w:t>a</w:t>
      </w:r>
      <w:r w:rsidR="00AC466E" w:rsidRPr="00206ACB">
        <w:t xml:space="preserve"> </w:t>
      </w:r>
      <w:r w:rsidRPr="00206ACB">
        <w:t>known-good</w:t>
      </w:r>
      <w:r w:rsidR="00AC466E" w:rsidRPr="00206ACB">
        <w:t xml:space="preserve"> </w:t>
      </w:r>
      <w:r w:rsidRPr="00206ACB">
        <w:t>state.</w:t>
      </w:r>
      <w:r w:rsidR="00AC466E" w:rsidRPr="00206ACB">
        <w:t xml:space="preserve"> </w:t>
      </w:r>
      <w:r w:rsidRPr="00206ACB">
        <w:t>There</w:t>
      </w:r>
      <w:r w:rsidR="00AC466E" w:rsidRPr="00206ACB">
        <w:t xml:space="preserve"> </w:t>
      </w:r>
      <w:r w:rsidRPr="00206ACB">
        <w:t>are</w:t>
      </w:r>
      <w:r w:rsidR="00AC466E" w:rsidRPr="00206ACB">
        <w:t xml:space="preserve"> </w:t>
      </w:r>
      <w:r w:rsidRPr="00206ACB">
        <w:t>many</w:t>
      </w:r>
      <w:r w:rsidR="00AC466E" w:rsidRPr="00206ACB">
        <w:t xml:space="preserve"> </w:t>
      </w:r>
      <w:r w:rsidRPr="00206ACB">
        <w:t>other</w:t>
      </w:r>
      <w:r w:rsidR="00AC466E" w:rsidRPr="00206ACB">
        <w:t xml:space="preserve"> </w:t>
      </w:r>
      <w:r w:rsidRPr="00206ACB">
        <w:t>tasks</w:t>
      </w:r>
      <w:r w:rsidR="00AC466E" w:rsidRPr="00206ACB">
        <w:t xml:space="preserve"> </w:t>
      </w:r>
      <w:r w:rsidRPr="00206ACB">
        <w:t>that</w:t>
      </w:r>
      <w:r w:rsidR="00AC466E" w:rsidRPr="00206ACB">
        <w:t xml:space="preserve"> </w:t>
      </w:r>
      <w:r w:rsidRPr="00206ACB">
        <w:t>the</w:t>
      </w:r>
      <w:r w:rsidR="00AC466E" w:rsidRPr="00206ACB">
        <w:t xml:space="preserve"> </w:t>
      </w:r>
      <w:r w:rsidRPr="00206ACB">
        <w:t>reset</w:t>
      </w:r>
      <w:r w:rsidR="00AC466E" w:rsidRPr="00206ACB">
        <w:t xml:space="preserve"> </w:t>
      </w:r>
      <w:r w:rsidRPr="00206ACB">
        <w:t>handler</w:t>
      </w:r>
      <w:r w:rsidR="00AC466E" w:rsidRPr="00206ACB">
        <w:t xml:space="preserve"> </w:t>
      </w:r>
      <w:r w:rsidRPr="00206ACB">
        <w:t>can</w:t>
      </w:r>
      <w:r w:rsidR="00AC466E" w:rsidRPr="00206ACB">
        <w:t xml:space="preserve"> </w:t>
      </w:r>
      <w:r w:rsidRPr="00206ACB">
        <w:t>take</w:t>
      </w:r>
      <w:r w:rsidR="00AC466E" w:rsidRPr="00206ACB">
        <w:t xml:space="preserve"> </w:t>
      </w:r>
      <w:r w:rsidRPr="00206ACB">
        <w:t>care</w:t>
      </w:r>
      <w:r w:rsidR="00AC466E" w:rsidRPr="00206ACB">
        <w:t xml:space="preserve"> </w:t>
      </w:r>
      <w:r w:rsidRPr="00206ACB">
        <w:t>of,</w:t>
      </w:r>
      <w:r w:rsidR="00AC466E" w:rsidRPr="00206ACB">
        <w:t xml:space="preserve"> </w:t>
      </w:r>
      <w:r w:rsidRPr="00206ACB">
        <w:t>like</w:t>
      </w:r>
      <w:r w:rsidR="00AC466E" w:rsidRPr="00206ACB">
        <w:t xml:space="preserve"> </w:t>
      </w:r>
      <w:r w:rsidRPr="00206ACB">
        <w:t>setting</w:t>
      </w:r>
      <w:r w:rsidR="00AC466E" w:rsidRPr="00206ACB">
        <w:t xml:space="preserve"> </w:t>
      </w:r>
      <w:r w:rsidRPr="00206ACB">
        <w:t>up</w:t>
      </w:r>
      <w:r w:rsidR="00AC466E" w:rsidRPr="00206ACB">
        <w:t xml:space="preserve"> </w:t>
      </w:r>
      <w:r w:rsidRPr="00206ACB">
        <w:t>the</w:t>
      </w:r>
      <w:r w:rsidR="00AC466E" w:rsidRPr="00206ACB">
        <w:t xml:space="preserve"> </w:t>
      </w:r>
      <w:r w:rsidRPr="00206ACB">
        <w:t>Audio</w:t>
      </w:r>
      <w:r w:rsidR="00AC466E" w:rsidRPr="00206ACB">
        <w:t xml:space="preserve"> </w:t>
      </w:r>
      <w:r w:rsidRPr="00206ACB">
        <w:t>Processing</w:t>
      </w:r>
      <w:r w:rsidR="00AC466E" w:rsidRPr="00206ACB">
        <w:t xml:space="preserve"> </w:t>
      </w:r>
      <w:r w:rsidRPr="00206ACB">
        <w:t>Unit</w:t>
      </w:r>
      <w:r w:rsidR="00AC466E" w:rsidRPr="00206ACB">
        <w:t xml:space="preserve"> </w:t>
      </w:r>
      <w:r w:rsidRPr="00206ACB">
        <w:t>(APU)</w:t>
      </w:r>
      <w:r w:rsidR="00AC466E" w:rsidRPr="00206ACB">
        <w:t xml:space="preserve"> </w:t>
      </w:r>
      <w:r w:rsidRPr="00206ACB">
        <w:t>and</w:t>
      </w:r>
      <w:r w:rsidR="00AC466E" w:rsidRPr="00206ACB">
        <w:t xml:space="preserve"> </w:t>
      </w:r>
      <w:r w:rsidRPr="00206ACB">
        <w:t>clearing</w:t>
      </w:r>
      <w:r w:rsidR="00AC466E" w:rsidRPr="00206ACB">
        <w:t xml:space="preserve"> </w:t>
      </w:r>
      <w:r w:rsidRPr="00206ACB">
        <w:t>out</w:t>
      </w:r>
      <w:r w:rsidR="00AC466E" w:rsidRPr="00206ACB">
        <w:t xml:space="preserve"> </w:t>
      </w:r>
      <w:r w:rsidRPr="00206ACB">
        <w:t>RAM.</w:t>
      </w:r>
      <w:r w:rsidR="00AC466E" w:rsidRPr="00206ACB">
        <w:t xml:space="preserve"> </w:t>
      </w:r>
      <w:r w:rsidRPr="00206ACB">
        <w:t>As</w:t>
      </w:r>
      <w:r w:rsidR="00AC466E" w:rsidRPr="00206ACB">
        <w:t xml:space="preserve"> </w:t>
      </w:r>
      <w:r w:rsidRPr="00206ACB">
        <w:t>we</w:t>
      </w:r>
      <w:r w:rsidR="00AC466E" w:rsidRPr="00206ACB">
        <w:t xml:space="preserve"> </w:t>
      </w:r>
      <w:r w:rsidRPr="00206ACB">
        <w:t>add</w:t>
      </w:r>
      <w:r w:rsidR="00AC466E" w:rsidRPr="00206ACB">
        <w:t xml:space="preserve"> </w:t>
      </w:r>
      <w:r w:rsidRPr="00206ACB">
        <w:t>more</w:t>
      </w:r>
      <w:r w:rsidR="00AC466E" w:rsidRPr="00206ACB">
        <w:t xml:space="preserve"> </w:t>
      </w:r>
      <w:r w:rsidRPr="00206ACB">
        <w:t>functionality</w:t>
      </w:r>
      <w:r w:rsidR="00AC466E" w:rsidRPr="00206ACB">
        <w:t xml:space="preserve"> </w:t>
      </w:r>
      <w:r w:rsidRPr="00206ACB">
        <w:t>to</w:t>
      </w:r>
      <w:r w:rsidR="00AC466E" w:rsidRPr="00206ACB">
        <w:t xml:space="preserve"> </w:t>
      </w:r>
      <w:r w:rsidRPr="00206ACB">
        <w:t>our</w:t>
      </w:r>
      <w:r w:rsidR="00AC466E" w:rsidRPr="00206ACB">
        <w:t xml:space="preserve"> </w:t>
      </w:r>
      <w:r w:rsidRPr="00206ACB">
        <w:t>games,</w:t>
      </w:r>
      <w:r w:rsidR="00AC466E" w:rsidRPr="00206ACB">
        <w:t xml:space="preserve"> </w:t>
      </w:r>
      <w:r w:rsidRPr="00206ACB">
        <w:t>we</w:t>
      </w:r>
      <w:r w:rsidR="00AC466E" w:rsidRPr="00206ACB">
        <w:t xml:space="preserve"> </w:t>
      </w:r>
      <w:r w:rsidRPr="00206ACB">
        <w:t>will</w:t>
      </w:r>
      <w:r w:rsidR="00AC466E" w:rsidRPr="00206ACB">
        <w:t xml:space="preserve"> </w:t>
      </w:r>
      <w:r w:rsidRPr="00206ACB">
        <w:t>expand</w:t>
      </w:r>
      <w:r w:rsidR="00AC466E" w:rsidRPr="00206ACB">
        <w:t xml:space="preserve"> </w:t>
      </w:r>
      <w:r w:rsidRPr="00206ACB">
        <w:t>the</w:t>
      </w:r>
      <w:r w:rsidR="00AC466E" w:rsidRPr="00206ACB">
        <w:t xml:space="preserve"> </w:t>
      </w:r>
      <w:r w:rsidRPr="00206ACB">
        <w:t>role</w:t>
      </w:r>
      <w:r w:rsidR="00AC466E" w:rsidRPr="00206ACB">
        <w:t xml:space="preserve"> </w:t>
      </w:r>
      <w:r w:rsidRPr="00206ACB">
        <w:t>of</w:t>
      </w:r>
      <w:r w:rsidR="00AC466E" w:rsidRPr="00206ACB">
        <w:t xml:space="preserve"> </w:t>
      </w:r>
      <w:r w:rsidRPr="00206ACB">
        <w:t>the</w:t>
      </w:r>
      <w:r w:rsidR="00AC466E" w:rsidRPr="00206ACB">
        <w:t xml:space="preserve"> </w:t>
      </w:r>
      <w:r w:rsidRPr="00206ACB">
        <w:t>reset</w:t>
      </w:r>
      <w:r w:rsidR="00AC466E" w:rsidRPr="00206ACB">
        <w:t xml:space="preserve"> </w:t>
      </w:r>
      <w:r w:rsidRPr="00206ACB">
        <w:t>handler</w:t>
      </w:r>
      <w:r w:rsidR="00AC466E" w:rsidRPr="00206ACB">
        <w:t xml:space="preserve"> </w:t>
      </w:r>
      <w:r w:rsidRPr="00206ACB">
        <w:t>as</w:t>
      </w:r>
      <w:r w:rsidR="00AC466E" w:rsidRPr="00206ACB">
        <w:t xml:space="preserve"> </w:t>
      </w:r>
      <w:r w:rsidRPr="00206ACB">
        <w:t>well.</w:t>
      </w:r>
    </w:p>
    <w:p w14:paraId="6EE7A4B3" w14:textId="3C6856AB" w:rsidR="00B81173" w:rsidRPr="00206ACB" w:rsidRDefault="009A39E2" w:rsidP="0053741F">
      <w:r w:rsidRPr="00206ACB">
        <w:t>We</w:t>
      </w:r>
      <w:r w:rsidR="00AC466E" w:rsidRPr="00206ACB">
        <w:t xml:space="preserve"> </w:t>
      </w:r>
      <w:r w:rsidRPr="00206ACB">
        <w:t>have</w:t>
      </w:r>
      <w:r w:rsidR="00AC466E" w:rsidRPr="00206ACB">
        <w:t xml:space="preserve"> </w:t>
      </w:r>
      <w:r w:rsidRPr="00206ACB">
        <w:t>now</w:t>
      </w:r>
      <w:r w:rsidR="00AC466E" w:rsidRPr="00206ACB">
        <w:t xml:space="preserve"> </w:t>
      </w:r>
      <w:r w:rsidRPr="00206ACB">
        <w:t>covered</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code</w:t>
      </w:r>
      <w:r w:rsidR="00AC466E" w:rsidRPr="00206ACB">
        <w:t xml:space="preserve"> </w:t>
      </w:r>
      <w:r w:rsidRPr="00206ACB">
        <w:t>from</w:t>
      </w:r>
      <w:r w:rsidR="00AC466E" w:rsidRPr="00206ACB">
        <w:t xml:space="preserve"> </w:t>
      </w:r>
      <w:r w:rsidRPr="00206ACB">
        <w:t>the</w:t>
      </w:r>
      <w:r w:rsidR="00AC466E" w:rsidRPr="00206ACB">
        <w:t xml:space="preserve"> </w:t>
      </w:r>
      <w:r w:rsidRPr="00206ACB">
        <w:t>test</w:t>
      </w:r>
      <w:r w:rsidR="00AC466E" w:rsidRPr="00206ACB">
        <w:t xml:space="preserve"> </w:t>
      </w:r>
      <w:r w:rsidRPr="00206ACB">
        <w:t>project</w:t>
      </w:r>
      <w:r w:rsidR="00AC466E" w:rsidRPr="00206ACB">
        <w:t xml:space="preserve"> </w:t>
      </w:r>
      <w:r w:rsidRPr="00206ACB">
        <w:t>-</w:t>
      </w:r>
      <w:r w:rsidR="00AC466E" w:rsidRPr="00206ACB">
        <w:t xml:space="preserve"> </w:t>
      </w:r>
      <w:r w:rsidRPr="00206ACB">
        <w:t>congratulations!</w:t>
      </w:r>
      <w:r w:rsidR="00AC466E" w:rsidRPr="00206ACB">
        <w:t xml:space="preserve"> </w:t>
      </w:r>
      <w:r w:rsidRPr="00206ACB">
        <w:t>After</w:t>
      </w:r>
      <w:r w:rsidR="00AC466E" w:rsidRPr="00206ACB">
        <w:t xml:space="preserve"> </w:t>
      </w:r>
      <w:r w:rsidRPr="00206ACB">
        <w:t>the</w:t>
      </w:r>
      <w:r w:rsidR="00AC466E" w:rsidRPr="00206ACB">
        <w:t xml:space="preserve"> </w:t>
      </w:r>
      <w:r w:rsidRPr="00206ACB">
        <w:t>last</w:t>
      </w:r>
      <w:r w:rsidR="00AC466E" w:rsidRPr="00206ACB">
        <w:t xml:space="preserve"> </w:t>
      </w:r>
      <w:r w:rsidRPr="00206ACB">
        <w:t>few</w:t>
      </w:r>
      <w:r w:rsidR="00AC466E" w:rsidRPr="00206ACB">
        <w:t xml:space="preserve"> </w:t>
      </w:r>
      <w:r w:rsidRPr="00206ACB">
        <w:t>chapters,</w:t>
      </w:r>
      <w:r w:rsidR="00AC466E" w:rsidRPr="00206ACB">
        <w:t xml:space="preserve"> </w:t>
      </w:r>
      <w:r w:rsidRPr="00206ACB">
        <w:t>you</w:t>
      </w:r>
      <w:r w:rsidR="00AC466E" w:rsidRPr="00206ACB">
        <w:t xml:space="preserve"> </w:t>
      </w:r>
      <w:r w:rsidRPr="00206ACB">
        <w:t>might</w:t>
      </w:r>
      <w:r w:rsidR="00AC466E" w:rsidRPr="00206ACB">
        <w:t xml:space="preserve"> </w:t>
      </w:r>
      <w:r w:rsidRPr="00206ACB">
        <w:t>be</w:t>
      </w:r>
      <w:r w:rsidR="00AC466E" w:rsidRPr="00206ACB">
        <w:t xml:space="preserve"> </w:t>
      </w:r>
      <w:r w:rsidRPr="00206ACB">
        <w:t>thinking</w:t>
      </w:r>
      <w:r w:rsidR="00AC466E" w:rsidRPr="00206ACB">
        <w:t xml:space="preserve"> </w:t>
      </w:r>
      <w:r w:rsidRPr="00206ACB">
        <w:t>to</w:t>
      </w:r>
      <w:r w:rsidR="00AC466E" w:rsidRPr="00206ACB">
        <w:t xml:space="preserve"> </w:t>
      </w:r>
      <w:r w:rsidRPr="00206ACB">
        <w:t>yourself</w:t>
      </w:r>
      <w:r w:rsidR="00AC466E" w:rsidRPr="00206ACB">
        <w:t xml:space="preserve"> </w:t>
      </w:r>
      <w:r w:rsidRPr="00206ACB">
        <w:t>"this</w:t>
      </w:r>
      <w:r w:rsidR="00AC466E" w:rsidRPr="00206ACB">
        <w:t xml:space="preserve"> </w:t>
      </w:r>
      <w:r w:rsidRPr="00206ACB">
        <w:t>is</w:t>
      </w:r>
      <w:r w:rsidR="00AC466E" w:rsidRPr="00206ACB">
        <w:t xml:space="preserve"> </w:t>
      </w:r>
      <w:r w:rsidRPr="00206ACB">
        <w:t>incredibly</w:t>
      </w:r>
      <w:r w:rsidR="00AC466E" w:rsidRPr="00206ACB">
        <w:t xml:space="preserve"> </w:t>
      </w:r>
      <w:r w:rsidRPr="00206ACB">
        <w:t>complicated,</w:t>
      </w:r>
      <w:r w:rsidR="00AC466E" w:rsidRPr="00206ACB">
        <w:t xml:space="preserve"> </w:t>
      </w:r>
      <w:r w:rsidRPr="00206ACB">
        <w:t>why</w:t>
      </w:r>
      <w:r w:rsidR="00AC466E" w:rsidRPr="00206ACB">
        <w:t xml:space="preserve"> </w:t>
      </w:r>
      <w:r w:rsidRPr="00206ACB">
        <w:t>bother?"</w:t>
      </w:r>
      <w:r w:rsidR="00AC466E" w:rsidRPr="00206ACB">
        <w:t xml:space="preserve"> </w:t>
      </w:r>
      <w:r w:rsidRPr="00206ACB">
        <w:t>The</w:t>
      </w:r>
      <w:r w:rsidR="00AC466E" w:rsidRPr="00206ACB">
        <w:t xml:space="preserve"> </w:t>
      </w:r>
      <w:r w:rsidRPr="00206ACB">
        <w:t>next</w:t>
      </w:r>
      <w:r w:rsidR="00AC466E" w:rsidRPr="00206ACB">
        <w:t xml:space="preserve"> </w:t>
      </w:r>
      <w:r w:rsidRPr="00206ACB">
        <w:t>chapter</w:t>
      </w:r>
      <w:r w:rsidR="00AC466E" w:rsidRPr="00206ACB">
        <w:t xml:space="preserve"> </w:t>
      </w:r>
      <w:r w:rsidRPr="00206ACB">
        <w:t>is</w:t>
      </w:r>
      <w:r w:rsidR="00AC466E" w:rsidRPr="00206ACB">
        <w:t xml:space="preserve"> </w:t>
      </w:r>
      <w:r w:rsidRPr="00206ACB">
        <w:t>for</w:t>
      </w:r>
      <w:r w:rsidR="00AC466E" w:rsidRPr="00206ACB">
        <w:t xml:space="preserve"> </w:t>
      </w:r>
      <w:r w:rsidRPr="00206ACB">
        <w:t>you!</w:t>
      </w:r>
    </w:p>
    <w:p w14:paraId="05FEFAD3" w14:textId="21E935AA" w:rsidR="001E3942" w:rsidRPr="00206ACB" w:rsidRDefault="001E3942">
      <w:pPr>
        <w:widowControl/>
        <w:autoSpaceDE/>
        <w:autoSpaceDN/>
        <w:jc w:val="left"/>
        <w:rPr>
          <w:rFonts w:eastAsia="Times New Roman" w:cstheme="minorHAnsi"/>
          <w:color w:val="111111"/>
          <w:kern w:val="0"/>
          <w:szCs w:val="26"/>
          <w:lang w:eastAsia="ja-JP"/>
        </w:rPr>
      </w:pPr>
      <w:r w:rsidRPr="00206ACB">
        <w:rPr>
          <w:rFonts w:cstheme="minorHAnsi"/>
          <w:color w:val="111111"/>
          <w:szCs w:val="26"/>
        </w:rPr>
        <w:br w:type="page"/>
      </w:r>
    </w:p>
    <w:p w14:paraId="1D4BD3F9" w14:textId="5EF3910B" w:rsidR="009654E3" w:rsidRPr="00206ACB" w:rsidRDefault="009654E3">
      <w:pPr>
        <w:pStyle w:val="Heading2"/>
        <w:numPr>
          <w:ilvl w:val="0"/>
          <w:numId w:val="16"/>
        </w:numPr>
        <w:rPr>
          <w:rFonts w:cstheme="minorHAnsi"/>
        </w:rPr>
      </w:pPr>
      <w:bookmarkStart w:id="74" w:name="_Toc168434219"/>
      <w:bookmarkStart w:id="75" w:name="_Toc168779340"/>
      <w:r w:rsidRPr="00206ACB">
        <w:rPr>
          <w:rFonts w:cstheme="minorHAnsi"/>
        </w:rPr>
        <w:lastRenderedPageBreak/>
        <w:t>Why</w:t>
      </w:r>
      <w:r w:rsidR="00AC466E" w:rsidRPr="00206ACB">
        <w:rPr>
          <w:rFonts w:cstheme="minorHAnsi"/>
        </w:rPr>
        <w:t xml:space="preserve"> </w:t>
      </w:r>
      <w:r w:rsidRPr="00206ACB">
        <w:rPr>
          <w:rFonts w:cstheme="minorHAnsi"/>
        </w:rPr>
        <w:t>Would</w:t>
      </w:r>
      <w:r w:rsidR="00AC466E" w:rsidRPr="00206ACB">
        <w:rPr>
          <w:rFonts w:cstheme="minorHAnsi"/>
        </w:rPr>
        <w:t xml:space="preserve"> </w:t>
      </w:r>
      <w:r w:rsidRPr="00206ACB">
        <w:rPr>
          <w:rFonts w:cstheme="minorHAnsi"/>
        </w:rPr>
        <w:t>Anyone</w:t>
      </w:r>
      <w:r w:rsidR="00AC466E" w:rsidRPr="00206ACB">
        <w:rPr>
          <w:rFonts w:cstheme="minorHAnsi"/>
        </w:rPr>
        <w:t xml:space="preserve"> </w:t>
      </w:r>
      <w:r w:rsidRPr="00206ACB">
        <w:rPr>
          <w:rFonts w:cstheme="minorHAnsi"/>
        </w:rPr>
        <w:t>Do</w:t>
      </w:r>
      <w:r w:rsidR="00AC466E" w:rsidRPr="00206ACB">
        <w:rPr>
          <w:rFonts w:cstheme="minorHAnsi"/>
        </w:rPr>
        <w:t xml:space="preserve"> </w:t>
      </w:r>
      <w:r w:rsidRPr="00206ACB">
        <w:rPr>
          <w:rFonts w:cstheme="minorHAnsi"/>
        </w:rPr>
        <w:t>This?</w:t>
      </w:r>
      <w:bookmarkEnd w:id="74"/>
      <w:bookmarkEnd w:id="75"/>
    </w:p>
    <w:p w14:paraId="11B8A73E" w14:textId="740CC560" w:rsidR="0019672A" w:rsidRPr="00206ACB" w:rsidRDefault="0019672A" w:rsidP="00F871D7">
      <w:r w:rsidRPr="00206ACB">
        <w:t>We've</w:t>
      </w:r>
      <w:r w:rsidR="00AC466E" w:rsidRPr="00206ACB">
        <w:t xml:space="preserve"> </w:t>
      </w:r>
      <w:r w:rsidRPr="00206ACB">
        <w:t>spent</w:t>
      </w:r>
      <w:r w:rsidR="00AC466E" w:rsidRPr="00206ACB">
        <w:t xml:space="preserve"> </w:t>
      </w:r>
      <w:r w:rsidRPr="00206ACB">
        <w:t>six</w:t>
      </w:r>
      <w:r w:rsidR="00AC466E" w:rsidRPr="00206ACB">
        <w:t xml:space="preserve"> </w:t>
      </w:r>
      <w:r w:rsidRPr="00206ACB">
        <w:t>chapters</w:t>
      </w:r>
      <w:r w:rsidR="00AC466E" w:rsidRPr="00206ACB">
        <w:t xml:space="preserve"> </w:t>
      </w:r>
      <w:r w:rsidRPr="00206ACB">
        <w:t>together</w:t>
      </w:r>
      <w:r w:rsidR="00AC466E" w:rsidRPr="00206ACB">
        <w:t xml:space="preserve"> </w:t>
      </w:r>
      <w:r w:rsidRPr="00206ACB">
        <w:t>talking</w:t>
      </w:r>
      <w:r w:rsidR="00AC466E" w:rsidRPr="00206ACB">
        <w:t xml:space="preserve"> </w:t>
      </w:r>
      <w:r w:rsidRPr="00206ACB">
        <w:t>about</w:t>
      </w:r>
      <w:r w:rsidR="00AC466E" w:rsidRPr="00206ACB">
        <w:t xml:space="preserve"> </w:t>
      </w:r>
      <w:r w:rsidRPr="00206ACB">
        <w:t>how</w:t>
      </w:r>
      <w:r w:rsidR="00AC466E" w:rsidRPr="00206ACB">
        <w:t xml:space="preserve"> </w:t>
      </w:r>
      <w:r w:rsidRPr="00206ACB">
        <w:t>to</w:t>
      </w:r>
      <w:r w:rsidR="00AC466E" w:rsidRPr="00206ACB">
        <w:t xml:space="preserve"> </w:t>
      </w:r>
      <w:r w:rsidRPr="00206ACB">
        <w:t>get</w:t>
      </w:r>
      <w:r w:rsidR="00AC466E" w:rsidRPr="00206ACB">
        <w:t xml:space="preserve"> </w:t>
      </w:r>
      <w:r w:rsidRPr="00206ACB">
        <w:t>an</w:t>
      </w:r>
      <w:r w:rsidR="00AC466E" w:rsidRPr="00206ACB">
        <w:t xml:space="preserve"> </w:t>
      </w:r>
      <w:r w:rsidRPr="00206ACB">
        <w:t>over-30-year-old</w:t>
      </w:r>
      <w:r w:rsidR="00AC466E" w:rsidRPr="00206ACB">
        <w:t xml:space="preserve"> </w:t>
      </w:r>
      <w:r w:rsidRPr="00206ACB">
        <w:t>game</w:t>
      </w:r>
      <w:r w:rsidR="00AC466E" w:rsidRPr="00206ACB">
        <w:t xml:space="preserve"> </w:t>
      </w:r>
      <w:r w:rsidRPr="00206ACB">
        <w:t>system</w:t>
      </w:r>
      <w:r w:rsidR="00AC466E" w:rsidRPr="00206ACB">
        <w:t xml:space="preserve"> </w:t>
      </w:r>
      <w:r w:rsidRPr="00206ACB">
        <w:t>to</w:t>
      </w:r>
      <w:r w:rsidR="00AC466E" w:rsidRPr="00206ACB">
        <w:t xml:space="preserve"> </w:t>
      </w:r>
      <w:r w:rsidRPr="00206ACB">
        <w:t>display</w:t>
      </w:r>
      <w:r w:rsidR="00AC466E" w:rsidRPr="00206ACB">
        <w:t xml:space="preserve"> </w:t>
      </w:r>
      <w:r w:rsidRPr="00206ACB">
        <w:t>a</w:t>
      </w:r>
      <w:r w:rsidR="00AC466E" w:rsidRPr="00206ACB">
        <w:t xml:space="preserve"> </w:t>
      </w:r>
      <w:r w:rsidRPr="00206ACB">
        <w:t>static,</w:t>
      </w:r>
      <w:r w:rsidR="00AC466E" w:rsidRPr="00206ACB">
        <w:t xml:space="preserve"> </w:t>
      </w:r>
      <w:r w:rsidRPr="00206ACB">
        <w:t>green</w:t>
      </w:r>
      <w:r w:rsidR="00AC466E" w:rsidRPr="00206ACB">
        <w:t xml:space="preserve"> </w:t>
      </w:r>
      <w:r w:rsidRPr="00206ACB">
        <w:t>background.</w:t>
      </w:r>
      <w:r w:rsidR="00AC466E" w:rsidRPr="00206ACB">
        <w:t xml:space="preserve"> </w:t>
      </w:r>
      <w:r w:rsidRPr="00206ACB">
        <w:t>(Thank</w:t>
      </w:r>
      <w:r w:rsidR="00AC466E" w:rsidRPr="00206ACB">
        <w:t xml:space="preserve"> </w:t>
      </w:r>
      <w:r w:rsidRPr="00206ACB">
        <w:t>you,</w:t>
      </w:r>
      <w:r w:rsidR="00AC466E" w:rsidRPr="00206ACB">
        <w:t xml:space="preserve"> </w:t>
      </w:r>
      <w:r w:rsidRPr="00206ACB">
        <w:t>by</w:t>
      </w:r>
      <w:r w:rsidR="00AC466E" w:rsidRPr="00206ACB">
        <w:t xml:space="preserve"> </w:t>
      </w:r>
      <w:r w:rsidRPr="00206ACB">
        <w:t>the</w:t>
      </w:r>
      <w:r w:rsidR="00AC466E" w:rsidRPr="00206ACB">
        <w:t xml:space="preserve"> </w:t>
      </w:r>
      <w:r w:rsidRPr="00206ACB">
        <w:t>way,</w:t>
      </w:r>
      <w:r w:rsidR="00AC466E" w:rsidRPr="00206ACB">
        <w:t xml:space="preserve"> </w:t>
      </w:r>
      <w:r w:rsidRPr="00206ACB">
        <w:t>for</w:t>
      </w:r>
      <w:r w:rsidR="00AC466E" w:rsidRPr="00206ACB">
        <w:t xml:space="preserve"> </w:t>
      </w:r>
      <w:r w:rsidRPr="00206ACB">
        <w:t>sticking</w:t>
      </w:r>
      <w:r w:rsidR="00AC466E" w:rsidRPr="00206ACB">
        <w:t xml:space="preserve"> </w:t>
      </w:r>
      <w:r w:rsidRPr="00206ACB">
        <w:t>with</w:t>
      </w:r>
      <w:r w:rsidR="00AC466E" w:rsidRPr="00206ACB">
        <w:t xml:space="preserve"> </w:t>
      </w:r>
      <w:r w:rsidRPr="00206ACB">
        <w:t>me</w:t>
      </w:r>
      <w:r w:rsidR="00AC466E" w:rsidRPr="00206ACB">
        <w:t xml:space="preserve"> </w:t>
      </w:r>
      <w:r w:rsidRPr="00206ACB">
        <w:t>this</w:t>
      </w:r>
      <w:r w:rsidR="00AC466E" w:rsidRPr="00206ACB">
        <w:t xml:space="preserve"> </w:t>
      </w:r>
      <w:r w:rsidRPr="00206ACB">
        <w:t>long!)</w:t>
      </w:r>
      <w:r w:rsidR="00AC466E" w:rsidRPr="00206ACB">
        <w:t xml:space="preserve"> </w:t>
      </w:r>
      <w:r w:rsidRPr="00206ACB">
        <w:t>This</w:t>
      </w:r>
      <w:r w:rsidR="00AC466E" w:rsidRPr="00206ACB">
        <w:t xml:space="preserve"> </w:t>
      </w:r>
      <w:r w:rsidRPr="00206ACB">
        <w:t>is,</w:t>
      </w:r>
      <w:r w:rsidR="00AC466E" w:rsidRPr="00206ACB">
        <w:t xml:space="preserve"> </w:t>
      </w:r>
      <w:r w:rsidRPr="00206ACB">
        <w:t>to</w:t>
      </w:r>
      <w:r w:rsidR="00AC466E" w:rsidRPr="00206ACB">
        <w:t xml:space="preserve"> </w:t>
      </w:r>
      <w:r w:rsidRPr="00206ACB">
        <w:t>be</w:t>
      </w:r>
      <w:r w:rsidR="00AC466E" w:rsidRPr="00206ACB">
        <w:t xml:space="preserve"> </w:t>
      </w:r>
      <w:r w:rsidRPr="00206ACB">
        <w:t>fair,</w:t>
      </w:r>
      <w:r w:rsidR="00AC466E" w:rsidRPr="00206ACB">
        <w:t xml:space="preserve"> </w:t>
      </w:r>
      <w:r w:rsidRPr="00206ACB">
        <w:t>an</w:t>
      </w:r>
      <w:r w:rsidR="00AC466E" w:rsidRPr="00206ACB">
        <w:t xml:space="preserve"> </w:t>
      </w:r>
      <w:r w:rsidRPr="00206ACB">
        <w:t>incredible</w:t>
      </w:r>
      <w:r w:rsidR="00AC466E" w:rsidRPr="00206ACB">
        <w:t xml:space="preserve"> </w:t>
      </w:r>
      <w:r w:rsidRPr="00206ACB">
        <w:t>amount</w:t>
      </w:r>
      <w:r w:rsidR="00AC466E" w:rsidRPr="00206ACB">
        <w:t xml:space="preserve"> </w:t>
      </w:r>
      <w:r w:rsidRPr="00206ACB">
        <w:t>of</w:t>
      </w:r>
      <w:r w:rsidR="00AC466E" w:rsidRPr="00206ACB">
        <w:t xml:space="preserve"> </w:t>
      </w:r>
      <w:r w:rsidRPr="00206ACB">
        <w:t>work</w:t>
      </w:r>
      <w:r w:rsidR="00AC466E" w:rsidRPr="00206ACB">
        <w:t xml:space="preserve"> </w:t>
      </w:r>
      <w:r w:rsidRPr="00206ACB">
        <w:t>for</w:t>
      </w:r>
      <w:r w:rsidR="00AC466E" w:rsidRPr="00206ACB">
        <w:t xml:space="preserve"> </w:t>
      </w:r>
      <w:r w:rsidRPr="00206ACB">
        <w:t>such</w:t>
      </w:r>
      <w:r w:rsidR="00AC466E" w:rsidRPr="00206ACB">
        <w:t xml:space="preserve"> </w:t>
      </w:r>
      <w:r w:rsidRPr="00206ACB">
        <w:t>an</w:t>
      </w:r>
      <w:r w:rsidR="00AC466E" w:rsidRPr="00206ACB">
        <w:t xml:space="preserve"> </w:t>
      </w:r>
      <w:r w:rsidRPr="00206ACB">
        <w:t>unimpressive</w:t>
      </w:r>
      <w:r w:rsidR="00AC466E" w:rsidRPr="00206ACB">
        <w:t xml:space="preserve"> </w:t>
      </w:r>
      <w:r w:rsidRPr="00206ACB">
        <w:t>result.</w:t>
      </w:r>
      <w:r w:rsidR="00AC466E" w:rsidRPr="00206ACB">
        <w:t xml:space="preserve"> </w:t>
      </w:r>
      <w:r w:rsidRPr="00206ACB">
        <w:t>At</w:t>
      </w:r>
      <w:r w:rsidR="00AC466E" w:rsidRPr="00206ACB">
        <w:t xml:space="preserve"> </w:t>
      </w:r>
      <w:r w:rsidRPr="00206ACB">
        <w:t>this</w:t>
      </w:r>
      <w:r w:rsidR="00AC466E" w:rsidRPr="00206ACB">
        <w:t xml:space="preserve"> </w:t>
      </w:r>
      <w:r w:rsidRPr="00206ACB">
        <w:t>point,</w:t>
      </w:r>
      <w:r w:rsidR="00AC466E" w:rsidRPr="00206ACB">
        <w:t xml:space="preserve"> </w:t>
      </w:r>
      <w:r w:rsidRPr="00206ACB">
        <w:t>you</w:t>
      </w:r>
      <w:r w:rsidR="00AC466E" w:rsidRPr="00206ACB">
        <w:t xml:space="preserve"> </w:t>
      </w:r>
      <w:r w:rsidRPr="00206ACB">
        <w:t>may</w:t>
      </w:r>
      <w:r w:rsidR="00AC466E" w:rsidRPr="00206ACB">
        <w:t xml:space="preserve"> </w:t>
      </w:r>
      <w:r w:rsidRPr="00206ACB">
        <w:t>be</w:t>
      </w:r>
      <w:r w:rsidR="00AC466E" w:rsidRPr="00206ACB">
        <w:t xml:space="preserve"> </w:t>
      </w:r>
      <w:r w:rsidRPr="00206ACB">
        <w:t>wondering</w:t>
      </w:r>
      <w:r w:rsidR="00AC466E" w:rsidRPr="00206ACB">
        <w:t xml:space="preserve"> </w:t>
      </w:r>
      <w:r w:rsidRPr="00206ACB">
        <w:t>why</w:t>
      </w:r>
      <w:r w:rsidR="00AC466E" w:rsidRPr="00206ACB">
        <w:t xml:space="preserve"> </w:t>
      </w:r>
      <w:r w:rsidRPr="00206ACB">
        <w:t>anyone</w:t>
      </w:r>
      <w:r w:rsidR="00AC466E" w:rsidRPr="00206ACB">
        <w:t xml:space="preserve"> </w:t>
      </w:r>
      <w:r w:rsidRPr="00206ACB">
        <w:t>would</w:t>
      </w:r>
      <w:r w:rsidR="00AC466E" w:rsidRPr="00206ACB">
        <w:t xml:space="preserve"> </w:t>
      </w:r>
      <w:r w:rsidRPr="00206ACB">
        <w:t>bother</w:t>
      </w:r>
      <w:r w:rsidR="00AC466E" w:rsidRPr="00206ACB">
        <w:t xml:space="preserve"> </w:t>
      </w:r>
      <w:r w:rsidRPr="00206ACB">
        <w:t>going</w:t>
      </w:r>
      <w:r w:rsidR="00AC466E" w:rsidRPr="00206ACB">
        <w:t xml:space="preserve"> </w:t>
      </w:r>
      <w:r w:rsidRPr="00206ACB">
        <w:t>through</w:t>
      </w:r>
      <w:r w:rsidR="00AC466E" w:rsidRPr="00206ACB">
        <w:t xml:space="preserve"> </w:t>
      </w:r>
      <w:r w:rsidRPr="00206ACB">
        <w:t>so</w:t>
      </w:r>
      <w:r w:rsidR="00AC466E" w:rsidRPr="00206ACB">
        <w:t xml:space="preserve"> </w:t>
      </w:r>
      <w:r w:rsidRPr="00206ACB">
        <w:t>much</w:t>
      </w:r>
      <w:r w:rsidR="00AC466E" w:rsidRPr="00206ACB">
        <w:t xml:space="preserve"> </w:t>
      </w:r>
      <w:r w:rsidRPr="00206ACB">
        <w:t>work.</w:t>
      </w:r>
      <w:r w:rsidR="00AC466E" w:rsidRPr="00206ACB">
        <w:t xml:space="preserve"> </w:t>
      </w:r>
      <w:r w:rsidRPr="00206ACB">
        <w:t>Before</w:t>
      </w:r>
      <w:r w:rsidR="00AC466E" w:rsidRPr="00206ACB">
        <w:t xml:space="preserve"> </w:t>
      </w:r>
      <w:r w:rsidRPr="00206ACB">
        <w:t>we</w:t>
      </w:r>
      <w:r w:rsidR="00AC466E" w:rsidRPr="00206ACB">
        <w:t xml:space="preserve"> </w:t>
      </w:r>
      <w:r w:rsidRPr="00206ACB">
        <w:t>move</w:t>
      </w:r>
      <w:r w:rsidR="00AC466E" w:rsidRPr="00206ACB">
        <w:t xml:space="preserve"> </w:t>
      </w:r>
      <w:r w:rsidRPr="00206ACB">
        <w:t>on,</w:t>
      </w:r>
      <w:r w:rsidR="00AC466E" w:rsidRPr="00206ACB">
        <w:t xml:space="preserve"> </w:t>
      </w:r>
      <w:r w:rsidRPr="00206ACB">
        <w:t>I'd</w:t>
      </w:r>
      <w:r w:rsidR="00AC466E" w:rsidRPr="00206ACB">
        <w:t xml:space="preserve"> </w:t>
      </w:r>
      <w:r w:rsidRPr="00206ACB">
        <w:t>like</w:t>
      </w:r>
      <w:r w:rsidR="00AC466E" w:rsidRPr="00206ACB">
        <w:t xml:space="preserve"> </w:t>
      </w:r>
      <w:r w:rsidRPr="00206ACB">
        <w:t>to</w:t>
      </w:r>
      <w:r w:rsidR="00AC466E" w:rsidRPr="00206ACB">
        <w:t xml:space="preserve"> </w:t>
      </w:r>
      <w:r w:rsidRPr="00206ACB">
        <w:t>take</w:t>
      </w:r>
      <w:r w:rsidR="00AC466E" w:rsidRPr="00206ACB">
        <w:t xml:space="preserve"> </w:t>
      </w:r>
      <w:r w:rsidRPr="00206ACB">
        <w:t>the</w:t>
      </w:r>
      <w:r w:rsidR="00AC466E" w:rsidRPr="00206ACB">
        <w:t xml:space="preserve"> </w:t>
      </w:r>
      <w:r w:rsidRPr="00206ACB">
        <w:t>opportunity</w:t>
      </w:r>
      <w:r w:rsidR="00AC466E" w:rsidRPr="00206ACB">
        <w:t xml:space="preserve"> </w:t>
      </w:r>
      <w:r w:rsidRPr="00206ACB">
        <w:t>to</w:t>
      </w:r>
      <w:r w:rsidR="00AC466E" w:rsidRPr="00206ACB">
        <w:t xml:space="preserve"> </w:t>
      </w:r>
      <w:r w:rsidRPr="00206ACB">
        <w:t>remind</w:t>
      </w:r>
      <w:r w:rsidR="00AC466E" w:rsidRPr="00206ACB">
        <w:t xml:space="preserve"> </w:t>
      </w:r>
      <w:r w:rsidRPr="00206ACB">
        <w:t>you</w:t>
      </w:r>
      <w:r w:rsidR="00AC466E" w:rsidRPr="00206ACB">
        <w:t xml:space="preserve"> </w:t>
      </w:r>
      <w:r w:rsidRPr="00206ACB">
        <w:t>of</w:t>
      </w:r>
      <w:r w:rsidR="00AC466E" w:rsidRPr="00206ACB">
        <w:t xml:space="preserve"> </w:t>
      </w:r>
      <w:r w:rsidRPr="00206ACB">
        <w:t>why</w:t>
      </w:r>
      <w:r w:rsidR="00AC466E" w:rsidRPr="00206ACB">
        <w:t xml:space="preserve"> </w:t>
      </w:r>
      <w:r w:rsidRPr="00206ACB">
        <w:t>it's</w:t>
      </w:r>
      <w:r w:rsidR="00AC466E" w:rsidRPr="00206ACB">
        <w:t xml:space="preserve"> </w:t>
      </w:r>
      <w:r w:rsidRPr="00206ACB">
        <w:t>worth</w:t>
      </w:r>
      <w:r w:rsidR="00AC466E" w:rsidRPr="00206ACB">
        <w:t xml:space="preserve"> </w:t>
      </w:r>
      <w:r w:rsidRPr="00206ACB">
        <w:t>investing</w:t>
      </w:r>
      <w:r w:rsidR="00AC466E" w:rsidRPr="00206ACB">
        <w:t xml:space="preserve"> </w:t>
      </w:r>
      <w:r w:rsidRPr="00206ACB">
        <w:t>the</w:t>
      </w:r>
      <w:r w:rsidR="00AC466E" w:rsidRPr="00206ACB">
        <w:t xml:space="preserve"> </w:t>
      </w:r>
      <w:r w:rsidRPr="00206ACB">
        <w:t>time</w:t>
      </w:r>
      <w:r w:rsidR="00AC466E" w:rsidRPr="00206ACB">
        <w:t xml:space="preserve"> </w:t>
      </w:r>
      <w:r w:rsidRPr="00206ACB">
        <w:t>to</w:t>
      </w:r>
      <w:r w:rsidR="00AC466E" w:rsidRPr="00206ACB">
        <w:t xml:space="preserve"> </w:t>
      </w:r>
      <w:r w:rsidRPr="00206ACB">
        <w:t>develop</w:t>
      </w:r>
      <w:r w:rsidR="00AC466E" w:rsidRPr="00206ACB">
        <w:t xml:space="preserve"> </w:t>
      </w:r>
      <w:r w:rsidRPr="00206ACB">
        <w:t>for</w:t>
      </w:r>
      <w:r w:rsidR="00AC466E" w:rsidRPr="00206ACB">
        <w:t xml:space="preserve"> </w:t>
      </w:r>
      <w:r w:rsidRPr="00206ACB">
        <w:t>the</w:t>
      </w:r>
      <w:r w:rsidR="00AC466E" w:rsidRPr="00206ACB">
        <w:t xml:space="preserve"> </w:t>
      </w:r>
      <w:r w:rsidRPr="00206ACB">
        <w:t>Nintendo</w:t>
      </w:r>
      <w:r w:rsidR="00AC466E" w:rsidRPr="00206ACB">
        <w:t xml:space="preserve"> </w:t>
      </w:r>
      <w:r w:rsidRPr="00206ACB">
        <w:t>Entertainment</w:t>
      </w:r>
      <w:r w:rsidR="00AC466E" w:rsidRPr="00206ACB">
        <w:t xml:space="preserve"> </w:t>
      </w:r>
      <w:r w:rsidRPr="00206ACB">
        <w:t>System.</w:t>
      </w:r>
    </w:p>
    <w:p w14:paraId="0CD36DCC" w14:textId="2BC48B3D" w:rsidR="00E17E4A" w:rsidRPr="00206ACB" w:rsidRDefault="00E17E4A" w:rsidP="00E45735">
      <w:pPr>
        <w:pStyle w:val="Heading3"/>
        <w:rPr>
          <w:rFonts w:cstheme="minorHAnsi"/>
        </w:rPr>
      </w:pPr>
      <w:bookmarkStart w:id="76" w:name="_Toc168434220"/>
      <w:bookmarkStart w:id="77" w:name="_Toc168779341"/>
      <w:r w:rsidRPr="00206ACB">
        <w:rPr>
          <w:rFonts w:cstheme="minorHAnsi"/>
        </w:rPr>
        <w:t>It's</w:t>
      </w:r>
      <w:r w:rsidR="00AC466E" w:rsidRPr="00206ACB">
        <w:rPr>
          <w:rFonts w:cstheme="minorHAnsi"/>
        </w:rPr>
        <w:t xml:space="preserve"> </w:t>
      </w:r>
      <w:r w:rsidRPr="00206ACB">
        <w:rPr>
          <w:rFonts w:cstheme="minorHAnsi"/>
        </w:rPr>
        <w:t>a</w:t>
      </w:r>
      <w:r w:rsidR="00AC466E" w:rsidRPr="00206ACB">
        <w:rPr>
          <w:rFonts w:cstheme="minorHAnsi"/>
        </w:rPr>
        <w:t xml:space="preserve"> </w:t>
      </w:r>
      <w:r w:rsidRPr="00206ACB">
        <w:rPr>
          <w:rFonts w:cstheme="minorHAnsi"/>
        </w:rPr>
        <w:t>Classic</w:t>
      </w:r>
      <w:bookmarkEnd w:id="76"/>
      <w:bookmarkEnd w:id="77"/>
    </w:p>
    <w:p w14:paraId="224E3791" w14:textId="1E1697DF" w:rsidR="00EC7F79" w:rsidRPr="00206ACB" w:rsidRDefault="00EC7F79" w:rsidP="00F0199C">
      <w:r w:rsidRPr="00206ACB">
        <w:t>First,</w:t>
      </w:r>
      <w:r w:rsidR="00AC466E" w:rsidRPr="00206ACB">
        <w:t xml:space="preserve"> </w:t>
      </w:r>
      <w:r w:rsidRPr="00206ACB">
        <w:t>the</w:t>
      </w:r>
      <w:r w:rsidR="00AC466E" w:rsidRPr="00206ACB">
        <w:t xml:space="preserve"> </w:t>
      </w:r>
      <w:r w:rsidRPr="00206ACB">
        <w:t>NES</w:t>
      </w:r>
      <w:r w:rsidR="00AC466E" w:rsidRPr="00206ACB">
        <w:t xml:space="preserve"> </w:t>
      </w:r>
      <w:r w:rsidRPr="00206ACB">
        <w:t>is</w:t>
      </w:r>
      <w:r w:rsidR="00AC466E" w:rsidRPr="00206ACB">
        <w:t xml:space="preserve"> </w:t>
      </w:r>
      <w:r w:rsidRPr="00206ACB">
        <w:t>an</w:t>
      </w:r>
      <w:r w:rsidR="00AC466E" w:rsidRPr="00206ACB">
        <w:t xml:space="preserve"> </w:t>
      </w:r>
      <w:r w:rsidRPr="00206ACB">
        <w:t>absolute</w:t>
      </w:r>
      <w:r w:rsidR="00AC466E" w:rsidRPr="00206ACB">
        <w:t xml:space="preserve"> </w:t>
      </w:r>
      <w:r w:rsidRPr="00206ACB">
        <w:t>classic.</w:t>
      </w:r>
      <w:r w:rsidR="00AC466E" w:rsidRPr="00206ACB">
        <w:t xml:space="preserve"> </w:t>
      </w:r>
      <w:r w:rsidRPr="00206ACB">
        <w:t>In</w:t>
      </w:r>
      <w:r w:rsidR="00AC466E" w:rsidRPr="00206ACB">
        <w:t xml:space="preserve"> </w:t>
      </w:r>
      <w:r w:rsidRPr="00206ACB">
        <w:t>both</w:t>
      </w:r>
      <w:r w:rsidR="00AC466E" w:rsidRPr="00206ACB">
        <w:t xml:space="preserve"> </w:t>
      </w:r>
      <w:r w:rsidRPr="00206ACB">
        <w:t>the</w:t>
      </w:r>
      <w:r w:rsidR="00AC466E" w:rsidRPr="00206ACB">
        <w:t xml:space="preserve"> </w:t>
      </w:r>
      <w:r w:rsidRPr="00206ACB">
        <w:t>US</w:t>
      </w:r>
      <w:r w:rsidR="00AC466E" w:rsidRPr="00206ACB">
        <w:t xml:space="preserve"> </w:t>
      </w:r>
      <w:r w:rsidRPr="00206ACB">
        <w:t>and</w:t>
      </w:r>
      <w:r w:rsidR="00AC466E" w:rsidRPr="00206ACB">
        <w:t xml:space="preserve"> </w:t>
      </w:r>
      <w:r w:rsidRPr="00206ACB">
        <w:t>Japan,</w:t>
      </w:r>
      <w:r w:rsidR="00AC466E" w:rsidRPr="00206ACB">
        <w:t xml:space="preserve"> </w:t>
      </w:r>
      <w:r w:rsidRPr="00206ACB">
        <w:t>it</w:t>
      </w:r>
      <w:r w:rsidR="00AC466E" w:rsidRPr="00206ACB">
        <w:t xml:space="preserve"> </w:t>
      </w:r>
      <w:r w:rsidRPr="00206ACB">
        <w:t>dominated</w:t>
      </w:r>
      <w:r w:rsidR="00AC466E" w:rsidRPr="00206ACB">
        <w:t xml:space="preserve"> </w:t>
      </w:r>
      <w:r w:rsidRPr="00206ACB">
        <w:t>the</w:t>
      </w:r>
      <w:r w:rsidR="00AC466E" w:rsidRPr="00206ACB">
        <w:t xml:space="preserve"> </w:t>
      </w:r>
      <w:r w:rsidRPr="00206ACB">
        <w:t>home</w:t>
      </w:r>
      <w:r w:rsidR="00AC466E" w:rsidRPr="00206ACB">
        <w:t xml:space="preserve"> </w:t>
      </w:r>
      <w:r w:rsidRPr="00206ACB">
        <w:t>video</w:t>
      </w:r>
      <w:r w:rsidR="00AC466E" w:rsidRPr="00206ACB">
        <w:t xml:space="preserve"> </w:t>
      </w:r>
      <w:r w:rsidRPr="00206ACB">
        <w:t>game</w:t>
      </w:r>
      <w:r w:rsidR="00AC466E" w:rsidRPr="00206ACB">
        <w:t xml:space="preserve"> </w:t>
      </w:r>
      <w:r w:rsidRPr="00206ACB">
        <w:t>market</w:t>
      </w:r>
      <w:r w:rsidR="00AC466E" w:rsidRPr="00206ACB">
        <w:t xml:space="preserve"> </w:t>
      </w:r>
      <w:r w:rsidRPr="00206ACB">
        <w:t>for</w:t>
      </w:r>
      <w:r w:rsidR="00AC466E" w:rsidRPr="00206ACB">
        <w:t xml:space="preserve"> </w:t>
      </w:r>
      <w:r w:rsidRPr="00206ACB">
        <w:t>most</w:t>
      </w:r>
      <w:r w:rsidR="00AC466E" w:rsidRPr="00206ACB">
        <w:t xml:space="preserve"> </w:t>
      </w:r>
      <w:r w:rsidRPr="00206ACB">
        <w:t>of</w:t>
      </w:r>
      <w:r w:rsidR="00AC466E" w:rsidRPr="00206ACB">
        <w:t xml:space="preserve"> </w:t>
      </w:r>
      <w:r w:rsidRPr="00206ACB">
        <w:t>the</w:t>
      </w:r>
      <w:r w:rsidR="00AC466E" w:rsidRPr="00206ACB">
        <w:t xml:space="preserve"> </w:t>
      </w:r>
      <w:r w:rsidRPr="00206ACB">
        <w:t>1980's.</w:t>
      </w:r>
      <w:r w:rsidR="00AC466E" w:rsidRPr="00206ACB">
        <w:t xml:space="preserve"> </w:t>
      </w:r>
      <w:r w:rsidRPr="00206ACB">
        <w:t>In</w:t>
      </w:r>
      <w:r w:rsidR="00AC466E" w:rsidRPr="00206ACB">
        <w:t xml:space="preserve"> </w:t>
      </w:r>
      <w:r w:rsidRPr="00206ACB">
        <w:t>the</w:t>
      </w:r>
      <w:r w:rsidR="00AC466E" w:rsidRPr="00206ACB">
        <w:t xml:space="preserve"> </w:t>
      </w:r>
      <w:r w:rsidRPr="00206ACB">
        <w:t>aftermath</w:t>
      </w:r>
      <w:r w:rsidR="00AC466E" w:rsidRPr="00206ACB">
        <w:t xml:space="preserve"> </w:t>
      </w:r>
      <w:r w:rsidRPr="00206ACB">
        <w:t>of</w:t>
      </w:r>
      <w:r w:rsidR="00AC466E" w:rsidRPr="00206ACB">
        <w:t xml:space="preserve"> </w:t>
      </w:r>
      <w:r w:rsidRPr="00206ACB">
        <w:t>the</w:t>
      </w:r>
      <w:r w:rsidR="00AC466E" w:rsidRPr="00206ACB">
        <w:t xml:space="preserve"> </w:t>
      </w:r>
      <w:r w:rsidRPr="00206ACB">
        <w:t>1983</w:t>
      </w:r>
      <w:r w:rsidR="00AC466E" w:rsidRPr="00206ACB">
        <w:t xml:space="preserve"> </w:t>
      </w:r>
      <w:r w:rsidRPr="00206ACB">
        <w:t>"Atari</w:t>
      </w:r>
      <w:r w:rsidR="00AC466E" w:rsidRPr="00206ACB">
        <w:t xml:space="preserve"> </w:t>
      </w:r>
      <w:r w:rsidRPr="00206ACB">
        <w:t>crash",</w:t>
      </w:r>
      <w:r w:rsidR="00AC466E" w:rsidRPr="00206ACB">
        <w:t xml:space="preserve"> </w:t>
      </w:r>
      <w:r w:rsidRPr="00206ACB">
        <w:t>it</w:t>
      </w:r>
      <w:r w:rsidR="00AC466E" w:rsidRPr="00206ACB">
        <w:t xml:space="preserve"> </w:t>
      </w:r>
      <w:r w:rsidRPr="00206ACB">
        <w:t>single-handedly</w:t>
      </w:r>
      <w:r w:rsidR="00AC466E" w:rsidRPr="00206ACB">
        <w:t xml:space="preserve"> </w:t>
      </w:r>
      <w:r w:rsidRPr="00206ACB">
        <w:t>revitalized</w:t>
      </w:r>
      <w:r w:rsidR="00AC466E" w:rsidRPr="00206ACB">
        <w:t xml:space="preserve"> </w:t>
      </w:r>
      <w:r w:rsidRPr="00206ACB">
        <w:t>the</w:t>
      </w:r>
      <w:r w:rsidR="00AC466E" w:rsidRPr="00206ACB">
        <w:t xml:space="preserve"> </w:t>
      </w:r>
      <w:r w:rsidRPr="00206ACB">
        <w:t>US</w:t>
      </w:r>
      <w:r w:rsidR="00AC466E" w:rsidRPr="00206ACB">
        <w:t xml:space="preserve"> </w:t>
      </w:r>
      <w:r w:rsidRPr="00206ACB">
        <w:t>home</w:t>
      </w:r>
      <w:r w:rsidR="00AC466E" w:rsidRPr="00206ACB">
        <w:t xml:space="preserve"> </w:t>
      </w:r>
      <w:r w:rsidRPr="00206ACB">
        <w:t>video</w:t>
      </w:r>
      <w:r w:rsidR="00AC466E" w:rsidRPr="00206ACB">
        <w:t xml:space="preserve"> </w:t>
      </w:r>
      <w:r w:rsidRPr="00206ACB">
        <w:t>game</w:t>
      </w:r>
      <w:r w:rsidR="00AC466E" w:rsidRPr="00206ACB">
        <w:t xml:space="preserve"> </w:t>
      </w:r>
      <w:r w:rsidRPr="00206ACB">
        <w:t>market.</w:t>
      </w:r>
      <w:r w:rsidR="00AC466E" w:rsidRPr="00206ACB">
        <w:t xml:space="preserve"> </w:t>
      </w:r>
      <w:r w:rsidRPr="00206ACB">
        <w:t>An</w:t>
      </w:r>
      <w:r w:rsidR="00AC466E" w:rsidRPr="00206ACB">
        <w:t xml:space="preserve"> </w:t>
      </w:r>
      <w:r w:rsidRPr="00206ACB">
        <w:t>entire</w:t>
      </w:r>
      <w:r w:rsidR="00AC466E" w:rsidRPr="00206ACB">
        <w:t xml:space="preserve"> </w:t>
      </w:r>
      <w:r w:rsidRPr="00206ACB">
        <w:t>generation</w:t>
      </w:r>
      <w:r w:rsidR="00AC466E" w:rsidRPr="00206ACB">
        <w:t xml:space="preserve"> </w:t>
      </w:r>
      <w:r w:rsidRPr="00206ACB">
        <w:t>of</w:t>
      </w:r>
      <w:r w:rsidR="00AC466E" w:rsidRPr="00206ACB">
        <w:t xml:space="preserve"> </w:t>
      </w:r>
      <w:r w:rsidRPr="00206ACB">
        <w:t>gamers</w:t>
      </w:r>
      <w:r w:rsidR="00AC466E" w:rsidRPr="00206ACB">
        <w:t xml:space="preserve"> </w:t>
      </w:r>
      <w:r w:rsidRPr="00206ACB">
        <w:t>have</w:t>
      </w:r>
      <w:r w:rsidR="00AC466E" w:rsidRPr="00206ACB">
        <w:t xml:space="preserve"> </w:t>
      </w:r>
      <w:r w:rsidRPr="00206ACB">
        <w:t>fond</w:t>
      </w:r>
      <w:r w:rsidR="00AC466E" w:rsidRPr="00206ACB">
        <w:t xml:space="preserve"> </w:t>
      </w:r>
      <w:r w:rsidRPr="00206ACB">
        <w:t>memories</w:t>
      </w:r>
      <w:r w:rsidR="00AC466E" w:rsidRPr="00206ACB">
        <w:t xml:space="preserve"> </w:t>
      </w:r>
      <w:r w:rsidRPr="00206ACB">
        <w:t>of</w:t>
      </w:r>
      <w:r w:rsidR="00AC466E" w:rsidRPr="00206ACB">
        <w:t xml:space="preserve"> </w:t>
      </w:r>
      <w:r w:rsidRPr="00206ACB">
        <w:t>the</w:t>
      </w:r>
      <w:r w:rsidR="00AC466E" w:rsidRPr="00206ACB">
        <w:t xml:space="preserve"> </w:t>
      </w:r>
      <w:r w:rsidRPr="00206ACB">
        <w:t>system,</w:t>
      </w:r>
      <w:r w:rsidR="00AC466E" w:rsidRPr="00206ACB">
        <w:t xml:space="preserve"> </w:t>
      </w:r>
      <w:r w:rsidRPr="00206ACB">
        <w:t>and</w:t>
      </w:r>
      <w:r w:rsidR="00AC466E" w:rsidRPr="00206ACB">
        <w:t xml:space="preserve"> </w:t>
      </w:r>
      <w:r w:rsidRPr="00206ACB">
        <w:t>even</w:t>
      </w:r>
      <w:r w:rsidR="00AC466E" w:rsidRPr="00206ACB">
        <w:t xml:space="preserve"> </w:t>
      </w:r>
      <w:r w:rsidRPr="00206ACB">
        <w:t>young</w:t>
      </w:r>
      <w:r w:rsidR="00AC466E" w:rsidRPr="00206ACB">
        <w:t xml:space="preserve"> </w:t>
      </w:r>
      <w:r w:rsidRPr="00206ACB">
        <w:t>people</w:t>
      </w:r>
      <w:r w:rsidR="00AC466E" w:rsidRPr="00206ACB">
        <w:t xml:space="preserve"> </w:t>
      </w:r>
      <w:r w:rsidRPr="00206ACB">
        <w:t>with</w:t>
      </w:r>
      <w:r w:rsidR="00AC466E" w:rsidRPr="00206ACB">
        <w:t xml:space="preserve"> </w:t>
      </w:r>
      <w:r w:rsidRPr="00206ACB">
        <w:t>no</w:t>
      </w:r>
      <w:r w:rsidR="00AC466E" w:rsidRPr="00206ACB">
        <w:t xml:space="preserve"> </w:t>
      </w:r>
      <w:r w:rsidRPr="00206ACB">
        <w:t>prior</w:t>
      </w:r>
      <w:r w:rsidR="00AC466E" w:rsidRPr="00206ACB">
        <w:t xml:space="preserve"> </w:t>
      </w:r>
      <w:r w:rsidRPr="00206ACB">
        <w:t>experience</w:t>
      </w:r>
      <w:r w:rsidR="00AC466E" w:rsidRPr="00206ACB">
        <w:t xml:space="preserve"> </w:t>
      </w:r>
      <w:r w:rsidRPr="00206ACB">
        <w:t>with</w:t>
      </w:r>
      <w:r w:rsidR="00AC466E" w:rsidRPr="00206ACB">
        <w:t xml:space="preserve"> </w:t>
      </w:r>
      <w:r w:rsidRPr="00206ACB">
        <w:t>the</w:t>
      </w:r>
      <w:r w:rsidR="00AC466E" w:rsidRPr="00206ACB">
        <w:t xml:space="preserve"> </w:t>
      </w:r>
      <w:r w:rsidRPr="00206ACB">
        <w:t>system</w:t>
      </w:r>
      <w:r w:rsidR="00AC466E" w:rsidRPr="00206ACB">
        <w:t xml:space="preserve"> </w:t>
      </w:r>
      <w:r w:rsidRPr="00206ACB">
        <w:t>recognize</w:t>
      </w:r>
      <w:r w:rsidR="00AC466E" w:rsidRPr="00206ACB">
        <w:t xml:space="preserve"> </w:t>
      </w:r>
      <w:r w:rsidRPr="00206ACB">
        <w:t>its</w:t>
      </w:r>
      <w:r w:rsidR="00AC466E" w:rsidRPr="00206ACB">
        <w:t xml:space="preserve"> </w:t>
      </w:r>
      <w:r w:rsidRPr="00206ACB">
        <w:t>historical</w:t>
      </w:r>
      <w:r w:rsidR="00AC466E" w:rsidRPr="00206ACB">
        <w:t xml:space="preserve"> </w:t>
      </w:r>
      <w:r w:rsidRPr="00206ACB">
        <w:t>importance.</w:t>
      </w:r>
    </w:p>
    <w:p w14:paraId="75BBE723" w14:textId="07C4EA44" w:rsidR="00616C30" w:rsidRPr="00206ACB" w:rsidRDefault="00000000" w:rsidP="009944E9">
      <w:pPr>
        <w:rPr>
          <w:rFonts w:eastAsia="Times New Roman" w:cstheme="minorHAnsi"/>
          <w:color w:val="111111"/>
          <w:kern w:val="0"/>
          <w:szCs w:val="26"/>
          <w:lang w:eastAsia="ja-JP"/>
        </w:rPr>
      </w:pPr>
      <w:hyperlink r:id="rId70" w:history="1">
        <w:r w:rsidR="00616C30" w:rsidRPr="00206ACB">
          <w:rPr>
            <w:rStyle w:val="Hyperlink"/>
            <w:rFonts w:eastAsia="Times New Roman" w:cstheme="minorHAnsi"/>
            <w:kern w:val="0"/>
            <w:szCs w:val="26"/>
            <w:lang w:eastAsia="ja-JP"/>
          </w:rPr>
          <w:t>https://youtu.be/bDOZbvE01Fk</w:t>
        </w:r>
      </w:hyperlink>
    </w:p>
    <w:p w14:paraId="2DB6895F" w14:textId="0B0DC876" w:rsidR="00EC7F79" w:rsidRPr="00206ACB" w:rsidRDefault="00EC7F79" w:rsidP="00E63621">
      <w:pPr>
        <w:widowControl/>
        <w:autoSpaceDE/>
        <w:autoSpaceDN/>
        <w:ind w:left="720" w:right="1320" w:firstLine="0"/>
        <w:textAlignment w:val="baseline"/>
        <w:rPr>
          <w:rFonts w:eastAsia="Times New Roman" w:cstheme="minorHAnsi"/>
          <w:color w:val="111111"/>
          <w:kern w:val="0"/>
          <w:szCs w:val="26"/>
          <w:lang w:eastAsia="ja-JP"/>
        </w:rPr>
      </w:pPr>
      <w:r w:rsidRPr="00206ACB">
        <w:rPr>
          <w:rFonts w:eastAsia="Times New Roman" w:cstheme="minorHAnsi"/>
          <w:color w:val="111111"/>
          <w:kern w:val="0"/>
          <w:szCs w:val="26"/>
          <w:lang w:eastAsia="ja-JP"/>
        </w:rPr>
        <w:t>I</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can't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imagine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world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without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home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video</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games.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That's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like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saying</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TV</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wouldn't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work,</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movie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wouldn't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work.</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t>
      </w:r>
      <w:r w:rsidR="00AC466E" w:rsidRPr="00206ACB">
        <w:rPr>
          <w:rFonts w:eastAsia="Times New Roman" w:cstheme="minorHAnsi"/>
          <w:color w:val="111111"/>
          <w:kern w:val="0"/>
          <w:szCs w:val="26"/>
          <w:lang w:eastAsia="ja-JP"/>
        </w:rPr>
        <w:t xml:space="preserve"> </w:t>
      </w:r>
      <w:r w:rsidRPr="00206ACB">
        <w:rPr>
          <w:rFonts w:eastAsia="Times New Roman" w:cstheme="minorHAnsi"/>
          <w:i/>
          <w:iCs/>
          <w:color w:val="111111"/>
          <w:kern w:val="0"/>
          <w:szCs w:val="26"/>
          <w:lang w:eastAsia="ja-JP"/>
        </w:rPr>
        <w:t>It's</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a</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classic.</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Like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classic</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vinyl</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record.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This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[NES]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is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classic</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vinyl</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video</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game.</w:t>
      </w:r>
    </w:p>
    <w:p w14:paraId="3F63B1F4" w14:textId="2ED4A0BF" w:rsidR="00EC7F79" w:rsidRPr="00206ACB" w:rsidRDefault="00EC7F79" w:rsidP="00E63621">
      <w:pPr>
        <w:widowControl/>
        <w:autoSpaceDE/>
        <w:autoSpaceDN/>
        <w:jc w:val="right"/>
        <w:rPr>
          <w:rFonts w:eastAsia="Times New Roman" w:cstheme="minorHAnsi"/>
          <w:color w:val="111111"/>
          <w:kern w:val="0"/>
          <w:szCs w:val="26"/>
          <w:lang w:eastAsia="ja-JP"/>
        </w:rPr>
      </w:pPr>
      <w:r w:rsidRPr="00206ACB">
        <w:rPr>
          <w:rFonts w:eastAsia="Times New Roman" w:cstheme="minorHAnsi"/>
          <w:color w:val="111111"/>
          <w:kern w:val="0"/>
          <w:szCs w:val="26"/>
          <w:lang w:eastAsia="ja-JP"/>
        </w:rPr>
        <w:t>Ethan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James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(age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19),</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"Teens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React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to</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Nintendo</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(NES)"</w:t>
      </w:r>
    </w:p>
    <w:p w14:paraId="2627E75B" w14:textId="4708E7C0" w:rsidR="00E17E4A" w:rsidRPr="00206ACB" w:rsidRDefault="00E17E4A" w:rsidP="00CE1CB6">
      <w:pPr>
        <w:pStyle w:val="Heading3"/>
        <w:rPr>
          <w:rFonts w:cstheme="minorHAnsi"/>
        </w:rPr>
      </w:pPr>
      <w:bookmarkStart w:id="78" w:name="_Toc168434221"/>
      <w:bookmarkStart w:id="79" w:name="_Toc168779342"/>
      <w:r w:rsidRPr="00206ACB">
        <w:rPr>
          <w:rFonts w:cstheme="minorHAnsi"/>
        </w:rPr>
        <w:t>It's</w:t>
      </w:r>
      <w:r w:rsidR="00AC466E" w:rsidRPr="00206ACB">
        <w:rPr>
          <w:rFonts w:cstheme="minorHAnsi"/>
        </w:rPr>
        <w:t xml:space="preserve"> </w:t>
      </w:r>
      <w:r w:rsidRPr="00206ACB">
        <w:rPr>
          <w:rFonts w:cstheme="minorHAnsi"/>
        </w:rPr>
        <w:t>Good</w:t>
      </w:r>
      <w:r w:rsidR="00AC466E" w:rsidRPr="00206ACB">
        <w:rPr>
          <w:rFonts w:cstheme="minorHAnsi"/>
        </w:rPr>
        <w:t xml:space="preserve"> </w:t>
      </w:r>
      <w:r w:rsidRPr="00206ACB">
        <w:rPr>
          <w:rFonts w:cstheme="minorHAnsi"/>
        </w:rPr>
        <w:t>for</w:t>
      </w:r>
      <w:r w:rsidR="00AC466E" w:rsidRPr="00206ACB">
        <w:rPr>
          <w:rFonts w:cstheme="minorHAnsi"/>
        </w:rPr>
        <w:t xml:space="preserve"> </w:t>
      </w:r>
      <w:r w:rsidRPr="00206ACB">
        <w:rPr>
          <w:rFonts w:cstheme="minorHAnsi"/>
        </w:rPr>
        <w:t>Individuals</w:t>
      </w:r>
      <w:r w:rsidR="00AC466E" w:rsidRPr="00206ACB">
        <w:rPr>
          <w:rFonts w:cstheme="minorHAnsi"/>
        </w:rPr>
        <w:t xml:space="preserve"> </w:t>
      </w:r>
      <w:r w:rsidRPr="00206ACB">
        <w:rPr>
          <w:rFonts w:cstheme="minorHAnsi"/>
        </w:rPr>
        <w:t>and</w:t>
      </w:r>
      <w:r w:rsidR="00AC466E" w:rsidRPr="00206ACB">
        <w:rPr>
          <w:rFonts w:cstheme="minorHAnsi"/>
        </w:rPr>
        <w:t xml:space="preserve"> </w:t>
      </w:r>
      <w:r w:rsidRPr="00206ACB">
        <w:rPr>
          <w:rFonts w:cstheme="minorHAnsi"/>
        </w:rPr>
        <w:t>Small</w:t>
      </w:r>
      <w:r w:rsidR="00AC466E" w:rsidRPr="00206ACB">
        <w:rPr>
          <w:rFonts w:cstheme="minorHAnsi"/>
        </w:rPr>
        <w:t xml:space="preserve"> </w:t>
      </w:r>
      <w:r w:rsidRPr="00206ACB">
        <w:rPr>
          <w:rFonts w:cstheme="minorHAnsi"/>
        </w:rPr>
        <w:t>Teams</w:t>
      </w:r>
      <w:bookmarkEnd w:id="78"/>
      <w:bookmarkEnd w:id="79"/>
    </w:p>
    <w:p w14:paraId="123DB3BA" w14:textId="28C59F11" w:rsidR="00252D58" w:rsidRPr="00206ACB" w:rsidRDefault="00252D58" w:rsidP="00F0199C">
      <w:pPr>
        <w:rPr>
          <w:lang w:eastAsia="ja-JP"/>
        </w:rPr>
      </w:pPr>
      <w:r w:rsidRPr="00206ACB">
        <w:rPr>
          <w:lang w:eastAsia="ja-JP"/>
        </w:rPr>
        <w:t>Most</w:t>
      </w:r>
      <w:r w:rsidR="00AC466E" w:rsidRPr="00206ACB">
        <w:rPr>
          <w:lang w:eastAsia="ja-JP"/>
        </w:rPr>
        <w:t xml:space="preserve"> </w:t>
      </w:r>
      <w:r w:rsidRPr="00206ACB">
        <w:rPr>
          <w:lang w:eastAsia="ja-JP"/>
        </w:rPr>
        <w:t>commercial</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games</w:t>
      </w:r>
      <w:r w:rsidR="00AC466E" w:rsidRPr="00206ACB">
        <w:rPr>
          <w:lang w:eastAsia="ja-JP"/>
        </w:rPr>
        <w:t xml:space="preserve"> </w:t>
      </w:r>
      <w:r w:rsidRPr="00206ACB">
        <w:rPr>
          <w:lang w:eastAsia="ja-JP"/>
        </w:rPr>
        <w:t>were</w:t>
      </w:r>
      <w:r w:rsidR="00AC466E" w:rsidRPr="00206ACB">
        <w:rPr>
          <w:lang w:eastAsia="ja-JP"/>
        </w:rPr>
        <w:t xml:space="preserve"> </w:t>
      </w:r>
      <w:r w:rsidRPr="00206ACB">
        <w:rPr>
          <w:lang w:eastAsia="ja-JP"/>
        </w:rPr>
        <w:t>made</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small</w:t>
      </w:r>
      <w:r w:rsidR="00AC466E" w:rsidRPr="00206ACB">
        <w:rPr>
          <w:lang w:eastAsia="ja-JP"/>
        </w:rPr>
        <w:t xml:space="preserve"> </w:t>
      </w:r>
      <w:r w:rsidRPr="00206ACB">
        <w:rPr>
          <w:lang w:eastAsia="ja-JP"/>
        </w:rPr>
        <w:t>teams.</w:t>
      </w:r>
      <w:r w:rsidR="00AC466E" w:rsidRPr="00206ACB">
        <w:rPr>
          <w:lang w:eastAsia="ja-JP"/>
        </w:rPr>
        <w:t xml:space="preserve"> </w:t>
      </w:r>
      <w:r w:rsidRPr="00206ACB">
        <w:rPr>
          <w:lang w:eastAsia="ja-JP"/>
        </w:rPr>
        <w:t>Consider</w:t>
      </w:r>
      <w:r w:rsidR="00AC466E" w:rsidRPr="00206ACB">
        <w:rPr>
          <w:lang w:eastAsia="ja-JP"/>
        </w:rPr>
        <w:t xml:space="preserve"> </w:t>
      </w:r>
      <w:r w:rsidRPr="00206ACB">
        <w:rPr>
          <w:i/>
          <w:iCs/>
          <w:lang w:eastAsia="ja-JP"/>
        </w:rPr>
        <w:t>Donkey</w:t>
      </w:r>
      <w:r w:rsidR="00AC466E" w:rsidRPr="00206ACB">
        <w:rPr>
          <w:i/>
          <w:iCs/>
          <w:lang w:eastAsia="ja-JP"/>
        </w:rPr>
        <w:t xml:space="preserve"> </w:t>
      </w:r>
      <w:r w:rsidRPr="00206ACB">
        <w:rPr>
          <w:i/>
          <w:iCs/>
          <w:lang w:eastAsia="ja-JP"/>
        </w:rPr>
        <w:t>Kong</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designed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play:</w:t>
      </w:r>
    </w:p>
    <w:tbl>
      <w:tblPr>
        <w:tblW w:w="0" w:type="auto"/>
        <w:tblCellSpacing w:w="15" w:type="dxa"/>
        <w:tblInd w:w="855" w:type="dxa"/>
        <w:tblCellMar>
          <w:top w:w="15" w:type="dxa"/>
          <w:left w:w="15" w:type="dxa"/>
          <w:bottom w:w="15" w:type="dxa"/>
          <w:right w:w="15" w:type="dxa"/>
        </w:tblCellMar>
        <w:tblLook w:val="04A0" w:firstRow="1" w:lastRow="0" w:firstColumn="1" w:lastColumn="0" w:noHBand="0" w:noVBand="1"/>
      </w:tblPr>
      <w:tblGrid>
        <w:gridCol w:w="3465"/>
        <w:gridCol w:w="3114"/>
      </w:tblGrid>
      <w:tr w:rsidR="00252D58" w:rsidRPr="00206ACB" w14:paraId="389C9B16" w14:textId="77777777" w:rsidTr="00F871D7">
        <w:trPr>
          <w:tblHeader/>
          <w:tblCellSpacing w:w="15" w:type="dxa"/>
        </w:trPr>
        <w:tc>
          <w:tcPr>
            <w:tcW w:w="3420" w:type="dxa"/>
            <w:vAlign w:val="center"/>
            <w:hideMark/>
          </w:tcPr>
          <w:p w14:paraId="6424A895" w14:textId="77777777" w:rsidR="00252D58" w:rsidRPr="00206ACB" w:rsidRDefault="00252D58" w:rsidP="00E63621">
            <w:pPr>
              <w:widowControl/>
              <w:autoSpaceDE/>
              <w:autoSpaceDN/>
              <w:spacing w:after="0" w:line="240" w:lineRule="auto"/>
              <w:ind w:firstLine="0"/>
              <w:jc w:val="left"/>
              <w:rPr>
                <w:rFonts w:eastAsia="Times New Roman" w:cstheme="minorHAnsi"/>
                <w:b/>
                <w:bCs/>
                <w:kern w:val="0"/>
                <w:szCs w:val="26"/>
                <w:u w:val="single"/>
                <w:lang w:eastAsia="ja-JP"/>
              </w:rPr>
            </w:pPr>
            <w:r w:rsidRPr="00206ACB">
              <w:rPr>
                <w:rFonts w:eastAsia="Times New Roman" w:cstheme="minorHAnsi"/>
                <w:b/>
                <w:bCs/>
                <w:kern w:val="0"/>
                <w:szCs w:val="26"/>
                <w:u w:val="single"/>
                <w:lang w:eastAsia="ja-JP"/>
              </w:rPr>
              <w:t>Role</w:t>
            </w:r>
          </w:p>
        </w:tc>
        <w:tc>
          <w:tcPr>
            <w:tcW w:w="3069" w:type="dxa"/>
            <w:vAlign w:val="center"/>
            <w:hideMark/>
          </w:tcPr>
          <w:p w14:paraId="6D6436F1" w14:textId="77777777" w:rsidR="00252D58" w:rsidRPr="00206ACB" w:rsidRDefault="00252D58" w:rsidP="00E63621">
            <w:pPr>
              <w:widowControl/>
              <w:autoSpaceDE/>
              <w:autoSpaceDN/>
              <w:spacing w:after="0" w:line="240" w:lineRule="auto"/>
              <w:ind w:firstLine="30"/>
              <w:jc w:val="left"/>
              <w:rPr>
                <w:rFonts w:eastAsia="Times New Roman" w:cstheme="minorHAnsi"/>
                <w:b/>
                <w:bCs/>
                <w:kern w:val="0"/>
                <w:szCs w:val="26"/>
                <w:u w:val="single"/>
                <w:lang w:eastAsia="ja-JP"/>
              </w:rPr>
            </w:pPr>
            <w:r w:rsidRPr="00206ACB">
              <w:rPr>
                <w:rFonts w:eastAsia="Times New Roman" w:cstheme="minorHAnsi"/>
                <w:b/>
                <w:bCs/>
                <w:kern w:val="0"/>
                <w:szCs w:val="26"/>
                <w:u w:val="single"/>
                <w:lang w:eastAsia="ja-JP"/>
              </w:rPr>
              <w:t>Name</w:t>
            </w:r>
          </w:p>
        </w:tc>
      </w:tr>
      <w:tr w:rsidR="00252D58" w:rsidRPr="00206ACB" w14:paraId="004C8002" w14:textId="77777777" w:rsidTr="00F871D7">
        <w:trPr>
          <w:tblCellSpacing w:w="15" w:type="dxa"/>
        </w:trPr>
        <w:tc>
          <w:tcPr>
            <w:tcW w:w="3420" w:type="dxa"/>
            <w:vAlign w:val="center"/>
            <w:hideMark/>
          </w:tcPr>
          <w:p w14:paraId="6AF6653E" w14:textId="77777777" w:rsidR="00252D58" w:rsidRPr="00206ACB" w:rsidRDefault="00252D58" w:rsidP="00E63621">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Programmer</w:t>
            </w:r>
          </w:p>
        </w:tc>
        <w:tc>
          <w:tcPr>
            <w:tcW w:w="3069" w:type="dxa"/>
            <w:vAlign w:val="center"/>
            <w:hideMark/>
          </w:tcPr>
          <w:p w14:paraId="0996FBF4" w14:textId="402E9477" w:rsidR="00252D58" w:rsidRPr="00206ACB" w:rsidRDefault="00252D58" w:rsidP="00E63621">
            <w:pPr>
              <w:widowControl/>
              <w:autoSpaceDE/>
              <w:autoSpaceDN/>
              <w:spacing w:after="0" w:line="240" w:lineRule="auto"/>
              <w:ind w:firstLine="30"/>
              <w:jc w:val="left"/>
              <w:rPr>
                <w:rFonts w:eastAsia="Times New Roman" w:cstheme="minorHAnsi"/>
                <w:kern w:val="0"/>
                <w:szCs w:val="26"/>
                <w:lang w:eastAsia="ja-JP"/>
              </w:rPr>
            </w:pPr>
            <w:r w:rsidRPr="00206ACB">
              <w:rPr>
                <w:rFonts w:eastAsia="Times New Roman" w:cstheme="minorHAnsi"/>
                <w:kern w:val="0"/>
                <w:szCs w:val="26"/>
                <w:lang w:eastAsia="ja-JP"/>
              </w:rPr>
              <w:t>Toshihiko</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Nakago</w:t>
            </w:r>
          </w:p>
        </w:tc>
      </w:tr>
      <w:tr w:rsidR="00252D58" w:rsidRPr="00206ACB" w14:paraId="129ADC6F" w14:textId="77777777" w:rsidTr="00F871D7">
        <w:trPr>
          <w:tblCellSpacing w:w="15" w:type="dxa"/>
        </w:trPr>
        <w:tc>
          <w:tcPr>
            <w:tcW w:w="3420" w:type="dxa"/>
            <w:vAlign w:val="center"/>
            <w:hideMark/>
          </w:tcPr>
          <w:p w14:paraId="11D78154" w14:textId="38051FB4" w:rsidR="00252D58" w:rsidRPr="00206ACB" w:rsidRDefault="00252D58" w:rsidP="00E63621">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Course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Designer</w:t>
            </w:r>
          </w:p>
        </w:tc>
        <w:tc>
          <w:tcPr>
            <w:tcW w:w="3069" w:type="dxa"/>
            <w:vAlign w:val="center"/>
            <w:hideMark/>
          </w:tcPr>
          <w:p w14:paraId="13893AA1" w14:textId="437D6CFF" w:rsidR="00252D58" w:rsidRPr="00206ACB" w:rsidRDefault="00252D58" w:rsidP="00E63621">
            <w:pPr>
              <w:widowControl/>
              <w:autoSpaceDE/>
              <w:autoSpaceDN/>
              <w:spacing w:after="0" w:line="240" w:lineRule="auto"/>
              <w:ind w:firstLine="30"/>
              <w:jc w:val="left"/>
              <w:rPr>
                <w:rFonts w:eastAsia="Times New Roman" w:cstheme="minorHAnsi"/>
                <w:kern w:val="0"/>
                <w:szCs w:val="26"/>
                <w:lang w:eastAsia="ja-JP"/>
              </w:rPr>
            </w:pPr>
            <w:r w:rsidRPr="00206ACB">
              <w:rPr>
                <w:rFonts w:eastAsia="Times New Roman" w:cstheme="minorHAnsi"/>
                <w:kern w:val="0"/>
                <w:szCs w:val="26"/>
                <w:lang w:eastAsia="ja-JP"/>
              </w:rPr>
              <w:t>Kenta</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Usui</w:t>
            </w:r>
          </w:p>
        </w:tc>
      </w:tr>
      <w:tr w:rsidR="00252D58" w:rsidRPr="00206ACB" w14:paraId="11C2D3A5" w14:textId="77777777" w:rsidTr="00F871D7">
        <w:trPr>
          <w:tblCellSpacing w:w="15" w:type="dxa"/>
        </w:trPr>
        <w:tc>
          <w:tcPr>
            <w:tcW w:w="3420" w:type="dxa"/>
            <w:vAlign w:val="center"/>
            <w:hideMark/>
          </w:tcPr>
          <w:p w14:paraId="5A073EDC" w14:textId="2D194A0A" w:rsidR="00252D58" w:rsidRPr="00206ACB" w:rsidRDefault="00252D58" w:rsidP="00E63621">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Original</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Game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Designer</w:t>
            </w:r>
          </w:p>
        </w:tc>
        <w:tc>
          <w:tcPr>
            <w:tcW w:w="3069" w:type="dxa"/>
            <w:vAlign w:val="center"/>
            <w:hideMark/>
          </w:tcPr>
          <w:p w14:paraId="63035438" w14:textId="5A562AA5" w:rsidR="00252D58" w:rsidRPr="00206ACB" w:rsidRDefault="00252D58" w:rsidP="00E63621">
            <w:pPr>
              <w:widowControl/>
              <w:autoSpaceDE/>
              <w:autoSpaceDN/>
              <w:spacing w:after="0" w:line="240" w:lineRule="auto"/>
              <w:ind w:firstLine="30"/>
              <w:jc w:val="left"/>
              <w:rPr>
                <w:rFonts w:eastAsia="Times New Roman" w:cstheme="minorHAnsi"/>
                <w:kern w:val="0"/>
                <w:szCs w:val="26"/>
                <w:lang w:eastAsia="ja-JP"/>
              </w:rPr>
            </w:pPr>
            <w:r w:rsidRPr="00206ACB">
              <w:rPr>
                <w:rFonts w:eastAsia="Times New Roman" w:cstheme="minorHAnsi"/>
                <w:kern w:val="0"/>
                <w:szCs w:val="26"/>
                <w:lang w:eastAsia="ja-JP"/>
              </w:rPr>
              <w:t>Shigeru</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Miyamoto</w:t>
            </w:r>
          </w:p>
        </w:tc>
      </w:tr>
      <w:tr w:rsidR="00252D58" w:rsidRPr="00206ACB" w14:paraId="17E1BDEA" w14:textId="77777777" w:rsidTr="00F871D7">
        <w:trPr>
          <w:tblCellSpacing w:w="15" w:type="dxa"/>
        </w:trPr>
        <w:tc>
          <w:tcPr>
            <w:tcW w:w="3420" w:type="dxa"/>
            <w:vAlign w:val="center"/>
            <w:hideMark/>
          </w:tcPr>
          <w:p w14:paraId="7A3E189C" w14:textId="4B0BEDFD" w:rsidR="00252D58" w:rsidRPr="00206ACB" w:rsidRDefault="00252D58" w:rsidP="00E63621">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Music</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&amp;</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Sound</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Effects</w:t>
            </w:r>
          </w:p>
        </w:tc>
        <w:tc>
          <w:tcPr>
            <w:tcW w:w="3069" w:type="dxa"/>
            <w:vAlign w:val="center"/>
            <w:hideMark/>
          </w:tcPr>
          <w:p w14:paraId="3B43174D" w14:textId="153588A8" w:rsidR="00252D58" w:rsidRPr="00206ACB" w:rsidRDefault="00252D58" w:rsidP="00E63621">
            <w:pPr>
              <w:widowControl/>
              <w:autoSpaceDE/>
              <w:autoSpaceDN/>
              <w:spacing w:after="0" w:line="240" w:lineRule="auto"/>
              <w:ind w:firstLine="30"/>
              <w:jc w:val="left"/>
              <w:rPr>
                <w:rFonts w:eastAsia="Times New Roman" w:cstheme="minorHAnsi"/>
                <w:kern w:val="0"/>
                <w:szCs w:val="26"/>
                <w:lang w:eastAsia="ja-JP"/>
              </w:rPr>
            </w:pPr>
            <w:r w:rsidRPr="00206ACB">
              <w:rPr>
                <w:rFonts w:eastAsia="Times New Roman" w:cstheme="minorHAnsi"/>
                <w:kern w:val="0"/>
                <w:szCs w:val="26"/>
                <w:lang w:eastAsia="ja-JP"/>
              </w:rPr>
              <w:t>Yukio</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Taneoka</w:t>
            </w:r>
          </w:p>
        </w:tc>
      </w:tr>
      <w:tr w:rsidR="00252D58" w:rsidRPr="00206ACB" w14:paraId="0884B33C" w14:textId="77777777" w:rsidTr="00F871D7">
        <w:trPr>
          <w:tblCellSpacing w:w="15" w:type="dxa"/>
        </w:trPr>
        <w:tc>
          <w:tcPr>
            <w:tcW w:w="3420" w:type="dxa"/>
            <w:vAlign w:val="center"/>
            <w:hideMark/>
          </w:tcPr>
          <w:p w14:paraId="4A3F84C9" w14:textId="77777777" w:rsidR="00252D58" w:rsidRPr="00206ACB" w:rsidRDefault="00252D58" w:rsidP="00E63621">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Producer</w:t>
            </w:r>
          </w:p>
        </w:tc>
        <w:tc>
          <w:tcPr>
            <w:tcW w:w="3069" w:type="dxa"/>
            <w:vAlign w:val="center"/>
            <w:hideMark/>
          </w:tcPr>
          <w:p w14:paraId="01D5F781" w14:textId="3A256553" w:rsidR="00252D58" w:rsidRPr="00206ACB" w:rsidRDefault="00252D58" w:rsidP="00E63621">
            <w:pPr>
              <w:widowControl/>
              <w:autoSpaceDE/>
              <w:autoSpaceDN/>
              <w:spacing w:after="0" w:line="240" w:lineRule="auto"/>
              <w:ind w:firstLine="30"/>
              <w:jc w:val="left"/>
              <w:rPr>
                <w:rFonts w:eastAsia="Times New Roman" w:cstheme="minorHAnsi"/>
                <w:kern w:val="0"/>
                <w:szCs w:val="26"/>
                <w:lang w:eastAsia="ja-JP"/>
              </w:rPr>
            </w:pPr>
            <w:r w:rsidRPr="00206ACB">
              <w:rPr>
                <w:rFonts w:eastAsia="Times New Roman" w:cstheme="minorHAnsi"/>
                <w:kern w:val="0"/>
                <w:szCs w:val="26"/>
                <w:lang w:eastAsia="ja-JP"/>
              </w:rPr>
              <w:t>Masayuki</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Uemura</w:t>
            </w:r>
          </w:p>
        </w:tc>
      </w:tr>
    </w:tbl>
    <w:p w14:paraId="285D4090" w14:textId="77777777" w:rsidR="00F0199C" w:rsidRDefault="00F0199C" w:rsidP="00F0199C">
      <w:pPr>
        <w:ind w:firstLine="0"/>
        <w:rPr>
          <w:lang w:eastAsia="ja-JP"/>
        </w:rPr>
      </w:pPr>
    </w:p>
    <w:p w14:paraId="59C4FDD8" w14:textId="77777777" w:rsidR="00F0199C" w:rsidRDefault="00F0199C">
      <w:pPr>
        <w:widowControl/>
        <w:kinsoku/>
        <w:overflowPunct/>
        <w:autoSpaceDE/>
        <w:autoSpaceDN/>
        <w:spacing w:before="0" w:after="160" w:line="259" w:lineRule="auto"/>
        <w:ind w:firstLine="0"/>
        <w:jc w:val="left"/>
        <w:rPr>
          <w:lang w:eastAsia="ja-JP"/>
        </w:rPr>
      </w:pPr>
      <w:r>
        <w:rPr>
          <w:lang w:eastAsia="ja-JP"/>
        </w:rPr>
        <w:br w:type="page"/>
      </w:r>
    </w:p>
    <w:p w14:paraId="65DCAE15" w14:textId="1C829CC5" w:rsidR="00252D58" w:rsidRPr="00206ACB" w:rsidRDefault="00252D58" w:rsidP="004C75F4">
      <w:pPr>
        <w:rPr>
          <w:lang w:eastAsia="ja-JP"/>
        </w:rPr>
      </w:pPr>
      <w:r w:rsidRPr="00206ACB">
        <w:rPr>
          <w:lang w:eastAsia="ja-JP"/>
        </w:rPr>
        <w:lastRenderedPageBreak/>
        <w:t>The</w:t>
      </w:r>
      <w:r w:rsidR="00AC466E" w:rsidRPr="00206ACB">
        <w:rPr>
          <w:lang w:eastAsia="ja-JP"/>
        </w:rPr>
        <w:t xml:space="preserve"> </w:t>
      </w:r>
      <w:r w:rsidRPr="00206ACB">
        <w:rPr>
          <w:lang w:eastAsia="ja-JP"/>
        </w:rPr>
        <w:t>entire</w:t>
      </w:r>
      <w:r w:rsidR="00AC466E" w:rsidRPr="00206ACB">
        <w:rPr>
          <w:lang w:eastAsia="ja-JP"/>
        </w:rPr>
        <w:t xml:space="preserve"> </w:t>
      </w:r>
      <w:r w:rsidRPr="00206ACB">
        <w:rPr>
          <w:lang w:eastAsia="ja-JP"/>
        </w:rPr>
        <w:t>Famicom</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made</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team</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five</w:t>
      </w:r>
      <w:r w:rsidR="00AC466E" w:rsidRPr="00206ACB">
        <w:rPr>
          <w:lang w:eastAsia="ja-JP"/>
        </w:rPr>
        <w:t xml:space="preserve"> </w:t>
      </w:r>
      <w:r w:rsidRPr="00206ACB">
        <w:rPr>
          <w:lang w:eastAsia="ja-JP"/>
        </w:rPr>
        <w:t>people,</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"Programmer".</w:t>
      </w:r>
      <w:r w:rsidR="00AC466E" w:rsidRPr="00206ACB">
        <w:rPr>
          <w:lang w:eastAsia="ja-JP"/>
        </w:rPr>
        <w:t xml:space="preserve"> </w:t>
      </w:r>
      <w:r w:rsidRPr="00206ACB">
        <w:rPr>
          <w:lang w:eastAsia="ja-JP"/>
        </w:rPr>
        <w:t>Many</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best</w:t>
      </w:r>
      <w:r w:rsidR="00AC466E" w:rsidRPr="00206ACB">
        <w:rPr>
          <w:lang w:eastAsia="ja-JP"/>
        </w:rPr>
        <w:t xml:space="preserve"> </w:t>
      </w:r>
      <w:r w:rsidRPr="00206ACB">
        <w:rPr>
          <w:lang w:eastAsia="ja-JP"/>
        </w:rPr>
        <w:t>games</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were</w:t>
      </w:r>
      <w:r w:rsidR="00AC466E" w:rsidRPr="00206ACB">
        <w:rPr>
          <w:lang w:eastAsia="ja-JP"/>
        </w:rPr>
        <w:t xml:space="preserve"> </w:t>
      </w:r>
      <w:r w:rsidRPr="00206ACB">
        <w:rPr>
          <w:lang w:eastAsia="ja-JP"/>
        </w:rPr>
        <w:t>made</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similarly</w:t>
      </w:r>
      <w:r w:rsidR="00AC466E" w:rsidRPr="00206ACB">
        <w:rPr>
          <w:lang w:eastAsia="ja-JP"/>
        </w:rPr>
        <w:t xml:space="preserve"> </w:t>
      </w:r>
      <w:r w:rsidRPr="00206ACB">
        <w:rPr>
          <w:lang w:eastAsia="ja-JP"/>
        </w:rPr>
        <w:t>small</w:t>
      </w:r>
      <w:r w:rsidR="00AC466E" w:rsidRPr="00206ACB">
        <w:rPr>
          <w:lang w:eastAsia="ja-JP"/>
        </w:rPr>
        <w:t xml:space="preserve"> </w:t>
      </w:r>
      <w:r w:rsidRPr="00206ACB">
        <w:rPr>
          <w:lang w:eastAsia="ja-JP"/>
        </w:rPr>
        <w:t>teams,</w:t>
      </w:r>
      <w:r w:rsidR="00AC466E" w:rsidRPr="00206ACB">
        <w:rPr>
          <w:lang w:eastAsia="ja-JP"/>
        </w:rPr>
        <w:t xml:space="preserve"> </w:t>
      </w:r>
      <w:r w:rsidRPr="00206ACB">
        <w:rPr>
          <w:lang w:eastAsia="ja-JP"/>
        </w:rPr>
        <w:t>like</w:t>
      </w:r>
      <w:r w:rsidR="00AC466E" w:rsidRPr="00206ACB">
        <w:rPr>
          <w:lang w:eastAsia="ja-JP"/>
        </w:rPr>
        <w:t xml:space="preserve"> </w:t>
      </w:r>
      <w:r w:rsidRPr="00206ACB">
        <w:rPr>
          <w:i/>
          <w:iCs/>
          <w:lang w:eastAsia="ja-JP"/>
        </w:rPr>
        <w:t>Super</w:t>
      </w:r>
      <w:r w:rsidR="00AC466E" w:rsidRPr="00206ACB">
        <w:rPr>
          <w:i/>
          <w:iCs/>
          <w:lang w:eastAsia="ja-JP"/>
        </w:rPr>
        <w:t xml:space="preserve"> </w:t>
      </w:r>
      <w:r w:rsidRPr="00206ACB">
        <w:rPr>
          <w:i/>
          <w:iCs/>
          <w:lang w:eastAsia="ja-JP"/>
        </w:rPr>
        <w:t>Mario</w:t>
      </w:r>
      <w:r w:rsidR="00AC466E" w:rsidRPr="00206ACB">
        <w:rPr>
          <w:i/>
          <w:iCs/>
          <w:lang w:eastAsia="ja-JP"/>
        </w:rPr>
        <w:t xml:space="preserve"> </w:t>
      </w:r>
      <w:r w:rsidRPr="00206ACB">
        <w:rPr>
          <w:i/>
          <w:iCs/>
          <w:lang w:eastAsia="ja-JP"/>
        </w:rPr>
        <w:t>Bros.</w:t>
      </w:r>
      <w:r w:rsidRPr="00206ACB">
        <w:rPr>
          <w:lang w:eastAsia="ja-JP"/>
        </w:rPr>
        <w:t>:</w:t>
      </w:r>
    </w:p>
    <w:tbl>
      <w:tblPr>
        <w:tblW w:w="0" w:type="auto"/>
        <w:tblCellSpacing w:w="15" w:type="dxa"/>
        <w:tblInd w:w="765" w:type="dxa"/>
        <w:tblCellMar>
          <w:top w:w="15" w:type="dxa"/>
          <w:left w:w="15" w:type="dxa"/>
          <w:bottom w:w="15" w:type="dxa"/>
          <w:right w:w="15" w:type="dxa"/>
        </w:tblCellMar>
        <w:tblLook w:val="04A0" w:firstRow="1" w:lastRow="0" w:firstColumn="1" w:lastColumn="0" w:noHBand="0" w:noVBand="1"/>
      </w:tblPr>
      <w:tblGrid>
        <w:gridCol w:w="3645"/>
        <w:gridCol w:w="2604"/>
      </w:tblGrid>
      <w:tr w:rsidR="00252D58" w:rsidRPr="00206ACB" w14:paraId="5D4204A3" w14:textId="77777777" w:rsidTr="0058788E">
        <w:trPr>
          <w:tblHeader/>
          <w:tblCellSpacing w:w="15" w:type="dxa"/>
        </w:trPr>
        <w:tc>
          <w:tcPr>
            <w:tcW w:w="3600" w:type="dxa"/>
            <w:vAlign w:val="center"/>
            <w:hideMark/>
          </w:tcPr>
          <w:p w14:paraId="5E0F4FAF" w14:textId="77777777" w:rsidR="00252D58" w:rsidRPr="00206ACB" w:rsidRDefault="00252D58" w:rsidP="00A71636">
            <w:pPr>
              <w:widowControl/>
              <w:autoSpaceDE/>
              <w:autoSpaceDN/>
              <w:spacing w:after="0" w:line="240" w:lineRule="auto"/>
              <w:ind w:firstLine="0"/>
              <w:jc w:val="left"/>
              <w:rPr>
                <w:rFonts w:eastAsia="Times New Roman" w:cstheme="minorHAnsi"/>
                <w:b/>
                <w:bCs/>
                <w:kern w:val="0"/>
                <w:szCs w:val="26"/>
                <w:u w:val="single"/>
                <w:lang w:eastAsia="ja-JP"/>
              </w:rPr>
            </w:pPr>
            <w:r w:rsidRPr="00206ACB">
              <w:rPr>
                <w:rFonts w:eastAsia="Times New Roman" w:cstheme="minorHAnsi"/>
                <w:b/>
                <w:bCs/>
                <w:kern w:val="0"/>
                <w:szCs w:val="26"/>
                <w:u w:val="single"/>
                <w:lang w:eastAsia="ja-JP"/>
              </w:rPr>
              <w:t>Role</w:t>
            </w:r>
          </w:p>
        </w:tc>
        <w:tc>
          <w:tcPr>
            <w:tcW w:w="2559" w:type="dxa"/>
            <w:vAlign w:val="center"/>
            <w:hideMark/>
          </w:tcPr>
          <w:p w14:paraId="0C70C4FE" w14:textId="77777777" w:rsidR="00252D58" w:rsidRPr="00206ACB" w:rsidRDefault="00252D58" w:rsidP="00A71636">
            <w:pPr>
              <w:widowControl/>
              <w:autoSpaceDE/>
              <w:autoSpaceDN/>
              <w:spacing w:after="0" w:line="240" w:lineRule="auto"/>
              <w:ind w:firstLine="0"/>
              <w:jc w:val="left"/>
              <w:rPr>
                <w:rFonts w:eastAsia="Times New Roman" w:cstheme="minorHAnsi"/>
                <w:b/>
                <w:bCs/>
                <w:kern w:val="0"/>
                <w:szCs w:val="26"/>
                <w:u w:val="single"/>
                <w:lang w:eastAsia="ja-JP"/>
              </w:rPr>
            </w:pPr>
            <w:r w:rsidRPr="00206ACB">
              <w:rPr>
                <w:rFonts w:eastAsia="Times New Roman" w:cstheme="minorHAnsi"/>
                <w:b/>
                <w:bCs/>
                <w:kern w:val="0"/>
                <w:szCs w:val="26"/>
                <w:u w:val="single"/>
                <w:lang w:eastAsia="ja-JP"/>
              </w:rPr>
              <w:t>Name</w:t>
            </w:r>
          </w:p>
        </w:tc>
      </w:tr>
      <w:tr w:rsidR="00252D58" w:rsidRPr="00206ACB" w14:paraId="1C8AF53A" w14:textId="77777777" w:rsidTr="0058788E">
        <w:trPr>
          <w:tblCellSpacing w:w="15" w:type="dxa"/>
        </w:trPr>
        <w:tc>
          <w:tcPr>
            <w:tcW w:w="3600" w:type="dxa"/>
            <w:vAlign w:val="center"/>
            <w:hideMark/>
          </w:tcPr>
          <w:p w14:paraId="48B8BC2D" w14:textId="77777777" w:rsidR="00252D58" w:rsidRPr="00206ACB" w:rsidRDefault="00252D58" w:rsidP="00A71636">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Producer/Director/Designer</w:t>
            </w:r>
          </w:p>
        </w:tc>
        <w:tc>
          <w:tcPr>
            <w:tcW w:w="2559" w:type="dxa"/>
            <w:vAlign w:val="center"/>
            <w:hideMark/>
          </w:tcPr>
          <w:p w14:paraId="7217F7D1" w14:textId="33762133" w:rsidR="00252D58" w:rsidRPr="00206ACB" w:rsidRDefault="00252D58" w:rsidP="00A71636">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Shigeru</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Miyamoto</w:t>
            </w:r>
          </w:p>
        </w:tc>
      </w:tr>
      <w:tr w:rsidR="00252D58" w:rsidRPr="00206ACB" w14:paraId="49415490" w14:textId="77777777" w:rsidTr="0058788E">
        <w:trPr>
          <w:tblCellSpacing w:w="15" w:type="dxa"/>
        </w:trPr>
        <w:tc>
          <w:tcPr>
            <w:tcW w:w="3600" w:type="dxa"/>
            <w:vAlign w:val="center"/>
            <w:hideMark/>
          </w:tcPr>
          <w:p w14:paraId="19EE85EB" w14:textId="38FBDB38" w:rsidR="00252D58" w:rsidRPr="00206ACB" w:rsidRDefault="00252D58" w:rsidP="00A71636">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Assitant</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Director/Designer</w:t>
            </w:r>
          </w:p>
        </w:tc>
        <w:tc>
          <w:tcPr>
            <w:tcW w:w="2559" w:type="dxa"/>
            <w:vAlign w:val="center"/>
            <w:hideMark/>
          </w:tcPr>
          <w:p w14:paraId="6E9445A9" w14:textId="2A5C6D8B" w:rsidR="00252D58" w:rsidRPr="00206ACB" w:rsidRDefault="00252D58" w:rsidP="00A71636">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Takashi</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Tezuka</w:t>
            </w:r>
          </w:p>
        </w:tc>
      </w:tr>
      <w:tr w:rsidR="00252D58" w:rsidRPr="00206ACB" w14:paraId="1DA21917" w14:textId="77777777" w:rsidTr="0058788E">
        <w:trPr>
          <w:tblCellSpacing w:w="15" w:type="dxa"/>
        </w:trPr>
        <w:tc>
          <w:tcPr>
            <w:tcW w:w="3600" w:type="dxa"/>
            <w:vAlign w:val="center"/>
            <w:hideMark/>
          </w:tcPr>
          <w:p w14:paraId="6A55EF01" w14:textId="2CAB56BC" w:rsidR="00252D58" w:rsidRPr="00206ACB" w:rsidRDefault="00252D58" w:rsidP="00A71636">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Sound</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&amp;</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Music</w:t>
            </w:r>
          </w:p>
        </w:tc>
        <w:tc>
          <w:tcPr>
            <w:tcW w:w="2559" w:type="dxa"/>
            <w:vAlign w:val="center"/>
            <w:hideMark/>
          </w:tcPr>
          <w:p w14:paraId="7DBED945" w14:textId="46473969" w:rsidR="00252D58" w:rsidRPr="00206ACB" w:rsidRDefault="00252D58" w:rsidP="00A71636">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Koji</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Kondo</w:t>
            </w:r>
          </w:p>
        </w:tc>
      </w:tr>
      <w:tr w:rsidR="00252D58" w:rsidRPr="00206ACB" w14:paraId="77C33714" w14:textId="77777777" w:rsidTr="0058788E">
        <w:trPr>
          <w:tblCellSpacing w:w="15" w:type="dxa"/>
        </w:trPr>
        <w:tc>
          <w:tcPr>
            <w:tcW w:w="3600" w:type="dxa"/>
            <w:vAlign w:val="center"/>
            <w:hideMark/>
          </w:tcPr>
          <w:p w14:paraId="6EA945EB" w14:textId="77777777" w:rsidR="00252D58" w:rsidRPr="00206ACB" w:rsidRDefault="00252D58" w:rsidP="00A71636">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Programmer</w:t>
            </w:r>
          </w:p>
        </w:tc>
        <w:tc>
          <w:tcPr>
            <w:tcW w:w="2559" w:type="dxa"/>
            <w:vAlign w:val="center"/>
            <w:hideMark/>
          </w:tcPr>
          <w:p w14:paraId="6EEC3BE8" w14:textId="7CE17525" w:rsidR="00252D58" w:rsidRPr="00206ACB" w:rsidRDefault="00252D58" w:rsidP="00A71636">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Toshihiko</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Nakago</w:t>
            </w:r>
          </w:p>
        </w:tc>
      </w:tr>
      <w:tr w:rsidR="00252D58" w:rsidRPr="00206ACB" w14:paraId="79027083" w14:textId="77777777" w:rsidTr="0058788E">
        <w:trPr>
          <w:tblCellSpacing w:w="15" w:type="dxa"/>
        </w:trPr>
        <w:tc>
          <w:tcPr>
            <w:tcW w:w="3600" w:type="dxa"/>
            <w:vAlign w:val="center"/>
            <w:hideMark/>
          </w:tcPr>
          <w:p w14:paraId="1724E797" w14:textId="77777777" w:rsidR="00252D58" w:rsidRPr="00206ACB" w:rsidRDefault="00252D58" w:rsidP="00A71636">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Programmer</w:t>
            </w:r>
          </w:p>
        </w:tc>
        <w:tc>
          <w:tcPr>
            <w:tcW w:w="2559" w:type="dxa"/>
            <w:vAlign w:val="center"/>
            <w:hideMark/>
          </w:tcPr>
          <w:p w14:paraId="7DD53FED" w14:textId="7E7695D6" w:rsidR="00252D58" w:rsidRPr="00206ACB" w:rsidRDefault="00252D58" w:rsidP="00A71636">
            <w:pPr>
              <w:widowControl/>
              <w:autoSpaceDE/>
              <w:autoSpaceDN/>
              <w:spacing w:after="0" w:line="240" w:lineRule="auto"/>
              <w:ind w:firstLine="0"/>
              <w:jc w:val="left"/>
              <w:rPr>
                <w:rFonts w:eastAsia="Times New Roman" w:cstheme="minorHAnsi"/>
                <w:kern w:val="0"/>
                <w:szCs w:val="26"/>
                <w:lang w:eastAsia="ja-JP"/>
              </w:rPr>
            </w:pPr>
            <w:r w:rsidRPr="00206ACB">
              <w:rPr>
                <w:rFonts w:eastAsia="Times New Roman" w:cstheme="minorHAnsi"/>
                <w:kern w:val="0"/>
                <w:szCs w:val="26"/>
                <w:lang w:eastAsia="ja-JP"/>
              </w:rPr>
              <w:t>Kazuaki</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Morita</w:t>
            </w:r>
          </w:p>
        </w:tc>
      </w:tr>
    </w:tbl>
    <w:p w14:paraId="6B7FEB0D" w14:textId="5925556E" w:rsidR="00907FE1" w:rsidRPr="00206ACB" w:rsidRDefault="00252D58" w:rsidP="004C75F4">
      <w:pPr>
        <w:rPr>
          <w:lang w:eastAsia="ja-JP"/>
        </w:rPr>
      </w:pPr>
      <w:r w:rsidRPr="00206ACB">
        <w:rPr>
          <w:i/>
          <w:iCs/>
          <w:lang w:eastAsia="ja-JP"/>
        </w:rPr>
        <w:t>Super</w:t>
      </w:r>
      <w:r w:rsidR="00AC466E" w:rsidRPr="00206ACB">
        <w:rPr>
          <w:i/>
          <w:iCs/>
          <w:lang w:eastAsia="ja-JP"/>
        </w:rPr>
        <w:t xml:space="preserve"> </w:t>
      </w:r>
      <w:r w:rsidRPr="00206ACB">
        <w:rPr>
          <w:i/>
          <w:iCs/>
          <w:lang w:eastAsia="ja-JP"/>
        </w:rPr>
        <w:t>Mario</w:t>
      </w:r>
      <w:r w:rsidR="00AC466E" w:rsidRPr="00206ACB">
        <w:rPr>
          <w:i/>
          <w:iCs/>
          <w:lang w:eastAsia="ja-JP"/>
        </w:rPr>
        <w:t xml:space="preserve"> </w:t>
      </w:r>
      <w:r w:rsidRPr="00206ACB">
        <w:rPr>
          <w:i/>
          <w:iCs/>
          <w:lang w:eastAsia="ja-JP"/>
        </w:rPr>
        <w:t>Bros.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quite</w:t>
      </w:r>
      <w:r w:rsidR="00AC466E" w:rsidRPr="00206ACB">
        <w:rPr>
          <w:lang w:eastAsia="ja-JP"/>
        </w:rPr>
        <w:t xml:space="preserve"> </w:t>
      </w:r>
      <w:r w:rsidRPr="00206ACB">
        <w:rPr>
          <w:lang w:eastAsia="ja-JP"/>
        </w:rPr>
        <w:t>likely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most</w:t>
      </w:r>
      <w:r w:rsidR="00AC466E" w:rsidRPr="00206ACB">
        <w:rPr>
          <w:lang w:eastAsia="ja-JP"/>
        </w:rPr>
        <w:t xml:space="preserve"> </w:t>
      </w:r>
      <w:r w:rsidRPr="00206ACB">
        <w:rPr>
          <w:lang w:eastAsia="ja-JP"/>
        </w:rPr>
        <w:t>iconic</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like</w:t>
      </w:r>
      <w:r w:rsidR="00AC466E" w:rsidRPr="00206ACB">
        <w:rPr>
          <w:lang w:eastAsia="ja-JP"/>
        </w:rPr>
        <w:t xml:space="preserve"> </w:t>
      </w:r>
      <w:r w:rsidRPr="00206ACB">
        <w:rPr>
          <w:i/>
          <w:iCs/>
          <w:lang w:eastAsia="ja-JP"/>
        </w:rPr>
        <w:t>Donkey</w:t>
      </w:r>
      <w:r w:rsidR="00AC466E" w:rsidRPr="00206ACB">
        <w:rPr>
          <w:i/>
          <w:iCs/>
          <w:lang w:eastAsia="ja-JP"/>
        </w:rPr>
        <w:t xml:space="preserve"> </w:t>
      </w:r>
      <w:r w:rsidRPr="00206ACB">
        <w:rPr>
          <w:i/>
          <w:iCs/>
          <w:lang w:eastAsia="ja-JP"/>
        </w:rPr>
        <w:t>Kong</w:t>
      </w:r>
      <w:r w:rsidRPr="00206ACB">
        <w:rPr>
          <w:lang w:eastAsia="ja-JP"/>
        </w:rPr>
        <w:t>,</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produced</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team</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five</w:t>
      </w:r>
      <w:r w:rsidR="00AC466E" w:rsidRPr="00206ACB">
        <w:rPr>
          <w:lang w:eastAsia="ja-JP"/>
        </w:rPr>
        <w:t xml:space="preserve"> </w:t>
      </w:r>
      <w:r w:rsidRPr="00206ACB">
        <w:rPr>
          <w:lang w:eastAsia="ja-JP"/>
        </w:rPr>
        <w:t>people,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whom</w:t>
      </w:r>
      <w:r w:rsidR="00AC466E" w:rsidRPr="00206ACB">
        <w:rPr>
          <w:lang w:eastAsia="ja-JP"/>
        </w:rPr>
        <w:t xml:space="preserve"> </w:t>
      </w:r>
      <w:r w:rsidRPr="00206ACB">
        <w:rPr>
          <w:lang w:eastAsia="ja-JP"/>
        </w:rPr>
        <w:t>were</w:t>
      </w:r>
      <w:r w:rsidR="00AC466E" w:rsidRPr="00206ACB">
        <w:rPr>
          <w:lang w:eastAsia="ja-JP"/>
        </w:rPr>
        <w:t xml:space="preserve"> </w:t>
      </w:r>
      <w:r w:rsidRPr="00206ACB">
        <w:rPr>
          <w:lang w:eastAsia="ja-JP"/>
        </w:rPr>
        <w:t>programmers.</w:t>
      </w:r>
    </w:p>
    <w:p w14:paraId="63E34E88" w14:textId="45AE2555" w:rsidR="00E17E4A" w:rsidRPr="00206ACB" w:rsidRDefault="00E17E4A" w:rsidP="00CE1CB6">
      <w:pPr>
        <w:pStyle w:val="Heading3"/>
        <w:rPr>
          <w:rFonts w:cstheme="minorHAnsi"/>
        </w:rPr>
      </w:pPr>
      <w:bookmarkStart w:id="80" w:name="_Toc168434222"/>
      <w:bookmarkStart w:id="81" w:name="_Toc168779343"/>
      <w:r w:rsidRPr="00206ACB">
        <w:rPr>
          <w:rFonts w:cstheme="minorHAnsi"/>
        </w:rPr>
        <w:t>It's</w:t>
      </w:r>
      <w:r w:rsidR="00AC466E" w:rsidRPr="00206ACB">
        <w:rPr>
          <w:rFonts w:cstheme="minorHAnsi"/>
        </w:rPr>
        <w:t xml:space="preserve"> </w:t>
      </w:r>
      <w:r w:rsidRPr="00206ACB">
        <w:rPr>
          <w:rFonts w:cstheme="minorHAnsi"/>
        </w:rPr>
        <w:t>Powerful</w:t>
      </w:r>
      <w:r w:rsidR="00AC466E" w:rsidRPr="00206ACB">
        <w:rPr>
          <w:rFonts w:cstheme="minorHAnsi"/>
        </w:rPr>
        <w:t xml:space="preserve"> </w:t>
      </w:r>
      <w:r w:rsidRPr="00206ACB">
        <w:rPr>
          <w:rFonts w:cstheme="minorHAnsi"/>
        </w:rPr>
        <w:t>Enough</w:t>
      </w:r>
      <w:r w:rsidR="00AC466E" w:rsidRPr="00206ACB">
        <w:rPr>
          <w:rFonts w:cstheme="minorHAnsi"/>
        </w:rPr>
        <w:t xml:space="preserve"> </w:t>
      </w:r>
      <w:r w:rsidRPr="00206ACB">
        <w:rPr>
          <w:rFonts w:cstheme="minorHAnsi"/>
        </w:rPr>
        <w:t>to</w:t>
      </w:r>
      <w:r w:rsidR="00AC466E" w:rsidRPr="00206ACB">
        <w:rPr>
          <w:rFonts w:cstheme="minorHAnsi"/>
        </w:rPr>
        <w:t xml:space="preserve"> </w:t>
      </w:r>
      <w:r w:rsidRPr="00206ACB">
        <w:rPr>
          <w:rFonts w:cstheme="minorHAnsi"/>
        </w:rPr>
        <w:t>Be</w:t>
      </w:r>
      <w:r w:rsidR="00AC466E" w:rsidRPr="00206ACB">
        <w:rPr>
          <w:rFonts w:cstheme="minorHAnsi"/>
        </w:rPr>
        <w:t xml:space="preserve"> </w:t>
      </w:r>
      <w:r w:rsidRPr="00206ACB">
        <w:rPr>
          <w:rFonts w:cstheme="minorHAnsi"/>
        </w:rPr>
        <w:t>Interesting</w:t>
      </w:r>
      <w:bookmarkEnd w:id="80"/>
      <w:bookmarkEnd w:id="81"/>
    </w:p>
    <w:p w14:paraId="10882C81" w14:textId="1339608F" w:rsidR="00B56DEF" w:rsidRPr="00206ACB" w:rsidRDefault="00B56DEF" w:rsidP="004C75F4">
      <w:pPr>
        <w:rPr>
          <w:lang w:eastAsia="ja-JP"/>
        </w:rPr>
      </w:pPr>
      <w:r w:rsidRPr="00206ACB">
        <w:rPr>
          <w:lang w:eastAsia="ja-JP"/>
        </w:rPr>
        <w:t>Compared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predecessor</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home</w:t>
      </w:r>
      <w:r w:rsidR="00AC466E" w:rsidRPr="00206ACB">
        <w:rPr>
          <w:lang w:eastAsia="ja-JP"/>
        </w:rPr>
        <w:t xml:space="preserve"> </w:t>
      </w:r>
      <w:r w:rsidRPr="00206ACB">
        <w:rPr>
          <w:lang w:eastAsia="ja-JP"/>
        </w:rPr>
        <w:t>video</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market,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Atari</w:t>
      </w:r>
      <w:r w:rsidR="00AC466E" w:rsidRPr="00206ACB">
        <w:rPr>
          <w:lang w:eastAsia="ja-JP"/>
        </w:rPr>
        <w:t xml:space="preserve"> </w:t>
      </w:r>
      <w:r w:rsidRPr="00206ACB">
        <w:rPr>
          <w:lang w:eastAsia="ja-JP"/>
        </w:rPr>
        <w:t>2600,</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offers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much</w:t>
      </w:r>
      <w:r w:rsidR="00AC466E" w:rsidRPr="00206ACB">
        <w:rPr>
          <w:lang w:eastAsia="ja-JP"/>
        </w:rPr>
        <w:t xml:space="preserve"> </w:t>
      </w:r>
      <w:r w:rsidRPr="00206ACB">
        <w:rPr>
          <w:lang w:eastAsia="ja-JP"/>
        </w:rPr>
        <w:t>greater</w:t>
      </w:r>
      <w:r w:rsidR="00AC466E" w:rsidRPr="00206ACB">
        <w:rPr>
          <w:lang w:eastAsia="ja-JP"/>
        </w:rPr>
        <w:t xml:space="preserve"> </w:t>
      </w:r>
      <w:r w:rsidRPr="00206ACB">
        <w:rPr>
          <w:lang w:eastAsia="ja-JP"/>
        </w:rPr>
        <w:t>range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expression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developer.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Atari</w:t>
      </w:r>
      <w:r w:rsidR="00AC466E" w:rsidRPr="00206ACB">
        <w:rPr>
          <w:lang w:eastAsia="ja-JP"/>
        </w:rPr>
        <w:t xml:space="preserve"> </w:t>
      </w:r>
      <w:r w:rsidRPr="00206ACB">
        <w:rPr>
          <w:lang w:eastAsia="ja-JP"/>
        </w:rPr>
        <w:t>2600</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designed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play</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called</w:t>
      </w:r>
      <w:r w:rsidR="00AC466E" w:rsidRPr="00206ACB">
        <w:rPr>
          <w:lang w:eastAsia="ja-JP"/>
        </w:rPr>
        <w:t xml:space="preserve"> </w:t>
      </w:r>
      <w:r w:rsidRPr="00206ACB">
        <w:rPr>
          <w:i/>
          <w:iCs/>
          <w:lang w:eastAsia="ja-JP"/>
        </w:rPr>
        <w:t>Combat</w:t>
      </w:r>
      <w:r w:rsidRPr="00206ACB">
        <w:rPr>
          <w:lang w:eastAsia="ja-JP"/>
        </w:rPr>
        <w:t>:</w:t>
      </w:r>
    </w:p>
    <w:p w14:paraId="278C3DC1" w14:textId="5BADE3CB" w:rsidR="00616C30" w:rsidRPr="00206ACB" w:rsidRDefault="00000000" w:rsidP="009944E9">
      <w:pPr>
        <w:widowControl/>
        <w:autoSpaceDE/>
        <w:autoSpaceDN/>
        <w:spacing w:line="240" w:lineRule="auto"/>
        <w:textAlignment w:val="baseline"/>
        <w:rPr>
          <w:rFonts w:eastAsia="Times New Roman" w:cstheme="minorHAnsi"/>
          <w:color w:val="111111"/>
          <w:kern w:val="0"/>
          <w:szCs w:val="26"/>
          <w:lang w:eastAsia="ja-JP"/>
        </w:rPr>
      </w:pPr>
      <w:hyperlink r:id="rId71" w:history="1">
        <w:r w:rsidR="00616C30" w:rsidRPr="00206ACB">
          <w:rPr>
            <w:rStyle w:val="Hyperlink"/>
            <w:rFonts w:eastAsia="Times New Roman" w:cstheme="minorHAnsi"/>
            <w:kern w:val="0"/>
            <w:szCs w:val="26"/>
            <w:lang w:eastAsia="ja-JP"/>
          </w:rPr>
          <w:t>https://youtu.be/3m86ftny1uY</w:t>
        </w:r>
      </w:hyperlink>
    </w:p>
    <w:p w14:paraId="532002D7" w14:textId="64C8D568" w:rsidR="00B56DEF" w:rsidRPr="00206ACB" w:rsidRDefault="00B56DEF" w:rsidP="004C75F4">
      <w:pPr>
        <w:rPr>
          <w:lang w:eastAsia="ja-JP"/>
        </w:rPr>
      </w:pPr>
      <w:r w:rsidRPr="00206ACB">
        <w:rPr>
          <w:i/>
          <w:iCs/>
          <w:lang w:eastAsia="ja-JP"/>
        </w:rPr>
        <w:t>Combat</w:t>
      </w:r>
      <w:r w:rsidR="00AC466E" w:rsidRPr="00206ACB">
        <w:rPr>
          <w:lang w:eastAsia="ja-JP"/>
        </w:rPr>
        <w:t xml:space="preserve"> </w:t>
      </w:r>
      <w:r w:rsidRPr="00206ACB">
        <w:rPr>
          <w:lang w:eastAsia="ja-JP"/>
        </w:rPr>
        <w:t>features</w:t>
      </w:r>
      <w:r w:rsidR="00AC466E" w:rsidRPr="00206ACB">
        <w:rPr>
          <w:lang w:eastAsia="ja-JP"/>
        </w:rPr>
        <w:t xml:space="preserve"> </w:t>
      </w:r>
      <w:r w:rsidRPr="00206ACB">
        <w:rPr>
          <w:lang w:eastAsia="ja-JP"/>
        </w:rPr>
        <w:t>no</w:t>
      </w:r>
      <w:r w:rsidR="00AC466E" w:rsidRPr="00206ACB">
        <w:rPr>
          <w:lang w:eastAsia="ja-JP"/>
        </w:rPr>
        <w:t xml:space="preserve"> </w:t>
      </w:r>
      <w:r w:rsidRPr="00206ACB">
        <w:rPr>
          <w:lang w:eastAsia="ja-JP"/>
        </w:rPr>
        <w:t>music,</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sound</w:t>
      </w:r>
      <w:r w:rsidR="00AC466E" w:rsidRPr="00206ACB">
        <w:rPr>
          <w:lang w:eastAsia="ja-JP"/>
        </w:rPr>
        <w:t xml:space="preserve"> </w:t>
      </w:r>
      <w:r w:rsidRPr="00206ACB">
        <w:rPr>
          <w:lang w:eastAsia="ja-JP"/>
        </w:rPr>
        <w:t>effects,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limited</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graphics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convey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"playfield"</w:t>
      </w:r>
      <w:r w:rsidR="00AC466E" w:rsidRPr="00206ACB">
        <w:rPr>
          <w:lang w:eastAsia="ja-JP"/>
        </w:rPr>
        <w:t xml:space="preserve"> </w:t>
      </w:r>
      <w:r w:rsidRPr="00206ACB">
        <w:rPr>
          <w:lang w:eastAsia="ja-JP"/>
        </w:rPr>
        <w:t>where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action</w:t>
      </w:r>
      <w:r w:rsidR="00AC466E" w:rsidRPr="00206ACB">
        <w:rPr>
          <w:lang w:eastAsia="ja-JP"/>
        </w:rPr>
        <w:t xml:space="preserve"> </w:t>
      </w:r>
      <w:r w:rsidRPr="00206ACB">
        <w:rPr>
          <w:lang w:eastAsia="ja-JP"/>
        </w:rPr>
        <w:t>takes</w:t>
      </w:r>
      <w:r w:rsidR="00AC466E" w:rsidRPr="00206ACB">
        <w:rPr>
          <w:lang w:eastAsia="ja-JP"/>
        </w:rPr>
        <w:t xml:space="preserve"> </w:t>
      </w:r>
      <w:r w:rsidRPr="00206ACB">
        <w:rPr>
          <w:lang w:eastAsia="ja-JP"/>
        </w:rPr>
        <w:t>place.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2600</w:t>
      </w:r>
      <w:r w:rsidR="00AC466E" w:rsidRPr="00206ACB">
        <w:rPr>
          <w:lang w:eastAsia="ja-JP"/>
        </w:rPr>
        <w:t xml:space="preserve"> </w:t>
      </w:r>
      <w:r w:rsidRPr="00206ACB">
        <w:rPr>
          <w:lang w:eastAsia="ja-JP"/>
        </w:rPr>
        <w:t>gave</w:t>
      </w:r>
      <w:r w:rsidR="00AC466E" w:rsidRPr="00206ACB">
        <w:rPr>
          <w:lang w:eastAsia="ja-JP"/>
        </w:rPr>
        <w:t xml:space="preserve"> </w:t>
      </w:r>
      <w:r w:rsidRPr="00206ACB">
        <w:rPr>
          <w:lang w:eastAsia="ja-JP"/>
        </w:rPr>
        <w:t>developers</w:t>
      </w:r>
      <w:r w:rsidR="00AC466E" w:rsidRPr="00206ACB">
        <w:rPr>
          <w:lang w:eastAsia="ja-JP"/>
        </w:rPr>
        <w:t xml:space="preserve"> </w:t>
      </w:r>
      <w:r w:rsidRPr="00206ACB">
        <w:rPr>
          <w:lang w:eastAsia="ja-JP"/>
        </w:rPr>
        <w:t>access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layer,</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objects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case,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tanks),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"ball"</w:t>
      </w:r>
      <w:r w:rsidR="00AC466E" w:rsidRPr="00206ACB">
        <w:rPr>
          <w:lang w:eastAsia="ja-JP"/>
        </w:rPr>
        <w:t xml:space="preserve"> </w:t>
      </w:r>
      <w:r w:rsidRPr="00206ACB">
        <w:rPr>
          <w:lang w:eastAsia="ja-JP"/>
        </w:rPr>
        <w:t>objects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bullets</w:t>
      </w:r>
      <w:r w:rsidR="00AC466E" w:rsidRPr="00206ACB">
        <w:rPr>
          <w:lang w:eastAsia="ja-JP"/>
        </w:rPr>
        <w:t xml:space="preserve"> </w:t>
      </w:r>
      <w:r w:rsidRPr="00206ACB">
        <w:rPr>
          <w:lang w:eastAsia="ja-JP"/>
        </w:rPr>
        <w:t>fired</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tanks).</w:t>
      </w:r>
      <w:r w:rsidR="00AC466E" w:rsidRPr="00206ACB">
        <w:rPr>
          <w:lang w:eastAsia="ja-JP"/>
        </w:rPr>
        <w:t xml:space="preserve"> </w:t>
      </w:r>
      <w:r w:rsidRPr="00206ACB">
        <w:rPr>
          <w:lang w:eastAsia="ja-JP"/>
        </w:rPr>
        <w:t>Any</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graphics</w:t>
      </w:r>
      <w:r w:rsidR="00AC466E" w:rsidRPr="00206ACB">
        <w:rPr>
          <w:lang w:eastAsia="ja-JP"/>
        </w:rPr>
        <w:t xml:space="preserve"> </w:t>
      </w:r>
      <w:r w:rsidRPr="00206ACB">
        <w:rPr>
          <w:lang w:eastAsia="ja-JP"/>
        </w:rPr>
        <w:t>had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come</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player's</w:t>
      </w:r>
      <w:r w:rsidR="00AC466E" w:rsidRPr="00206ACB">
        <w:rPr>
          <w:lang w:eastAsia="ja-JP"/>
        </w:rPr>
        <w:t xml:space="preserve"> </w:t>
      </w:r>
      <w:r w:rsidRPr="00206ACB">
        <w:rPr>
          <w:lang w:eastAsia="ja-JP"/>
        </w:rPr>
        <w:t>own</w:t>
      </w:r>
      <w:r w:rsidR="00AC466E" w:rsidRPr="00206ACB">
        <w:rPr>
          <w:lang w:eastAsia="ja-JP"/>
        </w:rPr>
        <w:t xml:space="preserve"> </w:t>
      </w:r>
      <w:r w:rsidRPr="00206ACB">
        <w:rPr>
          <w:lang w:eastAsia="ja-JP"/>
        </w:rPr>
        <w:t>imagination.</w:t>
      </w:r>
    </w:p>
    <w:p w14:paraId="0E19D1DE" w14:textId="2A5A1567" w:rsidR="00B56DEF" w:rsidRPr="00206ACB" w:rsidRDefault="00B56DEF" w:rsidP="009944E9">
      <w:pPr>
        <w:widowControl/>
        <w:autoSpaceDE/>
        <w:autoSpaceDN/>
        <w:spacing w:line="240" w:lineRule="auto"/>
        <w:textAlignment w:val="baseline"/>
        <w:rPr>
          <w:rFonts w:eastAsia="Times New Roman" w:cstheme="minorHAnsi"/>
          <w:color w:val="111111"/>
          <w:kern w:val="0"/>
          <w:szCs w:val="26"/>
          <w:lang w:eastAsia="ja-JP"/>
        </w:rPr>
      </w:pPr>
      <w:r w:rsidRPr="00206ACB">
        <w:rPr>
          <w:rFonts w:eastAsia="Times New Roman" w:cstheme="minorHAnsi"/>
          <w:i/>
          <w:iCs/>
          <w:color w:val="111111"/>
          <w:kern w:val="0"/>
          <w:szCs w:val="26"/>
          <w:lang w:eastAsia="ja-JP"/>
        </w:rPr>
        <w:t>Donkey</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Kong</w:t>
      </w:r>
      <w:r w:rsidRPr="00206ACB">
        <w:rPr>
          <w:rFonts w:eastAsia="Times New Roman" w:cstheme="minorHAnsi"/>
          <w:color w:val="111111"/>
          <w:kern w:val="0"/>
          <w:szCs w:val="26"/>
          <w:lang w:eastAsia="ja-JP"/>
        </w:rPr>
        <w: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game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NES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was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designed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to</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play,</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is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far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different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experience:</w:t>
      </w:r>
    </w:p>
    <w:p w14:paraId="74A55830" w14:textId="7AEA16E6" w:rsidR="00C57457" w:rsidRPr="00206ACB" w:rsidRDefault="00000000" w:rsidP="009944E9">
      <w:pPr>
        <w:widowControl/>
        <w:autoSpaceDE/>
        <w:autoSpaceDN/>
        <w:spacing w:line="240" w:lineRule="auto"/>
        <w:textAlignment w:val="baseline"/>
        <w:rPr>
          <w:rFonts w:eastAsia="Times New Roman" w:cstheme="minorHAnsi"/>
          <w:color w:val="111111"/>
          <w:kern w:val="0"/>
          <w:szCs w:val="26"/>
          <w:lang w:eastAsia="ja-JP"/>
        </w:rPr>
      </w:pPr>
      <w:hyperlink r:id="rId72" w:history="1">
        <w:r w:rsidR="00C57457" w:rsidRPr="00206ACB">
          <w:rPr>
            <w:rStyle w:val="Hyperlink"/>
            <w:rFonts w:eastAsia="Times New Roman" w:cstheme="minorHAnsi"/>
            <w:kern w:val="0"/>
            <w:szCs w:val="26"/>
            <w:lang w:eastAsia="ja-JP"/>
          </w:rPr>
          <w:t>https://youtu.be/C_PrG8P5W8o</w:t>
        </w:r>
      </w:hyperlink>
    </w:p>
    <w:p w14:paraId="0F94EA5F" w14:textId="7757730E" w:rsidR="00B56DEF" w:rsidRPr="00206ACB" w:rsidRDefault="00B56DEF" w:rsidP="00083C17">
      <w:pPr>
        <w:rPr>
          <w:lang w:eastAsia="ja-JP"/>
        </w:rPr>
      </w:pPr>
      <w:r w:rsidRPr="00206ACB">
        <w:rPr>
          <w:lang w:eastAsia="ja-JP"/>
        </w:rPr>
        <w:t>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simple,</w:t>
      </w:r>
      <w:r w:rsidR="00AC466E" w:rsidRPr="00206ACB">
        <w:rPr>
          <w:lang w:eastAsia="ja-JP"/>
        </w:rPr>
        <w:t xml:space="preserve"> </w:t>
      </w:r>
      <w:r w:rsidRPr="00206ACB">
        <w:rPr>
          <w:lang w:eastAsia="ja-JP"/>
        </w:rPr>
        <w:t>repetitive</w:t>
      </w:r>
      <w:r w:rsidR="00AC466E" w:rsidRPr="00206ACB">
        <w:rPr>
          <w:lang w:eastAsia="ja-JP"/>
        </w:rPr>
        <w:t xml:space="preserve"> </w:t>
      </w:r>
      <w:r w:rsidRPr="00206ACB">
        <w:rPr>
          <w:lang w:eastAsia="ja-JP"/>
        </w:rPr>
        <w:t>music</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addition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sound</w:t>
      </w:r>
      <w:r w:rsidR="00AC466E" w:rsidRPr="00206ACB">
        <w:rPr>
          <w:lang w:eastAsia="ja-JP"/>
        </w:rPr>
        <w:t xml:space="preserve"> </w:t>
      </w:r>
      <w:r w:rsidRPr="00206ACB">
        <w:rPr>
          <w:lang w:eastAsia="ja-JP"/>
        </w:rPr>
        <w:t>effects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Mario</w:t>
      </w:r>
      <w:r w:rsidR="00AC466E" w:rsidRPr="00206ACB">
        <w:rPr>
          <w:lang w:eastAsia="ja-JP"/>
        </w:rPr>
        <w:t xml:space="preserve"> </w:t>
      </w:r>
      <w:r w:rsidRPr="00206ACB">
        <w:rPr>
          <w:lang w:eastAsia="ja-JP"/>
        </w:rPr>
        <w:t>walking</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jumping</w:t>
      </w:r>
      <w:r w:rsidR="00AC466E" w:rsidRPr="00206ACB">
        <w:rPr>
          <w:lang w:eastAsia="ja-JP"/>
        </w:rPr>
        <w:t xml:space="preserve"> </w:t>
      </w:r>
      <w:r w:rsidRPr="00206ACB">
        <w:rPr>
          <w:lang w:eastAsia="ja-JP"/>
        </w:rPr>
        <w:t>over</w:t>
      </w:r>
      <w:r w:rsidR="00AC466E" w:rsidRPr="00206ACB">
        <w:rPr>
          <w:lang w:eastAsia="ja-JP"/>
        </w:rPr>
        <w:t xml:space="preserve"> </w:t>
      </w:r>
      <w:r w:rsidRPr="00206ACB">
        <w:rPr>
          <w:lang w:eastAsia="ja-JP"/>
        </w:rPr>
        <w:t>barrels.</w:t>
      </w:r>
      <w:r w:rsidR="00AC466E" w:rsidRPr="00206ACB">
        <w:rPr>
          <w:lang w:eastAsia="ja-JP"/>
        </w:rPr>
        <w:t xml:space="preserve"> </w:t>
      </w:r>
      <w:r w:rsidRPr="00206ACB">
        <w:rPr>
          <w:lang w:eastAsia="ja-JP"/>
        </w:rPr>
        <w:t>Multiple</w:t>
      </w:r>
      <w:r w:rsidR="00AC466E" w:rsidRPr="00206ACB">
        <w:rPr>
          <w:lang w:eastAsia="ja-JP"/>
        </w:rPr>
        <w:t xml:space="preserve"> </w:t>
      </w:r>
      <w:r w:rsidRPr="00206ACB">
        <w:rPr>
          <w:lang w:eastAsia="ja-JP"/>
        </w:rPr>
        <w:t>moving</w:t>
      </w:r>
      <w:r w:rsidR="00AC466E" w:rsidRPr="00206ACB">
        <w:rPr>
          <w:lang w:eastAsia="ja-JP"/>
        </w:rPr>
        <w:t xml:space="preserve"> </w:t>
      </w:r>
      <w:r w:rsidRPr="00206ACB">
        <w:rPr>
          <w:lang w:eastAsia="ja-JP"/>
        </w:rPr>
        <w:t>objects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(barrels,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flaming</w:t>
      </w:r>
      <w:r w:rsidR="00AC466E" w:rsidRPr="00206ACB">
        <w:rPr>
          <w:lang w:eastAsia="ja-JP"/>
        </w:rPr>
        <w:t xml:space="preserve"> </w:t>
      </w:r>
      <w:r w:rsidRPr="00206ACB">
        <w:rPr>
          <w:lang w:eastAsia="ja-JP"/>
        </w:rPr>
        <w:t>oil</w:t>
      </w:r>
      <w:r w:rsidR="00AC466E" w:rsidRPr="00206ACB">
        <w:rPr>
          <w:lang w:eastAsia="ja-JP"/>
        </w:rPr>
        <w:t xml:space="preserve"> </w:t>
      </w:r>
      <w:r w:rsidRPr="00206ACB">
        <w:rPr>
          <w:lang w:eastAsia="ja-JP"/>
        </w:rPr>
        <w:t>drum,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animated</w:t>
      </w:r>
      <w:r w:rsidR="00AC466E" w:rsidRPr="00206ACB">
        <w:rPr>
          <w:lang w:eastAsia="ja-JP"/>
        </w:rPr>
        <w:t xml:space="preserve"> </w:t>
      </w:r>
      <w:r w:rsidRPr="00206ACB">
        <w:rPr>
          <w:lang w:eastAsia="ja-JP"/>
        </w:rPr>
        <w:t>Donkey</w:t>
      </w:r>
      <w:r w:rsidR="00AC466E" w:rsidRPr="00206ACB">
        <w:rPr>
          <w:lang w:eastAsia="ja-JP"/>
        </w:rPr>
        <w:t xml:space="preserve"> </w:t>
      </w:r>
      <w:r w:rsidRPr="00206ACB">
        <w:rPr>
          <w:lang w:eastAsia="ja-JP"/>
        </w:rPr>
        <w:t>Kong</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top</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Even</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their</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text,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games</w:t>
      </w:r>
      <w:r w:rsidR="00AC466E" w:rsidRPr="00206ACB">
        <w:rPr>
          <w:lang w:eastAsia="ja-JP"/>
        </w:rPr>
        <w:t xml:space="preserve"> </w:t>
      </w:r>
      <w:r w:rsidRPr="00206ACB">
        <w:rPr>
          <w:lang w:eastAsia="ja-JP"/>
        </w:rPr>
        <w:t>differ</w:t>
      </w:r>
      <w:r w:rsidR="00AC466E" w:rsidRPr="00206ACB">
        <w:rPr>
          <w:lang w:eastAsia="ja-JP"/>
        </w:rPr>
        <w:t xml:space="preserve"> </w:t>
      </w:r>
      <w:r w:rsidRPr="00206ACB">
        <w:rPr>
          <w:lang w:eastAsia="ja-JP"/>
        </w:rPr>
        <w:t>greatly.</w:t>
      </w:r>
      <w:r w:rsidR="00AC466E" w:rsidRPr="00206ACB">
        <w:rPr>
          <w:lang w:eastAsia="ja-JP"/>
        </w:rPr>
        <w:t xml:space="preserve"> </w:t>
      </w:r>
      <w:r w:rsidRPr="00206ACB">
        <w:rPr>
          <w:i/>
          <w:iCs/>
          <w:lang w:eastAsia="ja-JP"/>
        </w:rPr>
        <w:t>Combat</w:t>
      </w:r>
      <w:r w:rsidR="00AC466E" w:rsidRPr="00206ACB">
        <w:rPr>
          <w:lang w:eastAsia="ja-JP"/>
        </w:rPr>
        <w:t xml:space="preserve"> </w:t>
      </w:r>
      <w:r w:rsidRPr="00206ACB">
        <w:rPr>
          <w:lang w:eastAsia="ja-JP"/>
        </w:rPr>
        <w:t>displays</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single</w:t>
      </w:r>
      <w:r w:rsidR="00AC466E" w:rsidRPr="00206ACB">
        <w:rPr>
          <w:lang w:eastAsia="ja-JP"/>
        </w:rPr>
        <w:t xml:space="preserve"> </w:t>
      </w:r>
      <w:r w:rsidRPr="00206ACB">
        <w:rPr>
          <w:lang w:eastAsia="ja-JP"/>
        </w:rPr>
        <w:t>large</w:t>
      </w:r>
      <w:r w:rsidR="00AC466E" w:rsidRPr="00206ACB">
        <w:rPr>
          <w:lang w:eastAsia="ja-JP"/>
        </w:rPr>
        <w:t xml:space="preserve"> </w:t>
      </w:r>
      <w:r w:rsidRPr="00206ACB">
        <w:rPr>
          <w:lang w:eastAsia="ja-JP"/>
        </w:rPr>
        <w:t>score</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player</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top;</w:t>
      </w:r>
      <w:r w:rsidR="00AC466E" w:rsidRPr="00206ACB">
        <w:rPr>
          <w:lang w:eastAsia="ja-JP"/>
        </w:rPr>
        <w:t xml:space="preserve"> </w:t>
      </w:r>
      <w:r w:rsidRPr="00206ACB">
        <w:rPr>
          <w:i/>
          <w:iCs/>
          <w:lang w:eastAsia="ja-JP"/>
        </w:rPr>
        <w:t>Donkey</w:t>
      </w:r>
      <w:r w:rsidR="00AC466E" w:rsidRPr="00206ACB">
        <w:rPr>
          <w:i/>
          <w:iCs/>
          <w:lang w:eastAsia="ja-JP"/>
        </w:rPr>
        <w:t xml:space="preserve"> </w:t>
      </w:r>
      <w:r w:rsidRPr="00206ACB">
        <w:rPr>
          <w:i/>
          <w:iCs/>
          <w:lang w:eastAsia="ja-JP"/>
        </w:rPr>
        <w:t>Kong</w:t>
      </w:r>
      <w:r w:rsidR="00AC466E" w:rsidRPr="00206ACB">
        <w:rPr>
          <w:lang w:eastAsia="ja-JP"/>
        </w:rPr>
        <w:t xml:space="preserve"> </w:t>
      </w:r>
      <w:r w:rsidRPr="00206ACB">
        <w:rPr>
          <w:lang w:eastAsia="ja-JP"/>
        </w:rPr>
        <w:t>shows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player's</w:t>
      </w:r>
      <w:r w:rsidR="00AC466E" w:rsidRPr="00206ACB">
        <w:rPr>
          <w:lang w:eastAsia="ja-JP"/>
        </w:rPr>
        <w:t xml:space="preserve"> </w:t>
      </w:r>
      <w:r w:rsidRPr="00206ACB">
        <w:rPr>
          <w:lang w:eastAsia="ja-JP"/>
        </w:rPr>
        <w:t>current</w:t>
      </w:r>
      <w:r w:rsidR="00AC466E" w:rsidRPr="00206ACB">
        <w:rPr>
          <w:lang w:eastAsia="ja-JP"/>
        </w:rPr>
        <w:t xml:space="preserve"> </w:t>
      </w:r>
      <w:r w:rsidRPr="00206ACB">
        <w:rPr>
          <w:lang w:eastAsia="ja-JP"/>
        </w:rPr>
        <w:t>score</w:t>
      </w:r>
      <w:r w:rsidR="00AC466E" w:rsidRPr="00206ACB">
        <w:rPr>
          <w:lang w:eastAsia="ja-JP"/>
        </w:rPr>
        <w:t xml:space="preserve"> </w:t>
      </w:r>
      <w:r w:rsidRPr="00206ACB">
        <w:rPr>
          <w:lang w:eastAsia="ja-JP"/>
        </w:rPr>
        <w:t>(using</w:t>
      </w:r>
      <w:r w:rsidR="00AC466E" w:rsidRPr="00206ACB">
        <w:rPr>
          <w:lang w:eastAsia="ja-JP"/>
        </w:rPr>
        <w:t xml:space="preserve"> </w:t>
      </w:r>
      <w:r w:rsidRPr="00206ACB">
        <w:rPr>
          <w:lang w:eastAsia="ja-JP"/>
        </w:rPr>
        <w:t>six</w:t>
      </w:r>
      <w:r w:rsidR="00AC466E" w:rsidRPr="00206ACB">
        <w:rPr>
          <w:lang w:eastAsia="ja-JP"/>
        </w:rPr>
        <w:t xml:space="preserve"> </w:t>
      </w:r>
      <w:r w:rsidRPr="00206ACB">
        <w:rPr>
          <w:lang w:eastAsia="ja-JP"/>
        </w:rPr>
        <w:t>digits),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current</w:t>
      </w:r>
      <w:r w:rsidR="00AC466E" w:rsidRPr="00206ACB">
        <w:rPr>
          <w:lang w:eastAsia="ja-JP"/>
        </w:rPr>
        <w:t xml:space="preserve"> </w:t>
      </w:r>
      <w:r w:rsidRPr="00206ACB">
        <w:rPr>
          <w:lang w:eastAsia="ja-JP"/>
        </w:rPr>
        <w:t>high</w:t>
      </w:r>
      <w:r w:rsidR="00AC466E" w:rsidRPr="00206ACB">
        <w:rPr>
          <w:lang w:eastAsia="ja-JP"/>
        </w:rPr>
        <w:t xml:space="preserve"> </w:t>
      </w:r>
      <w:r w:rsidRPr="00206ACB">
        <w:rPr>
          <w:lang w:eastAsia="ja-JP"/>
        </w:rPr>
        <w:t>score,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lives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player</w:t>
      </w:r>
      <w:r w:rsidR="00AC466E" w:rsidRPr="00206ACB">
        <w:rPr>
          <w:lang w:eastAsia="ja-JP"/>
        </w:rPr>
        <w:t xml:space="preserve"> </w:t>
      </w:r>
      <w:r w:rsidRPr="00206ACB">
        <w:rPr>
          <w:lang w:eastAsia="ja-JP"/>
        </w:rPr>
        <w:t>has</w:t>
      </w:r>
      <w:r w:rsidR="00AC466E" w:rsidRPr="00206ACB">
        <w:rPr>
          <w:lang w:eastAsia="ja-JP"/>
        </w:rPr>
        <w:t xml:space="preserve"> </w:t>
      </w:r>
      <w:r w:rsidRPr="00206ACB">
        <w:rPr>
          <w:lang w:eastAsia="ja-JP"/>
        </w:rPr>
        <w:t>remaining,</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many</w:t>
      </w:r>
      <w:r w:rsidR="00AC466E" w:rsidRPr="00206ACB">
        <w:rPr>
          <w:lang w:eastAsia="ja-JP"/>
        </w:rPr>
        <w:t xml:space="preserve"> </w:t>
      </w:r>
      <w:r w:rsidRPr="00206ACB">
        <w:rPr>
          <w:lang w:eastAsia="ja-JP"/>
        </w:rPr>
        <w:t>"bonus"</w:t>
      </w:r>
      <w:r w:rsidR="00AC466E" w:rsidRPr="00206ACB">
        <w:rPr>
          <w:lang w:eastAsia="ja-JP"/>
        </w:rPr>
        <w:t xml:space="preserve"> </w:t>
      </w:r>
      <w:r w:rsidRPr="00206ACB">
        <w:rPr>
          <w:lang w:eastAsia="ja-JP"/>
        </w:rPr>
        <w:t>points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player</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able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earn</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completing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stage.</w:t>
      </w:r>
    </w:p>
    <w:p w14:paraId="1B19FAEB" w14:textId="65F5775F" w:rsidR="00F571B8" w:rsidRDefault="00B56DEF" w:rsidP="004C75F4">
      <w:pPr>
        <w:rPr>
          <w:lang w:eastAsia="ja-JP"/>
        </w:rPr>
      </w:pPr>
      <w:r w:rsidRPr="00206ACB">
        <w:rPr>
          <w:lang w:eastAsia="ja-JP"/>
        </w:rPr>
        <w:t>In</w:t>
      </w:r>
      <w:r w:rsidR="00AC466E" w:rsidRPr="00206ACB">
        <w:rPr>
          <w:lang w:eastAsia="ja-JP"/>
        </w:rPr>
        <w:t xml:space="preserve"> </w:t>
      </w:r>
      <w:r w:rsidRPr="00206ACB">
        <w:rPr>
          <w:lang w:eastAsia="ja-JP"/>
        </w:rPr>
        <w:t>total,</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changes</w:t>
      </w:r>
      <w:r w:rsidR="00AC466E" w:rsidRPr="00206ACB">
        <w:rPr>
          <w:lang w:eastAsia="ja-JP"/>
        </w:rPr>
        <w:t xml:space="preserve"> </w:t>
      </w:r>
      <w:r w:rsidRPr="00206ACB">
        <w:rPr>
          <w:lang w:eastAsia="ja-JP"/>
        </w:rPr>
        <w:t>allow</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display</w:t>
      </w:r>
      <w:r w:rsidR="00AC466E" w:rsidRPr="00206ACB">
        <w:rPr>
          <w:lang w:eastAsia="ja-JP"/>
        </w:rPr>
        <w:t xml:space="preserve"> </w:t>
      </w:r>
      <w:r w:rsidRPr="00206ACB">
        <w:rPr>
          <w:lang w:eastAsia="ja-JP"/>
        </w:rPr>
        <w:t>much</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information</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giving</w:t>
      </w:r>
      <w:r w:rsidR="00AC466E" w:rsidRPr="00206ACB">
        <w:rPr>
          <w:lang w:eastAsia="ja-JP"/>
        </w:rPr>
        <w:t xml:space="preserve"> </w:t>
      </w:r>
      <w:r w:rsidRPr="00206ACB">
        <w:rPr>
          <w:lang w:eastAsia="ja-JP"/>
        </w:rPr>
        <w:t>developers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freedom</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create</w:t>
      </w:r>
      <w:r w:rsidR="00AC466E" w:rsidRPr="00206ACB">
        <w:rPr>
          <w:lang w:eastAsia="ja-JP"/>
        </w:rPr>
        <w:t xml:space="preserve"> </w:t>
      </w:r>
      <w:r w:rsidRPr="00206ACB">
        <w:rPr>
          <w:lang w:eastAsia="ja-JP"/>
        </w:rPr>
        <w:t>far</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detailed</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nuanced</w:t>
      </w:r>
      <w:r w:rsidR="00AC466E" w:rsidRPr="00206ACB">
        <w:rPr>
          <w:lang w:eastAsia="ja-JP"/>
        </w:rPr>
        <w:t xml:space="preserve"> </w:t>
      </w:r>
      <w:r w:rsidRPr="00206ACB">
        <w:rPr>
          <w:lang w:eastAsia="ja-JP"/>
        </w:rPr>
        <w:t>games</w:t>
      </w:r>
      <w:r w:rsidR="00AC466E" w:rsidRPr="00206ACB">
        <w:rPr>
          <w:lang w:eastAsia="ja-JP"/>
        </w:rPr>
        <w:t xml:space="preserve"> </w:t>
      </w:r>
      <w:r w:rsidRPr="00206ACB">
        <w:rPr>
          <w:lang w:eastAsia="ja-JP"/>
        </w:rPr>
        <w:t>than</w:t>
      </w:r>
      <w:r w:rsidR="00AC466E" w:rsidRPr="00206ACB">
        <w:rPr>
          <w:lang w:eastAsia="ja-JP"/>
        </w:rPr>
        <w:t xml:space="preserve"> </w:t>
      </w:r>
      <w:r w:rsidRPr="00206ACB">
        <w:rPr>
          <w:lang w:eastAsia="ja-JP"/>
        </w:rPr>
        <w:t>what</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possible</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Atari</w:t>
      </w:r>
      <w:r w:rsidR="00AC466E" w:rsidRPr="00206ACB">
        <w:rPr>
          <w:lang w:eastAsia="ja-JP"/>
        </w:rPr>
        <w:t xml:space="preserve"> </w:t>
      </w:r>
      <w:r w:rsidRPr="00206ACB">
        <w:rPr>
          <w:lang w:eastAsia="ja-JP"/>
        </w:rPr>
        <w:t>2600.</w:t>
      </w:r>
    </w:p>
    <w:p w14:paraId="14F15B2B" w14:textId="77777777" w:rsidR="00F571B8" w:rsidRDefault="00F571B8">
      <w:pPr>
        <w:widowControl/>
        <w:kinsoku/>
        <w:overflowPunct/>
        <w:autoSpaceDE/>
        <w:autoSpaceDN/>
        <w:spacing w:before="0" w:after="160" w:line="259" w:lineRule="auto"/>
        <w:ind w:firstLine="0"/>
        <w:jc w:val="left"/>
        <w:rPr>
          <w:lang w:eastAsia="ja-JP"/>
        </w:rPr>
      </w:pPr>
      <w:r>
        <w:rPr>
          <w:lang w:eastAsia="ja-JP"/>
        </w:rPr>
        <w:br w:type="page"/>
      </w:r>
    </w:p>
    <w:p w14:paraId="2248B001" w14:textId="157847B4" w:rsidR="00E17E4A" w:rsidRPr="00206ACB" w:rsidRDefault="00E17E4A" w:rsidP="00907FE1">
      <w:pPr>
        <w:pStyle w:val="Heading3"/>
        <w:rPr>
          <w:rFonts w:cstheme="minorHAnsi"/>
        </w:rPr>
      </w:pPr>
      <w:bookmarkStart w:id="82" w:name="_Toc168434223"/>
      <w:bookmarkStart w:id="83" w:name="_Toc168779344"/>
      <w:r w:rsidRPr="00206ACB">
        <w:rPr>
          <w:rFonts w:cstheme="minorHAnsi"/>
        </w:rPr>
        <w:lastRenderedPageBreak/>
        <w:t>It's</w:t>
      </w:r>
      <w:r w:rsidR="00AC466E" w:rsidRPr="00206ACB">
        <w:rPr>
          <w:rFonts w:cstheme="minorHAnsi"/>
        </w:rPr>
        <w:t xml:space="preserve"> </w:t>
      </w:r>
      <w:r w:rsidRPr="00206ACB">
        <w:rPr>
          <w:rFonts w:cstheme="minorHAnsi"/>
        </w:rPr>
        <w:t>Simple</w:t>
      </w:r>
      <w:r w:rsidR="00AC466E" w:rsidRPr="00206ACB">
        <w:rPr>
          <w:rFonts w:cstheme="minorHAnsi"/>
        </w:rPr>
        <w:t xml:space="preserve"> </w:t>
      </w:r>
      <w:r w:rsidRPr="00206ACB">
        <w:rPr>
          <w:rFonts w:cstheme="minorHAnsi"/>
        </w:rPr>
        <w:t>Enough</w:t>
      </w:r>
      <w:r w:rsidR="00AC466E" w:rsidRPr="00206ACB">
        <w:rPr>
          <w:rFonts w:cstheme="minorHAnsi"/>
        </w:rPr>
        <w:t xml:space="preserve"> </w:t>
      </w:r>
      <w:r w:rsidRPr="00206ACB">
        <w:rPr>
          <w:rFonts w:cstheme="minorHAnsi"/>
        </w:rPr>
        <w:t>to</w:t>
      </w:r>
      <w:r w:rsidR="00AC466E" w:rsidRPr="00206ACB">
        <w:rPr>
          <w:rFonts w:cstheme="minorHAnsi"/>
        </w:rPr>
        <w:t xml:space="preserve"> </w:t>
      </w:r>
      <w:r w:rsidRPr="00206ACB">
        <w:rPr>
          <w:rFonts w:cstheme="minorHAnsi"/>
        </w:rPr>
        <w:t>Be</w:t>
      </w:r>
      <w:r w:rsidR="00AC466E" w:rsidRPr="00206ACB">
        <w:rPr>
          <w:rFonts w:cstheme="minorHAnsi"/>
        </w:rPr>
        <w:t xml:space="preserve"> </w:t>
      </w:r>
      <w:r w:rsidRPr="00206ACB">
        <w:rPr>
          <w:rFonts w:cstheme="minorHAnsi"/>
        </w:rPr>
        <w:t>Approachable</w:t>
      </w:r>
      <w:bookmarkEnd w:id="82"/>
      <w:bookmarkEnd w:id="83"/>
    </w:p>
    <w:p w14:paraId="342C4919" w14:textId="3A660FD7" w:rsidR="00E11C81" w:rsidRPr="00206ACB" w:rsidRDefault="00E11C81" w:rsidP="00083C17">
      <w:pPr>
        <w:rPr>
          <w:lang w:eastAsia="ja-JP"/>
        </w:rPr>
      </w:pPr>
      <w:r w:rsidRPr="00206ACB">
        <w:rPr>
          <w:lang w:eastAsia="ja-JP"/>
        </w:rPr>
        <w:t>While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major</w:t>
      </w:r>
      <w:r w:rsidR="00AC466E" w:rsidRPr="00206ACB">
        <w:rPr>
          <w:lang w:eastAsia="ja-JP"/>
        </w:rPr>
        <w:t xml:space="preserve"> </w:t>
      </w:r>
      <w:r w:rsidRPr="00206ACB">
        <w:rPr>
          <w:lang w:eastAsia="ja-JP"/>
        </w:rPr>
        <w:t>step</w:t>
      </w:r>
      <w:r w:rsidR="00AC466E" w:rsidRPr="00206ACB">
        <w:rPr>
          <w:lang w:eastAsia="ja-JP"/>
        </w:rPr>
        <w:t xml:space="preserve"> </w:t>
      </w:r>
      <w:r w:rsidRPr="00206ACB">
        <w:rPr>
          <w:lang w:eastAsia="ja-JP"/>
        </w:rPr>
        <w:t>up</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capabilities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Atari</w:t>
      </w:r>
      <w:r w:rsidR="00AC466E" w:rsidRPr="00206ACB">
        <w:rPr>
          <w:lang w:eastAsia="ja-JP"/>
        </w:rPr>
        <w:t xml:space="preserve"> </w:t>
      </w:r>
      <w:r w:rsidRPr="00206ACB">
        <w:rPr>
          <w:lang w:eastAsia="ja-JP"/>
        </w:rPr>
        <w:t>2600,</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pales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comparison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own</w:t>
      </w:r>
      <w:r w:rsidR="00AC466E" w:rsidRPr="00206ACB">
        <w:rPr>
          <w:lang w:eastAsia="ja-JP"/>
        </w:rPr>
        <w:t xml:space="preserve"> </w:t>
      </w:r>
      <w:r w:rsidRPr="00206ACB">
        <w:rPr>
          <w:lang w:eastAsia="ja-JP"/>
        </w:rPr>
        <w:t>successor,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Super</w:t>
      </w:r>
      <w:r w:rsidR="00AC466E" w:rsidRPr="00206ACB">
        <w:rPr>
          <w:lang w:eastAsia="ja-JP"/>
        </w:rPr>
        <w:t xml:space="preserve"> </w:t>
      </w:r>
      <w:r w:rsidRPr="00206ACB">
        <w:rPr>
          <w:lang w:eastAsia="ja-JP"/>
        </w:rPr>
        <w:t>Famicom</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Super</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brief</w:t>
      </w:r>
      <w:r w:rsidR="00AC466E" w:rsidRPr="00206ACB">
        <w:rPr>
          <w:lang w:eastAsia="ja-JP"/>
        </w:rPr>
        <w:t xml:space="preserve"> </w:t>
      </w:r>
      <w:r w:rsidRPr="00206ACB">
        <w:rPr>
          <w:lang w:eastAsia="ja-JP"/>
        </w:rPr>
        <w:t>list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differences</w:t>
      </w:r>
      <w:r w:rsidR="00AC466E" w:rsidRPr="00206ACB">
        <w:rPr>
          <w:lang w:eastAsia="ja-JP"/>
        </w:rPr>
        <w:t xml:space="preserve"> </w:t>
      </w:r>
      <w:r w:rsidRPr="00206ACB">
        <w:rPr>
          <w:lang w:eastAsia="ja-JP"/>
        </w:rPr>
        <w:t>between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consoles:</w:t>
      </w:r>
    </w:p>
    <w:tbl>
      <w:tblPr>
        <w:tblW w:w="10318" w:type="dxa"/>
        <w:tblCellSpacing w:w="15" w:type="dxa"/>
        <w:tblCellMar>
          <w:top w:w="15" w:type="dxa"/>
          <w:left w:w="15" w:type="dxa"/>
          <w:bottom w:w="15" w:type="dxa"/>
          <w:right w:w="15" w:type="dxa"/>
        </w:tblCellMar>
        <w:tblLook w:val="04A0" w:firstRow="1" w:lastRow="0" w:firstColumn="1" w:lastColumn="0" w:noHBand="0" w:noVBand="1"/>
      </w:tblPr>
      <w:tblGrid>
        <w:gridCol w:w="2430"/>
        <w:gridCol w:w="3755"/>
        <w:gridCol w:w="4133"/>
      </w:tblGrid>
      <w:tr w:rsidR="00E11C81" w:rsidRPr="00206ACB" w14:paraId="5D35071B" w14:textId="77777777" w:rsidTr="008768C4">
        <w:trPr>
          <w:tblHeader/>
          <w:tblCellSpacing w:w="15" w:type="dxa"/>
        </w:trPr>
        <w:tc>
          <w:tcPr>
            <w:tcW w:w="2385" w:type="dxa"/>
            <w:tcBorders>
              <w:right w:val="single" w:sz="4" w:space="0" w:color="auto"/>
            </w:tcBorders>
            <w:vAlign w:val="center"/>
            <w:hideMark/>
          </w:tcPr>
          <w:p w14:paraId="21FD2604" w14:textId="77777777" w:rsidR="00E11C81" w:rsidRPr="00206ACB" w:rsidRDefault="00E11C81" w:rsidP="004C75F4">
            <w:pPr>
              <w:widowControl/>
              <w:autoSpaceDE/>
              <w:autoSpaceDN/>
              <w:spacing w:after="0" w:line="240" w:lineRule="auto"/>
              <w:ind w:firstLine="0"/>
              <w:jc w:val="left"/>
              <w:rPr>
                <w:rFonts w:eastAsia="Times New Roman" w:cstheme="minorHAnsi"/>
                <w:color w:val="111111"/>
                <w:kern w:val="0"/>
                <w:szCs w:val="26"/>
                <w:lang w:eastAsia="ja-JP"/>
              </w:rPr>
            </w:pPr>
          </w:p>
        </w:tc>
        <w:tc>
          <w:tcPr>
            <w:tcW w:w="0" w:type="auto"/>
            <w:tcBorders>
              <w:right w:val="single" w:sz="4" w:space="0" w:color="auto"/>
            </w:tcBorders>
            <w:vAlign w:val="center"/>
            <w:hideMark/>
          </w:tcPr>
          <w:p w14:paraId="07A82A71" w14:textId="77777777" w:rsidR="00E11C81" w:rsidRPr="00206ACB" w:rsidRDefault="00E11C81" w:rsidP="004C75F4">
            <w:pPr>
              <w:widowControl/>
              <w:autoSpaceDE/>
              <w:autoSpaceDN/>
              <w:spacing w:after="0" w:line="240" w:lineRule="auto"/>
              <w:ind w:firstLine="0"/>
              <w:jc w:val="left"/>
              <w:rPr>
                <w:rFonts w:eastAsia="Times New Roman" w:cstheme="minorHAnsi"/>
                <w:b/>
                <w:bCs/>
                <w:kern w:val="0"/>
                <w:szCs w:val="26"/>
                <w:u w:val="single"/>
                <w:lang w:eastAsia="ja-JP"/>
              </w:rPr>
            </w:pPr>
            <w:r w:rsidRPr="00206ACB">
              <w:rPr>
                <w:rFonts w:eastAsia="Times New Roman" w:cstheme="minorHAnsi"/>
                <w:b/>
                <w:bCs/>
                <w:kern w:val="0"/>
                <w:szCs w:val="26"/>
                <w:u w:val="single"/>
                <w:lang w:eastAsia="ja-JP"/>
              </w:rPr>
              <w:t>NES</w:t>
            </w:r>
          </w:p>
        </w:tc>
        <w:tc>
          <w:tcPr>
            <w:tcW w:w="0" w:type="auto"/>
            <w:vAlign w:val="center"/>
            <w:hideMark/>
          </w:tcPr>
          <w:p w14:paraId="5970F35C" w14:textId="77777777" w:rsidR="00E11C81" w:rsidRPr="00206ACB" w:rsidRDefault="00E11C81" w:rsidP="004C75F4">
            <w:pPr>
              <w:widowControl/>
              <w:autoSpaceDE/>
              <w:autoSpaceDN/>
              <w:spacing w:after="0" w:line="240" w:lineRule="auto"/>
              <w:ind w:firstLine="0"/>
              <w:jc w:val="left"/>
              <w:rPr>
                <w:rFonts w:eastAsia="Times New Roman" w:cstheme="minorHAnsi"/>
                <w:b/>
                <w:bCs/>
                <w:kern w:val="0"/>
                <w:szCs w:val="26"/>
                <w:u w:val="single"/>
                <w:lang w:eastAsia="ja-JP"/>
              </w:rPr>
            </w:pPr>
            <w:r w:rsidRPr="00206ACB">
              <w:rPr>
                <w:rFonts w:eastAsia="Times New Roman" w:cstheme="minorHAnsi"/>
                <w:b/>
                <w:bCs/>
                <w:kern w:val="0"/>
                <w:szCs w:val="26"/>
                <w:u w:val="single"/>
                <w:lang w:eastAsia="ja-JP"/>
              </w:rPr>
              <w:t>SNES</w:t>
            </w:r>
          </w:p>
        </w:tc>
      </w:tr>
      <w:tr w:rsidR="00E11C81" w:rsidRPr="00206ACB" w14:paraId="2C8C6976" w14:textId="77777777" w:rsidTr="008768C4">
        <w:trPr>
          <w:tblCellSpacing w:w="15" w:type="dxa"/>
        </w:trPr>
        <w:tc>
          <w:tcPr>
            <w:tcW w:w="2385" w:type="dxa"/>
            <w:tcBorders>
              <w:bottom w:val="single" w:sz="4" w:space="0" w:color="auto"/>
              <w:right w:val="single" w:sz="4" w:space="0" w:color="auto"/>
            </w:tcBorders>
            <w:vAlign w:val="center"/>
            <w:hideMark/>
          </w:tcPr>
          <w:p w14:paraId="565E8C38" w14:textId="77777777"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CPU</w:t>
            </w:r>
          </w:p>
        </w:tc>
        <w:tc>
          <w:tcPr>
            <w:tcW w:w="0" w:type="auto"/>
            <w:tcBorders>
              <w:bottom w:val="single" w:sz="4" w:space="0" w:color="auto"/>
              <w:right w:val="single" w:sz="4" w:space="0" w:color="auto"/>
            </w:tcBorders>
            <w:vAlign w:val="center"/>
            <w:hideMark/>
          </w:tcPr>
          <w:p w14:paraId="04363263" w14:textId="4745E0BB"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8-bit</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MOS</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6502</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derivative,</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1.79</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MHz</w:t>
            </w:r>
          </w:p>
        </w:tc>
        <w:tc>
          <w:tcPr>
            <w:tcW w:w="0" w:type="auto"/>
            <w:tcBorders>
              <w:bottom w:val="single" w:sz="4" w:space="0" w:color="auto"/>
            </w:tcBorders>
            <w:vAlign w:val="center"/>
            <w:hideMark/>
          </w:tcPr>
          <w:p w14:paraId="2E37C4FA" w14:textId="236739AB"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16-bit</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MOS</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65c816</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derivative,</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3.58</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MHz</w:t>
            </w:r>
          </w:p>
        </w:tc>
      </w:tr>
      <w:tr w:rsidR="00E11C81" w:rsidRPr="00206ACB" w14:paraId="63FB38CC" w14:textId="77777777" w:rsidTr="008768C4">
        <w:trPr>
          <w:tblCellSpacing w:w="15" w:type="dxa"/>
        </w:trPr>
        <w:tc>
          <w:tcPr>
            <w:tcW w:w="2385" w:type="dxa"/>
            <w:tcBorders>
              <w:right w:val="single" w:sz="4" w:space="0" w:color="auto"/>
            </w:tcBorders>
            <w:vAlign w:val="center"/>
            <w:hideMark/>
          </w:tcPr>
          <w:p w14:paraId="21B6A804" w14:textId="31CA5883"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Addressable</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memory</w:t>
            </w:r>
          </w:p>
        </w:tc>
        <w:tc>
          <w:tcPr>
            <w:tcW w:w="0" w:type="auto"/>
            <w:tcBorders>
              <w:right w:val="single" w:sz="4" w:space="0" w:color="auto"/>
            </w:tcBorders>
            <w:vAlign w:val="center"/>
            <w:hideMark/>
          </w:tcPr>
          <w:p w14:paraId="77585440" w14:textId="77777777"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64KB</w:t>
            </w:r>
          </w:p>
        </w:tc>
        <w:tc>
          <w:tcPr>
            <w:tcW w:w="0" w:type="auto"/>
            <w:vAlign w:val="center"/>
            <w:hideMark/>
          </w:tcPr>
          <w:p w14:paraId="12A5214D" w14:textId="77777777"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16MB</w:t>
            </w:r>
          </w:p>
        </w:tc>
      </w:tr>
      <w:tr w:rsidR="00E11C81" w:rsidRPr="00206ACB" w14:paraId="1300C978" w14:textId="77777777" w:rsidTr="008768C4">
        <w:trPr>
          <w:tblCellSpacing w:w="15" w:type="dxa"/>
        </w:trPr>
        <w:tc>
          <w:tcPr>
            <w:tcW w:w="2385" w:type="dxa"/>
            <w:tcBorders>
              <w:top w:val="single" w:sz="4" w:space="0" w:color="auto"/>
              <w:right w:val="single" w:sz="4" w:space="0" w:color="auto"/>
            </w:tcBorders>
            <w:vAlign w:val="center"/>
            <w:hideMark/>
          </w:tcPr>
          <w:p w14:paraId="37BEE24C" w14:textId="77777777"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RAM</w:t>
            </w:r>
          </w:p>
        </w:tc>
        <w:tc>
          <w:tcPr>
            <w:tcW w:w="0" w:type="auto"/>
            <w:tcBorders>
              <w:top w:val="single" w:sz="4" w:space="0" w:color="auto"/>
              <w:right w:val="single" w:sz="4" w:space="0" w:color="auto"/>
            </w:tcBorders>
            <w:vAlign w:val="center"/>
            <w:hideMark/>
          </w:tcPr>
          <w:p w14:paraId="30FC3E93" w14:textId="77777777"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2KB</w:t>
            </w:r>
          </w:p>
        </w:tc>
        <w:tc>
          <w:tcPr>
            <w:tcW w:w="0" w:type="auto"/>
            <w:tcBorders>
              <w:top w:val="single" w:sz="4" w:space="0" w:color="auto"/>
            </w:tcBorders>
            <w:vAlign w:val="center"/>
            <w:hideMark/>
          </w:tcPr>
          <w:p w14:paraId="57F95362" w14:textId="77777777"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128KB</w:t>
            </w:r>
          </w:p>
        </w:tc>
      </w:tr>
      <w:tr w:rsidR="00E11C81" w:rsidRPr="00206ACB" w14:paraId="6F5ACF58" w14:textId="77777777" w:rsidTr="008768C4">
        <w:trPr>
          <w:tblCellSpacing w:w="15" w:type="dxa"/>
        </w:trPr>
        <w:tc>
          <w:tcPr>
            <w:tcW w:w="2385" w:type="dxa"/>
            <w:tcBorders>
              <w:top w:val="single" w:sz="4" w:space="0" w:color="auto"/>
              <w:right w:val="single" w:sz="4" w:space="0" w:color="auto"/>
            </w:tcBorders>
            <w:vAlign w:val="center"/>
            <w:hideMark/>
          </w:tcPr>
          <w:p w14:paraId="203DC588" w14:textId="6987A5B4"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Graphics</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resolution</w:t>
            </w:r>
          </w:p>
        </w:tc>
        <w:tc>
          <w:tcPr>
            <w:tcW w:w="0" w:type="auto"/>
            <w:tcBorders>
              <w:top w:val="single" w:sz="4" w:space="0" w:color="auto"/>
              <w:right w:val="single" w:sz="4" w:space="0" w:color="auto"/>
            </w:tcBorders>
            <w:vAlign w:val="center"/>
            <w:hideMark/>
          </w:tcPr>
          <w:p w14:paraId="7CCFAA13" w14:textId="77777777"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256x240</w:t>
            </w:r>
          </w:p>
        </w:tc>
        <w:tc>
          <w:tcPr>
            <w:tcW w:w="0" w:type="auto"/>
            <w:tcBorders>
              <w:top w:val="single" w:sz="4" w:space="0" w:color="auto"/>
            </w:tcBorders>
            <w:vAlign w:val="center"/>
            <w:hideMark/>
          </w:tcPr>
          <w:p w14:paraId="45BC9988" w14:textId="4F5F1A44"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up</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to</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512x478</w:t>
            </w:r>
          </w:p>
        </w:tc>
      </w:tr>
      <w:tr w:rsidR="00E11C81" w:rsidRPr="00206ACB" w14:paraId="2FA4667C" w14:textId="77777777" w:rsidTr="008768C4">
        <w:trPr>
          <w:tblCellSpacing w:w="15" w:type="dxa"/>
        </w:trPr>
        <w:tc>
          <w:tcPr>
            <w:tcW w:w="2385" w:type="dxa"/>
            <w:tcBorders>
              <w:top w:val="single" w:sz="4" w:space="0" w:color="auto"/>
              <w:right w:val="single" w:sz="4" w:space="0" w:color="auto"/>
            </w:tcBorders>
            <w:vAlign w:val="center"/>
            <w:hideMark/>
          </w:tcPr>
          <w:p w14:paraId="09D1541D" w14:textId="4B63D778"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Available</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colors</w:t>
            </w:r>
          </w:p>
        </w:tc>
        <w:tc>
          <w:tcPr>
            <w:tcW w:w="0" w:type="auto"/>
            <w:tcBorders>
              <w:top w:val="single" w:sz="4" w:space="0" w:color="auto"/>
              <w:right w:val="single" w:sz="4" w:space="0" w:color="auto"/>
            </w:tcBorders>
            <w:vAlign w:val="center"/>
            <w:hideMark/>
          </w:tcPr>
          <w:p w14:paraId="3E949ACD" w14:textId="77777777"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64</w:t>
            </w:r>
          </w:p>
        </w:tc>
        <w:tc>
          <w:tcPr>
            <w:tcW w:w="0" w:type="auto"/>
            <w:tcBorders>
              <w:top w:val="single" w:sz="4" w:space="0" w:color="auto"/>
            </w:tcBorders>
            <w:vAlign w:val="center"/>
            <w:hideMark/>
          </w:tcPr>
          <w:p w14:paraId="66038223" w14:textId="77777777"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32,768</w:t>
            </w:r>
          </w:p>
        </w:tc>
      </w:tr>
      <w:tr w:rsidR="00E11C81" w:rsidRPr="00206ACB" w14:paraId="6E929EC8" w14:textId="77777777" w:rsidTr="008768C4">
        <w:trPr>
          <w:tblCellSpacing w:w="15" w:type="dxa"/>
        </w:trPr>
        <w:tc>
          <w:tcPr>
            <w:tcW w:w="2385" w:type="dxa"/>
            <w:tcBorders>
              <w:top w:val="single" w:sz="4" w:space="0" w:color="auto"/>
              <w:bottom w:val="single" w:sz="4" w:space="0" w:color="auto"/>
              <w:right w:val="single" w:sz="4" w:space="0" w:color="auto"/>
            </w:tcBorders>
            <w:vAlign w:val="center"/>
            <w:hideMark/>
          </w:tcPr>
          <w:p w14:paraId="50FC80DB" w14:textId="5B4F6A00"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Background</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layers</w:t>
            </w:r>
          </w:p>
        </w:tc>
        <w:tc>
          <w:tcPr>
            <w:tcW w:w="0" w:type="auto"/>
            <w:tcBorders>
              <w:top w:val="single" w:sz="4" w:space="0" w:color="auto"/>
              <w:bottom w:val="single" w:sz="4" w:space="0" w:color="auto"/>
              <w:right w:val="single" w:sz="4" w:space="0" w:color="auto"/>
            </w:tcBorders>
            <w:vAlign w:val="center"/>
            <w:hideMark/>
          </w:tcPr>
          <w:p w14:paraId="01E83B49" w14:textId="6B58CCEC"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1,</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up</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to</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512x512</w:t>
            </w:r>
          </w:p>
        </w:tc>
        <w:tc>
          <w:tcPr>
            <w:tcW w:w="0" w:type="auto"/>
            <w:tcBorders>
              <w:top w:val="single" w:sz="4" w:space="0" w:color="auto"/>
              <w:bottom w:val="single" w:sz="4" w:space="0" w:color="auto"/>
            </w:tcBorders>
            <w:vAlign w:val="center"/>
            <w:hideMark/>
          </w:tcPr>
          <w:p w14:paraId="45371E4F" w14:textId="7D93F0B5"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4,</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each</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up</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to</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1024x1024</w:t>
            </w:r>
          </w:p>
        </w:tc>
      </w:tr>
      <w:tr w:rsidR="00E11C81" w:rsidRPr="00206ACB" w14:paraId="22B9DE18" w14:textId="77777777" w:rsidTr="008768C4">
        <w:trPr>
          <w:tblCellSpacing w:w="15" w:type="dxa"/>
        </w:trPr>
        <w:tc>
          <w:tcPr>
            <w:tcW w:w="2385" w:type="dxa"/>
            <w:tcBorders>
              <w:right w:val="single" w:sz="4" w:space="0" w:color="auto"/>
            </w:tcBorders>
            <w:vAlign w:val="center"/>
            <w:hideMark/>
          </w:tcPr>
          <w:p w14:paraId="09E24696" w14:textId="4C1879F5"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Audio</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output</w:t>
            </w:r>
          </w:p>
        </w:tc>
        <w:tc>
          <w:tcPr>
            <w:tcW w:w="0" w:type="auto"/>
            <w:tcBorders>
              <w:right w:val="single" w:sz="4" w:space="0" w:color="auto"/>
            </w:tcBorders>
            <w:vAlign w:val="center"/>
            <w:hideMark/>
          </w:tcPr>
          <w:p w14:paraId="48BA9992" w14:textId="3520B05C"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5</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fixed</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channels</w:t>
            </w:r>
          </w:p>
        </w:tc>
        <w:tc>
          <w:tcPr>
            <w:tcW w:w="0" w:type="auto"/>
            <w:vAlign w:val="center"/>
            <w:hideMark/>
          </w:tcPr>
          <w:p w14:paraId="39A24EE8" w14:textId="24208822"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8</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fully-programmable</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channels</w:t>
            </w:r>
          </w:p>
        </w:tc>
      </w:tr>
      <w:tr w:rsidR="00E11C81" w:rsidRPr="00206ACB" w14:paraId="2A05BEAC" w14:textId="77777777" w:rsidTr="008768C4">
        <w:trPr>
          <w:tblCellSpacing w:w="15" w:type="dxa"/>
        </w:trPr>
        <w:tc>
          <w:tcPr>
            <w:tcW w:w="2385" w:type="dxa"/>
            <w:tcBorders>
              <w:top w:val="single" w:sz="4" w:space="0" w:color="auto"/>
              <w:right w:val="single" w:sz="4" w:space="0" w:color="auto"/>
            </w:tcBorders>
            <w:vAlign w:val="center"/>
            <w:hideMark/>
          </w:tcPr>
          <w:p w14:paraId="4F8A00F4" w14:textId="2AAC6470"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Largest</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released</w:t>
            </w:r>
            <w:r w:rsidR="00AC466E" w:rsidRPr="004C75F4">
              <w:rPr>
                <w:rFonts w:eastAsia="Times New Roman" w:cstheme="minorHAnsi"/>
                <w:kern w:val="0"/>
                <w:sz w:val="22"/>
                <w:lang w:eastAsia="ja-JP"/>
              </w:rPr>
              <w:t xml:space="preserve"> </w:t>
            </w:r>
            <w:r w:rsidRPr="004C75F4">
              <w:rPr>
                <w:rFonts w:eastAsia="Times New Roman" w:cstheme="minorHAnsi"/>
                <w:kern w:val="0"/>
                <w:sz w:val="22"/>
                <w:lang w:eastAsia="ja-JP"/>
              </w:rPr>
              <w:t>game</w:t>
            </w:r>
          </w:p>
        </w:tc>
        <w:tc>
          <w:tcPr>
            <w:tcW w:w="0" w:type="auto"/>
            <w:tcBorders>
              <w:top w:val="single" w:sz="4" w:space="0" w:color="auto"/>
              <w:right w:val="single" w:sz="4" w:space="0" w:color="auto"/>
            </w:tcBorders>
            <w:vAlign w:val="center"/>
            <w:hideMark/>
          </w:tcPr>
          <w:p w14:paraId="7C53805B" w14:textId="77777777"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1MB</w:t>
            </w:r>
          </w:p>
        </w:tc>
        <w:tc>
          <w:tcPr>
            <w:tcW w:w="0" w:type="auto"/>
            <w:tcBorders>
              <w:top w:val="single" w:sz="4" w:space="0" w:color="auto"/>
            </w:tcBorders>
            <w:vAlign w:val="center"/>
            <w:hideMark/>
          </w:tcPr>
          <w:p w14:paraId="2A701C98" w14:textId="77777777" w:rsidR="00E11C81" w:rsidRPr="004C75F4" w:rsidRDefault="00E11C81" w:rsidP="004C75F4">
            <w:pPr>
              <w:widowControl/>
              <w:autoSpaceDE/>
              <w:autoSpaceDN/>
              <w:spacing w:after="0" w:line="240" w:lineRule="auto"/>
              <w:ind w:firstLine="0"/>
              <w:jc w:val="left"/>
              <w:rPr>
                <w:rFonts w:eastAsia="Times New Roman" w:cstheme="minorHAnsi"/>
                <w:kern w:val="0"/>
                <w:sz w:val="22"/>
                <w:lang w:eastAsia="ja-JP"/>
              </w:rPr>
            </w:pPr>
            <w:r w:rsidRPr="004C75F4">
              <w:rPr>
                <w:rFonts w:eastAsia="Times New Roman" w:cstheme="minorHAnsi"/>
                <w:kern w:val="0"/>
                <w:sz w:val="22"/>
                <w:lang w:eastAsia="ja-JP"/>
              </w:rPr>
              <w:t>6MB</w:t>
            </w:r>
          </w:p>
        </w:tc>
      </w:tr>
    </w:tbl>
    <w:p w14:paraId="3970A2F4" w14:textId="3C152A06" w:rsidR="00E11C81" w:rsidRPr="00206ACB" w:rsidRDefault="00E11C81" w:rsidP="00130695">
      <w:pPr>
        <w:rPr>
          <w:lang w:eastAsia="ja-JP"/>
        </w:rPr>
      </w:pPr>
      <w:r w:rsidRPr="00206ACB">
        <w:rPr>
          <w:lang w:eastAsia="ja-JP"/>
        </w:rPr>
        <w:t>All</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additional</w:t>
      </w:r>
      <w:r w:rsidR="00AC466E" w:rsidRPr="00206ACB">
        <w:rPr>
          <w:lang w:eastAsia="ja-JP"/>
        </w:rPr>
        <w:t xml:space="preserve"> </w:t>
      </w:r>
      <w:r w:rsidRPr="00206ACB">
        <w:rPr>
          <w:lang w:eastAsia="ja-JP"/>
        </w:rPr>
        <w:t>power</w:t>
      </w:r>
      <w:r w:rsidR="00AC466E" w:rsidRPr="00206ACB">
        <w:rPr>
          <w:lang w:eastAsia="ja-JP"/>
        </w:rPr>
        <w:t xml:space="preserve"> </w:t>
      </w:r>
      <w:r w:rsidRPr="00206ACB">
        <w:rPr>
          <w:lang w:eastAsia="ja-JP"/>
        </w:rPr>
        <w:t>comes</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cost.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Super</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much</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difficult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program</w:t>
      </w:r>
      <w:r w:rsidR="00AC466E" w:rsidRPr="00206ACB">
        <w:rPr>
          <w:lang w:eastAsia="ja-JP"/>
        </w:rPr>
        <w:t xml:space="preserve"> </w:t>
      </w:r>
      <w:r w:rsidRPr="00206ACB">
        <w:rPr>
          <w:lang w:eastAsia="ja-JP"/>
        </w:rPr>
        <w:t>compared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limited</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Having</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space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graphical</w:t>
      </w:r>
      <w:r w:rsidR="00AC466E" w:rsidRPr="00206ACB">
        <w:rPr>
          <w:lang w:eastAsia="ja-JP"/>
        </w:rPr>
        <w:t xml:space="preserve"> </w:t>
      </w:r>
      <w:r w:rsidRPr="00206ACB">
        <w:rPr>
          <w:lang w:eastAsia="ja-JP"/>
        </w:rPr>
        <w:t>assets</w:t>
      </w:r>
      <w:r w:rsidR="00AC466E" w:rsidRPr="00206ACB">
        <w:rPr>
          <w:lang w:eastAsia="ja-JP"/>
        </w:rPr>
        <w:t xml:space="preserve"> </w:t>
      </w:r>
      <w:r w:rsidRPr="00206ACB">
        <w:rPr>
          <w:lang w:eastAsia="ja-JP"/>
        </w:rPr>
        <w:t>means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designers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expected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produce</w:t>
      </w:r>
      <w:r w:rsidR="00AC466E" w:rsidRPr="00206ACB">
        <w:rPr>
          <w:lang w:eastAsia="ja-JP"/>
        </w:rPr>
        <w:t xml:space="preserve"> </w:t>
      </w:r>
      <w:r w:rsidRPr="00206ACB">
        <w:rPr>
          <w:lang w:eastAsia="ja-JP"/>
        </w:rPr>
        <w:t>far</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output.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amazing</w:t>
      </w:r>
      <w:r w:rsidR="00AC466E" w:rsidRPr="00206ACB">
        <w:rPr>
          <w:lang w:eastAsia="ja-JP"/>
        </w:rPr>
        <w:t xml:space="preserve"> </w:t>
      </w:r>
      <w:r w:rsidRPr="00206ACB">
        <w:rPr>
          <w:lang w:eastAsia="ja-JP"/>
        </w:rPr>
        <w:t>audio</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Super</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requires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composer</w:t>
      </w:r>
      <w:r w:rsidR="00AC466E" w:rsidRPr="00206ACB">
        <w:rPr>
          <w:lang w:eastAsia="ja-JP"/>
        </w:rPr>
        <w:t xml:space="preserve"> </w:t>
      </w:r>
      <w:r w:rsidRPr="00206ACB">
        <w:rPr>
          <w:lang w:eastAsia="ja-JP"/>
        </w:rPr>
        <w:t>who</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well-versed</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intricacies,</w:t>
      </w:r>
      <w:r w:rsidR="00AC466E" w:rsidRPr="00206ACB">
        <w:rPr>
          <w:lang w:eastAsia="ja-JP"/>
        </w:rPr>
        <w:t xml:space="preserve"> </w:t>
      </w:r>
      <w:r w:rsidRPr="00206ACB">
        <w:rPr>
          <w:lang w:eastAsia="ja-JP"/>
        </w:rPr>
        <w:t>since</w:t>
      </w:r>
      <w:r w:rsidR="00AC466E" w:rsidRPr="00206ACB">
        <w:rPr>
          <w:lang w:eastAsia="ja-JP"/>
        </w:rPr>
        <w:t xml:space="preserve"> </w:t>
      </w:r>
      <w:r w:rsidRPr="00206ACB">
        <w:rPr>
          <w:lang w:eastAsia="ja-JP"/>
        </w:rPr>
        <w:t>developers</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provide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sound</w:t>
      </w:r>
      <w:r w:rsidR="00AC466E" w:rsidRPr="00206ACB">
        <w:rPr>
          <w:lang w:eastAsia="ja-JP"/>
        </w:rPr>
        <w:t xml:space="preserve"> </w:t>
      </w:r>
      <w:r w:rsidRPr="00206ACB">
        <w:rPr>
          <w:lang w:eastAsia="ja-JP"/>
        </w:rPr>
        <w:t>samples</w:t>
      </w:r>
      <w:r w:rsidR="00AC466E" w:rsidRPr="00206ACB">
        <w:rPr>
          <w:lang w:eastAsia="ja-JP"/>
        </w:rPr>
        <w:t xml:space="preserve"> </w:t>
      </w:r>
      <w:r w:rsidRPr="00206ACB">
        <w:rPr>
          <w:lang w:eastAsia="ja-JP"/>
        </w:rPr>
        <w:t>rather</w:t>
      </w:r>
      <w:r w:rsidR="00AC466E" w:rsidRPr="00206ACB">
        <w:rPr>
          <w:lang w:eastAsia="ja-JP"/>
        </w:rPr>
        <w:t xml:space="preserve"> </w:t>
      </w:r>
      <w:r w:rsidRPr="00206ACB">
        <w:rPr>
          <w:lang w:eastAsia="ja-JP"/>
        </w:rPr>
        <w:t>than</w:t>
      </w:r>
      <w:r w:rsidR="00AC466E" w:rsidRPr="00206ACB">
        <w:rPr>
          <w:lang w:eastAsia="ja-JP"/>
        </w:rPr>
        <w:t xml:space="preserve"> </w:t>
      </w:r>
      <w:r w:rsidRPr="00206ACB">
        <w:rPr>
          <w:lang w:eastAsia="ja-JP"/>
        </w:rPr>
        <w:t>using</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built-in</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instruments.</w:t>
      </w:r>
      <w:r w:rsidR="00AC466E" w:rsidRPr="00206ACB">
        <w:rPr>
          <w:lang w:eastAsia="ja-JP"/>
        </w:rPr>
        <w:t xml:space="preserve"> </w:t>
      </w:r>
      <w:r w:rsidRPr="00206ACB">
        <w:rPr>
          <w:lang w:eastAsia="ja-JP"/>
        </w:rPr>
        <w:t>Super</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development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much</w:t>
      </w:r>
      <w:r w:rsidR="00AC466E" w:rsidRPr="00206ACB">
        <w:rPr>
          <w:lang w:eastAsia="ja-JP"/>
        </w:rPr>
        <w:t xml:space="preserve"> </w:t>
      </w:r>
      <w:r w:rsidRPr="00206ACB">
        <w:rPr>
          <w:lang w:eastAsia="ja-JP"/>
        </w:rPr>
        <w:t>less</w:t>
      </w:r>
      <w:r w:rsidR="00AC466E" w:rsidRPr="00206ACB">
        <w:rPr>
          <w:lang w:eastAsia="ja-JP"/>
        </w:rPr>
        <w:t xml:space="preserve"> </w:t>
      </w:r>
      <w:r w:rsidRPr="00206ACB">
        <w:rPr>
          <w:lang w:eastAsia="ja-JP"/>
        </w:rPr>
        <w:t>feasible</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solo</w:t>
      </w:r>
      <w:r w:rsidR="00AC466E" w:rsidRPr="00206ACB">
        <w:rPr>
          <w:lang w:eastAsia="ja-JP"/>
        </w:rPr>
        <w:t xml:space="preserve"> </w:t>
      </w:r>
      <w:r w:rsidRPr="00206ACB">
        <w:rPr>
          <w:lang w:eastAsia="ja-JP"/>
        </w:rPr>
        <w:t>developer</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small</w:t>
      </w:r>
      <w:r w:rsidR="00AC466E" w:rsidRPr="00206ACB">
        <w:rPr>
          <w:lang w:eastAsia="ja-JP"/>
        </w:rPr>
        <w:t xml:space="preserve"> </w:t>
      </w:r>
      <w:r w:rsidRPr="00206ACB">
        <w:rPr>
          <w:lang w:eastAsia="ja-JP"/>
        </w:rPr>
        <w:t>team.</w:t>
      </w:r>
      <w:r w:rsidR="00AC466E" w:rsidRPr="00206ACB">
        <w:rPr>
          <w:lang w:eastAsia="ja-JP"/>
        </w:rPr>
        <w:t xml:space="preserve"> </w:t>
      </w:r>
      <w:r w:rsidRPr="00206ACB">
        <w:rPr>
          <w:lang w:eastAsia="ja-JP"/>
        </w:rPr>
        <w:t>Just</w:t>
      </w:r>
      <w:r w:rsidR="00AC466E" w:rsidRPr="00206ACB">
        <w:rPr>
          <w:lang w:eastAsia="ja-JP"/>
        </w:rPr>
        <w:t xml:space="preserve"> </w:t>
      </w:r>
      <w:r w:rsidRPr="00206ACB">
        <w:rPr>
          <w:lang w:eastAsia="ja-JP"/>
        </w:rPr>
        <w:t>compare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staff</w:t>
      </w:r>
      <w:r w:rsidR="00AC466E" w:rsidRPr="00206ACB">
        <w:rPr>
          <w:lang w:eastAsia="ja-JP"/>
        </w:rPr>
        <w:t xml:space="preserve"> </w:t>
      </w:r>
      <w:r w:rsidRPr="00206ACB">
        <w:rPr>
          <w:lang w:eastAsia="ja-JP"/>
        </w:rPr>
        <w:t>rolls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games</w:t>
      </w:r>
      <w:r w:rsidR="00AC466E" w:rsidRPr="00206ACB">
        <w:rPr>
          <w:lang w:eastAsia="ja-JP"/>
        </w:rPr>
        <w:t xml:space="preserve"> </w:t>
      </w:r>
      <w:r w:rsidRPr="00206ACB">
        <w:rPr>
          <w:lang w:eastAsia="ja-JP"/>
        </w:rPr>
        <w:t>above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team</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created</w:t>
      </w:r>
      <w:r w:rsidR="00AC466E" w:rsidRPr="00206ACB">
        <w:rPr>
          <w:lang w:eastAsia="ja-JP"/>
        </w:rPr>
        <w:t xml:space="preserve"> </w:t>
      </w:r>
      <w:r w:rsidRPr="00206ACB">
        <w:rPr>
          <w:i/>
          <w:iCs/>
          <w:lang w:eastAsia="ja-JP"/>
        </w:rPr>
        <w:t>Super</w:t>
      </w:r>
      <w:r w:rsidR="00AC466E" w:rsidRPr="00206ACB">
        <w:rPr>
          <w:i/>
          <w:iCs/>
          <w:lang w:eastAsia="ja-JP"/>
        </w:rPr>
        <w:t xml:space="preserve"> </w:t>
      </w:r>
      <w:r w:rsidRPr="00206ACB">
        <w:rPr>
          <w:i/>
          <w:iCs/>
          <w:lang w:eastAsia="ja-JP"/>
        </w:rPr>
        <w:t>Mario</w:t>
      </w:r>
      <w:r w:rsidR="00AC466E" w:rsidRPr="00206ACB">
        <w:rPr>
          <w:i/>
          <w:iCs/>
          <w:lang w:eastAsia="ja-JP"/>
        </w:rPr>
        <w:t xml:space="preserve"> </w:t>
      </w:r>
      <w:r w:rsidRPr="00206ACB">
        <w:rPr>
          <w:i/>
          <w:iCs/>
          <w:lang w:eastAsia="ja-JP"/>
        </w:rPr>
        <w:t>World</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Super</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designed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play: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55"/>
        <w:gridCol w:w="2970"/>
      </w:tblGrid>
      <w:tr w:rsidR="00E11C81" w:rsidRPr="00BD0D9A" w14:paraId="5D503A18" w14:textId="77777777" w:rsidTr="00083C17">
        <w:trPr>
          <w:tblHeader/>
          <w:tblCellSpacing w:w="15" w:type="dxa"/>
        </w:trPr>
        <w:tc>
          <w:tcPr>
            <w:tcW w:w="3510" w:type="dxa"/>
            <w:vAlign w:val="center"/>
            <w:hideMark/>
          </w:tcPr>
          <w:p w14:paraId="312835A5" w14:textId="77777777" w:rsidR="00E11C81" w:rsidRPr="00BD0D9A" w:rsidRDefault="00E11C81" w:rsidP="00BD0D9A">
            <w:pPr>
              <w:widowControl/>
              <w:autoSpaceDE/>
              <w:autoSpaceDN/>
              <w:spacing w:before="40" w:after="40" w:line="240" w:lineRule="auto"/>
              <w:ind w:firstLine="0"/>
              <w:jc w:val="left"/>
              <w:rPr>
                <w:rFonts w:eastAsia="Times New Roman" w:cstheme="minorHAnsi"/>
                <w:b/>
                <w:bCs/>
                <w:kern w:val="0"/>
                <w:szCs w:val="26"/>
                <w:u w:val="single"/>
                <w:lang w:eastAsia="ja-JP"/>
              </w:rPr>
            </w:pPr>
            <w:r w:rsidRPr="00BD0D9A">
              <w:rPr>
                <w:rFonts w:eastAsia="Times New Roman" w:cstheme="minorHAnsi"/>
                <w:b/>
                <w:bCs/>
                <w:kern w:val="0"/>
                <w:szCs w:val="26"/>
                <w:u w:val="single"/>
                <w:lang w:eastAsia="ja-JP"/>
              </w:rPr>
              <w:t>Role</w:t>
            </w:r>
          </w:p>
        </w:tc>
        <w:tc>
          <w:tcPr>
            <w:tcW w:w="2925" w:type="dxa"/>
            <w:vAlign w:val="center"/>
            <w:hideMark/>
          </w:tcPr>
          <w:p w14:paraId="6E9ECDF6" w14:textId="77777777" w:rsidR="00E11C81" w:rsidRPr="00BD0D9A" w:rsidRDefault="00E11C81" w:rsidP="00BD0D9A">
            <w:pPr>
              <w:widowControl/>
              <w:autoSpaceDE/>
              <w:autoSpaceDN/>
              <w:spacing w:before="40" w:after="40" w:line="240" w:lineRule="auto"/>
              <w:ind w:firstLine="0"/>
              <w:jc w:val="left"/>
              <w:rPr>
                <w:rFonts w:eastAsia="Times New Roman" w:cstheme="minorHAnsi"/>
                <w:b/>
                <w:bCs/>
                <w:kern w:val="0"/>
                <w:szCs w:val="26"/>
                <w:u w:val="single"/>
                <w:lang w:eastAsia="ja-JP"/>
              </w:rPr>
            </w:pPr>
            <w:r w:rsidRPr="00BD0D9A">
              <w:rPr>
                <w:rFonts w:eastAsia="Times New Roman" w:cstheme="minorHAnsi"/>
                <w:b/>
                <w:bCs/>
                <w:kern w:val="0"/>
                <w:szCs w:val="26"/>
                <w:u w:val="single"/>
                <w:lang w:eastAsia="ja-JP"/>
              </w:rPr>
              <w:t>Name</w:t>
            </w:r>
          </w:p>
        </w:tc>
      </w:tr>
      <w:tr w:rsidR="00E11C81" w:rsidRPr="00BD0D9A" w14:paraId="27B6594B" w14:textId="77777777" w:rsidTr="00083C17">
        <w:trPr>
          <w:tblCellSpacing w:w="15" w:type="dxa"/>
        </w:trPr>
        <w:tc>
          <w:tcPr>
            <w:tcW w:w="3510" w:type="dxa"/>
            <w:vAlign w:val="center"/>
            <w:hideMark/>
          </w:tcPr>
          <w:p w14:paraId="69D1A1ED" w14:textId="77777777"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Producer</w:t>
            </w:r>
          </w:p>
        </w:tc>
        <w:tc>
          <w:tcPr>
            <w:tcW w:w="2925" w:type="dxa"/>
            <w:vAlign w:val="center"/>
            <w:hideMark/>
          </w:tcPr>
          <w:p w14:paraId="2A3E00ED" w14:textId="19D38685"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Shigeru</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Miyamoto</w:t>
            </w:r>
          </w:p>
        </w:tc>
      </w:tr>
      <w:tr w:rsidR="00E11C81" w:rsidRPr="00BD0D9A" w14:paraId="767524B7" w14:textId="77777777" w:rsidTr="00083C17">
        <w:trPr>
          <w:tblCellSpacing w:w="15" w:type="dxa"/>
        </w:trPr>
        <w:tc>
          <w:tcPr>
            <w:tcW w:w="3510" w:type="dxa"/>
            <w:vAlign w:val="center"/>
            <w:hideMark/>
          </w:tcPr>
          <w:p w14:paraId="198C59E1" w14:textId="77777777"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Director</w:t>
            </w:r>
          </w:p>
        </w:tc>
        <w:tc>
          <w:tcPr>
            <w:tcW w:w="2925" w:type="dxa"/>
            <w:vAlign w:val="center"/>
            <w:hideMark/>
          </w:tcPr>
          <w:p w14:paraId="3860D917" w14:textId="3B74B352"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Takashi</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Tezuka</w:t>
            </w:r>
          </w:p>
        </w:tc>
      </w:tr>
      <w:tr w:rsidR="00E11C81" w:rsidRPr="00BD0D9A" w14:paraId="77A18AF9" w14:textId="77777777" w:rsidTr="00083C17">
        <w:trPr>
          <w:tblCellSpacing w:w="15" w:type="dxa"/>
        </w:trPr>
        <w:tc>
          <w:tcPr>
            <w:tcW w:w="3510" w:type="dxa"/>
            <w:vAlign w:val="center"/>
            <w:hideMark/>
          </w:tcPr>
          <w:p w14:paraId="070E66C3" w14:textId="1134E031"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Sound</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Composer</w:t>
            </w:r>
          </w:p>
        </w:tc>
        <w:tc>
          <w:tcPr>
            <w:tcW w:w="2925" w:type="dxa"/>
            <w:vAlign w:val="center"/>
            <w:hideMark/>
          </w:tcPr>
          <w:p w14:paraId="4E88F811" w14:textId="16C5B5E4"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Koji</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Kondo</w:t>
            </w:r>
          </w:p>
        </w:tc>
      </w:tr>
      <w:tr w:rsidR="00E11C81" w:rsidRPr="00BD0D9A" w14:paraId="1EA8E4A1" w14:textId="77777777" w:rsidTr="00083C17">
        <w:trPr>
          <w:tblCellSpacing w:w="15" w:type="dxa"/>
        </w:trPr>
        <w:tc>
          <w:tcPr>
            <w:tcW w:w="3510" w:type="dxa"/>
            <w:vAlign w:val="center"/>
            <w:hideMark/>
          </w:tcPr>
          <w:p w14:paraId="0B5D7AC1" w14:textId="53E959C1"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Map</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Director</w:t>
            </w:r>
          </w:p>
        </w:tc>
        <w:tc>
          <w:tcPr>
            <w:tcW w:w="2925" w:type="dxa"/>
            <w:vAlign w:val="center"/>
            <w:hideMark/>
          </w:tcPr>
          <w:p w14:paraId="1C3B012D" w14:textId="403989C4"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Hideki</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Konno</w:t>
            </w:r>
          </w:p>
        </w:tc>
      </w:tr>
      <w:tr w:rsidR="00E11C81" w:rsidRPr="00BD0D9A" w14:paraId="6CB648B9" w14:textId="77777777" w:rsidTr="00083C17">
        <w:trPr>
          <w:tblCellSpacing w:w="15" w:type="dxa"/>
        </w:trPr>
        <w:tc>
          <w:tcPr>
            <w:tcW w:w="3510" w:type="dxa"/>
            <w:vAlign w:val="center"/>
            <w:hideMark/>
          </w:tcPr>
          <w:p w14:paraId="5057C0B1" w14:textId="5A247513"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Area</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Director</w:t>
            </w:r>
          </w:p>
        </w:tc>
        <w:tc>
          <w:tcPr>
            <w:tcW w:w="2925" w:type="dxa"/>
            <w:vAlign w:val="center"/>
            <w:hideMark/>
          </w:tcPr>
          <w:p w14:paraId="518815B9" w14:textId="42C7F4FC"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Katsuya</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Eguchi</w:t>
            </w:r>
          </w:p>
        </w:tc>
      </w:tr>
      <w:tr w:rsidR="00E11C81" w:rsidRPr="00BD0D9A" w14:paraId="5295D78A" w14:textId="77777777" w:rsidTr="00083C17">
        <w:trPr>
          <w:tblCellSpacing w:w="15" w:type="dxa"/>
        </w:trPr>
        <w:tc>
          <w:tcPr>
            <w:tcW w:w="3510" w:type="dxa"/>
            <w:vAlign w:val="center"/>
            <w:hideMark/>
          </w:tcPr>
          <w:p w14:paraId="2810DE57" w14:textId="1ABE3B54"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Programming</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Director</w:t>
            </w:r>
          </w:p>
        </w:tc>
        <w:tc>
          <w:tcPr>
            <w:tcW w:w="2925" w:type="dxa"/>
            <w:vAlign w:val="center"/>
            <w:hideMark/>
          </w:tcPr>
          <w:p w14:paraId="2A2E7045" w14:textId="2B996922"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Toshihiko</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Nakago</w:t>
            </w:r>
          </w:p>
        </w:tc>
      </w:tr>
      <w:tr w:rsidR="00E11C81" w:rsidRPr="00BD0D9A" w14:paraId="2DC4B6C9" w14:textId="77777777" w:rsidTr="00083C17">
        <w:trPr>
          <w:tblCellSpacing w:w="15" w:type="dxa"/>
        </w:trPr>
        <w:tc>
          <w:tcPr>
            <w:tcW w:w="3510" w:type="dxa"/>
            <w:vAlign w:val="center"/>
            <w:hideMark/>
          </w:tcPr>
          <w:p w14:paraId="597AA61E" w14:textId="6FA002EB"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Mario/System</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Programmer</w:t>
            </w:r>
          </w:p>
        </w:tc>
        <w:tc>
          <w:tcPr>
            <w:tcW w:w="2925" w:type="dxa"/>
            <w:vAlign w:val="center"/>
            <w:hideMark/>
          </w:tcPr>
          <w:p w14:paraId="5143B6B2" w14:textId="6631BA10"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Toshio</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Iwawaki</w:t>
            </w:r>
          </w:p>
        </w:tc>
      </w:tr>
      <w:tr w:rsidR="00E11C81" w:rsidRPr="00BD0D9A" w14:paraId="2298ABAC" w14:textId="77777777" w:rsidTr="00083C17">
        <w:trPr>
          <w:tblCellSpacing w:w="15" w:type="dxa"/>
        </w:trPr>
        <w:tc>
          <w:tcPr>
            <w:tcW w:w="3510" w:type="dxa"/>
            <w:vAlign w:val="center"/>
            <w:hideMark/>
          </w:tcPr>
          <w:p w14:paraId="6EA51AFA" w14:textId="707FF622"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Object</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Programmer</w:t>
            </w:r>
          </w:p>
        </w:tc>
        <w:tc>
          <w:tcPr>
            <w:tcW w:w="2925" w:type="dxa"/>
            <w:vAlign w:val="center"/>
            <w:hideMark/>
          </w:tcPr>
          <w:p w14:paraId="4F08E07B" w14:textId="76162605"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Kazuaki</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Morita</w:t>
            </w:r>
          </w:p>
        </w:tc>
      </w:tr>
      <w:tr w:rsidR="00E11C81" w:rsidRPr="00BD0D9A" w14:paraId="7FC85EBB" w14:textId="77777777" w:rsidTr="00083C17">
        <w:trPr>
          <w:tblCellSpacing w:w="15" w:type="dxa"/>
        </w:trPr>
        <w:tc>
          <w:tcPr>
            <w:tcW w:w="3510" w:type="dxa"/>
            <w:vAlign w:val="center"/>
            <w:hideMark/>
          </w:tcPr>
          <w:p w14:paraId="55FEA8EB" w14:textId="6212C930"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Background</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Programmer</w:t>
            </w:r>
          </w:p>
        </w:tc>
        <w:tc>
          <w:tcPr>
            <w:tcW w:w="2925" w:type="dxa"/>
            <w:vAlign w:val="center"/>
            <w:hideMark/>
          </w:tcPr>
          <w:p w14:paraId="25A32B7F" w14:textId="41B8DEDF"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Shigehiro</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Kasamatsu</w:t>
            </w:r>
          </w:p>
        </w:tc>
      </w:tr>
      <w:tr w:rsidR="00E11C81" w:rsidRPr="00BD0D9A" w14:paraId="1CB0C3B1" w14:textId="77777777" w:rsidTr="00083C17">
        <w:trPr>
          <w:tblCellSpacing w:w="15" w:type="dxa"/>
        </w:trPr>
        <w:tc>
          <w:tcPr>
            <w:tcW w:w="3510" w:type="dxa"/>
            <w:vAlign w:val="center"/>
            <w:hideMark/>
          </w:tcPr>
          <w:p w14:paraId="44E72398" w14:textId="0E4EFF55"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Background</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Programmer</w:t>
            </w:r>
          </w:p>
        </w:tc>
        <w:tc>
          <w:tcPr>
            <w:tcW w:w="2925" w:type="dxa"/>
            <w:vAlign w:val="center"/>
            <w:hideMark/>
          </w:tcPr>
          <w:p w14:paraId="724D5B34" w14:textId="08FC5ED7"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Tatsunori</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Takakura</w:t>
            </w:r>
          </w:p>
        </w:tc>
      </w:tr>
      <w:tr w:rsidR="00E11C81" w:rsidRPr="00BD0D9A" w14:paraId="17AA9172" w14:textId="77777777" w:rsidTr="00083C17">
        <w:trPr>
          <w:tblCellSpacing w:w="15" w:type="dxa"/>
        </w:trPr>
        <w:tc>
          <w:tcPr>
            <w:tcW w:w="3510" w:type="dxa"/>
            <w:vAlign w:val="center"/>
            <w:hideMark/>
          </w:tcPr>
          <w:p w14:paraId="4450230F" w14:textId="24642F83"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Map</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Programmer</w:t>
            </w:r>
          </w:p>
        </w:tc>
        <w:tc>
          <w:tcPr>
            <w:tcW w:w="2925" w:type="dxa"/>
            <w:vAlign w:val="center"/>
            <w:hideMark/>
          </w:tcPr>
          <w:p w14:paraId="515DD469" w14:textId="61966E7F"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Tatsuo</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Nishiyama</w:t>
            </w:r>
          </w:p>
        </w:tc>
      </w:tr>
      <w:tr w:rsidR="00E11C81" w:rsidRPr="00BD0D9A" w14:paraId="57876668" w14:textId="77777777" w:rsidTr="00083C17">
        <w:trPr>
          <w:tblCellSpacing w:w="15" w:type="dxa"/>
        </w:trPr>
        <w:tc>
          <w:tcPr>
            <w:tcW w:w="3510" w:type="dxa"/>
            <w:vAlign w:val="center"/>
            <w:hideMark/>
          </w:tcPr>
          <w:p w14:paraId="059A78F7" w14:textId="4541A4C6"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Area</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Data</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Input</w:t>
            </w:r>
          </w:p>
        </w:tc>
        <w:tc>
          <w:tcPr>
            <w:tcW w:w="2925" w:type="dxa"/>
            <w:vAlign w:val="center"/>
            <w:hideMark/>
          </w:tcPr>
          <w:p w14:paraId="121F5833" w14:textId="7D7C7AC7"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Yoshihiro</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Nomoto</w:t>
            </w:r>
          </w:p>
        </w:tc>
      </w:tr>
      <w:tr w:rsidR="00E11C81" w:rsidRPr="00BD0D9A" w14:paraId="19474040" w14:textId="77777777" w:rsidTr="00083C17">
        <w:trPr>
          <w:tblCellSpacing w:w="15" w:type="dxa"/>
        </w:trPr>
        <w:tc>
          <w:tcPr>
            <w:tcW w:w="3510" w:type="dxa"/>
            <w:vAlign w:val="center"/>
            <w:hideMark/>
          </w:tcPr>
          <w:p w14:paraId="0070815F" w14:textId="562A2B14"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Area</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Data</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Input</w:t>
            </w:r>
          </w:p>
        </w:tc>
        <w:tc>
          <w:tcPr>
            <w:tcW w:w="2925" w:type="dxa"/>
            <w:vAlign w:val="center"/>
            <w:hideMark/>
          </w:tcPr>
          <w:p w14:paraId="771FC7F7" w14:textId="26A463D6"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Eiji</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Noto</w:t>
            </w:r>
          </w:p>
        </w:tc>
      </w:tr>
      <w:tr w:rsidR="00E11C81" w:rsidRPr="00BD0D9A" w14:paraId="0B6E3395" w14:textId="77777777" w:rsidTr="00083C17">
        <w:trPr>
          <w:tblCellSpacing w:w="15" w:type="dxa"/>
        </w:trPr>
        <w:tc>
          <w:tcPr>
            <w:tcW w:w="3510" w:type="dxa"/>
            <w:vAlign w:val="center"/>
            <w:hideMark/>
          </w:tcPr>
          <w:p w14:paraId="5D789D75" w14:textId="1988F763"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Area</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Data</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Input</w:t>
            </w:r>
          </w:p>
        </w:tc>
        <w:tc>
          <w:tcPr>
            <w:tcW w:w="2925" w:type="dxa"/>
            <w:vAlign w:val="center"/>
            <w:hideMark/>
          </w:tcPr>
          <w:p w14:paraId="773D72E8" w14:textId="02BD6229"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Satoru</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Takahata</w:t>
            </w:r>
          </w:p>
        </w:tc>
      </w:tr>
      <w:tr w:rsidR="00E11C81" w:rsidRPr="00BD0D9A" w14:paraId="1264BBB4" w14:textId="77777777" w:rsidTr="00083C17">
        <w:trPr>
          <w:tblCellSpacing w:w="15" w:type="dxa"/>
        </w:trPr>
        <w:tc>
          <w:tcPr>
            <w:tcW w:w="3510" w:type="dxa"/>
            <w:vAlign w:val="center"/>
            <w:hideMark/>
          </w:tcPr>
          <w:p w14:paraId="1DBD9400" w14:textId="7C49F654"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Character</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Graphic</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Design</w:t>
            </w:r>
          </w:p>
        </w:tc>
        <w:tc>
          <w:tcPr>
            <w:tcW w:w="2925" w:type="dxa"/>
            <w:vAlign w:val="center"/>
            <w:hideMark/>
          </w:tcPr>
          <w:p w14:paraId="0CE398AC" w14:textId="7C1CF4EE" w:rsidR="00E11C81" w:rsidRPr="00BD0D9A" w:rsidRDefault="00E11C81" w:rsidP="00BD0D9A">
            <w:pPr>
              <w:widowControl/>
              <w:autoSpaceDE/>
              <w:autoSpaceDN/>
              <w:spacing w:before="40" w:after="40" w:line="240" w:lineRule="auto"/>
              <w:ind w:firstLine="0"/>
              <w:jc w:val="left"/>
              <w:rPr>
                <w:rFonts w:eastAsia="Times New Roman" w:cstheme="minorHAnsi"/>
                <w:kern w:val="0"/>
                <w:szCs w:val="26"/>
                <w:lang w:eastAsia="ja-JP"/>
              </w:rPr>
            </w:pPr>
            <w:r w:rsidRPr="00BD0D9A">
              <w:rPr>
                <w:rFonts w:eastAsia="Times New Roman" w:cstheme="minorHAnsi"/>
                <w:kern w:val="0"/>
                <w:szCs w:val="26"/>
                <w:lang w:eastAsia="ja-JP"/>
              </w:rPr>
              <w:t>Shigefumi</w:t>
            </w:r>
            <w:r w:rsidR="00AC466E" w:rsidRPr="00BD0D9A">
              <w:rPr>
                <w:rFonts w:eastAsia="Times New Roman" w:cstheme="minorHAnsi"/>
                <w:kern w:val="0"/>
                <w:szCs w:val="26"/>
                <w:lang w:eastAsia="ja-JP"/>
              </w:rPr>
              <w:t xml:space="preserve"> </w:t>
            </w:r>
            <w:r w:rsidRPr="00BD0D9A">
              <w:rPr>
                <w:rFonts w:eastAsia="Times New Roman" w:cstheme="minorHAnsi"/>
                <w:kern w:val="0"/>
                <w:szCs w:val="26"/>
                <w:lang w:eastAsia="ja-JP"/>
              </w:rPr>
              <w:t>Hino</w:t>
            </w:r>
          </w:p>
        </w:tc>
      </w:tr>
    </w:tbl>
    <w:p w14:paraId="5994EA6E" w14:textId="7176400E" w:rsidR="00E17E4A" w:rsidRPr="00206ACB" w:rsidRDefault="00E17E4A" w:rsidP="008159CA">
      <w:pPr>
        <w:pStyle w:val="Heading3"/>
        <w:rPr>
          <w:rFonts w:cstheme="minorHAnsi"/>
        </w:rPr>
      </w:pPr>
      <w:bookmarkStart w:id="84" w:name="_Toc168434224"/>
      <w:bookmarkStart w:id="85" w:name="_Toc168779345"/>
      <w:r w:rsidRPr="00206ACB">
        <w:rPr>
          <w:rFonts w:cstheme="minorHAnsi"/>
        </w:rPr>
        <w:lastRenderedPageBreak/>
        <w:t>People</w:t>
      </w:r>
      <w:r w:rsidR="00AC466E" w:rsidRPr="00206ACB">
        <w:rPr>
          <w:rFonts w:cstheme="minorHAnsi"/>
        </w:rPr>
        <w:t xml:space="preserve"> </w:t>
      </w:r>
      <w:r w:rsidRPr="00206ACB">
        <w:rPr>
          <w:rFonts w:cstheme="minorHAnsi"/>
        </w:rPr>
        <w:t>Still</w:t>
      </w:r>
      <w:r w:rsidR="00AC466E" w:rsidRPr="00206ACB">
        <w:rPr>
          <w:rFonts w:cstheme="minorHAnsi"/>
        </w:rPr>
        <w:t xml:space="preserve"> </w:t>
      </w:r>
      <w:r w:rsidRPr="00206ACB">
        <w:rPr>
          <w:rFonts w:cstheme="minorHAnsi"/>
        </w:rPr>
        <w:t>Make</w:t>
      </w:r>
      <w:r w:rsidR="00AC466E" w:rsidRPr="00206ACB">
        <w:rPr>
          <w:rFonts w:cstheme="minorHAnsi"/>
        </w:rPr>
        <w:t xml:space="preserve"> </w:t>
      </w:r>
      <w:r w:rsidRPr="00206ACB">
        <w:rPr>
          <w:rFonts w:cstheme="minorHAnsi"/>
        </w:rPr>
        <w:t>NES</w:t>
      </w:r>
      <w:r w:rsidR="00AC466E" w:rsidRPr="00206ACB">
        <w:rPr>
          <w:rFonts w:cstheme="minorHAnsi"/>
        </w:rPr>
        <w:t xml:space="preserve"> </w:t>
      </w:r>
      <w:r w:rsidRPr="00206ACB">
        <w:rPr>
          <w:rFonts w:cstheme="minorHAnsi"/>
        </w:rPr>
        <w:t>Games</w:t>
      </w:r>
      <w:r w:rsidR="00AC466E" w:rsidRPr="00206ACB">
        <w:rPr>
          <w:rFonts w:cstheme="minorHAnsi"/>
        </w:rPr>
        <w:t xml:space="preserve"> </w:t>
      </w:r>
      <w:r w:rsidRPr="00206ACB">
        <w:rPr>
          <w:rFonts w:cstheme="minorHAnsi"/>
        </w:rPr>
        <w:t>Today</w:t>
      </w:r>
      <w:bookmarkEnd w:id="84"/>
      <w:bookmarkEnd w:id="85"/>
    </w:p>
    <w:p w14:paraId="59E6766D" w14:textId="3F498E10" w:rsidR="003B31C0" w:rsidRPr="00206ACB" w:rsidRDefault="003B31C0" w:rsidP="00130695">
      <w:r w:rsidRPr="00206ACB">
        <w:t>Nintendo</w:t>
      </w:r>
      <w:r w:rsidR="00AC466E" w:rsidRPr="00206ACB">
        <w:t xml:space="preserve"> </w:t>
      </w:r>
      <w:r w:rsidRPr="00206ACB">
        <w:t>ceased</w:t>
      </w:r>
      <w:r w:rsidR="00AC466E" w:rsidRPr="00206ACB">
        <w:t xml:space="preserve"> </w:t>
      </w:r>
      <w:r w:rsidRPr="00206ACB">
        <w:t>production</w:t>
      </w:r>
      <w:r w:rsidR="00AC466E" w:rsidRPr="00206ACB">
        <w:t xml:space="preserve"> </w:t>
      </w:r>
      <w:r w:rsidRPr="00206ACB">
        <w:t>of</w:t>
      </w:r>
      <w:r w:rsidR="00AC466E" w:rsidRPr="00206ACB">
        <w:t xml:space="preserve"> </w:t>
      </w:r>
      <w:r w:rsidRPr="00206ACB">
        <w:t>the</w:t>
      </w:r>
      <w:r w:rsidR="00AC466E" w:rsidRPr="00206ACB">
        <w:t xml:space="preserve"> </w:t>
      </w:r>
      <w:r w:rsidRPr="00206ACB">
        <w:t>NES</w:t>
      </w:r>
      <w:r w:rsidR="00AC466E" w:rsidRPr="00206ACB">
        <w:t xml:space="preserve"> </w:t>
      </w:r>
      <w:r w:rsidRPr="00206ACB">
        <w:t>in</w:t>
      </w:r>
      <w:r w:rsidR="00AC466E" w:rsidRPr="00206ACB">
        <w:t xml:space="preserve"> </w:t>
      </w:r>
      <w:r w:rsidRPr="00206ACB">
        <w:t>1995,</w:t>
      </w:r>
      <w:r w:rsidR="00AC466E" w:rsidRPr="00206ACB">
        <w:t xml:space="preserve"> </w:t>
      </w:r>
      <w:r w:rsidRPr="00206ACB">
        <w:t>ten</w:t>
      </w:r>
      <w:r w:rsidR="00AC466E" w:rsidRPr="00206ACB">
        <w:t xml:space="preserve"> </w:t>
      </w:r>
      <w:r w:rsidRPr="00206ACB">
        <w:t>years</w:t>
      </w:r>
      <w:r w:rsidR="00AC466E" w:rsidRPr="00206ACB">
        <w:t xml:space="preserve"> </w:t>
      </w:r>
      <w:r w:rsidRPr="00206ACB">
        <w:t>after</w:t>
      </w:r>
      <w:r w:rsidR="00AC466E" w:rsidRPr="00206ACB">
        <w:t xml:space="preserve"> </w:t>
      </w:r>
      <w:r w:rsidRPr="00206ACB">
        <w:t>it</w:t>
      </w:r>
      <w:r w:rsidR="00AC466E" w:rsidRPr="00206ACB">
        <w:t xml:space="preserve"> </w:t>
      </w:r>
      <w:r w:rsidRPr="00206ACB">
        <w:t>was</w:t>
      </w:r>
      <w:r w:rsidR="00AC466E" w:rsidRPr="00206ACB">
        <w:t xml:space="preserve"> </w:t>
      </w:r>
      <w:r w:rsidRPr="00206ACB">
        <w:t>first</w:t>
      </w:r>
      <w:r w:rsidR="00AC466E" w:rsidRPr="00206ACB">
        <w:t xml:space="preserve"> </w:t>
      </w:r>
      <w:r w:rsidRPr="00206ACB">
        <w:t>released</w:t>
      </w:r>
      <w:r w:rsidR="00AC466E" w:rsidRPr="00206ACB">
        <w:t xml:space="preserve"> </w:t>
      </w:r>
      <w:r w:rsidRPr="00206ACB">
        <w:t>in</w:t>
      </w:r>
      <w:r w:rsidR="00AC466E" w:rsidRPr="00206ACB">
        <w:t xml:space="preserve"> </w:t>
      </w:r>
      <w:r w:rsidRPr="00206ACB">
        <w:t>the</w:t>
      </w:r>
      <w:r w:rsidR="00AC466E" w:rsidRPr="00206ACB">
        <w:t xml:space="preserve"> </w:t>
      </w:r>
      <w:r w:rsidRPr="00206ACB">
        <w:t>US.</w:t>
      </w:r>
      <w:r w:rsidR="00AC466E" w:rsidRPr="00206ACB">
        <w:t xml:space="preserve"> </w:t>
      </w:r>
      <w:r w:rsidRPr="00206ACB">
        <w:t>The</w:t>
      </w:r>
      <w:r w:rsidR="00AC466E" w:rsidRPr="00206ACB">
        <w:t xml:space="preserve"> </w:t>
      </w:r>
      <w:r w:rsidRPr="00206ACB">
        <w:t>last</w:t>
      </w:r>
      <w:r w:rsidR="00AC466E" w:rsidRPr="00206ACB">
        <w:t xml:space="preserve"> </w:t>
      </w:r>
      <w:r w:rsidRPr="00206ACB">
        <w:t>officially-licensed</w:t>
      </w:r>
      <w:r w:rsidR="00AC466E" w:rsidRPr="00206ACB">
        <w:t xml:space="preserve"> </w:t>
      </w:r>
      <w:r w:rsidRPr="00206ACB">
        <w:t>NES</w:t>
      </w:r>
      <w:r w:rsidR="00AC466E" w:rsidRPr="00206ACB">
        <w:t xml:space="preserve"> </w:t>
      </w:r>
      <w:r w:rsidRPr="00206ACB">
        <w:t>game</w:t>
      </w:r>
      <w:r w:rsidR="00AC466E" w:rsidRPr="00206ACB">
        <w:t xml:space="preserve"> </w:t>
      </w:r>
      <w:r w:rsidRPr="00206ACB">
        <w:t>released</w:t>
      </w:r>
      <w:r w:rsidR="00AC466E" w:rsidRPr="00206ACB">
        <w:t xml:space="preserve"> </w:t>
      </w:r>
      <w:r w:rsidRPr="00206ACB">
        <w:t>in</w:t>
      </w:r>
      <w:r w:rsidR="00AC466E" w:rsidRPr="00206ACB">
        <w:t xml:space="preserve"> </w:t>
      </w:r>
      <w:r w:rsidRPr="00206ACB">
        <w:t>North</w:t>
      </w:r>
      <w:r w:rsidR="00AC466E" w:rsidRPr="00206ACB">
        <w:t xml:space="preserve"> </w:t>
      </w:r>
      <w:r w:rsidRPr="00206ACB">
        <w:t>America</w:t>
      </w:r>
      <w:r w:rsidR="00AC466E" w:rsidRPr="00206ACB">
        <w:t xml:space="preserve"> </w:t>
      </w:r>
      <w:r w:rsidRPr="00206ACB">
        <w:t>was</w:t>
      </w:r>
      <w:r w:rsidR="00AC466E" w:rsidRPr="00206ACB">
        <w:t xml:space="preserve"> </w:t>
      </w:r>
      <w:r w:rsidRPr="00206ACB">
        <w:t>1994's</w:t>
      </w:r>
      <w:r w:rsidR="00AC466E" w:rsidRPr="00206ACB">
        <w:t xml:space="preserve"> </w:t>
      </w:r>
      <w:r w:rsidRPr="00206ACB">
        <w:rPr>
          <w:rStyle w:val="Emphasis"/>
          <w:rFonts w:eastAsiaTheme="majorEastAsia" w:cstheme="minorHAnsi"/>
          <w:color w:val="111111"/>
          <w:szCs w:val="26"/>
        </w:rPr>
        <w:t>Wario's</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Woods</w:t>
      </w:r>
      <w:r w:rsidRPr="00206ACB">
        <w:t>.</w:t>
      </w:r>
      <w:r w:rsidR="00AC466E" w:rsidRPr="00206ACB">
        <w:t xml:space="preserve"> </w:t>
      </w:r>
      <w:r w:rsidRPr="00206ACB">
        <w:t>In</w:t>
      </w:r>
      <w:r w:rsidR="00AC466E" w:rsidRPr="00206ACB">
        <w:t xml:space="preserve"> </w:t>
      </w:r>
      <w:r w:rsidRPr="00206ACB">
        <w:t>the</w:t>
      </w:r>
      <w:r w:rsidR="00AC466E" w:rsidRPr="00206ACB">
        <w:t xml:space="preserve"> </w:t>
      </w:r>
      <w:r w:rsidRPr="00206ACB">
        <w:t>years</w:t>
      </w:r>
      <w:r w:rsidR="00AC466E" w:rsidRPr="00206ACB">
        <w:t xml:space="preserve"> </w:t>
      </w:r>
      <w:r w:rsidRPr="00206ACB">
        <w:t>that</w:t>
      </w:r>
      <w:r w:rsidR="00AC466E" w:rsidRPr="00206ACB">
        <w:t xml:space="preserve"> </w:t>
      </w:r>
      <w:r w:rsidRPr="00206ACB">
        <w:t>followed,</w:t>
      </w:r>
      <w:r w:rsidR="00AC466E" w:rsidRPr="00206ACB">
        <w:t xml:space="preserve"> </w:t>
      </w:r>
      <w:r w:rsidRPr="00206ACB">
        <w:t>as</w:t>
      </w:r>
      <w:r w:rsidR="00AC466E" w:rsidRPr="00206ACB">
        <w:t xml:space="preserve"> </w:t>
      </w:r>
      <w:r w:rsidRPr="00206ACB">
        <w:t>emulation</w:t>
      </w:r>
      <w:r w:rsidR="00AC466E" w:rsidRPr="00206ACB">
        <w:t xml:space="preserve"> </w:t>
      </w:r>
      <w:r w:rsidRPr="00206ACB">
        <w:t>(and</w:t>
      </w:r>
      <w:r w:rsidR="00AC466E" w:rsidRPr="00206ACB">
        <w:t xml:space="preserve"> </w:t>
      </w:r>
      <w:r w:rsidRPr="00206ACB">
        <w:t>therefore</w:t>
      </w:r>
      <w:r w:rsidR="00AC466E" w:rsidRPr="00206ACB">
        <w:t xml:space="preserve"> </w:t>
      </w:r>
      <w:r w:rsidRPr="00206ACB">
        <w:t>understanding)</w:t>
      </w:r>
      <w:r w:rsidR="00AC466E" w:rsidRPr="00206ACB">
        <w:t xml:space="preserve"> </w:t>
      </w:r>
      <w:r w:rsidRPr="00206ACB">
        <w:t>of</w:t>
      </w:r>
      <w:r w:rsidR="00AC466E" w:rsidRPr="00206ACB">
        <w:t xml:space="preserve"> </w:t>
      </w:r>
      <w:r w:rsidRPr="00206ACB">
        <w:t>the</w:t>
      </w:r>
      <w:r w:rsidR="00AC466E" w:rsidRPr="00206ACB">
        <w:t xml:space="preserve"> </w:t>
      </w:r>
      <w:r w:rsidRPr="00206ACB">
        <w:t>NES</w:t>
      </w:r>
      <w:r w:rsidR="00AC466E" w:rsidRPr="00206ACB">
        <w:t xml:space="preserve"> </w:t>
      </w:r>
      <w:r w:rsidRPr="00206ACB">
        <w:t>increased</w:t>
      </w:r>
      <w:r w:rsidR="00AC466E" w:rsidRPr="00206ACB">
        <w:t xml:space="preserve"> </w:t>
      </w:r>
      <w:r w:rsidRPr="00206ACB">
        <w:t>in</w:t>
      </w:r>
      <w:r w:rsidR="00AC466E" w:rsidRPr="00206ACB">
        <w:t xml:space="preserve"> </w:t>
      </w:r>
      <w:r w:rsidRPr="00206ACB">
        <w:t>quality,</w:t>
      </w:r>
      <w:r w:rsidR="00AC466E" w:rsidRPr="00206ACB">
        <w:t xml:space="preserve"> </w:t>
      </w:r>
      <w:r w:rsidRPr="00206ACB">
        <w:t>many</w:t>
      </w:r>
      <w:r w:rsidR="00AC466E" w:rsidRPr="00206ACB">
        <w:t xml:space="preserve"> </w:t>
      </w:r>
      <w:r w:rsidRPr="00206ACB">
        <w:t>independently-produced</w:t>
      </w:r>
      <w:r w:rsidR="00AC466E" w:rsidRPr="00206ACB">
        <w:t xml:space="preserve"> </w:t>
      </w:r>
      <w:r w:rsidRPr="00206ACB">
        <w:t>games</w:t>
      </w:r>
      <w:r w:rsidR="00AC466E" w:rsidRPr="00206ACB">
        <w:t xml:space="preserve"> </w:t>
      </w:r>
      <w:r w:rsidRPr="00206ACB">
        <w:t>were</w:t>
      </w:r>
      <w:r w:rsidR="00AC466E" w:rsidRPr="00206ACB">
        <w:t xml:space="preserve"> </w:t>
      </w:r>
      <w:r w:rsidRPr="00206ACB">
        <w:t>released</w:t>
      </w:r>
      <w:r w:rsidR="00AC466E" w:rsidRPr="00206ACB">
        <w:t xml:space="preserve"> </w:t>
      </w:r>
      <w:r w:rsidRPr="00206ACB">
        <w:t>for</w:t>
      </w:r>
      <w:r w:rsidR="00AC466E" w:rsidRPr="00206ACB">
        <w:t xml:space="preserve"> </w:t>
      </w:r>
      <w:r w:rsidRPr="00206ACB">
        <w:t>the</w:t>
      </w:r>
      <w:r w:rsidR="00AC466E" w:rsidRPr="00206ACB">
        <w:t xml:space="preserve"> </w:t>
      </w:r>
      <w:r w:rsidRPr="00206ACB">
        <w:t>system,</w:t>
      </w:r>
      <w:r w:rsidR="00AC466E" w:rsidRPr="00206ACB">
        <w:t xml:space="preserve"> </w:t>
      </w:r>
      <w:r w:rsidRPr="00206ACB">
        <w:t>often</w:t>
      </w:r>
      <w:r w:rsidR="00AC466E" w:rsidRPr="00206ACB">
        <w:t xml:space="preserve"> </w:t>
      </w:r>
      <w:r w:rsidRPr="00206ACB">
        <w:t>created</w:t>
      </w:r>
      <w:r w:rsidR="00AC466E" w:rsidRPr="00206ACB">
        <w:t xml:space="preserve"> </w:t>
      </w:r>
      <w:r w:rsidRPr="00206ACB">
        <w:t>by</w:t>
      </w:r>
      <w:r w:rsidR="00AC466E" w:rsidRPr="00206ACB">
        <w:t xml:space="preserve"> </w:t>
      </w:r>
      <w:r w:rsidRPr="00206ACB">
        <w:t>solo</w:t>
      </w:r>
      <w:r w:rsidR="00AC466E" w:rsidRPr="00206ACB">
        <w:t xml:space="preserve"> </w:t>
      </w:r>
      <w:r w:rsidRPr="00206ACB">
        <w:t>developers</w:t>
      </w:r>
      <w:r w:rsidR="00AC466E" w:rsidRPr="00206ACB">
        <w:t xml:space="preserve"> </w:t>
      </w:r>
      <w:r w:rsidRPr="00206ACB">
        <w:t>or</w:t>
      </w:r>
      <w:r w:rsidR="00AC466E" w:rsidRPr="00206ACB">
        <w:t xml:space="preserve"> </w:t>
      </w:r>
      <w:r w:rsidRPr="00206ACB">
        <w:t>very</w:t>
      </w:r>
      <w:r w:rsidR="00AC466E" w:rsidRPr="00206ACB">
        <w:t xml:space="preserve"> </w:t>
      </w:r>
      <w:r w:rsidRPr="00206ACB">
        <w:t>small</w:t>
      </w:r>
      <w:r w:rsidR="00AC466E" w:rsidRPr="00206ACB">
        <w:t xml:space="preserve"> </w:t>
      </w:r>
      <w:r w:rsidRPr="00206ACB">
        <w:t>teams.</w:t>
      </w:r>
      <w:r w:rsidR="00AC466E" w:rsidRPr="00206ACB">
        <w:t xml:space="preserve"> </w:t>
      </w:r>
      <w:r w:rsidRPr="00206ACB">
        <w:t>Here</w:t>
      </w:r>
      <w:r w:rsidR="00AC466E" w:rsidRPr="00206ACB">
        <w:t xml:space="preserve"> </w:t>
      </w:r>
      <w:r w:rsidRPr="00206ACB">
        <w:t>are</w:t>
      </w:r>
      <w:r w:rsidR="00AC466E" w:rsidRPr="00206ACB">
        <w:t xml:space="preserve"> </w:t>
      </w:r>
      <w:r w:rsidRPr="00206ACB">
        <w:t>just</w:t>
      </w:r>
      <w:r w:rsidR="00AC466E" w:rsidRPr="00206ACB">
        <w:t xml:space="preserve"> </w:t>
      </w:r>
      <w:r w:rsidRPr="00206ACB">
        <w:t>a</w:t>
      </w:r>
      <w:r w:rsidR="00AC466E" w:rsidRPr="00206ACB">
        <w:t xml:space="preserve"> </w:t>
      </w:r>
      <w:r w:rsidRPr="00206ACB">
        <w:t>few</w:t>
      </w:r>
      <w:r w:rsidR="00AC466E" w:rsidRPr="00206ACB">
        <w:t xml:space="preserve"> </w:t>
      </w:r>
      <w:r w:rsidRPr="00206ACB">
        <w:t>"homebrew"</w:t>
      </w:r>
      <w:r w:rsidR="00AC466E" w:rsidRPr="00206ACB">
        <w:t xml:space="preserve"> </w:t>
      </w:r>
      <w:r w:rsidRPr="00206ACB">
        <w:t>NES</w:t>
      </w:r>
      <w:r w:rsidR="00AC466E" w:rsidRPr="00206ACB">
        <w:t xml:space="preserve"> </w:t>
      </w:r>
      <w:r w:rsidRPr="00206ACB">
        <w:t>games</w:t>
      </w:r>
      <w:r w:rsidR="00AC466E" w:rsidRPr="00206ACB">
        <w:t xml:space="preserve"> </w:t>
      </w:r>
      <w:r w:rsidRPr="00206ACB">
        <w:t>that</w:t>
      </w:r>
      <w:r w:rsidR="00AC466E" w:rsidRPr="00206ACB">
        <w:t xml:space="preserve"> </w:t>
      </w:r>
      <w:r w:rsidRPr="00206ACB">
        <w:t>show</w:t>
      </w:r>
      <w:r w:rsidR="00AC466E" w:rsidRPr="00206ACB">
        <w:t xml:space="preserve"> </w:t>
      </w:r>
      <w:r w:rsidRPr="00206ACB">
        <w:t>what</w:t>
      </w:r>
      <w:r w:rsidR="00AC466E" w:rsidRPr="00206ACB">
        <w:t xml:space="preserve"> </w:t>
      </w:r>
      <w:r w:rsidRPr="00206ACB">
        <w:t>the</w:t>
      </w:r>
      <w:r w:rsidR="00AC466E" w:rsidRPr="00206ACB">
        <w:t xml:space="preserve"> </w:t>
      </w:r>
      <w:r w:rsidRPr="00206ACB">
        <w:t>system</w:t>
      </w:r>
      <w:r w:rsidR="00AC466E" w:rsidRPr="00206ACB">
        <w:t xml:space="preserve"> </w:t>
      </w:r>
      <w:r w:rsidRPr="00206ACB">
        <w:t>is</w:t>
      </w:r>
      <w:r w:rsidR="00AC466E" w:rsidRPr="00206ACB">
        <w:t xml:space="preserve"> </w:t>
      </w:r>
      <w:r w:rsidRPr="00206ACB">
        <w:t>capable</w:t>
      </w:r>
      <w:r w:rsidR="00AC466E" w:rsidRPr="00206ACB">
        <w:t xml:space="preserve"> </w:t>
      </w:r>
      <w:r w:rsidRPr="00206ACB">
        <w:t>of.</w:t>
      </w:r>
    </w:p>
    <w:p w14:paraId="795A2410" w14:textId="57C017F7" w:rsidR="003B31C0" w:rsidRPr="00206ACB" w:rsidRDefault="003B31C0">
      <w:pPr>
        <w:pStyle w:val="ListParagraph"/>
        <w:numPr>
          <w:ilvl w:val="0"/>
          <w:numId w:val="10"/>
        </w:numPr>
        <w:rPr>
          <w:rFonts w:cstheme="minorHAnsi"/>
          <w:szCs w:val="26"/>
        </w:rPr>
      </w:pPr>
      <w:r w:rsidRPr="00206ACB">
        <w:rPr>
          <w:rStyle w:val="Emphasis"/>
          <w:rFonts w:cstheme="minorHAnsi"/>
          <w:b/>
          <w:bCs/>
          <w:color w:val="111111"/>
          <w:szCs w:val="26"/>
        </w:rPr>
        <w:t>Battle</w:t>
      </w:r>
      <w:r w:rsidR="00AC466E" w:rsidRPr="00206ACB">
        <w:rPr>
          <w:rStyle w:val="Emphasis"/>
          <w:rFonts w:cstheme="minorHAnsi"/>
          <w:b/>
          <w:bCs/>
          <w:color w:val="111111"/>
          <w:szCs w:val="26"/>
        </w:rPr>
        <w:t xml:space="preserve"> </w:t>
      </w:r>
      <w:r w:rsidRPr="00206ACB">
        <w:rPr>
          <w:rStyle w:val="Emphasis"/>
          <w:rFonts w:cstheme="minorHAnsi"/>
          <w:b/>
          <w:bCs/>
          <w:color w:val="111111"/>
          <w:szCs w:val="26"/>
        </w:rPr>
        <w:t>Kid:</w:t>
      </w:r>
      <w:r w:rsidR="00AC466E" w:rsidRPr="00206ACB">
        <w:rPr>
          <w:rStyle w:val="Emphasis"/>
          <w:rFonts w:cstheme="minorHAnsi"/>
          <w:b/>
          <w:bCs/>
          <w:color w:val="111111"/>
          <w:szCs w:val="26"/>
        </w:rPr>
        <w:t xml:space="preserve"> </w:t>
      </w:r>
      <w:r w:rsidRPr="00206ACB">
        <w:rPr>
          <w:rStyle w:val="Emphasis"/>
          <w:rFonts w:cstheme="minorHAnsi"/>
          <w:b/>
          <w:bCs/>
          <w:color w:val="111111"/>
          <w:szCs w:val="26"/>
        </w:rPr>
        <w:t>Fortress</w:t>
      </w:r>
      <w:r w:rsidR="00AC466E" w:rsidRPr="00206ACB">
        <w:rPr>
          <w:rStyle w:val="Emphasis"/>
          <w:rFonts w:cstheme="minorHAnsi"/>
          <w:b/>
          <w:bCs/>
          <w:color w:val="111111"/>
          <w:szCs w:val="26"/>
        </w:rPr>
        <w:t xml:space="preserve"> </w:t>
      </w:r>
      <w:r w:rsidRPr="00206ACB">
        <w:rPr>
          <w:rStyle w:val="Emphasis"/>
          <w:rFonts w:cstheme="minorHAnsi"/>
          <w:b/>
          <w:bCs/>
          <w:color w:val="111111"/>
          <w:szCs w:val="26"/>
        </w:rPr>
        <w:t>of</w:t>
      </w:r>
      <w:r w:rsidR="00AC466E" w:rsidRPr="00206ACB">
        <w:rPr>
          <w:rStyle w:val="Emphasis"/>
          <w:rFonts w:cstheme="minorHAnsi"/>
          <w:b/>
          <w:bCs/>
          <w:color w:val="111111"/>
          <w:szCs w:val="26"/>
        </w:rPr>
        <w:t xml:space="preserve"> </w:t>
      </w:r>
      <w:r w:rsidRPr="00206ACB">
        <w:rPr>
          <w:rStyle w:val="Emphasis"/>
          <w:rFonts w:cstheme="minorHAnsi"/>
          <w:b/>
          <w:bCs/>
          <w:color w:val="111111"/>
          <w:szCs w:val="26"/>
        </w:rPr>
        <w:t>Peril</w:t>
      </w:r>
      <w:r w:rsidRPr="00206ACB">
        <w:rPr>
          <w:rFonts w:cstheme="minorHAnsi"/>
          <w:szCs w:val="26"/>
        </w:rPr>
        <w:t>,</w:t>
      </w:r>
      <w:r w:rsidR="00AC466E" w:rsidRPr="00206ACB">
        <w:rPr>
          <w:rFonts w:cstheme="minorHAnsi"/>
          <w:szCs w:val="26"/>
        </w:rPr>
        <w:t xml:space="preserve"> </w:t>
      </w:r>
      <w:r w:rsidRPr="00206ACB">
        <w:rPr>
          <w:rFonts w:cstheme="minorHAnsi"/>
          <w:szCs w:val="26"/>
        </w:rPr>
        <w:t>Sivak</w:t>
      </w:r>
      <w:r w:rsidR="00AC466E" w:rsidRPr="00206ACB">
        <w:rPr>
          <w:rFonts w:cstheme="minorHAnsi"/>
          <w:szCs w:val="26"/>
        </w:rPr>
        <w:t xml:space="preserve"> </w:t>
      </w:r>
      <w:r w:rsidRPr="00206ACB">
        <w:rPr>
          <w:rFonts w:cstheme="minorHAnsi"/>
          <w:szCs w:val="26"/>
        </w:rPr>
        <w:t>Games,</w:t>
      </w:r>
      <w:r w:rsidR="00AC466E" w:rsidRPr="00206ACB">
        <w:rPr>
          <w:rFonts w:cstheme="minorHAnsi"/>
          <w:szCs w:val="26"/>
        </w:rPr>
        <w:t xml:space="preserve"> </w:t>
      </w:r>
      <w:r w:rsidRPr="00206ACB">
        <w:rPr>
          <w:rFonts w:cstheme="minorHAnsi"/>
          <w:szCs w:val="26"/>
        </w:rPr>
        <w:t>2010</w:t>
      </w:r>
    </w:p>
    <w:p w14:paraId="66070E23" w14:textId="7C179371" w:rsidR="00310F47" w:rsidRPr="00206ACB" w:rsidRDefault="00000000" w:rsidP="009944E9">
      <w:pPr>
        <w:rPr>
          <w:rFonts w:cstheme="minorHAnsi"/>
          <w:szCs w:val="26"/>
        </w:rPr>
      </w:pPr>
      <w:hyperlink r:id="rId73" w:history="1">
        <w:r w:rsidR="00310F47" w:rsidRPr="00206ACB">
          <w:rPr>
            <w:rStyle w:val="Hyperlink"/>
            <w:rFonts w:cstheme="minorHAnsi"/>
            <w:szCs w:val="26"/>
          </w:rPr>
          <w:t>https://youtu.be/yne04hukuyc</w:t>
        </w:r>
      </w:hyperlink>
    </w:p>
    <w:p w14:paraId="12266C4E" w14:textId="159F73D9" w:rsidR="003B31C0" w:rsidRPr="00206ACB" w:rsidRDefault="003B31C0" w:rsidP="00130695">
      <w:r w:rsidRPr="00206ACB">
        <w:t>Produced</w:t>
      </w:r>
      <w:r w:rsidR="00AC466E" w:rsidRPr="00206ACB">
        <w:t xml:space="preserve"> </w:t>
      </w:r>
      <w:r w:rsidRPr="00206ACB">
        <w:t>by</w:t>
      </w:r>
      <w:r w:rsidR="00AC466E" w:rsidRPr="00206ACB">
        <w:t xml:space="preserve"> </w:t>
      </w:r>
      <w:r w:rsidRPr="00206ACB">
        <w:t>a</w:t>
      </w:r>
      <w:r w:rsidR="00AC466E" w:rsidRPr="00206ACB">
        <w:t xml:space="preserve"> </w:t>
      </w:r>
      <w:r w:rsidRPr="00206ACB">
        <w:t>solo</w:t>
      </w:r>
      <w:r w:rsidR="00AC466E" w:rsidRPr="00206ACB">
        <w:t xml:space="preserve"> </w:t>
      </w:r>
      <w:r w:rsidRPr="00206ACB">
        <w:t>developer,</w:t>
      </w:r>
      <w:r w:rsidR="00AC466E" w:rsidRPr="00206ACB">
        <w:t xml:space="preserve"> </w:t>
      </w:r>
      <w:r w:rsidRPr="00206ACB">
        <w:rPr>
          <w:rStyle w:val="Emphasis"/>
          <w:rFonts w:eastAsiaTheme="majorEastAsia" w:cstheme="minorHAnsi"/>
          <w:color w:val="111111"/>
          <w:szCs w:val="26"/>
        </w:rPr>
        <w:t>Battle</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Kid:</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Fortress</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of</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Peril</w:t>
      </w:r>
      <w:r w:rsidR="00AC466E" w:rsidRPr="00206ACB">
        <w:t xml:space="preserve"> </w:t>
      </w:r>
      <w:r w:rsidRPr="00206ACB">
        <w:t>helped</w:t>
      </w:r>
      <w:r w:rsidR="00AC466E" w:rsidRPr="00206ACB">
        <w:t xml:space="preserve"> </w:t>
      </w:r>
      <w:r w:rsidRPr="00206ACB">
        <w:t>popularize</w:t>
      </w:r>
      <w:r w:rsidR="00AC466E" w:rsidRPr="00206ACB">
        <w:t xml:space="preserve"> </w:t>
      </w:r>
      <w:r w:rsidRPr="00206ACB">
        <w:t>the</w:t>
      </w:r>
      <w:r w:rsidR="00AC466E" w:rsidRPr="00206ACB">
        <w:t xml:space="preserve"> </w:t>
      </w:r>
      <w:r w:rsidRPr="00206ACB">
        <w:t>idea</w:t>
      </w:r>
      <w:r w:rsidR="00AC466E" w:rsidRPr="00206ACB">
        <w:t xml:space="preserve"> </w:t>
      </w:r>
      <w:r w:rsidRPr="00206ACB">
        <w:t>of</w:t>
      </w:r>
      <w:r w:rsidR="00AC466E" w:rsidRPr="00206ACB">
        <w:t xml:space="preserve"> </w:t>
      </w:r>
      <w:r w:rsidRPr="00206ACB">
        <w:t>homebrew</w:t>
      </w:r>
      <w:r w:rsidR="00AC466E" w:rsidRPr="00206ACB">
        <w:t xml:space="preserve"> </w:t>
      </w:r>
      <w:r w:rsidRPr="00206ACB">
        <w:t>NES</w:t>
      </w:r>
      <w:r w:rsidR="00AC466E" w:rsidRPr="00206ACB">
        <w:t xml:space="preserve"> </w:t>
      </w:r>
      <w:r w:rsidRPr="00206ACB">
        <w:t>development.</w:t>
      </w:r>
    </w:p>
    <w:p w14:paraId="6715B4CA" w14:textId="36F48A08" w:rsidR="003B31C0" w:rsidRPr="00206ACB" w:rsidRDefault="003B31C0">
      <w:pPr>
        <w:pStyle w:val="ListParagraph"/>
        <w:numPr>
          <w:ilvl w:val="0"/>
          <w:numId w:val="10"/>
        </w:numPr>
        <w:rPr>
          <w:rFonts w:cstheme="minorHAnsi"/>
          <w:szCs w:val="26"/>
        </w:rPr>
      </w:pPr>
      <w:r w:rsidRPr="00206ACB">
        <w:rPr>
          <w:rStyle w:val="Emphasis"/>
          <w:rFonts w:cstheme="minorHAnsi"/>
          <w:b/>
          <w:bCs/>
          <w:color w:val="111111"/>
          <w:szCs w:val="26"/>
        </w:rPr>
        <w:t>Kira</w:t>
      </w:r>
      <w:r w:rsidR="00AC466E" w:rsidRPr="00206ACB">
        <w:rPr>
          <w:rStyle w:val="Emphasis"/>
          <w:rFonts w:cstheme="minorHAnsi"/>
          <w:b/>
          <w:bCs/>
          <w:color w:val="111111"/>
          <w:szCs w:val="26"/>
        </w:rPr>
        <w:t xml:space="preserve"> </w:t>
      </w:r>
      <w:r w:rsidRPr="00206ACB">
        <w:rPr>
          <w:rStyle w:val="Emphasis"/>
          <w:rFonts w:cstheme="minorHAnsi"/>
          <w:b/>
          <w:bCs/>
          <w:color w:val="111111"/>
          <w:szCs w:val="26"/>
        </w:rPr>
        <w:t>Kira</w:t>
      </w:r>
      <w:r w:rsidR="00AC466E" w:rsidRPr="00206ACB">
        <w:rPr>
          <w:rStyle w:val="Emphasis"/>
          <w:rFonts w:cstheme="minorHAnsi"/>
          <w:b/>
          <w:bCs/>
          <w:color w:val="111111"/>
          <w:szCs w:val="26"/>
        </w:rPr>
        <w:t xml:space="preserve"> </w:t>
      </w:r>
      <w:r w:rsidRPr="00206ACB">
        <w:rPr>
          <w:rStyle w:val="Emphasis"/>
          <w:rFonts w:cstheme="minorHAnsi"/>
          <w:b/>
          <w:bCs/>
          <w:color w:val="111111"/>
          <w:szCs w:val="26"/>
        </w:rPr>
        <w:t>Star</w:t>
      </w:r>
      <w:r w:rsidR="00AC466E" w:rsidRPr="00206ACB">
        <w:rPr>
          <w:rStyle w:val="Emphasis"/>
          <w:rFonts w:cstheme="minorHAnsi"/>
          <w:b/>
          <w:bCs/>
          <w:color w:val="111111"/>
          <w:szCs w:val="26"/>
        </w:rPr>
        <w:t xml:space="preserve"> </w:t>
      </w:r>
      <w:r w:rsidRPr="00206ACB">
        <w:rPr>
          <w:rStyle w:val="Emphasis"/>
          <w:rFonts w:cstheme="minorHAnsi"/>
          <w:b/>
          <w:bCs/>
          <w:color w:val="111111"/>
          <w:szCs w:val="26"/>
        </w:rPr>
        <w:t>Night</w:t>
      </w:r>
      <w:r w:rsidR="00AC466E" w:rsidRPr="00206ACB">
        <w:rPr>
          <w:rStyle w:val="Emphasis"/>
          <w:rFonts w:cstheme="minorHAnsi"/>
          <w:b/>
          <w:bCs/>
          <w:color w:val="111111"/>
          <w:szCs w:val="26"/>
        </w:rPr>
        <w:t xml:space="preserve"> </w:t>
      </w:r>
      <w:r w:rsidRPr="00206ACB">
        <w:rPr>
          <w:rStyle w:val="Emphasis"/>
          <w:rFonts w:cstheme="minorHAnsi"/>
          <w:b/>
          <w:bCs/>
          <w:color w:val="111111"/>
          <w:szCs w:val="26"/>
        </w:rPr>
        <w:t>DX</w:t>
      </w:r>
      <w:r w:rsidRPr="00206ACB">
        <w:rPr>
          <w:rFonts w:cstheme="minorHAnsi"/>
          <w:szCs w:val="26"/>
        </w:rPr>
        <w:t>,</w:t>
      </w:r>
      <w:r w:rsidR="00AC466E" w:rsidRPr="00206ACB">
        <w:rPr>
          <w:rFonts w:cstheme="minorHAnsi"/>
          <w:szCs w:val="26"/>
        </w:rPr>
        <w:t xml:space="preserve"> </w:t>
      </w:r>
      <w:r w:rsidRPr="00206ACB">
        <w:rPr>
          <w:rFonts w:cstheme="minorHAnsi"/>
          <w:szCs w:val="26"/>
        </w:rPr>
        <w:t>RIKI,</w:t>
      </w:r>
      <w:r w:rsidR="00AC466E" w:rsidRPr="00206ACB">
        <w:rPr>
          <w:rFonts w:cstheme="minorHAnsi"/>
          <w:szCs w:val="26"/>
        </w:rPr>
        <w:t xml:space="preserve"> </w:t>
      </w:r>
      <w:r w:rsidRPr="00206ACB">
        <w:rPr>
          <w:rFonts w:cstheme="minorHAnsi"/>
          <w:szCs w:val="26"/>
        </w:rPr>
        <w:t>2013</w:t>
      </w:r>
    </w:p>
    <w:p w14:paraId="4614C3CF" w14:textId="711BAB56" w:rsidR="00310F47" w:rsidRPr="00206ACB" w:rsidRDefault="00000000" w:rsidP="009944E9">
      <w:pPr>
        <w:pStyle w:val="NormalWeb"/>
        <w:spacing w:before="120" w:beforeAutospacing="0" w:after="120" w:afterAutospacing="0"/>
        <w:jc w:val="both"/>
        <w:textAlignment w:val="baseline"/>
        <w:rPr>
          <w:rFonts w:cstheme="minorHAnsi"/>
          <w:color w:val="111111"/>
          <w:sz w:val="26"/>
          <w:szCs w:val="26"/>
        </w:rPr>
      </w:pPr>
      <w:hyperlink r:id="rId74" w:history="1">
        <w:r w:rsidR="00310F47" w:rsidRPr="00206ACB">
          <w:rPr>
            <w:rStyle w:val="Hyperlink"/>
            <w:rFonts w:cstheme="minorHAnsi"/>
            <w:sz w:val="26"/>
            <w:szCs w:val="26"/>
          </w:rPr>
          <w:t>https://youtu.be/h8kj7kytJp4</w:t>
        </w:r>
      </w:hyperlink>
    </w:p>
    <w:p w14:paraId="46C59C06" w14:textId="41E04F68" w:rsidR="003B31C0" w:rsidRPr="00206ACB" w:rsidRDefault="003B31C0" w:rsidP="00130695">
      <w:r w:rsidRPr="00206ACB">
        <w:t>A</w:t>
      </w:r>
      <w:r w:rsidR="00AC466E" w:rsidRPr="00206ACB">
        <w:t xml:space="preserve"> </w:t>
      </w:r>
      <w:r w:rsidRPr="00206ACB">
        <w:t>Famicom</w:t>
      </w:r>
      <w:r w:rsidR="00AC466E" w:rsidRPr="00206ACB">
        <w:t xml:space="preserve"> </w:t>
      </w:r>
      <w:r w:rsidRPr="00206ACB">
        <w:t>exclusive,</w:t>
      </w:r>
      <w:r w:rsidR="00AC466E" w:rsidRPr="00206ACB">
        <w:t xml:space="preserve"> </w:t>
      </w:r>
      <w:r w:rsidRPr="00206ACB">
        <w:rPr>
          <w:rStyle w:val="Emphasis"/>
          <w:rFonts w:eastAsiaTheme="majorEastAsia" w:cstheme="minorHAnsi"/>
          <w:color w:val="111111"/>
          <w:szCs w:val="26"/>
        </w:rPr>
        <w:t>Kira</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Kira</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Star</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Night</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DX</w:t>
      </w:r>
      <w:r w:rsidR="00AC466E" w:rsidRPr="00206ACB">
        <w:t xml:space="preserve"> </w:t>
      </w:r>
      <w:r w:rsidRPr="00206ACB">
        <w:t>is</w:t>
      </w:r>
      <w:r w:rsidR="00AC466E" w:rsidRPr="00206ACB">
        <w:t xml:space="preserve"> </w:t>
      </w:r>
      <w:r w:rsidRPr="00206ACB">
        <w:t>essentially</w:t>
      </w:r>
      <w:r w:rsidR="00AC466E" w:rsidRPr="00206ACB">
        <w:t xml:space="preserve"> </w:t>
      </w:r>
      <w:r w:rsidRPr="00206ACB">
        <w:t>a</w:t>
      </w:r>
      <w:r w:rsidR="00AC466E" w:rsidRPr="00206ACB">
        <w:t xml:space="preserve"> </w:t>
      </w:r>
      <w:r w:rsidRPr="00206ACB">
        <w:t>great</w:t>
      </w:r>
      <w:r w:rsidR="00AC466E" w:rsidRPr="00206ACB">
        <w:t xml:space="preserve"> </w:t>
      </w:r>
      <w:r w:rsidRPr="00206ACB">
        <w:t>chiptune</w:t>
      </w:r>
      <w:r w:rsidR="00AC466E" w:rsidRPr="00206ACB">
        <w:t xml:space="preserve"> </w:t>
      </w:r>
      <w:r w:rsidRPr="00206ACB">
        <w:t>album</w:t>
      </w:r>
      <w:r w:rsidR="00AC466E" w:rsidRPr="00206ACB">
        <w:t xml:space="preserve"> </w:t>
      </w:r>
      <w:r w:rsidRPr="00206ACB">
        <w:t>with</w:t>
      </w:r>
      <w:r w:rsidR="00AC466E" w:rsidRPr="00206ACB">
        <w:t xml:space="preserve"> </w:t>
      </w:r>
      <w:r w:rsidRPr="00206ACB">
        <w:t>a</w:t>
      </w:r>
      <w:r w:rsidR="00AC466E" w:rsidRPr="00206ACB">
        <w:t xml:space="preserve"> </w:t>
      </w:r>
      <w:r w:rsidRPr="00206ACB">
        <w:t>beautiful</w:t>
      </w:r>
      <w:r w:rsidR="00AC466E" w:rsidRPr="00206ACB">
        <w:t xml:space="preserve"> </w:t>
      </w:r>
      <w:r w:rsidRPr="00206ACB">
        <w:t>(if</w:t>
      </w:r>
      <w:r w:rsidR="00AC466E" w:rsidRPr="00206ACB">
        <w:t xml:space="preserve"> </w:t>
      </w:r>
      <w:r w:rsidRPr="00206ACB">
        <w:t>simple)</w:t>
      </w:r>
      <w:r w:rsidR="00AC466E" w:rsidRPr="00206ACB">
        <w:t xml:space="preserve"> </w:t>
      </w:r>
      <w:r w:rsidRPr="00206ACB">
        <w:t>game</w:t>
      </w:r>
      <w:r w:rsidR="00AC466E" w:rsidRPr="00206ACB">
        <w:t xml:space="preserve"> </w:t>
      </w:r>
      <w:r w:rsidRPr="00206ACB">
        <w:t>attached.</w:t>
      </w:r>
      <w:r w:rsidR="00AC466E" w:rsidRPr="00206ACB">
        <w:t xml:space="preserve"> </w:t>
      </w:r>
      <w:r w:rsidRPr="00206ACB">
        <w:t>Its</w:t>
      </w:r>
      <w:r w:rsidR="00AC466E" w:rsidRPr="00206ACB">
        <w:t xml:space="preserve"> </w:t>
      </w:r>
      <w:r w:rsidRPr="00206ACB">
        <w:t>initial</w:t>
      </w:r>
      <w:r w:rsidR="00AC466E" w:rsidRPr="00206ACB">
        <w:t xml:space="preserve"> </w:t>
      </w:r>
      <w:r w:rsidRPr="00206ACB">
        <w:t>cartridge</w:t>
      </w:r>
      <w:r w:rsidR="00AC466E" w:rsidRPr="00206ACB">
        <w:t xml:space="preserve"> </w:t>
      </w:r>
      <w:r w:rsidRPr="00206ACB">
        <w:t>print</w:t>
      </w:r>
      <w:r w:rsidR="00AC466E" w:rsidRPr="00206ACB">
        <w:t xml:space="preserve"> </w:t>
      </w:r>
      <w:r w:rsidRPr="00206ACB">
        <w:t>run</w:t>
      </w:r>
      <w:r w:rsidR="00AC466E" w:rsidRPr="00206ACB">
        <w:t xml:space="preserve"> </w:t>
      </w:r>
      <w:r w:rsidRPr="00206ACB">
        <w:t>sold</w:t>
      </w:r>
      <w:r w:rsidR="00AC466E" w:rsidRPr="00206ACB">
        <w:t xml:space="preserve"> </w:t>
      </w:r>
      <w:r w:rsidRPr="00206ACB">
        <w:t>out</w:t>
      </w:r>
      <w:r w:rsidR="00AC466E" w:rsidRPr="00206ACB">
        <w:t xml:space="preserve"> </w:t>
      </w:r>
      <w:r w:rsidRPr="00206ACB">
        <w:t>in</w:t>
      </w:r>
      <w:r w:rsidR="00AC466E" w:rsidRPr="00206ACB">
        <w:t xml:space="preserve"> </w:t>
      </w:r>
      <w:r w:rsidRPr="00206ACB">
        <w:t>a</w:t>
      </w:r>
      <w:r w:rsidR="00AC466E" w:rsidRPr="00206ACB">
        <w:t xml:space="preserve"> </w:t>
      </w:r>
      <w:r w:rsidRPr="00206ACB">
        <w:t>single</w:t>
      </w:r>
      <w:r w:rsidR="00AC466E" w:rsidRPr="00206ACB">
        <w:t xml:space="preserve"> </w:t>
      </w:r>
      <w:r w:rsidRPr="00206ACB">
        <w:t>day.</w:t>
      </w:r>
    </w:p>
    <w:p w14:paraId="25FF6893" w14:textId="10F2DA4E" w:rsidR="003B31C0" w:rsidRPr="00206ACB" w:rsidRDefault="003B31C0">
      <w:pPr>
        <w:pStyle w:val="ListParagraph"/>
        <w:numPr>
          <w:ilvl w:val="0"/>
          <w:numId w:val="10"/>
        </w:numPr>
        <w:rPr>
          <w:rFonts w:cstheme="minorHAnsi"/>
          <w:szCs w:val="26"/>
        </w:rPr>
      </w:pPr>
      <w:r w:rsidRPr="00206ACB">
        <w:rPr>
          <w:rStyle w:val="Emphasis"/>
          <w:rFonts w:cstheme="minorHAnsi"/>
          <w:b/>
          <w:bCs/>
          <w:color w:val="111111"/>
          <w:szCs w:val="26"/>
        </w:rPr>
        <w:t>Twin</w:t>
      </w:r>
      <w:r w:rsidR="00AC466E" w:rsidRPr="00206ACB">
        <w:rPr>
          <w:rStyle w:val="Emphasis"/>
          <w:rFonts w:cstheme="minorHAnsi"/>
          <w:b/>
          <w:bCs/>
          <w:color w:val="111111"/>
          <w:szCs w:val="26"/>
        </w:rPr>
        <w:t xml:space="preserve"> </w:t>
      </w:r>
      <w:r w:rsidRPr="00206ACB">
        <w:rPr>
          <w:rStyle w:val="Emphasis"/>
          <w:rFonts w:cstheme="minorHAnsi"/>
          <w:b/>
          <w:bCs/>
          <w:color w:val="111111"/>
          <w:szCs w:val="26"/>
        </w:rPr>
        <w:t>Dragons</w:t>
      </w:r>
      <w:r w:rsidRPr="00206ACB">
        <w:rPr>
          <w:rFonts w:cstheme="minorHAnsi"/>
          <w:szCs w:val="26"/>
        </w:rPr>
        <w:t>,</w:t>
      </w:r>
      <w:r w:rsidR="00AC466E" w:rsidRPr="00206ACB">
        <w:rPr>
          <w:rFonts w:cstheme="minorHAnsi"/>
          <w:szCs w:val="26"/>
        </w:rPr>
        <w:t xml:space="preserve"> </w:t>
      </w:r>
      <w:r w:rsidRPr="00206ACB">
        <w:rPr>
          <w:rFonts w:cstheme="minorHAnsi"/>
          <w:szCs w:val="26"/>
        </w:rPr>
        <w:t>Broke</w:t>
      </w:r>
      <w:r w:rsidR="00AC466E" w:rsidRPr="00206ACB">
        <w:rPr>
          <w:rFonts w:cstheme="minorHAnsi"/>
          <w:szCs w:val="26"/>
        </w:rPr>
        <w:t xml:space="preserve"> </w:t>
      </w:r>
      <w:r w:rsidRPr="00206ACB">
        <w:rPr>
          <w:rFonts w:cstheme="minorHAnsi"/>
          <w:szCs w:val="26"/>
        </w:rPr>
        <w:t>Studio,</w:t>
      </w:r>
      <w:r w:rsidR="00AC466E" w:rsidRPr="00206ACB">
        <w:rPr>
          <w:rFonts w:cstheme="minorHAnsi"/>
          <w:szCs w:val="26"/>
        </w:rPr>
        <w:t xml:space="preserve"> </w:t>
      </w:r>
      <w:r w:rsidRPr="00206ACB">
        <w:rPr>
          <w:rFonts w:cstheme="minorHAnsi"/>
          <w:szCs w:val="26"/>
        </w:rPr>
        <w:t>2018</w:t>
      </w:r>
    </w:p>
    <w:p w14:paraId="1D2591E5" w14:textId="5822A906" w:rsidR="00310F47" w:rsidRPr="00206ACB" w:rsidRDefault="00000000" w:rsidP="009944E9">
      <w:pPr>
        <w:pStyle w:val="NormalWeb"/>
        <w:spacing w:before="120" w:beforeAutospacing="0" w:after="120" w:afterAutospacing="0"/>
        <w:jc w:val="both"/>
        <w:textAlignment w:val="baseline"/>
        <w:rPr>
          <w:rStyle w:val="Emphasis"/>
          <w:rFonts w:eastAsiaTheme="majorEastAsia" w:cstheme="minorHAnsi"/>
          <w:color w:val="111111"/>
          <w:sz w:val="26"/>
          <w:szCs w:val="26"/>
        </w:rPr>
      </w:pPr>
      <w:hyperlink r:id="rId75" w:history="1">
        <w:r w:rsidR="00310F47" w:rsidRPr="00206ACB">
          <w:rPr>
            <w:rStyle w:val="Hyperlink"/>
            <w:rFonts w:eastAsiaTheme="majorEastAsia" w:cstheme="minorHAnsi"/>
            <w:sz w:val="26"/>
            <w:szCs w:val="26"/>
          </w:rPr>
          <w:t>https://youtu.be/BOn6hEZuolU</w:t>
        </w:r>
      </w:hyperlink>
    </w:p>
    <w:p w14:paraId="525B9370" w14:textId="467D4F5D" w:rsidR="003B31C0" w:rsidRPr="00206ACB" w:rsidRDefault="003B31C0" w:rsidP="00130695">
      <w:r w:rsidRPr="00206ACB">
        <w:rPr>
          <w:rStyle w:val="Emphasis"/>
          <w:rFonts w:eastAsiaTheme="majorEastAsia" w:cstheme="minorHAnsi"/>
          <w:color w:val="111111"/>
          <w:szCs w:val="26"/>
        </w:rPr>
        <w:t>Twin</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Dragons</w:t>
      </w:r>
      <w:r w:rsidR="00AC466E" w:rsidRPr="00206ACB">
        <w:t xml:space="preserve"> </w:t>
      </w:r>
      <w:r w:rsidRPr="00206ACB">
        <w:t>was</w:t>
      </w:r>
      <w:r w:rsidR="00AC466E" w:rsidRPr="00206ACB">
        <w:t xml:space="preserve"> </w:t>
      </w:r>
      <w:r w:rsidRPr="00206ACB">
        <w:t>a</w:t>
      </w:r>
      <w:r w:rsidR="00AC466E" w:rsidRPr="00206ACB">
        <w:t xml:space="preserve"> </w:t>
      </w:r>
      <w:r w:rsidRPr="00206ACB">
        <w:t>Kickstarter</w:t>
      </w:r>
      <w:r w:rsidR="00AC466E" w:rsidRPr="00206ACB">
        <w:t xml:space="preserve"> </w:t>
      </w:r>
      <w:r w:rsidRPr="00206ACB">
        <w:t>project</w:t>
      </w:r>
      <w:r w:rsidR="00AC466E" w:rsidRPr="00206ACB">
        <w:t xml:space="preserve"> </w:t>
      </w:r>
      <w:r w:rsidRPr="00206ACB">
        <w:t>by</w:t>
      </w:r>
      <w:r w:rsidR="00AC466E" w:rsidRPr="00206ACB">
        <w:t xml:space="preserve"> </w:t>
      </w:r>
      <w:r w:rsidRPr="00206ACB">
        <w:t>French</w:t>
      </w:r>
      <w:r w:rsidR="00AC466E" w:rsidRPr="00206ACB">
        <w:t xml:space="preserve"> </w:t>
      </w:r>
      <w:r w:rsidRPr="00206ACB">
        <w:t>developers</w:t>
      </w:r>
      <w:r w:rsidR="00AC466E" w:rsidRPr="00206ACB">
        <w:t xml:space="preserve"> </w:t>
      </w:r>
      <w:r w:rsidRPr="00206ACB">
        <w:t>Broke</w:t>
      </w:r>
      <w:r w:rsidR="00AC466E" w:rsidRPr="00206ACB">
        <w:t xml:space="preserve"> </w:t>
      </w:r>
      <w:r w:rsidRPr="00206ACB">
        <w:t>Studio.</w:t>
      </w:r>
      <w:r w:rsidR="00AC466E" w:rsidRPr="00206ACB">
        <w:t xml:space="preserve"> </w:t>
      </w:r>
      <w:r w:rsidRPr="00206ACB">
        <w:t>It</w:t>
      </w:r>
      <w:r w:rsidR="00AC466E" w:rsidRPr="00206ACB">
        <w:t xml:space="preserve"> </w:t>
      </w:r>
      <w:r w:rsidRPr="00206ACB">
        <w:t>raised</w:t>
      </w:r>
      <w:r w:rsidR="00AC466E" w:rsidRPr="00206ACB">
        <w:t xml:space="preserve"> </w:t>
      </w:r>
      <w:r w:rsidRPr="00206ACB">
        <w:t>over</w:t>
      </w:r>
      <w:r w:rsidR="00AC466E" w:rsidRPr="00206ACB">
        <w:t xml:space="preserve"> </w:t>
      </w:r>
      <w:r w:rsidRPr="00206ACB">
        <w:rPr>
          <w:rFonts w:ascii="ＭＳ 明朝" w:eastAsia="ＭＳ 明朝" w:hAnsi="ＭＳ 明朝" w:cs="ＭＳ 明朝" w:hint="eastAsia"/>
        </w:rPr>
        <w:t>€</w:t>
      </w:r>
      <w:r w:rsidRPr="00206ACB">
        <w:t>30,000,</w:t>
      </w:r>
      <w:r w:rsidR="00AC466E" w:rsidRPr="00206ACB">
        <w:t xml:space="preserve"> </w:t>
      </w:r>
      <w:r w:rsidRPr="00206ACB">
        <w:t>easily</w:t>
      </w:r>
      <w:r w:rsidR="00AC466E" w:rsidRPr="00206ACB">
        <w:t xml:space="preserve"> </w:t>
      </w:r>
      <w:r w:rsidRPr="00206ACB">
        <w:t>meeting</w:t>
      </w:r>
      <w:r w:rsidR="00AC466E" w:rsidRPr="00206ACB">
        <w:t xml:space="preserve"> </w:t>
      </w:r>
      <w:r w:rsidRPr="00206ACB">
        <w:t>its</w:t>
      </w:r>
      <w:r w:rsidR="00AC466E" w:rsidRPr="00206ACB">
        <w:t xml:space="preserve"> </w:t>
      </w:r>
      <w:r w:rsidRPr="00206ACB">
        <w:t>campaign</w:t>
      </w:r>
      <w:r w:rsidR="00AC466E" w:rsidRPr="00206ACB">
        <w:t xml:space="preserve"> </w:t>
      </w:r>
      <w:r w:rsidRPr="00206ACB">
        <w:t>funding</w:t>
      </w:r>
      <w:r w:rsidR="00AC466E" w:rsidRPr="00206ACB">
        <w:t xml:space="preserve"> </w:t>
      </w:r>
      <w:r w:rsidRPr="00206ACB">
        <w:t>goals.</w:t>
      </w:r>
    </w:p>
    <w:p w14:paraId="1E3406D5" w14:textId="42786E79" w:rsidR="003B31C0" w:rsidRPr="00206ACB" w:rsidRDefault="003B31C0">
      <w:pPr>
        <w:pStyle w:val="ListParagraph"/>
        <w:numPr>
          <w:ilvl w:val="0"/>
          <w:numId w:val="10"/>
        </w:numPr>
        <w:rPr>
          <w:rFonts w:cstheme="minorHAnsi"/>
          <w:szCs w:val="26"/>
        </w:rPr>
      </w:pPr>
      <w:r w:rsidRPr="00206ACB">
        <w:rPr>
          <w:rStyle w:val="Emphasis"/>
          <w:rFonts w:cstheme="minorHAnsi"/>
          <w:b/>
          <w:bCs/>
          <w:color w:val="111111"/>
          <w:szCs w:val="26"/>
        </w:rPr>
        <w:t>Lizard</w:t>
      </w:r>
      <w:r w:rsidRPr="00206ACB">
        <w:rPr>
          <w:rFonts w:cstheme="minorHAnsi"/>
          <w:szCs w:val="26"/>
        </w:rPr>
        <w:t>,</w:t>
      </w:r>
      <w:r w:rsidR="00AC466E" w:rsidRPr="00206ACB">
        <w:rPr>
          <w:rFonts w:cstheme="minorHAnsi"/>
          <w:szCs w:val="26"/>
        </w:rPr>
        <w:t xml:space="preserve"> </w:t>
      </w:r>
      <w:r w:rsidRPr="00206ACB">
        <w:rPr>
          <w:rFonts w:cstheme="minorHAnsi"/>
          <w:szCs w:val="26"/>
        </w:rPr>
        <w:t>Brad</w:t>
      </w:r>
      <w:r w:rsidR="00AC466E" w:rsidRPr="00206ACB">
        <w:rPr>
          <w:rFonts w:cstheme="minorHAnsi"/>
          <w:szCs w:val="26"/>
        </w:rPr>
        <w:t xml:space="preserve"> </w:t>
      </w:r>
      <w:r w:rsidRPr="00206ACB">
        <w:rPr>
          <w:rFonts w:cstheme="minorHAnsi"/>
          <w:szCs w:val="26"/>
        </w:rPr>
        <w:t>Smith,</w:t>
      </w:r>
      <w:r w:rsidR="00AC466E" w:rsidRPr="00206ACB">
        <w:rPr>
          <w:rFonts w:cstheme="minorHAnsi"/>
          <w:szCs w:val="26"/>
        </w:rPr>
        <w:t xml:space="preserve"> </w:t>
      </w:r>
      <w:r w:rsidRPr="00206ACB">
        <w:rPr>
          <w:rFonts w:cstheme="minorHAnsi"/>
          <w:szCs w:val="26"/>
        </w:rPr>
        <w:t>2018</w:t>
      </w:r>
    </w:p>
    <w:p w14:paraId="42D4C500" w14:textId="17046CE9" w:rsidR="00310F47" w:rsidRPr="00206ACB" w:rsidRDefault="00000000" w:rsidP="009944E9">
      <w:pPr>
        <w:pStyle w:val="NormalWeb"/>
        <w:spacing w:before="120" w:beforeAutospacing="0" w:after="120" w:afterAutospacing="0"/>
        <w:textAlignment w:val="baseline"/>
        <w:rPr>
          <w:rStyle w:val="Emphasis"/>
          <w:rFonts w:eastAsiaTheme="majorEastAsia" w:cstheme="minorHAnsi"/>
          <w:color w:val="111111"/>
          <w:sz w:val="26"/>
          <w:szCs w:val="26"/>
        </w:rPr>
      </w:pPr>
      <w:hyperlink r:id="rId76" w:history="1">
        <w:r w:rsidR="00310F47" w:rsidRPr="00206ACB">
          <w:rPr>
            <w:rStyle w:val="Hyperlink"/>
            <w:rFonts w:eastAsiaTheme="majorEastAsia" w:cstheme="minorHAnsi"/>
            <w:sz w:val="26"/>
            <w:szCs w:val="26"/>
          </w:rPr>
          <w:t>https://youtu.be/5RDAoN_qO9w</w:t>
        </w:r>
      </w:hyperlink>
    </w:p>
    <w:p w14:paraId="26D634B6" w14:textId="12828602" w:rsidR="00835A0E" w:rsidRPr="00206ACB" w:rsidRDefault="003B31C0" w:rsidP="00130695">
      <w:r w:rsidRPr="00206ACB">
        <w:rPr>
          <w:rStyle w:val="Emphasis"/>
          <w:rFonts w:eastAsiaTheme="majorEastAsia" w:cstheme="minorHAnsi"/>
          <w:color w:val="111111"/>
          <w:szCs w:val="26"/>
        </w:rPr>
        <w:t>Lizard</w:t>
      </w:r>
      <w:r w:rsidR="00AC466E" w:rsidRPr="00206ACB">
        <w:t xml:space="preserve"> </w:t>
      </w:r>
      <w:r w:rsidRPr="00206ACB">
        <w:t>is</w:t>
      </w:r>
      <w:r w:rsidR="00AC466E" w:rsidRPr="00206ACB">
        <w:t xml:space="preserve"> </w:t>
      </w:r>
      <w:r w:rsidRPr="00206ACB">
        <w:t>a</w:t>
      </w:r>
      <w:r w:rsidR="00AC466E" w:rsidRPr="00206ACB">
        <w:t xml:space="preserve"> </w:t>
      </w:r>
      <w:r w:rsidRPr="00206ACB">
        <w:t>new</w:t>
      </w:r>
      <w:r w:rsidR="00AC466E" w:rsidRPr="00206ACB">
        <w:t xml:space="preserve"> </w:t>
      </w:r>
      <w:r w:rsidRPr="00206ACB">
        <w:t>NES</w:t>
      </w:r>
      <w:r w:rsidR="00AC466E" w:rsidRPr="00206ACB">
        <w:t xml:space="preserve"> </w:t>
      </w:r>
      <w:r w:rsidRPr="00206ACB">
        <w:t>game</w:t>
      </w:r>
      <w:r w:rsidR="00AC466E" w:rsidRPr="00206ACB">
        <w:t xml:space="preserve"> </w:t>
      </w:r>
      <w:r w:rsidRPr="00206ACB">
        <w:t>released</w:t>
      </w:r>
      <w:r w:rsidR="00AC466E" w:rsidRPr="00206ACB">
        <w:t xml:space="preserve"> </w:t>
      </w:r>
      <w:r w:rsidRPr="00206ACB">
        <w:t>both</w:t>
      </w:r>
      <w:r w:rsidR="00AC466E" w:rsidRPr="00206ACB">
        <w:t xml:space="preserve"> </w:t>
      </w:r>
      <w:r w:rsidRPr="00206ACB">
        <w:t>on</w:t>
      </w:r>
      <w:r w:rsidR="00AC466E" w:rsidRPr="00206ACB">
        <w:t xml:space="preserve"> </w:t>
      </w:r>
      <w:r w:rsidRPr="00206ACB">
        <w:t>a</w:t>
      </w:r>
      <w:r w:rsidR="00AC466E" w:rsidRPr="00206ACB">
        <w:t xml:space="preserve"> </w:t>
      </w:r>
      <w:r w:rsidRPr="00206ACB">
        <w:t>physical</w:t>
      </w:r>
      <w:r w:rsidR="00AC466E" w:rsidRPr="00206ACB">
        <w:t xml:space="preserve"> </w:t>
      </w:r>
      <w:r w:rsidRPr="00206ACB">
        <w:t>NES</w:t>
      </w:r>
      <w:r w:rsidR="00AC466E" w:rsidRPr="00206ACB">
        <w:t xml:space="preserve"> </w:t>
      </w:r>
      <w:r w:rsidRPr="00206ACB">
        <w:t>cartridge</w:t>
      </w:r>
      <w:r w:rsidR="00AC466E" w:rsidRPr="00206ACB">
        <w:t xml:space="preserve"> </w:t>
      </w:r>
      <w:r w:rsidRPr="00206ACB">
        <w:t>and</w:t>
      </w:r>
      <w:r w:rsidR="00AC466E" w:rsidRPr="00206ACB">
        <w:t xml:space="preserve"> </w:t>
      </w:r>
      <w:r w:rsidRPr="00206ACB">
        <w:t>digitally</w:t>
      </w:r>
      <w:r w:rsidR="00AC466E" w:rsidRPr="00206ACB">
        <w:t xml:space="preserve"> </w:t>
      </w:r>
      <w:r w:rsidRPr="00206ACB">
        <w:t>over</w:t>
      </w:r>
      <w:r w:rsidR="00AC466E" w:rsidRPr="00206ACB">
        <w:t xml:space="preserve"> </w:t>
      </w:r>
      <w:r w:rsidRPr="00206ACB">
        <w:t>Steam</w:t>
      </w:r>
      <w:r w:rsidR="00AC466E" w:rsidRPr="00206ACB">
        <w:t xml:space="preserve"> </w:t>
      </w:r>
      <w:r w:rsidRPr="00206ACB">
        <w:t>(wrapped</w:t>
      </w:r>
      <w:r w:rsidR="00AC466E" w:rsidRPr="00206ACB">
        <w:t xml:space="preserve"> </w:t>
      </w:r>
      <w:r w:rsidRPr="00206ACB">
        <w:t>in</w:t>
      </w:r>
      <w:r w:rsidR="00AC466E" w:rsidRPr="00206ACB">
        <w:t xml:space="preserve"> </w:t>
      </w:r>
      <w:r w:rsidRPr="00206ACB">
        <w:t>an</w:t>
      </w:r>
      <w:r w:rsidR="00AC466E" w:rsidRPr="00206ACB">
        <w:t xml:space="preserve"> </w:t>
      </w:r>
      <w:r w:rsidRPr="00206ACB">
        <w:t>NES</w:t>
      </w:r>
      <w:r w:rsidR="00AC466E" w:rsidRPr="00206ACB">
        <w:t xml:space="preserve"> </w:t>
      </w:r>
      <w:r w:rsidRPr="00206ACB">
        <w:t>emulator).</w:t>
      </w:r>
    </w:p>
    <w:p w14:paraId="02B0F26D" w14:textId="5BBA9A72" w:rsidR="00835A0E" w:rsidRPr="00206ACB" w:rsidRDefault="00342AFE">
      <w:pPr>
        <w:pStyle w:val="ListParagraph"/>
        <w:numPr>
          <w:ilvl w:val="0"/>
          <w:numId w:val="10"/>
        </w:numPr>
        <w:rPr>
          <w:rFonts w:cstheme="minorHAnsi"/>
          <w:szCs w:val="26"/>
        </w:rPr>
      </w:pPr>
      <w:r w:rsidRPr="00206ACB">
        <w:rPr>
          <w:rStyle w:val="Emphasis"/>
          <w:rFonts w:cstheme="minorHAnsi"/>
          <w:b/>
          <w:bCs/>
          <w:color w:val="111111"/>
          <w:szCs w:val="26"/>
        </w:rPr>
        <w:t>Micro</w:t>
      </w:r>
      <w:r w:rsidR="00AC466E" w:rsidRPr="00206ACB">
        <w:rPr>
          <w:rStyle w:val="Emphasis"/>
          <w:rFonts w:cstheme="minorHAnsi"/>
          <w:b/>
          <w:bCs/>
          <w:color w:val="111111"/>
          <w:szCs w:val="26"/>
        </w:rPr>
        <w:t xml:space="preserve"> </w:t>
      </w:r>
      <w:r w:rsidRPr="00206ACB">
        <w:rPr>
          <w:rStyle w:val="Emphasis"/>
          <w:rFonts w:cstheme="minorHAnsi"/>
          <w:b/>
          <w:bCs/>
          <w:color w:val="111111"/>
          <w:szCs w:val="26"/>
        </w:rPr>
        <w:t>Mages,</w:t>
      </w:r>
      <w:r w:rsidR="00AC466E" w:rsidRPr="00206ACB">
        <w:rPr>
          <w:rStyle w:val="Emphasis"/>
          <w:rFonts w:cstheme="minorHAnsi"/>
          <w:b/>
          <w:bCs/>
          <w:color w:val="111111"/>
          <w:szCs w:val="26"/>
        </w:rPr>
        <w:t xml:space="preserve"> </w:t>
      </w:r>
      <w:r w:rsidRPr="00206ACB">
        <w:rPr>
          <w:rStyle w:val="Emphasis"/>
          <w:rFonts w:cstheme="minorHAnsi"/>
          <w:b/>
          <w:bCs/>
          <w:color w:val="111111"/>
          <w:szCs w:val="26"/>
        </w:rPr>
        <w:t>Morphcat</w:t>
      </w:r>
      <w:r w:rsidR="00AC466E" w:rsidRPr="00206ACB">
        <w:rPr>
          <w:rStyle w:val="Emphasis"/>
          <w:rFonts w:cstheme="minorHAnsi"/>
          <w:b/>
          <w:bCs/>
          <w:color w:val="111111"/>
          <w:szCs w:val="26"/>
        </w:rPr>
        <w:t xml:space="preserve"> </w:t>
      </w:r>
      <w:r w:rsidRPr="00206ACB">
        <w:rPr>
          <w:rStyle w:val="Emphasis"/>
          <w:rFonts w:cstheme="minorHAnsi"/>
          <w:b/>
          <w:bCs/>
          <w:color w:val="111111"/>
          <w:szCs w:val="26"/>
        </w:rPr>
        <w:t>Games</w:t>
      </w:r>
      <w:r w:rsidR="00835A0E" w:rsidRPr="00206ACB">
        <w:rPr>
          <w:rFonts w:cstheme="minorHAnsi"/>
          <w:szCs w:val="26"/>
        </w:rPr>
        <w:t>,</w:t>
      </w:r>
      <w:r w:rsidR="00AC466E" w:rsidRPr="00206ACB">
        <w:rPr>
          <w:rFonts w:cstheme="minorHAnsi"/>
          <w:szCs w:val="26"/>
        </w:rPr>
        <w:t xml:space="preserve"> </w:t>
      </w:r>
      <w:r w:rsidR="00835A0E" w:rsidRPr="00206ACB">
        <w:rPr>
          <w:rFonts w:cstheme="minorHAnsi"/>
          <w:szCs w:val="26"/>
        </w:rPr>
        <w:t>201</w:t>
      </w:r>
      <w:r w:rsidRPr="00206ACB">
        <w:rPr>
          <w:rFonts w:cstheme="minorHAnsi"/>
          <w:szCs w:val="26"/>
        </w:rPr>
        <w:t>9</w:t>
      </w:r>
    </w:p>
    <w:p w14:paraId="5950FDF0" w14:textId="13DAC15D" w:rsidR="00835A0E" w:rsidRPr="00206ACB" w:rsidRDefault="00000000" w:rsidP="009944E9">
      <w:pPr>
        <w:pStyle w:val="NormalWeb"/>
        <w:spacing w:before="120" w:beforeAutospacing="0" w:after="120" w:afterAutospacing="0"/>
        <w:textAlignment w:val="baseline"/>
        <w:rPr>
          <w:rStyle w:val="Emphasis"/>
          <w:rFonts w:eastAsiaTheme="majorEastAsia" w:cstheme="minorHAnsi"/>
          <w:color w:val="111111"/>
          <w:sz w:val="26"/>
          <w:szCs w:val="26"/>
        </w:rPr>
      </w:pPr>
      <w:hyperlink r:id="rId77" w:history="1">
        <w:r w:rsidR="00835A0E" w:rsidRPr="00206ACB">
          <w:rPr>
            <w:rStyle w:val="Hyperlink"/>
            <w:rFonts w:eastAsiaTheme="majorEastAsia" w:cstheme="minorHAnsi"/>
            <w:sz w:val="26"/>
            <w:szCs w:val="26"/>
          </w:rPr>
          <w:t>https://youtu.be/VFX401vvKTQ</w:t>
        </w:r>
      </w:hyperlink>
    </w:p>
    <w:p w14:paraId="1451169C" w14:textId="244DA04D" w:rsidR="00B56DEF" w:rsidRPr="00206ACB" w:rsidRDefault="00E972CD" w:rsidP="00130695">
      <w:r w:rsidRPr="00206ACB">
        <w:rPr>
          <w:rStyle w:val="Emphasis"/>
          <w:rFonts w:eastAsiaTheme="majorEastAsia" w:cstheme="minorHAnsi"/>
          <w:color w:val="111111"/>
          <w:szCs w:val="26"/>
        </w:rPr>
        <w:t>Micro</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Mages</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is</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a</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new</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platform</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game</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for</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the</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NES,</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play</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solo</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or</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with</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up</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to</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4</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players</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simultaneously.</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Fight</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to</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get</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the</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best</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score</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or</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cooperate</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to</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overcome</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challenging</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levels.</w:t>
      </w:r>
    </w:p>
    <w:p w14:paraId="40F27685" w14:textId="480C16B1" w:rsidR="00E17E4A" w:rsidRPr="00206ACB" w:rsidRDefault="00E17E4A" w:rsidP="00D4075A">
      <w:pPr>
        <w:pStyle w:val="Heading3"/>
        <w:rPr>
          <w:rFonts w:cstheme="minorHAnsi"/>
        </w:rPr>
      </w:pPr>
      <w:bookmarkStart w:id="86" w:name="_Toc168434225"/>
      <w:bookmarkStart w:id="87" w:name="_Toc168779346"/>
      <w:r w:rsidRPr="00206ACB">
        <w:rPr>
          <w:rFonts w:cstheme="minorHAnsi"/>
        </w:rPr>
        <w:t>It</w:t>
      </w:r>
      <w:r w:rsidR="00AC466E" w:rsidRPr="00206ACB">
        <w:rPr>
          <w:rFonts w:cstheme="minorHAnsi"/>
        </w:rPr>
        <w:t xml:space="preserve"> </w:t>
      </w:r>
      <w:r w:rsidRPr="00206ACB">
        <w:rPr>
          <w:rFonts w:cstheme="minorHAnsi"/>
        </w:rPr>
        <w:t>Has</w:t>
      </w:r>
      <w:r w:rsidR="00AC466E" w:rsidRPr="00206ACB">
        <w:rPr>
          <w:rFonts w:cstheme="minorHAnsi"/>
        </w:rPr>
        <w:t xml:space="preserve"> </w:t>
      </w:r>
      <w:r w:rsidRPr="00206ACB">
        <w:rPr>
          <w:rFonts w:cstheme="minorHAnsi"/>
        </w:rPr>
        <w:t>a</w:t>
      </w:r>
      <w:r w:rsidR="00AC466E" w:rsidRPr="00206ACB">
        <w:rPr>
          <w:rFonts w:cstheme="minorHAnsi"/>
        </w:rPr>
        <w:t xml:space="preserve"> </w:t>
      </w:r>
      <w:r w:rsidRPr="00206ACB">
        <w:rPr>
          <w:rFonts w:cstheme="minorHAnsi"/>
        </w:rPr>
        <w:t>Vibrant</w:t>
      </w:r>
      <w:r w:rsidR="00AC466E" w:rsidRPr="00206ACB">
        <w:rPr>
          <w:rFonts w:cstheme="minorHAnsi"/>
        </w:rPr>
        <w:t xml:space="preserve"> </w:t>
      </w:r>
      <w:r w:rsidRPr="00206ACB">
        <w:rPr>
          <w:rFonts w:cstheme="minorHAnsi"/>
        </w:rPr>
        <w:t>Community</w:t>
      </w:r>
      <w:bookmarkEnd w:id="86"/>
      <w:bookmarkEnd w:id="87"/>
    </w:p>
    <w:p w14:paraId="0DA9467F" w14:textId="164140ED" w:rsidR="00B56DEF" w:rsidRPr="00206ACB" w:rsidRDefault="003B31C0" w:rsidP="00130695">
      <w:r w:rsidRPr="00206ACB">
        <w:t>Thankfully,</w:t>
      </w:r>
      <w:r w:rsidR="00AC466E" w:rsidRPr="00206ACB">
        <w:t xml:space="preserve"> </w:t>
      </w:r>
      <w:r w:rsidRPr="00206ACB">
        <w:t>the</w:t>
      </w:r>
      <w:r w:rsidR="00AC466E" w:rsidRPr="00206ACB">
        <w:t xml:space="preserve"> </w:t>
      </w:r>
      <w:r w:rsidRPr="00206ACB">
        <w:t>developers</w:t>
      </w:r>
      <w:r w:rsidR="00AC466E" w:rsidRPr="00206ACB">
        <w:t xml:space="preserve"> </w:t>
      </w:r>
      <w:r w:rsidRPr="00206ACB">
        <w:t>who</w:t>
      </w:r>
      <w:r w:rsidR="00AC466E" w:rsidRPr="00206ACB">
        <w:t xml:space="preserve"> </w:t>
      </w:r>
      <w:r w:rsidRPr="00206ACB">
        <w:t>continue</w:t>
      </w:r>
      <w:r w:rsidR="00AC466E" w:rsidRPr="00206ACB">
        <w:t xml:space="preserve"> </w:t>
      </w:r>
      <w:r w:rsidRPr="00206ACB">
        <w:t>to</w:t>
      </w:r>
      <w:r w:rsidR="00AC466E" w:rsidRPr="00206ACB">
        <w:t xml:space="preserve"> </w:t>
      </w:r>
      <w:r w:rsidRPr="00206ACB">
        <w:t>create</w:t>
      </w:r>
      <w:r w:rsidR="00AC466E" w:rsidRPr="00206ACB">
        <w:t xml:space="preserve"> </w:t>
      </w:r>
      <w:r w:rsidRPr="00206ACB">
        <w:t>new</w:t>
      </w:r>
      <w:r w:rsidR="00AC466E" w:rsidRPr="00206ACB">
        <w:t xml:space="preserve"> </w:t>
      </w:r>
      <w:r w:rsidRPr="00206ACB">
        <w:t>NES</w:t>
      </w:r>
      <w:r w:rsidR="00AC466E" w:rsidRPr="00206ACB">
        <w:t xml:space="preserve"> </w:t>
      </w:r>
      <w:r w:rsidRPr="00206ACB">
        <w:t>games</w:t>
      </w:r>
      <w:r w:rsidR="00AC466E" w:rsidRPr="00206ACB">
        <w:t xml:space="preserve"> </w:t>
      </w:r>
      <w:r w:rsidRPr="00206ACB">
        <w:t>to</w:t>
      </w:r>
      <w:r w:rsidR="00AC466E" w:rsidRPr="00206ACB">
        <w:t xml:space="preserve"> </w:t>
      </w:r>
      <w:r w:rsidRPr="00206ACB">
        <w:t>this</w:t>
      </w:r>
      <w:r w:rsidR="00AC466E" w:rsidRPr="00206ACB">
        <w:t xml:space="preserve"> </w:t>
      </w:r>
      <w:r w:rsidRPr="00206ACB">
        <w:t>day</w:t>
      </w:r>
      <w:r w:rsidR="00AC466E" w:rsidRPr="00206ACB">
        <w:t xml:space="preserve"> </w:t>
      </w:r>
      <w:r w:rsidRPr="00206ACB">
        <w:t>are</w:t>
      </w:r>
      <w:r w:rsidR="00AC466E" w:rsidRPr="00206ACB">
        <w:t xml:space="preserve"> </w:t>
      </w:r>
      <w:r w:rsidRPr="00206ACB">
        <w:t>not</w:t>
      </w:r>
      <w:r w:rsidR="00AC466E" w:rsidRPr="00206ACB">
        <w:t xml:space="preserve"> </w:t>
      </w:r>
      <w:r w:rsidRPr="00206ACB">
        <w:t>isolated</w:t>
      </w:r>
      <w:r w:rsidR="00AC466E" w:rsidRPr="00206ACB">
        <w:t xml:space="preserve"> </w:t>
      </w:r>
      <w:r w:rsidRPr="00206ACB">
        <w:t>hermits.</w:t>
      </w:r>
      <w:r w:rsidR="00AC466E" w:rsidRPr="00206ACB">
        <w:t xml:space="preserve"> </w:t>
      </w:r>
      <w:r w:rsidRPr="00206ACB">
        <w:t>They</w:t>
      </w:r>
      <w:r w:rsidR="00AC466E" w:rsidRPr="00206ACB">
        <w:t xml:space="preserve"> </w:t>
      </w:r>
      <w:r w:rsidRPr="00206ACB">
        <w:t>are</w:t>
      </w:r>
      <w:r w:rsidR="00AC466E" w:rsidRPr="00206ACB">
        <w:t xml:space="preserve"> </w:t>
      </w:r>
      <w:r w:rsidRPr="00206ACB">
        <w:t>part</w:t>
      </w:r>
      <w:r w:rsidR="00AC466E" w:rsidRPr="00206ACB">
        <w:t xml:space="preserve"> </w:t>
      </w:r>
      <w:r w:rsidRPr="00206ACB">
        <w:t>of</w:t>
      </w:r>
      <w:r w:rsidR="00AC466E" w:rsidRPr="00206ACB">
        <w:t xml:space="preserve"> </w:t>
      </w:r>
      <w:r w:rsidRPr="00206ACB">
        <w:t>a</w:t>
      </w:r>
      <w:r w:rsidR="00AC466E" w:rsidRPr="00206ACB">
        <w:t xml:space="preserve"> </w:t>
      </w:r>
      <w:r w:rsidRPr="00206ACB">
        <w:t>broad</w:t>
      </w:r>
      <w:r w:rsidR="00AC466E" w:rsidRPr="00206ACB">
        <w:t xml:space="preserve"> </w:t>
      </w:r>
      <w:r w:rsidRPr="00206ACB">
        <w:t>community</w:t>
      </w:r>
      <w:r w:rsidR="00AC466E" w:rsidRPr="00206ACB">
        <w:t xml:space="preserve"> </w:t>
      </w:r>
      <w:r w:rsidRPr="00206ACB">
        <w:t>of</w:t>
      </w:r>
      <w:r w:rsidR="00AC466E" w:rsidRPr="00206ACB">
        <w:t xml:space="preserve"> </w:t>
      </w:r>
      <w:r w:rsidRPr="00206ACB">
        <w:t>hobbyists</w:t>
      </w:r>
      <w:r w:rsidR="00AC466E" w:rsidRPr="00206ACB">
        <w:t xml:space="preserve"> </w:t>
      </w:r>
      <w:r w:rsidRPr="00206ACB">
        <w:t>and</w:t>
      </w:r>
      <w:r w:rsidR="00AC466E" w:rsidRPr="00206ACB">
        <w:t xml:space="preserve"> </w:t>
      </w:r>
      <w:r w:rsidRPr="00206ACB">
        <w:t>NES</w:t>
      </w:r>
      <w:r w:rsidR="00AC466E" w:rsidRPr="00206ACB">
        <w:t xml:space="preserve"> </w:t>
      </w:r>
      <w:r w:rsidRPr="00206ACB">
        <w:t>players</w:t>
      </w:r>
      <w:r w:rsidR="00AC466E" w:rsidRPr="00206ACB">
        <w:t xml:space="preserve"> </w:t>
      </w:r>
      <w:r w:rsidRPr="00206ACB">
        <w:t>who</w:t>
      </w:r>
      <w:r w:rsidR="00AC466E" w:rsidRPr="00206ACB">
        <w:t xml:space="preserve"> </w:t>
      </w:r>
      <w:r w:rsidRPr="00206ACB">
        <w:t>continue</w:t>
      </w:r>
      <w:r w:rsidR="00AC466E" w:rsidRPr="00206ACB">
        <w:t xml:space="preserve"> </w:t>
      </w:r>
      <w:r w:rsidRPr="00206ACB">
        <w:t>to</w:t>
      </w:r>
      <w:r w:rsidR="00AC466E" w:rsidRPr="00206ACB">
        <w:t xml:space="preserve"> </w:t>
      </w:r>
      <w:r w:rsidRPr="00206ACB">
        <w:t>expand</w:t>
      </w:r>
      <w:r w:rsidR="00AC466E" w:rsidRPr="00206ACB">
        <w:t xml:space="preserve"> </w:t>
      </w:r>
      <w:r w:rsidRPr="00206ACB">
        <w:t>our</w:t>
      </w:r>
      <w:r w:rsidR="00AC466E" w:rsidRPr="00206ACB">
        <w:t xml:space="preserve"> </w:t>
      </w:r>
      <w:r w:rsidRPr="00206ACB">
        <w:t>knowledge</w:t>
      </w:r>
      <w:r w:rsidR="00AC466E" w:rsidRPr="00206ACB">
        <w:t xml:space="preserve"> </w:t>
      </w:r>
      <w:r w:rsidRPr="00206ACB">
        <w:t>of</w:t>
      </w:r>
      <w:r w:rsidR="00AC466E" w:rsidRPr="00206ACB">
        <w:t xml:space="preserve"> </w:t>
      </w:r>
      <w:r w:rsidRPr="00206ACB">
        <w:t>how</w:t>
      </w:r>
      <w:r w:rsidR="00AC466E" w:rsidRPr="00206ACB">
        <w:t xml:space="preserve"> </w:t>
      </w:r>
      <w:r w:rsidRPr="00206ACB">
        <w:t>the</w:t>
      </w:r>
      <w:r w:rsidR="00AC466E" w:rsidRPr="00206ACB">
        <w:t xml:space="preserve"> </w:t>
      </w:r>
      <w:r w:rsidRPr="00206ACB">
        <w:t>NES</w:t>
      </w:r>
      <w:r w:rsidR="00AC466E" w:rsidRPr="00206ACB">
        <w:t xml:space="preserve"> </w:t>
      </w:r>
      <w:r w:rsidRPr="00206ACB">
        <w:t>operates</w:t>
      </w:r>
      <w:r w:rsidR="00AC466E" w:rsidRPr="00206ACB">
        <w:t xml:space="preserve"> </w:t>
      </w:r>
      <w:r w:rsidRPr="00206ACB">
        <w:t>and</w:t>
      </w:r>
      <w:r w:rsidR="00AC466E" w:rsidRPr="00206ACB">
        <w:t xml:space="preserve"> </w:t>
      </w:r>
      <w:r w:rsidRPr="00206ACB">
        <w:t>how</w:t>
      </w:r>
      <w:r w:rsidR="00AC466E" w:rsidRPr="00206ACB">
        <w:t xml:space="preserve"> </w:t>
      </w:r>
      <w:r w:rsidRPr="00206ACB">
        <w:t>best</w:t>
      </w:r>
      <w:r w:rsidR="00AC466E" w:rsidRPr="00206ACB">
        <w:t xml:space="preserve"> </w:t>
      </w:r>
      <w:r w:rsidRPr="00206ACB">
        <w:t>to</w:t>
      </w:r>
      <w:r w:rsidR="00AC466E" w:rsidRPr="00206ACB">
        <w:t xml:space="preserve"> </w:t>
      </w:r>
      <w:r w:rsidRPr="00206ACB">
        <w:t>create</w:t>
      </w:r>
      <w:r w:rsidR="00AC466E" w:rsidRPr="00206ACB">
        <w:t xml:space="preserve"> </w:t>
      </w:r>
      <w:r w:rsidRPr="00206ACB">
        <w:t>games</w:t>
      </w:r>
      <w:r w:rsidR="00AC466E" w:rsidRPr="00206ACB">
        <w:t xml:space="preserve"> </w:t>
      </w:r>
      <w:r w:rsidRPr="00206ACB">
        <w:t>for</w:t>
      </w:r>
      <w:r w:rsidR="00AC466E" w:rsidRPr="00206ACB">
        <w:t xml:space="preserve"> </w:t>
      </w:r>
      <w:r w:rsidRPr="00206ACB">
        <w:t>it.</w:t>
      </w:r>
      <w:r w:rsidR="00AC466E" w:rsidRPr="00206ACB">
        <w:t xml:space="preserve"> </w:t>
      </w:r>
      <w:r w:rsidRPr="00206ACB">
        <w:t>The</w:t>
      </w:r>
      <w:r w:rsidR="00AC466E" w:rsidRPr="00206ACB">
        <w:t xml:space="preserve"> </w:t>
      </w:r>
      <w:r w:rsidRPr="00206ACB">
        <w:t>community</w:t>
      </w:r>
      <w:r w:rsidR="00AC466E" w:rsidRPr="00206ACB">
        <w:t xml:space="preserve"> </w:t>
      </w:r>
      <w:r w:rsidRPr="00206ACB">
        <w:t>has</w:t>
      </w:r>
      <w:r w:rsidR="00AC466E" w:rsidRPr="00206ACB">
        <w:t xml:space="preserve"> </w:t>
      </w:r>
      <w:r w:rsidRPr="00206ACB">
        <w:t>put</w:t>
      </w:r>
      <w:r w:rsidR="00AC466E" w:rsidRPr="00206ACB">
        <w:t xml:space="preserve"> </w:t>
      </w:r>
      <w:r w:rsidRPr="00206ACB">
        <w:t>together</w:t>
      </w:r>
      <w:r w:rsidR="00AC466E" w:rsidRPr="00206ACB">
        <w:t xml:space="preserve"> </w:t>
      </w:r>
      <w:r w:rsidRPr="00206ACB">
        <w:t>enormous</w:t>
      </w:r>
      <w:r w:rsidR="00AC466E" w:rsidRPr="00206ACB">
        <w:t xml:space="preserve"> </w:t>
      </w:r>
      <w:r w:rsidRPr="00206ACB">
        <w:t>amounts</w:t>
      </w:r>
      <w:r w:rsidR="00AC466E" w:rsidRPr="00206ACB">
        <w:t xml:space="preserve"> </w:t>
      </w:r>
      <w:r w:rsidRPr="00206ACB">
        <w:t>of</w:t>
      </w:r>
      <w:r w:rsidR="00AC466E" w:rsidRPr="00206ACB">
        <w:t xml:space="preserve"> </w:t>
      </w:r>
      <w:r w:rsidRPr="00206ACB">
        <w:t>reference</w:t>
      </w:r>
      <w:r w:rsidR="00AC466E" w:rsidRPr="00206ACB">
        <w:t xml:space="preserve"> </w:t>
      </w:r>
      <w:r w:rsidRPr="00206ACB">
        <w:t>documentation</w:t>
      </w:r>
      <w:r w:rsidR="00AC466E" w:rsidRPr="00206ACB">
        <w:t xml:space="preserve"> </w:t>
      </w:r>
      <w:r w:rsidRPr="00206ACB">
        <w:t>at</w:t>
      </w:r>
      <w:r w:rsidR="00AC466E" w:rsidRPr="00206ACB">
        <w:t xml:space="preserve"> </w:t>
      </w:r>
      <w:r w:rsidRPr="00206ACB">
        <w:t>the</w:t>
      </w:r>
      <w:r w:rsidR="00AC466E" w:rsidRPr="00206ACB">
        <w:t xml:space="preserve"> </w:t>
      </w:r>
      <w:hyperlink r:id="rId78" w:tgtFrame="_blank" w:history="1">
        <w:r w:rsidRPr="00206ACB">
          <w:rPr>
            <w:rStyle w:val="Hyperlink"/>
            <w:rFonts w:cstheme="minorHAnsi"/>
            <w:color w:val="82642B"/>
            <w:szCs w:val="26"/>
          </w:rPr>
          <w:t>NESDev</w:t>
        </w:r>
        <w:r w:rsidR="00AC466E" w:rsidRPr="00206ACB">
          <w:rPr>
            <w:rStyle w:val="Hyperlink"/>
            <w:rFonts w:cstheme="minorHAnsi"/>
            <w:color w:val="82642B"/>
            <w:szCs w:val="26"/>
          </w:rPr>
          <w:t xml:space="preserve"> </w:t>
        </w:r>
        <w:r w:rsidRPr="00206ACB">
          <w:rPr>
            <w:rStyle w:val="Hyperlink"/>
            <w:rFonts w:cstheme="minorHAnsi"/>
            <w:color w:val="82642B"/>
            <w:szCs w:val="26"/>
          </w:rPr>
          <w:t>Wiki</w:t>
        </w:r>
      </w:hyperlink>
      <w:r w:rsidRPr="00206ACB">
        <w:t>,</w:t>
      </w:r>
      <w:r w:rsidR="00AC466E" w:rsidRPr="00206ACB">
        <w:t xml:space="preserve"> </w:t>
      </w:r>
      <w:r w:rsidRPr="00206ACB">
        <w:t>and</w:t>
      </w:r>
      <w:r w:rsidR="00AC466E" w:rsidRPr="00206ACB">
        <w:t xml:space="preserve"> </w:t>
      </w:r>
      <w:r w:rsidRPr="00206ACB">
        <w:t>the</w:t>
      </w:r>
      <w:r w:rsidR="00AC466E" w:rsidRPr="00206ACB">
        <w:t xml:space="preserve"> </w:t>
      </w:r>
      <w:hyperlink r:id="rId79" w:tgtFrame="_blank" w:history="1">
        <w:r w:rsidRPr="00206ACB">
          <w:rPr>
            <w:rStyle w:val="Hyperlink"/>
            <w:rFonts w:cstheme="minorHAnsi"/>
            <w:color w:val="82642B"/>
            <w:szCs w:val="26"/>
          </w:rPr>
          <w:t>NESDev</w:t>
        </w:r>
        <w:r w:rsidR="00AC466E" w:rsidRPr="00206ACB">
          <w:rPr>
            <w:rStyle w:val="Hyperlink"/>
            <w:rFonts w:cstheme="minorHAnsi"/>
            <w:color w:val="82642B"/>
            <w:szCs w:val="26"/>
          </w:rPr>
          <w:t xml:space="preserve"> </w:t>
        </w:r>
        <w:r w:rsidRPr="00206ACB">
          <w:rPr>
            <w:rStyle w:val="Hyperlink"/>
            <w:rFonts w:cstheme="minorHAnsi"/>
            <w:color w:val="82642B"/>
            <w:szCs w:val="26"/>
          </w:rPr>
          <w:t>Forums</w:t>
        </w:r>
      </w:hyperlink>
      <w:r w:rsidR="00AC466E" w:rsidRPr="00206ACB">
        <w:t xml:space="preserve"> </w:t>
      </w:r>
      <w:r w:rsidRPr="00206ACB">
        <w:t>are</w:t>
      </w:r>
      <w:r w:rsidR="00AC466E" w:rsidRPr="00206ACB">
        <w:t xml:space="preserve"> </w:t>
      </w:r>
      <w:r w:rsidRPr="00206ACB">
        <w:t>a</w:t>
      </w:r>
      <w:r w:rsidR="00AC466E" w:rsidRPr="00206ACB">
        <w:t xml:space="preserve"> </w:t>
      </w:r>
      <w:r w:rsidRPr="00206ACB">
        <w:t>great</w:t>
      </w:r>
      <w:r w:rsidR="00AC466E" w:rsidRPr="00206ACB">
        <w:t xml:space="preserve"> </w:t>
      </w:r>
      <w:r w:rsidRPr="00206ACB">
        <w:t>place</w:t>
      </w:r>
      <w:r w:rsidR="00AC466E" w:rsidRPr="00206ACB">
        <w:t xml:space="preserve"> </w:t>
      </w:r>
      <w:r w:rsidRPr="00206ACB">
        <w:t>to</w:t>
      </w:r>
      <w:r w:rsidR="00AC466E" w:rsidRPr="00206ACB">
        <w:t xml:space="preserve"> </w:t>
      </w:r>
      <w:r w:rsidRPr="00206ACB">
        <w:t>get</w:t>
      </w:r>
      <w:r w:rsidR="00AC466E" w:rsidRPr="00206ACB">
        <w:t xml:space="preserve"> </w:t>
      </w:r>
      <w:r w:rsidRPr="00206ACB">
        <w:t>help</w:t>
      </w:r>
      <w:r w:rsidR="00AC466E" w:rsidRPr="00206ACB">
        <w:t xml:space="preserve"> </w:t>
      </w:r>
      <w:r w:rsidRPr="00206ACB">
        <w:t>or</w:t>
      </w:r>
      <w:r w:rsidR="00AC466E" w:rsidRPr="00206ACB">
        <w:t xml:space="preserve"> </w:t>
      </w:r>
      <w:r w:rsidRPr="00206ACB">
        <w:t>to</w:t>
      </w:r>
      <w:r w:rsidR="00AC466E" w:rsidRPr="00206ACB">
        <w:t xml:space="preserve"> </w:t>
      </w:r>
      <w:r w:rsidRPr="00206ACB">
        <w:t>see</w:t>
      </w:r>
      <w:r w:rsidR="00AC466E" w:rsidRPr="00206ACB">
        <w:t xml:space="preserve"> </w:t>
      </w:r>
      <w:r w:rsidRPr="00206ACB">
        <w:t>some</w:t>
      </w:r>
      <w:r w:rsidR="00AC466E" w:rsidRPr="00206ACB">
        <w:t xml:space="preserve"> </w:t>
      </w:r>
      <w:r w:rsidRPr="00206ACB">
        <w:t>of</w:t>
      </w:r>
      <w:r w:rsidR="00AC466E" w:rsidRPr="00206ACB">
        <w:t xml:space="preserve"> </w:t>
      </w:r>
      <w:r w:rsidRPr="00206ACB">
        <w:t>the</w:t>
      </w:r>
      <w:r w:rsidR="00AC466E" w:rsidRPr="00206ACB">
        <w:t xml:space="preserve"> </w:t>
      </w:r>
      <w:r w:rsidRPr="00206ACB">
        <w:t>latest</w:t>
      </w:r>
      <w:r w:rsidR="00AC466E" w:rsidRPr="00206ACB">
        <w:t xml:space="preserve"> </w:t>
      </w:r>
      <w:r w:rsidRPr="00206ACB">
        <w:t>techniques</w:t>
      </w:r>
      <w:r w:rsidR="00AC466E" w:rsidRPr="00206ACB">
        <w:t xml:space="preserve"> </w:t>
      </w:r>
      <w:r w:rsidRPr="00206ACB">
        <w:t>homebrew</w:t>
      </w:r>
      <w:r w:rsidR="00AC466E" w:rsidRPr="00206ACB">
        <w:t xml:space="preserve"> </w:t>
      </w:r>
      <w:r w:rsidRPr="00206ACB">
        <w:t>developers</w:t>
      </w:r>
      <w:r w:rsidR="00AC466E" w:rsidRPr="00206ACB">
        <w:t xml:space="preserve"> </w:t>
      </w:r>
      <w:r w:rsidRPr="00206ACB">
        <w:t>are</w:t>
      </w:r>
      <w:r w:rsidR="00AC466E" w:rsidRPr="00206ACB">
        <w:t xml:space="preserve"> </w:t>
      </w:r>
      <w:r w:rsidRPr="00206ACB">
        <w:t>using.</w:t>
      </w:r>
    </w:p>
    <w:p w14:paraId="5F33B68F" w14:textId="320230CF" w:rsidR="00E17E4A" w:rsidRPr="00206ACB" w:rsidRDefault="00E17E4A" w:rsidP="00D4075A">
      <w:pPr>
        <w:pStyle w:val="Heading3"/>
        <w:rPr>
          <w:rFonts w:cstheme="minorHAnsi"/>
        </w:rPr>
      </w:pPr>
      <w:bookmarkStart w:id="88" w:name="_Toc168434226"/>
      <w:bookmarkStart w:id="89" w:name="_Toc168779347"/>
      <w:r w:rsidRPr="00206ACB">
        <w:rPr>
          <w:rFonts w:cstheme="minorHAnsi"/>
        </w:rPr>
        <w:lastRenderedPageBreak/>
        <w:t>...Continue?</w:t>
      </w:r>
      <w:bookmarkEnd w:id="88"/>
      <w:bookmarkEnd w:id="89"/>
    </w:p>
    <w:p w14:paraId="1917314B" w14:textId="20BD1D27" w:rsidR="00183F55" w:rsidRDefault="0047654E" w:rsidP="00183F55">
      <w:r w:rsidRPr="00206ACB">
        <w:t>If,</w:t>
      </w:r>
      <w:r w:rsidR="00AC466E" w:rsidRPr="00206ACB">
        <w:t xml:space="preserve"> </w:t>
      </w:r>
      <w:r w:rsidRPr="00206ACB">
        <w:t>over</w:t>
      </w:r>
      <w:r w:rsidR="00AC466E" w:rsidRPr="00206ACB">
        <w:t xml:space="preserve"> </w:t>
      </w:r>
      <w:r w:rsidRPr="00206ACB">
        <w:t>the</w:t>
      </w:r>
      <w:r w:rsidR="00AC466E" w:rsidRPr="00206ACB">
        <w:t xml:space="preserve"> </w:t>
      </w:r>
      <w:r w:rsidRPr="00206ACB">
        <w:t>last</w:t>
      </w:r>
      <w:r w:rsidR="00AC466E" w:rsidRPr="00206ACB">
        <w:t xml:space="preserve"> </w:t>
      </w:r>
      <w:r w:rsidRPr="00206ACB">
        <w:t>few</w:t>
      </w:r>
      <w:r w:rsidR="00AC466E" w:rsidRPr="00206ACB">
        <w:t xml:space="preserve"> </w:t>
      </w:r>
      <w:r w:rsidRPr="00206ACB">
        <w:t>chapters,</w:t>
      </w:r>
      <w:r w:rsidR="00AC466E" w:rsidRPr="00206ACB">
        <w:t xml:space="preserve"> </w:t>
      </w:r>
      <w:r w:rsidRPr="00206ACB">
        <w:t>you</w:t>
      </w:r>
      <w:r w:rsidR="00AC466E" w:rsidRPr="00206ACB">
        <w:t xml:space="preserve"> </w:t>
      </w:r>
      <w:r w:rsidRPr="00206ACB">
        <w:t>were</w:t>
      </w:r>
      <w:r w:rsidR="00AC466E" w:rsidRPr="00206ACB">
        <w:t xml:space="preserve"> </w:t>
      </w:r>
      <w:r w:rsidRPr="00206ACB">
        <w:t>a</w:t>
      </w:r>
      <w:r w:rsidR="00AC466E" w:rsidRPr="00206ACB">
        <w:t xml:space="preserve"> </w:t>
      </w:r>
      <w:r w:rsidRPr="00206ACB">
        <w:t>bit</w:t>
      </w:r>
      <w:r w:rsidR="00AC466E" w:rsidRPr="00206ACB">
        <w:t xml:space="preserve"> </w:t>
      </w:r>
      <w:r w:rsidRPr="00206ACB">
        <w:t>frightened</w:t>
      </w:r>
      <w:r w:rsidR="00AC466E" w:rsidRPr="00206ACB">
        <w:t xml:space="preserve"> </w:t>
      </w:r>
      <w:r w:rsidRPr="00206ACB">
        <w:t>about</w:t>
      </w:r>
      <w:r w:rsidR="00AC466E" w:rsidRPr="00206ACB">
        <w:t xml:space="preserve"> </w:t>
      </w:r>
      <w:r w:rsidRPr="00206ACB">
        <w:t>what</w:t>
      </w:r>
      <w:r w:rsidR="00AC466E" w:rsidRPr="00206ACB">
        <w:t xml:space="preserve"> </w:t>
      </w:r>
      <w:r w:rsidRPr="00206ACB">
        <w:t>you</w:t>
      </w:r>
      <w:r w:rsidR="00AC466E" w:rsidRPr="00206ACB">
        <w:t xml:space="preserve"> </w:t>
      </w:r>
      <w:r w:rsidRPr="00206ACB">
        <w:t>were</w:t>
      </w:r>
      <w:r w:rsidR="00AC466E" w:rsidRPr="00206ACB">
        <w:t xml:space="preserve"> </w:t>
      </w:r>
      <w:r w:rsidRPr="00206ACB">
        <w:t>getting</w:t>
      </w:r>
      <w:r w:rsidR="00AC466E" w:rsidRPr="00206ACB">
        <w:t xml:space="preserve"> </w:t>
      </w:r>
      <w:r w:rsidRPr="00206ACB">
        <w:t>into,</w:t>
      </w:r>
      <w:r w:rsidR="00AC466E" w:rsidRPr="00206ACB">
        <w:t xml:space="preserve"> </w:t>
      </w:r>
      <w:r w:rsidRPr="00206ACB">
        <w:t>I</w:t>
      </w:r>
      <w:r w:rsidR="00AC466E" w:rsidRPr="00206ACB">
        <w:t xml:space="preserve"> </w:t>
      </w:r>
      <w:r w:rsidRPr="00206ACB">
        <w:t>hope</w:t>
      </w:r>
      <w:r w:rsidR="00AC466E" w:rsidRPr="00206ACB">
        <w:t xml:space="preserve"> </w:t>
      </w:r>
      <w:r w:rsidRPr="00206ACB">
        <w:t>that</w:t>
      </w:r>
      <w:r w:rsidR="00AC466E" w:rsidRPr="00206ACB">
        <w:t xml:space="preserve"> </w:t>
      </w:r>
      <w:r w:rsidRPr="00206ACB">
        <w:t>this</w:t>
      </w:r>
      <w:r w:rsidR="00AC466E" w:rsidRPr="00206ACB">
        <w:t xml:space="preserve"> </w:t>
      </w:r>
      <w:r w:rsidRPr="00206ACB">
        <w:t>chapter</w:t>
      </w:r>
      <w:r w:rsidR="00AC466E" w:rsidRPr="00206ACB">
        <w:t xml:space="preserve"> </w:t>
      </w:r>
      <w:r w:rsidRPr="00206ACB">
        <w:t>has</w:t>
      </w:r>
      <w:r w:rsidR="00AC466E" w:rsidRPr="00206ACB">
        <w:t xml:space="preserve"> </w:t>
      </w:r>
      <w:r w:rsidRPr="00206ACB">
        <w:t>re-invigorated</w:t>
      </w:r>
      <w:r w:rsidR="00AC466E" w:rsidRPr="00206ACB">
        <w:t xml:space="preserve"> </w:t>
      </w:r>
      <w:r w:rsidRPr="00206ACB">
        <w:t>you.</w:t>
      </w:r>
      <w:r w:rsidR="00AC466E" w:rsidRPr="00206ACB">
        <w:t xml:space="preserve"> </w:t>
      </w:r>
      <w:r w:rsidRPr="00206ACB">
        <w:t>The</w:t>
      </w:r>
      <w:r w:rsidR="00AC466E" w:rsidRPr="00206ACB">
        <w:t xml:space="preserve"> </w:t>
      </w:r>
      <w:r w:rsidRPr="00206ACB">
        <w:t>NES</w:t>
      </w:r>
      <w:r w:rsidR="00AC466E" w:rsidRPr="00206ACB">
        <w:t xml:space="preserve"> </w:t>
      </w:r>
      <w:r w:rsidRPr="00206ACB">
        <w:t>is</w:t>
      </w:r>
      <w:r w:rsidR="00AC466E" w:rsidRPr="00206ACB">
        <w:t xml:space="preserve"> </w:t>
      </w:r>
      <w:r w:rsidRPr="00206ACB">
        <w:t>a</w:t>
      </w:r>
      <w:r w:rsidR="00AC466E" w:rsidRPr="00206ACB">
        <w:t xml:space="preserve"> </w:t>
      </w:r>
      <w:r w:rsidRPr="00206ACB">
        <w:t>strong</w:t>
      </w:r>
      <w:r w:rsidR="00AC466E" w:rsidRPr="00206ACB">
        <w:t xml:space="preserve"> </w:t>
      </w:r>
      <w:r w:rsidRPr="00206ACB">
        <w:t>platform</w:t>
      </w:r>
      <w:r w:rsidR="00AC466E" w:rsidRPr="00206ACB">
        <w:t xml:space="preserve"> </w:t>
      </w:r>
      <w:r w:rsidRPr="00206ACB">
        <w:t>for</w:t>
      </w:r>
      <w:r w:rsidR="00AC466E" w:rsidRPr="00206ACB">
        <w:t xml:space="preserve"> </w:t>
      </w:r>
      <w:r w:rsidRPr="00206ACB">
        <w:t>development</w:t>
      </w:r>
      <w:r w:rsidR="00AC466E" w:rsidRPr="00206ACB">
        <w:t xml:space="preserve"> </w:t>
      </w:r>
      <w:r w:rsidRPr="00206ACB">
        <w:t>that</w:t>
      </w:r>
      <w:r w:rsidR="00AC466E" w:rsidRPr="00206ACB">
        <w:t xml:space="preserve"> </w:t>
      </w:r>
      <w:r w:rsidRPr="00206ACB">
        <w:t>sees</w:t>
      </w:r>
      <w:r w:rsidR="00AC466E" w:rsidRPr="00206ACB">
        <w:t xml:space="preserve"> </w:t>
      </w:r>
      <w:r w:rsidRPr="00206ACB">
        <w:t>new</w:t>
      </w:r>
      <w:r w:rsidR="00AC466E" w:rsidRPr="00206ACB">
        <w:t xml:space="preserve"> </w:t>
      </w:r>
      <w:r w:rsidRPr="00206ACB">
        <w:t>releases</w:t>
      </w:r>
      <w:r w:rsidR="00AC466E" w:rsidRPr="00206ACB">
        <w:t xml:space="preserve"> </w:t>
      </w:r>
      <w:r w:rsidRPr="00206ACB">
        <w:t>and</w:t>
      </w:r>
      <w:r w:rsidR="00AC466E" w:rsidRPr="00206ACB">
        <w:t xml:space="preserve"> </w:t>
      </w:r>
      <w:r w:rsidRPr="00206ACB">
        <w:t>new</w:t>
      </w:r>
      <w:r w:rsidR="00AC466E" w:rsidRPr="00206ACB">
        <w:t xml:space="preserve"> </w:t>
      </w:r>
      <w:r w:rsidRPr="00206ACB">
        <w:t>insight</w:t>
      </w:r>
      <w:r w:rsidR="00AC466E" w:rsidRPr="00206ACB">
        <w:t xml:space="preserve"> </w:t>
      </w:r>
      <w:r w:rsidRPr="00206ACB">
        <w:t>frequently,</w:t>
      </w:r>
      <w:r w:rsidR="00AC466E" w:rsidRPr="00206ACB">
        <w:t xml:space="preserve"> </w:t>
      </w:r>
      <w:r w:rsidRPr="00206ACB">
        <w:t>and</w:t>
      </w:r>
      <w:r w:rsidR="00AC466E" w:rsidRPr="00206ACB">
        <w:t xml:space="preserve"> </w:t>
      </w:r>
      <w:r w:rsidRPr="00206ACB">
        <w:t>I</w:t>
      </w:r>
      <w:r w:rsidR="00AC466E" w:rsidRPr="00206ACB">
        <w:t xml:space="preserve"> </w:t>
      </w:r>
      <w:r w:rsidRPr="00206ACB">
        <w:t>can't</w:t>
      </w:r>
      <w:r w:rsidR="00AC466E" w:rsidRPr="00206ACB">
        <w:t xml:space="preserve"> </w:t>
      </w:r>
      <w:r w:rsidRPr="00206ACB">
        <w:t>wait</w:t>
      </w:r>
      <w:r w:rsidR="00AC466E" w:rsidRPr="00206ACB">
        <w:t xml:space="preserve"> </w:t>
      </w:r>
      <w:r w:rsidRPr="00206ACB">
        <w:t>to</w:t>
      </w:r>
      <w:r w:rsidR="00AC466E" w:rsidRPr="00206ACB">
        <w:t xml:space="preserve"> </w:t>
      </w:r>
      <w:r w:rsidRPr="00206ACB">
        <w:t>continue</w:t>
      </w:r>
      <w:r w:rsidR="00AC466E" w:rsidRPr="00206ACB">
        <w:t xml:space="preserve"> </w:t>
      </w:r>
      <w:r w:rsidRPr="00206ACB">
        <w:t>introducing</w:t>
      </w:r>
      <w:r w:rsidR="00AC466E" w:rsidRPr="00206ACB">
        <w:t xml:space="preserve"> </w:t>
      </w:r>
      <w:r w:rsidRPr="00206ACB">
        <w:t>you</w:t>
      </w:r>
      <w:r w:rsidR="00AC466E" w:rsidRPr="00206ACB">
        <w:t xml:space="preserve"> </w:t>
      </w:r>
      <w:r w:rsidRPr="00206ACB">
        <w:t>to</w:t>
      </w:r>
      <w:r w:rsidR="00AC466E" w:rsidRPr="00206ACB">
        <w:t xml:space="preserve"> </w:t>
      </w:r>
      <w:r w:rsidRPr="00206ACB">
        <w:t>how</w:t>
      </w:r>
      <w:r w:rsidR="00AC466E" w:rsidRPr="00206ACB">
        <w:t xml:space="preserve"> </w:t>
      </w:r>
      <w:r w:rsidRPr="00206ACB">
        <w:t>it</w:t>
      </w:r>
      <w:r w:rsidR="00AC466E" w:rsidRPr="00206ACB">
        <w:t xml:space="preserve"> </w:t>
      </w:r>
      <w:r w:rsidRPr="00206ACB">
        <w:t>works.</w:t>
      </w:r>
      <w:r w:rsidR="00AC466E" w:rsidRPr="00206ACB">
        <w:t xml:space="preserve"> </w:t>
      </w:r>
      <w:r w:rsidRPr="00206ACB">
        <w:t>Let's</w:t>
      </w:r>
      <w:r w:rsidR="00AC466E" w:rsidRPr="00206ACB">
        <w:t xml:space="preserve"> </w:t>
      </w:r>
      <w:r w:rsidRPr="00206ACB">
        <w:t>keep</w:t>
      </w:r>
      <w:r w:rsidR="00AC466E" w:rsidRPr="00206ACB">
        <w:t xml:space="preserve"> </w:t>
      </w:r>
      <w:r w:rsidRPr="00206ACB">
        <w:t>going!</w:t>
      </w:r>
    </w:p>
    <w:p w14:paraId="12142A3A" w14:textId="77777777" w:rsidR="00183F55" w:rsidRDefault="00183F55">
      <w:pPr>
        <w:widowControl/>
        <w:kinsoku/>
        <w:overflowPunct/>
        <w:autoSpaceDE/>
        <w:autoSpaceDN/>
        <w:spacing w:before="0" w:after="160" w:line="259" w:lineRule="auto"/>
        <w:ind w:firstLine="0"/>
        <w:jc w:val="left"/>
      </w:pPr>
      <w:r>
        <w:br w:type="page"/>
      </w:r>
    </w:p>
    <w:p w14:paraId="60574001" w14:textId="479E3B1E" w:rsidR="004120FA" w:rsidRPr="00206ACB" w:rsidRDefault="004120FA">
      <w:pPr>
        <w:pStyle w:val="Heading2"/>
        <w:numPr>
          <w:ilvl w:val="0"/>
          <w:numId w:val="16"/>
        </w:numPr>
        <w:rPr>
          <w:rFonts w:cstheme="minorHAnsi"/>
        </w:rPr>
      </w:pPr>
      <w:bookmarkStart w:id="90" w:name="_Toc168434227"/>
      <w:bookmarkStart w:id="91" w:name="_Toc168779348"/>
      <w:r w:rsidRPr="00206ACB">
        <w:rPr>
          <w:rFonts w:cstheme="minorHAnsi"/>
        </w:rPr>
        <w:lastRenderedPageBreak/>
        <w:t>Refactoring</w:t>
      </w:r>
      <w:bookmarkEnd w:id="90"/>
      <w:bookmarkEnd w:id="91"/>
    </w:p>
    <w:p w14:paraId="1C4EC3FE" w14:textId="46D218C7" w:rsidR="0015472D" w:rsidRPr="00206ACB" w:rsidRDefault="0015472D" w:rsidP="0041004D">
      <w:r w:rsidRPr="00206ACB">
        <w:t>Before</w:t>
      </w:r>
      <w:r w:rsidR="00AC466E" w:rsidRPr="00206ACB">
        <w:t xml:space="preserve"> </w:t>
      </w:r>
      <w:r w:rsidRPr="00206ACB">
        <w:t>we</w:t>
      </w:r>
      <w:r w:rsidR="00AC466E" w:rsidRPr="00206ACB">
        <w:t xml:space="preserve"> </w:t>
      </w:r>
      <w:r w:rsidRPr="00206ACB">
        <w:t>move</w:t>
      </w:r>
      <w:r w:rsidR="00AC466E" w:rsidRPr="00206ACB">
        <w:t xml:space="preserve"> </w:t>
      </w:r>
      <w:r w:rsidRPr="00206ACB">
        <w:t>on</w:t>
      </w:r>
      <w:r w:rsidR="00AC466E" w:rsidRPr="00206ACB">
        <w:t xml:space="preserve"> </w:t>
      </w:r>
      <w:r w:rsidRPr="00206ACB">
        <w:t>to</w:t>
      </w:r>
      <w:r w:rsidR="00AC466E" w:rsidRPr="00206ACB">
        <w:t xml:space="preserve"> </w:t>
      </w:r>
      <w:r w:rsidRPr="00206ACB">
        <w:t>learning</w:t>
      </w:r>
      <w:r w:rsidR="00AC466E" w:rsidRPr="00206ACB">
        <w:t xml:space="preserve"> </w:t>
      </w:r>
      <w:r w:rsidRPr="00206ACB">
        <w:t>more</w:t>
      </w:r>
      <w:r w:rsidR="00AC466E" w:rsidRPr="00206ACB">
        <w:t xml:space="preserve"> </w:t>
      </w:r>
      <w:r w:rsidRPr="00206ACB">
        <w:t>about</w:t>
      </w:r>
      <w:r w:rsidR="00AC466E" w:rsidRPr="00206ACB">
        <w:t xml:space="preserve"> </w:t>
      </w:r>
      <w:r w:rsidRPr="00206ACB">
        <w:t>how</w:t>
      </w:r>
      <w:r w:rsidR="00AC466E" w:rsidRPr="00206ACB">
        <w:t xml:space="preserve"> </w:t>
      </w:r>
      <w:r w:rsidRPr="00206ACB">
        <w:t>the</w:t>
      </w:r>
      <w:r w:rsidR="00AC466E" w:rsidRPr="00206ACB">
        <w:t xml:space="preserve"> </w:t>
      </w:r>
      <w:r w:rsidRPr="00206ACB">
        <w:t>NES</w:t>
      </w:r>
      <w:r w:rsidR="00AC466E" w:rsidRPr="00206ACB">
        <w:t xml:space="preserve"> </w:t>
      </w:r>
      <w:r w:rsidRPr="00206ACB">
        <w:t>draws</w:t>
      </w:r>
      <w:r w:rsidR="00AC466E" w:rsidRPr="00206ACB">
        <w:t xml:space="preserve"> </w:t>
      </w:r>
      <w:r w:rsidRPr="00206ACB">
        <w:t>graphics,</w:t>
      </w:r>
      <w:r w:rsidR="00AC466E" w:rsidRPr="00206ACB">
        <w:t xml:space="preserve"> </w:t>
      </w:r>
      <w:r w:rsidRPr="00206ACB">
        <w:t>let's</w:t>
      </w:r>
      <w:r w:rsidR="00AC466E" w:rsidRPr="00206ACB">
        <w:t xml:space="preserve"> </w:t>
      </w:r>
      <w:r w:rsidRPr="00206ACB">
        <w:t>take</w:t>
      </w:r>
      <w:r w:rsidR="00AC466E" w:rsidRPr="00206ACB">
        <w:t xml:space="preserve"> </w:t>
      </w:r>
      <w:r w:rsidRPr="00206ACB">
        <w:t>some</w:t>
      </w:r>
      <w:r w:rsidR="00AC466E" w:rsidRPr="00206ACB">
        <w:t xml:space="preserve"> </w:t>
      </w:r>
      <w:r w:rsidRPr="00206ACB">
        <w:t>time</w:t>
      </w:r>
      <w:r w:rsidR="00AC466E" w:rsidRPr="00206ACB">
        <w:t xml:space="preserve"> </w:t>
      </w:r>
      <w:r w:rsidRPr="00206ACB">
        <w:t>to</w:t>
      </w:r>
      <w:r w:rsidR="00AC466E" w:rsidRPr="00206ACB">
        <w:t xml:space="preserve"> </w:t>
      </w:r>
      <w:r w:rsidRPr="00206ACB">
        <w:t>reflect</w:t>
      </w:r>
      <w:r w:rsidR="00AC466E" w:rsidRPr="00206ACB">
        <w:t xml:space="preserve"> </w:t>
      </w:r>
      <w:r w:rsidRPr="00206ACB">
        <w:t>on</w:t>
      </w:r>
      <w:r w:rsidR="00AC466E" w:rsidRPr="00206ACB">
        <w:t xml:space="preserve"> </w:t>
      </w:r>
      <w:r w:rsidRPr="00206ACB">
        <w:t>what</w:t>
      </w:r>
      <w:r w:rsidR="00AC466E" w:rsidRPr="00206ACB">
        <w:t xml:space="preserve"> </w:t>
      </w:r>
      <w:r w:rsidRPr="00206ACB">
        <w:t>we've</w:t>
      </w:r>
      <w:r w:rsidR="00AC466E" w:rsidRPr="00206ACB">
        <w:t xml:space="preserve"> </w:t>
      </w:r>
      <w:r w:rsidRPr="00206ACB">
        <w:t>already</w:t>
      </w:r>
      <w:r w:rsidR="00AC466E" w:rsidRPr="00206ACB">
        <w:t xml:space="preserve"> </w:t>
      </w:r>
      <w:r w:rsidRPr="00206ACB">
        <w:t>built.</w:t>
      </w:r>
      <w:r w:rsidR="00AC466E" w:rsidRPr="00206ACB">
        <w:t xml:space="preserve"> </w:t>
      </w:r>
      <w:r w:rsidRPr="00206ACB">
        <w:t>There</w:t>
      </w:r>
      <w:r w:rsidR="00AC466E" w:rsidRPr="00206ACB">
        <w:t xml:space="preserve"> </w:t>
      </w:r>
      <w:r w:rsidRPr="00206ACB">
        <w:t>are</w:t>
      </w:r>
      <w:r w:rsidR="00AC466E" w:rsidRPr="00206ACB">
        <w:t xml:space="preserve"> </w:t>
      </w:r>
      <w:r w:rsidRPr="00206ACB">
        <w:t>a</w:t>
      </w:r>
      <w:r w:rsidR="00AC466E" w:rsidRPr="00206ACB">
        <w:t xml:space="preserve"> </w:t>
      </w:r>
      <w:r w:rsidRPr="00206ACB">
        <w:t>number</w:t>
      </w:r>
      <w:r w:rsidR="00AC466E" w:rsidRPr="00206ACB">
        <w:t xml:space="preserve"> </w:t>
      </w:r>
      <w:r w:rsidRPr="00206ACB">
        <w:t>of</w:t>
      </w:r>
      <w:r w:rsidR="00AC466E" w:rsidRPr="00206ACB">
        <w:t xml:space="preserve"> </w:t>
      </w:r>
      <w:r w:rsidRPr="00206ACB">
        <w:t>improvements</w:t>
      </w:r>
      <w:r w:rsidR="00AC466E" w:rsidRPr="00206ACB">
        <w:t xml:space="preserve"> </w:t>
      </w:r>
      <w:r w:rsidRPr="00206ACB">
        <w:t>we</w:t>
      </w:r>
      <w:r w:rsidR="00AC466E" w:rsidRPr="00206ACB">
        <w:t xml:space="preserve"> </w:t>
      </w:r>
      <w:r w:rsidRPr="00206ACB">
        <w:t>can</w:t>
      </w:r>
      <w:r w:rsidR="00AC466E" w:rsidRPr="00206ACB">
        <w:t xml:space="preserve"> </w:t>
      </w:r>
      <w:r w:rsidRPr="00206ACB">
        <w:t>make</w:t>
      </w:r>
      <w:r w:rsidR="00AC466E" w:rsidRPr="00206ACB">
        <w:t xml:space="preserve"> </w:t>
      </w:r>
      <w:r w:rsidRPr="00206ACB">
        <w:t>now</w:t>
      </w:r>
      <w:r w:rsidR="00AC466E" w:rsidRPr="00206ACB">
        <w:t xml:space="preserve"> </w:t>
      </w:r>
      <w:r w:rsidRPr="00206ACB">
        <w:t>that</w:t>
      </w:r>
      <w:r w:rsidR="00AC466E" w:rsidRPr="00206ACB">
        <w:t xml:space="preserve"> </w:t>
      </w:r>
      <w:r w:rsidRPr="00206ACB">
        <w:t>will</w:t>
      </w:r>
      <w:r w:rsidR="00AC466E" w:rsidRPr="00206ACB">
        <w:t xml:space="preserve"> </w:t>
      </w:r>
      <w:r w:rsidRPr="00206ACB">
        <w:t>be</w:t>
      </w:r>
      <w:r w:rsidR="00AC466E" w:rsidRPr="00206ACB">
        <w:t xml:space="preserve"> </w:t>
      </w:r>
      <w:r w:rsidRPr="00206ACB">
        <w:t>useful</w:t>
      </w:r>
      <w:r w:rsidR="00AC466E" w:rsidRPr="00206ACB">
        <w:t xml:space="preserve"> </w:t>
      </w:r>
      <w:r w:rsidRPr="00206ACB">
        <w:t>in</w:t>
      </w:r>
      <w:r w:rsidR="00AC466E" w:rsidRPr="00206ACB">
        <w:t xml:space="preserve"> </w:t>
      </w:r>
      <w:r w:rsidRPr="00206ACB">
        <w:t>the</w:t>
      </w:r>
      <w:r w:rsidR="00AC466E" w:rsidRPr="00206ACB">
        <w:t xml:space="preserve"> </w:t>
      </w:r>
      <w:r w:rsidRPr="00206ACB">
        <w:t>future.</w:t>
      </w:r>
      <w:r w:rsidR="00AC466E" w:rsidRPr="00206ACB">
        <w:t xml:space="preserve"> </w:t>
      </w:r>
      <w:r w:rsidRPr="00206ACB">
        <w:t>By</w:t>
      </w:r>
      <w:r w:rsidR="00AC466E" w:rsidRPr="00206ACB">
        <w:t xml:space="preserve"> </w:t>
      </w:r>
      <w:r w:rsidRPr="00206ACB">
        <w:t>refactoring</w:t>
      </w:r>
      <w:r w:rsidR="00AC466E" w:rsidRPr="00206ACB">
        <w:t xml:space="preserve"> </w:t>
      </w:r>
      <w:r w:rsidRPr="00206ACB">
        <w:t>now,</w:t>
      </w:r>
      <w:r w:rsidR="00AC466E" w:rsidRPr="00206ACB">
        <w:t xml:space="preserve"> </w:t>
      </w:r>
      <w:r w:rsidRPr="00206ACB">
        <w:t>we</w:t>
      </w:r>
      <w:r w:rsidR="00AC466E" w:rsidRPr="00206ACB">
        <w:t xml:space="preserve"> </w:t>
      </w:r>
      <w:r w:rsidRPr="00206ACB">
        <w:t>will</w:t>
      </w:r>
      <w:r w:rsidR="00AC466E" w:rsidRPr="00206ACB">
        <w:t xml:space="preserve"> </w:t>
      </w:r>
      <w:r w:rsidRPr="00206ACB">
        <w:t>create</w:t>
      </w:r>
      <w:r w:rsidR="00AC466E" w:rsidRPr="00206ACB">
        <w:t xml:space="preserve"> </w:t>
      </w:r>
      <w:r w:rsidRPr="00206ACB">
        <w:t>a</w:t>
      </w:r>
      <w:r w:rsidR="00AC466E" w:rsidRPr="00206ACB">
        <w:t xml:space="preserve"> </w:t>
      </w:r>
      <w:r w:rsidRPr="00206ACB">
        <w:t>useful</w:t>
      </w:r>
      <w:r w:rsidR="00AC466E" w:rsidRPr="00206ACB">
        <w:t xml:space="preserve"> </w:t>
      </w:r>
      <w:r w:rsidRPr="00206ACB">
        <w:t>template</w:t>
      </w:r>
      <w:r w:rsidR="00AC466E" w:rsidRPr="00206ACB">
        <w:t xml:space="preserve"> </w:t>
      </w:r>
      <w:r w:rsidRPr="00206ACB">
        <w:t>for</w:t>
      </w:r>
      <w:r w:rsidR="00AC466E" w:rsidRPr="00206ACB">
        <w:t xml:space="preserve"> </w:t>
      </w:r>
      <w:r w:rsidRPr="00206ACB">
        <w:t>our</w:t>
      </w:r>
      <w:r w:rsidR="00AC466E" w:rsidRPr="00206ACB">
        <w:t xml:space="preserve"> </w:t>
      </w:r>
      <w:r w:rsidRPr="00206ACB">
        <w:t>upcoming</w:t>
      </w:r>
      <w:r w:rsidR="00AC466E" w:rsidRPr="00206ACB">
        <w:t xml:space="preserve"> </w:t>
      </w:r>
      <w:r w:rsidRPr="00206ACB">
        <w:t>projects.</w:t>
      </w:r>
    </w:p>
    <w:p w14:paraId="7D4C0DDA" w14:textId="6FA28E9B" w:rsidR="006A66CE" w:rsidRPr="00206ACB" w:rsidRDefault="006A66CE" w:rsidP="00D4075A">
      <w:pPr>
        <w:pStyle w:val="Heading3"/>
        <w:rPr>
          <w:rFonts w:cstheme="minorHAnsi"/>
        </w:rPr>
      </w:pPr>
      <w:bookmarkStart w:id="92" w:name="_Toc168434228"/>
      <w:bookmarkStart w:id="93" w:name="_Toc168779349"/>
      <w:r w:rsidRPr="00206ACB">
        <w:rPr>
          <w:rFonts w:cstheme="minorHAnsi"/>
        </w:rPr>
        <w:t>Constants</w:t>
      </w:r>
      <w:bookmarkEnd w:id="92"/>
      <w:bookmarkEnd w:id="93"/>
    </w:p>
    <w:p w14:paraId="590990E2" w14:textId="2ADDEECF" w:rsidR="0015638E" w:rsidRPr="00206ACB" w:rsidRDefault="0015638E" w:rsidP="0041004D">
      <w:pPr>
        <w:rPr>
          <w:lang w:eastAsia="ja-JP"/>
        </w:rPr>
      </w:pPr>
      <w:r w:rsidRPr="00206ACB">
        <w:rPr>
          <w:lang w:eastAsia="ja-JP"/>
        </w:rPr>
        <w:t>There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several</w:t>
      </w:r>
      <w:r w:rsidR="00AC466E" w:rsidRPr="00206ACB">
        <w:rPr>
          <w:lang w:eastAsia="ja-JP"/>
        </w:rPr>
        <w:t xml:space="preserve"> </w:t>
      </w:r>
      <w:r w:rsidRPr="00206ACB">
        <w:rPr>
          <w:lang w:eastAsia="ja-JP"/>
        </w:rPr>
        <w:t>places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where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particular</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doesn't</w:t>
      </w:r>
      <w:r w:rsidR="00AC466E" w:rsidRPr="00206ACB">
        <w:rPr>
          <w:lang w:eastAsia="ja-JP"/>
        </w:rPr>
        <w:t xml:space="preserve"> </w:t>
      </w:r>
      <w:r w:rsidRPr="00206ACB">
        <w:rPr>
          <w:lang w:eastAsia="ja-JP"/>
        </w:rPr>
        <w:t>change,</w:t>
      </w:r>
      <w:r w:rsidR="00AC466E" w:rsidRPr="00206ACB">
        <w:rPr>
          <w:lang w:eastAsia="ja-JP"/>
        </w:rPr>
        <w:t xml:space="preserve"> </w:t>
      </w:r>
      <w:r w:rsidRPr="00206ACB">
        <w:rPr>
          <w:lang w:eastAsia="ja-JP"/>
        </w:rPr>
        <w:t>such</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MMIO</w:t>
      </w:r>
      <w:r w:rsidR="00AC466E" w:rsidRPr="00206ACB">
        <w:rPr>
          <w:lang w:eastAsia="ja-JP"/>
        </w:rPr>
        <w:t xml:space="preserve"> </w:t>
      </w:r>
      <w:r w:rsidRPr="00206ACB">
        <w:rPr>
          <w:lang w:eastAsia="ja-JP"/>
        </w:rPr>
        <w:t>addresses</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talking</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hard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tell</w:t>
      </w:r>
      <w:r w:rsidR="00AC466E" w:rsidRPr="00206ACB">
        <w:rPr>
          <w:lang w:eastAsia="ja-JP"/>
        </w:rPr>
        <w:t xml:space="preserve"> </w:t>
      </w:r>
      <w:r w:rsidRPr="00206ACB">
        <w:rPr>
          <w:lang w:eastAsia="ja-JP"/>
        </w:rPr>
        <w:t>what</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referring</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looking</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code.</w:t>
      </w:r>
    </w:p>
    <w:p w14:paraId="5F0812F4" w14:textId="00B9702F" w:rsidR="0015638E" w:rsidRPr="00206ACB" w:rsidRDefault="0015638E" w:rsidP="0041004D">
      <w:pPr>
        <w:rPr>
          <w:lang w:eastAsia="ja-JP"/>
        </w:rPr>
      </w:pPr>
      <w:r w:rsidRPr="00206ACB">
        <w:rPr>
          <w:lang w:eastAsia="ja-JP"/>
        </w:rPr>
        <w:t>Thankfully,</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replace</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abstract</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descriptive</w:t>
      </w:r>
      <w:r w:rsidR="00AC466E" w:rsidRPr="00206ACB">
        <w:rPr>
          <w:lang w:eastAsia="ja-JP"/>
        </w:rPr>
        <w:t xml:space="preserve"> </w:t>
      </w:r>
      <w:r w:rsidRPr="00206ACB">
        <w:rPr>
          <w:lang w:eastAsia="ja-JP"/>
        </w:rPr>
        <w:t>text,</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declaring</w:t>
      </w:r>
      <w:r w:rsidR="00AC466E" w:rsidRPr="00206ACB">
        <w:rPr>
          <w:lang w:eastAsia="ja-JP"/>
        </w:rPr>
        <w:t xml:space="preserve"> </w:t>
      </w:r>
      <w:r w:rsidRPr="00206ACB">
        <w:rPr>
          <w:i/>
          <w:iCs/>
          <w:lang w:eastAsia="ja-JP"/>
        </w:rPr>
        <w:t>constants</w:t>
      </w:r>
      <w:r w:rsidRPr="00206ACB">
        <w:rPr>
          <w:lang w:eastAsia="ja-JP"/>
        </w:rPr>
        <w: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constant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essentially</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name</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can't</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changed.</w:t>
      </w:r>
      <w:r w:rsidR="00AC466E" w:rsidRPr="00206ACB">
        <w:rPr>
          <w:lang w:eastAsia="ja-JP"/>
        </w:rPr>
        <w:t xml:space="preserve"> </w:t>
      </w:r>
      <w:r w:rsidRPr="00206ACB">
        <w:rPr>
          <w:lang w:eastAsia="ja-JP"/>
        </w:rPr>
        <w:t>Let's</w:t>
      </w:r>
      <w:r w:rsidR="00AC466E" w:rsidRPr="00206ACB">
        <w:rPr>
          <w:lang w:eastAsia="ja-JP"/>
        </w:rPr>
        <w:t xml:space="preserve"> </w:t>
      </w:r>
      <w:r w:rsidRPr="00206ACB">
        <w:rPr>
          <w:lang w:eastAsia="ja-JP"/>
        </w:rPr>
        <w:t>create</w:t>
      </w:r>
      <w:r w:rsidR="00AC466E" w:rsidRPr="00206ACB">
        <w:rPr>
          <w:lang w:eastAsia="ja-JP"/>
        </w:rPr>
        <w:t xml:space="preserve"> </w:t>
      </w:r>
      <w:r w:rsidRPr="00206ACB">
        <w:rPr>
          <w:lang w:eastAsia="ja-JP"/>
        </w:rPr>
        <w:t>constants</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addresses</w:t>
      </w:r>
      <w:r w:rsidR="00AC466E" w:rsidRPr="00206ACB">
        <w:rPr>
          <w:lang w:eastAsia="ja-JP"/>
        </w:rPr>
        <w:t xml:space="preserve"> </w:t>
      </w:r>
      <w:r w:rsidRPr="00206ACB">
        <w:rPr>
          <w:lang w:eastAsia="ja-JP"/>
        </w:rPr>
        <w:t>we've</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far:</w:t>
      </w:r>
    </w:p>
    <w:p w14:paraId="485811D4" w14:textId="3A5E63D5" w:rsidR="00F13BF2" w:rsidRPr="00613C21" w:rsidRDefault="00F13BF2" w:rsidP="004D3BF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left="360" w:firstLine="360"/>
        <w:jc w:val="left"/>
        <w:rPr>
          <w:rFonts w:ascii="DejaVu Sans Mono" w:eastAsia="Times New Roman" w:hAnsi="DejaVu Sans Mono" w:cs="DejaVu Sans Mono"/>
          <w:color w:val="07E2FA"/>
          <w:kern w:val="0"/>
          <w:szCs w:val="26"/>
          <w:bdr w:val="none" w:sz="0" w:space="0" w:color="auto" w:frame="1"/>
          <w:shd w:val="clear" w:color="auto" w:fill="272822"/>
          <w:lang w:eastAsia="ja-JP"/>
        </w:rPr>
      </w:pPr>
      <w:r w:rsidRPr="00613C21">
        <w:rPr>
          <w:rFonts w:ascii="DejaVu Sans Mono" w:eastAsia="Times New Roman" w:hAnsi="DejaVu Sans Mono" w:cs="DejaVu Sans Mono"/>
          <w:color w:val="10C26F"/>
          <w:kern w:val="0"/>
          <w:szCs w:val="26"/>
          <w:bdr w:val="none" w:sz="0" w:space="0" w:color="auto" w:frame="1"/>
          <w:shd w:val="clear" w:color="auto" w:fill="272822"/>
          <w:lang w:eastAsia="ja-JP"/>
        </w:rPr>
        <w:t>PPUCTRL</w:t>
      </w:r>
      <w:r w:rsidR="00AC466E" w:rsidRPr="00613C21">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613C21">
        <w:rPr>
          <w:rFonts w:ascii="DejaVu Sans Mono" w:eastAsia="Times New Roman" w:hAnsi="DejaVu Sans Mono" w:cs="DejaVu Sans Mono"/>
          <w:color w:val="10C26F"/>
          <w:kern w:val="0"/>
          <w:szCs w:val="26"/>
          <w:bdr w:val="none" w:sz="0" w:space="0" w:color="auto" w:frame="1"/>
          <w:shd w:val="clear" w:color="auto" w:fill="272822"/>
          <w:lang w:eastAsia="ja-JP"/>
        </w:rPr>
        <w:t>=</w:t>
      </w:r>
      <w:r w:rsidR="00AC466E" w:rsidRPr="00613C21">
        <w:rPr>
          <w:rFonts w:ascii="DejaVu Sans Mono" w:eastAsia="Times New Roman" w:hAnsi="DejaVu Sans Mono" w:cs="DejaVu Sans Mono"/>
          <w:color w:val="07E2FA"/>
          <w:kern w:val="0"/>
          <w:szCs w:val="26"/>
          <w:bdr w:val="none" w:sz="0" w:space="0" w:color="auto" w:frame="1"/>
          <w:shd w:val="clear" w:color="auto" w:fill="272822"/>
          <w:lang w:eastAsia="ja-JP"/>
        </w:rPr>
        <w:t xml:space="preserve"> </w:t>
      </w:r>
      <w:r w:rsidRPr="00613C21">
        <w:rPr>
          <w:rFonts w:ascii="DejaVu Sans Mono" w:eastAsia="Times New Roman" w:hAnsi="DejaVu Sans Mono" w:cs="DejaVu Sans Mono"/>
          <w:color w:val="07E2FA"/>
          <w:kern w:val="0"/>
          <w:szCs w:val="26"/>
          <w:bdr w:val="none" w:sz="0" w:space="0" w:color="auto" w:frame="1"/>
          <w:shd w:val="clear" w:color="auto" w:fill="272822"/>
          <w:lang w:eastAsia="ja-JP"/>
        </w:rPr>
        <w:t>$2000</w:t>
      </w:r>
    </w:p>
    <w:p w14:paraId="75B0BAFE" w14:textId="0779F06F" w:rsidR="00F13BF2" w:rsidRPr="00613C21" w:rsidRDefault="00F13BF2" w:rsidP="004D3BF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left="360" w:firstLine="360"/>
        <w:jc w:val="left"/>
        <w:rPr>
          <w:rFonts w:ascii="DejaVu Sans Mono" w:eastAsia="Times New Roman" w:hAnsi="DejaVu Sans Mono" w:cs="DejaVu Sans Mono"/>
          <w:color w:val="07E2FA"/>
          <w:kern w:val="0"/>
          <w:szCs w:val="26"/>
          <w:bdr w:val="none" w:sz="0" w:space="0" w:color="auto" w:frame="1"/>
          <w:shd w:val="clear" w:color="auto" w:fill="272822"/>
          <w:lang w:eastAsia="ja-JP"/>
        </w:rPr>
      </w:pPr>
      <w:bookmarkStart w:id="94" w:name="_Hlk168531865"/>
      <w:r w:rsidRPr="00613C21">
        <w:rPr>
          <w:rFonts w:ascii="DejaVu Sans Mono" w:eastAsia="Times New Roman" w:hAnsi="DejaVu Sans Mono" w:cs="DejaVu Sans Mono"/>
          <w:color w:val="10C26F"/>
          <w:kern w:val="0"/>
          <w:szCs w:val="26"/>
          <w:bdr w:val="none" w:sz="0" w:space="0" w:color="auto" w:frame="1"/>
          <w:shd w:val="clear" w:color="auto" w:fill="272822"/>
          <w:lang w:eastAsia="ja-JP"/>
        </w:rPr>
        <w:t>PPUMASK</w:t>
      </w:r>
      <w:bookmarkEnd w:id="94"/>
      <w:r w:rsidR="00AC466E" w:rsidRPr="00613C21">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613C21">
        <w:rPr>
          <w:rFonts w:ascii="DejaVu Sans Mono" w:eastAsia="Times New Roman" w:hAnsi="DejaVu Sans Mono" w:cs="DejaVu Sans Mono"/>
          <w:color w:val="10C26F"/>
          <w:kern w:val="0"/>
          <w:szCs w:val="26"/>
          <w:bdr w:val="none" w:sz="0" w:space="0" w:color="auto" w:frame="1"/>
          <w:shd w:val="clear" w:color="auto" w:fill="272822"/>
          <w:lang w:eastAsia="ja-JP"/>
        </w:rPr>
        <w:t>=</w:t>
      </w:r>
      <w:r w:rsidR="00AC466E" w:rsidRPr="00613C21">
        <w:rPr>
          <w:rFonts w:ascii="DejaVu Sans Mono" w:eastAsia="Times New Roman" w:hAnsi="DejaVu Sans Mono" w:cs="DejaVu Sans Mono"/>
          <w:color w:val="07E2FA"/>
          <w:kern w:val="0"/>
          <w:szCs w:val="26"/>
          <w:bdr w:val="none" w:sz="0" w:space="0" w:color="auto" w:frame="1"/>
          <w:shd w:val="clear" w:color="auto" w:fill="272822"/>
          <w:lang w:eastAsia="ja-JP"/>
        </w:rPr>
        <w:t xml:space="preserve"> </w:t>
      </w:r>
      <w:r w:rsidRPr="00613C21">
        <w:rPr>
          <w:rFonts w:ascii="DejaVu Sans Mono" w:eastAsia="Times New Roman" w:hAnsi="DejaVu Sans Mono" w:cs="DejaVu Sans Mono"/>
          <w:color w:val="07E2FA"/>
          <w:kern w:val="0"/>
          <w:szCs w:val="26"/>
          <w:bdr w:val="none" w:sz="0" w:space="0" w:color="auto" w:frame="1"/>
          <w:shd w:val="clear" w:color="auto" w:fill="272822"/>
          <w:lang w:eastAsia="ja-JP"/>
        </w:rPr>
        <w:t>$2001</w:t>
      </w:r>
    </w:p>
    <w:p w14:paraId="18029F55" w14:textId="06F47CCF" w:rsidR="00F13BF2" w:rsidRPr="00613C21" w:rsidRDefault="00F13BF2" w:rsidP="004D3BF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left="360" w:firstLine="360"/>
        <w:jc w:val="left"/>
        <w:rPr>
          <w:rFonts w:ascii="DejaVu Sans Mono" w:eastAsia="Times New Roman" w:hAnsi="DejaVu Sans Mono" w:cs="DejaVu Sans Mono"/>
          <w:color w:val="07E2FA"/>
          <w:kern w:val="0"/>
          <w:szCs w:val="26"/>
          <w:bdr w:val="none" w:sz="0" w:space="0" w:color="auto" w:frame="1"/>
          <w:shd w:val="clear" w:color="auto" w:fill="272822"/>
          <w:lang w:eastAsia="ja-JP"/>
        </w:rPr>
      </w:pPr>
      <w:bookmarkStart w:id="95" w:name="_Hlk168531804"/>
      <w:r w:rsidRPr="00613C21">
        <w:rPr>
          <w:rFonts w:ascii="DejaVu Sans Mono" w:eastAsia="Times New Roman" w:hAnsi="DejaVu Sans Mono" w:cs="DejaVu Sans Mono"/>
          <w:color w:val="10C26F"/>
          <w:kern w:val="0"/>
          <w:szCs w:val="26"/>
          <w:bdr w:val="none" w:sz="0" w:space="0" w:color="auto" w:frame="1"/>
          <w:shd w:val="clear" w:color="auto" w:fill="272822"/>
          <w:lang w:eastAsia="ja-JP"/>
        </w:rPr>
        <w:t>PPUSTATUS</w:t>
      </w:r>
      <w:bookmarkEnd w:id="95"/>
      <w:r w:rsidR="00AC466E" w:rsidRPr="00613C21">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613C21">
        <w:rPr>
          <w:rFonts w:ascii="DejaVu Sans Mono" w:eastAsia="Times New Roman" w:hAnsi="DejaVu Sans Mono" w:cs="DejaVu Sans Mono"/>
          <w:color w:val="10C26F"/>
          <w:kern w:val="0"/>
          <w:szCs w:val="26"/>
          <w:bdr w:val="none" w:sz="0" w:space="0" w:color="auto" w:frame="1"/>
          <w:shd w:val="clear" w:color="auto" w:fill="272822"/>
          <w:lang w:eastAsia="ja-JP"/>
        </w:rPr>
        <w:t>=</w:t>
      </w:r>
      <w:r w:rsidR="00AC466E" w:rsidRPr="00613C21">
        <w:rPr>
          <w:rFonts w:ascii="DejaVu Sans Mono" w:eastAsia="Times New Roman" w:hAnsi="DejaVu Sans Mono" w:cs="DejaVu Sans Mono"/>
          <w:color w:val="07E2FA"/>
          <w:kern w:val="0"/>
          <w:szCs w:val="26"/>
          <w:bdr w:val="none" w:sz="0" w:space="0" w:color="auto" w:frame="1"/>
          <w:shd w:val="clear" w:color="auto" w:fill="272822"/>
          <w:lang w:eastAsia="ja-JP"/>
        </w:rPr>
        <w:t xml:space="preserve"> </w:t>
      </w:r>
      <w:r w:rsidRPr="00613C21">
        <w:rPr>
          <w:rFonts w:ascii="DejaVu Sans Mono" w:eastAsia="Times New Roman" w:hAnsi="DejaVu Sans Mono" w:cs="DejaVu Sans Mono"/>
          <w:color w:val="07E2FA"/>
          <w:kern w:val="0"/>
          <w:szCs w:val="26"/>
          <w:bdr w:val="none" w:sz="0" w:space="0" w:color="auto" w:frame="1"/>
          <w:shd w:val="clear" w:color="auto" w:fill="272822"/>
          <w:lang w:eastAsia="ja-JP"/>
        </w:rPr>
        <w:t>$2002</w:t>
      </w:r>
    </w:p>
    <w:p w14:paraId="37A73980" w14:textId="7B4BAADC" w:rsidR="00F13BF2" w:rsidRPr="00613C21" w:rsidRDefault="00F13BF2" w:rsidP="004D3BF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left="360" w:firstLine="360"/>
        <w:jc w:val="left"/>
        <w:rPr>
          <w:rFonts w:ascii="DejaVu Sans Mono" w:eastAsia="Times New Roman" w:hAnsi="DejaVu Sans Mono" w:cs="DejaVu Sans Mono"/>
          <w:color w:val="07E2FA"/>
          <w:kern w:val="0"/>
          <w:szCs w:val="26"/>
          <w:bdr w:val="none" w:sz="0" w:space="0" w:color="auto" w:frame="1"/>
          <w:shd w:val="clear" w:color="auto" w:fill="272822"/>
          <w:lang w:eastAsia="ja-JP"/>
        </w:rPr>
      </w:pPr>
      <w:bookmarkStart w:id="96" w:name="_Hlk168531837"/>
      <w:r w:rsidRPr="00613C21">
        <w:rPr>
          <w:rFonts w:ascii="DejaVu Sans Mono" w:eastAsia="Times New Roman" w:hAnsi="DejaVu Sans Mono" w:cs="DejaVu Sans Mono"/>
          <w:color w:val="10C26F"/>
          <w:kern w:val="0"/>
          <w:szCs w:val="26"/>
          <w:bdr w:val="none" w:sz="0" w:space="0" w:color="auto" w:frame="1"/>
          <w:shd w:val="clear" w:color="auto" w:fill="272822"/>
          <w:lang w:eastAsia="ja-JP"/>
        </w:rPr>
        <w:t>PPUADDR</w:t>
      </w:r>
      <w:bookmarkEnd w:id="96"/>
      <w:r w:rsidR="00AC466E" w:rsidRPr="00613C21">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613C21">
        <w:rPr>
          <w:rFonts w:ascii="DejaVu Sans Mono" w:eastAsia="Times New Roman" w:hAnsi="DejaVu Sans Mono" w:cs="DejaVu Sans Mono"/>
          <w:color w:val="10C26F"/>
          <w:kern w:val="0"/>
          <w:szCs w:val="26"/>
          <w:bdr w:val="none" w:sz="0" w:space="0" w:color="auto" w:frame="1"/>
          <w:shd w:val="clear" w:color="auto" w:fill="272822"/>
          <w:lang w:eastAsia="ja-JP"/>
        </w:rPr>
        <w:t>=</w:t>
      </w:r>
      <w:r w:rsidR="00AC466E" w:rsidRPr="00613C21">
        <w:rPr>
          <w:rFonts w:ascii="DejaVu Sans Mono" w:eastAsia="Times New Roman" w:hAnsi="DejaVu Sans Mono" w:cs="DejaVu Sans Mono"/>
          <w:color w:val="07E2FA"/>
          <w:kern w:val="0"/>
          <w:szCs w:val="26"/>
          <w:bdr w:val="none" w:sz="0" w:space="0" w:color="auto" w:frame="1"/>
          <w:shd w:val="clear" w:color="auto" w:fill="272822"/>
          <w:lang w:eastAsia="ja-JP"/>
        </w:rPr>
        <w:t xml:space="preserve"> </w:t>
      </w:r>
      <w:r w:rsidRPr="00613C21">
        <w:rPr>
          <w:rFonts w:ascii="DejaVu Sans Mono" w:eastAsia="Times New Roman" w:hAnsi="DejaVu Sans Mono" w:cs="DejaVu Sans Mono"/>
          <w:color w:val="07E2FA"/>
          <w:kern w:val="0"/>
          <w:szCs w:val="26"/>
          <w:bdr w:val="none" w:sz="0" w:space="0" w:color="auto" w:frame="1"/>
          <w:shd w:val="clear" w:color="auto" w:fill="272822"/>
          <w:lang w:eastAsia="ja-JP"/>
        </w:rPr>
        <w:t>$2006</w:t>
      </w:r>
    </w:p>
    <w:p w14:paraId="41A039BF" w14:textId="052201D1" w:rsidR="00D7656D" w:rsidRPr="00613C21" w:rsidRDefault="00F13BF2" w:rsidP="004D3BF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left="360" w:firstLine="360"/>
        <w:jc w:val="left"/>
        <w:rPr>
          <w:rFonts w:ascii="DejaVu Sans Mono" w:eastAsia="Times New Roman" w:hAnsi="DejaVu Sans Mono" w:cs="DejaVu Sans Mono"/>
          <w:color w:val="07E2FA"/>
          <w:kern w:val="0"/>
          <w:szCs w:val="26"/>
          <w:lang w:eastAsia="ja-JP"/>
        </w:rPr>
      </w:pPr>
      <w:r w:rsidRPr="00613C21">
        <w:rPr>
          <w:rFonts w:ascii="DejaVu Sans Mono" w:eastAsia="Times New Roman" w:hAnsi="DejaVu Sans Mono" w:cs="DejaVu Sans Mono"/>
          <w:color w:val="10C26F"/>
          <w:kern w:val="0"/>
          <w:szCs w:val="26"/>
          <w:bdr w:val="none" w:sz="0" w:space="0" w:color="auto" w:frame="1"/>
          <w:shd w:val="clear" w:color="auto" w:fill="272822"/>
          <w:lang w:eastAsia="ja-JP"/>
        </w:rPr>
        <w:t>PPUDATA</w:t>
      </w:r>
      <w:r w:rsidR="00AC466E" w:rsidRPr="00613C21">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613C21">
        <w:rPr>
          <w:rFonts w:ascii="DejaVu Sans Mono" w:eastAsia="Times New Roman" w:hAnsi="DejaVu Sans Mono" w:cs="DejaVu Sans Mono"/>
          <w:color w:val="10C26F"/>
          <w:kern w:val="0"/>
          <w:szCs w:val="26"/>
          <w:bdr w:val="none" w:sz="0" w:space="0" w:color="auto" w:frame="1"/>
          <w:shd w:val="clear" w:color="auto" w:fill="272822"/>
          <w:lang w:eastAsia="ja-JP"/>
        </w:rPr>
        <w:t>=</w:t>
      </w:r>
      <w:r w:rsidR="00AC466E" w:rsidRPr="00613C21">
        <w:rPr>
          <w:rFonts w:ascii="DejaVu Sans Mono" w:eastAsia="Times New Roman" w:hAnsi="DejaVu Sans Mono" w:cs="DejaVu Sans Mono"/>
          <w:color w:val="07E2FA"/>
          <w:kern w:val="0"/>
          <w:szCs w:val="26"/>
          <w:bdr w:val="none" w:sz="0" w:space="0" w:color="auto" w:frame="1"/>
          <w:shd w:val="clear" w:color="auto" w:fill="272822"/>
          <w:lang w:eastAsia="ja-JP"/>
        </w:rPr>
        <w:t xml:space="preserve"> </w:t>
      </w:r>
      <w:r w:rsidRPr="00613C21">
        <w:rPr>
          <w:rFonts w:ascii="DejaVu Sans Mono" w:eastAsia="Times New Roman" w:hAnsi="DejaVu Sans Mono" w:cs="DejaVu Sans Mono"/>
          <w:color w:val="07E2FA"/>
          <w:kern w:val="0"/>
          <w:szCs w:val="26"/>
          <w:bdr w:val="none" w:sz="0" w:space="0" w:color="auto" w:frame="1"/>
          <w:shd w:val="clear" w:color="auto" w:fill="272822"/>
          <w:lang w:eastAsia="ja-JP"/>
        </w:rPr>
        <w:t>$2007</w:t>
      </w:r>
    </w:p>
    <w:p w14:paraId="6BBB1E0A" w14:textId="1F1F40F6" w:rsidR="0015638E" w:rsidRPr="00206ACB" w:rsidRDefault="00000000" w:rsidP="0041004D">
      <w:r>
        <w:rPr>
          <w:noProof/>
          <w:color w:val="111111"/>
        </w:rPr>
        <w:pict w14:anchorId="4C844B30">
          <v:rect id="_x0000_s2155" style="position:absolute;left:0;text-align:left;margin-left:-5.35pt;margin-top:24.1pt;width:20.3pt;height:239.25pt;z-index:251711488;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55" inset="0,0,0,0">
              <w:txbxContent>
                <w:p w14:paraId="423EB4EA" w14:textId="2A2DB831" w:rsidR="00293712" w:rsidRDefault="00293712" w:rsidP="00613C2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w:t>
                  </w:r>
                  <w:r w:rsidR="00613C21">
                    <w:rPr>
                      <w:rFonts w:ascii="DejaVu Sans Mono" w:hAnsi="DejaVu Sans Mono" w:cs="DejaVu Sans Mono"/>
                      <w:szCs w:val="26"/>
                    </w:rPr>
                    <w:t>4</w:t>
                  </w:r>
                </w:p>
                <w:p w14:paraId="7AAF4554" w14:textId="14AB02CB" w:rsidR="00293712" w:rsidRDefault="00293712" w:rsidP="00613C2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w:t>
                  </w:r>
                  <w:r w:rsidR="00613C21">
                    <w:rPr>
                      <w:rFonts w:ascii="DejaVu Sans Mono" w:hAnsi="DejaVu Sans Mono" w:cs="DejaVu Sans Mono"/>
                      <w:szCs w:val="26"/>
                    </w:rPr>
                    <w:t>5</w:t>
                  </w:r>
                </w:p>
                <w:p w14:paraId="31039CEE" w14:textId="59041248" w:rsidR="00293712" w:rsidRDefault="00293712" w:rsidP="00613C2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w:t>
                  </w:r>
                  <w:r w:rsidR="00613C21">
                    <w:rPr>
                      <w:rFonts w:ascii="DejaVu Sans Mono" w:hAnsi="DejaVu Sans Mono" w:cs="DejaVu Sans Mono"/>
                      <w:szCs w:val="26"/>
                    </w:rPr>
                    <w:t>6</w:t>
                  </w:r>
                </w:p>
                <w:p w14:paraId="4CBBB02A" w14:textId="69C766A1" w:rsidR="00613C21" w:rsidRDefault="00613C21" w:rsidP="00613C2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37</w:t>
                  </w:r>
                </w:p>
                <w:p w14:paraId="56D11E86" w14:textId="4D00531A" w:rsidR="00613C21" w:rsidRDefault="00613C21" w:rsidP="00613C2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38</w:t>
                  </w:r>
                </w:p>
                <w:p w14:paraId="0E42B6D9" w14:textId="6D332AC4" w:rsidR="00613C21" w:rsidRDefault="00613C21" w:rsidP="00613C2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39</w:t>
                  </w:r>
                </w:p>
                <w:p w14:paraId="1AB7FC54" w14:textId="075A6738" w:rsidR="00613C21" w:rsidRDefault="00613C21" w:rsidP="00613C2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40</w:t>
                  </w:r>
                </w:p>
                <w:p w14:paraId="6D9682DE" w14:textId="7E48F963" w:rsidR="00613C21" w:rsidRDefault="00613C21" w:rsidP="00613C2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41</w:t>
                  </w:r>
                </w:p>
                <w:p w14:paraId="63B5A6B5" w14:textId="2BF3C888" w:rsidR="00613C21" w:rsidRDefault="00613C21" w:rsidP="00613C2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42</w:t>
                  </w:r>
                </w:p>
                <w:p w14:paraId="18262EA4" w14:textId="7AF0D2C7" w:rsidR="00613C21" w:rsidRDefault="00613C21" w:rsidP="00613C2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43</w:t>
                  </w:r>
                </w:p>
                <w:p w14:paraId="52A60094" w14:textId="1D88281C" w:rsidR="00613C21" w:rsidRDefault="00613C21" w:rsidP="00613C2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44</w:t>
                  </w:r>
                </w:p>
                <w:p w14:paraId="035C80F3" w14:textId="34DFE1BE" w:rsidR="00613C21" w:rsidRDefault="00613C21" w:rsidP="00613C2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45</w:t>
                  </w:r>
                </w:p>
                <w:p w14:paraId="46195047" w14:textId="5978EE08" w:rsidR="00613C21" w:rsidRPr="0039594C" w:rsidRDefault="00613C21" w:rsidP="00613C2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46</w:t>
                  </w:r>
                </w:p>
              </w:txbxContent>
            </v:textbox>
          </v:rect>
        </w:pict>
      </w:r>
      <w:r w:rsidR="00F13BF2" w:rsidRPr="00206ACB">
        <w:t>With</w:t>
      </w:r>
      <w:r w:rsidR="00AC466E" w:rsidRPr="00206ACB">
        <w:t xml:space="preserve"> </w:t>
      </w:r>
      <w:r w:rsidR="00F13BF2" w:rsidRPr="00206ACB">
        <w:t>these</w:t>
      </w:r>
      <w:r w:rsidR="00AC466E" w:rsidRPr="00206ACB">
        <w:t xml:space="preserve"> </w:t>
      </w:r>
      <w:r w:rsidR="00F13BF2" w:rsidRPr="00206ACB">
        <w:t>constants,</w:t>
      </w:r>
      <w:r w:rsidR="00AC466E" w:rsidRPr="00206ACB">
        <w:t xml:space="preserve"> </w:t>
      </w:r>
      <w:r w:rsidR="00F13BF2" w:rsidRPr="00206ACB">
        <w:t>our</w:t>
      </w:r>
      <w:r w:rsidR="00AC466E" w:rsidRPr="00206ACB">
        <w:t xml:space="preserve"> </w:t>
      </w:r>
      <w:r w:rsidR="00F13BF2" w:rsidRPr="00206ACB">
        <w:t>main</w:t>
      </w:r>
      <w:r w:rsidR="00AC466E" w:rsidRPr="00206ACB">
        <w:t xml:space="preserve"> </w:t>
      </w:r>
      <w:r w:rsidR="00F13BF2" w:rsidRPr="00206ACB">
        <w:t>code</w:t>
      </w:r>
      <w:r w:rsidR="00AC466E" w:rsidRPr="00206ACB">
        <w:t xml:space="preserve"> </w:t>
      </w:r>
      <w:r w:rsidR="00F13BF2" w:rsidRPr="00206ACB">
        <w:t>becomes</w:t>
      </w:r>
      <w:r w:rsidR="00AC466E" w:rsidRPr="00206ACB">
        <w:t xml:space="preserve"> </w:t>
      </w:r>
      <w:r w:rsidR="00F13BF2" w:rsidRPr="00206ACB">
        <w:t>much</w:t>
      </w:r>
      <w:r w:rsidR="00AC466E" w:rsidRPr="00206ACB">
        <w:t xml:space="preserve"> </w:t>
      </w:r>
      <w:r w:rsidR="00F13BF2" w:rsidRPr="00206ACB">
        <w:t>more</w:t>
      </w:r>
      <w:r w:rsidR="00AC466E" w:rsidRPr="00206ACB">
        <w:t xml:space="preserve"> </w:t>
      </w:r>
      <w:r w:rsidR="00F13BF2" w:rsidRPr="00206ACB">
        <w:t>readable:</w:t>
      </w:r>
    </w:p>
    <w:p w14:paraId="586869C0" w14:textId="77777777" w:rsidR="00613C21" w:rsidRPr="00317C42" w:rsidRDefault="00613C2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.proc main</w:t>
      </w:r>
    </w:p>
    <w:p w14:paraId="38ADCC75" w14:textId="62B59094" w:rsidR="00613C21" w:rsidRPr="00317C42" w:rsidRDefault="00613C2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613C21">
        <w:rPr>
          <w:rFonts w:ascii="DejaVu Sans Mono" w:hAnsi="DejaVu Sans Mono" w:cs="DejaVu Sans Mono"/>
          <w:color w:val="10C26F"/>
          <w:sz w:val="26"/>
          <w:szCs w:val="26"/>
        </w:rPr>
        <w:t>PPUSTATUS</w:t>
      </w:r>
    </w:p>
    <w:p w14:paraId="7E8978F2" w14:textId="77777777" w:rsidR="00613C21" w:rsidRPr="00317C42" w:rsidRDefault="00613C2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$3f</w:t>
      </w:r>
    </w:p>
    <w:p w14:paraId="7AF1D0F3" w14:textId="158F3694" w:rsidR="00613C21" w:rsidRPr="00317C42" w:rsidRDefault="00613C2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PPUADDR</w:t>
      </w:r>
    </w:p>
    <w:p w14:paraId="29E9EFFE" w14:textId="77777777" w:rsidR="00613C21" w:rsidRPr="00317C42" w:rsidRDefault="00613C2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$00</w:t>
      </w:r>
    </w:p>
    <w:p w14:paraId="0EA8A48A" w14:textId="2DD1BA0C" w:rsidR="00613C21" w:rsidRPr="00317C42" w:rsidRDefault="00613C2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PPUADDR</w:t>
      </w:r>
    </w:p>
    <w:p w14:paraId="76BCFD9F" w14:textId="77777777" w:rsidR="00613C21" w:rsidRPr="00317C42" w:rsidRDefault="00613C2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$29</w:t>
      </w:r>
    </w:p>
    <w:p w14:paraId="4B5AC581" w14:textId="641366DC" w:rsidR="00613C21" w:rsidRPr="00317C42" w:rsidRDefault="00613C2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PPUDATA</w:t>
      </w:r>
    </w:p>
    <w:p w14:paraId="7457D2BB" w14:textId="77777777" w:rsidR="00613C21" w:rsidRPr="00317C42" w:rsidRDefault="00613C2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8B76F1">
        <w:rPr>
          <w:rFonts w:ascii="DejaVu Sans Mono" w:hAnsi="DejaVu Sans Mono" w:cs="DejaVu Sans Mono"/>
          <w:color w:val="07E2FA"/>
          <w:sz w:val="26"/>
          <w:szCs w:val="26"/>
        </w:rPr>
        <w:t>%00011110</w:t>
      </w:r>
    </w:p>
    <w:p w14:paraId="683C4D36" w14:textId="6FDC6097" w:rsidR="00613C21" w:rsidRPr="00317C42" w:rsidRDefault="00613C2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PPUMASK</w:t>
      </w:r>
    </w:p>
    <w:p w14:paraId="6C6B056E" w14:textId="77777777" w:rsidR="00613C21" w:rsidRPr="00317C42" w:rsidRDefault="00613C2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forever:</w:t>
      </w:r>
    </w:p>
    <w:p w14:paraId="60BC2D9E" w14:textId="77777777" w:rsidR="00613C21" w:rsidRPr="00317C42" w:rsidRDefault="00613C2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JMP</w:t>
      </w:r>
      <w:r w:rsidRPr="00317C42">
        <w:rPr>
          <w:rFonts w:ascii="DejaVu Sans Mono" w:hAnsi="DejaVu Sans Mono" w:cs="DejaVu Sans Mono"/>
          <w:color w:val="10C26F"/>
          <w:sz w:val="26"/>
          <w:szCs w:val="26"/>
        </w:rPr>
        <w:t xml:space="preserve"> forever</w:t>
      </w:r>
    </w:p>
    <w:p w14:paraId="2E2EEC87" w14:textId="77777777" w:rsidR="00613C21" w:rsidRPr="00317C42" w:rsidRDefault="00613C2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.endproc</w:t>
      </w:r>
    </w:p>
    <w:p w14:paraId="6EF4D750" w14:textId="6A96F6F0" w:rsidR="00F13BF2" w:rsidRPr="00206ACB" w:rsidRDefault="00DE0864" w:rsidP="0041004D">
      <w:r w:rsidRPr="00206ACB">
        <w:t>Where</w:t>
      </w:r>
      <w:r w:rsidR="00AC466E" w:rsidRPr="00206ACB">
        <w:t xml:space="preserve"> </w:t>
      </w:r>
      <w:r w:rsidRPr="00206ACB">
        <w:t>do</w:t>
      </w:r>
      <w:r w:rsidR="00AC466E" w:rsidRPr="00206ACB">
        <w:t xml:space="preserve"> </w:t>
      </w:r>
      <w:r w:rsidRPr="00206ACB">
        <w:t>we</w:t>
      </w:r>
      <w:r w:rsidR="00AC466E" w:rsidRPr="00206ACB">
        <w:t xml:space="preserve"> </w:t>
      </w:r>
      <w:r w:rsidRPr="00206ACB">
        <w:t>put</w:t>
      </w:r>
      <w:r w:rsidR="00AC466E" w:rsidRPr="00206ACB">
        <w:t xml:space="preserve"> </w:t>
      </w:r>
      <w:r w:rsidRPr="00206ACB">
        <w:t>these</w:t>
      </w:r>
      <w:r w:rsidR="00AC466E" w:rsidRPr="00206ACB">
        <w:t xml:space="preserve"> </w:t>
      </w:r>
      <w:r w:rsidRPr="00206ACB">
        <w:t>constants?</w:t>
      </w:r>
      <w:r w:rsidR="00AC466E" w:rsidRPr="00206ACB">
        <w:t xml:space="preserve"> </w:t>
      </w:r>
      <w:r w:rsidRPr="00206ACB">
        <w:t>The</w:t>
      </w:r>
      <w:r w:rsidR="00AC466E" w:rsidRPr="00206ACB">
        <w:t xml:space="preserve"> </w:t>
      </w:r>
      <w:r w:rsidRPr="00206ACB">
        <w:t>common</w:t>
      </w:r>
      <w:r w:rsidR="00AC466E" w:rsidRPr="00206ACB">
        <w:t xml:space="preserve"> </w:t>
      </w:r>
      <w:r w:rsidRPr="00206ACB">
        <w:t>approach</w:t>
      </w:r>
      <w:r w:rsidR="00AC466E" w:rsidRPr="00206ACB">
        <w:t xml:space="preserve"> </w:t>
      </w:r>
      <w:r w:rsidRPr="00206ACB">
        <w:t>is</w:t>
      </w:r>
      <w:r w:rsidR="00AC466E" w:rsidRPr="00206ACB">
        <w:t xml:space="preserve"> </w:t>
      </w:r>
      <w:r w:rsidRPr="00206ACB">
        <w:t>to</w:t>
      </w:r>
      <w:r w:rsidR="00AC466E" w:rsidRPr="00206ACB">
        <w:t xml:space="preserve"> </w:t>
      </w:r>
      <w:r w:rsidRPr="00206ACB">
        <w:t>make</w:t>
      </w:r>
      <w:r w:rsidR="00AC466E" w:rsidRPr="00206ACB">
        <w:t xml:space="preserve"> </w:t>
      </w:r>
      <w:r w:rsidRPr="00206ACB">
        <w:t>a</w:t>
      </w:r>
      <w:r w:rsidR="00AC466E" w:rsidRPr="00206ACB">
        <w:t xml:space="preserve"> </w:t>
      </w:r>
      <w:r w:rsidRPr="00206ACB">
        <w:t>separate</w:t>
      </w:r>
      <w:r w:rsidR="00AC466E" w:rsidRPr="00206ACB">
        <w:t xml:space="preserve"> </w:t>
      </w:r>
      <w:r w:rsidRPr="00206ACB">
        <w:t>constants</w:t>
      </w:r>
      <w:r w:rsidR="00AC466E" w:rsidRPr="00206ACB">
        <w:t xml:space="preserve"> </w:t>
      </w:r>
      <w:r w:rsidRPr="00206ACB">
        <w:t>file,</w:t>
      </w:r>
      <w:r w:rsidR="00AC466E" w:rsidRPr="00206ACB">
        <w:t xml:space="preserve"> </w:t>
      </w:r>
      <w:r w:rsidRPr="00206ACB">
        <w:t>which</w:t>
      </w:r>
      <w:r w:rsidR="00AC466E" w:rsidRPr="00206ACB">
        <w:t xml:space="preserve"> </w:t>
      </w:r>
      <w:r w:rsidRPr="00206ACB">
        <w:t>can</w:t>
      </w:r>
      <w:r w:rsidR="00AC466E" w:rsidRPr="00206ACB">
        <w:t xml:space="preserve"> </w:t>
      </w:r>
      <w:r w:rsidRPr="00206ACB">
        <w:t>be</w:t>
      </w:r>
      <w:r w:rsidR="00AC466E" w:rsidRPr="00206ACB">
        <w:t xml:space="preserve"> </w:t>
      </w:r>
      <w:r w:rsidRPr="00206ACB">
        <w:t>included</w:t>
      </w:r>
      <w:r w:rsidR="00AC466E" w:rsidRPr="00206ACB">
        <w:t xml:space="preserve"> </w:t>
      </w:r>
      <w:r w:rsidRPr="00206ACB">
        <w:t>into</w:t>
      </w:r>
      <w:r w:rsidR="00AC466E" w:rsidRPr="00206ACB">
        <w:t xml:space="preserve"> </w:t>
      </w:r>
      <w:r w:rsidRPr="00206ACB">
        <w:t>our</w:t>
      </w:r>
      <w:r w:rsidR="00AC466E" w:rsidRPr="00206ACB">
        <w:t xml:space="preserve"> </w:t>
      </w:r>
      <w:r w:rsidRPr="00206ACB">
        <w:t>main</w:t>
      </w:r>
      <w:r w:rsidR="00AC466E" w:rsidRPr="00206ACB">
        <w:t xml:space="preserve"> </w:t>
      </w:r>
      <w:r w:rsidRPr="00206ACB">
        <w:t>assembly</w:t>
      </w:r>
      <w:r w:rsidR="00AC466E" w:rsidRPr="00206ACB">
        <w:t xml:space="preserve"> </w:t>
      </w:r>
      <w:r w:rsidRPr="00206ACB">
        <w:t>file.</w:t>
      </w:r>
      <w:r w:rsidR="00AC466E" w:rsidRPr="00206ACB">
        <w:t xml:space="preserve"> </w:t>
      </w:r>
      <w:r w:rsidRPr="00206ACB">
        <w:t>We'll</w:t>
      </w:r>
      <w:r w:rsidR="00AC466E" w:rsidRPr="00206ACB">
        <w:t xml:space="preserve"> </w:t>
      </w:r>
      <w:r w:rsidRPr="00206ACB">
        <w:t>call</w:t>
      </w:r>
      <w:r w:rsidR="00AC466E" w:rsidRPr="00206ACB">
        <w:t xml:space="preserve"> </w:t>
      </w:r>
      <w:r w:rsidRPr="00206ACB">
        <w:t>the</w:t>
      </w:r>
      <w:r w:rsidR="00AC466E" w:rsidRPr="00206ACB">
        <w:t xml:space="preserve"> </w:t>
      </w:r>
      <w:r w:rsidRPr="00206ACB">
        <w:t>constants</w:t>
      </w:r>
      <w:r w:rsidR="00AC466E" w:rsidRPr="00206ACB">
        <w:t xml:space="preserve"> </w:t>
      </w:r>
      <w:r w:rsidRPr="00206ACB">
        <w:t>file</w:t>
      </w:r>
      <w:r w:rsidR="00AC466E" w:rsidRPr="00206ACB">
        <w:t xml:space="preserve"> </w:t>
      </w:r>
      <w:r w:rsidRPr="0041004D">
        <w:rPr>
          <w:rStyle w:val="QuoteChar"/>
        </w:rPr>
        <w:t>constants.inc</w:t>
      </w:r>
      <w:r w:rsidRPr="00206ACB">
        <w:t>.</w:t>
      </w:r>
      <w:r w:rsidR="00AC466E" w:rsidRPr="00206ACB">
        <w:t xml:space="preserve"> </w:t>
      </w:r>
      <w:r w:rsidRPr="00206ACB">
        <w:rPr>
          <w:rStyle w:val="marginnote"/>
          <w:rFonts w:cstheme="minorHAnsi"/>
          <w:color w:val="111111"/>
          <w:szCs w:val="26"/>
        </w:rPr>
        <w:t>Why</w:t>
      </w:r>
      <w:r w:rsidR="00AC466E" w:rsidRPr="00206ACB">
        <w:rPr>
          <w:rStyle w:val="marginnote"/>
          <w:rFonts w:cstheme="minorHAnsi"/>
          <w:color w:val="111111"/>
          <w:szCs w:val="26"/>
        </w:rPr>
        <w:t xml:space="preserve"> </w:t>
      </w:r>
      <w:r w:rsidRPr="00206ACB">
        <w:rPr>
          <w:rStyle w:val="marginnote"/>
          <w:rFonts w:cstheme="minorHAnsi"/>
          <w:color w:val="111111"/>
          <w:szCs w:val="26"/>
        </w:rPr>
        <w:t>does</w:t>
      </w:r>
      <w:r w:rsidR="00AC466E" w:rsidRPr="00206ACB">
        <w:rPr>
          <w:rStyle w:val="marginnote"/>
          <w:rFonts w:cstheme="minorHAnsi"/>
          <w:color w:val="111111"/>
          <w:szCs w:val="26"/>
        </w:rPr>
        <w:t xml:space="preserve"> </w:t>
      </w:r>
      <w:r w:rsidRPr="00206ACB">
        <w:rPr>
          <w:rStyle w:val="marginnote"/>
          <w:rFonts w:cstheme="minorHAnsi"/>
          <w:color w:val="111111"/>
          <w:szCs w:val="26"/>
        </w:rPr>
        <w:t>this</w:t>
      </w:r>
      <w:r w:rsidR="00AC466E" w:rsidRPr="00206ACB">
        <w:rPr>
          <w:rStyle w:val="marginnote"/>
          <w:rFonts w:cstheme="minorHAnsi"/>
          <w:color w:val="111111"/>
          <w:szCs w:val="26"/>
        </w:rPr>
        <w:t xml:space="preserve"> </w:t>
      </w:r>
      <w:r w:rsidRPr="00206ACB">
        <w:rPr>
          <w:rStyle w:val="marginnote"/>
          <w:rFonts w:cstheme="minorHAnsi"/>
          <w:color w:val="111111"/>
          <w:szCs w:val="26"/>
        </w:rPr>
        <w:t>file</w:t>
      </w:r>
      <w:r w:rsidR="00AC466E" w:rsidRPr="00206ACB">
        <w:rPr>
          <w:rStyle w:val="marginnote"/>
          <w:rFonts w:cstheme="minorHAnsi"/>
          <w:color w:val="111111"/>
          <w:szCs w:val="26"/>
        </w:rPr>
        <w:t xml:space="preserve"> </w:t>
      </w:r>
      <w:r w:rsidRPr="00206ACB">
        <w:rPr>
          <w:rStyle w:val="marginnote"/>
          <w:rFonts w:cstheme="minorHAnsi"/>
          <w:color w:val="111111"/>
          <w:szCs w:val="26"/>
        </w:rPr>
        <w:t>end</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41004D">
        <w:rPr>
          <w:rStyle w:val="QuoteChar"/>
        </w:rPr>
        <w:t>.inc</w:t>
      </w:r>
      <w:r w:rsidR="00AC466E" w:rsidRPr="00206ACB">
        <w:rPr>
          <w:rStyle w:val="marginnote"/>
          <w:rFonts w:cstheme="minorHAnsi"/>
          <w:color w:val="111111"/>
          <w:szCs w:val="26"/>
        </w:rPr>
        <w:t xml:space="preserve"> </w:t>
      </w:r>
      <w:r w:rsidRPr="00206ACB">
        <w:rPr>
          <w:rStyle w:val="marginnote"/>
          <w:rFonts w:cstheme="minorHAnsi"/>
          <w:color w:val="111111"/>
          <w:szCs w:val="26"/>
        </w:rPr>
        <w:t>instead</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41004D">
        <w:rPr>
          <w:rStyle w:val="QuoteChar"/>
        </w:rPr>
        <w:t>.asm</w:t>
      </w:r>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constants</w:t>
      </w:r>
      <w:r w:rsidR="00AC466E" w:rsidRPr="00206ACB">
        <w:rPr>
          <w:rStyle w:val="marginnote"/>
          <w:rFonts w:cstheme="minorHAnsi"/>
          <w:color w:val="111111"/>
          <w:szCs w:val="26"/>
        </w:rPr>
        <w:t xml:space="preserve"> </w:t>
      </w:r>
      <w:r w:rsidRPr="00206ACB">
        <w:rPr>
          <w:rStyle w:val="marginnote"/>
          <w:rFonts w:cstheme="minorHAnsi"/>
          <w:color w:val="111111"/>
          <w:szCs w:val="26"/>
        </w:rPr>
        <w:t>file</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not</w:t>
      </w:r>
      <w:r w:rsidR="00AC466E" w:rsidRPr="00206ACB">
        <w:rPr>
          <w:rStyle w:val="marginnote"/>
          <w:rFonts w:cstheme="minorHAnsi"/>
          <w:color w:val="111111"/>
          <w:szCs w:val="26"/>
        </w:rPr>
        <w:t xml:space="preserve"> </w:t>
      </w:r>
      <w:r w:rsidRPr="00206ACB">
        <w:rPr>
          <w:rStyle w:val="marginnote"/>
          <w:rFonts w:cstheme="minorHAnsi"/>
          <w:color w:val="111111"/>
          <w:szCs w:val="26"/>
        </w:rPr>
        <w:t>exactly</w:t>
      </w:r>
      <w:r w:rsidR="00AC466E" w:rsidRPr="00206ACB">
        <w:rPr>
          <w:rStyle w:val="marginnote"/>
          <w:rFonts w:cstheme="minorHAnsi"/>
          <w:color w:val="111111"/>
          <w:szCs w:val="26"/>
        </w:rPr>
        <w:t xml:space="preserve"> </w:t>
      </w:r>
      <w:r w:rsidRPr="00206ACB">
        <w:rPr>
          <w:rStyle w:val="marginnote"/>
          <w:rFonts w:cstheme="minorHAnsi"/>
          <w:color w:val="111111"/>
          <w:szCs w:val="26"/>
        </w:rPr>
        <w:t>assembly</w:t>
      </w:r>
      <w:r w:rsidR="00AC466E" w:rsidRPr="00206ACB">
        <w:rPr>
          <w:rStyle w:val="marginnote"/>
          <w:rFonts w:cstheme="minorHAnsi"/>
          <w:color w:val="111111"/>
          <w:szCs w:val="26"/>
        </w:rPr>
        <w:t xml:space="preserve"> </w:t>
      </w:r>
      <w:r w:rsidRPr="00206ACB">
        <w:rPr>
          <w:rStyle w:val="marginnote"/>
          <w:rFonts w:cstheme="minorHAnsi"/>
          <w:color w:val="111111"/>
          <w:szCs w:val="26"/>
        </w:rPr>
        <w:t>code;</w:t>
      </w:r>
      <w:r w:rsidR="00AC466E" w:rsidRPr="00206ACB">
        <w:rPr>
          <w:rStyle w:val="marginnote"/>
          <w:rFonts w:cstheme="minorHAnsi"/>
          <w:color w:val="111111"/>
          <w:szCs w:val="26"/>
        </w:rPr>
        <w:t xml:space="preserve"> </w:t>
      </w:r>
      <w:r w:rsidRPr="00206ACB">
        <w:rPr>
          <w:rStyle w:val="marginnote"/>
          <w:rFonts w:cstheme="minorHAnsi"/>
          <w:color w:val="111111"/>
          <w:szCs w:val="26"/>
        </w:rPr>
        <w:t>it</w:t>
      </w:r>
      <w:r w:rsidR="00AC466E" w:rsidRPr="00206ACB">
        <w:rPr>
          <w:rStyle w:val="marginnote"/>
          <w:rFonts w:cstheme="minorHAnsi"/>
          <w:color w:val="111111"/>
          <w:szCs w:val="26"/>
        </w:rPr>
        <w:t xml:space="preserve"> </w:t>
      </w:r>
      <w:r w:rsidRPr="00206ACB">
        <w:rPr>
          <w:rStyle w:val="marginnote"/>
          <w:rFonts w:cstheme="minorHAnsi"/>
          <w:color w:val="111111"/>
          <w:szCs w:val="26"/>
        </w:rPr>
        <w:t>doesn't</w:t>
      </w:r>
      <w:r w:rsidR="00AC466E" w:rsidRPr="00206ACB">
        <w:rPr>
          <w:rStyle w:val="marginnote"/>
          <w:rFonts w:cstheme="minorHAnsi"/>
          <w:color w:val="111111"/>
          <w:szCs w:val="26"/>
        </w:rPr>
        <w:t xml:space="preserve"> </w:t>
      </w:r>
      <w:r w:rsidRPr="00206ACB">
        <w:rPr>
          <w:rStyle w:val="marginnote"/>
          <w:rFonts w:cstheme="minorHAnsi"/>
          <w:color w:val="111111"/>
          <w:szCs w:val="26"/>
        </w:rPr>
        <w:t>have</w:t>
      </w:r>
      <w:r w:rsidR="00AC466E" w:rsidRPr="00206ACB">
        <w:rPr>
          <w:rStyle w:val="marginnote"/>
          <w:rFonts w:cstheme="minorHAnsi"/>
          <w:color w:val="111111"/>
          <w:szCs w:val="26"/>
        </w:rPr>
        <w:t xml:space="preserve"> </w:t>
      </w:r>
      <w:r w:rsidRPr="00206ACB">
        <w:rPr>
          <w:rStyle w:val="marginnote"/>
          <w:rFonts w:cstheme="minorHAnsi"/>
          <w:color w:val="111111"/>
          <w:szCs w:val="26"/>
        </w:rPr>
        <w:t>any</w:t>
      </w:r>
      <w:r w:rsidR="00AC466E" w:rsidRPr="00206ACB">
        <w:rPr>
          <w:rStyle w:val="marginnote"/>
          <w:rFonts w:cstheme="minorHAnsi"/>
          <w:color w:val="111111"/>
          <w:szCs w:val="26"/>
        </w:rPr>
        <w:t xml:space="preserve"> </w:t>
      </w:r>
      <w:r w:rsidRPr="00206ACB">
        <w:rPr>
          <w:rStyle w:val="marginnote"/>
          <w:rFonts w:cstheme="minorHAnsi"/>
          <w:color w:val="111111"/>
          <w:szCs w:val="26"/>
        </w:rPr>
        <w:t>opcodes.</w:t>
      </w:r>
      <w:r w:rsidR="00AC466E" w:rsidRPr="00206ACB">
        <w:rPr>
          <w:rStyle w:val="marginnote"/>
          <w:rFonts w:cstheme="minorHAnsi"/>
          <w:color w:val="111111"/>
          <w:szCs w:val="26"/>
        </w:rPr>
        <w:t xml:space="preserve"> </w:t>
      </w:r>
      <w:r w:rsidRPr="00206ACB">
        <w:rPr>
          <w:rStyle w:val="marginnote"/>
          <w:rFonts w:cstheme="minorHAnsi"/>
          <w:color w:val="111111"/>
          <w:szCs w:val="26"/>
        </w:rPr>
        <w:t>We</w:t>
      </w:r>
      <w:r w:rsidR="00AC466E" w:rsidRPr="00206ACB">
        <w:rPr>
          <w:rStyle w:val="marginnote"/>
          <w:rFonts w:cstheme="minorHAnsi"/>
          <w:color w:val="111111"/>
          <w:szCs w:val="26"/>
        </w:rPr>
        <w:t xml:space="preserve"> </w:t>
      </w:r>
      <w:r w:rsidRPr="00206ACB">
        <w:rPr>
          <w:rStyle w:val="marginnote"/>
          <w:rFonts w:cstheme="minorHAnsi"/>
          <w:color w:val="111111"/>
          <w:szCs w:val="26"/>
        </w:rPr>
        <w:t>will</w:t>
      </w:r>
      <w:r w:rsidR="00AC466E" w:rsidRPr="00206ACB">
        <w:rPr>
          <w:rStyle w:val="marginnote"/>
          <w:rFonts w:cstheme="minorHAnsi"/>
          <w:color w:val="111111"/>
          <w:szCs w:val="26"/>
        </w:rPr>
        <w:t xml:space="preserve"> </w:t>
      </w:r>
      <w:r w:rsidRPr="00206ACB">
        <w:rPr>
          <w:rStyle w:val="marginnote"/>
          <w:rFonts w:cstheme="minorHAnsi"/>
          <w:color w:val="111111"/>
          <w:szCs w:val="26"/>
        </w:rPr>
        <w:t>use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41004D">
        <w:rPr>
          <w:rStyle w:val="QuoteChar"/>
        </w:rPr>
        <w:t>.asm</w:t>
      </w:r>
      <w:r w:rsidR="00AC466E" w:rsidRPr="00206ACB">
        <w:rPr>
          <w:rStyle w:val="marginnote"/>
          <w:rFonts w:cstheme="minorHAnsi"/>
          <w:color w:val="111111"/>
          <w:szCs w:val="26"/>
        </w:rPr>
        <w:t xml:space="preserve"> </w:t>
      </w:r>
      <w:r w:rsidRPr="00206ACB">
        <w:rPr>
          <w:rStyle w:val="marginnote"/>
          <w:rFonts w:cstheme="minorHAnsi"/>
          <w:color w:val="111111"/>
          <w:szCs w:val="26"/>
        </w:rPr>
        <w:t>extension</w:t>
      </w:r>
      <w:r w:rsidR="00AC466E" w:rsidRPr="00206ACB">
        <w:rPr>
          <w:rStyle w:val="marginnote"/>
          <w:rFonts w:cstheme="minorHAnsi"/>
          <w:color w:val="111111"/>
          <w:szCs w:val="26"/>
        </w:rPr>
        <w:t xml:space="preserve"> </w:t>
      </w:r>
      <w:r w:rsidRPr="00206ACB">
        <w:rPr>
          <w:rStyle w:val="marginnote"/>
          <w:rFonts w:cstheme="minorHAnsi"/>
          <w:color w:val="111111"/>
          <w:szCs w:val="26"/>
        </w:rPr>
        <w:t>for</w:t>
      </w:r>
      <w:r w:rsidR="00AC466E" w:rsidRPr="00206ACB">
        <w:rPr>
          <w:rStyle w:val="marginnote"/>
          <w:rFonts w:cstheme="minorHAnsi"/>
          <w:color w:val="111111"/>
          <w:szCs w:val="26"/>
        </w:rPr>
        <w:t xml:space="preserve"> </w:t>
      </w:r>
      <w:r w:rsidRPr="00206ACB">
        <w:rPr>
          <w:rStyle w:val="marginnote"/>
          <w:rFonts w:cstheme="minorHAnsi"/>
          <w:color w:val="111111"/>
          <w:szCs w:val="26"/>
        </w:rPr>
        <w:t>assembly</w:t>
      </w:r>
      <w:r w:rsidR="00AC466E" w:rsidRPr="00206ACB">
        <w:rPr>
          <w:rStyle w:val="marginnote"/>
          <w:rFonts w:cstheme="minorHAnsi"/>
          <w:color w:val="111111"/>
          <w:szCs w:val="26"/>
        </w:rPr>
        <w:t xml:space="preserve"> </w:t>
      </w:r>
      <w:r w:rsidRPr="00206ACB">
        <w:rPr>
          <w:rStyle w:val="marginnote"/>
          <w:rFonts w:cstheme="minorHAnsi"/>
          <w:color w:val="111111"/>
          <w:szCs w:val="26"/>
        </w:rPr>
        <w:t>code</w:t>
      </w:r>
      <w:r w:rsidR="00AC466E" w:rsidRPr="00206ACB">
        <w:rPr>
          <w:rStyle w:val="marginnote"/>
          <w:rFonts w:cstheme="minorHAnsi"/>
          <w:color w:val="111111"/>
          <w:szCs w:val="26"/>
        </w:rPr>
        <w:t xml:space="preserve"> </w:t>
      </w:r>
      <w:r w:rsidRPr="00206ACB">
        <w:rPr>
          <w:rStyle w:val="marginnote"/>
          <w:rFonts w:cstheme="minorHAnsi"/>
          <w:color w:val="111111"/>
          <w:szCs w:val="26"/>
        </w:rPr>
        <w:t>files,</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41004D">
        <w:rPr>
          <w:rStyle w:val="QuoteChar"/>
        </w:rPr>
        <w:t>.inc</w:t>
      </w:r>
      <w:r w:rsidR="00AC466E" w:rsidRPr="00206ACB">
        <w:rPr>
          <w:rStyle w:val="marginnote"/>
          <w:rFonts w:cstheme="minorHAnsi"/>
          <w:color w:val="111111"/>
          <w:szCs w:val="26"/>
        </w:rPr>
        <w:t xml:space="preserve"> </w:t>
      </w:r>
      <w:r w:rsidRPr="00206ACB">
        <w:rPr>
          <w:rStyle w:val="marginnote"/>
          <w:rFonts w:cstheme="minorHAnsi"/>
          <w:color w:val="111111"/>
          <w:szCs w:val="26"/>
        </w:rPr>
        <w:t>for</w:t>
      </w:r>
      <w:r w:rsidR="00AC466E" w:rsidRPr="00206ACB">
        <w:rPr>
          <w:rStyle w:val="marginnote"/>
          <w:rFonts w:cstheme="minorHAnsi"/>
          <w:color w:val="111111"/>
          <w:szCs w:val="26"/>
        </w:rPr>
        <w:t xml:space="preserve"> </w:t>
      </w:r>
      <w:r w:rsidRPr="00206ACB">
        <w:rPr>
          <w:rStyle w:val="marginnote"/>
          <w:rFonts w:cstheme="minorHAnsi"/>
          <w:color w:val="111111"/>
          <w:szCs w:val="26"/>
        </w:rPr>
        <w:t>files</w:t>
      </w:r>
      <w:r w:rsidR="00AC466E" w:rsidRPr="00206ACB">
        <w:rPr>
          <w:rStyle w:val="marginnote"/>
          <w:rFonts w:cstheme="minorHAnsi"/>
          <w:color w:val="111111"/>
          <w:szCs w:val="26"/>
        </w:rPr>
        <w:t xml:space="preserve"> </w:t>
      </w:r>
      <w:r w:rsidRPr="00206ACB">
        <w:rPr>
          <w:rStyle w:val="marginnote"/>
          <w:rFonts w:cstheme="minorHAnsi"/>
          <w:color w:val="111111"/>
          <w:szCs w:val="26"/>
        </w:rPr>
        <w:t>which</w:t>
      </w:r>
      <w:r w:rsidR="00AC466E" w:rsidRPr="00206ACB">
        <w:rPr>
          <w:rStyle w:val="marginnote"/>
          <w:rFonts w:cstheme="minorHAnsi"/>
          <w:color w:val="111111"/>
          <w:szCs w:val="26"/>
        </w:rPr>
        <w:t xml:space="preserve"> </w:t>
      </w:r>
      <w:r w:rsidRPr="00206ACB">
        <w:rPr>
          <w:rStyle w:val="marginnote"/>
          <w:rFonts w:cstheme="minorHAnsi"/>
          <w:color w:val="111111"/>
          <w:szCs w:val="26"/>
        </w:rPr>
        <w:t>are</w:t>
      </w:r>
      <w:r w:rsidR="00AC466E" w:rsidRPr="00206ACB">
        <w:rPr>
          <w:rStyle w:val="marginnote"/>
          <w:rFonts w:cstheme="minorHAnsi"/>
          <w:color w:val="111111"/>
          <w:szCs w:val="26"/>
        </w:rPr>
        <w:t xml:space="preserve"> </w:t>
      </w:r>
      <w:r w:rsidRPr="00206ACB">
        <w:rPr>
          <w:rStyle w:val="marginnote"/>
          <w:rFonts w:cstheme="minorHAnsi"/>
          <w:color w:val="111111"/>
          <w:szCs w:val="26"/>
        </w:rPr>
        <w:t>included</w:t>
      </w:r>
      <w:r w:rsidR="00AC466E" w:rsidRPr="00206ACB">
        <w:rPr>
          <w:rStyle w:val="marginnote"/>
          <w:rFonts w:cstheme="minorHAnsi"/>
          <w:color w:val="111111"/>
          <w:szCs w:val="26"/>
        </w:rPr>
        <w:t xml:space="preserve"> </w:t>
      </w:r>
      <w:r w:rsidRPr="00206ACB">
        <w:rPr>
          <w:rStyle w:val="marginnote"/>
          <w:rFonts w:cstheme="minorHAnsi"/>
          <w:color w:val="111111"/>
          <w:szCs w:val="26"/>
        </w:rPr>
        <w:t>into</w:t>
      </w:r>
      <w:r w:rsidR="00AC466E" w:rsidRPr="00206ACB">
        <w:rPr>
          <w:rStyle w:val="marginnote"/>
          <w:rFonts w:cstheme="minorHAnsi"/>
          <w:color w:val="111111"/>
          <w:szCs w:val="26"/>
        </w:rPr>
        <w:t xml:space="preserve"> </w:t>
      </w:r>
      <w:r w:rsidRPr="00206ACB">
        <w:rPr>
          <w:rStyle w:val="marginnote"/>
          <w:rFonts w:cstheme="minorHAnsi"/>
          <w:color w:val="111111"/>
          <w:szCs w:val="26"/>
        </w:rPr>
        <w:t>an</w:t>
      </w:r>
      <w:r w:rsidR="00AC466E" w:rsidRPr="00206ACB">
        <w:rPr>
          <w:rStyle w:val="marginnote"/>
          <w:rFonts w:cstheme="minorHAnsi"/>
          <w:color w:val="111111"/>
          <w:szCs w:val="26"/>
        </w:rPr>
        <w:t xml:space="preserve"> </w:t>
      </w:r>
      <w:r w:rsidRPr="00206ACB">
        <w:rPr>
          <w:rStyle w:val="marginnote"/>
          <w:rFonts w:cstheme="minorHAnsi"/>
          <w:color w:val="111111"/>
          <w:szCs w:val="26"/>
        </w:rPr>
        <w:t>assembly</w:t>
      </w:r>
      <w:r w:rsidR="00AC466E" w:rsidRPr="00206ACB">
        <w:rPr>
          <w:rStyle w:val="marginnote"/>
          <w:rFonts w:cstheme="minorHAnsi"/>
          <w:color w:val="111111"/>
          <w:szCs w:val="26"/>
        </w:rPr>
        <w:t xml:space="preserve"> </w:t>
      </w:r>
      <w:r w:rsidRPr="00206ACB">
        <w:rPr>
          <w:rStyle w:val="marginnote"/>
          <w:rFonts w:cstheme="minorHAnsi"/>
          <w:color w:val="111111"/>
          <w:szCs w:val="26"/>
        </w:rPr>
        <w:t>code</w:t>
      </w:r>
      <w:r w:rsidR="00AC466E" w:rsidRPr="00206ACB">
        <w:rPr>
          <w:rStyle w:val="marginnote"/>
          <w:rFonts w:cstheme="minorHAnsi"/>
          <w:color w:val="111111"/>
          <w:szCs w:val="26"/>
        </w:rPr>
        <w:t xml:space="preserve"> </w:t>
      </w:r>
      <w:r w:rsidRPr="00206ACB">
        <w:rPr>
          <w:rStyle w:val="marginnote"/>
          <w:rFonts w:cstheme="minorHAnsi"/>
          <w:color w:val="111111"/>
          <w:szCs w:val="26"/>
        </w:rPr>
        <w:t>file.</w:t>
      </w:r>
      <w:r w:rsidR="00AC466E" w:rsidRPr="00206ACB">
        <w:rPr>
          <w:rStyle w:val="marginnote"/>
          <w:rFonts w:cstheme="minorHAnsi"/>
          <w:color w:val="111111"/>
          <w:szCs w:val="26"/>
        </w:rPr>
        <w:t xml:space="preserve"> </w:t>
      </w:r>
      <w:r w:rsidRPr="00206ACB">
        <w:t>Then,</w:t>
      </w:r>
      <w:r w:rsidR="00AC466E" w:rsidRPr="00206ACB">
        <w:t xml:space="preserve"> </w:t>
      </w:r>
      <w:r w:rsidRPr="00206ACB">
        <w:t>we</w:t>
      </w:r>
      <w:r w:rsidR="00AC466E" w:rsidRPr="00206ACB">
        <w:t xml:space="preserve"> </w:t>
      </w:r>
      <w:r w:rsidRPr="00206ACB">
        <w:t>include</w:t>
      </w:r>
      <w:r w:rsidR="00AC466E" w:rsidRPr="00206ACB">
        <w:t xml:space="preserve"> </w:t>
      </w:r>
      <w:r w:rsidRPr="00206ACB">
        <w:t>the</w:t>
      </w:r>
      <w:r w:rsidR="00AC466E" w:rsidRPr="00206ACB">
        <w:t xml:space="preserve"> </w:t>
      </w:r>
      <w:r w:rsidRPr="00206ACB">
        <w:t>constants</w:t>
      </w:r>
      <w:r w:rsidR="00AC466E" w:rsidRPr="00206ACB">
        <w:t xml:space="preserve"> </w:t>
      </w:r>
      <w:r w:rsidRPr="00206ACB">
        <w:t>file</w:t>
      </w:r>
      <w:r w:rsidR="00AC466E" w:rsidRPr="00206ACB">
        <w:t xml:space="preserve"> </w:t>
      </w:r>
      <w:r w:rsidRPr="00206ACB">
        <w:t>at</w:t>
      </w:r>
      <w:r w:rsidR="00AC466E" w:rsidRPr="00206ACB">
        <w:t xml:space="preserve"> </w:t>
      </w:r>
      <w:r w:rsidRPr="00206ACB">
        <w:t>the</w:t>
      </w:r>
      <w:r w:rsidR="00AC466E" w:rsidRPr="00206ACB">
        <w:t xml:space="preserve"> </w:t>
      </w:r>
      <w:r w:rsidRPr="00206ACB">
        <w:t>top</w:t>
      </w:r>
      <w:r w:rsidR="00AC466E" w:rsidRPr="00206ACB">
        <w:t xml:space="preserve"> </w:t>
      </w:r>
      <w:r w:rsidRPr="00206ACB">
        <w:t>of</w:t>
      </w:r>
      <w:r w:rsidR="00AC466E" w:rsidRPr="00206ACB">
        <w:t xml:space="preserve"> </w:t>
      </w:r>
      <w:r w:rsidRPr="00206ACB">
        <w:t>our</w:t>
      </w:r>
      <w:r w:rsidR="00AC466E" w:rsidRPr="00206ACB">
        <w:t xml:space="preserve"> </w:t>
      </w:r>
      <w:r w:rsidRPr="0041004D">
        <w:rPr>
          <w:rStyle w:val="QuoteChar"/>
        </w:rPr>
        <w:t>.asm</w:t>
      </w:r>
      <w:r w:rsidR="00AC466E" w:rsidRPr="00206ACB">
        <w:t xml:space="preserve"> </w:t>
      </w:r>
      <w:r w:rsidRPr="00206ACB">
        <w:t>file</w:t>
      </w:r>
      <w:r w:rsidR="00AC466E" w:rsidRPr="00206ACB">
        <w:t xml:space="preserve"> </w:t>
      </w:r>
      <w:r w:rsidRPr="00206ACB">
        <w:t>like</w:t>
      </w:r>
      <w:r w:rsidR="00AC466E" w:rsidRPr="00206ACB">
        <w:t xml:space="preserve"> </w:t>
      </w:r>
      <w:r w:rsidRPr="00206ACB">
        <w:t>this:</w:t>
      </w:r>
    </w:p>
    <w:p w14:paraId="17F1879D" w14:textId="77735BE9" w:rsidR="00B53FA7" w:rsidRPr="00C07260" w:rsidRDefault="00B53FA7" w:rsidP="004D3BF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left="360" w:firstLine="360"/>
        <w:jc w:val="left"/>
        <w:rPr>
          <w:rFonts w:ascii="DejaVu Sans Mono" w:eastAsia="Times New Roman" w:hAnsi="DejaVu Sans Mono" w:cs="DejaVu Sans Mono"/>
          <w:color w:val="10C26F"/>
          <w:kern w:val="0"/>
          <w:szCs w:val="26"/>
          <w:lang w:eastAsia="ja-JP"/>
        </w:rPr>
      </w:pPr>
      <w:r w:rsidRPr="00C07260">
        <w:rPr>
          <w:rFonts w:ascii="DejaVu Sans Mono" w:eastAsia="Times New Roman" w:hAnsi="DejaVu Sans Mono" w:cs="DejaVu Sans Mono"/>
          <w:color w:val="10C26F"/>
          <w:kern w:val="0"/>
          <w:szCs w:val="26"/>
          <w:bdr w:val="none" w:sz="0" w:space="0" w:color="auto" w:frame="1"/>
          <w:shd w:val="clear" w:color="auto" w:fill="272822"/>
          <w:lang w:eastAsia="ja-JP"/>
        </w:rPr>
        <w:t>.include</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C07260">
        <w:rPr>
          <w:rFonts w:ascii="DejaVu Sans Mono" w:eastAsia="Times New Roman" w:hAnsi="DejaVu Sans Mono" w:cs="DejaVu Sans Mono"/>
          <w:color w:val="10C26F"/>
          <w:kern w:val="0"/>
          <w:szCs w:val="26"/>
          <w:bdr w:val="none" w:sz="0" w:space="0" w:color="auto" w:frame="1"/>
          <w:shd w:val="clear" w:color="auto" w:fill="272822"/>
          <w:lang w:eastAsia="ja-JP"/>
        </w:rPr>
        <w:t>"constants.inc"</w:t>
      </w:r>
    </w:p>
    <w:p w14:paraId="69BC575C" w14:textId="727FDB3A" w:rsidR="006A66CE" w:rsidRPr="00206ACB" w:rsidRDefault="006A66CE" w:rsidP="007E5BBF">
      <w:pPr>
        <w:pStyle w:val="Heading3"/>
        <w:rPr>
          <w:rFonts w:cstheme="minorHAnsi"/>
        </w:rPr>
      </w:pPr>
      <w:bookmarkStart w:id="97" w:name="_Toc168434229"/>
      <w:bookmarkStart w:id="98" w:name="_Toc168779350"/>
      <w:r w:rsidRPr="00206ACB">
        <w:rPr>
          <w:rFonts w:cstheme="minorHAnsi"/>
        </w:rPr>
        <w:lastRenderedPageBreak/>
        <w:t>Header</w:t>
      </w:r>
      <w:r w:rsidR="00AC466E" w:rsidRPr="00206ACB">
        <w:rPr>
          <w:rFonts w:cstheme="minorHAnsi"/>
        </w:rPr>
        <w:t xml:space="preserve"> </w:t>
      </w:r>
      <w:r w:rsidRPr="00206ACB">
        <w:rPr>
          <w:rFonts w:cstheme="minorHAnsi"/>
        </w:rPr>
        <w:t>File</w:t>
      </w:r>
      <w:bookmarkEnd w:id="97"/>
      <w:bookmarkEnd w:id="98"/>
    </w:p>
    <w:p w14:paraId="12C8EAA1" w14:textId="3A7B50EB" w:rsidR="00FE073D" w:rsidRPr="00206ACB" w:rsidRDefault="00FE073D" w:rsidP="0041004D">
      <w:pPr>
        <w:rPr>
          <w:lang w:eastAsia="ja-JP"/>
        </w:rPr>
      </w:pP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do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thing</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w:t>
      </w:r>
      <w:r w:rsidR="00AC466E" w:rsidRPr="00206ACB">
        <w:rPr>
          <w:lang w:eastAsia="ja-JP"/>
        </w:rPr>
        <w:t xml:space="preserve"> </w:t>
      </w:r>
      <w:r w:rsidRPr="0041004D">
        <w:rPr>
          <w:rStyle w:val="QuoteChar"/>
        </w:rPr>
        <w:t>.header</w:t>
      </w:r>
      <w:r w:rsidR="00AC466E" w:rsidRPr="00206ACB">
        <w:rPr>
          <w:lang w:eastAsia="ja-JP"/>
        </w:rPr>
        <w:t xml:space="preserve"> </w:t>
      </w:r>
      <w:r w:rsidRPr="00206ACB">
        <w:rPr>
          <w:lang w:eastAsia="ja-JP"/>
        </w:rPr>
        <w:t>segment,</w:t>
      </w:r>
      <w:r w:rsidR="00AC466E" w:rsidRPr="00206ACB">
        <w:rPr>
          <w:lang w:eastAsia="ja-JP"/>
        </w:rPr>
        <w:t xml:space="preserve"> </w:t>
      </w:r>
      <w:r w:rsidRPr="00206ACB">
        <w:rPr>
          <w:lang w:eastAsia="ja-JP"/>
        </w:rPr>
        <w:t>since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generally</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project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project.</w:t>
      </w:r>
      <w:r w:rsidR="00AC466E" w:rsidRPr="00206ACB">
        <w:rPr>
          <w:lang w:eastAsia="ja-JP"/>
        </w:rPr>
        <w:t xml:space="preserve"> </w:t>
      </w:r>
      <w:r w:rsidRPr="00206ACB">
        <w:rPr>
          <w:lang w:eastAsia="ja-JP"/>
        </w:rPr>
        <w:t>Let's</w:t>
      </w:r>
      <w:r w:rsidR="00AC466E" w:rsidRPr="00206ACB">
        <w:rPr>
          <w:lang w:eastAsia="ja-JP"/>
        </w:rPr>
        <w:t xml:space="preserve"> </w:t>
      </w:r>
      <w:r w:rsidRPr="00206ACB">
        <w:rPr>
          <w:lang w:eastAsia="ja-JP"/>
        </w:rPr>
        <w:t>make</w:t>
      </w:r>
      <w:r w:rsidR="00AC466E" w:rsidRPr="00206ACB">
        <w:rPr>
          <w:lang w:eastAsia="ja-JP"/>
        </w:rPr>
        <w:t xml:space="preserve"> </w:t>
      </w:r>
      <w:r w:rsidRPr="00206ACB">
        <w:rPr>
          <w:lang w:eastAsia="ja-JP"/>
        </w:rPr>
        <w:t>a</w:t>
      </w:r>
      <w:r w:rsidR="00AC466E" w:rsidRPr="00206ACB">
        <w:rPr>
          <w:lang w:eastAsia="ja-JP"/>
        </w:rPr>
        <w:t xml:space="preserve"> </w:t>
      </w:r>
      <w:r w:rsidRPr="0041004D">
        <w:rPr>
          <w:rStyle w:val="QuoteChar"/>
        </w:rPr>
        <w:t>header.inc</w:t>
      </w:r>
      <w:r w:rsidR="00AC466E" w:rsidRPr="00206ACB">
        <w:rPr>
          <w:lang w:eastAsia="ja-JP"/>
        </w:rPr>
        <w:t xml:space="preserve"> </w:t>
      </w:r>
      <w:r w:rsidRPr="00206ACB">
        <w:rPr>
          <w:lang w:eastAsia="ja-JP"/>
        </w:rPr>
        <w:t>file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hold</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header</w:t>
      </w:r>
      <w:r w:rsidR="00AC466E" w:rsidRPr="00206ACB">
        <w:rPr>
          <w:lang w:eastAsia="ja-JP"/>
        </w:rPr>
        <w:t xml:space="preserve"> </w:t>
      </w:r>
      <w:r w:rsidRPr="00206ACB">
        <w:rPr>
          <w:lang w:eastAsia="ja-JP"/>
        </w:rPr>
        <w:t>content.</w:t>
      </w:r>
      <w:r w:rsidR="00AC466E" w:rsidRPr="00206ACB">
        <w:rPr>
          <w:lang w:eastAsia="ja-JP"/>
        </w:rPr>
        <w:t xml:space="preserve"> </w:t>
      </w:r>
      <w:r w:rsidRPr="00206ACB">
        <w:rPr>
          <w:lang w:eastAsia="ja-JP"/>
        </w:rPr>
        <w:t>Now</w:t>
      </w:r>
      <w:r w:rsidR="00AC466E" w:rsidRPr="00206ACB">
        <w:rPr>
          <w:lang w:eastAsia="ja-JP"/>
        </w:rPr>
        <w:t xml:space="preserve"> </w:t>
      </w:r>
      <w:r w:rsidRPr="00206ACB">
        <w:rPr>
          <w:lang w:eastAsia="ja-JP"/>
        </w:rPr>
        <w:t>would</w:t>
      </w:r>
      <w:r w:rsidR="00AC466E" w:rsidRPr="00206ACB">
        <w:rPr>
          <w:lang w:eastAsia="ja-JP"/>
        </w:rPr>
        <w:t xml:space="preserve"> </w:t>
      </w:r>
      <w:r w:rsidRPr="00206ACB">
        <w:rPr>
          <w:lang w:eastAsia="ja-JP"/>
        </w:rPr>
        <w:t>also</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good</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add</w:t>
      </w:r>
      <w:r w:rsidR="00AC466E" w:rsidRPr="00206ACB">
        <w:rPr>
          <w:lang w:eastAsia="ja-JP"/>
        </w:rPr>
        <w:t xml:space="preserve"> </w:t>
      </w:r>
      <w:r w:rsidRPr="00206ACB">
        <w:rPr>
          <w:lang w:eastAsia="ja-JP"/>
        </w:rPr>
        <w:t>some</w:t>
      </w:r>
      <w:r w:rsidR="00AC466E" w:rsidRPr="00206ACB">
        <w:rPr>
          <w:lang w:eastAsia="ja-JP"/>
        </w:rPr>
        <w:t xml:space="preserve"> </w:t>
      </w:r>
      <w:r w:rsidRPr="00206ACB">
        <w:rPr>
          <w:lang w:eastAsia="ja-JP"/>
        </w:rPr>
        <w:t>comments:</w:t>
      </w:r>
    </w:p>
    <w:p w14:paraId="40DDD12B" w14:textId="43716099" w:rsidR="00FE073D" w:rsidRPr="00C07260" w:rsidRDefault="00FE073D" w:rsidP="004D3BF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C07260">
        <w:rPr>
          <w:rFonts w:ascii="DejaVu Sans Mono" w:eastAsia="Times New Roman" w:hAnsi="DejaVu Sans Mono" w:cs="DejaVu Sans Mono"/>
          <w:color w:val="10C26F"/>
          <w:kern w:val="0"/>
          <w:szCs w:val="26"/>
          <w:bdr w:val="none" w:sz="0" w:space="0" w:color="auto" w:frame="1"/>
          <w:shd w:val="clear" w:color="auto" w:fill="272822"/>
          <w:lang w:eastAsia="ja-JP"/>
        </w:rPr>
        <w:t>.segment</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C07260">
        <w:rPr>
          <w:rFonts w:ascii="DejaVu Sans Mono" w:eastAsia="Times New Roman" w:hAnsi="DejaVu Sans Mono" w:cs="DejaVu Sans Mono"/>
          <w:color w:val="10C26F"/>
          <w:kern w:val="0"/>
          <w:szCs w:val="26"/>
          <w:bdr w:val="none" w:sz="0" w:space="0" w:color="auto" w:frame="1"/>
          <w:shd w:val="clear" w:color="auto" w:fill="272822"/>
          <w:lang w:eastAsia="ja-JP"/>
        </w:rPr>
        <w:t>"HEADER"</w:t>
      </w:r>
    </w:p>
    <w:p w14:paraId="344E793A" w14:textId="77777777" w:rsidR="00C07260" w:rsidRDefault="00FE073D" w:rsidP="004D3BF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C07260">
        <w:rPr>
          <w:rFonts w:ascii="DejaVu Sans Mono" w:eastAsia="Times New Roman" w:hAnsi="DejaVu Sans Mono" w:cs="DejaVu Sans Mono"/>
          <w:color w:val="10C26F"/>
          <w:kern w:val="0"/>
          <w:szCs w:val="26"/>
          <w:bdr w:val="none" w:sz="0" w:space="0" w:color="auto" w:frame="1"/>
          <w:shd w:val="clear" w:color="auto" w:fill="272822"/>
          <w:lang w:eastAsia="ja-JP"/>
        </w:rPr>
        <w:t>.byte</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8D6185">
        <w:rPr>
          <w:rFonts w:ascii="DejaVu Sans Mono" w:eastAsia="Times New Roman" w:hAnsi="DejaVu Sans Mono" w:cs="DejaVu Sans Mono"/>
          <w:color w:val="07E2FA"/>
          <w:kern w:val="0"/>
          <w:szCs w:val="26"/>
          <w:bdr w:val="none" w:sz="0" w:space="0" w:color="auto" w:frame="1"/>
          <w:shd w:val="clear" w:color="auto" w:fill="272822"/>
          <w:lang w:eastAsia="ja-JP"/>
        </w:rPr>
        <w:t>$4e,</w:t>
      </w:r>
      <w:r w:rsidR="00AC466E" w:rsidRPr="008D6185">
        <w:rPr>
          <w:rFonts w:ascii="DejaVu Sans Mono" w:eastAsia="Times New Roman" w:hAnsi="DejaVu Sans Mono" w:cs="DejaVu Sans Mono"/>
          <w:color w:val="07E2FA"/>
          <w:kern w:val="0"/>
          <w:szCs w:val="26"/>
          <w:bdr w:val="none" w:sz="0" w:space="0" w:color="auto" w:frame="1"/>
          <w:shd w:val="clear" w:color="auto" w:fill="272822"/>
          <w:lang w:eastAsia="ja-JP"/>
        </w:rPr>
        <w:t xml:space="preserve"> </w:t>
      </w:r>
      <w:r w:rsidRPr="008D6185">
        <w:rPr>
          <w:rFonts w:ascii="DejaVu Sans Mono" w:eastAsia="Times New Roman" w:hAnsi="DejaVu Sans Mono" w:cs="DejaVu Sans Mono"/>
          <w:color w:val="07E2FA"/>
          <w:kern w:val="0"/>
          <w:szCs w:val="26"/>
          <w:bdr w:val="none" w:sz="0" w:space="0" w:color="auto" w:frame="1"/>
          <w:shd w:val="clear" w:color="auto" w:fill="272822"/>
          <w:lang w:eastAsia="ja-JP"/>
        </w:rPr>
        <w:t>$45,</w:t>
      </w:r>
      <w:r w:rsidR="00AC466E" w:rsidRPr="008D6185">
        <w:rPr>
          <w:rFonts w:ascii="DejaVu Sans Mono" w:eastAsia="Times New Roman" w:hAnsi="DejaVu Sans Mono" w:cs="DejaVu Sans Mono"/>
          <w:color w:val="07E2FA"/>
          <w:kern w:val="0"/>
          <w:szCs w:val="26"/>
          <w:bdr w:val="none" w:sz="0" w:space="0" w:color="auto" w:frame="1"/>
          <w:shd w:val="clear" w:color="auto" w:fill="272822"/>
          <w:lang w:eastAsia="ja-JP"/>
        </w:rPr>
        <w:t xml:space="preserve"> </w:t>
      </w:r>
      <w:r w:rsidRPr="008D6185">
        <w:rPr>
          <w:rFonts w:ascii="DejaVu Sans Mono" w:eastAsia="Times New Roman" w:hAnsi="DejaVu Sans Mono" w:cs="DejaVu Sans Mono"/>
          <w:color w:val="07E2FA"/>
          <w:kern w:val="0"/>
          <w:szCs w:val="26"/>
          <w:bdr w:val="none" w:sz="0" w:space="0" w:color="auto" w:frame="1"/>
          <w:shd w:val="clear" w:color="auto" w:fill="272822"/>
          <w:lang w:eastAsia="ja-JP"/>
        </w:rPr>
        <w:t>$53,</w:t>
      </w:r>
      <w:r w:rsidR="00AC466E" w:rsidRPr="008D6185">
        <w:rPr>
          <w:rFonts w:ascii="DejaVu Sans Mono" w:eastAsia="Times New Roman" w:hAnsi="DejaVu Sans Mono" w:cs="DejaVu Sans Mono"/>
          <w:color w:val="07E2FA"/>
          <w:kern w:val="0"/>
          <w:szCs w:val="26"/>
          <w:bdr w:val="none" w:sz="0" w:space="0" w:color="auto" w:frame="1"/>
          <w:shd w:val="clear" w:color="auto" w:fill="272822"/>
          <w:lang w:eastAsia="ja-JP"/>
        </w:rPr>
        <w:t xml:space="preserve"> </w:t>
      </w:r>
      <w:r w:rsidRPr="008D6185">
        <w:rPr>
          <w:rFonts w:ascii="DejaVu Sans Mono" w:eastAsia="Times New Roman" w:hAnsi="DejaVu Sans Mono" w:cs="DejaVu Sans Mono"/>
          <w:color w:val="07E2FA"/>
          <w:kern w:val="0"/>
          <w:szCs w:val="26"/>
          <w:bdr w:val="none" w:sz="0" w:space="0" w:color="auto" w:frame="1"/>
          <w:shd w:val="clear" w:color="auto" w:fill="272822"/>
          <w:lang w:eastAsia="ja-JP"/>
        </w:rPr>
        <w:t>$1a</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Magic</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string</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that</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always</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begins</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an</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p>
    <w:p w14:paraId="18AE3EAF" w14:textId="53D71B22" w:rsidR="00FE073D" w:rsidRPr="00C10ABF" w:rsidRDefault="00C07260" w:rsidP="004D3BF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00FE073D" w:rsidRPr="00C10ABF">
        <w:rPr>
          <w:rFonts w:ascii="DejaVu Sans Mono" w:eastAsia="Times New Roman" w:hAnsi="DejaVu Sans Mono" w:cs="DejaVu Sans Mono"/>
          <w:color w:val="FFC000"/>
          <w:kern w:val="0"/>
          <w:szCs w:val="26"/>
          <w:bdr w:val="none" w:sz="0" w:space="0" w:color="auto" w:frame="1"/>
          <w:shd w:val="clear" w:color="auto" w:fill="272822"/>
          <w:lang w:eastAsia="ja-JP"/>
        </w:rPr>
        <w:t>iNES</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FE073D" w:rsidRPr="00C10ABF">
        <w:rPr>
          <w:rFonts w:ascii="DejaVu Sans Mono" w:eastAsia="Times New Roman" w:hAnsi="DejaVu Sans Mono" w:cs="DejaVu Sans Mono"/>
          <w:color w:val="FFC000"/>
          <w:kern w:val="0"/>
          <w:szCs w:val="26"/>
          <w:bdr w:val="none" w:sz="0" w:space="0" w:color="auto" w:frame="1"/>
          <w:shd w:val="clear" w:color="auto" w:fill="272822"/>
          <w:lang w:eastAsia="ja-JP"/>
        </w:rPr>
        <w:t>header</w:t>
      </w:r>
    </w:p>
    <w:p w14:paraId="6FA76DCD" w14:textId="64AB9085" w:rsidR="00FE073D" w:rsidRPr="00C10ABF" w:rsidRDefault="00FE073D" w:rsidP="004D3BF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C07260">
        <w:rPr>
          <w:rFonts w:ascii="DejaVu Sans Mono" w:eastAsia="Times New Roman" w:hAnsi="DejaVu Sans Mono" w:cs="DejaVu Sans Mono"/>
          <w:color w:val="10C26F"/>
          <w:kern w:val="0"/>
          <w:szCs w:val="26"/>
          <w:bdr w:val="none" w:sz="0" w:space="0" w:color="auto" w:frame="1"/>
          <w:shd w:val="clear" w:color="auto" w:fill="272822"/>
          <w:lang w:eastAsia="ja-JP"/>
        </w:rPr>
        <w:t>.byte</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8D6185">
        <w:rPr>
          <w:rFonts w:ascii="DejaVu Sans Mono" w:eastAsia="Times New Roman" w:hAnsi="DejaVu Sans Mono" w:cs="DejaVu Sans Mono"/>
          <w:color w:val="07E2FA"/>
          <w:kern w:val="0"/>
          <w:szCs w:val="26"/>
          <w:bdr w:val="none" w:sz="0" w:space="0" w:color="auto" w:frame="1"/>
          <w:shd w:val="clear" w:color="auto" w:fill="272822"/>
          <w:lang w:eastAsia="ja-JP"/>
        </w:rPr>
        <w:t>$02</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Number</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of</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16KB</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PRG-ROM</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banks</w:t>
      </w:r>
    </w:p>
    <w:p w14:paraId="052C5474" w14:textId="014A91D3" w:rsidR="00FE073D" w:rsidRPr="00C07260" w:rsidRDefault="00FE073D" w:rsidP="004D3BF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C07260">
        <w:rPr>
          <w:rFonts w:ascii="DejaVu Sans Mono" w:eastAsia="Times New Roman" w:hAnsi="DejaVu Sans Mono" w:cs="DejaVu Sans Mono"/>
          <w:color w:val="10C26F"/>
          <w:kern w:val="0"/>
          <w:szCs w:val="26"/>
          <w:bdr w:val="none" w:sz="0" w:space="0" w:color="auto" w:frame="1"/>
          <w:shd w:val="clear" w:color="auto" w:fill="272822"/>
          <w:lang w:eastAsia="ja-JP"/>
        </w:rPr>
        <w:t>.byte</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8D6185">
        <w:rPr>
          <w:rFonts w:ascii="DejaVu Sans Mono" w:eastAsia="Times New Roman" w:hAnsi="DejaVu Sans Mono" w:cs="DejaVu Sans Mono"/>
          <w:color w:val="07E2FA"/>
          <w:kern w:val="0"/>
          <w:szCs w:val="26"/>
          <w:bdr w:val="none" w:sz="0" w:space="0" w:color="auto" w:frame="1"/>
          <w:shd w:val="clear" w:color="auto" w:fill="272822"/>
          <w:lang w:eastAsia="ja-JP"/>
        </w:rPr>
        <w:t>$01</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Number</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of</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8KB</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CHR-ROM</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banks</w:t>
      </w:r>
    </w:p>
    <w:p w14:paraId="10B086BD" w14:textId="5BD09EBA" w:rsidR="00FE073D" w:rsidRPr="00C07260" w:rsidRDefault="00FE073D" w:rsidP="004D3BF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C07260">
        <w:rPr>
          <w:rFonts w:ascii="DejaVu Sans Mono" w:eastAsia="Times New Roman" w:hAnsi="DejaVu Sans Mono" w:cs="DejaVu Sans Mono"/>
          <w:color w:val="10C26F"/>
          <w:kern w:val="0"/>
          <w:szCs w:val="26"/>
          <w:bdr w:val="none" w:sz="0" w:space="0" w:color="auto" w:frame="1"/>
          <w:shd w:val="clear" w:color="auto" w:fill="272822"/>
          <w:lang w:eastAsia="ja-JP"/>
        </w:rPr>
        <w:t>.byte</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8D6185">
        <w:rPr>
          <w:rFonts w:ascii="DejaVu Sans Mono" w:eastAsia="Times New Roman" w:hAnsi="DejaVu Sans Mono" w:cs="DejaVu Sans Mono"/>
          <w:color w:val="07E2FA"/>
          <w:kern w:val="0"/>
          <w:szCs w:val="26"/>
          <w:bdr w:val="none" w:sz="0" w:space="0" w:color="auto" w:frame="1"/>
          <w:shd w:val="clear" w:color="auto" w:fill="272822"/>
          <w:lang w:eastAsia="ja-JP"/>
        </w:rPr>
        <w:t>%00000001</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Vertical</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mirroring,</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no</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save</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RAM,</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no</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mapper</w:t>
      </w:r>
    </w:p>
    <w:p w14:paraId="5F2DB4A9" w14:textId="4D4B6D13" w:rsidR="00FE073D" w:rsidRPr="00C07260" w:rsidRDefault="00FE073D" w:rsidP="004D3BF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C07260">
        <w:rPr>
          <w:rFonts w:ascii="DejaVu Sans Mono" w:eastAsia="Times New Roman" w:hAnsi="DejaVu Sans Mono" w:cs="DejaVu Sans Mono"/>
          <w:color w:val="10C26F"/>
          <w:kern w:val="0"/>
          <w:szCs w:val="26"/>
          <w:bdr w:val="none" w:sz="0" w:space="0" w:color="auto" w:frame="1"/>
          <w:shd w:val="clear" w:color="auto" w:fill="272822"/>
          <w:lang w:eastAsia="ja-JP"/>
        </w:rPr>
        <w:t>.byte</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8D6185">
        <w:rPr>
          <w:rFonts w:ascii="DejaVu Sans Mono" w:eastAsia="Times New Roman" w:hAnsi="DejaVu Sans Mono" w:cs="DejaVu Sans Mono"/>
          <w:color w:val="07E2FA"/>
          <w:kern w:val="0"/>
          <w:szCs w:val="26"/>
          <w:bdr w:val="none" w:sz="0" w:space="0" w:color="auto" w:frame="1"/>
          <w:shd w:val="clear" w:color="auto" w:fill="272822"/>
          <w:lang w:eastAsia="ja-JP"/>
        </w:rPr>
        <w:t>%00000000</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No</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special-case</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flags</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set,</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no</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mapper</w:t>
      </w:r>
    </w:p>
    <w:p w14:paraId="7778937A" w14:textId="78181CE9" w:rsidR="00FE073D" w:rsidRPr="00C10ABF" w:rsidRDefault="00FE073D" w:rsidP="004D3BF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C07260">
        <w:rPr>
          <w:rFonts w:ascii="DejaVu Sans Mono" w:eastAsia="Times New Roman" w:hAnsi="DejaVu Sans Mono" w:cs="DejaVu Sans Mono"/>
          <w:color w:val="10C26F"/>
          <w:kern w:val="0"/>
          <w:szCs w:val="26"/>
          <w:bdr w:val="none" w:sz="0" w:space="0" w:color="auto" w:frame="1"/>
          <w:shd w:val="clear" w:color="auto" w:fill="272822"/>
          <w:lang w:eastAsia="ja-JP"/>
        </w:rPr>
        <w:t>.byte</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8D6185">
        <w:rPr>
          <w:rFonts w:ascii="DejaVu Sans Mono" w:eastAsia="Times New Roman" w:hAnsi="DejaVu Sans Mono" w:cs="DejaVu Sans Mono"/>
          <w:color w:val="07E2FA"/>
          <w:kern w:val="0"/>
          <w:szCs w:val="26"/>
          <w:bdr w:val="none" w:sz="0" w:space="0" w:color="auto" w:frame="1"/>
          <w:shd w:val="clear" w:color="auto" w:fill="272822"/>
          <w:lang w:eastAsia="ja-JP"/>
        </w:rPr>
        <w:t>$00</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No</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PRG-RAM</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present</w:t>
      </w:r>
    </w:p>
    <w:p w14:paraId="67BEB896" w14:textId="3EF61AB3" w:rsidR="00FE073D" w:rsidRPr="00C10ABF" w:rsidRDefault="00FE073D" w:rsidP="004D3BF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C07260">
        <w:rPr>
          <w:rFonts w:ascii="DejaVu Sans Mono" w:eastAsia="Times New Roman" w:hAnsi="DejaVu Sans Mono" w:cs="DejaVu Sans Mono"/>
          <w:color w:val="10C26F"/>
          <w:kern w:val="0"/>
          <w:szCs w:val="26"/>
          <w:bdr w:val="none" w:sz="0" w:space="0" w:color="auto" w:frame="1"/>
          <w:shd w:val="clear" w:color="auto" w:fill="272822"/>
          <w:lang w:eastAsia="ja-JP"/>
        </w:rPr>
        <w:t>.byte</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8D6185">
        <w:rPr>
          <w:rFonts w:ascii="DejaVu Sans Mono" w:eastAsia="Times New Roman" w:hAnsi="DejaVu Sans Mono" w:cs="DejaVu Sans Mono"/>
          <w:color w:val="07E2FA"/>
          <w:kern w:val="0"/>
          <w:szCs w:val="26"/>
          <w:bdr w:val="none" w:sz="0" w:space="0" w:color="auto" w:frame="1"/>
          <w:shd w:val="clear" w:color="auto" w:fill="272822"/>
          <w:lang w:eastAsia="ja-JP"/>
        </w:rPr>
        <w:t>$00</w:t>
      </w:r>
      <w:r w:rsidR="00AC466E" w:rsidRPr="00C07260">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NTSC</w:t>
      </w:r>
      <w:r w:rsidR="00AC466E" w:rsidRPr="00C10ABF">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Pr="00C10ABF">
        <w:rPr>
          <w:rFonts w:ascii="DejaVu Sans Mono" w:eastAsia="Times New Roman" w:hAnsi="DejaVu Sans Mono" w:cs="DejaVu Sans Mono"/>
          <w:color w:val="FFC000"/>
          <w:kern w:val="0"/>
          <w:szCs w:val="26"/>
          <w:bdr w:val="none" w:sz="0" w:space="0" w:color="auto" w:frame="1"/>
          <w:shd w:val="clear" w:color="auto" w:fill="272822"/>
          <w:lang w:eastAsia="ja-JP"/>
        </w:rPr>
        <w:t>format</w:t>
      </w:r>
    </w:p>
    <w:p w14:paraId="1ABC49B5" w14:textId="38DB2113" w:rsidR="00FE073D" w:rsidRPr="00206ACB" w:rsidRDefault="00FE073D" w:rsidP="00397EB2">
      <w:pPr>
        <w:rPr>
          <w:lang w:eastAsia="ja-JP"/>
        </w:rPr>
      </w:pPr>
      <w:r w:rsidRPr="00206ACB">
        <w:rPr>
          <w:lang w:eastAsia="ja-JP"/>
        </w:rPr>
        <w:t>Now</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delete</w:t>
      </w:r>
      <w:r w:rsidR="00AC466E" w:rsidRPr="00206ACB">
        <w:rPr>
          <w:lang w:eastAsia="ja-JP"/>
        </w:rPr>
        <w:t xml:space="preserve"> </w:t>
      </w:r>
      <w:r w:rsidRPr="00206ACB">
        <w:rPr>
          <w:lang w:eastAsia="ja-JP"/>
        </w:rPr>
        <w:t>the</w:t>
      </w:r>
      <w:r w:rsidR="00AC466E" w:rsidRPr="00206ACB">
        <w:rPr>
          <w:lang w:eastAsia="ja-JP"/>
        </w:rPr>
        <w:t xml:space="preserve"> </w:t>
      </w:r>
      <w:r w:rsidRPr="000243F2">
        <w:rPr>
          <w:rStyle w:val="QuoteChar"/>
        </w:rPr>
        <w:t>.segment</w:t>
      </w:r>
      <w:r w:rsidR="00AC466E" w:rsidRPr="000243F2">
        <w:rPr>
          <w:rStyle w:val="QuoteChar"/>
        </w:rPr>
        <w:t xml:space="preserve"> </w:t>
      </w:r>
      <w:r w:rsidRPr="000243F2">
        <w:rPr>
          <w:rStyle w:val="QuoteChar"/>
        </w:rPr>
        <w:t>"HEADER"</w:t>
      </w:r>
      <w:r w:rsidR="00AC466E" w:rsidRPr="00206ACB">
        <w:rPr>
          <w:lang w:eastAsia="ja-JP"/>
        </w:rPr>
        <w:t xml:space="preserve"> </w:t>
      </w:r>
      <w:r w:rsidRPr="00206ACB">
        <w:rPr>
          <w:lang w:eastAsia="ja-JP"/>
        </w:rPr>
        <w:t>section</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main</w:t>
      </w:r>
      <w:r w:rsidR="00AC466E" w:rsidRPr="00206ACB">
        <w:rPr>
          <w:lang w:eastAsia="ja-JP"/>
        </w:rPr>
        <w:t xml:space="preserve"> </w:t>
      </w:r>
      <w:r w:rsidRPr="000243F2">
        <w:rPr>
          <w:rStyle w:val="QuoteChar"/>
        </w:rPr>
        <w:t>.asm</w:t>
      </w:r>
      <w:r w:rsidR="00AC466E" w:rsidRPr="00206ACB">
        <w:rPr>
          <w:lang w:eastAsia="ja-JP"/>
        </w:rPr>
        <w:t xml:space="preserve"> </w:t>
      </w:r>
      <w:r w:rsidRPr="00206ACB">
        <w:rPr>
          <w:lang w:eastAsia="ja-JP"/>
        </w:rPr>
        <w:t>file,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include</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new</w:t>
      </w:r>
      <w:r w:rsidR="00AC466E" w:rsidRPr="00206ACB">
        <w:rPr>
          <w:lang w:eastAsia="ja-JP"/>
        </w:rPr>
        <w:t xml:space="preserve"> </w:t>
      </w:r>
      <w:r w:rsidRPr="00206ACB">
        <w:rPr>
          <w:lang w:eastAsia="ja-JP"/>
        </w:rPr>
        <w:t>header</w:t>
      </w:r>
      <w:r w:rsidR="00AC466E" w:rsidRPr="00206ACB">
        <w:rPr>
          <w:lang w:eastAsia="ja-JP"/>
        </w:rPr>
        <w:t xml:space="preserve"> </w:t>
      </w:r>
      <w:r w:rsidRPr="00206ACB">
        <w:rPr>
          <w:lang w:eastAsia="ja-JP"/>
        </w:rPr>
        <w:t>file.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top</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our</w:t>
      </w:r>
      <w:r w:rsidR="00AC466E" w:rsidRPr="00206ACB">
        <w:rPr>
          <w:lang w:eastAsia="ja-JP"/>
        </w:rPr>
        <w:t xml:space="preserve"> </w:t>
      </w:r>
      <w:r w:rsidRPr="000243F2">
        <w:rPr>
          <w:rStyle w:val="QuoteChar"/>
        </w:rPr>
        <w:t>.asm</w:t>
      </w:r>
      <w:r w:rsidR="00AC466E" w:rsidRPr="00206ACB">
        <w:rPr>
          <w:lang w:eastAsia="ja-JP"/>
        </w:rPr>
        <w:t xml:space="preserve"> </w:t>
      </w:r>
      <w:r w:rsidRPr="00206ACB">
        <w:rPr>
          <w:lang w:eastAsia="ja-JP"/>
        </w:rPr>
        <w:t>file</w:t>
      </w:r>
      <w:r w:rsidR="00AC466E" w:rsidRPr="00206ACB">
        <w:rPr>
          <w:lang w:eastAsia="ja-JP"/>
        </w:rPr>
        <w:t xml:space="preserve"> </w:t>
      </w:r>
      <w:r w:rsidRPr="00206ACB">
        <w:rPr>
          <w:lang w:eastAsia="ja-JP"/>
        </w:rPr>
        <w:t>should</w:t>
      </w:r>
      <w:r w:rsidR="00AC466E" w:rsidRPr="00206ACB">
        <w:rPr>
          <w:lang w:eastAsia="ja-JP"/>
        </w:rPr>
        <w:t xml:space="preserve"> </w:t>
      </w:r>
      <w:r w:rsidRPr="00206ACB">
        <w:rPr>
          <w:lang w:eastAsia="ja-JP"/>
        </w:rPr>
        <w:t>now</w:t>
      </w:r>
      <w:r w:rsidR="00AC466E" w:rsidRPr="00206ACB">
        <w:rPr>
          <w:lang w:eastAsia="ja-JP"/>
        </w:rPr>
        <w:t xml:space="preserve"> </w:t>
      </w:r>
      <w:r w:rsidRPr="00206ACB">
        <w:rPr>
          <w:lang w:eastAsia="ja-JP"/>
        </w:rPr>
        <w:t>look</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this:</w:t>
      </w:r>
    </w:p>
    <w:p w14:paraId="446457DB" w14:textId="4FD81081" w:rsidR="00FE073D" w:rsidRPr="00C6286D" w:rsidRDefault="00FE073D" w:rsidP="004D3BF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firstLine="360"/>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C6286D">
        <w:rPr>
          <w:rFonts w:ascii="DejaVu Sans Mono" w:eastAsia="Times New Roman" w:hAnsi="DejaVu Sans Mono" w:cs="DejaVu Sans Mono"/>
          <w:color w:val="10C26F"/>
          <w:kern w:val="0"/>
          <w:szCs w:val="26"/>
          <w:bdr w:val="none" w:sz="0" w:space="0" w:color="auto" w:frame="1"/>
          <w:shd w:val="clear" w:color="auto" w:fill="272822"/>
          <w:lang w:eastAsia="ja-JP"/>
        </w:rPr>
        <w:t>.include</w:t>
      </w:r>
      <w:r w:rsidR="00AC466E" w:rsidRPr="00C6286D">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C6286D">
        <w:rPr>
          <w:rFonts w:ascii="DejaVu Sans Mono" w:eastAsia="Times New Roman" w:hAnsi="DejaVu Sans Mono" w:cs="DejaVu Sans Mono"/>
          <w:color w:val="10C26F"/>
          <w:kern w:val="0"/>
          <w:szCs w:val="26"/>
          <w:bdr w:val="none" w:sz="0" w:space="0" w:color="auto" w:frame="1"/>
          <w:shd w:val="clear" w:color="auto" w:fill="272822"/>
          <w:lang w:eastAsia="ja-JP"/>
        </w:rPr>
        <w:t>"constants.inc"</w:t>
      </w:r>
    </w:p>
    <w:p w14:paraId="588B41C0" w14:textId="614F0EFE" w:rsidR="00FE073D" w:rsidRPr="00C6286D" w:rsidRDefault="00FE073D" w:rsidP="004D3BF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firstLine="360"/>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C6286D">
        <w:rPr>
          <w:rFonts w:ascii="DejaVu Sans Mono" w:eastAsia="Times New Roman" w:hAnsi="DejaVu Sans Mono" w:cs="DejaVu Sans Mono"/>
          <w:color w:val="10C26F"/>
          <w:kern w:val="0"/>
          <w:szCs w:val="26"/>
          <w:bdr w:val="none" w:sz="0" w:space="0" w:color="auto" w:frame="1"/>
          <w:shd w:val="clear" w:color="auto" w:fill="272822"/>
          <w:lang w:eastAsia="ja-JP"/>
        </w:rPr>
        <w:t>.include</w:t>
      </w:r>
      <w:r w:rsidR="00AC466E" w:rsidRPr="00C6286D">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C6286D">
        <w:rPr>
          <w:rFonts w:ascii="DejaVu Sans Mono" w:eastAsia="Times New Roman" w:hAnsi="DejaVu Sans Mono" w:cs="DejaVu Sans Mono"/>
          <w:color w:val="10C26F"/>
          <w:kern w:val="0"/>
          <w:szCs w:val="26"/>
          <w:bdr w:val="none" w:sz="0" w:space="0" w:color="auto" w:frame="1"/>
          <w:shd w:val="clear" w:color="auto" w:fill="272822"/>
          <w:lang w:eastAsia="ja-JP"/>
        </w:rPr>
        <w:t>"header.inc"</w:t>
      </w:r>
    </w:p>
    <w:p w14:paraId="716650BE" w14:textId="77777777" w:rsidR="00FE073D" w:rsidRPr="00C6286D" w:rsidRDefault="00FE073D" w:rsidP="004D3BF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firstLine="360"/>
        <w:jc w:val="left"/>
        <w:rPr>
          <w:rFonts w:ascii="DejaVu Sans Mono" w:eastAsia="Times New Roman" w:hAnsi="DejaVu Sans Mono" w:cs="DejaVu Sans Mono"/>
          <w:color w:val="10C26F"/>
          <w:kern w:val="0"/>
          <w:szCs w:val="26"/>
          <w:bdr w:val="none" w:sz="0" w:space="0" w:color="auto" w:frame="1"/>
          <w:shd w:val="clear" w:color="auto" w:fill="272822"/>
          <w:lang w:eastAsia="ja-JP"/>
        </w:rPr>
      </w:pPr>
    </w:p>
    <w:p w14:paraId="7D347BBC" w14:textId="4340D85C" w:rsidR="00FE073D" w:rsidRPr="00C6286D" w:rsidRDefault="00FE073D" w:rsidP="004D3BFC">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firstLine="360"/>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C6286D">
        <w:rPr>
          <w:rFonts w:ascii="DejaVu Sans Mono" w:eastAsia="Times New Roman" w:hAnsi="DejaVu Sans Mono" w:cs="DejaVu Sans Mono"/>
          <w:color w:val="10C26F"/>
          <w:kern w:val="0"/>
          <w:szCs w:val="26"/>
          <w:bdr w:val="none" w:sz="0" w:space="0" w:color="auto" w:frame="1"/>
          <w:shd w:val="clear" w:color="auto" w:fill="272822"/>
          <w:lang w:eastAsia="ja-JP"/>
        </w:rPr>
        <w:t>.segment</w:t>
      </w:r>
      <w:r w:rsidR="00AC466E" w:rsidRPr="00C6286D">
        <w:rPr>
          <w:rFonts w:ascii="DejaVu Sans Mono" w:eastAsia="Times New Roman" w:hAnsi="DejaVu Sans Mono" w:cs="DejaVu Sans Mono"/>
          <w:color w:val="10C26F"/>
          <w:kern w:val="0"/>
          <w:szCs w:val="26"/>
          <w:bdr w:val="none" w:sz="0" w:space="0" w:color="auto" w:frame="1"/>
          <w:shd w:val="clear" w:color="auto" w:fill="272822"/>
          <w:lang w:eastAsia="ja-JP"/>
        </w:rPr>
        <w:t xml:space="preserve"> </w:t>
      </w:r>
      <w:r w:rsidRPr="00C6286D">
        <w:rPr>
          <w:rFonts w:ascii="DejaVu Sans Mono" w:eastAsia="Times New Roman" w:hAnsi="DejaVu Sans Mono" w:cs="DejaVu Sans Mono"/>
          <w:color w:val="10C26F"/>
          <w:kern w:val="0"/>
          <w:szCs w:val="26"/>
          <w:bdr w:val="none" w:sz="0" w:space="0" w:color="auto" w:frame="1"/>
          <w:shd w:val="clear" w:color="auto" w:fill="272822"/>
          <w:lang w:eastAsia="ja-JP"/>
        </w:rPr>
        <w:t>"CODE"</w:t>
      </w:r>
    </w:p>
    <w:p w14:paraId="1996A5DF" w14:textId="6179ABCD" w:rsidR="00FE073D" w:rsidRPr="00206ACB" w:rsidRDefault="00FE073D" w:rsidP="00397EB2">
      <w:pPr>
        <w:rPr>
          <w:lang w:eastAsia="ja-JP"/>
        </w:rPr>
      </w:pPr>
      <w:r w:rsidRPr="00206ACB">
        <w:rPr>
          <w:lang w:eastAsia="ja-JP"/>
        </w:rPr>
        <w:t>When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assembler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linker</w:t>
      </w:r>
      <w:r w:rsidR="00AC466E" w:rsidRPr="00206ACB">
        <w:rPr>
          <w:lang w:eastAsia="ja-JP"/>
        </w:rPr>
        <w:t xml:space="preserve"> </w:t>
      </w:r>
      <w:r w:rsidRPr="00206ACB">
        <w:rPr>
          <w:lang w:eastAsia="ja-JP"/>
        </w:rPr>
        <w:t>run,</w:t>
      </w:r>
      <w:r w:rsidR="00AC466E" w:rsidRPr="00206ACB">
        <w:rPr>
          <w:lang w:eastAsia="ja-JP"/>
        </w:rPr>
        <w:t xml:space="preserve"> </w:t>
      </w:r>
      <w:r w:rsidRPr="00206ACB">
        <w:rPr>
          <w:lang w:eastAsia="ja-JP"/>
        </w:rPr>
        <w:t>they</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take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contents</w:t>
      </w:r>
      <w:r w:rsidR="00AC466E" w:rsidRPr="00206ACB">
        <w:rPr>
          <w:lang w:eastAsia="ja-JP"/>
        </w:rPr>
        <w:t xml:space="preserve"> </w:t>
      </w:r>
      <w:r w:rsidRPr="00206ACB">
        <w:rPr>
          <w:lang w:eastAsia="ja-JP"/>
        </w:rPr>
        <w:t>of</w:t>
      </w:r>
      <w:r w:rsidR="00AC466E" w:rsidRPr="00206ACB">
        <w:rPr>
          <w:lang w:eastAsia="ja-JP"/>
        </w:rPr>
        <w:t xml:space="preserve"> </w:t>
      </w:r>
      <w:r w:rsidRPr="000243F2">
        <w:rPr>
          <w:rStyle w:val="QuoteChar"/>
        </w:rPr>
        <w:t>header.inc</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put</w:t>
      </w:r>
      <w:r w:rsidR="00AC466E" w:rsidRPr="00206ACB">
        <w:rPr>
          <w:lang w:eastAsia="ja-JP"/>
        </w:rPr>
        <w:t xml:space="preserve"> </w:t>
      </w:r>
      <w:r w:rsidRPr="00206ACB">
        <w:rPr>
          <w:lang w:eastAsia="ja-JP"/>
        </w:rPr>
        <w:t>them</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correct</w:t>
      </w:r>
      <w:r w:rsidR="00AC466E" w:rsidRPr="00206ACB">
        <w:rPr>
          <w:lang w:eastAsia="ja-JP"/>
        </w:rPr>
        <w:t xml:space="preserve"> </w:t>
      </w:r>
      <w:r w:rsidRPr="00206ACB">
        <w:rPr>
          <w:lang w:eastAsia="ja-JP"/>
        </w:rPr>
        <w:t>place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output</w:t>
      </w:r>
      <w:r w:rsidR="00AC466E" w:rsidRPr="00206ACB">
        <w:rPr>
          <w:lang w:eastAsia="ja-JP"/>
        </w:rPr>
        <w:t xml:space="preserve"> </w:t>
      </w:r>
      <w:r w:rsidRPr="00206ACB">
        <w:rPr>
          <w:lang w:eastAsia="ja-JP"/>
        </w:rPr>
        <w:t>ROM,</w:t>
      </w:r>
      <w:r w:rsidR="00AC466E" w:rsidRPr="00206ACB">
        <w:rPr>
          <w:lang w:eastAsia="ja-JP"/>
        </w:rPr>
        <w:t xml:space="preserve"> </w:t>
      </w:r>
      <w:r w:rsidRPr="00206ACB">
        <w:rPr>
          <w:lang w:eastAsia="ja-JP"/>
        </w:rPr>
        <w:t>exactly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had</w:t>
      </w:r>
      <w:r w:rsidR="00AC466E" w:rsidRPr="00206ACB">
        <w:rPr>
          <w:lang w:eastAsia="ja-JP"/>
        </w:rPr>
        <w:t xml:space="preserve"> </w:t>
      </w:r>
      <w:r w:rsidRPr="00206ACB">
        <w:rPr>
          <w:lang w:eastAsia="ja-JP"/>
        </w:rPr>
        <w:t>put</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directly</w:t>
      </w:r>
      <w:r w:rsidR="00AC466E" w:rsidRPr="00206ACB">
        <w:rPr>
          <w:lang w:eastAsia="ja-JP"/>
        </w:rPr>
        <w:t xml:space="preserve"> </w:t>
      </w:r>
      <w:r w:rsidRPr="00206ACB">
        <w:rPr>
          <w:lang w:eastAsia="ja-JP"/>
        </w:rPr>
        <w:t>into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assembly</w:t>
      </w:r>
      <w:r w:rsidR="00AC466E" w:rsidRPr="00206ACB">
        <w:rPr>
          <w:lang w:eastAsia="ja-JP"/>
        </w:rPr>
        <w:t xml:space="preserve"> </w:t>
      </w:r>
      <w:r w:rsidRPr="00206ACB">
        <w:rPr>
          <w:lang w:eastAsia="ja-JP"/>
        </w:rPr>
        <w:t>file.</w:t>
      </w:r>
    </w:p>
    <w:p w14:paraId="7970454D" w14:textId="2A5BE3EA" w:rsidR="006A66CE" w:rsidRPr="00206ACB" w:rsidRDefault="006A66CE" w:rsidP="00A4094E">
      <w:pPr>
        <w:pStyle w:val="Heading3"/>
        <w:rPr>
          <w:rFonts w:cstheme="minorHAnsi"/>
        </w:rPr>
      </w:pPr>
      <w:bookmarkStart w:id="99" w:name="_Toc168434230"/>
      <w:bookmarkStart w:id="100" w:name="_Toc168779351"/>
      <w:r w:rsidRPr="00206ACB">
        <w:rPr>
          <w:rFonts w:cstheme="minorHAnsi"/>
        </w:rPr>
        <w:t>ca65</w:t>
      </w:r>
      <w:r w:rsidR="00AC466E" w:rsidRPr="00206ACB">
        <w:rPr>
          <w:rFonts w:cstheme="minorHAnsi"/>
        </w:rPr>
        <w:t xml:space="preserve"> </w:t>
      </w:r>
      <w:r w:rsidRPr="00206ACB">
        <w:rPr>
          <w:rFonts w:cstheme="minorHAnsi"/>
        </w:rPr>
        <w:t>Imports</w:t>
      </w:r>
      <w:r w:rsidR="00AC466E" w:rsidRPr="00206ACB">
        <w:rPr>
          <w:rFonts w:cstheme="minorHAnsi"/>
        </w:rPr>
        <w:t xml:space="preserve"> </w:t>
      </w:r>
      <w:r w:rsidRPr="00206ACB">
        <w:rPr>
          <w:rFonts w:cstheme="minorHAnsi"/>
        </w:rPr>
        <w:t>and</w:t>
      </w:r>
      <w:r w:rsidR="00AC466E" w:rsidRPr="00206ACB">
        <w:rPr>
          <w:rFonts w:cstheme="minorHAnsi"/>
        </w:rPr>
        <w:t xml:space="preserve"> </w:t>
      </w:r>
      <w:r w:rsidRPr="00206ACB">
        <w:rPr>
          <w:rFonts w:cstheme="minorHAnsi"/>
        </w:rPr>
        <w:t>Exports</w:t>
      </w:r>
      <w:bookmarkEnd w:id="99"/>
      <w:bookmarkEnd w:id="100"/>
    </w:p>
    <w:p w14:paraId="1AC49AF0" w14:textId="7EA6F065" w:rsidR="00BD64A5" w:rsidRPr="00206ACB" w:rsidRDefault="00BD64A5" w:rsidP="00397EB2">
      <w:pPr>
        <w:rPr>
          <w:lang w:eastAsia="ja-JP"/>
        </w:rPr>
      </w:pPr>
      <w:r w:rsidRPr="00206ACB">
        <w:rPr>
          <w:lang w:eastAsia="ja-JP"/>
        </w:rPr>
        <w:t>A</w:t>
      </w:r>
      <w:r w:rsidR="00AC466E" w:rsidRPr="00206ACB">
        <w:rPr>
          <w:lang w:eastAsia="ja-JP"/>
        </w:rPr>
        <w:t xml:space="preserve"> </w:t>
      </w:r>
      <w:r w:rsidRPr="00206ACB">
        <w:rPr>
          <w:lang w:eastAsia="ja-JP"/>
        </w:rPr>
        <w:t>full</w:t>
      </w:r>
      <w:r w:rsidR="00AC466E" w:rsidRPr="00206ACB">
        <w:rPr>
          <w:lang w:eastAsia="ja-JP"/>
        </w:rPr>
        <w:t xml:space="preserve"> </w:t>
      </w:r>
      <w:r w:rsidRPr="00206ACB">
        <w:rPr>
          <w:lang w:eastAsia="ja-JP"/>
        </w:rPr>
        <w:t>reset</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become</w:t>
      </w:r>
      <w:r w:rsidR="00AC466E" w:rsidRPr="00206ACB">
        <w:rPr>
          <w:lang w:eastAsia="ja-JP"/>
        </w:rPr>
        <w:t xml:space="preserve"> </w:t>
      </w:r>
      <w:r w:rsidRPr="00206ACB">
        <w:rPr>
          <w:lang w:eastAsia="ja-JP"/>
        </w:rPr>
        <w:t>quite</w:t>
      </w:r>
      <w:r w:rsidR="00AC466E" w:rsidRPr="00206ACB">
        <w:rPr>
          <w:lang w:eastAsia="ja-JP"/>
        </w:rPr>
        <w:t xml:space="preserve"> </w:t>
      </w:r>
      <w:r w:rsidRPr="00206ACB">
        <w:rPr>
          <w:lang w:eastAsia="ja-JP"/>
        </w:rPr>
        <w:t>large,</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useful</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put</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into</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separate</w:t>
      </w:r>
      <w:r w:rsidR="00AC466E" w:rsidRPr="00206ACB">
        <w:rPr>
          <w:lang w:eastAsia="ja-JP"/>
        </w:rPr>
        <w:t xml:space="preserve"> </w:t>
      </w:r>
      <w:r w:rsidRPr="00206ACB">
        <w:rPr>
          <w:lang w:eastAsia="ja-JP"/>
        </w:rPr>
        <w:t>file.</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can't</w:t>
      </w:r>
      <w:r w:rsidR="00AC466E" w:rsidRPr="00206ACB">
        <w:rPr>
          <w:lang w:eastAsia="ja-JP"/>
        </w:rPr>
        <w:t xml:space="preserve"> </w:t>
      </w:r>
      <w:r w:rsidRPr="00206ACB">
        <w:rPr>
          <w:lang w:eastAsia="ja-JP"/>
        </w:rPr>
        <w:t>just</w:t>
      </w:r>
      <w:r w:rsidR="00AC466E" w:rsidRPr="00206ACB">
        <w:rPr>
          <w:lang w:eastAsia="ja-JP"/>
        </w:rPr>
        <w:t xml:space="preserve"> </w:t>
      </w:r>
      <w:r w:rsidRPr="000243F2">
        <w:rPr>
          <w:rStyle w:val="QuoteChar"/>
        </w:rPr>
        <w:t>.include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because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way</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reference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reset</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0243F2">
        <w:rPr>
          <w:rStyle w:val="QuoteChar"/>
        </w:rPr>
        <w:t>VECT</w:t>
      </w:r>
      <w:r w:rsidR="000243F2">
        <w:rPr>
          <w:rStyle w:val="QuoteChar"/>
        </w:rPr>
        <w:t>O</w:t>
      </w:r>
      <w:r w:rsidRPr="000243F2">
        <w:rPr>
          <w:rStyle w:val="QuoteChar"/>
        </w:rPr>
        <w:t>RS</w:t>
      </w:r>
      <w:r w:rsidR="00AC466E" w:rsidRPr="00206ACB">
        <w:rPr>
          <w:lang w:eastAsia="ja-JP"/>
        </w:rPr>
        <w:t xml:space="preserve"> </w:t>
      </w:r>
      <w:r w:rsidRPr="00206ACB">
        <w:rPr>
          <w:lang w:eastAsia="ja-JP"/>
        </w:rPr>
        <w:t>segment.</w:t>
      </w:r>
    </w:p>
    <w:p w14:paraId="0378AF1A" w14:textId="06EB2021" w:rsidR="00F92EB1" w:rsidRDefault="00BD64A5" w:rsidP="00397EB2">
      <w:pPr>
        <w:rPr>
          <w:lang w:eastAsia="ja-JP"/>
        </w:rPr>
      </w:pPr>
      <w:r w:rsidRPr="00206ACB">
        <w:rPr>
          <w:lang w:eastAsia="ja-JP"/>
        </w:rPr>
        <w:t>The</w:t>
      </w:r>
      <w:r w:rsidR="00AC466E" w:rsidRPr="00206ACB">
        <w:rPr>
          <w:lang w:eastAsia="ja-JP"/>
        </w:rPr>
        <w:t xml:space="preserve"> </w:t>
      </w:r>
      <w:r w:rsidRPr="00206ACB">
        <w:rPr>
          <w:lang w:eastAsia="ja-JP"/>
        </w:rPr>
        <w:t>solution</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ca65's</w:t>
      </w:r>
      <w:r w:rsidR="00AC466E" w:rsidRPr="00206ACB">
        <w:rPr>
          <w:lang w:eastAsia="ja-JP"/>
        </w:rPr>
        <w:t xml:space="preserve"> </w:t>
      </w:r>
      <w:r w:rsidRPr="00206ACB">
        <w:rPr>
          <w:lang w:eastAsia="ja-JP"/>
        </w:rPr>
        <w:t>ability</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import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export</w:t>
      </w:r>
      <w:r w:rsidR="00AC466E" w:rsidRPr="00206ACB">
        <w:rPr>
          <w:lang w:eastAsia="ja-JP"/>
        </w:rPr>
        <w:t xml:space="preserve"> </w:t>
      </w:r>
      <w:r w:rsidRPr="000243F2">
        <w:rPr>
          <w:rStyle w:val="QuoteChar"/>
        </w:rPr>
        <w:t>.proc</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the</w:t>
      </w:r>
      <w:r w:rsidR="00AC466E" w:rsidRPr="00206ACB">
        <w:rPr>
          <w:lang w:eastAsia="ja-JP"/>
        </w:rPr>
        <w:t xml:space="preserve"> </w:t>
      </w:r>
      <w:r w:rsidRPr="000243F2">
        <w:rPr>
          <w:rStyle w:val="QuoteChar"/>
        </w:rPr>
        <w:t>.export</w:t>
      </w:r>
      <w:r w:rsidR="00AC466E" w:rsidRPr="00206ACB">
        <w:rPr>
          <w:lang w:eastAsia="ja-JP"/>
        </w:rPr>
        <w:t xml:space="preserve"> </w:t>
      </w:r>
      <w:r w:rsidRPr="00206ACB">
        <w:rPr>
          <w:lang w:eastAsia="ja-JP"/>
        </w:rPr>
        <w:t>directive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inform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assembler</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certain</w:t>
      </w:r>
      <w:r w:rsidR="00AC466E" w:rsidRPr="00206ACB">
        <w:rPr>
          <w:lang w:eastAsia="ja-JP"/>
        </w:rPr>
        <w:t xml:space="preserve"> </w:t>
      </w:r>
      <w:r w:rsidRPr="00206ACB">
        <w:rPr>
          <w:lang w:eastAsia="ja-JP"/>
        </w:rPr>
        <w:t>proc</w:t>
      </w:r>
      <w:r w:rsidR="00AC466E" w:rsidRPr="00206ACB">
        <w:rPr>
          <w:lang w:eastAsia="ja-JP"/>
        </w:rPr>
        <w:t xml:space="preserve"> </w:t>
      </w:r>
      <w:r w:rsidRPr="00206ACB">
        <w:rPr>
          <w:lang w:eastAsia="ja-JP"/>
        </w:rPr>
        <w:t>should</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available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files,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0243F2">
        <w:rPr>
          <w:rStyle w:val="QuoteChar"/>
        </w:rPr>
        <w:t>.import</w:t>
      </w:r>
      <w:r w:rsidR="00AC466E" w:rsidRPr="00206ACB">
        <w:rPr>
          <w:lang w:eastAsia="ja-JP"/>
        </w:rPr>
        <w:t xml:space="preserve"> </w:t>
      </w:r>
      <w:r w:rsidRPr="00206ACB">
        <w:rPr>
          <w:lang w:eastAsia="ja-JP"/>
        </w:rPr>
        <w:t>directive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w:t>
      </w:r>
      <w:r w:rsidR="00AC466E" w:rsidRPr="00206ACB">
        <w:rPr>
          <w:lang w:eastAsia="ja-JP"/>
        </w:rPr>
        <w:t xml:space="preserve"> </w:t>
      </w:r>
      <w:r w:rsidRPr="00206ACB">
        <w:rPr>
          <w:lang w:eastAsia="ja-JP"/>
        </w:rPr>
        <w:t>somewhere</w:t>
      </w:r>
      <w:r w:rsidR="00AC466E" w:rsidRPr="00206ACB">
        <w:rPr>
          <w:lang w:eastAsia="ja-JP"/>
        </w:rPr>
        <w:t xml:space="preserve"> </w:t>
      </w:r>
      <w:r w:rsidRPr="00206ACB">
        <w:rPr>
          <w:lang w:eastAsia="ja-JP"/>
        </w:rPr>
        <w:t>else.</w:t>
      </w:r>
    </w:p>
    <w:p w14:paraId="053C35CF" w14:textId="77777777" w:rsidR="00F92EB1" w:rsidRDefault="00F92EB1">
      <w:pPr>
        <w:widowControl/>
        <w:kinsoku/>
        <w:overflowPunct/>
        <w:autoSpaceDE/>
        <w:autoSpaceDN/>
        <w:spacing w:before="0" w:after="160" w:line="259" w:lineRule="auto"/>
        <w:ind w:firstLine="0"/>
        <w:jc w:val="left"/>
        <w:rPr>
          <w:lang w:eastAsia="ja-JP"/>
        </w:rPr>
      </w:pPr>
      <w:r>
        <w:rPr>
          <w:lang w:eastAsia="ja-JP"/>
        </w:rPr>
        <w:br w:type="page"/>
      </w:r>
    </w:p>
    <w:p w14:paraId="47E2179E" w14:textId="6809D4B7" w:rsidR="00BD64A5" w:rsidRPr="00206ACB" w:rsidRDefault="00000000" w:rsidP="00397EB2">
      <w:pPr>
        <w:rPr>
          <w:lang w:eastAsia="ja-JP"/>
        </w:rPr>
      </w:pPr>
      <w:r>
        <w:rPr>
          <w:rFonts w:ascii="DejaVu Sans Mono" w:hAnsi="DejaVu Sans Mono" w:cs="DejaVu Sans Mono"/>
          <w:noProof/>
          <w:color w:val="10C26F"/>
          <w:szCs w:val="26"/>
        </w:rPr>
        <w:lastRenderedPageBreak/>
        <w:pict w14:anchorId="51F92068">
          <v:rect id="_x0000_s2156" style="position:absolute;left:0;text-align:left;margin-left:-4.7pt;margin-top:26.1pt;width:22.55pt;height:454.35pt;z-index:251713536;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56" inset="0,0,0,0">
              <w:txbxContent>
                <w:p w14:paraId="4F8C11BB" w14:textId="4B9108BA"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w:t>
                  </w:r>
                </w:p>
                <w:p w14:paraId="64056C3D" w14:textId="3F164085"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w:t>
                  </w:r>
                </w:p>
                <w:p w14:paraId="0708135E" w14:textId="5BDB9F3D"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w:t>
                  </w:r>
                </w:p>
                <w:p w14:paraId="1E4863DE" w14:textId="5A2BFFAF"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w:t>
                  </w:r>
                </w:p>
                <w:p w14:paraId="4D8756D6" w14:textId="5C1B2409"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w:t>
                  </w:r>
                </w:p>
                <w:p w14:paraId="43AB97F4" w14:textId="28F14482"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6</w:t>
                  </w:r>
                </w:p>
                <w:p w14:paraId="3FC188DF" w14:textId="7EAC9C5D"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7</w:t>
                  </w:r>
                </w:p>
                <w:p w14:paraId="3B28363E" w14:textId="10B5BEFE"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8</w:t>
                  </w:r>
                </w:p>
                <w:p w14:paraId="170B33D1" w14:textId="23CF964B"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9</w:t>
                  </w:r>
                </w:p>
                <w:p w14:paraId="4E996E50" w14:textId="31954C5E"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10</w:t>
                  </w:r>
                </w:p>
                <w:p w14:paraId="4CADD2E5" w14:textId="3324B96C"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11</w:t>
                  </w:r>
                </w:p>
                <w:p w14:paraId="0EBB37D2" w14:textId="5A36BE9D"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12</w:t>
                  </w:r>
                </w:p>
                <w:p w14:paraId="5D5D15B0" w14:textId="2A67148C" w:rsidR="00F92EB1" w:rsidRDefault="00F92EB1" w:rsidP="00F92EB1">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1</w:t>
                  </w:r>
                  <w:r>
                    <w:rPr>
                      <w:rFonts w:ascii="DejaVu Sans Mono" w:hAnsi="DejaVu Sans Mono" w:cs="DejaVu Sans Mono"/>
                      <w:szCs w:val="26"/>
                    </w:rPr>
                    <w:t>3</w:t>
                  </w:r>
                </w:p>
                <w:p w14:paraId="5715EDF5" w14:textId="77777777"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14</w:t>
                  </w:r>
                </w:p>
                <w:p w14:paraId="7F56B4DB" w14:textId="77777777"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15</w:t>
                  </w:r>
                </w:p>
                <w:p w14:paraId="3C652221" w14:textId="77777777"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16</w:t>
                  </w:r>
                </w:p>
                <w:p w14:paraId="0EDB2D79" w14:textId="77777777"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17</w:t>
                  </w:r>
                </w:p>
                <w:p w14:paraId="096C3A80" w14:textId="77777777"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18</w:t>
                  </w:r>
                </w:p>
                <w:p w14:paraId="180CF52D" w14:textId="77777777"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w:t>
                  </w:r>
                </w:p>
                <w:p w14:paraId="44268D6C" w14:textId="77777777"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20</w:t>
                  </w:r>
                </w:p>
                <w:p w14:paraId="160C4C6B" w14:textId="77777777"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21</w:t>
                  </w:r>
                </w:p>
                <w:p w14:paraId="70DC52B9" w14:textId="77777777"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22</w:t>
                  </w:r>
                </w:p>
                <w:p w14:paraId="4F5E89B4" w14:textId="77777777"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23</w:t>
                  </w:r>
                </w:p>
                <w:p w14:paraId="78D59A06" w14:textId="77777777" w:rsidR="00F92EB1"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24</w:t>
                  </w:r>
                </w:p>
                <w:p w14:paraId="1B66C10C" w14:textId="10BC7F29" w:rsidR="00F92EB1" w:rsidRPr="0039594C" w:rsidRDefault="00F92EB1" w:rsidP="00F92EB1">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25</w:t>
                  </w:r>
                </w:p>
              </w:txbxContent>
            </v:textbox>
          </v:rect>
        </w:pict>
      </w:r>
      <w:r w:rsidR="00BD64A5" w:rsidRPr="00206ACB">
        <w:rPr>
          <w:lang w:eastAsia="ja-JP"/>
        </w:rPr>
        <w:t>First,</w:t>
      </w:r>
      <w:r w:rsidR="00AC466E" w:rsidRPr="00206ACB">
        <w:rPr>
          <w:lang w:eastAsia="ja-JP"/>
        </w:rPr>
        <w:t xml:space="preserve"> </w:t>
      </w:r>
      <w:r w:rsidR="00BD64A5" w:rsidRPr="00206ACB">
        <w:rPr>
          <w:lang w:eastAsia="ja-JP"/>
        </w:rPr>
        <w:t>let's</w:t>
      </w:r>
      <w:r w:rsidR="00AC466E" w:rsidRPr="00206ACB">
        <w:rPr>
          <w:lang w:eastAsia="ja-JP"/>
        </w:rPr>
        <w:t xml:space="preserve"> </w:t>
      </w:r>
      <w:r w:rsidR="00BD64A5" w:rsidRPr="00206ACB">
        <w:rPr>
          <w:lang w:eastAsia="ja-JP"/>
        </w:rPr>
        <w:t>create</w:t>
      </w:r>
      <w:r w:rsidR="00AC466E" w:rsidRPr="00206ACB">
        <w:rPr>
          <w:lang w:eastAsia="ja-JP"/>
        </w:rPr>
        <w:t xml:space="preserve"> </w:t>
      </w:r>
      <w:r w:rsidR="00BD64A5" w:rsidRPr="000243F2">
        <w:rPr>
          <w:rStyle w:val="QuoteChar"/>
        </w:rPr>
        <w:t>reset.asm</w:t>
      </w:r>
      <w:r w:rsidR="00BD64A5" w:rsidRPr="00206ACB">
        <w:rPr>
          <w:lang w:eastAsia="ja-JP"/>
        </w:rPr>
        <w:t>,</w:t>
      </w:r>
      <w:r w:rsidR="00AC466E" w:rsidRPr="00206ACB">
        <w:rPr>
          <w:lang w:eastAsia="ja-JP"/>
        </w:rPr>
        <w:t xml:space="preserve"> </w:t>
      </w:r>
      <w:r w:rsidR="00BD64A5" w:rsidRPr="00206ACB">
        <w:rPr>
          <w:lang w:eastAsia="ja-JP"/>
        </w:rPr>
        <w:t>including</w:t>
      </w:r>
      <w:r w:rsidR="00AC466E" w:rsidRPr="00206ACB">
        <w:rPr>
          <w:lang w:eastAsia="ja-JP"/>
        </w:rPr>
        <w:t xml:space="preserve"> </w:t>
      </w:r>
      <w:r w:rsidR="00BD64A5" w:rsidRPr="00206ACB">
        <w:rPr>
          <w:lang w:eastAsia="ja-JP"/>
        </w:rPr>
        <w:t>the</w:t>
      </w:r>
      <w:r w:rsidR="00AC466E" w:rsidRPr="00206ACB">
        <w:rPr>
          <w:lang w:eastAsia="ja-JP"/>
        </w:rPr>
        <w:t xml:space="preserve"> </w:t>
      </w:r>
      <w:r w:rsidR="00BD64A5" w:rsidRPr="000243F2">
        <w:rPr>
          <w:rStyle w:val="QuoteChar"/>
        </w:rPr>
        <w:t>.export</w:t>
      </w:r>
      <w:r w:rsidR="00AC466E" w:rsidRPr="00206ACB">
        <w:rPr>
          <w:lang w:eastAsia="ja-JP"/>
        </w:rPr>
        <w:t xml:space="preserve"> </w:t>
      </w:r>
      <w:r w:rsidR="00BD64A5" w:rsidRPr="00206ACB">
        <w:rPr>
          <w:lang w:eastAsia="ja-JP"/>
        </w:rPr>
        <w:t>directive:</w:t>
      </w:r>
    </w:p>
    <w:p w14:paraId="5585F38A" w14:textId="3D7C5E1E" w:rsidR="00F92EB1" w:rsidRDefault="00F92EB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F92EB1">
        <w:rPr>
          <w:rFonts w:ascii="DejaVu Sans Mono" w:hAnsi="DejaVu Sans Mono" w:cs="DejaVu Sans Mono"/>
          <w:color w:val="10C26F"/>
          <w:sz w:val="26"/>
          <w:szCs w:val="26"/>
        </w:rPr>
        <w:t>.include "constants.inc"</w:t>
      </w:r>
    </w:p>
    <w:p w14:paraId="3F273819" w14:textId="77777777" w:rsidR="00F92EB1" w:rsidRPr="00317C42" w:rsidRDefault="00F92EB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p>
    <w:p w14:paraId="0EDCD5DE" w14:textId="77777777" w:rsidR="00F92EB1" w:rsidRPr="00317C42" w:rsidRDefault="00F92EB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.segment "CODE"</w:t>
      </w:r>
    </w:p>
    <w:p w14:paraId="105C6B0F" w14:textId="77777777" w:rsidR="00F92EB1" w:rsidRPr="00F92EB1" w:rsidRDefault="00F92EB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F92EB1">
        <w:rPr>
          <w:rFonts w:ascii="DejaVu Sans Mono" w:hAnsi="DejaVu Sans Mono" w:cs="DejaVu Sans Mono"/>
          <w:color w:val="10C26F"/>
          <w:sz w:val="26"/>
          <w:szCs w:val="26"/>
        </w:rPr>
        <w:t>.import main</w:t>
      </w:r>
    </w:p>
    <w:p w14:paraId="727E9C6B" w14:textId="4483E4BB" w:rsidR="00F92EB1" w:rsidRPr="00317C42" w:rsidRDefault="00F92EB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F92EB1">
        <w:rPr>
          <w:rFonts w:ascii="DejaVu Sans Mono" w:hAnsi="DejaVu Sans Mono" w:cs="DejaVu Sans Mono"/>
          <w:color w:val="10C26F"/>
          <w:sz w:val="26"/>
          <w:szCs w:val="26"/>
        </w:rPr>
        <w:t>.export reset_handler</w:t>
      </w:r>
    </w:p>
    <w:p w14:paraId="7E43B7FE" w14:textId="74A138B8" w:rsidR="00F92EB1" w:rsidRDefault="00F92EB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.proc reset_handler</w:t>
      </w:r>
    </w:p>
    <w:p w14:paraId="06F686AF" w14:textId="77777777" w:rsidR="00F92EB1" w:rsidRPr="00C41B6E" w:rsidRDefault="00F92EB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E3371E"/>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SEI</w:t>
      </w:r>
    </w:p>
    <w:p w14:paraId="3A99A158" w14:textId="77777777" w:rsidR="00F92EB1" w:rsidRPr="00C41B6E" w:rsidRDefault="00F92EB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E3371E"/>
          <w:sz w:val="26"/>
          <w:szCs w:val="26"/>
        </w:rPr>
      </w:pPr>
      <w:r w:rsidRPr="00C41B6E">
        <w:rPr>
          <w:rFonts w:ascii="DejaVu Sans Mono" w:hAnsi="DejaVu Sans Mono" w:cs="DejaVu Sans Mono"/>
          <w:color w:val="E3371E"/>
          <w:sz w:val="26"/>
          <w:szCs w:val="26"/>
        </w:rPr>
        <w:t xml:space="preserve">  CLD</w:t>
      </w:r>
    </w:p>
    <w:p w14:paraId="32CF8888" w14:textId="77777777" w:rsidR="00F92EB1" w:rsidRPr="00317C42" w:rsidRDefault="00F92EB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C41B6E">
        <w:rPr>
          <w:rFonts w:ascii="DejaVu Sans Mono" w:hAnsi="DejaVu Sans Mono" w:cs="DejaVu Sans Mono"/>
          <w:color w:val="E3371E"/>
          <w:sz w:val="26"/>
          <w:szCs w:val="26"/>
        </w:rPr>
        <w:t xml:space="preserve">  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$40</w:t>
      </w:r>
    </w:p>
    <w:p w14:paraId="5EB5A1E5" w14:textId="77777777" w:rsidR="00F92EB1" w:rsidRPr="00317C42" w:rsidRDefault="00F92EB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$4017</w:t>
      </w:r>
    </w:p>
    <w:p w14:paraId="7910BBE2" w14:textId="77777777" w:rsidR="00F92EB1" w:rsidRPr="00317C42" w:rsidRDefault="00F92EB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$FF</w:t>
      </w:r>
    </w:p>
    <w:p w14:paraId="1204CA4F" w14:textId="77777777" w:rsidR="00F92EB1" w:rsidRPr="00C41B6E" w:rsidRDefault="00F92EB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E3371E"/>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TXS</w:t>
      </w:r>
    </w:p>
    <w:p w14:paraId="5CD20041" w14:textId="77777777" w:rsidR="00F92EB1" w:rsidRPr="00C41B6E" w:rsidRDefault="00F92EB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E3371E"/>
          <w:sz w:val="26"/>
          <w:szCs w:val="26"/>
        </w:rPr>
      </w:pPr>
      <w:r w:rsidRPr="00C41B6E">
        <w:rPr>
          <w:rFonts w:ascii="DejaVu Sans Mono" w:hAnsi="DejaVu Sans Mono" w:cs="DejaVu Sans Mono"/>
          <w:color w:val="E3371E"/>
          <w:sz w:val="26"/>
          <w:szCs w:val="26"/>
        </w:rPr>
        <w:t xml:space="preserve">  INX</w:t>
      </w:r>
    </w:p>
    <w:p w14:paraId="7F60A95B" w14:textId="77777777" w:rsidR="00F92EB1" w:rsidRPr="00317C42" w:rsidRDefault="00F92EB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C41B6E">
        <w:rPr>
          <w:rFonts w:ascii="DejaVu Sans Mono" w:hAnsi="DejaVu Sans Mono" w:cs="DejaVu Sans Mono"/>
          <w:color w:val="E3371E"/>
          <w:sz w:val="26"/>
          <w:szCs w:val="26"/>
        </w:rPr>
        <w:t xml:space="preserve">  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$2000</w:t>
      </w:r>
    </w:p>
    <w:p w14:paraId="3A4E0FE7" w14:textId="77777777" w:rsidR="00F92EB1" w:rsidRPr="00317C42" w:rsidRDefault="00F92EB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$2001</w:t>
      </w:r>
    </w:p>
    <w:p w14:paraId="5FC4F6E5" w14:textId="77777777" w:rsidR="00F92EB1" w:rsidRPr="00317C42" w:rsidRDefault="00F92EB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$4010</w:t>
      </w:r>
    </w:p>
    <w:p w14:paraId="22409133" w14:textId="77777777" w:rsidR="00F92EB1" w:rsidRPr="00317C42" w:rsidRDefault="00F92EB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BIT</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$2002</w:t>
      </w:r>
    </w:p>
    <w:p w14:paraId="220F1B7C" w14:textId="77777777" w:rsidR="00F92EB1" w:rsidRPr="00317C42" w:rsidRDefault="00F92EB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vblankwait:</w:t>
      </w:r>
    </w:p>
    <w:p w14:paraId="389E223D" w14:textId="77777777" w:rsidR="00F92EB1" w:rsidRPr="00317C42" w:rsidRDefault="00F92EB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BIT</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$2002</w:t>
      </w:r>
    </w:p>
    <w:p w14:paraId="25944EDC" w14:textId="77777777" w:rsidR="00F92EB1" w:rsidRPr="00317C42" w:rsidRDefault="00F92EB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BPL</w:t>
      </w:r>
      <w:r w:rsidRPr="00317C42">
        <w:rPr>
          <w:rFonts w:ascii="DejaVu Sans Mono" w:hAnsi="DejaVu Sans Mono" w:cs="DejaVu Sans Mono"/>
          <w:color w:val="10C26F"/>
          <w:sz w:val="26"/>
          <w:szCs w:val="26"/>
        </w:rPr>
        <w:t xml:space="preserve"> vblankwait</w:t>
      </w:r>
    </w:p>
    <w:p w14:paraId="45A21973" w14:textId="77777777" w:rsidR="00F92EB1" w:rsidRPr="00317C42" w:rsidRDefault="00F92EB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vblankwait2:</w:t>
      </w:r>
    </w:p>
    <w:p w14:paraId="76B72E36" w14:textId="77777777" w:rsidR="00F92EB1" w:rsidRPr="00317C42" w:rsidRDefault="00F92EB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BIT</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$2002</w:t>
      </w:r>
    </w:p>
    <w:p w14:paraId="6C74BADC" w14:textId="77777777" w:rsidR="00F92EB1" w:rsidRPr="00317C42" w:rsidRDefault="00F92EB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BPL</w:t>
      </w:r>
      <w:r w:rsidRPr="00317C42">
        <w:rPr>
          <w:rFonts w:ascii="DejaVu Sans Mono" w:hAnsi="DejaVu Sans Mono" w:cs="DejaVu Sans Mono"/>
          <w:color w:val="10C26F"/>
          <w:sz w:val="26"/>
          <w:szCs w:val="26"/>
        </w:rPr>
        <w:t xml:space="preserve"> vblankwait2</w:t>
      </w:r>
    </w:p>
    <w:p w14:paraId="553183D4" w14:textId="77777777" w:rsidR="00F92EB1" w:rsidRPr="00317C42" w:rsidRDefault="00F92EB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JMP</w:t>
      </w:r>
      <w:r w:rsidRPr="00317C42">
        <w:rPr>
          <w:rFonts w:ascii="DejaVu Sans Mono" w:hAnsi="DejaVu Sans Mono" w:cs="DejaVu Sans Mono"/>
          <w:color w:val="10C26F"/>
          <w:sz w:val="26"/>
          <w:szCs w:val="26"/>
        </w:rPr>
        <w:t xml:space="preserve"> main</w:t>
      </w:r>
    </w:p>
    <w:p w14:paraId="679B4A3C" w14:textId="77777777" w:rsidR="00F92EB1" w:rsidRPr="00317C42" w:rsidRDefault="00F92EB1"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.endproc</w:t>
      </w:r>
    </w:p>
    <w:p w14:paraId="2C790C8F" w14:textId="2A44AD99" w:rsidR="00F657E5" w:rsidRDefault="00BA2DD4" w:rsidP="00EA3AB4">
      <w:pPr>
        <w:rPr>
          <w:lang w:eastAsia="ja-JP"/>
        </w:rPr>
      </w:pPr>
      <w:r w:rsidRPr="00206ACB">
        <w:rPr>
          <w:lang w:eastAsia="ja-JP"/>
        </w:rPr>
        <w:t>There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few</w:t>
      </w:r>
      <w:r w:rsidR="00AC466E" w:rsidRPr="00206ACB">
        <w:rPr>
          <w:lang w:eastAsia="ja-JP"/>
        </w:rPr>
        <w:t xml:space="preserve"> </w:t>
      </w:r>
      <w:r w:rsidRPr="00206ACB">
        <w:rPr>
          <w:lang w:eastAsia="ja-JP"/>
        </w:rPr>
        <w:t>things</w:t>
      </w:r>
      <w:r w:rsidR="00AC466E" w:rsidRPr="00206ACB">
        <w:rPr>
          <w:lang w:eastAsia="ja-JP"/>
        </w:rPr>
        <w:t xml:space="preserve"> </w:t>
      </w:r>
      <w:r w:rsidRPr="00206ACB">
        <w:rPr>
          <w:lang w:eastAsia="ja-JP"/>
        </w:rPr>
        <w:t>I'd</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point</w:t>
      </w:r>
      <w:r w:rsidR="00AC466E" w:rsidRPr="00206ACB">
        <w:rPr>
          <w:lang w:eastAsia="ja-JP"/>
        </w:rPr>
        <w:t xml:space="preserve"> </w:t>
      </w:r>
      <w:r w:rsidRPr="00206ACB">
        <w:rPr>
          <w:lang w:eastAsia="ja-JP"/>
        </w:rPr>
        <w:t>out</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file.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file</w:t>
      </w:r>
      <w:r w:rsidR="00AC466E" w:rsidRPr="00206ACB">
        <w:rPr>
          <w:lang w:eastAsia="ja-JP"/>
        </w:rPr>
        <w:t xml:space="preserve"> </w:t>
      </w:r>
      <w:r w:rsidRPr="00206ACB">
        <w:rPr>
          <w:lang w:eastAsia="ja-JP"/>
        </w:rPr>
        <w:t>ends</w:t>
      </w:r>
      <w:r w:rsidR="00AC466E" w:rsidRPr="00206ACB">
        <w:rPr>
          <w:lang w:eastAsia="ja-JP"/>
        </w:rPr>
        <w:t xml:space="preserve"> </w:t>
      </w:r>
      <w:r w:rsidRPr="00206ACB">
        <w:rPr>
          <w:lang w:eastAsia="ja-JP"/>
        </w:rPr>
        <w:t>in</w:t>
      </w:r>
      <w:r w:rsidR="00AC466E" w:rsidRPr="00206ACB">
        <w:rPr>
          <w:lang w:eastAsia="ja-JP"/>
        </w:rPr>
        <w:t xml:space="preserve"> </w:t>
      </w:r>
      <w:r w:rsidRPr="00EA3AB4">
        <w:rPr>
          <w:rStyle w:val="QuoteChar"/>
        </w:rPr>
        <w:t>.asm</w:t>
      </w:r>
      <w:r w:rsidRPr="00206ACB">
        <w:rPr>
          <w:lang w:eastAsia="ja-JP"/>
        </w:rPr>
        <w:t>,</w:t>
      </w:r>
      <w:r w:rsidR="00AC466E" w:rsidRPr="00206ACB">
        <w:rPr>
          <w:lang w:eastAsia="ja-JP"/>
        </w:rPr>
        <w:t xml:space="preserve"> </w:t>
      </w:r>
      <w:r w:rsidRPr="00206ACB">
        <w:rPr>
          <w:lang w:eastAsia="ja-JP"/>
        </w:rPr>
        <w:t>because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contains</w:t>
      </w:r>
      <w:r w:rsidR="00AC466E" w:rsidRPr="00206ACB">
        <w:rPr>
          <w:lang w:eastAsia="ja-JP"/>
        </w:rPr>
        <w:t xml:space="preserve"> </w:t>
      </w:r>
      <w:r w:rsidRPr="00206ACB">
        <w:rPr>
          <w:lang w:eastAsia="ja-JP"/>
        </w:rPr>
        <w:t>opcodes.</w:t>
      </w:r>
      <w:r w:rsidR="00AC466E" w:rsidRPr="00206ACB">
        <w:rPr>
          <w:lang w:eastAsia="ja-JP"/>
        </w:rPr>
        <w:t xml:space="preserve"> </w:t>
      </w:r>
      <w:r w:rsidRPr="00206ACB">
        <w:rPr>
          <w:lang w:eastAsia="ja-JP"/>
        </w:rPr>
        <w:t>Second,</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include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constants</w:t>
      </w:r>
      <w:r w:rsidR="00AC466E" w:rsidRPr="00206ACB">
        <w:rPr>
          <w:lang w:eastAsia="ja-JP"/>
        </w:rPr>
        <w:t xml:space="preserve"> </w:t>
      </w:r>
      <w:r w:rsidRPr="00206ACB">
        <w:rPr>
          <w:lang w:eastAsia="ja-JP"/>
        </w:rPr>
        <w:t>file</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Third,</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specify</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segment</w:t>
      </w:r>
      <w:r w:rsidR="00AC466E" w:rsidRPr="00206ACB">
        <w:rPr>
          <w:lang w:eastAsia="ja-JP"/>
        </w:rPr>
        <w:t xml:space="preserve"> </w:t>
      </w:r>
      <w:r w:rsidRPr="00206ACB">
        <w:rPr>
          <w:lang w:eastAsia="ja-JP"/>
        </w:rPr>
        <w:t>this</w:t>
      </w:r>
      <w:r w:rsidR="00AC466E" w:rsidRPr="00206ACB">
        <w:rPr>
          <w:lang w:eastAsia="ja-JP"/>
        </w:rPr>
        <w:t xml:space="preserve"> </w:t>
      </w:r>
      <w:r w:rsidRPr="00EA3AB4">
        <w:rPr>
          <w:rStyle w:val="QuoteChar"/>
        </w:rPr>
        <w:t>.proc</w:t>
      </w:r>
      <w:r w:rsidR="00AC466E" w:rsidRPr="00206ACB">
        <w:rPr>
          <w:lang w:eastAsia="ja-JP"/>
        </w:rPr>
        <w:t xml:space="preserve"> </w:t>
      </w:r>
      <w:r w:rsidRPr="00206ACB">
        <w:rPr>
          <w:lang w:eastAsia="ja-JP"/>
        </w:rPr>
        <w:t>belongs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linker</w:t>
      </w:r>
      <w:r w:rsidR="00AC466E" w:rsidRPr="00206ACB">
        <w:rPr>
          <w:lang w:eastAsia="ja-JP"/>
        </w:rPr>
        <w:t xml:space="preserve"> </w:t>
      </w:r>
      <w:r w:rsidRPr="00206ACB">
        <w:rPr>
          <w:lang w:eastAsia="ja-JP"/>
        </w:rPr>
        <w:t>knows</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put</w:t>
      </w:r>
      <w:r w:rsidR="00AC466E" w:rsidRPr="00206ACB">
        <w:rPr>
          <w:lang w:eastAsia="ja-JP"/>
        </w:rPr>
        <w:t xml:space="preserve"> </w:t>
      </w:r>
      <w:r w:rsidRPr="00206ACB">
        <w:rPr>
          <w:lang w:eastAsia="ja-JP"/>
        </w:rPr>
        <w:t>everything</w:t>
      </w:r>
      <w:r w:rsidR="00AC466E" w:rsidRPr="00206ACB">
        <w:rPr>
          <w:lang w:eastAsia="ja-JP"/>
        </w:rPr>
        <w:t xml:space="preserve"> </w:t>
      </w:r>
      <w:r w:rsidRPr="00206ACB">
        <w:rPr>
          <w:lang w:eastAsia="ja-JP"/>
        </w:rPr>
        <w:t>together.</w:t>
      </w:r>
      <w:r w:rsidR="00AC466E" w:rsidRPr="00206ACB">
        <w:rPr>
          <w:lang w:eastAsia="ja-JP"/>
        </w:rPr>
        <w:t xml:space="preserve"> </w:t>
      </w:r>
      <w:r w:rsidRPr="00206ACB">
        <w:rPr>
          <w:lang w:eastAsia="ja-JP"/>
        </w:rPr>
        <w:t>Finally,</w:t>
      </w:r>
      <w:r w:rsidR="00AC466E" w:rsidRPr="00206ACB">
        <w:rPr>
          <w:lang w:eastAsia="ja-JP"/>
        </w:rPr>
        <w:t xml:space="preserve"> </w:t>
      </w:r>
      <w:r w:rsidRPr="00206ACB">
        <w:rPr>
          <w:lang w:eastAsia="ja-JP"/>
        </w:rPr>
        <w:t>note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importing</w:t>
      </w:r>
      <w:r w:rsidR="00AC466E" w:rsidRPr="00206ACB">
        <w:rPr>
          <w:lang w:eastAsia="ja-JP"/>
        </w:rPr>
        <w:t xml:space="preserve"> </w:t>
      </w:r>
      <w:r w:rsidRPr="00EA3AB4">
        <w:rPr>
          <w:rStyle w:val="QuoteChar"/>
        </w:rPr>
        <w:t>main</w:t>
      </w:r>
      <w:r w:rsidRPr="00206ACB">
        <w:rPr>
          <w:lang w:eastAsia="ja-JP"/>
        </w:rPr>
        <w:t>.</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way,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assembler</w:t>
      </w:r>
      <w:r w:rsidR="00AC466E" w:rsidRPr="00206ACB">
        <w:rPr>
          <w:lang w:eastAsia="ja-JP"/>
        </w:rPr>
        <w:t xml:space="preserve"> </w:t>
      </w:r>
      <w:r w:rsidRPr="00206ACB">
        <w:rPr>
          <w:lang w:eastAsia="ja-JP"/>
        </w:rPr>
        <w:t>knows</w:t>
      </w:r>
      <w:r w:rsidR="00AC466E" w:rsidRPr="00206ACB">
        <w:rPr>
          <w:lang w:eastAsia="ja-JP"/>
        </w:rPr>
        <w:t xml:space="preserve"> </w:t>
      </w:r>
      <w:r w:rsidRPr="00206ACB">
        <w:rPr>
          <w:lang w:eastAsia="ja-JP"/>
        </w:rPr>
        <w:t>what</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the</w:t>
      </w:r>
      <w:r w:rsidR="00AC466E" w:rsidRPr="00206ACB">
        <w:rPr>
          <w:lang w:eastAsia="ja-JP"/>
        </w:rPr>
        <w:t xml:space="preserve"> </w:t>
      </w:r>
      <w:r w:rsidRPr="00EA3AB4">
        <w:rPr>
          <w:rStyle w:val="QuoteChar"/>
        </w:rPr>
        <w:t>main</w:t>
      </w:r>
      <w:r w:rsidR="00AC466E" w:rsidRPr="00206ACB">
        <w:rPr>
          <w:lang w:eastAsia="ja-JP"/>
        </w:rPr>
        <w:t xml:space="preserve"> </w:t>
      </w:r>
      <w:r w:rsidRPr="00206ACB">
        <w:rPr>
          <w:lang w:eastAsia="ja-JP"/>
        </w:rPr>
        <w:t>proc</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located</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reset</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jump</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correct</w:t>
      </w:r>
      <w:r w:rsidR="00AC466E" w:rsidRPr="00206ACB">
        <w:rPr>
          <w:lang w:eastAsia="ja-JP"/>
        </w:rPr>
        <w:t xml:space="preserve"> </w:t>
      </w:r>
      <w:r w:rsidRPr="00206ACB">
        <w:rPr>
          <w:lang w:eastAsia="ja-JP"/>
        </w:rPr>
        <w:t>address.</w:t>
      </w:r>
    </w:p>
    <w:p w14:paraId="27C49D20" w14:textId="77777777" w:rsidR="00F657E5" w:rsidRDefault="00F657E5">
      <w:pPr>
        <w:widowControl/>
        <w:kinsoku/>
        <w:overflowPunct/>
        <w:autoSpaceDE/>
        <w:autoSpaceDN/>
        <w:spacing w:before="0" w:after="160" w:line="259" w:lineRule="auto"/>
        <w:ind w:firstLine="0"/>
        <w:jc w:val="left"/>
        <w:rPr>
          <w:lang w:eastAsia="ja-JP"/>
        </w:rPr>
      </w:pPr>
      <w:r>
        <w:rPr>
          <w:lang w:eastAsia="ja-JP"/>
        </w:rPr>
        <w:br w:type="page"/>
      </w:r>
    </w:p>
    <w:p w14:paraId="3AE3964D" w14:textId="43F3B96E" w:rsidR="00BA2DD4" w:rsidRPr="00206ACB" w:rsidRDefault="00000000" w:rsidP="00EA3AB4">
      <w:pPr>
        <w:rPr>
          <w:lang w:eastAsia="ja-JP"/>
        </w:rPr>
      </w:pPr>
      <w:r>
        <w:rPr>
          <w:rFonts w:ascii="DejaVu Sans Mono" w:hAnsi="DejaVu Sans Mono" w:cs="DejaVu Sans Mono"/>
          <w:noProof/>
          <w:color w:val="10C26F"/>
          <w:szCs w:val="26"/>
        </w:rPr>
        <w:lastRenderedPageBreak/>
        <w:pict w14:anchorId="51F92068">
          <v:rect id="_x0000_s2157" style="position:absolute;left:0;text-align:left;margin-left:-7pt;margin-top:24.45pt;width:22.55pt;height:335.25pt;z-index:251714560;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57" inset="0,0,0,0">
              <w:txbxContent>
                <w:p w14:paraId="4893EB7A" w14:textId="417AAF30"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w:t>
                  </w:r>
                </w:p>
                <w:p w14:paraId="6DBD783E"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w:t>
                  </w:r>
                </w:p>
                <w:p w14:paraId="18BAC2F5"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6</w:t>
                  </w:r>
                </w:p>
                <w:p w14:paraId="4FD60227"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7</w:t>
                  </w:r>
                </w:p>
                <w:p w14:paraId="601D6124"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8</w:t>
                  </w:r>
                </w:p>
                <w:p w14:paraId="62248D26"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9</w:t>
                  </w:r>
                </w:p>
                <w:p w14:paraId="2F47DA4D"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10</w:t>
                  </w:r>
                </w:p>
                <w:p w14:paraId="728E7A3C"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11</w:t>
                  </w:r>
                </w:p>
                <w:p w14:paraId="5EF44DD3"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12</w:t>
                  </w:r>
                </w:p>
                <w:p w14:paraId="5D5A8592" w14:textId="77777777" w:rsidR="00F657E5" w:rsidRDefault="00F657E5" w:rsidP="00F657E5">
                  <w:pPr>
                    <w:spacing w:before="60" w:after="60" w:line="240" w:lineRule="auto"/>
                    <w:ind w:firstLine="0"/>
                    <w:jc w:val="left"/>
                    <w:rPr>
                      <w:rFonts w:ascii="DejaVu Sans Mono" w:hAnsi="DejaVu Sans Mono" w:cs="DejaVu Sans Mono"/>
                      <w:szCs w:val="26"/>
                    </w:rPr>
                  </w:pPr>
                  <w:r w:rsidRPr="0039594C">
                    <w:rPr>
                      <w:rFonts w:ascii="DejaVu Sans Mono" w:hAnsi="DejaVu Sans Mono" w:cs="DejaVu Sans Mono"/>
                      <w:szCs w:val="26"/>
                    </w:rPr>
                    <w:t>1</w:t>
                  </w:r>
                  <w:r>
                    <w:rPr>
                      <w:rFonts w:ascii="DejaVu Sans Mono" w:hAnsi="DejaVu Sans Mono" w:cs="DejaVu Sans Mono"/>
                      <w:szCs w:val="26"/>
                    </w:rPr>
                    <w:t>3</w:t>
                  </w:r>
                </w:p>
                <w:p w14:paraId="74C31DC8"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14</w:t>
                  </w:r>
                </w:p>
                <w:p w14:paraId="7C5A897F"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15</w:t>
                  </w:r>
                </w:p>
                <w:p w14:paraId="3859D97A"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16</w:t>
                  </w:r>
                </w:p>
                <w:p w14:paraId="69F8FF66"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17</w:t>
                  </w:r>
                </w:p>
                <w:p w14:paraId="106AE358"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18</w:t>
                  </w:r>
                </w:p>
                <w:p w14:paraId="6FA06109"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w:t>
                  </w:r>
                </w:p>
                <w:p w14:paraId="76B78DB4" w14:textId="77777777" w:rsidR="00F657E5"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20</w:t>
                  </w:r>
                </w:p>
                <w:p w14:paraId="7F28F3CC" w14:textId="0B3ADB79" w:rsidR="00F657E5" w:rsidRPr="0039594C" w:rsidRDefault="00F657E5" w:rsidP="00F657E5">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21</w:t>
                  </w:r>
                </w:p>
              </w:txbxContent>
            </v:textbox>
          </v:rect>
        </w:pict>
      </w:r>
      <w:r w:rsidR="00BA2DD4" w:rsidRPr="00206ACB">
        <w:rPr>
          <w:lang w:eastAsia="ja-JP"/>
        </w:rPr>
        <w:t>Now</w:t>
      </w:r>
      <w:r w:rsidR="00AC466E" w:rsidRPr="00206ACB">
        <w:rPr>
          <w:lang w:eastAsia="ja-JP"/>
        </w:rPr>
        <w:t xml:space="preserve"> </w:t>
      </w:r>
      <w:r w:rsidR="00BA2DD4" w:rsidRPr="00206ACB">
        <w:rPr>
          <w:lang w:eastAsia="ja-JP"/>
        </w:rPr>
        <w:t>that</w:t>
      </w:r>
      <w:r w:rsidR="00AC466E" w:rsidRPr="00206ACB">
        <w:rPr>
          <w:lang w:eastAsia="ja-JP"/>
        </w:rPr>
        <w:t xml:space="preserve"> </w:t>
      </w:r>
      <w:r w:rsidR="00BA2DD4" w:rsidRPr="00206ACB">
        <w:rPr>
          <w:lang w:eastAsia="ja-JP"/>
        </w:rPr>
        <w:t>we</w:t>
      </w:r>
      <w:r w:rsidR="00AC466E" w:rsidRPr="00206ACB">
        <w:rPr>
          <w:lang w:eastAsia="ja-JP"/>
        </w:rPr>
        <w:t xml:space="preserve"> </w:t>
      </w:r>
      <w:r w:rsidR="00BA2DD4" w:rsidRPr="00206ACB">
        <w:rPr>
          <w:lang w:eastAsia="ja-JP"/>
        </w:rPr>
        <w:t>have</w:t>
      </w:r>
      <w:r w:rsidR="00AC466E" w:rsidRPr="00206ACB">
        <w:rPr>
          <w:lang w:eastAsia="ja-JP"/>
        </w:rPr>
        <w:t xml:space="preserve"> </w:t>
      </w:r>
      <w:r w:rsidR="00BA2DD4" w:rsidRPr="00206ACB">
        <w:rPr>
          <w:lang w:eastAsia="ja-JP"/>
        </w:rPr>
        <w:t>a</w:t>
      </w:r>
      <w:r w:rsidR="00AC466E" w:rsidRPr="00206ACB">
        <w:rPr>
          <w:lang w:eastAsia="ja-JP"/>
        </w:rPr>
        <w:t xml:space="preserve"> </w:t>
      </w:r>
      <w:r w:rsidR="00BA2DD4" w:rsidRPr="00206ACB">
        <w:rPr>
          <w:lang w:eastAsia="ja-JP"/>
        </w:rPr>
        <w:t>separate</w:t>
      </w:r>
      <w:r w:rsidR="00AC466E" w:rsidRPr="00206ACB">
        <w:rPr>
          <w:lang w:eastAsia="ja-JP"/>
        </w:rPr>
        <w:t xml:space="preserve"> </w:t>
      </w:r>
      <w:r w:rsidR="00BA2DD4" w:rsidRPr="00206ACB">
        <w:rPr>
          <w:lang w:eastAsia="ja-JP"/>
        </w:rPr>
        <w:t>reset</w:t>
      </w:r>
      <w:r w:rsidR="00AC466E" w:rsidRPr="00206ACB">
        <w:rPr>
          <w:lang w:eastAsia="ja-JP"/>
        </w:rPr>
        <w:t xml:space="preserve"> </w:t>
      </w:r>
      <w:r w:rsidR="00BA2DD4" w:rsidRPr="00206ACB">
        <w:rPr>
          <w:lang w:eastAsia="ja-JP"/>
        </w:rPr>
        <w:t>file,</w:t>
      </w:r>
      <w:r w:rsidR="00AC466E" w:rsidRPr="00206ACB">
        <w:rPr>
          <w:lang w:eastAsia="ja-JP"/>
        </w:rPr>
        <w:t xml:space="preserve"> </w:t>
      </w:r>
      <w:r w:rsidR="00BA2DD4" w:rsidRPr="00206ACB">
        <w:rPr>
          <w:lang w:eastAsia="ja-JP"/>
        </w:rPr>
        <w:t>we'll</w:t>
      </w:r>
      <w:r w:rsidR="00AC466E" w:rsidRPr="00206ACB">
        <w:rPr>
          <w:lang w:eastAsia="ja-JP"/>
        </w:rPr>
        <w:t xml:space="preserve"> </w:t>
      </w:r>
      <w:r w:rsidR="00BA2DD4" w:rsidRPr="00206ACB">
        <w:rPr>
          <w:lang w:eastAsia="ja-JP"/>
        </w:rPr>
        <w:t>use</w:t>
      </w:r>
      <w:r w:rsidR="00AC466E" w:rsidRPr="00206ACB">
        <w:rPr>
          <w:lang w:eastAsia="ja-JP"/>
        </w:rPr>
        <w:t xml:space="preserve"> </w:t>
      </w:r>
      <w:r w:rsidR="00BA2DD4" w:rsidRPr="00EA3AB4">
        <w:rPr>
          <w:rStyle w:val="QuoteChar"/>
        </w:rPr>
        <w:t>reset_handler</w:t>
      </w:r>
      <w:r w:rsidR="00AC466E" w:rsidRPr="00206ACB">
        <w:rPr>
          <w:lang w:eastAsia="ja-JP"/>
        </w:rPr>
        <w:t xml:space="preserve"> </w:t>
      </w:r>
      <w:r w:rsidR="00BA2DD4" w:rsidRPr="00206ACB">
        <w:rPr>
          <w:lang w:eastAsia="ja-JP"/>
        </w:rPr>
        <w:t>inside</w:t>
      </w:r>
      <w:r w:rsidR="00AC466E" w:rsidRPr="00206ACB">
        <w:rPr>
          <w:lang w:eastAsia="ja-JP"/>
        </w:rPr>
        <w:t xml:space="preserve"> </w:t>
      </w:r>
      <w:r w:rsidR="00BA2DD4" w:rsidRPr="00206ACB">
        <w:rPr>
          <w:lang w:eastAsia="ja-JP"/>
        </w:rPr>
        <w:t>our</w:t>
      </w:r>
      <w:r w:rsidR="00AC466E" w:rsidRPr="00206ACB">
        <w:rPr>
          <w:lang w:eastAsia="ja-JP"/>
        </w:rPr>
        <w:t xml:space="preserve"> </w:t>
      </w:r>
      <w:r w:rsidR="00BA2DD4" w:rsidRPr="00206ACB">
        <w:rPr>
          <w:lang w:eastAsia="ja-JP"/>
        </w:rPr>
        <w:t>code:</w:t>
      </w:r>
    </w:p>
    <w:p w14:paraId="06747BFF" w14:textId="43D455FE" w:rsidR="00F657E5" w:rsidRPr="00317C42" w:rsidRDefault="00F657E5"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.segment "CODE"</w:t>
      </w:r>
    </w:p>
    <w:p w14:paraId="1C3B93CB" w14:textId="77777777" w:rsidR="00F657E5" w:rsidRPr="00F657E5" w:rsidRDefault="00F657E5"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F657E5">
        <w:rPr>
          <w:rFonts w:ascii="DejaVu Sans Mono" w:hAnsi="DejaVu Sans Mono" w:cs="DejaVu Sans Mono"/>
          <w:color w:val="10C26F"/>
          <w:sz w:val="26"/>
          <w:szCs w:val="26"/>
        </w:rPr>
        <w:t>.proc irq_handler</w:t>
      </w:r>
    </w:p>
    <w:p w14:paraId="34A19715" w14:textId="2E75020A" w:rsidR="00F657E5" w:rsidRPr="00F657E5" w:rsidRDefault="00F657E5"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E3371E"/>
          <w:sz w:val="26"/>
          <w:szCs w:val="26"/>
        </w:rPr>
      </w:pPr>
      <w:r w:rsidRPr="00F657E5">
        <w:rPr>
          <w:rFonts w:ascii="DejaVu Sans Mono" w:hAnsi="DejaVu Sans Mono" w:cs="DejaVu Sans Mono"/>
          <w:color w:val="10C26F"/>
          <w:sz w:val="26"/>
          <w:szCs w:val="26"/>
        </w:rPr>
        <w:t xml:space="preserve">  </w:t>
      </w:r>
      <w:r w:rsidRPr="00F657E5">
        <w:rPr>
          <w:rFonts w:ascii="DejaVu Sans Mono" w:hAnsi="DejaVu Sans Mono" w:cs="DejaVu Sans Mono"/>
          <w:color w:val="E3371E"/>
          <w:sz w:val="26"/>
          <w:szCs w:val="26"/>
        </w:rPr>
        <w:t>RTI</w:t>
      </w:r>
    </w:p>
    <w:p w14:paraId="362DCD48" w14:textId="77777777" w:rsidR="00F657E5" w:rsidRPr="00F657E5" w:rsidRDefault="00F657E5"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F657E5">
        <w:rPr>
          <w:rFonts w:ascii="DejaVu Sans Mono" w:hAnsi="DejaVu Sans Mono" w:cs="DejaVu Sans Mono"/>
          <w:color w:val="10C26F"/>
          <w:sz w:val="26"/>
          <w:szCs w:val="26"/>
        </w:rPr>
        <w:t>.endproc</w:t>
      </w:r>
    </w:p>
    <w:p w14:paraId="16291608" w14:textId="77777777" w:rsidR="00F657E5" w:rsidRPr="00F657E5" w:rsidRDefault="00F657E5"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p>
    <w:p w14:paraId="413EE056" w14:textId="77777777" w:rsidR="00F657E5" w:rsidRPr="00F657E5" w:rsidRDefault="00F657E5"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F657E5">
        <w:rPr>
          <w:rFonts w:ascii="DejaVu Sans Mono" w:hAnsi="DejaVu Sans Mono" w:cs="DejaVu Sans Mono"/>
          <w:color w:val="10C26F"/>
          <w:sz w:val="26"/>
          <w:szCs w:val="26"/>
        </w:rPr>
        <w:t>.proc nmi_handler</w:t>
      </w:r>
    </w:p>
    <w:p w14:paraId="24311C42" w14:textId="77777777" w:rsidR="00F657E5" w:rsidRPr="00F657E5" w:rsidRDefault="00F657E5"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E3371E"/>
          <w:sz w:val="26"/>
          <w:szCs w:val="26"/>
        </w:rPr>
      </w:pPr>
      <w:r w:rsidRPr="00F657E5">
        <w:rPr>
          <w:rFonts w:ascii="DejaVu Sans Mono" w:hAnsi="DejaVu Sans Mono" w:cs="DejaVu Sans Mono"/>
          <w:color w:val="10C26F"/>
          <w:sz w:val="26"/>
          <w:szCs w:val="26"/>
        </w:rPr>
        <w:t xml:space="preserve">  </w:t>
      </w:r>
      <w:r w:rsidRPr="00F657E5">
        <w:rPr>
          <w:rFonts w:ascii="DejaVu Sans Mono" w:hAnsi="DejaVu Sans Mono" w:cs="DejaVu Sans Mono"/>
          <w:color w:val="E3371E"/>
          <w:sz w:val="26"/>
          <w:szCs w:val="26"/>
        </w:rPr>
        <w:t>RTI</w:t>
      </w:r>
    </w:p>
    <w:p w14:paraId="0B15E1BA" w14:textId="77777777" w:rsidR="00F657E5" w:rsidRPr="00F657E5" w:rsidRDefault="00F657E5"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F657E5">
        <w:rPr>
          <w:rFonts w:ascii="DejaVu Sans Mono" w:hAnsi="DejaVu Sans Mono" w:cs="DejaVu Sans Mono"/>
          <w:color w:val="10C26F"/>
          <w:sz w:val="26"/>
          <w:szCs w:val="26"/>
        </w:rPr>
        <w:t>.endproc</w:t>
      </w:r>
    </w:p>
    <w:p w14:paraId="61815690" w14:textId="77777777" w:rsidR="00F657E5" w:rsidRPr="00F657E5" w:rsidRDefault="00F657E5"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p>
    <w:p w14:paraId="6258CAA4" w14:textId="39E2C2C8" w:rsidR="00F657E5" w:rsidRDefault="00F657E5"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F657E5">
        <w:rPr>
          <w:rFonts w:ascii="DejaVu Sans Mono" w:hAnsi="DejaVu Sans Mono" w:cs="DejaVu Sans Mono"/>
          <w:color w:val="10C26F"/>
          <w:sz w:val="26"/>
          <w:szCs w:val="26"/>
        </w:rPr>
        <w:t xml:space="preserve">.import </w:t>
      </w:r>
      <w:r w:rsidRPr="00F92EB1">
        <w:rPr>
          <w:rFonts w:ascii="DejaVu Sans Mono" w:hAnsi="DejaVu Sans Mono" w:cs="DejaVu Sans Mono"/>
          <w:color w:val="10C26F"/>
          <w:sz w:val="26"/>
          <w:szCs w:val="26"/>
        </w:rPr>
        <w:t>reset_handler</w:t>
      </w:r>
    </w:p>
    <w:p w14:paraId="4B1DD5AF" w14:textId="77777777" w:rsidR="00F657E5" w:rsidRPr="00317C42" w:rsidRDefault="00F657E5"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p>
    <w:p w14:paraId="24688566" w14:textId="77777777" w:rsidR="00F657E5" w:rsidRPr="00F657E5" w:rsidRDefault="00F657E5"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F657E5">
        <w:rPr>
          <w:rFonts w:ascii="DejaVu Sans Mono" w:hAnsi="DejaVu Sans Mono" w:cs="DejaVu Sans Mono"/>
          <w:color w:val="10C26F"/>
          <w:sz w:val="26"/>
          <w:szCs w:val="26"/>
        </w:rPr>
        <w:t>.export main</w:t>
      </w:r>
    </w:p>
    <w:p w14:paraId="58D24E47" w14:textId="77777777" w:rsidR="00F657E5" w:rsidRPr="00F657E5" w:rsidRDefault="00F657E5"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F657E5">
        <w:rPr>
          <w:rFonts w:ascii="DejaVu Sans Mono" w:hAnsi="DejaVu Sans Mono" w:cs="DejaVu Sans Mono"/>
          <w:color w:val="10C26F"/>
          <w:sz w:val="26"/>
          <w:szCs w:val="26"/>
        </w:rPr>
        <w:t>.proc main</w:t>
      </w:r>
    </w:p>
    <w:p w14:paraId="1711EACA" w14:textId="77777777" w:rsidR="00F657E5" w:rsidRPr="00F657E5" w:rsidRDefault="00F657E5"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FFC000"/>
          <w:sz w:val="26"/>
          <w:szCs w:val="26"/>
        </w:rPr>
      </w:pPr>
      <w:r w:rsidRPr="00F657E5">
        <w:rPr>
          <w:rFonts w:ascii="DejaVu Sans Mono" w:hAnsi="DejaVu Sans Mono" w:cs="DejaVu Sans Mono"/>
          <w:color w:val="10C26F"/>
          <w:sz w:val="26"/>
          <w:szCs w:val="26"/>
        </w:rPr>
        <w:t xml:space="preserve">  </w:t>
      </w:r>
      <w:r w:rsidRPr="00F657E5">
        <w:rPr>
          <w:rFonts w:ascii="DejaVu Sans Mono" w:hAnsi="DejaVu Sans Mono" w:cs="DejaVu Sans Mono"/>
          <w:color w:val="FFC000"/>
          <w:sz w:val="26"/>
          <w:szCs w:val="26"/>
        </w:rPr>
        <w:t>; contents of main here</w:t>
      </w:r>
    </w:p>
    <w:p w14:paraId="2568F790" w14:textId="77777777" w:rsidR="00F657E5" w:rsidRPr="00F657E5" w:rsidRDefault="00F657E5"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F657E5">
        <w:rPr>
          <w:rFonts w:ascii="DejaVu Sans Mono" w:hAnsi="DejaVu Sans Mono" w:cs="DejaVu Sans Mono"/>
          <w:color w:val="10C26F"/>
          <w:sz w:val="26"/>
          <w:szCs w:val="26"/>
        </w:rPr>
        <w:t>.endproc</w:t>
      </w:r>
    </w:p>
    <w:p w14:paraId="46EE2149" w14:textId="77777777" w:rsidR="00F657E5" w:rsidRPr="00F657E5" w:rsidRDefault="00F657E5"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p>
    <w:p w14:paraId="387FBC6B" w14:textId="77777777" w:rsidR="00F657E5" w:rsidRPr="00F657E5" w:rsidRDefault="00F657E5"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F657E5">
        <w:rPr>
          <w:rFonts w:ascii="DejaVu Sans Mono" w:hAnsi="DejaVu Sans Mono" w:cs="DejaVu Sans Mono"/>
          <w:color w:val="10C26F"/>
          <w:sz w:val="26"/>
          <w:szCs w:val="26"/>
        </w:rPr>
        <w:t>.segment "VECTORS"</w:t>
      </w:r>
    </w:p>
    <w:p w14:paraId="7683D7FF" w14:textId="03BA42CC" w:rsidR="00F657E5" w:rsidRPr="00317C42" w:rsidRDefault="00F657E5" w:rsidP="004D3BFC">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F657E5">
        <w:rPr>
          <w:rFonts w:ascii="DejaVu Sans Mono" w:hAnsi="DejaVu Sans Mono" w:cs="DejaVu Sans Mono"/>
          <w:color w:val="10C26F"/>
          <w:sz w:val="26"/>
          <w:szCs w:val="26"/>
        </w:rPr>
        <w:t>.addr nmi_handler, reset_handler, irq_handler</w:t>
      </w:r>
    </w:p>
    <w:p w14:paraId="7150F284" w14:textId="5B940CF5" w:rsidR="007E1C25" w:rsidRPr="00206ACB" w:rsidRDefault="008B6238" w:rsidP="00397EB2">
      <w:r w:rsidRPr="00206ACB">
        <w:t>On</w:t>
      </w:r>
      <w:r w:rsidR="00AC466E" w:rsidRPr="00206ACB">
        <w:t xml:space="preserve"> </w:t>
      </w:r>
      <w:r w:rsidRPr="00206ACB">
        <w:t>line</w:t>
      </w:r>
      <w:r w:rsidR="00AC466E" w:rsidRPr="00206ACB">
        <w:t xml:space="preserve"> </w:t>
      </w:r>
      <w:r w:rsidRPr="00206ACB">
        <w:t>13,</w:t>
      </w:r>
      <w:r w:rsidR="00AC466E" w:rsidRPr="00206ACB">
        <w:t xml:space="preserve"> </w:t>
      </w:r>
      <w:r w:rsidRPr="00206ACB">
        <w:t>where</w:t>
      </w:r>
      <w:r w:rsidR="00AC466E" w:rsidRPr="00206ACB">
        <w:t xml:space="preserve"> </w:t>
      </w:r>
      <w:r w:rsidRPr="00206ACB">
        <w:t>our</w:t>
      </w:r>
      <w:r w:rsidR="00AC466E" w:rsidRPr="00206ACB">
        <w:t xml:space="preserve"> </w:t>
      </w:r>
      <w:r w:rsidRPr="00EA3AB4">
        <w:rPr>
          <w:rStyle w:val="QuoteChar"/>
        </w:rPr>
        <w:t>.proc</w:t>
      </w:r>
      <w:r w:rsidR="00AC466E" w:rsidRPr="00EA3AB4">
        <w:rPr>
          <w:rStyle w:val="QuoteChar"/>
        </w:rPr>
        <w:t xml:space="preserve"> </w:t>
      </w:r>
      <w:r w:rsidRPr="00EA3AB4">
        <w:rPr>
          <w:rStyle w:val="QuoteChar"/>
        </w:rPr>
        <w:t>reset_handler</w:t>
      </w:r>
      <w:r w:rsidR="00AC466E" w:rsidRPr="00206ACB">
        <w:t xml:space="preserve"> </w:t>
      </w:r>
      <w:r w:rsidRPr="00206ACB">
        <w:t>used</w:t>
      </w:r>
      <w:r w:rsidR="00AC466E" w:rsidRPr="00206ACB">
        <w:t xml:space="preserve"> </w:t>
      </w:r>
      <w:r w:rsidRPr="00206ACB">
        <w:t>to</w:t>
      </w:r>
      <w:r w:rsidR="00AC466E" w:rsidRPr="00206ACB">
        <w:t xml:space="preserve"> </w:t>
      </w:r>
      <w:r w:rsidRPr="00206ACB">
        <w:t>be</w:t>
      </w:r>
      <w:r w:rsidR="00AC466E" w:rsidRPr="00206ACB">
        <w:t xml:space="preserve"> </w:t>
      </w:r>
      <w:r w:rsidRPr="00206ACB">
        <w:t>located,</w:t>
      </w:r>
      <w:r w:rsidR="00AC466E" w:rsidRPr="00206ACB">
        <w:t xml:space="preserve"> </w:t>
      </w:r>
      <w:r w:rsidRPr="00206ACB">
        <w:t>we</w:t>
      </w:r>
      <w:r w:rsidR="00AC466E" w:rsidRPr="00206ACB">
        <w:t xml:space="preserve"> </w:t>
      </w:r>
      <w:r w:rsidRPr="00206ACB">
        <w:t>now</w:t>
      </w:r>
      <w:r w:rsidR="00AC466E" w:rsidRPr="00206ACB">
        <w:t xml:space="preserve"> </w:t>
      </w:r>
      <w:r w:rsidRPr="00206ACB">
        <w:t>import</w:t>
      </w:r>
      <w:r w:rsidR="00AC466E" w:rsidRPr="00206ACB">
        <w:t xml:space="preserve"> </w:t>
      </w:r>
      <w:r w:rsidRPr="00206ACB">
        <w:t>the</w:t>
      </w:r>
      <w:r w:rsidR="00AC466E" w:rsidRPr="00206ACB">
        <w:t xml:space="preserve"> </w:t>
      </w:r>
      <w:r w:rsidRPr="00206ACB">
        <w:t>proc</w:t>
      </w:r>
      <w:r w:rsidR="00AC466E" w:rsidRPr="00206ACB">
        <w:t xml:space="preserve"> </w:t>
      </w:r>
      <w:r w:rsidRPr="00206ACB">
        <w:t>from</w:t>
      </w:r>
      <w:r w:rsidR="00AC466E" w:rsidRPr="00206ACB">
        <w:t xml:space="preserve"> </w:t>
      </w:r>
      <w:r w:rsidRPr="00206ACB">
        <w:t>an</w:t>
      </w:r>
      <w:r w:rsidR="00AC466E" w:rsidRPr="00206ACB">
        <w:t xml:space="preserve"> </w:t>
      </w:r>
      <w:r w:rsidRPr="00206ACB">
        <w:t>external</w:t>
      </w:r>
      <w:r w:rsidR="00AC466E" w:rsidRPr="00206ACB">
        <w:t xml:space="preserve"> </w:t>
      </w:r>
      <w:r w:rsidRPr="00206ACB">
        <w:t>file.</w:t>
      </w:r>
      <w:r w:rsidR="00AC466E" w:rsidRPr="00206ACB">
        <w:t xml:space="preserve"> </w:t>
      </w:r>
      <w:r w:rsidRPr="00206ACB">
        <w:t>Note</w:t>
      </w:r>
      <w:r w:rsidR="00AC466E" w:rsidRPr="00206ACB">
        <w:t xml:space="preserve"> </w:t>
      </w:r>
      <w:r w:rsidRPr="00206ACB">
        <w:t>that</w:t>
      </w:r>
      <w:r w:rsidR="00AC466E" w:rsidRPr="00206ACB">
        <w:t xml:space="preserve"> </w:t>
      </w:r>
      <w:r w:rsidRPr="00206ACB">
        <w:t>you</w:t>
      </w:r>
      <w:r w:rsidR="00AC466E" w:rsidRPr="00206ACB">
        <w:t xml:space="preserve"> </w:t>
      </w:r>
      <w:r w:rsidRPr="00206ACB">
        <w:t>do</w:t>
      </w:r>
      <w:r w:rsidR="00AC466E" w:rsidRPr="00206ACB">
        <w:t xml:space="preserve"> </w:t>
      </w:r>
      <w:r w:rsidRPr="00206ACB">
        <w:t>not</w:t>
      </w:r>
      <w:r w:rsidR="00AC466E" w:rsidRPr="00206ACB">
        <w:t xml:space="preserve"> </w:t>
      </w:r>
      <w:r w:rsidRPr="00206ACB">
        <w:t>need</w:t>
      </w:r>
      <w:r w:rsidR="00AC466E" w:rsidRPr="00206ACB">
        <w:t xml:space="preserve"> </w:t>
      </w:r>
      <w:r w:rsidRPr="00206ACB">
        <w:t>to</w:t>
      </w:r>
      <w:r w:rsidR="00AC466E" w:rsidRPr="00206ACB">
        <w:t xml:space="preserve"> </w:t>
      </w:r>
      <w:r w:rsidRPr="00206ACB">
        <w:t>specify</w:t>
      </w:r>
      <w:r w:rsidR="00AC466E" w:rsidRPr="00206ACB">
        <w:t xml:space="preserve"> </w:t>
      </w:r>
      <w:r w:rsidRPr="00206ACB">
        <w:t>which</w:t>
      </w:r>
      <w:r w:rsidR="00AC466E" w:rsidRPr="00206ACB">
        <w:t xml:space="preserve"> </w:t>
      </w:r>
      <w:r w:rsidRPr="00206ACB">
        <w:t>file</w:t>
      </w:r>
      <w:r w:rsidR="00AC466E" w:rsidRPr="00206ACB">
        <w:t xml:space="preserve"> </w:t>
      </w:r>
      <w:r w:rsidRPr="00206ACB">
        <w:t>the</w:t>
      </w:r>
      <w:r w:rsidR="00AC466E" w:rsidRPr="00206ACB">
        <w:t xml:space="preserve"> </w:t>
      </w:r>
      <w:r w:rsidRPr="00206ACB">
        <w:t>proc</w:t>
      </w:r>
      <w:r w:rsidR="00AC466E" w:rsidRPr="00206ACB">
        <w:t xml:space="preserve"> </w:t>
      </w:r>
      <w:r w:rsidRPr="00206ACB">
        <w:t>comes</w:t>
      </w:r>
      <w:r w:rsidR="00AC466E" w:rsidRPr="00206ACB">
        <w:t xml:space="preserve"> </w:t>
      </w:r>
      <w:r w:rsidRPr="00206ACB">
        <w:t>from</w:t>
      </w:r>
      <w:r w:rsidR="00AC466E" w:rsidRPr="00206ACB">
        <w:t xml:space="preserve"> </w:t>
      </w:r>
      <w:r w:rsidRPr="00206ACB">
        <w:t>-</w:t>
      </w:r>
      <w:r w:rsidR="00AC466E" w:rsidRPr="00206ACB">
        <w:t xml:space="preserve"> </w:t>
      </w:r>
      <w:r w:rsidRPr="00206ACB">
        <w:t>the</w:t>
      </w:r>
      <w:r w:rsidR="00AC466E" w:rsidRPr="00206ACB">
        <w:t xml:space="preserve"> </w:t>
      </w:r>
      <w:r w:rsidRPr="00206ACB">
        <w:t>assembler</w:t>
      </w:r>
      <w:r w:rsidR="00AC466E" w:rsidRPr="00206ACB">
        <w:t xml:space="preserve"> </w:t>
      </w:r>
      <w:r w:rsidRPr="00206ACB">
        <w:t>scans</w:t>
      </w:r>
      <w:r w:rsidR="00AC466E" w:rsidRPr="00206ACB">
        <w:t xml:space="preserve"> </w:t>
      </w:r>
      <w:r w:rsidRPr="00206ACB">
        <w:t>all</w:t>
      </w:r>
      <w:r w:rsidR="00AC466E" w:rsidRPr="00206ACB">
        <w:t xml:space="preserve"> </w:t>
      </w:r>
      <w:r w:rsidRPr="00EA3AB4">
        <w:rPr>
          <w:rStyle w:val="QuoteChar"/>
        </w:rPr>
        <w:t>.asm</w:t>
      </w:r>
      <w:r w:rsidR="00AC466E" w:rsidRPr="00206ACB">
        <w:t xml:space="preserve"> </w:t>
      </w:r>
      <w:r w:rsidRPr="00206ACB">
        <w:t>files</w:t>
      </w:r>
      <w:r w:rsidR="00AC466E" w:rsidRPr="00206ACB">
        <w:t xml:space="preserve"> </w:t>
      </w:r>
      <w:r w:rsidRPr="00206ACB">
        <w:t>for</w:t>
      </w:r>
      <w:r w:rsidR="00AC466E" w:rsidRPr="00206ACB">
        <w:t xml:space="preserve"> </w:t>
      </w:r>
      <w:r w:rsidRPr="00206ACB">
        <w:t>exports</w:t>
      </w:r>
      <w:r w:rsidR="00AC466E" w:rsidRPr="00206ACB">
        <w:t xml:space="preserve"> </w:t>
      </w:r>
      <w:r w:rsidRPr="00206ACB">
        <w:t>before</w:t>
      </w:r>
      <w:r w:rsidR="00AC466E" w:rsidRPr="00206ACB">
        <w:t xml:space="preserve"> </w:t>
      </w:r>
      <w:r w:rsidRPr="00206ACB">
        <w:t>it</w:t>
      </w:r>
      <w:r w:rsidR="00AC466E" w:rsidRPr="00206ACB">
        <w:t xml:space="preserve"> </w:t>
      </w:r>
      <w:r w:rsidRPr="00206ACB">
        <w:t>starts</w:t>
      </w:r>
      <w:r w:rsidR="00AC466E" w:rsidRPr="00206ACB">
        <w:t xml:space="preserve"> </w:t>
      </w:r>
      <w:r w:rsidRPr="00206ACB">
        <w:t>assembling,</w:t>
      </w:r>
      <w:r w:rsidR="00AC466E" w:rsidRPr="00206ACB">
        <w:t xml:space="preserve"> </w:t>
      </w:r>
      <w:r w:rsidRPr="00206ACB">
        <w:t>so</w:t>
      </w:r>
      <w:r w:rsidR="00AC466E" w:rsidRPr="00206ACB">
        <w:t xml:space="preserve"> </w:t>
      </w:r>
      <w:r w:rsidRPr="00206ACB">
        <w:t>it</w:t>
      </w:r>
      <w:r w:rsidR="00AC466E" w:rsidRPr="00206ACB">
        <w:t xml:space="preserve"> </w:t>
      </w:r>
      <w:r w:rsidRPr="00206ACB">
        <w:t>already</w:t>
      </w:r>
      <w:r w:rsidR="00AC466E" w:rsidRPr="00206ACB">
        <w:t xml:space="preserve"> </w:t>
      </w:r>
      <w:r w:rsidRPr="00206ACB">
        <w:t>knows</w:t>
      </w:r>
      <w:r w:rsidR="00AC466E" w:rsidRPr="00206ACB">
        <w:t xml:space="preserve"> </w:t>
      </w:r>
      <w:r w:rsidRPr="00206ACB">
        <w:t>what</w:t>
      </w:r>
      <w:r w:rsidR="00AC466E" w:rsidRPr="00206ACB">
        <w:t xml:space="preserve"> </w:t>
      </w:r>
      <w:r w:rsidRPr="00206ACB">
        <w:t>external</w:t>
      </w:r>
      <w:r w:rsidR="00AC466E" w:rsidRPr="00206ACB">
        <w:t xml:space="preserve"> </w:t>
      </w:r>
      <w:r w:rsidRPr="00206ACB">
        <w:t>procs</w:t>
      </w:r>
      <w:r w:rsidR="00AC466E" w:rsidRPr="00206ACB">
        <w:t xml:space="preserve"> </w:t>
      </w:r>
      <w:r w:rsidRPr="00206ACB">
        <w:t>are</w:t>
      </w:r>
      <w:r w:rsidR="00AC466E" w:rsidRPr="00206ACB">
        <w:t xml:space="preserve"> </w:t>
      </w:r>
      <w:r w:rsidRPr="00206ACB">
        <w:t>available</w:t>
      </w:r>
      <w:r w:rsidR="00AC466E" w:rsidRPr="00206ACB">
        <w:t xml:space="preserve"> </w:t>
      </w:r>
      <w:r w:rsidRPr="00206ACB">
        <w:t>and</w:t>
      </w:r>
      <w:r w:rsidR="00AC466E" w:rsidRPr="00206ACB">
        <w:t xml:space="preserve"> </w:t>
      </w:r>
      <w:r w:rsidRPr="00206ACB">
        <w:t>where</w:t>
      </w:r>
      <w:r w:rsidR="00AC466E" w:rsidRPr="00206ACB">
        <w:t xml:space="preserve"> </w:t>
      </w:r>
      <w:r w:rsidRPr="00206ACB">
        <w:t>they</w:t>
      </w:r>
      <w:r w:rsidR="00AC466E" w:rsidRPr="00206ACB">
        <w:t xml:space="preserve"> </w:t>
      </w:r>
      <w:r w:rsidRPr="00206ACB">
        <w:t>are</w:t>
      </w:r>
      <w:r w:rsidR="00AC466E" w:rsidRPr="00206ACB">
        <w:t xml:space="preserve"> </w:t>
      </w:r>
      <w:r w:rsidRPr="00206ACB">
        <w:t>located.</w:t>
      </w:r>
      <w:r w:rsidR="00AC466E" w:rsidRPr="00206ACB">
        <w:t xml:space="preserve"> </w:t>
      </w:r>
      <w:r w:rsidRPr="00206ACB">
        <w:t>(Note</w:t>
      </w:r>
      <w:r w:rsidR="00AC466E" w:rsidRPr="00206ACB">
        <w:t xml:space="preserve"> </w:t>
      </w:r>
      <w:r w:rsidRPr="00206ACB">
        <w:t>that</w:t>
      </w:r>
      <w:r w:rsidR="00AC466E" w:rsidRPr="00206ACB">
        <w:t xml:space="preserve"> </w:t>
      </w:r>
      <w:r w:rsidRPr="00206ACB">
        <w:t>this</w:t>
      </w:r>
      <w:r w:rsidR="00AC466E" w:rsidRPr="00206ACB">
        <w:t xml:space="preserve"> </w:t>
      </w:r>
      <w:r w:rsidRPr="00206ACB">
        <w:t>also</w:t>
      </w:r>
      <w:r w:rsidR="00AC466E" w:rsidRPr="00206ACB">
        <w:t xml:space="preserve"> </w:t>
      </w:r>
      <w:r w:rsidRPr="00206ACB">
        <w:t>means</w:t>
      </w:r>
      <w:r w:rsidR="00AC466E" w:rsidRPr="00206ACB">
        <w:t xml:space="preserve"> </w:t>
      </w:r>
      <w:r w:rsidRPr="00206ACB">
        <w:t>you</w:t>
      </w:r>
      <w:r w:rsidR="00AC466E" w:rsidRPr="00206ACB">
        <w:t xml:space="preserve"> </w:t>
      </w:r>
      <w:r w:rsidRPr="00206ACB">
        <w:t>can't</w:t>
      </w:r>
      <w:r w:rsidR="00AC466E" w:rsidRPr="00206ACB">
        <w:t xml:space="preserve"> </w:t>
      </w:r>
      <w:r w:rsidRPr="00206ACB">
        <w:t>export</w:t>
      </w:r>
      <w:r w:rsidR="00AC466E" w:rsidRPr="00206ACB">
        <w:t xml:space="preserve"> </w:t>
      </w:r>
      <w:r w:rsidRPr="00206ACB">
        <w:t>two</w:t>
      </w:r>
      <w:r w:rsidR="00AC466E" w:rsidRPr="00206ACB">
        <w:t xml:space="preserve"> </w:t>
      </w:r>
      <w:r w:rsidRPr="00206ACB">
        <w:t>procs</w:t>
      </w:r>
      <w:r w:rsidR="00AC466E" w:rsidRPr="00206ACB">
        <w:t xml:space="preserve"> </w:t>
      </w:r>
      <w:r w:rsidRPr="00206ACB">
        <w:t>with</w:t>
      </w:r>
      <w:r w:rsidR="00AC466E" w:rsidRPr="00206ACB">
        <w:t xml:space="preserve"> </w:t>
      </w:r>
      <w:r w:rsidRPr="00206ACB">
        <w:t>the</w:t>
      </w:r>
      <w:r w:rsidR="00AC466E" w:rsidRPr="00206ACB">
        <w:t xml:space="preserve"> </w:t>
      </w:r>
      <w:r w:rsidRPr="00206ACB">
        <w:t>same</w:t>
      </w:r>
      <w:r w:rsidR="00AC466E" w:rsidRPr="00206ACB">
        <w:t xml:space="preserve"> </w:t>
      </w:r>
      <w:r w:rsidRPr="00206ACB">
        <w:t>name</w:t>
      </w:r>
      <w:r w:rsidR="00AC466E" w:rsidRPr="00206ACB">
        <w:t xml:space="preserve"> </w:t>
      </w:r>
      <w:r w:rsidRPr="00206ACB">
        <w:t>-</w:t>
      </w:r>
      <w:r w:rsidR="00AC466E" w:rsidRPr="00206ACB">
        <w:t xml:space="preserve"> </w:t>
      </w:r>
      <w:r w:rsidRPr="00206ACB">
        <w:t>the</w:t>
      </w:r>
      <w:r w:rsidR="00AC466E" w:rsidRPr="00206ACB">
        <w:t xml:space="preserve"> </w:t>
      </w:r>
      <w:r w:rsidRPr="00206ACB">
        <w:t>assembler</w:t>
      </w:r>
      <w:r w:rsidR="00AC466E" w:rsidRPr="00206ACB">
        <w:t xml:space="preserve"> </w:t>
      </w:r>
      <w:r w:rsidRPr="00206ACB">
        <w:t>will</w:t>
      </w:r>
      <w:r w:rsidR="00AC466E" w:rsidRPr="00206ACB">
        <w:t xml:space="preserve"> </w:t>
      </w:r>
      <w:r w:rsidRPr="00206ACB">
        <w:t>have</w:t>
      </w:r>
      <w:r w:rsidR="00AC466E" w:rsidRPr="00206ACB">
        <w:t xml:space="preserve"> </w:t>
      </w:r>
      <w:r w:rsidRPr="00206ACB">
        <w:t>no</w:t>
      </w:r>
      <w:r w:rsidR="00AC466E" w:rsidRPr="00206ACB">
        <w:t xml:space="preserve"> </w:t>
      </w:r>
      <w:r w:rsidRPr="00206ACB">
        <w:t>way</w:t>
      </w:r>
      <w:r w:rsidR="00AC466E" w:rsidRPr="00206ACB">
        <w:t xml:space="preserve"> </w:t>
      </w:r>
      <w:r w:rsidRPr="00206ACB">
        <w:t>to</w:t>
      </w:r>
      <w:r w:rsidR="00AC466E" w:rsidRPr="00206ACB">
        <w:t xml:space="preserve"> </w:t>
      </w:r>
      <w:r w:rsidRPr="00206ACB">
        <w:t>tell</w:t>
      </w:r>
      <w:r w:rsidR="00AC466E" w:rsidRPr="00206ACB">
        <w:t xml:space="preserve"> </w:t>
      </w:r>
      <w:r w:rsidRPr="00206ACB">
        <w:t>which</w:t>
      </w:r>
      <w:r w:rsidR="00AC466E" w:rsidRPr="00206ACB">
        <w:t xml:space="preserve"> </w:t>
      </w:r>
      <w:r w:rsidRPr="00206ACB">
        <w:t>one</w:t>
      </w:r>
      <w:r w:rsidR="00AC466E" w:rsidRPr="00206ACB">
        <w:t xml:space="preserve"> </w:t>
      </w:r>
      <w:r w:rsidRPr="00206ACB">
        <w:t>you</w:t>
      </w:r>
      <w:r w:rsidR="00AC466E" w:rsidRPr="00206ACB">
        <w:t xml:space="preserve"> </w:t>
      </w:r>
      <w:r w:rsidRPr="00206ACB">
        <w:t>are</w:t>
      </w:r>
      <w:r w:rsidR="00AC466E" w:rsidRPr="00206ACB">
        <w:t xml:space="preserve"> </w:t>
      </w:r>
      <w:r w:rsidRPr="00206ACB">
        <w:t>referring</w:t>
      </w:r>
      <w:r w:rsidR="00AC466E" w:rsidRPr="00206ACB">
        <w:t xml:space="preserve"> </w:t>
      </w:r>
      <w:r w:rsidRPr="00206ACB">
        <w:t>to</w:t>
      </w:r>
      <w:r w:rsidR="00AC466E" w:rsidRPr="00206ACB">
        <w:t xml:space="preserve"> </w:t>
      </w:r>
      <w:r w:rsidRPr="00206ACB">
        <w:t>in</w:t>
      </w:r>
      <w:r w:rsidR="00AC466E" w:rsidRPr="00206ACB">
        <w:t xml:space="preserve"> </w:t>
      </w:r>
      <w:r w:rsidRPr="00206ACB">
        <w:t>an</w:t>
      </w:r>
      <w:r w:rsidR="00AC466E" w:rsidRPr="00206ACB">
        <w:t xml:space="preserve"> </w:t>
      </w:r>
      <w:r w:rsidRPr="00EA3AB4">
        <w:rPr>
          <w:rStyle w:val="QuoteChar"/>
        </w:rPr>
        <w:t>.import</w:t>
      </w:r>
      <w:r w:rsidRPr="00206ACB">
        <w:t>.)</w:t>
      </w:r>
      <w:r w:rsidR="00AC466E" w:rsidRPr="00206ACB">
        <w:t xml:space="preserve"> </w:t>
      </w:r>
      <w:r w:rsidRPr="00206ACB">
        <w:rPr>
          <w:rStyle w:val="marginnote"/>
          <w:rFonts w:cstheme="minorHAnsi"/>
          <w:color w:val="111111"/>
          <w:szCs w:val="26"/>
        </w:rPr>
        <w:t>You</w:t>
      </w:r>
      <w:r w:rsidR="00AC466E" w:rsidRPr="00206ACB">
        <w:rPr>
          <w:rStyle w:val="marginnote"/>
          <w:rFonts w:cstheme="minorHAnsi"/>
          <w:color w:val="111111"/>
          <w:szCs w:val="26"/>
        </w:rPr>
        <w:t xml:space="preserve"> </w:t>
      </w:r>
      <w:r w:rsidRPr="00206ACB">
        <w:rPr>
          <w:rStyle w:val="marginnote"/>
          <w:rFonts w:cstheme="minorHAnsi"/>
          <w:color w:val="111111"/>
          <w:szCs w:val="26"/>
        </w:rPr>
        <w:t>may</w:t>
      </w:r>
      <w:r w:rsidR="00AC466E" w:rsidRPr="00206ACB">
        <w:rPr>
          <w:rStyle w:val="marginnote"/>
          <w:rFonts w:cstheme="minorHAnsi"/>
          <w:color w:val="111111"/>
          <w:szCs w:val="26"/>
        </w:rPr>
        <w:t xml:space="preserve"> </w:t>
      </w:r>
      <w:r w:rsidRPr="00206ACB">
        <w:rPr>
          <w:rStyle w:val="marginnote"/>
          <w:rFonts w:cstheme="minorHAnsi"/>
          <w:color w:val="111111"/>
          <w:szCs w:val="26"/>
        </w:rPr>
        <w:t>have</w:t>
      </w:r>
      <w:r w:rsidR="00AC466E" w:rsidRPr="00206ACB">
        <w:rPr>
          <w:rStyle w:val="marginnote"/>
          <w:rFonts w:cstheme="minorHAnsi"/>
          <w:color w:val="111111"/>
          <w:szCs w:val="26"/>
        </w:rPr>
        <w:t xml:space="preserve"> </w:t>
      </w:r>
      <w:r w:rsidRPr="00206ACB">
        <w:rPr>
          <w:rStyle w:val="marginnote"/>
          <w:rFonts w:cstheme="minorHAnsi"/>
          <w:color w:val="111111"/>
          <w:szCs w:val="26"/>
        </w:rPr>
        <w:t>noticed</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EA3AB4">
        <w:rPr>
          <w:rStyle w:val="QuoteChar"/>
        </w:rPr>
        <w:t>reset.asm</w:t>
      </w:r>
      <w:r w:rsidR="00AC466E" w:rsidRPr="00206ACB">
        <w:rPr>
          <w:rStyle w:val="marginnote"/>
          <w:rFonts w:cstheme="minorHAnsi"/>
          <w:color w:val="111111"/>
          <w:szCs w:val="26"/>
        </w:rPr>
        <w:t xml:space="preserve"> </w:t>
      </w:r>
      <w:r w:rsidRPr="00206ACB">
        <w:rPr>
          <w:rStyle w:val="marginnote"/>
          <w:rFonts w:cstheme="minorHAnsi"/>
          <w:color w:val="111111"/>
          <w:szCs w:val="26"/>
        </w:rPr>
        <w:t>uses</w:t>
      </w:r>
      <w:r w:rsidR="00AC466E" w:rsidRPr="00206ACB">
        <w:rPr>
          <w:rStyle w:val="marginnote"/>
          <w:rFonts w:cstheme="minorHAnsi"/>
          <w:color w:val="111111"/>
          <w:szCs w:val="26"/>
        </w:rPr>
        <w:t xml:space="preserve"> </w:t>
      </w:r>
      <w:r w:rsidRPr="00EA3AB4">
        <w:rPr>
          <w:rStyle w:val="QuoteChar"/>
        </w:rPr>
        <w:t>.segment</w:t>
      </w:r>
      <w:r w:rsidR="00AC466E" w:rsidRPr="00EA3AB4">
        <w:rPr>
          <w:rStyle w:val="QuoteChar"/>
        </w:rPr>
        <w:t xml:space="preserve"> </w:t>
      </w:r>
      <w:r w:rsidRPr="00EA3AB4">
        <w:rPr>
          <w:rStyle w:val="QuoteChar"/>
        </w:rPr>
        <w:t>"CODE"</w:t>
      </w:r>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our</w:t>
      </w:r>
      <w:r w:rsidR="00AC466E" w:rsidRPr="00206ACB">
        <w:rPr>
          <w:rStyle w:val="marginnote"/>
          <w:rFonts w:cstheme="minorHAnsi"/>
          <w:color w:val="111111"/>
          <w:szCs w:val="26"/>
        </w:rPr>
        <w:t xml:space="preserve"> </w:t>
      </w:r>
      <w:r w:rsidRPr="00206ACB">
        <w:rPr>
          <w:rStyle w:val="marginnote"/>
          <w:rFonts w:cstheme="minorHAnsi"/>
          <w:color w:val="111111"/>
          <w:szCs w:val="26"/>
        </w:rPr>
        <w:t>main</w:t>
      </w:r>
      <w:r w:rsidR="00AC466E" w:rsidRPr="00206ACB">
        <w:rPr>
          <w:rStyle w:val="marginnote"/>
          <w:rFonts w:cstheme="minorHAnsi"/>
          <w:color w:val="111111"/>
          <w:szCs w:val="26"/>
        </w:rPr>
        <w:t xml:space="preserve"> </w:t>
      </w:r>
      <w:r w:rsidRPr="00206ACB">
        <w:rPr>
          <w:rStyle w:val="marginnote"/>
          <w:rFonts w:cstheme="minorHAnsi"/>
          <w:color w:val="111111"/>
          <w:szCs w:val="26"/>
        </w:rPr>
        <w:t>assembly</w:t>
      </w:r>
      <w:r w:rsidR="00AC466E" w:rsidRPr="00206ACB">
        <w:rPr>
          <w:rStyle w:val="marginnote"/>
          <w:rFonts w:cstheme="minorHAnsi"/>
          <w:color w:val="111111"/>
          <w:szCs w:val="26"/>
        </w:rPr>
        <w:t xml:space="preserve"> </w:t>
      </w:r>
      <w:r w:rsidRPr="00206ACB">
        <w:rPr>
          <w:rStyle w:val="marginnote"/>
          <w:rFonts w:cstheme="minorHAnsi"/>
          <w:color w:val="111111"/>
          <w:szCs w:val="26"/>
        </w:rPr>
        <w:t>file</w:t>
      </w:r>
      <w:r w:rsidR="00AC466E" w:rsidRPr="00206ACB">
        <w:rPr>
          <w:rStyle w:val="marginnote"/>
          <w:rFonts w:cstheme="minorHAnsi"/>
          <w:color w:val="111111"/>
          <w:szCs w:val="26"/>
        </w:rPr>
        <w:t xml:space="preserve"> </w:t>
      </w:r>
      <w:r w:rsidRPr="00206ACB">
        <w:rPr>
          <w:rStyle w:val="marginnote"/>
          <w:rFonts w:cstheme="minorHAnsi"/>
          <w:color w:val="111111"/>
          <w:szCs w:val="26"/>
        </w:rPr>
        <w:t>also</w:t>
      </w:r>
      <w:r w:rsidR="00AC466E" w:rsidRPr="00206ACB">
        <w:rPr>
          <w:rStyle w:val="marginnote"/>
          <w:rFonts w:cstheme="minorHAnsi"/>
          <w:color w:val="111111"/>
          <w:szCs w:val="26"/>
        </w:rPr>
        <w:t xml:space="preserve"> </w:t>
      </w:r>
      <w:r w:rsidRPr="00206ACB">
        <w:rPr>
          <w:rStyle w:val="marginnote"/>
          <w:rFonts w:cstheme="minorHAnsi"/>
          <w:color w:val="111111"/>
          <w:szCs w:val="26"/>
        </w:rPr>
        <w:t>uses</w:t>
      </w:r>
      <w:r w:rsidR="00AC466E" w:rsidRPr="00206ACB">
        <w:rPr>
          <w:rStyle w:val="marginnote"/>
          <w:rFonts w:cstheme="minorHAnsi"/>
          <w:color w:val="111111"/>
          <w:szCs w:val="26"/>
        </w:rPr>
        <w:t xml:space="preserve"> </w:t>
      </w:r>
      <w:r w:rsidRPr="00EA3AB4">
        <w:rPr>
          <w:rStyle w:val="QuoteChar"/>
        </w:rPr>
        <w:t>.segment</w:t>
      </w:r>
      <w:r w:rsidR="00AC466E" w:rsidRPr="00EA3AB4">
        <w:rPr>
          <w:rStyle w:val="QuoteChar"/>
        </w:rPr>
        <w:t xml:space="preserve"> </w:t>
      </w:r>
      <w:r w:rsidRPr="00EA3AB4">
        <w:rPr>
          <w:rStyle w:val="QuoteChar"/>
        </w:rPr>
        <w:t>"CODE"</w:t>
      </w:r>
      <w:r w:rsidRPr="00EA3AB4">
        <w:rPr>
          <w:rStyle w:val="QuoteChar"/>
          <w:rFonts w:ascii="QTKorrin" w:hAnsi="QTKorrin"/>
          <w:color w:val="auto"/>
        </w:rPr>
        <w:t>.</w:t>
      </w:r>
      <w:r w:rsidR="00AC466E" w:rsidRPr="00EA3AB4">
        <w:rPr>
          <w:rStyle w:val="marginnote"/>
          <w:rFonts w:cstheme="minorHAnsi"/>
          <w:szCs w:val="26"/>
        </w:rPr>
        <w:t xml:space="preserve"> </w:t>
      </w:r>
      <w:r w:rsidRPr="00206ACB">
        <w:rPr>
          <w:rStyle w:val="marginnote"/>
          <w:rFonts w:cstheme="minorHAnsi"/>
          <w:color w:val="111111"/>
          <w:szCs w:val="26"/>
        </w:rPr>
        <w:t>What</w:t>
      </w:r>
      <w:r w:rsidR="00AC466E" w:rsidRPr="00206ACB">
        <w:rPr>
          <w:rStyle w:val="marginnote"/>
          <w:rFonts w:cstheme="minorHAnsi"/>
          <w:color w:val="111111"/>
          <w:szCs w:val="26"/>
        </w:rPr>
        <w:t xml:space="preserve"> </w:t>
      </w:r>
      <w:r w:rsidRPr="00206ACB">
        <w:rPr>
          <w:rStyle w:val="marginnote"/>
          <w:rFonts w:cstheme="minorHAnsi"/>
          <w:color w:val="111111"/>
          <w:szCs w:val="26"/>
        </w:rPr>
        <w:t>happens</w:t>
      </w:r>
      <w:r w:rsidR="00AC466E" w:rsidRPr="00206ACB">
        <w:rPr>
          <w:rStyle w:val="marginnote"/>
          <w:rFonts w:cstheme="minorHAnsi"/>
          <w:color w:val="111111"/>
          <w:szCs w:val="26"/>
        </w:rPr>
        <w:t xml:space="preserve"> </w:t>
      </w:r>
      <w:r w:rsidRPr="00206ACB">
        <w:rPr>
          <w:rStyle w:val="marginnote"/>
          <w:rFonts w:cstheme="minorHAnsi"/>
          <w:color w:val="111111"/>
          <w:szCs w:val="26"/>
        </w:rPr>
        <w:t>when</w:t>
      </w:r>
      <w:r w:rsidR="00AC466E" w:rsidRPr="00206ACB">
        <w:rPr>
          <w:rStyle w:val="marginnote"/>
          <w:rFonts w:cstheme="minorHAnsi"/>
          <w:color w:val="111111"/>
          <w:szCs w:val="26"/>
        </w:rPr>
        <w:t xml:space="preserve"> </w:t>
      </w:r>
      <w:r w:rsidRPr="00206ACB">
        <w:rPr>
          <w:rStyle w:val="marginnote"/>
          <w:rFonts w:cstheme="minorHAnsi"/>
          <w:color w:val="111111"/>
          <w:szCs w:val="26"/>
        </w:rPr>
        <w:t>we</w:t>
      </w:r>
      <w:r w:rsidR="00AC466E" w:rsidRPr="00206ACB">
        <w:rPr>
          <w:rStyle w:val="marginnote"/>
          <w:rFonts w:cstheme="minorHAnsi"/>
          <w:color w:val="111111"/>
          <w:szCs w:val="26"/>
        </w:rPr>
        <w:t xml:space="preserve"> </w:t>
      </w:r>
      <w:r w:rsidRPr="00206ACB">
        <w:rPr>
          <w:rStyle w:val="marginnote"/>
          <w:rFonts w:cstheme="minorHAnsi"/>
          <w:color w:val="111111"/>
          <w:szCs w:val="26"/>
        </w:rPr>
        <w:t>assemble</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link</w:t>
      </w:r>
      <w:r w:rsidR="00AC466E" w:rsidRPr="00206ACB">
        <w:rPr>
          <w:rStyle w:val="marginnote"/>
          <w:rFonts w:cstheme="minorHAnsi"/>
          <w:color w:val="111111"/>
          <w:szCs w:val="26"/>
        </w:rPr>
        <w:t xml:space="preserve"> </w:t>
      </w:r>
      <w:r w:rsidRPr="00206ACB">
        <w:rPr>
          <w:rStyle w:val="marginnote"/>
          <w:rFonts w:cstheme="minorHAnsi"/>
          <w:color w:val="111111"/>
          <w:szCs w:val="26"/>
        </w:rPr>
        <w:t>these</w:t>
      </w:r>
      <w:r w:rsidR="00AC466E" w:rsidRPr="00206ACB">
        <w:rPr>
          <w:rStyle w:val="marginnote"/>
          <w:rFonts w:cstheme="minorHAnsi"/>
          <w:color w:val="111111"/>
          <w:szCs w:val="26"/>
        </w:rPr>
        <w:t xml:space="preserve"> </w:t>
      </w:r>
      <w:r w:rsidRPr="00206ACB">
        <w:rPr>
          <w:rStyle w:val="marginnote"/>
          <w:rFonts w:cstheme="minorHAnsi"/>
          <w:color w:val="111111"/>
          <w:szCs w:val="26"/>
        </w:rPr>
        <w:t>files?</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linker</w:t>
      </w:r>
      <w:r w:rsidR="00AC466E" w:rsidRPr="00206ACB">
        <w:rPr>
          <w:rStyle w:val="marginnote"/>
          <w:rFonts w:cstheme="minorHAnsi"/>
          <w:color w:val="111111"/>
          <w:szCs w:val="26"/>
        </w:rPr>
        <w:t xml:space="preserve"> </w:t>
      </w:r>
      <w:r w:rsidRPr="00206ACB">
        <w:rPr>
          <w:rStyle w:val="marginnote"/>
          <w:rFonts w:cstheme="minorHAnsi"/>
          <w:color w:val="111111"/>
          <w:szCs w:val="26"/>
        </w:rPr>
        <w:t>finds</w:t>
      </w:r>
      <w:r w:rsidR="00AC466E" w:rsidRPr="00206ACB">
        <w:rPr>
          <w:rStyle w:val="marginnote"/>
          <w:rFonts w:cstheme="minorHAnsi"/>
          <w:color w:val="111111"/>
          <w:szCs w:val="26"/>
        </w:rPr>
        <w:t xml:space="preserve"> </w:t>
      </w:r>
      <w:r w:rsidRPr="00206ACB">
        <w:rPr>
          <w:rStyle w:val="marginnote"/>
          <w:rFonts w:cstheme="minorHAnsi"/>
          <w:color w:val="111111"/>
          <w:szCs w:val="26"/>
        </w:rPr>
        <w:t>everything</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belongs</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same</w:t>
      </w:r>
      <w:r w:rsidR="00AC466E" w:rsidRPr="00206ACB">
        <w:rPr>
          <w:rStyle w:val="marginnote"/>
          <w:rFonts w:cstheme="minorHAnsi"/>
          <w:color w:val="111111"/>
          <w:szCs w:val="26"/>
        </w:rPr>
        <w:t xml:space="preserve"> </w:t>
      </w:r>
      <w:r w:rsidRPr="00206ACB">
        <w:rPr>
          <w:rStyle w:val="marginnote"/>
          <w:rFonts w:cstheme="minorHAnsi"/>
          <w:color w:val="111111"/>
          <w:szCs w:val="26"/>
        </w:rPr>
        <w:t>segment</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puts</w:t>
      </w:r>
      <w:r w:rsidR="00AC466E" w:rsidRPr="00206ACB">
        <w:rPr>
          <w:rStyle w:val="marginnote"/>
          <w:rFonts w:cstheme="minorHAnsi"/>
          <w:color w:val="111111"/>
          <w:szCs w:val="26"/>
        </w:rPr>
        <w:t xml:space="preserve"> </w:t>
      </w:r>
      <w:r w:rsidRPr="00206ACB">
        <w:rPr>
          <w:rStyle w:val="marginnote"/>
          <w:rFonts w:cstheme="minorHAnsi"/>
          <w:color w:val="111111"/>
          <w:szCs w:val="26"/>
        </w:rPr>
        <w:t>it</w:t>
      </w:r>
      <w:r w:rsidR="00AC466E" w:rsidRPr="00206ACB">
        <w:rPr>
          <w:rStyle w:val="marginnote"/>
          <w:rFonts w:cstheme="minorHAnsi"/>
          <w:color w:val="111111"/>
          <w:szCs w:val="26"/>
        </w:rPr>
        <w:t xml:space="preserve"> </w:t>
      </w:r>
      <w:r w:rsidRPr="00206ACB">
        <w:rPr>
          <w:rStyle w:val="marginnote"/>
          <w:rFonts w:cstheme="minorHAnsi"/>
          <w:color w:val="111111"/>
          <w:szCs w:val="26"/>
        </w:rPr>
        <w:t>together.</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order</w:t>
      </w:r>
      <w:r w:rsidR="00AC466E" w:rsidRPr="00206ACB">
        <w:rPr>
          <w:rStyle w:val="marginnote"/>
          <w:rFonts w:cstheme="minorHAnsi"/>
          <w:color w:val="111111"/>
          <w:szCs w:val="26"/>
        </w:rPr>
        <w:t xml:space="preserve"> </w:t>
      </w:r>
      <w:r w:rsidRPr="00206ACB">
        <w:rPr>
          <w:rStyle w:val="marginnote"/>
          <w:rFonts w:cstheme="minorHAnsi"/>
          <w:color w:val="111111"/>
          <w:szCs w:val="26"/>
        </w:rPr>
        <w:t>does</w:t>
      </w:r>
      <w:r w:rsidR="00AC466E" w:rsidRPr="00206ACB">
        <w:rPr>
          <w:rStyle w:val="marginnote"/>
          <w:rFonts w:cstheme="minorHAnsi"/>
          <w:color w:val="111111"/>
          <w:szCs w:val="26"/>
        </w:rPr>
        <w:t xml:space="preserve"> </w:t>
      </w:r>
      <w:r w:rsidRPr="00206ACB">
        <w:rPr>
          <w:rStyle w:val="marginnote"/>
          <w:rFonts w:cstheme="minorHAnsi"/>
          <w:color w:val="111111"/>
          <w:szCs w:val="26"/>
        </w:rPr>
        <w:t>not</w:t>
      </w:r>
      <w:r w:rsidR="00AC466E" w:rsidRPr="00206ACB">
        <w:rPr>
          <w:rStyle w:val="marginnote"/>
          <w:rFonts w:cstheme="minorHAnsi"/>
          <w:color w:val="111111"/>
          <w:szCs w:val="26"/>
        </w:rPr>
        <w:t xml:space="preserve"> </w:t>
      </w:r>
      <w:r w:rsidRPr="00206ACB">
        <w:rPr>
          <w:rStyle w:val="marginnote"/>
          <w:rFonts w:cstheme="minorHAnsi"/>
          <w:color w:val="111111"/>
          <w:szCs w:val="26"/>
        </w:rPr>
        <w:t>particularly</w:t>
      </w:r>
      <w:r w:rsidR="00AC466E" w:rsidRPr="00206ACB">
        <w:rPr>
          <w:rStyle w:val="marginnote"/>
          <w:rFonts w:cstheme="minorHAnsi"/>
          <w:color w:val="111111"/>
          <w:szCs w:val="26"/>
        </w:rPr>
        <w:t xml:space="preserve"> </w:t>
      </w:r>
      <w:r w:rsidRPr="00206ACB">
        <w:rPr>
          <w:rStyle w:val="marginnote"/>
          <w:rFonts w:cstheme="minorHAnsi"/>
          <w:color w:val="111111"/>
          <w:szCs w:val="26"/>
        </w:rPr>
        <w:t>matter,</w:t>
      </w:r>
      <w:r w:rsidR="00AC466E" w:rsidRPr="00206ACB">
        <w:rPr>
          <w:rStyle w:val="marginnote"/>
          <w:rFonts w:cstheme="minorHAnsi"/>
          <w:color w:val="111111"/>
          <w:szCs w:val="26"/>
        </w:rPr>
        <w:t xml:space="preserve"> </w:t>
      </w:r>
      <w:r w:rsidRPr="00206ACB">
        <w:rPr>
          <w:rStyle w:val="marginnote"/>
          <w:rFonts w:cstheme="minorHAnsi"/>
          <w:color w:val="111111"/>
          <w:szCs w:val="26"/>
        </w:rPr>
        <w:t>since</w:t>
      </w:r>
      <w:r w:rsidR="00AC466E" w:rsidRPr="00206ACB">
        <w:rPr>
          <w:rStyle w:val="marginnote"/>
          <w:rFonts w:cstheme="minorHAnsi"/>
          <w:color w:val="111111"/>
          <w:szCs w:val="26"/>
        </w:rPr>
        <w:t xml:space="preserve"> </w:t>
      </w:r>
      <w:r w:rsidRPr="00206ACB">
        <w:rPr>
          <w:rStyle w:val="marginnote"/>
          <w:rFonts w:cstheme="minorHAnsi"/>
          <w:color w:val="111111"/>
          <w:szCs w:val="26"/>
        </w:rPr>
        <w:t>labels</w:t>
      </w:r>
      <w:r w:rsidR="00AC466E" w:rsidRPr="00206ACB">
        <w:rPr>
          <w:rStyle w:val="marginnote"/>
          <w:rFonts w:cstheme="minorHAnsi"/>
          <w:color w:val="111111"/>
          <w:szCs w:val="26"/>
        </w:rPr>
        <w:t xml:space="preserve"> </w:t>
      </w:r>
      <w:r w:rsidRPr="00206ACB">
        <w:rPr>
          <w:rStyle w:val="marginnote"/>
          <w:rFonts w:cstheme="minorHAnsi"/>
          <w:color w:val="111111"/>
          <w:szCs w:val="26"/>
        </w:rPr>
        <w:t>are</w:t>
      </w:r>
      <w:r w:rsidR="00AC466E" w:rsidRPr="00206ACB">
        <w:rPr>
          <w:rStyle w:val="marginnote"/>
          <w:rFonts w:cstheme="minorHAnsi"/>
          <w:color w:val="111111"/>
          <w:szCs w:val="26"/>
        </w:rPr>
        <w:t xml:space="preserve"> </w:t>
      </w:r>
      <w:r w:rsidRPr="00206ACB">
        <w:rPr>
          <w:rStyle w:val="marginnote"/>
          <w:rFonts w:cstheme="minorHAnsi"/>
          <w:color w:val="111111"/>
          <w:szCs w:val="26"/>
        </w:rPr>
        <w:t>converted</w:t>
      </w:r>
      <w:r w:rsidR="00AC466E" w:rsidRPr="00206ACB">
        <w:rPr>
          <w:rStyle w:val="marginnote"/>
          <w:rFonts w:cstheme="minorHAnsi"/>
          <w:color w:val="111111"/>
          <w:szCs w:val="26"/>
        </w:rPr>
        <w:t xml:space="preserve"> </w:t>
      </w:r>
      <w:r w:rsidRPr="00206ACB">
        <w:rPr>
          <w:rStyle w:val="marginnote"/>
          <w:rFonts w:cstheme="minorHAnsi"/>
          <w:color w:val="111111"/>
          <w:szCs w:val="26"/>
        </w:rPr>
        <w:t>into</w:t>
      </w:r>
      <w:r w:rsidR="00AC466E" w:rsidRPr="00206ACB">
        <w:rPr>
          <w:rStyle w:val="marginnote"/>
          <w:rFonts w:cstheme="minorHAnsi"/>
          <w:color w:val="111111"/>
          <w:szCs w:val="26"/>
        </w:rPr>
        <w:t xml:space="preserve"> </w:t>
      </w:r>
      <w:r w:rsidRPr="00206ACB">
        <w:rPr>
          <w:rStyle w:val="marginnote"/>
          <w:rFonts w:cstheme="minorHAnsi"/>
          <w:color w:val="111111"/>
          <w:szCs w:val="26"/>
        </w:rPr>
        <w:t>addresses</w:t>
      </w:r>
      <w:r w:rsidR="00AC466E" w:rsidRPr="00206ACB">
        <w:rPr>
          <w:rStyle w:val="marginnote"/>
          <w:rFonts w:cstheme="minorHAnsi"/>
          <w:color w:val="111111"/>
          <w:szCs w:val="26"/>
        </w:rPr>
        <w:t xml:space="preserve"> </w:t>
      </w:r>
      <w:r w:rsidRPr="00206ACB">
        <w:rPr>
          <w:rStyle w:val="marginnote"/>
          <w:rFonts w:cstheme="minorHAnsi"/>
          <w:color w:val="111111"/>
          <w:szCs w:val="26"/>
        </w:rPr>
        <w:t>at</w:t>
      </w:r>
      <w:r w:rsidR="00AC466E" w:rsidRPr="00206ACB">
        <w:rPr>
          <w:rStyle w:val="marginnote"/>
          <w:rFonts w:cstheme="minorHAnsi"/>
          <w:color w:val="111111"/>
          <w:szCs w:val="26"/>
        </w:rPr>
        <w:t xml:space="preserve"> </w:t>
      </w:r>
      <w:r w:rsidRPr="00206ACB">
        <w:rPr>
          <w:rStyle w:val="marginnote"/>
          <w:rFonts w:cstheme="minorHAnsi"/>
          <w:color w:val="111111"/>
          <w:szCs w:val="26"/>
        </w:rPr>
        <w:t>link</w:t>
      </w:r>
      <w:r w:rsidR="00AC466E" w:rsidRPr="00206ACB">
        <w:rPr>
          <w:rStyle w:val="marginnote"/>
          <w:rFonts w:cstheme="minorHAnsi"/>
          <w:color w:val="111111"/>
          <w:szCs w:val="26"/>
        </w:rPr>
        <w:t xml:space="preserve"> </w:t>
      </w:r>
      <w:r w:rsidRPr="00206ACB">
        <w:rPr>
          <w:rStyle w:val="marginnote"/>
          <w:rFonts w:cstheme="minorHAnsi"/>
          <w:color w:val="111111"/>
          <w:szCs w:val="26"/>
        </w:rPr>
        <w:t>time.</w:t>
      </w:r>
      <w:r w:rsidR="00AC466E" w:rsidRPr="00206ACB">
        <w:rPr>
          <w:rStyle w:val="marginnote"/>
          <w:rFonts w:cstheme="minorHAnsi"/>
          <w:color w:val="111111"/>
          <w:szCs w:val="26"/>
        </w:rPr>
        <w:t xml:space="preserve"> </w:t>
      </w:r>
      <w:r w:rsidRPr="00206ACB">
        <w:t>We</w:t>
      </w:r>
      <w:r w:rsidR="00AC466E" w:rsidRPr="00206ACB">
        <w:t xml:space="preserve"> </w:t>
      </w:r>
      <w:r w:rsidRPr="00206ACB">
        <w:t>also</w:t>
      </w:r>
      <w:r w:rsidR="00AC466E" w:rsidRPr="00206ACB">
        <w:t xml:space="preserve"> </w:t>
      </w:r>
      <w:r w:rsidRPr="00206ACB">
        <w:t>have</w:t>
      </w:r>
      <w:r w:rsidR="00AC466E" w:rsidRPr="00206ACB">
        <w:t xml:space="preserve"> </w:t>
      </w:r>
      <w:r w:rsidRPr="00206ACB">
        <w:t>to</w:t>
      </w:r>
      <w:r w:rsidR="00AC466E" w:rsidRPr="00206ACB">
        <w:t xml:space="preserve"> </w:t>
      </w:r>
      <w:r w:rsidRPr="00206ACB">
        <w:t>export</w:t>
      </w:r>
      <w:r w:rsidR="00AC466E" w:rsidRPr="00206ACB">
        <w:t xml:space="preserve"> </w:t>
      </w:r>
      <w:r w:rsidRPr="00206ACB">
        <w:t>our</w:t>
      </w:r>
      <w:r w:rsidR="00AC466E" w:rsidRPr="00206ACB">
        <w:t xml:space="preserve"> </w:t>
      </w:r>
      <w:r w:rsidRPr="00D2541B">
        <w:rPr>
          <w:rStyle w:val="QuoteChar"/>
        </w:rPr>
        <w:t>main</w:t>
      </w:r>
      <w:r w:rsidR="00AC466E" w:rsidRPr="00206ACB">
        <w:t xml:space="preserve"> </w:t>
      </w:r>
      <w:r w:rsidRPr="00206ACB">
        <w:t>proc,</w:t>
      </w:r>
      <w:r w:rsidR="00AC466E" w:rsidRPr="00206ACB">
        <w:t xml:space="preserve"> </w:t>
      </w:r>
      <w:r w:rsidRPr="00206ACB">
        <w:t>so</w:t>
      </w:r>
      <w:r w:rsidR="00AC466E" w:rsidRPr="00206ACB">
        <w:t xml:space="preserve"> </w:t>
      </w:r>
      <w:r w:rsidRPr="00206ACB">
        <w:t>that</w:t>
      </w:r>
      <w:r w:rsidR="00AC466E" w:rsidRPr="00206ACB">
        <w:t xml:space="preserve"> </w:t>
      </w:r>
      <w:r w:rsidRPr="00206ACB">
        <w:t>the</w:t>
      </w:r>
      <w:r w:rsidR="00AC466E" w:rsidRPr="00206ACB">
        <w:t xml:space="preserve"> </w:t>
      </w:r>
      <w:r w:rsidRPr="00206ACB">
        <w:t>reset</w:t>
      </w:r>
      <w:r w:rsidR="00AC466E" w:rsidRPr="00206ACB">
        <w:t xml:space="preserve"> </w:t>
      </w:r>
      <w:r w:rsidRPr="00206ACB">
        <w:t>handler</w:t>
      </w:r>
      <w:r w:rsidR="00AC466E" w:rsidRPr="00206ACB">
        <w:t xml:space="preserve"> </w:t>
      </w:r>
      <w:r w:rsidRPr="00206ACB">
        <w:t>can</w:t>
      </w:r>
      <w:r w:rsidR="00AC466E" w:rsidRPr="00206ACB">
        <w:t xml:space="preserve"> </w:t>
      </w:r>
      <w:r w:rsidRPr="00206ACB">
        <w:t>import</w:t>
      </w:r>
      <w:r w:rsidR="00AC466E" w:rsidRPr="00206ACB">
        <w:t xml:space="preserve"> </w:t>
      </w:r>
      <w:r w:rsidRPr="00206ACB">
        <w:t>it</w:t>
      </w:r>
      <w:r w:rsidR="00AC466E" w:rsidRPr="00206ACB">
        <w:t xml:space="preserve"> </w:t>
      </w:r>
      <w:r w:rsidRPr="00206ACB">
        <w:t>and</w:t>
      </w:r>
      <w:r w:rsidR="00AC466E" w:rsidRPr="00206ACB">
        <w:t xml:space="preserve"> </w:t>
      </w:r>
      <w:r w:rsidRPr="00206ACB">
        <w:t>know</w:t>
      </w:r>
      <w:r w:rsidR="00AC466E" w:rsidRPr="00206ACB">
        <w:t xml:space="preserve"> </w:t>
      </w:r>
      <w:r w:rsidRPr="00206ACB">
        <w:t>where</w:t>
      </w:r>
      <w:r w:rsidR="00AC466E" w:rsidRPr="00206ACB">
        <w:t xml:space="preserve"> </w:t>
      </w:r>
      <w:r w:rsidRPr="00206ACB">
        <w:t>to</w:t>
      </w:r>
      <w:r w:rsidR="00AC466E" w:rsidRPr="00206ACB">
        <w:t xml:space="preserve"> </w:t>
      </w:r>
      <w:r w:rsidRPr="00206ACB">
        <w:t>jump</w:t>
      </w:r>
      <w:r w:rsidR="00AC466E" w:rsidRPr="00206ACB">
        <w:t xml:space="preserve"> </w:t>
      </w:r>
      <w:r w:rsidRPr="00206ACB">
        <w:t>to</w:t>
      </w:r>
      <w:r w:rsidR="00AC466E" w:rsidRPr="00206ACB">
        <w:t xml:space="preserve"> </w:t>
      </w:r>
      <w:r w:rsidRPr="00206ACB">
        <w:t>when</w:t>
      </w:r>
      <w:r w:rsidR="00AC466E" w:rsidRPr="00206ACB">
        <w:t xml:space="preserve"> </w:t>
      </w:r>
      <w:r w:rsidRPr="00206ACB">
        <w:t>it</w:t>
      </w:r>
      <w:r w:rsidR="00AC466E" w:rsidRPr="00206ACB">
        <w:t xml:space="preserve"> </w:t>
      </w:r>
      <w:r w:rsidRPr="00206ACB">
        <w:t>is</w:t>
      </w:r>
      <w:r w:rsidR="00AC466E" w:rsidRPr="00206ACB">
        <w:t xml:space="preserve"> </w:t>
      </w:r>
      <w:r w:rsidRPr="00206ACB">
        <w:t>finished.</w:t>
      </w:r>
    </w:p>
    <w:p w14:paraId="631F95DA" w14:textId="7B82A335" w:rsidR="006A66CE" w:rsidRPr="00206ACB" w:rsidRDefault="006A66CE" w:rsidP="001F0F1A">
      <w:pPr>
        <w:pStyle w:val="Heading3"/>
        <w:rPr>
          <w:rFonts w:cstheme="minorHAnsi"/>
        </w:rPr>
      </w:pPr>
      <w:bookmarkStart w:id="101" w:name="_Toc168434231"/>
      <w:bookmarkStart w:id="102" w:name="_Toc168779352"/>
      <w:r w:rsidRPr="00206ACB">
        <w:rPr>
          <w:rFonts w:cstheme="minorHAnsi"/>
        </w:rPr>
        <w:t>Custom</w:t>
      </w:r>
      <w:r w:rsidR="00AC466E" w:rsidRPr="00206ACB">
        <w:rPr>
          <w:rFonts w:cstheme="minorHAnsi"/>
        </w:rPr>
        <w:t xml:space="preserve"> </w:t>
      </w:r>
      <w:r w:rsidRPr="00206ACB">
        <w:rPr>
          <w:rFonts w:cstheme="minorHAnsi"/>
        </w:rPr>
        <w:t>Linker</w:t>
      </w:r>
      <w:r w:rsidR="00AC466E" w:rsidRPr="00206ACB">
        <w:rPr>
          <w:rFonts w:cstheme="minorHAnsi"/>
        </w:rPr>
        <w:t xml:space="preserve"> </w:t>
      </w:r>
      <w:r w:rsidRPr="00206ACB">
        <w:rPr>
          <w:rFonts w:cstheme="minorHAnsi"/>
        </w:rPr>
        <w:t>Configuration</w:t>
      </w:r>
      <w:bookmarkEnd w:id="101"/>
      <w:bookmarkEnd w:id="102"/>
    </w:p>
    <w:p w14:paraId="07FCDE6A" w14:textId="1D20360C" w:rsidR="00023BAA" w:rsidRPr="00206ACB" w:rsidRDefault="00023BAA" w:rsidP="00397EB2">
      <w:r w:rsidRPr="00206ACB">
        <w:t>When</w:t>
      </w:r>
      <w:r w:rsidR="00AC466E" w:rsidRPr="00206ACB">
        <w:t xml:space="preserve"> </w:t>
      </w:r>
      <w:r w:rsidRPr="00206ACB">
        <w:t>we</w:t>
      </w:r>
      <w:r w:rsidR="00AC466E" w:rsidRPr="00206ACB">
        <w:t xml:space="preserve"> </w:t>
      </w:r>
      <w:r w:rsidRPr="00206ACB">
        <w:t>linked</w:t>
      </w:r>
      <w:r w:rsidR="00AC466E" w:rsidRPr="00206ACB">
        <w:t xml:space="preserve"> </w:t>
      </w:r>
      <w:r w:rsidRPr="00206ACB">
        <w:t>our</w:t>
      </w:r>
      <w:r w:rsidR="00AC466E" w:rsidRPr="00206ACB">
        <w:t xml:space="preserve"> </w:t>
      </w:r>
      <w:r w:rsidRPr="00206ACB">
        <w:t>sample</w:t>
      </w:r>
      <w:r w:rsidR="00AC466E" w:rsidRPr="00206ACB">
        <w:t xml:space="preserve"> </w:t>
      </w:r>
      <w:r w:rsidRPr="00206ACB">
        <w:t>project</w:t>
      </w:r>
      <w:r w:rsidR="00AC466E" w:rsidRPr="00206ACB">
        <w:t xml:space="preserve"> </w:t>
      </w:r>
      <w:r w:rsidRPr="00206ACB">
        <w:t>back</w:t>
      </w:r>
      <w:r w:rsidR="00AC466E" w:rsidRPr="00206ACB">
        <w:t xml:space="preserve"> </w:t>
      </w:r>
      <w:r w:rsidRPr="00206ACB">
        <w:t>in</w:t>
      </w:r>
      <w:r w:rsidR="00AC466E" w:rsidRPr="00206ACB">
        <w:t xml:space="preserve"> </w:t>
      </w:r>
      <w:hyperlink r:id="rId80" w:history="1">
        <w:r w:rsidRPr="00206ACB">
          <w:rPr>
            <w:rStyle w:val="Hyperlink"/>
            <w:rFonts w:eastAsiaTheme="majorEastAsia" w:cstheme="minorHAnsi"/>
            <w:color w:val="82642B"/>
            <w:szCs w:val="26"/>
          </w:rPr>
          <w:t>Chapter</w:t>
        </w:r>
        <w:r w:rsidR="00AC466E" w:rsidRPr="00206ACB">
          <w:rPr>
            <w:rStyle w:val="Hyperlink"/>
            <w:rFonts w:eastAsiaTheme="majorEastAsia" w:cstheme="minorHAnsi"/>
            <w:color w:val="82642B"/>
            <w:szCs w:val="26"/>
          </w:rPr>
          <w:t xml:space="preserve"> </w:t>
        </w:r>
        <w:r w:rsidRPr="00206ACB">
          <w:rPr>
            <w:rStyle w:val="Hyperlink"/>
            <w:rFonts w:eastAsiaTheme="majorEastAsia" w:cstheme="minorHAnsi"/>
            <w:color w:val="82642B"/>
            <w:szCs w:val="26"/>
          </w:rPr>
          <w:t>3</w:t>
        </w:r>
      </w:hyperlink>
      <w:r w:rsidRPr="00206ACB">
        <w:t>,</w:t>
      </w:r>
      <w:r w:rsidR="00AC466E" w:rsidRPr="00206ACB">
        <w:t xml:space="preserve"> </w:t>
      </w:r>
      <w:r w:rsidRPr="00206ACB">
        <w:t>we</w:t>
      </w:r>
      <w:r w:rsidR="00AC466E" w:rsidRPr="00206ACB">
        <w:t xml:space="preserve"> </w:t>
      </w:r>
      <w:r w:rsidRPr="00206ACB">
        <w:t>used</w:t>
      </w:r>
      <w:r w:rsidR="00AC466E" w:rsidRPr="00206ACB">
        <w:t xml:space="preserve"> </w:t>
      </w:r>
      <w:r w:rsidRPr="00206ACB">
        <w:t>this</w:t>
      </w:r>
      <w:r w:rsidR="00AC466E" w:rsidRPr="00206ACB">
        <w:t xml:space="preserve"> </w:t>
      </w:r>
      <w:r w:rsidRPr="00206ACB">
        <w:t>command:</w:t>
      </w:r>
    </w:p>
    <w:p w14:paraId="0AED4341" w14:textId="36AE5391" w:rsidR="00023BAA" w:rsidRPr="00D2541B" w:rsidRDefault="002932D0" w:rsidP="00D2541B">
      <w:pPr>
        <w:pStyle w:val="Quote"/>
        <w:rPr>
          <w:rStyle w:val="z-text"/>
        </w:rPr>
      </w:pPr>
      <w:r w:rsidRPr="00D2541B">
        <w:rPr>
          <w:rStyle w:val="z-text"/>
        </w:rPr>
        <w:tab/>
      </w:r>
      <w:r w:rsidR="00023BAA" w:rsidRPr="00D2541B">
        <w:rPr>
          <w:rStyle w:val="z-text"/>
        </w:rPr>
        <w:t>ld65</w:t>
      </w:r>
      <w:r w:rsidR="00AC466E" w:rsidRPr="00D2541B">
        <w:rPr>
          <w:rStyle w:val="z-text"/>
        </w:rPr>
        <w:t xml:space="preserve"> </w:t>
      </w:r>
      <w:r w:rsidR="00023BAA" w:rsidRPr="00D2541B">
        <w:rPr>
          <w:rStyle w:val="z-text"/>
        </w:rPr>
        <w:t>helloworld.o</w:t>
      </w:r>
      <w:r w:rsidR="00AC466E" w:rsidRPr="00D2541B">
        <w:rPr>
          <w:rStyle w:val="z-text"/>
        </w:rPr>
        <w:t xml:space="preserve"> </w:t>
      </w:r>
      <w:r w:rsidR="00023BAA" w:rsidRPr="00D2541B">
        <w:rPr>
          <w:rStyle w:val="z-text"/>
        </w:rPr>
        <w:t>-t</w:t>
      </w:r>
      <w:r w:rsidR="00AC466E" w:rsidRPr="00D2541B">
        <w:rPr>
          <w:rStyle w:val="z-text"/>
        </w:rPr>
        <w:t xml:space="preserve"> </w:t>
      </w:r>
      <w:r w:rsidR="00023BAA" w:rsidRPr="00D2541B">
        <w:rPr>
          <w:rStyle w:val="z-text"/>
        </w:rPr>
        <w:t>nes</w:t>
      </w:r>
      <w:r w:rsidR="00AC466E" w:rsidRPr="00D2541B">
        <w:rPr>
          <w:rStyle w:val="z-text"/>
        </w:rPr>
        <w:t xml:space="preserve"> </w:t>
      </w:r>
      <w:r w:rsidR="00023BAA" w:rsidRPr="00D2541B">
        <w:rPr>
          <w:rStyle w:val="z-text"/>
        </w:rPr>
        <w:t>-o</w:t>
      </w:r>
      <w:r w:rsidR="00AC466E" w:rsidRPr="00D2541B">
        <w:rPr>
          <w:rStyle w:val="z-text"/>
        </w:rPr>
        <w:t xml:space="preserve"> </w:t>
      </w:r>
      <w:r w:rsidR="00023BAA" w:rsidRPr="00D2541B">
        <w:rPr>
          <w:rStyle w:val="z-text"/>
        </w:rPr>
        <w:t>helloworld.nes</w:t>
      </w:r>
    </w:p>
    <w:p w14:paraId="4B39D7AC" w14:textId="7956938B" w:rsidR="00A670B6" w:rsidRDefault="00023BAA" w:rsidP="00397EB2">
      <w:r w:rsidRPr="00206ACB">
        <w:t>The</w:t>
      </w:r>
      <w:r w:rsidR="00AC466E" w:rsidRPr="00206ACB">
        <w:t xml:space="preserve"> </w:t>
      </w:r>
      <w:r w:rsidRPr="00D2541B">
        <w:rPr>
          <w:rStyle w:val="QuoteChar"/>
        </w:rPr>
        <w:t>-t</w:t>
      </w:r>
      <w:r w:rsidR="00AC466E" w:rsidRPr="00D2541B">
        <w:rPr>
          <w:rStyle w:val="QuoteChar"/>
        </w:rPr>
        <w:t xml:space="preserve"> </w:t>
      </w:r>
      <w:r w:rsidRPr="00D2541B">
        <w:rPr>
          <w:rStyle w:val="QuoteChar"/>
        </w:rPr>
        <w:t>nes</w:t>
      </w:r>
      <w:r w:rsidR="00AC466E" w:rsidRPr="00206ACB">
        <w:t xml:space="preserve"> </w:t>
      </w:r>
      <w:r w:rsidRPr="00206ACB">
        <w:t>tells</w:t>
      </w:r>
      <w:r w:rsidR="00AC466E" w:rsidRPr="00206ACB">
        <w:t xml:space="preserve"> </w:t>
      </w:r>
      <w:r w:rsidRPr="00206ACB">
        <w:t>ld65</w:t>
      </w:r>
      <w:r w:rsidR="00AC466E" w:rsidRPr="00206ACB">
        <w:t xml:space="preserve"> </w:t>
      </w:r>
      <w:r w:rsidRPr="00206ACB">
        <w:t>to</w:t>
      </w:r>
      <w:r w:rsidR="00AC466E" w:rsidRPr="00206ACB">
        <w:t xml:space="preserve"> </w:t>
      </w:r>
      <w:r w:rsidRPr="00206ACB">
        <w:t>use</w:t>
      </w:r>
      <w:r w:rsidR="00AC466E" w:rsidRPr="00206ACB">
        <w:t xml:space="preserve"> </w:t>
      </w:r>
      <w:r w:rsidRPr="00206ACB">
        <w:t>the</w:t>
      </w:r>
      <w:r w:rsidR="00AC466E" w:rsidRPr="00206ACB">
        <w:t xml:space="preserve"> </w:t>
      </w:r>
      <w:r w:rsidRPr="00206ACB">
        <w:t>default</w:t>
      </w:r>
      <w:r w:rsidR="00AC466E" w:rsidRPr="00206ACB">
        <w:t xml:space="preserve"> </w:t>
      </w:r>
      <w:r w:rsidRPr="00206ACB">
        <w:t>linker</w:t>
      </w:r>
      <w:r w:rsidR="00AC466E" w:rsidRPr="00206ACB">
        <w:t xml:space="preserve"> </w:t>
      </w:r>
      <w:r w:rsidRPr="00206ACB">
        <w:t>configuration</w:t>
      </w:r>
      <w:r w:rsidR="00AC466E" w:rsidRPr="00206ACB">
        <w:t xml:space="preserve"> </w:t>
      </w:r>
      <w:r w:rsidRPr="00206ACB">
        <w:t>for</w:t>
      </w:r>
      <w:r w:rsidR="00AC466E" w:rsidRPr="00206ACB">
        <w:t xml:space="preserve"> </w:t>
      </w:r>
      <w:r w:rsidRPr="00206ACB">
        <w:t>the</w:t>
      </w:r>
      <w:r w:rsidR="00AC466E" w:rsidRPr="00206ACB">
        <w:t xml:space="preserve"> </w:t>
      </w:r>
      <w:r w:rsidRPr="00206ACB">
        <w:t>NES.</w:t>
      </w:r>
      <w:r w:rsidR="00AC466E" w:rsidRPr="00206ACB">
        <w:t xml:space="preserve"> </w:t>
      </w:r>
      <w:r w:rsidRPr="00206ACB">
        <w:t>This</w:t>
      </w:r>
      <w:r w:rsidR="00AC466E" w:rsidRPr="00206ACB">
        <w:t xml:space="preserve"> </w:t>
      </w:r>
      <w:r w:rsidRPr="00206ACB">
        <w:t>is</w:t>
      </w:r>
      <w:r w:rsidR="00AC466E" w:rsidRPr="00206ACB">
        <w:t xml:space="preserve"> </w:t>
      </w:r>
      <w:r w:rsidRPr="00206ACB">
        <w:t>why</w:t>
      </w:r>
      <w:r w:rsidR="00AC466E" w:rsidRPr="00206ACB">
        <w:t xml:space="preserve"> </w:t>
      </w:r>
      <w:r w:rsidRPr="00206ACB">
        <w:t>we</w:t>
      </w:r>
      <w:r w:rsidR="00AC466E" w:rsidRPr="00206ACB">
        <w:t xml:space="preserve"> </w:t>
      </w:r>
      <w:r w:rsidRPr="00206ACB">
        <w:t>have</w:t>
      </w:r>
      <w:r w:rsidR="00AC466E" w:rsidRPr="00206ACB">
        <w:t xml:space="preserve"> </w:t>
      </w:r>
      <w:r w:rsidRPr="00206ACB">
        <w:t>the</w:t>
      </w:r>
      <w:r w:rsidR="00AC466E" w:rsidRPr="00206ACB">
        <w:t xml:space="preserve"> </w:t>
      </w:r>
      <w:r w:rsidRPr="00206ACB">
        <w:t>"STARTUP"</w:t>
      </w:r>
      <w:r w:rsidR="00AC466E" w:rsidRPr="00206ACB">
        <w:t xml:space="preserve"> </w:t>
      </w:r>
      <w:r w:rsidRPr="00206ACB">
        <w:t>segment,</w:t>
      </w:r>
      <w:r w:rsidR="00AC466E" w:rsidRPr="00206ACB">
        <w:t xml:space="preserve"> </w:t>
      </w:r>
      <w:r w:rsidRPr="00206ACB">
        <w:t>despite</w:t>
      </w:r>
      <w:r w:rsidR="00AC466E" w:rsidRPr="00206ACB">
        <w:t xml:space="preserve"> </w:t>
      </w:r>
      <w:r w:rsidRPr="00206ACB">
        <w:t>never</w:t>
      </w:r>
      <w:r w:rsidR="00AC466E" w:rsidRPr="00206ACB">
        <w:t xml:space="preserve"> </w:t>
      </w:r>
      <w:r w:rsidRPr="00206ACB">
        <w:t>using</w:t>
      </w:r>
      <w:r w:rsidR="00AC466E" w:rsidRPr="00206ACB">
        <w:t xml:space="preserve"> </w:t>
      </w:r>
      <w:r w:rsidRPr="00206ACB">
        <w:t>it.</w:t>
      </w:r>
      <w:r w:rsidR="00AC466E" w:rsidRPr="00206ACB">
        <w:t xml:space="preserve"> </w:t>
      </w:r>
      <w:r w:rsidRPr="00206ACB">
        <w:t>While</w:t>
      </w:r>
      <w:r w:rsidR="00AC466E" w:rsidRPr="00206ACB">
        <w:t xml:space="preserve"> </w:t>
      </w:r>
      <w:r w:rsidRPr="00206ACB">
        <w:t>the</w:t>
      </w:r>
      <w:r w:rsidR="00AC466E" w:rsidRPr="00206ACB">
        <w:t xml:space="preserve"> </w:t>
      </w:r>
      <w:r w:rsidRPr="00206ACB">
        <w:t>default</w:t>
      </w:r>
      <w:r w:rsidR="00AC466E" w:rsidRPr="00206ACB">
        <w:t xml:space="preserve"> </w:t>
      </w:r>
      <w:r w:rsidRPr="00206ACB">
        <w:t>configuration</w:t>
      </w:r>
      <w:r w:rsidR="00AC466E" w:rsidRPr="00206ACB">
        <w:t xml:space="preserve"> </w:t>
      </w:r>
      <w:r w:rsidRPr="00206ACB">
        <w:t>works</w:t>
      </w:r>
      <w:r w:rsidR="00AC466E" w:rsidRPr="00206ACB">
        <w:t xml:space="preserve"> </w:t>
      </w:r>
      <w:r w:rsidRPr="00206ACB">
        <w:t>for</w:t>
      </w:r>
      <w:r w:rsidR="00AC466E" w:rsidRPr="00206ACB">
        <w:t xml:space="preserve"> </w:t>
      </w:r>
      <w:r w:rsidRPr="00206ACB">
        <w:t>the</w:t>
      </w:r>
      <w:r w:rsidR="00AC466E" w:rsidRPr="00206ACB">
        <w:t xml:space="preserve"> </w:t>
      </w:r>
      <w:r w:rsidRPr="00206ACB">
        <w:t>sample</w:t>
      </w:r>
      <w:r w:rsidR="00AC466E" w:rsidRPr="00206ACB">
        <w:t xml:space="preserve"> </w:t>
      </w:r>
      <w:r w:rsidRPr="00206ACB">
        <w:t>project,</w:t>
      </w:r>
      <w:r w:rsidR="00AC466E" w:rsidRPr="00206ACB">
        <w:t xml:space="preserve"> </w:t>
      </w:r>
      <w:r w:rsidRPr="00206ACB">
        <w:t>it</w:t>
      </w:r>
      <w:r w:rsidR="00AC466E" w:rsidRPr="00206ACB">
        <w:t xml:space="preserve"> </w:t>
      </w:r>
      <w:r w:rsidRPr="00206ACB">
        <w:t>can</w:t>
      </w:r>
      <w:r w:rsidR="00AC466E" w:rsidRPr="00206ACB">
        <w:t xml:space="preserve"> </w:t>
      </w:r>
      <w:r w:rsidRPr="00206ACB">
        <w:t>lead</w:t>
      </w:r>
      <w:r w:rsidR="00AC466E" w:rsidRPr="00206ACB">
        <w:t xml:space="preserve"> </w:t>
      </w:r>
      <w:r w:rsidRPr="00206ACB">
        <w:t>to</w:t>
      </w:r>
      <w:r w:rsidR="00AC466E" w:rsidRPr="00206ACB">
        <w:t xml:space="preserve"> </w:t>
      </w:r>
      <w:r w:rsidRPr="00206ACB">
        <w:t>problems</w:t>
      </w:r>
      <w:r w:rsidR="00AC466E" w:rsidRPr="00206ACB">
        <w:t xml:space="preserve"> </w:t>
      </w:r>
      <w:r w:rsidRPr="00206ACB">
        <w:t>as</w:t>
      </w:r>
      <w:r w:rsidR="00AC466E" w:rsidRPr="00206ACB">
        <w:t xml:space="preserve"> </w:t>
      </w:r>
      <w:r w:rsidRPr="00206ACB">
        <w:t>our</w:t>
      </w:r>
      <w:r w:rsidR="00AC466E" w:rsidRPr="00206ACB">
        <w:t xml:space="preserve"> </w:t>
      </w:r>
      <w:r w:rsidRPr="00206ACB">
        <w:t>code</w:t>
      </w:r>
      <w:r w:rsidR="00AC466E" w:rsidRPr="00206ACB">
        <w:t xml:space="preserve"> </w:t>
      </w:r>
      <w:r w:rsidRPr="00206ACB">
        <w:t>becomes</w:t>
      </w:r>
      <w:r w:rsidR="00AC466E" w:rsidRPr="00206ACB">
        <w:t xml:space="preserve"> </w:t>
      </w:r>
      <w:r w:rsidRPr="00206ACB">
        <w:t>larger</w:t>
      </w:r>
      <w:r w:rsidR="00AC466E" w:rsidRPr="00206ACB">
        <w:t xml:space="preserve"> </w:t>
      </w:r>
      <w:r w:rsidRPr="00206ACB">
        <w:t>and</w:t>
      </w:r>
      <w:r w:rsidR="00AC466E" w:rsidRPr="00206ACB">
        <w:t xml:space="preserve"> </w:t>
      </w:r>
      <w:r w:rsidRPr="00206ACB">
        <w:t>more</w:t>
      </w:r>
      <w:r w:rsidR="00AC466E" w:rsidRPr="00206ACB">
        <w:t xml:space="preserve"> </w:t>
      </w:r>
      <w:r w:rsidRPr="00206ACB">
        <w:t>complicated.</w:t>
      </w:r>
      <w:r w:rsidR="00AC466E" w:rsidRPr="00206ACB">
        <w:t xml:space="preserve"> </w:t>
      </w:r>
      <w:r w:rsidRPr="00206ACB">
        <w:t>So,</w:t>
      </w:r>
      <w:r w:rsidR="00AC466E" w:rsidRPr="00206ACB">
        <w:t xml:space="preserve"> </w:t>
      </w:r>
      <w:r w:rsidRPr="00206ACB">
        <w:t>instead</w:t>
      </w:r>
      <w:r w:rsidR="00AC466E" w:rsidRPr="00206ACB">
        <w:t xml:space="preserve"> </w:t>
      </w:r>
      <w:r w:rsidRPr="00206ACB">
        <w:t>of</w:t>
      </w:r>
      <w:r w:rsidR="00AC466E" w:rsidRPr="00206ACB">
        <w:t xml:space="preserve"> </w:t>
      </w:r>
      <w:r w:rsidRPr="00206ACB">
        <w:t>using</w:t>
      </w:r>
      <w:r w:rsidR="00AC466E" w:rsidRPr="00206ACB">
        <w:t xml:space="preserve"> </w:t>
      </w:r>
      <w:r w:rsidRPr="00206ACB">
        <w:t>the</w:t>
      </w:r>
      <w:r w:rsidR="00AC466E" w:rsidRPr="00206ACB">
        <w:t xml:space="preserve"> </w:t>
      </w:r>
      <w:r w:rsidRPr="00206ACB">
        <w:t>default</w:t>
      </w:r>
      <w:r w:rsidR="00AC466E" w:rsidRPr="00206ACB">
        <w:t xml:space="preserve"> </w:t>
      </w:r>
      <w:r w:rsidRPr="00206ACB">
        <w:t>configuration,</w:t>
      </w:r>
      <w:r w:rsidR="00AC466E" w:rsidRPr="00206ACB">
        <w:t xml:space="preserve"> </w:t>
      </w:r>
      <w:r w:rsidRPr="00206ACB">
        <w:t>we</w:t>
      </w:r>
      <w:r w:rsidR="00AC466E" w:rsidRPr="00206ACB">
        <w:t xml:space="preserve"> </w:t>
      </w:r>
      <w:r w:rsidRPr="00206ACB">
        <w:t>will</w:t>
      </w:r>
      <w:r w:rsidR="00AC466E" w:rsidRPr="00206ACB">
        <w:t xml:space="preserve"> </w:t>
      </w:r>
      <w:r w:rsidRPr="00206ACB">
        <w:t>write</w:t>
      </w:r>
      <w:r w:rsidR="00AC466E" w:rsidRPr="00206ACB">
        <w:t xml:space="preserve"> </w:t>
      </w:r>
      <w:r w:rsidRPr="00206ACB">
        <w:t>our</w:t>
      </w:r>
      <w:r w:rsidR="00AC466E" w:rsidRPr="00206ACB">
        <w:t xml:space="preserve"> </w:t>
      </w:r>
      <w:r w:rsidRPr="00206ACB">
        <w:t>own</w:t>
      </w:r>
      <w:r w:rsidR="00AC466E" w:rsidRPr="00206ACB">
        <w:t xml:space="preserve"> </w:t>
      </w:r>
      <w:r w:rsidRPr="00206ACB">
        <w:t>linker</w:t>
      </w:r>
      <w:r w:rsidR="00AC466E" w:rsidRPr="00206ACB">
        <w:t xml:space="preserve"> </w:t>
      </w:r>
      <w:r w:rsidRPr="00206ACB">
        <w:t>configuration</w:t>
      </w:r>
      <w:r w:rsidR="00AC466E" w:rsidRPr="00206ACB">
        <w:t xml:space="preserve"> </w:t>
      </w:r>
      <w:r w:rsidRPr="00206ACB">
        <w:t>with</w:t>
      </w:r>
      <w:r w:rsidR="00AC466E" w:rsidRPr="00206ACB">
        <w:t xml:space="preserve"> </w:t>
      </w:r>
      <w:r w:rsidRPr="00206ACB">
        <w:t>only</w:t>
      </w:r>
      <w:r w:rsidR="00AC466E" w:rsidRPr="00206ACB">
        <w:t xml:space="preserve"> </w:t>
      </w:r>
      <w:r w:rsidRPr="00206ACB">
        <w:t>the</w:t>
      </w:r>
      <w:r w:rsidR="00AC466E" w:rsidRPr="00206ACB">
        <w:t xml:space="preserve"> </w:t>
      </w:r>
      <w:r w:rsidRPr="00206ACB">
        <w:t>segments</w:t>
      </w:r>
      <w:r w:rsidR="00AC466E" w:rsidRPr="00206ACB">
        <w:t xml:space="preserve"> </w:t>
      </w:r>
      <w:r w:rsidRPr="00206ACB">
        <w:t>and</w:t>
      </w:r>
      <w:r w:rsidR="00AC466E" w:rsidRPr="00206ACB">
        <w:t xml:space="preserve"> </w:t>
      </w:r>
      <w:r w:rsidRPr="00206ACB">
        <w:t>features</w:t>
      </w:r>
      <w:r w:rsidR="00AC466E" w:rsidRPr="00206ACB">
        <w:t xml:space="preserve"> </w:t>
      </w:r>
      <w:r w:rsidRPr="00206ACB">
        <w:t>that</w:t>
      </w:r>
      <w:r w:rsidR="00AC466E" w:rsidRPr="00206ACB">
        <w:t xml:space="preserve"> </w:t>
      </w:r>
      <w:r w:rsidRPr="00206ACB">
        <w:t>we</w:t>
      </w:r>
      <w:r w:rsidR="00AC466E" w:rsidRPr="00206ACB">
        <w:t xml:space="preserve"> </w:t>
      </w:r>
      <w:r w:rsidRPr="00206ACB">
        <w:t>need.</w:t>
      </w:r>
    </w:p>
    <w:p w14:paraId="09673E53" w14:textId="77777777" w:rsidR="00A670B6" w:rsidRDefault="00A670B6">
      <w:pPr>
        <w:widowControl/>
        <w:kinsoku/>
        <w:overflowPunct/>
        <w:autoSpaceDE/>
        <w:autoSpaceDN/>
        <w:spacing w:before="0" w:after="160" w:line="259" w:lineRule="auto"/>
        <w:ind w:firstLine="0"/>
        <w:jc w:val="left"/>
      </w:pPr>
      <w:r>
        <w:br w:type="page"/>
      </w:r>
    </w:p>
    <w:p w14:paraId="0513D122" w14:textId="04DC7C4A" w:rsidR="00023BAA" w:rsidRPr="00206ACB" w:rsidRDefault="00023BAA" w:rsidP="00397EB2">
      <w:r w:rsidRPr="00206ACB">
        <w:lastRenderedPageBreak/>
        <w:t>Our</w:t>
      </w:r>
      <w:r w:rsidR="00AC466E" w:rsidRPr="00206ACB">
        <w:t xml:space="preserve"> </w:t>
      </w:r>
      <w:r w:rsidRPr="00206ACB">
        <w:t>custom</w:t>
      </w:r>
      <w:r w:rsidR="00AC466E" w:rsidRPr="00206ACB">
        <w:t xml:space="preserve"> </w:t>
      </w:r>
      <w:r w:rsidRPr="00206ACB">
        <w:t>linker</w:t>
      </w:r>
      <w:r w:rsidR="00AC466E" w:rsidRPr="00206ACB">
        <w:t xml:space="preserve"> </w:t>
      </w:r>
      <w:r w:rsidRPr="00206ACB">
        <w:t>config</w:t>
      </w:r>
      <w:r w:rsidR="00AC466E" w:rsidRPr="00206ACB">
        <w:t xml:space="preserve"> </w:t>
      </w:r>
      <w:r w:rsidRPr="00206ACB">
        <w:t>will</w:t>
      </w:r>
      <w:r w:rsidR="00AC466E" w:rsidRPr="00206ACB">
        <w:t xml:space="preserve"> </w:t>
      </w:r>
      <w:r w:rsidRPr="00206ACB">
        <w:t>be</w:t>
      </w:r>
      <w:r w:rsidR="00AC466E" w:rsidRPr="00206ACB">
        <w:t xml:space="preserve"> </w:t>
      </w:r>
      <w:r w:rsidRPr="00206ACB">
        <w:t>in</w:t>
      </w:r>
      <w:r w:rsidR="00AC466E" w:rsidRPr="00206ACB">
        <w:t xml:space="preserve"> </w:t>
      </w:r>
      <w:r w:rsidRPr="00206ACB">
        <w:t>a</w:t>
      </w:r>
      <w:r w:rsidR="00AC466E" w:rsidRPr="00206ACB">
        <w:t xml:space="preserve"> </w:t>
      </w:r>
      <w:r w:rsidRPr="00206ACB">
        <w:t>file</w:t>
      </w:r>
      <w:r w:rsidR="00AC466E" w:rsidRPr="00206ACB">
        <w:t xml:space="preserve"> </w:t>
      </w:r>
      <w:r w:rsidRPr="00206ACB">
        <w:t>called</w:t>
      </w:r>
      <w:r w:rsidR="00AC466E" w:rsidRPr="00206ACB">
        <w:t xml:space="preserve"> </w:t>
      </w:r>
      <w:r w:rsidRPr="00D2541B">
        <w:rPr>
          <w:rStyle w:val="QuoteChar"/>
        </w:rPr>
        <w:t>nes.cfg</w:t>
      </w:r>
      <w:r w:rsidRPr="00206ACB">
        <w:t>,</w:t>
      </w:r>
      <w:r w:rsidR="00AC466E" w:rsidRPr="00206ACB">
        <w:t xml:space="preserve"> </w:t>
      </w:r>
      <w:r w:rsidRPr="00206ACB">
        <w:t>which</w:t>
      </w:r>
      <w:r w:rsidR="00AC466E" w:rsidRPr="00206ACB">
        <w:t xml:space="preserve"> </w:t>
      </w:r>
      <w:r w:rsidRPr="00206ACB">
        <w:t>will</w:t>
      </w:r>
      <w:r w:rsidR="00AC466E" w:rsidRPr="00206ACB">
        <w:t xml:space="preserve"> </w:t>
      </w:r>
      <w:r w:rsidRPr="00206ACB">
        <w:t>look</w:t>
      </w:r>
      <w:r w:rsidR="00AC466E" w:rsidRPr="00206ACB">
        <w:t xml:space="preserve"> </w:t>
      </w:r>
      <w:r w:rsidRPr="00206ACB">
        <w:t>like</w:t>
      </w:r>
      <w:r w:rsidR="00AC466E" w:rsidRPr="00206ACB">
        <w:t xml:space="preserve"> </w:t>
      </w:r>
      <w:r w:rsidRPr="00206ACB">
        <w:t>this:</w:t>
      </w:r>
    </w:p>
    <w:p w14:paraId="644AAB30" w14:textId="1519F37B" w:rsidR="00023BAA" w:rsidRPr="00F92EB1" w:rsidRDefault="00023BAA" w:rsidP="00E94F07">
      <w:pPr>
        <w:pStyle w:val="HTMLPreformatted"/>
        <w:shd w:val="clear" w:color="auto" w:fill="272822"/>
        <w:spacing w:after="120"/>
        <w:rPr>
          <w:rStyle w:val="z-source"/>
          <w:rFonts w:ascii="DejaVu Sans Mono" w:eastAsiaTheme="majorEastAsia" w:hAnsi="DejaVu Sans Mono" w:cs="DejaVu Sans Mono"/>
          <w:color w:val="C34D00"/>
          <w:sz w:val="26"/>
          <w:szCs w:val="26"/>
          <w:bdr w:val="none" w:sz="0" w:space="0" w:color="auto" w:frame="1"/>
          <w:shd w:val="clear" w:color="auto" w:fill="272822"/>
        </w:rPr>
      </w:pPr>
      <w:r w:rsidRPr="00F92EB1">
        <w:rPr>
          <w:rStyle w:val="z-meta"/>
          <w:rFonts w:ascii="DejaVu Sans Mono" w:hAnsi="DejaVu Sans Mono" w:cs="DejaVu Sans Mono"/>
          <w:color w:val="5BBDFE"/>
          <w:sz w:val="26"/>
          <w:szCs w:val="26"/>
          <w:bdr w:val="none" w:sz="0" w:space="0" w:color="auto" w:frame="1"/>
          <w:shd w:val="clear" w:color="auto" w:fill="272822"/>
        </w:rPr>
        <w:t>MEMORY</w:t>
      </w:r>
      <w:r w:rsidR="00AC466E"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Pr="00F92EB1">
        <w:rPr>
          <w:rStyle w:val="z-meta"/>
          <w:rFonts w:ascii="DejaVu Sans Mono" w:hAnsi="DejaVu Sans Mono" w:cs="DejaVu Sans Mono"/>
          <w:color w:val="5BBDFE"/>
          <w:sz w:val="26"/>
          <w:szCs w:val="26"/>
          <w:bdr w:val="none" w:sz="0" w:space="0" w:color="auto" w:frame="1"/>
          <w:shd w:val="clear" w:color="auto" w:fill="272822"/>
        </w:rPr>
        <w:t>{</w:t>
      </w:r>
    </w:p>
    <w:p w14:paraId="1F96463A" w14:textId="3DD71F6A"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HEADER:</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start=$00,</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size=$10,</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fill=yes,</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fillval=$00</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6310E739" w14:textId="3849CA78"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ZEROPAGE:</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start=$10,</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size=$ff</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1A8372D7" w14:textId="19A7696D"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STACK:</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start=$0100,</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size=$0100</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3FD9629E" w14:textId="2CF7EEE3"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OAMBUFFER:</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start=$0200,</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size=$0100</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11A9304D" w14:textId="66ECBB11"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RAM:</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start=$0300,</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size=$0500</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22AEB8D7" w14:textId="22DCCAB7"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ROM:</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start=$8000,</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size=$8000,</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fill=yes,</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fillval=$ff</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23F5D2CB" w14:textId="3E8BA1EC"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CHRROM:</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start=$0000,</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size=$2000</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28A4828D" w14:textId="77777777" w:rsidR="00023BAA" w:rsidRPr="00F92EB1" w:rsidRDefault="00023BAA" w:rsidP="00E94F07">
      <w:pPr>
        <w:pStyle w:val="HTMLPreformatted"/>
        <w:shd w:val="clear" w:color="auto" w:fill="272822"/>
        <w:spacing w:after="120"/>
        <w:rPr>
          <w:rStyle w:val="z-source"/>
          <w:rFonts w:ascii="DejaVu Sans Mono" w:eastAsiaTheme="majorEastAsia" w:hAnsi="DejaVu Sans Mono" w:cs="DejaVu Sans Mono"/>
          <w:color w:val="C34D00"/>
          <w:sz w:val="26"/>
          <w:szCs w:val="26"/>
          <w:bdr w:val="none" w:sz="0" w:space="0" w:color="auto" w:frame="1"/>
          <w:shd w:val="clear" w:color="auto" w:fill="272822"/>
        </w:rPr>
      </w:pPr>
      <w:r w:rsidRPr="00F92EB1">
        <w:rPr>
          <w:rStyle w:val="z-meta"/>
          <w:rFonts w:ascii="DejaVu Sans Mono" w:hAnsi="DejaVu Sans Mono" w:cs="DejaVu Sans Mono"/>
          <w:color w:val="5BBDFE"/>
          <w:sz w:val="26"/>
          <w:szCs w:val="26"/>
          <w:bdr w:val="none" w:sz="0" w:space="0" w:color="auto" w:frame="1"/>
          <w:shd w:val="clear" w:color="auto" w:fill="272822"/>
        </w:rPr>
        <w:t>}</w:t>
      </w:r>
    </w:p>
    <w:p w14:paraId="4A3115AB" w14:textId="77777777" w:rsidR="00023BAA" w:rsidRPr="00F92EB1" w:rsidRDefault="00023BAA" w:rsidP="00E94F07">
      <w:pPr>
        <w:pStyle w:val="HTMLPreformatted"/>
        <w:shd w:val="clear" w:color="auto" w:fill="272822"/>
        <w:spacing w:after="120"/>
        <w:rPr>
          <w:rStyle w:val="z-source"/>
          <w:rFonts w:ascii="DejaVu Sans Mono" w:eastAsiaTheme="majorEastAsia" w:hAnsi="DejaVu Sans Mono" w:cs="DejaVu Sans Mono"/>
          <w:color w:val="C34D00"/>
          <w:sz w:val="26"/>
          <w:szCs w:val="26"/>
          <w:bdr w:val="none" w:sz="0" w:space="0" w:color="auto" w:frame="1"/>
          <w:shd w:val="clear" w:color="auto" w:fill="272822"/>
        </w:rPr>
      </w:pPr>
    </w:p>
    <w:p w14:paraId="58190EAC" w14:textId="728ED13F" w:rsidR="00023BAA" w:rsidRPr="00F92EB1" w:rsidRDefault="00023BAA" w:rsidP="00E94F07">
      <w:pPr>
        <w:pStyle w:val="HTMLPreformatted"/>
        <w:shd w:val="clear" w:color="auto" w:fill="272822"/>
        <w:spacing w:after="120"/>
        <w:rPr>
          <w:rStyle w:val="z-source"/>
          <w:rFonts w:ascii="DejaVu Sans Mono" w:eastAsiaTheme="majorEastAsia" w:hAnsi="DejaVu Sans Mono" w:cs="DejaVu Sans Mono"/>
          <w:color w:val="C34D00"/>
          <w:sz w:val="26"/>
          <w:szCs w:val="26"/>
          <w:bdr w:val="none" w:sz="0" w:space="0" w:color="auto" w:frame="1"/>
          <w:shd w:val="clear" w:color="auto" w:fill="272822"/>
        </w:rPr>
      </w:pPr>
      <w:r w:rsidRPr="00F92EB1">
        <w:rPr>
          <w:rStyle w:val="z-meta"/>
          <w:rFonts w:ascii="DejaVu Sans Mono" w:hAnsi="DejaVu Sans Mono" w:cs="DejaVu Sans Mono"/>
          <w:color w:val="5BBDFE"/>
          <w:sz w:val="26"/>
          <w:szCs w:val="26"/>
          <w:bdr w:val="none" w:sz="0" w:space="0" w:color="auto" w:frame="1"/>
          <w:shd w:val="clear" w:color="auto" w:fill="272822"/>
        </w:rPr>
        <w:t>SEGMENTS</w:t>
      </w:r>
      <w:r w:rsidR="00AC466E"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Pr="00F92EB1">
        <w:rPr>
          <w:rStyle w:val="z-meta"/>
          <w:rFonts w:ascii="DejaVu Sans Mono" w:hAnsi="DejaVu Sans Mono" w:cs="DejaVu Sans Mono"/>
          <w:color w:val="5BBDFE"/>
          <w:sz w:val="26"/>
          <w:szCs w:val="26"/>
          <w:bdr w:val="none" w:sz="0" w:space="0" w:color="auto" w:frame="1"/>
          <w:shd w:val="clear" w:color="auto" w:fill="272822"/>
        </w:rPr>
        <w:t>{</w:t>
      </w:r>
    </w:p>
    <w:p w14:paraId="5454B63F" w14:textId="5A3BAAD3"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HEADER:</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load=HEADER,</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type=ro,</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align=$10</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50E07FF4" w14:textId="42AB1596"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ZEROPAGE:</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load=ZEROPAGE,</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type=zp</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4F999127" w14:textId="7C6A1F95"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STACK:</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load=STACK,</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type=bss,</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optional=yes</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51625305" w14:textId="53206EFD"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OAM:</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load=OAMBUFFER,</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type=bss,</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optional=yes</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4417B617" w14:textId="2FAC6CDA"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BSS:</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load=RAM,</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type=bss,</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optional=yes</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5CB170F0" w14:textId="2C1F7502"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DMC:</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load=ROM,</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type=ro,</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align=64,</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optional=yes</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1E468633" w14:textId="3C337307"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CODE:</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load=ROM,</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type=ro,</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align=$0100</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1297124B" w14:textId="6B7CD107"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RODATA:</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load=ROM,</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type=ro,</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align=$0100</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48A590D3" w14:textId="575657B3"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VECTORS:</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load=ROM,</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type=ro,</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start=$FFFA</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12B1D6BB" w14:textId="373228C8" w:rsidR="00023BAA" w:rsidRPr="00F92EB1" w:rsidRDefault="00AC466E" w:rsidP="00E94F07">
      <w:pPr>
        <w:pStyle w:val="HTMLPreformatted"/>
        <w:shd w:val="clear" w:color="auto" w:fill="272822"/>
        <w:spacing w:after="120"/>
        <w:rPr>
          <w:rStyle w:val="z-comment"/>
          <w:rFonts w:ascii="DejaVu Sans Mono" w:hAnsi="DejaVu Sans Mono" w:cs="DejaVu Sans Mono"/>
          <w:color w:val="C69CFE"/>
          <w:sz w:val="26"/>
          <w:szCs w:val="26"/>
          <w:bdr w:val="none" w:sz="0" w:space="0" w:color="auto" w:frame="1"/>
          <w:shd w:val="clear" w:color="auto" w:fill="272822"/>
        </w:rPr>
      </w:pPr>
      <w:r w:rsidRPr="00F92EB1">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023BAA" w:rsidRPr="00F92EB1">
        <w:rPr>
          <w:rStyle w:val="z-entity"/>
          <w:rFonts w:ascii="DejaVu Sans Mono" w:hAnsi="DejaVu Sans Mono" w:cs="DejaVu Sans Mono"/>
          <w:color w:val="C34D00"/>
          <w:sz w:val="26"/>
          <w:szCs w:val="26"/>
          <w:bdr w:val="none" w:sz="0" w:space="0" w:color="auto" w:frame="1"/>
          <w:shd w:val="clear" w:color="auto" w:fill="272822"/>
        </w:rPr>
        <w:t>CHR:</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load=CHRROM,</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type=ro,</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align=16,</w:t>
      </w:r>
      <w:r w:rsidRPr="00F92EB1">
        <w:rPr>
          <w:rStyle w:val="z-meta"/>
          <w:rFonts w:ascii="DejaVu Sans Mono" w:hAnsi="DejaVu Sans Mono" w:cs="DejaVu Sans Mono"/>
          <w:color w:val="5BBDFE"/>
          <w:sz w:val="26"/>
          <w:szCs w:val="26"/>
          <w:bdr w:val="none" w:sz="0" w:space="0" w:color="auto" w:frame="1"/>
          <w:shd w:val="clear" w:color="auto" w:fill="272822"/>
        </w:rPr>
        <w:t xml:space="preserve"> </w:t>
      </w:r>
      <w:r w:rsidR="00023BAA" w:rsidRPr="00F92EB1">
        <w:rPr>
          <w:rStyle w:val="z-meta"/>
          <w:rFonts w:ascii="DejaVu Sans Mono" w:hAnsi="DejaVu Sans Mono" w:cs="DejaVu Sans Mono"/>
          <w:color w:val="5BBDFE"/>
          <w:sz w:val="26"/>
          <w:szCs w:val="26"/>
          <w:bdr w:val="none" w:sz="0" w:space="0" w:color="auto" w:frame="1"/>
          <w:shd w:val="clear" w:color="auto" w:fill="272822"/>
        </w:rPr>
        <w:t>optional=yes</w:t>
      </w:r>
      <w:r w:rsidR="00023BAA" w:rsidRPr="00F92EB1">
        <w:rPr>
          <w:rStyle w:val="z-punctuation"/>
          <w:rFonts w:ascii="DejaVu Sans Mono" w:hAnsi="DejaVu Sans Mono" w:cs="DejaVu Sans Mono"/>
          <w:color w:val="F8F8F2"/>
          <w:sz w:val="26"/>
          <w:szCs w:val="26"/>
          <w:bdr w:val="none" w:sz="0" w:space="0" w:color="auto" w:frame="1"/>
          <w:shd w:val="clear" w:color="auto" w:fill="272822"/>
        </w:rPr>
        <w:t>;</w:t>
      </w:r>
    </w:p>
    <w:p w14:paraId="4B8782DF" w14:textId="77777777" w:rsidR="00023BAA" w:rsidRPr="00F92EB1" w:rsidRDefault="00023BAA" w:rsidP="00E94F07">
      <w:pPr>
        <w:pStyle w:val="HTMLPreformatted"/>
        <w:shd w:val="clear" w:color="auto" w:fill="272822"/>
        <w:spacing w:after="120"/>
        <w:rPr>
          <w:rStyle w:val="z-source"/>
          <w:rFonts w:ascii="DejaVu Sans Mono" w:eastAsiaTheme="majorEastAsia" w:hAnsi="DejaVu Sans Mono" w:cs="DejaVu Sans Mono"/>
          <w:color w:val="C34D00"/>
          <w:sz w:val="26"/>
          <w:szCs w:val="26"/>
          <w:bdr w:val="none" w:sz="0" w:space="0" w:color="auto" w:frame="1"/>
          <w:shd w:val="clear" w:color="auto" w:fill="272822"/>
        </w:rPr>
      </w:pPr>
      <w:r w:rsidRPr="00F92EB1">
        <w:rPr>
          <w:rStyle w:val="z-meta"/>
          <w:rFonts w:ascii="DejaVu Sans Mono" w:hAnsi="DejaVu Sans Mono" w:cs="DejaVu Sans Mono"/>
          <w:color w:val="5BBDFE"/>
          <w:sz w:val="26"/>
          <w:szCs w:val="26"/>
          <w:bdr w:val="none" w:sz="0" w:space="0" w:color="auto" w:frame="1"/>
          <w:shd w:val="clear" w:color="auto" w:fill="272822"/>
        </w:rPr>
        <w:t>}</w:t>
      </w:r>
    </w:p>
    <w:p w14:paraId="28B49508" w14:textId="34A800D6" w:rsidR="00023BAA" w:rsidRPr="00206ACB" w:rsidRDefault="00023BAA" w:rsidP="008715B3">
      <w:r w:rsidRPr="00206ACB">
        <w:t>The</w:t>
      </w:r>
      <w:r w:rsidR="00AC466E" w:rsidRPr="00206ACB">
        <w:t xml:space="preserve"> </w:t>
      </w:r>
      <w:r w:rsidRPr="00D2541B">
        <w:rPr>
          <w:rStyle w:val="QuoteChar"/>
        </w:rPr>
        <w:t>MEMORY</w:t>
      </w:r>
      <w:r w:rsidR="00AC466E" w:rsidRPr="00206ACB">
        <w:t xml:space="preserve"> </w:t>
      </w:r>
      <w:r w:rsidRPr="00206ACB">
        <w:t>section</w:t>
      </w:r>
      <w:r w:rsidR="00AC466E" w:rsidRPr="00206ACB">
        <w:t xml:space="preserve"> </w:t>
      </w:r>
      <w:r w:rsidRPr="00206ACB">
        <w:t>lays</w:t>
      </w:r>
      <w:r w:rsidR="00AC466E" w:rsidRPr="00206ACB">
        <w:t xml:space="preserve"> </w:t>
      </w:r>
      <w:r w:rsidRPr="00206ACB">
        <w:t>out</w:t>
      </w:r>
      <w:r w:rsidR="00AC466E" w:rsidRPr="00206ACB">
        <w:t xml:space="preserve"> </w:t>
      </w:r>
      <w:r w:rsidRPr="00206ACB">
        <w:t>the</w:t>
      </w:r>
      <w:r w:rsidR="00AC466E" w:rsidRPr="00206ACB">
        <w:t xml:space="preserve"> </w:t>
      </w:r>
      <w:r w:rsidRPr="00206ACB">
        <w:t>regions</w:t>
      </w:r>
      <w:r w:rsidR="00AC466E" w:rsidRPr="00206ACB">
        <w:t xml:space="preserve"> </w:t>
      </w:r>
      <w:r w:rsidRPr="00206ACB">
        <w:t>of</w:t>
      </w:r>
      <w:r w:rsidR="00AC466E" w:rsidRPr="00206ACB">
        <w:t xml:space="preserve"> </w:t>
      </w:r>
      <w:r w:rsidRPr="00206ACB">
        <w:t>memory</w:t>
      </w:r>
      <w:r w:rsidR="00AC466E" w:rsidRPr="00206ACB">
        <w:t xml:space="preserve"> </w:t>
      </w:r>
      <w:r w:rsidRPr="00206ACB">
        <w:t>that</w:t>
      </w:r>
      <w:r w:rsidR="00AC466E" w:rsidRPr="00206ACB">
        <w:t xml:space="preserve"> </w:t>
      </w:r>
      <w:r w:rsidRPr="00206ACB">
        <w:t>segments</w:t>
      </w:r>
      <w:r w:rsidR="00AC466E" w:rsidRPr="00206ACB">
        <w:t xml:space="preserve"> </w:t>
      </w:r>
      <w:r w:rsidRPr="00206ACB">
        <w:t>can</w:t>
      </w:r>
      <w:r w:rsidR="00AC466E" w:rsidRPr="00206ACB">
        <w:t xml:space="preserve"> </w:t>
      </w:r>
      <w:r w:rsidRPr="00206ACB">
        <w:t>be</w:t>
      </w:r>
      <w:r w:rsidR="00AC466E" w:rsidRPr="00206ACB">
        <w:t xml:space="preserve"> </w:t>
      </w:r>
      <w:r w:rsidRPr="00206ACB">
        <w:t>placed</w:t>
      </w:r>
      <w:r w:rsidR="00AC466E" w:rsidRPr="00206ACB">
        <w:t xml:space="preserve"> </w:t>
      </w:r>
      <w:r w:rsidRPr="00206ACB">
        <w:t>into,</w:t>
      </w:r>
      <w:r w:rsidR="00AC466E" w:rsidRPr="00206ACB">
        <w:t xml:space="preserve"> </w:t>
      </w:r>
      <w:r w:rsidRPr="00206ACB">
        <w:t>while</w:t>
      </w:r>
      <w:r w:rsidR="00AC466E" w:rsidRPr="00206ACB">
        <w:t xml:space="preserve"> </w:t>
      </w:r>
      <w:r w:rsidRPr="00206ACB">
        <w:t>the</w:t>
      </w:r>
      <w:r w:rsidR="00AC466E" w:rsidRPr="00206ACB">
        <w:t xml:space="preserve"> </w:t>
      </w:r>
      <w:r w:rsidRPr="00D2541B">
        <w:rPr>
          <w:rStyle w:val="QuoteChar"/>
        </w:rPr>
        <w:t>SEGMENTS</w:t>
      </w:r>
      <w:r w:rsidR="00AC466E" w:rsidRPr="00D2541B">
        <w:rPr>
          <w:rStyle w:val="QuoteChar"/>
        </w:rPr>
        <w:t xml:space="preserve"> </w:t>
      </w:r>
      <w:r w:rsidRPr="00206ACB">
        <w:t>section</w:t>
      </w:r>
      <w:r w:rsidR="00AC466E" w:rsidRPr="00206ACB">
        <w:t xml:space="preserve"> </w:t>
      </w:r>
      <w:r w:rsidRPr="00206ACB">
        <w:t>describes</w:t>
      </w:r>
      <w:r w:rsidR="00AC466E" w:rsidRPr="00206ACB">
        <w:t xml:space="preserve"> </w:t>
      </w:r>
      <w:r w:rsidRPr="00206ACB">
        <w:t>the</w:t>
      </w:r>
      <w:r w:rsidR="00AC466E" w:rsidRPr="00206ACB">
        <w:t xml:space="preserve"> </w:t>
      </w:r>
      <w:r w:rsidRPr="00206ACB">
        <w:t>segment</w:t>
      </w:r>
      <w:r w:rsidR="00AC466E" w:rsidRPr="00206ACB">
        <w:t xml:space="preserve"> </w:t>
      </w:r>
      <w:r w:rsidRPr="00206ACB">
        <w:t>names</w:t>
      </w:r>
      <w:r w:rsidR="00AC466E" w:rsidRPr="00206ACB">
        <w:t xml:space="preserve"> </w:t>
      </w:r>
      <w:r w:rsidRPr="00206ACB">
        <w:t>we</w:t>
      </w:r>
      <w:r w:rsidR="00AC466E" w:rsidRPr="00206ACB">
        <w:t xml:space="preserve"> </w:t>
      </w:r>
      <w:r w:rsidRPr="00206ACB">
        <w:t>can</w:t>
      </w:r>
      <w:r w:rsidR="00AC466E" w:rsidRPr="00206ACB">
        <w:t xml:space="preserve"> </w:t>
      </w:r>
      <w:r w:rsidRPr="00206ACB">
        <w:t>use</w:t>
      </w:r>
      <w:r w:rsidR="00AC466E" w:rsidRPr="00206ACB">
        <w:t xml:space="preserve"> </w:t>
      </w:r>
      <w:r w:rsidRPr="00206ACB">
        <w:t>in</w:t>
      </w:r>
      <w:r w:rsidR="00AC466E" w:rsidRPr="00206ACB">
        <w:t xml:space="preserve"> </w:t>
      </w:r>
      <w:r w:rsidRPr="00206ACB">
        <w:t>our</w:t>
      </w:r>
      <w:r w:rsidR="00AC466E" w:rsidRPr="00206ACB">
        <w:t xml:space="preserve"> </w:t>
      </w:r>
      <w:r w:rsidRPr="00206ACB">
        <w:t>code</w:t>
      </w:r>
      <w:r w:rsidR="00AC466E" w:rsidRPr="00206ACB">
        <w:t xml:space="preserve"> </w:t>
      </w:r>
      <w:r w:rsidRPr="00206ACB">
        <w:t>and</w:t>
      </w:r>
      <w:r w:rsidR="00AC466E" w:rsidRPr="00206ACB">
        <w:t xml:space="preserve"> </w:t>
      </w:r>
      <w:r w:rsidRPr="00206ACB">
        <w:t>which</w:t>
      </w:r>
      <w:r w:rsidR="00AC466E" w:rsidRPr="00206ACB">
        <w:t xml:space="preserve"> </w:t>
      </w:r>
      <w:r w:rsidRPr="00206ACB">
        <w:t>memory</w:t>
      </w:r>
      <w:r w:rsidR="00AC466E" w:rsidRPr="00206ACB">
        <w:t xml:space="preserve"> </w:t>
      </w:r>
      <w:r w:rsidRPr="00206ACB">
        <w:t>areas</w:t>
      </w:r>
      <w:r w:rsidR="00AC466E" w:rsidRPr="00206ACB">
        <w:t xml:space="preserve"> </w:t>
      </w:r>
      <w:r w:rsidRPr="00206ACB">
        <w:t>they</w:t>
      </w:r>
      <w:r w:rsidR="00AC466E" w:rsidRPr="00206ACB">
        <w:t xml:space="preserve"> </w:t>
      </w:r>
      <w:r w:rsidRPr="00206ACB">
        <w:t>should</w:t>
      </w:r>
      <w:r w:rsidR="00AC466E" w:rsidRPr="00206ACB">
        <w:t xml:space="preserve"> </w:t>
      </w:r>
      <w:r w:rsidRPr="00206ACB">
        <w:t>be</w:t>
      </w:r>
      <w:r w:rsidR="00AC466E" w:rsidRPr="00206ACB">
        <w:t xml:space="preserve"> </w:t>
      </w:r>
      <w:r w:rsidRPr="00206ACB">
        <w:t>linked</w:t>
      </w:r>
      <w:r w:rsidR="00AC466E" w:rsidRPr="00206ACB">
        <w:t xml:space="preserve"> </w:t>
      </w:r>
      <w:r w:rsidRPr="00206ACB">
        <w:t>into.</w:t>
      </w:r>
      <w:r w:rsidR="00AC466E" w:rsidRPr="00206ACB">
        <w:t xml:space="preserve"> </w:t>
      </w:r>
      <w:r w:rsidRPr="00206ACB">
        <w:t>I</w:t>
      </w:r>
      <w:r w:rsidR="00AC466E" w:rsidRPr="00206ACB">
        <w:t xml:space="preserve"> </w:t>
      </w:r>
      <w:r w:rsidRPr="00206ACB">
        <w:t>won't</w:t>
      </w:r>
      <w:r w:rsidR="00AC466E" w:rsidRPr="00206ACB">
        <w:t xml:space="preserve"> </w:t>
      </w:r>
      <w:r w:rsidRPr="00206ACB">
        <w:t>be</w:t>
      </w:r>
      <w:r w:rsidR="00AC466E" w:rsidRPr="00206ACB">
        <w:t xml:space="preserve"> </w:t>
      </w:r>
      <w:r w:rsidRPr="00206ACB">
        <w:t>going</w:t>
      </w:r>
      <w:r w:rsidR="00AC466E" w:rsidRPr="00206ACB">
        <w:t xml:space="preserve"> </w:t>
      </w:r>
      <w:r w:rsidRPr="00206ACB">
        <w:t>into</w:t>
      </w:r>
      <w:r w:rsidR="00AC466E" w:rsidRPr="00206ACB">
        <w:t xml:space="preserve"> </w:t>
      </w:r>
      <w:r w:rsidRPr="00206ACB">
        <w:t>detail</w:t>
      </w:r>
      <w:r w:rsidR="00AC466E" w:rsidRPr="00206ACB">
        <w:t xml:space="preserve"> </w:t>
      </w:r>
      <w:r w:rsidRPr="00206ACB">
        <w:t>on</w:t>
      </w:r>
      <w:r w:rsidR="00AC466E" w:rsidRPr="00206ACB">
        <w:t xml:space="preserve"> </w:t>
      </w:r>
      <w:r w:rsidRPr="00206ACB">
        <w:t>what</w:t>
      </w:r>
      <w:r w:rsidR="00AC466E" w:rsidRPr="00206ACB">
        <w:t xml:space="preserve"> </w:t>
      </w:r>
      <w:r w:rsidRPr="00206ACB">
        <w:t>each</w:t>
      </w:r>
      <w:r w:rsidR="00AC466E" w:rsidRPr="00206ACB">
        <w:t xml:space="preserve"> </w:t>
      </w:r>
      <w:r w:rsidRPr="00206ACB">
        <w:t>setting</w:t>
      </w:r>
      <w:r w:rsidR="00AC466E" w:rsidRPr="00206ACB">
        <w:t xml:space="preserve"> </w:t>
      </w:r>
      <w:r w:rsidRPr="00206ACB">
        <w:t>means,</w:t>
      </w:r>
      <w:r w:rsidR="00AC466E" w:rsidRPr="00206ACB">
        <w:t xml:space="preserve"> </w:t>
      </w:r>
      <w:r w:rsidRPr="00206ACB">
        <w:t>but</w:t>
      </w:r>
      <w:r w:rsidR="00AC466E" w:rsidRPr="00206ACB">
        <w:t xml:space="preserve"> </w:t>
      </w:r>
      <w:r w:rsidRPr="00206ACB">
        <w:t>you</w:t>
      </w:r>
      <w:r w:rsidR="00AC466E" w:rsidRPr="00206ACB">
        <w:t xml:space="preserve"> </w:t>
      </w:r>
      <w:r w:rsidRPr="00206ACB">
        <w:t>can</w:t>
      </w:r>
      <w:r w:rsidR="00AC466E" w:rsidRPr="00206ACB">
        <w:t xml:space="preserve"> </w:t>
      </w:r>
      <w:r w:rsidRPr="00206ACB">
        <w:t>find</w:t>
      </w:r>
      <w:r w:rsidR="00AC466E" w:rsidRPr="00206ACB">
        <w:t xml:space="preserve"> </w:t>
      </w:r>
      <w:r w:rsidRPr="00206ACB">
        <w:t>in-depth</w:t>
      </w:r>
      <w:r w:rsidR="00AC466E" w:rsidRPr="00206ACB">
        <w:t xml:space="preserve"> </w:t>
      </w:r>
      <w:r w:rsidRPr="00206ACB">
        <w:t>documentation</w:t>
      </w:r>
      <w:r w:rsidR="00AC466E" w:rsidRPr="00206ACB">
        <w:t xml:space="preserve"> </w:t>
      </w:r>
      <w:r w:rsidRPr="00206ACB">
        <w:t>in</w:t>
      </w:r>
      <w:r w:rsidR="00AC466E" w:rsidRPr="00206ACB">
        <w:t xml:space="preserve"> </w:t>
      </w:r>
      <w:r w:rsidRPr="00206ACB">
        <w:t>the</w:t>
      </w:r>
      <w:r w:rsidR="00AC466E" w:rsidRPr="00206ACB">
        <w:t xml:space="preserve"> </w:t>
      </w:r>
      <w:hyperlink r:id="rId81" w:tgtFrame="_blank" w:history="1">
        <w:r w:rsidRPr="00206ACB">
          <w:rPr>
            <w:rStyle w:val="Hyperlink"/>
            <w:rFonts w:eastAsiaTheme="majorEastAsia" w:cstheme="minorHAnsi"/>
            <w:color w:val="82642B"/>
            <w:szCs w:val="26"/>
          </w:rPr>
          <w:t>ld65</w:t>
        </w:r>
        <w:r w:rsidR="00AC466E" w:rsidRPr="00206ACB">
          <w:rPr>
            <w:rStyle w:val="Hyperlink"/>
            <w:rFonts w:eastAsiaTheme="majorEastAsia" w:cstheme="minorHAnsi"/>
            <w:color w:val="82642B"/>
            <w:szCs w:val="26"/>
          </w:rPr>
          <w:t xml:space="preserve"> </w:t>
        </w:r>
        <w:r w:rsidRPr="00206ACB">
          <w:rPr>
            <w:rStyle w:val="Hyperlink"/>
            <w:rFonts w:eastAsiaTheme="majorEastAsia" w:cstheme="minorHAnsi"/>
            <w:color w:val="82642B"/>
            <w:szCs w:val="26"/>
          </w:rPr>
          <w:t>docs</w:t>
        </w:r>
      </w:hyperlink>
      <w:r w:rsidRPr="00206ACB">
        <w:t>.</w:t>
      </w:r>
    </w:p>
    <w:p w14:paraId="53E82BE3" w14:textId="3E669C29" w:rsidR="00BD0E43" w:rsidRDefault="00023BAA" w:rsidP="00397EB2">
      <w:r w:rsidRPr="00206ACB">
        <w:t>To</w:t>
      </w:r>
      <w:r w:rsidR="00AC466E" w:rsidRPr="00206ACB">
        <w:t xml:space="preserve"> </w:t>
      </w:r>
      <w:r w:rsidRPr="00206ACB">
        <w:t>use</w:t>
      </w:r>
      <w:r w:rsidR="00AC466E" w:rsidRPr="00206ACB">
        <w:t xml:space="preserve"> </w:t>
      </w:r>
      <w:r w:rsidRPr="00206ACB">
        <w:t>this</w:t>
      </w:r>
      <w:r w:rsidR="00AC466E" w:rsidRPr="00206ACB">
        <w:t xml:space="preserve"> </w:t>
      </w:r>
      <w:r w:rsidRPr="00206ACB">
        <w:t>custom</w:t>
      </w:r>
      <w:r w:rsidR="00AC466E" w:rsidRPr="00206ACB">
        <w:t xml:space="preserve"> </w:t>
      </w:r>
      <w:r w:rsidRPr="00206ACB">
        <w:t>linker</w:t>
      </w:r>
      <w:r w:rsidR="00AC466E" w:rsidRPr="00206ACB">
        <w:t xml:space="preserve"> </w:t>
      </w:r>
      <w:r w:rsidRPr="00206ACB">
        <w:t>configuration,</w:t>
      </w:r>
      <w:r w:rsidR="00AC466E" w:rsidRPr="00206ACB">
        <w:t xml:space="preserve"> </w:t>
      </w:r>
      <w:r w:rsidRPr="00206ACB">
        <w:t>we</w:t>
      </w:r>
      <w:r w:rsidR="00AC466E" w:rsidRPr="00206ACB">
        <w:t xml:space="preserve"> </w:t>
      </w:r>
      <w:r w:rsidRPr="00206ACB">
        <w:t>first</w:t>
      </w:r>
      <w:r w:rsidR="00AC466E" w:rsidRPr="00206ACB">
        <w:t xml:space="preserve"> </w:t>
      </w:r>
      <w:r w:rsidRPr="00206ACB">
        <w:t>need</w:t>
      </w:r>
      <w:r w:rsidR="00AC466E" w:rsidRPr="00206ACB">
        <w:t xml:space="preserve"> </w:t>
      </w:r>
      <w:r w:rsidRPr="00206ACB">
        <w:t>to</w:t>
      </w:r>
      <w:r w:rsidR="00AC466E" w:rsidRPr="00206ACB">
        <w:t xml:space="preserve"> </w:t>
      </w:r>
      <w:r w:rsidRPr="00206ACB">
        <w:t>update</w:t>
      </w:r>
      <w:r w:rsidR="00AC466E" w:rsidRPr="00206ACB">
        <w:t xml:space="preserve"> </w:t>
      </w:r>
      <w:r w:rsidRPr="00206ACB">
        <w:t>the</w:t>
      </w:r>
      <w:r w:rsidR="00AC466E" w:rsidRPr="00206ACB">
        <w:t xml:space="preserve"> </w:t>
      </w:r>
      <w:r w:rsidRPr="00206ACB">
        <w:t>segment</w:t>
      </w:r>
      <w:r w:rsidR="00AC466E" w:rsidRPr="00206ACB">
        <w:t xml:space="preserve"> </w:t>
      </w:r>
      <w:r w:rsidRPr="00206ACB">
        <w:t>names</w:t>
      </w:r>
      <w:r w:rsidR="00AC466E" w:rsidRPr="00206ACB">
        <w:t xml:space="preserve"> </w:t>
      </w:r>
      <w:r w:rsidRPr="00206ACB">
        <w:t>in</w:t>
      </w:r>
      <w:r w:rsidR="00AC466E" w:rsidRPr="00206ACB">
        <w:t xml:space="preserve"> </w:t>
      </w:r>
      <w:r w:rsidRPr="00206ACB">
        <w:t>our</w:t>
      </w:r>
      <w:r w:rsidR="00AC466E" w:rsidRPr="00206ACB">
        <w:t xml:space="preserve"> </w:t>
      </w:r>
      <w:r w:rsidRPr="00206ACB">
        <w:t>code</w:t>
      </w:r>
      <w:r w:rsidR="00AC466E" w:rsidRPr="00206ACB">
        <w:t xml:space="preserve"> </w:t>
      </w:r>
      <w:r w:rsidRPr="00206ACB">
        <w:t>to</w:t>
      </w:r>
      <w:r w:rsidR="00AC466E" w:rsidRPr="00206ACB">
        <w:t xml:space="preserve"> </w:t>
      </w:r>
      <w:r w:rsidRPr="00206ACB">
        <w:t>match</w:t>
      </w:r>
      <w:r w:rsidR="00AC466E" w:rsidRPr="00206ACB">
        <w:t xml:space="preserve"> </w:t>
      </w:r>
      <w:r w:rsidRPr="00206ACB">
        <w:t>the</w:t>
      </w:r>
      <w:r w:rsidR="00AC466E" w:rsidRPr="00206ACB">
        <w:t xml:space="preserve"> </w:t>
      </w:r>
      <w:r w:rsidRPr="00206ACB">
        <w:t>config</w:t>
      </w:r>
      <w:r w:rsidR="00AC466E" w:rsidRPr="00206ACB">
        <w:t xml:space="preserve"> </w:t>
      </w:r>
      <w:r w:rsidRPr="00206ACB">
        <w:t>file's</w:t>
      </w:r>
      <w:r w:rsidR="00AC466E" w:rsidRPr="00206ACB">
        <w:t xml:space="preserve"> </w:t>
      </w:r>
      <w:r w:rsidRPr="00206ACB">
        <w:t>segment</w:t>
      </w:r>
      <w:r w:rsidR="00AC466E" w:rsidRPr="00206ACB">
        <w:t xml:space="preserve"> </w:t>
      </w:r>
      <w:r w:rsidRPr="00206ACB">
        <w:t>names.</w:t>
      </w:r>
      <w:r w:rsidR="00AC466E" w:rsidRPr="00206ACB">
        <w:t xml:space="preserve"> </w:t>
      </w:r>
      <w:r w:rsidRPr="00206ACB">
        <w:t>In</w:t>
      </w:r>
      <w:r w:rsidR="00AC466E" w:rsidRPr="00206ACB">
        <w:t xml:space="preserve"> </w:t>
      </w:r>
      <w:r w:rsidRPr="00206ACB">
        <w:t>our</w:t>
      </w:r>
      <w:r w:rsidR="00AC466E" w:rsidRPr="00206ACB">
        <w:t xml:space="preserve"> </w:t>
      </w:r>
      <w:r w:rsidRPr="00206ACB">
        <w:t>case,</w:t>
      </w:r>
      <w:r w:rsidR="00AC466E" w:rsidRPr="00206ACB">
        <w:t xml:space="preserve"> </w:t>
      </w:r>
      <w:r w:rsidRPr="00206ACB">
        <w:t>the</w:t>
      </w:r>
      <w:r w:rsidR="00AC466E" w:rsidRPr="00206ACB">
        <w:t xml:space="preserve"> </w:t>
      </w:r>
      <w:r w:rsidRPr="00206ACB">
        <w:t>only</w:t>
      </w:r>
      <w:r w:rsidR="00AC466E" w:rsidRPr="00206ACB">
        <w:t xml:space="preserve"> </w:t>
      </w:r>
      <w:r w:rsidRPr="00206ACB">
        <w:t>needed</w:t>
      </w:r>
      <w:r w:rsidR="00AC466E" w:rsidRPr="00206ACB">
        <w:t xml:space="preserve"> </w:t>
      </w:r>
      <w:r w:rsidRPr="00206ACB">
        <w:t>changes</w:t>
      </w:r>
      <w:r w:rsidR="00AC466E" w:rsidRPr="00206ACB">
        <w:t xml:space="preserve"> </w:t>
      </w:r>
      <w:r w:rsidRPr="00206ACB">
        <w:t>are</w:t>
      </w:r>
      <w:r w:rsidR="00AC466E" w:rsidRPr="00206ACB">
        <w:t xml:space="preserve"> </w:t>
      </w:r>
      <w:r w:rsidRPr="00206ACB">
        <w:t>moving</w:t>
      </w:r>
      <w:r w:rsidR="00AC466E" w:rsidRPr="00206ACB">
        <w:t xml:space="preserve"> </w:t>
      </w:r>
      <w:r w:rsidRPr="00D2541B">
        <w:rPr>
          <w:rStyle w:val="QuoteChar"/>
        </w:rPr>
        <w:t>"CHARS"</w:t>
      </w:r>
      <w:r w:rsidR="00AC466E" w:rsidRPr="00206ACB">
        <w:t xml:space="preserve"> </w:t>
      </w:r>
      <w:r w:rsidRPr="00206ACB">
        <w:t>to</w:t>
      </w:r>
      <w:r w:rsidR="00AC466E" w:rsidRPr="00206ACB">
        <w:t xml:space="preserve"> </w:t>
      </w:r>
      <w:r w:rsidRPr="00D2541B">
        <w:rPr>
          <w:rStyle w:val="QuoteChar"/>
        </w:rPr>
        <w:t>"CHR"</w:t>
      </w:r>
      <w:r w:rsidR="00AC466E" w:rsidRPr="00206ACB">
        <w:t xml:space="preserve"> </w:t>
      </w:r>
      <w:r w:rsidRPr="00206ACB">
        <w:t>and</w:t>
      </w:r>
      <w:r w:rsidR="00AC466E" w:rsidRPr="00206ACB">
        <w:t xml:space="preserve"> </w:t>
      </w:r>
      <w:r w:rsidRPr="00206ACB">
        <w:t>removing</w:t>
      </w:r>
      <w:r w:rsidR="00AC466E" w:rsidRPr="00206ACB">
        <w:t xml:space="preserve"> </w:t>
      </w:r>
      <w:r w:rsidRPr="00D2541B">
        <w:rPr>
          <w:rStyle w:val="QuoteChar"/>
        </w:rPr>
        <w:t>"STARTUP"</w:t>
      </w:r>
      <w:r w:rsidRPr="00206ACB">
        <w:t>.</w:t>
      </w:r>
    </w:p>
    <w:p w14:paraId="0181AFE8" w14:textId="77777777" w:rsidR="00BD0E43" w:rsidRDefault="00BD0E43">
      <w:pPr>
        <w:widowControl/>
        <w:kinsoku/>
        <w:overflowPunct/>
        <w:autoSpaceDE/>
        <w:autoSpaceDN/>
        <w:spacing w:before="0" w:after="160" w:line="259" w:lineRule="auto"/>
        <w:ind w:firstLine="0"/>
        <w:jc w:val="left"/>
      </w:pPr>
      <w:r>
        <w:br w:type="page"/>
      </w:r>
    </w:p>
    <w:p w14:paraId="568B1519" w14:textId="0DC152CB" w:rsidR="006A66CE" w:rsidRPr="00206ACB" w:rsidRDefault="006A66CE" w:rsidP="00BC0ACB">
      <w:pPr>
        <w:pStyle w:val="Heading3"/>
        <w:rPr>
          <w:rFonts w:cstheme="minorHAnsi"/>
        </w:rPr>
      </w:pPr>
      <w:bookmarkStart w:id="103" w:name="_Toc168434232"/>
      <w:bookmarkStart w:id="104" w:name="_Toc168779353"/>
      <w:r w:rsidRPr="00206ACB">
        <w:rPr>
          <w:rFonts w:cstheme="minorHAnsi"/>
        </w:rPr>
        <w:lastRenderedPageBreak/>
        <w:t>Putting</w:t>
      </w:r>
      <w:r w:rsidR="00AC466E" w:rsidRPr="00206ACB">
        <w:rPr>
          <w:rFonts w:cstheme="minorHAnsi"/>
        </w:rPr>
        <w:t xml:space="preserve"> </w:t>
      </w:r>
      <w:r w:rsidRPr="00206ACB">
        <w:rPr>
          <w:rFonts w:cstheme="minorHAnsi"/>
        </w:rPr>
        <w:t>It</w:t>
      </w:r>
      <w:r w:rsidR="00AC466E" w:rsidRPr="00206ACB">
        <w:rPr>
          <w:rFonts w:cstheme="minorHAnsi"/>
        </w:rPr>
        <w:t xml:space="preserve"> </w:t>
      </w:r>
      <w:r w:rsidRPr="00206ACB">
        <w:rPr>
          <w:rFonts w:cstheme="minorHAnsi"/>
        </w:rPr>
        <w:t>All</w:t>
      </w:r>
      <w:r w:rsidR="00AC466E" w:rsidRPr="00206ACB">
        <w:rPr>
          <w:rFonts w:cstheme="minorHAnsi"/>
        </w:rPr>
        <w:t xml:space="preserve"> </w:t>
      </w:r>
      <w:r w:rsidRPr="00206ACB">
        <w:rPr>
          <w:rFonts w:cstheme="minorHAnsi"/>
        </w:rPr>
        <w:t>Together</w:t>
      </w:r>
      <w:bookmarkEnd w:id="103"/>
      <w:bookmarkEnd w:id="104"/>
    </w:p>
    <w:p w14:paraId="539F37FA" w14:textId="5CE092B1" w:rsidR="00745227" w:rsidRPr="00206ACB" w:rsidRDefault="00745227" w:rsidP="00397EB2">
      <w:r w:rsidRPr="00206ACB">
        <w:t>Finally,</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update</w:t>
      </w:r>
      <w:r w:rsidR="00AC466E" w:rsidRPr="00206ACB">
        <w:t xml:space="preserve"> </w:t>
      </w:r>
      <w:r w:rsidRPr="00206ACB">
        <w:t>the</w:t>
      </w:r>
      <w:r w:rsidR="00AC466E" w:rsidRPr="00206ACB">
        <w:t xml:space="preserve"> </w:t>
      </w:r>
      <w:r w:rsidRPr="00206ACB">
        <w:t>structure</w:t>
      </w:r>
      <w:r w:rsidR="00AC466E" w:rsidRPr="00206ACB">
        <w:t xml:space="preserve"> </w:t>
      </w:r>
      <w:r w:rsidRPr="00206ACB">
        <w:t>of</w:t>
      </w:r>
      <w:r w:rsidR="00AC466E" w:rsidRPr="00206ACB">
        <w:t xml:space="preserve"> </w:t>
      </w:r>
      <w:r w:rsidRPr="00206ACB">
        <w:t>our</w:t>
      </w:r>
      <w:r w:rsidR="00AC466E" w:rsidRPr="00206ACB">
        <w:t xml:space="preserve"> </w:t>
      </w:r>
      <w:r w:rsidRPr="00206ACB">
        <w:t>files</w:t>
      </w:r>
      <w:r w:rsidR="00AC466E" w:rsidRPr="00206ACB">
        <w:t xml:space="preserve"> </w:t>
      </w:r>
      <w:r w:rsidRPr="00206ACB">
        <w:t>a</w:t>
      </w:r>
      <w:r w:rsidR="00AC466E" w:rsidRPr="00206ACB">
        <w:t xml:space="preserve"> </w:t>
      </w:r>
      <w:r w:rsidRPr="00206ACB">
        <w:t>bit.</w:t>
      </w:r>
      <w:r w:rsidR="00AC466E" w:rsidRPr="00206ACB">
        <w:t xml:space="preserve"> </w:t>
      </w:r>
      <w:r w:rsidRPr="00206ACB">
        <w:t>We</w:t>
      </w:r>
      <w:r w:rsidR="00AC466E" w:rsidRPr="00206ACB">
        <w:t xml:space="preserve"> </w:t>
      </w:r>
      <w:r w:rsidRPr="00206ACB">
        <w:t>will</w:t>
      </w:r>
      <w:r w:rsidR="00AC466E" w:rsidRPr="00206ACB">
        <w:t xml:space="preserve"> </w:t>
      </w:r>
      <w:r w:rsidRPr="00206ACB">
        <w:t>move</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8306EA">
        <w:rPr>
          <w:rStyle w:val="QuoteChar"/>
        </w:rPr>
        <w:t>.asm</w:t>
      </w:r>
      <w:r w:rsidR="00AC466E" w:rsidRPr="00206ACB">
        <w:t xml:space="preserve"> </w:t>
      </w:r>
      <w:r w:rsidRPr="00206ACB">
        <w:t>and</w:t>
      </w:r>
      <w:r w:rsidR="00AC466E" w:rsidRPr="00206ACB">
        <w:t xml:space="preserve"> </w:t>
      </w:r>
      <w:r w:rsidRPr="008306EA">
        <w:rPr>
          <w:rStyle w:val="QuoteChar"/>
        </w:rPr>
        <w:t>.inc</w:t>
      </w:r>
      <w:r w:rsidR="00AC466E" w:rsidRPr="00206ACB">
        <w:t xml:space="preserve"> </w:t>
      </w:r>
      <w:r w:rsidRPr="00206ACB">
        <w:t>files</w:t>
      </w:r>
      <w:r w:rsidR="00AC466E" w:rsidRPr="00206ACB">
        <w:t xml:space="preserve"> </w:t>
      </w:r>
      <w:r w:rsidRPr="00206ACB">
        <w:t>into</w:t>
      </w:r>
      <w:r w:rsidR="00AC466E" w:rsidRPr="00206ACB">
        <w:t xml:space="preserve"> </w:t>
      </w:r>
      <w:r w:rsidRPr="00206ACB">
        <w:t>a</w:t>
      </w:r>
      <w:r w:rsidR="00AC466E" w:rsidRPr="00206ACB">
        <w:t xml:space="preserve"> </w:t>
      </w:r>
      <w:r w:rsidRPr="00206ACB">
        <w:t>sub-directory,</w:t>
      </w:r>
      <w:r w:rsidR="00AC466E" w:rsidRPr="00206ACB">
        <w:t xml:space="preserve"> </w:t>
      </w:r>
      <w:r w:rsidRPr="008306EA">
        <w:rPr>
          <w:rStyle w:val="QuoteChar"/>
        </w:rPr>
        <w:t>src</w:t>
      </w:r>
      <w:r w:rsidRPr="00206ACB">
        <w:t>,</w:t>
      </w:r>
      <w:r w:rsidR="00AC466E" w:rsidRPr="00206ACB">
        <w:t xml:space="preserve"> </w:t>
      </w:r>
      <w:r w:rsidRPr="00206ACB">
        <w:t>with</w:t>
      </w:r>
      <w:r w:rsidR="00AC466E" w:rsidRPr="00206ACB">
        <w:t xml:space="preserve"> </w:t>
      </w:r>
      <w:r w:rsidRPr="00206ACB">
        <w:t>our</w:t>
      </w:r>
      <w:r w:rsidR="00AC466E" w:rsidRPr="00206ACB">
        <w:t xml:space="preserve"> </w:t>
      </w:r>
      <w:r w:rsidRPr="00206ACB">
        <w:t>new</w:t>
      </w:r>
      <w:r w:rsidR="00AC466E" w:rsidRPr="00206ACB">
        <w:t xml:space="preserve"> </w:t>
      </w:r>
      <w:r w:rsidRPr="00206ACB">
        <w:t>linker</w:t>
      </w:r>
      <w:r w:rsidR="00AC466E" w:rsidRPr="00206ACB">
        <w:t xml:space="preserve"> </w:t>
      </w:r>
      <w:r w:rsidRPr="00206ACB">
        <w:t>config</w:t>
      </w:r>
      <w:r w:rsidR="00AC466E" w:rsidRPr="00206ACB">
        <w:t xml:space="preserve"> </w:t>
      </w:r>
      <w:r w:rsidRPr="00206ACB">
        <w:t>at</w:t>
      </w:r>
      <w:r w:rsidR="00AC466E" w:rsidRPr="00206ACB">
        <w:t xml:space="preserve"> </w:t>
      </w:r>
      <w:r w:rsidRPr="00206ACB">
        <w:t>the</w:t>
      </w:r>
      <w:r w:rsidR="00AC466E" w:rsidRPr="00206ACB">
        <w:t xml:space="preserve"> </w:t>
      </w:r>
      <w:r w:rsidRPr="00206ACB">
        <w:t>top</w:t>
      </w:r>
      <w:r w:rsidR="00AC466E" w:rsidRPr="00206ACB">
        <w:t xml:space="preserve"> </w:t>
      </w:r>
      <w:r w:rsidRPr="00206ACB">
        <w:t>level.</w:t>
      </w:r>
      <w:r w:rsidR="00AC466E" w:rsidRPr="00206ACB">
        <w:t xml:space="preserve"> </w:t>
      </w:r>
      <w:r w:rsidRPr="00206ACB">
        <w:t>The</w:t>
      </w:r>
      <w:r w:rsidR="00AC466E" w:rsidRPr="00206ACB">
        <w:t xml:space="preserve"> </w:t>
      </w:r>
      <w:r w:rsidRPr="00206ACB">
        <w:t>code</w:t>
      </w:r>
      <w:r w:rsidR="00AC466E" w:rsidRPr="00206ACB">
        <w:t xml:space="preserve"> </w:t>
      </w:r>
      <w:r w:rsidRPr="00206ACB">
        <w:t>we</w:t>
      </w:r>
      <w:r w:rsidR="00AC466E" w:rsidRPr="00206ACB">
        <w:t xml:space="preserve"> </w:t>
      </w:r>
      <w:r w:rsidRPr="00206ACB">
        <w:t>have</w:t>
      </w:r>
      <w:r w:rsidR="00AC466E" w:rsidRPr="00206ACB">
        <w:t xml:space="preserve"> </w:t>
      </w:r>
      <w:r w:rsidRPr="00206ACB">
        <w:t>after</w:t>
      </w:r>
      <w:r w:rsidR="00AC466E" w:rsidRPr="00206ACB">
        <w:t xml:space="preserve"> </w:t>
      </w:r>
      <w:r w:rsidRPr="00206ACB">
        <w:t>all</w:t>
      </w:r>
      <w:r w:rsidR="00AC466E" w:rsidRPr="00206ACB">
        <w:t xml:space="preserve"> </w:t>
      </w:r>
      <w:r w:rsidRPr="00206ACB">
        <w:t>of</w:t>
      </w:r>
      <w:r w:rsidR="00AC466E" w:rsidRPr="00206ACB">
        <w:t xml:space="preserve"> </w:t>
      </w:r>
      <w:r w:rsidRPr="00206ACB">
        <w:t>our</w:t>
      </w:r>
      <w:r w:rsidR="00AC466E" w:rsidRPr="00206ACB">
        <w:t xml:space="preserve"> </w:t>
      </w:r>
      <w:r w:rsidRPr="00206ACB">
        <w:t>refactoring</w:t>
      </w:r>
      <w:r w:rsidR="00AC466E" w:rsidRPr="00206ACB">
        <w:t xml:space="preserve"> </w:t>
      </w:r>
      <w:r w:rsidRPr="00206ACB">
        <w:t>should</w:t>
      </w:r>
      <w:r w:rsidR="00AC466E" w:rsidRPr="00206ACB">
        <w:t xml:space="preserve"> </w:t>
      </w:r>
      <w:r w:rsidRPr="00206ACB">
        <w:t>now</w:t>
      </w:r>
      <w:r w:rsidR="00AC466E" w:rsidRPr="00206ACB">
        <w:t xml:space="preserve"> </w:t>
      </w:r>
      <w:r w:rsidRPr="00206ACB">
        <w:t>look</w:t>
      </w:r>
      <w:r w:rsidR="00AC466E" w:rsidRPr="00206ACB">
        <w:t xml:space="preserve"> </w:t>
      </w:r>
      <w:r w:rsidRPr="00206ACB">
        <w:t>like</w:t>
      </w:r>
      <w:r w:rsidR="00AC466E" w:rsidRPr="00206ACB">
        <w:t xml:space="preserve"> </w:t>
      </w:r>
      <w:r w:rsidRPr="00206ACB">
        <w:t>this:</w:t>
      </w:r>
    </w:p>
    <w:p w14:paraId="1E33479E" w14:textId="569DD47B" w:rsidR="00745227" w:rsidRPr="00EB4D13" w:rsidRDefault="00190DE1" w:rsidP="00EB4D13">
      <w:pPr>
        <w:pStyle w:val="Quote"/>
        <w:rPr>
          <w:rStyle w:val="z-text"/>
        </w:rPr>
      </w:pPr>
      <w:r w:rsidRPr="00EB4D13">
        <w:rPr>
          <w:rStyle w:val="z-text"/>
        </w:rPr>
        <w:tab/>
      </w:r>
      <w:r w:rsidR="00745227" w:rsidRPr="00EB4D13">
        <w:rPr>
          <w:rStyle w:val="z-text"/>
        </w:rPr>
        <w:t>08-refactoring</w:t>
      </w:r>
    </w:p>
    <w:p w14:paraId="304F2B0D" w14:textId="209E1D63" w:rsidR="00745227" w:rsidRPr="00EB4D13" w:rsidRDefault="00190DE1" w:rsidP="00EB4D13">
      <w:pPr>
        <w:pStyle w:val="Quote"/>
        <w:rPr>
          <w:rStyle w:val="z-text"/>
        </w:rPr>
      </w:pPr>
      <w:r w:rsidRPr="00EB4D13">
        <w:rPr>
          <w:rStyle w:val="z-text"/>
        </w:rPr>
        <w:tab/>
      </w:r>
      <w:r w:rsidR="00AC466E" w:rsidRPr="00EB4D13">
        <w:rPr>
          <w:rStyle w:val="z-text"/>
        </w:rPr>
        <w:t xml:space="preserve">   </w:t>
      </w:r>
      <w:r w:rsidR="00745227" w:rsidRPr="00EB4D13">
        <w:rPr>
          <w:rStyle w:val="z-text"/>
        </w:rPr>
        <w:t>|</w:t>
      </w:r>
    </w:p>
    <w:p w14:paraId="68336378" w14:textId="09DDBE5A" w:rsidR="00745227" w:rsidRPr="00EB4D13" w:rsidRDefault="00190DE1" w:rsidP="00EB4D13">
      <w:pPr>
        <w:pStyle w:val="Quote"/>
        <w:rPr>
          <w:rStyle w:val="z-text"/>
        </w:rPr>
      </w:pPr>
      <w:r w:rsidRPr="00EB4D13">
        <w:rPr>
          <w:rStyle w:val="z-text"/>
        </w:rPr>
        <w:tab/>
      </w:r>
      <w:r w:rsidR="00AC466E" w:rsidRPr="00EB4D13">
        <w:rPr>
          <w:rStyle w:val="z-text"/>
        </w:rPr>
        <w:t xml:space="preserve">   </w:t>
      </w:r>
      <w:r w:rsidR="00745227" w:rsidRPr="00EB4D13">
        <w:rPr>
          <w:rStyle w:val="z-text"/>
        </w:rPr>
        <w:t>|--</w:t>
      </w:r>
      <w:r w:rsidR="00AC466E" w:rsidRPr="00EB4D13">
        <w:rPr>
          <w:rStyle w:val="z-text"/>
        </w:rPr>
        <w:t xml:space="preserve"> </w:t>
      </w:r>
      <w:r w:rsidR="00745227" w:rsidRPr="00EB4D13">
        <w:rPr>
          <w:rStyle w:val="z-text"/>
        </w:rPr>
        <w:t>nes.cfg</w:t>
      </w:r>
    </w:p>
    <w:p w14:paraId="167BD2F4" w14:textId="582428C2" w:rsidR="00745227" w:rsidRPr="00EB4D13" w:rsidRDefault="00190DE1" w:rsidP="00EB4D13">
      <w:pPr>
        <w:pStyle w:val="Quote"/>
        <w:rPr>
          <w:rStyle w:val="z-text"/>
        </w:rPr>
      </w:pPr>
      <w:r w:rsidRPr="00EB4D13">
        <w:rPr>
          <w:rStyle w:val="z-text"/>
        </w:rPr>
        <w:tab/>
      </w:r>
      <w:r w:rsidR="00AC466E" w:rsidRPr="00EB4D13">
        <w:rPr>
          <w:rStyle w:val="z-text"/>
        </w:rPr>
        <w:t xml:space="preserve">   </w:t>
      </w:r>
      <w:r w:rsidR="00745227" w:rsidRPr="00EB4D13">
        <w:rPr>
          <w:rStyle w:val="z-text"/>
        </w:rPr>
        <w:t>|--</w:t>
      </w:r>
      <w:r w:rsidR="00AC466E" w:rsidRPr="00EB4D13">
        <w:rPr>
          <w:rStyle w:val="z-text"/>
        </w:rPr>
        <w:t xml:space="preserve"> </w:t>
      </w:r>
      <w:r w:rsidR="00745227" w:rsidRPr="00EB4D13">
        <w:rPr>
          <w:rStyle w:val="z-text"/>
        </w:rPr>
        <w:t>src</w:t>
      </w:r>
    </w:p>
    <w:p w14:paraId="2758A4BF" w14:textId="5CC9CF68" w:rsidR="00745227" w:rsidRPr="00EB4D13" w:rsidRDefault="00190DE1" w:rsidP="00EB4D13">
      <w:pPr>
        <w:pStyle w:val="Quote"/>
        <w:rPr>
          <w:rStyle w:val="z-text"/>
        </w:rPr>
      </w:pPr>
      <w:r w:rsidRPr="00EB4D13">
        <w:rPr>
          <w:rStyle w:val="z-text"/>
        </w:rPr>
        <w:tab/>
      </w:r>
      <w:r w:rsidR="00AC466E" w:rsidRPr="00EB4D13">
        <w:rPr>
          <w:rStyle w:val="z-text"/>
        </w:rPr>
        <w:t xml:space="preserve">      </w:t>
      </w:r>
      <w:r w:rsidR="00745227" w:rsidRPr="00EB4D13">
        <w:rPr>
          <w:rStyle w:val="z-text"/>
        </w:rPr>
        <w:t>|</w:t>
      </w:r>
    </w:p>
    <w:p w14:paraId="0EB4FF84" w14:textId="75E61FC0" w:rsidR="00745227" w:rsidRPr="00EB4D13" w:rsidRDefault="00190DE1" w:rsidP="00EB4D13">
      <w:pPr>
        <w:pStyle w:val="Quote"/>
        <w:rPr>
          <w:rStyle w:val="z-text"/>
        </w:rPr>
      </w:pPr>
      <w:r w:rsidRPr="00EB4D13">
        <w:rPr>
          <w:rStyle w:val="z-text"/>
        </w:rPr>
        <w:tab/>
      </w:r>
      <w:r w:rsidR="00AC466E" w:rsidRPr="00EB4D13">
        <w:rPr>
          <w:rStyle w:val="z-text"/>
        </w:rPr>
        <w:t xml:space="preserve">      </w:t>
      </w:r>
      <w:r w:rsidR="00745227" w:rsidRPr="00EB4D13">
        <w:rPr>
          <w:rStyle w:val="z-text"/>
        </w:rPr>
        <w:t>|--</w:t>
      </w:r>
      <w:r w:rsidR="00AC466E" w:rsidRPr="00EB4D13">
        <w:rPr>
          <w:rStyle w:val="z-text"/>
        </w:rPr>
        <w:t xml:space="preserve"> </w:t>
      </w:r>
      <w:r w:rsidR="00745227" w:rsidRPr="00EB4D13">
        <w:rPr>
          <w:rStyle w:val="z-text"/>
        </w:rPr>
        <w:t>constants.inc</w:t>
      </w:r>
    </w:p>
    <w:p w14:paraId="50BB3368" w14:textId="24A2AAD5" w:rsidR="00745227" w:rsidRPr="00EB4D13" w:rsidRDefault="00190DE1" w:rsidP="00EB4D13">
      <w:pPr>
        <w:pStyle w:val="Quote"/>
        <w:rPr>
          <w:rStyle w:val="z-text"/>
        </w:rPr>
      </w:pPr>
      <w:r w:rsidRPr="00EB4D13">
        <w:rPr>
          <w:rStyle w:val="z-text"/>
        </w:rPr>
        <w:tab/>
      </w:r>
      <w:r w:rsidR="00AC466E" w:rsidRPr="00EB4D13">
        <w:rPr>
          <w:rStyle w:val="z-text"/>
        </w:rPr>
        <w:t xml:space="preserve">      </w:t>
      </w:r>
      <w:r w:rsidR="00745227" w:rsidRPr="00EB4D13">
        <w:rPr>
          <w:rStyle w:val="z-text"/>
        </w:rPr>
        <w:t>|--</w:t>
      </w:r>
      <w:r w:rsidR="00AC466E" w:rsidRPr="00EB4D13">
        <w:rPr>
          <w:rStyle w:val="z-text"/>
        </w:rPr>
        <w:t xml:space="preserve"> </w:t>
      </w:r>
      <w:r w:rsidR="00745227" w:rsidRPr="00EB4D13">
        <w:rPr>
          <w:rStyle w:val="z-text"/>
        </w:rPr>
        <w:t>header.inc</w:t>
      </w:r>
    </w:p>
    <w:p w14:paraId="38B00F6C" w14:textId="2CF0E286" w:rsidR="00745227" w:rsidRPr="00EB4D13" w:rsidRDefault="00190DE1" w:rsidP="00EB4D13">
      <w:pPr>
        <w:pStyle w:val="Quote"/>
        <w:rPr>
          <w:rStyle w:val="z-text"/>
        </w:rPr>
      </w:pPr>
      <w:r w:rsidRPr="00EB4D13">
        <w:rPr>
          <w:rStyle w:val="z-text"/>
        </w:rPr>
        <w:tab/>
      </w:r>
      <w:r w:rsidR="00AC466E" w:rsidRPr="00EB4D13">
        <w:rPr>
          <w:rStyle w:val="z-text"/>
        </w:rPr>
        <w:t xml:space="preserve">      </w:t>
      </w:r>
      <w:r w:rsidR="00745227" w:rsidRPr="00EB4D13">
        <w:rPr>
          <w:rStyle w:val="z-text"/>
        </w:rPr>
        <w:t>|--</w:t>
      </w:r>
      <w:r w:rsidR="00AC466E" w:rsidRPr="00EB4D13">
        <w:rPr>
          <w:rStyle w:val="z-text"/>
        </w:rPr>
        <w:t xml:space="preserve"> </w:t>
      </w:r>
      <w:r w:rsidR="00745227" w:rsidRPr="00EB4D13">
        <w:rPr>
          <w:rStyle w:val="z-text"/>
        </w:rPr>
        <w:t>helloworld.asm</w:t>
      </w:r>
    </w:p>
    <w:p w14:paraId="554C78A0" w14:textId="430C2BE2" w:rsidR="00745227" w:rsidRPr="00EB4D13" w:rsidRDefault="00190DE1" w:rsidP="00EB4D13">
      <w:pPr>
        <w:pStyle w:val="Quote"/>
        <w:rPr>
          <w:rStyle w:val="z-text"/>
        </w:rPr>
      </w:pPr>
      <w:r w:rsidRPr="00EB4D13">
        <w:rPr>
          <w:rStyle w:val="z-text"/>
        </w:rPr>
        <w:tab/>
      </w:r>
      <w:r w:rsidR="00AC466E" w:rsidRPr="00EB4D13">
        <w:rPr>
          <w:rStyle w:val="z-text"/>
        </w:rPr>
        <w:t xml:space="preserve">      </w:t>
      </w:r>
      <w:r w:rsidR="00745227" w:rsidRPr="00EB4D13">
        <w:rPr>
          <w:rStyle w:val="z-text"/>
        </w:rPr>
        <w:t>|--</w:t>
      </w:r>
      <w:r w:rsidR="00AC466E" w:rsidRPr="00EB4D13">
        <w:rPr>
          <w:rStyle w:val="z-text"/>
        </w:rPr>
        <w:t xml:space="preserve"> </w:t>
      </w:r>
      <w:r w:rsidR="00745227" w:rsidRPr="00EB4D13">
        <w:rPr>
          <w:rStyle w:val="z-text"/>
        </w:rPr>
        <w:t>reset.asm</w:t>
      </w:r>
    </w:p>
    <w:p w14:paraId="71BC7C85" w14:textId="225CD6C7" w:rsidR="00745227" w:rsidRPr="00206ACB" w:rsidRDefault="00745227" w:rsidP="00397EB2">
      <w:r w:rsidRPr="00206ACB">
        <w:t>To</w:t>
      </w:r>
      <w:r w:rsidR="00AC466E" w:rsidRPr="00206ACB">
        <w:t xml:space="preserve"> </w:t>
      </w:r>
      <w:r w:rsidRPr="00206ACB">
        <w:t>assemble</w:t>
      </w:r>
      <w:r w:rsidR="00AC466E" w:rsidRPr="00206ACB">
        <w:t xml:space="preserve"> </w:t>
      </w:r>
      <w:r w:rsidRPr="00206ACB">
        <w:t>and</w:t>
      </w:r>
      <w:r w:rsidR="00AC466E" w:rsidRPr="00206ACB">
        <w:t xml:space="preserve"> </w:t>
      </w:r>
      <w:r w:rsidRPr="00206ACB">
        <w:t>link</w:t>
      </w:r>
      <w:r w:rsidR="00AC466E" w:rsidRPr="00206ACB">
        <w:t xml:space="preserve"> </w:t>
      </w:r>
      <w:r w:rsidRPr="00206ACB">
        <w:t>our</w:t>
      </w:r>
      <w:r w:rsidR="00AC466E" w:rsidRPr="00206ACB">
        <w:t xml:space="preserve"> </w:t>
      </w:r>
      <w:r w:rsidRPr="00206ACB">
        <w:t>code,</w:t>
      </w:r>
      <w:r w:rsidR="00AC466E" w:rsidRPr="00206ACB">
        <w:t xml:space="preserve"> </w:t>
      </w:r>
      <w:r w:rsidRPr="00206ACB">
        <w:t>we</w:t>
      </w:r>
      <w:r w:rsidR="00AC466E" w:rsidRPr="00206ACB">
        <w:t xml:space="preserve"> </w:t>
      </w:r>
      <w:r w:rsidRPr="00206ACB">
        <w:t>will</w:t>
      </w:r>
      <w:r w:rsidR="00AC466E" w:rsidRPr="00206ACB">
        <w:t xml:space="preserve"> </w:t>
      </w:r>
      <w:r w:rsidRPr="00206ACB">
        <w:t>use</w:t>
      </w:r>
      <w:r w:rsidR="00AC466E" w:rsidRPr="00206ACB">
        <w:t xml:space="preserve"> </w:t>
      </w:r>
      <w:r w:rsidRPr="00206ACB">
        <w:t>the</w:t>
      </w:r>
      <w:r w:rsidR="00AC466E" w:rsidRPr="00206ACB">
        <w:t xml:space="preserve"> </w:t>
      </w:r>
      <w:r w:rsidRPr="00206ACB">
        <w:t>following</w:t>
      </w:r>
      <w:r w:rsidR="00AC466E" w:rsidRPr="00206ACB">
        <w:t xml:space="preserve"> </w:t>
      </w:r>
      <w:r w:rsidRPr="00206ACB">
        <w:t>commands</w:t>
      </w:r>
      <w:r w:rsidR="00AC466E" w:rsidRPr="00206ACB">
        <w:t xml:space="preserve"> </w:t>
      </w:r>
      <w:r w:rsidRPr="00206ACB">
        <w:t>(run</w:t>
      </w:r>
      <w:r w:rsidR="00AC466E" w:rsidRPr="00206ACB">
        <w:t xml:space="preserve"> </w:t>
      </w:r>
      <w:r w:rsidRPr="00206ACB">
        <w:t>from</w:t>
      </w:r>
      <w:r w:rsidR="00AC466E" w:rsidRPr="00206ACB">
        <w:t xml:space="preserve"> </w:t>
      </w:r>
      <w:r w:rsidRPr="00206ACB">
        <w:t>the</w:t>
      </w:r>
      <w:r w:rsidR="00AC466E" w:rsidRPr="00206ACB">
        <w:t xml:space="preserve"> </w:t>
      </w:r>
      <w:r w:rsidRPr="00206ACB">
        <w:t>top-level</w:t>
      </w:r>
      <w:r w:rsidR="00AC466E" w:rsidRPr="00206ACB">
        <w:t xml:space="preserve"> </w:t>
      </w:r>
      <w:r w:rsidRPr="008306EA">
        <w:rPr>
          <w:rStyle w:val="QuoteChar"/>
        </w:rPr>
        <w:t>08-refactoring</w:t>
      </w:r>
      <w:r w:rsidR="00AC466E" w:rsidRPr="00206ACB">
        <w:t xml:space="preserve"> </w:t>
      </w:r>
      <w:r w:rsidRPr="00206ACB">
        <w:t>directory):</w:t>
      </w:r>
    </w:p>
    <w:p w14:paraId="6701F7D2" w14:textId="7A8433FB" w:rsidR="00745227" w:rsidRPr="008306EA" w:rsidRDefault="00190DE1" w:rsidP="008306EA">
      <w:pPr>
        <w:pStyle w:val="Quote"/>
        <w:ind w:hanging="90"/>
        <w:rPr>
          <w:rStyle w:val="z-text"/>
        </w:rPr>
      </w:pPr>
      <w:r w:rsidRPr="008306EA">
        <w:rPr>
          <w:rStyle w:val="z-text"/>
        </w:rPr>
        <w:tab/>
      </w:r>
      <w:r w:rsidR="00745227" w:rsidRPr="008306EA">
        <w:rPr>
          <w:rStyle w:val="z-text"/>
        </w:rPr>
        <w:t>ca65</w:t>
      </w:r>
      <w:r w:rsidR="00AC466E" w:rsidRPr="008306EA">
        <w:rPr>
          <w:rStyle w:val="z-text"/>
        </w:rPr>
        <w:t xml:space="preserve"> </w:t>
      </w:r>
      <w:r w:rsidR="00745227" w:rsidRPr="008306EA">
        <w:rPr>
          <w:rStyle w:val="z-text"/>
        </w:rPr>
        <w:t>src/helloworld.asm</w:t>
      </w:r>
    </w:p>
    <w:p w14:paraId="518D16B8" w14:textId="594B0F9C" w:rsidR="00745227" w:rsidRPr="008306EA" w:rsidRDefault="00190DE1" w:rsidP="008306EA">
      <w:pPr>
        <w:pStyle w:val="Quote"/>
        <w:ind w:hanging="90"/>
        <w:rPr>
          <w:rStyle w:val="z-text"/>
        </w:rPr>
      </w:pPr>
      <w:r w:rsidRPr="008306EA">
        <w:rPr>
          <w:rStyle w:val="z-text"/>
        </w:rPr>
        <w:tab/>
      </w:r>
      <w:r w:rsidR="00745227" w:rsidRPr="008306EA">
        <w:rPr>
          <w:rStyle w:val="z-text"/>
        </w:rPr>
        <w:t>ca65</w:t>
      </w:r>
      <w:r w:rsidR="00AC466E" w:rsidRPr="008306EA">
        <w:rPr>
          <w:rStyle w:val="z-text"/>
        </w:rPr>
        <w:t xml:space="preserve"> </w:t>
      </w:r>
      <w:r w:rsidR="00745227" w:rsidRPr="008306EA">
        <w:rPr>
          <w:rStyle w:val="z-text"/>
        </w:rPr>
        <w:t>src/reset.asm</w:t>
      </w:r>
    </w:p>
    <w:p w14:paraId="2CAD6C1C" w14:textId="0DAF9C53" w:rsidR="00745227" w:rsidRPr="008306EA" w:rsidRDefault="00190DE1" w:rsidP="008306EA">
      <w:pPr>
        <w:pStyle w:val="Quote"/>
        <w:ind w:hanging="90"/>
        <w:jc w:val="left"/>
        <w:rPr>
          <w:rStyle w:val="z-text"/>
        </w:rPr>
      </w:pPr>
      <w:r w:rsidRPr="008306EA">
        <w:rPr>
          <w:rStyle w:val="z-text"/>
        </w:rPr>
        <w:tab/>
      </w:r>
      <w:r w:rsidR="00745227" w:rsidRPr="008306EA">
        <w:rPr>
          <w:rStyle w:val="z-text"/>
        </w:rPr>
        <w:t>ld65</w:t>
      </w:r>
      <w:r w:rsidR="00AC466E" w:rsidRPr="008306EA">
        <w:rPr>
          <w:rStyle w:val="z-text"/>
        </w:rPr>
        <w:t xml:space="preserve"> </w:t>
      </w:r>
      <w:r w:rsidR="00745227" w:rsidRPr="008306EA">
        <w:rPr>
          <w:rStyle w:val="z-text"/>
        </w:rPr>
        <w:t>src/reset.o</w:t>
      </w:r>
      <w:r w:rsidR="00AC466E" w:rsidRPr="008306EA">
        <w:rPr>
          <w:rStyle w:val="z-text"/>
        </w:rPr>
        <w:t xml:space="preserve"> </w:t>
      </w:r>
      <w:r w:rsidR="00745227" w:rsidRPr="008306EA">
        <w:rPr>
          <w:rStyle w:val="z-text"/>
        </w:rPr>
        <w:t>src/helloworld.o</w:t>
      </w:r>
      <w:r w:rsidR="00AC466E" w:rsidRPr="008306EA">
        <w:rPr>
          <w:rStyle w:val="z-text"/>
        </w:rPr>
        <w:t xml:space="preserve"> </w:t>
      </w:r>
      <w:r w:rsidR="00745227" w:rsidRPr="008306EA">
        <w:rPr>
          <w:rStyle w:val="z-text"/>
        </w:rPr>
        <w:t>-C</w:t>
      </w:r>
      <w:r w:rsidR="00AC466E" w:rsidRPr="008306EA">
        <w:rPr>
          <w:rStyle w:val="z-text"/>
        </w:rPr>
        <w:t xml:space="preserve"> </w:t>
      </w:r>
      <w:r w:rsidR="00745227" w:rsidRPr="008306EA">
        <w:rPr>
          <w:rStyle w:val="z-text"/>
        </w:rPr>
        <w:t>nes.cfg</w:t>
      </w:r>
      <w:r w:rsidR="00AC466E" w:rsidRPr="008306EA">
        <w:rPr>
          <w:rStyle w:val="z-text"/>
        </w:rPr>
        <w:t xml:space="preserve"> </w:t>
      </w:r>
      <w:r w:rsidR="00745227" w:rsidRPr="008306EA">
        <w:rPr>
          <w:rStyle w:val="z-text"/>
        </w:rPr>
        <w:t>-o</w:t>
      </w:r>
      <w:r w:rsidR="00AC466E" w:rsidRPr="008306EA">
        <w:rPr>
          <w:rStyle w:val="z-text"/>
        </w:rPr>
        <w:t xml:space="preserve"> </w:t>
      </w:r>
      <w:r w:rsidR="00745227" w:rsidRPr="008306EA">
        <w:rPr>
          <w:rStyle w:val="z-text"/>
        </w:rPr>
        <w:t>helloworld.nes</w:t>
      </w:r>
    </w:p>
    <w:p w14:paraId="14192ACB" w14:textId="6745083C" w:rsidR="00745227" w:rsidRPr="00206ACB" w:rsidRDefault="00745227" w:rsidP="00397EB2">
      <w:r w:rsidRPr="00206ACB">
        <w:t>To</w:t>
      </w:r>
      <w:r w:rsidR="00AC466E" w:rsidRPr="00206ACB">
        <w:t xml:space="preserve"> </w:t>
      </w:r>
      <w:r w:rsidRPr="00206ACB">
        <w:t>be</w:t>
      </w:r>
      <w:r w:rsidR="00AC466E" w:rsidRPr="00206ACB">
        <w:t xml:space="preserve"> </w:t>
      </w:r>
      <w:r w:rsidRPr="00206ACB">
        <w:t>clear,</w:t>
      </w:r>
      <w:r w:rsidR="00AC466E" w:rsidRPr="00206ACB">
        <w:t xml:space="preserve"> </w:t>
      </w:r>
      <w:r w:rsidRPr="00206ACB">
        <w:t>what</w:t>
      </w:r>
      <w:r w:rsidR="00AC466E" w:rsidRPr="00206ACB">
        <w:t xml:space="preserve"> </w:t>
      </w:r>
      <w:r w:rsidRPr="00206ACB">
        <w:t>we</w:t>
      </w:r>
      <w:r w:rsidR="00AC466E" w:rsidRPr="00206ACB">
        <w:t xml:space="preserve"> </w:t>
      </w:r>
      <w:r w:rsidRPr="00206ACB">
        <w:t>are</w:t>
      </w:r>
      <w:r w:rsidR="00AC466E" w:rsidRPr="00206ACB">
        <w:t xml:space="preserve"> </w:t>
      </w:r>
      <w:r w:rsidRPr="00206ACB">
        <w:t>doing</w:t>
      </w:r>
      <w:r w:rsidR="00AC466E" w:rsidRPr="00206ACB">
        <w:t xml:space="preserve"> </w:t>
      </w:r>
      <w:r w:rsidRPr="00206ACB">
        <w:t>here</w:t>
      </w:r>
      <w:r w:rsidR="00AC466E" w:rsidRPr="00206ACB">
        <w:t xml:space="preserve"> </w:t>
      </w:r>
      <w:r w:rsidRPr="00206ACB">
        <w:t>is</w:t>
      </w:r>
      <w:r w:rsidR="00AC466E" w:rsidRPr="00206ACB">
        <w:t xml:space="preserve"> </w:t>
      </w:r>
      <w:r w:rsidRPr="00206ACB">
        <w:t>first</w:t>
      </w:r>
      <w:r w:rsidR="00AC466E" w:rsidRPr="00206ACB">
        <w:t xml:space="preserve"> </w:t>
      </w:r>
      <w:r w:rsidRPr="00206ACB">
        <w:t>assembling</w:t>
      </w:r>
      <w:r w:rsidR="00AC466E" w:rsidRPr="00206ACB">
        <w:t xml:space="preserve"> </w:t>
      </w:r>
      <w:r w:rsidRPr="00206ACB">
        <w:t>each</w:t>
      </w:r>
      <w:r w:rsidR="00AC466E" w:rsidRPr="00206ACB">
        <w:t xml:space="preserve"> </w:t>
      </w:r>
      <w:r w:rsidRPr="008306EA">
        <w:rPr>
          <w:rStyle w:val="QuoteChar"/>
        </w:rPr>
        <w:t>.asm</w:t>
      </w:r>
      <w:r w:rsidR="00AC466E" w:rsidRPr="00206ACB">
        <w:t xml:space="preserve"> </w:t>
      </w:r>
      <w:r w:rsidRPr="00206ACB">
        <w:t>file</w:t>
      </w:r>
      <w:r w:rsidR="00AC466E" w:rsidRPr="00206ACB">
        <w:t xml:space="preserve"> </w:t>
      </w:r>
      <w:r w:rsidRPr="00206ACB">
        <w:t>to</w:t>
      </w:r>
      <w:r w:rsidR="00AC466E" w:rsidRPr="00206ACB">
        <w:t xml:space="preserve"> </w:t>
      </w:r>
      <w:r w:rsidRPr="00206ACB">
        <w:t>create</w:t>
      </w:r>
      <w:r w:rsidR="00AC466E" w:rsidRPr="00206ACB">
        <w:t xml:space="preserve"> </w:t>
      </w:r>
      <w:r w:rsidRPr="008306EA">
        <w:rPr>
          <w:rStyle w:val="QuoteChar"/>
        </w:rPr>
        <w:t>.o</w:t>
      </w:r>
      <w:r w:rsidR="00AC466E" w:rsidRPr="00206ACB">
        <w:t xml:space="preserve"> </w:t>
      </w:r>
      <w:r w:rsidRPr="00206ACB">
        <w:t>files.</w:t>
      </w:r>
      <w:r w:rsidR="00AC466E" w:rsidRPr="00206ACB">
        <w:t xml:space="preserve"> </w:t>
      </w:r>
      <w:r w:rsidRPr="00206ACB">
        <w:t>Once</w:t>
      </w:r>
      <w:r w:rsidR="00AC466E" w:rsidRPr="00206ACB">
        <w:t xml:space="preserve"> </w:t>
      </w:r>
      <w:r w:rsidRPr="00206ACB">
        <w:t>that</w:t>
      </w:r>
      <w:r w:rsidR="00AC466E" w:rsidRPr="00206ACB">
        <w:t xml:space="preserve"> </w:t>
      </w:r>
      <w:r w:rsidRPr="00206ACB">
        <w:t>is</w:t>
      </w:r>
      <w:r w:rsidR="00AC466E" w:rsidRPr="00206ACB">
        <w:t xml:space="preserve"> </w:t>
      </w:r>
      <w:r w:rsidRPr="00206ACB">
        <w:t>done,</w:t>
      </w:r>
      <w:r w:rsidR="00AC466E" w:rsidRPr="00206ACB">
        <w:t xml:space="preserve"> </w:t>
      </w:r>
      <w:r w:rsidRPr="00206ACB">
        <w:t>we</w:t>
      </w:r>
      <w:r w:rsidR="00AC466E" w:rsidRPr="00206ACB">
        <w:t xml:space="preserve"> </w:t>
      </w:r>
      <w:r w:rsidRPr="00206ACB">
        <w:t>pass</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rPr>
          <w:rStyle w:val="HTMLCode"/>
          <w:rFonts w:ascii="QTKorrin" w:eastAsiaTheme="majorEastAsia" w:hAnsi="QTKorrin" w:cstheme="minorHAnsi"/>
          <w:color w:val="88030F"/>
          <w:sz w:val="26"/>
          <w:szCs w:val="26"/>
        </w:rPr>
        <w:t>.o</w:t>
      </w:r>
      <w:r w:rsidR="00AC466E" w:rsidRPr="00206ACB">
        <w:t xml:space="preserve"> </w:t>
      </w:r>
      <w:r w:rsidRPr="00206ACB">
        <w:t>files</w:t>
      </w:r>
      <w:r w:rsidR="00AC466E" w:rsidRPr="00206ACB">
        <w:t xml:space="preserve"> </w:t>
      </w:r>
      <w:r w:rsidRPr="00206ACB">
        <w:t>to</w:t>
      </w:r>
      <w:r w:rsidR="00AC466E" w:rsidRPr="00206ACB">
        <w:t xml:space="preserve"> </w:t>
      </w:r>
      <w:r w:rsidRPr="00206ACB">
        <w:t>the</w:t>
      </w:r>
      <w:r w:rsidR="00AC466E" w:rsidRPr="00206ACB">
        <w:t xml:space="preserve"> </w:t>
      </w:r>
      <w:r w:rsidRPr="00206ACB">
        <w:t>linker.</w:t>
      </w:r>
      <w:r w:rsidR="00AC466E" w:rsidRPr="00206ACB">
        <w:t xml:space="preserve"> </w:t>
      </w:r>
      <w:r w:rsidRPr="00206ACB">
        <w:t>Instead</w:t>
      </w:r>
      <w:r w:rsidR="00AC466E" w:rsidRPr="00206ACB">
        <w:t xml:space="preserve"> </w:t>
      </w:r>
      <w:r w:rsidRPr="00206ACB">
        <w:t>of</w:t>
      </w:r>
      <w:r w:rsidR="00AC466E" w:rsidRPr="00206ACB">
        <w:t xml:space="preserve"> </w:t>
      </w:r>
      <w:r w:rsidRPr="00206ACB">
        <w:t>using</w:t>
      </w:r>
      <w:r w:rsidR="00AC466E" w:rsidRPr="00206ACB">
        <w:t xml:space="preserve"> </w:t>
      </w:r>
      <w:r w:rsidRPr="00206ACB">
        <w:t>the</w:t>
      </w:r>
      <w:r w:rsidR="00AC466E" w:rsidRPr="00206ACB">
        <w:t xml:space="preserve"> </w:t>
      </w:r>
      <w:r w:rsidRPr="00206ACB">
        <w:t>default</w:t>
      </w:r>
      <w:r w:rsidR="00AC466E" w:rsidRPr="00206ACB">
        <w:t xml:space="preserve"> </w:t>
      </w:r>
      <w:r w:rsidRPr="00206ACB">
        <w:t>NES</w:t>
      </w:r>
      <w:r w:rsidR="00AC466E" w:rsidRPr="00206ACB">
        <w:t xml:space="preserve"> </w:t>
      </w:r>
      <w:r w:rsidRPr="00206ACB">
        <w:t>linker</w:t>
      </w:r>
      <w:r w:rsidR="00AC466E" w:rsidRPr="00206ACB">
        <w:t xml:space="preserve"> </w:t>
      </w:r>
      <w:r w:rsidRPr="00206ACB">
        <w:t>config</w:t>
      </w:r>
      <w:r w:rsidR="00AC466E" w:rsidRPr="00206ACB">
        <w:t xml:space="preserve"> </w:t>
      </w:r>
      <w:r w:rsidRPr="00206ACB">
        <w:t>(</w:t>
      </w:r>
      <w:r w:rsidRPr="008306EA">
        <w:rPr>
          <w:rStyle w:val="QuoteChar"/>
        </w:rPr>
        <w:t>-t</w:t>
      </w:r>
      <w:r w:rsidR="00AC466E" w:rsidRPr="008306EA">
        <w:rPr>
          <w:rStyle w:val="QuoteChar"/>
        </w:rPr>
        <w:t xml:space="preserve"> </w:t>
      </w:r>
      <w:r w:rsidRPr="008306EA">
        <w:rPr>
          <w:rStyle w:val="QuoteChar"/>
        </w:rPr>
        <w:t>nes</w:t>
      </w:r>
      <w:r w:rsidRPr="00206ACB">
        <w:t>),</w:t>
      </w:r>
      <w:r w:rsidR="00AC466E" w:rsidRPr="00206ACB">
        <w:t xml:space="preserve"> </w:t>
      </w:r>
      <w:r w:rsidRPr="00206ACB">
        <w:t>we</w:t>
      </w:r>
      <w:r w:rsidR="00AC466E" w:rsidRPr="00206ACB">
        <w:t xml:space="preserve"> </w:t>
      </w:r>
      <w:r w:rsidRPr="00206ACB">
        <w:t>use</w:t>
      </w:r>
      <w:r w:rsidR="00AC466E" w:rsidRPr="00206ACB">
        <w:t xml:space="preserve"> </w:t>
      </w:r>
      <w:r w:rsidRPr="00206ACB">
        <w:t>our</w:t>
      </w:r>
      <w:r w:rsidR="00AC466E" w:rsidRPr="00206ACB">
        <w:t xml:space="preserve"> </w:t>
      </w:r>
      <w:r w:rsidRPr="00206ACB">
        <w:t>new</w:t>
      </w:r>
      <w:r w:rsidR="00AC466E" w:rsidRPr="00206ACB">
        <w:t xml:space="preserve"> </w:t>
      </w:r>
      <w:r w:rsidRPr="00206ACB">
        <w:t>custom</w:t>
      </w:r>
      <w:r w:rsidR="00AC466E" w:rsidRPr="00206ACB">
        <w:t xml:space="preserve"> </w:t>
      </w:r>
      <w:r w:rsidRPr="00206ACB">
        <w:t>config</w:t>
      </w:r>
      <w:r w:rsidR="00AC466E" w:rsidRPr="00206ACB">
        <w:t xml:space="preserve"> </w:t>
      </w:r>
      <w:r w:rsidRPr="00206ACB">
        <w:t>(</w:t>
      </w:r>
      <w:r w:rsidRPr="008306EA">
        <w:rPr>
          <w:rStyle w:val="QuoteChar"/>
        </w:rPr>
        <w:t>-C</w:t>
      </w:r>
      <w:r w:rsidR="00AC466E" w:rsidRPr="008306EA">
        <w:rPr>
          <w:rStyle w:val="QuoteChar"/>
        </w:rPr>
        <w:t xml:space="preserve"> </w:t>
      </w:r>
      <w:r w:rsidRPr="008306EA">
        <w:rPr>
          <w:rStyle w:val="QuoteChar"/>
        </w:rPr>
        <w:t>nes.cfg</w:t>
      </w:r>
      <w:r w:rsidRPr="00206ACB">
        <w:t>).</w:t>
      </w:r>
      <w:r w:rsidR="00AC466E" w:rsidRPr="00206ACB">
        <w:t xml:space="preserve"> </w:t>
      </w:r>
      <w:r w:rsidRPr="00206ACB">
        <w:t>The</w:t>
      </w:r>
      <w:r w:rsidR="00AC466E" w:rsidRPr="00206ACB">
        <w:t xml:space="preserve"> </w:t>
      </w:r>
      <w:r w:rsidRPr="00206ACB">
        <w:t>output</w:t>
      </w:r>
      <w:r w:rsidR="00AC466E" w:rsidRPr="00206ACB">
        <w:t xml:space="preserve"> </w:t>
      </w:r>
      <w:r w:rsidRPr="00206ACB">
        <w:t>from</w:t>
      </w:r>
      <w:r w:rsidR="00AC466E" w:rsidRPr="00206ACB">
        <w:t xml:space="preserve"> </w:t>
      </w:r>
      <w:r w:rsidRPr="00206ACB">
        <w:t>the</w:t>
      </w:r>
      <w:r w:rsidR="00AC466E" w:rsidRPr="00206ACB">
        <w:t xml:space="preserve"> </w:t>
      </w:r>
      <w:r w:rsidRPr="00206ACB">
        <w:t>linker</w:t>
      </w:r>
      <w:r w:rsidR="00AC466E" w:rsidRPr="00206ACB">
        <w:t xml:space="preserve"> </w:t>
      </w:r>
      <w:r w:rsidRPr="00206ACB">
        <w:t>is</w:t>
      </w:r>
      <w:r w:rsidR="00AC466E" w:rsidRPr="00206ACB">
        <w:t xml:space="preserve"> </w:t>
      </w:r>
      <w:r w:rsidRPr="00206ACB">
        <w:t>placed</w:t>
      </w:r>
      <w:r w:rsidR="00AC466E" w:rsidRPr="00206ACB">
        <w:t xml:space="preserve"> </w:t>
      </w:r>
      <w:r w:rsidRPr="00206ACB">
        <w:t>into</w:t>
      </w:r>
      <w:r w:rsidR="00AC466E" w:rsidRPr="00206ACB">
        <w:t xml:space="preserve"> </w:t>
      </w:r>
      <w:r w:rsidRPr="00206ACB">
        <w:t>the</w:t>
      </w:r>
      <w:r w:rsidR="00AC466E" w:rsidRPr="00206ACB">
        <w:t xml:space="preserve"> </w:t>
      </w:r>
      <w:r w:rsidRPr="00206ACB">
        <w:t>same</w:t>
      </w:r>
      <w:r w:rsidR="00AC466E" w:rsidRPr="00206ACB">
        <w:t xml:space="preserve"> </w:t>
      </w:r>
      <w:r w:rsidRPr="008306EA">
        <w:rPr>
          <w:rStyle w:val="QuoteChar"/>
        </w:rPr>
        <w:t>helloworld.nes</w:t>
      </w:r>
      <w:r w:rsidR="00AC466E" w:rsidRPr="00206ACB">
        <w:t xml:space="preserve"> </w:t>
      </w:r>
      <w:r w:rsidRPr="00206ACB">
        <w:t>ROM</w:t>
      </w:r>
      <w:r w:rsidR="00AC466E" w:rsidRPr="00206ACB">
        <w:t xml:space="preserve"> </w:t>
      </w:r>
      <w:r w:rsidRPr="00206ACB">
        <w:t>file.</w:t>
      </w:r>
    </w:p>
    <w:p w14:paraId="66D77B4A" w14:textId="572F126D" w:rsidR="00745227" w:rsidRPr="00206ACB" w:rsidRDefault="00745227" w:rsidP="00397EB2">
      <w:r w:rsidRPr="00206ACB">
        <w:t>If</w:t>
      </w:r>
      <w:r w:rsidR="00AC466E" w:rsidRPr="00206ACB">
        <w:t xml:space="preserve"> </w:t>
      </w:r>
      <w:r w:rsidRPr="00206ACB">
        <w:t>you</w:t>
      </w:r>
      <w:r w:rsidR="00AC466E" w:rsidRPr="00206ACB">
        <w:t xml:space="preserve"> </w:t>
      </w:r>
      <w:r w:rsidRPr="00206ACB">
        <w:t>would</w:t>
      </w:r>
      <w:r w:rsidR="00AC466E" w:rsidRPr="00206ACB">
        <w:t xml:space="preserve"> </w:t>
      </w:r>
      <w:r w:rsidRPr="00206ACB">
        <w:t>like</w:t>
      </w:r>
      <w:r w:rsidR="00AC466E" w:rsidRPr="00206ACB">
        <w:t xml:space="preserve"> </w:t>
      </w:r>
      <w:r w:rsidRPr="00206ACB">
        <w:t>to</w:t>
      </w:r>
      <w:r w:rsidR="00AC466E" w:rsidRPr="00206ACB">
        <w:t xml:space="preserve"> </w:t>
      </w:r>
      <w:r w:rsidRPr="00206ACB">
        <w:t>download</w:t>
      </w:r>
      <w:r w:rsidR="00AC466E" w:rsidRPr="00206ACB">
        <w:t xml:space="preserve"> </w:t>
      </w:r>
      <w:r w:rsidRPr="00206ACB">
        <w:t>a</w:t>
      </w:r>
      <w:r w:rsidR="00AC466E" w:rsidRPr="00206ACB">
        <w:t xml:space="preserve"> </w:t>
      </w:r>
      <w:r w:rsidRPr="00206ACB">
        <w:t>copy</w:t>
      </w:r>
      <w:r w:rsidR="00AC466E" w:rsidRPr="00206ACB">
        <w:t xml:space="preserve"> </w:t>
      </w:r>
      <w:r w:rsidRPr="00206ACB">
        <w:t>of</w:t>
      </w:r>
      <w:r w:rsidR="00AC466E" w:rsidRPr="00206ACB">
        <w:t xml:space="preserve"> </w:t>
      </w:r>
      <w:r w:rsidRPr="00206ACB">
        <w:t>the</w:t>
      </w:r>
      <w:r w:rsidR="00AC466E" w:rsidRPr="00206ACB">
        <w:t xml:space="preserve"> </w:t>
      </w:r>
      <w:r w:rsidRPr="00206ACB">
        <w:t>files</w:t>
      </w:r>
      <w:r w:rsidR="00AC466E" w:rsidRPr="00206ACB">
        <w:t xml:space="preserve"> </w:t>
      </w:r>
      <w:r w:rsidRPr="00206ACB">
        <w:t>listed</w:t>
      </w:r>
      <w:r w:rsidR="00AC466E" w:rsidRPr="00206ACB">
        <w:t xml:space="preserve"> </w:t>
      </w:r>
      <w:r w:rsidRPr="00206ACB">
        <w:t>above,</w:t>
      </w:r>
      <w:r w:rsidR="00AC466E" w:rsidRPr="00206ACB">
        <w:t xml:space="preserve"> </w:t>
      </w:r>
      <w:r w:rsidRPr="00206ACB">
        <w:t>here</w:t>
      </w:r>
      <w:r w:rsidR="00AC466E" w:rsidRPr="00206ACB">
        <w:t xml:space="preserve"> </w:t>
      </w:r>
      <w:r w:rsidRPr="00206ACB">
        <w:t>is</w:t>
      </w:r>
      <w:r w:rsidR="00AC466E" w:rsidRPr="00206ACB">
        <w:t xml:space="preserve"> </w:t>
      </w:r>
      <w:r w:rsidRPr="00206ACB">
        <w:t>a</w:t>
      </w:r>
      <w:r w:rsidR="00AC466E" w:rsidRPr="00206ACB">
        <w:t xml:space="preserve"> </w:t>
      </w:r>
      <w:hyperlink r:id="rId82" w:history="1">
        <w:r w:rsidRPr="00206ACB">
          <w:rPr>
            <w:rStyle w:val="Hyperlink"/>
            <w:rFonts w:eastAsiaTheme="majorEastAsia" w:cstheme="minorHAnsi"/>
            <w:color w:val="82642B"/>
            <w:szCs w:val="26"/>
          </w:rPr>
          <w:t>ZIP</w:t>
        </w:r>
        <w:r w:rsidR="00AC466E" w:rsidRPr="00206ACB">
          <w:rPr>
            <w:rStyle w:val="Hyperlink"/>
            <w:rFonts w:eastAsiaTheme="majorEastAsia" w:cstheme="minorHAnsi"/>
            <w:color w:val="82642B"/>
            <w:szCs w:val="26"/>
          </w:rPr>
          <w:t xml:space="preserve"> </w:t>
        </w:r>
        <w:r w:rsidRPr="00206ACB">
          <w:rPr>
            <w:rStyle w:val="Hyperlink"/>
            <w:rFonts w:eastAsiaTheme="majorEastAsia" w:cstheme="minorHAnsi"/>
            <w:color w:val="82642B"/>
            <w:szCs w:val="26"/>
          </w:rPr>
          <w:t>file</w:t>
        </w:r>
        <w:r w:rsidR="004A244C" w:rsidRPr="00206ACB">
          <w:rPr>
            <w:rStyle w:val="Hyperlink"/>
            <w:rFonts w:eastAsiaTheme="majorEastAsia" w:cstheme="minorHAnsi"/>
            <w:color w:val="82642B"/>
            <w:szCs w:val="26"/>
          </w:rPr>
          <w:t xml:space="preserve"> (https://famicom.party/book/projects/08-refactoring.zip)</w:t>
        </w:r>
      </w:hyperlink>
      <w:r w:rsidR="00AC466E" w:rsidRPr="00206ACB">
        <w:t xml:space="preserve"> </w:t>
      </w:r>
      <w:r w:rsidRPr="00206ACB">
        <w:t>of</w:t>
      </w:r>
      <w:r w:rsidR="00AC466E" w:rsidRPr="00206ACB">
        <w:t xml:space="preserve"> </w:t>
      </w:r>
      <w:r w:rsidRPr="00206ACB">
        <w:t>everything</w:t>
      </w:r>
      <w:r w:rsidR="00AC466E" w:rsidRPr="00206ACB">
        <w:t xml:space="preserve"> </w:t>
      </w:r>
      <w:r w:rsidRPr="00206ACB">
        <w:t>so</w:t>
      </w:r>
      <w:r w:rsidR="00AC466E" w:rsidRPr="00206ACB">
        <w:t xml:space="preserve"> </w:t>
      </w:r>
      <w:r w:rsidRPr="00206ACB">
        <w:t>far.</w:t>
      </w:r>
      <w:r w:rsidR="00AC466E" w:rsidRPr="00206ACB">
        <w:t xml:space="preserve"> </w:t>
      </w:r>
      <w:r w:rsidRPr="00206ACB">
        <w:t>We'll</w:t>
      </w:r>
      <w:r w:rsidR="00AC466E" w:rsidRPr="00206ACB">
        <w:t xml:space="preserve"> </w:t>
      </w:r>
      <w:r w:rsidRPr="00206ACB">
        <w:t>be</w:t>
      </w:r>
      <w:r w:rsidR="00AC466E" w:rsidRPr="00206ACB">
        <w:t xml:space="preserve"> </w:t>
      </w:r>
      <w:r w:rsidRPr="00206ACB">
        <w:t>using</w:t>
      </w:r>
      <w:r w:rsidR="00AC466E" w:rsidRPr="00206ACB">
        <w:t xml:space="preserve"> </w:t>
      </w:r>
      <w:r w:rsidRPr="00206ACB">
        <w:t>this</w:t>
      </w:r>
      <w:r w:rsidR="00AC466E" w:rsidRPr="00206ACB">
        <w:t xml:space="preserve"> </w:t>
      </w:r>
      <w:r w:rsidRPr="00206ACB">
        <w:t>setup</w:t>
      </w:r>
      <w:r w:rsidR="00AC466E" w:rsidRPr="00206ACB">
        <w:t xml:space="preserve"> </w:t>
      </w:r>
      <w:r w:rsidRPr="00206ACB">
        <w:t>as</w:t>
      </w:r>
      <w:r w:rsidR="00AC466E" w:rsidRPr="00206ACB">
        <w:t xml:space="preserve"> </w:t>
      </w:r>
      <w:r w:rsidRPr="00206ACB">
        <w:t>a</w:t>
      </w:r>
      <w:r w:rsidR="00AC466E" w:rsidRPr="00206ACB">
        <w:t xml:space="preserve"> </w:t>
      </w:r>
      <w:r w:rsidRPr="00206ACB">
        <w:t>base</w:t>
      </w:r>
      <w:r w:rsidR="00AC466E" w:rsidRPr="00206ACB">
        <w:t xml:space="preserve"> </w:t>
      </w:r>
      <w:r w:rsidRPr="00206ACB">
        <w:t>for</w:t>
      </w:r>
      <w:r w:rsidR="00AC466E" w:rsidRPr="00206ACB">
        <w:t xml:space="preserve"> </w:t>
      </w:r>
      <w:r w:rsidRPr="00206ACB">
        <w:t>our</w:t>
      </w:r>
      <w:r w:rsidR="00AC466E" w:rsidRPr="00206ACB">
        <w:t xml:space="preserve"> </w:t>
      </w:r>
      <w:r w:rsidRPr="00206ACB">
        <w:t>future</w:t>
      </w:r>
      <w:r w:rsidR="00AC466E" w:rsidRPr="00206ACB">
        <w:t xml:space="preserve"> </w:t>
      </w:r>
      <w:r w:rsidRPr="00206ACB">
        <w:t>projects,</w:t>
      </w:r>
      <w:r w:rsidR="00AC466E" w:rsidRPr="00206ACB">
        <w:t xml:space="preserve"> </w:t>
      </w:r>
      <w:r w:rsidRPr="00206ACB">
        <w:t>so</w:t>
      </w:r>
      <w:r w:rsidR="00AC466E" w:rsidRPr="00206ACB">
        <w:t xml:space="preserve"> </w:t>
      </w:r>
      <w:r w:rsidRPr="00206ACB">
        <w:t>be</w:t>
      </w:r>
      <w:r w:rsidR="00AC466E" w:rsidRPr="00206ACB">
        <w:t xml:space="preserve"> </w:t>
      </w:r>
      <w:r w:rsidRPr="00206ACB">
        <w:t>sure</w:t>
      </w:r>
      <w:r w:rsidR="00AC466E" w:rsidRPr="00206ACB">
        <w:t xml:space="preserve"> </w:t>
      </w:r>
      <w:r w:rsidRPr="00206ACB">
        <w:t>that</w:t>
      </w:r>
      <w:r w:rsidR="00AC466E" w:rsidRPr="00206ACB">
        <w:t xml:space="preserve"> </w:t>
      </w:r>
      <w:r w:rsidRPr="00206ACB">
        <w:t>you</w:t>
      </w:r>
      <w:r w:rsidR="00AC466E" w:rsidRPr="00206ACB">
        <w:t xml:space="preserve"> </w:t>
      </w:r>
      <w:r w:rsidRPr="00206ACB">
        <w:t>are</w:t>
      </w:r>
      <w:r w:rsidR="00AC466E" w:rsidRPr="00206ACB">
        <w:t xml:space="preserve"> </w:t>
      </w:r>
      <w:r w:rsidRPr="00206ACB">
        <w:t>able</w:t>
      </w:r>
      <w:r w:rsidR="00AC466E" w:rsidRPr="00206ACB">
        <w:t xml:space="preserve"> </w:t>
      </w:r>
      <w:r w:rsidRPr="00206ACB">
        <w:t>to</w:t>
      </w:r>
      <w:r w:rsidR="00AC466E" w:rsidRPr="00206ACB">
        <w:t xml:space="preserve"> </w:t>
      </w:r>
      <w:r w:rsidRPr="00206ACB">
        <w:t>assemble,</w:t>
      </w:r>
      <w:r w:rsidR="00AC466E" w:rsidRPr="00206ACB">
        <w:t xml:space="preserve"> </w:t>
      </w:r>
      <w:r w:rsidRPr="00206ACB">
        <w:t>link,</w:t>
      </w:r>
      <w:r w:rsidR="00AC466E" w:rsidRPr="00206ACB">
        <w:t xml:space="preserve"> </w:t>
      </w:r>
      <w:r w:rsidRPr="00206ACB">
        <w:t>and</w:t>
      </w:r>
      <w:r w:rsidR="00AC466E" w:rsidRPr="00206ACB">
        <w:t xml:space="preserve"> </w:t>
      </w:r>
      <w:r w:rsidRPr="00206ACB">
        <w:t>run</w:t>
      </w:r>
      <w:r w:rsidR="00AC466E" w:rsidRPr="00206ACB">
        <w:t xml:space="preserve"> </w:t>
      </w:r>
      <w:r w:rsidRPr="00206ACB">
        <w:t>the</w:t>
      </w:r>
      <w:r w:rsidR="00AC466E" w:rsidRPr="00206ACB">
        <w:t xml:space="preserve"> </w:t>
      </w:r>
      <w:r w:rsidRPr="00206ACB">
        <w:t>code</w:t>
      </w:r>
      <w:r w:rsidR="00AC466E" w:rsidRPr="00206ACB">
        <w:t xml:space="preserve"> </w:t>
      </w:r>
      <w:r w:rsidRPr="00206ACB">
        <w:t>before</w:t>
      </w:r>
      <w:r w:rsidR="00AC466E" w:rsidRPr="00206ACB">
        <w:t xml:space="preserve"> </w:t>
      </w:r>
      <w:r w:rsidRPr="00206ACB">
        <w:t>moving</w:t>
      </w:r>
      <w:r w:rsidR="00AC466E" w:rsidRPr="00206ACB">
        <w:t xml:space="preserve"> </w:t>
      </w:r>
      <w:r w:rsidRPr="00206ACB">
        <w:t>on.</w:t>
      </w:r>
    </w:p>
    <w:p w14:paraId="10774754" w14:textId="6A052FEE" w:rsidR="008C1294" w:rsidRPr="00206ACB" w:rsidRDefault="008C1294" w:rsidP="009944E9">
      <w:pPr>
        <w:widowControl/>
        <w:autoSpaceDE/>
        <w:autoSpaceDN/>
        <w:jc w:val="left"/>
        <w:rPr>
          <w:rFonts w:eastAsiaTheme="majorEastAsia" w:cstheme="minorHAnsi"/>
          <w:color w:val="2F5496" w:themeColor="accent1" w:themeShade="BF"/>
          <w:szCs w:val="26"/>
        </w:rPr>
      </w:pPr>
      <w:r w:rsidRPr="00206ACB">
        <w:rPr>
          <w:rFonts w:cstheme="minorHAnsi"/>
          <w:szCs w:val="26"/>
        </w:rPr>
        <w:br w:type="page"/>
      </w:r>
    </w:p>
    <w:p w14:paraId="31DB1355" w14:textId="30024656" w:rsidR="000E7EA9" w:rsidRPr="00206ACB" w:rsidRDefault="008C1294" w:rsidP="0002772B">
      <w:pPr>
        <w:pStyle w:val="Heading1"/>
        <w:rPr>
          <w:rFonts w:cstheme="minorHAnsi"/>
        </w:rPr>
      </w:pPr>
      <w:bookmarkStart w:id="105" w:name="_Toc168434233"/>
      <w:bookmarkStart w:id="106" w:name="_Toc168779354"/>
      <w:r w:rsidRPr="00206ACB">
        <w:rPr>
          <w:rFonts w:cstheme="minorHAnsi"/>
        </w:rPr>
        <w:lastRenderedPageBreak/>
        <w:t>Part</w:t>
      </w:r>
      <w:r w:rsidR="00AC466E" w:rsidRPr="00206ACB">
        <w:rPr>
          <w:rFonts w:cstheme="minorHAnsi"/>
        </w:rPr>
        <w:t xml:space="preserve"> </w:t>
      </w:r>
      <w:r w:rsidRPr="00206ACB">
        <w:rPr>
          <w:rFonts w:cstheme="minorHAnsi"/>
        </w:rPr>
        <w:t>II:</w:t>
      </w:r>
      <w:r w:rsidR="00AC466E" w:rsidRPr="00206ACB">
        <w:rPr>
          <w:rFonts w:cstheme="minorHAnsi"/>
        </w:rPr>
        <w:t xml:space="preserve"> </w:t>
      </w:r>
      <w:r w:rsidRPr="00206ACB">
        <w:rPr>
          <w:rFonts w:cstheme="minorHAnsi"/>
        </w:rPr>
        <w:t>Graphics</w:t>
      </w:r>
      <w:bookmarkEnd w:id="105"/>
      <w:bookmarkEnd w:id="106"/>
    </w:p>
    <w:p w14:paraId="06490AB0" w14:textId="05DDB252" w:rsidR="00470351" w:rsidRPr="00206ACB" w:rsidRDefault="00A22EC9">
      <w:pPr>
        <w:pStyle w:val="Heading2"/>
        <w:numPr>
          <w:ilvl w:val="0"/>
          <w:numId w:val="16"/>
        </w:numPr>
        <w:rPr>
          <w:rFonts w:cstheme="minorHAnsi"/>
        </w:rPr>
      </w:pPr>
      <w:bookmarkStart w:id="107" w:name="_Toc168434234"/>
      <w:bookmarkStart w:id="108" w:name="_Toc168779355"/>
      <w:r w:rsidRPr="00206ACB">
        <w:rPr>
          <w:rFonts w:cstheme="minorHAnsi"/>
        </w:rPr>
        <w:t>The</w:t>
      </w:r>
      <w:r w:rsidR="00AC466E" w:rsidRPr="00206ACB">
        <w:rPr>
          <w:rFonts w:cstheme="minorHAnsi"/>
        </w:rPr>
        <w:t xml:space="preserve"> </w:t>
      </w:r>
      <w:r w:rsidRPr="00206ACB">
        <w:rPr>
          <w:rFonts w:cstheme="minorHAnsi"/>
        </w:rPr>
        <w:t>PPU</w:t>
      </w:r>
      <w:bookmarkEnd w:id="107"/>
      <w:bookmarkEnd w:id="108"/>
    </w:p>
    <w:p w14:paraId="6CAEDB54" w14:textId="110096E2" w:rsidR="003A6A9D" w:rsidRPr="00206ACB" w:rsidRDefault="003A6A9D" w:rsidP="005955F3">
      <w:r w:rsidRPr="00206ACB">
        <w:t>A</w:t>
      </w:r>
      <w:r w:rsidR="00AC466E" w:rsidRPr="00206ACB">
        <w:t xml:space="preserve"> </w:t>
      </w:r>
      <w:r w:rsidRPr="00206ACB">
        <w:t>"game"</w:t>
      </w:r>
      <w:r w:rsidR="00AC466E" w:rsidRPr="00206ACB">
        <w:t xml:space="preserve"> </w:t>
      </w:r>
      <w:r w:rsidRPr="00206ACB">
        <w:t>for</w:t>
      </w:r>
      <w:r w:rsidR="00AC466E" w:rsidRPr="00206ACB">
        <w:t xml:space="preserve"> </w:t>
      </w:r>
      <w:r w:rsidRPr="00206ACB">
        <w:t>the</w:t>
      </w:r>
      <w:r w:rsidR="00AC466E" w:rsidRPr="00206ACB">
        <w:t xml:space="preserve"> </w:t>
      </w:r>
      <w:r w:rsidRPr="00206ACB">
        <w:t>NES</w:t>
      </w:r>
      <w:r w:rsidR="00AC466E" w:rsidRPr="00206ACB">
        <w:t xml:space="preserve"> </w:t>
      </w:r>
      <w:r w:rsidRPr="00206ACB">
        <w:t>is</w:t>
      </w:r>
      <w:r w:rsidR="00AC466E" w:rsidRPr="00206ACB">
        <w:t xml:space="preserve"> </w:t>
      </w:r>
      <w:r w:rsidRPr="00206ACB">
        <w:t>made</w:t>
      </w:r>
      <w:r w:rsidR="00AC466E" w:rsidRPr="00206ACB">
        <w:t xml:space="preserve"> </w:t>
      </w:r>
      <w:r w:rsidRPr="00206ACB">
        <w:t>up</w:t>
      </w:r>
      <w:r w:rsidR="00AC466E" w:rsidRPr="00206ACB">
        <w:t xml:space="preserve"> </w:t>
      </w:r>
      <w:r w:rsidRPr="00206ACB">
        <w:t>of</w:t>
      </w:r>
      <w:r w:rsidR="00AC466E" w:rsidRPr="00206ACB">
        <w:t xml:space="preserve"> </w:t>
      </w:r>
      <w:r w:rsidRPr="00206ACB">
        <w:t>three</w:t>
      </w:r>
      <w:r w:rsidR="00AC466E" w:rsidRPr="00206ACB">
        <w:t xml:space="preserve"> </w:t>
      </w:r>
      <w:r w:rsidRPr="00206ACB">
        <w:t>components:</w:t>
      </w:r>
      <w:r w:rsidR="00AC466E" w:rsidRPr="00206ACB">
        <w:t xml:space="preserve"> </w:t>
      </w:r>
      <w:r w:rsidRPr="00206ACB">
        <w:t>graphics</w:t>
      </w:r>
      <w:r w:rsidR="00AC466E" w:rsidRPr="00206ACB">
        <w:t xml:space="preserve"> </w:t>
      </w:r>
      <w:r w:rsidRPr="00206ACB">
        <w:t>displayed</w:t>
      </w:r>
      <w:r w:rsidR="00AC466E" w:rsidRPr="00206ACB">
        <w:t xml:space="preserve"> </w:t>
      </w:r>
      <w:r w:rsidRPr="00206ACB">
        <w:t>on</w:t>
      </w:r>
      <w:r w:rsidR="00AC466E" w:rsidRPr="00206ACB">
        <w:t xml:space="preserve"> </w:t>
      </w:r>
      <w:r w:rsidRPr="00206ACB">
        <w:t>a</w:t>
      </w:r>
      <w:r w:rsidR="00AC466E" w:rsidRPr="00206ACB">
        <w:t xml:space="preserve"> </w:t>
      </w:r>
      <w:r w:rsidRPr="00206ACB">
        <w:t>screen,</w:t>
      </w:r>
      <w:r w:rsidR="00AC466E" w:rsidRPr="00206ACB">
        <w:t xml:space="preserve"> </w:t>
      </w:r>
      <w:r w:rsidRPr="00206ACB">
        <w:t>user</w:t>
      </w:r>
      <w:r w:rsidR="00AC466E" w:rsidRPr="00206ACB">
        <w:t xml:space="preserve"> </w:t>
      </w:r>
      <w:r w:rsidRPr="00206ACB">
        <w:t>input</w:t>
      </w:r>
      <w:r w:rsidR="00AC466E" w:rsidRPr="00206ACB">
        <w:t xml:space="preserve"> </w:t>
      </w:r>
      <w:r w:rsidRPr="00206ACB">
        <w:t>through</w:t>
      </w:r>
      <w:r w:rsidR="00AC466E" w:rsidRPr="00206ACB">
        <w:t xml:space="preserve"> </w:t>
      </w:r>
      <w:r w:rsidRPr="00206ACB">
        <w:t>some</w:t>
      </w:r>
      <w:r w:rsidR="00AC466E" w:rsidRPr="00206ACB">
        <w:t xml:space="preserve"> </w:t>
      </w:r>
      <w:r w:rsidRPr="00206ACB">
        <w:t>kind</w:t>
      </w:r>
      <w:r w:rsidR="00AC466E" w:rsidRPr="00206ACB">
        <w:t xml:space="preserve"> </w:t>
      </w:r>
      <w:r w:rsidRPr="00206ACB">
        <w:t>of</w:t>
      </w:r>
      <w:r w:rsidR="00AC466E" w:rsidRPr="00206ACB">
        <w:t xml:space="preserve"> </w:t>
      </w:r>
      <w:r w:rsidRPr="00206ACB">
        <w:t>controller,</w:t>
      </w:r>
      <w:r w:rsidR="00AC466E" w:rsidRPr="00206ACB">
        <w:t xml:space="preserve"> </w:t>
      </w:r>
      <w:r w:rsidRPr="00206ACB">
        <w:t>and</w:t>
      </w:r>
      <w:r w:rsidR="00AC466E" w:rsidRPr="00206ACB">
        <w:t xml:space="preserve"> </w:t>
      </w:r>
      <w:r w:rsidRPr="00206ACB">
        <w:t>audio</w:t>
      </w:r>
      <w:r w:rsidR="00AC466E" w:rsidRPr="00206ACB">
        <w:t xml:space="preserve"> </w:t>
      </w:r>
      <w:r w:rsidRPr="00206ACB">
        <w:t>for</w:t>
      </w:r>
      <w:r w:rsidR="00AC466E" w:rsidRPr="00206ACB">
        <w:t xml:space="preserve"> </w:t>
      </w:r>
      <w:r w:rsidRPr="00206ACB">
        <w:t>music</w:t>
      </w:r>
      <w:r w:rsidR="00AC466E" w:rsidRPr="00206ACB">
        <w:t xml:space="preserve"> </w:t>
      </w:r>
      <w:r w:rsidRPr="00206ACB">
        <w:t>and</w:t>
      </w:r>
      <w:r w:rsidR="00AC466E" w:rsidRPr="00206ACB">
        <w:t xml:space="preserve"> </w:t>
      </w:r>
      <w:r w:rsidRPr="00206ACB">
        <w:t>sound</w:t>
      </w:r>
      <w:r w:rsidR="00AC466E" w:rsidRPr="00206ACB">
        <w:t xml:space="preserve"> </w:t>
      </w:r>
      <w:r w:rsidRPr="00206ACB">
        <w:t>effects.</w:t>
      </w:r>
      <w:r w:rsidR="00AC466E" w:rsidRPr="00206ACB">
        <w:t xml:space="preserve"> </w:t>
      </w:r>
      <w:r w:rsidRPr="00206ACB">
        <w:t>The</w:t>
      </w:r>
      <w:r w:rsidR="00AC466E" w:rsidRPr="00206ACB">
        <w:t xml:space="preserve"> </w:t>
      </w:r>
      <w:r w:rsidRPr="00206ACB">
        <w:t>game</w:t>
      </w:r>
      <w:r w:rsidR="00AC466E" w:rsidRPr="00206ACB">
        <w:t xml:space="preserve"> </w:t>
      </w:r>
      <w:r w:rsidRPr="00206ACB">
        <w:t>uses</w:t>
      </w:r>
      <w:r w:rsidR="00AC466E" w:rsidRPr="00206ACB">
        <w:t xml:space="preserve"> </w:t>
      </w:r>
      <w:r w:rsidRPr="00206ACB">
        <w:t>the</w:t>
      </w:r>
      <w:r w:rsidR="00AC466E" w:rsidRPr="00206ACB">
        <w:t xml:space="preserve"> </w:t>
      </w:r>
      <w:r w:rsidRPr="00206ACB">
        <w:t>user's</w:t>
      </w:r>
      <w:r w:rsidR="00AC466E" w:rsidRPr="00206ACB">
        <w:t xml:space="preserve"> </w:t>
      </w:r>
      <w:r w:rsidRPr="00206ACB">
        <w:t>input</w:t>
      </w:r>
      <w:r w:rsidR="00AC466E" w:rsidRPr="00206ACB">
        <w:t xml:space="preserve"> </w:t>
      </w:r>
      <w:r w:rsidRPr="00206ACB">
        <w:t>to</w:t>
      </w:r>
      <w:r w:rsidR="00AC466E" w:rsidRPr="00206ACB">
        <w:t xml:space="preserve"> </w:t>
      </w:r>
      <w:r w:rsidRPr="00206ACB">
        <w:t>change</w:t>
      </w:r>
      <w:r w:rsidR="00AC466E" w:rsidRPr="00206ACB">
        <w:t xml:space="preserve"> </w:t>
      </w:r>
      <w:r w:rsidRPr="00206ACB">
        <w:t>the</w:t>
      </w:r>
      <w:r w:rsidR="00AC466E" w:rsidRPr="00206ACB">
        <w:t xml:space="preserve"> </w:t>
      </w:r>
      <w:r w:rsidRPr="00206ACB">
        <w:t>graphics</w:t>
      </w:r>
      <w:r w:rsidR="00AC466E" w:rsidRPr="00206ACB">
        <w:t xml:space="preserve"> </w:t>
      </w:r>
      <w:r w:rsidRPr="00206ACB">
        <w:t>it</w:t>
      </w:r>
      <w:r w:rsidR="00AC466E" w:rsidRPr="00206ACB">
        <w:t xml:space="preserve"> </w:t>
      </w:r>
      <w:r w:rsidRPr="00206ACB">
        <w:t>displays</w:t>
      </w:r>
      <w:r w:rsidR="00AC466E" w:rsidRPr="00206ACB">
        <w:t xml:space="preserve"> </w:t>
      </w:r>
      <w:r w:rsidRPr="00206ACB">
        <w:t>and</w:t>
      </w:r>
      <w:r w:rsidR="00AC466E" w:rsidRPr="00206ACB">
        <w:t xml:space="preserve"> </w:t>
      </w:r>
      <w:r w:rsidRPr="00206ACB">
        <w:t>the</w:t>
      </w:r>
      <w:r w:rsidR="00AC466E" w:rsidRPr="00206ACB">
        <w:t xml:space="preserve"> </w:t>
      </w:r>
      <w:r w:rsidRPr="00206ACB">
        <w:t>audio</w:t>
      </w:r>
      <w:r w:rsidR="00AC466E" w:rsidRPr="00206ACB">
        <w:t xml:space="preserve"> </w:t>
      </w:r>
      <w:r w:rsidRPr="00206ACB">
        <w:t>it</w:t>
      </w:r>
      <w:r w:rsidR="00AC466E" w:rsidRPr="00206ACB">
        <w:t xml:space="preserve"> </w:t>
      </w:r>
      <w:r w:rsidRPr="00206ACB">
        <w:t>plays,</w:t>
      </w:r>
      <w:r w:rsidR="00AC466E" w:rsidRPr="00206ACB">
        <w:t xml:space="preserve"> </w:t>
      </w:r>
      <w:r w:rsidRPr="00206ACB">
        <w:t>until</w:t>
      </w:r>
      <w:r w:rsidR="00AC466E" w:rsidRPr="00206ACB">
        <w:t xml:space="preserve"> </w:t>
      </w:r>
      <w:r w:rsidRPr="00206ACB">
        <w:t>the</w:t>
      </w:r>
      <w:r w:rsidR="00AC466E" w:rsidRPr="00206ACB">
        <w:t xml:space="preserve"> </w:t>
      </w:r>
      <w:r w:rsidRPr="00206ACB">
        <w:t>user</w:t>
      </w:r>
      <w:r w:rsidR="00AC466E" w:rsidRPr="00206ACB">
        <w:t xml:space="preserve"> </w:t>
      </w:r>
      <w:r w:rsidRPr="00206ACB">
        <w:t>turns</w:t>
      </w:r>
      <w:r w:rsidR="00AC466E" w:rsidRPr="00206ACB">
        <w:t xml:space="preserve"> </w:t>
      </w:r>
      <w:r w:rsidRPr="00206ACB">
        <w:t>off</w:t>
      </w:r>
      <w:r w:rsidR="00AC466E" w:rsidRPr="00206ACB">
        <w:t xml:space="preserve"> </w:t>
      </w:r>
      <w:r w:rsidRPr="00206ACB">
        <w:t>the</w:t>
      </w:r>
      <w:r w:rsidR="00AC466E" w:rsidRPr="00206ACB">
        <w:t xml:space="preserve"> </w:t>
      </w:r>
      <w:r w:rsidRPr="00206ACB">
        <w:t>system.</w:t>
      </w:r>
      <w:r w:rsidR="00AC466E" w:rsidRPr="00206ACB">
        <w:t xml:space="preserve"> </w:t>
      </w:r>
      <w:r w:rsidRPr="00206ACB">
        <w:t>In</w:t>
      </w:r>
      <w:r w:rsidR="00AC466E" w:rsidRPr="00206ACB">
        <w:t xml:space="preserve"> </w:t>
      </w:r>
      <w:r w:rsidRPr="00206ACB">
        <w:t>this</w:t>
      </w:r>
      <w:r w:rsidR="00AC466E" w:rsidRPr="00206ACB">
        <w:t xml:space="preserve"> </w:t>
      </w:r>
      <w:r w:rsidRPr="00206ACB">
        <w:t>set</w:t>
      </w:r>
      <w:r w:rsidR="00AC466E" w:rsidRPr="00206ACB">
        <w:t xml:space="preserve"> </w:t>
      </w:r>
      <w:r w:rsidRPr="00206ACB">
        <w:t>of</w:t>
      </w:r>
      <w:r w:rsidR="00AC466E" w:rsidRPr="00206ACB">
        <w:t xml:space="preserve"> </w:t>
      </w:r>
      <w:r w:rsidRPr="00206ACB">
        <w:t>chapters,</w:t>
      </w:r>
      <w:r w:rsidR="00AC466E" w:rsidRPr="00206ACB">
        <w:t xml:space="preserve"> </w:t>
      </w:r>
      <w:r w:rsidRPr="00206ACB">
        <w:t>we</w:t>
      </w:r>
      <w:r w:rsidR="00AC466E" w:rsidRPr="00206ACB">
        <w:t xml:space="preserve"> </w:t>
      </w:r>
      <w:r w:rsidRPr="00206ACB">
        <w:t>will</w:t>
      </w:r>
      <w:r w:rsidR="00AC466E" w:rsidRPr="00206ACB">
        <w:t xml:space="preserve"> </w:t>
      </w:r>
      <w:r w:rsidRPr="00206ACB">
        <w:t>look</w:t>
      </w:r>
      <w:r w:rsidR="00AC466E" w:rsidRPr="00206ACB">
        <w:t xml:space="preserve"> </w:t>
      </w:r>
      <w:r w:rsidRPr="00206ACB">
        <w:t>at</w:t>
      </w:r>
      <w:r w:rsidR="00AC466E" w:rsidRPr="00206ACB">
        <w:t xml:space="preserve"> </w:t>
      </w:r>
      <w:r w:rsidRPr="00206ACB">
        <w:t>each</w:t>
      </w:r>
      <w:r w:rsidR="00AC466E" w:rsidRPr="00206ACB">
        <w:t xml:space="preserve"> </w:t>
      </w:r>
      <w:r w:rsidRPr="00206ACB">
        <w:t>of</w:t>
      </w:r>
      <w:r w:rsidR="00AC466E" w:rsidRPr="00206ACB">
        <w:t xml:space="preserve"> </w:t>
      </w:r>
      <w:r w:rsidRPr="00206ACB">
        <w:t>these</w:t>
      </w:r>
      <w:r w:rsidR="00AC466E" w:rsidRPr="00206ACB">
        <w:t xml:space="preserve"> </w:t>
      </w:r>
      <w:r w:rsidRPr="00206ACB">
        <w:t>three</w:t>
      </w:r>
      <w:r w:rsidR="00AC466E" w:rsidRPr="00206ACB">
        <w:t xml:space="preserve"> </w:t>
      </w:r>
      <w:r w:rsidRPr="00206ACB">
        <w:t>components,</w:t>
      </w:r>
      <w:r w:rsidR="00AC466E" w:rsidRPr="00206ACB">
        <w:t xml:space="preserve"> </w:t>
      </w:r>
      <w:r w:rsidRPr="00206ACB">
        <w:t>beginning</w:t>
      </w:r>
      <w:r w:rsidR="00AC466E" w:rsidRPr="00206ACB">
        <w:t xml:space="preserve"> </w:t>
      </w:r>
      <w:r w:rsidRPr="00206ACB">
        <w:t>with</w:t>
      </w:r>
      <w:r w:rsidR="00AC466E" w:rsidRPr="00206ACB">
        <w:t xml:space="preserve"> </w:t>
      </w:r>
      <w:r w:rsidRPr="00206ACB">
        <w:t>how</w:t>
      </w:r>
      <w:r w:rsidR="00AC466E" w:rsidRPr="00206ACB">
        <w:t xml:space="preserve"> </w:t>
      </w:r>
      <w:r w:rsidRPr="00206ACB">
        <w:t>the</w:t>
      </w:r>
      <w:r w:rsidR="00AC466E" w:rsidRPr="00206ACB">
        <w:t xml:space="preserve"> </w:t>
      </w:r>
      <w:r w:rsidRPr="00206ACB">
        <w:t>NES</w:t>
      </w:r>
      <w:r w:rsidR="00AC466E" w:rsidRPr="00206ACB">
        <w:t xml:space="preserve"> </w:t>
      </w:r>
      <w:r w:rsidRPr="00206ACB">
        <w:t>displays</w:t>
      </w:r>
      <w:r w:rsidR="00AC466E" w:rsidRPr="00206ACB">
        <w:t xml:space="preserve"> </w:t>
      </w:r>
      <w:r w:rsidRPr="00206ACB">
        <w:t>graphics.</w:t>
      </w:r>
    </w:p>
    <w:p w14:paraId="5E16DBA2" w14:textId="10747885" w:rsidR="00664763" w:rsidRPr="00206ACB" w:rsidRDefault="00664763" w:rsidP="006E23DB">
      <w:pPr>
        <w:pStyle w:val="Heading3"/>
        <w:rPr>
          <w:rFonts w:cstheme="minorHAnsi"/>
        </w:rPr>
      </w:pPr>
      <w:bookmarkStart w:id="109" w:name="_Toc168434235"/>
      <w:bookmarkStart w:id="110" w:name="_Toc168779356"/>
      <w:r w:rsidRPr="00206ACB">
        <w:rPr>
          <w:rFonts w:cstheme="minorHAnsi"/>
        </w:rPr>
        <w:t>Palettes</w:t>
      </w:r>
      <w:bookmarkEnd w:id="109"/>
      <w:bookmarkEnd w:id="110"/>
    </w:p>
    <w:p w14:paraId="0A18B65E" w14:textId="1EEB4A70" w:rsidR="0086236F" w:rsidRPr="00206ACB" w:rsidRDefault="0086236F" w:rsidP="005955F3">
      <w:r w:rsidRPr="00206ACB">
        <w:t>As</w:t>
      </w:r>
      <w:r w:rsidR="00AC466E" w:rsidRPr="00206ACB">
        <w:t xml:space="preserve"> </w:t>
      </w:r>
      <w:r w:rsidRPr="00206ACB">
        <w:t>you</w:t>
      </w:r>
      <w:r w:rsidR="00AC466E" w:rsidRPr="00206ACB">
        <w:t xml:space="preserve"> </w:t>
      </w:r>
      <w:r w:rsidRPr="00206ACB">
        <w:t>may</w:t>
      </w:r>
      <w:r w:rsidR="00AC466E" w:rsidRPr="00206ACB">
        <w:t xml:space="preserve"> </w:t>
      </w:r>
      <w:r w:rsidRPr="00206ACB">
        <w:t>remember</w:t>
      </w:r>
      <w:r w:rsidR="00AC466E" w:rsidRPr="00206ACB">
        <w:t xml:space="preserve"> </w:t>
      </w:r>
      <w:r w:rsidRPr="00206ACB">
        <w:t>from</w:t>
      </w:r>
      <w:r w:rsidR="00AC466E" w:rsidRPr="00206ACB">
        <w:t xml:space="preserve"> </w:t>
      </w:r>
      <w:hyperlink r:id="rId83" w:history="1">
        <w:r w:rsidRPr="00206ACB">
          <w:rPr>
            <w:rStyle w:val="Hyperlink"/>
            <w:rFonts w:eastAsiaTheme="majorEastAsia" w:cstheme="minorHAnsi"/>
            <w:color w:val="82642B"/>
            <w:szCs w:val="26"/>
          </w:rPr>
          <w:t>Chapter</w:t>
        </w:r>
        <w:r w:rsidR="00AC466E" w:rsidRPr="00206ACB">
          <w:rPr>
            <w:rStyle w:val="Hyperlink"/>
            <w:rFonts w:eastAsiaTheme="majorEastAsia" w:cstheme="minorHAnsi"/>
            <w:color w:val="82642B"/>
            <w:szCs w:val="26"/>
          </w:rPr>
          <w:t xml:space="preserve"> </w:t>
        </w:r>
        <w:r w:rsidRPr="00206ACB">
          <w:rPr>
            <w:rStyle w:val="Hyperlink"/>
            <w:rFonts w:eastAsiaTheme="majorEastAsia" w:cstheme="minorHAnsi"/>
            <w:color w:val="82642B"/>
            <w:szCs w:val="26"/>
          </w:rPr>
          <w:t>4</w:t>
        </w:r>
      </w:hyperlink>
      <w:r w:rsidRPr="00206ACB">
        <w:t>,</w:t>
      </w:r>
      <w:r w:rsidR="00AC466E" w:rsidRPr="00206ACB">
        <w:t xml:space="preserve"> </w:t>
      </w:r>
      <w:r w:rsidRPr="00206ACB">
        <w:t>the</w:t>
      </w:r>
      <w:r w:rsidR="00AC466E" w:rsidRPr="00206ACB">
        <w:t xml:space="preserve"> </w:t>
      </w:r>
      <w:r w:rsidRPr="00206ACB">
        <w:t>NES</w:t>
      </w:r>
      <w:r w:rsidR="00AC466E" w:rsidRPr="00206ACB">
        <w:t xml:space="preserve"> </w:t>
      </w:r>
      <w:r w:rsidRPr="00206ACB">
        <w:t>uses</w:t>
      </w:r>
      <w:r w:rsidR="00AC466E" w:rsidRPr="00206ACB">
        <w:t xml:space="preserve"> </w:t>
      </w:r>
      <w:r w:rsidRPr="00206ACB">
        <w:t>a</w:t>
      </w:r>
      <w:r w:rsidR="00AC466E" w:rsidRPr="00206ACB">
        <w:t xml:space="preserve"> </w:t>
      </w:r>
      <w:r w:rsidRPr="00206ACB">
        <w:t>fixed</w:t>
      </w:r>
      <w:r w:rsidR="00AC466E" w:rsidRPr="00206ACB">
        <w:t xml:space="preserve"> </w:t>
      </w:r>
      <w:r w:rsidRPr="00206ACB">
        <w:t>set</w:t>
      </w:r>
      <w:r w:rsidR="00AC466E" w:rsidRPr="00206ACB">
        <w:t xml:space="preserve"> </w:t>
      </w:r>
      <w:r w:rsidRPr="00206ACB">
        <w:t>of</w:t>
      </w:r>
      <w:r w:rsidR="00AC466E" w:rsidRPr="00206ACB">
        <w:t xml:space="preserve"> </w:t>
      </w:r>
      <w:r w:rsidRPr="00206ACB">
        <w:t>64</w:t>
      </w:r>
      <w:r w:rsidR="00AC466E" w:rsidRPr="00206ACB">
        <w:t xml:space="preserve"> </w:t>
      </w:r>
      <w:r w:rsidRPr="00206ACB">
        <w:t>colors</w:t>
      </w:r>
      <w:r w:rsidR="00AC466E" w:rsidRPr="00206ACB">
        <w:t xml:space="preserve"> </w:t>
      </w:r>
      <w:r w:rsidRPr="00206ACB">
        <w:t>for</w:t>
      </w:r>
      <w:r w:rsidR="00AC466E" w:rsidRPr="00206ACB">
        <w:t xml:space="preserve"> </w:t>
      </w:r>
      <w:r w:rsidRPr="00206ACB">
        <w:t>all</w:t>
      </w:r>
      <w:r w:rsidR="00AC466E" w:rsidRPr="00206ACB">
        <w:t xml:space="preserve"> </w:t>
      </w:r>
      <w:r w:rsidRPr="00206ACB">
        <w:t>of</w:t>
      </w:r>
      <w:r w:rsidR="00AC466E" w:rsidRPr="00206ACB">
        <w:t xml:space="preserve"> </w:t>
      </w:r>
      <w:r w:rsidRPr="00206ACB">
        <w:t>its</w:t>
      </w:r>
      <w:r w:rsidR="00AC466E" w:rsidRPr="00206ACB">
        <w:t xml:space="preserve"> </w:t>
      </w:r>
      <w:r w:rsidRPr="00206ACB">
        <w:t>graphics.</w:t>
      </w:r>
    </w:p>
    <w:p w14:paraId="5B9B2836" w14:textId="77777777" w:rsidR="0086236F" w:rsidRPr="00206ACB" w:rsidRDefault="0086236F" w:rsidP="00984BC8">
      <w:pPr>
        <w:ind w:firstLine="0"/>
        <w:jc w:val="center"/>
        <w:rPr>
          <w:rFonts w:cstheme="minorHAnsi"/>
          <w:szCs w:val="26"/>
        </w:rPr>
      </w:pPr>
      <w:r w:rsidRPr="00206ACB">
        <w:rPr>
          <w:rFonts w:cstheme="minorHAnsi"/>
          <w:noProof/>
          <w:szCs w:val="26"/>
        </w:rPr>
        <w:drawing>
          <wp:inline distT="0" distB="0" distL="0" distR="0" wp14:anchorId="00FD2247" wp14:editId="13E24169">
            <wp:extent cx="4761865" cy="1367155"/>
            <wp:effectExtent l="0" t="0" r="635" b="4445"/>
            <wp:docPr id="4" name="Picture 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ckground patter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1865" cy="1367155"/>
                    </a:xfrm>
                    <a:prstGeom prst="rect">
                      <a:avLst/>
                    </a:prstGeom>
                    <a:noFill/>
                    <a:ln>
                      <a:noFill/>
                    </a:ln>
                  </pic:spPr>
                </pic:pic>
              </a:graphicData>
            </a:graphic>
          </wp:inline>
        </w:drawing>
      </w:r>
    </w:p>
    <w:p w14:paraId="7118ECF1" w14:textId="7531EDCB" w:rsidR="0086236F" w:rsidRPr="00206ACB" w:rsidRDefault="0086236F" w:rsidP="00984BC8">
      <w:pPr>
        <w:ind w:firstLine="0"/>
        <w:jc w:val="center"/>
        <w:rPr>
          <w:rFonts w:cstheme="minorHAnsi"/>
          <w:szCs w:val="26"/>
        </w:rPr>
      </w:pPr>
      <w:r w:rsidRPr="00206ACB">
        <w:rPr>
          <w:rFonts w:cstheme="minorHAnsi"/>
          <w:szCs w:val="26"/>
        </w:rPr>
        <w:t>The</w:t>
      </w:r>
      <w:r w:rsidR="00AC466E" w:rsidRPr="00206ACB">
        <w:rPr>
          <w:rFonts w:cstheme="minorHAnsi"/>
          <w:szCs w:val="26"/>
        </w:rPr>
        <w:t xml:space="preserve"> </w:t>
      </w:r>
      <w:r w:rsidRPr="00206ACB">
        <w:rPr>
          <w:rFonts w:cstheme="minorHAnsi"/>
          <w:szCs w:val="26"/>
        </w:rPr>
        <w:t>NES</w:t>
      </w:r>
      <w:r w:rsidR="00AC466E" w:rsidRPr="00206ACB">
        <w:rPr>
          <w:rFonts w:cstheme="minorHAnsi"/>
          <w:szCs w:val="26"/>
        </w:rPr>
        <w:t xml:space="preserve"> </w:t>
      </w:r>
      <w:r w:rsidRPr="00206ACB">
        <w:rPr>
          <w:rFonts w:cstheme="minorHAnsi"/>
          <w:szCs w:val="26"/>
        </w:rPr>
        <w:t>color</w:t>
      </w:r>
      <w:r w:rsidR="00AC466E" w:rsidRPr="00206ACB">
        <w:rPr>
          <w:rFonts w:cstheme="minorHAnsi"/>
          <w:szCs w:val="26"/>
        </w:rPr>
        <w:t xml:space="preserve"> </w:t>
      </w:r>
      <w:r w:rsidRPr="00206ACB">
        <w:rPr>
          <w:rFonts w:cstheme="minorHAnsi"/>
          <w:szCs w:val="26"/>
        </w:rPr>
        <w:t>palette.</w:t>
      </w:r>
    </w:p>
    <w:p w14:paraId="5F403897" w14:textId="0CAE4240" w:rsidR="0086236F" w:rsidRPr="00206ACB" w:rsidRDefault="0086236F" w:rsidP="003F37AB">
      <w:r w:rsidRPr="00206ACB">
        <w:t>These</w:t>
      </w:r>
      <w:r w:rsidR="00AC466E" w:rsidRPr="00206ACB">
        <w:t xml:space="preserve"> </w:t>
      </w:r>
      <w:r w:rsidRPr="00206ACB">
        <w:t>colors</w:t>
      </w:r>
      <w:r w:rsidR="00AC466E" w:rsidRPr="00206ACB">
        <w:t xml:space="preserve"> </w:t>
      </w:r>
      <w:r w:rsidRPr="00206ACB">
        <w:t>are</w:t>
      </w:r>
      <w:r w:rsidR="00AC466E" w:rsidRPr="00206ACB">
        <w:t xml:space="preserve"> </w:t>
      </w:r>
      <w:r w:rsidRPr="00206ACB">
        <w:t>used</w:t>
      </w:r>
      <w:r w:rsidR="00AC466E" w:rsidRPr="00206ACB">
        <w:t xml:space="preserve"> </w:t>
      </w:r>
      <w:r w:rsidRPr="00206ACB">
        <w:t>to</w:t>
      </w:r>
      <w:r w:rsidR="00AC466E" w:rsidRPr="00206ACB">
        <w:t xml:space="preserve"> </w:t>
      </w:r>
      <w:r w:rsidRPr="00206ACB">
        <w:t>fill</w:t>
      </w:r>
      <w:r w:rsidR="00AC466E" w:rsidRPr="00206ACB">
        <w:t xml:space="preserve"> </w:t>
      </w:r>
      <w:r w:rsidRPr="00206ACB">
        <w:t>slots</w:t>
      </w:r>
      <w:r w:rsidR="00AC466E" w:rsidRPr="00206ACB">
        <w:t xml:space="preserve"> </w:t>
      </w:r>
      <w:r w:rsidRPr="00206ACB">
        <w:t>in</w:t>
      </w:r>
      <w:r w:rsidR="00AC466E" w:rsidRPr="00206ACB">
        <w:t xml:space="preserve"> </w:t>
      </w:r>
      <w:r w:rsidRPr="00206ACB">
        <w:t>eight</w:t>
      </w:r>
      <w:r w:rsidR="00AC466E" w:rsidRPr="00206ACB">
        <w:t xml:space="preserve"> </w:t>
      </w:r>
      <w:r w:rsidRPr="00206ACB">
        <w:t>four-color</w:t>
      </w:r>
      <w:r w:rsidR="00AC466E" w:rsidRPr="00206ACB">
        <w:t xml:space="preserve"> </w:t>
      </w:r>
      <w:r w:rsidRPr="00206ACB">
        <w:rPr>
          <w:rStyle w:val="Emphasis"/>
          <w:rFonts w:cstheme="minorHAnsi"/>
          <w:color w:val="111111"/>
          <w:szCs w:val="26"/>
        </w:rPr>
        <w:t>palettes</w:t>
      </w:r>
      <w:r w:rsidRPr="00206ACB">
        <w:t>.</w:t>
      </w:r>
      <w:r w:rsidR="00AC466E" w:rsidRPr="00206ACB">
        <w:t xml:space="preserve"> </w:t>
      </w:r>
      <w:r w:rsidRPr="00206ACB">
        <w:t>Four</w:t>
      </w:r>
      <w:r w:rsidR="00AC466E" w:rsidRPr="00206ACB">
        <w:t xml:space="preserve"> </w:t>
      </w:r>
      <w:r w:rsidRPr="00206ACB">
        <w:t>palettes</w:t>
      </w:r>
      <w:r w:rsidR="00AC466E" w:rsidRPr="00206ACB">
        <w:t xml:space="preserve"> </w:t>
      </w:r>
      <w:r w:rsidRPr="00206ACB">
        <w:t>are</w:t>
      </w:r>
      <w:r w:rsidR="00AC466E" w:rsidRPr="00206ACB">
        <w:t xml:space="preserve"> </w:t>
      </w:r>
      <w:r w:rsidRPr="00206ACB">
        <w:t>used</w:t>
      </w:r>
      <w:r w:rsidR="00AC466E" w:rsidRPr="00206ACB">
        <w:t xml:space="preserve"> </w:t>
      </w:r>
      <w:r w:rsidRPr="00206ACB">
        <w:t>to</w:t>
      </w:r>
      <w:r w:rsidR="00AC466E" w:rsidRPr="00206ACB">
        <w:t xml:space="preserve"> </w:t>
      </w:r>
      <w:r w:rsidRPr="00206ACB">
        <w:t>draw</w:t>
      </w:r>
      <w:r w:rsidR="00AC466E" w:rsidRPr="00206ACB">
        <w:t xml:space="preserve"> </w:t>
      </w:r>
      <w:r w:rsidRPr="00206ACB">
        <w:t>background</w:t>
      </w:r>
      <w:r w:rsidR="00AC466E" w:rsidRPr="00206ACB">
        <w:t xml:space="preserve"> </w:t>
      </w:r>
      <w:r w:rsidRPr="00206ACB">
        <w:t>objects,</w:t>
      </w:r>
      <w:r w:rsidR="00AC466E" w:rsidRPr="00206ACB">
        <w:t xml:space="preserve"> </w:t>
      </w:r>
      <w:r w:rsidRPr="00206ACB">
        <w:t>and</w:t>
      </w:r>
      <w:r w:rsidR="00AC466E" w:rsidRPr="00206ACB">
        <w:t xml:space="preserve"> </w:t>
      </w:r>
      <w:r w:rsidRPr="00206ACB">
        <w:t>the</w:t>
      </w:r>
      <w:r w:rsidR="00AC466E" w:rsidRPr="00206ACB">
        <w:t xml:space="preserve"> </w:t>
      </w:r>
      <w:r w:rsidRPr="00206ACB">
        <w:t>other</w:t>
      </w:r>
      <w:r w:rsidR="00AC466E" w:rsidRPr="00206ACB">
        <w:t xml:space="preserve"> </w:t>
      </w:r>
      <w:r w:rsidRPr="00206ACB">
        <w:t>four</w:t>
      </w:r>
      <w:r w:rsidR="00AC466E" w:rsidRPr="00206ACB">
        <w:t xml:space="preserve"> </w:t>
      </w:r>
      <w:r w:rsidRPr="00206ACB">
        <w:t>palettes</w:t>
      </w:r>
      <w:r w:rsidR="00AC466E" w:rsidRPr="00206ACB">
        <w:t xml:space="preserve"> </w:t>
      </w:r>
      <w:r w:rsidRPr="00206ACB">
        <w:t>are</w:t>
      </w:r>
      <w:r w:rsidR="00AC466E" w:rsidRPr="00206ACB">
        <w:t xml:space="preserve"> </w:t>
      </w:r>
      <w:r w:rsidRPr="00206ACB">
        <w:t>used</w:t>
      </w:r>
      <w:r w:rsidR="00AC466E" w:rsidRPr="00206ACB">
        <w:t xml:space="preserve"> </w:t>
      </w:r>
      <w:r w:rsidRPr="00206ACB">
        <w:t>to</w:t>
      </w:r>
      <w:r w:rsidR="00AC466E" w:rsidRPr="00206ACB">
        <w:t xml:space="preserve"> </w:t>
      </w:r>
      <w:r w:rsidRPr="00206ACB">
        <w:t>draw</w:t>
      </w:r>
      <w:r w:rsidR="00AC466E" w:rsidRPr="00206ACB">
        <w:t xml:space="preserve"> </w:t>
      </w:r>
      <w:r w:rsidRPr="00206ACB">
        <w:rPr>
          <w:rStyle w:val="Emphasis"/>
          <w:rFonts w:cstheme="minorHAnsi"/>
          <w:color w:val="111111"/>
          <w:szCs w:val="26"/>
        </w:rPr>
        <w:t>sprites</w:t>
      </w:r>
      <w:r w:rsidRPr="00206ACB">
        <w:t>,</w:t>
      </w:r>
      <w:r w:rsidR="00AC466E" w:rsidRPr="00206ACB">
        <w:t xml:space="preserve"> </w:t>
      </w:r>
      <w:r w:rsidRPr="00206ACB">
        <w:t>objects</w:t>
      </w:r>
      <w:r w:rsidR="00AC466E" w:rsidRPr="00206ACB">
        <w:t xml:space="preserve"> </w:t>
      </w:r>
      <w:r w:rsidRPr="00206ACB">
        <w:t>in</w:t>
      </w:r>
      <w:r w:rsidR="00AC466E" w:rsidRPr="00206ACB">
        <w:t xml:space="preserve"> </w:t>
      </w:r>
      <w:r w:rsidRPr="00206ACB">
        <w:t>the</w:t>
      </w:r>
      <w:r w:rsidR="00AC466E" w:rsidRPr="00206ACB">
        <w:t xml:space="preserve"> </w:t>
      </w:r>
      <w:r w:rsidRPr="00206ACB">
        <w:t>"foreground".</w:t>
      </w:r>
      <w:r w:rsidR="00AC466E" w:rsidRPr="00206ACB">
        <w:t xml:space="preserve"> </w:t>
      </w:r>
      <w:r w:rsidRPr="00206ACB">
        <w:t>Each</w:t>
      </w:r>
      <w:r w:rsidR="00AC466E" w:rsidRPr="00206ACB">
        <w:t xml:space="preserve"> </w:t>
      </w:r>
      <w:r w:rsidRPr="00206ACB">
        <w:t>thing</w:t>
      </w:r>
      <w:r w:rsidR="00AC466E" w:rsidRPr="00206ACB">
        <w:t xml:space="preserve"> </w:t>
      </w:r>
      <w:r w:rsidRPr="00206ACB">
        <w:t>drawn</w:t>
      </w:r>
      <w:r w:rsidR="00AC466E" w:rsidRPr="00206ACB">
        <w:t xml:space="preserve"> </w:t>
      </w:r>
      <w:r w:rsidRPr="00206ACB">
        <w:t>to</w:t>
      </w:r>
      <w:r w:rsidR="00AC466E" w:rsidRPr="00206ACB">
        <w:t xml:space="preserve"> </w:t>
      </w:r>
      <w:r w:rsidRPr="00206ACB">
        <w:t>the</w:t>
      </w:r>
      <w:r w:rsidR="00AC466E" w:rsidRPr="00206ACB">
        <w:t xml:space="preserve"> </w:t>
      </w:r>
      <w:r w:rsidRPr="00206ACB">
        <w:t>screen</w:t>
      </w:r>
      <w:r w:rsidR="00AC466E" w:rsidRPr="00206ACB">
        <w:t xml:space="preserve"> </w:t>
      </w:r>
      <w:r w:rsidRPr="00206ACB">
        <w:t>uses</w:t>
      </w:r>
      <w:r w:rsidR="00AC466E" w:rsidRPr="00206ACB">
        <w:t xml:space="preserve"> </w:t>
      </w:r>
      <w:r w:rsidRPr="00206ACB">
        <w:t>one</w:t>
      </w:r>
      <w:r w:rsidR="00AC466E" w:rsidRPr="00206ACB">
        <w:t xml:space="preserve"> </w:t>
      </w:r>
      <w:r w:rsidRPr="00206ACB">
        <w:t>of</w:t>
      </w:r>
      <w:r w:rsidR="00AC466E" w:rsidRPr="00206ACB">
        <w:t xml:space="preserve"> </w:t>
      </w:r>
      <w:r w:rsidRPr="00206ACB">
        <w:t>these</w:t>
      </w:r>
      <w:r w:rsidR="00AC466E" w:rsidRPr="00206ACB">
        <w:t xml:space="preserve"> </w:t>
      </w:r>
      <w:r w:rsidRPr="00206ACB">
        <w:t>palettes,</w:t>
      </w:r>
      <w:r w:rsidR="00AC466E" w:rsidRPr="00206ACB">
        <w:t xml:space="preserve"> </w:t>
      </w:r>
      <w:r w:rsidRPr="00206ACB">
        <w:t>limiting</w:t>
      </w:r>
      <w:r w:rsidR="00AC466E" w:rsidRPr="00206ACB">
        <w:t xml:space="preserve"> </w:t>
      </w:r>
      <w:r w:rsidRPr="00206ACB">
        <w:t>a</w:t>
      </w:r>
      <w:r w:rsidR="00AC466E" w:rsidRPr="00206ACB">
        <w:t xml:space="preserve"> </w:t>
      </w:r>
      <w:r w:rsidRPr="00206ACB">
        <w:t>single</w:t>
      </w:r>
      <w:r w:rsidR="00AC466E" w:rsidRPr="00206ACB">
        <w:t xml:space="preserve"> </w:t>
      </w:r>
      <w:r w:rsidRPr="00206ACB">
        <w:t>graphical</w:t>
      </w:r>
      <w:r w:rsidR="00AC466E" w:rsidRPr="00206ACB">
        <w:t xml:space="preserve"> </w:t>
      </w:r>
      <w:r w:rsidRPr="00206ACB">
        <w:t>object</w:t>
      </w:r>
      <w:r w:rsidR="00AC466E" w:rsidRPr="00206ACB">
        <w:t xml:space="preserve"> </w:t>
      </w:r>
      <w:r w:rsidRPr="00206ACB">
        <w:t>to</w:t>
      </w:r>
      <w:r w:rsidR="00AC466E" w:rsidRPr="00206ACB">
        <w:t xml:space="preserve"> </w:t>
      </w:r>
      <w:r w:rsidRPr="00206ACB">
        <w:t>four</w:t>
      </w:r>
      <w:r w:rsidR="00AC466E" w:rsidRPr="00206ACB">
        <w:t xml:space="preserve"> </w:t>
      </w:r>
      <w:r w:rsidRPr="00206ACB">
        <w:t>of</w:t>
      </w:r>
      <w:r w:rsidR="00AC466E" w:rsidRPr="00206ACB">
        <w:t xml:space="preserve"> </w:t>
      </w:r>
      <w:r w:rsidRPr="00206ACB">
        <w:t>the</w:t>
      </w:r>
      <w:r w:rsidR="00AC466E" w:rsidRPr="00206ACB">
        <w:t xml:space="preserve"> </w:t>
      </w:r>
      <w:r w:rsidRPr="00206ACB">
        <w:t>64</w:t>
      </w:r>
      <w:r w:rsidR="00AC466E" w:rsidRPr="00206ACB">
        <w:t xml:space="preserve"> </w:t>
      </w:r>
      <w:r w:rsidRPr="00206ACB">
        <w:t>available</w:t>
      </w:r>
      <w:r w:rsidR="00AC466E" w:rsidRPr="00206ACB">
        <w:t xml:space="preserve"> </w:t>
      </w:r>
      <w:r w:rsidRPr="00206ACB">
        <w:t>colors.</w:t>
      </w:r>
    </w:p>
    <w:p w14:paraId="2DF4CB91" w14:textId="1CD76D94" w:rsidR="00664763" w:rsidRPr="00206ACB" w:rsidRDefault="00664763" w:rsidP="00516DF8">
      <w:pPr>
        <w:pStyle w:val="Heading3"/>
        <w:rPr>
          <w:rFonts w:cstheme="minorHAnsi"/>
        </w:rPr>
      </w:pPr>
      <w:bookmarkStart w:id="111" w:name="_Toc168434236"/>
      <w:bookmarkStart w:id="112" w:name="_Toc168779357"/>
      <w:r w:rsidRPr="00206ACB">
        <w:rPr>
          <w:rFonts w:cstheme="minorHAnsi"/>
        </w:rPr>
        <w:t>Pattern</w:t>
      </w:r>
      <w:r w:rsidR="00AC466E" w:rsidRPr="00206ACB">
        <w:rPr>
          <w:rFonts w:cstheme="minorHAnsi"/>
        </w:rPr>
        <w:t xml:space="preserve"> </w:t>
      </w:r>
      <w:r w:rsidRPr="00206ACB">
        <w:rPr>
          <w:rFonts w:cstheme="minorHAnsi"/>
        </w:rPr>
        <w:t>Tables</w:t>
      </w:r>
      <w:bookmarkEnd w:id="111"/>
      <w:bookmarkEnd w:id="112"/>
    </w:p>
    <w:p w14:paraId="70D6D244" w14:textId="02A53A86" w:rsidR="00A65B2C" w:rsidRPr="00206ACB" w:rsidRDefault="00A65B2C" w:rsidP="003F37AB">
      <w:r w:rsidRPr="00206ACB">
        <w:t>What</w:t>
      </w:r>
      <w:r w:rsidR="00AC466E" w:rsidRPr="00206ACB">
        <w:t xml:space="preserve"> </w:t>
      </w:r>
      <w:r w:rsidRPr="00206ACB">
        <w:t>exactly</w:t>
      </w:r>
      <w:r w:rsidR="00AC466E" w:rsidRPr="00206ACB">
        <w:t xml:space="preserve"> </w:t>
      </w:r>
      <w:r w:rsidRPr="00206ACB">
        <w:t>are</w:t>
      </w:r>
      <w:r w:rsidR="00AC466E" w:rsidRPr="00206ACB">
        <w:t xml:space="preserve"> </w:t>
      </w:r>
      <w:r w:rsidRPr="00206ACB">
        <w:t>these</w:t>
      </w:r>
      <w:r w:rsidR="00AC466E" w:rsidRPr="00206ACB">
        <w:t xml:space="preserve"> </w:t>
      </w:r>
      <w:r w:rsidRPr="00206ACB">
        <w:t>"graphical</w:t>
      </w:r>
      <w:r w:rsidR="00AC466E" w:rsidRPr="00206ACB">
        <w:t xml:space="preserve"> </w:t>
      </w:r>
      <w:r w:rsidRPr="00206ACB">
        <w:t>objects"?</w:t>
      </w:r>
      <w:r w:rsidR="00AC466E" w:rsidRPr="00206ACB">
        <w:t xml:space="preserve"> </w:t>
      </w:r>
      <w:r w:rsidRPr="00206ACB">
        <w:t>The</w:t>
      </w:r>
      <w:r w:rsidR="00AC466E" w:rsidRPr="00206ACB">
        <w:t xml:space="preserve"> </w:t>
      </w:r>
      <w:r w:rsidRPr="00206ACB">
        <w:t>NES</w:t>
      </w:r>
      <w:r w:rsidR="00AC466E" w:rsidRPr="00206ACB">
        <w:t xml:space="preserve"> </w:t>
      </w:r>
      <w:r w:rsidRPr="00206ACB">
        <w:t>does</w:t>
      </w:r>
      <w:r w:rsidR="00AC466E" w:rsidRPr="00206ACB">
        <w:t xml:space="preserve"> </w:t>
      </w:r>
      <w:r w:rsidRPr="00206ACB">
        <w:t>not</w:t>
      </w:r>
      <w:r w:rsidR="00AC466E" w:rsidRPr="00206ACB">
        <w:t xml:space="preserve"> </w:t>
      </w:r>
      <w:r w:rsidRPr="00206ACB">
        <w:t>let</w:t>
      </w:r>
      <w:r w:rsidR="00AC466E" w:rsidRPr="00206ACB">
        <w:t xml:space="preserve"> </w:t>
      </w:r>
      <w:r w:rsidRPr="00206ACB">
        <w:t>developers</w:t>
      </w:r>
      <w:r w:rsidR="00AC466E" w:rsidRPr="00206ACB">
        <w:t xml:space="preserve"> </w:t>
      </w:r>
      <w:r w:rsidRPr="00206ACB">
        <w:t>specify</w:t>
      </w:r>
      <w:r w:rsidR="00AC466E" w:rsidRPr="00206ACB">
        <w:t xml:space="preserve"> </w:t>
      </w:r>
      <w:r w:rsidRPr="00206ACB">
        <w:t>what</w:t>
      </w:r>
      <w:r w:rsidR="00AC466E" w:rsidRPr="00206ACB">
        <w:t xml:space="preserve"> </w:t>
      </w:r>
      <w:r w:rsidRPr="00206ACB">
        <w:t>to</w:t>
      </w:r>
      <w:r w:rsidR="00AC466E" w:rsidRPr="00206ACB">
        <w:t xml:space="preserve"> </w:t>
      </w:r>
      <w:r w:rsidRPr="00206ACB">
        <w:t>draw</w:t>
      </w:r>
      <w:r w:rsidR="00AC466E" w:rsidRPr="00206ACB">
        <w:t xml:space="preserve"> </w:t>
      </w:r>
      <w:r w:rsidRPr="00206ACB">
        <w:t>on</w:t>
      </w:r>
      <w:r w:rsidR="00AC466E" w:rsidRPr="00206ACB">
        <w:t xml:space="preserve"> </w:t>
      </w:r>
      <w:r w:rsidRPr="00206ACB">
        <w:t>a</w:t>
      </w:r>
      <w:r w:rsidR="00AC466E" w:rsidRPr="00206ACB">
        <w:t xml:space="preserve"> </w:t>
      </w:r>
      <w:r w:rsidRPr="00206ACB">
        <w:t>pixel-by-pixel</w:t>
      </w:r>
      <w:r w:rsidR="00AC466E" w:rsidRPr="00206ACB">
        <w:t xml:space="preserve"> </w:t>
      </w:r>
      <w:r w:rsidRPr="00206ACB">
        <w:t>basis.</w:t>
      </w:r>
      <w:r w:rsidR="00AC466E" w:rsidRPr="00206ACB">
        <w:t xml:space="preserve"> </w:t>
      </w:r>
      <w:r w:rsidRPr="00206ACB">
        <w:t>At</w:t>
      </w:r>
      <w:r w:rsidR="00AC466E" w:rsidRPr="00206ACB">
        <w:t xml:space="preserve"> </w:t>
      </w:r>
      <w:r w:rsidRPr="00206ACB">
        <w:t>a</w:t>
      </w:r>
      <w:r w:rsidR="00AC466E" w:rsidRPr="00206ACB">
        <w:t xml:space="preserve"> </w:t>
      </w:r>
      <w:r w:rsidRPr="00206ACB">
        <w:t>resolution</w:t>
      </w:r>
      <w:r w:rsidR="00AC466E" w:rsidRPr="00206ACB">
        <w:t xml:space="preserve"> </w:t>
      </w:r>
      <w:r w:rsidRPr="00206ACB">
        <w:t>of</w:t>
      </w:r>
      <w:r w:rsidR="00AC466E" w:rsidRPr="00206ACB">
        <w:t xml:space="preserve"> </w:t>
      </w:r>
      <w:r w:rsidRPr="00206ACB">
        <w:t>256x240</w:t>
      </w:r>
      <w:r w:rsidR="00AC466E" w:rsidRPr="00206ACB">
        <w:t xml:space="preserve"> </w:t>
      </w:r>
      <w:r w:rsidRPr="00206ACB">
        <w:t>pixels,</w:t>
      </w:r>
      <w:r w:rsidR="00AC466E" w:rsidRPr="00206ACB">
        <w:t xml:space="preserve"> </w:t>
      </w:r>
      <w:r w:rsidRPr="00206ACB">
        <w:t>each</w:t>
      </w:r>
      <w:r w:rsidR="00AC466E" w:rsidRPr="00206ACB">
        <w:t xml:space="preserve"> </w:t>
      </w:r>
      <w:r w:rsidRPr="00206ACB">
        <w:t>screen</w:t>
      </w:r>
      <w:r w:rsidR="00AC466E" w:rsidRPr="00206ACB">
        <w:t xml:space="preserve"> </w:t>
      </w:r>
      <w:r w:rsidRPr="00206ACB">
        <w:t>of</w:t>
      </w:r>
      <w:r w:rsidR="00AC466E" w:rsidRPr="00206ACB">
        <w:t xml:space="preserve"> </w:t>
      </w:r>
      <w:r w:rsidRPr="00206ACB">
        <w:t>graphics</w:t>
      </w:r>
      <w:r w:rsidR="00AC466E" w:rsidRPr="00206ACB">
        <w:t xml:space="preserve"> </w:t>
      </w:r>
      <w:r w:rsidRPr="00206ACB">
        <w:t>would</w:t>
      </w:r>
      <w:r w:rsidR="00AC466E" w:rsidRPr="00206ACB">
        <w:t xml:space="preserve"> </w:t>
      </w:r>
      <w:r w:rsidRPr="00206ACB">
        <w:t>require</w:t>
      </w:r>
      <w:r w:rsidR="00AC466E" w:rsidRPr="00206ACB">
        <w:t xml:space="preserve"> </w:t>
      </w:r>
      <w:r w:rsidRPr="00206ACB">
        <w:t>the</w:t>
      </w:r>
      <w:r w:rsidR="00AC466E" w:rsidRPr="00206ACB">
        <w:t xml:space="preserve"> </w:t>
      </w:r>
      <w:r w:rsidRPr="00206ACB">
        <w:t>specification</w:t>
      </w:r>
      <w:r w:rsidR="00AC466E" w:rsidRPr="00206ACB">
        <w:t xml:space="preserve"> </w:t>
      </w:r>
      <w:r w:rsidRPr="00206ACB">
        <w:t>of</w:t>
      </w:r>
      <w:r w:rsidR="00AC466E" w:rsidRPr="00206ACB">
        <w:t xml:space="preserve"> </w:t>
      </w:r>
      <w:r w:rsidRPr="00206ACB">
        <w:t>61,440</w:t>
      </w:r>
      <w:r w:rsidR="00AC466E" w:rsidRPr="00206ACB">
        <w:t xml:space="preserve"> </w:t>
      </w:r>
      <w:r w:rsidRPr="00206ACB">
        <w:t>pixels</w:t>
      </w:r>
      <w:r w:rsidR="00AC466E" w:rsidRPr="00206ACB">
        <w:t xml:space="preserve"> </w:t>
      </w:r>
      <w:r w:rsidRPr="00206ACB">
        <w:t>of</w:t>
      </w:r>
      <w:r w:rsidR="00AC466E" w:rsidRPr="00206ACB">
        <w:t xml:space="preserve"> </w:t>
      </w:r>
      <w:r w:rsidRPr="00206ACB">
        <w:t>color</w:t>
      </w:r>
      <w:r w:rsidR="00AC466E" w:rsidRPr="00206ACB">
        <w:t xml:space="preserve"> </w:t>
      </w:r>
      <w:r w:rsidRPr="00206ACB">
        <w:t>information,</w:t>
      </w:r>
      <w:r w:rsidR="00AC466E" w:rsidRPr="00206ACB">
        <w:t xml:space="preserve"> </w:t>
      </w:r>
      <w:r w:rsidRPr="00206ACB">
        <w:t>which</w:t>
      </w:r>
      <w:r w:rsidR="00AC466E" w:rsidRPr="00206ACB">
        <w:t xml:space="preserve"> </w:t>
      </w:r>
      <w:r w:rsidRPr="00206ACB">
        <w:t>would</w:t>
      </w:r>
      <w:r w:rsidR="00AC466E" w:rsidRPr="00206ACB">
        <w:t xml:space="preserve"> </w:t>
      </w:r>
      <w:r w:rsidRPr="00206ACB">
        <w:t>be</w:t>
      </w:r>
      <w:r w:rsidR="00AC466E" w:rsidRPr="00206ACB">
        <w:t xml:space="preserve"> </w:t>
      </w:r>
      <w:r w:rsidRPr="00206ACB">
        <w:t>far</w:t>
      </w:r>
      <w:r w:rsidR="00AC466E" w:rsidRPr="00206ACB">
        <w:t xml:space="preserve"> </w:t>
      </w:r>
      <w:r w:rsidRPr="00206ACB">
        <w:t>too</w:t>
      </w:r>
      <w:r w:rsidR="00AC466E" w:rsidRPr="00206ACB">
        <w:t xml:space="preserve"> </w:t>
      </w:r>
      <w:r w:rsidRPr="00206ACB">
        <w:t>much</w:t>
      </w:r>
      <w:r w:rsidR="00AC466E" w:rsidRPr="00206ACB">
        <w:t xml:space="preserve"> </w:t>
      </w:r>
      <w:r w:rsidRPr="00206ACB">
        <w:t>to</w:t>
      </w:r>
      <w:r w:rsidR="00AC466E" w:rsidRPr="00206ACB">
        <w:t xml:space="preserve"> </w:t>
      </w:r>
      <w:r w:rsidRPr="00206ACB">
        <w:t>fit</w:t>
      </w:r>
      <w:r w:rsidR="00AC466E" w:rsidRPr="00206ACB">
        <w:t xml:space="preserve"> </w:t>
      </w:r>
      <w:r w:rsidRPr="00206ACB">
        <w:t>into</w:t>
      </w:r>
      <w:r w:rsidR="00AC466E" w:rsidRPr="00206ACB">
        <w:t xml:space="preserve"> </w:t>
      </w:r>
      <w:r w:rsidRPr="00206ACB">
        <w:t>memory.</w:t>
      </w:r>
      <w:r w:rsidR="00AC466E" w:rsidRPr="00206ACB">
        <w:t xml:space="preserve"> </w:t>
      </w:r>
      <w:r w:rsidRPr="00206ACB">
        <w:t>Instead,</w:t>
      </w:r>
      <w:r w:rsidR="00AC466E" w:rsidRPr="00206ACB">
        <w:t xml:space="preserve"> </w:t>
      </w:r>
      <w:r w:rsidRPr="00206ACB">
        <w:t>the</w:t>
      </w:r>
      <w:r w:rsidR="00AC466E" w:rsidRPr="00206ACB">
        <w:t xml:space="preserve"> </w:t>
      </w:r>
      <w:r w:rsidRPr="00206ACB">
        <w:t>basic</w:t>
      </w:r>
      <w:r w:rsidR="00AC466E" w:rsidRPr="00206ACB">
        <w:t xml:space="preserve"> </w:t>
      </w:r>
      <w:r w:rsidRPr="00206ACB">
        <w:t>unit</w:t>
      </w:r>
      <w:r w:rsidR="00AC466E" w:rsidRPr="00206ACB">
        <w:t xml:space="preserve"> </w:t>
      </w:r>
      <w:r w:rsidRPr="00206ACB">
        <w:t>of</w:t>
      </w:r>
      <w:r w:rsidR="00AC466E" w:rsidRPr="00206ACB">
        <w:t xml:space="preserve"> </w:t>
      </w:r>
      <w:r w:rsidRPr="00206ACB">
        <w:t>NES</w:t>
      </w:r>
      <w:r w:rsidR="00AC466E" w:rsidRPr="00206ACB">
        <w:t xml:space="preserve"> </w:t>
      </w:r>
      <w:r w:rsidRPr="00206ACB">
        <w:t>graphics</w:t>
      </w:r>
      <w:r w:rsidR="00AC466E" w:rsidRPr="00206ACB">
        <w:t xml:space="preserve"> </w:t>
      </w:r>
      <w:r w:rsidRPr="00206ACB">
        <w:t>is</w:t>
      </w:r>
      <w:r w:rsidR="00AC466E" w:rsidRPr="00206ACB">
        <w:t xml:space="preserve"> </w:t>
      </w:r>
      <w:r w:rsidRPr="00206ACB">
        <w:t>the</w:t>
      </w:r>
      <w:r w:rsidR="00AC466E" w:rsidRPr="00206ACB">
        <w:t xml:space="preserve"> </w:t>
      </w:r>
      <w:r w:rsidRPr="00206ACB">
        <w:t>8x8</w:t>
      </w:r>
      <w:r w:rsidR="00AC466E" w:rsidRPr="00206ACB">
        <w:t xml:space="preserve"> </w:t>
      </w:r>
      <w:r w:rsidRPr="00206ACB">
        <w:t>pixel</w:t>
      </w:r>
      <w:r w:rsidR="00AC466E" w:rsidRPr="00206ACB">
        <w:t xml:space="preserve"> </w:t>
      </w:r>
      <w:r w:rsidRPr="00206ACB">
        <w:t>"tile".</w:t>
      </w:r>
      <w:r w:rsidR="00AC466E" w:rsidRPr="00206ACB">
        <w:t xml:space="preserve"> </w:t>
      </w:r>
      <w:r w:rsidRPr="00206ACB">
        <w:t>One</w:t>
      </w:r>
      <w:r w:rsidR="00AC466E" w:rsidRPr="00206ACB">
        <w:t xml:space="preserve"> </w:t>
      </w:r>
      <w:r w:rsidRPr="00206ACB">
        <w:t>screen</w:t>
      </w:r>
      <w:r w:rsidR="00AC466E" w:rsidRPr="00206ACB">
        <w:t xml:space="preserve"> </w:t>
      </w:r>
      <w:r w:rsidRPr="00206ACB">
        <w:t>of</w:t>
      </w:r>
      <w:r w:rsidR="00AC466E" w:rsidRPr="00206ACB">
        <w:t xml:space="preserve"> </w:t>
      </w:r>
      <w:r w:rsidRPr="00206ACB">
        <w:t>graphics</w:t>
      </w:r>
      <w:r w:rsidR="00AC466E" w:rsidRPr="00206ACB">
        <w:t xml:space="preserve"> </w:t>
      </w:r>
      <w:r w:rsidRPr="00206ACB">
        <w:t>is</w:t>
      </w:r>
      <w:r w:rsidR="00AC466E" w:rsidRPr="00206ACB">
        <w:t xml:space="preserve"> </w:t>
      </w:r>
      <w:r w:rsidRPr="00206ACB">
        <w:t>32</w:t>
      </w:r>
      <w:r w:rsidR="00AC466E" w:rsidRPr="00206ACB">
        <w:t xml:space="preserve"> </w:t>
      </w:r>
      <w:r w:rsidRPr="00206ACB">
        <w:t>tiles</w:t>
      </w:r>
      <w:r w:rsidR="00AC466E" w:rsidRPr="00206ACB">
        <w:t xml:space="preserve"> </w:t>
      </w:r>
      <w:r w:rsidRPr="00206ACB">
        <w:t>wide</w:t>
      </w:r>
      <w:r w:rsidR="00AC466E" w:rsidRPr="00206ACB">
        <w:t xml:space="preserve"> </w:t>
      </w:r>
      <w:r w:rsidRPr="00206ACB">
        <w:t>and</w:t>
      </w:r>
      <w:r w:rsidR="00AC466E" w:rsidRPr="00206ACB">
        <w:t xml:space="preserve"> </w:t>
      </w:r>
      <w:r w:rsidRPr="00206ACB">
        <w:t>30</w:t>
      </w:r>
      <w:r w:rsidR="00AC466E" w:rsidRPr="00206ACB">
        <w:t xml:space="preserve"> </w:t>
      </w:r>
      <w:r w:rsidRPr="00206ACB">
        <w:t>tiles</w:t>
      </w:r>
      <w:r w:rsidR="00AC466E" w:rsidRPr="00206ACB">
        <w:t xml:space="preserve"> </w:t>
      </w:r>
      <w:r w:rsidRPr="00206ACB">
        <w:t>tall</w:t>
      </w:r>
      <w:r w:rsidR="00AC466E" w:rsidRPr="00206ACB">
        <w:t xml:space="preserve"> </w:t>
      </w:r>
      <w:r w:rsidRPr="00206ACB">
        <w:t>(960</w:t>
      </w:r>
      <w:r w:rsidR="00AC466E" w:rsidRPr="00206ACB">
        <w:t xml:space="preserve"> </w:t>
      </w:r>
      <w:r w:rsidRPr="00206ACB">
        <w:t>tiles).</w:t>
      </w:r>
    </w:p>
    <w:p w14:paraId="06DF6A2C" w14:textId="77777777" w:rsidR="00C434EB" w:rsidRDefault="00A65B2C" w:rsidP="00C434EB">
      <w:pPr>
        <w:rPr>
          <w:rFonts w:cstheme="minorHAnsi"/>
          <w:color w:val="111111"/>
          <w:szCs w:val="26"/>
        </w:rPr>
      </w:pPr>
      <w:r w:rsidRPr="00206ACB">
        <w:t>The</w:t>
      </w:r>
      <w:r w:rsidR="00AC466E" w:rsidRPr="00206ACB">
        <w:t xml:space="preserve"> </w:t>
      </w:r>
      <w:r w:rsidRPr="00206ACB">
        <w:t>CHR-ROM</w:t>
      </w:r>
      <w:r w:rsidR="00AC466E" w:rsidRPr="00206ACB">
        <w:t xml:space="preserve"> </w:t>
      </w:r>
      <w:r w:rsidRPr="00206ACB">
        <w:t>in</w:t>
      </w:r>
      <w:r w:rsidR="00AC466E" w:rsidRPr="00206ACB">
        <w:t xml:space="preserve"> </w:t>
      </w:r>
      <w:r w:rsidRPr="00206ACB">
        <w:t>an</w:t>
      </w:r>
      <w:r w:rsidR="00AC466E" w:rsidRPr="00206ACB">
        <w:t xml:space="preserve"> </w:t>
      </w:r>
      <w:r w:rsidRPr="00206ACB">
        <w:t>NES</w:t>
      </w:r>
      <w:r w:rsidR="00AC466E" w:rsidRPr="00206ACB">
        <w:t xml:space="preserve"> </w:t>
      </w:r>
      <w:r w:rsidRPr="00206ACB">
        <w:t>cartridge</w:t>
      </w:r>
      <w:r w:rsidR="00AC466E" w:rsidRPr="00206ACB">
        <w:t xml:space="preserve"> </w:t>
      </w:r>
      <w:r w:rsidRPr="00206ACB">
        <w:t>holds</w:t>
      </w:r>
      <w:r w:rsidR="00AC466E" w:rsidRPr="00206ACB">
        <w:t xml:space="preserve"> </w:t>
      </w:r>
      <w:r w:rsidRPr="00206ACB">
        <w:t>two</w:t>
      </w:r>
      <w:r w:rsidR="00AC466E" w:rsidRPr="00206ACB">
        <w:t xml:space="preserve"> </w:t>
      </w:r>
      <w:r w:rsidRPr="00206ACB">
        <w:rPr>
          <w:rStyle w:val="Emphasis"/>
          <w:rFonts w:eastAsiaTheme="majorEastAsia" w:cstheme="minorHAnsi"/>
          <w:color w:val="111111"/>
          <w:szCs w:val="26"/>
        </w:rPr>
        <w:t>pattern</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tables</w:t>
      </w:r>
      <w:r w:rsidRPr="00206ACB">
        <w:t>,</w:t>
      </w:r>
      <w:r w:rsidR="00AC466E" w:rsidRPr="00206ACB">
        <w:t xml:space="preserve"> </w:t>
      </w:r>
      <w:r w:rsidRPr="00206ACB">
        <w:t>each</w:t>
      </w:r>
      <w:r w:rsidR="00AC466E" w:rsidRPr="00206ACB">
        <w:t xml:space="preserve"> </w:t>
      </w:r>
      <w:r w:rsidRPr="00206ACB">
        <w:t>of</w:t>
      </w:r>
      <w:r w:rsidR="00AC466E" w:rsidRPr="00206ACB">
        <w:t xml:space="preserve"> </w:t>
      </w:r>
      <w:r w:rsidRPr="00206ACB">
        <w:t>which</w:t>
      </w:r>
      <w:r w:rsidR="00AC466E" w:rsidRPr="00206ACB">
        <w:t xml:space="preserve"> </w:t>
      </w:r>
      <w:r w:rsidRPr="00206ACB">
        <w:t>holds</w:t>
      </w:r>
      <w:r w:rsidR="00AC466E" w:rsidRPr="00206ACB">
        <w:t xml:space="preserve"> </w:t>
      </w:r>
      <w:r w:rsidRPr="00206ACB">
        <w:t>256</w:t>
      </w:r>
      <w:r w:rsidR="00AC466E" w:rsidRPr="00206ACB">
        <w:t xml:space="preserve"> </w:t>
      </w:r>
      <w:r w:rsidRPr="00206ACB">
        <w:t>8x8</w:t>
      </w:r>
      <w:r w:rsidR="00AC466E" w:rsidRPr="00206ACB">
        <w:t xml:space="preserve"> </w:t>
      </w:r>
      <w:r w:rsidRPr="00206ACB">
        <w:t>tiles.</w:t>
      </w:r>
      <w:r w:rsidR="00AC466E" w:rsidRPr="00206ACB">
        <w:t xml:space="preserve"> </w:t>
      </w:r>
      <w:r w:rsidRPr="00206ACB">
        <w:t>One</w:t>
      </w:r>
      <w:r w:rsidR="00AC466E" w:rsidRPr="00206ACB">
        <w:t xml:space="preserve"> </w:t>
      </w:r>
      <w:r w:rsidRPr="00206ACB">
        <w:t>pattern</w:t>
      </w:r>
      <w:r w:rsidR="00AC466E" w:rsidRPr="00206ACB">
        <w:t xml:space="preserve"> </w:t>
      </w:r>
      <w:r w:rsidRPr="00206ACB">
        <w:t>table</w:t>
      </w:r>
      <w:r w:rsidR="00AC466E" w:rsidRPr="00206ACB">
        <w:t xml:space="preserve"> </w:t>
      </w:r>
      <w:r w:rsidRPr="00206ACB">
        <w:t>is</w:t>
      </w:r>
      <w:r w:rsidR="00AC466E" w:rsidRPr="00206ACB">
        <w:t xml:space="preserve"> </w:t>
      </w:r>
      <w:r w:rsidRPr="00206ACB">
        <w:t>used</w:t>
      </w:r>
      <w:r w:rsidR="00AC466E" w:rsidRPr="00206ACB">
        <w:t xml:space="preserve"> </w:t>
      </w:r>
      <w:r w:rsidRPr="00206ACB">
        <w:t>for</w:t>
      </w:r>
      <w:r w:rsidR="00AC466E" w:rsidRPr="00206ACB">
        <w:t xml:space="preserve"> </w:t>
      </w:r>
      <w:r w:rsidRPr="00206ACB">
        <w:t>background</w:t>
      </w:r>
      <w:r w:rsidR="00AC466E" w:rsidRPr="00206ACB">
        <w:t xml:space="preserve"> </w:t>
      </w:r>
      <w:r w:rsidRPr="00206ACB">
        <w:t>graphics,</w:t>
      </w:r>
      <w:r w:rsidR="00AC466E" w:rsidRPr="00206ACB">
        <w:t xml:space="preserve"> </w:t>
      </w:r>
      <w:r w:rsidRPr="00206ACB">
        <w:t>and</w:t>
      </w:r>
      <w:r w:rsidR="00AC466E" w:rsidRPr="00206ACB">
        <w:t xml:space="preserve"> </w:t>
      </w:r>
      <w:r w:rsidRPr="00206ACB">
        <w:t>the</w:t>
      </w:r>
      <w:r w:rsidR="00AC466E" w:rsidRPr="00206ACB">
        <w:t xml:space="preserve"> </w:t>
      </w:r>
      <w:r w:rsidRPr="00206ACB">
        <w:t>other</w:t>
      </w:r>
      <w:r w:rsidR="00AC466E" w:rsidRPr="00206ACB">
        <w:t xml:space="preserve"> </w:t>
      </w:r>
      <w:r w:rsidRPr="00206ACB">
        <w:t>is</w:t>
      </w:r>
      <w:r w:rsidR="00AC466E" w:rsidRPr="00206ACB">
        <w:t xml:space="preserve"> </w:t>
      </w:r>
      <w:r w:rsidRPr="00206ACB">
        <w:t>used</w:t>
      </w:r>
      <w:r w:rsidR="00AC466E" w:rsidRPr="00206ACB">
        <w:t xml:space="preserve"> </w:t>
      </w:r>
      <w:r w:rsidRPr="00206ACB">
        <w:t>for</w:t>
      </w:r>
      <w:r w:rsidR="00AC466E" w:rsidRPr="00206ACB">
        <w:t xml:space="preserve"> </w:t>
      </w:r>
      <w:r w:rsidRPr="00206ACB">
        <w:t>sprite</w:t>
      </w:r>
      <w:r w:rsidR="00AC466E" w:rsidRPr="00206ACB">
        <w:t xml:space="preserve"> </w:t>
      </w:r>
      <w:r w:rsidRPr="00206ACB">
        <w:t>graphics.</w:t>
      </w:r>
      <w:r w:rsidR="00AC466E" w:rsidRPr="00206ACB">
        <w:t xml:space="preserve"> </w:t>
      </w:r>
      <w:r w:rsidRPr="00206ACB">
        <w:t>Each</w:t>
      </w:r>
      <w:r w:rsidR="00AC466E" w:rsidRPr="00206ACB">
        <w:t xml:space="preserve"> </w:t>
      </w:r>
      <w:r w:rsidRPr="00206ACB">
        <w:t>tile</w:t>
      </w:r>
      <w:r w:rsidR="00AC466E" w:rsidRPr="00206ACB">
        <w:t xml:space="preserve"> </w:t>
      </w:r>
      <w:r w:rsidRPr="00206ACB">
        <w:t>in</w:t>
      </w:r>
      <w:r w:rsidR="00AC466E" w:rsidRPr="00206ACB">
        <w:t xml:space="preserve"> </w:t>
      </w:r>
      <w:r w:rsidRPr="00206ACB">
        <w:t>the</w:t>
      </w:r>
      <w:r w:rsidR="00AC466E" w:rsidRPr="00206ACB">
        <w:t xml:space="preserve"> </w:t>
      </w:r>
      <w:r w:rsidRPr="00206ACB">
        <w:t>table</w:t>
      </w:r>
      <w:r w:rsidR="00AC466E" w:rsidRPr="00206ACB">
        <w:t xml:space="preserve"> </w:t>
      </w:r>
      <w:r w:rsidRPr="00206ACB">
        <w:t>is</w:t>
      </w:r>
      <w:r w:rsidR="00AC466E" w:rsidRPr="00206ACB">
        <w:t xml:space="preserve"> </w:t>
      </w:r>
      <w:r w:rsidRPr="00206ACB">
        <w:t>defined</w:t>
      </w:r>
      <w:r w:rsidR="00AC466E" w:rsidRPr="00206ACB">
        <w:t xml:space="preserve"> </w:t>
      </w:r>
      <w:r w:rsidRPr="00206ACB">
        <w:t>with</w:t>
      </w:r>
      <w:r w:rsidR="00AC466E" w:rsidRPr="00206ACB">
        <w:t xml:space="preserve"> </w:t>
      </w:r>
      <w:r w:rsidRPr="00206ACB">
        <w:t>two</w:t>
      </w:r>
      <w:r w:rsidR="00AC466E" w:rsidRPr="00206ACB">
        <w:t xml:space="preserve"> </w:t>
      </w:r>
      <w:r w:rsidRPr="00206ACB">
        <w:t>"bit</w:t>
      </w:r>
      <w:r w:rsidR="00AC466E" w:rsidRPr="00206ACB">
        <w:t xml:space="preserve"> </w:t>
      </w:r>
      <w:r w:rsidRPr="00206ACB">
        <w:t>planes",</w:t>
      </w:r>
      <w:r w:rsidR="00AC466E" w:rsidRPr="00206ACB">
        <w:t xml:space="preserve"> </w:t>
      </w:r>
      <w:r w:rsidRPr="00206ACB">
        <w:t>specifying</w:t>
      </w:r>
      <w:r w:rsidR="00AC466E" w:rsidRPr="00206ACB">
        <w:t xml:space="preserve"> </w:t>
      </w:r>
      <w:r w:rsidRPr="00206ACB">
        <w:t>which</w:t>
      </w:r>
      <w:r w:rsidR="00AC466E" w:rsidRPr="00206ACB">
        <w:t xml:space="preserve"> </w:t>
      </w:r>
      <w:r w:rsidRPr="00206ACB">
        <w:t>palette</w:t>
      </w:r>
      <w:r w:rsidR="00AC466E" w:rsidRPr="00206ACB">
        <w:t xml:space="preserve"> </w:t>
      </w:r>
      <w:r w:rsidRPr="00206ACB">
        <w:t>color</w:t>
      </w:r>
      <w:r w:rsidR="00AC466E" w:rsidRPr="00206ACB">
        <w:t xml:space="preserve"> </w:t>
      </w:r>
      <w:r w:rsidRPr="00206ACB">
        <w:t>(0-3)</w:t>
      </w:r>
      <w:r w:rsidR="00AC466E" w:rsidRPr="00206ACB">
        <w:t xml:space="preserve"> </w:t>
      </w:r>
      <w:r w:rsidRPr="00206ACB">
        <w:t>is</w:t>
      </w:r>
      <w:r w:rsidR="00AC466E" w:rsidRPr="00206ACB">
        <w:t xml:space="preserve"> </w:t>
      </w:r>
      <w:r w:rsidRPr="00206ACB">
        <w:t>used</w:t>
      </w:r>
      <w:r w:rsidR="00AC466E" w:rsidRPr="00206ACB">
        <w:t xml:space="preserve"> </w:t>
      </w:r>
      <w:r w:rsidRPr="00206ACB">
        <w:t>for</w:t>
      </w:r>
      <w:r w:rsidR="00AC466E" w:rsidRPr="00206ACB">
        <w:t xml:space="preserve"> </w:t>
      </w:r>
      <w:r w:rsidRPr="00206ACB">
        <w:t>each</w:t>
      </w:r>
      <w:r w:rsidR="00AC466E" w:rsidRPr="00206ACB">
        <w:t xml:space="preserve"> </w:t>
      </w:r>
      <w:r w:rsidRPr="00206ACB">
        <w:t>pixel</w:t>
      </w:r>
      <w:r w:rsidR="00AC466E" w:rsidRPr="00206ACB">
        <w:t xml:space="preserve"> </w:t>
      </w:r>
      <w:r w:rsidRPr="00206ACB">
        <w:t>of</w:t>
      </w:r>
      <w:r w:rsidR="00AC466E" w:rsidRPr="00206ACB">
        <w:t xml:space="preserve"> </w:t>
      </w:r>
      <w:r w:rsidRPr="00206ACB">
        <w:t>the</w:t>
      </w:r>
      <w:r w:rsidR="00AC466E" w:rsidRPr="00206ACB">
        <w:t xml:space="preserve"> </w:t>
      </w:r>
      <w:r w:rsidRPr="00206ACB">
        <w:t>tile.</w:t>
      </w:r>
      <w:r w:rsidR="00AC466E" w:rsidRPr="00206ACB">
        <w:t xml:space="preserve"> </w:t>
      </w:r>
      <w:r w:rsidRPr="00206ACB">
        <w:t>One</w:t>
      </w:r>
      <w:r w:rsidR="00AC466E" w:rsidRPr="00206ACB">
        <w:t xml:space="preserve"> </w:t>
      </w:r>
      <w:r w:rsidRPr="00206ACB">
        <w:t>bit</w:t>
      </w:r>
      <w:r w:rsidR="00AC466E" w:rsidRPr="00206ACB">
        <w:t xml:space="preserve"> </w:t>
      </w:r>
      <w:r w:rsidRPr="00206ACB">
        <w:t>plane</w:t>
      </w:r>
      <w:r w:rsidR="00AC466E" w:rsidRPr="00206ACB">
        <w:t xml:space="preserve"> </w:t>
      </w:r>
      <w:r w:rsidRPr="00206ACB">
        <w:t>defines</w:t>
      </w:r>
      <w:r w:rsidR="00AC466E" w:rsidRPr="00206ACB">
        <w:t xml:space="preserve"> </w:t>
      </w:r>
      <w:r w:rsidRPr="00206ACB">
        <w:t>the</w:t>
      </w:r>
      <w:r w:rsidR="00AC466E" w:rsidRPr="00206ACB">
        <w:t xml:space="preserve"> </w:t>
      </w:r>
      <w:r w:rsidRPr="00206ACB">
        <w:t>"low</w:t>
      </w:r>
      <w:r w:rsidR="00AC466E" w:rsidRPr="00206ACB">
        <w:t xml:space="preserve"> </w:t>
      </w:r>
      <w:r w:rsidRPr="00206ACB">
        <w:t>bit"</w:t>
      </w:r>
      <w:r w:rsidR="00AC466E" w:rsidRPr="00206ACB">
        <w:t xml:space="preserve"> </w:t>
      </w:r>
      <w:r w:rsidRPr="00206ACB">
        <w:t>of</w:t>
      </w:r>
      <w:r w:rsidR="00AC466E" w:rsidRPr="00206ACB">
        <w:t xml:space="preserve"> </w:t>
      </w:r>
      <w:r w:rsidRPr="00206ACB">
        <w:t>each</w:t>
      </w:r>
      <w:r w:rsidR="00AC466E" w:rsidRPr="00206ACB">
        <w:t xml:space="preserve"> </w:t>
      </w:r>
      <w:r w:rsidRPr="00206ACB">
        <w:t>pixel</w:t>
      </w:r>
      <w:r w:rsidR="00AC466E" w:rsidRPr="00206ACB">
        <w:t xml:space="preserve"> </w:t>
      </w:r>
      <w:r w:rsidRPr="00206ACB">
        <w:t>in</w:t>
      </w:r>
      <w:r w:rsidR="00AC466E" w:rsidRPr="00206ACB">
        <w:t xml:space="preserve"> </w:t>
      </w:r>
      <w:r w:rsidRPr="00206ACB">
        <w:t>the</w:t>
      </w:r>
      <w:r w:rsidR="00AC466E" w:rsidRPr="00206ACB">
        <w:t xml:space="preserve"> </w:t>
      </w:r>
      <w:r w:rsidRPr="00206ACB">
        <w:t>tile,</w:t>
      </w:r>
      <w:r w:rsidR="00AC466E" w:rsidRPr="00206ACB">
        <w:t xml:space="preserve"> </w:t>
      </w:r>
      <w:r w:rsidRPr="00206ACB">
        <w:t>and</w:t>
      </w:r>
      <w:r w:rsidR="00AC466E" w:rsidRPr="00206ACB">
        <w:t xml:space="preserve"> </w:t>
      </w:r>
      <w:r w:rsidRPr="00206ACB">
        <w:t>the</w:t>
      </w:r>
      <w:r w:rsidR="00AC466E" w:rsidRPr="00206ACB">
        <w:t xml:space="preserve"> </w:t>
      </w:r>
      <w:r w:rsidRPr="00206ACB">
        <w:t>other</w:t>
      </w:r>
      <w:r w:rsidR="00AC466E" w:rsidRPr="00206ACB">
        <w:t xml:space="preserve"> </w:t>
      </w:r>
      <w:r w:rsidRPr="00206ACB">
        <w:t>defines</w:t>
      </w:r>
      <w:r w:rsidR="00AC466E" w:rsidRPr="00206ACB">
        <w:t xml:space="preserve"> </w:t>
      </w:r>
      <w:r w:rsidRPr="00206ACB">
        <w:t>the</w:t>
      </w:r>
      <w:r w:rsidR="00AC466E" w:rsidRPr="00206ACB">
        <w:t xml:space="preserve"> </w:t>
      </w:r>
      <w:r w:rsidRPr="00206ACB">
        <w:t>"high</w:t>
      </w:r>
      <w:r w:rsidR="00AC466E" w:rsidRPr="00206ACB">
        <w:t xml:space="preserve"> </w:t>
      </w:r>
      <w:r w:rsidRPr="00206ACB">
        <w:t>bit".</w:t>
      </w:r>
      <w:r w:rsidR="00C434EB">
        <w:t xml:space="preserve"> </w:t>
      </w:r>
      <w:r w:rsidRPr="00206ACB">
        <w:t>(Two</w:t>
      </w:r>
      <w:r w:rsidR="00AC466E" w:rsidRPr="00206ACB">
        <w:t xml:space="preserve"> </w:t>
      </w:r>
      <w:r w:rsidRPr="00206ACB">
        <w:t>bits,</w:t>
      </w:r>
      <w:r w:rsidR="00AC466E" w:rsidRPr="00206ACB">
        <w:t xml:space="preserve"> </w:t>
      </w:r>
      <w:r w:rsidRPr="00206ACB">
        <w:t>as</w:t>
      </w:r>
      <w:r w:rsidR="00AC466E" w:rsidRPr="00206ACB">
        <w:t xml:space="preserve"> </w:t>
      </w:r>
      <w:r w:rsidRPr="00206ACB">
        <w:t>you</w:t>
      </w:r>
      <w:r w:rsidR="00AC466E" w:rsidRPr="00206ACB">
        <w:t xml:space="preserve"> </w:t>
      </w:r>
      <w:r w:rsidRPr="00206ACB">
        <w:t>may</w:t>
      </w:r>
      <w:r w:rsidR="00AC466E" w:rsidRPr="00206ACB">
        <w:t xml:space="preserve"> </w:t>
      </w:r>
      <w:r w:rsidRPr="00206ACB">
        <w:t>recall,</w:t>
      </w:r>
      <w:r w:rsidR="00AC466E" w:rsidRPr="00206ACB">
        <w:t xml:space="preserve"> </w:t>
      </w:r>
      <w:r w:rsidRPr="00206ACB">
        <w:t>can</w:t>
      </w:r>
      <w:r w:rsidR="00AC466E" w:rsidRPr="00206ACB">
        <w:t xml:space="preserve"> </w:t>
      </w:r>
      <w:r w:rsidRPr="00206ACB">
        <w:t>represent</w:t>
      </w:r>
      <w:r w:rsidR="00AC466E" w:rsidRPr="00206ACB">
        <w:t xml:space="preserve"> </w:t>
      </w:r>
      <w:r w:rsidRPr="00206ACB">
        <w:t>four</w:t>
      </w:r>
      <w:r w:rsidR="00AC466E" w:rsidRPr="00206ACB">
        <w:t xml:space="preserve"> </w:t>
      </w:r>
      <w:r w:rsidRPr="00206ACB">
        <w:t>different</w:t>
      </w:r>
      <w:r w:rsidR="00AC466E" w:rsidRPr="00206ACB">
        <w:t xml:space="preserve"> </w:t>
      </w:r>
      <w:r w:rsidRPr="00206ACB">
        <w:t>values,</w:t>
      </w:r>
      <w:r w:rsidR="00AC466E" w:rsidRPr="00206ACB">
        <w:t xml:space="preserve"> </w:t>
      </w:r>
      <w:r w:rsidRPr="00206ACB">
        <w:t>corresponding</w:t>
      </w:r>
      <w:r w:rsidR="00AC466E" w:rsidRPr="00206ACB">
        <w:t xml:space="preserve"> </w:t>
      </w:r>
      <w:r w:rsidRPr="00206ACB">
        <w:t>to</w:t>
      </w:r>
      <w:r w:rsidR="00AC466E" w:rsidRPr="00206ACB">
        <w:t xml:space="preserve"> </w:t>
      </w:r>
      <w:r w:rsidRPr="00206ACB">
        <w:t>the</w:t>
      </w:r>
      <w:r w:rsidR="00AC466E" w:rsidRPr="00206ACB">
        <w:t xml:space="preserve"> </w:t>
      </w:r>
      <w:r w:rsidRPr="00206ACB">
        <w:t>four</w:t>
      </w:r>
      <w:r w:rsidR="00AC466E" w:rsidRPr="00206ACB">
        <w:t xml:space="preserve"> </w:t>
      </w:r>
      <w:r w:rsidRPr="00206ACB">
        <w:t>colors</w:t>
      </w:r>
      <w:r w:rsidR="00AC466E" w:rsidRPr="00206ACB">
        <w:t xml:space="preserve"> </w:t>
      </w:r>
      <w:r w:rsidRPr="00206ACB">
        <w:t>in</w:t>
      </w:r>
      <w:r w:rsidR="00AC466E" w:rsidRPr="00206ACB">
        <w:t xml:space="preserve"> </w:t>
      </w:r>
      <w:r w:rsidRPr="00206ACB">
        <w:t>a</w:t>
      </w:r>
      <w:r w:rsidR="00AC466E" w:rsidRPr="00206ACB">
        <w:t xml:space="preserve"> </w:t>
      </w:r>
      <w:r w:rsidRPr="00206ACB">
        <w:t>palette.)</w:t>
      </w:r>
      <w:r w:rsidR="00AC466E" w:rsidRPr="00206ACB">
        <w:t xml:space="preserve"> </w:t>
      </w:r>
      <w:r w:rsidRPr="00206ACB">
        <w:t>Each</w:t>
      </w:r>
      <w:r w:rsidR="00AC466E" w:rsidRPr="00206ACB">
        <w:t xml:space="preserve"> </w:t>
      </w:r>
      <w:r w:rsidRPr="00206ACB">
        <w:t>tile</w:t>
      </w:r>
      <w:r w:rsidR="00AC466E" w:rsidRPr="00206ACB">
        <w:t xml:space="preserve"> </w:t>
      </w:r>
      <w:r w:rsidRPr="00206ACB">
        <w:t>takes</w:t>
      </w:r>
      <w:r w:rsidR="00AC466E" w:rsidRPr="00206ACB">
        <w:t xml:space="preserve"> </w:t>
      </w:r>
      <w:r w:rsidRPr="00206ACB">
        <w:t>up</w:t>
      </w:r>
      <w:r w:rsidR="00AC466E" w:rsidRPr="00206ACB">
        <w:t xml:space="preserve"> </w:t>
      </w:r>
      <w:r w:rsidRPr="00206ACB">
        <w:t>16</w:t>
      </w:r>
      <w:r w:rsidR="00AC466E" w:rsidRPr="00206ACB">
        <w:t xml:space="preserve"> </w:t>
      </w:r>
      <w:r w:rsidRPr="00206ACB">
        <w:t>bytes</w:t>
      </w:r>
      <w:r w:rsidR="00AC466E" w:rsidRPr="00206ACB">
        <w:t xml:space="preserve"> </w:t>
      </w:r>
      <w:r w:rsidRPr="00206ACB">
        <w:t>of</w:t>
      </w:r>
      <w:r w:rsidR="00AC466E" w:rsidRPr="00206ACB">
        <w:t xml:space="preserve"> </w:t>
      </w:r>
      <w:r w:rsidRPr="00206ACB">
        <w:t>memory,</w:t>
      </w:r>
      <w:r w:rsidR="00AC466E" w:rsidRPr="00206ACB">
        <w:t xml:space="preserve"> </w:t>
      </w:r>
      <w:r w:rsidRPr="00206ACB">
        <w:t>so</w:t>
      </w:r>
      <w:r w:rsidR="00AC466E" w:rsidRPr="00206ACB">
        <w:t xml:space="preserve"> </w:t>
      </w:r>
      <w:r w:rsidRPr="00206ACB">
        <w:t>the</w:t>
      </w:r>
      <w:r w:rsidR="00AC466E" w:rsidRPr="00206ACB">
        <w:t xml:space="preserve"> </w:t>
      </w:r>
      <w:r w:rsidRPr="00206ACB">
        <w:t>CHR-ROM</w:t>
      </w:r>
      <w:r w:rsidR="00AC466E" w:rsidRPr="00206ACB">
        <w:t xml:space="preserve"> </w:t>
      </w:r>
      <w:r w:rsidRPr="00206ACB">
        <w:t>chip's</w:t>
      </w:r>
      <w:r w:rsidR="00AC466E" w:rsidRPr="00206ACB">
        <w:t xml:space="preserve"> </w:t>
      </w:r>
      <w:r w:rsidRPr="00206ACB">
        <w:t>8KB</w:t>
      </w:r>
      <w:r w:rsidR="00AC466E" w:rsidRPr="00206ACB">
        <w:t xml:space="preserve"> </w:t>
      </w:r>
      <w:r w:rsidRPr="00206ACB">
        <w:t>of</w:t>
      </w:r>
      <w:r w:rsidR="00AC466E" w:rsidRPr="00206ACB">
        <w:t xml:space="preserve"> </w:t>
      </w:r>
      <w:r w:rsidRPr="00206ACB">
        <w:t>storage</w:t>
      </w:r>
      <w:r w:rsidR="00AC466E" w:rsidRPr="00206ACB">
        <w:t xml:space="preserve"> </w:t>
      </w:r>
      <w:r w:rsidRPr="00206ACB">
        <w:t>is</w:t>
      </w:r>
      <w:r w:rsidR="00AC466E" w:rsidRPr="00206ACB">
        <w:t xml:space="preserve"> </w:t>
      </w:r>
      <w:r w:rsidRPr="00206ACB">
        <w:t>just</w:t>
      </w:r>
      <w:r w:rsidR="00AC466E" w:rsidRPr="00206ACB">
        <w:t xml:space="preserve"> </w:t>
      </w:r>
      <w:r w:rsidRPr="00206ACB">
        <w:t>enough</w:t>
      </w:r>
      <w:r w:rsidR="00AC466E" w:rsidRPr="00206ACB">
        <w:t xml:space="preserve"> </w:t>
      </w:r>
      <w:r w:rsidRPr="00206ACB">
        <w:t>to</w:t>
      </w:r>
      <w:r w:rsidR="00AC466E" w:rsidRPr="00206ACB">
        <w:t xml:space="preserve"> </w:t>
      </w:r>
      <w:r w:rsidRPr="00206ACB">
        <w:t>fit</w:t>
      </w:r>
      <w:r w:rsidR="00AC466E" w:rsidRPr="00206ACB">
        <w:t xml:space="preserve"> </w:t>
      </w:r>
      <w:r w:rsidRPr="00206ACB">
        <w:t>the</w:t>
      </w:r>
      <w:r w:rsidR="00AC466E" w:rsidRPr="00206ACB">
        <w:t xml:space="preserve"> </w:t>
      </w:r>
      <w:r w:rsidRPr="00206ACB">
        <w:t>512</w:t>
      </w:r>
      <w:r w:rsidR="00AC466E" w:rsidRPr="00206ACB">
        <w:t xml:space="preserve"> </w:t>
      </w:r>
      <w:r w:rsidRPr="00206ACB">
        <w:t>tiles</w:t>
      </w:r>
      <w:r w:rsidR="00AC466E" w:rsidRPr="00206ACB">
        <w:t xml:space="preserve"> </w:t>
      </w:r>
      <w:r w:rsidRPr="00206ACB">
        <w:t>of</w:t>
      </w:r>
      <w:r w:rsidR="00AC466E" w:rsidRPr="00206ACB">
        <w:t xml:space="preserve"> </w:t>
      </w:r>
      <w:r w:rsidRPr="00206ACB">
        <w:t>the</w:t>
      </w:r>
      <w:r w:rsidR="00AC466E" w:rsidRPr="00206ACB">
        <w:t xml:space="preserve"> </w:t>
      </w:r>
      <w:r w:rsidRPr="00206ACB">
        <w:t>two</w:t>
      </w:r>
      <w:r w:rsidR="00AC466E" w:rsidRPr="00206ACB">
        <w:t xml:space="preserve"> </w:t>
      </w:r>
      <w:r w:rsidRPr="00206ACB">
        <w:t>pattern</w:t>
      </w:r>
      <w:r w:rsidR="00AC466E" w:rsidRPr="00206ACB">
        <w:t xml:space="preserve"> </w:t>
      </w:r>
      <w:r w:rsidRPr="00206ACB">
        <w:t>tables.</w:t>
      </w:r>
      <w:r w:rsidR="00AC466E" w:rsidRPr="00206ACB">
        <w:t xml:space="preserve"> </w:t>
      </w:r>
      <w:r w:rsidRPr="00206ACB">
        <w:t>By</w:t>
      </w:r>
      <w:r w:rsidR="00AC466E" w:rsidRPr="00206ACB">
        <w:t xml:space="preserve"> </w:t>
      </w:r>
      <w:r w:rsidRPr="00206ACB">
        <w:t>specifying</w:t>
      </w:r>
      <w:r w:rsidR="00AC466E" w:rsidRPr="00206ACB">
        <w:t xml:space="preserve"> </w:t>
      </w:r>
      <w:r w:rsidRPr="00206ACB">
        <w:t>only</w:t>
      </w:r>
      <w:r w:rsidR="00AC466E" w:rsidRPr="00206ACB">
        <w:t xml:space="preserve"> </w:t>
      </w:r>
      <w:r w:rsidRPr="00206ACB">
        <w:t>a</w:t>
      </w:r>
      <w:r w:rsidR="00AC466E" w:rsidRPr="00206ACB">
        <w:t xml:space="preserve"> </w:t>
      </w:r>
      <w:r w:rsidRPr="00206ACB">
        <w:t>palette</w:t>
      </w:r>
      <w:r w:rsidR="00AC466E" w:rsidRPr="00206ACB">
        <w:t xml:space="preserve"> </w:t>
      </w:r>
      <w:r w:rsidRPr="00206ACB">
        <w:t>index</w:t>
      </w:r>
      <w:r w:rsidR="00AC466E" w:rsidRPr="00206ACB">
        <w:t xml:space="preserve"> </w:t>
      </w:r>
      <w:r w:rsidRPr="00206ACB">
        <w:t>rather</w:t>
      </w:r>
      <w:r w:rsidR="00AC466E" w:rsidRPr="00206ACB">
        <w:t xml:space="preserve"> </w:t>
      </w:r>
      <w:r w:rsidRPr="00206ACB">
        <w:t>than</w:t>
      </w:r>
      <w:r w:rsidR="00AC466E" w:rsidRPr="00206ACB">
        <w:t xml:space="preserve"> </w:t>
      </w:r>
      <w:r w:rsidRPr="00206ACB">
        <w:t>an</w:t>
      </w:r>
      <w:r w:rsidR="00AC466E" w:rsidRPr="00206ACB">
        <w:t xml:space="preserve"> </w:t>
      </w:r>
      <w:r w:rsidRPr="00206ACB">
        <w:t>actual</w:t>
      </w:r>
      <w:r w:rsidR="00AC466E" w:rsidRPr="00206ACB">
        <w:t xml:space="preserve"> </w:t>
      </w:r>
      <w:r w:rsidRPr="00206ACB">
        <w:t>color,</w:t>
      </w:r>
      <w:r w:rsidR="00AC466E" w:rsidRPr="00206ACB">
        <w:t xml:space="preserve"> </w:t>
      </w:r>
      <w:r w:rsidRPr="00206ACB">
        <w:t>the</w:t>
      </w:r>
      <w:r w:rsidR="00AC466E" w:rsidRPr="00206ACB">
        <w:t xml:space="preserve"> </w:t>
      </w:r>
      <w:r w:rsidRPr="00206ACB">
        <w:t>tiles</w:t>
      </w:r>
      <w:r w:rsidR="00AC466E" w:rsidRPr="00206ACB">
        <w:t xml:space="preserve"> </w:t>
      </w:r>
      <w:r w:rsidRPr="00206ACB">
        <w:t>themselves</w:t>
      </w:r>
      <w:r w:rsidR="00AC466E" w:rsidRPr="00206ACB">
        <w:t xml:space="preserve"> </w:t>
      </w:r>
      <w:r w:rsidRPr="00206ACB">
        <w:t>take</w:t>
      </w:r>
      <w:r w:rsidR="00AC466E" w:rsidRPr="00206ACB">
        <w:t xml:space="preserve"> </w:t>
      </w:r>
      <w:r w:rsidRPr="00206ACB">
        <w:t>up</w:t>
      </w:r>
      <w:r w:rsidR="00AC466E" w:rsidRPr="00206ACB">
        <w:t xml:space="preserve"> </w:t>
      </w:r>
      <w:r w:rsidRPr="00206ACB">
        <w:t>less</w:t>
      </w:r>
      <w:r w:rsidR="00AC466E" w:rsidRPr="00206ACB">
        <w:t xml:space="preserve"> </w:t>
      </w:r>
      <w:r w:rsidRPr="00206ACB">
        <w:t>memory</w:t>
      </w:r>
      <w:r w:rsidR="00AC466E" w:rsidRPr="00206ACB">
        <w:t xml:space="preserve"> </w:t>
      </w:r>
      <w:r w:rsidRPr="00206ACB">
        <w:t>and</w:t>
      </w:r>
      <w:r w:rsidR="00AC466E" w:rsidRPr="00206ACB">
        <w:t xml:space="preserve"> </w:t>
      </w:r>
      <w:r w:rsidRPr="00206ACB">
        <w:t>can</w:t>
      </w:r>
      <w:r w:rsidR="00AC466E" w:rsidRPr="00206ACB">
        <w:t xml:space="preserve"> </w:t>
      </w:r>
      <w:r w:rsidRPr="00206ACB">
        <w:t>be</w:t>
      </w:r>
      <w:r w:rsidR="00AC466E" w:rsidRPr="00206ACB">
        <w:t xml:space="preserve"> </w:t>
      </w:r>
      <w:r w:rsidRPr="00206ACB">
        <w:t>re-used</w:t>
      </w:r>
      <w:r w:rsidR="00AC466E" w:rsidRPr="00206ACB">
        <w:t xml:space="preserve"> </w:t>
      </w:r>
      <w:r w:rsidRPr="00206ACB">
        <w:t>with</w:t>
      </w:r>
      <w:r w:rsidR="00AC466E" w:rsidRPr="00206ACB">
        <w:t xml:space="preserve"> </w:t>
      </w:r>
      <w:r w:rsidRPr="00206ACB">
        <w:t>different</w:t>
      </w:r>
      <w:r w:rsidR="00AC466E" w:rsidRPr="00206ACB">
        <w:t xml:space="preserve"> </w:t>
      </w:r>
      <w:r w:rsidRPr="00206ACB">
        <w:t>palettes</w:t>
      </w:r>
      <w:r w:rsidR="00AC466E" w:rsidRPr="00206ACB">
        <w:t xml:space="preserve"> </w:t>
      </w:r>
      <w:r w:rsidRPr="00206ACB">
        <w:t>as</w:t>
      </w:r>
      <w:r w:rsidR="00AC466E" w:rsidRPr="00206ACB">
        <w:t xml:space="preserve"> </w:t>
      </w:r>
      <w:r w:rsidRPr="00206ACB">
        <w:t>needed.</w:t>
      </w:r>
    </w:p>
    <w:p w14:paraId="3C986666" w14:textId="77777777" w:rsidR="00C434EB" w:rsidRDefault="00C434EB">
      <w:pPr>
        <w:widowControl/>
        <w:kinsoku/>
        <w:overflowPunct/>
        <w:autoSpaceDE/>
        <w:autoSpaceDN/>
        <w:spacing w:before="0" w:after="160" w:line="259" w:lineRule="auto"/>
        <w:ind w:firstLine="0"/>
        <w:jc w:val="left"/>
        <w:rPr>
          <w:rFonts w:cstheme="minorHAnsi"/>
          <w:color w:val="111111"/>
          <w:szCs w:val="26"/>
        </w:rPr>
      </w:pPr>
      <w:r>
        <w:rPr>
          <w:rFonts w:cstheme="minorHAnsi"/>
          <w:color w:val="111111"/>
          <w:szCs w:val="26"/>
        </w:rPr>
        <w:br w:type="page"/>
      </w:r>
    </w:p>
    <w:p w14:paraId="7C4D7775" w14:textId="43F8D88D" w:rsidR="00A65B2C" w:rsidRPr="00206ACB" w:rsidRDefault="00C434EB" w:rsidP="00C434EB">
      <w:r w:rsidRPr="00206ACB">
        <w:rPr>
          <w:rStyle w:val="marginnote"/>
          <w:rFonts w:cstheme="minorHAnsi"/>
          <w:color w:val="111111"/>
          <w:szCs w:val="26"/>
        </w:rPr>
        <w:lastRenderedPageBreak/>
        <w:t xml:space="preserve">Another option is to use 8x16 tiles (8px wide and 16px tall), as seen in games like </w:t>
      </w:r>
      <w:r w:rsidRPr="00206ACB">
        <w:rPr>
          <w:rStyle w:val="Emphasis"/>
          <w:rFonts w:eastAsiaTheme="majorEastAsia" w:cstheme="minorHAnsi"/>
          <w:color w:val="111111"/>
          <w:szCs w:val="26"/>
        </w:rPr>
        <w:t>The Legend of Zelda</w:t>
      </w:r>
      <w:r w:rsidRPr="00206ACB">
        <w:rPr>
          <w:rStyle w:val="marginnote"/>
          <w:rFonts w:cstheme="minorHAnsi"/>
          <w:color w:val="111111"/>
          <w:szCs w:val="26"/>
        </w:rPr>
        <w:t>. While this reduces the number of tiles that can be stored in the pattern tables, this has the advantage of allowing tiles from either table to be used as either background or sprite. Depending on your game's graphical needs, the advantage of being able to re-use tiles in both layers might outweigh the disadvantage of having fewer tiles available. These issues largely become moot with the use of mapper chips that allow for bank switching of pattern table graphics, which will be explored much later in this book.</w:t>
      </w:r>
    </w:p>
    <w:p w14:paraId="017A7421" w14:textId="77777777" w:rsidR="00A65B2C" w:rsidRPr="00206ACB" w:rsidRDefault="00A65B2C" w:rsidP="00D6410F">
      <w:pPr>
        <w:ind w:firstLine="0"/>
        <w:jc w:val="center"/>
        <w:rPr>
          <w:rFonts w:cstheme="minorHAnsi"/>
          <w:szCs w:val="26"/>
        </w:rPr>
      </w:pPr>
      <w:r w:rsidRPr="00206ACB">
        <w:rPr>
          <w:rFonts w:cstheme="minorHAnsi"/>
          <w:noProof/>
          <w:szCs w:val="26"/>
        </w:rPr>
        <w:drawing>
          <wp:inline distT="0" distB="0" distL="0" distR="0" wp14:anchorId="7A55EEA5" wp14:editId="444BCB82">
            <wp:extent cx="4761865" cy="4761865"/>
            <wp:effectExtent l="0" t="0" r="635" b="635"/>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61865" cy="4761865"/>
                    </a:xfrm>
                    <a:prstGeom prst="rect">
                      <a:avLst/>
                    </a:prstGeom>
                    <a:noFill/>
                    <a:ln>
                      <a:noFill/>
                    </a:ln>
                  </pic:spPr>
                </pic:pic>
              </a:graphicData>
            </a:graphic>
          </wp:inline>
        </w:drawing>
      </w:r>
    </w:p>
    <w:p w14:paraId="42ECADFA" w14:textId="13295F83" w:rsidR="00A65B2C" w:rsidRPr="00206ACB" w:rsidRDefault="00A65B2C" w:rsidP="00D6410F">
      <w:pPr>
        <w:ind w:firstLine="0"/>
        <w:jc w:val="center"/>
        <w:rPr>
          <w:rFonts w:cstheme="minorHAnsi"/>
          <w:szCs w:val="26"/>
        </w:rPr>
      </w:pPr>
      <w:r w:rsidRPr="00206ACB">
        <w:rPr>
          <w:rFonts w:cstheme="minorHAnsi"/>
          <w:szCs w:val="26"/>
        </w:rPr>
        <w:t>An</w:t>
      </w:r>
      <w:r w:rsidR="00AC466E" w:rsidRPr="00206ACB">
        <w:rPr>
          <w:rFonts w:cstheme="minorHAnsi"/>
          <w:szCs w:val="26"/>
        </w:rPr>
        <w:t xml:space="preserve"> </w:t>
      </w:r>
      <w:r w:rsidRPr="00206ACB">
        <w:rPr>
          <w:rFonts w:cstheme="minorHAnsi"/>
          <w:szCs w:val="26"/>
        </w:rPr>
        <w:t>example</w:t>
      </w:r>
      <w:r w:rsidR="00AC466E" w:rsidRPr="00206ACB">
        <w:rPr>
          <w:rFonts w:cstheme="minorHAnsi"/>
          <w:szCs w:val="26"/>
        </w:rPr>
        <w:t xml:space="preserve"> </w:t>
      </w:r>
      <w:r w:rsidRPr="00206ACB">
        <w:rPr>
          <w:rFonts w:cstheme="minorHAnsi"/>
          <w:szCs w:val="26"/>
        </w:rPr>
        <w:t>pattern</w:t>
      </w:r>
      <w:r w:rsidR="00AC466E" w:rsidRPr="00206ACB">
        <w:rPr>
          <w:rFonts w:cstheme="minorHAnsi"/>
          <w:szCs w:val="26"/>
        </w:rPr>
        <w:t xml:space="preserve"> </w:t>
      </w:r>
      <w:r w:rsidRPr="00206ACB">
        <w:rPr>
          <w:rFonts w:cstheme="minorHAnsi"/>
          <w:szCs w:val="26"/>
        </w:rPr>
        <w:t>table</w:t>
      </w:r>
      <w:r w:rsidR="00AC466E" w:rsidRPr="00206ACB">
        <w:rPr>
          <w:rFonts w:cstheme="minorHAnsi"/>
          <w:szCs w:val="26"/>
        </w:rPr>
        <w:t xml:space="preserve"> </w:t>
      </w:r>
      <w:r w:rsidRPr="00206ACB">
        <w:rPr>
          <w:rFonts w:cstheme="minorHAnsi"/>
          <w:szCs w:val="26"/>
        </w:rPr>
        <w:t>tile.</w:t>
      </w:r>
      <w:r w:rsidR="00AC466E" w:rsidRPr="00206ACB">
        <w:rPr>
          <w:rFonts w:cstheme="minorHAnsi"/>
          <w:szCs w:val="26"/>
        </w:rPr>
        <w:t xml:space="preserve"> </w:t>
      </w:r>
      <w:r w:rsidRPr="00206ACB">
        <w:rPr>
          <w:rFonts w:cstheme="minorHAnsi"/>
          <w:szCs w:val="26"/>
        </w:rPr>
        <w:t>Bytes</w:t>
      </w:r>
      <w:r w:rsidR="00AC466E" w:rsidRPr="00206ACB">
        <w:rPr>
          <w:rFonts w:cstheme="minorHAnsi"/>
          <w:szCs w:val="26"/>
        </w:rPr>
        <w:t xml:space="preserve"> </w:t>
      </w:r>
      <w:r w:rsidRPr="006B1CC9">
        <w:rPr>
          <w:rStyle w:val="QuoteChar"/>
        </w:rPr>
        <w:t>$xxx0-$xxx7</w:t>
      </w:r>
      <w:r w:rsidR="00AC466E" w:rsidRPr="00206ACB">
        <w:rPr>
          <w:rFonts w:cstheme="minorHAnsi"/>
          <w:szCs w:val="26"/>
        </w:rPr>
        <w:t xml:space="preserve"> </w:t>
      </w:r>
      <w:r w:rsidRPr="00206ACB">
        <w:rPr>
          <w:rFonts w:cstheme="minorHAnsi"/>
          <w:szCs w:val="26"/>
        </w:rPr>
        <w:t>provide</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"low</w:t>
      </w:r>
      <w:r w:rsidR="00AC466E" w:rsidRPr="00206ACB">
        <w:rPr>
          <w:rFonts w:cstheme="minorHAnsi"/>
          <w:szCs w:val="26"/>
        </w:rPr>
        <w:t xml:space="preserve"> </w:t>
      </w:r>
      <w:r w:rsidRPr="00206ACB">
        <w:rPr>
          <w:rFonts w:cstheme="minorHAnsi"/>
          <w:szCs w:val="26"/>
        </w:rPr>
        <w:t>bit"</w:t>
      </w:r>
      <w:r w:rsidR="00AC466E" w:rsidRPr="00206ACB">
        <w:rPr>
          <w:rFonts w:cstheme="minorHAnsi"/>
          <w:szCs w:val="26"/>
        </w:rPr>
        <w:t xml:space="preserve"> </w:t>
      </w:r>
      <w:r w:rsidRPr="00206ACB">
        <w:rPr>
          <w:rFonts w:cstheme="minorHAnsi"/>
          <w:szCs w:val="26"/>
        </w:rPr>
        <w:t>for</w:t>
      </w:r>
      <w:r w:rsidR="00AC466E" w:rsidRPr="00206ACB">
        <w:rPr>
          <w:rFonts w:cstheme="minorHAnsi"/>
          <w:szCs w:val="26"/>
        </w:rPr>
        <w:t xml:space="preserve"> </w:t>
      </w:r>
      <w:r w:rsidRPr="00206ACB">
        <w:rPr>
          <w:rFonts w:cstheme="minorHAnsi"/>
          <w:szCs w:val="26"/>
        </w:rPr>
        <w:t>each</w:t>
      </w:r>
      <w:r w:rsidR="00AC466E" w:rsidRPr="00206ACB">
        <w:rPr>
          <w:rFonts w:cstheme="minorHAnsi"/>
          <w:szCs w:val="26"/>
        </w:rPr>
        <w:t xml:space="preserve"> </w:t>
      </w:r>
      <w:r w:rsidRPr="00206ACB">
        <w:rPr>
          <w:rFonts w:cstheme="minorHAnsi"/>
          <w:szCs w:val="26"/>
        </w:rPr>
        <w:t>pixel,</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206ACB">
        <w:rPr>
          <w:rFonts w:cstheme="minorHAnsi"/>
          <w:szCs w:val="26"/>
        </w:rPr>
        <w:t>bytes</w:t>
      </w:r>
      <w:r w:rsidR="00AC466E" w:rsidRPr="00206ACB">
        <w:rPr>
          <w:rFonts w:cstheme="minorHAnsi"/>
          <w:szCs w:val="26"/>
        </w:rPr>
        <w:t xml:space="preserve"> </w:t>
      </w:r>
      <w:r w:rsidRPr="006B1CC9">
        <w:rPr>
          <w:rStyle w:val="QuoteChar"/>
        </w:rPr>
        <w:t>$xxx8-$xxxf</w:t>
      </w:r>
      <w:r w:rsidR="00AC466E" w:rsidRPr="00206ACB">
        <w:rPr>
          <w:rFonts w:cstheme="minorHAnsi"/>
          <w:szCs w:val="26"/>
        </w:rPr>
        <w:t xml:space="preserve"> </w:t>
      </w:r>
      <w:r w:rsidRPr="00206ACB">
        <w:rPr>
          <w:rFonts w:cstheme="minorHAnsi"/>
          <w:szCs w:val="26"/>
        </w:rPr>
        <w:t>provide</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"high</w:t>
      </w:r>
      <w:r w:rsidR="00AC466E" w:rsidRPr="00206ACB">
        <w:rPr>
          <w:rFonts w:cstheme="minorHAnsi"/>
          <w:szCs w:val="26"/>
        </w:rPr>
        <w:t xml:space="preserve"> </w:t>
      </w:r>
      <w:r w:rsidRPr="00206ACB">
        <w:rPr>
          <w:rFonts w:cstheme="minorHAnsi"/>
          <w:szCs w:val="26"/>
        </w:rPr>
        <w:t>bit"</w:t>
      </w:r>
      <w:r w:rsidR="00AC466E" w:rsidRPr="00206ACB">
        <w:rPr>
          <w:rFonts w:cstheme="minorHAnsi"/>
          <w:szCs w:val="26"/>
        </w:rPr>
        <w:t xml:space="preserve"> </w:t>
      </w:r>
      <w:r w:rsidRPr="00206ACB">
        <w:rPr>
          <w:rFonts w:cstheme="minorHAnsi"/>
          <w:szCs w:val="26"/>
        </w:rPr>
        <w:t>for</w:t>
      </w:r>
      <w:r w:rsidR="00AC466E" w:rsidRPr="00206ACB">
        <w:rPr>
          <w:rFonts w:cstheme="minorHAnsi"/>
          <w:szCs w:val="26"/>
        </w:rPr>
        <w:t xml:space="preserve"> </w:t>
      </w:r>
      <w:r w:rsidRPr="00206ACB">
        <w:rPr>
          <w:rFonts w:cstheme="minorHAnsi"/>
          <w:szCs w:val="26"/>
        </w:rPr>
        <w:t>each</w:t>
      </w:r>
      <w:r w:rsidR="00AC466E" w:rsidRPr="00206ACB">
        <w:rPr>
          <w:rFonts w:cstheme="minorHAnsi"/>
          <w:szCs w:val="26"/>
        </w:rPr>
        <w:t xml:space="preserve"> </w:t>
      </w:r>
      <w:r w:rsidRPr="00206ACB">
        <w:rPr>
          <w:rFonts w:cstheme="minorHAnsi"/>
          <w:szCs w:val="26"/>
        </w:rPr>
        <w:t>pixel.</w:t>
      </w:r>
    </w:p>
    <w:p w14:paraId="0CDB2E02" w14:textId="23B53964" w:rsidR="00A65B2C" w:rsidRPr="00206ACB" w:rsidRDefault="00A65B2C" w:rsidP="00E47EA0">
      <w:r w:rsidRPr="00206ACB">
        <w:t>Everything</w:t>
      </w:r>
      <w:r w:rsidR="00AC466E" w:rsidRPr="00206ACB">
        <w:t xml:space="preserve"> </w:t>
      </w:r>
      <w:r w:rsidRPr="00206ACB">
        <w:t>that</w:t>
      </w:r>
      <w:r w:rsidR="00AC466E" w:rsidRPr="00206ACB">
        <w:t xml:space="preserve"> </w:t>
      </w:r>
      <w:r w:rsidRPr="00206ACB">
        <w:t>an</w:t>
      </w:r>
      <w:r w:rsidR="00AC466E" w:rsidRPr="00206ACB">
        <w:t xml:space="preserve"> </w:t>
      </w:r>
      <w:r w:rsidRPr="00206ACB">
        <w:t>NES</w:t>
      </w:r>
      <w:r w:rsidR="00AC466E" w:rsidRPr="00206ACB">
        <w:t xml:space="preserve"> </w:t>
      </w:r>
      <w:r w:rsidRPr="00206ACB">
        <w:t>game</w:t>
      </w:r>
      <w:r w:rsidR="00AC466E" w:rsidRPr="00206ACB">
        <w:t xml:space="preserve"> </w:t>
      </w:r>
      <w:r w:rsidRPr="00206ACB">
        <w:t>draws</w:t>
      </w:r>
      <w:r w:rsidR="00AC466E" w:rsidRPr="00206ACB">
        <w:t xml:space="preserve"> </w:t>
      </w:r>
      <w:r w:rsidRPr="00206ACB">
        <w:t>to</w:t>
      </w:r>
      <w:r w:rsidR="00AC466E" w:rsidRPr="00206ACB">
        <w:t xml:space="preserve"> </w:t>
      </w:r>
      <w:r w:rsidRPr="00206ACB">
        <w:t>the</w:t>
      </w:r>
      <w:r w:rsidR="00AC466E" w:rsidRPr="00206ACB">
        <w:t xml:space="preserve"> </w:t>
      </w:r>
      <w:r w:rsidRPr="00206ACB">
        <w:t>screen</w:t>
      </w:r>
      <w:r w:rsidR="00AC466E" w:rsidRPr="00206ACB">
        <w:t xml:space="preserve"> </w:t>
      </w:r>
      <w:r w:rsidRPr="00206ACB">
        <w:t>is</w:t>
      </w:r>
      <w:r w:rsidR="00AC466E" w:rsidRPr="00206ACB">
        <w:t xml:space="preserve"> </w:t>
      </w:r>
      <w:r w:rsidRPr="00206ACB">
        <w:t>contained</w:t>
      </w:r>
      <w:r w:rsidR="00AC466E" w:rsidRPr="00206ACB">
        <w:t xml:space="preserve"> </w:t>
      </w:r>
      <w:r w:rsidRPr="00206ACB">
        <w:t>in</w:t>
      </w:r>
      <w:r w:rsidR="00AC466E" w:rsidRPr="00206ACB">
        <w:t xml:space="preserve"> </w:t>
      </w:r>
      <w:r w:rsidRPr="00206ACB">
        <w:t>its</w:t>
      </w:r>
      <w:r w:rsidR="00AC466E" w:rsidRPr="00206ACB">
        <w:t xml:space="preserve"> </w:t>
      </w:r>
      <w:r w:rsidRPr="00206ACB">
        <w:t>pattern</w:t>
      </w:r>
      <w:r w:rsidR="00AC466E" w:rsidRPr="00206ACB">
        <w:t xml:space="preserve"> </w:t>
      </w:r>
      <w:r w:rsidRPr="00206ACB">
        <w:t>tables.</w:t>
      </w:r>
      <w:r w:rsidR="00AC466E" w:rsidRPr="00206ACB">
        <w:t xml:space="preserve"> </w:t>
      </w:r>
      <w:r w:rsidRPr="00206ACB">
        <w:rPr>
          <w:rStyle w:val="marginnote"/>
          <w:rFonts w:cstheme="minorHAnsi"/>
          <w:color w:val="111111"/>
          <w:szCs w:val="26"/>
        </w:rPr>
        <w:t>This</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more</w:t>
      </w:r>
      <w:r w:rsidR="00AC466E" w:rsidRPr="00206ACB">
        <w:rPr>
          <w:rStyle w:val="marginnote"/>
          <w:rFonts w:cstheme="minorHAnsi"/>
          <w:color w:val="111111"/>
          <w:szCs w:val="26"/>
        </w:rPr>
        <w:t xml:space="preserve"> </w:t>
      </w:r>
      <w:r w:rsidRPr="00206ACB">
        <w:rPr>
          <w:rStyle w:val="marginnote"/>
          <w:rFonts w:cstheme="minorHAnsi"/>
          <w:color w:val="111111"/>
          <w:szCs w:val="26"/>
        </w:rPr>
        <w:t>complicated</w:t>
      </w:r>
      <w:r w:rsidR="00AC466E" w:rsidRPr="00206ACB">
        <w:rPr>
          <w:rStyle w:val="marginnote"/>
          <w:rFonts w:cstheme="minorHAnsi"/>
          <w:color w:val="111111"/>
          <w:szCs w:val="26"/>
        </w:rPr>
        <w:t xml:space="preserve"> </w:t>
      </w:r>
      <w:r w:rsidRPr="00206ACB">
        <w:rPr>
          <w:rStyle w:val="marginnote"/>
          <w:rFonts w:cstheme="minorHAnsi"/>
          <w:color w:val="111111"/>
          <w:szCs w:val="26"/>
        </w:rPr>
        <w:t>when</w:t>
      </w:r>
      <w:r w:rsidR="00AC466E" w:rsidRPr="00206ACB">
        <w:rPr>
          <w:rStyle w:val="marginnote"/>
          <w:rFonts w:cstheme="minorHAnsi"/>
          <w:color w:val="111111"/>
          <w:szCs w:val="26"/>
        </w:rPr>
        <w:t xml:space="preserve"> </w:t>
      </w:r>
      <w:r w:rsidRPr="00206ACB">
        <w:rPr>
          <w:rStyle w:val="marginnote"/>
          <w:rFonts w:cstheme="minorHAnsi"/>
          <w:color w:val="111111"/>
          <w:szCs w:val="26"/>
        </w:rPr>
        <w:t>CHR-RAM</w:t>
      </w:r>
      <w:r w:rsidR="00AC466E" w:rsidRPr="00206ACB">
        <w:rPr>
          <w:rStyle w:val="marginnote"/>
          <w:rFonts w:cstheme="minorHAnsi"/>
          <w:color w:val="111111"/>
          <w:szCs w:val="26"/>
        </w:rPr>
        <w:t xml:space="preserve"> </w:t>
      </w:r>
      <w:r w:rsidRPr="00206ACB">
        <w:rPr>
          <w:rStyle w:val="marginnote"/>
          <w:rFonts w:cstheme="minorHAnsi"/>
          <w:color w:val="111111"/>
          <w:szCs w:val="26"/>
        </w:rPr>
        <w:t>or</w:t>
      </w:r>
      <w:r w:rsidR="00AC466E" w:rsidRPr="00206ACB">
        <w:rPr>
          <w:rStyle w:val="marginnote"/>
          <w:rFonts w:cstheme="minorHAnsi"/>
          <w:color w:val="111111"/>
          <w:szCs w:val="26"/>
        </w:rPr>
        <w:t xml:space="preserve"> </w:t>
      </w:r>
      <w:r w:rsidRPr="00206ACB">
        <w:rPr>
          <w:rStyle w:val="marginnote"/>
          <w:rFonts w:cstheme="minorHAnsi"/>
          <w:color w:val="111111"/>
          <w:szCs w:val="26"/>
        </w:rPr>
        <w:t>bank</w:t>
      </w:r>
      <w:r w:rsidR="00AC466E" w:rsidRPr="00206ACB">
        <w:rPr>
          <w:rStyle w:val="marginnote"/>
          <w:rFonts w:cstheme="minorHAnsi"/>
          <w:color w:val="111111"/>
          <w:szCs w:val="26"/>
        </w:rPr>
        <w:t xml:space="preserve"> </w:t>
      </w:r>
      <w:r w:rsidRPr="00206ACB">
        <w:rPr>
          <w:rStyle w:val="marginnote"/>
          <w:rFonts w:cstheme="minorHAnsi"/>
          <w:color w:val="111111"/>
          <w:szCs w:val="26"/>
        </w:rPr>
        <w:t>switching</w:t>
      </w:r>
      <w:r w:rsidR="00AC466E" w:rsidRPr="00206ACB">
        <w:rPr>
          <w:rStyle w:val="marginnote"/>
          <w:rFonts w:cstheme="minorHAnsi"/>
          <w:color w:val="111111"/>
          <w:szCs w:val="26"/>
        </w:rPr>
        <w:t xml:space="preserve"> </w:t>
      </w:r>
      <w:r w:rsidRPr="00206ACB">
        <w:rPr>
          <w:rStyle w:val="marginnote"/>
          <w:rFonts w:cstheme="minorHAnsi"/>
          <w:color w:val="111111"/>
          <w:szCs w:val="26"/>
        </w:rPr>
        <w:t>are</w:t>
      </w:r>
      <w:r w:rsidR="00AC466E" w:rsidRPr="00206ACB">
        <w:rPr>
          <w:rStyle w:val="marginnote"/>
          <w:rFonts w:cstheme="minorHAnsi"/>
          <w:color w:val="111111"/>
          <w:szCs w:val="26"/>
        </w:rPr>
        <w:t xml:space="preserve"> </w:t>
      </w:r>
      <w:r w:rsidRPr="00206ACB">
        <w:rPr>
          <w:rStyle w:val="marginnote"/>
          <w:rFonts w:cstheme="minorHAnsi"/>
          <w:color w:val="111111"/>
          <w:szCs w:val="26"/>
        </w:rPr>
        <w:t>involved,</w:t>
      </w:r>
      <w:r w:rsidR="00AC466E" w:rsidRPr="00206ACB">
        <w:rPr>
          <w:rStyle w:val="marginnote"/>
          <w:rFonts w:cstheme="minorHAnsi"/>
          <w:color w:val="111111"/>
          <w:szCs w:val="26"/>
        </w:rPr>
        <w:t xml:space="preserve"> </w:t>
      </w:r>
      <w:r w:rsidRPr="00206ACB">
        <w:rPr>
          <w:rStyle w:val="marginnote"/>
          <w:rFonts w:cstheme="minorHAnsi"/>
          <w:color w:val="111111"/>
          <w:szCs w:val="26"/>
        </w:rPr>
        <w:t>though</w:t>
      </w:r>
      <w:r w:rsidR="00AC466E" w:rsidRPr="00206ACB">
        <w:rPr>
          <w:rStyle w:val="marginnote"/>
          <w:rFonts w:cstheme="minorHAnsi"/>
          <w:color w:val="111111"/>
          <w:szCs w:val="26"/>
        </w:rPr>
        <w:t xml:space="preserve"> </w:t>
      </w:r>
      <w:r w:rsidRPr="00206ACB">
        <w:rPr>
          <w:rStyle w:val="marginnote"/>
          <w:rFonts w:cstheme="minorHAnsi"/>
          <w:color w:val="111111"/>
          <w:szCs w:val="26"/>
        </w:rPr>
        <w:t>anything</w:t>
      </w:r>
      <w:r w:rsidR="00AC466E" w:rsidRPr="00206ACB">
        <w:rPr>
          <w:rStyle w:val="marginnote"/>
          <w:rFonts w:cstheme="minorHAnsi"/>
          <w:color w:val="111111"/>
          <w:szCs w:val="26"/>
        </w:rPr>
        <w:t xml:space="preserve"> </w:t>
      </w:r>
      <w:r w:rsidRPr="00206ACB">
        <w:rPr>
          <w:rStyle w:val="marginnote"/>
          <w:rFonts w:cstheme="minorHAnsi"/>
          <w:color w:val="111111"/>
          <w:szCs w:val="26"/>
        </w:rPr>
        <w:t>drawn</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still,</w:t>
      </w:r>
      <w:r w:rsidR="00AC466E" w:rsidRPr="00206ACB">
        <w:rPr>
          <w:rStyle w:val="marginnote"/>
          <w:rFonts w:cstheme="minorHAnsi"/>
          <w:color w:val="111111"/>
          <w:szCs w:val="26"/>
        </w:rPr>
        <w:t xml:space="preserve"> </w:t>
      </w:r>
      <w:r w:rsidRPr="00206ACB">
        <w:rPr>
          <w:rStyle w:val="marginnote"/>
          <w:rFonts w:cstheme="minorHAnsi"/>
          <w:color w:val="111111"/>
          <w:szCs w:val="26"/>
        </w:rPr>
        <w:t>technically,</w:t>
      </w:r>
      <w:r w:rsidR="00AC466E" w:rsidRPr="00206ACB">
        <w:rPr>
          <w:rStyle w:val="marginnote"/>
          <w:rFonts w:cstheme="minorHAnsi"/>
          <w:color w:val="111111"/>
          <w:szCs w:val="26"/>
        </w:rPr>
        <w:t xml:space="preserve"> </w:t>
      </w:r>
      <w:r w:rsidRPr="00206ACB">
        <w:rPr>
          <w:rStyle w:val="marginnote"/>
          <w:rFonts w:cstheme="minorHAnsi"/>
          <w:color w:val="111111"/>
          <w:szCs w:val="26"/>
        </w:rPr>
        <w:t>present</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pattern</w:t>
      </w:r>
      <w:r w:rsidR="00AC466E" w:rsidRPr="00206ACB">
        <w:rPr>
          <w:rStyle w:val="marginnote"/>
          <w:rFonts w:cstheme="minorHAnsi"/>
          <w:color w:val="111111"/>
          <w:szCs w:val="26"/>
        </w:rPr>
        <w:t xml:space="preserve"> </w:t>
      </w:r>
      <w:r w:rsidRPr="00206ACB">
        <w:rPr>
          <w:rStyle w:val="marginnote"/>
          <w:rFonts w:cstheme="minorHAnsi"/>
          <w:color w:val="111111"/>
          <w:szCs w:val="26"/>
        </w:rPr>
        <w:t>tables</w:t>
      </w:r>
      <w:r w:rsidR="00AC466E" w:rsidRPr="00206ACB">
        <w:rPr>
          <w:rStyle w:val="marginnote"/>
          <w:rFonts w:cstheme="minorHAnsi"/>
          <w:color w:val="111111"/>
          <w:szCs w:val="26"/>
        </w:rPr>
        <w:t xml:space="preserve"> </w:t>
      </w:r>
      <w:r w:rsidRPr="00206ACB">
        <w:rPr>
          <w:rStyle w:val="marginnote"/>
          <w:rFonts w:cstheme="minorHAnsi"/>
          <w:color w:val="111111"/>
          <w:szCs w:val="26"/>
        </w:rPr>
        <w:t>at</w:t>
      </w:r>
      <w:r w:rsidR="00AC466E" w:rsidRPr="00206ACB">
        <w:rPr>
          <w:rStyle w:val="marginnote"/>
          <w:rFonts w:cstheme="minorHAnsi"/>
          <w:color w:val="111111"/>
          <w:szCs w:val="26"/>
        </w:rPr>
        <w:t xml:space="preserve"> </w:t>
      </w:r>
      <w:r w:rsidRPr="00206ACB">
        <w:rPr>
          <w:rStyle w:val="marginnote"/>
          <w:rFonts w:cstheme="minorHAnsi"/>
          <w:color w:val="111111"/>
          <w:szCs w:val="26"/>
        </w:rPr>
        <w:t>some</w:t>
      </w:r>
      <w:r w:rsidR="00AC466E" w:rsidRPr="00206ACB">
        <w:rPr>
          <w:rStyle w:val="marginnote"/>
          <w:rFonts w:cstheme="minorHAnsi"/>
          <w:color w:val="111111"/>
          <w:szCs w:val="26"/>
        </w:rPr>
        <w:t xml:space="preserve"> </w:t>
      </w:r>
      <w:r w:rsidRPr="00206ACB">
        <w:rPr>
          <w:rStyle w:val="marginnote"/>
          <w:rFonts w:cstheme="minorHAnsi"/>
          <w:color w:val="111111"/>
          <w:szCs w:val="26"/>
        </w:rPr>
        <w:t>point.</w:t>
      </w:r>
      <w:r w:rsidRPr="00206ACB">
        <w:t>There</w:t>
      </w:r>
      <w:r w:rsidR="00AC466E" w:rsidRPr="00206ACB">
        <w:t xml:space="preserve"> </w:t>
      </w:r>
      <w:r w:rsidRPr="00206ACB">
        <w:t>is</w:t>
      </w:r>
      <w:r w:rsidR="00AC466E" w:rsidRPr="00206ACB">
        <w:t xml:space="preserve"> </w:t>
      </w:r>
      <w:r w:rsidRPr="00206ACB">
        <w:t>no</w:t>
      </w:r>
      <w:r w:rsidR="00AC466E" w:rsidRPr="00206ACB">
        <w:t xml:space="preserve"> </w:t>
      </w:r>
      <w:r w:rsidRPr="00206ACB">
        <w:t>"system</w:t>
      </w:r>
      <w:r w:rsidR="00AC466E" w:rsidRPr="00206ACB">
        <w:t xml:space="preserve"> </w:t>
      </w:r>
      <w:r w:rsidRPr="00206ACB">
        <w:t>font";</w:t>
      </w:r>
      <w:r w:rsidR="00AC466E" w:rsidRPr="00206ACB">
        <w:t xml:space="preserve"> </w:t>
      </w:r>
      <w:r w:rsidRPr="00206ACB">
        <w:t>if</w:t>
      </w:r>
      <w:r w:rsidR="00AC466E" w:rsidRPr="00206ACB">
        <w:t xml:space="preserve"> </w:t>
      </w:r>
      <w:r w:rsidRPr="00206ACB">
        <w:t>you</w:t>
      </w:r>
      <w:r w:rsidR="00AC466E" w:rsidRPr="00206ACB">
        <w:t xml:space="preserve"> </w:t>
      </w:r>
      <w:r w:rsidRPr="00206ACB">
        <w:t>want</w:t>
      </w:r>
      <w:r w:rsidR="00AC466E" w:rsidRPr="00206ACB">
        <w:t xml:space="preserve"> </w:t>
      </w:r>
      <w:r w:rsidRPr="00206ACB">
        <w:t>to</w:t>
      </w:r>
      <w:r w:rsidR="00AC466E" w:rsidRPr="00206ACB">
        <w:t xml:space="preserve"> </w:t>
      </w:r>
      <w:r w:rsidRPr="00206ACB">
        <w:t>draw</w:t>
      </w:r>
      <w:r w:rsidR="00AC466E" w:rsidRPr="00206ACB">
        <w:t xml:space="preserve"> </w:t>
      </w:r>
      <w:r w:rsidRPr="00206ACB">
        <w:t>text</w:t>
      </w:r>
      <w:r w:rsidR="00AC466E" w:rsidRPr="00206ACB">
        <w:t xml:space="preserve"> </w:t>
      </w:r>
      <w:r w:rsidRPr="00206ACB">
        <w:t>in</w:t>
      </w:r>
      <w:r w:rsidR="00AC466E" w:rsidRPr="00206ACB">
        <w:t xml:space="preserve"> </w:t>
      </w:r>
      <w:r w:rsidRPr="00206ACB">
        <w:t>your</w:t>
      </w:r>
      <w:r w:rsidR="00AC466E" w:rsidRPr="00206ACB">
        <w:t xml:space="preserve"> </w:t>
      </w:r>
      <w:r w:rsidRPr="00206ACB">
        <w:t>NES</w:t>
      </w:r>
      <w:r w:rsidR="00AC466E" w:rsidRPr="00206ACB">
        <w:t xml:space="preserve"> </w:t>
      </w:r>
      <w:r w:rsidRPr="00206ACB">
        <w:t>game,</w:t>
      </w:r>
      <w:r w:rsidR="00AC466E" w:rsidRPr="00206ACB">
        <w:t xml:space="preserve"> </w:t>
      </w:r>
      <w:r w:rsidRPr="00206ACB">
        <w:t>you</w:t>
      </w:r>
      <w:r w:rsidR="00AC466E" w:rsidRPr="00206ACB">
        <w:t xml:space="preserve"> </w:t>
      </w:r>
      <w:r w:rsidRPr="00206ACB">
        <w:t>need</w:t>
      </w:r>
      <w:r w:rsidR="00AC466E" w:rsidRPr="00206ACB">
        <w:t xml:space="preserve"> </w:t>
      </w:r>
      <w:r w:rsidRPr="00206ACB">
        <w:t>to</w:t>
      </w:r>
      <w:r w:rsidR="00AC466E" w:rsidRPr="00206ACB">
        <w:t xml:space="preserve"> </w:t>
      </w:r>
      <w:r w:rsidRPr="00206ACB">
        <w:t>create</w:t>
      </w:r>
      <w:r w:rsidR="00AC466E" w:rsidRPr="00206ACB">
        <w:t xml:space="preserve"> </w:t>
      </w:r>
      <w:r w:rsidRPr="00206ACB">
        <w:t>font</w:t>
      </w:r>
      <w:r w:rsidR="00AC466E" w:rsidRPr="00206ACB">
        <w:t xml:space="preserve"> </w:t>
      </w:r>
      <w:r w:rsidRPr="00206ACB">
        <w:t>tiles</w:t>
      </w:r>
      <w:r w:rsidR="00AC466E" w:rsidRPr="00206ACB">
        <w:t xml:space="preserve"> </w:t>
      </w:r>
      <w:r w:rsidRPr="00206ACB">
        <w:t>in</w:t>
      </w:r>
      <w:r w:rsidR="00AC466E" w:rsidRPr="00206ACB">
        <w:t xml:space="preserve"> </w:t>
      </w:r>
      <w:r w:rsidRPr="00206ACB">
        <w:t>a</w:t>
      </w:r>
      <w:r w:rsidR="00AC466E" w:rsidRPr="00206ACB">
        <w:t xml:space="preserve"> </w:t>
      </w:r>
      <w:r w:rsidRPr="00206ACB">
        <w:t>pattern</w:t>
      </w:r>
      <w:r w:rsidR="00AC466E" w:rsidRPr="00206ACB">
        <w:t xml:space="preserve"> </w:t>
      </w:r>
      <w:r w:rsidRPr="00206ACB">
        <w:t>table.</w:t>
      </w:r>
      <w:r w:rsidR="00AC466E" w:rsidRPr="00206ACB">
        <w:t xml:space="preserve"> </w:t>
      </w:r>
      <w:r w:rsidRPr="00206ACB">
        <w:t>(This</w:t>
      </w:r>
      <w:r w:rsidR="00AC466E" w:rsidRPr="00206ACB">
        <w:t xml:space="preserve"> </w:t>
      </w:r>
      <w:r w:rsidRPr="00206ACB">
        <w:t>is</w:t>
      </w:r>
      <w:r w:rsidR="00AC466E" w:rsidRPr="00206ACB">
        <w:t xml:space="preserve"> </w:t>
      </w:r>
      <w:r w:rsidRPr="00206ACB">
        <w:t>why</w:t>
      </w:r>
      <w:r w:rsidR="00AC466E" w:rsidRPr="00206ACB">
        <w:t xml:space="preserve"> </w:t>
      </w:r>
      <w:r w:rsidRPr="00206ACB">
        <w:t>most</w:t>
      </w:r>
      <w:r w:rsidR="00AC466E" w:rsidRPr="00206ACB">
        <w:t xml:space="preserve"> </w:t>
      </w:r>
      <w:r w:rsidRPr="00206ACB">
        <w:t>NES</w:t>
      </w:r>
      <w:r w:rsidR="00AC466E" w:rsidRPr="00206ACB">
        <w:t xml:space="preserve"> </w:t>
      </w:r>
      <w:r w:rsidRPr="00206ACB">
        <w:t>games,</w:t>
      </w:r>
      <w:r w:rsidR="00AC466E" w:rsidRPr="00206ACB">
        <w:t xml:space="preserve"> </w:t>
      </w:r>
      <w:r w:rsidRPr="00206ACB">
        <w:t>especially</w:t>
      </w:r>
      <w:r w:rsidR="00AC466E" w:rsidRPr="00206ACB">
        <w:t xml:space="preserve"> </w:t>
      </w:r>
      <w:r w:rsidRPr="00206ACB">
        <w:t>early</w:t>
      </w:r>
      <w:r w:rsidR="00AC466E" w:rsidRPr="00206ACB">
        <w:t xml:space="preserve"> </w:t>
      </w:r>
      <w:r w:rsidRPr="00206ACB">
        <w:t>NES</w:t>
      </w:r>
      <w:r w:rsidR="00AC466E" w:rsidRPr="00206ACB">
        <w:t xml:space="preserve"> </w:t>
      </w:r>
      <w:r w:rsidRPr="00206ACB">
        <w:t>games,</w:t>
      </w:r>
      <w:r w:rsidR="00AC466E" w:rsidRPr="00206ACB">
        <w:t xml:space="preserve"> </w:t>
      </w:r>
      <w:r w:rsidRPr="00206ACB">
        <w:t>tend</w:t>
      </w:r>
      <w:r w:rsidR="00AC466E" w:rsidRPr="00206ACB">
        <w:t xml:space="preserve"> </w:t>
      </w:r>
      <w:r w:rsidRPr="00206ACB">
        <w:t>to</w:t>
      </w:r>
      <w:r w:rsidR="00AC466E" w:rsidRPr="00206ACB">
        <w:t xml:space="preserve"> </w:t>
      </w:r>
      <w:r w:rsidRPr="00206ACB">
        <w:t>be</w:t>
      </w:r>
      <w:r w:rsidR="00AC466E" w:rsidRPr="00206ACB">
        <w:t xml:space="preserve"> </w:t>
      </w:r>
      <w:r w:rsidRPr="00206ACB">
        <w:t>all-caps,</w:t>
      </w:r>
      <w:r w:rsidR="00AC466E" w:rsidRPr="00206ACB">
        <w:t xml:space="preserve"> </w:t>
      </w:r>
      <w:r w:rsidRPr="00206ACB">
        <w:t>shouty</w:t>
      </w:r>
      <w:r w:rsidR="00AC466E" w:rsidRPr="00206ACB">
        <w:t xml:space="preserve"> </w:t>
      </w:r>
      <w:r w:rsidRPr="00206ACB">
        <w:t>affairs.)</w:t>
      </w:r>
      <w:r w:rsidR="00AC466E" w:rsidRPr="00206ACB">
        <w:t xml:space="preserve"> </w:t>
      </w:r>
      <w:r w:rsidRPr="00206ACB">
        <w:t>The</w:t>
      </w:r>
      <w:r w:rsidR="00AC466E" w:rsidRPr="00206ACB">
        <w:t xml:space="preserve"> </w:t>
      </w:r>
      <w:r w:rsidRPr="00206ACB">
        <w:t>limited</w:t>
      </w:r>
      <w:r w:rsidR="00AC466E" w:rsidRPr="00206ACB">
        <w:t xml:space="preserve"> </w:t>
      </w:r>
      <w:r w:rsidRPr="00206ACB">
        <w:t>space</w:t>
      </w:r>
      <w:r w:rsidR="00AC466E" w:rsidRPr="00206ACB">
        <w:t xml:space="preserve"> </w:t>
      </w:r>
      <w:r w:rsidRPr="00206ACB">
        <w:t>for</w:t>
      </w:r>
      <w:r w:rsidR="00AC466E" w:rsidRPr="00206ACB">
        <w:t xml:space="preserve"> </w:t>
      </w:r>
      <w:r w:rsidRPr="00206ACB">
        <w:t>tiles</w:t>
      </w:r>
      <w:r w:rsidR="00AC466E" w:rsidRPr="00206ACB">
        <w:t xml:space="preserve"> </w:t>
      </w:r>
      <w:r w:rsidRPr="00206ACB">
        <w:t>also</w:t>
      </w:r>
      <w:r w:rsidR="00AC466E" w:rsidRPr="00206ACB">
        <w:t xml:space="preserve"> </w:t>
      </w:r>
      <w:r w:rsidRPr="00206ACB">
        <w:t>means</w:t>
      </w:r>
      <w:r w:rsidR="00AC466E" w:rsidRPr="00206ACB">
        <w:t xml:space="preserve"> </w:t>
      </w:r>
      <w:r w:rsidRPr="00206ACB">
        <w:t>that</w:t>
      </w:r>
      <w:r w:rsidR="00AC466E" w:rsidRPr="00206ACB">
        <w:t xml:space="preserve"> </w:t>
      </w:r>
      <w:r w:rsidRPr="00206ACB">
        <w:t>efficient</w:t>
      </w:r>
      <w:r w:rsidR="00AC466E" w:rsidRPr="00206ACB">
        <w:t xml:space="preserve"> </w:t>
      </w:r>
      <w:r w:rsidRPr="00206ACB">
        <w:t>re-use</w:t>
      </w:r>
      <w:r w:rsidR="00AC466E" w:rsidRPr="00206ACB">
        <w:t xml:space="preserve"> </w:t>
      </w:r>
      <w:r w:rsidRPr="00206ACB">
        <w:t>of</w:t>
      </w:r>
      <w:r w:rsidR="00AC466E" w:rsidRPr="00206ACB">
        <w:t xml:space="preserve"> </w:t>
      </w:r>
      <w:r w:rsidRPr="00206ACB">
        <w:t>tiles</w:t>
      </w:r>
      <w:r w:rsidR="00AC466E" w:rsidRPr="00206ACB">
        <w:t xml:space="preserve"> </w:t>
      </w:r>
      <w:r w:rsidRPr="00206ACB">
        <w:t>is</w:t>
      </w:r>
      <w:r w:rsidR="00AC466E" w:rsidRPr="00206ACB">
        <w:t xml:space="preserve"> </w:t>
      </w:r>
      <w:r w:rsidRPr="00206ACB">
        <w:t>important.</w:t>
      </w:r>
      <w:r w:rsidR="00AC466E" w:rsidRPr="00206ACB">
        <w:t xml:space="preserve"> </w:t>
      </w:r>
      <w:r w:rsidRPr="00206ACB">
        <w:t>Being</w:t>
      </w:r>
      <w:r w:rsidR="00AC466E" w:rsidRPr="00206ACB">
        <w:t xml:space="preserve"> </w:t>
      </w:r>
      <w:r w:rsidRPr="00206ACB">
        <w:t>able</w:t>
      </w:r>
      <w:r w:rsidR="00AC466E" w:rsidRPr="00206ACB">
        <w:t xml:space="preserve"> </w:t>
      </w:r>
      <w:r w:rsidRPr="00206ACB">
        <w:t>to</w:t>
      </w:r>
      <w:r w:rsidR="00AC466E" w:rsidRPr="00206ACB">
        <w:t xml:space="preserve"> </w:t>
      </w:r>
      <w:r w:rsidRPr="00206ACB">
        <w:t>re-use</w:t>
      </w:r>
      <w:r w:rsidR="00AC466E" w:rsidRPr="00206ACB">
        <w:t xml:space="preserve"> </w:t>
      </w:r>
      <w:r w:rsidRPr="00206ACB">
        <w:t>a</w:t>
      </w:r>
      <w:r w:rsidR="00AC466E" w:rsidRPr="00206ACB">
        <w:t xml:space="preserve"> </w:t>
      </w:r>
      <w:r w:rsidRPr="00206ACB">
        <w:t>tile</w:t>
      </w:r>
      <w:r w:rsidR="00AC466E" w:rsidRPr="00206ACB">
        <w:t xml:space="preserve"> </w:t>
      </w:r>
      <w:r w:rsidRPr="00206ACB">
        <w:t>in</w:t>
      </w:r>
      <w:r w:rsidR="00AC466E" w:rsidRPr="00206ACB">
        <w:t xml:space="preserve"> </w:t>
      </w:r>
      <w:r w:rsidRPr="00206ACB">
        <w:t>multiple</w:t>
      </w:r>
      <w:r w:rsidR="00AC466E" w:rsidRPr="00206ACB">
        <w:t xml:space="preserve"> </w:t>
      </w:r>
      <w:r w:rsidRPr="00206ACB">
        <w:t>ways,</w:t>
      </w:r>
      <w:r w:rsidR="00AC466E" w:rsidRPr="00206ACB">
        <w:t xml:space="preserve"> </w:t>
      </w:r>
      <w:r w:rsidRPr="00206ACB">
        <w:t>or</w:t>
      </w:r>
      <w:r w:rsidR="00AC466E" w:rsidRPr="00206ACB">
        <w:t xml:space="preserve"> </w:t>
      </w:r>
      <w:r w:rsidRPr="00206ACB">
        <w:t>making</w:t>
      </w:r>
      <w:r w:rsidR="00AC466E" w:rsidRPr="00206ACB">
        <w:t xml:space="preserve"> </w:t>
      </w:r>
      <w:r w:rsidRPr="00206ACB">
        <w:t>clever</w:t>
      </w:r>
      <w:r w:rsidR="00AC466E" w:rsidRPr="00206ACB">
        <w:t xml:space="preserve"> </w:t>
      </w:r>
      <w:r w:rsidRPr="00206ACB">
        <w:t>use</w:t>
      </w:r>
      <w:r w:rsidR="00AC466E" w:rsidRPr="00206ACB">
        <w:t xml:space="preserve"> </w:t>
      </w:r>
      <w:r w:rsidRPr="00206ACB">
        <w:t>of</w:t>
      </w:r>
      <w:r w:rsidR="00AC466E" w:rsidRPr="00206ACB">
        <w:t xml:space="preserve"> </w:t>
      </w:r>
      <w:r w:rsidRPr="00206ACB">
        <w:t>palette</w:t>
      </w:r>
      <w:r w:rsidR="00AC466E" w:rsidRPr="00206ACB">
        <w:t xml:space="preserve"> </w:t>
      </w:r>
      <w:r w:rsidRPr="00206ACB">
        <w:t>swaps,</w:t>
      </w:r>
      <w:r w:rsidR="00AC466E" w:rsidRPr="00206ACB">
        <w:t xml:space="preserve"> </w:t>
      </w:r>
      <w:r w:rsidRPr="00206ACB">
        <w:t>can</w:t>
      </w:r>
      <w:r w:rsidR="00AC466E" w:rsidRPr="00206ACB">
        <w:t xml:space="preserve"> </w:t>
      </w:r>
      <w:r w:rsidRPr="00206ACB">
        <w:t>give</w:t>
      </w:r>
      <w:r w:rsidR="00AC466E" w:rsidRPr="00206ACB">
        <w:t xml:space="preserve"> </w:t>
      </w:r>
      <w:r w:rsidRPr="00206ACB">
        <w:t>a</w:t>
      </w:r>
      <w:r w:rsidR="00AC466E" w:rsidRPr="00206ACB">
        <w:t xml:space="preserve"> </w:t>
      </w:r>
      <w:r w:rsidRPr="00206ACB">
        <w:t>game</w:t>
      </w:r>
      <w:r w:rsidR="00AC466E" w:rsidRPr="00206ACB">
        <w:t xml:space="preserve"> </w:t>
      </w:r>
      <w:r w:rsidRPr="00206ACB">
        <w:t>a</w:t>
      </w:r>
      <w:r w:rsidR="00AC466E" w:rsidRPr="00206ACB">
        <w:t xml:space="preserve"> </w:t>
      </w:r>
      <w:r w:rsidRPr="00206ACB">
        <w:t>greater</w:t>
      </w:r>
      <w:r w:rsidR="00AC466E" w:rsidRPr="00206ACB">
        <w:t xml:space="preserve"> </w:t>
      </w:r>
      <w:r w:rsidRPr="00206ACB">
        <w:t>range</w:t>
      </w:r>
      <w:r w:rsidR="00AC466E" w:rsidRPr="00206ACB">
        <w:t xml:space="preserve"> </w:t>
      </w:r>
      <w:r w:rsidRPr="00206ACB">
        <w:t>of</w:t>
      </w:r>
      <w:r w:rsidR="00AC466E" w:rsidRPr="00206ACB">
        <w:t xml:space="preserve"> </w:t>
      </w:r>
      <w:r w:rsidRPr="00206ACB">
        <w:t>visual</w:t>
      </w:r>
      <w:r w:rsidR="00AC466E" w:rsidRPr="00206ACB">
        <w:t xml:space="preserve"> </w:t>
      </w:r>
      <w:r w:rsidRPr="00206ACB">
        <w:t>representations</w:t>
      </w:r>
      <w:r w:rsidR="00AC466E" w:rsidRPr="00206ACB">
        <w:t xml:space="preserve"> </w:t>
      </w:r>
      <w:r w:rsidRPr="00206ACB">
        <w:t>while</w:t>
      </w:r>
      <w:r w:rsidR="00AC466E" w:rsidRPr="00206ACB">
        <w:t xml:space="preserve"> </w:t>
      </w:r>
      <w:r w:rsidRPr="00206ACB">
        <w:t>still</w:t>
      </w:r>
      <w:r w:rsidR="00AC466E" w:rsidRPr="00206ACB">
        <w:t xml:space="preserve"> </w:t>
      </w:r>
      <w:r w:rsidRPr="00206ACB">
        <w:t>fitting</w:t>
      </w:r>
      <w:r w:rsidR="00AC466E" w:rsidRPr="00206ACB">
        <w:t xml:space="preserve"> </w:t>
      </w:r>
      <w:r w:rsidRPr="00206ACB">
        <w:t>within</w:t>
      </w:r>
      <w:r w:rsidR="00AC466E" w:rsidRPr="00206ACB">
        <w:t xml:space="preserve"> </w:t>
      </w:r>
      <w:r w:rsidRPr="00206ACB">
        <w:t>the</w:t>
      </w:r>
      <w:r w:rsidR="00AC466E" w:rsidRPr="00206ACB">
        <w:t xml:space="preserve"> </w:t>
      </w:r>
      <w:r w:rsidRPr="00206ACB">
        <w:t>memory</w:t>
      </w:r>
      <w:r w:rsidR="00AC466E" w:rsidRPr="00206ACB">
        <w:t xml:space="preserve"> </w:t>
      </w:r>
      <w:r w:rsidRPr="00206ACB">
        <w:t>limitations</w:t>
      </w:r>
      <w:r w:rsidR="00AC466E" w:rsidRPr="00206ACB">
        <w:t xml:space="preserve"> </w:t>
      </w:r>
      <w:r w:rsidRPr="00206ACB">
        <w:t>of</w:t>
      </w:r>
      <w:r w:rsidR="00AC466E" w:rsidRPr="00206ACB">
        <w:t xml:space="preserve"> </w:t>
      </w:r>
      <w:r w:rsidRPr="00206ACB">
        <w:t>CHR-ROM.</w:t>
      </w:r>
    </w:p>
    <w:p w14:paraId="2B066E15" w14:textId="77777777" w:rsidR="00FD4091" w:rsidRPr="00206ACB" w:rsidRDefault="00A65B2C" w:rsidP="00EC73FD">
      <w:pPr>
        <w:ind w:firstLine="0"/>
        <w:jc w:val="center"/>
        <w:rPr>
          <w:rFonts w:cstheme="minorHAnsi"/>
          <w:szCs w:val="26"/>
        </w:rPr>
      </w:pPr>
      <w:r w:rsidRPr="00206ACB">
        <w:rPr>
          <w:rFonts w:cstheme="minorHAnsi"/>
          <w:noProof/>
          <w:szCs w:val="26"/>
        </w:rPr>
        <w:lastRenderedPageBreak/>
        <w:drawing>
          <wp:inline distT="0" distB="0" distL="0" distR="0" wp14:anchorId="4DB12414" wp14:editId="5B313BBD">
            <wp:extent cx="4297680" cy="4297680"/>
            <wp:effectExtent l="0" t="0" r="0" b="0"/>
            <wp:docPr id="9" name="Picture 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7680" cy="4297680"/>
                    </a:xfrm>
                    <a:prstGeom prst="rect">
                      <a:avLst/>
                    </a:prstGeom>
                    <a:noFill/>
                    <a:ln>
                      <a:noFill/>
                    </a:ln>
                  </pic:spPr>
                </pic:pic>
              </a:graphicData>
            </a:graphic>
          </wp:inline>
        </w:drawing>
      </w:r>
    </w:p>
    <w:p w14:paraId="634343B5" w14:textId="43AEFC00" w:rsidR="00A65B2C" w:rsidRPr="00206ACB" w:rsidRDefault="00A65B2C" w:rsidP="00EC73FD">
      <w:pPr>
        <w:ind w:firstLine="0"/>
        <w:jc w:val="center"/>
        <w:rPr>
          <w:rFonts w:cstheme="minorHAnsi"/>
          <w:szCs w:val="26"/>
        </w:rPr>
      </w:pPr>
      <w:r w:rsidRPr="00206ACB">
        <w:rPr>
          <w:rFonts w:cstheme="minorHAnsi"/>
          <w:noProof/>
          <w:szCs w:val="26"/>
        </w:rPr>
        <w:drawing>
          <wp:inline distT="0" distB="0" distL="0" distR="0" wp14:anchorId="1FC20216" wp14:editId="0DC1E471">
            <wp:extent cx="4297680" cy="4297680"/>
            <wp:effectExtent l="0" t="0" r="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7680" cy="4297680"/>
                    </a:xfrm>
                    <a:prstGeom prst="rect">
                      <a:avLst/>
                    </a:prstGeom>
                    <a:noFill/>
                    <a:ln>
                      <a:noFill/>
                    </a:ln>
                  </pic:spPr>
                </pic:pic>
              </a:graphicData>
            </a:graphic>
          </wp:inline>
        </w:drawing>
      </w:r>
    </w:p>
    <w:p w14:paraId="41389AC0" w14:textId="4F985EB7" w:rsidR="0086236F" w:rsidRPr="00206ACB" w:rsidRDefault="00A65B2C" w:rsidP="00EC73FD">
      <w:pPr>
        <w:ind w:firstLine="0"/>
        <w:jc w:val="center"/>
        <w:rPr>
          <w:rFonts w:cstheme="minorHAnsi"/>
          <w:szCs w:val="26"/>
        </w:rPr>
      </w:pPr>
      <w:r w:rsidRPr="00206ACB">
        <w:rPr>
          <w:rFonts w:cstheme="minorHAnsi"/>
          <w:szCs w:val="26"/>
        </w:rPr>
        <w:t>The</w:t>
      </w:r>
      <w:r w:rsidR="00AC466E" w:rsidRPr="00206ACB">
        <w:rPr>
          <w:rFonts w:cstheme="minorHAnsi"/>
          <w:szCs w:val="26"/>
        </w:rPr>
        <w:t xml:space="preserve"> </w:t>
      </w:r>
      <w:r w:rsidRPr="00206ACB">
        <w:rPr>
          <w:rFonts w:cstheme="minorHAnsi"/>
          <w:szCs w:val="26"/>
        </w:rPr>
        <w:t>sprite</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206ACB">
        <w:rPr>
          <w:rFonts w:cstheme="minorHAnsi"/>
          <w:szCs w:val="26"/>
        </w:rPr>
        <w:t>background</w:t>
      </w:r>
      <w:r w:rsidR="00AC466E" w:rsidRPr="00206ACB">
        <w:rPr>
          <w:rFonts w:cstheme="minorHAnsi"/>
          <w:szCs w:val="26"/>
        </w:rPr>
        <w:t xml:space="preserve"> </w:t>
      </w:r>
      <w:r w:rsidRPr="00206ACB">
        <w:rPr>
          <w:rFonts w:cstheme="minorHAnsi"/>
          <w:szCs w:val="26"/>
        </w:rPr>
        <w:t>tables</w:t>
      </w:r>
      <w:r w:rsidR="00AC466E" w:rsidRPr="00206ACB">
        <w:rPr>
          <w:rFonts w:cstheme="minorHAnsi"/>
          <w:szCs w:val="26"/>
        </w:rPr>
        <w:t xml:space="preserve"> </w:t>
      </w:r>
      <w:r w:rsidRPr="00206ACB">
        <w:rPr>
          <w:rFonts w:cstheme="minorHAnsi"/>
          <w:szCs w:val="26"/>
        </w:rPr>
        <w:t>from</w:t>
      </w:r>
      <w:r w:rsidR="00AC466E" w:rsidRPr="00206ACB">
        <w:rPr>
          <w:rFonts w:cstheme="minorHAnsi"/>
          <w:szCs w:val="26"/>
        </w:rPr>
        <w:t xml:space="preserve"> </w:t>
      </w:r>
      <w:r w:rsidRPr="00206ACB">
        <w:rPr>
          <w:rStyle w:val="Emphasis"/>
          <w:rFonts w:cstheme="minorHAnsi"/>
          <w:szCs w:val="26"/>
        </w:rPr>
        <w:t>Super</w:t>
      </w:r>
      <w:r w:rsidR="00AC466E" w:rsidRPr="00206ACB">
        <w:rPr>
          <w:rStyle w:val="Emphasis"/>
          <w:rFonts w:cstheme="minorHAnsi"/>
          <w:szCs w:val="26"/>
        </w:rPr>
        <w:t xml:space="preserve"> </w:t>
      </w:r>
      <w:r w:rsidRPr="00206ACB">
        <w:rPr>
          <w:rStyle w:val="Emphasis"/>
          <w:rFonts w:cstheme="minorHAnsi"/>
          <w:szCs w:val="26"/>
        </w:rPr>
        <w:t>Mario</w:t>
      </w:r>
      <w:r w:rsidR="00AC466E" w:rsidRPr="00206ACB">
        <w:rPr>
          <w:rStyle w:val="Emphasis"/>
          <w:rFonts w:cstheme="minorHAnsi"/>
          <w:szCs w:val="26"/>
        </w:rPr>
        <w:t xml:space="preserve"> </w:t>
      </w:r>
      <w:r w:rsidRPr="00206ACB">
        <w:rPr>
          <w:rStyle w:val="Emphasis"/>
          <w:rFonts w:cstheme="minorHAnsi"/>
          <w:szCs w:val="26"/>
        </w:rPr>
        <w:t>Bros.</w:t>
      </w:r>
      <w:r w:rsidRPr="00206ACB">
        <w:rPr>
          <w:rFonts w:cstheme="minorHAnsi"/>
          <w:szCs w:val="26"/>
        </w:rPr>
        <w:t>.</w:t>
      </w:r>
      <w:r w:rsidR="00AC466E" w:rsidRPr="00206ACB">
        <w:rPr>
          <w:rFonts w:cstheme="minorHAnsi"/>
          <w:szCs w:val="26"/>
        </w:rPr>
        <w:t xml:space="preserve"> </w:t>
      </w:r>
      <w:r w:rsidRPr="00206ACB">
        <w:rPr>
          <w:rFonts w:cstheme="minorHAnsi"/>
          <w:szCs w:val="26"/>
        </w:rPr>
        <w:t>Anything</w:t>
      </w:r>
      <w:r w:rsidR="00AC466E" w:rsidRPr="00206ACB">
        <w:rPr>
          <w:rFonts w:cstheme="minorHAnsi"/>
          <w:szCs w:val="26"/>
        </w:rPr>
        <w:t xml:space="preserve"> </w:t>
      </w:r>
      <w:r w:rsidRPr="00206ACB">
        <w:rPr>
          <w:rFonts w:cstheme="minorHAnsi"/>
          <w:szCs w:val="26"/>
        </w:rPr>
        <w:t>drawn</w:t>
      </w:r>
      <w:r w:rsidR="00AC466E" w:rsidRPr="00206ACB">
        <w:rPr>
          <w:rFonts w:cstheme="minorHAnsi"/>
          <w:szCs w:val="26"/>
        </w:rPr>
        <w:t xml:space="preserve"> </w:t>
      </w:r>
      <w:r w:rsidRPr="00206ACB">
        <w:rPr>
          <w:rFonts w:cstheme="minorHAnsi"/>
          <w:szCs w:val="26"/>
        </w:rPr>
        <w:t>during</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course</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game</w:t>
      </w:r>
      <w:r w:rsidR="00AC466E" w:rsidRPr="00206ACB">
        <w:rPr>
          <w:rFonts w:cstheme="minorHAnsi"/>
          <w:szCs w:val="26"/>
        </w:rPr>
        <w:t xml:space="preserve"> </w:t>
      </w:r>
      <w:r w:rsidRPr="00206ACB">
        <w:rPr>
          <w:rFonts w:cstheme="minorHAnsi"/>
          <w:szCs w:val="26"/>
        </w:rPr>
        <w:t>is</w:t>
      </w:r>
      <w:r w:rsidR="00AC466E" w:rsidRPr="00206ACB">
        <w:rPr>
          <w:rFonts w:cstheme="minorHAnsi"/>
          <w:szCs w:val="26"/>
        </w:rPr>
        <w:t xml:space="preserve"> </w:t>
      </w:r>
      <w:r w:rsidRPr="00206ACB">
        <w:rPr>
          <w:rFonts w:cstheme="minorHAnsi"/>
          <w:szCs w:val="26"/>
        </w:rPr>
        <w:t>present</w:t>
      </w:r>
      <w:r w:rsidR="00AC466E" w:rsidRPr="00206ACB">
        <w:rPr>
          <w:rFonts w:cstheme="minorHAnsi"/>
          <w:szCs w:val="26"/>
        </w:rPr>
        <w:t xml:space="preserve"> </w:t>
      </w:r>
      <w:r w:rsidRPr="00206ACB">
        <w:rPr>
          <w:rFonts w:cstheme="minorHAnsi"/>
          <w:szCs w:val="26"/>
        </w:rPr>
        <w:t>in</w:t>
      </w:r>
      <w:r w:rsidR="00AC466E" w:rsidRPr="00206ACB">
        <w:rPr>
          <w:rFonts w:cstheme="minorHAnsi"/>
          <w:szCs w:val="26"/>
        </w:rPr>
        <w:t xml:space="preserve"> </w:t>
      </w:r>
      <w:r w:rsidRPr="00206ACB">
        <w:rPr>
          <w:rFonts w:cstheme="minorHAnsi"/>
          <w:szCs w:val="26"/>
        </w:rPr>
        <w:t>these</w:t>
      </w:r>
      <w:r w:rsidR="00AC466E" w:rsidRPr="00206ACB">
        <w:rPr>
          <w:rFonts w:cstheme="minorHAnsi"/>
          <w:szCs w:val="26"/>
        </w:rPr>
        <w:t xml:space="preserve"> </w:t>
      </w:r>
      <w:r w:rsidRPr="00206ACB">
        <w:rPr>
          <w:rFonts w:cstheme="minorHAnsi"/>
          <w:szCs w:val="26"/>
        </w:rPr>
        <w:t>two</w:t>
      </w:r>
      <w:r w:rsidR="00AC466E" w:rsidRPr="00206ACB">
        <w:rPr>
          <w:rFonts w:cstheme="minorHAnsi"/>
          <w:szCs w:val="26"/>
        </w:rPr>
        <w:t xml:space="preserve"> </w:t>
      </w:r>
      <w:r w:rsidRPr="00206ACB">
        <w:rPr>
          <w:rFonts w:cstheme="minorHAnsi"/>
          <w:szCs w:val="26"/>
        </w:rPr>
        <w:t>tables,</w:t>
      </w:r>
      <w:r w:rsidR="00AC466E" w:rsidRPr="00206ACB">
        <w:rPr>
          <w:rFonts w:cstheme="minorHAnsi"/>
          <w:szCs w:val="26"/>
        </w:rPr>
        <w:t xml:space="preserve"> </w:t>
      </w:r>
      <w:r w:rsidRPr="00206ACB">
        <w:rPr>
          <w:rFonts w:cstheme="minorHAnsi"/>
          <w:szCs w:val="26"/>
        </w:rPr>
        <w:t>including</w:t>
      </w:r>
      <w:r w:rsidR="00AC466E" w:rsidRPr="00206ACB">
        <w:rPr>
          <w:rFonts w:cstheme="minorHAnsi"/>
          <w:szCs w:val="26"/>
        </w:rPr>
        <w:t xml:space="preserve"> </w:t>
      </w:r>
      <w:r w:rsidRPr="00206ACB">
        <w:rPr>
          <w:rFonts w:cstheme="minorHAnsi"/>
          <w:szCs w:val="26"/>
        </w:rPr>
        <w:t>Mario</w:t>
      </w:r>
      <w:r w:rsidR="00AC466E" w:rsidRPr="00206ACB">
        <w:rPr>
          <w:rFonts w:cstheme="minorHAnsi"/>
          <w:szCs w:val="26"/>
        </w:rPr>
        <w:t xml:space="preserve"> </w:t>
      </w:r>
      <w:r w:rsidRPr="00206ACB">
        <w:rPr>
          <w:rFonts w:cstheme="minorHAnsi"/>
          <w:szCs w:val="26"/>
        </w:rPr>
        <w:t>himself</w:t>
      </w:r>
      <w:r w:rsidR="00AC466E" w:rsidRPr="00206ACB">
        <w:rPr>
          <w:rFonts w:cstheme="minorHAnsi"/>
          <w:szCs w:val="26"/>
        </w:rPr>
        <w:t xml:space="preserve"> </w:t>
      </w:r>
      <w:r w:rsidRPr="00206ACB">
        <w:rPr>
          <w:rFonts w:cstheme="minorHAnsi"/>
          <w:szCs w:val="26"/>
        </w:rPr>
        <w:t>(represented</w:t>
      </w:r>
      <w:r w:rsidR="00AC466E" w:rsidRPr="00206ACB">
        <w:rPr>
          <w:rFonts w:cstheme="minorHAnsi"/>
          <w:szCs w:val="26"/>
        </w:rPr>
        <w:t xml:space="preserve"> </w:t>
      </w:r>
      <w:r w:rsidRPr="00206ACB">
        <w:rPr>
          <w:rFonts w:cstheme="minorHAnsi"/>
          <w:szCs w:val="26"/>
        </w:rPr>
        <w:t>in</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first</w:t>
      </w:r>
      <w:r w:rsidR="00AC466E" w:rsidRPr="00206ACB">
        <w:rPr>
          <w:rFonts w:cstheme="minorHAnsi"/>
          <w:szCs w:val="26"/>
        </w:rPr>
        <w:t xml:space="preserve"> </w:t>
      </w:r>
      <w:r w:rsidRPr="00206ACB">
        <w:rPr>
          <w:rFonts w:cstheme="minorHAnsi"/>
          <w:szCs w:val="26"/>
        </w:rPr>
        <w:t>five</w:t>
      </w:r>
      <w:r w:rsidR="00AC466E" w:rsidRPr="00206ACB">
        <w:rPr>
          <w:rFonts w:cstheme="minorHAnsi"/>
          <w:szCs w:val="26"/>
        </w:rPr>
        <w:t xml:space="preserve"> </w:t>
      </w:r>
      <w:r w:rsidRPr="00206ACB">
        <w:rPr>
          <w:rFonts w:cstheme="minorHAnsi"/>
          <w:szCs w:val="26"/>
        </w:rPr>
        <w:t>rows</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sprite</w:t>
      </w:r>
      <w:r w:rsidR="00AC466E" w:rsidRPr="00206ACB">
        <w:rPr>
          <w:rFonts w:cstheme="minorHAnsi"/>
          <w:szCs w:val="26"/>
        </w:rPr>
        <w:t xml:space="preserve"> </w:t>
      </w:r>
      <w:r w:rsidRPr="00206ACB">
        <w:rPr>
          <w:rFonts w:cstheme="minorHAnsi"/>
          <w:szCs w:val="26"/>
        </w:rPr>
        <w:t>table);</w:t>
      </w:r>
      <w:r w:rsidR="00AC466E" w:rsidRPr="00206ACB">
        <w:rPr>
          <w:rFonts w:cstheme="minorHAnsi"/>
          <w:szCs w:val="26"/>
        </w:rPr>
        <w:t xml:space="preserve"> </w:t>
      </w:r>
      <w:r w:rsidRPr="00206ACB">
        <w:rPr>
          <w:rFonts w:cstheme="minorHAnsi"/>
          <w:szCs w:val="26"/>
        </w:rPr>
        <w:t>all</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game's</w:t>
      </w:r>
      <w:r w:rsidR="00AC466E" w:rsidRPr="00206ACB">
        <w:rPr>
          <w:rFonts w:cstheme="minorHAnsi"/>
          <w:szCs w:val="26"/>
        </w:rPr>
        <w:t xml:space="preserve"> </w:t>
      </w:r>
      <w:r w:rsidRPr="00206ACB">
        <w:rPr>
          <w:rFonts w:cstheme="minorHAnsi"/>
          <w:szCs w:val="26"/>
        </w:rPr>
        <w:t>enemies;</w:t>
      </w:r>
      <w:r w:rsidR="00AC466E" w:rsidRPr="00206ACB">
        <w:rPr>
          <w:rFonts w:cstheme="minorHAnsi"/>
          <w:szCs w:val="26"/>
        </w:rPr>
        <w:t xml:space="preserve"> </w:t>
      </w:r>
      <w:r w:rsidRPr="00206ACB">
        <w:rPr>
          <w:rFonts w:cstheme="minorHAnsi"/>
          <w:szCs w:val="26"/>
        </w:rPr>
        <w:t>text</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206ACB">
        <w:rPr>
          <w:rFonts w:cstheme="minorHAnsi"/>
          <w:szCs w:val="26"/>
        </w:rPr>
        <w:t>score</w:t>
      </w:r>
      <w:r w:rsidR="00AC466E" w:rsidRPr="00206ACB">
        <w:rPr>
          <w:rFonts w:cstheme="minorHAnsi"/>
          <w:szCs w:val="26"/>
        </w:rPr>
        <w:t xml:space="preserve"> </w:t>
      </w:r>
      <w:r w:rsidRPr="00206ACB">
        <w:rPr>
          <w:rFonts w:cstheme="minorHAnsi"/>
          <w:szCs w:val="26"/>
        </w:rPr>
        <w:t>graphics</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first</w:t>
      </w:r>
      <w:r w:rsidR="00AC466E" w:rsidRPr="00206ACB">
        <w:rPr>
          <w:rFonts w:cstheme="minorHAnsi"/>
          <w:szCs w:val="26"/>
        </w:rPr>
        <w:t xml:space="preserve"> </w:t>
      </w:r>
      <w:r w:rsidRPr="00206ACB">
        <w:rPr>
          <w:rFonts w:cstheme="minorHAnsi"/>
          <w:szCs w:val="26"/>
        </w:rPr>
        <w:t>three</w:t>
      </w:r>
      <w:r w:rsidR="00AC466E" w:rsidRPr="00206ACB">
        <w:rPr>
          <w:rFonts w:cstheme="minorHAnsi"/>
          <w:szCs w:val="26"/>
        </w:rPr>
        <w:t xml:space="preserve"> </w:t>
      </w:r>
      <w:r w:rsidRPr="00206ACB">
        <w:rPr>
          <w:rFonts w:cstheme="minorHAnsi"/>
          <w:szCs w:val="26"/>
        </w:rPr>
        <w:t>rows</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background</w:t>
      </w:r>
      <w:r w:rsidR="00AC466E" w:rsidRPr="00206ACB">
        <w:rPr>
          <w:rFonts w:cstheme="minorHAnsi"/>
          <w:szCs w:val="26"/>
        </w:rPr>
        <w:t xml:space="preserve"> </w:t>
      </w:r>
      <w:r w:rsidRPr="00206ACB">
        <w:rPr>
          <w:rFonts w:cstheme="minorHAnsi"/>
          <w:szCs w:val="26"/>
        </w:rPr>
        <w:t>table);</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many</w:t>
      </w:r>
      <w:r w:rsidR="00AC466E" w:rsidRPr="00206ACB">
        <w:rPr>
          <w:rFonts w:cstheme="minorHAnsi"/>
          <w:szCs w:val="26"/>
        </w:rPr>
        <w:t xml:space="preserve"> </w:t>
      </w:r>
      <w:r w:rsidRPr="00206ACB">
        <w:rPr>
          <w:rFonts w:cstheme="minorHAnsi"/>
          <w:szCs w:val="26"/>
        </w:rPr>
        <w:t>pipes,</w:t>
      </w:r>
      <w:r w:rsidR="00AC466E" w:rsidRPr="00206ACB">
        <w:rPr>
          <w:rFonts w:cstheme="minorHAnsi"/>
          <w:szCs w:val="26"/>
        </w:rPr>
        <w:t xml:space="preserve"> </w:t>
      </w:r>
      <w:r w:rsidRPr="00206ACB">
        <w:rPr>
          <w:rFonts w:cstheme="minorHAnsi"/>
          <w:szCs w:val="26"/>
        </w:rPr>
        <w:t>plants,</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206ACB">
        <w:rPr>
          <w:rFonts w:cstheme="minorHAnsi"/>
          <w:szCs w:val="26"/>
        </w:rPr>
        <w:t>castles</w:t>
      </w:r>
      <w:r w:rsidR="00AC466E" w:rsidRPr="00206ACB">
        <w:rPr>
          <w:rFonts w:cstheme="minorHAnsi"/>
          <w:szCs w:val="26"/>
        </w:rPr>
        <w:t xml:space="preserve"> </w:t>
      </w:r>
      <w:r w:rsidRPr="00206ACB">
        <w:rPr>
          <w:rFonts w:cstheme="minorHAnsi"/>
          <w:szCs w:val="26"/>
        </w:rPr>
        <w:t>that</w:t>
      </w:r>
      <w:r w:rsidR="00AC466E" w:rsidRPr="00206ACB">
        <w:rPr>
          <w:rFonts w:cstheme="minorHAnsi"/>
          <w:szCs w:val="26"/>
        </w:rPr>
        <w:t xml:space="preserve"> </w:t>
      </w:r>
      <w:r w:rsidRPr="00206ACB">
        <w:rPr>
          <w:rFonts w:cstheme="minorHAnsi"/>
          <w:szCs w:val="26"/>
        </w:rPr>
        <w:t>appear</w:t>
      </w:r>
      <w:r w:rsidR="00AC466E" w:rsidRPr="00206ACB">
        <w:rPr>
          <w:rFonts w:cstheme="minorHAnsi"/>
          <w:szCs w:val="26"/>
        </w:rPr>
        <w:t xml:space="preserve"> </w:t>
      </w:r>
      <w:r w:rsidRPr="00206ACB">
        <w:rPr>
          <w:rFonts w:cstheme="minorHAnsi"/>
          <w:szCs w:val="26"/>
        </w:rPr>
        <w:t>throughout.</w:t>
      </w:r>
    </w:p>
    <w:p w14:paraId="23323ADE" w14:textId="5120F152" w:rsidR="00664763" w:rsidRPr="00206ACB" w:rsidRDefault="00664763" w:rsidP="00E30534">
      <w:pPr>
        <w:pStyle w:val="Heading3"/>
        <w:rPr>
          <w:rFonts w:cstheme="minorHAnsi"/>
        </w:rPr>
      </w:pPr>
      <w:bookmarkStart w:id="113" w:name="_Toc168434237"/>
      <w:bookmarkStart w:id="114" w:name="_Toc168779358"/>
      <w:r w:rsidRPr="00206ACB">
        <w:rPr>
          <w:rFonts w:cstheme="minorHAnsi"/>
        </w:rPr>
        <w:lastRenderedPageBreak/>
        <w:t>Sprites</w:t>
      </w:r>
      <w:bookmarkEnd w:id="113"/>
      <w:bookmarkEnd w:id="114"/>
    </w:p>
    <w:p w14:paraId="4BA7F666" w14:textId="148B8FA4" w:rsidR="00FD4091" w:rsidRPr="00206ACB" w:rsidRDefault="00FD4091" w:rsidP="00E47EA0">
      <w:pPr>
        <w:rPr>
          <w:lang w:eastAsia="ja-JP"/>
        </w:rPr>
      </w:pPr>
      <w:r w:rsidRPr="00206ACB">
        <w:rPr>
          <w:lang w:eastAsia="ja-JP"/>
        </w:rPr>
        <w:t>Sprites</w:t>
      </w:r>
      <w:r w:rsidR="00AC466E" w:rsidRPr="00206ACB">
        <w:rPr>
          <w:lang w:eastAsia="ja-JP"/>
        </w:rPr>
        <w:t xml:space="preserve"> </w:t>
      </w:r>
      <w:r w:rsidRPr="00206ACB">
        <w:rPr>
          <w:lang w:eastAsia="ja-JP"/>
        </w:rPr>
        <w:t>represent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"foreground"</w:t>
      </w:r>
      <w:r w:rsidR="00AC466E" w:rsidRPr="00206ACB">
        <w:rPr>
          <w:lang w:eastAsia="ja-JP"/>
        </w:rPr>
        <w:t xml:space="preserve"> </w:t>
      </w:r>
      <w:r w:rsidRPr="00206ACB">
        <w:rPr>
          <w:lang w:eastAsia="ja-JP"/>
        </w:rPr>
        <w:t>layer</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graphics.</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single</w:t>
      </w:r>
      <w:r w:rsidR="00AC466E" w:rsidRPr="00206ACB">
        <w:rPr>
          <w:lang w:eastAsia="ja-JP"/>
        </w:rPr>
        <w:t xml:space="preserve"> </w:t>
      </w:r>
      <w:r w:rsidRPr="00206ACB">
        <w:rPr>
          <w:lang w:eastAsia="ja-JP"/>
        </w:rPr>
        <w:t>tile</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positioned</w:t>
      </w:r>
      <w:r w:rsidR="00AC466E" w:rsidRPr="00206ACB">
        <w:rPr>
          <w:lang w:eastAsia="ja-JP"/>
        </w:rPr>
        <w:t xml:space="preserve"> </w:t>
      </w:r>
      <w:r w:rsidRPr="00206ACB">
        <w:rPr>
          <w:lang w:eastAsia="ja-JP"/>
        </w:rPr>
        <w:t>anywhere</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down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pixel.</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also</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flipped</w:t>
      </w:r>
      <w:r w:rsidR="00AC466E" w:rsidRPr="00206ACB">
        <w:rPr>
          <w:lang w:eastAsia="ja-JP"/>
        </w:rPr>
        <w:t xml:space="preserve"> </w:t>
      </w:r>
      <w:r w:rsidRPr="00206ACB">
        <w:rPr>
          <w:lang w:eastAsia="ja-JP"/>
        </w:rPr>
        <w:t>vertically</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horizontally</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rotated),</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specify</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palettes</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flexibility</w:t>
      </w:r>
      <w:r w:rsidR="00AC466E" w:rsidRPr="00206ACB">
        <w:rPr>
          <w:lang w:eastAsia="ja-JP"/>
        </w:rPr>
        <w:t xml:space="preserve"> </w:t>
      </w:r>
      <w:r w:rsidRPr="00206ACB">
        <w:rPr>
          <w:lang w:eastAsia="ja-JP"/>
        </w:rPr>
        <w:t>comes</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cost,</w:t>
      </w:r>
      <w:r w:rsidR="00AC466E" w:rsidRPr="00206ACB">
        <w:rPr>
          <w:lang w:eastAsia="ja-JP"/>
        </w:rPr>
        <w:t xml:space="preserve"> </w:t>
      </w:r>
      <w:r w:rsidRPr="00206ACB">
        <w:rPr>
          <w:lang w:eastAsia="ja-JP"/>
        </w:rPr>
        <w:t>though:</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processing</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constraints</w:t>
      </w:r>
      <w:r w:rsidR="00AC466E" w:rsidRPr="00206ACB">
        <w:rPr>
          <w:lang w:eastAsia="ja-JP"/>
        </w:rPr>
        <w:t xml:space="preserve"> </w:t>
      </w:r>
      <w:r w:rsidRPr="00206ACB">
        <w:rPr>
          <w:lang w:eastAsia="ja-JP"/>
        </w:rPr>
        <w:t>mean</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display</w:t>
      </w:r>
      <w:r w:rsidR="00AC466E" w:rsidRPr="00206ACB">
        <w:rPr>
          <w:lang w:eastAsia="ja-JP"/>
        </w:rPr>
        <w:t xml:space="preserve"> </w:t>
      </w:r>
      <w:r w:rsidRPr="00206ACB">
        <w:rPr>
          <w:lang w:eastAsia="ja-JP"/>
        </w:rPr>
        <w:t>64</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drawn</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scanline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horizontal</w:t>
      </w:r>
      <w:r w:rsidR="00AC466E" w:rsidRPr="00206ACB">
        <w:rPr>
          <w:lang w:eastAsia="ja-JP"/>
        </w:rPr>
        <w:t xml:space="preserve"> </w:t>
      </w:r>
      <w:r w:rsidRPr="00206ACB">
        <w:rPr>
          <w:lang w:eastAsia="ja-JP"/>
        </w:rPr>
        <w:t>row</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pixels).</w:t>
      </w:r>
    </w:p>
    <w:p w14:paraId="05A49308" w14:textId="2EB46D12" w:rsidR="00FD4091" w:rsidRPr="00206ACB" w:rsidRDefault="00FD4091" w:rsidP="00E47EA0">
      <w:pPr>
        <w:rPr>
          <w:lang w:eastAsia="ja-JP"/>
        </w:rPr>
      </w:pPr>
      <w:r w:rsidRPr="00206ACB">
        <w:rPr>
          <w:lang w:eastAsia="ja-JP"/>
        </w:rPr>
        <w:t>If</w:t>
      </w:r>
      <w:r w:rsidR="00AC466E" w:rsidRPr="00206ACB">
        <w:rPr>
          <w:lang w:eastAsia="ja-JP"/>
        </w:rPr>
        <w:t xml:space="preserve"> </w:t>
      </w:r>
      <w:r w:rsidRPr="00206ACB">
        <w:rPr>
          <w:lang w:eastAsia="ja-JP"/>
        </w:rPr>
        <w:t>you've</w:t>
      </w:r>
      <w:r w:rsidR="00AC466E" w:rsidRPr="00206ACB">
        <w:rPr>
          <w:lang w:eastAsia="ja-JP"/>
        </w:rPr>
        <w:t xml:space="preserve"> </w:t>
      </w:r>
      <w:r w:rsidRPr="00206ACB">
        <w:rPr>
          <w:lang w:eastAsia="ja-JP"/>
        </w:rPr>
        <w:t>played</w:t>
      </w:r>
      <w:r w:rsidR="00AC466E" w:rsidRPr="00206ACB">
        <w:rPr>
          <w:lang w:eastAsia="ja-JP"/>
        </w:rPr>
        <w:t xml:space="preserve"> </w:t>
      </w:r>
      <w:r w:rsidRPr="00206ACB">
        <w:rPr>
          <w:lang w:eastAsia="ja-JP"/>
        </w:rPr>
        <w:t>many</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games,</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likely</w:t>
      </w:r>
      <w:r w:rsidR="00AC466E" w:rsidRPr="00206ACB">
        <w:rPr>
          <w:lang w:eastAsia="ja-JP"/>
        </w:rPr>
        <w:t xml:space="preserve"> </w:t>
      </w:r>
      <w:r w:rsidRPr="00206ACB">
        <w:rPr>
          <w:lang w:eastAsia="ja-JP"/>
        </w:rPr>
        <w:t>experienced</w:t>
      </w:r>
      <w:r w:rsidR="00AC466E" w:rsidRPr="00206ACB">
        <w:rPr>
          <w:lang w:eastAsia="ja-JP"/>
        </w:rPr>
        <w:t xml:space="preserve"> </w:t>
      </w:r>
      <w:r w:rsidRPr="00206ACB">
        <w:rPr>
          <w:lang w:eastAsia="ja-JP"/>
        </w:rPr>
        <w:t>"flickering",</w:t>
      </w:r>
      <w:r w:rsidR="00AC466E" w:rsidRPr="00206ACB">
        <w:rPr>
          <w:lang w:eastAsia="ja-JP"/>
        </w:rPr>
        <w:t xml:space="preserve"> </w:t>
      </w:r>
      <w:r w:rsidRPr="00206ACB">
        <w:rPr>
          <w:lang w:eastAsia="ja-JP"/>
        </w:rPr>
        <w:t>where</w:t>
      </w:r>
      <w:r w:rsidR="00AC466E" w:rsidRPr="00206ACB">
        <w:rPr>
          <w:lang w:eastAsia="ja-JP"/>
        </w:rPr>
        <w:t xml:space="preserve"> </w:t>
      </w:r>
      <w:r w:rsidRPr="00206ACB">
        <w:rPr>
          <w:lang w:eastAsia="ja-JP"/>
        </w:rPr>
        <w:t>some</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appear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disappear</w:t>
      </w:r>
      <w:r w:rsidR="00AC466E" w:rsidRPr="00206ACB">
        <w:rPr>
          <w:lang w:eastAsia="ja-JP"/>
        </w:rPr>
        <w:t xml:space="preserve"> </w:t>
      </w:r>
      <w:r w:rsidRPr="00206ACB">
        <w:rPr>
          <w:lang w:eastAsia="ja-JP"/>
        </w:rPr>
        <w:t>rapidly</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way</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does</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seem</w:t>
      </w:r>
      <w:r w:rsidR="00AC466E" w:rsidRPr="00206ACB">
        <w:rPr>
          <w:lang w:eastAsia="ja-JP"/>
        </w:rPr>
        <w:t xml:space="preserve"> </w:t>
      </w:r>
      <w:r w:rsidRPr="00206ACB">
        <w:rPr>
          <w:lang w:eastAsia="ja-JP"/>
        </w:rPr>
        <w:t>intentional.</w:t>
      </w:r>
    </w:p>
    <w:p w14:paraId="620F0CDE" w14:textId="77A5EEDD" w:rsidR="00152921" w:rsidRPr="00206ACB" w:rsidRDefault="00000000" w:rsidP="009944E9">
      <w:pPr>
        <w:rPr>
          <w:rFonts w:cstheme="minorHAnsi"/>
          <w:szCs w:val="26"/>
        </w:rPr>
      </w:pPr>
      <w:hyperlink r:id="rId87" w:history="1">
        <w:r w:rsidR="0069663D" w:rsidRPr="0069663D">
          <w:rPr>
            <w:rStyle w:val="Hyperlink"/>
            <w:rFonts w:cstheme="minorHAnsi"/>
            <w:color w:val="82642B"/>
            <w:szCs w:val="26"/>
          </w:rPr>
          <w:t>https://famicom.party/_app/immutable/assets/megaman2-flicker.YnEZPewF.mp4</w:t>
        </w:r>
      </w:hyperlink>
    </w:p>
    <w:p w14:paraId="49EA70FB" w14:textId="27D359A4" w:rsidR="00152921" w:rsidRPr="00206ACB" w:rsidRDefault="00152921" w:rsidP="00E47EA0">
      <w:pPr>
        <w:rPr>
          <w:lang w:eastAsia="ja-JP"/>
        </w:rPr>
      </w:pPr>
      <w:r w:rsidRPr="00206ACB">
        <w:rPr>
          <w:lang w:eastAsia="ja-JP"/>
        </w:rPr>
        <w:t>An</w:t>
      </w:r>
      <w:r w:rsidR="00AC466E" w:rsidRPr="00206ACB">
        <w:rPr>
          <w:lang w:eastAsia="ja-JP"/>
        </w:rPr>
        <w:t xml:space="preserve"> </w:t>
      </w:r>
      <w:r w:rsidRPr="00206ACB">
        <w:rPr>
          <w:lang w:eastAsia="ja-JP"/>
        </w:rPr>
        <w:t>example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flicker</w:t>
      </w:r>
      <w:r w:rsidR="00AC466E" w:rsidRPr="00206ACB">
        <w:rPr>
          <w:lang w:eastAsia="ja-JP"/>
        </w:rPr>
        <w:t xml:space="preserve"> </w:t>
      </w:r>
      <w:r w:rsidRPr="00206ACB">
        <w:rPr>
          <w:lang w:eastAsia="ja-JP"/>
        </w:rPr>
        <w:t>from</w:t>
      </w:r>
      <w:r w:rsidR="00AC466E" w:rsidRPr="00206ACB">
        <w:rPr>
          <w:lang w:eastAsia="ja-JP"/>
        </w:rPr>
        <w:t xml:space="preserve"> </w:t>
      </w:r>
      <w:r w:rsidRPr="00206ACB">
        <w:rPr>
          <w:i/>
          <w:iCs/>
          <w:lang w:eastAsia="ja-JP"/>
        </w:rPr>
        <w:t>Mega</w:t>
      </w:r>
      <w:r w:rsidR="00AC466E" w:rsidRPr="00206ACB">
        <w:rPr>
          <w:i/>
          <w:iCs/>
          <w:lang w:eastAsia="ja-JP"/>
        </w:rPr>
        <w:t xml:space="preserve"> </w:t>
      </w:r>
      <w:r w:rsidRPr="00206ACB">
        <w:rPr>
          <w:i/>
          <w:iCs/>
          <w:lang w:eastAsia="ja-JP"/>
        </w:rPr>
        <w:t>Man</w:t>
      </w:r>
      <w:r w:rsidR="00AC466E" w:rsidRPr="00206ACB">
        <w:rPr>
          <w:i/>
          <w:iCs/>
          <w:lang w:eastAsia="ja-JP"/>
        </w:rPr>
        <w:t xml:space="preserve"> </w:t>
      </w:r>
      <w:r w:rsidRPr="00206ACB">
        <w:rPr>
          <w:i/>
          <w:iCs/>
          <w:lang w:eastAsia="ja-JP"/>
        </w:rPr>
        <w:t>II</w:t>
      </w:r>
      <w:r w:rsidRPr="00206ACB">
        <w:rPr>
          <w:lang w:eastAsia="ja-JP"/>
        </w:rPr>
        <w:t>.</w:t>
      </w:r>
    </w:p>
    <w:p w14:paraId="476A85BE" w14:textId="34C930E5" w:rsidR="00152921" w:rsidRPr="00206ACB" w:rsidRDefault="00152921" w:rsidP="00E47EA0">
      <w:pPr>
        <w:rPr>
          <w:lang w:eastAsia="ja-JP"/>
        </w:rPr>
      </w:pPr>
      <w:r w:rsidRPr="00206ACB">
        <w:rPr>
          <w:lang w:eastAsia="ja-JP"/>
        </w:rPr>
        <w:t>This</w:t>
      </w:r>
      <w:r w:rsidR="00AC466E" w:rsidRPr="00206ACB">
        <w:rPr>
          <w:lang w:eastAsia="ja-JP"/>
        </w:rPr>
        <w:t xml:space="preserve"> </w:t>
      </w:r>
      <w:r w:rsidRPr="00206ACB">
        <w:rPr>
          <w:lang w:eastAsia="ja-JP"/>
        </w:rPr>
        <w:t>flicker</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result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too</w:t>
      </w:r>
      <w:r w:rsidR="00AC466E" w:rsidRPr="00206ACB">
        <w:rPr>
          <w:lang w:eastAsia="ja-JP"/>
        </w:rPr>
        <w:t xml:space="preserve"> </w:t>
      </w:r>
      <w:r w:rsidRPr="00206ACB">
        <w:rPr>
          <w:lang w:eastAsia="ja-JP"/>
        </w:rPr>
        <w:t>many</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being</w:t>
      </w:r>
      <w:r w:rsidR="00AC466E" w:rsidRPr="00206ACB">
        <w:rPr>
          <w:lang w:eastAsia="ja-JP"/>
        </w:rPr>
        <w:t xml:space="preserve"> </w:t>
      </w:r>
      <w:r w:rsidRPr="00206ACB">
        <w:rPr>
          <w:lang w:eastAsia="ja-JP"/>
        </w:rPr>
        <w:t>drawn</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scanline.</w:t>
      </w:r>
      <w:r w:rsidR="00AC466E" w:rsidRPr="00206ACB">
        <w:rPr>
          <w:lang w:eastAsia="ja-JP"/>
        </w:rPr>
        <w:t xml:space="preserve"> </w:t>
      </w:r>
      <w:r w:rsidRPr="00206ACB">
        <w:rPr>
          <w:lang w:eastAsia="ja-JP"/>
        </w:rPr>
        <w:t>Since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draw</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scanline,</w:t>
      </w:r>
      <w:r w:rsidR="00AC466E" w:rsidRPr="00206ACB">
        <w:rPr>
          <w:lang w:eastAsia="ja-JP"/>
        </w:rPr>
        <w:t xml:space="preserve"> </w:t>
      </w:r>
      <w:r w:rsidRPr="00206ACB">
        <w:rPr>
          <w:lang w:eastAsia="ja-JP"/>
        </w:rPr>
        <w:t>any</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beyond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appear.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flickering</w:t>
      </w:r>
      <w:r w:rsidR="00AC466E" w:rsidRPr="00206ACB">
        <w:rPr>
          <w:lang w:eastAsia="ja-JP"/>
        </w:rPr>
        <w:t xml:space="preserve"> </w:t>
      </w:r>
      <w:r w:rsidRPr="00206ACB">
        <w:rPr>
          <w:lang w:eastAsia="ja-JP"/>
        </w:rPr>
        <w:t>effect,</w:t>
      </w:r>
      <w:r w:rsidR="00AC466E" w:rsidRPr="00206ACB">
        <w:rPr>
          <w:lang w:eastAsia="ja-JP"/>
        </w:rPr>
        <w:t xml:space="preserve"> </w:t>
      </w:r>
      <w:r w:rsidRPr="00206ACB">
        <w:rPr>
          <w:lang w:eastAsia="ja-JP"/>
        </w:rPr>
        <w:t>however,</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conscious</w:t>
      </w:r>
      <w:r w:rsidR="00AC466E" w:rsidRPr="00206ACB">
        <w:rPr>
          <w:lang w:eastAsia="ja-JP"/>
        </w:rPr>
        <w:t xml:space="preserve"> </w:t>
      </w:r>
      <w:r w:rsidRPr="00206ACB">
        <w:rPr>
          <w:lang w:eastAsia="ja-JP"/>
        </w:rPr>
        <w:t>choice</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part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developer,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help</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player.</w:t>
      </w:r>
      <w:r w:rsidR="00AC466E" w:rsidRPr="00206ACB">
        <w:rPr>
          <w:lang w:eastAsia="ja-JP"/>
        </w:rPr>
        <w:t xml:space="preserve"> </w:t>
      </w:r>
      <w:r w:rsidRPr="00206ACB">
        <w:rPr>
          <w:lang w:eastAsia="ja-JP"/>
        </w:rPr>
        <w:t>Flicker</w:t>
      </w:r>
      <w:r w:rsidR="00AC466E" w:rsidRPr="00206ACB">
        <w:rPr>
          <w:lang w:eastAsia="ja-JP"/>
        </w:rPr>
        <w:t xml:space="preserve"> </w:t>
      </w:r>
      <w:r w:rsidRPr="00206ACB">
        <w:rPr>
          <w:lang w:eastAsia="ja-JP"/>
        </w:rPr>
        <w:t>results</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developer</w:t>
      </w:r>
      <w:r w:rsidR="00AC466E" w:rsidRPr="00206ACB">
        <w:rPr>
          <w:lang w:eastAsia="ja-JP"/>
        </w:rPr>
        <w:t xml:space="preserve"> </w:t>
      </w:r>
      <w:r w:rsidRPr="00206ACB">
        <w:rPr>
          <w:lang w:eastAsia="ja-JP"/>
        </w:rPr>
        <w:t>changes</w:t>
      </w:r>
      <w:r w:rsidR="00AC466E" w:rsidRPr="00206ACB">
        <w:rPr>
          <w:lang w:eastAsia="ja-JP"/>
        </w:rPr>
        <w:t xml:space="preserve"> </w:t>
      </w:r>
      <w:r w:rsidRPr="00206ACB">
        <w:rPr>
          <w:i/>
          <w:iCs/>
          <w:lang w:eastAsia="ja-JP"/>
        </w:rPr>
        <w:t>which</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come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scanline.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doing</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player</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see</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scanline,</w:t>
      </w:r>
      <w:r w:rsidR="00AC466E" w:rsidRPr="00206ACB">
        <w:rPr>
          <w:lang w:eastAsia="ja-JP"/>
        </w:rPr>
        <w:t xml:space="preserve"> </w:t>
      </w:r>
      <w:r w:rsidRPr="00206ACB">
        <w:rPr>
          <w:lang w:eastAsia="ja-JP"/>
        </w:rPr>
        <w:t>just</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Otherwise,</w:t>
      </w:r>
      <w:r w:rsidR="00AC466E" w:rsidRPr="00206ACB">
        <w:rPr>
          <w:lang w:eastAsia="ja-JP"/>
        </w:rPr>
        <w:t xml:space="preserve"> </w:t>
      </w:r>
      <w:r w:rsidRPr="00206ACB">
        <w:rPr>
          <w:lang w:eastAsia="ja-JP"/>
        </w:rPr>
        <w:t>enemy</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might</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entirely</w:t>
      </w:r>
      <w:r w:rsidR="00AC466E" w:rsidRPr="00206ACB">
        <w:rPr>
          <w:lang w:eastAsia="ja-JP"/>
        </w:rPr>
        <w:t xml:space="preserve"> </w:t>
      </w:r>
      <w:r w:rsidRPr="00206ACB">
        <w:rPr>
          <w:lang w:eastAsia="ja-JP"/>
        </w:rPr>
        <w:t>invisible,</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would</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unfair.</w:t>
      </w:r>
    </w:p>
    <w:p w14:paraId="5C999BB2" w14:textId="41484015" w:rsidR="00152921" w:rsidRPr="00206ACB" w:rsidRDefault="00152921" w:rsidP="00E47EA0">
      <w:pPr>
        <w:rPr>
          <w:lang w:eastAsia="ja-JP"/>
        </w:rPr>
      </w:pPr>
      <w:r w:rsidRPr="00206ACB">
        <w:rPr>
          <w:lang w:eastAsia="ja-JP"/>
        </w:rPr>
        <w:t>When</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drawn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any</w:t>
      </w:r>
      <w:r w:rsidR="00AC466E" w:rsidRPr="00206ACB">
        <w:rPr>
          <w:lang w:eastAsia="ja-JP"/>
        </w:rPr>
        <w:t xml:space="preserve"> </w:t>
      </w:r>
      <w:r w:rsidRPr="00206ACB">
        <w:rPr>
          <w:lang w:eastAsia="ja-JP"/>
        </w:rPr>
        <w:t>pixel</w:t>
      </w:r>
      <w:r w:rsidR="00AC466E" w:rsidRPr="00206ACB">
        <w:rPr>
          <w:lang w:eastAsia="ja-JP"/>
        </w:rPr>
        <w:t xml:space="preserve"> </w:t>
      </w:r>
      <w:r w:rsidRPr="00206ACB">
        <w:rPr>
          <w:lang w:eastAsia="ja-JP"/>
        </w:rPr>
        <w:t>within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tile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uses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(index</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drawn</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transparent,</w:t>
      </w:r>
      <w:r w:rsidR="00AC466E" w:rsidRPr="00206ACB">
        <w:rPr>
          <w:lang w:eastAsia="ja-JP"/>
        </w:rPr>
        <w:t xml:space="preserve"> </w:t>
      </w:r>
      <w:r w:rsidRPr="00206ACB">
        <w:rPr>
          <w:lang w:eastAsia="ja-JP"/>
        </w:rPr>
        <w:t>allowing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layer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display</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location.</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means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three</w:t>
      </w:r>
      <w:r w:rsidR="00AC466E" w:rsidRPr="00206ACB">
        <w:rPr>
          <w:lang w:eastAsia="ja-JP"/>
        </w:rPr>
        <w:t xml:space="preserve"> </w:t>
      </w:r>
      <w:r w:rsidRPr="00206ACB">
        <w:rPr>
          <w:lang w:eastAsia="ja-JP"/>
        </w:rPr>
        <w:t>colors.</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using</w:t>
      </w:r>
      <w:r w:rsidR="00AC466E" w:rsidRPr="00206ACB">
        <w:rPr>
          <w:lang w:eastAsia="ja-JP"/>
        </w:rPr>
        <w:t xml:space="preserve"> </w:t>
      </w:r>
      <w:r w:rsidRPr="00206ACB">
        <w:rPr>
          <w:lang w:eastAsia="ja-JP"/>
        </w:rPr>
        <w:t>transparency,</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possible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overlap</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different</w:t>
      </w:r>
      <w:r w:rsidR="00AC466E" w:rsidRPr="00206ACB">
        <w:rPr>
          <w:lang w:eastAsia="ja-JP"/>
        </w:rPr>
        <w:t xml:space="preserve"> </w:t>
      </w:r>
      <w:r w:rsidRPr="00206ACB">
        <w:rPr>
          <w:lang w:eastAsia="ja-JP"/>
        </w:rPr>
        <w:t>color</w:t>
      </w:r>
      <w:r w:rsidR="00AC466E" w:rsidRPr="00206ACB">
        <w:rPr>
          <w:lang w:eastAsia="ja-JP"/>
        </w:rPr>
        <w:t xml:space="preserve"> </w:t>
      </w:r>
      <w:r w:rsidRPr="00206ACB">
        <w:rPr>
          <w:lang w:eastAsia="ja-JP"/>
        </w:rPr>
        <w:t>palettes</w:t>
      </w:r>
      <w:r w:rsidR="00AC466E" w:rsidRPr="00206ACB">
        <w:rPr>
          <w:lang w:eastAsia="ja-JP"/>
        </w:rPr>
        <w:t xml:space="preserve"> </w:t>
      </w:r>
      <w:r w:rsidRPr="00206ACB">
        <w:rPr>
          <w:lang w:eastAsia="ja-JP"/>
        </w:rPr>
        <w:t>over</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another,</w:t>
      </w:r>
      <w:r w:rsidR="00AC466E" w:rsidRPr="00206ACB">
        <w:rPr>
          <w:lang w:eastAsia="ja-JP"/>
        </w:rPr>
        <w:t xml:space="preserve"> </w:t>
      </w:r>
      <w:r w:rsidRPr="00206ACB">
        <w:rPr>
          <w:lang w:eastAsia="ja-JP"/>
        </w:rPr>
        <w:t>creating</w:t>
      </w:r>
      <w:r w:rsidR="00AC466E" w:rsidRPr="00206ACB">
        <w:rPr>
          <w:lang w:eastAsia="ja-JP"/>
        </w:rPr>
        <w:t xml:space="preserve"> </w:t>
      </w:r>
      <w:r w:rsidRPr="00206ACB">
        <w:rPr>
          <w:lang w:eastAsia="ja-JP"/>
        </w:rPr>
        <w:t>graphics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than</w:t>
      </w:r>
      <w:r w:rsidR="00AC466E" w:rsidRPr="00206ACB">
        <w:rPr>
          <w:lang w:eastAsia="ja-JP"/>
        </w:rPr>
        <w:t xml:space="preserve"> </w:t>
      </w:r>
      <w:r w:rsidRPr="00206ACB">
        <w:rPr>
          <w:lang w:eastAsia="ja-JP"/>
        </w:rPr>
        <w:t>three</w:t>
      </w:r>
      <w:r w:rsidR="00AC466E" w:rsidRPr="00206ACB">
        <w:rPr>
          <w:lang w:eastAsia="ja-JP"/>
        </w:rPr>
        <w:t xml:space="preserve"> </w:t>
      </w:r>
      <w:r w:rsidRPr="00206ACB">
        <w:rPr>
          <w:lang w:eastAsia="ja-JP"/>
        </w:rPr>
        <w:t>colors.</w:t>
      </w:r>
    </w:p>
    <w:p w14:paraId="2C41D264" w14:textId="77777777" w:rsidR="00152921" w:rsidRPr="00206ACB" w:rsidRDefault="00152921" w:rsidP="009944E9">
      <w:pPr>
        <w:jc w:val="center"/>
        <w:rPr>
          <w:rFonts w:eastAsia="Times New Roman" w:cstheme="minorHAnsi"/>
          <w:kern w:val="0"/>
          <w:szCs w:val="26"/>
          <w:lang w:eastAsia="ja-JP"/>
        </w:rPr>
      </w:pPr>
      <w:r w:rsidRPr="00206ACB">
        <w:rPr>
          <w:rFonts w:eastAsia="Times New Roman" w:cstheme="minorHAnsi"/>
          <w:noProof/>
          <w:kern w:val="0"/>
          <w:szCs w:val="26"/>
          <w:lang w:eastAsia="ja-JP"/>
        </w:rPr>
        <w:drawing>
          <wp:inline distT="0" distB="0" distL="0" distR="0" wp14:anchorId="4E12EF13" wp14:editId="168D4BD3">
            <wp:extent cx="1235783" cy="1280160"/>
            <wp:effectExtent l="0" t="0" r="0" b="0"/>
            <wp:docPr id="21" name="Picture 21"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toy&#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35783" cy="1280160"/>
                    </a:xfrm>
                    <a:prstGeom prst="rect">
                      <a:avLst/>
                    </a:prstGeom>
                    <a:noFill/>
                    <a:ln>
                      <a:noFill/>
                    </a:ln>
                  </pic:spPr>
                </pic:pic>
              </a:graphicData>
            </a:graphic>
          </wp:inline>
        </w:drawing>
      </w:r>
    </w:p>
    <w:p w14:paraId="0D0E32F2" w14:textId="2FF5C970" w:rsidR="00152921" w:rsidRPr="00206ACB" w:rsidRDefault="00152921" w:rsidP="009944E9">
      <w:pPr>
        <w:jc w:val="center"/>
        <w:rPr>
          <w:rFonts w:cstheme="minorHAnsi"/>
          <w:szCs w:val="26"/>
        </w:rPr>
      </w:pPr>
      <w:r w:rsidRPr="00206ACB">
        <w:rPr>
          <w:rFonts w:eastAsia="Times New Roman" w:cstheme="minorHAnsi"/>
          <w:kern w:val="0"/>
          <w:szCs w:val="26"/>
          <w:lang w:eastAsia="ja-JP"/>
        </w:rPr>
        <w:t>Overlapping</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sprites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used</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to</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create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multicolor</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graphics.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Mega</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Man's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face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is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missing</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because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its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sprite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is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not</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being</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drawn</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due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to</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scanline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restrictions.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Note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that</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the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missing</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area</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is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not</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perfectly</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square,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since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transparency</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is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being</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used</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to</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make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the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face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and</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helmet</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sprites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blend</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together.</w:t>
      </w:r>
    </w:p>
    <w:p w14:paraId="614D5152" w14:textId="3DC7F47D" w:rsidR="00065861" w:rsidRPr="00206ACB" w:rsidRDefault="00664763" w:rsidP="00E30534">
      <w:pPr>
        <w:pStyle w:val="Heading3"/>
        <w:rPr>
          <w:rFonts w:cstheme="minorHAnsi"/>
        </w:rPr>
      </w:pPr>
      <w:bookmarkStart w:id="115" w:name="_Toc168434238"/>
      <w:bookmarkStart w:id="116" w:name="_Toc168779359"/>
      <w:r w:rsidRPr="00206ACB">
        <w:rPr>
          <w:rFonts w:cstheme="minorHAnsi"/>
        </w:rPr>
        <w:t>Backgrounds</w:t>
      </w:r>
      <w:bookmarkEnd w:id="115"/>
      <w:bookmarkEnd w:id="116"/>
    </w:p>
    <w:p w14:paraId="119C5D01" w14:textId="1ADE77F2" w:rsidR="001D3C14" w:rsidRPr="00206ACB" w:rsidRDefault="001D3C14" w:rsidP="00E05C69">
      <w:r w:rsidRPr="00206ACB">
        <w:t>Sprites</w:t>
      </w:r>
      <w:r w:rsidR="00AC466E" w:rsidRPr="00206ACB">
        <w:t xml:space="preserve"> </w:t>
      </w:r>
      <w:r w:rsidRPr="00206ACB">
        <w:t>have</w:t>
      </w:r>
      <w:r w:rsidR="00AC466E" w:rsidRPr="00206ACB">
        <w:t xml:space="preserve"> </w:t>
      </w:r>
      <w:r w:rsidRPr="00206ACB">
        <w:t>great</w:t>
      </w:r>
      <w:r w:rsidR="00AC466E" w:rsidRPr="00206ACB">
        <w:t xml:space="preserve"> </w:t>
      </w:r>
      <w:r w:rsidRPr="00206ACB">
        <w:t>flexibility</w:t>
      </w:r>
      <w:r w:rsidR="00AC466E" w:rsidRPr="00206ACB">
        <w:t xml:space="preserve"> </w:t>
      </w:r>
      <w:r w:rsidRPr="00206ACB">
        <w:t>at</w:t>
      </w:r>
      <w:r w:rsidR="00AC466E" w:rsidRPr="00206ACB">
        <w:t xml:space="preserve"> </w:t>
      </w:r>
      <w:r w:rsidRPr="00206ACB">
        <w:t>the</w:t>
      </w:r>
      <w:r w:rsidR="00AC466E" w:rsidRPr="00206ACB">
        <w:t xml:space="preserve"> </w:t>
      </w:r>
      <w:r w:rsidRPr="00206ACB">
        <w:t>expense</w:t>
      </w:r>
      <w:r w:rsidR="00AC466E" w:rsidRPr="00206ACB">
        <w:t xml:space="preserve"> </w:t>
      </w:r>
      <w:r w:rsidRPr="00206ACB">
        <w:t>of</w:t>
      </w:r>
      <w:r w:rsidR="00AC466E" w:rsidRPr="00206ACB">
        <w:t xml:space="preserve"> </w:t>
      </w:r>
      <w:r w:rsidRPr="00206ACB">
        <w:t>only</w:t>
      </w:r>
      <w:r w:rsidR="00AC466E" w:rsidRPr="00206ACB">
        <w:t xml:space="preserve"> </w:t>
      </w:r>
      <w:r w:rsidRPr="00206ACB">
        <w:t>being</w:t>
      </w:r>
      <w:r w:rsidR="00AC466E" w:rsidRPr="00206ACB">
        <w:t xml:space="preserve"> </w:t>
      </w:r>
      <w:r w:rsidRPr="00206ACB">
        <w:t>able</w:t>
      </w:r>
      <w:r w:rsidR="00AC466E" w:rsidRPr="00206ACB">
        <w:t xml:space="preserve"> </w:t>
      </w:r>
      <w:r w:rsidRPr="00206ACB">
        <w:t>to</w:t>
      </w:r>
      <w:r w:rsidR="00AC466E" w:rsidRPr="00206ACB">
        <w:t xml:space="preserve"> </w:t>
      </w:r>
      <w:r w:rsidRPr="00206ACB">
        <w:t>cover</w:t>
      </w:r>
      <w:r w:rsidR="00AC466E" w:rsidRPr="00206ACB">
        <w:t xml:space="preserve"> </w:t>
      </w:r>
      <w:r w:rsidRPr="00206ACB">
        <w:t>a</w:t>
      </w:r>
      <w:r w:rsidR="00AC466E" w:rsidRPr="00206ACB">
        <w:t xml:space="preserve"> </w:t>
      </w:r>
      <w:r w:rsidRPr="00206ACB">
        <w:t>small</w:t>
      </w:r>
      <w:r w:rsidR="00AC466E" w:rsidRPr="00206ACB">
        <w:t xml:space="preserve"> </w:t>
      </w:r>
      <w:r w:rsidRPr="00206ACB">
        <w:t>portion</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Backgrounds</w:t>
      </w:r>
      <w:r w:rsidR="00AC466E" w:rsidRPr="00206ACB">
        <w:t xml:space="preserve"> </w:t>
      </w:r>
      <w:r w:rsidRPr="00206ACB">
        <w:t>have</w:t>
      </w:r>
      <w:r w:rsidR="00AC466E" w:rsidRPr="00206ACB">
        <w:t xml:space="preserve"> </w:t>
      </w:r>
      <w:r w:rsidRPr="00206ACB">
        <w:t>the</w:t>
      </w:r>
      <w:r w:rsidR="00AC466E" w:rsidRPr="00206ACB">
        <w:t xml:space="preserve"> </w:t>
      </w:r>
      <w:r w:rsidRPr="00206ACB">
        <w:t>opposite</w:t>
      </w:r>
      <w:r w:rsidR="00AC466E" w:rsidRPr="00206ACB">
        <w:t xml:space="preserve"> </w:t>
      </w:r>
      <w:r w:rsidRPr="00206ACB">
        <w:t>trade-off.</w:t>
      </w:r>
      <w:r w:rsidR="00AC466E" w:rsidRPr="00206ACB">
        <w:t xml:space="preserve"> </w:t>
      </w:r>
      <w:r w:rsidRPr="00206ACB">
        <w:t>A</w:t>
      </w:r>
      <w:r w:rsidR="00AC466E" w:rsidRPr="00206ACB">
        <w:t xml:space="preserve"> </w:t>
      </w:r>
      <w:r w:rsidRPr="00206ACB">
        <w:t>background</w:t>
      </w:r>
      <w:r w:rsidR="00AC466E" w:rsidRPr="00206ACB">
        <w:t xml:space="preserve"> </w:t>
      </w:r>
      <w:r w:rsidRPr="00206ACB">
        <w:t>can</w:t>
      </w:r>
      <w:r w:rsidR="00AC466E" w:rsidRPr="00206ACB">
        <w:t xml:space="preserve"> </w:t>
      </w:r>
      <w:r w:rsidRPr="00206ACB">
        <w:t>cover</w:t>
      </w:r>
      <w:r w:rsidR="00AC466E" w:rsidRPr="00206ACB">
        <w:t xml:space="preserve"> </w:t>
      </w:r>
      <w:r w:rsidRPr="00206ACB">
        <w:t>the</w:t>
      </w:r>
      <w:r w:rsidR="00AC466E" w:rsidRPr="00206ACB">
        <w:t xml:space="preserve"> </w:t>
      </w:r>
      <w:r w:rsidRPr="00206ACB">
        <w:t>entire</w:t>
      </w:r>
      <w:r w:rsidR="00AC466E" w:rsidRPr="00206ACB">
        <w:t xml:space="preserve"> </w:t>
      </w:r>
      <w:r w:rsidRPr="00206ACB">
        <w:t>screen</w:t>
      </w:r>
      <w:r w:rsidR="00AC466E" w:rsidRPr="00206ACB">
        <w:t xml:space="preserve"> </w:t>
      </w:r>
      <w:r w:rsidRPr="00206ACB">
        <w:t>—</w:t>
      </w:r>
      <w:r w:rsidR="00AC466E" w:rsidRPr="00206ACB">
        <w:t xml:space="preserve"> </w:t>
      </w:r>
      <w:r w:rsidRPr="00206ACB">
        <w:t>960</w:t>
      </w:r>
      <w:r w:rsidR="00AC466E" w:rsidRPr="00206ACB">
        <w:t xml:space="preserve"> </w:t>
      </w:r>
      <w:r w:rsidRPr="00206ACB">
        <w:t>8x8</w:t>
      </w:r>
      <w:r w:rsidR="00AC466E" w:rsidRPr="00206ACB">
        <w:t xml:space="preserve"> </w:t>
      </w:r>
      <w:r w:rsidRPr="00206ACB">
        <w:t>tiles</w:t>
      </w:r>
      <w:r w:rsidR="00AC466E" w:rsidRPr="00206ACB">
        <w:t xml:space="preserve"> </w:t>
      </w:r>
      <w:r w:rsidRPr="00206ACB">
        <w:t>—</w:t>
      </w:r>
      <w:r w:rsidR="00AC466E" w:rsidRPr="00206ACB">
        <w:t xml:space="preserve"> </w:t>
      </w:r>
      <w:r w:rsidRPr="00206ACB">
        <w:t>but</w:t>
      </w:r>
      <w:r w:rsidR="00AC466E" w:rsidRPr="00206ACB">
        <w:t xml:space="preserve"> </w:t>
      </w:r>
      <w:r w:rsidRPr="00206ACB">
        <w:t>background</w:t>
      </w:r>
      <w:r w:rsidR="00AC466E" w:rsidRPr="00206ACB">
        <w:t xml:space="preserve"> </w:t>
      </w:r>
      <w:r w:rsidRPr="00206ACB">
        <w:t>tiles</w:t>
      </w:r>
      <w:r w:rsidR="00AC466E" w:rsidRPr="00206ACB">
        <w:t xml:space="preserve"> </w:t>
      </w:r>
      <w:r w:rsidRPr="00206ACB">
        <w:t>must</w:t>
      </w:r>
      <w:r w:rsidR="00AC466E" w:rsidRPr="00206ACB">
        <w:t xml:space="preserve"> </w:t>
      </w:r>
      <w:r w:rsidRPr="00206ACB">
        <w:t>fit</w:t>
      </w:r>
      <w:r w:rsidR="00AC466E" w:rsidRPr="00206ACB">
        <w:t xml:space="preserve"> </w:t>
      </w:r>
      <w:r w:rsidRPr="00206ACB">
        <w:t>to</w:t>
      </w:r>
      <w:r w:rsidR="00AC466E" w:rsidRPr="00206ACB">
        <w:t xml:space="preserve"> </w:t>
      </w:r>
      <w:r w:rsidRPr="00206ACB">
        <w:t>a</w:t>
      </w:r>
      <w:r w:rsidR="00AC466E" w:rsidRPr="00206ACB">
        <w:t xml:space="preserve"> </w:t>
      </w:r>
      <w:r w:rsidRPr="00206ACB">
        <w:t>grid,</w:t>
      </w:r>
      <w:r w:rsidR="00AC466E" w:rsidRPr="00206ACB">
        <w:t xml:space="preserve"> </w:t>
      </w:r>
      <w:r w:rsidRPr="00206ACB">
        <w:t>and</w:t>
      </w:r>
      <w:r w:rsidR="00AC466E" w:rsidRPr="00206ACB">
        <w:t xml:space="preserve"> </w:t>
      </w:r>
      <w:r w:rsidRPr="00206ACB">
        <w:t>they</w:t>
      </w:r>
      <w:r w:rsidR="00AC466E" w:rsidRPr="00206ACB">
        <w:t xml:space="preserve"> </w:t>
      </w:r>
      <w:r w:rsidRPr="00206ACB">
        <w:t>suffer</w:t>
      </w:r>
      <w:r w:rsidR="00AC466E" w:rsidRPr="00206ACB">
        <w:t xml:space="preserve"> </w:t>
      </w:r>
      <w:r w:rsidRPr="00206ACB">
        <w:t>further</w:t>
      </w:r>
      <w:r w:rsidR="00AC466E" w:rsidRPr="00206ACB">
        <w:t xml:space="preserve"> </w:t>
      </w:r>
      <w:r w:rsidRPr="00206ACB">
        <w:t>limitations</w:t>
      </w:r>
      <w:r w:rsidR="00AC466E" w:rsidRPr="00206ACB">
        <w:t xml:space="preserve"> </w:t>
      </w:r>
      <w:r w:rsidRPr="00206ACB">
        <w:t>on</w:t>
      </w:r>
      <w:r w:rsidR="00AC466E" w:rsidRPr="00206ACB">
        <w:t xml:space="preserve"> </w:t>
      </w:r>
      <w:r w:rsidRPr="00206ACB">
        <w:t>palette</w:t>
      </w:r>
      <w:r w:rsidR="00AC466E" w:rsidRPr="00206ACB">
        <w:t xml:space="preserve"> </w:t>
      </w:r>
      <w:r w:rsidRPr="00206ACB">
        <w:t>use.</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layer</w:t>
      </w:r>
      <w:r w:rsidR="00AC466E" w:rsidRPr="00206ACB">
        <w:t xml:space="preserve"> </w:t>
      </w:r>
      <w:r w:rsidRPr="00206ACB">
        <w:t>can</w:t>
      </w:r>
      <w:r w:rsidR="00AC466E" w:rsidRPr="00206ACB">
        <w:t xml:space="preserve"> </w:t>
      </w:r>
      <w:r w:rsidRPr="00206ACB">
        <w:t>be</w:t>
      </w:r>
      <w:r w:rsidR="00AC466E" w:rsidRPr="00206ACB">
        <w:t xml:space="preserve"> </w:t>
      </w:r>
      <w:r w:rsidRPr="00206ACB">
        <w:t>scrolled</w:t>
      </w:r>
      <w:r w:rsidR="00AC466E" w:rsidRPr="00206ACB">
        <w:t xml:space="preserve"> </w:t>
      </w:r>
      <w:r w:rsidRPr="00206ACB">
        <w:t>in</w:t>
      </w:r>
      <w:r w:rsidR="00AC466E" w:rsidRPr="00206ACB">
        <w:t xml:space="preserve"> </w:t>
      </w:r>
      <w:r w:rsidRPr="00206ACB">
        <w:t>1-pixel</w:t>
      </w:r>
      <w:r w:rsidR="00AC466E" w:rsidRPr="00206ACB">
        <w:t xml:space="preserve"> </w:t>
      </w:r>
      <w:r w:rsidRPr="00206ACB">
        <w:t>increments,</w:t>
      </w:r>
      <w:r w:rsidR="00AC466E" w:rsidRPr="00206ACB">
        <w:t xml:space="preserve"> </w:t>
      </w:r>
      <w:r w:rsidRPr="00206ACB">
        <w:t>but</w:t>
      </w:r>
      <w:r w:rsidR="00AC466E" w:rsidRPr="00206ACB">
        <w:t xml:space="preserve"> </w:t>
      </w:r>
      <w:r w:rsidRPr="00206ACB">
        <w:t>all</w:t>
      </w:r>
      <w:r w:rsidR="00AC466E" w:rsidRPr="00206ACB">
        <w:t xml:space="preserve"> </w:t>
      </w:r>
      <w:r w:rsidRPr="00206ACB">
        <w:t>the</w:t>
      </w:r>
      <w:r w:rsidR="00AC466E" w:rsidRPr="00206ACB">
        <w:t xml:space="preserve"> </w:t>
      </w:r>
      <w:r w:rsidRPr="00206ACB">
        <w:t>tiles</w:t>
      </w:r>
      <w:r w:rsidR="00AC466E" w:rsidRPr="00206ACB">
        <w:t xml:space="preserve"> </w:t>
      </w:r>
      <w:r w:rsidRPr="00206ACB">
        <w:t>move</w:t>
      </w:r>
      <w:r w:rsidR="00AC466E" w:rsidRPr="00206ACB">
        <w:t xml:space="preserve"> </w:t>
      </w:r>
      <w:r w:rsidRPr="00206ACB">
        <w:t>together.</w:t>
      </w:r>
      <w:r w:rsidR="00AC466E" w:rsidRPr="00206ACB">
        <w:t xml:space="preserve"> </w:t>
      </w:r>
      <w:r w:rsidRPr="00206ACB">
        <w:t>There</w:t>
      </w:r>
      <w:r w:rsidR="00AC466E" w:rsidRPr="00206ACB">
        <w:t xml:space="preserve"> </w:t>
      </w:r>
      <w:r w:rsidRPr="00206ACB">
        <w:t>is</w:t>
      </w:r>
      <w:r w:rsidR="00AC466E" w:rsidRPr="00206ACB">
        <w:t xml:space="preserve"> </w:t>
      </w:r>
      <w:r w:rsidRPr="00206ACB">
        <w:t>no</w:t>
      </w:r>
      <w:r w:rsidR="00AC466E" w:rsidRPr="00206ACB">
        <w:t xml:space="preserve"> </w:t>
      </w:r>
      <w:r w:rsidRPr="00206ACB">
        <w:t>way</w:t>
      </w:r>
      <w:r w:rsidR="00AC466E" w:rsidRPr="00206ACB">
        <w:t xml:space="preserve"> </w:t>
      </w:r>
      <w:r w:rsidRPr="00206ACB">
        <w:t>to</w:t>
      </w:r>
      <w:r w:rsidR="00AC466E" w:rsidRPr="00206ACB">
        <w:t xml:space="preserve"> </w:t>
      </w:r>
      <w:r w:rsidRPr="00206ACB">
        <w:t>scroll</w:t>
      </w:r>
      <w:r w:rsidR="00AC466E" w:rsidRPr="00206ACB">
        <w:t xml:space="preserve"> </w:t>
      </w:r>
      <w:r w:rsidRPr="00206ACB">
        <w:t>different</w:t>
      </w:r>
      <w:r w:rsidR="00AC466E" w:rsidRPr="00206ACB">
        <w:t xml:space="preserve"> </w:t>
      </w:r>
      <w:r w:rsidRPr="00206ACB">
        <w:t>parts</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differently</w:t>
      </w:r>
      <w:r w:rsidR="00AC466E" w:rsidRPr="00206ACB">
        <w:t xml:space="preserve"> </w:t>
      </w:r>
      <w:r w:rsidRPr="00206ACB">
        <w:t>without</w:t>
      </w:r>
      <w:r w:rsidR="00AC466E" w:rsidRPr="00206ACB">
        <w:t xml:space="preserve"> </w:t>
      </w:r>
      <w:r w:rsidRPr="00206ACB">
        <w:t>using</w:t>
      </w:r>
      <w:r w:rsidR="00AC466E" w:rsidRPr="00206ACB">
        <w:t xml:space="preserve"> </w:t>
      </w:r>
      <w:r w:rsidRPr="00206ACB">
        <w:t>tricky</w:t>
      </w:r>
      <w:r w:rsidR="00AC466E" w:rsidRPr="00206ACB">
        <w:t xml:space="preserve"> </w:t>
      </w:r>
      <w:r w:rsidRPr="00206ACB">
        <w:t>mid-frame</w:t>
      </w:r>
      <w:r w:rsidR="00AC466E" w:rsidRPr="00206ACB">
        <w:t xml:space="preserve"> </w:t>
      </w:r>
      <w:r w:rsidRPr="00206ACB">
        <w:t>updates</w:t>
      </w:r>
      <w:r w:rsidR="00AC466E" w:rsidRPr="00206ACB">
        <w:t xml:space="preserve"> </w:t>
      </w:r>
      <w:r w:rsidRPr="00206ACB">
        <w:t>(e.g.</w:t>
      </w:r>
      <w:r w:rsidR="00AC466E" w:rsidRPr="00206ACB">
        <w:t xml:space="preserve"> </w:t>
      </w:r>
      <w:r w:rsidRPr="00206ACB">
        <w:t>"Sprite</w:t>
      </w:r>
      <w:r w:rsidR="00AC466E" w:rsidRPr="00206ACB">
        <w:t xml:space="preserve"> </w:t>
      </w:r>
      <w:r w:rsidRPr="00206ACB">
        <w:t>Zero</w:t>
      </w:r>
      <w:r w:rsidR="00AC466E" w:rsidRPr="00206ACB">
        <w:t xml:space="preserve"> </w:t>
      </w:r>
      <w:r w:rsidRPr="00206ACB">
        <w:t>Hit",</w:t>
      </w:r>
      <w:r w:rsidR="00AC466E" w:rsidRPr="00206ACB">
        <w:t xml:space="preserve"> </w:t>
      </w:r>
      <w:r w:rsidRPr="00206ACB">
        <w:t>scanline</w:t>
      </w:r>
      <w:r w:rsidR="00AC466E" w:rsidRPr="00206ACB">
        <w:t xml:space="preserve"> </w:t>
      </w:r>
      <w:r w:rsidRPr="00206ACB">
        <w:t>IRQ).</w:t>
      </w:r>
    </w:p>
    <w:p w14:paraId="36A8AFA7" w14:textId="77777777" w:rsidR="001D3C14" w:rsidRPr="00206ACB" w:rsidRDefault="001D3C14">
      <w:pPr>
        <w:pStyle w:val="ListParagraph"/>
        <w:numPr>
          <w:ilvl w:val="0"/>
          <w:numId w:val="13"/>
        </w:numPr>
        <w:rPr>
          <w:rFonts w:cstheme="minorHAnsi"/>
          <w:b/>
          <w:szCs w:val="26"/>
        </w:rPr>
      </w:pPr>
      <w:r w:rsidRPr="00206ACB">
        <w:rPr>
          <w:rFonts w:cstheme="minorHAnsi"/>
          <w:szCs w:val="26"/>
        </w:rPr>
        <w:lastRenderedPageBreak/>
        <w:t>Nametables</w:t>
      </w:r>
    </w:p>
    <w:p w14:paraId="00676DAB" w14:textId="3A774907" w:rsidR="001D3C14" w:rsidRPr="00206ACB" w:rsidRDefault="001D3C14" w:rsidP="00E05C69">
      <w:r w:rsidRPr="00206ACB">
        <w:t>Backgrounds</w:t>
      </w:r>
      <w:r w:rsidR="00AC466E" w:rsidRPr="00206ACB">
        <w:t xml:space="preserve"> </w:t>
      </w:r>
      <w:r w:rsidRPr="00206ACB">
        <w:t>are</w:t>
      </w:r>
      <w:r w:rsidR="00AC466E" w:rsidRPr="00206ACB">
        <w:t xml:space="preserve"> </w:t>
      </w:r>
      <w:r w:rsidRPr="00206ACB">
        <w:t>defined</w:t>
      </w:r>
      <w:r w:rsidR="00AC466E" w:rsidRPr="00206ACB">
        <w:t xml:space="preserve"> </w:t>
      </w:r>
      <w:r w:rsidRPr="00206ACB">
        <w:t>via</w:t>
      </w:r>
      <w:r w:rsidR="00AC466E" w:rsidRPr="00206ACB">
        <w:t xml:space="preserve"> </w:t>
      </w:r>
      <w:r w:rsidRPr="00206ACB">
        <w:rPr>
          <w:rStyle w:val="Emphasis"/>
          <w:rFonts w:cstheme="minorHAnsi"/>
          <w:color w:val="111111"/>
          <w:szCs w:val="26"/>
        </w:rPr>
        <w:t>nametables</w:t>
      </w:r>
      <w:r w:rsidRPr="00206ACB">
        <w:t>,</w:t>
      </w:r>
      <w:r w:rsidR="00AC466E" w:rsidRPr="00206ACB">
        <w:t xml:space="preserve"> </w:t>
      </w:r>
      <w:r w:rsidRPr="00206ACB">
        <w:t>which</w:t>
      </w:r>
      <w:r w:rsidR="00AC466E" w:rsidRPr="00206ACB">
        <w:t xml:space="preserve"> </w:t>
      </w:r>
      <w:r w:rsidRPr="00206ACB">
        <w:t>live</w:t>
      </w:r>
      <w:r w:rsidR="00AC466E" w:rsidRPr="00206ACB">
        <w:t xml:space="preserve"> </w:t>
      </w:r>
      <w:r w:rsidRPr="00206ACB">
        <w:t>in</w:t>
      </w:r>
      <w:r w:rsidR="00AC466E" w:rsidRPr="00206ACB">
        <w:t xml:space="preserve"> </w:t>
      </w:r>
      <w:r w:rsidRPr="00206ACB">
        <w:t>PPU</w:t>
      </w:r>
      <w:r w:rsidR="00AC466E" w:rsidRPr="00206ACB">
        <w:t xml:space="preserve"> </w:t>
      </w:r>
      <w:r w:rsidRPr="00206ACB">
        <w:t>memory.</w:t>
      </w:r>
      <w:r w:rsidR="00AC466E" w:rsidRPr="00206ACB">
        <w:t xml:space="preserve"> </w:t>
      </w:r>
      <w:r w:rsidRPr="00206ACB">
        <w:t>Each</w:t>
      </w:r>
      <w:r w:rsidR="00AC466E" w:rsidRPr="00206ACB">
        <w:t xml:space="preserve"> </w:t>
      </w:r>
      <w:r w:rsidRPr="00206ACB">
        <w:t>nametable</w:t>
      </w:r>
      <w:r w:rsidR="00AC466E" w:rsidRPr="00206ACB">
        <w:t xml:space="preserve"> </w:t>
      </w:r>
      <w:r w:rsidRPr="00206ACB">
        <w:t>is</w:t>
      </w:r>
      <w:r w:rsidR="00AC466E" w:rsidRPr="00206ACB">
        <w:t xml:space="preserve"> </w:t>
      </w:r>
      <w:r w:rsidRPr="00206ACB">
        <w:t>960</w:t>
      </w:r>
      <w:r w:rsidR="00AC466E" w:rsidRPr="00206ACB">
        <w:t xml:space="preserve"> </w:t>
      </w:r>
      <w:r w:rsidRPr="00206ACB">
        <w:t>bytes,</w:t>
      </w:r>
      <w:r w:rsidR="00AC466E" w:rsidRPr="00206ACB">
        <w:t xml:space="preserve"> </w:t>
      </w:r>
      <w:r w:rsidRPr="00206ACB">
        <w:t>and</w:t>
      </w:r>
      <w:r w:rsidR="00AC466E" w:rsidRPr="00206ACB">
        <w:t xml:space="preserve"> </w:t>
      </w:r>
      <w:r w:rsidRPr="00206ACB">
        <w:t>each</w:t>
      </w:r>
      <w:r w:rsidR="00AC466E" w:rsidRPr="00206ACB">
        <w:t xml:space="preserve"> </w:t>
      </w:r>
      <w:r w:rsidRPr="00206ACB">
        <w:t>of</w:t>
      </w:r>
      <w:r w:rsidR="00AC466E" w:rsidRPr="00206ACB">
        <w:t xml:space="preserve"> </w:t>
      </w:r>
      <w:r w:rsidRPr="00206ACB">
        <w:t>those</w:t>
      </w:r>
      <w:r w:rsidR="00AC466E" w:rsidRPr="00206ACB">
        <w:t xml:space="preserve"> </w:t>
      </w:r>
      <w:r w:rsidRPr="00206ACB">
        <w:t>bytes</w:t>
      </w:r>
      <w:r w:rsidR="00AC466E" w:rsidRPr="00206ACB">
        <w:t xml:space="preserve"> </w:t>
      </w:r>
      <w:r w:rsidRPr="00206ACB">
        <w:t>stores</w:t>
      </w:r>
      <w:r w:rsidR="00AC466E" w:rsidRPr="00206ACB">
        <w:t xml:space="preserve"> </w:t>
      </w:r>
      <w:r w:rsidRPr="00206ACB">
        <w:t>the</w:t>
      </w:r>
      <w:r w:rsidR="00AC466E" w:rsidRPr="00206ACB">
        <w:t xml:space="preserve"> </w:t>
      </w:r>
      <w:r w:rsidRPr="00206ACB">
        <w:t>tile</w:t>
      </w:r>
      <w:r w:rsidR="00AC466E" w:rsidRPr="00206ACB">
        <w:t xml:space="preserve"> </w:t>
      </w:r>
      <w:r w:rsidRPr="00206ACB">
        <w:t>number</w:t>
      </w:r>
      <w:r w:rsidR="00AC466E" w:rsidRPr="00206ACB">
        <w:t xml:space="preserve"> </w:t>
      </w:r>
      <w:r w:rsidRPr="00206ACB">
        <w:t>of</w:t>
      </w:r>
      <w:r w:rsidR="00AC466E" w:rsidRPr="00206ACB">
        <w:t xml:space="preserve"> </w:t>
      </w:r>
      <w:r w:rsidRPr="00206ACB">
        <w:t>one</w:t>
      </w:r>
      <w:r w:rsidR="00AC466E" w:rsidRPr="00206ACB">
        <w:t xml:space="preserve"> </w:t>
      </w:r>
      <w:r w:rsidRPr="00206ACB">
        <w:t>of</w:t>
      </w:r>
      <w:r w:rsidR="00AC466E" w:rsidRPr="00206ACB">
        <w:t xml:space="preserve"> </w:t>
      </w:r>
      <w:r w:rsidRPr="00206ACB">
        <w:t>the</w:t>
      </w:r>
      <w:r w:rsidR="00AC466E" w:rsidRPr="00206ACB">
        <w:t xml:space="preserve"> </w:t>
      </w:r>
      <w:r w:rsidRPr="00206ACB">
        <w:t>256</w:t>
      </w:r>
      <w:r w:rsidR="00AC466E" w:rsidRPr="00206ACB">
        <w:t xml:space="preserve"> </w:t>
      </w:r>
      <w:r w:rsidRPr="00206ACB">
        <w:t>tiles</w:t>
      </w:r>
      <w:r w:rsidR="00AC466E" w:rsidRPr="00206ACB">
        <w:t xml:space="preserve"> </w:t>
      </w:r>
      <w:r w:rsidRPr="00206ACB">
        <w:t>in</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pattern</w:t>
      </w:r>
      <w:r w:rsidR="00AC466E" w:rsidRPr="00206ACB">
        <w:t xml:space="preserve"> </w:t>
      </w:r>
      <w:r w:rsidRPr="00206ACB">
        <w:t>table.</w:t>
      </w:r>
      <w:r w:rsidR="00AC466E" w:rsidRPr="00206ACB">
        <w:t xml:space="preserve"> </w:t>
      </w:r>
      <w:r w:rsidRPr="00206ACB">
        <w:t>The</w:t>
      </w:r>
      <w:r w:rsidR="00AC466E" w:rsidRPr="00206ACB">
        <w:t xml:space="preserve"> </w:t>
      </w:r>
      <w:r w:rsidRPr="00206ACB">
        <w:t>PPU</w:t>
      </w:r>
      <w:r w:rsidR="00AC466E" w:rsidRPr="00206ACB">
        <w:t xml:space="preserve"> </w:t>
      </w:r>
      <w:r w:rsidRPr="00206ACB">
        <w:t>memory</w:t>
      </w:r>
      <w:r w:rsidR="00AC466E" w:rsidRPr="00206ACB">
        <w:t xml:space="preserve"> </w:t>
      </w:r>
      <w:r w:rsidRPr="00206ACB">
        <w:t>map</w:t>
      </w:r>
      <w:r w:rsidR="00AC466E" w:rsidRPr="00206ACB">
        <w:t xml:space="preserve"> </w:t>
      </w:r>
      <w:r w:rsidRPr="00206ACB">
        <w:t>has</w:t>
      </w:r>
      <w:r w:rsidR="00AC466E" w:rsidRPr="00206ACB">
        <w:t xml:space="preserve"> </w:t>
      </w:r>
      <w:r w:rsidRPr="00206ACB">
        <w:t>space</w:t>
      </w:r>
      <w:r w:rsidR="00AC466E" w:rsidRPr="00206ACB">
        <w:t xml:space="preserve"> </w:t>
      </w:r>
      <w:r w:rsidRPr="00206ACB">
        <w:t>for</w:t>
      </w:r>
      <w:r w:rsidR="00AC466E" w:rsidRPr="00206ACB">
        <w:t xml:space="preserve"> </w:t>
      </w:r>
      <w:r w:rsidRPr="00206ACB">
        <w:t>four</w:t>
      </w:r>
      <w:r w:rsidR="00AC466E" w:rsidRPr="00206ACB">
        <w:t xml:space="preserve"> </w:t>
      </w:r>
      <w:r w:rsidRPr="00206ACB">
        <w:t>nametables</w:t>
      </w:r>
      <w:r w:rsidR="00AC466E" w:rsidRPr="00206ACB">
        <w:t xml:space="preserve"> </w:t>
      </w:r>
      <w:r w:rsidRPr="00206ACB">
        <w:t>arranged</w:t>
      </w:r>
      <w:r w:rsidR="00AC466E" w:rsidRPr="00206ACB">
        <w:t xml:space="preserve"> </w:t>
      </w:r>
      <w:r w:rsidRPr="00206ACB">
        <w:t>in</w:t>
      </w:r>
      <w:r w:rsidR="00AC466E" w:rsidRPr="00206ACB">
        <w:t xml:space="preserve"> </w:t>
      </w:r>
      <w:r w:rsidRPr="00206ACB">
        <w:t>a</w:t>
      </w:r>
      <w:r w:rsidR="00AC466E" w:rsidRPr="00206ACB">
        <w:t xml:space="preserve"> </w:t>
      </w:r>
      <w:r w:rsidRPr="00206ACB">
        <w:t>square</w:t>
      </w:r>
      <w:r w:rsidR="00AC466E" w:rsidRPr="00206ACB">
        <w:t xml:space="preserve"> </w:t>
      </w:r>
      <w:r w:rsidRPr="00206ACB">
        <w:t>pattern,</w:t>
      </w:r>
      <w:r w:rsidR="00AC466E" w:rsidRPr="00206ACB">
        <w:t xml:space="preserve"> </w:t>
      </w:r>
      <w:r w:rsidRPr="00206ACB">
        <w:t>meaning</w:t>
      </w:r>
      <w:r w:rsidR="00AC466E" w:rsidRPr="00206ACB">
        <w:t xml:space="preserve"> </w:t>
      </w:r>
      <w:r w:rsidRPr="00206ACB">
        <w:t>that,</w:t>
      </w:r>
      <w:r w:rsidR="00AC466E" w:rsidRPr="00206ACB">
        <w:t xml:space="preserve"> </w:t>
      </w:r>
      <w:r w:rsidRPr="00206ACB">
        <w:t>in</w:t>
      </w:r>
      <w:r w:rsidR="00AC466E" w:rsidRPr="00206ACB">
        <w:t xml:space="preserve"> </w:t>
      </w:r>
      <w:r w:rsidRPr="00206ACB">
        <w:t>theory,</w:t>
      </w:r>
      <w:r w:rsidR="00AC466E" w:rsidRPr="00206ACB">
        <w:t xml:space="preserve"> </w:t>
      </w:r>
      <w:r w:rsidRPr="00206ACB">
        <w:t>you</w:t>
      </w:r>
      <w:r w:rsidR="00AC466E" w:rsidRPr="00206ACB">
        <w:t xml:space="preserve"> </w:t>
      </w:r>
      <w:r w:rsidRPr="00206ACB">
        <w:t>could</w:t>
      </w:r>
      <w:r w:rsidR="00AC466E" w:rsidRPr="00206ACB">
        <w:t xml:space="preserve"> </w:t>
      </w:r>
      <w:r w:rsidRPr="00206ACB">
        <w:t>set</w:t>
      </w:r>
      <w:r w:rsidR="00AC466E" w:rsidRPr="00206ACB">
        <w:t xml:space="preserve"> </w:t>
      </w:r>
      <w:r w:rsidRPr="00206ACB">
        <w:t>up</w:t>
      </w:r>
      <w:r w:rsidR="00AC466E" w:rsidRPr="00206ACB">
        <w:t xml:space="preserve"> </w:t>
      </w:r>
      <w:r w:rsidRPr="00206ACB">
        <w:t>four</w:t>
      </w:r>
      <w:r w:rsidR="00AC466E" w:rsidRPr="00206ACB">
        <w:t xml:space="preserve"> </w:t>
      </w:r>
      <w:r w:rsidRPr="00206ACB">
        <w:t>TV</w:t>
      </w:r>
      <w:r w:rsidR="00AC466E" w:rsidRPr="00206ACB">
        <w:t xml:space="preserve"> </w:t>
      </w:r>
      <w:r w:rsidRPr="00206ACB">
        <w:t>screens</w:t>
      </w:r>
      <w:r w:rsidR="00AC466E" w:rsidRPr="00206ACB">
        <w:t xml:space="preserve"> </w:t>
      </w:r>
      <w:r w:rsidRPr="00206ACB">
        <w:t>worth</w:t>
      </w:r>
      <w:r w:rsidR="00AC466E" w:rsidRPr="00206ACB">
        <w:t xml:space="preserve"> </w:t>
      </w:r>
      <w:r w:rsidRPr="00206ACB">
        <w:t>of</w:t>
      </w:r>
      <w:r w:rsidR="00AC466E" w:rsidRPr="00206ACB">
        <w:t xml:space="preserve"> </w:t>
      </w:r>
      <w:r w:rsidRPr="00206ACB">
        <w:t>background</w:t>
      </w:r>
      <w:r w:rsidR="00AC466E" w:rsidRPr="00206ACB">
        <w:t xml:space="preserve"> </w:t>
      </w:r>
      <w:r w:rsidRPr="00206ACB">
        <w:t>at</w:t>
      </w:r>
      <w:r w:rsidR="00AC466E" w:rsidRPr="00206ACB">
        <w:t xml:space="preserve"> </w:t>
      </w:r>
      <w:r w:rsidRPr="00206ACB">
        <w:t>once.</w:t>
      </w:r>
    </w:p>
    <w:p w14:paraId="535A32E9" w14:textId="77777777" w:rsidR="00B9629C" w:rsidRPr="00206ACB" w:rsidRDefault="001D3C14" w:rsidP="00E05C69">
      <w:pPr>
        <w:ind w:firstLine="0"/>
        <w:jc w:val="center"/>
        <w:rPr>
          <w:rFonts w:cstheme="minorHAnsi"/>
          <w:szCs w:val="26"/>
        </w:rPr>
      </w:pPr>
      <w:r w:rsidRPr="00206ACB">
        <w:rPr>
          <w:rFonts w:cstheme="minorHAnsi"/>
          <w:noProof/>
          <w:szCs w:val="26"/>
        </w:rPr>
        <w:drawing>
          <wp:inline distT="0" distB="0" distL="0" distR="0" wp14:anchorId="12D6CFBE" wp14:editId="4B181142">
            <wp:extent cx="1368726" cy="1371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68726" cy="1371600"/>
                    </a:xfrm>
                    <a:prstGeom prst="rect">
                      <a:avLst/>
                    </a:prstGeom>
                    <a:noFill/>
                    <a:ln>
                      <a:noFill/>
                    </a:ln>
                  </pic:spPr>
                </pic:pic>
              </a:graphicData>
            </a:graphic>
          </wp:inline>
        </w:drawing>
      </w:r>
    </w:p>
    <w:p w14:paraId="1AE6DDFD" w14:textId="669809A6" w:rsidR="001D3C14" w:rsidRPr="00206ACB" w:rsidRDefault="001D3C14" w:rsidP="00E05C69">
      <w:pPr>
        <w:ind w:firstLine="0"/>
        <w:jc w:val="center"/>
        <w:rPr>
          <w:rFonts w:cstheme="minorHAnsi"/>
          <w:szCs w:val="26"/>
        </w:rPr>
      </w:pPr>
      <w:r w:rsidRPr="00206ACB">
        <w:rPr>
          <w:rFonts w:cstheme="minorHAnsi"/>
          <w:szCs w:val="26"/>
        </w:rPr>
        <w:t>The</w:t>
      </w:r>
      <w:r w:rsidR="00AC466E" w:rsidRPr="00206ACB">
        <w:rPr>
          <w:rFonts w:cstheme="minorHAnsi"/>
          <w:szCs w:val="26"/>
        </w:rPr>
        <w:t xml:space="preserve"> </w:t>
      </w:r>
      <w:r w:rsidRPr="00206ACB">
        <w:rPr>
          <w:rFonts w:cstheme="minorHAnsi"/>
          <w:szCs w:val="26"/>
        </w:rPr>
        <w:t>four</w:t>
      </w:r>
      <w:r w:rsidR="00AC466E" w:rsidRPr="00206ACB">
        <w:rPr>
          <w:rFonts w:cstheme="minorHAnsi"/>
          <w:szCs w:val="26"/>
        </w:rPr>
        <w:t xml:space="preserve"> </w:t>
      </w:r>
      <w:r w:rsidRPr="00206ACB">
        <w:rPr>
          <w:rFonts w:cstheme="minorHAnsi"/>
          <w:szCs w:val="26"/>
        </w:rPr>
        <w:t>nametables,</w:t>
      </w:r>
      <w:r w:rsidR="00AC466E" w:rsidRPr="00206ACB">
        <w:rPr>
          <w:rFonts w:cstheme="minorHAnsi"/>
          <w:szCs w:val="26"/>
        </w:rPr>
        <w:t xml:space="preserve"> </w:t>
      </w:r>
      <w:r w:rsidRPr="00206ACB">
        <w:rPr>
          <w:rFonts w:cstheme="minorHAnsi"/>
          <w:szCs w:val="26"/>
        </w:rPr>
        <w:t>showing</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starting</w:t>
      </w:r>
      <w:r w:rsidR="00AC466E" w:rsidRPr="00206ACB">
        <w:rPr>
          <w:rFonts w:cstheme="minorHAnsi"/>
          <w:szCs w:val="26"/>
        </w:rPr>
        <w:t xml:space="preserve"> </w:t>
      </w:r>
      <w:r w:rsidRPr="00206ACB">
        <w:rPr>
          <w:rFonts w:cstheme="minorHAnsi"/>
          <w:szCs w:val="26"/>
        </w:rPr>
        <w:t>PPU</w:t>
      </w:r>
      <w:r w:rsidR="00AC466E" w:rsidRPr="00206ACB">
        <w:rPr>
          <w:rFonts w:cstheme="minorHAnsi"/>
          <w:szCs w:val="26"/>
        </w:rPr>
        <w:t xml:space="preserve"> </w:t>
      </w:r>
      <w:r w:rsidRPr="00206ACB">
        <w:rPr>
          <w:rFonts w:cstheme="minorHAnsi"/>
          <w:szCs w:val="26"/>
        </w:rPr>
        <w:t>memory</w:t>
      </w:r>
      <w:r w:rsidR="00AC466E" w:rsidRPr="00206ACB">
        <w:rPr>
          <w:rFonts w:cstheme="minorHAnsi"/>
          <w:szCs w:val="26"/>
        </w:rPr>
        <w:t xml:space="preserve"> </w:t>
      </w:r>
      <w:r w:rsidRPr="00206ACB">
        <w:rPr>
          <w:rFonts w:cstheme="minorHAnsi"/>
          <w:szCs w:val="26"/>
        </w:rPr>
        <w:t>address</w:t>
      </w:r>
      <w:r w:rsidR="00AC466E" w:rsidRPr="00206ACB">
        <w:rPr>
          <w:rFonts w:cstheme="minorHAnsi"/>
          <w:szCs w:val="26"/>
        </w:rPr>
        <w:t xml:space="preserve"> </w:t>
      </w:r>
      <w:r w:rsidRPr="00206ACB">
        <w:rPr>
          <w:rFonts w:cstheme="minorHAnsi"/>
          <w:szCs w:val="26"/>
        </w:rPr>
        <w:t>for</w:t>
      </w:r>
      <w:r w:rsidR="00AC466E" w:rsidRPr="00206ACB">
        <w:rPr>
          <w:rFonts w:cstheme="minorHAnsi"/>
          <w:szCs w:val="26"/>
        </w:rPr>
        <w:t xml:space="preserve"> </w:t>
      </w:r>
      <w:r w:rsidRPr="00206ACB">
        <w:rPr>
          <w:rFonts w:cstheme="minorHAnsi"/>
          <w:szCs w:val="26"/>
        </w:rPr>
        <w:t>each.</w:t>
      </w:r>
    </w:p>
    <w:p w14:paraId="25DEF47A" w14:textId="0413B1C7" w:rsidR="001D3C14" w:rsidRPr="00206ACB" w:rsidRDefault="001D3C14" w:rsidP="002656C7">
      <w:r w:rsidRPr="00206ACB">
        <w:t>I</w:t>
      </w:r>
      <w:r w:rsidR="00AC466E" w:rsidRPr="00206ACB">
        <w:t xml:space="preserve"> </w:t>
      </w:r>
      <w:r w:rsidRPr="00206ACB">
        <w:t>say</w:t>
      </w:r>
      <w:r w:rsidR="00AC466E" w:rsidRPr="00206ACB">
        <w:t xml:space="preserve"> </w:t>
      </w:r>
      <w:r w:rsidRPr="00206ACB">
        <w:rPr>
          <w:rStyle w:val="Emphasis"/>
          <w:rFonts w:cstheme="minorHAnsi"/>
          <w:color w:val="111111"/>
          <w:szCs w:val="26"/>
        </w:rPr>
        <w:t>in</w:t>
      </w:r>
      <w:r w:rsidR="00AC466E" w:rsidRPr="00206ACB">
        <w:rPr>
          <w:rStyle w:val="Emphasis"/>
          <w:rFonts w:cstheme="minorHAnsi"/>
          <w:color w:val="111111"/>
          <w:szCs w:val="26"/>
        </w:rPr>
        <w:t xml:space="preserve"> </w:t>
      </w:r>
      <w:r w:rsidRPr="00206ACB">
        <w:rPr>
          <w:rStyle w:val="Emphasis"/>
          <w:rFonts w:cstheme="minorHAnsi"/>
          <w:color w:val="111111"/>
          <w:szCs w:val="26"/>
        </w:rPr>
        <w:t>theory</w:t>
      </w:r>
      <w:r w:rsidR="00AC466E" w:rsidRPr="00206ACB">
        <w:t xml:space="preserve"> </w:t>
      </w:r>
      <w:r w:rsidRPr="00206ACB">
        <w:t>because</w:t>
      </w:r>
      <w:r w:rsidR="00AC466E" w:rsidRPr="00206ACB">
        <w:t xml:space="preserve"> </w:t>
      </w:r>
      <w:r w:rsidRPr="00206ACB">
        <w:t>the</w:t>
      </w:r>
      <w:r w:rsidR="00AC466E" w:rsidRPr="00206ACB">
        <w:t xml:space="preserve"> </w:t>
      </w:r>
      <w:r w:rsidRPr="00206ACB">
        <w:t>Famicom</w:t>
      </w:r>
      <w:r w:rsidR="00AC466E" w:rsidRPr="00206ACB">
        <w:t xml:space="preserve"> </w:t>
      </w:r>
      <w:r w:rsidRPr="00206ACB">
        <w:t>was</w:t>
      </w:r>
      <w:r w:rsidR="00AC466E" w:rsidRPr="00206ACB">
        <w:t xml:space="preserve"> </w:t>
      </w:r>
      <w:r w:rsidRPr="00206ACB">
        <w:t>designed</w:t>
      </w:r>
      <w:r w:rsidR="00AC466E" w:rsidRPr="00206ACB">
        <w:t xml:space="preserve"> </w:t>
      </w:r>
      <w:r w:rsidRPr="00206ACB">
        <w:t>to</w:t>
      </w:r>
      <w:r w:rsidR="00AC466E" w:rsidRPr="00206ACB">
        <w:t xml:space="preserve"> </w:t>
      </w:r>
      <w:r w:rsidRPr="00206ACB">
        <w:t>be</w:t>
      </w:r>
      <w:r w:rsidR="00AC466E" w:rsidRPr="00206ACB">
        <w:t xml:space="preserve"> </w:t>
      </w:r>
      <w:r w:rsidRPr="00206ACB">
        <w:t>cheap,</w:t>
      </w:r>
      <w:r w:rsidR="00AC466E" w:rsidRPr="00206ACB">
        <w:t xml:space="preserve"> </w:t>
      </w:r>
      <w:r w:rsidRPr="00206ACB">
        <w:t>as</w:t>
      </w:r>
      <w:r w:rsidR="00AC466E" w:rsidRPr="00206ACB">
        <w:t xml:space="preserve"> </w:t>
      </w:r>
      <w:r w:rsidRPr="00206ACB">
        <w:t>we</w:t>
      </w:r>
      <w:r w:rsidR="00AC466E" w:rsidRPr="00206ACB">
        <w:t xml:space="preserve"> </w:t>
      </w:r>
      <w:r w:rsidRPr="00206ACB">
        <w:t>discussed</w:t>
      </w:r>
      <w:r w:rsidR="00AC466E" w:rsidRPr="00206ACB">
        <w:t xml:space="preserve"> </w:t>
      </w:r>
      <w:r w:rsidRPr="00206ACB">
        <w:t>in</w:t>
      </w:r>
      <w:r w:rsidR="00AC466E" w:rsidRPr="00206ACB">
        <w:t xml:space="preserve"> </w:t>
      </w:r>
      <w:hyperlink r:id="rId90" w:history="1">
        <w:r w:rsidRPr="00206ACB">
          <w:rPr>
            <w:rStyle w:val="Hyperlink"/>
            <w:rFonts w:cstheme="minorHAnsi"/>
            <w:color w:val="82642B"/>
            <w:szCs w:val="26"/>
          </w:rPr>
          <w:t>Chapter</w:t>
        </w:r>
        <w:r w:rsidR="00AC466E" w:rsidRPr="00206ACB">
          <w:rPr>
            <w:rStyle w:val="Hyperlink"/>
            <w:rFonts w:cstheme="minorHAnsi"/>
            <w:color w:val="82642B"/>
            <w:szCs w:val="26"/>
          </w:rPr>
          <w:t xml:space="preserve"> </w:t>
        </w:r>
        <w:r w:rsidRPr="00206ACB">
          <w:rPr>
            <w:rStyle w:val="Hyperlink"/>
            <w:rFonts w:cstheme="minorHAnsi"/>
            <w:color w:val="82642B"/>
            <w:szCs w:val="26"/>
          </w:rPr>
          <w:t>1</w:t>
        </w:r>
      </w:hyperlink>
      <w:r w:rsidRPr="00206ACB">
        <w:t>,</w:t>
      </w:r>
      <w:r w:rsidR="00AC466E" w:rsidRPr="00206ACB">
        <w:t xml:space="preserve"> </w:t>
      </w:r>
      <w:r w:rsidRPr="00206ACB">
        <w:t>and</w:t>
      </w:r>
      <w:r w:rsidR="00AC466E" w:rsidRPr="00206ACB">
        <w:t xml:space="preserve"> </w:t>
      </w:r>
      <w:r w:rsidRPr="00206ACB">
        <w:t>at</w:t>
      </w:r>
      <w:r w:rsidR="00AC466E" w:rsidRPr="00206ACB">
        <w:t xml:space="preserve"> </w:t>
      </w:r>
      <w:r w:rsidRPr="00206ACB">
        <w:t>the</w:t>
      </w:r>
      <w:r w:rsidR="00AC466E" w:rsidRPr="00206ACB">
        <w:t xml:space="preserve"> </w:t>
      </w:r>
      <w:r w:rsidRPr="00206ACB">
        <w:t>time,</w:t>
      </w:r>
      <w:r w:rsidR="00AC466E" w:rsidRPr="00206ACB">
        <w:t xml:space="preserve"> </w:t>
      </w:r>
      <w:r w:rsidRPr="00206ACB">
        <w:t>memory</w:t>
      </w:r>
      <w:r w:rsidR="00AC466E" w:rsidRPr="00206ACB">
        <w:t xml:space="preserve"> </w:t>
      </w:r>
      <w:r w:rsidRPr="00206ACB">
        <w:t>was</w:t>
      </w:r>
      <w:r w:rsidR="00AC466E" w:rsidRPr="00206ACB">
        <w:t xml:space="preserve"> </w:t>
      </w:r>
      <w:r w:rsidRPr="00206ACB">
        <w:t>very</w:t>
      </w:r>
      <w:r w:rsidR="00AC466E" w:rsidRPr="00206ACB">
        <w:t xml:space="preserve"> </w:t>
      </w:r>
      <w:r w:rsidRPr="00206ACB">
        <w:t>expensive.</w:t>
      </w:r>
      <w:r w:rsidR="00AC466E" w:rsidRPr="00206ACB">
        <w:t xml:space="preserve"> </w:t>
      </w:r>
      <w:r w:rsidRPr="00206ACB">
        <w:t>As</w:t>
      </w:r>
      <w:r w:rsidR="00AC466E" w:rsidRPr="00206ACB">
        <w:t xml:space="preserve"> </w:t>
      </w:r>
      <w:r w:rsidRPr="00206ACB">
        <w:t>a</w:t>
      </w:r>
      <w:r w:rsidR="00AC466E" w:rsidRPr="00206ACB">
        <w:t xml:space="preserve"> </w:t>
      </w:r>
      <w:r w:rsidRPr="00206ACB">
        <w:t>compromise,</w:t>
      </w:r>
      <w:r w:rsidR="00AC466E" w:rsidRPr="00206ACB">
        <w:t xml:space="preserve"> </w:t>
      </w:r>
      <w:r w:rsidRPr="00206ACB">
        <w:t>the</w:t>
      </w:r>
      <w:r w:rsidR="00AC466E" w:rsidRPr="00206ACB">
        <w:t xml:space="preserve"> </w:t>
      </w:r>
      <w:r w:rsidRPr="00206ACB">
        <w:t>Famicom/NES</w:t>
      </w:r>
      <w:r w:rsidR="00AC466E" w:rsidRPr="00206ACB">
        <w:t xml:space="preserve"> </w:t>
      </w:r>
      <w:r w:rsidRPr="00206ACB">
        <w:t>has</w:t>
      </w:r>
      <w:r w:rsidR="00AC466E" w:rsidRPr="00206ACB">
        <w:t xml:space="preserve"> </w:t>
      </w:r>
      <w:r w:rsidRPr="00206ACB">
        <w:t>enough</w:t>
      </w:r>
      <w:r w:rsidR="00AC466E" w:rsidRPr="00206ACB">
        <w:t xml:space="preserve"> </w:t>
      </w:r>
      <w:r w:rsidRPr="00206ACB">
        <w:t>physical</w:t>
      </w:r>
      <w:r w:rsidR="00AC466E" w:rsidRPr="00206ACB">
        <w:t xml:space="preserve"> </w:t>
      </w:r>
      <w:r w:rsidRPr="00206ACB">
        <w:t>memory</w:t>
      </w:r>
      <w:r w:rsidR="00AC466E" w:rsidRPr="00206ACB">
        <w:t xml:space="preserve"> </w:t>
      </w:r>
      <w:r w:rsidRPr="00206ACB">
        <w:t>for</w:t>
      </w:r>
      <w:r w:rsidR="00AC466E" w:rsidRPr="00206ACB">
        <w:t xml:space="preserve"> </w:t>
      </w:r>
      <w:r w:rsidRPr="00206ACB">
        <w:rPr>
          <w:rStyle w:val="Emphasis"/>
          <w:rFonts w:cstheme="minorHAnsi"/>
          <w:color w:val="111111"/>
          <w:szCs w:val="26"/>
        </w:rPr>
        <w:t>two</w:t>
      </w:r>
      <w:r w:rsidR="00AC466E" w:rsidRPr="00206ACB">
        <w:t xml:space="preserve"> </w:t>
      </w:r>
      <w:r w:rsidRPr="00206ACB">
        <w:t>nametables.</w:t>
      </w:r>
      <w:r w:rsidR="00AC466E" w:rsidRPr="00206ACB">
        <w:t xml:space="preserve"> </w:t>
      </w:r>
      <w:r w:rsidRPr="00206ACB">
        <w:t>These</w:t>
      </w:r>
      <w:r w:rsidR="00AC466E" w:rsidRPr="00206ACB">
        <w:t xml:space="preserve"> </w:t>
      </w:r>
      <w:r w:rsidRPr="00206ACB">
        <w:t>are</w:t>
      </w:r>
      <w:r w:rsidR="00AC466E" w:rsidRPr="00206ACB">
        <w:t xml:space="preserve"> </w:t>
      </w:r>
      <w:r w:rsidRPr="00206ACB">
        <w:t>"real"</w:t>
      </w:r>
      <w:r w:rsidR="00AC466E" w:rsidRPr="00206ACB">
        <w:t xml:space="preserve"> </w:t>
      </w:r>
      <w:r w:rsidRPr="00206ACB">
        <w:t>nametables</w:t>
      </w:r>
      <w:r w:rsidR="00AC466E" w:rsidRPr="00206ACB">
        <w:t xml:space="preserve"> </w:t>
      </w:r>
      <w:r w:rsidRPr="00206ACB">
        <w:t>that</w:t>
      </w:r>
      <w:r w:rsidR="00AC466E" w:rsidRPr="00206ACB">
        <w:t xml:space="preserve"> </w:t>
      </w:r>
      <w:r w:rsidRPr="00206ACB">
        <w:t>behave</w:t>
      </w:r>
      <w:r w:rsidR="00AC466E" w:rsidRPr="00206ACB">
        <w:t xml:space="preserve"> </w:t>
      </w:r>
      <w:r w:rsidRPr="00206ACB">
        <w:t>as</w:t>
      </w:r>
      <w:r w:rsidR="00AC466E" w:rsidRPr="00206ACB">
        <w:t xml:space="preserve"> </w:t>
      </w:r>
      <w:r w:rsidRPr="00206ACB">
        <w:t>expected.</w:t>
      </w:r>
      <w:r w:rsidR="00AC466E" w:rsidRPr="00206ACB">
        <w:t xml:space="preserve"> </w:t>
      </w:r>
      <w:r w:rsidRPr="00206ACB">
        <w:t>The</w:t>
      </w:r>
      <w:r w:rsidR="00AC466E" w:rsidRPr="00206ACB">
        <w:t xml:space="preserve"> </w:t>
      </w:r>
      <w:r w:rsidRPr="00206ACB">
        <w:t>memory</w:t>
      </w:r>
      <w:r w:rsidR="00AC466E" w:rsidRPr="00206ACB">
        <w:t xml:space="preserve"> </w:t>
      </w:r>
      <w:r w:rsidRPr="00206ACB">
        <w:t>ranges</w:t>
      </w:r>
      <w:r w:rsidR="00AC466E" w:rsidRPr="00206ACB">
        <w:t xml:space="preserve"> </w:t>
      </w:r>
      <w:r w:rsidRPr="00206ACB">
        <w:t>for</w:t>
      </w:r>
      <w:r w:rsidR="00AC466E" w:rsidRPr="00206ACB">
        <w:t xml:space="preserve"> </w:t>
      </w:r>
      <w:r w:rsidRPr="00206ACB">
        <w:t>the</w:t>
      </w:r>
      <w:r w:rsidR="00AC466E" w:rsidRPr="00206ACB">
        <w:t xml:space="preserve"> </w:t>
      </w:r>
      <w:r w:rsidRPr="00206ACB">
        <w:t>other</w:t>
      </w:r>
      <w:r w:rsidR="00AC466E" w:rsidRPr="00206ACB">
        <w:t xml:space="preserve"> </w:t>
      </w:r>
      <w:r w:rsidRPr="00206ACB">
        <w:t>two</w:t>
      </w:r>
      <w:r w:rsidR="00AC466E" w:rsidRPr="00206ACB">
        <w:t xml:space="preserve"> </w:t>
      </w:r>
      <w:r w:rsidRPr="00206ACB">
        <w:t>nametables</w:t>
      </w:r>
      <w:r w:rsidR="00AC466E" w:rsidRPr="00206ACB">
        <w:t xml:space="preserve"> </w:t>
      </w:r>
      <w:r w:rsidRPr="00206ACB">
        <w:t>act</w:t>
      </w:r>
      <w:r w:rsidR="00AC466E" w:rsidRPr="00206ACB">
        <w:t xml:space="preserve"> </w:t>
      </w:r>
      <w:r w:rsidRPr="00206ACB">
        <w:t>as</w:t>
      </w:r>
      <w:r w:rsidR="00AC466E" w:rsidRPr="00206ACB">
        <w:t xml:space="preserve"> </w:t>
      </w:r>
      <w:r w:rsidRPr="00206ACB">
        <w:t>"mirrors"</w:t>
      </w:r>
      <w:r w:rsidR="00AC466E" w:rsidRPr="00206ACB">
        <w:t xml:space="preserve"> </w:t>
      </w:r>
      <w:r w:rsidRPr="00206ACB">
        <w:t>of</w:t>
      </w:r>
      <w:r w:rsidR="00AC466E" w:rsidRPr="00206ACB">
        <w:t xml:space="preserve"> </w:t>
      </w:r>
      <w:r w:rsidRPr="00206ACB">
        <w:t>the</w:t>
      </w:r>
      <w:r w:rsidR="00AC466E" w:rsidRPr="00206ACB">
        <w:t xml:space="preserve"> </w:t>
      </w:r>
      <w:r w:rsidRPr="00206ACB">
        <w:t>real</w:t>
      </w:r>
      <w:r w:rsidR="00AC466E" w:rsidRPr="00206ACB">
        <w:t xml:space="preserve"> </w:t>
      </w:r>
      <w:r w:rsidRPr="00206ACB">
        <w:t>nametables,</w:t>
      </w:r>
      <w:r w:rsidR="00AC466E" w:rsidRPr="00206ACB">
        <w:t xml:space="preserve"> </w:t>
      </w:r>
      <w:r w:rsidRPr="00206ACB">
        <w:t>so</w:t>
      </w:r>
      <w:r w:rsidR="00AC466E" w:rsidRPr="00206ACB">
        <w:t xml:space="preserve"> </w:t>
      </w:r>
      <w:r w:rsidRPr="00206ACB">
        <w:t>that</w:t>
      </w:r>
      <w:r w:rsidR="00AC466E" w:rsidRPr="00206ACB">
        <w:t xml:space="preserve"> </w:t>
      </w:r>
      <w:r w:rsidRPr="00206ACB">
        <w:t>asking</w:t>
      </w:r>
      <w:r w:rsidR="00AC466E" w:rsidRPr="00206ACB">
        <w:t xml:space="preserve"> </w:t>
      </w:r>
      <w:r w:rsidRPr="00206ACB">
        <w:t>for</w:t>
      </w:r>
      <w:r w:rsidR="00AC466E" w:rsidRPr="00206ACB">
        <w:t xml:space="preserve"> </w:t>
      </w:r>
      <w:r w:rsidRPr="00206ACB">
        <w:t>a</w:t>
      </w:r>
      <w:r w:rsidR="00AC466E" w:rsidRPr="00206ACB">
        <w:t xml:space="preserve"> </w:t>
      </w:r>
      <w:r w:rsidRPr="00206ACB">
        <w:t>byte</w:t>
      </w:r>
      <w:r w:rsidR="00AC466E" w:rsidRPr="00206ACB">
        <w:t xml:space="preserve"> </w:t>
      </w:r>
      <w:r w:rsidRPr="00206ACB">
        <w:t>of</w:t>
      </w:r>
      <w:r w:rsidR="00AC466E" w:rsidRPr="00206ACB">
        <w:t xml:space="preserve"> </w:t>
      </w:r>
      <w:r w:rsidRPr="00206ACB">
        <w:t>memory</w:t>
      </w:r>
      <w:r w:rsidR="00AC466E" w:rsidRPr="00206ACB">
        <w:t xml:space="preserve"> </w:t>
      </w:r>
      <w:r w:rsidRPr="00206ACB">
        <w:t>from</w:t>
      </w:r>
      <w:r w:rsidR="00AC466E" w:rsidRPr="00206ACB">
        <w:t xml:space="preserve"> </w:t>
      </w:r>
      <w:r w:rsidRPr="00206ACB">
        <w:t>a</w:t>
      </w:r>
      <w:r w:rsidR="00AC466E" w:rsidRPr="00206ACB">
        <w:t xml:space="preserve"> </w:t>
      </w:r>
      <w:r w:rsidRPr="00206ACB">
        <w:t>mirror</w:t>
      </w:r>
      <w:r w:rsidR="00AC466E" w:rsidRPr="00206ACB">
        <w:t xml:space="preserve"> </w:t>
      </w:r>
      <w:r w:rsidRPr="00206ACB">
        <w:t>returns</w:t>
      </w:r>
      <w:r w:rsidR="00AC466E" w:rsidRPr="00206ACB">
        <w:t xml:space="preserve"> </w:t>
      </w:r>
      <w:r w:rsidRPr="00206ACB">
        <w:t>a</w:t>
      </w:r>
      <w:r w:rsidR="00AC466E" w:rsidRPr="00206ACB">
        <w:t xml:space="preserve"> </w:t>
      </w:r>
      <w:r w:rsidRPr="00206ACB">
        <w:t>byte</w:t>
      </w:r>
      <w:r w:rsidR="00AC466E" w:rsidRPr="00206ACB">
        <w:t xml:space="preserve"> </w:t>
      </w:r>
      <w:r w:rsidRPr="00206ACB">
        <w:t>from</w:t>
      </w:r>
      <w:r w:rsidR="00AC466E" w:rsidRPr="00206ACB">
        <w:t xml:space="preserve"> </w:t>
      </w:r>
      <w:r w:rsidRPr="00206ACB">
        <w:t>the</w:t>
      </w:r>
      <w:r w:rsidR="00AC466E" w:rsidRPr="00206ACB">
        <w:t xml:space="preserve"> </w:t>
      </w:r>
      <w:r w:rsidRPr="00206ACB">
        <w:t>corresponding</w:t>
      </w:r>
      <w:r w:rsidR="00AC466E" w:rsidRPr="00206ACB">
        <w:t xml:space="preserve"> </w:t>
      </w:r>
      <w:r w:rsidRPr="00206ACB">
        <w:t>real</w:t>
      </w:r>
      <w:r w:rsidR="00AC466E" w:rsidRPr="00206ACB">
        <w:t xml:space="preserve"> </w:t>
      </w:r>
      <w:r w:rsidRPr="00206ACB">
        <w:t>nametable.</w:t>
      </w:r>
      <w:r w:rsidR="00AC466E" w:rsidRPr="00206ACB">
        <w:t xml:space="preserve"> </w:t>
      </w:r>
      <w:r w:rsidRPr="00206ACB">
        <w:t>The</w:t>
      </w:r>
      <w:r w:rsidR="00AC466E" w:rsidRPr="00206ACB">
        <w:t xml:space="preserve"> </w:t>
      </w:r>
      <w:r w:rsidRPr="00206ACB">
        <w:t>developer</w:t>
      </w:r>
      <w:r w:rsidR="00AC466E" w:rsidRPr="00206ACB">
        <w:t xml:space="preserve"> </w:t>
      </w:r>
      <w:r w:rsidRPr="00206ACB">
        <w:t>can</w:t>
      </w:r>
      <w:r w:rsidR="00AC466E" w:rsidRPr="00206ACB">
        <w:t xml:space="preserve"> </w:t>
      </w:r>
      <w:r w:rsidRPr="00206ACB">
        <w:t>configure</w:t>
      </w:r>
      <w:r w:rsidR="00AC466E" w:rsidRPr="00206ACB">
        <w:t xml:space="preserve"> </w:t>
      </w:r>
      <w:r w:rsidRPr="00206ACB">
        <w:t>which</w:t>
      </w:r>
      <w:r w:rsidR="00AC466E" w:rsidRPr="00206ACB">
        <w:t xml:space="preserve"> </w:t>
      </w:r>
      <w:r w:rsidRPr="00206ACB">
        <w:t>two</w:t>
      </w:r>
      <w:r w:rsidR="00AC466E" w:rsidRPr="00206ACB">
        <w:t xml:space="preserve"> </w:t>
      </w:r>
      <w:r w:rsidRPr="00206ACB">
        <w:t>nametables</w:t>
      </w:r>
      <w:r w:rsidR="00AC466E" w:rsidRPr="00206ACB">
        <w:t xml:space="preserve"> </w:t>
      </w:r>
      <w:r w:rsidRPr="00206ACB">
        <w:t>are</w:t>
      </w:r>
      <w:r w:rsidR="00AC466E" w:rsidRPr="00206ACB">
        <w:t xml:space="preserve"> </w:t>
      </w:r>
      <w:r w:rsidRPr="00206ACB">
        <w:t>"real"</w:t>
      </w:r>
      <w:r w:rsidR="00AC466E" w:rsidRPr="00206ACB">
        <w:t xml:space="preserve"> </w:t>
      </w:r>
      <w:r w:rsidRPr="00206ACB">
        <w:t>and</w:t>
      </w:r>
      <w:r w:rsidR="00AC466E" w:rsidRPr="00206ACB">
        <w:t xml:space="preserve"> </w:t>
      </w:r>
      <w:r w:rsidRPr="00206ACB">
        <w:t>which</w:t>
      </w:r>
      <w:r w:rsidR="00AC466E" w:rsidRPr="00206ACB">
        <w:t xml:space="preserve"> </w:t>
      </w:r>
      <w:r w:rsidRPr="00206ACB">
        <w:t>two</w:t>
      </w:r>
      <w:r w:rsidR="00AC466E" w:rsidRPr="00206ACB">
        <w:t xml:space="preserve"> </w:t>
      </w:r>
      <w:r w:rsidRPr="00206ACB">
        <w:t>are</w:t>
      </w:r>
      <w:r w:rsidR="00AC466E" w:rsidRPr="00206ACB">
        <w:t xml:space="preserve"> </w:t>
      </w:r>
      <w:r w:rsidRPr="00206ACB">
        <w:t>"mirrored".</w:t>
      </w:r>
      <w:r w:rsidR="00AC466E" w:rsidRPr="00206ACB">
        <w:t xml:space="preserve"> </w:t>
      </w:r>
      <w:r w:rsidRPr="00206ACB">
        <w:t>On</w:t>
      </w:r>
      <w:r w:rsidR="00AC466E" w:rsidRPr="00206ACB">
        <w:t xml:space="preserve"> </w:t>
      </w:r>
      <w:r w:rsidRPr="00206ACB">
        <w:t>a</w:t>
      </w:r>
      <w:r w:rsidR="00AC466E" w:rsidRPr="00206ACB">
        <w:t xml:space="preserve"> </w:t>
      </w:r>
      <w:r w:rsidRPr="00206ACB">
        <w:t>hardware</w:t>
      </w:r>
      <w:r w:rsidR="00AC466E" w:rsidRPr="00206ACB">
        <w:t xml:space="preserve"> </w:t>
      </w:r>
      <w:r w:rsidRPr="00206ACB">
        <w:t>NES</w:t>
      </w:r>
      <w:r w:rsidR="00AC466E" w:rsidRPr="00206ACB">
        <w:t xml:space="preserve"> </w:t>
      </w:r>
      <w:r w:rsidRPr="00206ACB">
        <w:t>cartridge,</w:t>
      </w:r>
      <w:r w:rsidR="00AC466E" w:rsidRPr="00206ACB">
        <w:t xml:space="preserve"> </w:t>
      </w:r>
      <w:r w:rsidRPr="00206ACB">
        <w:t>this</w:t>
      </w:r>
      <w:r w:rsidR="00AC466E" w:rsidRPr="00206ACB">
        <w:t xml:space="preserve"> </w:t>
      </w:r>
      <w:r w:rsidRPr="00206ACB">
        <w:t>is</w:t>
      </w:r>
      <w:r w:rsidR="00AC466E" w:rsidRPr="00206ACB">
        <w:t xml:space="preserve"> </w:t>
      </w:r>
      <w:r w:rsidRPr="00206ACB">
        <w:t>done</w:t>
      </w:r>
      <w:r w:rsidR="00AC466E" w:rsidRPr="00206ACB">
        <w:t xml:space="preserve"> </w:t>
      </w:r>
      <w:r w:rsidRPr="00206ACB">
        <w:t>with</w:t>
      </w:r>
      <w:r w:rsidR="00AC466E" w:rsidRPr="00206ACB">
        <w:t xml:space="preserve"> </w:t>
      </w:r>
      <w:r w:rsidRPr="00206ACB">
        <w:t>a</w:t>
      </w:r>
      <w:r w:rsidR="00AC466E" w:rsidRPr="00206ACB">
        <w:t xml:space="preserve"> </w:t>
      </w:r>
      <w:r w:rsidRPr="00206ACB">
        <w:t>pad</w:t>
      </w:r>
      <w:r w:rsidR="00AC466E" w:rsidRPr="00206ACB">
        <w:t xml:space="preserve"> </w:t>
      </w:r>
      <w:r w:rsidRPr="00206ACB">
        <w:t>of</w:t>
      </w:r>
      <w:r w:rsidR="00AC466E" w:rsidRPr="00206ACB">
        <w:t xml:space="preserve"> </w:t>
      </w:r>
      <w:r w:rsidRPr="00206ACB">
        <w:t>solder</w:t>
      </w:r>
      <w:r w:rsidR="00AC466E" w:rsidRPr="00206ACB">
        <w:t xml:space="preserve"> </w:t>
      </w:r>
      <w:r w:rsidRPr="00206ACB">
        <w:t>over</w:t>
      </w:r>
      <w:r w:rsidR="00AC466E" w:rsidRPr="00206ACB">
        <w:t xml:space="preserve"> </w:t>
      </w:r>
      <w:r w:rsidRPr="00206ACB">
        <w:t>one</w:t>
      </w:r>
      <w:r w:rsidR="00AC466E" w:rsidRPr="00206ACB">
        <w:t xml:space="preserve"> </w:t>
      </w:r>
      <w:r w:rsidRPr="00206ACB">
        <w:t>of</w:t>
      </w:r>
      <w:r w:rsidR="00AC466E" w:rsidRPr="00206ACB">
        <w:t xml:space="preserve"> </w:t>
      </w:r>
      <w:r w:rsidRPr="00206ACB">
        <w:t>two</w:t>
      </w:r>
      <w:r w:rsidR="00AC466E" w:rsidRPr="00206ACB">
        <w:t xml:space="preserve"> </w:t>
      </w:r>
      <w:r w:rsidRPr="00206ACB">
        <w:t>contacts</w:t>
      </w:r>
      <w:r w:rsidR="00AC466E" w:rsidRPr="00206ACB">
        <w:t xml:space="preserve"> </w:t>
      </w:r>
      <w:r w:rsidRPr="00206ACB">
        <w:t>on</w:t>
      </w:r>
      <w:r w:rsidR="00AC466E" w:rsidRPr="00206ACB">
        <w:t xml:space="preserve"> </w:t>
      </w:r>
      <w:r w:rsidRPr="00206ACB">
        <w:t>the</w:t>
      </w:r>
      <w:r w:rsidR="00AC466E" w:rsidRPr="00206ACB">
        <w:t xml:space="preserve"> </w:t>
      </w:r>
      <w:r w:rsidRPr="00206ACB">
        <w:t>cartridge</w:t>
      </w:r>
      <w:r w:rsidR="00AC466E" w:rsidRPr="00206ACB">
        <w:t xml:space="preserve"> </w:t>
      </w:r>
      <w:r w:rsidRPr="00206ACB">
        <w:t>board.</w:t>
      </w:r>
      <w:r w:rsidR="00AC466E" w:rsidRPr="00206ACB">
        <w:t xml:space="preserve"> </w:t>
      </w:r>
      <w:r w:rsidRPr="00206ACB">
        <w:t>For</w:t>
      </w:r>
      <w:r w:rsidR="00AC466E" w:rsidRPr="00206ACB">
        <w:t xml:space="preserve"> </w:t>
      </w:r>
      <w:r w:rsidRPr="00206ACB">
        <w:t>emulators,</w:t>
      </w:r>
      <w:r w:rsidR="00AC466E" w:rsidRPr="00206ACB">
        <w:t xml:space="preserve"> </w:t>
      </w:r>
      <w:r w:rsidRPr="00206ACB">
        <w:t>a</w:t>
      </w:r>
      <w:r w:rsidR="00AC466E" w:rsidRPr="00206ACB">
        <w:t xml:space="preserve"> </w:t>
      </w:r>
      <w:r w:rsidRPr="00206ACB">
        <w:t>game's</w:t>
      </w:r>
      <w:r w:rsidR="00AC466E" w:rsidRPr="00206ACB">
        <w:t xml:space="preserve"> </w:t>
      </w:r>
      <w:r w:rsidRPr="00206ACB">
        <w:t>mirroring</w:t>
      </w:r>
      <w:r w:rsidR="00AC466E" w:rsidRPr="00206ACB">
        <w:t xml:space="preserve"> </w:t>
      </w:r>
      <w:r w:rsidRPr="00206ACB">
        <w:t>setting</w:t>
      </w:r>
      <w:r w:rsidR="00AC466E" w:rsidRPr="00206ACB">
        <w:t xml:space="preserve"> </w:t>
      </w:r>
      <w:r w:rsidRPr="00206ACB">
        <w:t>is</w:t>
      </w:r>
      <w:r w:rsidR="00AC466E" w:rsidRPr="00206ACB">
        <w:t xml:space="preserve"> </w:t>
      </w:r>
      <w:r w:rsidRPr="00206ACB">
        <w:t>part</w:t>
      </w:r>
      <w:r w:rsidR="00AC466E" w:rsidRPr="00206ACB">
        <w:t xml:space="preserve"> </w:t>
      </w:r>
      <w:r w:rsidRPr="00206ACB">
        <w:t>of</w:t>
      </w:r>
      <w:r w:rsidR="00AC466E" w:rsidRPr="00206ACB">
        <w:t xml:space="preserve"> </w:t>
      </w:r>
      <w:r w:rsidRPr="00206ACB">
        <w:t>its</w:t>
      </w:r>
      <w:r w:rsidR="00AC466E" w:rsidRPr="00206ACB">
        <w:t xml:space="preserve"> </w:t>
      </w:r>
      <w:r w:rsidRPr="00206ACB">
        <w:t>iNES</w:t>
      </w:r>
      <w:r w:rsidR="00AC466E" w:rsidRPr="00206ACB">
        <w:t xml:space="preserve"> </w:t>
      </w:r>
      <w:r w:rsidRPr="00206ACB">
        <w:t>header.</w:t>
      </w:r>
    </w:p>
    <w:p w14:paraId="38B39A52" w14:textId="77777777" w:rsidR="00C75099" w:rsidRPr="00206ACB" w:rsidRDefault="001D3C14" w:rsidP="00E05C69">
      <w:pPr>
        <w:ind w:firstLine="0"/>
        <w:jc w:val="center"/>
        <w:rPr>
          <w:rFonts w:cstheme="minorHAnsi"/>
          <w:szCs w:val="26"/>
        </w:rPr>
      </w:pPr>
      <w:r w:rsidRPr="00206ACB">
        <w:rPr>
          <w:rFonts w:cstheme="minorHAnsi"/>
          <w:noProof/>
          <w:szCs w:val="26"/>
        </w:rPr>
        <w:drawing>
          <wp:inline distT="0" distB="0" distL="0" distR="0" wp14:anchorId="55EC6831" wp14:editId="3C43451D">
            <wp:extent cx="3750658" cy="1554480"/>
            <wp:effectExtent l="0" t="0" r="0" b="0"/>
            <wp:docPr id="25" name="Picture 25"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circuit board&#10;&#10;Description automatically generated with medium confidenc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50658" cy="1554480"/>
                    </a:xfrm>
                    <a:prstGeom prst="rect">
                      <a:avLst/>
                    </a:prstGeom>
                    <a:noFill/>
                    <a:ln>
                      <a:noFill/>
                    </a:ln>
                  </pic:spPr>
                </pic:pic>
              </a:graphicData>
            </a:graphic>
          </wp:inline>
        </w:drawing>
      </w:r>
    </w:p>
    <w:p w14:paraId="7555ABB5" w14:textId="63757552" w:rsidR="001D3C14" w:rsidRPr="00206ACB" w:rsidRDefault="001D3C14" w:rsidP="00E05C69">
      <w:pPr>
        <w:ind w:firstLine="0"/>
        <w:jc w:val="center"/>
        <w:rPr>
          <w:rFonts w:cstheme="minorHAnsi"/>
          <w:szCs w:val="26"/>
        </w:rPr>
      </w:pPr>
      <w:r w:rsidRPr="00206ACB">
        <w:rPr>
          <w:rFonts w:cstheme="minorHAnsi"/>
          <w:szCs w:val="26"/>
        </w:rPr>
        <w:t>The</w:t>
      </w:r>
      <w:r w:rsidR="00AC466E" w:rsidRPr="00206ACB">
        <w:rPr>
          <w:rFonts w:cstheme="minorHAnsi"/>
          <w:szCs w:val="26"/>
        </w:rPr>
        <w:t xml:space="preserve"> </w:t>
      </w:r>
      <w:r w:rsidRPr="00206ACB">
        <w:rPr>
          <w:rFonts w:cstheme="minorHAnsi"/>
          <w:szCs w:val="26"/>
        </w:rPr>
        <w:t>internals</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Style w:val="Emphasis"/>
          <w:rFonts w:cstheme="minorHAnsi"/>
          <w:szCs w:val="26"/>
        </w:rPr>
        <w:t>Balloon</w:t>
      </w:r>
      <w:r w:rsidR="00AC466E" w:rsidRPr="00206ACB">
        <w:rPr>
          <w:rStyle w:val="Emphasis"/>
          <w:rFonts w:cstheme="minorHAnsi"/>
          <w:szCs w:val="26"/>
        </w:rPr>
        <w:t xml:space="preserve"> </w:t>
      </w:r>
      <w:r w:rsidRPr="00206ACB">
        <w:rPr>
          <w:rStyle w:val="Emphasis"/>
          <w:rFonts w:cstheme="minorHAnsi"/>
          <w:szCs w:val="26"/>
        </w:rPr>
        <w:t>Fight</w:t>
      </w:r>
      <w:r w:rsidR="00AC466E" w:rsidRPr="00206ACB">
        <w:rPr>
          <w:rFonts w:cstheme="minorHAnsi"/>
          <w:szCs w:val="26"/>
        </w:rPr>
        <w:t xml:space="preserve"> </w:t>
      </w:r>
      <w:r w:rsidRPr="00206ACB">
        <w:rPr>
          <w:rFonts w:cstheme="minorHAnsi"/>
          <w:szCs w:val="26"/>
        </w:rPr>
        <w:t>cartridge.</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red</w:t>
      </w:r>
      <w:r w:rsidR="00AC466E" w:rsidRPr="00206ACB">
        <w:rPr>
          <w:rFonts w:cstheme="minorHAnsi"/>
          <w:szCs w:val="26"/>
        </w:rPr>
        <w:t xml:space="preserve"> </w:t>
      </w:r>
      <w:r w:rsidRPr="00206ACB">
        <w:rPr>
          <w:rFonts w:cstheme="minorHAnsi"/>
          <w:szCs w:val="26"/>
        </w:rPr>
        <w:t>rectangle</w:t>
      </w:r>
      <w:r w:rsidR="00AC466E" w:rsidRPr="00206ACB">
        <w:rPr>
          <w:rFonts w:cstheme="minorHAnsi"/>
          <w:szCs w:val="26"/>
        </w:rPr>
        <w:t xml:space="preserve"> </w:t>
      </w:r>
      <w:r w:rsidRPr="00206ACB">
        <w:rPr>
          <w:rFonts w:cstheme="minorHAnsi"/>
          <w:szCs w:val="26"/>
        </w:rPr>
        <w:t>shows</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"V"/"H"</w:t>
      </w:r>
      <w:r w:rsidR="00AC466E" w:rsidRPr="00206ACB">
        <w:rPr>
          <w:rFonts w:cstheme="minorHAnsi"/>
          <w:szCs w:val="26"/>
        </w:rPr>
        <w:t xml:space="preserve"> </w:t>
      </w:r>
      <w:r w:rsidRPr="00206ACB">
        <w:rPr>
          <w:rFonts w:cstheme="minorHAnsi"/>
          <w:szCs w:val="26"/>
        </w:rPr>
        <w:t>contacts;</w:t>
      </w:r>
      <w:r w:rsidR="00AC466E" w:rsidRPr="00206ACB">
        <w:rPr>
          <w:rFonts w:cstheme="minorHAnsi"/>
          <w:szCs w:val="26"/>
        </w:rPr>
        <w:t xml:space="preserve"> </w:t>
      </w:r>
      <w:r w:rsidRPr="00206ACB">
        <w:rPr>
          <w:rFonts w:cstheme="minorHAnsi"/>
          <w:szCs w:val="26"/>
        </w:rPr>
        <w:t>whichever</w:t>
      </w:r>
      <w:r w:rsidR="00AC466E" w:rsidRPr="00206ACB">
        <w:rPr>
          <w:rFonts w:cstheme="minorHAnsi"/>
          <w:szCs w:val="26"/>
        </w:rPr>
        <w:t xml:space="preserve"> </w:t>
      </w:r>
      <w:r w:rsidRPr="00206ACB">
        <w:rPr>
          <w:rFonts w:cstheme="minorHAnsi"/>
          <w:szCs w:val="26"/>
        </w:rPr>
        <w:t>pair</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contacts</w:t>
      </w:r>
      <w:r w:rsidR="00AC466E" w:rsidRPr="00206ACB">
        <w:rPr>
          <w:rFonts w:cstheme="minorHAnsi"/>
          <w:szCs w:val="26"/>
        </w:rPr>
        <w:t xml:space="preserve"> </w:t>
      </w:r>
      <w:r w:rsidRPr="00206ACB">
        <w:rPr>
          <w:rFonts w:cstheme="minorHAnsi"/>
          <w:szCs w:val="26"/>
        </w:rPr>
        <w:t>is</w:t>
      </w:r>
      <w:r w:rsidR="00AC466E" w:rsidRPr="00206ACB">
        <w:rPr>
          <w:rFonts w:cstheme="minorHAnsi"/>
          <w:szCs w:val="26"/>
        </w:rPr>
        <w:t xml:space="preserve"> </w:t>
      </w:r>
      <w:r w:rsidRPr="00206ACB">
        <w:rPr>
          <w:rFonts w:cstheme="minorHAnsi"/>
          <w:szCs w:val="26"/>
        </w:rPr>
        <w:t>soldered</w:t>
      </w:r>
      <w:r w:rsidR="00AC466E" w:rsidRPr="00206ACB">
        <w:rPr>
          <w:rFonts w:cstheme="minorHAnsi"/>
          <w:szCs w:val="26"/>
        </w:rPr>
        <w:t xml:space="preserve"> </w:t>
      </w:r>
      <w:r w:rsidRPr="00206ACB">
        <w:rPr>
          <w:rFonts w:cstheme="minorHAnsi"/>
          <w:szCs w:val="26"/>
        </w:rPr>
        <w:t>together</w:t>
      </w:r>
      <w:r w:rsidR="00AC466E" w:rsidRPr="00206ACB">
        <w:rPr>
          <w:rFonts w:cstheme="minorHAnsi"/>
          <w:szCs w:val="26"/>
        </w:rPr>
        <w:t xml:space="preserve"> </w:t>
      </w:r>
      <w:r w:rsidRPr="00206ACB">
        <w:rPr>
          <w:rFonts w:cstheme="minorHAnsi"/>
          <w:szCs w:val="26"/>
        </w:rPr>
        <w:t>will</w:t>
      </w:r>
      <w:r w:rsidR="00AC466E" w:rsidRPr="00206ACB">
        <w:rPr>
          <w:rFonts w:cstheme="minorHAnsi"/>
          <w:szCs w:val="26"/>
        </w:rPr>
        <w:t xml:space="preserve"> </w:t>
      </w:r>
      <w:r w:rsidRPr="00206ACB">
        <w:rPr>
          <w:rFonts w:cstheme="minorHAnsi"/>
          <w:szCs w:val="26"/>
        </w:rPr>
        <w:t>determine</w:t>
      </w:r>
      <w:r w:rsidR="00AC466E" w:rsidRPr="00206ACB">
        <w:rPr>
          <w:rFonts w:cstheme="minorHAnsi"/>
          <w:szCs w:val="26"/>
        </w:rPr>
        <w:t xml:space="preserve"> </w:t>
      </w:r>
      <w:r w:rsidRPr="00206ACB">
        <w:rPr>
          <w:rFonts w:cstheme="minorHAnsi"/>
          <w:szCs w:val="26"/>
        </w:rPr>
        <w:t>whether</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game</w:t>
      </w:r>
      <w:r w:rsidR="00AC466E" w:rsidRPr="00206ACB">
        <w:rPr>
          <w:rFonts w:cstheme="minorHAnsi"/>
          <w:szCs w:val="26"/>
        </w:rPr>
        <w:t xml:space="preserve"> </w:t>
      </w:r>
      <w:r w:rsidRPr="00206ACB">
        <w:rPr>
          <w:rFonts w:cstheme="minorHAnsi"/>
          <w:szCs w:val="26"/>
        </w:rPr>
        <w:t>uses</w:t>
      </w:r>
      <w:r w:rsidR="00AC466E" w:rsidRPr="00206ACB">
        <w:rPr>
          <w:rFonts w:cstheme="minorHAnsi"/>
          <w:szCs w:val="26"/>
        </w:rPr>
        <w:t xml:space="preserve"> </w:t>
      </w:r>
      <w:r w:rsidRPr="00206ACB">
        <w:rPr>
          <w:rFonts w:cstheme="minorHAnsi"/>
          <w:szCs w:val="26"/>
        </w:rPr>
        <w:t>vertical</w:t>
      </w:r>
      <w:r w:rsidR="00AC466E" w:rsidRPr="00206ACB">
        <w:rPr>
          <w:rFonts w:cstheme="minorHAnsi"/>
          <w:szCs w:val="26"/>
        </w:rPr>
        <w:t xml:space="preserve"> </w:t>
      </w:r>
      <w:r w:rsidRPr="00206ACB">
        <w:rPr>
          <w:rFonts w:cstheme="minorHAnsi"/>
          <w:szCs w:val="26"/>
        </w:rPr>
        <w:t>or</w:t>
      </w:r>
      <w:r w:rsidR="00AC466E" w:rsidRPr="00206ACB">
        <w:rPr>
          <w:rFonts w:cstheme="minorHAnsi"/>
          <w:szCs w:val="26"/>
        </w:rPr>
        <w:t xml:space="preserve"> </w:t>
      </w:r>
      <w:r w:rsidRPr="00206ACB">
        <w:rPr>
          <w:rFonts w:cstheme="minorHAnsi"/>
          <w:szCs w:val="26"/>
        </w:rPr>
        <w:t>horizontal</w:t>
      </w:r>
      <w:r w:rsidR="00AC466E" w:rsidRPr="00206ACB">
        <w:rPr>
          <w:rFonts w:cstheme="minorHAnsi"/>
          <w:szCs w:val="26"/>
        </w:rPr>
        <w:t xml:space="preserve"> </w:t>
      </w:r>
      <w:r w:rsidRPr="00206ACB">
        <w:rPr>
          <w:rFonts w:cstheme="minorHAnsi"/>
          <w:szCs w:val="26"/>
        </w:rPr>
        <w:t>mirroring.</w:t>
      </w:r>
      <w:r w:rsidR="00AC466E" w:rsidRPr="00206ACB">
        <w:rPr>
          <w:rFonts w:cstheme="minorHAnsi"/>
          <w:szCs w:val="26"/>
        </w:rPr>
        <w:t xml:space="preserve"> </w:t>
      </w:r>
      <w:r w:rsidRPr="00206ACB">
        <w:rPr>
          <w:rFonts w:cstheme="minorHAnsi"/>
          <w:szCs w:val="26"/>
        </w:rPr>
        <w:t>Image</w:t>
      </w:r>
      <w:r w:rsidR="00AC466E" w:rsidRPr="00206ACB">
        <w:rPr>
          <w:rFonts w:cstheme="minorHAnsi"/>
          <w:szCs w:val="26"/>
        </w:rPr>
        <w:t xml:space="preserve"> </w:t>
      </w:r>
      <w:r w:rsidRPr="00206ACB">
        <w:rPr>
          <w:rFonts w:cstheme="minorHAnsi"/>
          <w:szCs w:val="26"/>
        </w:rPr>
        <w:t>from</w:t>
      </w:r>
      <w:r w:rsidR="00AC466E" w:rsidRPr="00206ACB">
        <w:rPr>
          <w:rFonts w:cstheme="minorHAnsi"/>
          <w:szCs w:val="26"/>
        </w:rPr>
        <w:t xml:space="preserve"> </w:t>
      </w:r>
      <w:hyperlink r:id="rId92" w:tgtFrame="_blank" w:history="1">
        <w:r w:rsidRPr="00206ACB">
          <w:rPr>
            <w:rStyle w:val="Hyperlink"/>
            <w:rFonts w:cstheme="minorHAnsi"/>
            <w:color w:val="82642B"/>
            <w:szCs w:val="26"/>
          </w:rPr>
          <w:t>NES</w:t>
        </w:r>
        <w:r w:rsidR="00AC466E" w:rsidRPr="00206ACB">
          <w:rPr>
            <w:rStyle w:val="Hyperlink"/>
            <w:rFonts w:cstheme="minorHAnsi"/>
            <w:color w:val="82642B"/>
            <w:szCs w:val="26"/>
          </w:rPr>
          <w:t xml:space="preserve"> </w:t>
        </w:r>
        <w:r w:rsidRPr="00206ACB">
          <w:rPr>
            <w:rStyle w:val="Hyperlink"/>
            <w:rFonts w:cstheme="minorHAnsi"/>
            <w:color w:val="82642B"/>
            <w:szCs w:val="26"/>
          </w:rPr>
          <w:t>Cart</w:t>
        </w:r>
        <w:r w:rsidR="00AC466E" w:rsidRPr="00206ACB">
          <w:rPr>
            <w:rStyle w:val="Hyperlink"/>
            <w:rFonts w:cstheme="minorHAnsi"/>
            <w:color w:val="82642B"/>
            <w:szCs w:val="26"/>
          </w:rPr>
          <w:t xml:space="preserve"> </w:t>
        </w:r>
        <w:r w:rsidRPr="00206ACB">
          <w:rPr>
            <w:rStyle w:val="Hyperlink"/>
            <w:rFonts w:cstheme="minorHAnsi"/>
            <w:color w:val="82642B"/>
            <w:szCs w:val="26"/>
          </w:rPr>
          <w:t>Database</w:t>
        </w:r>
      </w:hyperlink>
      <w:r w:rsidRPr="00206ACB">
        <w:rPr>
          <w:rFonts w:cstheme="minorHAnsi"/>
          <w:szCs w:val="26"/>
        </w:rPr>
        <w:t>.</w:t>
      </w:r>
    </w:p>
    <w:p w14:paraId="035161BB" w14:textId="139E71C7" w:rsidR="00441EBF" w:rsidRPr="00206ACB" w:rsidRDefault="001D3C14" w:rsidP="002656C7">
      <w:r w:rsidRPr="00206ACB">
        <w:t>Mirroring</w:t>
      </w:r>
      <w:r w:rsidR="00AC466E" w:rsidRPr="00206ACB">
        <w:t xml:space="preserve"> </w:t>
      </w:r>
      <w:r w:rsidRPr="00206ACB">
        <w:t>can</w:t>
      </w:r>
      <w:r w:rsidR="00AC466E" w:rsidRPr="00206ACB">
        <w:t xml:space="preserve"> </w:t>
      </w:r>
      <w:r w:rsidRPr="00206ACB">
        <w:t>be</w:t>
      </w:r>
      <w:r w:rsidR="00AC466E" w:rsidRPr="00206ACB">
        <w:t xml:space="preserve"> </w:t>
      </w:r>
      <w:r w:rsidRPr="00206ACB">
        <w:rPr>
          <w:rStyle w:val="Emphasis"/>
          <w:rFonts w:cstheme="minorHAnsi"/>
          <w:color w:val="111111"/>
          <w:szCs w:val="26"/>
        </w:rPr>
        <w:t>vertical</w:t>
      </w:r>
      <w:r w:rsidR="00AC466E" w:rsidRPr="00206ACB">
        <w:t xml:space="preserve"> </w:t>
      </w:r>
      <w:r w:rsidRPr="00206ACB">
        <w:t>or</w:t>
      </w:r>
      <w:r w:rsidR="00AC466E" w:rsidRPr="00206ACB">
        <w:t xml:space="preserve"> </w:t>
      </w:r>
      <w:r w:rsidRPr="00206ACB">
        <w:rPr>
          <w:rStyle w:val="Emphasis"/>
          <w:rFonts w:cstheme="minorHAnsi"/>
          <w:color w:val="111111"/>
          <w:szCs w:val="26"/>
        </w:rPr>
        <w:t>horizontal</w:t>
      </w:r>
      <w:r w:rsidRPr="00206ACB">
        <w:t>.</w:t>
      </w:r>
      <w:r w:rsidR="00AC466E" w:rsidRPr="00206ACB">
        <w:t xml:space="preserve"> </w:t>
      </w:r>
      <w:r w:rsidRPr="00206ACB">
        <w:t>In</w:t>
      </w:r>
      <w:r w:rsidR="00AC466E" w:rsidRPr="00206ACB">
        <w:t xml:space="preserve"> </w:t>
      </w:r>
      <w:r w:rsidRPr="00206ACB">
        <w:t>vertical</w:t>
      </w:r>
      <w:r w:rsidR="00AC466E" w:rsidRPr="00206ACB">
        <w:t xml:space="preserve"> </w:t>
      </w:r>
      <w:r w:rsidRPr="00206ACB">
        <w:t>mirroring,</w:t>
      </w:r>
      <w:r w:rsidR="00AC466E" w:rsidRPr="00206ACB">
        <w:t xml:space="preserve"> </w:t>
      </w:r>
      <w:r w:rsidRPr="00206ACB">
        <w:t>nametables</w:t>
      </w:r>
      <w:r w:rsidR="00AC466E" w:rsidRPr="00206ACB">
        <w:t xml:space="preserve"> </w:t>
      </w:r>
      <w:r w:rsidRPr="00206ACB">
        <w:t>1</w:t>
      </w:r>
      <w:r w:rsidR="00AC466E" w:rsidRPr="00206ACB">
        <w:t xml:space="preserve"> </w:t>
      </w:r>
      <w:r w:rsidRPr="00206ACB">
        <w:t>and</w:t>
      </w:r>
      <w:r w:rsidR="00AC466E" w:rsidRPr="00206ACB">
        <w:t xml:space="preserve"> </w:t>
      </w:r>
      <w:r w:rsidRPr="00206ACB">
        <w:t>2</w:t>
      </w:r>
      <w:r w:rsidR="00AC466E" w:rsidRPr="00206ACB">
        <w:t xml:space="preserve"> </w:t>
      </w:r>
      <w:r w:rsidRPr="00206ACB">
        <w:t>are</w:t>
      </w:r>
      <w:r w:rsidR="00AC466E" w:rsidRPr="00206ACB">
        <w:t xml:space="preserve"> </w:t>
      </w:r>
      <w:r w:rsidRPr="00206ACB">
        <w:t>"real",</w:t>
      </w:r>
      <w:r w:rsidR="00AC466E" w:rsidRPr="00206ACB">
        <w:t xml:space="preserve"> </w:t>
      </w:r>
      <w:r w:rsidRPr="00206ACB">
        <w:t>and</w:t>
      </w:r>
      <w:r w:rsidR="00AC466E" w:rsidRPr="00206ACB">
        <w:t xml:space="preserve"> </w:t>
      </w:r>
      <w:r w:rsidRPr="00206ACB">
        <w:t>3</w:t>
      </w:r>
      <w:r w:rsidR="00AC466E" w:rsidRPr="00206ACB">
        <w:t xml:space="preserve"> </w:t>
      </w:r>
      <w:r w:rsidRPr="00206ACB">
        <w:t>and</w:t>
      </w:r>
      <w:r w:rsidR="00AC466E" w:rsidRPr="00206ACB">
        <w:t xml:space="preserve"> </w:t>
      </w:r>
      <w:r w:rsidRPr="00206ACB">
        <w:t>4</w:t>
      </w:r>
      <w:r w:rsidR="00AC466E" w:rsidRPr="00206ACB">
        <w:t xml:space="preserve"> </w:t>
      </w:r>
      <w:r w:rsidRPr="00206ACB">
        <w:t>are</w:t>
      </w:r>
      <w:r w:rsidR="00AC466E" w:rsidRPr="00206ACB">
        <w:t xml:space="preserve"> </w:t>
      </w:r>
      <w:r w:rsidRPr="00206ACB">
        <w:t>mirrors.</w:t>
      </w:r>
      <w:r w:rsidR="00AC466E" w:rsidRPr="00206ACB">
        <w:t xml:space="preserve"> </w:t>
      </w:r>
      <w:r w:rsidRPr="00206ACB">
        <w:t>This</w:t>
      </w:r>
      <w:r w:rsidR="00AC466E" w:rsidRPr="00206ACB">
        <w:t xml:space="preserve"> </w:t>
      </w:r>
      <w:r w:rsidRPr="00206ACB">
        <w:t>gives</w:t>
      </w:r>
      <w:r w:rsidR="00AC466E" w:rsidRPr="00206ACB">
        <w:t xml:space="preserve"> </w:t>
      </w:r>
      <w:r w:rsidRPr="00206ACB">
        <w:t>the</w:t>
      </w:r>
      <w:r w:rsidR="00AC466E" w:rsidRPr="00206ACB">
        <w:t xml:space="preserve"> </w:t>
      </w:r>
      <w:r w:rsidRPr="00206ACB">
        <w:t>developer</w:t>
      </w:r>
      <w:r w:rsidR="00AC466E" w:rsidRPr="00206ACB">
        <w:t xml:space="preserve"> </w:t>
      </w:r>
      <w:r w:rsidRPr="00206ACB">
        <w:t>two</w:t>
      </w:r>
      <w:r w:rsidR="00AC466E" w:rsidRPr="00206ACB">
        <w:t xml:space="preserve"> </w:t>
      </w:r>
      <w:r w:rsidRPr="00206ACB">
        <w:t>screens</w:t>
      </w:r>
      <w:r w:rsidR="00AC466E" w:rsidRPr="00206ACB">
        <w:t xml:space="preserve"> </w:t>
      </w:r>
      <w:r w:rsidRPr="00206ACB">
        <w:t>in</w:t>
      </w:r>
      <w:r w:rsidR="00AC466E" w:rsidRPr="00206ACB">
        <w:t xml:space="preserve"> </w:t>
      </w:r>
      <w:r w:rsidRPr="00206ACB">
        <w:t>a</w:t>
      </w:r>
      <w:r w:rsidR="00AC466E" w:rsidRPr="00206ACB">
        <w:t xml:space="preserve"> </w:t>
      </w:r>
      <w:r w:rsidRPr="00206ACB">
        <w:t>left-to-right</w:t>
      </w:r>
      <w:r w:rsidR="00AC466E" w:rsidRPr="00206ACB">
        <w:t xml:space="preserve"> </w:t>
      </w:r>
      <w:r w:rsidRPr="00206ACB">
        <w:t>layout,</w:t>
      </w:r>
      <w:r w:rsidR="00AC466E" w:rsidRPr="00206ACB">
        <w:t xml:space="preserve"> </w:t>
      </w:r>
      <w:r w:rsidRPr="00206ACB">
        <w:t>perfect</w:t>
      </w:r>
      <w:r w:rsidR="00AC466E" w:rsidRPr="00206ACB">
        <w:t xml:space="preserve"> </w:t>
      </w:r>
      <w:r w:rsidRPr="00206ACB">
        <w:t>for</w:t>
      </w:r>
      <w:r w:rsidR="00AC466E" w:rsidRPr="00206ACB">
        <w:t xml:space="preserve"> </w:t>
      </w:r>
      <w:r w:rsidRPr="00206ACB">
        <w:t>horizontally-scrolling</w:t>
      </w:r>
      <w:r w:rsidR="00AC466E" w:rsidRPr="00206ACB">
        <w:t xml:space="preserve"> </w:t>
      </w:r>
      <w:r w:rsidRPr="00206ACB">
        <w:t>games.</w:t>
      </w:r>
      <w:r w:rsidR="00AC466E" w:rsidRPr="00206ACB">
        <w:t xml:space="preserve"> </w:t>
      </w:r>
      <w:r w:rsidRPr="00206ACB">
        <w:t>Horizontal</w:t>
      </w:r>
      <w:r w:rsidR="00AC466E" w:rsidRPr="00206ACB">
        <w:t xml:space="preserve"> </w:t>
      </w:r>
      <w:r w:rsidRPr="00206ACB">
        <w:t>mirroring,</w:t>
      </w:r>
      <w:r w:rsidR="00AC466E" w:rsidRPr="00206ACB">
        <w:t xml:space="preserve"> </w:t>
      </w:r>
      <w:r w:rsidRPr="00206ACB">
        <w:t>in</w:t>
      </w:r>
      <w:r w:rsidR="00AC466E" w:rsidRPr="00206ACB">
        <w:t xml:space="preserve"> </w:t>
      </w:r>
      <w:r w:rsidRPr="00206ACB">
        <w:t>contrast,</w:t>
      </w:r>
      <w:r w:rsidR="00AC466E" w:rsidRPr="00206ACB">
        <w:t xml:space="preserve"> </w:t>
      </w:r>
      <w:r w:rsidRPr="00206ACB">
        <w:t>makes</w:t>
      </w:r>
      <w:r w:rsidR="00AC466E" w:rsidRPr="00206ACB">
        <w:t xml:space="preserve"> </w:t>
      </w:r>
      <w:r w:rsidRPr="00206ACB">
        <w:t>nametables</w:t>
      </w:r>
      <w:r w:rsidR="00AC466E" w:rsidRPr="00206ACB">
        <w:t xml:space="preserve"> </w:t>
      </w:r>
      <w:r w:rsidRPr="00206ACB">
        <w:t>1</w:t>
      </w:r>
      <w:r w:rsidR="00AC466E" w:rsidRPr="00206ACB">
        <w:t xml:space="preserve"> </w:t>
      </w:r>
      <w:r w:rsidRPr="00206ACB">
        <w:t>and</w:t>
      </w:r>
      <w:r w:rsidR="00AC466E" w:rsidRPr="00206ACB">
        <w:t xml:space="preserve"> </w:t>
      </w:r>
      <w:r w:rsidRPr="00206ACB">
        <w:t>3</w:t>
      </w:r>
      <w:r w:rsidR="00AC466E" w:rsidRPr="00206ACB">
        <w:t xml:space="preserve"> </w:t>
      </w:r>
      <w:r w:rsidRPr="00206ACB">
        <w:t>the</w:t>
      </w:r>
      <w:r w:rsidR="00AC466E" w:rsidRPr="00206ACB">
        <w:t xml:space="preserve"> </w:t>
      </w:r>
      <w:r w:rsidRPr="00206ACB">
        <w:t>"real"</w:t>
      </w:r>
      <w:r w:rsidR="00AC466E" w:rsidRPr="00206ACB">
        <w:t xml:space="preserve"> </w:t>
      </w:r>
      <w:r w:rsidRPr="00206ACB">
        <w:t>nametables,</w:t>
      </w:r>
      <w:r w:rsidR="00AC466E" w:rsidRPr="00206ACB">
        <w:t xml:space="preserve"> </w:t>
      </w:r>
      <w:r w:rsidRPr="00206ACB">
        <w:t>and</w:t>
      </w:r>
      <w:r w:rsidR="00AC466E" w:rsidRPr="00206ACB">
        <w:t xml:space="preserve"> </w:t>
      </w:r>
      <w:r w:rsidRPr="00206ACB">
        <w:t>nametables</w:t>
      </w:r>
      <w:r w:rsidR="00AC466E" w:rsidRPr="00206ACB">
        <w:t xml:space="preserve"> </w:t>
      </w:r>
      <w:r w:rsidRPr="00206ACB">
        <w:t>2</w:t>
      </w:r>
      <w:r w:rsidR="00AC466E" w:rsidRPr="00206ACB">
        <w:t xml:space="preserve"> </w:t>
      </w:r>
      <w:r w:rsidRPr="00206ACB">
        <w:t>and</w:t>
      </w:r>
      <w:r w:rsidR="00AC466E" w:rsidRPr="00206ACB">
        <w:t xml:space="preserve"> </w:t>
      </w:r>
      <w:r w:rsidRPr="00206ACB">
        <w:t>4</w:t>
      </w:r>
      <w:r w:rsidR="00AC466E" w:rsidRPr="00206ACB">
        <w:t xml:space="preserve"> </w:t>
      </w:r>
      <w:r w:rsidRPr="00206ACB">
        <w:t>the</w:t>
      </w:r>
      <w:r w:rsidR="00AC466E" w:rsidRPr="00206ACB">
        <w:t xml:space="preserve"> </w:t>
      </w:r>
      <w:r w:rsidRPr="00206ACB">
        <w:t>mirrors.</w:t>
      </w:r>
      <w:r w:rsidR="00AC466E" w:rsidRPr="00206ACB">
        <w:t xml:space="preserve"> </w:t>
      </w:r>
      <w:r w:rsidRPr="00206ACB">
        <w:t>Horizontal</w:t>
      </w:r>
      <w:r w:rsidR="00AC466E" w:rsidRPr="00206ACB">
        <w:t xml:space="preserve"> </w:t>
      </w:r>
      <w:r w:rsidRPr="00206ACB">
        <w:t>mirroring</w:t>
      </w:r>
      <w:r w:rsidR="00AC466E" w:rsidRPr="00206ACB">
        <w:t xml:space="preserve"> </w:t>
      </w:r>
      <w:r w:rsidRPr="00206ACB">
        <w:t>results</w:t>
      </w:r>
      <w:r w:rsidR="00AC466E" w:rsidRPr="00206ACB">
        <w:t xml:space="preserve"> </w:t>
      </w:r>
      <w:r w:rsidRPr="00206ACB">
        <w:t>in</w:t>
      </w:r>
      <w:r w:rsidR="00AC466E" w:rsidRPr="00206ACB">
        <w:t xml:space="preserve"> </w:t>
      </w:r>
      <w:r w:rsidRPr="00206ACB">
        <w:t>two</w:t>
      </w:r>
      <w:r w:rsidR="00AC466E" w:rsidRPr="00206ACB">
        <w:t xml:space="preserve"> </w:t>
      </w:r>
      <w:r w:rsidRPr="00206ACB">
        <w:t>screens</w:t>
      </w:r>
      <w:r w:rsidR="00AC466E" w:rsidRPr="00206ACB">
        <w:t xml:space="preserve"> </w:t>
      </w:r>
      <w:r w:rsidRPr="00206ACB">
        <w:t>in</w:t>
      </w:r>
      <w:r w:rsidR="00AC466E" w:rsidRPr="00206ACB">
        <w:t xml:space="preserve"> </w:t>
      </w:r>
      <w:r w:rsidRPr="00206ACB">
        <w:t>a</w:t>
      </w:r>
      <w:r w:rsidR="00AC466E" w:rsidRPr="00206ACB">
        <w:t xml:space="preserve"> </w:t>
      </w:r>
      <w:r w:rsidRPr="00206ACB">
        <w:t>top-to-bottom</w:t>
      </w:r>
      <w:r w:rsidR="00AC466E" w:rsidRPr="00206ACB">
        <w:t xml:space="preserve"> </w:t>
      </w:r>
      <w:r w:rsidRPr="00206ACB">
        <w:t>layout,</w:t>
      </w:r>
      <w:r w:rsidR="00AC466E" w:rsidRPr="00206ACB">
        <w:t xml:space="preserve"> </w:t>
      </w:r>
      <w:r w:rsidRPr="00206ACB">
        <w:t>which</w:t>
      </w:r>
      <w:r w:rsidR="00AC466E" w:rsidRPr="00206ACB">
        <w:t xml:space="preserve"> </w:t>
      </w:r>
      <w:r w:rsidRPr="00206ACB">
        <w:t>is</w:t>
      </w:r>
      <w:r w:rsidR="00AC466E" w:rsidRPr="00206ACB">
        <w:t xml:space="preserve"> </w:t>
      </w:r>
      <w:r w:rsidRPr="00206ACB">
        <w:t>designed</w:t>
      </w:r>
      <w:r w:rsidR="00AC466E" w:rsidRPr="00206ACB">
        <w:t xml:space="preserve"> </w:t>
      </w:r>
      <w:r w:rsidRPr="00206ACB">
        <w:t>for</w:t>
      </w:r>
      <w:r w:rsidR="00AC466E" w:rsidRPr="00206ACB">
        <w:t xml:space="preserve"> </w:t>
      </w:r>
      <w:r w:rsidRPr="00206ACB">
        <w:t>vertically-scrolling</w:t>
      </w:r>
      <w:r w:rsidR="00AC466E" w:rsidRPr="00206ACB">
        <w:t xml:space="preserve"> </w:t>
      </w:r>
      <w:r w:rsidRPr="00206ACB">
        <w:t>games.</w:t>
      </w:r>
      <w:r w:rsidRPr="00206ACB">
        <w:rPr>
          <w:rStyle w:val="marginnote"/>
          <w:rFonts w:cstheme="minorHAnsi"/>
          <w:color w:val="111111"/>
          <w:szCs w:val="26"/>
        </w:rPr>
        <w:t>While</w:t>
      </w:r>
      <w:r w:rsidR="00AC466E" w:rsidRPr="00206ACB">
        <w:rPr>
          <w:rStyle w:val="marginnote"/>
          <w:rFonts w:cstheme="minorHAnsi"/>
          <w:color w:val="111111"/>
          <w:szCs w:val="26"/>
        </w:rPr>
        <w:t xml:space="preserve"> </w:t>
      </w:r>
      <w:r w:rsidRPr="00206ACB">
        <w:rPr>
          <w:rStyle w:val="marginnote"/>
          <w:rFonts w:cstheme="minorHAnsi"/>
          <w:color w:val="111111"/>
          <w:szCs w:val="26"/>
        </w:rPr>
        <w:t>mirroring</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hard-soldered</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older</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games,</w:t>
      </w:r>
      <w:r w:rsidR="00AC466E" w:rsidRPr="00206ACB">
        <w:rPr>
          <w:rStyle w:val="marginnote"/>
          <w:rFonts w:cstheme="minorHAnsi"/>
          <w:color w:val="111111"/>
          <w:szCs w:val="26"/>
        </w:rPr>
        <w:t xml:space="preserve"> </w:t>
      </w:r>
      <w:r w:rsidRPr="00206ACB">
        <w:rPr>
          <w:rStyle w:val="marginnote"/>
          <w:rFonts w:cstheme="minorHAnsi"/>
          <w:color w:val="111111"/>
          <w:szCs w:val="26"/>
        </w:rPr>
        <w:t>later</w:t>
      </w:r>
      <w:r w:rsidR="00AC466E" w:rsidRPr="00206ACB">
        <w:rPr>
          <w:rStyle w:val="marginnote"/>
          <w:rFonts w:cstheme="minorHAnsi"/>
          <w:color w:val="111111"/>
          <w:szCs w:val="26"/>
        </w:rPr>
        <w:t xml:space="preserve"> </w:t>
      </w:r>
      <w:r w:rsidRPr="00206ACB">
        <w:rPr>
          <w:rStyle w:val="marginnote"/>
          <w:rFonts w:cstheme="minorHAnsi"/>
          <w:color w:val="111111"/>
          <w:szCs w:val="26"/>
        </w:rPr>
        <w:t>cartridges</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add</w:t>
      </w:r>
      <w:r w:rsidR="00AC466E" w:rsidRPr="00206ACB">
        <w:rPr>
          <w:rStyle w:val="marginnote"/>
          <w:rFonts w:cstheme="minorHAnsi"/>
          <w:color w:val="111111"/>
          <w:szCs w:val="26"/>
        </w:rPr>
        <w:t xml:space="preserve"> </w:t>
      </w:r>
      <w:r w:rsidRPr="00206ACB">
        <w:rPr>
          <w:rStyle w:val="marginnote"/>
          <w:rFonts w:cstheme="minorHAnsi"/>
          <w:color w:val="111111"/>
          <w:szCs w:val="26"/>
        </w:rPr>
        <w:t>mapper</w:t>
      </w:r>
      <w:r w:rsidR="00AC466E" w:rsidRPr="00206ACB">
        <w:rPr>
          <w:rStyle w:val="marginnote"/>
          <w:rFonts w:cstheme="minorHAnsi"/>
          <w:color w:val="111111"/>
          <w:szCs w:val="26"/>
        </w:rPr>
        <w:t xml:space="preserve"> </w:t>
      </w:r>
      <w:r w:rsidRPr="00206ACB">
        <w:rPr>
          <w:rStyle w:val="marginnote"/>
          <w:rFonts w:cstheme="minorHAnsi"/>
          <w:color w:val="111111"/>
          <w:szCs w:val="26"/>
        </w:rPr>
        <w:t>chips</w:t>
      </w:r>
      <w:r w:rsidR="00AC466E" w:rsidRPr="00206ACB">
        <w:rPr>
          <w:rStyle w:val="marginnote"/>
          <w:rFonts w:cstheme="minorHAnsi"/>
          <w:color w:val="111111"/>
          <w:szCs w:val="26"/>
        </w:rPr>
        <w:t xml:space="preserve"> </w:t>
      </w:r>
      <w:r w:rsidRPr="00206ACB">
        <w:rPr>
          <w:rStyle w:val="marginnote"/>
          <w:rFonts w:cstheme="minorHAnsi"/>
          <w:color w:val="111111"/>
          <w:szCs w:val="26"/>
        </w:rPr>
        <w:t>give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developer</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ability</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change</w:t>
      </w:r>
      <w:r w:rsidR="00AC466E" w:rsidRPr="00206ACB">
        <w:rPr>
          <w:rStyle w:val="marginnote"/>
          <w:rFonts w:cstheme="minorHAnsi"/>
          <w:color w:val="111111"/>
          <w:szCs w:val="26"/>
        </w:rPr>
        <w:t xml:space="preserve"> </w:t>
      </w:r>
      <w:r w:rsidRPr="00206ACB">
        <w:rPr>
          <w:rStyle w:val="marginnote"/>
          <w:rFonts w:cstheme="minorHAnsi"/>
          <w:color w:val="111111"/>
          <w:szCs w:val="26"/>
        </w:rPr>
        <w:t>mirroring</w:t>
      </w:r>
      <w:r w:rsidR="00AC466E" w:rsidRPr="00206ACB">
        <w:rPr>
          <w:rStyle w:val="marginnote"/>
          <w:rFonts w:cstheme="minorHAnsi"/>
          <w:color w:val="111111"/>
          <w:szCs w:val="26"/>
        </w:rPr>
        <w:t xml:space="preserve"> </w:t>
      </w:r>
      <w:r w:rsidRPr="00206ACB">
        <w:rPr>
          <w:rStyle w:val="marginnote"/>
          <w:rFonts w:cstheme="minorHAnsi"/>
          <w:color w:val="111111"/>
          <w:szCs w:val="26"/>
        </w:rPr>
        <w:t>at</w:t>
      </w:r>
      <w:r w:rsidR="00AC466E" w:rsidRPr="00206ACB">
        <w:rPr>
          <w:rStyle w:val="marginnote"/>
          <w:rFonts w:cstheme="minorHAnsi"/>
          <w:color w:val="111111"/>
          <w:szCs w:val="26"/>
        </w:rPr>
        <w:t xml:space="preserve"> </w:t>
      </w:r>
      <w:r w:rsidRPr="00206ACB">
        <w:rPr>
          <w:rStyle w:val="marginnote"/>
          <w:rFonts w:cstheme="minorHAnsi"/>
          <w:color w:val="111111"/>
          <w:szCs w:val="26"/>
        </w:rPr>
        <w:t>any</w:t>
      </w:r>
      <w:r w:rsidR="00AC466E" w:rsidRPr="00206ACB">
        <w:rPr>
          <w:rStyle w:val="marginnote"/>
          <w:rFonts w:cstheme="minorHAnsi"/>
          <w:color w:val="111111"/>
          <w:szCs w:val="26"/>
        </w:rPr>
        <w:t xml:space="preserve"> </w:t>
      </w:r>
      <w:r w:rsidRPr="00206ACB">
        <w:rPr>
          <w:rStyle w:val="marginnote"/>
          <w:rFonts w:cstheme="minorHAnsi"/>
          <w:color w:val="111111"/>
          <w:szCs w:val="26"/>
        </w:rPr>
        <w:t>time.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MMC1</w:t>
      </w:r>
      <w:r w:rsidR="00AC466E" w:rsidRPr="00206ACB">
        <w:rPr>
          <w:rStyle w:val="marginnote"/>
          <w:rFonts w:cstheme="minorHAnsi"/>
          <w:color w:val="111111"/>
          <w:szCs w:val="26"/>
        </w:rPr>
        <w:t xml:space="preserve"> </w:t>
      </w:r>
      <w:r w:rsidRPr="00206ACB">
        <w:rPr>
          <w:rStyle w:val="marginnote"/>
          <w:rFonts w:cstheme="minorHAnsi"/>
          <w:color w:val="111111"/>
          <w:szCs w:val="26"/>
        </w:rPr>
        <w:t>chip,</w:t>
      </w:r>
      <w:r w:rsidR="00AC466E" w:rsidRPr="00206ACB">
        <w:rPr>
          <w:rStyle w:val="marginnote"/>
          <w:rFonts w:cstheme="minorHAnsi"/>
          <w:color w:val="111111"/>
          <w:szCs w:val="26"/>
        </w:rPr>
        <w:t xml:space="preserve"> </w:t>
      </w:r>
      <w:r w:rsidRPr="00206ACB">
        <w:rPr>
          <w:rStyle w:val="marginnote"/>
          <w:rFonts w:cstheme="minorHAnsi"/>
          <w:color w:val="111111"/>
          <w:szCs w:val="26"/>
        </w:rPr>
        <w:t>for</w:t>
      </w:r>
      <w:r w:rsidR="00AC466E" w:rsidRPr="00206ACB">
        <w:rPr>
          <w:rStyle w:val="marginnote"/>
          <w:rFonts w:cstheme="minorHAnsi"/>
          <w:color w:val="111111"/>
          <w:szCs w:val="26"/>
        </w:rPr>
        <w:t xml:space="preserve"> </w:t>
      </w:r>
      <w:r w:rsidRPr="00206ACB">
        <w:rPr>
          <w:rStyle w:val="marginnote"/>
          <w:rFonts w:cstheme="minorHAnsi"/>
          <w:color w:val="111111"/>
          <w:szCs w:val="26"/>
        </w:rPr>
        <w:t>example,</w:t>
      </w:r>
      <w:r w:rsidR="00AC466E" w:rsidRPr="00206ACB">
        <w:rPr>
          <w:rStyle w:val="marginnote"/>
          <w:rFonts w:cstheme="minorHAnsi"/>
          <w:color w:val="111111"/>
          <w:szCs w:val="26"/>
        </w:rPr>
        <w:t xml:space="preserve"> </w:t>
      </w:r>
      <w:r w:rsidRPr="00206ACB">
        <w:rPr>
          <w:rStyle w:val="marginnote"/>
          <w:rFonts w:cstheme="minorHAnsi"/>
          <w:color w:val="111111"/>
          <w:szCs w:val="26"/>
        </w:rPr>
        <w:t>allows</w:t>
      </w:r>
      <w:r w:rsidR="00AC466E" w:rsidRPr="00206ACB">
        <w:rPr>
          <w:rStyle w:val="marginnote"/>
          <w:rFonts w:cstheme="minorHAnsi"/>
          <w:color w:val="111111"/>
          <w:szCs w:val="26"/>
        </w:rPr>
        <w:t xml:space="preserve"> </w:t>
      </w:r>
      <w:r w:rsidRPr="00206ACB">
        <w:rPr>
          <w:rStyle w:val="Emphasis"/>
          <w:rFonts w:cstheme="minorHAnsi"/>
          <w:color w:val="111111"/>
          <w:szCs w:val="26"/>
        </w:rPr>
        <w:t>Metroid</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switch</w:t>
      </w:r>
      <w:r w:rsidR="00AC466E" w:rsidRPr="00206ACB">
        <w:rPr>
          <w:rStyle w:val="marginnote"/>
          <w:rFonts w:cstheme="minorHAnsi"/>
          <w:color w:val="111111"/>
          <w:szCs w:val="26"/>
        </w:rPr>
        <w:t xml:space="preserve"> </w:t>
      </w:r>
      <w:r w:rsidRPr="00206ACB">
        <w:rPr>
          <w:rStyle w:val="marginnote"/>
          <w:rFonts w:cstheme="minorHAnsi"/>
          <w:color w:val="111111"/>
          <w:szCs w:val="26"/>
        </w:rPr>
        <w:t>between</w:t>
      </w:r>
      <w:r w:rsidR="00AC466E" w:rsidRPr="00206ACB">
        <w:rPr>
          <w:rStyle w:val="marginnote"/>
          <w:rFonts w:cstheme="minorHAnsi"/>
          <w:color w:val="111111"/>
          <w:szCs w:val="26"/>
        </w:rPr>
        <w:t xml:space="preserve"> </w:t>
      </w:r>
      <w:r w:rsidRPr="00206ACB">
        <w:rPr>
          <w:rStyle w:val="marginnote"/>
          <w:rFonts w:cstheme="minorHAnsi"/>
          <w:color w:val="111111"/>
          <w:szCs w:val="26"/>
        </w:rPr>
        <w:t>vertical</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horizontal</w:t>
      </w:r>
      <w:r w:rsidR="00AC466E" w:rsidRPr="00206ACB">
        <w:rPr>
          <w:rStyle w:val="marginnote"/>
          <w:rFonts w:cstheme="minorHAnsi"/>
          <w:color w:val="111111"/>
          <w:szCs w:val="26"/>
        </w:rPr>
        <w:t xml:space="preserve"> </w:t>
      </w:r>
      <w:r w:rsidRPr="00206ACB">
        <w:rPr>
          <w:rStyle w:val="marginnote"/>
          <w:rFonts w:cstheme="minorHAnsi"/>
          <w:color w:val="111111"/>
          <w:szCs w:val="26"/>
        </w:rPr>
        <w:t>mirroring</w:t>
      </w:r>
      <w:r w:rsidR="00AC466E" w:rsidRPr="00206ACB">
        <w:rPr>
          <w:rStyle w:val="marginnote"/>
          <w:rFonts w:cstheme="minorHAnsi"/>
          <w:color w:val="111111"/>
          <w:szCs w:val="26"/>
        </w:rPr>
        <w:t xml:space="preserve"> </w:t>
      </w:r>
      <w:r w:rsidRPr="00206ACB">
        <w:rPr>
          <w:rStyle w:val="marginnote"/>
          <w:rFonts w:cstheme="minorHAnsi"/>
          <w:color w:val="111111"/>
          <w:szCs w:val="26"/>
        </w:rPr>
        <w:t>when</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player</w:t>
      </w:r>
      <w:r w:rsidR="00AC466E" w:rsidRPr="00206ACB">
        <w:rPr>
          <w:rStyle w:val="marginnote"/>
          <w:rFonts w:cstheme="minorHAnsi"/>
          <w:color w:val="111111"/>
          <w:szCs w:val="26"/>
        </w:rPr>
        <w:t xml:space="preserve"> </w:t>
      </w:r>
      <w:r w:rsidRPr="00206ACB">
        <w:rPr>
          <w:rStyle w:val="marginnote"/>
          <w:rFonts w:cstheme="minorHAnsi"/>
          <w:color w:val="111111"/>
          <w:szCs w:val="26"/>
        </w:rPr>
        <w:t>moves</w:t>
      </w:r>
      <w:r w:rsidR="00AC466E" w:rsidRPr="00206ACB">
        <w:rPr>
          <w:rStyle w:val="marginnote"/>
          <w:rFonts w:cstheme="minorHAnsi"/>
          <w:color w:val="111111"/>
          <w:szCs w:val="26"/>
        </w:rPr>
        <w:t xml:space="preserve"> </w:t>
      </w:r>
      <w:r w:rsidRPr="00206ACB">
        <w:rPr>
          <w:rStyle w:val="marginnote"/>
          <w:rFonts w:cstheme="minorHAnsi"/>
          <w:color w:val="111111"/>
          <w:szCs w:val="26"/>
        </w:rPr>
        <w:t>through</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doorway,</w:t>
      </w:r>
      <w:r w:rsidR="00AC466E" w:rsidRPr="00206ACB">
        <w:rPr>
          <w:rStyle w:val="marginnote"/>
          <w:rFonts w:cstheme="minorHAnsi"/>
          <w:color w:val="111111"/>
          <w:szCs w:val="26"/>
        </w:rPr>
        <w:t xml:space="preserve"> </w:t>
      </w:r>
      <w:r w:rsidRPr="00206ACB">
        <w:rPr>
          <w:rStyle w:val="marginnote"/>
          <w:rFonts w:cstheme="minorHAnsi"/>
          <w:color w:val="111111"/>
          <w:szCs w:val="26"/>
        </w:rPr>
        <w:t>allowing</w:t>
      </w:r>
      <w:r w:rsidR="00AC466E" w:rsidRPr="00206ACB">
        <w:rPr>
          <w:rStyle w:val="marginnote"/>
          <w:rFonts w:cstheme="minorHAnsi"/>
          <w:color w:val="111111"/>
          <w:szCs w:val="26"/>
        </w:rPr>
        <w:t xml:space="preserve"> </w:t>
      </w:r>
      <w:r w:rsidRPr="00206ACB">
        <w:rPr>
          <w:rStyle w:val="marginnote"/>
          <w:rFonts w:cstheme="minorHAnsi"/>
          <w:color w:val="111111"/>
          <w:szCs w:val="26"/>
        </w:rPr>
        <w:t>for</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mix</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horizontal</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vertical</w:t>
      </w:r>
      <w:r w:rsidR="00AC466E" w:rsidRPr="00206ACB">
        <w:rPr>
          <w:rStyle w:val="marginnote"/>
          <w:rFonts w:cstheme="minorHAnsi"/>
          <w:color w:val="111111"/>
          <w:szCs w:val="26"/>
        </w:rPr>
        <w:t xml:space="preserve"> </w:t>
      </w:r>
      <w:r w:rsidRPr="00206ACB">
        <w:rPr>
          <w:rStyle w:val="marginnote"/>
          <w:rFonts w:cstheme="minorHAnsi"/>
          <w:color w:val="111111"/>
          <w:szCs w:val="26"/>
        </w:rPr>
        <w:t>scrolling</w:t>
      </w:r>
      <w:r w:rsidR="00AC466E" w:rsidRPr="00206ACB">
        <w:rPr>
          <w:rStyle w:val="marginnote"/>
          <w:rFonts w:cstheme="minorHAnsi"/>
          <w:color w:val="111111"/>
          <w:szCs w:val="26"/>
        </w:rPr>
        <w:t xml:space="preserve"> </w:t>
      </w:r>
      <w:r w:rsidRPr="00206ACB">
        <w:rPr>
          <w:rStyle w:val="marginnote"/>
          <w:rFonts w:cstheme="minorHAnsi"/>
          <w:color w:val="111111"/>
          <w:szCs w:val="26"/>
        </w:rPr>
        <w:t>sections.</w:t>
      </w:r>
    </w:p>
    <w:p w14:paraId="5FF864BC" w14:textId="77F50F55" w:rsidR="001D3C14" w:rsidRPr="00206ACB" w:rsidRDefault="001D3C14">
      <w:pPr>
        <w:pStyle w:val="ListParagraph"/>
        <w:numPr>
          <w:ilvl w:val="0"/>
          <w:numId w:val="13"/>
        </w:numPr>
        <w:rPr>
          <w:rFonts w:cstheme="minorHAnsi"/>
          <w:b/>
          <w:szCs w:val="26"/>
        </w:rPr>
      </w:pPr>
      <w:r w:rsidRPr="00206ACB">
        <w:rPr>
          <w:rFonts w:cstheme="minorHAnsi"/>
          <w:szCs w:val="26"/>
        </w:rPr>
        <w:lastRenderedPageBreak/>
        <w:t>Attribute</w:t>
      </w:r>
      <w:r w:rsidR="00AC466E" w:rsidRPr="00206ACB">
        <w:rPr>
          <w:rFonts w:cstheme="minorHAnsi"/>
          <w:szCs w:val="26"/>
        </w:rPr>
        <w:t xml:space="preserve"> </w:t>
      </w:r>
      <w:r w:rsidRPr="00206ACB">
        <w:rPr>
          <w:rFonts w:cstheme="minorHAnsi"/>
          <w:szCs w:val="26"/>
        </w:rPr>
        <w:t>Tables</w:t>
      </w:r>
    </w:p>
    <w:p w14:paraId="5742B18B" w14:textId="02B82369" w:rsidR="00F35E5B" w:rsidRPr="00E05C69" w:rsidRDefault="001D3C14" w:rsidP="00E05C69">
      <w:r w:rsidRPr="00206ACB">
        <w:t>A</w:t>
      </w:r>
      <w:r w:rsidR="00AC466E" w:rsidRPr="00206ACB">
        <w:t xml:space="preserve"> </w:t>
      </w:r>
      <w:r w:rsidRPr="00206ACB">
        <w:t>nametable</w:t>
      </w:r>
      <w:r w:rsidR="00AC466E" w:rsidRPr="00206ACB">
        <w:t xml:space="preserve"> </w:t>
      </w:r>
      <w:r w:rsidRPr="00206ACB">
        <w:t>is</w:t>
      </w:r>
      <w:r w:rsidR="00AC466E" w:rsidRPr="00206ACB">
        <w:t xml:space="preserve"> </w:t>
      </w:r>
      <w:r w:rsidRPr="00206ACB">
        <w:t>just</w:t>
      </w:r>
      <w:r w:rsidR="00AC466E" w:rsidRPr="00206ACB">
        <w:t xml:space="preserve"> </w:t>
      </w:r>
      <w:r w:rsidRPr="00206ACB">
        <w:t>a</w:t>
      </w:r>
      <w:r w:rsidR="00AC466E" w:rsidRPr="00206ACB">
        <w:t xml:space="preserve"> </w:t>
      </w:r>
      <w:r w:rsidRPr="00206ACB">
        <w:t>list</w:t>
      </w:r>
      <w:r w:rsidR="00AC466E" w:rsidRPr="00206ACB">
        <w:t xml:space="preserve"> </w:t>
      </w:r>
      <w:r w:rsidRPr="00206ACB">
        <w:t>of</w:t>
      </w:r>
      <w:r w:rsidR="00AC466E" w:rsidRPr="00206ACB">
        <w:t xml:space="preserve"> </w:t>
      </w:r>
      <w:r w:rsidRPr="00206ACB">
        <w:t>tile</w:t>
      </w:r>
      <w:r w:rsidR="00AC466E" w:rsidRPr="00206ACB">
        <w:t xml:space="preserve"> </w:t>
      </w:r>
      <w:r w:rsidRPr="00206ACB">
        <w:t>numbers.</w:t>
      </w:r>
      <w:r w:rsidR="00AC466E" w:rsidRPr="00206ACB">
        <w:t xml:space="preserve"> </w:t>
      </w:r>
      <w:r w:rsidRPr="00206ACB">
        <w:t>In</w:t>
      </w:r>
      <w:r w:rsidR="00AC466E" w:rsidRPr="00206ACB">
        <w:t xml:space="preserve"> </w:t>
      </w:r>
      <w:r w:rsidRPr="00206ACB">
        <w:t>order</w:t>
      </w:r>
      <w:r w:rsidR="00AC466E" w:rsidRPr="00206ACB">
        <w:t xml:space="preserve"> </w:t>
      </w:r>
      <w:r w:rsidRPr="00206ACB">
        <w:t>to</w:t>
      </w:r>
      <w:r w:rsidR="00AC466E" w:rsidRPr="00206ACB">
        <w:t xml:space="preserve"> </w:t>
      </w:r>
      <w:r w:rsidRPr="00206ACB">
        <w:t>color</w:t>
      </w:r>
      <w:r w:rsidR="00AC466E" w:rsidRPr="00206ACB">
        <w:t xml:space="preserve"> </w:t>
      </w:r>
      <w:r w:rsidRPr="00206ACB">
        <w:t>each</w:t>
      </w:r>
      <w:r w:rsidR="00AC466E" w:rsidRPr="00206ACB">
        <w:t xml:space="preserve"> </w:t>
      </w:r>
      <w:r w:rsidRPr="00206ACB">
        <w:t>tile</w:t>
      </w:r>
      <w:r w:rsidR="00AC466E" w:rsidRPr="00206ACB">
        <w:t xml:space="preserve"> </w:t>
      </w:r>
      <w:r w:rsidRPr="00206ACB">
        <w:t>with</w:t>
      </w:r>
      <w:r w:rsidR="00AC466E" w:rsidRPr="00206ACB">
        <w:t xml:space="preserve"> </w:t>
      </w:r>
      <w:r w:rsidRPr="00206ACB">
        <w:t>a</w:t>
      </w:r>
      <w:r w:rsidR="00AC466E" w:rsidRPr="00206ACB">
        <w:t xml:space="preserve"> </w:t>
      </w:r>
      <w:r w:rsidRPr="00206ACB">
        <w:t>palette,</w:t>
      </w:r>
      <w:r w:rsidR="00AC466E" w:rsidRPr="00206ACB">
        <w:t xml:space="preserve"> </w:t>
      </w:r>
      <w:r w:rsidRPr="00206ACB">
        <w:t>we</w:t>
      </w:r>
      <w:r w:rsidR="00AC466E" w:rsidRPr="00206ACB">
        <w:t xml:space="preserve"> </w:t>
      </w:r>
      <w:r w:rsidRPr="00206ACB">
        <w:t>need</w:t>
      </w:r>
      <w:r w:rsidR="00AC466E" w:rsidRPr="00206ACB">
        <w:t xml:space="preserve"> </w:t>
      </w:r>
      <w:r w:rsidRPr="00206ACB">
        <w:t>a</w:t>
      </w:r>
      <w:r w:rsidR="00AC466E" w:rsidRPr="00206ACB">
        <w:t xml:space="preserve"> </w:t>
      </w:r>
      <w:r w:rsidRPr="00206ACB">
        <w:t>second</w:t>
      </w:r>
      <w:r w:rsidR="00AC466E" w:rsidRPr="00206ACB">
        <w:t xml:space="preserve"> </w:t>
      </w:r>
      <w:r w:rsidRPr="00206ACB">
        <w:t>type</w:t>
      </w:r>
      <w:r w:rsidR="00AC466E" w:rsidRPr="00206ACB">
        <w:t xml:space="preserve"> </w:t>
      </w:r>
      <w:r w:rsidRPr="00206ACB">
        <w:t>of</w:t>
      </w:r>
      <w:r w:rsidR="00AC466E" w:rsidRPr="00206ACB">
        <w:t xml:space="preserve"> </w:t>
      </w:r>
      <w:r w:rsidRPr="00206ACB">
        <w:t>table.</w:t>
      </w:r>
      <w:r w:rsidR="00AC466E" w:rsidRPr="00206ACB">
        <w:t xml:space="preserve"> </w:t>
      </w:r>
      <w:r w:rsidRPr="00206ACB">
        <w:t>At</w:t>
      </w:r>
      <w:r w:rsidR="00AC466E" w:rsidRPr="00206ACB">
        <w:t xml:space="preserve"> </w:t>
      </w:r>
      <w:r w:rsidRPr="00206ACB">
        <w:t>the</w:t>
      </w:r>
      <w:r w:rsidR="00AC466E" w:rsidRPr="00206ACB">
        <w:t xml:space="preserve"> </w:t>
      </w:r>
      <w:r w:rsidRPr="00206ACB">
        <w:t>end</w:t>
      </w:r>
      <w:r w:rsidR="00AC466E" w:rsidRPr="00206ACB">
        <w:t xml:space="preserve"> </w:t>
      </w:r>
      <w:r w:rsidRPr="00206ACB">
        <w:t>of</w:t>
      </w:r>
      <w:r w:rsidR="00AC466E" w:rsidRPr="00206ACB">
        <w:t xml:space="preserve"> </w:t>
      </w:r>
      <w:r w:rsidRPr="00206ACB">
        <w:t>each</w:t>
      </w:r>
      <w:r w:rsidR="00AC466E" w:rsidRPr="00206ACB">
        <w:t xml:space="preserve"> </w:t>
      </w:r>
      <w:r w:rsidRPr="00206ACB">
        <w:t>nametable</w:t>
      </w:r>
      <w:r w:rsidR="00AC466E" w:rsidRPr="00206ACB">
        <w:t xml:space="preserve"> </w:t>
      </w:r>
      <w:r w:rsidRPr="00206ACB">
        <w:t>is</w:t>
      </w:r>
      <w:r w:rsidR="00AC466E" w:rsidRPr="00206ACB">
        <w:t xml:space="preserve"> </w:t>
      </w:r>
      <w:r w:rsidRPr="00206ACB">
        <w:t>a</w:t>
      </w:r>
      <w:r w:rsidR="00AC466E" w:rsidRPr="00206ACB">
        <w:t xml:space="preserve"> </w:t>
      </w:r>
      <w:r w:rsidRPr="00206ACB">
        <w:t>64-byte</w:t>
      </w:r>
      <w:r w:rsidR="00AC466E" w:rsidRPr="00206ACB">
        <w:t xml:space="preserve"> </w:t>
      </w:r>
      <w:r w:rsidRPr="00206ACB">
        <w:t>region</w:t>
      </w:r>
      <w:r w:rsidR="00AC466E" w:rsidRPr="00206ACB">
        <w:t xml:space="preserve"> </w:t>
      </w:r>
      <w:r w:rsidRPr="00206ACB">
        <w:t>called</w:t>
      </w:r>
      <w:r w:rsidR="00AC466E" w:rsidRPr="00206ACB">
        <w:t xml:space="preserve"> </w:t>
      </w:r>
      <w:r w:rsidRPr="00206ACB">
        <w:t>an</w:t>
      </w:r>
      <w:r w:rsidR="00AC466E" w:rsidRPr="00206ACB">
        <w:t xml:space="preserve"> </w:t>
      </w:r>
      <w:r w:rsidRPr="00206ACB">
        <w:rPr>
          <w:rStyle w:val="Emphasis"/>
          <w:rFonts w:cstheme="minorHAnsi"/>
          <w:color w:val="111111"/>
          <w:szCs w:val="26"/>
        </w:rPr>
        <w:t>attribute</w:t>
      </w:r>
      <w:r w:rsidR="00AC466E" w:rsidRPr="00206ACB">
        <w:rPr>
          <w:rStyle w:val="Emphasis"/>
          <w:rFonts w:cstheme="minorHAnsi"/>
          <w:color w:val="111111"/>
          <w:szCs w:val="26"/>
        </w:rPr>
        <w:t xml:space="preserve"> </w:t>
      </w:r>
      <w:r w:rsidRPr="00206ACB">
        <w:rPr>
          <w:rStyle w:val="Emphasis"/>
          <w:rFonts w:cstheme="minorHAnsi"/>
          <w:color w:val="111111"/>
          <w:szCs w:val="26"/>
        </w:rPr>
        <w:t>table</w:t>
      </w:r>
      <w:r w:rsidRPr="00206ACB">
        <w:t>,</w:t>
      </w:r>
      <w:r w:rsidR="00AC466E" w:rsidRPr="00206ACB">
        <w:t xml:space="preserve"> </w:t>
      </w:r>
      <w:r w:rsidRPr="00206ACB">
        <w:t>which</w:t>
      </w:r>
      <w:r w:rsidR="00AC466E" w:rsidRPr="00206ACB">
        <w:t xml:space="preserve"> </w:t>
      </w:r>
      <w:r w:rsidRPr="00206ACB">
        <w:t>specifies</w:t>
      </w:r>
      <w:r w:rsidR="00AC466E" w:rsidRPr="00206ACB">
        <w:t xml:space="preserve"> </w:t>
      </w:r>
      <w:r w:rsidRPr="00206ACB">
        <w:t>which</w:t>
      </w:r>
      <w:r w:rsidR="00AC466E" w:rsidRPr="00206ACB">
        <w:t xml:space="preserve"> </w:t>
      </w:r>
      <w:r w:rsidRPr="00206ACB">
        <w:t>palette</w:t>
      </w:r>
      <w:r w:rsidR="00AC466E" w:rsidRPr="00206ACB">
        <w:t xml:space="preserve"> </w:t>
      </w:r>
      <w:r w:rsidRPr="00206ACB">
        <w:t>to</w:t>
      </w:r>
      <w:r w:rsidR="00AC466E" w:rsidRPr="00206ACB">
        <w:t xml:space="preserve"> </w:t>
      </w:r>
      <w:r w:rsidRPr="00206ACB">
        <w:t>use</w:t>
      </w:r>
      <w:r w:rsidR="00AC466E" w:rsidRPr="00206ACB">
        <w:t xml:space="preserve"> </w:t>
      </w:r>
      <w:r w:rsidRPr="00206ACB">
        <w:t>for</w:t>
      </w:r>
      <w:r w:rsidR="00AC466E" w:rsidRPr="00206ACB">
        <w:t xml:space="preserve"> </w:t>
      </w:r>
      <w:r w:rsidRPr="00206ACB">
        <w:t>each</w:t>
      </w:r>
      <w:r w:rsidR="00AC466E" w:rsidRPr="00206ACB">
        <w:t xml:space="preserve"> </w:t>
      </w:r>
      <w:r w:rsidRPr="00206ACB">
        <w:t>tile</w:t>
      </w:r>
      <w:r w:rsidR="00AC466E" w:rsidRPr="00206ACB">
        <w:t xml:space="preserve"> </w:t>
      </w:r>
      <w:r w:rsidRPr="00206ACB">
        <w:t>of</w:t>
      </w:r>
      <w:r w:rsidR="00AC466E" w:rsidRPr="00206ACB">
        <w:t xml:space="preserve"> </w:t>
      </w:r>
      <w:r w:rsidRPr="00206ACB">
        <w:t>background.</w:t>
      </w:r>
      <w:r w:rsidR="00AC466E" w:rsidRPr="00206ACB">
        <w:t xml:space="preserve"> </w:t>
      </w:r>
      <w:r w:rsidRPr="00206ACB">
        <w:t>960</w:t>
      </w:r>
      <w:r w:rsidR="00AC466E" w:rsidRPr="00206ACB">
        <w:t xml:space="preserve"> </w:t>
      </w:r>
      <w:r w:rsidRPr="00206ACB">
        <w:t>+</w:t>
      </w:r>
      <w:r w:rsidR="00AC466E" w:rsidRPr="00206ACB">
        <w:t xml:space="preserve"> </w:t>
      </w:r>
      <w:r w:rsidRPr="00206ACB">
        <w:t>64</w:t>
      </w:r>
      <w:r w:rsidR="00AC466E" w:rsidRPr="00206ACB">
        <w:t xml:space="preserve"> </w:t>
      </w:r>
      <w:r w:rsidRPr="00206ACB">
        <w:t>=</w:t>
      </w:r>
      <w:r w:rsidR="00AC466E" w:rsidRPr="00206ACB">
        <w:t xml:space="preserve"> </w:t>
      </w:r>
      <w:r w:rsidRPr="00206ACB">
        <w:t>1024</w:t>
      </w:r>
      <w:r w:rsidR="00AC466E" w:rsidRPr="00206ACB">
        <w:t xml:space="preserve"> </w:t>
      </w:r>
      <w:r w:rsidRPr="00206ACB">
        <w:t>bytes,</w:t>
      </w:r>
      <w:r w:rsidR="00AC466E" w:rsidRPr="00206ACB">
        <w:t xml:space="preserve"> </w:t>
      </w:r>
      <w:r w:rsidRPr="00206ACB">
        <w:t>so</w:t>
      </w:r>
      <w:r w:rsidR="00AC466E" w:rsidRPr="00206ACB">
        <w:t xml:space="preserve"> </w:t>
      </w:r>
      <w:r w:rsidRPr="00206ACB">
        <w:t>each</w:t>
      </w:r>
      <w:r w:rsidR="00AC466E" w:rsidRPr="00206ACB">
        <w:t xml:space="preserve"> </w:t>
      </w:r>
      <w:r w:rsidRPr="00206ACB">
        <w:t>nametable</w:t>
      </w:r>
      <w:r w:rsidR="00AC466E" w:rsidRPr="00206ACB">
        <w:t xml:space="preserve"> </w:t>
      </w:r>
      <w:r w:rsidRPr="00206ACB">
        <w:t>/</w:t>
      </w:r>
      <w:r w:rsidR="00AC466E" w:rsidRPr="00206ACB">
        <w:t xml:space="preserve"> </w:t>
      </w:r>
      <w:r w:rsidRPr="00206ACB">
        <w:t>attribute</w:t>
      </w:r>
      <w:r w:rsidR="00AC466E" w:rsidRPr="00206ACB">
        <w:t xml:space="preserve"> </w:t>
      </w:r>
      <w:r w:rsidRPr="00206ACB">
        <w:t>table</w:t>
      </w:r>
      <w:r w:rsidR="00AC466E" w:rsidRPr="00206ACB">
        <w:t xml:space="preserve"> </w:t>
      </w:r>
      <w:r w:rsidRPr="00206ACB">
        <w:t>pair</w:t>
      </w:r>
      <w:r w:rsidR="00AC466E" w:rsidRPr="00206ACB">
        <w:t xml:space="preserve"> </w:t>
      </w:r>
      <w:r w:rsidRPr="00206ACB">
        <w:t>takes</w:t>
      </w:r>
      <w:r w:rsidR="00AC466E" w:rsidRPr="00206ACB">
        <w:t xml:space="preserve"> </w:t>
      </w:r>
      <w:r w:rsidRPr="00206ACB">
        <w:t>one</w:t>
      </w:r>
      <w:r w:rsidR="00AC466E" w:rsidRPr="00206ACB">
        <w:t xml:space="preserve"> </w:t>
      </w:r>
      <w:r w:rsidRPr="00206ACB">
        <w:t>kilobyte</w:t>
      </w:r>
      <w:r w:rsidR="00AC466E" w:rsidRPr="00206ACB">
        <w:t xml:space="preserve"> </w:t>
      </w:r>
      <w:r w:rsidRPr="00206ACB">
        <w:t>of</w:t>
      </w:r>
      <w:r w:rsidR="00AC466E" w:rsidRPr="00206ACB">
        <w:t xml:space="preserve"> </w:t>
      </w:r>
      <w:r w:rsidRPr="00206ACB">
        <w:t>memory.</w:t>
      </w:r>
    </w:p>
    <w:p w14:paraId="6A35E5AD" w14:textId="22A5A82C" w:rsidR="001D3C14" w:rsidRPr="00206ACB" w:rsidRDefault="001D3C14" w:rsidP="00E05C69">
      <w:r w:rsidRPr="00206ACB">
        <w:t>Since</w:t>
      </w:r>
      <w:r w:rsidR="00AC466E" w:rsidRPr="00206ACB">
        <w:t xml:space="preserve"> </w:t>
      </w:r>
      <w:r w:rsidRPr="00206ACB">
        <w:t>the</w:t>
      </w:r>
      <w:r w:rsidR="00AC466E" w:rsidRPr="00206ACB">
        <w:t xml:space="preserve"> </w:t>
      </w:r>
      <w:r w:rsidRPr="00206ACB">
        <w:t>attribute</w:t>
      </w:r>
      <w:r w:rsidR="00AC466E" w:rsidRPr="00206ACB">
        <w:t xml:space="preserve"> </w:t>
      </w:r>
      <w:r w:rsidRPr="00206ACB">
        <w:t>table</w:t>
      </w:r>
      <w:r w:rsidR="00AC466E" w:rsidRPr="00206ACB">
        <w:t xml:space="preserve"> </w:t>
      </w:r>
      <w:r w:rsidRPr="00206ACB">
        <w:t>is</w:t>
      </w:r>
      <w:r w:rsidR="00AC466E" w:rsidRPr="00206ACB">
        <w:t xml:space="preserve"> </w:t>
      </w:r>
      <w:r w:rsidRPr="00206ACB">
        <w:t>only</w:t>
      </w:r>
      <w:r w:rsidR="00AC466E" w:rsidRPr="00206ACB">
        <w:t xml:space="preserve"> </w:t>
      </w:r>
      <w:r w:rsidRPr="00206ACB">
        <w:t>64</w:t>
      </w:r>
      <w:r w:rsidR="00AC466E" w:rsidRPr="00206ACB">
        <w:t xml:space="preserve"> </w:t>
      </w:r>
      <w:r w:rsidRPr="00206ACB">
        <w:t>bytes,</w:t>
      </w:r>
      <w:r w:rsidR="00AC466E" w:rsidRPr="00206ACB">
        <w:t xml:space="preserve"> </w:t>
      </w:r>
      <w:r w:rsidRPr="00206ACB">
        <w:t>there</w:t>
      </w:r>
      <w:r w:rsidR="00AC466E" w:rsidRPr="00206ACB">
        <w:t xml:space="preserve"> </w:t>
      </w:r>
      <w:r w:rsidRPr="00206ACB">
        <w:t>isn't</w:t>
      </w:r>
      <w:r w:rsidR="00AC466E" w:rsidRPr="00206ACB">
        <w:t xml:space="preserve"> </w:t>
      </w:r>
      <w:r w:rsidRPr="00206ACB">
        <w:t>enough</w:t>
      </w:r>
      <w:r w:rsidR="00AC466E" w:rsidRPr="00206ACB">
        <w:t xml:space="preserve"> </w:t>
      </w:r>
      <w:r w:rsidRPr="00206ACB">
        <w:t>space</w:t>
      </w:r>
      <w:r w:rsidR="00AC466E" w:rsidRPr="00206ACB">
        <w:t xml:space="preserve"> </w:t>
      </w:r>
      <w:r w:rsidRPr="00206ACB">
        <w:t>to</w:t>
      </w:r>
      <w:r w:rsidR="00AC466E" w:rsidRPr="00206ACB">
        <w:t xml:space="preserve"> </w:t>
      </w:r>
      <w:r w:rsidRPr="00206ACB">
        <w:t>specify</w:t>
      </w:r>
      <w:r w:rsidR="00AC466E" w:rsidRPr="00206ACB">
        <w:t xml:space="preserve"> </w:t>
      </w:r>
      <w:r w:rsidRPr="00206ACB">
        <w:t>a</w:t>
      </w:r>
      <w:r w:rsidR="00AC466E" w:rsidRPr="00206ACB">
        <w:t xml:space="preserve"> </w:t>
      </w:r>
      <w:r w:rsidRPr="00206ACB">
        <w:t>palette</w:t>
      </w:r>
      <w:r w:rsidR="00AC466E" w:rsidRPr="00206ACB">
        <w:t xml:space="preserve"> </w:t>
      </w:r>
      <w:r w:rsidRPr="00206ACB">
        <w:t>for</w:t>
      </w:r>
      <w:r w:rsidR="00AC466E" w:rsidRPr="00206ACB">
        <w:t xml:space="preserve"> </w:t>
      </w:r>
      <w:r w:rsidRPr="00206ACB">
        <w:t>each</w:t>
      </w:r>
      <w:r w:rsidR="00AC466E" w:rsidRPr="00206ACB">
        <w:t xml:space="preserve"> </w:t>
      </w:r>
      <w:r w:rsidRPr="00206ACB">
        <w:t>individual</w:t>
      </w:r>
      <w:r w:rsidR="00AC466E" w:rsidRPr="00206ACB">
        <w:t xml:space="preserve"> </w:t>
      </w:r>
      <w:r w:rsidRPr="00206ACB">
        <w:t>background</w:t>
      </w:r>
      <w:r w:rsidR="00AC466E" w:rsidRPr="00206ACB">
        <w:t xml:space="preserve"> </w:t>
      </w:r>
      <w:r w:rsidRPr="00206ACB">
        <w:t>tile.</w:t>
      </w:r>
      <w:r w:rsidR="00AC466E" w:rsidRPr="00206ACB">
        <w:t xml:space="preserve"> </w:t>
      </w:r>
      <w:r w:rsidRPr="00206ACB">
        <w:t>Instead,</w:t>
      </w:r>
      <w:r w:rsidR="00AC466E" w:rsidRPr="00206ACB">
        <w:t xml:space="preserve"> </w:t>
      </w:r>
      <w:r w:rsidRPr="00206ACB">
        <w:t>each</w:t>
      </w:r>
      <w:r w:rsidR="00AC466E" w:rsidRPr="00206ACB">
        <w:t xml:space="preserve"> </w:t>
      </w:r>
      <w:r w:rsidRPr="00206ACB">
        <w:t>byte</w:t>
      </w:r>
      <w:r w:rsidR="00AC466E" w:rsidRPr="00206ACB">
        <w:t xml:space="preserve"> </w:t>
      </w:r>
      <w:r w:rsidRPr="00206ACB">
        <w:t>of</w:t>
      </w:r>
      <w:r w:rsidR="00AC466E" w:rsidRPr="00206ACB">
        <w:t xml:space="preserve"> </w:t>
      </w:r>
      <w:r w:rsidRPr="00206ACB">
        <w:t>the</w:t>
      </w:r>
      <w:r w:rsidR="00AC466E" w:rsidRPr="00206ACB">
        <w:t xml:space="preserve"> </w:t>
      </w:r>
      <w:r w:rsidRPr="00206ACB">
        <w:t>attribute</w:t>
      </w:r>
      <w:r w:rsidR="00AC466E" w:rsidRPr="00206ACB">
        <w:t xml:space="preserve"> </w:t>
      </w:r>
      <w:r w:rsidRPr="00206ACB">
        <w:t>table</w:t>
      </w:r>
      <w:r w:rsidR="00AC466E" w:rsidRPr="00206ACB">
        <w:t xml:space="preserve"> </w:t>
      </w:r>
      <w:r w:rsidRPr="00206ACB">
        <w:t>specifies</w:t>
      </w:r>
      <w:r w:rsidR="00AC466E" w:rsidRPr="00206ACB">
        <w:t xml:space="preserve"> </w:t>
      </w:r>
      <w:r w:rsidRPr="00206ACB">
        <w:t>the</w:t>
      </w:r>
      <w:r w:rsidR="00AC466E" w:rsidRPr="00206ACB">
        <w:t xml:space="preserve"> </w:t>
      </w:r>
      <w:r w:rsidRPr="00206ACB">
        <w:t>palette</w:t>
      </w:r>
      <w:r w:rsidR="00AC466E" w:rsidRPr="00206ACB">
        <w:t xml:space="preserve"> </w:t>
      </w:r>
      <w:r w:rsidRPr="00206ACB">
        <w:t>colors</w:t>
      </w:r>
      <w:r w:rsidR="00AC466E" w:rsidRPr="00206ACB">
        <w:t xml:space="preserve"> </w:t>
      </w:r>
      <w:r w:rsidRPr="00206ACB">
        <w:t>for</w:t>
      </w:r>
      <w:r w:rsidR="00AC466E" w:rsidRPr="00206ACB">
        <w:t xml:space="preserve"> </w:t>
      </w:r>
      <w:r w:rsidRPr="00206ACB">
        <w:t>sixteen</w:t>
      </w:r>
      <w:r w:rsidR="00AC466E" w:rsidRPr="00206ACB">
        <w:t xml:space="preserve"> </w:t>
      </w:r>
      <w:r w:rsidRPr="00206ACB">
        <w:t>background</w:t>
      </w:r>
      <w:r w:rsidR="00AC466E" w:rsidRPr="00206ACB">
        <w:t xml:space="preserve"> </w:t>
      </w:r>
      <w:r w:rsidRPr="00206ACB">
        <w:t>tiles,</w:t>
      </w:r>
      <w:r w:rsidR="00AC466E" w:rsidRPr="00206ACB">
        <w:t xml:space="preserve"> </w:t>
      </w:r>
      <w:r w:rsidRPr="00206ACB">
        <w:t>in</w:t>
      </w:r>
      <w:r w:rsidR="00AC466E" w:rsidRPr="00206ACB">
        <w:t xml:space="preserve"> </w:t>
      </w:r>
      <w:r w:rsidRPr="00206ACB">
        <w:t>a</w:t>
      </w:r>
      <w:r w:rsidR="00AC466E" w:rsidRPr="00206ACB">
        <w:t xml:space="preserve"> </w:t>
      </w:r>
      <w:r w:rsidRPr="00206ACB">
        <w:t>four-by-four</w:t>
      </w:r>
      <w:r w:rsidR="00AC466E" w:rsidRPr="00206ACB">
        <w:t xml:space="preserve"> </w:t>
      </w:r>
      <w:r w:rsidRPr="00206ACB">
        <w:t>square.</w:t>
      </w:r>
      <w:r w:rsidR="00AC466E" w:rsidRPr="00206ACB">
        <w:t xml:space="preserve"> </w:t>
      </w:r>
      <w:r w:rsidRPr="00206ACB">
        <w:t>Bits</w:t>
      </w:r>
      <w:r w:rsidR="00AC466E" w:rsidRPr="00206ACB">
        <w:t xml:space="preserve"> </w:t>
      </w:r>
      <w:r w:rsidRPr="00206ACB">
        <w:t>0-1</w:t>
      </w:r>
      <w:r w:rsidR="00AC466E" w:rsidRPr="00206ACB">
        <w:t xml:space="preserve"> </w:t>
      </w:r>
      <w:r w:rsidRPr="00206ACB">
        <w:t>of</w:t>
      </w:r>
      <w:r w:rsidR="00AC466E" w:rsidRPr="00206ACB">
        <w:t xml:space="preserve"> </w:t>
      </w:r>
      <w:r w:rsidRPr="00206ACB">
        <w:t>each</w:t>
      </w:r>
      <w:r w:rsidR="00AC466E" w:rsidRPr="00206ACB">
        <w:t xml:space="preserve"> </w:t>
      </w:r>
      <w:r w:rsidRPr="00206ACB">
        <w:t>byte</w:t>
      </w:r>
      <w:r w:rsidR="00AC466E" w:rsidRPr="00206ACB">
        <w:t xml:space="preserve"> </w:t>
      </w:r>
      <w:r w:rsidRPr="00206ACB">
        <w:t>specify</w:t>
      </w:r>
      <w:r w:rsidR="00AC466E" w:rsidRPr="00206ACB">
        <w:t xml:space="preserve"> </w:t>
      </w:r>
      <w:r w:rsidRPr="00206ACB">
        <w:t>the</w:t>
      </w:r>
      <w:r w:rsidR="00AC466E" w:rsidRPr="00206ACB">
        <w:t xml:space="preserve"> </w:t>
      </w:r>
      <w:r w:rsidRPr="00206ACB">
        <w:t>palette</w:t>
      </w:r>
      <w:r w:rsidR="00AC466E" w:rsidRPr="00206ACB">
        <w:t xml:space="preserve"> </w:t>
      </w:r>
      <w:r w:rsidRPr="00206ACB">
        <w:t>used</w:t>
      </w:r>
      <w:r w:rsidR="00AC466E" w:rsidRPr="00206ACB">
        <w:t xml:space="preserve"> </w:t>
      </w:r>
      <w:r w:rsidRPr="00206ACB">
        <w:t>for</w:t>
      </w:r>
      <w:r w:rsidR="00AC466E" w:rsidRPr="00206ACB">
        <w:t xml:space="preserve"> </w:t>
      </w:r>
      <w:r w:rsidRPr="00206ACB">
        <w:t>the</w:t>
      </w:r>
      <w:r w:rsidR="00AC466E" w:rsidRPr="00206ACB">
        <w:t xml:space="preserve"> </w:t>
      </w:r>
      <w:r w:rsidRPr="00206ACB">
        <w:t>top</w:t>
      </w:r>
      <w:r w:rsidR="00AC466E" w:rsidRPr="00206ACB">
        <w:t xml:space="preserve"> </w:t>
      </w:r>
      <w:r w:rsidRPr="00206ACB">
        <w:t>left</w:t>
      </w:r>
      <w:r w:rsidR="00AC466E" w:rsidRPr="00206ACB">
        <w:t xml:space="preserve"> </w:t>
      </w:r>
      <w:r w:rsidRPr="00206ACB">
        <w:t>two-by-two</w:t>
      </w:r>
      <w:r w:rsidR="00AC466E" w:rsidRPr="00206ACB">
        <w:t xml:space="preserve"> </w:t>
      </w:r>
      <w:r w:rsidRPr="00206ACB">
        <w:t>portion</w:t>
      </w:r>
      <w:r w:rsidR="00AC466E" w:rsidRPr="00206ACB">
        <w:t xml:space="preserve"> </w:t>
      </w:r>
      <w:r w:rsidRPr="00206ACB">
        <w:t>of</w:t>
      </w:r>
      <w:r w:rsidR="00AC466E" w:rsidRPr="00206ACB">
        <w:t xml:space="preserve"> </w:t>
      </w:r>
      <w:r w:rsidRPr="00206ACB">
        <w:t>the</w:t>
      </w:r>
      <w:r w:rsidR="00AC466E" w:rsidRPr="00206ACB">
        <w:t xml:space="preserve"> </w:t>
      </w:r>
      <w:r w:rsidRPr="00206ACB">
        <w:t>four-by-four</w:t>
      </w:r>
      <w:r w:rsidR="00AC466E" w:rsidRPr="00206ACB">
        <w:t xml:space="preserve"> </w:t>
      </w:r>
      <w:r w:rsidRPr="00206ACB">
        <w:t>area,</w:t>
      </w:r>
      <w:r w:rsidR="00AC466E" w:rsidRPr="00206ACB">
        <w:t xml:space="preserve"> </w:t>
      </w:r>
      <w:r w:rsidRPr="00206ACB">
        <w:t>bits</w:t>
      </w:r>
      <w:r w:rsidR="00AC466E" w:rsidRPr="00206ACB">
        <w:t xml:space="preserve"> </w:t>
      </w:r>
      <w:r w:rsidRPr="00206ACB">
        <w:t>2-3</w:t>
      </w:r>
      <w:r w:rsidR="00AC466E" w:rsidRPr="00206ACB">
        <w:t xml:space="preserve"> </w:t>
      </w:r>
      <w:r w:rsidRPr="00206ACB">
        <w:t>the</w:t>
      </w:r>
      <w:r w:rsidR="00AC466E" w:rsidRPr="00206ACB">
        <w:t xml:space="preserve"> </w:t>
      </w:r>
      <w:r w:rsidRPr="00206ACB">
        <w:t>top</w:t>
      </w:r>
      <w:r w:rsidR="00AC466E" w:rsidRPr="00206ACB">
        <w:t xml:space="preserve"> </w:t>
      </w:r>
      <w:r w:rsidRPr="00206ACB">
        <w:t>right,</w:t>
      </w:r>
      <w:r w:rsidR="00AC466E" w:rsidRPr="00206ACB">
        <w:t xml:space="preserve"> </w:t>
      </w:r>
      <w:r w:rsidRPr="00206ACB">
        <w:t>bits</w:t>
      </w:r>
      <w:r w:rsidR="00AC466E" w:rsidRPr="00206ACB">
        <w:t xml:space="preserve"> </w:t>
      </w:r>
      <w:r w:rsidRPr="00206ACB">
        <w:t>4-5</w:t>
      </w:r>
      <w:r w:rsidR="00AC466E" w:rsidRPr="00206ACB">
        <w:t xml:space="preserve"> </w:t>
      </w:r>
      <w:r w:rsidRPr="00206ACB">
        <w:t>cover</w:t>
      </w:r>
      <w:r w:rsidR="00AC466E" w:rsidRPr="00206ACB">
        <w:t xml:space="preserve"> </w:t>
      </w:r>
      <w:r w:rsidRPr="00206ACB">
        <w:t>the</w:t>
      </w:r>
      <w:r w:rsidR="00AC466E" w:rsidRPr="00206ACB">
        <w:t xml:space="preserve"> </w:t>
      </w:r>
      <w:r w:rsidRPr="00206ACB">
        <w:t>bottom</w:t>
      </w:r>
      <w:r w:rsidR="00AC466E" w:rsidRPr="00206ACB">
        <w:t xml:space="preserve"> </w:t>
      </w:r>
      <w:r w:rsidRPr="00206ACB">
        <w:t>left</w:t>
      </w:r>
      <w:r w:rsidR="00AC466E" w:rsidRPr="00206ACB">
        <w:t xml:space="preserve"> </w:t>
      </w:r>
      <w:r w:rsidRPr="00206ACB">
        <w:t>and</w:t>
      </w:r>
      <w:r w:rsidR="00AC466E" w:rsidRPr="00206ACB">
        <w:t xml:space="preserve"> </w:t>
      </w:r>
      <w:r w:rsidRPr="00206ACB">
        <w:t>bits</w:t>
      </w:r>
      <w:r w:rsidR="00AC466E" w:rsidRPr="00206ACB">
        <w:t xml:space="preserve"> </w:t>
      </w:r>
      <w:r w:rsidRPr="00206ACB">
        <w:t>6-7</w:t>
      </w:r>
      <w:r w:rsidR="00AC466E" w:rsidRPr="00206ACB">
        <w:t xml:space="preserve"> </w:t>
      </w:r>
      <w:r w:rsidRPr="00206ACB">
        <w:t>select</w:t>
      </w:r>
      <w:r w:rsidR="00AC466E" w:rsidRPr="00206ACB">
        <w:t xml:space="preserve"> </w:t>
      </w:r>
      <w:r w:rsidRPr="00206ACB">
        <w:t>a</w:t>
      </w:r>
      <w:r w:rsidR="00AC466E" w:rsidRPr="00206ACB">
        <w:t xml:space="preserve"> </w:t>
      </w:r>
      <w:r w:rsidRPr="00206ACB">
        <w:t>palette</w:t>
      </w:r>
      <w:r w:rsidR="00AC466E" w:rsidRPr="00206ACB">
        <w:t xml:space="preserve"> </w:t>
      </w:r>
      <w:r w:rsidRPr="00206ACB">
        <w:t>for</w:t>
      </w:r>
      <w:r w:rsidR="00AC466E" w:rsidRPr="00206ACB">
        <w:t xml:space="preserve"> </w:t>
      </w:r>
      <w:r w:rsidRPr="00206ACB">
        <w:t>the</w:t>
      </w:r>
      <w:r w:rsidR="00AC466E" w:rsidRPr="00206ACB">
        <w:t xml:space="preserve"> </w:t>
      </w:r>
      <w:r w:rsidRPr="00206ACB">
        <w:t>bottom</w:t>
      </w:r>
      <w:r w:rsidR="00AC466E" w:rsidRPr="00206ACB">
        <w:t xml:space="preserve"> </w:t>
      </w:r>
      <w:r w:rsidRPr="00206ACB">
        <w:t>right.</w:t>
      </w:r>
      <w:r w:rsidR="00AC466E" w:rsidRPr="00206ACB">
        <w:t xml:space="preserve"> </w:t>
      </w:r>
      <w:r w:rsidRPr="00206ACB">
        <w:t>This</w:t>
      </w:r>
      <w:r w:rsidR="00AC466E" w:rsidRPr="00206ACB">
        <w:t xml:space="preserve"> </w:t>
      </w:r>
      <w:r w:rsidRPr="00206ACB">
        <w:t>means</w:t>
      </w:r>
      <w:r w:rsidR="00AC466E" w:rsidRPr="00206ACB">
        <w:t xml:space="preserve"> </w:t>
      </w:r>
      <w:r w:rsidRPr="00206ACB">
        <w:t>that</w:t>
      </w:r>
      <w:r w:rsidR="00AC466E" w:rsidRPr="00206ACB">
        <w:t xml:space="preserve"> </w:t>
      </w:r>
      <w:r w:rsidRPr="00206ACB">
        <w:t>in</w:t>
      </w:r>
      <w:r w:rsidR="00AC466E" w:rsidRPr="00206ACB">
        <w:t xml:space="preserve"> </w:t>
      </w:r>
      <w:r w:rsidRPr="00206ACB">
        <w:t>addition</w:t>
      </w:r>
      <w:r w:rsidR="00AC466E" w:rsidRPr="00206ACB">
        <w:t xml:space="preserve"> </w:t>
      </w:r>
      <w:r w:rsidRPr="00206ACB">
        <w:t>to</w:t>
      </w:r>
      <w:r w:rsidR="00AC466E" w:rsidRPr="00206ACB">
        <w:t xml:space="preserve"> </w:t>
      </w:r>
      <w:r w:rsidRPr="00206ACB">
        <w:t>background</w:t>
      </w:r>
      <w:r w:rsidR="00AC466E" w:rsidRPr="00206ACB">
        <w:t xml:space="preserve"> </w:t>
      </w:r>
      <w:r w:rsidRPr="00206ACB">
        <w:t>tiles</w:t>
      </w:r>
      <w:r w:rsidR="00AC466E" w:rsidRPr="00206ACB">
        <w:t xml:space="preserve"> </w:t>
      </w:r>
      <w:r w:rsidRPr="00206ACB">
        <w:t>being</w:t>
      </w:r>
      <w:r w:rsidR="00AC466E" w:rsidRPr="00206ACB">
        <w:t xml:space="preserve"> </w:t>
      </w:r>
      <w:r w:rsidRPr="00206ACB">
        <w:t>fixed</w:t>
      </w:r>
      <w:r w:rsidR="00AC466E" w:rsidRPr="00206ACB">
        <w:t xml:space="preserve"> </w:t>
      </w:r>
      <w:r w:rsidRPr="00206ACB">
        <w:t>to</w:t>
      </w:r>
      <w:r w:rsidR="00AC466E" w:rsidRPr="00206ACB">
        <w:t xml:space="preserve"> </w:t>
      </w:r>
      <w:r w:rsidRPr="00206ACB">
        <w:t>a</w:t>
      </w:r>
      <w:r w:rsidR="00AC466E" w:rsidRPr="00206ACB">
        <w:t xml:space="preserve"> </w:t>
      </w:r>
      <w:r w:rsidRPr="00206ACB">
        <w:t>grid,</w:t>
      </w:r>
      <w:r w:rsidR="00AC466E" w:rsidRPr="00206ACB">
        <w:t xml:space="preserve"> </w:t>
      </w:r>
      <w:r w:rsidRPr="00206ACB">
        <w:t>color</w:t>
      </w:r>
      <w:r w:rsidR="00AC466E" w:rsidRPr="00206ACB">
        <w:t xml:space="preserve"> </w:t>
      </w:r>
      <w:r w:rsidRPr="00206ACB">
        <w:t>information</w:t>
      </w:r>
      <w:r w:rsidR="00AC466E" w:rsidRPr="00206ACB">
        <w:t xml:space="preserve"> </w:t>
      </w:r>
      <w:r w:rsidRPr="00206ACB">
        <w:t>is</w:t>
      </w:r>
      <w:r w:rsidR="00AC466E" w:rsidRPr="00206ACB">
        <w:t xml:space="preserve"> </w:t>
      </w:r>
      <w:r w:rsidRPr="00206ACB">
        <w:t>tied</w:t>
      </w:r>
      <w:r w:rsidR="00AC466E" w:rsidRPr="00206ACB">
        <w:t xml:space="preserve"> </w:t>
      </w:r>
      <w:r w:rsidRPr="00206ACB">
        <w:t>to</w:t>
      </w:r>
      <w:r w:rsidR="00AC466E" w:rsidRPr="00206ACB">
        <w:t xml:space="preserve"> </w:t>
      </w:r>
      <w:r w:rsidRPr="00206ACB">
        <w:t>its</w:t>
      </w:r>
      <w:r w:rsidR="00AC466E" w:rsidRPr="00206ACB">
        <w:t xml:space="preserve"> </w:t>
      </w:r>
      <w:r w:rsidRPr="00206ACB">
        <w:t>own</w:t>
      </w:r>
      <w:r w:rsidR="00AC466E" w:rsidRPr="00206ACB">
        <w:t xml:space="preserve"> </w:t>
      </w:r>
      <w:r w:rsidRPr="00206ACB">
        <w:t>grid</w:t>
      </w:r>
      <w:r w:rsidR="00AC466E" w:rsidRPr="00206ACB">
        <w:t xml:space="preserve"> </w:t>
      </w:r>
      <w:r w:rsidRPr="00206ACB">
        <w:t>as</w:t>
      </w:r>
      <w:r w:rsidR="00AC466E" w:rsidRPr="00206ACB">
        <w:t xml:space="preserve"> </w:t>
      </w:r>
      <w:r w:rsidRPr="00206ACB">
        <w:t>well.</w:t>
      </w:r>
    </w:p>
    <w:p w14:paraId="1BE71FB8" w14:textId="77777777" w:rsidR="00115696" w:rsidRPr="00206ACB" w:rsidRDefault="001D3C14" w:rsidP="00E05C69">
      <w:pPr>
        <w:ind w:firstLine="0"/>
        <w:jc w:val="center"/>
        <w:rPr>
          <w:rFonts w:cstheme="minorHAnsi"/>
          <w:szCs w:val="26"/>
        </w:rPr>
      </w:pPr>
      <w:r w:rsidRPr="00206ACB">
        <w:rPr>
          <w:rFonts w:cstheme="minorHAnsi"/>
          <w:noProof/>
          <w:szCs w:val="26"/>
        </w:rPr>
        <w:drawing>
          <wp:inline distT="0" distB="0" distL="0" distR="0" wp14:anchorId="6965F42B" wp14:editId="63FC5F2F">
            <wp:extent cx="3568164" cy="2103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68164" cy="2103120"/>
                    </a:xfrm>
                    <a:prstGeom prst="rect">
                      <a:avLst/>
                    </a:prstGeom>
                    <a:noFill/>
                    <a:ln>
                      <a:noFill/>
                    </a:ln>
                  </pic:spPr>
                </pic:pic>
              </a:graphicData>
            </a:graphic>
          </wp:inline>
        </w:drawing>
      </w:r>
    </w:p>
    <w:p w14:paraId="30B8FD15" w14:textId="4E6B7440" w:rsidR="001D3C14" w:rsidRPr="00206ACB" w:rsidRDefault="001D3C14" w:rsidP="00E05C69">
      <w:pPr>
        <w:ind w:firstLine="0"/>
        <w:jc w:val="center"/>
        <w:rPr>
          <w:rFonts w:cstheme="minorHAnsi"/>
          <w:sz w:val="24"/>
          <w:szCs w:val="24"/>
        </w:rPr>
      </w:pPr>
      <w:r w:rsidRPr="00206ACB">
        <w:rPr>
          <w:rFonts w:cstheme="minorHAnsi"/>
          <w:sz w:val="24"/>
          <w:szCs w:val="24"/>
        </w:rPr>
        <w:t>An</w:t>
      </w:r>
      <w:r w:rsidR="00AC466E" w:rsidRPr="00206ACB">
        <w:rPr>
          <w:rFonts w:cstheme="minorHAnsi"/>
          <w:sz w:val="24"/>
          <w:szCs w:val="24"/>
        </w:rPr>
        <w:t xml:space="preserve"> </w:t>
      </w:r>
      <w:r w:rsidRPr="00206ACB">
        <w:rPr>
          <w:rFonts w:cstheme="minorHAnsi"/>
          <w:sz w:val="24"/>
          <w:szCs w:val="24"/>
        </w:rPr>
        <w:t>illustration</w:t>
      </w:r>
      <w:r w:rsidR="00AC466E" w:rsidRPr="00206ACB">
        <w:rPr>
          <w:rFonts w:cstheme="minorHAnsi"/>
          <w:sz w:val="24"/>
          <w:szCs w:val="24"/>
        </w:rPr>
        <w:t xml:space="preserve"> </w:t>
      </w:r>
      <w:r w:rsidRPr="00206ACB">
        <w:rPr>
          <w:rFonts w:cstheme="minorHAnsi"/>
          <w:sz w:val="24"/>
          <w:szCs w:val="24"/>
        </w:rPr>
        <w:t>of</w:t>
      </w:r>
      <w:r w:rsidR="00AC466E" w:rsidRPr="00206ACB">
        <w:rPr>
          <w:rFonts w:cstheme="minorHAnsi"/>
          <w:sz w:val="24"/>
          <w:szCs w:val="24"/>
        </w:rPr>
        <w:t xml:space="preserve"> </w:t>
      </w:r>
      <w:r w:rsidRPr="00206ACB">
        <w:rPr>
          <w:rFonts w:cstheme="minorHAnsi"/>
          <w:sz w:val="24"/>
          <w:szCs w:val="24"/>
        </w:rPr>
        <w:t>how</w:t>
      </w:r>
      <w:r w:rsidR="00AC466E" w:rsidRPr="00206ACB">
        <w:rPr>
          <w:rFonts w:cstheme="minorHAnsi"/>
          <w:sz w:val="24"/>
          <w:szCs w:val="24"/>
        </w:rPr>
        <w:t xml:space="preserve"> </w:t>
      </w:r>
      <w:r w:rsidRPr="00206ACB">
        <w:rPr>
          <w:rFonts w:cstheme="minorHAnsi"/>
          <w:sz w:val="24"/>
          <w:szCs w:val="24"/>
        </w:rPr>
        <w:t>each</w:t>
      </w:r>
      <w:r w:rsidR="00AC466E" w:rsidRPr="00206ACB">
        <w:rPr>
          <w:rFonts w:cstheme="minorHAnsi"/>
          <w:sz w:val="24"/>
          <w:szCs w:val="24"/>
        </w:rPr>
        <w:t xml:space="preserve"> </w:t>
      </w:r>
      <w:r w:rsidRPr="00206ACB">
        <w:rPr>
          <w:rFonts w:cstheme="minorHAnsi"/>
          <w:sz w:val="24"/>
          <w:szCs w:val="24"/>
        </w:rPr>
        <w:t>byte</w:t>
      </w:r>
      <w:r w:rsidR="00AC466E" w:rsidRPr="00206ACB">
        <w:rPr>
          <w:rFonts w:cstheme="minorHAnsi"/>
          <w:sz w:val="24"/>
          <w:szCs w:val="24"/>
        </w:rPr>
        <w:t xml:space="preserve"> </w:t>
      </w:r>
      <w:r w:rsidRPr="00206ACB">
        <w:rPr>
          <w:rFonts w:cstheme="minorHAnsi"/>
          <w:sz w:val="24"/>
          <w:szCs w:val="24"/>
        </w:rPr>
        <w:t>of</w:t>
      </w:r>
      <w:r w:rsidR="00AC466E" w:rsidRPr="00206ACB">
        <w:rPr>
          <w:rFonts w:cstheme="minorHAnsi"/>
          <w:sz w:val="24"/>
          <w:szCs w:val="24"/>
        </w:rPr>
        <w:t xml:space="preserve"> </w:t>
      </w:r>
      <w:r w:rsidRPr="00206ACB">
        <w:rPr>
          <w:rFonts w:cstheme="minorHAnsi"/>
          <w:sz w:val="24"/>
          <w:szCs w:val="24"/>
        </w:rPr>
        <w:t>the</w:t>
      </w:r>
      <w:r w:rsidR="00AC466E" w:rsidRPr="00206ACB">
        <w:rPr>
          <w:rFonts w:cstheme="minorHAnsi"/>
          <w:sz w:val="24"/>
          <w:szCs w:val="24"/>
        </w:rPr>
        <w:t xml:space="preserve"> </w:t>
      </w:r>
      <w:r w:rsidRPr="00206ACB">
        <w:rPr>
          <w:rFonts w:cstheme="minorHAnsi"/>
          <w:sz w:val="24"/>
          <w:szCs w:val="24"/>
        </w:rPr>
        <w:t>attribute</w:t>
      </w:r>
      <w:r w:rsidR="00AC466E" w:rsidRPr="00206ACB">
        <w:rPr>
          <w:rFonts w:cstheme="minorHAnsi"/>
          <w:sz w:val="24"/>
          <w:szCs w:val="24"/>
        </w:rPr>
        <w:t xml:space="preserve"> </w:t>
      </w:r>
      <w:r w:rsidRPr="00206ACB">
        <w:rPr>
          <w:rFonts w:cstheme="minorHAnsi"/>
          <w:sz w:val="24"/>
          <w:szCs w:val="24"/>
        </w:rPr>
        <w:t>table</w:t>
      </w:r>
      <w:r w:rsidR="00AC466E" w:rsidRPr="00206ACB">
        <w:rPr>
          <w:rFonts w:cstheme="minorHAnsi"/>
          <w:sz w:val="24"/>
          <w:szCs w:val="24"/>
        </w:rPr>
        <w:t xml:space="preserve"> </w:t>
      </w:r>
      <w:r w:rsidRPr="00206ACB">
        <w:rPr>
          <w:rFonts w:cstheme="minorHAnsi"/>
          <w:sz w:val="24"/>
          <w:szCs w:val="24"/>
        </w:rPr>
        <w:t>determines</w:t>
      </w:r>
      <w:r w:rsidR="00AC466E" w:rsidRPr="00206ACB">
        <w:rPr>
          <w:rFonts w:cstheme="minorHAnsi"/>
          <w:sz w:val="24"/>
          <w:szCs w:val="24"/>
        </w:rPr>
        <w:t xml:space="preserve"> </w:t>
      </w:r>
      <w:r w:rsidRPr="00206ACB">
        <w:rPr>
          <w:rFonts w:cstheme="minorHAnsi"/>
          <w:sz w:val="24"/>
          <w:szCs w:val="24"/>
        </w:rPr>
        <w:t>palettes</w:t>
      </w:r>
      <w:r w:rsidR="00AC466E" w:rsidRPr="00206ACB">
        <w:rPr>
          <w:rFonts w:cstheme="minorHAnsi"/>
          <w:sz w:val="24"/>
          <w:szCs w:val="24"/>
        </w:rPr>
        <w:t xml:space="preserve"> </w:t>
      </w:r>
      <w:r w:rsidRPr="00206ACB">
        <w:rPr>
          <w:rFonts w:cstheme="minorHAnsi"/>
          <w:sz w:val="24"/>
          <w:szCs w:val="24"/>
        </w:rPr>
        <w:t>for</w:t>
      </w:r>
      <w:r w:rsidR="00AC466E" w:rsidRPr="00206ACB">
        <w:rPr>
          <w:rFonts w:cstheme="minorHAnsi"/>
          <w:sz w:val="24"/>
          <w:szCs w:val="24"/>
        </w:rPr>
        <w:t xml:space="preserve"> </w:t>
      </w:r>
      <w:r w:rsidRPr="00206ACB">
        <w:rPr>
          <w:rFonts w:cstheme="minorHAnsi"/>
          <w:sz w:val="24"/>
          <w:szCs w:val="24"/>
        </w:rPr>
        <w:t>sixteen</w:t>
      </w:r>
      <w:r w:rsidR="00AC466E" w:rsidRPr="00206ACB">
        <w:rPr>
          <w:rFonts w:cstheme="minorHAnsi"/>
          <w:sz w:val="24"/>
          <w:szCs w:val="24"/>
        </w:rPr>
        <w:t xml:space="preserve"> </w:t>
      </w:r>
      <w:r w:rsidRPr="00206ACB">
        <w:rPr>
          <w:rFonts w:cstheme="minorHAnsi"/>
          <w:sz w:val="24"/>
          <w:szCs w:val="24"/>
        </w:rPr>
        <w:t>background</w:t>
      </w:r>
      <w:r w:rsidR="00AC466E" w:rsidRPr="00206ACB">
        <w:rPr>
          <w:rFonts w:cstheme="minorHAnsi"/>
          <w:sz w:val="24"/>
          <w:szCs w:val="24"/>
        </w:rPr>
        <w:t xml:space="preserve"> </w:t>
      </w:r>
      <w:r w:rsidRPr="00206ACB">
        <w:rPr>
          <w:rFonts w:cstheme="minorHAnsi"/>
          <w:sz w:val="24"/>
          <w:szCs w:val="24"/>
        </w:rPr>
        <w:t>tiles.</w:t>
      </w:r>
    </w:p>
    <w:p w14:paraId="43D1E34C" w14:textId="60291155" w:rsidR="001D3C14" w:rsidRPr="00206ACB" w:rsidRDefault="001D3C14" w:rsidP="00E05C69">
      <w:r w:rsidRPr="00206ACB">
        <w:t>As</w:t>
      </w:r>
      <w:r w:rsidR="00AC466E" w:rsidRPr="00206ACB">
        <w:t xml:space="preserve"> </w:t>
      </w:r>
      <w:r w:rsidRPr="00206ACB">
        <w:t>a</w:t>
      </w:r>
      <w:r w:rsidR="00AC466E" w:rsidRPr="00206ACB">
        <w:t xml:space="preserve"> </w:t>
      </w:r>
      <w:r w:rsidRPr="00206ACB">
        <w:t>consequence</w:t>
      </w:r>
      <w:r w:rsidR="00AC466E" w:rsidRPr="00206ACB">
        <w:t xml:space="preserve"> </w:t>
      </w:r>
      <w:r w:rsidRPr="00206ACB">
        <w:t>of</w:t>
      </w:r>
      <w:r w:rsidR="00AC466E" w:rsidRPr="00206ACB">
        <w:t xml:space="preserve"> </w:t>
      </w:r>
      <w:r w:rsidRPr="00206ACB">
        <w:t>attribute</w:t>
      </w:r>
      <w:r w:rsidR="00AC466E" w:rsidRPr="00206ACB">
        <w:t xml:space="preserve"> </w:t>
      </w:r>
      <w:r w:rsidRPr="00206ACB">
        <w:t>table</w:t>
      </w:r>
      <w:r w:rsidR="00AC466E" w:rsidRPr="00206ACB">
        <w:t xml:space="preserve"> </w:t>
      </w:r>
      <w:r w:rsidRPr="00206ACB">
        <w:t>limitations,</w:t>
      </w:r>
      <w:r w:rsidR="00AC466E" w:rsidRPr="00206ACB">
        <w:t xml:space="preserve"> </w:t>
      </w:r>
      <w:r w:rsidRPr="00206ACB">
        <w:t>background</w:t>
      </w:r>
      <w:r w:rsidR="00AC466E" w:rsidRPr="00206ACB">
        <w:t xml:space="preserve"> </w:t>
      </w:r>
      <w:r w:rsidRPr="00206ACB">
        <w:t>objects</w:t>
      </w:r>
      <w:r w:rsidR="00AC466E" w:rsidRPr="00206ACB">
        <w:t xml:space="preserve"> </w:t>
      </w:r>
      <w:r w:rsidRPr="00206ACB">
        <w:t>are</w:t>
      </w:r>
      <w:r w:rsidR="00AC466E" w:rsidRPr="00206ACB">
        <w:t xml:space="preserve"> </w:t>
      </w:r>
      <w:r w:rsidRPr="00206ACB">
        <w:t>generally</w:t>
      </w:r>
      <w:r w:rsidR="00AC466E" w:rsidRPr="00206ACB">
        <w:t xml:space="preserve"> </w:t>
      </w:r>
      <w:r w:rsidRPr="00206ACB">
        <w:t>drawn</w:t>
      </w:r>
      <w:r w:rsidR="00AC466E" w:rsidRPr="00206ACB">
        <w:t xml:space="preserve"> </w:t>
      </w:r>
      <w:r w:rsidRPr="00206ACB">
        <w:t>in</w:t>
      </w:r>
      <w:r w:rsidR="00AC466E" w:rsidRPr="00206ACB">
        <w:t xml:space="preserve"> </w:t>
      </w:r>
      <w:r w:rsidRPr="00206ACB">
        <w:t>2x2</w:t>
      </w:r>
      <w:r w:rsidR="00AC466E" w:rsidRPr="00206ACB">
        <w:t xml:space="preserve"> </w:t>
      </w:r>
      <w:r w:rsidRPr="00206ACB">
        <w:t>tile</w:t>
      </w:r>
      <w:r w:rsidR="00AC466E" w:rsidRPr="00206ACB">
        <w:t xml:space="preserve"> </w:t>
      </w:r>
      <w:r w:rsidRPr="00206ACB">
        <w:t>units.</w:t>
      </w:r>
      <w:r w:rsidR="00AC466E" w:rsidRPr="00206ACB">
        <w:t xml:space="preserve"> </w:t>
      </w:r>
      <w:r w:rsidRPr="00206ACB">
        <w:t>We</w:t>
      </w:r>
      <w:r w:rsidR="00AC466E" w:rsidRPr="00206ACB">
        <w:t xml:space="preserve"> </w:t>
      </w:r>
      <w:r w:rsidRPr="00206ACB">
        <w:t>call</w:t>
      </w:r>
      <w:r w:rsidR="00AC466E" w:rsidRPr="00206ACB">
        <w:t xml:space="preserve"> </w:t>
      </w:r>
      <w:r w:rsidRPr="00206ACB">
        <w:t>these</w:t>
      </w:r>
      <w:r w:rsidR="00AC466E" w:rsidRPr="00206ACB">
        <w:t xml:space="preserve"> </w:t>
      </w:r>
      <w:r w:rsidRPr="00206ACB">
        <w:t>larger</w:t>
      </w:r>
      <w:r w:rsidR="00AC466E" w:rsidRPr="00206ACB">
        <w:t xml:space="preserve"> </w:t>
      </w:r>
      <w:r w:rsidRPr="00206ACB">
        <w:t>objects</w:t>
      </w:r>
      <w:r w:rsidR="00AC466E" w:rsidRPr="00206ACB">
        <w:t xml:space="preserve"> </w:t>
      </w:r>
      <w:r w:rsidRPr="00206ACB">
        <w:rPr>
          <w:rStyle w:val="Emphasis"/>
          <w:rFonts w:cstheme="minorHAnsi"/>
          <w:color w:val="111111"/>
          <w:szCs w:val="26"/>
        </w:rPr>
        <w:t>metatiles</w:t>
      </w:r>
      <w:r w:rsidRPr="00206ACB">
        <w:t>.</w:t>
      </w:r>
    </w:p>
    <w:p w14:paraId="1EBDDD5C" w14:textId="77777777" w:rsidR="00115696" w:rsidRPr="00206ACB" w:rsidRDefault="001D3C14" w:rsidP="00E05C69">
      <w:pPr>
        <w:ind w:firstLine="0"/>
        <w:jc w:val="center"/>
        <w:rPr>
          <w:rFonts w:cstheme="minorHAnsi"/>
          <w:szCs w:val="26"/>
        </w:rPr>
      </w:pPr>
      <w:r w:rsidRPr="00206ACB">
        <w:rPr>
          <w:rFonts w:cstheme="minorHAnsi"/>
          <w:noProof/>
          <w:szCs w:val="26"/>
        </w:rPr>
        <w:drawing>
          <wp:inline distT="0" distB="0" distL="0" distR="0" wp14:anchorId="075503B2" wp14:editId="6D2822C3">
            <wp:extent cx="1807170" cy="182880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07170" cy="1828800"/>
                    </a:xfrm>
                    <a:prstGeom prst="rect">
                      <a:avLst/>
                    </a:prstGeom>
                    <a:noFill/>
                    <a:ln>
                      <a:noFill/>
                    </a:ln>
                  </pic:spPr>
                </pic:pic>
              </a:graphicData>
            </a:graphic>
          </wp:inline>
        </w:drawing>
      </w:r>
    </w:p>
    <w:p w14:paraId="6609BE30" w14:textId="4921560E" w:rsidR="001D3C14" w:rsidRPr="00206ACB" w:rsidRDefault="001D3C14" w:rsidP="00E05C69">
      <w:pPr>
        <w:ind w:firstLine="0"/>
        <w:jc w:val="center"/>
        <w:rPr>
          <w:rFonts w:cstheme="minorHAnsi"/>
          <w:szCs w:val="26"/>
        </w:rPr>
      </w:pPr>
      <w:r w:rsidRPr="00206ACB">
        <w:rPr>
          <w:rFonts w:cstheme="minorHAnsi"/>
          <w:szCs w:val="26"/>
        </w:rPr>
        <w:t>The</w:t>
      </w:r>
      <w:r w:rsidR="00AC466E" w:rsidRPr="00206ACB">
        <w:rPr>
          <w:rFonts w:cstheme="minorHAnsi"/>
          <w:szCs w:val="26"/>
        </w:rPr>
        <w:t xml:space="preserve"> </w:t>
      </w:r>
      <w:r w:rsidRPr="00206ACB">
        <w:rPr>
          <w:rFonts w:cstheme="minorHAnsi"/>
          <w:szCs w:val="26"/>
        </w:rPr>
        <w:t>question</w:t>
      </w:r>
      <w:r w:rsidR="00AC466E" w:rsidRPr="00206ACB">
        <w:rPr>
          <w:rFonts w:cstheme="minorHAnsi"/>
          <w:szCs w:val="26"/>
        </w:rPr>
        <w:t xml:space="preserve"> </w:t>
      </w:r>
      <w:r w:rsidRPr="00206ACB">
        <w:rPr>
          <w:rFonts w:cstheme="minorHAnsi"/>
          <w:szCs w:val="26"/>
        </w:rPr>
        <w:t>mark</w:t>
      </w:r>
      <w:r w:rsidR="00AC466E" w:rsidRPr="00206ACB">
        <w:rPr>
          <w:rFonts w:cstheme="minorHAnsi"/>
          <w:szCs w:val="26"/>
        </w:rPr>
        <w:t xml:space="preserve"> </w:t>
      </w:r>
      <w:r w:rsidRPr="00206ACB">
        <w:rPr>
          <w:rFonts w:cstheme="minorHAnsi"/>
          <w:szCs w:val="26"/>
        </w:rPr>
        <w:t>(?)</w:t>
      </w:r>
      <w:r w:rsidR="00AC466E" w:rsidRPr="00206ACB">
        <w:rPr>
          <w:rFonts w:cstheme="minorHAnsi"/>
          <w:szCs w:val="26"/>
        </w:rPr>
        <w:t xml:space="preserve"> </w:t>
      </w:r>
      <w:r w:rsidRPr="00206ACB">
        <w:rPr>
          <w:rFonts w:cstheme="minorHAnsi"/>
          <w:szCs w:val="26"/>
        </w:rPr>
        <w:t>block</w:t>
      </w:r>
      <w:r w:rsidR="00AC466E" w:rsidRPr="00206ACB">
        <w:rPr>
          <w:rFonts w:cstheme="minorHAnsi"/>
          <w:szCs w:val="26"/>
        </w:rPr>
        <w:t xml:space="preserve"> </w:t>
      </w:r>
      <w:r w:rsidRPr="00206ACB">
        <w:rPr>
          <w:rFonts w:cstheme="minorHAnsi"/>
          <w:szCs w:val="26"/>
        </w:rPr>
        <w:t>from</w:t>
      </w:r>
      <w:r w:rsidR="00AC466E" w:rsidRPr="00206ACB">
        <w:rPr>
          <w:rFonts w:cstheme="minorHAnsi"/>
          <w:szCs w:val="26"/>
        </w:rPr>
        <w:t xml:space="preserve"> </w:t>
      </w:r>
      <w:r w:rsidRPr="00206ACB">
        <w:rPr>
          <w:rStyle w:val="Emphasis"/>
          <w:rFonts w:cstheme="minorHAnsi"/>
          <w:szCs w:val="26"/>
        </w:rPr>
        <w:t>Super</w:t>
      </w:r>
      <w:r w:rsidR="00AC466E" w:rsidRPr="00206ACB">
        <w:rPr>
          <w:rStyle w:val="Emphasis"/>
          <w:rFonts w:cstheme="minorHAnsi"/>
          <w:szCs w:val="26"/>
        </w:rPr>
        <w:t xml:space="preserve"> </w:t>
      </w:r>
      <w:r w:rsidRPr="00206ACB">
        <w:rPr>
          <w:rStyle w:val="Emphasis"/>
          <w:rFonts w:cstheme="minorHAnsi"/>
          <w:szCs w:val="26"/>
        </w:rPr>
        <w:t>Mario</w:t>
      </w:r>
      <w:r w:rsidR="00AC466E" w:rsidRPr="00206ACB">
        <w:rPr>
          <w:rStyle w:val="Emphasis"/>
          <w:rFonts w:cstheme="minorHAnsi"/>
          <w:szCs w:val="26"/>
        </w:rPr>
        <w:t xml:space="preserve"> </w:t>
      </w:r>
      <w:r w:rsidRPr="00206ACB">
        <w:rPr>
          <w:rStyle w:val="Emphasis"/>
          <w:rFonts w:cstheme="minorHAnsi"/>
          <w:szCs w:val="26"/>
        </w:rPr>
        <w:t>Bros.</w:t>
      </w:r>
      <w:r w:rsidRPr="00206ACB">
        <w:rPr>
          <w:rFonts w:cstheme="minorHAnsi"/>
          <w:szCs w:val="26"/>
        </w:rPr>
        <w:t>,</w:t>
      </w:r>
      <w:r w:rsidR="00AC466E" w:rsidRPr="00206ACB">
        <w:rPr>
          <w:rFonts w:cstheme="minorHAnsi"/>
          <w:szCs w:val="26"/>
        </w:rPr>
        <w:t xml:space="preserve"> </w:t>
      </w:r>
      <w:r w:rsidRPr="00206ACB">
        <w:rPr>
          <w:rFonts w:cstheme="minorHAnsi"/>
          <w:szCs w:val="26"/>
        </w:rPr>
        <w:t>an</w:t>
      </w:r>
      <w:r w:rsidR="00AC466E" w:rsidRPr="00206ACB">
        <w:rPr>
          <w:rFonts w:cstheme="minorHAnsi"/>
          <w:szCs w:val="26"/>
        </w:rPr>
        <w:t xml:space="preserve"> </w:t>
      </w:r>
      <w:r w:rsidRPr="00206ACB">
        <w:rPr>
          <w:rFonts w:cstheme="minorHAnsi"/>
          <w:szCs w:val="26"/>
        </w:rPr>
        <w:t>example</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a</w:t>
      </w:r>
      <w:r w:rsidR="00AC466E" w:rsidRPr="00206ACB">
        <w:rPr>
          <w:rFonts w:cstheme="minorHAnsi"/>
          <w:szCs w:val="26"/>
        </w:rPr>
        <w:t xml:space="preserve"> </w:t>
      </w:r>
      <w:r w:rsidRPr="00206ACB">
        <w:rPr>
          <w:rFonts w:cstheme="minorHAnsi"/>
          <w:szCs w:val="26"/>
        </w:rPr>
        <w:t>metatile.</w:t>
      </w:r>
    </w:p>
    <w:p w14:paraId="1ED220A4" w14:textId="14B12D1C" w:rsidR="001D3C14" w:rsidRPr="00206ACB" w:rsidRDefault="001D3C14" w:rsidP="00E05C69">
      <w:r w:rsidRPr="00206ACB">
        <w:t>The</w:t>
      </w:r>
      <w:r w:rsidR="00AC466E" w:rsidRPr="00206ACB">
        <w:t xml:space="preserve"> </w:t>
      </w:r>
      <w:r w:rsidRPr="00206ACB">
        <w:t>attribute</w:t>
      </w:r>
      <w:r w:rsidR="00AC466E" w:rsidRPr="00206ACB">
        <w:t xml:space="preserve"> </w:t>
      </w:r>
      <w:r w:rsidRPr="00206ACB">
        <w:t>table</w:t>
      </w:r>
      <w:r w:rsidR="00AC466E" w:rsidRPr="00206ACB">
        <w:t xml:space="preserve"> </w:t>
      </w:r>
      <w:r w:rsidRPr="00206ACB">
        <w:t>grid</w:t>
      </w:r>
      <w:r w:rsidR="00AC466E" w:rsidRPr="00206ACB">
        <w:t xml:space="preserve"> </w:t>
      </w:r>
      <w:r w:rsidRPr="00206ACB">
        <w:t>is</w:t>
      </w:r>
      <w:r w:rsidR="00AC466E" w:rsidRPr="00206ACB">
        <w:t xml:space="preserve"> </w:t>
      </w:r>
      <w:r w:rsidRPr="00206ACB">
        <w:t>also</w:t>
      </w:r>
      <w:r w:rsidR="00AC466E" w:rsidRPr="00206ACB">
        <w:t xml:space="preserve"> </w:t>
      </w:r>
      <w:r w:rsidRPr="00206ACB">
        <w:t>the</w:t>
      </w:r>
      <w:r w:rsidR="00AC466E" w:rsidRPr="00206ACB">
        <w:t xml:space="preserve"> </w:t>
      </w:r>
      <w:r w:rsidRPr="00206ACB">
        <w:t>reason</w:t>
      </w:r>
      <w:r w:rsidR="00AC466E" w:rsidRPr="00206ACB">
        <w:t xml:space="preserve"> </w:t>
      </w:r>
      <w:r w:rsidRPr="00206ACB">
        <w:t>why</w:t>
      </w:r>
      <w:r w:rsidR="00AC466E" w:rsidRPr="00206ACB">
        <w:t xml:space="preserve"> </w:t>
      </w:r>
      <w:r w:rsidRPr="00206ACB">
        <w:t>few</w:t>
      </w:r>
      <w:r w:rsidR="00AC466E" w:rsidRPr="00206ACB">
        <w:t xml:space="preserve"> </w:t>
      </w:r>
      <w:r w:rsidRPr="00206ACB">
        <w:t>NES</w:t>
      </w:r>
      <w:r w:rsidR="00AC466E" w:rsidRPr="00206ACB">
        <w:t xml:space="preserve"> </w:t>
      </w:r>
      <w:r w:rsidRPr="00206ACB">
        <w:t>games</w:t>
      </w:r>
      <w:r w:rsidR="00AC466E" w:rsidRPr="00206ACB">
        <w:t xml:space="preserve"> </w:t>
      </w:r>
      <w:r w:rsidRPr="00206ACB">
        <w:t>use</w:t>
      </w:r>
      <w:r w:rsidR="00AC466E" w:rsidRPr="00206ACB">
        <w:t xml:space="preserve"> </w:t>
      </w:r>
      <w:r w:rsidRPr="00206ACB">
        <w:t>an</w:t>
      </w:r>
      <w:r w:rsidR="00AC466E" w:rsidRPr="00206ACB">
        <w:t xml:space="preserve"> </w:t>
      </w:r>
      <w:r w:rsidRPr="00206ACB">
        <w:t>"isometric",</w:t>
      </w:r>
      <w:r w:rsidR="00AC466E" w:rsidRPr="00206ACB">
        <w:t xml:space="preserve"> </w:t>
      </w:r>
      <w:r w:rsidRPr="00206ACB">
        <w:t>or</w:t>
      </w:r>
      <w:r w:rsidR="00AC466E" w:rsidRPr="00206ACB">
        <w:t xml:space="preserve"> </w:t>
      </w:r>
      <w:r w:rsidRPr="00206ACB">
        <w:t>angled,</w:t>
      </w:r>
      <w:r w:rsidR="00AC466E" w:rsidRPr="00206ACB">
        <w:t xml:space="preserve"> </w:t>
      </w:r>
      <w:r w:rsidRPr="00206ACB">
        <w:t>display.</w:t>
      </w:r>
      <w:r w:rsidR="00AC466E" w:rsidRPr="00206ACB">
        <w:t xml:space="preserve"> </w:t>
      </w:r>
      <w:r w:rsidRPr="00206ACB">
        <w:t>Trying</w:t>
      </w:r>
      <w:r w:rsidR="00AC466E" w:rsidRPr="00206ACB">
        <w:t xml:space="preserve"> </w:t>
      </w:r>
      <w:r w:rsidRPr="00206ACB">
        <w:t>to</w:t>
      </w:r>
      <w:r w:rsidR="00AC466E" w:rsidRPr="00206ACB">
        <w:t xml:space="preserve"> </w:t>
      </w:r>
      <w:r w:rsidRPr="00206ACB">
        <w:t>draw</w:t>
      </w:r>
      <w:r w:rsidR="00AC466E" w:rsidRPr="00206ACB">
        <w:t xml:space="preserve"> </w:t>
      </w:r>
      <w:r w:rsidRPr="00206ACB">
        <w:t>backgrounds</w:t>
      </w:r>
      <w:r w:rsidR="00AC466E" w:rsidRPr="00206ACB">
        <w:t xml:space="preserve"> </w:t>
      </w:r>
      <w:r w:rsidRPr="00206ACB">
        <w:t>at</w:t>
      </w:r>
      <w:r w:rsidR="00AC466E" w:rsidRPr="00206ACB">
        <w:t xml:space="preserve"> </w:t>
      </w:r>
      <w:r w:rsidRPr="00206ACB">
        <w:t>an</w:t>
      </w:r>
      <w:r w:rsidR="00AC466E" w:rsidRPr="00206ACB">
        <w:t xml:space="preserve"> </w:t>
      </w:r>
      <w:r w:rsidRPr="00206ACB">
        <w:t>angle</w:t>
      </w:r>
      <w:r w:rsidR="00AC466E" w:rsidRPr="00206ACB">
        <w:t xml:space="preserve"> </w:t>
      </w:r>
      <w:r w:rsidRPr="00206ACB">
        <w:t>can</w:t>
      </w:r>
      <w:r w:rsidR="00AC466E" w:rsidRPr="00206ACB">
        <w:t xml:space="preserve"> </w:t>
      </w:r>
      <w:r w:rsidRPr="00206ACB">
        <w:t>cause</w:t>
      </w:r>
      <w:r w:rsidR="00AC466E" w:rsidRPr="00206ACB">
        <w:t xml:space="preserve"> </w:t>
      </w:r>
      <w:r w:rsidRPr="00206ACB">
        <w:t>color</w:t>
      </w:r>
      <w:r w:rsidR="00AC466E" w:rsidRPr="00206ACB">
        <w:t xml:space="preserve"> </w:t>
      </w:r>
      <w:r w:rsidRPr="00206ACB">
        <w:t>glitches</w:t>
      </w:r>
      <w:r w:rsidR="00AC466E" w:rsidRPr="00206ACB">
        <w:t xml:space="preserve"> </w:t>
      </w:r>
      <w:r w:rsidRPr="00206ACB">
        <w:t>when</w:t>
      </w:r>
      <w:r w:rsidR="00AC466E" w:rsidRPr="00206ACB">
        <w:t xml:space="preserve"> </w:t>
      </w:r>
      <w:r w:rsidRPr="00206ACB">
        <w:t>a</w:t>
      </w:r>
      <w:r w:rsidR="00AC466E" w:rsidRPr="00206ACB">
        <w:t xml:space="preserve"> </w:t>
      </w:r>
      <w:r w:rsidRPr="00206ACB">
        <w:t>large</w:t>
      </w:r>
      <w:r w:rsidR="00AC466E" w:rsidRPr="00206ACB">
        <w:t xml:space="preserve"> </w:t>
      </w:r>
      <w:r w:rsidRPr="00206ACB">
        <w:t>background</w:t>
      </w:r>
      <w:r w:rsidR="00AC466E" w:rsidRPr="00206ACB">
        <w:t xml:space="preserve"> </w:t>
      </w:r>
      <w:r w:rsidRPr="00206ACB">
        <w:t>section</w:t>
      </w:r>
      <w:r w:rsidR="00AC466E" w:rsidRPr="00206ACB">
        <w:t xml:space="preserve"> </w:t>
      </w:r>
      <w:r w:rsidRPr="00206ACB">
        <w:t>crosses</w:t>
      </w:r>
      <w:r w:rsidR="00AC466E" w:rsidRPr="00206ACB">
        <w:t xml:space="preserve"> </w:t>
      </w:r>
      <w:r w:rsidRPr="00206ACB">
        <w:t>attribute</w:t>
      </w:r>
      <w:r w:rsidR="00AC466E" w:rsidRPr="00206ACB">
        <w:t xml:space="preserve"> </w:t>
      </w:r>
      <w:r w:rsidRPr="00206ACB">
        <w:t>table</w:t>
      </w:r>
      <w:r w:rsidR="00AC466E" w:rsidRPr="00206ACB">
        <w:t xml:space="preserve"> </w:t>
      </w:r>
      <w:r w:rsidRPr="00206ACB">
        <w:t>boundaries.</w:t>
      </w:r>
    </w:p>
    <w:p w14:paraId="5E87484D" w14:textId="77777777" w:rsidR="00F80838" w:rsidRPr="00206ACB" w:rsidRDefault="001D3C14" w:rsidP="009944E9">
      <w:pPr>
        <w:jc w:val="center"/>
        <w:rPr>
          <w:rFonts w:cstheme="minorHAnsi"/>
          <w:szCs w:val="26"/>
        </w:rPr>
      </w:pPr>
      <w:r w:rsidRPr="00206ACB">
        <w:rPr>
          <w:rFonts w:cstheme="minorHAnsi"/>
          <w:noProof/>
          <w:szCs w:val="26"/>
        </w:rPr>
        <w:lastRenderedPageBreak/>
        <w:drawing>
          <wp:inline distT="0" distB="0" distL="0" distR="0" wp14:anchorId="637B709F" wp14:editId="51EE0544">
            <wp:extent cx="2223306" cy="2011680"/>
            <wp:effectExtent l="0" t="0" r="571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23306" cy="2011680"/>
                    </a:xfrm>
                    <a:prstGeom prst="rect">
                      <a:avLst/>
                    </a:prstGeom>
                    <a:noFill/>
                    <a:ln>
                      <a:noFill/>
                    </a:ln>
                  </pic:spPr>
                </pic:pic>
              </a:graphicData>
            </a:graphic>
          </wp:inline>
        </w:drawing>
      </w:r>
    </w:p>
    <w:p w14:paraId="0B7645E1" w14:textId="7A4A1243" w:rsidR="00312E34" w:rsidRDefault="001D3C14" w:rsidP="00F35E5B">
      <w:pPr>
        <w:jc w:val="center"/>
        <w:rPr>
          <w:rFonts w:cstheme="minorHAnsi"/>
          <w:szCs w:val="26"/>
        </w:rPr>
      </w:pPr>
      <w:r w:rsidRPr="00206ACB">
        <w:rPr>
          <w:rFonts w:cstheme="minorHAnsi"/>
          <w:szCs w:val="26"/>
        </w:rPr>
        <w:t>Backgrounds</w:t>
      </w:r>
      <w:r w:rsidR="00AC466E" w:rsidRPr="00206ACB">
        <w:rPr>
          <w:rFonts w:cstheme="minorHAnsi"/>
          <w:szCs w:val="26"/>
        </w:rPr>
        <w:t xml:space="preserve"> </w:t>
      </w:r>
      <w:r w:rsidRPr="00206ACB">
        <w:rPr>
          <w:rFonts w:cstheme="minorHAnsi"/>
          <w:szCs w:val="26"/>
        </w:rPr>
        <w:t>from</w:t>
      </w:r>
      <w:r w:rsidR="00AC466E" w:rsidRPr="00206ACB">
        <w:rPr>
          <w:rFonts w:cstheme="minorHAnsi"/>
          <w:szCs w:val="26"/>
        </w:rPr>
        <w:t xml:space="preserve"> </w:t>
      </w:r>
      <w:r w:rsidRPr="00206ACB">
        <w:rPr>
          <w:rStyle w:val="Emphasis"/>
          <w:rFonts w:cstheme="minorHAnsi"/>
          <w:szCs w:val="26"/>
        </w:rPr>
        <w:t>Snake,</w:t>
      </w:r>
      <w:r w:rsidR="00AC466E" w:rsidRPr="00206ACB">
        <w:rPr>
          <w:rStyle w:val="Emphasis"/>
          <w:rFonts w:cstheme="minorHAnsi"/>
          <w:szCs w:val="26"/>
        </w:rPr>
        <w:t xml:space="preserve"> </w:t>
      </w:r>
      <w:r w:rsidRPr="00206ACB">
        <w:rPr>
          <w:rStyle w:val="Emphasis"/>
          <w:rFonts w:cstheme="minorHAnsi"/>
          <w:szCs w:val="26"/>
        </w:rPr>
        <w:t>Rattle</w:t>
      </w:r>
      <w:r w:rsidR="00AC466E" w:rsidRPr="00206ACB">
        <w:rPr>
          <w:rStyle w:val="Emphasis"/>
          <w:rFonts w:cstheme="minorHAnsi"/>
          <w:szCs w:val="26"/>
        </w:rPr>
        <w:t xml:space="preserve"> </w:t>
      </w:r>
      <w:r w:rsidRPr="00206ACB">
        <w:rPr>
          <w:rStyle w:val="Emphasis"/>
          <w:rFonts w:cstheme="minorHAnsi"/>
          <w:szCs w:val="26"/>
        </w:rPr>
        <w:t>'n</w:t>
      </w:r>
      <w:r w:rsidR="00AC466E" w:rsidRPr="00206ACB">
        <w:rPr>
          <w:rStyle w:val="Emphasis"/>
          <w:rFonts w:cstheme="minorHAnsi"/>
          <w:szCs w:val="26"/>
        </w:rPr>
        <w:t xml:space="preserve"> </w:t>
      </w:r>
      <w:r w:rsidRPr="00206ACB">
        <w:rPr>
          <w:rStyle w:val="Emphasis"/>
          <w:rFonts w:cstheme="minorHAnsi"/>
          <w:szCs w:val="26"/>
        </w:rPr>
        <w:t>Roll</w:t>
      </w:r>
      <w:r w:rsidR="00AC466E" w:rsidRPr="00206ACB">
        <w:rPr>
          <w:rFonts w:cstheme="minorHAnsi"/>
          <w:szCs w:val="26"/>
        </w:rPr>
        <w:t xml:space="preserve"> </w:t>
      </w:r>
      <w:r w:rsidRPr="00206ACB">
        <w:rPr>
          <w:rFonts w:cstheme="minorHAnsi"/>
          <w:szCs w:val="26"/>
        </w:rPr>
        <w:t>(1990).</w:t>
      </w:r>
      <w:r w:rsidR="00AC466E" w:rsidRPr="00206ACB">
        <w:rPr>
          <w:rFonts w:cstheme="minorHAnsi"/>
          <w:szCs w:val="26"/>
        </w:rPr>
        <w:t xml:space="preserve"> </w:t>
      </w:r>
      <w:r w:rsidRPr="00206ACB">
        <w:rPr>
          <w:rFonts w:cstheme="minorHAnsi"/>
          <w:szCs w:val="26"/>
        </w:rPr>
        <w:t>Attribute</w:t>
      </w:r>
      <w:r w:rsidR="00AC466E" w:rsidRPr="00206ACB">
        <w:rPr>
          <w:rFonts w:cstheme="minorHAnsi"/>
          <w:szCs w:val="26"/>
        </w:rPr>
        <w:t xml:space="preserve"> </w:t>
      </w:r>
      <w:r w:rsidRPr="00206ACB">
        <w:rPr>
          <w:rFonts w:cstheme="minorHAnsi"/>
          <w:szCs w:val="26"/>
        </w:rPr>
        <w:t>table</w:t>
      </w:r>
      <w:r w:rsidR="00AC466E" w:rsidRPr="00206ACB">
        <w:rPr>
          <w:rFonts w:cstheme="minorHAnsi"/>
          <w:szCs w:val="26"/>
        </w:rPr>
        <w:t xml:space="preserve"> </w:t>
      </w:r>
      <w:r w:rsidRPr="00206ACB">
        <w:rPr>
          <w:rFonts w:cstheme="minorHAnsi"/>
          <w:szCs w:val="26"/>
        </w:rPr>
        <w:t>boundaries</w:t>
      </w:r>
      <w:r w:rsidR="00AC466E" w:rsidRPr="00206ACB">
        <w:rPr>
          <w:rFonts w:cstheme="minorHAnsi"/>
          <w:szCs w:val="26"/>
        </w:rPr>
        <w:t xml:space="preserve"> </w:t>
      </w:r>
      <w:r w:rsidRPr="00206ACB">
        <w:rPr>
          <w:rFonts w:cstheme="minorHAnsi"/>
          <w:szCs w:val="26"/>
        </w:rPr>
        <w:t>result</w:t>
      </w:r>
      <w:r w:rsidR="00AC466E" w:rsidRPr="00206ACB">
        <w:rPr>
          <w:rFonts w:cstheme="minorHAnsi"/>
          <w:szCs w:val="26"/>
        </w:rPr>
        <w:t xml:space="preserve"> </w:t>
      </w:r>
      <w:r w:rsidRPr="00206ACB">
        <w:rPr>
          <w:rFonts w:cstheme="minorHAnsi"/>
          <w:szCs w:val="26"/>
        </w:rPr>
        <w:t>in</w:t>
      </w:r>
      <w:r w:rsidR="00AC466E" w:rsidRPr="00206ACB">
        <w:rPr>
          <w:rFonts w:cstheme="minorHAnsi"/>
          <w:szCs w:val="26"/>
        </w:rPr>
        <w:t xml:space="preserve"> </w:t>
      </w:r>
      <w:r w:rsidRPr="00206ACB">
        <w:rPr>
          <w:rFonts w:cstheme="minorHAnsi"/>
          <w:szCs w:val="26"/>
        </w:rPr>
        <w:t>one</w:t>
      </w:r>
      <w:r w:rsidR="00AC466E" w:rsidRPr="00206ACB">
        <w:rPr>
          <w:rFonts w:cstheme="minorHAnsi"/>
          <w:szCs w:val="26"/>
        </w:rPr>
        <w:t xml:space="preserve"> </w:t>
      </w:r>
      <w:r w:rsidRPr="00206ACB">
        <w:rPr>
          <w:rFonts w:cstheme="minorHAnsi"/>
          <w:szCs w:val="26"/>
        </w:rPr>
        <w:t>tile</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light</w:t>
      </w:r>
      <w:r w:rsidR="00AC466E" w:rsidRPr="00206ACB">
        <w:rPr>
          <w:rFonts w:cstheme="minorHAnsi"/>
          <w:szCs w:val="26"/>
        </w:rPr>
        <w:t xml:space="preserve"> </w:t>
      </w:r>
      <w:r w:rsidRPr="00206ACB">
        <w:rPr>
          <w:rFonts w:cstheme="minorHAnsi"/>
          <w:szCs w:val="26"/>
        </w:rPr>
        <w:t>blue</w:t>
      </w:r>
      <w:r w:rsidR="00AC466E" w:rsidRPr="00206ACB">
        <w:rPr>
          <w:rFonts w:cstheme="minorHAnsi"/>
          <w:szCs w:val="26"/>
        </w:rPr>
        <w:t xml:space="preserve"> </w:t>
      </w:r>
      <w:r w:rsidRPr="00206ACB">
        <w:rPr>
          <w:rFonts w:cstheme="minorHAnsi"/>
          <w:szCs w:val="26"/>
        </w:rPr>
        <w:t>"wall"</w:t>
      </w:r>
      <w:r w:rsidR="00AC466E" w:rsidRPr="00206ACB">
        <w:rPr>
          <w:rFonts w:cstheme="minorHAnsi"/>
          <w:szCs w:val="26"/>
        </w:rPr>
        <w:t xml:space="preserve"> </w:t>
      </w:r>
      <w:r w:rsidRPr="00206ACB">
        <w:rPr>
          <w:rFonts w:cstheme="minorHAnsi"/>
          <w:szCs w:val="26"/>
        </w:rPr>
        <w:t>appearing</w:t>
      </w:r>
      <w:r w:rsidR="00AC466E" w:rsidRPr="00206ACB">
        <w:rPr>
          <w:rFonts w:cstheme="minorHAnsi"/>
          <w:szCs w:val="26"/>
        </w:rPr>
        <w:t xml:space="preserve"> </w:t>
      </w:r>
      <w:r w:rsidRPr="00206ACB">
        <w:rPr>
          <w:rFonts w:cstheme="minorHAnsi"/>
          <w:szCs w:val="26"/>
        </w:rPr>
        <w:t>dark</w:t>
      </w:r>
      <w:r w:rsidR="00AC466E" w:rsidRPr="00206ACB">
        <w:rPr>
          <w:rFonts w:cstheme="minorHAnsi"/>
          <w:szCs w:val="26"/>
        </w:rPr>
        <w:t xml:space="preserve"> </w:t>
      </w:r>
      <w:r w:rsidRPr="00206ACB">
        <w:rPr>
          <w:rFonts w:cstheme="minorHAnsi"/>
          <w:szCs w:val="26"/>
        </w:rPr>
        <w:t>blue,</w:t>
      </w:r>
      <w:r w:rsidR="00AC466E" w:rsidRPr="00206ACB">
        <w:rPr>
          <w:rFonts w:cstheme="minorHAnsi"/>
          <w:szCs w:val="26"/>
        </w:rPr>
        <w:t xml:space="preserve"> </w:t>
      </w:r>
      <w:r w:rsidRPr="00206ACB">
        <w:rPr>
          <w:rFonts w:cstheme="minorHAnsi"/>
          <w:szCs w:val="26"/>
        </w:rPr>
        <w:t>since</w:t>
      </w:r>
      <w:r w:rsidR="00AC466E" w:rsidRPr="00206ACB">
        <w:rPr>
          <w:rFonts w:cstheme="minorHAnsi"/>
          <w:szCs w:val="26"/>
        </w:rPr>
        <w:t xml:space="preserve"> </w:t>
      </w:r>
      <w:r w:rsidRPr="00206ACB">
        <w:rPr>
          <w:rFonts w:cstheme="minorHAnsi"/>
          <w:szCs w:val="26"/>
        </w:rPr>
        <w:t>it</w:t>
      </w:r>
      <w:r w:rsidR="00AC466E" w:rsidRPr="00206ACB">
        <w:rPr>
          <w:rFonts w:cstheme="minorHAnsi"/>
          <w:szCs w:val="26"/>
        </w:rPr>
        <w:t xml:space="preserve"> </w:t>
      </w:r>
      <w:r w:rsidRPr="00206ACB">
        <w:rPr>
          <w:rFonts w:cstheme="minorHAnsi"/>
          <w:szCs w:val="26"/>
        </w:rPr>
        <w:t>is</w:t>
      </w:r>
      <w:r w:rsidR="00AC466E" w:rsidRPr="00206ACB">
        <w:rPr>
          <w:rFonts w:cstheme="minorHAnsi"/>
          <w:szCs w:val="26"/>
        </w:rPr>
        <w:t xml:space="preserve"> </w:t>
      </w:r>
      <w:r w:rsidRPr="00206ACB">
        <w:rPr>
          <w:rFonts w:cstheme="minorHAnsi"/>
          <w:szCs w:val="26"/>
        </w:rPr>
        <w:t>part</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same</w:t>
      </w:r>
      <w:r w:rsidR="00AC466E" w:rsidRPr="00206ACB">
        <w:rPr>
          <w:rFonts w:cstheme="minorHAnsi"/>
          <w:szCs w:val="26"/>
        </w:rPr>
        <w:t xml:space="preserve"> </w:t>
      </w:r>
      <w:r w:rsidRPr="00206ACB">
        <w:rPr>
          <w:rFonts w:cstheme="minorHAnsi"/>
          <w:szCs w:val="26"/>
        </w:rPr>
        <w:t>2x2</w:t>
      </w:r>
      <w:r w:rsidR="00AC466E" w:rsidRPr="00206ACB">
        <w:rPr>
          <w:rFonts w:cstheme="minorHAnsi"/>
          <w:szCs w:val="26"/>
        </w:rPr>
        <w:t xml:space="preserve"> </w:t>
      </w:r>
      <w:r w:rsidRPr="00206ACB">
        <w:rPr>
          <w:rFonts w:cstheme="minorHAnsi"/>
          <w:szCs w:val="26"/>
        </w:rPr>
        <w:t>palette</w:t>
      </w:r>
      <w:r w:rsidR="00AC466E" w:rsidRPr="00206ACB">
        <w:rPr>
          <w:rFonts w:cstheme="minorHAnsi"/>
          <w:szCs w:val="26"/>
        </w:rPr>
        <w:t xml:space="preserve"> </w:t>
      </w:r>
      <w:r w:rsidRPr="00206ACB">
        <w:rPr>
          <w:rFonts w:cstheme="minorHAnsi"/>
          <w:szCs w:val="26"/>
        </w:rPr>
        <w:t>block</w:t>
      </w:r>
      <w:r w:rsidR="00AC466E" w:rsidRPr="00206ACB">
        <w:rPr>
          <w:rFonts w:cstheme="minorHAnsi"/>
          <w:szCs w:val="26"/>
        </w:rPr>
        <w:t xml:space="preserve"> </w:t>
      </w:r>
      <w:r w:rsidRPr="00206ACB">
        <w:rPr>
          <w:rFonts w:cstheme="minorHAnsi"/>
          <w:szCs w:val="26"/>
        </w:rPr>
        <w:t>as</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dark</w:t>
      </w:r>
      <w:r w:rsidR="00AC466E" w:rsidRPr="00206ACB">
        <w:rPr>
          <w:rFonts w:cstheme="minorHAnsi"/>
          <w:szCs w:val="26"/>
        </w:rPr>
        <w:t xml:space="preserve"> </w:t>
      </w:r>
      <w:r w:rsidRPr="00206ACB">
        <w:rPr>
          <w:rFonts w:cstheme="minorHAnsi"/>
          <w:szCs w:val="26"/>
        </w:rPr>
        <w:t>blue</w:t>
      </w:r>
      <w:r w:rsidR="00AC466E" w:rsidRPr="00206ACB">
        <w:rPr>
          <w:rFonts w:cstheme="minorHAnsi"/>
          <w:szCs w:val="26"/>
        </w:rPr>
        <w:t xml:space="preserve"> </w:t>
      </w:r>
      <w:r w:rsidRPr="00206ACB">
        <w:rPr>
          <w:rFonts w:cstheme="minorHAnsi"/>
          <w:szCs w:val="26"/>
        </w:rPr>
        <w:t>triangle.</w:t>
      </w:r>
    </w:p>
    <w:p w14:paraId="3DBC736C" w14:textId="0D16779B" w:rsidR="008964BF" w:rsidRDefault="008964BF">
      <w:pPr>
        <w:widowControl/>
        <w:kinsoku/>
        <w:overflowPunct/>
        <w:autoSpaceDE/>
        <w:autoSpaceDN/>
        <w:spacing w:before="0" w:after="160" w:line="259" w:lineRule="auto"/>
        <w:ind w:firstLine="0"/>
        <w:jc w:val="left"/>
        <w:rPr>
          <w:rFonts w:cstheme="minorHAnsi"/>
          <w:szCs w:val="26"/>
        </w:rPr>
      </w:pPr>
      <w:r>
        <w:rPr>
          <w:rFonts w:cstheme="minorHAnsi"/>
          <w:szCs w:val="26"/>
        </w:rPr>
        <w:br w:type="page"/>
      </w:r>
    </w:p>
    <w:p w14:paraId="0F0C19FB" w14:textId="7C6C0CE6" w:rsidR="00A22EC9" w:rsidRPr="00206ACB" w:rsidRDefault="00A22EC9">
      <w:pPr>
        <w:pStyle w:val="Heading2"/>
        <w:numPr>
          <w:ilvl w:val="0"/>
          <w:numId w:val="16"/>
        </w:numPr>
        <w:ind w:left="540"/>
        <w:rPr>
          <w:rFonts w:cstheme="minorHAnsi"/>
        </w:rPr>
      </w:pPr>
      <w:bookmarkStart w:id="117" w:name="_Toc168434239"/>
      <w:bookmarkStart w:id="118" w:name="_Toc168779360"/>
      <w:r w:rsidRPr="00206ACB">
        <w:rPr>
          <w:rFonts w:cstheme="minorHAnsi"/>
        </w:rPr>
        <w:lastRenderedPageBreak/>
        <w:t>Sprite</w:t>
      </w:r>
      <w:r w:rsidR="00AC466E" w:rsidRPr="00206ACB">
        <w:rPr>
          <w:rFonts w:cstheme="minorHAnsi"/>
        </w:rPr>
        <w:t xml:space="preserve"> </w:t>
      </w:r>
      <w:r w:rsidRPr="00206ACB">
        <w:rPr>
          <w:rFonts w:cstheme="minorHAnsi"/>
        </w:rPr>
        <w:t>Graphics</w:t>
      </w:r>
      <w:bookmarkEnd w:id="117"/>
      <w:bookmarkEnd w:id="118"/>
    </w:p>
    <w:p w14:paraId="3D8466AF" w14:textId="444E0752" w:rsidR="0088087C" w:rsidRPr="00206ACB" w:rsidRDefault="007B4099" w:rsidP="00135137">
      <w:r w:rsidRPr="00206ACB">
        <w:t>Now</w:t>
      </w:r>
      <w:r w:rsidR="00AC466E" w:rsidRPr="00206ACB">
        <w:t xml:space="preserve"> </w:t>
      </w:r>
      <w:r w:rsidRPr="00206ACB">
        <w:t>that</w:t>
      </w:r>
      <w:r w:rsidR="00AC466E" w:rsidRPr="00206ACB">
        <w:t xml:space="preserve"> </w:t>
      </w:r>
      <w:r w:rsidRPr="00206ACB">
        <w:t>we</w:t>
      </w:r>
      <w:r w:rsidR="00AC466E" w:rsidRPr="00206ACB">
        <w:t xml:space="preserve"> </w:t>
      </w:r>
      <w:r w:rsidRPr="00206ACB">
        <w:t>have</w:t>
      </w:r>
      <w:r w:rsidR="00AC466E" w:rsidRPr="00206ACB">
        <w:t xml:space="preserve"> </w:t>
      </w:r>
      <w:r w:rsidRPr="00206ACB">
        <w:t>talked</w:t>
      </w:r>
      <w:r w:rsidR="00AC466E" w:rsidRPr="00206ACB">
        <w:t xml:space="preserve"> </w:t>
      </w:r>
      <w:r w:rsidRPr="00206ACB">
        <w:t>about</w:t>
      </w:r>
      <w:r w:rsidR="00AC466E" w:rsidRPr="00206ACB">
        <w:t xml:space="preserve"> </w:t>
      </w:r>
      <w:r w:rsidRPr="00206ACB">
        <w:t>the</w:t>
      </w:r>
      <w:r w:rsidR="00AC466E" w:rsidRPr="00206ACB">
        <w:t xml:space="preserve"> </w:t>
      </w:r>
      <w:r w:rsidRPr="00206ACB">
        <w:t>PPU</w:t>
      </w:r>
      <w:r w:rsidR="00AC466E" w:rsidRPr="00206ACB">
        <w:t xml:space="preserve"> </w:t>
      </w:r>
      <w:r w:rsidRPr="00206ACB">
        <w:t>at</w:t>
      </w:r>
      <w:r w:rsidR="00AC466E" w:rsidRPr="00206ACB">
        <w:t xml:space="preserve"> </w:t>
      </w:r>
      <w:r w:rsidRPr="00206ACB">
        <w:t>a</w:t>
      </w:r>
      <w:r w:rsidR="00AC466E" w:rsidRPr="00206ACB">
        <w:t xml:space="preserve"> </w:t>
      </w:r>
      <w:r w:rsidRPr="00206ACB">
        <w:t>high</w:t>
      </w:r>
      <w:r w:rsidR="00AC466E" w:rsidRPr="00206ACB">
        <w:t xml:space="preserve"> </w:t>
      </w:r>
      <w:r w:rsidRPr="00206ACB">
        <w:t>level,</w:t>
      </w:r>
      <w:r w:rsidR="00AC466E" w:rsidRPr="00206ACB">
        <w:t xml:space="preserve"> </w:t>
      </w:r>
      <w:r w:rsidRPr="00206ACB">
        <w:t>we</w:t>
      </w:r>
      <w:r w:rsidR="00AC466E" w:rsidRPr="00206ACB">
        <w:t xml:space="preserve"> </w:t>
      </w:r>
      <w:r w:rsidRPr="00206ACB">
        <w:t>are</w:t>
      </w:r>
      <w:r w:rsidR="00AC466E" w:rsidRPr="00206ACB">
        <w:t xml:space="preserve"> </w:t>
      </w:r>
      <w:r w:rsidRPr="00206ACB">
        <w:t>ready</w:t>
      </w:r>
      <w:r w:rsidR="00AC466E" w:rsidRPr="00206ACB">
        <w:t xml:space="preserve"> </w:t>
      </w:r>
      <w:r w:rsidRPr="00206ACB">
        <w:t>to</w:t>
      </w:r>
      <w:r w:rsidR="00AC466E" w:rsidRPr="00206ACB">
        <w:t xml:space="preserve"> </w:t>
      </w:r>
      <w:r w:rsidRPr="00206ACB">
        <w:t>dive</w:t>
      </w:r>
      <w:r w:rsidR="00AC466E" w:rsidRPr="00206ACB">
        <w:t xml:space="preserve"> </w:t>
      </w:r>
      <w:r w:rsidRPr="00206ACB">
        <w:t>into</w:t>
      </w:r>
      <w:r w:rsidR="00AC466E" w:rsidRPr="00206ACB">
        <w:t xml:space="preserve"> </w:t>
      </w:r>
      <w:r w:rsidRPr="00206ACB">
        <w:t>the</w:t>
      </w:r>
      <w:r w:rsidR="00AC466E" w:rsidRPr="00206ACB">
        <w:t xml:space="preserve"> </w:t>
      </w:r>
      <w:r w:rsidRPr="00206ACB">
        <w:t>details</w:t>
      </w:r>
      <w:r w:rsidR="00AC466E" w:rsidRPr="00206ACB">
        <w:t xml:space="preserve"> </w:t>
      </w:r>
      <w:r w:rsidRPr="00206ACB">
        <w:t>of</w:t>
      </w:r>
      <w:r w:rsidR="00AC466E" w:rsidRPr="00206ACB">
        <w:t xml:space="preserve"> </w:t>
      </w:r>
      <w:r w:rsidRPr="00206ACB">
        <w:t>drawing</w:t>
      </w:r>
      <w:r w:rsidR="00AC466E" w:rsidRPr="00206ACB">
        <w:t xml:space="preserve"> </w:t>
      </w:r>
      <w:r w:rsidRPr="00206ACB">
        <w:t>sprites.</w:t>
      </w:r>
      <w:r w:rsidR="00AC466E" w:rsidRPr="00206ACB">
        <w:t xml:space="preserve"> </w:t>
      </w:r>
      <w:r w:rsidRPr="00206ACB">
        <w:t>By</w:t>
      </w:r>
      <w:r w:rsidR="00AC466E" w:rsidRPr="00206ACB">
        <w:t xml:space="preserve"> </w:t>
      </w:r>
      <w:r w:rsidRPr="00206ACB">
        <w:t>the</w:t>
      </w:r>
      <w:r w:rsidR="00AC466E" w:rsidRPr="00206ACB">
        <w:t xml:space="preserve"> </w:t>
      </w:r>
      <w:r w:rsidRPr="00206ACB">
        <w:t>end</w:t>
      </w:r>
      <w:r w:rsidR="00AC466E" w:rsidRPr="00206ACB">
        <w:t xml:space="preserve"> </w:t>
      </w:r>
      <w:r w:rsidRPr="00206ACB">
        <w:t>of</w:t>
      </w:r>
      <w:r w:rsidR="00AC466E" w:rsidRPr="00206ACB">
        <w:t xml:space="preserve"> </w:t>
      </w:r>
      <w:r w:rsidRPr="00206ACB">
        <w:t>this</w:t>
      </w:r>
      <w:r w:rsidR="00AC466E" w:rsidRPr="00206ACB">
        <w:t xml:space="preserve"> </w:t>
      </w:r>
      <w:r w:rsidRPr="00206ACB">
        <w:t>chapter,</w:t>
      </w:r>
      <w:r w:rsidR="00AC466E" w:rsidRPr="00206ACB">
        <w:t xml:space="preserve"> </w:t>
      </w:r>
      <w:r w:rsidRPr="00206ACB">
        <w:t>you</w:t>
      </w:r>
      <w:r w:rsidR="00AC466E" w:rsidRPr="00206ACB">
        <w:t xml:space="preserve"> </w:t>
      </w:r>
      <w:r w:rsidRPr="00206ACB">
        <w:t>will</w:t>
      </w:r>
      <w:r w:rsidR="00AC466E" w:rsidRPr="00206ACB">
        <w:t xml:space="preserve"> </w:t>
      </w:r>
      <w:r w:rsidRPr="00206ACB">
        <w:t>know</w:t>
      </w:r>
      <w:r w:rsidR="00AC466E" w:rsidRPr="00206ACB">
        <w:t xml:space="preserve"> </w:t>
      </w:r>
      <w:r w:rsidRPr="00206ACB">
        <w:t>how</w:t>
      </w:r>
      <w:r w:rsidR="00AC466E" w:rsidRPr="00206ACB">
        <w:t xml:space="preserve"> </w:t>
      </w:r>
      <w:r w:rsidRPr="00206ACB">
        <w:t>to</w:t>
      </w:r>
      <w:r w:rsidR="00AC466E" w:rsidRPr="00206ACB">
        <w:t xml:space="preserve"> </w:t>
      </w:r>
      <w:r w:rsidRPr="00206ACB">
        <w:t>create</w:t>
      </w:r>
      <w:r w:rsidR="00AC466E" w:rsidRPr="00206ACB">
        <w:t xml:space="preserve"> </w:t>
      </w:r>
      <w:r w:rsidRPr="00206ACB">
        <w:t>sprite</w:t>
      </w:r>
      <w:r w:rsidR="00AC466E" w:rsidRPr="00206ACB">
        <w:t xml:space="preserve"> </w:t>
      </w:r>
      <w:r w:rsidRPr="00206ACB">
        <w:t>tiles</w:t>
      </w:r>
      <w:r w:rsidR="00AC466E" w:rsidRPr="00206ACB">
        <w:t xml:space="preserve"> </w:t>
      </w:r>
      <w:r w:rsidRPr="00206ACB">
        <w:t>and</w:t>
      </w:r>
      <w:r w:rsidR="00AC466E" w:rsidRPr="00206ACB">
        <w:t xml:space="preserve"> </w:t>
      </w:r>
      <w:r w:rsidRPr="00206ACB">
        <w:t>draw</w:t>
      </w:r>
      <w:r w:rsidR="00AC466E" w:rsidRPr="00206ACB">
        <w:t xml:space="preserve"> </w:t>
      </w:r>
      <w:r w:rsidRPr="00206ACB">
        <w:t>them</w:t>
      </w:r>
      <w:r w:rsidR="00AC466E" w:rsidRPr="00206ACB">
        <w:t xml:space="preserve"> </w:t>
      </w:r>
      <w:r w:rsidRPr="00206ACB">
        <w:t>to</w:t>
      </w:r>
      <w:r w:rsidR="00AC466E" w:rsidRPr="00206ACB">
        <w:t xml:space="preserve"> </w:t>
      </w:r>
      <w:r w:rsidRPr="00206ACB">
        <w:t>the</w:t>
      </w:r>
      <w:r w:rsidR="00AC466E" w:rsidRPr="00206ACB">
        <w:t xml:space="preserve"> </w:t>
      </w:r>
      <w:r w:rsidRPr="00206ACB">
        <w:t>screen.</w:t>
      </w:r>
    </w:p>
    <w:p w14:paraId="5583F68D" w14:textId="25E11167" w:rsidR="00954864" w:rsidRPr="00206ACB" w:rsidRDefault="00954864" w:rsidP="006C70A4">
      <w:pPr>
        <w:pStyle w:val="Heading3"/>
        <w:rPr>
          <w:rFonts w:cstheme="minorHAnsi"/>
        </w:rPr>
      </w:pPr>
      <w:bookmarkStart w:id="119" w:name="_Toc168434240"/>
      <w:bookmarkStart w:id="120" w:name="_Toc168779361"/>
      <w:r w:rsidRPr="00206ACB">
        <w:rPr>
          <w:rFonts w:cstheme="minorHAnsi"/>
        </w:rPr>
        <w:t>Sprite</w:t>
      </w:r>
      <w:r w:rsidR="00AC466E" w:rsidRPr="00206ACB">
        <w:rPr>
          <w:rFonts w:cstheme="minorHAnsi"/>
        </w:rPr>
        <w:t xml:space="preserve"> </w:t>
      </w:r>
      <w:r w:rsidRPr="00206ACB">
        <w:rPr>
          <w:rFonts w:cstheme="minorHAnsi"/>
        </w:rPr>
        <w:t>Data</w:t>
      </w:r>
      <w:bookmarkEnd w:id="119"/>
      <w:bookmarkEnd w:id="120"/>
    </w:p>
    <w:p w14:paraId="76365F47" w14:textId="476EACF4" w:rsidR="009D10EB" w:rsidRPr="00206ACB" w:rsidRDefault="009D10EB" w:rsidP="00062596">
      <w:pPr>
        <w:rPr>
          <w:lang w:eastAsia="ja-JP"/>
        </w:rPr>
      </w:pPr>
      <w:r w:rsidRPr="00206ACB">
        <w:rPr>
          <w:lang w:eastAsia="ja-JP"/>
        </w:rPr>
        <w:t>Internally,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uses</w:t>
      </w:r>
      <w:r w:rsidR="00AC466E" w:rsidRPr="00206ACB">
        <w:rPr>
          <w:lang w:eastAsia="ja-JP"/>
        </w:rPr>
        <w:t xml:space="preserve"> </w:t>
      </w:r>
      <w:r w:rsidRPr="00206ACB">
        <w:rPr>
          <w:lang w:eastAsia="ja-JP"/>
        </w:rPr>
        <w:t>256</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information.</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takes</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describe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where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limit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64</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comes</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Those</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encode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following</w:t>
      </w:r>
      <w:r w:rsidR="00AC466E" w:rsidRPr="00206ACB">
        <w:rPr>
          <w:lang w:eastAsia="ja-JP"/>
        </w:rPr>
        <w:t xml:space="preserve"> </w:t>
      </w:r>
      <w:r w:rsidRPr="00206ACB">
        <w:rPr>
          <w:lang w:eastAsia="ja-JP"/>
        </w:rPr>
        <w:t>information:</w:t>
      </w:r>
    </w:p>
    <w:p w14:paraId="1EF21850" w14:textId="74C55852" w:rsidR="009D10EB" w:rsidRPr="00206ACB" w:rsidRDefault="009D10EB">
      <w:pPr>
        <w:widowControl/>
        <w:numPr>
          <w:ilvl w:val="0"/>
          <w:numId w:val="14"/>
        </w:numPr>
        <w:autoSpaceDE/>
        <w:autoSpaceDN/>
        <w:spacing w:line="240" w:lineRule="auto"/>
        <w:jc w:val="left"/>
        <w:rPr>
          <w:rFonts w:eastAsia="Times New Roman" w:cstheme="minorHAnsi"/>
          <w:color w:val="111111"/>
          <w:kern w:val="0"/>
          <w:szCs w:val="26"/>
          <w:lang w:eastAsia="ja-JP"/>
        </w:rPr>
      </w:pPr>
      <w:r w:rsidRPr="00206ACB">
        <w:rPr>
          <w:rFonts w:eastAsia="Times New Roman" w:cstheme="minorHAnsi"/>
          <w:color w:val="111111"/>
          <w:kern w:val="0"/>
          <w:szCs w:val="26"/>
          <w:lang w:eastAsia="ja-JP"/>
        </w:rPr>
        <w:t>Y</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position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of</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top</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left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corner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of</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sprite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(0-255)</w:t>
      </w:r>
    </w:p>
    <w:p w14:paraId="489B6FBB" w14:textId="2223E47E" w:rsidR="009D10EB" w:rsidRPr="00206ACB" w:rsidRDefault="009D10EB">
      <w:pPr>
        <w:widowControl/>
        <w:numPr>
          <w:ilvl w:val="0"/>
          <w:numId w:val="14"/>
        </w:numPr>
        <w:autoSpaceDE/>
        <w:autoSpaceDN/>
        <w:spacing w:line="240" w:lineRule="auto"/>
        <w:jc w:val="left"/>
        <w:rPr>
          <w:rFonts w:eastAsia="Times New Roman" w:cstheme="minorHAnsi"/>
          <w:color w:val="111111"/>
          <w:kern w:val="0"/>
          <w:szCs w:val="26"/>
          <w:lang w:eastAsia="ja-JP"/>
        </w:rPr>
      </w:pPr>
      <w:r w:rsidRPr="00206ACB">
        <w:rPr>
          <w:rFonts w:eastAsia="Times New Roman" w:cstheme="minorHAnsi"/>
          <w:color w:val="111111"/>
          <w:kern w:val="0"/>
          <w:szCs w:val="26"/>
          <w:lang w:eastAsia="ja-JP"/>
        </w:rPr>
        <w:t>Tile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number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from</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sprite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pattern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table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(0-255)</w:t>
      </w:r>
    </w:p>
    <w:p w14:paraId="0E1A3B65" w14:textId="7E8F8E0D" w:rsidR="009D10EB" w:rsidRPr="00206ACB" w:rsidRDefault="009D10EB">
      <w:pPr>
        <w:widowControl/>
        <w:numPr>
          <w:ilvl w:val="0"/>
          <w:numId w:val="14"/>
        </w:numPr>
        <w:autoSpaceDE/>
        <w:autoSpaceDN/>
        <w:spacing w:line="240" w:lineRule="auto"/>
        <w:jc w:val="left"/>
        <w:rPr>
          <w:rFonts w:eastAsia="Times New Roman" w:cstheme="minorHAnsi"/>
          <w:color w:val="111111"/>
          <w:kern w:val="0"/>
          <w:szCs w:val="26"/>
          <w:lang w:eastAsia="ja-JP"/>
        </w:rPr>
      </w:pPr>
      <w:r w:rsidRPr="00206ACB">
        <w:rPr>
          <w:rFonts w:eastAsia="Times New Roman" w:cstheme="minorHAnsi"/>
          <w:color w:val="111111"/>
          <w:kern w:val="0"/>
          <w:szCs w:val="26"/>
          <w:lang w:eastAsia="ja-JP"/>
        </w:rPr>
        <w:t>Special</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attribute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flags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(horizontal/vertical</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flipping,</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palette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number,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etc.)</w:t>
      </w:r>
    </w:p>
    <w:p w14:paraId="1F6538BB" w14:textId="5193E3B0" w:rsidR="009D10EB" w:rsidRPr="00206ACB" w:rsidRDefault="009D10EB">
      <w:pPr>
        <w:widowControl/>
        <w:numPr>
          <w:ilvl w:val="0"/>
          <w:numId w:val="14"/>
        </w:numPr>
        <w:autoSpaceDE/>
        <w:autoSpaceDN/>
        <w:spacing w:line="240" w:lineRule="auto"/>
        <w:jc w:val="left"/>
        <w:rPr>
          <w:rFonts w:eastAsia="Times New Roman" w:cstheme="minorHAnsi"/>
          <w:color w:val="111111"/>
          <w:kern w:val="0"/>
          <w:szCs w:val="26"/>
          <w:lang w:eastAsia="ja-JP"/>
        </w:rPr>
      </w:pPr>
      <w:r w:rsidRPr="00206ACB">
        <w:rPr>
          <w:rFonts w:eastAsia="Times New Roman" w:cstheme="minorHAnsi"/>
          <w:color w:val="111111"/>
          <w:kern w:val="0"/>
          <w:szCs w:val="26"/>
          <w:lang w:eastAsia="ja-JP"/>
        </w:rPr>
        <w:t>X</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position</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of</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top</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left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corner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of</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sprite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(0-255)</w:t>
      </w:r>
    </w:p>
    <w:p w14:paraId="093E29C4" w14:textId="5759BEF6" w:rsidR="009D10EB" w:rsidRPr="00206ACB" w:rsidRDefault="009D10EB" w:rsidP="009A420D">
      <w:pPr>
        <w:rPr>
          <w:lang w:eastAsia="ja-JP"/>
        </w:rPr>
      </w:pPr>
      <w:r w:rsidRPr="00206ACB">
        <w:rPr>
          <w:lang w:eastAsia="ja-JP"/>
        </w:rPr>
        <w:t>The</w:t>
      </w:r>
      <w:r w:rsidR="00AC466E" w:rsidRPr="00206ACB">
        <w:rPr>
          <w:lang w:eastAsia="ja-JP"/>
        </w:rPr>
        <w:t xml:space="preserve"> </w:t>
      </w:r>
      <w:r w:rsidRPr="00206ACB">
        <w:rPr>
          <w:lang w:eastAsia="ja-JP"/>
        </w:rPr>
        <w:t>third</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(attribute</w:t>
      </w:r>
      <w:r w:rsidR="00AC466E" w:rsidRPr="00206ACB">
        <w:rPr>
          <w:lang w:eastAsia="ja-JP"/>
        </w:rPr>
        <w:t xml:space="preserve"> </w:t>
      </w:r>
      <w:r w:rsidRPr="00206ACB">
        <w:rPr>
          <w:lang w:eastAsia="ja-JP"/>
        </w:rPr>
        <w:t>flags)</w:t>
      </w:r>
      <w:r w:rsidR="00AC466E" w:rsidRPr="00206ACB">
        <w:rPr>
          <w:lang w:eastAsia="ja-JP"/>
        </w:rPr>
        <w:t xml:space="preserve"> </w:t>
      </w:r>
      <w:r w:rsidRPr="00206ACB">
        <w:rPr>
          <w:lang w:eastAsia="ja-JP"/>
        </w:rPr>
        <w:t>uses</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multiple</w:t>
      </w:r>
      <w:r w:rsidR="00AC466E" w:rsidRPr="00206ACB">
        <w:rPr>
          <w:lang w:eastAsia="ja-JP"/>
        </w:rPr>
        <w:t xml:space="preserve"> </w:t>
      </w:r>
      <w:r w:rsidRPr="00206ACB">
        <w:rPr>
          <w:lang w:eastAsia="ja-JP"/>
        </w:rPr>
        <w:t>pieces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information</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compact</w:t>
      </w:r>
      <w:r w:rsidR="00AC466E" w:rsidRPr="00206ACB">
        <w:rPr>
          <w:lang w:eastAsia="ja-JP"/>
        </w:rPr>
        <w:t xml:space="preserve"> </w:t>
      </w:r>
      <w:r w:rsidRPr="00206ACB">
        <w:rPr>
          <w:lang w:eastAsia="ja-JP"/>
        </w:rPr>
        <w:t>format.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control</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following</w:t>
      </w:r>
      <w:r w:rsidR="00AC466E" w:rsidRPr="00206ACB">
        <w:rPr>
          <w:lang w:eastAsia="ja-JP"/>
        </w:rPr>
        <w:t xml:space="preserve"> </w:t>
      </w:r>
      <w:r w:rsidRPr="00206ACB">
        <w:rPr>
          <w:lang w:eastAsia="ja-JP"/>
        </w:rPr>
        <w:t>properties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sprite:</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945"/>
        <w:gridCol w:w="4157"/>
        <w:gridCol w:w="433"/>
      </w:tblGrid>
      <w:tr w:rsidR="009D10EB" w:rsidRPr="00206ACB" w14:paraId="74262BC7" w14:textId="77777777" w:rsidTr="00062596">
        <w:trPr>
          <w:gridAfter w:val="1"/>
          <w:wAfter w:w="388" w:type="dxa"/>
          <w:tblHeader/>
          <w:tblCellSpacing w:w="15" w:type="dxa"/>
        </w:trPr>
        <w:tc>
          <w:tcPr>
            <w:tcW w:w="5057" w:type="dxa"/>
            <w:gridSpan w:val="2"/>
            <w:tcBorders>
              <w:top w:val="nil"/>
              <w:left w:val="nil"/>
              <w:bottom w:val="nil"/>
              <w:right w:val="nil"/>
            </w:tcBorders>
            <w:vAlign w:val="center"/>
            <w:hideMark/>
          </w:tcPr>
          <w:p w14:paraId="30D4F0C9" w14:textId="6A1225DF" w:rsidR="009D10EB" w:rsidRPr="00206ACB" w:rsidRDefault="009D10EB" w:rsidP="00062596">
            <w:pPr>
              <w:widowControl/>
              <w:autoSpaceDE/>
              <w:autoSpaceDN/>
              <w:spacing w:after="0" w:line="240" w:lineRule="auto"/>
              <w:ind w:firstLine="0"/>
              <w:jc w:val="center"/>
              <w:rPr>
                <w:rFonts w:eastAsia="Times New Roman" w:cstheme="minorHAnsi"/>
                <w:kern w:val="0"/>
                <w:sz w:val="24"/>
                <w:szCs w:val="24"/>
                <w:lang w:eastAsia="ja-JP"/>
              </w:rPr>
            </w:pPr>
            <w:r w:rsidRPr="00206ACB">
              <w:rPr>
                <w:rFonts w:eastAsia="Times New Roman" w:cstheme="minorHAnsi"/>
                <w:kern w:val="0"/>
                <w:sz w:val="24"/>
                <w:szCs w:val="24"/>
                <w:lang w:eastAsia="ja-JP"/>
              </w:rPr>
              <w:t>Sprite</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Attribute</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Flags</w:t>
            </w:r>
          </w:p>
        </w:tc>
      </w:tr>
      <w:tr w:rsidR="009D10EB" w:rsidRPr="00206ACB" w14:paraId="68CEFFC0" w14:textId="77777777" w:rsidTr="00062596">
        <w:trPr>
          <w:tblHeader/>
          <w:tblCellSpacing w:w="15" w:type="dxa"/>
        </w:trPr>
        <w:tc>
          <w:tcPr>
            <w:tcW w:w="900" w:type="dxa"/>
            <w:vAlign w:val="center"/>
            <w:hideMark/>
          </w:tcPr>
          <w:p w14:paraId="776A6C8C" w14:textId="279A9932" w:rsidR="009D10EB" w:rsidRPr="00206ACB" w:rsidRDefault="009D10EB" w:rsidP="00062596">
            <w:pPr>
              <w:widowControl/>
              <w:autoSpaceDE/>
              <w:autoSpaceDN/>
              <w:spacing w:after="0" w:line="240" w:lineRule="auto"/>
              <w:ind w:firstLine="0"/>
              <w:jc w:val="left"/>
              <w:rPr>
                <w:rFonts w:eastAsia="Times New Roman" w:cstheme="minorHAnsi"/>
                <w:b/>
                <w:bCs/>
                <w:kern w:val="0"/>
                <w:sz w:val="24"/>
                <w:szCs w:val="24"/>
                <w:u w:val="single"/>
                <w:lang w:eastAsia="ja-JP"/>
              </w:rPr>
            </w:pPr>
            <w:r w:rsidRPr="00206ACB">
              <w:rPr>
                <w:rFonts w:eastAsia="Times New Roman" w:cstheme="minorHAnsi"/>
                <w:b/>
                <w:bCs/>
                <w:kern w:val="0"/>
                <w:sz w:val="24"/>
                <w:szCs w:val="24"/>
                <w:u w:val="single"/>
                <w:lang w:eastAsia="ja-JP"/>
              </w:rPr>
              <w:t>Bit</w:t>
            </w:r>
            <w:r w:rsidR="00AC466E" w:rsidRPr="00206ACB">
              <w:rPr>
                <w:rFonts w:eastAsia="Times New Roman" w:cstheme="minorHAnsi"/>
                <w:b/>
                <w:bCs/>
                <w:kern w:val="0"/>
                <w:sz w:val="24"/>
                <w:szCs w:val="24"/>
                <w:u w:val="single"/>
                <w:lang w:eastAsia="ja-JP"/>
              </w:rPr>
              <w:t xml:space="preserve"> </w:t>
            </w:r>
            <w:r w:rsidRPr="00206ACB">
              <w:rPr>
                <w:rFonts w:eastAsia="Times New Roman" w:cstheme="minorHAnsi"/>
                <w:b/>
                <w:bCs/>
                <w:kern w:val="0"/>
                <w:sz w:val="24"/>
                <w:szCs w:val="24"/>
                <w:u w:val="single"/>
                <w:lang w:eastAsia="ja-JP"/>
              </w:rPr>
              <w:t>#</w:t>
            </w:r>
          </w:p>
        </w:tc>
        <w:tc>
          <w:tcPr>
            <w:tcW w:w="4545" w:type="dxa"/>
            <w:gridSpan w:val="2"/>
            <w:vAlign w:val="center"/>
            <w:hideMark/>
          </w:tcPr>
          <w:p w14:paraId="48D32F6B" w14:textId="77777777" w:rsidR="009D10EB" w:rsidRPr="00206ACB" w:rsidRDefault="009D10EB" w:rsidP="00062596">
            <w:pPr>
              <w:widowControl/>
              <w:autoSpaceDE/>
              <w:autoSpaceDN/>
              <w:spacing w:after="0" w:line="240" w:lineRule="auto"/>
              <w:ind w:firstLine="0"/>
              <w:jc w:val="left"/>
              <w:rPr>
                <w:rFonts w:eastAsia="Times New Roman" w:cstheme="minorHAnsi"/>
                <w:b/>
                <w:bCs/>
                <w:kern w:val="0"/>
                <w:sz w:val="24"/>
                <w:szCs w:val="24"/>
                <w:u w:val="single"/>
                <w:lang w:eastAsia="ja-JP"/>
              </w:rPr>
            </w:pPr>
            <w:r w:rsidRPr="00206ACB">
              <w:rPr>
                <w:rFonts w:eastAsia="Times New Roman" w:cstheme="minorHAnsi"/>
                <w:b/>
                <w:bCs/>
                <w:kern w:val="0"/>
                <w:sz w:val="24"/>
                <w:szCs w:val="24"/>
                <w:u w:val="single"/>
                <w:lang w:eastAsia="ja-JP"/>
              </w:rPr>
              <w:t>Purpose</w:t>
            </w:r>
          </w:p>
        </w:tc>
      </w:tr>
      <w:tr w:rsidR="009D10EB" w:rsidRPr="00206ACB" w14:paraId="59223353" w14:textId="77777777" w:rsidTr="00062596">
        <w:trPr>
          <w:tblCellSpacing w:w="15" w:type="dxa"/>
        </w:trPr>
        <w:tc>
          <w:tcPr>
            <w:tcW w:w="900" w:type="dxa"/>
            <w:vAlign w:val="center"/>
            <w:hideMark/>
          </w:tcPr>
          <w:p w14:paraId="68364775" w14:textId="77777777" w:rsidR="009D10EB" w:rsidRPr="00206ACB" w:rsidRDefault="009D10EB" w:rsidP="00062596">
            <w:pPr>
              <w:widowControl/>
              <w:autoSpaceDE/>
              <w:autoSpaceDN/>
              <w:spacing w:after="0" w:line="240" w:lineRule="auto"/>
              <w:ind w:firstLine="0"/>
              <w:jc w:val="left"/>
              <w:rPr>
                <w:rFonts w:eastAsia="Times New Roman" w:cstheme="minorHAnsi"/>
                <w:kern w:val="0"/>
                <w:sz w:val="24"/>
                <w:szCs w:val="24"/>
                <w:lang w:eastAsia="ja-JP"/>
              </w:rPr>
            </w:pPr>
            <w:r w:rsidRPr="00206ACB">
              <w:rPr>
                <w:rFonts w:eastAsia="Times New Roman" w:cstheme="minorHAnsi"/>
                <w:kern w:val="0"/>
                <w:sz w:val="24"/>
                <w:szCs w:val="24"/>
                <w:lang w:eastAsia="ja-JP"/>
              </w:rPr>
              <w:t>7</w:t>
            </w:r>
          </w:p>
        </w:tc>
        <w:tc>
          <w:tcPr>
            <w:tcW w:w="4545" w:type="dxa"/>
            <w:gridSpan w:val="2"/>
            <w:vAlign w:val="center"/>
            <w:hideMark/>
          </w:tcPr>
          <w:p w14:paraId="05604420" w14:textId="6B54F378" w:rsidR="009D10EB" w:rsidRPr="00206ACB" w:rsidRDefault="009D10EB" w:rsidP="00062596">
            <w:pPr>
              <w:widowControl/>
              <w:autoSpaceDE/>
              <w:autoSpaceDN/>
              <w:spacing w:after="0" w:line="240" w:lineRule="auto"/>
              <w:ind w:firstLine="0"/>
              <w:jc w:val="left"/>
              <w:rPr>
                <w:rFonts w:eastAsia="Times New Roman" w:cstheme="minorHAnsi"/>
                <w:kern w:val="0"/>
                <w:sz w:val="24"/>
                <w:szCs w:val="24"/>
                <w:lang w:eastAsia="ja-JP"/>
              </w:rPr>
            </w:pPr>
            <w:r w:rsidRPr="00206ACB">
              <w:rPr>
                <w:rFonts w:eastAsia="Times New Roman" w:cstheme="minorHAnsi"/>
                <w:kern w:val="0"/>
                <w:sz w:val="24"/>
                <w:szCs w:val="24"/>
                <w:lang w:eastAsia="ja-JP"/>
              </w:rPr>
              <w:t>Flips</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sprite</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vertically</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(if</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"1")</w:t>
            </w:r>
          </w:p>
        </w:tc>
      </w:tr>
      <w:tr w:rsidR="009D10EB" w:rsidRPr="00206ACB" w14:paraId="2C177BB8" w14:textId="77777777" w:rsidTr="00062596">
        <w:trPr>
          <w:tblCellSpacing w:w="15" w:type="dxa"/>
        </w:trPr>
        <w:tc>
          <w:tcPr>
            <w:tcW w:w="900" w:type="dxa"/>
            <w:vAlign w:val="center"/>
            <w:hideMark/>
          </w:tcPr>
          <w:p w14:paraId="1017DDBC" w14:textId="77777777" w:rsidR="009D10EB" w:rsidRPr="00206ACB" w:rsidRDefault="009D10EB" w:rsidP="00062596">
            <w:pPr>
              <w:widowControl/>
              <w:autoSpaceDE/>
              <w:autoSpaceDN/>
              <w:spacing w:after="0" w:line="240" w:lineRule="auto"/>
              <w:ind w:firstLine="0"/>
              <w:jc w:val="left"/>
              <w:rPr>
                <w:rFonts w:eastAsia="Times New Roman" w:cstheme="minorHAnsi"/>
                <w:kern w:val="0"/>
                <w:sz w:val="24"/>
                <w:szCs w:val="24"/>
                <w:lang w:eastAsia="ja-JP"/>
              </w:rPr>
            </w:pPr>
            <w:r w:rsidRPr="00206ACB">
              <w:rPr>
                <w:rFonts w:eastAsia="Times New Roman" w:cstheme="minorHAnsi"/>
                <w:kern w:val="0"/>
                <w:sz w:val="24"/>
                <w:szCs w:val="24"/>
                <w:lang w:eastAsia="ja-JP"/>
              </w:rPr>
              <w:t>6</w:t>
            </w:r>
          </w:p>
        </w:tc>
        <w:tc>
          <w:tcPr>
            <w:tcW w:w="4545" w:type="dxa"/>
            <w:gridSpan w:val="2"/>
            <w:vAlign w:val="center"/>
            <w:hideMark/>
          </w:tcPr>
          <w:p w14:paraId="7EA21BF5" w14:textId="2973DFFB" w:rsidR="009D10EB" w:rsidRPr="00206ACB" w:rsidRDefault="009D10EB" w:rsidP="00062596">
            <w:pPr>
              <w:widowControl/>
              <w:autoSpaceDE/>
              <w:autoSpaceDN/>
              <w:spacing w:after="0" w:line="240" w:lineRule="auto"/>
              <w:ind w:firstLine="0"/>
              <w:jc w:val="left"/>
              <w:rPr>
                <w:rFonts w:eastAsia="Times New Roman" w:cstheme="minorHAnsi"/>
                <w:kern w:val="0"/>
                <w:sz w:val="24"/>
                <w:szCs w:val="24"/>
                <w:lang w:eastAsia="ja-JP"/>
              </w:rPr>
            </w:pPr>
            <w:r w:rsidRPr="00206ACB">
              <w:rPr>
                <w:rFonts w:eastAsia="Times New Roman" w:cstheme="minorHAnsi"/>
                <w:kern w:val="0"/>
                <w:sz w:val="24"/>
                <w:szCs w:val="24"/>
                <w:lang w:eastAsia="ja-JP"/>
              </w:rPr>
              <w:t>Flips</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sprite</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horizontally</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(if</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"1")</w:t>
            </w:r>
          </w:p>
        </w:tc>
      </w:tr>
      <w:tr w:rsidR="009D10EB" w:rsidRPr="00206ACB" w14:paraId="4DB5D023" w14:textId="77777777" w:rsidTr="00062596">
        <w:trPr>
          <w:tblCellSpacing w:w="15" w:type="dxa"/>
        </w:trPr>
        <w:tc>
          <w:tcPr>
            <w:tcW w:w="900" w:type="dxa"/>
            <w:vAlign w:val="center"/>
            <w:hideMark/>
          </w:tcPr>
          <w:p w14:paraId="1BF2031C" w14:textId="77777777" w:rsidR="009D10EB" w:rsidRPr="00206ACB" w:rsidRDefault="009D10EB" w:rsidP="00062596">
            <w:pPr>
              <w:widowControl/>
              <w:autoSpaceDE/>
              <w:autoSpaceDN/>
              <w:spacing w:after="0" w:line="240" w:lineRule="auto"/>
              <w:ind w:firstLine="0"/>
              <w:jc w:val="left"/>
              <w:rPr>
                <w:rFonts w:eastAsia="Times New Roman" w:cstheme="minorHAnsi"/>
                <w:kern w:val="0"/>
                <w:sz w:val="24"/>
                <w:szCs w:val="24"/>
                <w:lang w:eastAsia="ja-JP"/>
              </w:rPr>
            </w:pPr>
            <w:r w:rsidRPr="00206ACB">
              <w:rPr>
                <w:rFonts w:eastAsia="Times New Roman" w:cstheme="minorHAnsi"/>
                <w:kern w:val="0"/>
                <w:sz w:val="24"/>
                <w:szCs w:val="24"/>
                <w:lang w:eastAsia="ja-JP"/>
              </w:rPr>
              <w:t>5</w:t>
            </w:r>
          </w:p>
        </w:tc>
        <w:tc>
          <w:tcPr>
            <w:tcW w:w="4545" w:type="dxa"/>
            <w:gridSpan w:val="2"/>
            <w:vAlign w:val="center"/>
            <w:hideMark/>
          </w:tcPr>
          <w:p w14:paraId="2E6E04AB" w14:textId="0710B930" w:rsidR="009D10EB" w:rsidRPr="00206ACB" w:rsidRDefault="009D10EB" w:rsidP="00062596">
            <w:pPr>
              <w:widowControl/>
              <w:autoSpaceDE/>
              <w:autoSpaceDN/>
              <w:spacing w:after="0" w:line="240" w:lineRule="auto"/>
              <w:ind w:firstLine="0"/>
              <w:jc w:val="left"/>
              <w:rPr>
                <w:rFonts w:eastAsia="Times New Roman" w:cstheme="minorHAnsi"/>
                <w:kern w:val="0"/>
                <w:sz w:val="24"/>
                <w:szCs w:val="24"/>
                <w:lang w:eastAsia="ja-JP"/>
              </w:rPr>
            </w:pPr>
            <w:r w:rsidRPr="00206ACB">
              <w:rPr>
                <w:rFonts w:eastAsia="Times New Roman" w:cstheme="minorHAnsi"/>
                <w:kern w:val="0"/>
                <w:sz w:val="24"/>
                <w:szCs w:val="24"/>
                <w:lang w:eastAsia="ja-JP"/>
              </w:rPr>
              <w:t>Sprite</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priority</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(behind</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background</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if</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"1")</w:t>
            </w:r>
          </w:p>
        </w:tc>
      </w:tr>
      <w:tr w:rsidR="009D10EB" w:rsidRPr="00206ACB" w14:paraId="05C060B5" w14:textId="77777777" w:rsidTr="00062596">
        <w:trPr>
          <w:tblCellSpacing w:w="15" w:type="dxa"/>
        </w:trPr>
        <w:tc>
          <w:tcPr>
            <w:tcW w:w="900" w:type="dxa"/>
            <w:vAlign w:val="center"/>
            <w:hideMark/>
          </w:tcPr>
          <w:p w14:paraId="52FEBB83" w14:textId="77777777" w:rsidR="009D10EB" w:rsidRPr="00206ACB" w:rsidRDefault="009D10EB" w:rsidP="00062596">
            <w:pPr>
              <w:widowControl/>
              <w:autoSpaceDE/>
              <w:autoSpaceDN/>
              <w:spacing w:after="0" w:line="240" w:lineRule="auto"/>
              <w:ind w:firstLine="0"/>
              <w:jc w:val="left"/>
              <w:rPr>
                <w:rFonts w:eastAsia="Times New Roman" w:cstheme="minorHAnsi"/>
                <w:kern w:val="0"/>
                <w:sz w:val="24"/>
                <w:szCs w:val="24"/>
                <w:lang w:eastAsia="ja-JP"/>
              </w:rPr>
            </w:pPr>
            <w:r w:rsidRPr="00206ACB">
              <w:rPr>
                <w:rFonts w:eastAsia="Times New Roman" w:cstheme="minorHAnsi"/>
                <w:kern w:val="0"/>
                <w:sz w:val="24"/>
                <w:szCs w:val="24"/>
                <w:lang w:eastAsia="ja-JP"/>
              </w:rPr>
              <w:t>4-2</w:t>
            </w:r>
          </w:p>
        </w:tc>
        <w:tc>
          <w:tcPr>
            <w:tcW w:w="4545" w:type="dxa"/>
            <w:gridSpan w:val="2"/>
            <w:vAlign w:val="center"/>
            <w:hideMark/>
          </w:tcPr>
          <w:p w14:paraId="116C608B" w14:textId="4EDB8FFE" w:rsidR="009D10EB" w:rsidRPr="00206ACB" w:rsidRDefault="009D10EB" w:rsidP="00062596">
            <w:pPr>
              <w:widowControl/>
              <w:autoSpaceDE/>
              <w:autoSpaceDN/>
              <w:spacing w:after="0" w:line="240" w:lineRule="auto"/>
              <w:ind w:firstLine="0"/>
              <w:jc w:val="left"/>
              <w:rPr>
                <w:rFonts w:eastAsia="Times New Roman" w:cstheme="minorHAnsi"/>
                <w:kern w:val="0"/>
                <w:sz w:val="24"/>
                <w:szCs w:val="24"/>
                <w:lang w:eastAsia="ja-JP"/>
              </w:rPr>
            </w:pPr>
            <w:r w:rsidRPr="00206ACB">
              <w:rPr>
                <w:rFonts w:eastAsia="Times New Roman" w:cstheme="minorHAnsi"/>
                <w:kern w:val="0"/>
                <w:sz w:val="24"/>
                <w:szCs w:val="24"/>
                <w:lang w:eastAsia="ja-JP"/>
              </w:rPr>
              <w:t>Not</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used</w:t>
            </w:r>
          </w:p>
        </w:tc>
      </w:tr>
      <w:tr w:rsidR="009D10EB" w:rsidRPr="00206ACB" w14:paraId="627A67CB" w14:textId="77777777" w:rsidTr="00062596">
        <w:trPr>
          <w:tblCellSpacing w:w="15" w:type="dxa"/>
        </w:trPr>
        <w:tc>
          <w:tcPr>
            <w:tcW w:w="900" w:type="dxa"/>
            <w:vAlign w:val="center"/>
            <w:hideMark/>
          </w:tcPr>
          <w:p w14:paraId="404AB9AC" w14:textId="77777777" w:rsidR="009D10EB" w:rsidRPr="00206ACB" w:rsidRDefault="009D10EB" w:rsidP="00062596">
            <w:pPr>
              <w:widowControl/>
              <w:autoSpaceDE/>
              <w:autoSpaceDN/>
              <w:spacing w:after="0" w:line="240" w:lineRule="auto"/>
              <w:ind w:firstLine="0"/>
              <w:jc w:val="left"/>
              <w:rPr>
                <w:rFonts w:eastAsia="Times New Roman" w:cstheme="minorHAnsi"/>
                <w:kern w:val="0"/>
                <w:sz w:val="24"/>
                <w:szCs w:val="24"/>
                <w:lang w:eastAsia="ja-JP"/>
              </w:rPr>
            </w:pPr>
            <w:r w:rsidRPr="00206ACB">
              <w:rPr>
                <w:rFonts w:eastAsia="Times New Roman" w:cstheme="minorHAnsi"/>
                <w:kern w:val="0"/>
                <w:sz w:val="24"/>
                <w:szCs w:val="24"/>
                <w:lang w:eastAsia="ja-JP"/>
              </w:rPr>
              <w:t>1-0</w:t>
            </w:r>
          </w:p>
        </w:tc>
        <w:tc>
          <w:tcPr>
            <w:tcW w:w="4545" w:type="dxa"/>
            <w:gridSpan w:val="2"/>
            <w:vAlign w:val="center"/>
            <w:hideMark/>
          </w:tcPr>
          <w:p w14:paraId="0DC1E4FD" w14:textId="44C7A83A" w:rsidR="009D10EB" w:rsidRPr="00206ACB" w:rsidRDefault="009D10EB" w:rsidP="00062596">
            <w:pPr>
              <w:widowControl/>
              <w:autoSpaceDE/>
              <w:autoSpaceDN/>
              <w:spacing w:after="0" w:line="240" w:lineRule="auto"/>
              <w:ind w:firstLine="0"/>
              <w:jc w:val="left"/>
              <w:rPr>
                <w:rFonts w:eastAsia="Times New Roman" w:cstheme="minorHAnsi"/>
                <w:kern w:val="0"/>
                <w:sz w:val="24"/>
                <w:szCs w:val="24"/>
                <w:lang w:eastAsia="ja-JP"/>
              </w:rPr>
            </w:pPr>
            <w:r w:rsidRPr="00206ACB">
              <w:rPr>
                <w:rFonts w:eastAsia="Times New Roman" w:cstheme="minorHAnsi"/>
                <w:kern w:val="0"/>
                <w:sz w:val="24"/>
                <w:szCs w:val="24"/>
                <w:lang w:eastAsia="ja-JP"/>
              </w:rPr>
              <w:t>Palette</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for</w:t>
            </w:r>
            <w:r w:rsidR="00AC466E" w:rsidRPr="00206ACB">
              <w:rPr>
                <w:rFonts w:eastAsia="Times New Roman" w:cstheme="minorHAnsi"/>
                <w:kern w:val="0"/>
                <w:sz w:val="24"/>
                <w:szCs w:val="24"/>
                <w:lang w:eastAsia="ja-JP"/>
              </w:rPr>
              <w:t xml:space="preserve"> </w:t>
            </w:r>
            <w:r w:rsidRPr="00206ACB">
              <w:rPr>
                <w:rFonts w:eastAsia="Times New Roman" w:cstheme="minorHAnsi"/>
                <w:kern w:val="0"/>
                <w:sz w:val="24"/>
                <w:szCs w:val="24"/>
                <w:lang w:eastAsia="ja-JP"/>
              </w:rPr>
              <w:t>sprite</w:t>
            </w:r>
          </w:p>
        </w:tc>
      </w:tr>
    </w:tbl>
    <w:p w14:paraId="42966354" w14:textId="2F471E57" w:rsidR="00954864" w:rsidRPr="00206ACB" w:rsidRDefault="00954864" w:rsidP="00870257">
      <w:pPr>
        <w:pStyle w:val="Heading3"/>
        <w:rPr>
          <w:rFonts w:cstheme="minorHAnsi"/>
        </w:rPr>
      </w:pPr>
      <w:bookmarkStart w:id="121" w:name="_Toc168434241"/>
      <w:bookmarkStart w:id="122" w:name="_Toc168779362"/>
      <w:r w:rsidRPr="00206ACB">
        <w:rPr>
          <w:rFonts w:cstheme="minorHAnsi"/>
        </w:rPr>
        <w:t>Object</w:t>
      </w:r>
      <w:r w:rsidR="00AC466E" w:rsidRPr="00206ACB">
        <w:rPr>
          <w:rFonts w:cstheme="minorHAnsi"/>
        </w:rPr>
        <w:t xml:space="preserve"> </w:t>
      </w:r>
      <w:r w:rsidRPr="00206ACB">
        <w:rPr>
          <w:rFonts w:cstheme="minorHAnsi"/>
        </w:rPr>
        <w:t>Attribute</w:t>
      </w:r>
      <w:r w:rsidR="00AC466E" w:rsidRPr="00206ACB">
        <w:rPr>
          <w:rFonts w:cstheme="minorHAnsi"/>
        </w:rPr>
        <w:t xml:space="preserve"> </w:t>
      </w:r>
      <w:r w:rsidRPr="00206ACB">
        <w:rPr>
          <w:rFonts w:cstheme="minorHAnsi"/>
        </w:rPr>
        <w:t>Memory</w:t>
      </w:r>
      <w:r w:rsidR="00AC466E" w:rsidRPr="00206ACB">
        <w:rPr>
          <w:rFonts w:cstheme="minorHAnsi"/>
        </w:rPr>
        <w:t xml:space="preserve"> </w:t>
      </w:r>
      <w:r w:rsidRPr="00206ACB">
        <w:rPr>
          <w:rFonts w:cstheme="minorHAnsi"/>
        </w:rPr>
        <w:t>(OAM)</w:t>
      </w:r>
      <w:bookmarkEnd w:id="121"/>
      <w:bookmarkEnd w:id="122"/>
    </w:p>
    <w:p w14:paraId="4E9ED050" w14:textId="04B036A5" w:rsidR="00882A82" w:rsidRPr="00206ACB" w:rsidRDefault="00882A82" w:rsidP="00127262">
      <w:r w:rsidRPr="00206ACB">
        <w:t>The</w:t>
      </w:r>
      <w:r w:rsidR="00AC466E" w:rsidRPr="00206ACB">
        <w:t xml:space="preserve"> </w:t>
      </w:r>
      <w:r w:rsidRPr="00206ACB">
        <w:t>region</w:t>
      </w:r>
      <w:r w:rsidR="00AC466E" w:rsidRPr="00206ACB">
        <w:t xml:space="preserve"> </w:t>
      </w:r>
      <w:r w:rsidRPr="00206ACB">
        <w:t>in</w:t>
      </w:r>
      <w:r w:rsidR="00AC466E" w:rsidRPr="00206ACB">
        <w:t xml:space="preserve"> </w:t>
      </w:r>
      <w:r w:rsidRPr="00206ACB">
        <w:t>PPU</w:t>
      </w:r>
      <w:r w:rsidR="00AC466E" w:rsidRPr="00206ACB">
        <w:t xml:space="preserve"> </w:t>
      </w:r>
      <w:r w:rsidRPr="00206ACB">
        <w:t>memory</w:t>
      </w:r>
      <w:r w:rsidR="00AC466E" w:rsidRPr="00206ACB">
        <w:t xml:space="preserve"> </w:t>
      </w:r>
      <w:r w:rsidRPr="00206ACB">
        <w:t>where</w:t>
      </w:r>
      <w:r w:rsidR="00AC466E" w:rsidRPr="00206ACB">
        <w:t xml:space="preserve"> </w:t>
      </w:r>
      <w:r w:rsidRPr="00206ACB">
        <w:t>sprite</w:t>
      </w:r>
      <w:r w:rsidR="00AC466E" w:rsidRPr="00206ACB">
        <w:t xml:space="preserve"> </w:t>
      </w:r>
      <w:r w:rsidRPr="00206ACB">
        <w:t>data</w:t>
      </w:r>
      <w:r w:rsidR="00AC466E" w:rsidRPr="00206ACB">
        <w:t xml:space="preserve"> </w:t>
      </w:r>
      <w:r w:rsidRPr="00206ACB">
        <w:t>is</w:t>
      </w:r>
      <w:r w:rsidR="00AC466E" w:rsidRPr="00206ACB">
        <w:t xml:space="preserve"> </w:t>
      </w:r>
      <w:r w:rsidRPr="00206ACB">
        <w:t>stored</w:t>
      </w:r>
      <w:r w:rsidR="00AC466E" w:rsidRPr="00206ACB">
        <w:t xml:space="preserve"> </w:t>
      </w:r>
      <w:r w:rsidRPr="00206ACB">
        <w:t>is</w:t>
      </w:r>
      <w:r w:rsidR="00AC466E" w:rsidRPr="00206ACB">
        <w:t xml:space="preserve"> </w:t>
      </w:r>
      <w:r w:rsidRPr="00206ACB">
        <w:t>called</w:t>
      </w:r>
      <w:r w:rsidR="00AC466E" w:rsidRPr="00206ACB">
        <w:t xml:space="preserve"> </w:t>
      </w:r>
      <w:r w:rsidRPr="00206ACB">
        <w:t>"Object</w:t>
      </w:r>
      <w:r w:rsidR="00AC466E" w:rsidRPr="00206ACB">
        <w:t xml:space="preserve"> </w:t>
      </w:r>
      <w:r w:rsidRPr="00206ACB">
        <w:t>Attribute</w:t>
      </w:r>
      <w:r w:rsidR="00AC466E" w:rsidRPr="00206ACB">
        <w:t xml:space="preserve"> </w:t>
      </w:r>
      <w:r w:rsidRPr="00206ACB">
        <w:t>Memory",</w:t>
      </w:r>
      <w:r w:rsidR="00AC466E" w:rsidRPr="00206ACB">
        <w:t xml:space="preserve"> </w:t>
      </w:r>
      <w:r w:rsidRPr="00206ACB">
        <w:t>or</w:t>
      </w:r>
      <w:r w:rsidR="00AC466E" w:rsidRPr="00206ACB">
        <w:t xml:space="preserve"> </w:t>
      </w:r>
      <w:r w:rsidRPr="00206ACB">
        <w:t>"OAM".</w:t>
      </w:r>
      <w:r w:rsidR="00AC466E" w:rsidRPr="00206ACB">
        <w:t xml:space="preserve"> </w:t>
      </w:r>
      <w:r w:rsidRPr="00206ACB">
        <w:t>This</w:t>
      </w:r>
      <w:r w:rsidR="00AC466E" w:rsidRPr="00206ACB">
        <w:t xml:space="preserve"> </w:t>
      </w:r>
      <w:r w:rsidRPr="00206ACB">
        <w:t>region</w:t>
      </w:r>
      <w:r w:rsidR="00AC466E" w:rsidRPr="00206ACB">
        <w:t xml:space="preserve"> </w:t>
      </w:r>
      <w:r w:rsidRPr="00206ACB">
        <w:t>of</w:t>
      </w:r>
      <w:r w:rsidR="00AC466E" w:rsidRPr="00206ACB">
        <w:t xml:space="preserve"> </w:t>
      </w:r>
      <w:r w:rsidRPr="00206ACB">
        <w:t>memory</w:t>
      </w:r>
      <w:r w:rsidR="00AC466E" w:rsidRPr="00206ACB">
        <w:t xml:space="preserve"> </w:t>
      </w:r>
      <w:r w:rsidRPr="00206ACB">
        <w:t>is</w:t>
      </w:r>
      <w:r w:rsidR="00AC466E" w:rsidRPr="00206ACB">
        <w:t xml:space="preserve"> </w:t>
      </w:r>
      <w:r w:rsidRPr="00206ACB">
        <w:t>different</w:t>
      </w:r>
      <w:r w:rsidR="00AC466E" w:rsidRPr="00206ACB">
        <w:t xml:space="preserve"> </w:t>
      </w:r>
      <w:r w:rsidRPr="00206ACB">
        <w:t>in</w:t>
      </w:r>
      <w:r w:rsidR="00AC466E" w:rsidRPr="00206ACB">
        <w:t xml:space="preserve"> </w:t>
      </w:r>
      <w:r w:rsidRPr="00206ACB">
        <w:t>that</w:t>
      </w:r>
      <w:r w:rsidR="00AC466E" w:rsidRPr="00206ACB">
        <w:t xml:space="preserve"> </w:t>
      </w:r>
      <w:r w:rsidRPr="00206ACB">
        <w:t>there</w:t>
      </w:r>
      <w:r w:rsidR="00AC466E" w:rsidRPr="00206ACB">
        <w:t xml:space="preserve"> </w:t>
      </w:r>
      <w:r w:rsidRPr="00206ACB">
        <w:t>are</w:t>
      </w:r>
      <w:r w:rsidR="00AC466E" w:rsidRPr="00206ACB">
        <w:t xml:space="preserve"> </w:t>
      </w:r>
      <w:r w:rsidRPr="00206ACB">
        <w:t>special</w:t>
      </w:r>
      <w:r w:rsidR="00AC466E" w:rsidRPr="00206ACB">
        <w:t xml:space="preserve"> </w:t>
      </w:r>
      <w:r w:rsidRPr="00206ACB">
        <w:t>MMIO</w:t>
      </w:r>
      <w:r w:rsidR="00AC466E" w:rsidRPr="00206ACB">
        <w:t xml:space="preserve"> </w:t>
      </w:r>
      <w:r w:rsidRPr="00206ACB">
        <w:t>addresses</w:t>
      </w:r>
      <w:r w:rsidR="00AC466E" w:rsidRPr="00206ACB">
        <w:t xml:space="preserve"> </w:t>
      </w:r>
      <w:r w:rsidRPr="00206ACB">
        <w:t>that</w:t>
      </w:r>
      <w:r w:rsidR="00AC466E" w:rsidRPr="00206ACB">
        <w:t xml:space="preserve"> </w:t>
      </w:r>
      <w:r w:rsidRPr="00206ACB">
        <w:t>the</w:t>
      </w:r>
      <w:r w:rsidR="00AC466E" w:rsidRPr="00206ACB">
        <w:t xml:space="preserve"> </w:t>
      </w:r>
      <w:r w:rsidRPr="00206ACB">
        <w:t>CPU</w:t>
      </w:r>
      <w:r w:rsidR="00AC466E" w:rsidRPr="00206ACB">
        <w:t xml:space="preserve"> </w:t>
      </w:r>
      <w:r w:rsidRPr="00206ACB">
        <w:t>can</w:t>
      </w:r>
      <w:r w:rsidR="00AC466E" w:rsidRPr="00206ACB">
        <w:t xml:space="preserve"> </w:t>
      </w:r>
      <w:r w:rsidRPr="00206ACB">
        <w:t>use</w:t>
      </w:r>
      <w:r w:rsidR="00AC466E" w:rsidRPr="00206ACB">
        <w:t xml:space="preserve"> </w:t>
      </w:r>
      <w:r w:rsidRPr="00206ACB">
        <w:t>to</w:t>
      </w:r>
      <w:r w:rsidR="00AC466E" w:rsidRPr="00206ACB">
        <w:t xml:space="preserve"> </w:t>
      </w:r>
      <w:r w:rsidRPr="00206ACB">
        <w:t>update</w:t>
      </w:r>
      <w:r w:rsidR="00AC466E" w:rsidRPr="00206ACB">
        <w:t xml:space="preserve"> </w:t>
      </w:r>
      <w:r w:rsidRPr="00206ACB">
        <w:t>the</w:t>
      </w:r>
      <w:r w:rsidR="00AC466E" w:rsidRPr="00206ACB">
        <w:t xml:space="preserve"> </w:t>
      </w:r>
      <w:r w:rsidRPr="00206ACB">
        <w:t>contents</w:t>
      </w:r>
      <w:r w:rsidR="00AC466E" w:rsidRPr="00206ACB">
        <w:t xml:space="preserve"> </w:t>
      </w:r>
      <w:r w:rsidRPr="00206ACB">
        <w:t>of</w:t>
      </w:r>
      <w:r w:rsidR="00AC466E" w:rsidRPr="00206ACB">
        <w:t xml:space="preserve"> </w:t>
      </w:r>
      <w:r w:rsidRPr="00206ACB">
        <w:t>OAM</w:t>
      </w:r>
      <w:r w:rsidR="00AC466E" w:rsidRPr="00206ACB">
        <w:t xml:space="preserve"> </w:t>
      </w:r>
      <w:r w:rsidRPr="00206ACB">
        <w:t>all</w:t>
      </w:r>
      <w:r w:rsidR="00AC466E" w:rsidRPr="00206ACB">
        <w:t xml:space="preserve"> </w:t>
      </w:r>
      <w:r w:rsidRPr="00206ACB">
        <w:t>at</w:t>
      </w:r>
      <w:r w:rsidR="00AC466E" w:rsidRPr="00206ACB">
        <w:t xml:space="preserve"> </w:t>
      </w:r>
      <w:r w:rsidRPr="00206ACB">
        <w:t>once,</w:t>
      </w:r>
      <w:r w:rsidR="00AC466E" w:rsidRPr="00206ACB">
        <w:t xml:space="preserve"> </w:t>
      </w:r>
      <w:r w:rsidRPr="00206ACB">
        <w:t>at</w:t>
      </w:r>
      <w:r w:rsidR="00AC466E" w:rsidRPr="00206ACB">
        <w:t xml:space="preserve"> </w:t>
      </w:r>
      <w:r w:rsidRPr="00206ACB">
        <w:t>high</w:t>
      </w:r>
      <w:r w:rsidR="00AC466E" w:rsidRPr="00206ACB">
        <w:t xml:space="preserve"> </w:t>
      </w:r>
      <w:r w:rsidRPr="00206ACB">
        <w:t>speed.</w:t>
      </w:r>
      <w:r w:rsidR="00AC466E" w:rsidRPr="00206ACB">
        <w:t xml:space="preserve"> </w:t>
      </w:r>
      <w:r w:rsidRPr="00206ACB">
        <w:t>Being</w:t>
      </w:r>
      <w:r w:rsidR="00AC466E" w:rsidRPr="00206ACB">
        <w:t xml:space="preserve"> </w:t>
      </w:r>
      <w:r w:rsidRPr="00206ACB">
        <w:t>able</w:t>
      </w:r>
      <w:r w:rsidR="00AC466E" w:rsidRPr="00206ACB">
        <w:t xml:space="preserve"> </w:t>
      </w:r>
      <w:r w:rsidRPr="00206ACB">
        <w:t>to</w:t>
      </w:r>
      <w:r w:rsidR="00AC466E" w:rsidRPr="00206ACB">
        <w:t xml:space="preserve"> </w:t>
      </w:r>
      <w:r w:rsidRPr="00206ACB">
        <w:t>update</w:t>
      </w:r>
      <w:r w:rsidR="00AC466E" w:rsidRPr="00206ACB">
        <w:t xml:space="preserve"> </w:t>
      </w:r>
      <w:r w:rsidRPr="00206ACB">
        <w:t>OAM</w:t>
      </w:r>
      <w:r w:rsidR="00AC466E" w:rsidRPr="00206ACB">
        <w:t xml:space="preserve"> </w:t>
      </w:r>
      <w:r w:rsidRPr="00206ACB">
        <w:t>quickly</w:t>
      </w:r>
      <w:r w:rsidR="00AC466E" w:rsidRPr="00206ACB">
        <w:t xml:space="preserve"> </w:t>
      </w:r>
      <w:r w:rsidRPr="00206ACB">
        <w:t>is</w:t>
      </w:r>
      <w:r w:rsidR="00AC466E" w:rsidRPr="00206ACB">
        <w:t xml:space="preserve"> </w:t>
      </w:r>
      <w:r w:rsidRPr="00206ACB">
        <w:t>a</w:t>
      </w:r>
      <w:r w:rsidR="00AC466E" w:rsidRPr="00206ACB">
        <w:t xml:space="preserve"> </w:t>
      </w:r>
      <w:r w:rsidRPr="00206ACB">
        <w:t>necessity</w:t>
      </w:r>
      <w:r w:rsidR="00AC466E" w:rsidRPr="00206ACB">
        <w:t xml:space="preserve"> </w:t>
      </w:r>
      <w:r w:rsidRPr="00206ACB">
        <w:t>for</w:t>
      </w:r>
      <w:r w:rsidR="00AC466E" w:rsidRPr="00206ACB">
        <w:t xml:space="preserve"> </w:t>
      </w:r>
      <w:r w:rsidRPr="00206ACB">
        <w:t>fast-paced</w:t>
      </w:r>
      <w:r w:rsidR="00AC466E" w:rsidRPr="00206ACB">
        <w:t xml:space="preserve"> </w:t>
      </w:r>
      <w:r w:rsidRPr="00206ACB">
        <w:t>games,</w:t>
      </w:r>
      <w:r w:rsidR="00AC466E" w:rsidRPr="00206ACB">
        <w:t xml:space="preserve"> </w:t>
      </w:r>
      <w:r w:rsidRPr="00206ACB">
        <w:t>so</w:t>
      </w:r>
      <w:r w:rsidR="00AC466E" w:rsidRPr="00206ACB">
        <w:t xml:space="preserve"> </w:t>
      </w:r>
      <w:r w:rsidRPr="00206ACB">
        <w:t>that</w:t>
      </w:r>
      <w:r w:rsidR="00AC466E" w:rsidRPr="00206ACB">
        <w:t xml:space="preserve"> </w:t>
      </w:r>
      <w:r w:rsidRPr="00206ACB">
        <w:t>all</w:t>
      </w:r>
      <w:r w:rsidR="00AC466E" w:rsidRPr="00206ACB">
        <w:t xml:space="preserve"> </w:t>
      </w:r>
      <w:r w:rsidRPr="00206ACB">
        <w:t>64</w:t>
      </w:r>
      <w:r w:rsidR="00AC466E" w:rsidRPr="00206ACB">
        <w:t xml:space="preserve"> </w:t>
      </w:r>
      <w:r w:rsidRPr="00206ACB">
        <w:t>sprites</w:t>
      </w:r>
      <w:r w:rsidR="00AC466E" w:rsidRPr="00206ACB">
        <w:t xml:space="preserve"> </w:t>
      </w:r>
      <w:r w:rsidRPr="00206ACB">
        <w:t>can</w:t>
      </w:r>
      <w:r w:rsidR="00AC466E" w:rsidRPr="00206ACB">
        <w:t xml:space="preserve"> </w:t>
      </w:r>
      <w:r w:rsidRPr="00206ACB">
        <w:t>move</w:t>
      </w:r>
      <w:r w:rsidR="00AC466E" w:rsidRPr="00206ACB">
        <w:t xml:space="preserve"> </w:t>
      </w:r>
      <w:r w:rsidRPr="00206ACB">
        <w:t>smoothly</w:t>
      </w:r>
      <w:r w:rsidR="00AC466E" w:rsidRPr="00206ACB">
        <w:t xml:space="preserve"> </w:t>
      </w:r>
      <w:r w:rsidRPr="00206ACB">
        <w:t>every</w:t>
      </w:r>
      <w:r w:rsidR="00AC466E" w:rsidRPr="00206ACB">
        <w:t xml:space="preserve"> </w:t>
      </w:r>
      <w:r w:rsidRPr="00206ACB">
        <w:t>frame.</w:t>
      </w:r>
    </w:p>
    <w:p w14:paraId="3DAA78E3" w14:textId="05C09D9C" w:rsidR="00882A82" w:rsidRPr="00206ACB" w:rsidRDefault="00882A82" w:rsidP="00127262">
      <w:r w:rsidRPr="00206ACB">
        <w:t>To</w:t>
      </w:r>
      <w:r w:rsidR="00AC466E" w:rsidRPr="00206ACB">
        <w:t xml:space="preserve"> </w:t>
      </w:r>
      <w:r w:rsidRPr="00206ACB">
        <w:t>use</w:t>
      </w:r>
      <w:r w:rsidR="00AC466E" w:rsidRPr="00206ACB">
        <w:t xml:space="preserve"> </w:t>
      </w:r>
      <w:r w:rsidRPr="00206ACB">
        <w:t>this</w:t>
      </w:r>
      <w:r w:rsidR="00AC466E" w:rsidRPr="00206ACB">
        <w:t xml:space="preserve"> </w:t>
      </w:r>
      <w:r w:rsidRPr="00206ACB">
        <w:t>high-speed</w:t>
      </w:r>
      <w:r w:rsidR="00AC466E" w:rsidRPr="00206ACB">
        <w:t xml:space="preserve"> </w:t>
      </w:r>
      <w:r w:rsidRPr="00206ACB">
        <w:t>copying,</w:t>
      </w:r>
      <w:r w:rsidR="00AC466E" w:rsidRPr="00206ACB">
        <w:t xml:space="preserve"> </w:t>
      </w:r>
      <w:r w:rsidRPr="00206ACB">
        <w:t>the</w:t>
      </w:r>
      <w:r w:rsidR="00AC466E" w:rsidRPr="00206ACB">
        <w:t xml:space="preserve"> </w:t>
      </w:r>
      <w:r w:rsidRPr="00206ACB">
        <w:t>CPU</w:t>
      </w:r>
      <w:r w:rsidR="00AC466E" w:rsidRPr="00206ACB">
        <w:t xml:space="preserve"> </w:t>
      </w:r>
      <w:r w:rsidRPr="00206ACB">
        <w:t>needs</w:t>
      </w:r>
      <w:r w:rsidR="00AC466E" w:rsidRPr="00206ACB">
        <w:t xml:space="preserve"> </w:t>
      </w:r>
      <w:r w:rsidRPr="00206ACB">
        <w:t>to</w:t>
      </w:r>
      <w:r w:rsidR="00AC466E" w:rsidRPr="00206ACB">
        <w:t xml:space="preserve"> </w:t>
      </w:r>
      <w:r w:rsidRPr="00206ACB">
        <w:t>have</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sprite</w:t>
      </w:r>
      <w:r w:rsidR="00AC466E" w:rsidRPr="00206ACB">
        <w:t xml:space="preserve"> </w:t>
      </w:r>
      <w:r w:rsidRPr="00206ACB">
        <w:t>data</w:t>
      </w:r>
      <w:r w:rsidR="00AC466E" w:rsidRPr="00206ACB">
        <w:t xml:space="preserve"> </w:t>
      </w:r>
      <w:r w:rsidRPr="00206ACB">
        <w:t>ready</w:t>
      </w:r>
      <w:r w:rsidR="00AC466E" w:rsidRPr="00206ACB">
        <w:t xml:space="preserve"> </w:t>
      </w:r>
      <w:r w:rsidRPr="00206ACB">
        <w:t>to</w:t>
      </w:r>
      <w:r w:rsidR="00AC466E" w:rsidRPr="00206ACB">
        <w:t xml:space="preserve"> </w:t>
      </w:r>
      <w:r w:rsidRPr="00206ACB">
        <w:t>go</w:t>
      </w:r>
      <w:r w:rsidR="00AC466E" w:rsidRPr="00206ACB">
        <w:t xml:space="preserve"> </w:t>
      </w:r>
      <w:r w:rsidRPr="00206ACB">
        <w:t>in</w:t>
      </w:r>
      <w:r w:rsidR="00AC466E" w:rsidRPr="00206ACB">
        <w:t xml:space="preserve"> </w:t>
      </w:r>
      <w:r w:rsidRPr="00206ACB">
        <w:t>a</w:t>
      </w:r>
      <w:r w:rsidR="00AC466E" w:rsidRPr="00206ACB">
        <w:t xml:space="preserve"> </w:t>
      </w:r>
      <w:r w:rsidRPr="00206ACB">
        <w:t>contiguous</w:t>
      </w:r>
      <w:r w:rsidR="00AC466E" w:rsidRPr="00206ACB">
        <w:t xml:space="preserve"> </w:t>
      </w:r>
      <w:r w:rsidRPr="00206ACB">
        <w:t>page</w:t>
      </w:r>
      <w:r w:rsidR="00AC466E" w:rsidRPr="00206ACB">
        <w:t xml:space="preserve"> </w:t>
      </w:r>
      <w:r w:rsidRPr="00206ACB">
        <w:t>of</w:t>
      </w:r>
      <w:r w:rsidR="00AC466E" w:rsidRPr="00206ACB">
        <w:t xml:space="preserve"> </w:t>
      </w:r>
      <w:r w:rsidRPr="00206ACB">
        <w:t>memory.</w:t>
      </w:r>
      <w:r w:rsidR="00AC466E" w:rsidRPr="00206ACB">
        <w:t xml:space="preserve"> </w:t>
      </w:r>
      <w:r w:rsidRPr="00206ACB">
        <w:t>(A</w:t>
      </w:r>
      <w:r w:rsidR="00AC466E" w:rsidRPr="00206ACB">
        <w:t xml:space="preserve"> </w:t>
      </w:r>
      <w:r w:rsidRPr="00206ACB">
        <w:rPr>
          <w:rStyle w:val="Emphasis"/>
          <w:rFonts w:eastAsiaTheme="majorEastAsia" w:cstheme="minorHAnsi"/>
          <w:color w:val="111111"/>
          <w:szCs w:val="26"/>
        </w:rPr>
        <w:t>page</w:t>
      </w:r>
      <w:r w:rsidR="00AC466E" w:rsidRPr="00206ACB">
        <w:t xml:space="preserve"> </w:t>
      </w:r>
      <w:r w:rsidRPr="00206ACB">
        <w:t>is</w:t>
      </w:r>
      <w:r w:rsidR="00AC466E" w:rsidRPr="00206ACB">
        <w:t xml:space="preserve"> </w:t>
      </w:r>
      <w:r w:rsidRPr="00206ACB">
        <w:t>a</w:t>
      </w:r>
      <w:r w:rsidR="00AC466E" w:rsidRPr="00206ACB">
        <w:t xml:space="preserve"> </w:t>
      </w:r>
      <w:r w:rsidRPr="00206ACB">
        <w:t>block</w:t>
      </w:r>
      <w:r w:rsidR="00AC466E" w:rsidRPr="00206ACB">
        <w:t xml:space="preserve"> </w:t>
      </w:r>
      <w:r w:rsidRPr="00206ACB">
        <w:t>of</w:t>
      </w:r>
      <w:r w:rsidR="00AC466E" w:rsidRPr="00206ACB">
        <w:t xml:space="preserve"> </w:t>
      </w:r>
      <w:r w:rsidRPr="00206ACB">
        <w:t>256</w:t>
      </w:r>
      <w:r w:rsidR="00AC466E" w:rsidRPr="00206ACB">
        <w:t xml:space="preserve"> </w:t>
      </w:r>
      <w:r w:rsidRPr="00206ACB">
        <w:t>bytes.)</w:t>
      </w:r>
      <w:r w:rsidR="00AC466E" w:rsidRPr="00206ACB">
        <w:t xml:space="preserve"> </w:t>
      </w:r>
      <w:r w:rsidRPr="00206ACB">
        <w:t>Generally,</w:t>
      </w:r>
      <w:r w:rsidR="00AC466E" w:rsidRPr="00206ACB">
        <w:t xml:space="preserve"> </w:t>
      </w:r>
      <w:r w:rsidRPr="00206ACB">
        <w:t>this</w:t>
      </w:r>
      <w:r w:rsidR="00AC466E" w:rsidRPr="00206ACB">
        <w:t xml:space="preserve"> </w:t>
      </w:r>
      <w:r w:rsidRPr="00206ACB">
        <w:t>"sprite</w:t>
      </w:r>
      <w:r w:rsidR="00AC466E" w:rsidRPr="00206ACB">
        <w:t xml:space="preserve"> </w:t>
      </w:r>
      <w:r w:rsidRPr="00206ACB">
        <w:t>buffer"</w:t>
      </w:r>
      <w:r w:rsidR="00AC466E" w:rsidRPr="00206ACB">
        <w:t xml:space="preserve"> </w:t>
      </w:r>
      <w:r w:rsidRPr="00206ACB">
        <w:t>is</w:t>
      </w:r>
      <w:r w:rsidR="00AC466E" w:rsidRPr="00206ACB">
        <w:t xml:space="preserve"> </w:t>
      </w:r>
      <w:r w:rsidRPr="00206ACB">
        <w:t>placed</w:t>
      </w:r>
      <w:r w:rsidR="00AC466E" w:rsidRPr="00206ACB">
        <w:t xml:space="preserve"> </w:t>
      </w:r>
      <w:r w:rsidRPr="00206ACB">
        <w:t>in</w:t>
      </w:r>
      <w:r w:rsidR="00AC466E" w:rsidRPr="00206ACB">
        <w:t xml:space="preserve"> </w:t>
      </w:r>
      <w:r w:rsidRPr="00206ACB">
        <w:t>CPU</w:t>
      </w:r>
      <w:r w:rsidR="00AC466E" w:rsidRPr="00206ACB">
        <w:t xml:space="preserve"> </w:t>
      </w:r>
      <w:r w:rsidRPr="00206ACB">
        <w:t>memory</w:t>
      </w:r>
      <w:r w:rsidR="00AC466E" w:rsidRPr="00206ACB">
        <w:t xml:space="preserve"> </w:t>
      </w:r>
      <w:r w:rsidRPr="00206ACB">
        <w:t>addresses</w:t>
      </w:r>
      <w:r w:rsidR="00AC466E" w:rsidRPr="00206ACB">
        <w:t xml:space="preserve"> </w:t>
      </w:r>
      <w:r w:rsidRPr="009A420D">
        <w:rPr>
          <w:rStyle w:val="QuoteChar"/>
        </w:rPr>
        <w:t>$0200-$02ff</w:t>
      </w:r>
      <w:r w:rsidRPr="00206ACB">
        <w:t>.</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few</w:t>
      </w:r>
      <w:r w:rsidR="00AC466E" w:rsidRPr="00206ACB">
        <w:rPr>
          <w:rStyle w:val="marginnote"/>
          <w:rFonts w:cstheme="minorHAnsi"/>
          <w:color w:val="111111"/>
          <w:szCs w:val="26"/>
        </w:rPr>
        <w:t xml:space="preserve"> </w:t>
      </w:r>
      <w:r w:rsidRPr="00206ACB">
        <w:rPr>
          <w:rStyle w:val="marginnote"/>
          <w:rFonts w:cstheme="minorHAnsi"/>
          <w:color w:val="111111"/>
          <w:szCs w:val="26"/>
        </w:rPr>
        <w:t>things</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note</w:t>
      </w:r>
      <w:r w:rsidR="00AC466E" w:rsidRPr="00206ACB">
        <w:rPr>
          <w:rStyle w:val="marginnote"/>
          <w:rFonts w:cstheme="minorHAnsi"/>
          <w:color w:val="111111"/>
          <w:szCs w:val="26"/>
        </w:rPr>
        <w:t xml:space="preserve"> </w:t>
      </w:r>
      <w:r w:rsidRPr="00206ACB">
        <w:rPr>
          <w:rStyle w:val="marginnote"/>
          <w:rFonts w:cstheme="minorHAnsi"/>
          <w:color w:val="111111"/>
          <w:szCs w:val="26"/>
        </w:rPr>
        <w:t>about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memory</w:t>
      </w:r>
      <w:r w:rsidR="00AC466E" w:rsidRPr="00206ACB">
        <w:rPr>
          <w:rStyle w:val="marginnote"/>
          <w:rFonts w:cstheme="minorHAnsi"/>
          <w:color w:val="111111"/>
          <w:szCs w:val="26"/>
        </w:rPr>
        <w:t xml:space="preserve"> </w:t>
      </w:r>
      <w:r w:rsidRPr="00206ACB">
        <w:rPr>
          <w:rStyle w:val="marginnote"/>
          <w:rFonts w:cstheme="minorHAnsi"/>
          <w:color w:val="111111"/>
          <w:szCs w:val="26"/>
        </w:rPr>
        <w:t>map</w:t>
      </w:r>
      <w:r w:rsidR="00AC466E" w:rsidRPr="00206ACB">
        <w:rPr>
          <w:rStyle w:val="marginnote"/>
          <w:rFonts w:cstheme="minorHAnsi"/>
          <w:color w:val="111111"/>
          <w:szCs w:val="26"/>
        </w:rPr>
        <w:t xml:space="preserve"> </w:t>
      </w:r>
      <w:r w:rsidRPr="00206ACB">
        <w:rPr>
          <w:rStyle w:val="marginnote"/>
          <w:rFonts w:cstheme="minorHAnsi"/>
          <w:color w:val="111111"/>
          <w:szCs w:val="26"/>
        </w:rPr>
        <w:t>image</w:t>
      </w:r>
      <w:r w:rsidR="00AC466E" w:rsidRPr="00206ACB">
        <w:rPr>
          <w:rStyle w:val="marginnote"/>
          <w:rFonts w:cstheme="minorHAnsi"/>
          <w:color w:val="111111"/>
          <w:szCs w:val="26"/>
        </w:rPr>
        <w:t xml:space="preserve"> </w:t>
      </w:r>
      <w:r w:rsidRPr="00206ACB">
        <w:rPr>
          <w:rStyle w:val="marginnote"/>
          <w:rFonts w:cstheme="minorHAnsi"/>
          <w:color w:val="111111"/>
          <w:szCs w:val="26"/>
        </w:rPr>
        <w:t>here.</w:t>
      </w:r>
      <w:r w:rsidR="00AC466E" w:rsidRPr="00206ACB">
        <w:rPr>
          <w:rStyle w:val="marginnote"/>
          <w:rFonts w:cstheme="minorHAnsi"/>
          <w:color w:val="111111"/>
          <w:szCs w:val="26"/>
        </w:rPr>
        <w:t xml:space="preserve"> </w:t>
      </w:r>
      <w:r w:rsidRPr="00206ACB">
        <w:rPr>
          <w:rStyle w:val="marginnote"/>
          <w:rFonts w:cstheme="minorHAnsi"/>
          <w:color w:val="111111"/>
          <w:szCs w:val="26"/>
        </w:rPr>
        <w:t>First,</w:t>
      </w:r>
      <w:r w:rsidR="00AC466E" w:rsidRPr="00206ACB">
        <w:rPr>
          <w:rStyle w:val="marginnote"/>
          <w:rFonts w:cstheme="minorHAnsi"/>
          <w:color w:val="111111"/>
          <w:szCs w:val="26"/>
        </w:rPr>
        <w:t xml:space="preserve"> </w:t>
      </w:r>
      <w:r w:rsidRPr="00206ACB">
        <w:rPr>
          <w:rStyle w:val="marginnote"/>
          <w:rFonts w:cstheme="minorHAnsi"/>
          <w:color w:val="111111"/>
          <w:szCs w:val="26"/>
        </w:rPr>
        <w:t>"RAM"</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listed</w:t>
      </w:r>
      <w:r w:rsidR="00AC466E" w:rsidRPr="00206ACB">
        <w:rPr>
          <w:rStyle w:val="marginnote"/>
          <w:rFonts w:cstheme="minorHAnsi"/>
          <w:color w:val="111111"/>
          <w:szCs w:val="26"/>
        </w:rPr>
        <w:t xml:space="preserve"> </w:t>
      </w:r>
      <w:r w:rsidRPr="00206ACB">
        <w:rPr>
          <w:rStyle w:val="marginnote"/>
          <w:rFonts w:cstheme="minorHAnsi"/>
          <w:color w:val="111111"/>
          <w:szCs w:val="26"/>
        </w:rPr>
        <w:t>as</w:t>
      </w:r>
      <w:r w:rsidR="00AC466E" w:rsidRPr="00206ACB">
        <w:rPr>
          <w:rStyle w:val="marginnote"/>
          <w:rFonts w:cstheme="minorHAnsi"/>
          <w:color w:val="111111"/>
          <w:szCs w:val="26"/>
        </w:rPr>
        <w:t xml:space="preserve"> </w:t>
      </w:r>
      <w:r w:rsidRPr="00206ACB">
        <w:rPr>
          <w:rStyle w:val="marginnote"/>
          <w:rFonts w:cstheme="minorHAnsi"/>
          <w:color w:val="111111"/>
          <w:szCs w:val="26"/>
        </w:rPr>
        <w:t>extending</w:t>
      </w:r>
      <w:r w:rsidR="00AC466E" w:rsidRPr="00206ACB">
        <w:rPr>
          <w:rStyle w:val="marginnote"/>
          <w:rFonts w:cstheme="minorHAnsi"/>
          <w:color w:val="111111"/>
          <w:szCs w:val="26"/>
        </w:rPr>
        <w:t xml:space="preserve"> </w:t>
      </w:r>
      <w:r w:rsidRPr="00206ACB">
        <w:rPr>
          <w:rStyle w:val="marginnote"/>
          <w:rFonts w:cstheme="minorHAnsi"/>
          <w:color w:val="111111"/>
          <w:szCs w:val="26"/>
        </w:rPr>
        <w:t>from</w:t>
      </w:r>
      <w:r w:rsidR="00AC466E" w:rsidRPr="00206ACB">
        <w:rPr>
          <w:rStyle w:val="marginnote"/>
          <w:rFonts w:cstheme="minorHAnsi"/>
          <w:color w:val="111111"/>
          <w:szCs w:val="26"/>
        </w:rPr>
        <w:t xml:space="preserve"> </w:t>
      </w:r>
      <w:r w:rsidRPr="009A420D">
        <w:rPr>
          <w:rStyle w:val="QuoteChar"/>
        </w:rPr>
        <w:t>$0300-$0800</w:t>
      </w:r>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reality,</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entire</w:t>
      </w:r>
      <w:r w:rsidR="00AC466E" w:rsidRPr="00206ACB">
        <w:rPr>
          <w:rStyle w:val="marginnote"/>
          <w:rFonts w:cstheme="minorHAnsi"/>
          <w:color w:val="111111"/>
          <w:szCs w:val="26"/>
        </w:rPr>
        <w:t xml:space="preserve"> </w:t>
      </w:r>
      <w:r w:rsidRPr="00206ACB">
        <w:rPr>
          <w:rStyle w:val="marginnote"/>
          <w:rFonts w:cstheme="minorHAnsi"/>
          <w:color w:val="111111"/>
          <w:szCs w:val="26"/>
        </w:rPr>
        <w:t>range</w:t>
      </w:r>
      <w:r w:rsidR="00AC466E" w:rsidRPr="00206ACB">
        <w:rPr>
          <w:rStyle w:val="marginnote"/>
          <w:rFonts w:cstheme="minorHAnsi"/>
          <w:color w:val="111111"/>
          <w:szCs w:val="26"/>
        </w:rPr>
        <w:t xml:space="preserve"> </w:t>
      </w:r>
      <w:r w:rsidRPr="00206ACB">
        <w:rPr>
          <w:rStyle w:val="marginnote"/>
          <w:rFonts w:cstheme="minorHAnsi"/>
          <w:color w:val="111111"/>
          <w:szCs w:val="26"/>
        </w:rPr>
        <w:t>from</w:t>
      </w:r>
      <w:r w:rsidR="00AC466E" w:rsidRPr="00206ACB">
        <w:rPr>
          <w:rStyle w:val="marginnote"/>
          <w:rFonts w:cstheme="minorHAnsi"/>
          <w:color w:val="111111"/>
          <w:szCs w:val="26"/>
        </w:rPr>
        <w:t xml:space="preserve"> </w:t>
      </w:r>
      <w:r w:rsidRPr="009A420D">
        <w:rPr>
          <w:rStyle w:val="QuoteChar"/>
        </w:rPr>
        <w:t>$0000-$0800</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RAM</w:t>
      </w:r>
      <w:r w:rsidR="00AC466E" w:rsidRPr="00206ACB">
        <w:rPr>
          <w:rStyle w:val="marginnote"/>
          <w:rFonts w:cstheme="minorHAnsi"/>
          <w:color w:val="111111"/>
          <w:szCs w:val="26"/>
        </w:rPr>
        <w:t xml:space="preserve"> </w:t>
      </w:r>
      <w:r w:rsidRPr="00206ACB">
        <w:rPr>
          <w:rStyle w:val="marginnote"/>
          <w:rFonts w:cstheme="minorHAnsi"/>
          <w:color w:val="111111"/>
          <w:szCs w:val="26"/>
        </w:rPr>
        <w:t>(2KB);</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region</w:t>
      </w:r>
      <w:r w:rsidR="00AC466E" w:rsidRPr="00206ACB">
        <w:rPr>
          <w:rStyle w:val="marginnote"/>
          <w:rFonts w:cstheme="minorHAnsi"/>
          <w:color w:val="111111"/>
          <w:szCs w:val="26"/>
        </w:rPr>
        <w:t xml:space="preserve"> </w:t>
      </w:r>
      <w:r w:rsidRPr="00206ACB">
        <w:rPr>
          <w:rStyle w:val="marginnote"/>
          <w:rFonts w:cstheme="minorHAnsi"/>
          <w:color w:val="111111"/>
          <w:szCs w:val="26"/>
        </w:rPr>
        <w:t>from</w:t>
      </w:r>
      <w:r w:rsidR="00AC466E" w:rsidRPr="00206ACB">
        <w:rPr>
          <w:rStyle w:val="marginnote"/>
          <w:rFonts w:cstheme="minorHAnsi"/>
          <w:color w:val="111111"/>
          <w:szCs w:val="26"/>
        </w:rPr>
        <w:t xml:space="preserve"> </w:t>
      </w:r>
      <w:r w:rsidRPr="009A420D">
        <w:rPr>
          <w:rStyle w:val="QuoteChar"/>
        </w:rPr>
        <w:t>$0300-$0800</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just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portion</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RAM</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not</w:t>
      </w:r>
      <w:r w:rsidR="00AC466E" w:rsidRPr="00206ACB">
        <w:rPr>
          <w:rStyle w:val="marginnote"/>
          <w:rFonts w:cstheme="minorHAnsi"/>
          <w:color w:val="111111"/>
          <w:szCs w:val="26"/>
        </w:rPr>
        <w:t xml:space="preserve"> </w:t>
      </w:r>
      <w:r w:rsidRPr="00206ACB">
        <w:rPr>
          <w:rStyle w:val="marginnote"/>
          <w:rFonts w:cstheme="minorHAnsi"/>
          <w:color w:val="111111"/>
          <w:szCs w:val="26"/>
        </w:rPr>
        <w:t>commonly</w:t>
      </w:r>
      <w:r w:rsidR="00AC466E" w:rsidRPr="00206ACB">
        <w:rPr>
          <w:rStyle w:val="marginnote"/>
          <w:rFonts w:cstheme="minorHAnsi"/>
          <w:color w:val="111111"/>
          <w:szCs w:val="26"/>
        </w:rPr>
        <w:t xml:space="preserve"> </w:t>
      </w:r>
      <w:r w:rsidRPr="00206ACB">
        <w:rPr>
          <w:rStyle w:val="marginnote"/>
          <w:rFonts w:cstheme="minorHAnsi"/>
          <w:color w:val="111111"/>
          <w:szCs w:val="26"/>
        </w:rPr>
        <w:t>allocated</w:t>
      </w:r>
      <w:r w:rsidR="00AC466E" w:rsidRPr="00206ACB">
        <w:rPr>
          <w:rStyle w:val="marginnote"/>
          <w:rFonts w:cstheme="minorHAnsi"/>
          <w:color w:val="111111"/>
          <w:szCs w:val="26"/>
        </w:rPr>
        <w:t xml:space="preserve"> </w:t>
      </w:r>
      <w:r w:rsidRPr="00206ACB">
        <w:rPr>
          <w:rStyle w:val="marginnote"/>
          <w:rFonts w:cstheme="minorHAnsi"/>
          <w:color w:val="111111"/>
          <w:szCs w:val="26"/>
        </w:rPr>
        <w:t>for</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specific</w:t>
      </w:r>
      <w:r w:rsidR="00AC466E" w:rsidRPr="00206ACB">
        <w:rPr>
          <w:rStyle w:val="marginnote"/>
          <w:rFonts w:cstheme="minorHAnsi"/>
          <w:color w:val="111111"/>
          <w:szCs w:val="26"/>
        </w:rPr>
        <w:t xml:space="preserve"> </w:t>
      </w:r>
      <w:r w:rsidRPr="00206ACB">
        <w:rPr>
          <w:rStyle w:val="marginnote"/>
          <w:rFonts w:cstheme="minorHAnsi"/>
          <w:color w:val="111111"/>
          <w:szCs w:val="26"/>
        </w:rPr>
        <w:t>purpose.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region</w:t>
      </w:r>
      <w:r w:rsidR="00AC466E" w:rsidRPr="00206ACB">
        <w:rPr>
          <w:rStyle w:val="marginnote"/>
          <w:rFonts w:cstheme="minorHAnsi"/>
          <w:color w:val="111111"/>
          <w:szCs w:val="26"/>
        </w:rPr>
        <w:t xml:space="preserve"> </w:t>
      </w:r>
      <w:r w:rsidRPr="00206ACB">
        <w:rPr>
          <w:rStyle w:val="marginnote"/>
          <w:rFonts w:cstheme="minorHAnsi"/>
          <w:color w:val="111111"/>
          <w:szCs w:val="26"/>
        </w:rPr>
        <w:t>from</w:t>
      </w:r>
      <w:r w:rsidR="00AC466E" w:rsidRPr="00206ACB">
        <w:rPr>
          <w:rStyle w:val="marginnote"/>
          <w:rFonts w:cstheme="minorHAnsi"/>
          <w:color w:val="111111"/>
          <w:szCs w:val="26"/>
        </w:rPr>
        <w:t xml:space="preserve"> </w:t>
      </w:r>
      <w:r w:rsidRPr="009A420D">
        <w:rPr>
          <w:rStyle w:val="QuoteChar"/>
        </w:rPr>
        <w:t>$0800-</w:t>
      </w:r>
      <w:r w:rsidR="00AC466E" w:rsidRPr="009A420D">
        <w:rPr>
          <w:rStyle w:val="QuoteChar"/>
        </w:rPr>
        <w:t xml:space="preserve"> </w:t>
      </w:r>
      <w:r w:rsidRPr="009A420D">
        <w:rPr>
          <w:rStyle w:val="QuoteChar"/>
        </w:rPr>
        <w:t>$2000</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memory</w:t>
      </w:r>
      <w:r w:rsidR="00AC466E" w:rsidRPr="00206ACB">
        <w:rPr>
          <w:rStyle w:val="marginnote"/>
          <w:rFonts w:cstheme="minorHAnsi"/>
          <w:color w:val="111111"/>
          <w:szCs w:val="26"/>
        </w:rPr>
        <w:t xml:space="preserve"> </w:t>
      </w:r>
      <w:r w:rsidRPr="00206ACB">
        <w:rPr>
          <w:rStyle w:val="marginnote"/>
          <w:rFonts w:cstheme="minorHAnsi"/>
          <w:color w:val="111111"/>
          <w:szCs w:val="26"/>
        </w:rPr>
        <w:t>map</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empty</w:t>
      </w:r>
      <w:r w:rsidR="00AC466E" w:rsidRPr="00206ACB">
        <w:rPr>
          <w:rStyle w:val="marginnote"/>
          <w:rFonts w:cstheme="minorHAnsi"/>
          <w:color w:val="111111"/>
          <w:szCs w:val="26"/>
        </w:rPr>
        <w:t xml:space="preserve"> </w:t>
      </w:r>
      <w:r w:rsidRPr="00206ACB">
        <w:rPr>
          <w:rStyle w:val="marginnote"/>
          <w:rFonts w:cstheme="minorHAnsi"/>
          <w:color w:val="111111"/>
          <w:szCs w:val="26"/>
        </w:rPr>
        <w:t>space</w:t>
      </w:r>
      <w:r w:rsidR="00AC466E" w:rsidRPr="00206ACB">
        <w:rPr>
          <w:rStyle w:val="marginnote"/>
          <w:rFonts w:cstheme="minorHAnsi"/>
          <w:color w:val="111111"/>
          <w:szCs w:val="26"/>
        </w:rPr>
        <w:t xml:space="preserve"> </w:t>
      </w:r>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rPr>
          <w:rStyle w:val="marginnote"/>
          <w:rFonts w:cstheme="minorHAnsi"/>
          <w:color w:val="111111"/>
          <w:szCs w:val="26"/>
        </w:rPr>
        <w:t>writes</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region</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memory</w:t>
      </w:r>
      <w:r w:rsidR="00AC466E" w:rsidRPr="00206ACB">
        <w:rPr>
          <w:rStyle w:val="marginnote"/>
          <w:rFonts w:cstheme="minorHAnsi"/>
          <w:color w:val="111111"/>
          <w:szCs w:val="26"/>
        </w:rPr>
        <w:t xml:space="preserve"> </w:t>
      </w:r>
      <w:r w:rsidRPr="00206ACB">
        <w:rPr>
          <w:rStyle w:val="marginnote"/>
          <w:rFonts w:cstheme="minorHAnsi"/>
          <w:color w:val="111111"/>
          <w:szCs w:val="26"/>
        </w:rPr>
        <w:t>will</w:t>
      </w:r>
      <w:r w:rsidR="00AC466E" w:rsidRPr="00206ACB">
        <w:rPr>
          <w:rStyle w:val="marginnote"/>
          <w:rFonts w:cstheme="minorHAnsi"/>
          <w:color w:val="111111"/>
          <w:szCs w:val="26"/>
        </w:rPr>
        <w:t xml:space="preserve"> </w:t>
      </w:r>
      <w:r w:rsidRPr="00206ACB">
        <w:rPr>
          <w:rStyle w:val="marginnote"/>
          <w:rFonts w:cstheme="minorHAnsi"/>
          <w:color w:val="111111"/>
          <w:szCs w:val="26"/>
        </w:rPr>
        <w:t>silently</w:t>
      </w:r>
      <w:r w:rsidR="00AC466E" w:rsidRPr="00206ACB">
        <w:rPr>
          <w:rStyle w:val="marginnote"/>
          <w:rFonts w:cstheme="minorHAnsi"/>
          <w:color w:val="111111"/>
          <w:szCs w:val="26"/>
        </w:rPr>
        <w:t xml:space="preserve"> </w:t>
      </w:r>
      <w:r w:rsidRPr="00206ACB">
        <w:rPr>
          <w:rStyle w:val="marginnote"/>
          <w:rFonts w:cstheme="minorHAnsi"/>
          <w:color w:val="111111"/>
          <w:szCs w:val="26"/>
        </w:rPr>
        <w:t>fail,</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reads</w:t>
      </w:r>
      <w:r w:rsidR="00AC466E" w:rsidRPr="00206ACB">
        <w:rPr>
          <w:rStyle w:val="marginnote"/>
          <w:rFonts w:cstheme="minorHAnsi"/>
          <w:color w:val="111111"/>
          <w:szCs w:val="26"/>
        </w:rPr>
        <w:t xml:space="preserve"> </w:t>
      </w:r>
      <w:r w:rsidRPr="00206ACB">
        <w:rPr>
          <w:rStyle w:val="marginnote"/>
          <w:rFonts w:cstheme="minorHAnsi"/>
          <w:color w:val="111111"/>
          <w:szCs w:val="26"/>
        </w:rPr>
        <w:t>from</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range</w:t>
      </w:r>
      <w:r w:rsidR="00AC466E" w:rsidRPr="00206ACB">
        <w:rPr>
          <w:rStyle w:val="marginnote"/>
          <w:rFonts w:cstheme="minorHAnsi"/>
          <w:color w:val="111111"/>
          <w:szCs w:val="26"/>
        </w:rPr>
        <w:t xml:space="preserve"> </w:t>
      </w:r>
      <w:r w:rsidRPr="00206ACB">
        <w:rPr>
          <w:rStyle w:val="marginnote"/>
          <w:rFonts w:cstheme="minorHAnsi"/>
          <w:color w:val="111111"/>
          <w:szCs w:val="26"/>
        </w:rPr>
        <w:t>have</w:t>
      </w:r>
      <w:r w:rsidR="00AC466E" w:rsidRPr="00206ACB">
        <w:rPr>
          <w:rStyle w:val="marginnote"/>
          <w:rFonts w:cstheme="minorHAnsi"/>
          <w:color w:val="111111"/>
          <w:szCs w:val="26"/>
        </w:rPr>
        <w:t xml:space="preserve"> </w:t>
      </w:r>
      <w:r w:rsidRPr="00206ACB">
        <w:rPr>
          <w:rStyle w:val="marginnote"/>
          <w:rFonts w:cstheme="minorHAnsi"/>
          <w:color w:val="111111"/>
          <w:szCs w:val="26"/>
        </w:rPr>
        <w:t>undefined</w:t>
      </w:r>
      <w:r w:rsidR="00AC466E" w:rsidRPr="00206ACB">
        <w:rPr>
          <w:rStyle w:val="marginnote"/>
          <w:rFonts w:cstheme="minorHAnsi"/>
          <w:color w:val="111111"/>
          <w:szCs w:val="26"/>
        </w:rPr>
        <w:t xml:space="preserve"> </w:t>
      </w:r>
      <w:r w:rsidRPr="00206ACB">
        <w:rPr>
          <w:rStyle w:val="marginnote"/>
          <w:rFonts w:cstheme="minorHAnsi"/>
          <w:color w:val="111111"/>
          <w:szCs w:val="26"/>
        </w:rPr>
        <w:t>behavior.</w:t>
      </w:r>
      <w:r w:rsidR="00AC466E" w:rsidRPr="00206ACB">
        <w:rPr>
          <w:rStyle w:val="marginnote"/>
          <w:rFonts w:cstheme="minorHAnsi"/>
          <w:color w:val="111111"/>
          <w:szCs w:val="26"/>
        </w:rPr>
        <w:t xml:space="preserve"> </w:t>
      </w:r>
      <w:r w:rsidRPr="00206ACB">
        <w:rPr>
          <w:rStyle w:val="marginnote"/>
          <w:rFonts w:cstheme="minorHAnsi"/>
          <w:color w:val="111111"/>
          <w:szCs w:val="26"/>
        </w:rPr>
        <w:t>Finally,</w:t>
      </w:r>
      <w:r w:rsidR="00AC466E" w:rsidRPr="00206ACB">
        <w:rPr>
          <w:rStyle w:val="marginnote"/>
          <w:rFonts w:cstheme="minorHAnsi"/>
          <w:color w:val="111111"/>
          <w:szCs w:val="26"/>
        </w:rPr>
        <w:t xml:space="preserve"> </w:t>
      </w:r>
      <w:r w:rsidRPr="00206ACB">
        <w:rPr>
          <w:rStyle w:val="marginnote"/>
          <w:rFonts w:cstheme="minorHAnsi"/>
          <w:color w:val="111111"/>
          <w:szCs w:val="26"/>
        </w:rPr>
        <w:t>note</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entire</w:t>
      </w:r>
      <w:r w:rsidR="00AC466E" w:rsidRPr="00206ACB">
        <w:rPr>
          <w:rStyle w:val="marginnote"/>
          <w:rFonts w:cstheme="minorHAnsi"/>
          <w:color w:val="111111"/>
          <w:szCs w:val="26"/>
        </w:rPr>
        <w:t xml:space="preserve"> </w:t>
      </w:r>
      <w:r w:rsidRPr="00206ACB">
        <w:rPr>
          <w:rStyle w:val="marginnote"/>
          <w:rFonts w:cstheme="minorHAnsi"/>
          <w:color w:val="111111"/>
          <w:szCs w:val="26"/>
        </w:rPr>
        <w:t>area</w:t>
      </w:r>
      <w:r w:rsidR="00AC466E" w:rsidRPr="00206ACB">
        <w:rPr>
          <w:rStyle w:val="marginnote"/>
          <w:rFonts w:cstheme="minorHAnsi"/>
          <w:color w:val="111111"/>
          <w:szCs w:val="26"/>
        </w:rPr>
        <w:t xml:space="preserve"> </w:t>
      </w:r>
      <w:r w:rsidRPr="00206ACB">
        <w:rPr>
          <w:rStyle w:val="marginnote"/>
          <w:rFonts w:cstheme="minorHAnsi"/>
          <w:color w:val="111111"/>
          <w:szCs w:val="26"/>
        </w:rPr>
        <w:t>from</w:t>
      </w:r>
      <w:r w:rsidR="00AC466E" w:rsidRPr="00206ACB">
        <w:rPr>
          <w:rStyle w:val="marginnote"/>
          <w:rFonts w:cstheme="minorHAnsi"/>
          <w:color w:val="111111"/>
          <w:szCs w:val="26"/>
        </w:rPr>
        <w:t xml:space="preserve"> </w:t>
      </w:r>
      <w:r w:rsidRPr="009A420D">
        <w:rPr>
          <w:rStyle w:val="QuoteChar"/>
        </w:rPr>
        <w:t>$8000-$FFFF</w:t>
      </w:r>
      <w:r w:rsidR="00AC466E" w:rsidRPr="00206ACB">
        <w:rPr>
          <w:rStyle w:val="marginnote"/>
          <w:rFonts w:cstheme="minorHAnsi"/>
          <w:color w:val="111111"/>
          <w:szCs w:val="26"/>
        </w:rPr>
        <w:t xml:space="preserve"> </w:t>
      </w:r>
      <w:r w:rsidRPr="00206ACB">
        <w:rPr>
          <w:rStyle w:val="marginnote"/>
          <w:rFonts w:cstheme="minorHAnsi"/>
          <w:color w:val="111111"/>
          <w:szCs w:val="26"/>
        </w:rPr>
        <w:t>comes</w:t>
      </w:r>
      <w:r w:rsidR="00AC466E" w:rsidRPr="00206ACB">
        <w:rPr>
          <w:rStyle w:val="marginnote"/>
          <w:rFonts w:cstheme="minorHAnsi"/>
          <w:color w:val="111111"/>
          <w:szCs w:val="26"/>
        </w:rPr>
        <w:t xml:space="preserve"> </w:t>
      </w:r>
      <w:r w:rsidRPr="00206ACB">
        <w:rPr>
          <w:rStyle w:val="marginnote"/>
          <w:rFonts w:cstheme="minorHAnsi"/>
          <w:color w:val="111111"/>
          <w:szCs w:val="26"/>
        </w:rPr>
        <w:t>from</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PRG-ROM</w:t>
      </w:r>
      <w:r w:rsidR="00AC466E" w:rsidRPr="00206ACB">
        <w:rPr>
          <w:rStyle w:val="marginnote"/>
          <w:rFonts w:cstheme="minorHAnsi"/>
          <w:color w:val="111111"/>
          <w:szCs w:val="26"/>
        </w:rPr>
        <w:t xml:space="preserve"> </w:t>
      </w:r>
      <w:r w:rsidRPr="00206ACB">
        <w:rPr>
          <w:rStyle w:val="marginnote"/>
          <w:rFonts w:cstheme="minorHAnsi"/>
          <w:color w:val="111111"/>
          <w:szCs w:val="26"/>
        </w:rPr>
        <w:t>chip</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cartridge,</w:t>
      </w:r>
      <w:r w:rsidR="00AC466E" w:rsidRPr="00206ACB">
        <w:rPr>
          <w:rStyle w:val="marginnote"/>
          <w:rFonts w:cstheme="minorHAnsi"/>
          <w:color w:val="111111"/>
          <w:szCs w:val="26"/>
        </w:rPr>
        <w:t xml:space="preserve"> </w:t>
      </w:r>
      <w:r w:rsidRPr="00206ACB">
        <w:rPr>
          <w:rStyle w:val="marginnote"/>
          <w:rFonts w:cstheme="minorHAnsi"/>
          <w:color w:val="111111"/>
          <w:szCs w:val="26"/>
        </w:rPr>
        <w:t>including</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six</w:t>
      </w:r>
      <w:r w:rsidR="00AC466E" w:rsidRPr="00206ACB">
        <w:rPr>
          <w:rStyle w:val="marginnote"/>
          <w:rFonts w:cstheme="minorHAnsi"/>
          <w:color w:val="111111"/>
          <w:szCs w:val="26"/>
        </w:rPr>
        <w:t xml:space="preserve"> </w:t>
      </w:r>
      <w:r w:rsidRPr="00206ACB">
        <w:rPr>
          <w:rStyle w:val="marginnote"/>
          <w:rFonts w:cstheme="minorHAnsi"/>
          <w:color w:val="111111"/>
          <w:szCs w:val="26"/>
        </w:rPr>
        <w:t>bytes</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define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locations</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interrupt</w:t>
      </w:r>
      <w:r w:rsidR="00AC466E" w:rsidRPr="00206ACB">
        <w:rPr>
          <w:rStyle w:val="marginnote"/>
          <w:rFonts w:cstheme="minorHAnsi"/>
          <w:color w:val="111111"/>
          <w:szCs w:val="26"/>
        </w:rPr>
        <w:t xml:space="preserve"> </w:t>
      </w:r>
      <w:r w:rsidRPr="00206ACB">
        <w:rPr>
          <w:rStyle w:val="marginnote"/>
          <w:rFonts w:cstheme="minorHAnsi"/>
          <w:color w:val="111111"/>
          <w:szCs w:val="26"/>
        </w:rPr>
        <w:t>handlers.</w:t>
      </w:r>
    </w:p>
    <w:p w14:paraId="6A69583C" w14:textId="6D52262C" w:rsidR="00247E28" w:rsidRPr="00206ACB" w:rsidRDefault="00FB49B6" w:rsidP="00127262">
      <w:pPr>
        <w:ind w:firstLine="0"/>
        <w:jc w:val="center"/>
        <w:rPr>
          <w:rFonts w:cstheme="minorHAnsi"/>
          <w:szCs w:val="26"/>
        </w:rPr>
      </w:pPr>
      <w:r>
        <w:rPr>
          <w:rFonts w:cstheme="minorHAnsi"/>
          <w:noProof/>
          <w:szCs w:val="26"/>
        </w:rPr>
        <w:lastRenderedPageBreak/>
        <w:drawing>
          <wp:inline distT="0" distB="0" distL="0" distR="0" wp14:anchorId="76849B76" wp14:editId="038F5A21">
            <wp:extent cx="4953000" cy="2076450"/>
            <wp:effectExtent l="0" t="0" r="0" b="0"/>
            <wp:docPr id="98459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3000" cy="2076450"/>
                    </a:xfrm>
                    <a:prstGeom prst="rect">
                      <a:avLst/>
                    </a:prstGeom>
                    <a:noFill/>
                  </pic:spPr>
                </pic:pic>
              </a:graphicData>
            </a:graphic>
          </wp:inline>
        </w:drawing>
      </w:r>
    </w:p>
    <w:p w14:paraId="4FEC5E8D" w14:textId="4F3B33C2" w:rsidR="00882A82" w:rsidRPr="00206ACB" w:rsidRDefault="00882A82" w:rsidP="00127262">
      <w:pPr>
        <w:ind w:firstLine="0"/>
        <w:jc w:val="center"/>
        <w:rPr>
          <w:rFonts w:cstheme="minorHAnsi"/>
          <w:szCs w:val="26"/>
        </w:rPr>
      </w:pPr>
      <w:r w:rsidRPr="00206ACB">
        <w:rPr>
          <w:rFonts w:cstheme="minorHAnsi"/>
          <w:szCs w:val="26"/>
        </w:rPr>
        <w:t>A</w:t>
      </w:r>
      <w:r w:rsidR="00AC466E" w:rsidRPr="00206ACB">
        <w:rPr>
          <w:rFonts w:cstheme="minorHAnsi"/>
          <w:szCs w:val="26"/>
        </w:rPr>
        <w:t xml:space="preserve"> </w:t>
      </w:r>
      <w:r w:rsidRPr="00206ACB">
        <w:rPr>
          <w:rFonts w:cstheme="minorHAnsi"/>
          <w:szCs w:val="26"/>
        </w:rPr>
        <w:t>common</w:t>
      </w:r>
      <w:r w:rsidR="00AC466E" w:rsidRPr="00206ACB">
        <w:rPr>
          <w:rFonts w:cstheme="minorHAnsi"/>
          <w:szCs w:val="26"/>
        </w:rPr>
        <w:t xml:space="preserve"> </w:t>
      </w:r>
      <w:r w:rsidRPr="00206ACB">
        <w:rPr>
          <w:rFonts w:cstheme="minorHAnsi"/>
          <w:szCs w:val="26"/>
        </w:rPr>
        <w:t>CPU</w:t>
      </w:r>
      <w:r w:rsidR="00AC466E" w:rsidRPr="00206ACB">
        <w:rPr>
          <w:rFonts w:cstheme="minorHAnsi"/>
          <w:szCs w:val="26"/>
        </w:rPr>
        <w:t xml:space="preserve"> </w:t>
      </w:r>
      <w:r w:rsidRPr="00206ACB">
        <w:rPr>
          <w:rFonts w:cstheme="minorHAnsi"/>
          <w:szCs w:val="26"/>
        </w:rPr>
        <w:t>memory</w:t>
      </w:r>
      <w:r w:rsidR="00AC466E" w:rsidRPr="00206ACB">
        <w:rPr>
          <w:rFonts w:cstheme="minorHAnsi"/>
          <w:szCs w:val="26"/>
        </w:rPr>
        <w:t xml:space="preserve"> </w:t>
      </w:r>
      <w:r w:rsidRPr="00206ACB">
        <w:rPr>
          <w:rFonts w:cstheme="minorHAnsi"/>
          <w:szCs w:val="26"/>
        </w:rPr>
        <w:t>layout</w:t>
      </w:r>
      <w:r w:rsidR="00AC466E" w:rsidRPr="00206ACB">
        <w:rPr>
          <w:rFonts w:cstheme="minorHAnsi"/>
          <w:szCs w:val="26"/>
        </w:rPr>
        <w:t xml:space="preserve"> </w:t>
      </w:r>
      <w:r w:rsidRPr="00206ACB">
        <w:rPr>
          <w:rFonts w:cstheme="minorHAnsi"/>
          <w:szCs w:val="26"/>
        </w:rPr>
        <w:t>for</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NES.</w:t>
      </w:r>
      <w:r w:rsidR="00AC466E" w:rsidRPr="00206ACB">
        <w:rPr>
          <w:rFonts w:cstheme="minorHAnsi"/>
          <w:szCs w:val="26"/>
        </w:rPr>
        <w:t xml:space="preserve"> </w:t>
      </w:r>
      <w:r w:rsidRPr="00206ACB">
        <w:rPr>
          <w:rFonts w:cstheme="minorHAnsi"/>
          <w:szCs w:val="26"/>
        </w:rPr>
        <w:t>While</w:t>
      </w:r>
      <w:r w:rsidR="00AC466E" w:rsidRPr="00206ACB">
        <w:rPr>
          <w:rFonts w:cstheme="minorHAnsi"/>
          <w:szCs w:val="26"/>
        </w:rPr>
        <w:t xml:space="preserve"> </w:t>
      </w:r>
      <w:r w:rsidRPr="00206ACB">
        <w:rPr>
          <w:rFonts w:cstheme="minorHAnsi"/>
          <w:szCs w:val="26"/>
        </w:rPr>
        <w:t>it</w:t>
      </w:r>
      <w:r w:rsidR="00AC466E" w:rsidRPr="00206ACB">
        <w:rPr>
          <w:rFonts w:cstheme="minorHAnsi"/>
          <w:szCs w:val="26"/>
        </w:rPr>
        <w:t xml:space="preserve"> </w:t>
      </w:r>
      <w:r w:rsidRPr="00206ACB">
        <w:rPr>
          <w:rFonts w:cstheme="minorHAnsi"/>
          <w:szCs w:val="26"/>
        </w:rPr>
        <w:t>is</w:t>
      </w:r>
      <w:r w:rsidR="00AC466E" w:rsidRPr="00206ACB">
        <w:rPr>
          <w:rFonts w:cstheme="minorHAnsi"/>
          <w:szCs w:val="26"/>
        </w:rPr>
        <w:t xml:space="preserve"> </w:t>
      </w:r>
      <w:r w:rsidRPr="00206ACB">
        <w:rPr>
          <w:rFonts w:cstheme="minorHAnsi"/>
          <w:szCs w:val="26"/>
        </w:rPr>
        <w:t>possible</w:t>
      </w:r>
      <w:r w:rsidR="00AC466E" w:rsidRPr="00206ACB">
        <w:rPr>
          <w:rFonts w:cstheme="minorHAnsi"/>
          <w:szCs w:val="26"/>
        </w:rPr>
        <w:t xml:space="preserve"> </w:t>
      </w:r>
      <w:r w:rsidRPr="00206ACB">
        <w:rPr>
          <w:rFonts w:cstheme="minorHAnsi"/>
          <w:szCs w:val="26"/>
        </w:rPr>
        <w:t>to</w:t>
      </w:r>
      <w:r w:rsidR="00AC466E" w:rsidRPr="00206ACB">
        <w:rPr>
          <w:rFonts w:cstheme="minorHAnsi"/>
          <w:szCs w:val="26"/>
        </w:rPr>
        <w:t xml:space="preserve"> </w:t>
      </w:r>
      <w:r w:rsidRPr="00206ACB">
        <w:rPr>
          <w:rFonts w:cstheme="minorHAnsi"/>
          <w:szCs w:val="26"/>
        </w:rPr>
        <w:t>change</w:t>
      </w:r>
      <w:r w:rsidR="00AC466E" w:rsidRPr="00206ACB">
        <w:rPr>
          <w:rFonts w:cstheme="minorHAnsi"/>
          <w:szCs w:val="26"/>
        </w:rPr>
        <w:t xml:space="preserve"> </w:t>
      </w:r>
      <w:r w:rsidRPr="00206ACB">
        <w:rPr>
          <w:rFonts w:cstheme="minorHAnsi"/>
          <w:szCs w:val="26"/>
        </w:rPr>
        <w:t>where</w:t>
      </w:r>
      <w:r w:rsidR="00AC466E" w:rsidRPr="00206ACB">
        <w:rPr>
          <w:rFonts w:cstheme="minorHAnsi"/>
          <w:szCs w:val="26"/>
        </w:rPr>
        <w:t xml:space="preserve"> </w:t>
      </w:r>
      <w:r w:rsidRPr="00206ACB">
        <w:rPr>
          <w:rFonts w:cstheme="minorHAnsi"/>
          <w:szCs w:val="26"/>
        </w:rPr>
        <w:t>in</w:t>
      </w:r>
      <w:r w:rsidR="00AC466E" w:rsidRPr="00206ACB">
        <w:rPr>
          <w:rFonts w:cstheme="minorHAnsi"/>
          <w:szCs w:val="26"/>
        </w:rPr>
        <w:t xml:space="preserve"> </w:t>
      </w:r>
      <w:r w:rsidRPr="00206ACB">
        <w:rPr>
          <w:rFonts w:cstheme="minorHAnsi"/>
          <w:szCs w:val="26"/>
        </w:rPr>
        <w:t>memory</w:t>
      </w:r>
      <w:r w:rsidR="00AC466E" w:rsidRPr="00206ACB">
        <w:rPr>
          <w:rFonts w:cstheme="minorHAnsi"/>
          <w:szCs w:val="26"/>
        </w:rPr>
        <w:t xml:space="preserve"> </w:t>
      </w:r>
      <w:r w:rsidRPr="00206ACB">
        <w:rPr>
          <w:rFonts w:cstheme="minorHAnsi"/>
          <w:szCs w:val="26"/>
        </w:rPr>
        <w:t>some</w:t>
      </w:r>
      <w:r w:rsidR="00AC466E" w:rsidRPr="00206ACB">
        <w:rPr>
          <w:rFonts w:cstheme="minorHAnsi"/>
          <w:szCs w:val="26"/>
        </w:rPr>
        <w:t xml:space="preserve"> </w:t>
      </w:r>
      <w:r w:rsidRPr="00206ACB">
        <w:rPr>
          <w:rFonts w:cstheme="minorHAnsi"/>
          <w:szCs w:val="26"/>
        </w:rPr>
        <w:t>items</w:t>
      </w:r>
      <w:r w:rsidR="00AC466E" w:rsidRPr="00206ACB">
        <w:rPr>
          <w:rFonts w:cstheme="minorHAnsi"/>
          <w:szCs w:val="26"/>
        </w:rPr>
        <w:t xml:space="preserve"> </w:t>
      </w:r>
      <w:r w:rsidRPr="00206ACB">
        <w:rPr>
          <w:rFonts w:cstheme="minorHAnsi"/>
          <w:szCs w:val="26"/>
        </w:rPr>
        <w:t>like</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stack</w:t>
      </w:r>
      <w:r w:rsidR="00AC466E" w:rsidRPr="00206ACB">
        <w:rPr>
          <w:rFonts w:cstheme="minorHAnsi"/>
          <w:szCs w:val="26"/>
        </w:rPr>
        <w:t xml:space="preserve"> </w:t>
      </w:r>
      <w:r w:rsidRPr="00206ACB">
        <w:rPr>
          <w:rFonts w:cstheme="minorHAnsi"/>
          <w:szCs w:val="26"/>
        </w:rPr>
        <w:t>or</w:t>
      </w:r>
      <w:r w:rsidR="00AC466E" w:rsidRPr="00206ACB">
        <w:rPr>
          <w:rFonts w:cstheme="minorHAnsi"/>
          <w:szCs w:val="26"/>
        </w:rPr>
        <w:t xml:space="preserve"> </w:t>
      </w:r>
      <w:r w:rsidRPr="00206ACB">
        <w:rPr>
          <w:rFonts w:cstheme="minorHAnsi"/>
          <w:szCs w:val="26"/>
        </w:rPr>
        <w:t>sprite</w:t>
      </w:r>
      <w:r w:rsidR="00AC466E" w:rsidRPr="00206ACB">
        <w:rPr>
          <w:rFonts w:cstheme="minorHAnsi"/>
          <w:szCs w:val="26"/>
        </w:rPr>
        <w:t xml:space="preserve"> </w:t>
      </w:r>
      <w:r w:rsidRPr="00206ACB">
        <w:rPr>
          <w:rFonts w:cstheme="minorHAnsi"/>
          <w:szCs w:val="26"/>
        </w:rPr>
        <w:t>buffer</w:t>
      </w:r>
      <w:r w:rsidR="00AC466E" w:rsidRPr="00206ACB">
        <w:rPr>
          <w:rFonts w:cstheme="minorHAnsi"/>
          <w:szCs w:val="26"/>
        </w:rPr>
        <w:t xml:space="preserve"> </w:t>
      </w:r>
      <w:r w:rsidRPr="00206ACB">
        <w:rPr>
          <w:rFonts w:cstheme="minorHAnsi"/>
          <w:szCs w:val="26"/>
        </w:rPr>
        <w:t>are</w:t>
      </w:r>
      <w:r w:rsidR="00AC466E" w:rsidRPr="00206ACB">
        <w:rPr>
          <w:rFonts w:cstheme="minorHAnsi"/>
          <w:szCs w:val="26"/>
        </w:rPr>
        <w:t xml:space="preserve"> </w:t>
      </w:r>
      <w:r w:rsidRPr="00206ACB">
        <w:rPr>
          <w:rFonts w:cstheme="minorHAnsi"/>
          <w:szCs w:val="26"/>
        </w:rPr>
        <w:t>located,</w:t>
      </w:r>
      <w:r w:rsidR="00AC466E" w:rsidRPr="00206ACB">
        <w:rPr>
          <w:rFonts w:cstheme="minorHAnsi"/>
          <w:szCs w:val="26"/>
        </w:rPr>
        <w:t xml:space="preserve"> </w:t>
      </w:r>
      <w:r w:rsidRPr="00206ACB">
        <w:rPr>
          <w:rFonts w:cstheme="minorHAnsi"/>
          <w:szCs w:val="26"/>
        </w:rPr>
        <w:t>this</w:t>
      </w:r>
      <w:r w:rsidR="00AC466E" w:rsidRPr="00206ACB">
        <w:rPr>
          <w:rFonts w:cstheme="minorHAnsi"/>
          <w:szCs w:val="26"/>
        </w:rPr>
        <w:t xml:space="preserve"> </w:t>
      </w:r>
      <w:r w:rsidRPr="00206ACB">
        <w:rPr>
          <w:rFonts w:cstheme="minorHAnsi"/>
          <w:szCs w:val="26"/>
        </w:rPr>
        <w:t>is</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most</w:t>
      </w:r>
      <w:r w:rsidR="00AC466E" w:rsidRPr="00206ACB">
        <w:rPr>
          <w:rFonts w:cstheme="minorHAnsi"/>
          <w:szCs w:val="26"/>
        </w:rPr>
        <w:t xml:space="preserve"> </w:t>
      </w:r>
      <w:r w:rsidRPr="00206ACB">
        <w:rPr>
          <w:rFonts w:cstheme="minorHAnsi"/>
          <w:szCs w:val="26"/>
        </w:rPr>
        <w:t>common</w:t>
      </w:r>
      <w:r w:rsidR="00AC466E" w:rsidRPr="00206ACB">
        <w:rPr>
          <w:rFonts w:cstheme="minorHAnsi"/>
          <w:szCs w:val="26"/>
        </w:rPr>
        <w:t xml:space="preserve"> </w:t>
      </w:r>
      <w:r w:rsidRPr="00206ACB">
        <w:rPr>
          <w:rFonts w:cstheme="minorHAnsi"/>
          <w:szCs w:val="26"/>
        </w:rPr>
        <w:t>arrangement.</w:t>
      </w:r>
    </w:p>
    <w:p w14:paraId="39F42901" w14:textId="2EB2B8EC" w:rsidR="00882A82" w:rsidRPr="00206ACB" w:rsidRDefault="00882A82" w:rsidP="00127262">
      <w:r w:rsidRPr="00206ACB">
        <w:t>Within</w:t>
      </w:r>
      <w:r w:rsidR="00AC466E" w:rsidRPr="00206ACB">
        <w:t xml:space="preserve"> </w:t>
      </w:r>
      <w:r w:rsidRPr="00206ACB">
        <w:t>the</w:t>
      </w:r>
      <w:r w:rsidR="00AC466E" w:rsidRPr="00206ACB">
        <w:t xml:space="preserve"> </w:t>
      </w:r>
      <w:r w:rsidRPr="00206ACB">
        <w:t>sprite</w:t>
      </w:r>
      <w:r w:rsidR="00AC466E" w:rsidRPr="00206ACB">
        <w:t xml:space="preserve"> </w:t>
      </w:r>
      <w:r w:rsidRPr="00206ACB">
        <w:t>buffer</w:t>
      </w:r>
      <w:r w:rsidR="00AC466E" w:rsidRPr="00206ACB">
        <w:t xml:space="preserve"> </w:t>
      </w:r>
      <w:r w:rsidRPr="00206ACB">
        <w:t>(and</w:t>
      </w:r>
      <w:r w:rsidR="00AC466E" w:rsidRPr="00206ACB">
        <w:t xml:space="preserve"> </w:t>
      </w:r>
      <w:r w:rsidRPr="00206ACB">
        <w:t>in</w:t>
      </w:r>
      <w:r w:rsidR="00AC466E" w:rsidRPr="00206ACB">
        <w:t xml:space="preserve"> </w:t>
      </w:r>
      <w:r w:rsidRPr="00206ACB">
        <w:t>OAM</w:t>
      </w:r>
      <w:r w:rsidR="00AC466E" w:rsidRPr="00206ACB">
        <w:t xml:space="preserve"> </w:t>
      </w:r>
      <w:r w:rsidRPr="00206ACB">
        <w:t>itself),</w:t>
      </w:r>
      <w:r w:rsidR="00AC466E" w:rsidRPr="00206ACB">
        <w:t xml:space="preserve"> </w:t>
      </w:r>
      <w:r w:rsidRPr="00206ACB">
        <w:t>every</w:t>
      </w:r>
      <w:r w:rsidR="00AC466E" w:rsidRPr="00206ACB">
        <w:t xml:space="preserve"> </w:t>
      </w:r>
      <w:r w:rsidRPr="00206ACB">
        <w:t>four</w:t>
      </w:r>
      <w:r w:rsidR="00AC466E" w:rsidRPr="00206ACB">
        <w:t xml:space="preserve"> </w:t>
      </w:r>
      <w:r w:rsidRPr="00206ACB">
        <w:t>bytes</w:t>
      </w:r>
      <w:r w:rsidR="00AC466E" w:rsidRPr="00206ACB">
        <w:t xml:space="preserve"> </w:t>
      </w:r>
      <w:r w:rsidRPr="00206ACB">
        <w:t>defines</w:t>
      </w:r>
      <w:r w:rsidR="00AC466E" w:rsidRPr="00206ACB">
        <w:t xml:space="preserve"> </w:t>
      </w:r>
      <w:r w:rsidRPr="00206ACB">
        <w:t>one</w:t>
      </w:r>
      <w:r w:rsidR="00AC466E" w:rsidRPr="00206ACB">
        <w:t xml:space="preserve"> </w:t>
      </w:r>
      <w:r w:rsidRPr="00206ACB">
        <w:t>sprite.</w:t>
      </w:r>
      <w:r w:rsidR="00AC466E" w:rsidRPr="00206ACB">
        <w:t xml:space="preserve"> </w:t>
      </w:r>
      <w:r w:rsidRPr="00206ACB">
        <w:t>So,</w:t>
      </w:r>
      <w:r w:rsidR="00AC466E" w:rsidRPr="00206ACB">
        <w:t xml:space="preserve"> </w:t>
      </w:r>
      <w:r w:rsidRPr="00206ACB">
        <w:t>the</w:t>
      </w:r>
      <w:r w:rsidR="00AC466E" w:rsidRPr="00206ACB">
        <w:t xml:space="preserve"> </w:t>
      </w:r>
      <w:r w:rsidRPr="00206ACB">
        <w:t>first</w:t>
      </w:r>
      <w:r w:rsidR="00AC466E" w:rsidRPr="00206ACB">
        <w:t xml:space="preserve"> </w:t>
      </w:r>
      <w:r w:rsidRPr="00206ACB">
        <w:t>eight</w:t>
      </w:r>
      <w:r w:rsidR="00AC466E" w:rsidRPr="00206ACB">
        <w:t xml:space="preserve"> </w:t>
      </w:r>
      <w:r w:rsidRPr="00206ACB">
        <w:t>bytes</w:t>
      </w:r>
      <w:r w:rsidR="00AC466E" w:rsidRPr="00206ACB">
        <w:t xml:space="preserve"> </w:t>
      </w:r>
      <w:r w:rsidRPr="00206ACB">
        <w:t>of</w:t>
      </w:r>
      <w:r w:rsidR="00AC466E" w:rsidRPr="00206ACB">
        <w:t xml:space="preserve"> </w:t>
      </w:r>
      <w:r w:rsidRPr="00206ACB">
        <w:t>the</w:t>
      </w:r>
      <w:r w:rsidR="00AC466E" w:rsidRPr="00206ACB">
        <w:t xml:space="preserve"> </w:t>
      </w:r>
      <w:r w:rsidRPr="00206ACB">
        <w:t>sprite</w:t>
      </w:r>
      <w:r w:rsidR="00AC466E" w:rsidRPr="00206ACB">
        <w:t xml:space="preserve"> </w:t>
      </w:r>
      <w:r w:rsidRPr="00206ACB">
        <w:t>buffer</w:t>
      </w:r>
      <w:r w:rsidR="00AC466E" w:rsidRPr="00206ACB">
        <w:t xml:space="preserve"> </w:t>
      </w:r>
      <w:r w:rsidRPr="00206ACB">
        <w:t>look</w:t>
      </w:r>
      <w:r w:rsidR="00AC466E" w:rsidRPr="00206ACB">
        <w:t xml:space="preserve"> </w:t>
      </w:r>
      <w:r w:rsidRPr="00206ACB">
        <w:t>like</w:t>
      </w:r>
      <w:r w:rsidR="00AC466E" w:rsidRPr="00206ACB">
        <w:t xml:space="preserve"> </w:t>
      </w:r>
      <w:r w:rsidRPr="00206ACB">
        <w:t>this:</w:t>
      </w:r>
    </w:p>
    <w:tbl>
      <w:tblPr>
        <w:tblW w:w="0" w:type="auto"/>
        <w:tblCellSpacing w:w="15" w:type="dxa"/>
        <w:tblInd w:w="765" w:type="dxa"/>
        <w:tblCellMar>
          <w:top w:w="15" w:type="dxa"/>
          <w:left w:w="15" w:type="dxa"/>
          <w:bottom w:w="15" w:type="dxa"/>
          <w:right w:w="15" w:type="dxa"/>
        </w:tblCellMar>
        <w:tblLook w:val="04A0" w:firstRow="1" w:lastRow="0" w:firstColumn="1" w:lastColumn="0" w:noHBand="0" w:noVBand="1"/>
      </w:tblPr>
      <w:tblGrid>
        <w:gridCol w:w="2295"/>
        <w:gridCol w:w="4275"/>
      </w:tblGrid>
      <w:tr w:rsidR="00882A82" w:rsidRPr="00206ACB" w14:paraId="0F8F9669" w14:textId="77777777" w:rsidTr="00127262">
        <w:trPr>
          <w:tblHeader/>
          <w:tblCellSpacing w:w="15" w:type="dxa"/>
        </w:trPr>
        <w:tc>
          <w:tcPr>
            <w:tcW w:w="2250" w:type="dxa"/>
            <w:vAlign w:val="center"/>
            <w:hideMark/>
          </w:tcPr>
          <w:p w14:paraId="66D5E6C6" w14:textId="0806CB90" w:rsidR="00882A82" w:rsidRPr="00206ACB" w:rsidRDefault="00882A82" w:rsidP="00127262">
            <w:pPr>
              <w:spacing w:after="0"/>
              <w:ind w:firstLine="0"/>
              <w:rPr>
                <w:rFonts w:cstheme="minorHAnsi"/>
                <w:b/>
                <w:bCs/>
                <w:szCs w:val="26"/>
                <w:u w:val="single"/>
              </w:rPr>
            </w:pPr>
            <w:r w:rsidRPr="00206ACB">
              <w:rPr>
                <w:rFonts w:cstheme="minorHAnsi"/>
                <w:b/>
                <w:bCs/>
                <w:szCs w:val="26"/>
                <w:u w:val="single"/>
              </w:rPr>
              <w:t>Memory</w:t>
            </w:r>
            <w:r w:rsidR="00AC466E" w:rsidRPr="00206ACB">
              <w:rPr>
                <w:rFonts w:cstheme="minorHAnsi"/>
                <w:b/>
                <w:bCs/>
                <w:szCs w:val="26"/>
                <w:u w:val="single"/>
              </w:rPr>
              <w:t xml:space="preserve"> </w:t>
            </w:r>
            <w:r w:rsidRPr="00206ACB">
              <w:rPr>
                <w:rFonts w:cstheme="minorHAnsi"/>
                <w:b/>
                <w:bCs/>
                <w:szCs w:val="26"/>
                <w:u w:val="single"/>
              </w:rPr>
              <w:t>address</w:t>
            </w:r>
          </w:p>
        </w:tc>
        <w:tc>
          <w:tcPr>
            <w:tcW w:w="4230" w:type="dxa"/>
            <w:vAlign w:val="center"/>
            <w:hideMark/>
          </w:tcPr>
          <w:p w14:paraId="37032AD9" w14:textId="77777777" w:rsidR="00882A82" w:rsidRPr="00206ACB" w:rsidRDefault="00882A82" w:rsidP="00127262">
            <w:pPr>
              <w:spacing w:after="0"/>
              <w:ind w:hanging="15"/>
              <w:rPr>
                <w:rFonts w:cstheme="minorHAnsi"/>
                <w:b/>
                <w:bCs/>
                <w:szCs w:val="26"/>
                <w:u w:val="single"/>
              </w:rPr>
            </w:pPr>
            <w:r w:rsidRPr="00206ACB">
              <w:rPr>
                <w:rFonts w:cstheme="minorHAnsi"/>
                <w:b/>
                <w:bCs/>
                <w:szCs w:val="26"/>
                <w:u w:val="single"/>
              </w:rPr>
              <w:t>Purpose</w:t>
            </w:r>
          </w:p>
        </w:tc>
      </w:tr>
      <w:tr w:rsidR="00882A82" w:rsidRPr="00206ACB" w14:paraId="136ED32F" w14:textId="77777777" w:rsidTr="00127262">
        <w:trPr>
          <w:tblCellSpacing w:w="15" w:type="dxa"/>
        </w:trPr>
        <w:tc>
          <w:tcPr>
            <w:tcW w:w="2250" w:type="dxa"/>
            <w:vAlign w:val="center"/>
            <w:hideMark/>
          </w:tcPr>
          <w:p w14:paraId="1289E9E1" w14:textId="77777777" w:rsidR="00882A82" w:rsidRPr="00206ACB" w:rsidRDefault="00882A82" w:rsidP="00127262">
            <w:pPr>
              <w:spacing w:after="0"/>
              <w:ind w:firstLine="0"/>
              <w:rPr>
                <w:rFonts w:cstheme="minorHAnsi"/>
                <w:szCs w:val="26"/>
              </w:rPr>
            </w:pPr>
            <w:r w:rsidRPr="00206ACB">
              <w:rPr>
                <w:rFonts w:cstheme="minorHAnsi"/>
                <w:szCs w:val="26"/>
              </w:rPr>
              <w:t>$0200</w:t>
            </w:r>
          </w:p>
        </w:tc>
        <w:tc>
          <w:tcPr>
            <w:tcW w:w="4230" w:type="dxa"/>
            <w:vAlign w:val="center"/>
            <w:hideMark/>
          </w:tcPr>
          <w:p w14:paraId="4FDE04E6" w14:textId="78DC4CBB" w:rsidR="00882A82" w:rsidRPr="00206ACB" w:rsidRDefault="00882A82" w:rsidP="00127262">
            <w:pPr>
              <w:spacing w:after="0"/>
              <w:ind w:hanging="15"/>
              <w:rPr>
                <w:rFonts w:cstheme="minorHAnsi"/>
                <w:szCs w:val="26"/>
              </w:rPr>
            </w:pPr>
            <w:r w:rsidRPr="00206ACB">
              <w:rPr>
                <w:rFonts w:cstheme="minorHAnsi"/>
                <w:szCs w:val="26"/>
              </w:rPr>
              <w:t>Y</w:t>
            </w:r>
            <w:r w:rsidR="00AC466E" w:rsidRPr="00206ACB">
              <w:rPr>
                <w:rFonts w:cstheme="minorHAnsi"/>
                <w:szCs w:val="26"/>
              </w:rPr>
              <w:t xml:space="preserve"> </w:t>
            </w:r>
            <w:r w:rsidRPr="00206ACB">
              <w:rPr>
                <w:rFonts w:cstheme="minorHAnsi"/>
                <w:szCs w:val="26"/>
              </w:rPr>
              <w:t>position</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sprite</w:t>
            </w:r>
            <w:r w:rsidR="00AC466E" w:rsidRPr="00206ACB">
              <w:rPr>
                <w:rFonts w:cstheme="minorHAnsi"/>
                <w:szCs w:val="26"/>
              </w:rPr>
              <w:t xml:space="preserve"> </w:t>
            </w:r>
            <w:r w:rsidRPr="00206ACB">
              <w:rPr>
                <w:rFonts w:cstheme="minorHAnsi"/>
                <w:szCs w:val="26"/>
              </w:rPr>
              <w:t>0</w:t>
            </w:r>
            <w:r w:rsidR="00AC466E" w:rsidRPr="00206ACB">
              <w:rPr>
                <w:rFonts w:cstheme="minorHAnsi"/>
                <w:szCs w:val="26"/>
              </w:rPr>
              <w:t xml:space="preserve"> </w:t>
            </w:r>
            <w:r w:rsidRPr="00206ACB">
              <w:rPr>
                <w:rFonts w:cstheme="minorHAnsi"/>
                <w:szCs w:val="26"/>
              </w:rPr>
              <w:t>(first</w:t>
            </w:r>
            <w:r w:rsidR="00AC466E" w:rsidRPr="00206ACB">
              <w:rPr>
                <w:rFonts w:cstheme="minorHAnsi"/>
                <w:szCs w:val="26"/>
              </w:rPr>
              <w:t xml:space="preserve"> </w:t>
            </w:r>
            <w:r w:rsidRPr="00206ACB">
              <w:rPr>
                <w:rFonts w:cstheme="minorHAnsi"/>
                <w:szCs w:val="26"/>
              </w:rPr>
              <w:t>sprite)</w:t>
            </w:r>
          </w:p>
        </w:tc>
      </w:tr>
      <w:tr w:rsidR="00882A82" w:rsidRPr="00206ACB" w14:paraId="0EA6A3E3" w14:textId="77777777" w:rsidTr="00127262">
        <w:trPr>
          <w:tblCellSpacing w:w="15" w:type="dxa"/>
        </w:trPr>
        <w:tc>
          <w:tcPr>
            <w:tcW w:w="2250" w:type="dxa"/>
            <w:vAlign w:val="center"/>
            <w:hideMark/>
          </w:tcPr>
          <w:p w14:paraId="1DA86D92" w14:textId="77777777" w:rsidR="00882A82" w:rsidRPr="00206ACB" w:rsidRDefault="00882A82" w:rsidP="00127262">
            <w:pPr>
              <w:spacing w:after="0"/>
              <w:ind w:firstLine="0"/>
              <w:rPr>
                <w:rFonts w:cstheme="minorHAnsi"/>
                <w:szCs w:val="26"/>
              </w:rPr>
            </w:pPr>
            <w:r w:rsidRPr="00206ACB">
              <w:rPr>
                <w:rFonts w:cstheme="minorHAnsi"/>
                <w:szCs w:val="26"/>
              </w:rPr>
              <w:t>$0201</w:t>
            </w:r>
          </w:p>
        </w:tc>
        <w:tc>
          <w:tcPr>
            <w:tcW w:w="4230" w:type="dxa"/>
            <w:vAlign w:val="center"/>
            <w:hideMark/>
          </w:tcPr>
          <w:p w14:paraId="6180360E" w14:textId="5087C55B" w:rsidR="00882A82" w:rsidRPr="00206ACB" w:rsidRDefault="00882A82" w:rsidP="00127262">
            <w:pPr>
              <w:spacing w:after="0"/>
              <w:ind w:hanging="15"/>
              <w:rPr>
                <w:rFonts w:cstheme="minorHAnsi"/>
                <w:szCs w:val="26"/>
              </w:rPr>
            </w:pPr>
            <w:r w:rsidRPr="00206ACB">
              <w:rPr>
                <w:rFonts w:cstheme="minorHAnsi"/>
                <w:szCs w:val="26"/>
              </w:rPr>
              <w:t>Tile</w:t>
            </w:r>
            <w:r w:rsidR="00AC466E" w:rsidRPr="00206ACB">
              <w:rPr>
                <w:rFonts w:cstheme="minorHAnsi"/>
                <w:szCs w:val="26"/>
              </w:rPr>
              <w:t xml:space="preserve"> </w:t>
            </w:r>
            <w:r w:rsidRPr="00206ACB">
              <w:rPr>
                <w:rFonts w:cstheme="minorHAnsi"/>
                <w:szCs w:val="26"/>
              </w:rPr>
              <w:t>number</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sprite</w:t>
            </w:r>
            <w:r w:rsidR="00AC466E" w:rsidRPr="00206ACB">
              <w:rPr>
                <w:rFonts w:cstheme="minorHAnsi"/>
                <w:szCs w:val="26"/>
              </w:rPr>
              <w:t xml:space="preserve"> </w:t>
            </w:r>
            <w:r w:rsidRPr="00206ACB">
              <w:rPr>
                <w:rFonts w:cstheme="minorHAnsi"/>
                <w:szCs w:val="26"/>
              </w:rPr>
              <w:t>0</w:t>
            </w:r>
          </w:p>
        </w:tc>
      </w:tr>
      <w:tr w:rsidR="00882A82" w:rsidRPr="00206ACB" w14:paraId="12697B88" w14:textId="77777777" w:rsidTr="00127262">
        <w:trPr>
          <w:tblCellSpacing w:w="15" w:type="dxa"/>
        </w:trPr>
        <w:tc>
          <w:tcPr>
            <w:tcW w:w="2250" w:type="dxa"/>
            <w:vAlign w:val="center"/>
            <w:hideMark/>
          </w:tcPr>
          <w:p w14:paraId="29E9E50D" w14:textId="77777777" w:rsidR="00882A82" w:rsidRPr="00206ACB" w:rsidRDefault="00882A82" w:rsidP="00127262">
            <w:pPr>
              <w:spacing w:after="0"/>
              <w:ind w:firstLine="0"/>
              <w:rPr>
                <w:rFonts w:cstheme="minorHAnsi"/>
                <w:szCs w:val="26"/>
              </w:rPr>
            </w:pPr>
            <w:r w:rsidRPr="00206ACB">
              <w:rPr>
                <w:rFonts w:cstheme="minorHAnsi"/>
                <w:szCs w:val="26"/>
              </w:rPr>
              <w:t>$0202</w:t>
            </w:r>
          </w:p>
        </w:tc>
        <w:tc>
          <w:tcPr>
            <w:tcW w:w="4230" w:type="dxa"/>
            <w:vAlign w:val="center"/>
            <w:hideMark/>
          </w:tcPr>
          <w:p w14:paraId="0D04F64C" w14:textId="69D2303E" w:rsidR="00882A82" w:rsidRPr="00206ACB" w:rsidRDefault="00882A82" w:rsidP="00127262">
            <w:pPr>
              <w:spacing w:after="0"/>
              <w:ind w:hanging="15"/>
              <w:rPr>
                <w:rFonts w:cstheme="minorHAnsi"/>
                <w:szCs w:val="26"/>
              </w:rPr>
            </w:pPr>
            <w:r w:rsidRPr="00206ACB">
              <w:rPr>
                <w:rFonts w:cstheme="minorHAnsi"/>
                <w:szCs w:val="26"/>
              </w:rPr>
              <w:t>Attribute</w:t>
            </w:r>
            <w:r w:rsidR="00AC466E" w:rsidRPr="00206ACB">
              <w:rPr>
                <w:rFonts w:cstheme="minorHAnsi"/>
                <w:szCs w:val="26"/>
              </w:rPr>
              <w:t xml:space="preserve"> </w:t>
            </w:r>
            <w:r w:rsidRPr="00206ACB">
              <w:rPr>
                <w:rFonts w:cstheme="minorHAnsi"/>
                <w:szCs w:val="26"/>
              </w:rPr>
              <w:t>flags</w:t>
            </w:r>
            <w:r w:rsidR="00AC466E" w:rsidRPr="00206ACB">
              <w:rPr>
                <w:rFonts w:cstheme="minorHAnsi"/>
                <w:szCs w:val="26"/>
              </w:rPr>
              <w:t xml:space="preserve"> </w:t>
            </w:r>
            <w:r w:rsidRPr="00206ACB">
              <w:rPr>
                <w:rFonts w:cstheme="minorHAnsi"/>
                <w:szCs w:val="26"/>
              </w:rPr>
              <w:t>for</w:t>
            </w:r>
            <w:r w:rsidR="00AC466E" w:rsidRPr="00206ACB">
              <w:rPr>
                <w:rFonts w:cstheme="minorHAnsi"/>
                <w:szCs w:val="26"/>
              </w:rPr>
              <w:t xml:space="preserve"> </w:t>
            </w:r>
            <w:r w:rsidRPr="00206ACB">
              <w:rPr>
                <w:rFonts w:cstheme="minorHAnsi"/>
                <w:szCs w:val="26"/>
              </w:rPr>
              <w:t>sprite</w:t>
            </w:r>
            <w:r w:rsidR="00AC466E" w:rsidRPr="00206ACB">
              <w:rPr>
                <w:rFonts w:cstheme="minorHAnsi"/>
                <w:szCs w:val="26"/>
              </w:rPr>
              <w:t xml:space="preserve"> </w:t>
            </w:r>
            <w:r w:rsidRPr="00206ACB">
              <w:rPr>
                <w:rFonts w:cstheme="minorHAnsi"/>
                <w:szCs w:val="26"/>
              </w:rPr>
              <w:t>0</w:t>
            </w:r>
          </w:p>
        </w:tc>
      </w:tr>
      <w:tr w:rsidR="00882A82" w:rsidRPr="00206ACB" w14:paraId="3A7AA68B" w14:textId="77777777" w:rsidTr="00127262">
        <w:trPr>
          <w:tblCellSpacing w:w="15" w:type="dxa"/>
        </w:trPr>
        <w:tc>
          <w:tcPr>
            <w:tcW w:w="2250" w:type="dxa"/>
            <w:vAlign w:val="center"/>
            <w:hideMark/>
          </w:tcPr>
          <w:p w14:paraId="73B4D38A" w14:textId="77777777" w:rsidR="00882A82" w:rsidRPr="00206ACB" w:rsidRDefault="00882A82" w:rsidP="00127262">
            <w:pPr>
              <w:spacing w:after="0"/>
              <w:ind w:firstLine="0"/>
              <w:rPr>
                <w:rFonts w:cstheme="minorHAnsi"/>
                <w:szCs w:val="26"/>
              </w:rPr>
            </w:pPr>
            <w:r w:rsidRPr="00206ACB">
              <w:rPr>
                <w:rFonts w:cstheme="minorHAnsi"/>
                <w:szCs w:val="26"/>
              </w:rPr>
              <w:t>$0203</w:t>
            </w:r>
          </w:p>
        </w:tc>
        <w:tc>
          <w:tcPr>
            <w:tcW w:w="4230" w:type="dxa"/>
            <w:vAlign w:val="center"/>
            <w:hideMark/>
          </w:tcPr>
          <w:p w14:paraId="7B244BBE" w14:textId="6F01005A" w:rsidR="00882A82" w:rsidRPr="00206ACB" w:rsidRDefault="00882A82" w:rsidP="00127262">
            <w:pPr>
              <w:spacing w:after="0"/>
              <w:ind w:hanging="15"/>
              <w:rPr>
                <w:rFonts w:cstheme="minorHAnsi"/>
                <w:szCs w:val="26"/>
              </w:rPr>
            </w:pPr>
            <w:r w:rsidRPr="00206ACB">
              <w:rPr>
                <w:rFonts w:cstheme="minorHAnsi"/>
                <w:szCs w:val="26"/>
              </w:rPr>
              <w:t>X</w:t>
            </w:r>
            <w:r w:rsidR="00AC466E" w:rsidRPr="00206ACB">
              <w:rPr>
                <w:rFonts w:cstheme="minorHAnsi"/>
                <w:szCs w:val="26"/>
              </w:rPr>
              <w:t xml:space="preserve"> </w:t>
            </w:r>
            <w:r w:rsidRPr="00206ACB">
              <w:rPr>
                <w:rFonts w:cstheme="minorHAnsi"/>
                <w:szCs w:val="26"/>
              </w:rPr>
              <w:t>position</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sprite</w:t>
            </w:r>
            <w:r w:rsidR="00AC466E" w:rsidRPr="00206ACB">
              <w:rPr>
                <w:rFonts w:cstheme="minorHAnsi"/>
                <w:szCs w:val="26"/>
              </w:rPr>
              <w:t xml:space="preserve"> </w:t>
            </w:r>
            <w:r w:rsidRPr="00206ACB">
              <w:rPr>
                <w:rFonts w:cstheme="minorHAnsi"/>
                <w:szCs w:val="26"/>
              </w:rPr>
              <w:t>0</w:t>
            </w:r>
          </w:p>
        </w:tc>
      </w:tr>
      <w:tr w:rsidR="00882A82" w:rsidRPr="00206ACB" w14:paraId="4E3A9EC5" w14:textId="77777777" w:rsidTr="00127262">
        <w:trPr>
          <w:tblCellSpacing w:w="15" w:type="dxa"/>
        </w:trPr>
        <w:tc>
          <w:tcPr>
            <w:tcW w:w="2250" w:type="dxa"/>
            <w:vAlign w:val="center"/>
            <w:hideMark/>
          </w:tcPr>
          <w:p w14:paraId="0E53F957" w14:textId="77777777" w:rsidR="00882A82" w:rsidRPr="00206ACB" w:rsidRDefault="00882A82" w:rsidP="00127262">
            <w:pPr>
              <w:spacing w:after="0"/>
              <w:ind w:firstLine="0"/>
              <w:rPr>
                <w:rFonts w:cstheme="minorHAnsi"/>
                <w:szCs w:val="26"/>
              </w:rPr>
            </w:pPr>
            <w:r w:rsidRPr="00206ACB">
              <w:rPr>
                <w:rFonts w:cstheme="minorHAnsi"/>
                <w:szCs w:val="26"/>
              </w:rPr>
              <w:t>$0204</w:t>
            </w:r>
          </w:p>
        </w:tc>
        <w:tc>
          <w:tcPr>
            <w:tcW w:w="4230" w:type="dxa"/>
            <w:vAlign w:val="center"/>
            <w:hideMark/>
          </w:tcPr>
          <w:p w14:paraId="46914616" w14:textId="5BCA0ADC" w:rsidR="00882A82" w:rsidRPr="00206ACB" w:rsidRDefault="00882A82" w:rsidP="00127262">
            <w:pPr>
              <w:spacing w:after="0"/>
              <w:ind w:hanging="15"/>
              <w:rPr>
                <w:rFonts w:cstheme="minorHAnsi"/>
                <w:szCs w:val="26"/>
              </w:rPr>
            </w:pPr>
            <w:r w:rsidRPr="00206ACB">
              <w:rPr>
                <w:rFonts w:cstheme="minorHAnsi"/>
                <w:szCs w:val="26"/>
              </w:rPr>
              <w:t>Y</w:t>
            </w:r>
            <w:r w:rsidR="00AC466E" w:rsidRPr="00206ACB">
              <w:rPr>
                <w:rFonts w:cstheme="minorHAnsi"/>
                <w:szCs w:val="26"/>
              </w:rPr>
              <w:t xml:space="preserve"> </w:t>
            </w:r>
            <w:r w:rsidRPr="00206ACB">
              <w:rPr>
                <w:rFonts w:cstheme="minorHAnsi"/>
                <w:szCs w:val="26"/>
              </w:rPr>
              <w:t>position</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sprite</w:t>
            </w:r>
            <w:r w:rsidR="00AC466E" w:rsidRPr="00206ACB">
              <w:rPr>
                <w:rFonts w:cstheme="minorHAnsi"/>
                <w:szCs w:val="26"/>
              </w:rPr>
              <w:t xml:space="preserve"> </w:t>
            </w:r>
            <w:r w:rsidRPr="00206ACB">
              <w:rPr>
                <w:rFonts w:cstheme="minorHAnsi"/>
                <w:szCs w:val="26"/>
              </w:rPr>
              <w:t>1</w:t>
            </w:r>
            <w:r w:rsidR="00AC466E" w:rsidRPr="00206ACB">
              <w:rPr>
                <w:rFonts w:cstheme="minorHAnsi"/>
                <w:szCs w:val="26"/>
              </w:rPr>
              <w:t xml:space="preserve"> </w:t>
            </w:r>
            <w:r w:rsidRPr="00206ACB">
              <w:rPr>
                <w:rFonts w:cstheme="minorHAnsi"/>
                <w:szCs w:val="26"/>
              </w:rPr>
              <w:t>(second</w:t>
            </w:r>
            <w:r w:rsidR="00AC466E" w:rsidRPr="00206ACB">
              <w:rPr>
                <w:rFonts w:cstheme="minorHAnsi"/>
                <w:szCs w:val="26"/>
              </w:rPr>
              <w:t xml:space="preserve"> </w:t>
            </w:r>
            <w:r w:rsidRPr="00206ACB">
              <w:rPr>
                <w:rFonts w:cstheme="minorHAnsi"/>
                <w:szCs w:val="26"/>
              </w:rPr>
              <w:t>sprite)</w:t>
            </w:r>
          </w:p>
        </w:tc>
      </w:tr>
      <w:tr w:rsidR="00882A82" w:rsidRPr="00206ACB" w14:paraId="56E5445D" w14:textId="77777777" w:rsidTr="00127262">
        <w:trPr>
          <w:tblCellSpacing w:w="15" w:type="dxa"/>
        </w:trPr>
        <w:tc>
          <w:tcPr>
            <w:tcW w:w="2250" w:type="dxa"/>
            <w:vAlign w:val="center"/>
            <w:hideMark/>
          </w:tcPr>
          <w:p w14:paraId="39E9D12B" w14:textId="77777777" w:rsidR="00882A82" w:rsidRPr="00206ACB" w:rsidRDefault="00882A82" w:rsidP="00127262">
            <w:pPr>
              <w:spacing w:after="0"/>
              <w:ind w:firstLine="0"/>
              <w:rPr>
                <w:rFonts w:cstheme="minorHAnsi"/>
                <w:szCs w:val="26"/>
              </w:rPr>
            </w:pPr>
            <w:r w:rsidRPr="00206ACB">
              <w:rPr>
                <w:rFonts w:cstheme="minorHAnsi"/>
                <w:szCs w:val="26"/>
              </w:rPr>
              <w:t>$0205</w:t>
            </w:r>
          </w:p>
        </w:tc>
        <w:tc>
          <w:tcPr>
            <w:tcW w:w="4230" w:type="dxa"/>
            <w:vAlign w:val="center"/>
            <w:hideMark/>
          </w:tcPr>
          <w:p w14:paraId="5A0A4426" w14:textId="1C8C4A9F" w:rsidR="00882A82" w:rsidRPr="00206ACB" w:rsidRDefault="00882A82" w:rsidP="00127262">
            <w:pPr>
              <w:spacing w:after="0"/>
              <w:ind w:hanging="15"/>
              <w:rPr>
                <w:rFonts w:cstheme="minorHAnsi"/>
                <w:szCs w:val="26"/>
              </w:rPr>
            </w:pPr>
            <w:r w:rsidRPr="00206ACB">
              <w:rPr>
                <w:rFonts w:cstheme="minorHAnsi"/>
                <w:szCs w:val="26"/>
              </w:rPr>
              <w:t>Tile</w:t>
            </w:r>
            <w:r w:rsidR="00AC466E" w:rsidRPr="00206ACB">
              <w:rPr>
                <w:rFonts w:cstheme="minorHAnsi"/>
                <w:szCs w:val="26"/>
              </w:rPr>
              <w:t xml:space="preserve"> </w:t>
            </w:r>
            <w:r w:rsidRPr="00206ACB">
              <w:rPr>
                <w:rFonts w:cstheme="minorHAnsi"/>
                <w:szCs w:val="26"/>
              </w:rPr>
              <w:t>number</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sprite</w:t>
            </w:r>
            <w:r w:rsidR="00AC466E" w:rsidRPr="00206ACB">
              <w:rPr>
                <w:rFonts w:cstheme="minorHAnsi"/>
                <w:szCs w:val="26"/>
              </w:rPr>
              <w:t xml:space="preserve"> </w:t>
            </w:r>
            <w:r w:rsidRPr="00206ACB">
              <w:rPr>
                <w:rFonts w:cstheme="minorHAnsi"/>
                <w:szCs w:val="26"/>
              </w:rPr>
              <w:t>1</w:t>
            </w:r>
          </w:p>
        </w:tc>
      </w:tr>
      <w:tr w:rsidR="00882A82" w:rsidRPr="00206ACB" w14:paraId="23271E99" w14:textId="77777777" w:rsidTr="00127262">
        <w:trPr>
          <w:tblCellSpacing w:w="15" w:type="dxa"/>
        </w:trPr>
        <w:tc>
          <w:tcPr>
            <w:tcW w:w="2250" w:type="dxa"/>
            <w:vAlign w:val="center"/>
            <w:hideMark/>
          </w:tcPr>
          <w:p w14:paraId="347C8677" w14:textId="77777777" w:rsidR="00882A82" w:rsidRPr="00206ACB" w:rsidRDefault="00882A82" w:rsidP="00127262">
            <w:pPr>
              <w:spacing w:after="0"/>
              <w:ind w:firstLine="0"/>
              <w:rPr>
                <w:rFonts w:cstheme="minorHAnsi"/>
                <w:szCs w:val="26"/>
              </w:rPr>
            </w:pPr>
            <w:r w:rsidRPr="00206ACB">
              <w:rPr>
                <w:rFonts w:cstheme="minorHAnsi"/>
                <w:szCs w:val="26"/>
              </w:rPr>
              <w:t>$0206</w:t>
            </w:r>
          </w:p>
        </w:tc>
        <w:tc>
          <w:tcPr>
            <w:tcW w:w="4230" w:type="dxa"/>
            <w:vAlign w:val="center"/>
            <w:hideMark/>
          </w:tcPr>
          <w:p w14:paraId="283F658A" w14:textId="3453BA6C" w:rsidR="00882A82" w:rsidRPr="00206ACB" w:rsidRDefault="00882A82" w:rsidP="00127262">
            <w:pPr>
              <w:spacing w:after="0"/>
              <w:ind w:hanging="15"/>
              <w:rPr>
                <w:rFonts w:cstheme="minorHAnsi"/>
                <w:szCs w:val="26"/>
              </w:rPr>
            </w:pPr>
            <w:r w:rsidRPr="00206ACB">
              <w:rPr>
                <w:rFonts w:cstheme="minorHAnsi"/>
                <w:szCs w:val="26"/>
              </w:rPr>
              <w:t>Attribute</w:t>
            </w:r>
            <w:r w:rsidR="00AC466E" w:rsidRPr="00206ACB">
              <w:rPr>
                <w:rFonts w:cstheme="minorHAnsi"/>
                <w:szCs w:val="26"/>
              </w:rPr>
              <w:t xml:space="preserve"> </w:t>
            </w:r>
            <w:r w:rsidRPr="00206ACB">
              <w:rPr>
                <w:rFonts w:cstheme="minorHAnsi"/>
                <w:szCs w:val="26"/>
              </w:rPr>
              <w:t>flags</w:t>
            </w:r>
            <w:r w:rsidR="00AC466E" w:rsidRPr="00206ACB">
              <w:rPr>
                <w:rFonts w:cstheme="minorHAnsi"/>
                <w:szCs w:val="26"/>
              </w:rPr>
              <w:t xml:space="preserve"> </w:t>
            </w:r>
            <w:r w:rsidRPr="00206ACB">
              <w:rPr>
                <w:rFonts w:cstheme="minorHAnsi"/>
                <w:szCs w:val="26"/>
              </w:rPr>
              <w:t>for</w:t>
            </w:r>
            <w:r w:rsidR="00AC466E" w:rsidRPr="00206ACB">
              <w:rPr>
                <w:rFonts w:cstheme="minorHAnsi"/>
                <w:szCs w:val="26"/>
              </w:rPr>
              <w:t xml:space="preserve"> </w:t>
            </w:r>
            <w:r w:rsidRPr="00206ACB">
              <w:rPr>
                <w:rFonts w:cstheme="minorHAnsi"/>
                <w:szCs w:val="26"/>
              </w:rPr>
              <w:t>sprite</w:t>
            </w:r>
            <w:r w:rsidR="00AC466E" w:rsidRPr="00206ACB">
              <w:rPr>
                <w:rFonts w:cstheme="minorHAnsi"/>
                <w:szCs w:val="26"/>
              </w:rPr>
              <w:t xml:space="preserve"> </w:t>
            </w:r>
            <w:r w:rsidRPr="00206ACB">
              <w:rPr>
                <w:rFonts w:cstheme="minorHAnsi"/>
                <w:szCs w:val="26"/>
              </w:rPr>
              <w:t>1</w:t>
            </w:r>
          </w:p>
        </w:tc>
      </w:tr>
      <w:tr w:rsidR="00882A82" w:rsidRPr="00206ACB" w14:paraId="42C09917" w14:textId="77777777" w:rsidTr="00127262">
        <w:trPr>
          <w:tblCellSpacing w:w="15" w:type="dxa"/>
        </w:trPr>
        <w:tc>
          <w:tcPr>
            <w:tcW w:w="2250" w:type="dxa"/>
            <w:vAlign w:val="center"/>
            <w:hideMark/>
          </w:tcPr>
          <w:p w14:paraId="2ECDA7A7" w14:textId="77777777" w:rsidR="00882A82" w:rsidRPr="00206ACB" w:rsidRDefault="00882A82" w:rsidP="00127262">
            <w:pPr>
              <w:spacing w:after="0"/>
              <w:ind w:firstLine="0"/>
              <w:rPr>
                <w:rFonts w:cstheme="minorHAnsi"/>
                <w:szCs w:val="26"/>
              </w:rPr>
            </w:pPr>
            <w:r w:rsidRPr="00206ACB">
              <w:rPr>
                <w:rFonts w:cstheme="minorHAnsi"/>
                <w:szCs w:val="26"/>
              </w:rPr>
              <w:t>$0207</w:t>
            </w:r>
          </w:p>
        </w:tc>
        <w:tc>
          <w:tcPr>
            <w:tcW w:w="4230" w:type="dxa"/>
            <w:vAlign w:val="center"/>
            <w:hideMark/>
          </w:tcPr>
          <w:p w14:paraId="22A583DE" w14:textId="4B23FAE6" w:rsidR="00882A82" w:rsidRPr="00206ACB" w:rsidRDefault="00882A82" w:rsidP="00127262">
            <w:pPr>
              <w:spacing w:after="0"/>
              <w:ind w:hanging="15"/>
              <w:rPr>
                <w:rFonts w:cstheme="minorHAnsi"/>
                <w:szCs w:val="26"/>
              </w:rPr>
            </w:pPr>
            <w:r w:rsidRPr="00206ACB">
              <w:rPr>
                <w:rFonts w:cstheme="minorHAnsi"/>
                <w:szCs w:val="26"/>
              </w:rPr>
              <w:t>X</w:t>
            </w:r>
            <w:r w:rsidR="00AC466E" w:rsidRPr="00206ACB">
              <w:rPr>
                <w:rFonts w:cstheme="minorHAnsi"/>
                <w:szCs w:val="26"/>
              </w:rPr>
              <w:t xml:space="preserve"> </w:t>
            </w:r>
            <w:r w:rsidRPr="00206ACB">
              <w:rPr>
                <w:rFonts w:cstheme="minorHAnsi"/>
                <w:szCs w:val="26"/>
              </w:rPr>
              <w:t>position</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sprite</w:t>
            </w:r>
            <w:r w:rsidR="00AC466E" w:rsidRPr="00206ACB">
              <w:rPr>
                <w:rFonts w:cstheme="minorHAnsi"/>
                <w:szCs w:val="26"/>
              </w:rPr>
              <w:t xml:space="preserve"> </w:t>
            </w:r>
            <w:r w:rsidRPr="00206ACB">
              <w:rPr>
                <w:rFonts w:cstheme="minorHAnsi"/>
                <w:szCs w:val="26"/>
              </w:rPr>
              <w:t>1</w:t>
            </w:r>
          </w:p>
        </w:tc>
      </w:tr>
    </w:tbl>
    <w:p w14:paraId="71BDDF18" w14:textId="090B2077" w:rsidR="00882A82" w:rsidRPr="00206ACB" w:rsidRDefault="00882A82">
      <w:pPr>
        <w:pStyle w:val="ListParagraph"/>
        <w:numPr>
          <w:ilvl w:val="0"/>
          <w:numId w:val="13"/>
        </w:numPr>
        <w:rPr>
          <w:rFonts w:cstheme="minorHAnsi"/>
          <w:szCs w:val="26"/>
        </w:rPr>
      </w:pPr>
      <w:r w:rsidRPr="00FB49B6">
        <w:rPr>
          <w:rStyle w:val="QuoteChar"/>
        </w:rPr>
        <w:t>$2003</w:t>
      </w:r>
      <w:r w:rsidRPr="00206ACB">
        <w:rPr>
          <w:rFonts w:cstheme="minorHAnsi"/>
          <w:szCs w:val="26"/>
        </w:rPr>
        <w:t>:</w:t>
      </w:r>
      <w:r w:rsidR="00AC466E" w:rsidRPr="00206ACB">
        <w:rPr>
          <w:rFonts w:cstheme="minorHAnsi"/>
          <w:szCs w:val="26"/>
        </w:rPr>
        <w:t xml:space="preserve"> </w:t>
      </w:r>
      <w:r w:rsidRPr="00206ACB">
        <w:rPr>
          <w:rFonts w:cstheme="minorHAnsi"/>
          <w:szCs w:val="26"/>
        </w:rPr>
        <w:t>OAMADDR</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FB49B6">
        <w:rPr>
          <w:rStyle w:val="QuoteChar"/>
        </w:rPr>
        <w:t>$4014</w:t>
      </w:r>
      <w:r w:rsidRPr="00206ACB">
        <w:rPr>
          <w:rFonts w:cstheme="minorHAnsi"/>
          <w:szCs w:val="26"/>
        </w:rPr>
        <w:t>:</w:t>
      </w:r>
      <w:r w:rsidR="00AC466E" w:rsidRPr="00206ACB">
        <w:rPr>
          <w:rFonts w:cstheme="minorHAnsi"/>
          <w:szCs w:val="26"/>
        </w:rPr>
        <w:t xml:space="preserve"> </w:t>
      </w:r>
      <w:r w:rsidRPr="00206ACB">
        <w:rPr>
          <w:rFonts w:cstheme="minorHAnsi"/>
          <w:szCs w:val="26"/>
        </w:rPr>
        <w:t>OAMDMA</w:t>
      </w:r>
    </w:p>
    <w:p w14:paraId="1C249076" w14:textId="7A4FCD9F" w:rsidR="00882A82" w:rsidRPr="00206ACB" w:rsidRDefault="00882A82" w:rsidP="00127262">
      <w:r w:rsidRPr="00206ACB">
        <w:t>Once</w:t>
      </w:r>
      <w:r w:rsidR="00AC466E" w:rsidRPr="00206ACB">
        <w:t xml:space="preserve"> </w:t>
      </w:r>
      <w:r w:rsidRPr="00206ACB">
        <w:t>we</w:t>
      </w:r>
      <w:r w:rsidR="00AC466E" w:rsidRPr="00206ACB">
        <w:t xml:space="preserve"> </w:t>
      </w:r>
      <w:r w:rsidRPr="00206ACB">
        <w:t>have</w:t>
      </w:r>
      <w:r w:rsidR="00AC466E" w:rsidRPr="00206ACB">
        <w:t xml:space="preserve"> </w:t>
      </w:r>
      <w:r w:rsidRPr="00206ACB">
        <w:t>set</w:t>
      </w:r>
      <w:r w:rsidR="00AC466E" w:rsidRPr="00206ACB">
        <w:t xml:space="preserve"> </w:t>
      </w:r>
      <w:r w:rsidRPr="00206ACB">
        <w:t>up</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sprite</w:t>
      </w:r>
      <w:r w:rsidR="00AC466E" w:rsidRPr="00206ACB">
        <w:t xml:space="preserve"> </w:t>
      </w:r>
      <w:r w:rsidRPr="00206ACB">
        <w:t>data</w:t>
      </w:r>
      <w:r w:rsidR="00AC466E" w:rsidRPr="00206ACB">
        <w:t xml:space="preserve"> </w:t>
      </w:r>
      <w:r w:rsidRPr="00206ACB">
        <w:t>we</w:t>
      </w:r>
      <w:r w:rsidR="00AC466E" w:rsidRPr="00206ACB">
        <w:t xml:space="preserve"> </w:t>
      </w:r>
      <w:r w:rsidRPr="00206ACB">
        <w:t>want</w:t>
      </w:r>
      <w:r w:rsidR="00AC466E" w:rsidRPr="00206ACB">
        <w:t xml:space="preserve"> </w:t>
      </w:r>
      <w:r w:rsidRPr="00206ACB">
        <w:t>to</w:t>
      </w:r>
      <w:r w:rsidR="00AC466E" w:rsidRPr="00206ACB">
        <w:t xml:space="preserve"> </w:t>
      </w:r>
      <w:r w:rsidRPr="00206ACB">
        <w:t>transfer,</w:t>
      </w:r>
      <w:r w:rsidR="00AC466E" w:rsidRPr="00206ACB">
        <w:t xml:space="preserve"> </w:t>
      </w:r>
      <w:r w:rsidRPr="00206ACB">
        <w:t>we</w:t>
      </w:r>
      <w:r w:rsidR="00AC466E" w:rsidRPr="00206ACB">
        <w:t xml:space="preserve"> </w:t>
      </w:r>
      <w:r w:rsidRPr="00206ACB">
        <w:t>use</w:t>
      </w:r>
      <w:r w:rsidR="00AC466E" w:rsidRPr="00206ACB">
        <w:t xml:space="preserve"> </w:t>
      </w:r>
      <w:r w:rsidRPr="00206ACB">
        <w:t>two</w:t>
      </w:r>
      <w:r w:rsidR="00AC466E" w:rsidRPr="00206ACB">
        <w:t xml:space="preserve"> </w:t>
      </w:r>
      <w:r w:rsidRPr="00206ACB">
        <w:t>new</w:t>
      </w:r>
      <w:r w:rsidR="00AC466E" w:rsidRPr="00206ACB">
        <w:t xml:space="preserve"> </w:t>
      </w:r>
      <w:r w:rsidRPr="00206ACB">
        <w:t>MMIO</w:t>
      </w:r>
      <w:r w:rsidR="00AC466E" w:rsidRPr="00206ACB">
        <w:t xml:space="preserve"> </w:t>
      </w:r>
      <w:r w:rsidRPr="00206ACB">
        <w:t>addresses</w:t>
      </w:r>
      <w:r w:rsidR="00AC466E" w:rsidRPr="00206ACB">
        <w:t xml:space="preserve"> </w:t>
      </w:r>
      <w:r w:rsidRPr="00206ACB">
        <w:t>in</w:t>
      </w:r>
      <w:r w:rsidR="00AC466E" w:rsidRPr="00206ACB">
        <w:t xml:space="preserve"> </w:t>
      </w:r>
      <w:r w:rsidRPr="00206ACB">
        <w:t>our</w:t>
      </w:r>
      <w:r w:rsidR="00AC466E" w:rsidRPr="00206ACB">
        <w:t xml:space="preserve"> </w:t>
      </w:r>
      <w:r w:rsidRPr="00206ACB">
        <w:t>code</w:t>
      </w:r>
      <w:r w:rsidR="00AC466E" w:rsidRPr="00206ACB">
        <w:t xml:space="preserve"> </w:t>
      </w:r>
      <w:r w:rsidRPr="00206ACB">
        <w:t>to</w:t>
      </w:r>
      <w:r w:rsidR="00AC466E" w:rsidRPr="00206ACB">
        <w:t xml:space="preserve"> </w:t>
      </w:r>
      <w:r w:rsidRPr="00206ACB">
        <w:t>send</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sprite</w:t>
      </w:r>
      <w:r w:rsidR="00AC466E" w:rsidRPr="00206ACB">
        <w:t xml:space="preserve"> </w:t>
      </w:r>
      <w:r w:rsidRPr="00206ACB">
        <w:t>data</w:t>
      </w:r>
      <w:r w:rsidR="00AC466E" w:rsidRPr="00206ACB">
        <w:t xml:space="preserve"> </w:t>
      </w:r>
      <w:r w:rsidRPr="00206ACB">
        <w:t>to</w:t>
      </w:r>
      <w:r w:rsidR="00AC466E" w:rsidRPr="00206ACB">
        <w:t xml:space="preserve"> </w:t>
      </w:r>
      <w:r w:rsidRPr="00206ACB">
        <w:t>the</w:t>
      </w:r>
      <w:r w:rsidR="00AC466E" w:rsidRPr="00206ACB">
        <w:t xml:space="preserve"> </w:t>
      </w:r>
      <w:r w:rsidRPr="00206ACB">
        <w:t>PPU.</w:t>
      </w:r>
      <w:r w:rsidR="00AC466E" w:rsidRPr="00206ACB">
        <w:t xml:space="preserve"> </w:t>
      </w:r>
      <w:r w:rsidRPr="00FB49B6">
        <w:rPr>
          <w:rStyle w:val="QuoteChar"/>
        </w:rPr>
        <w:t>OAMADDR</w:t>
      </w:r>
      <w:r w:rsidR="00AC466E" w:rsidRPr="00206ACB">
        <w:t xml:space="preserve"> </w:t>
      </w:r>
      <w:r w:rsidRPr="00206ACB">
        <w:t>is</w:t>
      </w:r>
      <w:r w:rsidR="00AC466E" w:rsidRPr="00206ACB">
        <w:t xml:space="preserve"> </w:t>
      </w:r>
      <w:r w:rsidRPr="00206ACB">
        <w:t>used</w:t>
      </w:r>
      <w:r w:rsidR="00AC466E" w:rsidRPr="00206ACB">
        <w:t xml:space="preserve"> </w:t>
      </w:r>
      <w:r w:rsidRPr="00206ACB">
        <w:t>to</w:t>
      </w:r>
      <w:r w:rsidR="00AC466E" w:rsidRPr="00206ACB">
        <w:t xml:space="preserve"> </w:t>
      </w:r>
      <w:r w:rsidRPr="00206ACB">
        <w:t>set</w:t>
      </w:r>
      <w:r w:rsidR="00AC466E" w:rsidRPr="00206ACB">
        <w:t xml:space="preserve"> </w:t>
      </w:r>
      <w:r w:rsidRPr="00206ACB">
        <w:t>where</w:t>
      </w:r>
      <w:r w:rsidR="00AC466E" w:rsidRPr="00206ACB">
        <w:t xml:space="preserve"> </w:t>
      </w:r>
      <w:r w:rsidRPr="00206ACB">
        <w:t>in</w:t>
      </w:r>
      <w:r w:rsidR="00AC466E" w:rsidRPr="00206ACB">
        <w:t xml:space="preserve"> </w:t>
      </w:r>
      <w:r w:rsidRPr="00206ACB">
        <w:t>OAM</w:t>
      </w:r>
      <w:r w:rsidR="00AC466E" w:rsidRPr="00206ACB">
        <w:t xml:space="preserve"> </w:t>
      </w:r>
      <w:r w:rsidRPr="00206ACB">
        <w:t>we</w:t>
      </w:r>
      <w:r w:rsidR="00AC466E" w:rsidRPr="00206ACB">
        <w:t xml:space="preserve"> </w:t>
      </w:r>
      <w:r w:rsidRPr="00206ACB">
        <w:t>want</w:t>
      </w:r>
      <w:r w:rsidR="00AC466E" w:rsidRPr="00206ACB">
        <w:t xml:space="preserve"> </w:t>
      </w:r>
      <w:r w:rsidRPr="00206ACB">
        <w:t>to</w:t>
      </w:r>
      <w:r w:rsidR="00AC466E" w:rsidRPr="00206ACB">
        <w:t xml:space="preserve"> </w:t>
      </w:r>
      <w:r w:rsidRPr="00206ACB">
        <w:t>write</w:t>
      </w:r>
      <w:r w:rsidR="00AC466E" w:rsidRPr="00206ACB">
        <w:t xml:space="preserve"> </w:t>
      </w:r>
      <w:r w:rsidRPr="00206ACB">
        <w:t>to;</w:t>
      </w:r>
      <w:r w:rsidR="00AC466E" w:rsidRPr="00206ACB">
        <w:t xml:space="preserve"> </w:t>
      </w:r>
      <w:r w:rsidRPr="00206ACB">
        <w:t>for</w:t>
      </w:r>
      <w:r w:rsidR="00AC466E" w:rsidRPr="00206ACB">
        <w:t xml:space="preserve"> </w:t>
      </w:r>
      <w:r w:rsidRPr="00206ACB">
        <w:t>all</w:t>
      </w:r>
      <w:r w:rsidR="00AC466E" w:rsidRPr="00206ACB">
        <w:t xml:space="preserve"> </w:t>
      </w:r>
      <w:r w:rsidRPr="00206ACB">
        <w:t>of</w:t>
      </w:r>
      <w:r w:rsidR="00AC466E" w:rsidRPr="00206ACB">
        <w:t xml:space="preserve"> </w:t>
      </w:r>
      <w:r w:rsidRPr="00206ACB">
        <w:t>our</w:t>
      </w:r>
      <w:r w:rsidR="00AC466E" w:rsidRPr="00206ACB">
        <w:t xml:space="preserve"> </w:t>
      </w:r>
      <w:r w:rsidRPr="00206ACB">
        <w:t>projects</w:t>
      </w:r>
      <w:r w:rsidR="00AC466E" w:rsidRPr="00206ACB">
        <w:t xml:space="preserve"> </w:t>
      </w:r>
      <w:r w:rsidRPr="00206ACB">
        <w:t>(and</w:t>
      </w:r>
      <w:r w:rsidR="00AC466E" w:rsidRPr="00206ACB">
        <w:t xml:space="preserve"> </w:t>
      </w:r>
      <w:r w:rsidRPr="00206ACB">
        <w:t>for</w:t>
      </w:r>
      <w:r w:rsidR="00AC466E" w:rsidRPr="00206ACB">
        <w:t xml:space="preserve"> </w:t>
      </w:r>
      <w:r w:rsidRPr="00206ACB">
        <w:t>most</w:t>
      </w:r>
      <w:r w:rsidR="00AC466E" w:rsidRPr="00206ACB">
        <w:t xml:space="preserve"> </w:t>
      </w:r>
      <w:r w:rsidRPr="00206ACB">
        <w:t>commercial</w:t>
      </w:r>
      <w:r w:rsidR="00AC466E" w:rsidRPr="00206ACB">
        <w:t xml:space="preserve"> </w:t>
      </w:r>
      <w:r w:rsidRPr="00206ACB">
        <w:t>games),</w:t>
      </w:r>
      <w:r w:rsidR="00AC466E" w:rsidRPr="00206ACB">
        <w:t xml:space="preserve"> </w:t>
      </w:r>
      <w:r w:rsidRPr="00206ACB">
        <w:t>this</w:t>
      </w:r>
      <w:r w:rsidR="00AC466E" w:rsidRPr="00206ACB">
        <w:t xml:space="preserve"> </w:t>
      </w:r>
      <w:r w:rsidRPr="00206ACB">
        <w:t>will</w:t>
      </w:r>
      <w:r w:rsidR="00AC466E" w:rsidRPr="00206ACB">
        <w:t xml:space="preserve"> </w:t>
      </w:r>
      <w:r w:rsidRPr="00206ACB">
        <w:t>always</w:t>
      </w:r>
      <w:r w:rsidR="00AC466E" w:rsidRPr="00206ACB">
        <w:t xml:space="preserve"> </w:t>
      </w:r>
      <w:r w:rsidRPr="00206ACB">
        <w:t>be</w:t>
      </w:r>
      <w:r w:rsidR="00AC466E" w:rsidRPr="00206ACB">
        <w:t xml:space="preserve"> </w:t>
      </w:r>
      <w:r w:rsidRPr="00FB49B6">
        <w:rPr>
          <w:rStyle w:val="QuoteChar"/>
        </w:rPr>
        <w:t>$00</w:t>
      </w:r>
      <w:r w:rsidRPr="00206ACB">
        <w:t>,</w:t>
      </w:r>
      <w:r w:rsidR="00AC466E" w:rsidRPr="00206ACB">
        <w:t xml:space="preserve"> </w:t>
      </w:r>
      <w:r w:rsidRPr="00206ACB">
        <w:t>the</w:t>
      </w:r>
      <w:r w:rsidR="00AC466E" w:rsidRPr="00206ACB">
        <w:t xml:space="preserve"> </w:t>
      </w:r>
      <w:r w:rsidRPr="00206ACB">
        <w:t>beginning</w:t>
      </w:r>
      <w:r w:rsidR="00AC466E" w:rsidRPr="00206ACB">
        <w:t xml:space="preserve"> </w:t>
      </w:r>
      <w:r w:rsidRPr="00206ACB">
        <w:t>of</w:t>
      </w:r>
      <w:r w:rsidR="00AC466E" w:rsidRPr="00206ACB">
        <w:t xml:space="preserve"> </w:t>
      </w:r>
      <w:r w:rsidRPr="00206ACB">
        <w:t>the</w:t>
      </w:r>
      <w:r w:rsidR="00AC466E" w:rsidRPr="00206ACB">
        <w:t xml:space="preserve"> </w:t>
      </w:r>
      <w:r w:rsidRPr="00206ACB">
        <w:t>OAM</w:t>
      </w:r>
      <w:r w:rsidR="00AC466E" w:rsidRPr="00206ACB">
        <w:t xml:space="preserve"> </w:t>
      </w:r>
      <w:r w:rsidRPr="00206ACB">
        <w:t>block.</w:t>
      </w:r>
      <w:r w:rsidR="00AC466E" w:rsidRPr="00206ACB">
        <w:t xml:space="preserve"> </w:t>
      </w:r>
      <w:r w:rsidRPr="00FB49B6">
        <w:rPr>
          <w:rStyle w:val="QuoteChar"/>
        </w:rPr>
        <w:t>OAMDMA</w:t>
      </w:r>
      <w:r w:rsidR="00AC466E" w:rsidRPr="00206ACB">
        <w:t xml:space="preserve"> </w:t>
      </w:r>
      <w:r w:rsidRPr="00206ACB">
        <w:t>initiates</w:t>
      </w:r>
      <w:r w:rsidR="00AC466E" w:rsidRPr="00206ACB">
        <w:t xml:space="preserve"> </w:t>
      </w:r>
      <w:r w:rsidRPr="00206ACB">
        <w:t>the</w:t>
      </w:r>
      <w:r w:rsidR="00AC466E" w:rsidRPr="00206ACB">
        <w:t xml:space="preserve"> </w:t>
      </w:r>
      <w:r w:rsidRPr="00206ACB">
        <w:t>transfer</w:t>
      </w:r>
      <w:r w:rsidR="00AC466E" w:rsidRPr="00206ACB">
        <w:t xml:space="preserve"> </w:t>
      </w:r>
      <w:r w:rsidRPr="00206ACB">
        <w:t>of</w:t>
      </w:r>
      <w:r w:rsidR="00AC466E" w:rsidRPr="00206ACB">
        <w:t xml:space="preserve"> </w:t>
      </w:r>
      <w:r w:rsidRPr="00206ACB">
        <w:t>an</w:t>
      </w:r>
      <w:r w:rsidR="00AC466E" w:rsidRPr="00206ACB">
        <w:t xml:space="preserve"> </w:t>
      </w:r>
      <w:r w:rsidRPr="00206ACB">
        <w:t>entire</w:t>
      </w:r>
      <w:r w:rsidR="00AC466E" w:rsidRPr="00206ACB">
        <w:t xml:space="preserve"> </w:t>
      </w:r>
      <w:r w:rsidRPr="00206ACB">
        <w:t>page</w:t>
      </w:r>
      <w:r w:rsidR="00AC466E" w:rsidRPr="00206ACB">
        <w:t xml:space="preserve"> </w:t>
      </w:r>
      <w:r w:rsidRPr="00206ACB">
        <w:t>of</w:t>
      </w:r>
      <w:r w:rsidR="00AC466E" w:rsidRPr="00206ACB">
        <w:t xml:space="preserve"> </w:t>
      </w:r>
      <w:r w:rsidRPr="00206ACB">
        <w:t>memory</w:t>
      </w:r>
      <w:r w:rsidR="00AC466E" w:rsidRPr="00206ACB">
        <w:t xml:space="preserve"> </w:t>
      </w:r>
      <w:r w:rsidRPr="00206ACB">
        <w:t>into</w:t>
      </w:r>
      <w:r w:rsidR="00AC466E" w:rsidRPr="00206ACB">
        <w:t xml:space="preserve"> </w:t>
      </w:r>
      <w:r w:rsidRPr="00206ACB">
        <w:t>OAM.</w:t>
      </w:r>
      <w:r w:rsidR="00AC466E" w:rsidRPr="00206ACB">
        <w:t xml:space="preserve"> </w:t>
      </w:r>
      <w:r w:rsidRPr="00206ACB">
        <w:t>Writing</w:t>
      </w:r>
      <w:r w:rsidR="00AC466E" w:rsidRPr="00206ACB">
        <w:t xml:space="preserve"> </w:t>
      </w:r>
      <w:r w:rsidRPr="00206ACB">
        <w:t>the</w:t>
      </w:r>
      <w:r w:rsidR="00AC466E" w:rsidRPr="00206ACB">
        <w:t xml:space="preserve"> </w:t>
      </w:r>
      <w:r w:rsidRPr="00206ACB">
        <w:t>high</w:t>
      </w:r>
      <w:r w:rsidR="00AC466E" w:rsidRPr="00206ACB">
        <w:t xml:space="preserve"> </w:t>
      </w:r>
      <w:r w:rsidRPr="00206ACB">
        <w:t>byte</w:t>
      </w:r>
      <w:r w:rsidR="00AC466E" w:rsidRPr="00206ACB">
        <w:t xml:space="preserve"> </w:t>
      </w:r>
      <w:r w:rsidRPr="00206ACB">
        <w:t>of</w:t>
      </w:r>
      <w:r w:rsidR="00AC466E" w:rsidRPr="00206ACB">
        <w:t xml:space="preserve"> </w:t>
      </w:r>
      <w:r w:rsidRPr="00206ACB">
        <w:t>a</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to</w:t>
      </w:r>
      <w:r w:rsidR="00AC466E" w:rsidRPr="00206ACB">
        <w:t xml:space="preserve"> </w:t>
      </w:r>
      <w:r w:rsidRPr="00FB49B6">
        <w:rPr>
          <w:rStyle w:val="QuoteChar"/>
        </w:rPr>
        <w:t>OAMDMA</w:t>
      </w:r>
      <w:r w:rsidR="00AC466E" w:rsidRPr="00206ACB">
        <w:t xml:space="preserve"> </w:t>
      </w:r>
      <w:r w:rsidRPr="00206ACB">
        <w:t>will</w:t>
      </w:r>
      <w:r w:rsidR="00AC466E" w:rsidRPr="00206ACB">
        <w:t xml:space="preserve"> </w:t>
      </w:r>
      <w:r w:rsidRPr="00206ACB">
        <w:t>transfer</w:t>
      </w:r>
      <w:r w:rsidR="00AC466E" w:rsidRPr="00206ACB">
        <w:t xml:space="preserve"> </w:t>
      </w:r>
      <w:r w:rsidRPr="00206ACB">
        <w:t>that</w:t>
      </w:r>
      <w:r w:rsidR="00AC466E" w:rsidRPr="00206ACB">
        <w:t xml:space="preserve"> </w:t>
      </w:r>
      <w:r w:rsidRPr="00206ACB">
        <w:t>page.</w:t>
      </w:r>
    </w:p>
    <w:p w14:paraId="536A5FE8" w14:textId="01AD1A6F" w:rsidR="00FB49B6" w:rsidRDefault="00882A82" w:rsidP="00B66924">
      <w:r w:rsidRPr="00206ACB">
        <w:t>While</w:t>
      </w:r>
      <w:r w:rsidR="00AC466E" w:rsidRPr="00206ACB">
        <w:t xml:space="preserve"> </w:t>
      </w:r>
      <w:r w:rsidRPr="00206ACB">
        <w:t>it</w:t>
      </w:r>
      <w:r w:rsidR="00AC466E" w:rsidRPr="00206ACB">
        <w:t xml:space="preserve"> </w:t>
      </w:r>
      <w:r w:rsidRPr="00206ACB">
        <w:t>might</w:t>
      </w:r>
      <w:r w:rsidR="00AC466E" w:rsidRPr="00206ACB">
        <w:t xml:space="preserve"> </w:t>
      </w:r>
      <w:r w:rsidRPr="00206ACB">
        <w:t>seem</w:t>
      </w:r>
      <w:r w:rsidR="00AC466E" w:rsidRPr="00206ACB">
        <w:t xml:space="preserve"> </w:t>
      </w:r>
      <w:r w:rsidRPr="00206ACB">
        <w:t>like</w:t>
      </w:r>
      <w:r w:rsidR="00AC466E" w:rsidRPr="00206ACB">
        <w:t xml:space="preserve"> </w:t>
      </w:r>
      <w:r w:rsidRPr="00206ACB">
        <w:t>we</w:t>
      </w:r>
      <w:r w:rsidR="00AC466E" w:rsidRPr="00206ACB">
        <w:t xml:space="preserve"> </w:t>
      </w:r>
      <w:r w:rsidRPr="00206ACB">
        <w:t>only</w:t>
      </w:r>
      <w:r w:rsidR="00AC466E" w:rsidRPr="00206ACB">
        <w:t xml:space="preserve"> </w:t>
      </w:r>
      <w:r w:rsidRPr="00206ACB">
        <w:t>need</w:t>
      </w:r>
      <w:r w:rsidR="00AC466E" w:rsidRPr="00206ACB">
        <w:t xml:space="preserve"> </w:t>
      </w:r>
      <w:r w:rsidRPr="00206ACB">
        <w:t>to</w:t>
      </w:r>
      <w:r w:rsidR="00AC466E" w:rsidRPr="00206ACB">
        <w:t xml:space="preserve"> </w:t>
      </w:r>
      <w:r w:rsidRPr="00206ACB">
        <w:t>write</w:t>
      </w:r>
      <w:r w:rsidR="00AC466E" w:rsidRPr="00206ACB">
        <w:t xml:space="preserve"> </w:t>
      </w:r>
      <w:r w:rsidRPr="00206ACB">
        <w:t>to</w:t>
      </w:r>
      <w:r w:rsidR="00AC466E" w:rsidRPr="00206ACB">
        <w:t xml:space="preserve"> </w:t>
      </w:r>
      <w:r w:rsidRPr="00206ACB">
        <w:t>OAM</w:t>
      </w:r>
      <w:r w:rsidR="00AC466E" w:rsidRPr="00206ACB">
        <w:t xml:space="preserve"> </w:t>
      </w:r>
      <w:r w:rsidRPr="00206ACB">
        <w:t>when</w:t>
      </w:r>
      <w:r w:rsidR="00AC466E" w:rsidRPr="00206ACB">
        <w:t xml:space="preserve"> </w:t>
      </w:r>
      <w:r w:rsidRPr="00206ACB">
        <w:t>something</w:t>
      </w:r>
      <w:r w:rsidR="00AC466E" w:rsidRPr="00206ACB">
        <w:t xml:space="preserve"> </w:t>
      </w:r>
      <w:r w:rsidRPr="00206ACB">
        <w:t>has</w:t>
      </w:r>
      <w:r w:rsidR="00AC466E" w:rsidRPr="00206ACB">
        <w:t xml:space="preserve"> </w:t>
      </w:r>
      <w:r w:rsidRPr="00206ACB">
        <w:t>changed,</w:t>
      </w:r>
      <w:r w:rsidR="00AC466E" w:rsidRPr="00206ACB">
        <w:t xml:space="preserve"> </w:t>
      </w:r>
      <w:r w:rsidRPr="00206ACB">
        <w:t>the</w:t>
      </w:r>
      <w:r w:rsidR="00AC466E" w:rsidRPr="00206ACB">
        <w:t xml:space="preserve"> </w:t>
      </w:r>
      <w:r w:rsidRPr="00206ACB">
        <w:t>OAM</w:t>
      </w:r>
      <w:r w:rsidR="00AC466E" w:rsidRPr="00206ACB">
        <w:t xml:space="preserve"> </w:t>
      </w:r>
      <w:r w:rsidRPr="00206ACB">
        <w:t>portion</w:t>
      </w:r>
      <w:r w:rsidR="00AC466E" w:rsidRPr="00206ACB">
        <w:t xml:space="preserve"> </w:t>
      </w:r>
      <w:r w:rsidRPr="00206ACB">
        <w:t>of</w:t>
      </w:r>
      <w:r w:rsidR="00AC466E" w:rsidRPr="00206ACB">
        <w:t xml:space="preserve"> </w:t>
      </w:r>
      <w:r w:rsidRPr="00206ACB">
        <w:t>PPU</w:t>
      </w:r>
      <w:r w:rsidR="00AC466E" w:rsidRPr="00206ACB">
        <w:t xml:space="preserve"> </w:t>
      </w:r>
      <w:r w:rsidRPr="00206ACB">
        <w:t>memory</w:t>
      </w:r>
      <w:r w:rsidR="00AC466E" w:rsidRPr="00206ACB">
        <w:t xml:space="preserve"> </w:t>
      </w:r>
      <w:r w:rsidRPr="00206ACB">
        <w:t>is</w:t>
      </w:r>
      <w:r w:rsidR="00AC466E" w:rsidRPr="00206ACB">
        <w:t xml:space="preserve"> </w:t>
      </w:r>
      <w:r w:rsidRPr="00206ACB">
        <w:t>implemented</w:t>
      </w:r>
      <w:r w:rsidR="00AC466E" w:rsidRPr="00206ACB">
        <w:t xml:space="preserve"> </w:t>
      </w:r>
      <w:r w:rsidRPr="00206ACB">
        <w:t>with</w:t>
      </w:r>
      <w:r w:rsidR="00AC466E" w:rsidRPr="00206ACB">
        <w:t xml:space="preserve"> </w:t>
      </w:r>
      <w:r w:rsidRPr="00206ACB">
        <w:t>"dynamic</w:t>
      </w:r>
      <w:r w:rsidR="00AC466E" w:rsidRPr="00206ACB">
        <w:t xml:space="preserve"> </w:t>
      </w:r>
      <w:r w:rsidRPr="00206ACB">
        <w:t>RAM",</w:t>
      </w:r>
      <w:r w:rsidR="00AC466E" w:rsidRPr="00206ACB">
        <w:t xml:space="preserve"> </w:t>
      </w:r>
      <w:r w:rsidRPr="00206ACB">
        <w:t>which</w:t>
      </w:r>
      <w:r w:rsidR="00AC466E" w:rsidRPr="00206ACB">
        <w:t xml:space="preserve"> </w:t>
      </w:r>
      <w:r w:rsidRPr="00206ACB">
        <w:t>means</w:t>
      </w:r>
      <w:r w:rsidR="00AC466E" w:rsidRPr="00206ACB">
        <w:t xml:space="preserve"> </w:t>
      </w:r>
      <w:r w:rsidRPr="00206ACB">
        <w:t>that</w:t>
      </w:r>
      <w:r w:rsidR="00AC466E" w:rsidRPr="00206ACB">
        <w:t xml:space="preserve"> </w:t>
      </w:r>
      <w:r w:rsidRPr="00206ACB">
        <w:t>it</w:t>
      </w:r>
      <w:r w:rsidR="00AC466E" w:rsidRPr="00206ACB">
        <w:t xml:space="preserve"> </w:t>
      </w:r>
      <w:r w:rsidRPr="00206ACB">
        <w:t>is</w:t>
      </w:r>
      <w:r w:rsidR="00AC466E" w:rsidRPr="00206ACB">
        <w:t xml:space="preserve"> </w:t>
      </w:r>
      <w:r w:rsidRPr="00206ACB">
        <w:t>highly</w:t>
      </w:r>
      <w:r w:rsidR="00AC466E" w:rsidRPr="00206ACB">
        <w:t xml:space="preserve"> </w:t>
      </w:r>
      <w:r w:rsidRPr="00206ACB">
        <w:t>unstable</w:t>
      </w:r>
      <w:r w:rsidR="00AC466E" w:rsidRPr="00206ACB">
        <w:t xml:space="preserve"> </w:t>
      </w:r>
      <w:r w:rsidRPr="00206ACB">
        <w:t>and</w:t>
      </w:r>
      <w:r w:rsidR="00AC466E" w:rsidRPr="00206ACB">
        <w:t xml:space="preserve"> </w:t>
      </w:r>
      <w:r w:rsidRPr="00206ACB">
        <w:t>needs</w:t>
      </w:r>
      <w:r w:rsidR="00AC466E" w:rsidRPr="00206ACB">
        <w:t xml:space="preserve"> </w:t>
      </w:r>
      <w:r w:rsidRPr="00206ACB">
        <w:t>to</w:t>
      </w:r>
      <w:r w:rsidR="00AC466E" w:rsidRPr="00206ACB">
        <w:t xml:space="preserve"> </w:t>
      </w:r>
      <w:r w:rsidRPr="00206ACB">
        <w:t>be</w:t>
      </w:r>
      <w:r w:rsidR="00AC466E" w:rsidRPr="00206ACB">
        <w:t xml:space="preserve"> </w:t>
      </w:r>
      <w:r w:rsidRPr="00206ACB">
        <w:t>continuously</w:t>
      </w:r>
      <w:r w:rsidR="00AC466E" w:rsidRPr="00206ACB">
        <w:t xml:space="preserve"> </w:t>
      </w:r>
      <w:r w:rsidRPr="00206ACB">
        <w:t>refreshed,</w:t>
      </w:r>
      <w:r w:rsidR="00AC466E" w:rsidRPr="00206ACB">
        <w:t xml:space="preserve"> </w:t>
      </w:r>
      <w:r w:rsidRPr="00206ACB">
        <w:t>even</w:t>
      </w:r>
      <w:r w:rsidR="00AC466E" w:rsidRPr="00206ACB">
        <w:t xml:space="preserve"> </w:t>
      </w:r>
      <w:r w:rsidRPr="00206ACB">
        <w:t>if</w:t>
      </w:r>
      <w:r w:rsidR="00AC466E" w:rsidRPr="00206ACB">
        <w:t xml:space="preserve"> </w:t>
      </w:r>
      <w:r w:rsidRPr="00206ACB">
        <w:t>nothing</w:t>
      </w:r>
      <w:r w:rsidR="00AC466E" w:rsidRPr="00206ACB">
        <w:t xml:space="preserve"> </w:t>
      </w:r>
      <w:r w:rsidRPr="00206ACB">
        <w:t>has</w:t>
      </w:r>
      <w:r w:rsidR="00AC466E" w:rsidRPr="00206ACB">
        <w:t xml:space="preserve"> </w:t>
      </w:r>
      <w:r w:rsidRPr="00206ACB">
        <w:t>changed.</w:t>
      </w:r>
      <w:r w:rsidR="00AC466E" w:rsidRPr="00206ACB">
        <w:t xml:space="preserve"> </w:t>
      </w:r>
      <w:r w:rsidRPr="00206ACB">
        <w:t>In</w:t>
      </w:r>
      <w:r w:rsidR="00AC466E" w:rsidRPr="00206ACB">
        <w:t xml:space="preserve"> </w:t>
      </w:r>
      <w:r w:rsidRPr="00206ACB">
        <w:t>practice,</w:t>
      </w:r>
      <w:r w:rsidR="00AC466E" w:rsidRPr="00206ACB">
        <w:t xml:space="preserve"> </w:t>
      </w:r>
      <w:r w:rsidRPr="00206ACB">
        <w:t>this</w:t>
      </w:r>
      <w:r w:rsidR="00AC466E" w:rsidRPr="00206ACB">
        <w:t xml:space="preserve"> </w:t>
      </w:r>
      <w:r w:rsidRPr="00206ACB">
        <w:t>means</w:t>
      </w:r>
      <w:r w:rsidR="00AC466E" w:rsidRPr="00206ACB">
        <w:t xml:space="preserve"> </w:t>
      </w:r>
      <w:r w:rsidRPr="00206ACB">
        <w:t>that</w:t>
      </w:r>
      <w:r w:rsidR="00AC466E" w:rsidRPr="00206ACB">
        <w:t xml:space="preserve"> </w:t>
      </w:r>
      <w:r w:rsidRPr="00206ACB">
        <w:t>we</w:t>
      </w:r>
      <w:r w:rsidR="00AC466E" w:rsidRPr="00206ACB">
        <w:t xml:space="preserve"> </w:t>
      </w:r>
      <w:r w:rsidRPr="00206ACB">
        <w:t>want</w:t>
      </w:r>
      <w:r w:rsidR="00AC466E" w:rsidRPr="00206ACB">
        <w:t xml:space="preserve"> </w:t>
      </w:r>
      <w:r w:rsidRPr="00206ACB">
        <w:t>to</w:t>
      </w:r>
      <w:r w:rsidR="00AC466E" w:rsidRPr="00206ACB">
        <w:t xml:space="preserve"> </w:t>
      </w:r>
      <w:r w:rsidRPr="00206ACB">
        <w:t>write</w:t>
      </w:r>
      <w:r w:rsidR="00AC466E" w:rsidRPr="00206ACB">
        <w:t xml:space="preserve"> </w:t>
      </w:r>
      <w:r w:rsidRPr="00206ACB">
        <w:t>to</w:t>
      </w:r>
      <w:r w:rsidR="00AC466E" w:rsidRPr="00206ACB">
        <w:t xml:space="preserve"> </w:t>
      </w:r>
      <w:r w:rsidRPr="00206ACB">
        <w:t>OAM</w:t>
      </w:r>
      <w:r w:rsidR="00AC466E" w:rsidRPr="00206ACB">
        <w:t xml:space="preserve"> </w:t>
      </w:r>
      <w:r w:rsidRPr="00206ACB">
        <w:t>once</w:t>
      </w:r>
      <w:r w:rsidR="00AC466E" w:rsidRPr="00206ACB">
        <w:t xml:space="preserve"> </w:t>
      </w:r>
      <w:r w:rsidRPr="00206ACB">
        <w:t>per</w:t>
      </w:r>
      <w:r w:rsidR="00AC466E" w:rsidRPr="00206ACB">
        <w:t xml:space="preserve"> </w:t>
      </w:r>
      <w:r w:rsidRPr="00206ACB">
        <w:t>frame</w:t>
      </w:r>
      <w:r w:rsidR="00AC466E" w:rsidRPr="00206ACB">
        <w:t xml:space="preserve"> </w:t>
      </w:r>
      <w:r w:rsidRPr="00206ACB">
        <w:t>of</w:t>
      </w:r>
      <w:r w:rsidR="00AC466E" w:rsidRPr="00206ACB">
        <w:t xml:space="preserve"> </w:t>
      </w:r>
      <w:r w:rsidRPr="00206ACB">
        <w:t>graphics</w:t>
      </w:r>
      <w:r w:rsidR="00AC466E" w:rsidRPr="00206ACB">
        <w:t xml:space="preserve"> </w:t>
      </w:r>
      <w:r w:rsidRPr="00206ACB">
        <w:t>(60</w:t>
      </w:r>
      <w:r w:rsidR="00AC466E" w:rsidRPr="00206ACB">
        <w:t xml:space="preserve"> </w:t>
      </w:r>
      <w:r w:rsidRPr="00206ACB">
        <w:t>times</w:t>
      </w:r>
      <w:r w:rsidR="00AC466E" w:rsidRPr="00206ACB">
        <w:t xml:space="preserve"> </w:t>
      </w:r>
      <w:r w:rsidRPr="00206ACB">
        <w:t>per</w:t>
      </w:r>
      <w:r w:rsidR="00AC466E" w:rsidRPr="00206ACB">
        <w:t xml:space="preserve"> </w:t>
      </w:r>
      <w:r w:rsidRPr="00206ACB">
        <w:t>second).</w:t>
      </w:r>
    </w:p>
    <w:p w14:paraId="321BC6E6" w14:textId="561AC7ED" w:rsidR="00B66924" w:rsidRDefault="00B66924">
      <w:pPr>
        <w:widowControl/>
        <w:kinsoku/>
        <w:overflowPunct/>
        <w:autoSpaceDE/>
        <w:autoSpaceDN/>
        <w:spacing w:before="0" w:after="160" w:line="259" w:lineRule="auto"/>
        <w:ind w:firstLine="0"/>
        <w:jc w:val="left"/>
      </w:pPr>
      <w:r>
        <w:br w:type="page"/>
      </w:r>
    </w:p>
    <w:p w14:paraId="7EB4ABA3" w14:textId="2E3DD86A" w:rsidR="00882A82" w:rsidRPr="00206ACB" w:rsidRDefault="00882A82">
      <w:pPr>
        <w:pStyle w:val="ListParagraph"/>
        <w:numPr>
          <w:ilvl w:val="0"/>
          <w:numId w:val="13"/>
        </w:numPr>
        <w:rPr>
          <w:rFonts w:cstheme="minorHAnsi"/>
          <w:szCs w:val="26"/>
        </w:rPr>
      </w:pPr>
      <w:r w:rsidRPr="00206ACB">
        <w:rPr>
          <w:rFonts w:cstheme="minorHAnsi"/>
          <w:szCs w:val="26"/>
        </w:rPr>
        <w:lastRenderedPageBreak/>
        <w:t>Non-Maskable</w:t>
      </w:r>
      <w:r w:rsidR="00AC466E" w:rsidRPr="00206ACB">
        <w:rPr>
          <w:rFonts w:cstheme="minorHAnsi"/>
          <w:szCs w:val="26"/>
        </w:rPr>
        <w:t xml:space="preserve"> </w:t>
      </w:r>
      <w:r w:rsidRPr="00206ACB">
        <w:rPr>
          <w:rFonts w:cstheme="minorHAnsi"/>
          <w:szCs w:val="26"/>
        </w:rPr>
        <w:t>Interrupts</w:t>
      </w:r>
      <w:r w:rsidR="00AC466E" w:rsidRPr="00206ACB">
        <w:rPr>
          <w:rFonts w:cstheme="minorHAnsi"/>
          <w:szCs w:val="26"/>
        </w:rPr>
        <w:t xml:space="preserve"> </w:t>
      </w:r>
      <w:r w:rsidRPr="00206ACB">
        <w:rPr>
          <w:rFonts w:cstheme="minorHAnsi"/>
          <w:szCs w:val="26"/>
        </w:rPr>
        <w:t>(NMI)</w:t>
      </w:r>
    </w:p>
    <w:p w14:paraId="74298BF7" w14:textId="3C0C3805" w:rsidR="00882A82" w:rsidRPr="00206ACB" w:rsidRDefault="00882A82" w:rsidP="00C0791D">
      <w:r w:rsidRPr="00206ACB">
        <w:t>Fortunately,</w:t>
      </w:r>
      <w:r w:rsidR="00AC466E" w:rsidRPr="00206ACB">
        <w:t xml:space="preserve"> </w:t>
      </w:r>
      <w:r w:rsidRPr="00206ACB">
        <w:t>the</w:t>
      </w:r>
      <w:r w:rsidR="00AC466E" w:rsidRPr="00206ACB">
        <w:t xml:space="preserve"> </w:t>
      </w:r>
      <w:r w:rsidRPr="00206ACB">
        <w:t>NES</w:t>
      </w:r>
      <w:r w:rsidR="00AC466E" w:rsidRPr="00206ACB">
        <w:t xml:space="preserve"> </w:t>
      </w:r>
      <w:r w:rsidRPr="00206ACB">
        <w:t>has</w:t>
      </w:r>
      <w:r w:rsidR="00AC466E" w:rsidRPr="00206ACB">
        <w:t xml:space="preserve"> </w:t>
      </w:r>
      <w:r w:rsidRPr="00206ACB">
        <w:t>an</w:t>
      </w:r>
      <w:r w:rsidR="00AC466E" w:rsidRPr="00206ACB">
        <w:t xml:space="preserve"> </w:t>
      </w:r>
      <w:r w:rsidRPr="00206ACB">
        <w:t>easy-to-use</w:t>
      </w:r>
      <w:r w:rsidR="00AC466E" w:rsidRPr="00206ACB">
        <w:t xml:space="preserve"> </w:t>
      </w:r>
      <w:r w:rsidRPr="00206ACB">
        <w:t>system</w:t>
      </w:r>
      <w:r w:rsidR="00AC466E" w:rsidRPr="00206ACB">
        <w:t xml:space="preserve"> </w:t>
      </w:r>
      <w:r w:rsidRPr="00206ACB">
        <w:t>for</w:t>
      </w:r>
      <w:r w:rsidR="00AC466E" w:rsidRPr="00206ACB">
        <w:t xml:space="preserve"> </w:t>
      </w:r>
      <w:r w:rsidRPr="00206ACB">
        <w:t>running</w:t>
      </w:r>
      <w:r w:rsidR="00AC466E" w:rsidRPr="00206ACB">
        <w:t xml:space="preserve"> </w:t>
      </w:r>
      <w:r w:rsidRPr="00206ACB">
        <w:t>code</w:t>
      </w:r>
      <w:r w:rsidR="00AC466E" w:rsidRPr="00206ACB">
        <w:t xml:space="preserve"> </w:t>
      </w:r>
      <w:r w:rsidRPr="00206ACB">
        <w:t>once</w:t>
      </w:r>
      <w:r w:rsidR="00AC466E" w:rsidRPr="00206ACB">
        <w:t xml:space="preserve"> </w:t>
      </w:r>
      <w:r w:rsidRPr="00206ACB">
        <w:t>per</w:t>
      </w:r>
      <w:r w:rsidR="00AC466E" w:rsidRPr="00206ACB">
        <w:t xml:space="preserve"> </w:t>
      </w:r>
      <w:r w:rsidRPr="00206ACB">
        <w:t>frame:</w:t>
      </w:r>
      <w:r w:rsidR="00AC466E" w:rsidRPr="00206ACB">
        <w:t xml:space="preserve"> </w:t>
      </w:r>
      <w:r w:rsidRPr="00206ACB">
        <w:t>the</w:t>
      </w:r>
      <w:r w:rsidR="00AC466E" w:rsidRPr="00206ACB">
        <w:t xml:space="preserve"> </w:t>
      </w:r>
      <w:r w:rsidRPr="00206ACB">
        <w:t>Non-Maskable</w:t>
      </w:r>
      <w:r w:rsidR="00AC466E" w:rsidRPr="00206ACB">
        <w:t xml:space="preserve"> </w:t>
      </w:r>
      <w:r w:rsidRPr="00206ACB">
        <w:t>Interrupt</w:t>
      </w:r>
      <w:r w:rsidR="00AC466E" w:rsidRPr="00206ACB">
        <w:t xml:space="preserve"> </w:t>
      </w:r>
      <w:r w:rsidRPr="00206ACB">
        <w:t>(NMI).</w:t>
      </w:r>
      <w:r w:rsidR="00AC466E" w:rsidRPr="00206ACB">
        <w:t xml:space="preserve"> </w:t>
      </w:r>
      <w:r w:rsidRPr="00206ACB">
        <w:t>NMI</w:t>
      </w:r>
      <w:r w:rsidR="00AC466E" w:rsidRPr="00206ACB">
        <w:t xml:space="preserve"> </w:t>
      </w:r>
      <w:r w:rsidRPr="00206ACB">
        <w:t>is</w:t>
      </w:r>
      <w:r w:rsidR="00AC466E" w:rsidRPr="00206ACB">
        <w:t xml:space="preserve"> </w:t>
      </w:r>
      <w:r w:rsidRPr="00206ACB">
        <w:t>one</w:t>
      </w:r>
      <w:r w:rsidR="00AC466E" w:rsidRPr="00206ACB">
        <w:t xml:space="preserve"> </w:t>
      </w:r>
      <w:r w:rsidRPr="00206ACB">
        <w:t>of</w:t>
      </w:r>
      <w:r w:rsidR="00AC466E" w:rsidRPr="00206ACB">
        <w:t xml:space="preserve"> </w:t>
      </w:r>
      <w:r w:rsidRPr="00206ACB">
        <w:t>the</w:t>
      </w:r>
      <w:r w:rsidR="00AC466E" w:rsidRPr="00206ACB">
        <w:t xml:space="preserve"> </w:t>
      </w:r>
      <w:r w:rsidRPr="00206ACB">
        <w:t>three</w:t>
      </w:r>
      <w:r w:rsidR="00AC466E" w:rsidRPr="00206ACB">
        <w:t xml:space="preserve"> </w:t>
      </w:r>
      <w:r w:rsidRPr="00206ACB">
        <w:t>interrupt</w:t>
      </w:r>
      <w:r w:rsidR="00AC466E" w:rsidRPr="00206ACB">
        <w:t xml:space="preserve"> </w:t>
      </w:r>
      <w:r w:rsidRPr="00206ACB">
        <w:t>vectors</w:t>
      </w:r>
      <w:r w:rsidR="00AC466E" w:rsidRPr="00206ACB">
        <w:t xml:space="preserve"> </w:t>
      </w:r>
      <w:r w:rsidRPr="00206ACB">
        <w:t>the</w:t>
      </w:r>
      <w:r w:rsidR="00AC466E" w:rsidRPr="00206ACB">
        <w:t xml:space="preserve"> </w:t>
      </w:r>
      <w:r w:rsidRPr="00206ACB">
        <w:t>6502</w:t>
      </w:r>
      <w:r w:rsidR="00AC466E" w:rsidRPr="00206ACB">
        <w:t xml:space="preserve"> </w:t>
      </w:r>
      <w:r w:rsidRPr="00206ACB">
        <w:t>knows</w:t>
      </w:r>
      <w:r w:rsidR="00AC466E" w:rsidRPr="00206ACB">
        <w:t xml:space="preserve"> </w:t>
      </w:r>
      <w:r w:rsidRPr="00206ACB">
        <w:t>how</w:t>
      </w:r>
      <w:r w:rsidR="00AC466E" w:rsidRPr="00206ACB">
        <w:t xml:space="preserve"> </w:t>
      </w:r>
      <w:r w:rsidRPr="00206ACB">
        <w:t>to</w:t>
      </w:r>
      <w:r w:rsidR="00AC466E" w:rsidRPr="00206ACB">
        <w:t xml:space="preserve"> </w:t>
      </w:r>
      <w:r w:rsidRPr="00206ACB">
        <w:t>handle.</w:t>
      </w:r>
      <w:r w:rsidR="00AC466E" w:rsidRPr="00206ACB">
        <w:t xml:space="preserve"> </w:t>
      </w:r>
      <w:r w:rsidRPr="00206ACB">
        <w:t>The</w:t>
      </w:r>
      <w:r w:rsidR="00AC466E" w:rsidRPr="00206ACB">
        <w:t xml:space="preserve"> </w:t>
      </w:r>
      <w:r w:rsidRPr="00206ACB">
        <w:t>NMI</w:t>
      </w:r>
      <w:r w:rsidR="00AC466E" w:rsidRPr="00206ACB">
        <w:t xml:space="preserve"> </w:t>
      </w:r>
      <w:r w:rsidRPr="00206ACB">
        <w:t>event</w:t>
      </w:r>
      <w:r w:rsidR="00AC466E" w:rsidRPr="00206ACB">
        <w:t xml:space="preserve"> </w:t>
      </w:r>
      <w:r w:rsidRPr="00206ACB">
        <w:t>is</w:t>
      </w:r>
      <w:r w:rsidR="00AC466E" w:rsidRPr="00206ACB">
        <w:t xml:space="preserve"> </w:t>
      </w:r>
      <w:r w:rsidRPr="00206ACB">
        <w:t>triggered</w:t>
      </w:r>
      <w:r w:rsidR="00AC466E" w:rsidRPr="00206ACB">
        <w:t xml:space="preserve"> </w:t>
      </w:r>
      <w:r w:rsidRPr="00206ACB">
        <w:t>each</w:t>
      </w:r>
      <w:r w:rsidR="00AC466E" w:rsidRPr="00206ACB">
        <w:t xml:space="preserve"> </w:t>
      </w:r>
      <w:r w:rsidRPr="00206ACB">
        <w:t>time</w:t>
      </w:r>
      <w:r w:rsidR="00AC466E" w:rsidRPr="00206ACB">
        <w:t xml:space="preserve"> </w:t>
      </w:r>
      <w:r w:rsidRPr="00206ACB">
        <w:t>the</w:t>
      </w:r>
      <w:r w:rsidR="00AC466E" w:rsidRPr="00206ACB">
        <w:t xml:space="preserve"> </w:t>
      </w:r>
      <w:r w:rsidRPr="00206ACB">
        <w:t>PPU</w:t>
      </w:r>
      <w:r w:rsidR="00AC466E" w:rsidRPr="00206ACB">
        <w:t xml:space="preserve"> </w:t>
      </w:r>
      <w:r w:rsidRPr="00206ACB">
        <w:t>enters</w:t>
      </w:r>
      <w:r w:rsidR="00AC466E" w:rsidRPr="00206ACB">
        <w:t xml:space="preserve"> </w:t>
      </w:r>
      <w:r w:rsidRPr="00206ACB">
        <w:t>"vblank",</w:t>
      </w:r>
      <w:r w:rsidR="00AC466E" w:rsidRPr="00206ACB">
        <w:t xml:space="preserve"> </w:t>
      </w:r>
      <w:r w:rsidRPr="00206ACB">
        <w:t>which</w:t>
      </w:r>
      <w:r w:rsidR="00AC466E" w:rsidRPr="00206ACB">
        <w:t xml:space="preserve"> </w:t>
      </w:r>
      <w:r w:rsidRPr="00206ACB">
        <w:t>occurs</w:t>
      </w:r>
      <w:r w:rsidR="00AC466E" w:rsidRPr="00206ACB">
        <w:t xml:space="preserve"> </w:t>
      </w:r>
      <w:r w:rsidRPr="00206ACB">
        <w:t>at</w:t>
      </w:r>
      <w:r w:rsidR="00AC466E" w:rsidRPr="00206ACB">
        <w:t xml:space="preserve"> </w:t>
      </w:r>
      <w:r w:rsidRPr="00206ACB">
        <w:t>the</w:t>
      </w:r>
      <w:r w:rsidR="00AC466E" w:rsidRPr="00206ACB">
        <w:t xml:space="preserve"> </w:t>
      </w:r>
      <w:r w:rsidRPr="00206ACB">
        <w:t>end</w:t>
      </w:r>
      <w:r w:rsidR="00AC466E" w:rsidRPr="00206ACB">
        <w:t xml:space="preserve"> </w:t>
      </w:r>
      <w:r w:rsidRPr="00206ACB">
        <w:t>of</w:t>
      </w:r>
      <w:r w:rsidR="00AC466E" w:rsidRPr="00206ACB">
        <w:t xml:space="preserve"> </w:t>
      </w:r>
      <w:r w:rsidRPr="00206ACB">
        <w:t>each</w:t>
      </w:r>
      <w:r w:rsidR="00AC466E" w:rsidRPr="00206ACB">
        <w:t xml:space="preserve"> </w:t>
      </w:r>
      <w:r w:rsidRPr="00206ACB">
        <w:t>frame</w:t>
      </w:r>
      <w:r w:rsidR="00AC466E" w:rsidRPr="00206ACB">
        <w:t xml:space="preserve"> </w:t>
      </w:r>
      <w:r w:rsidRPr="00206ACB">
        <w:t>of</w:t>
      </w:r>
      <w:r w:rsidR="00AC466E" w:rsidRPr="00206ACB">
        <w:t xml:space="preserve"> </w:t>
      </w:r>
      <w:r w:rsidRPr="00206ACB">
        <w:t>graphics.</w:t>
      </w:r>
      <w:r w:rsidR="00AC466E" w:rsidRPr="00206ACB">
        <w:t xml:space="preserve"> </w:t>
      </w:r>
      <w:r w:rsidRPr="00206ACB">
        <w:t>"Vblank"</w:t>
      </w:r>
      <w:r w:rsidR="00AC466E" w:rsidRPr="00206ACB">
        <w:t xml:space="preserve"> </w:t>
      </w:r>
      <w:r w:rsidRPr="00206ACB">
        <w:t>stands</w:t>
      </w:r>
      <w:r w:rsidR="00AC466E" w:rsidRPr="00206ACB">
        <w:t xml:space="preserve"> </w:t>
      </w:r>
      <w:r w:rsidRPr="00206ACB">
        <w:t>for</w:t>
      </w:r>
      <w:r w:rsidR="00AC466E" w:rsidRPr="00206ACB">
        <w:t xml:space="preserve"> </w:t>
      </w:r>
      <w:r w:rsidRPr="00206ACB">
        <w:t>"vertical</w:t>
      </w:r>
      <w:r w:rsidR="00AC466E" w:rsidRPr="00206ACB">
        <w:t xml:space="preserve"> </w:t>
      </w:r>
      <w:r w:rsidRPr="00206ACB">
        <w:t>blank";</w:t>
      </w:r>
      <w:r w:rsidR="00AC466E" w:rsidRPr="00206ACB">
        <w:t xml:space="preserve"> </w:t>
      </w:r>
      <w:r w:rsidRPr="00206ACB">
        <w:t>there</w:t>
      </w:r>
      <w:r w:rsidR="00AC466E" w:rsidRPr="00206ACB">
        <w:t xml:space="preserve"> </w:t>
      </w:r>
      <w:r w:rsidRPr="00206ACB">
        <w:t>is</w:t>
      </w:r>
      <w:r w:rsidR="00AC466E" w:rsidRPr="00206ACB">
        <w:t xml:space="preserve"> </w:t>
      </w:r>
      <w:r w:rsidRPr="00206ACB">
        <w:t>a</w:t>
      </w:r>
      <w:r w:rsidR="00AC466E" w:rsidRPr="00206ACB">
        <w:t xml:space="preserve"> </w:t>
      </w:r>
      <w:r w:rsidRPr="00206ACB">
        <w:t>similar</w:t>
      </w:r>
      <w:r w:rsidR="00AC466E" w:rsidRPr="00206ACB">
        <w:t xml:space="preserve"> </w:t>
      </w:r>
      <w:r w:rsidRPr="00206ACB">
        <w:t>"Hblank"</w:t>
      </w:r>
      <w:r w:rsidR="00AC466E" w:rsidRPr="00206ACB">
        <w:t xml:space="preserve"> </w:t>
      </w:r>
      <w:r w:rsidRPr="00206ACB">
        <w:t>or</w:t>
      </w:r>
      <w:r w:rsidR="00AC466E" w:rsidRPr="00206ACB">
        <w:t xml:space="preserve"> </w:t>
      </w:r>
      <w:r w:rsidRPr="00206ACB">
        <w:t>"horizontal</w:t>
      </w:r>
      <w:r w:rsidR="00AC466E" w:rsidRPr="00206ACB">
        <w:t xml:space="preserve"> </w:t>
      </w:r>
      <w:r w:rsidRPr="00206ACB">
        <w:t>blank"</w:t>
      </w:r>
      <w:r w:rsidR="00AC466E" w:rsidRPr="00206ACB">
        <w:t xml:space="preserve"> </w:t>
      </w:r>
      <w:r w:rsidRPr="00206ACB">
        <w:t>as</w:t>
      </w:r>
      <w:r w:rsidR="00AC466E" w:rsidRPr="00206ACB">
        <w:t xml:space="preserve"> </w:t>
      </w:r>
      <w:r w:rsidRPr="00206ACB">
        <w:t>well.</w:t>
      </w:r>
      <w:r w:rsidR="00AC466E" w:rsidRPr="00206ACB">
        <w:t xml:space="preserve"> </w:t>
      </w:r>
      <w:r w:rsidRPr="00206ACB">
        <w:t>To</w:t>
      </w:r>
      <w:r w:rsidR="00AC466E" w:rsidRPr="00206ACB">
        <w:t xml:space="preserve"> </w:t>
      </w:r>
      <w:r w:rsidRPr="00206ACB">
        <w:t>understand</w:t>
      </w:r>
      <w:r w:rsidR="00AC466E" w:rsidRPr="00206ACB">
        <w:t xml:space="preserve"> </w:t>
      </w:r>
      <w:r w:rsidRPr="00206ACB">
        <w:t>what</w:t>
      </w:r>
      <w:r w:rsidR="00AC466E" w:rsidRPr="00206ACB">
        <w:t xml:space="preserve"> </w:t>
      </w:r>
      <w:r w:rsidRPr="00206ACB">
        <w:t>these</w:t>
      </w:r>
      <w:r w:rsidR="00AC466E" w:rsidRPr="00206ACB">
        <w:t xml:space="preserve"> </w:t>
      </w:r>
      <w:r w:rsidRPr="00206ACB">
        <w:t>terms</w:t>
      </w:r>
      <w:r w:rsidR="00AC466E" w:rsidRPr="00206ACB">
        <w:t xml:space="preserve"> </w:t>
      </w:r>
      <w:r w:rsidRPr="00206ACB">
        <w:t>mean,</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look</w:t>
      </w:r>
      <w:r w:rsidR="00AC466E" w:rsidRPr="00206ACB">
        <w:t xml:space="preserve"> </w:t>
      </w:r>
      <w:r w:rsidRPr="00206ACB">
        <w:t>at</w:t>
      </w:r>
      <w:r w:rsidR="00AC466E" w:rsidRPr="00206ACB">
        <w:t xml:space="preserve"> </w:t>
      </w:r>
      <w:r w:rsidRPr="00206ACB">
        <w:t>how</w:t>
      </w:r>
      <w:r w:rsidR="00AC466E" w:rsidRPr="00206ACB">
        <w:t xml:space="preserve"> </w:t>
      </w:r>
      <w:r w:rsidRPr="00206ACB">
        <w:t>the</w:t>
      </w:r>
      <w:r w:rsidR="00AC466E" w:rsidRPr="00206ACB">
        <w:t xml:space="preserve"> </w:t>
      </w:r>
      <w:r w:rsidRPr="00206ACB">
        <w:t>CRT</w:t>
      </w:r>
      <w:r w:rsidR="00AC466E" w:rsidRPr="00206ACB">
        <w:t xml:space="preserve"> </w:t>
      </w:r>
      <w:r w:rsidRPr="00206ACB">
        <w:t>televisions</w:t>
      </w:r>
      <w:r w:rsidR="00AC466E" w:rsidRPr="00206ACB">
        <w:t xml:space="preserve"> </w:t>
      </w:r>
      <w:r w:rsidRPr="00206ACB">
        <w:t>and</w:t>
      </w:r>
      <w:r w:rsidR="00AC466E" w:rsidRPr="00206ACB">
        <w:t xml:space="preserve"> </w:t>
      </w:r>
      <w:r w:rsidRPr="00206ACB">
        <w:t>monitors</w:t>
      </w:r>
      <w:r w:rsidR="00AC466E" w:rsidRPr="00206ACB">
        <w:t xml:space="preserve"> </w:t>
      </w:r>
      <w:r w:rsidRPr="00206ACB">
        <w:t>of</w:t>
      </w:r>
      <w:r w:rsidR="00AC466E" w:rsidRPr="00206ACB">
        <w:t xml:space="preserve"> </w:t>
      </w:r>
      <w:r w:rsidRPr="00206ACB">
        <w:t>the</w:t>
      </w:r>
      <w:r w:rsidR="00AC466E" w:rsidRPr="00206ACB">
        <w:t xml:space="preserve"> </w:t>
      </w:r>
      <w:r w:rsidRPr="00206ACB">
        <w:t>era</w:t>
      </w:r>
      <w:r w:rsidR="00AC466E" w:rsidRPr="00206ACB">
        <w:t xml:space="preserve"> </w:t>
      </w:r>
      <w:r w:rsidRPr="00206ACB">
        <w:t>work.</w:t>
      </w:r>
    </w:p>
    <w:p w14:paraId="78EB7764" w14:textId="4F8DF467" w:rsidR="00882A82" w:rsidRPr="00206ACB" w:rsidRDefault="00882A82" w:rsidP="00C0791D">
      <w:r w:rsidRPr="00206ACB">
        <w:t>Until</w:t>
      </w:r>
      <w:r w:rsidR="00AC466E" w:rsidRPr="00206ACB">
        <w:t xml:space="preserve"> </w:t>
      </w:r>
      <w:r w:rsidRPr="00206ACB">
        <w:t>new</w:t>
      </w:r>
      <w:r w:rsidR="00AC466E" w:rsidRPr="00206ACB">
        <w:t xml:space="preserve"> </w:t>
      </w:r>
      <w:r w:rsidRPr="00206ACB">
        <w:t>technologies</w:t>
      </w:r>
      <w:r w:rsidR="00AC466E" w:rsidRPr="00206ACB">
        <w:t xml:space="preserve"> </w:t>
      </w:r>
      <w:r w:rsidRPr="00206ACB">
        <w:t>like</w:t>
      </w:r>
      <w:r w:rsidR="00AC466E" w:rsidRPr="00206ACB">
        <w:t xml:space="preserve"> </w:t>
      </w:r>
      <w:r w:rsidRPr="00206ACB">
        <w:t>plasma</w:t>
      </w:r>
      <w:r w:rsidR="00AC466E" w:rsidRPr="00206ACB">
        <w:t xml:space="preserve"> </w:t>
      </w:r>
      <w:r w:rsidRPr="00206ACB">
        <w:t>and</w:t>
      </w:r>
      <w:r w:rsidR="00AC466E" w:rsidRPr="00206ACB">
        <w:t xml:space="preserve"> </w:t>
      </w:r>
      <w:r w:rsidRPr="00206ACB">
        <w:t>LCD</w:t>
      </w:r>
      <w:r w:rsidR="00AC466E" w:rsidRPr="00206ACB">
        <w:t xml:space="preserve"> </w:t>
      </w:r>
      <w:r w:rsidRPr="00206ACB">
        <w:t>took</w:t>
      </w:r>
      <w:r w:rsidR="00AC466E" w:rsidRPr="00206ACB">
        <w:t xml:space="preserve"> </w:t>
      </w:r>
      <w:r w:rsidRPr="00206ACB">
        <w:t>over</w:t>
      </w:r>
      <w:r w:rsidR="00AC466E" w:rsidRPr="00206ACB">
        <w:t xml:space="preserve"> </w:t>
      </w:r>
      <w:r w:rsidRPr="00206ACB">
        <w:t>in</w:t>
      </w:r>
      <w:r w:rsidR="00AC466E" w:rsidRPr="00206ACB">
        <w:t xml:space="preserve"> </w:t>
      </w:r>
      <w:r w:rsidRPr="00206ACB">
        <w:t>the</w:t>
      </w:r>
      <w:r w:rsidR="00AC466E" w:rsidRPr="00206ACB">
        <w:t xml:space="preserve"> </w:t>
      </w:r>
      <w:r w:rsidRPr="00206ACB">
        <w:t>mid-2000's,</w:t>
      </w:r>
      <w:r w:rsidR="00AC466E" w:rsidRPr="00206ACB">
        <w:t xml:space="preserve"> </w:t>
      </w:r>
      <w:r w:rsidRPr="00206ACB">
        <w:t>most</w:t>
      </w:r>
      <w:r w:rsidR="00AC466E" w:rsidRPr="00206ACB">
        <w:t xml:space="preserve"> </w:t>
      </w:r>
      <w:r w:rsidRPr="00206ACB">
        <w:t>televisions</w:t>
      </w:r>
      <w:r w:rsidR="00AC466E" w:rsidRPr="00206ACB">
        <w:t xml:space="preserve"> </w:t>
      </w:r>
      <w:r w:rsidRPr="00206ACB">
        <w:t>used</w:t>
      </w:r>
      <w:r w:rsidR="00AC466E" w:rsidRPr="00206ACB">
        <w:t xml:space="preserve"> </w:t>
      </w:r>
      <w:r w:rsidRPr="00206ACB">
        <w:t>a</w:t>
      </w:r>
      <w:r w:rsidR="00AC466E" w:rsidRPr="00206ACB">
        <w:t xml:space="preserve"> </w:t>
      </w:r>
      <w:r w:rsidRPr="00206ACB">
        <w:t>technology</w:t>
      </w:r>
      <w:r w:rsidR="00AC466E" w:rsidRPr="00206ACB">
        <w:t xml:space="preserve"> </w:t>
      </w:r>
      <w:r w:rsidRPr="00206ACB">
        <w:t>called</w:t>
      </w:r>
      <w:r w:rsidR="00AC466E" w:rsidRPr="00206ACB">
        <w:t xml:space="preserve"> </w:t>
      </w:r>
      <w:r w:rsidRPr="00206ACB">
        <w:t>"cathode-ray</w:t>
      </w:r>
      <w:r w:rsidR="00AC466E" w:rsidRPr="00206ACB">
        <w:t xml:space="preserve"> </w:t>
      </w:r>
      <w:r w:rsidRPr="00206ACB">
        <w:t>tube"</w:t>
      </w:r>
      <w:r w:rsidR="00AC466E" w:rsidRPr="00206ACB">
        <w:t xml:space="preserve"> </w:t>
      </w:r>
      <w:r w:rsidRPr="00206ACB">
        <w:t>or</w:t>
      </w:r>
      <w:r w:rsidR="00AC466E" w:rsidRPr="00206ACB">
        <w:t xml:space="preserve"> </w:t>
      </w:r>
      <w:r w:rsidRPr="00206ACB">
        <w:t>CRT.</w:t>
      </w:r>
      <w:r w:rsidR="00AC466E" w:rsidRPr="00206ACB">
        <w:t xml:space="preserve"> </w:t>
      </w:r>
      <w:r w:rsidRPr="00206ACB">
        <w:t>CRTs</w:t>
      </w:r>
      <w:r w:rsidR="00AC466E" w:rsidRPr="00206ACB">
        <w:t xml:space="preserve"> </w:t>
      </w:r>
      <w:r w:rsidRPr="00206ACB">
        <w:t>work</w:t>
      </w:r>
      <w:r w:rsidR="00AC466E" w:rsidRPr="00206ACB">
        <w:t xml:space="preserve"> </w:t>
      </w:r>
      <w:r w:rsidRPr="00206ACB">
        <w:t>by</w:t>
      </w:r>
      <w:r w:rsidR="00AC466E" w:rsidRPr="00206ACB">
        <w:t xml:space="preserve"> </w:t>
      </w:r>
      <w:r w:rsidRPr="00206ACB">
        <w:t>shooting</w:t>
      </w:r>
      <w:r w:rsidR="00AC466E" w:rsidRPr="00206ACB">
        <w:t xml:space="preserve"> </w:t>
      </w:r>
      <w:r w:rsidRPr="00206ACB">
        <w:t>a</w:t>
      </w:r>
      <w:r w:rsidR="00AC466E" w:rsidRPr="00206ACB">
        <w:t xml:space="preserve"> </w:t>
      </w:r>
      <w:r w:rsidRPr="00206ACB">
        <w:t>beam</w:t>
      </w:r>
      <w:r w:rsidR="00AC466E" w:rsidRPr="00206ACB">
        <w:t xml:space="preserve"> </w:t>
      </w:r>
      <w:r w:rsidRPr="00206ACB">
        <w:t>of</w:t>
      </w:r>
      <w:r w:rsidR="00AC466E" w:rsidRPr="00206ACB">
        <w:t xml:space="preserve"> </w:t>
      </w:r>
      <w:r w:rsidRPr="00206ACB">
        <w:t>electrons</w:t>
      </w:r>
      <w:r w:rsidR="00AC466E" w:rsidRPr="00206ACB">
        <w:t xml:space="preserve"> </w:t>
      </w:r>
      <w:r w:rsidRPr="00206ACB">
        <w:t>through</w:t>
      </w:r>
      <w:r w:rsidR="00AC466E" w:rsidRPr="00206ACB">
        <w:t xml:space="preserve"> </w:t>
      </w:r>
      <w:r w:rsidRPr="00206ACB">
        <w:t>an</w:t>
      </w:r>
      <w:r w:rsidR="00AC466E" w:rsidRPr="00206ACB">
        <w:t xml:space="preserve"> </w:t>
      </w:r>
      <w:r w:rsidRPr="00206ACB">
        <w:t>"electron</w:t>
      </w:r>
      <w:r w:rsidR="00AC466E" w:rsidRPr="00206ACB">
        <w:t xml:space="preserve"> </w:t>
      </w:r>
      <w:r w:rsidRPr="00206ACB">
        <w:t>gun"</w:t>
      </w:r>
      <w:r w:rsidR="00AC466E" w:rsidRPr="00206ACB">
        <w:t xml:space="preserve"> </w:t>
      </w:r>
      <w:r w:rsidRPr="00206ACB">
        <w:t>to</w:t>
      </w:r>
      <w:r w:rsidR="00AC466E" w:rsidRPr="00206ACB">
        <w:t xml:space="preserve"> </w:t>
      </w:r>
      <w:r w:rsidRPr="00206ACB">
        <w:t>hit</w:t>
      </w:r>
      <w:r w:rsidR="00AC466E" w:rsidRPr="00206ACB">
        <w:t xml:space="preserve"> </w:t>
      </w:r>
      <w:r w:rsidRPr="00206ACB">
        <w:t>the</w:t>
      </w:r>
      <w:r w:rsidR="00AC466E" w:rsidRPr="00206ACB">
        <w:t xml:space="preserve"> </w:t>
      </w:r>
      <w:r w:rsidRPr="00206ACB">
        <w:t>inside</w:t>
      </w:r>
      <w:r w:rsidR="00AC466E" w:rsidRPr="00206ACB">
        <w:t xml:space="preserve"> </w:t>
      </w:r>
      <w:r w:rsidRPr="00206ACB">
        <w:t>of</w:t>
      </w:r>
      <w:r w:rsidR="00AC466E" w:rsidRPr="00206ACB">
        <w:t xml:space="preserve"> </w:t>
      </w:r>
      <w:r w:rsidRPr="00206ACB">
        <w:t>a</w:t>
      </w:r>
      <w:r w:rsidR="00AC466E" w:rsidRPr="00206ACB">
        <w:t xml:space="preserve"> </w:t>
      </w:r>
      <w:r w:rsidRPr="00206ACB">
        <w:t>phosphorescent</w:t>
      </w:r>
      <w:r w:rsidR="00AC466E" w:rsidRPr="00206ACB">
        <w:t xml:space="preserve"> </w:t>
      </w:r>
      <w:r w:rsidRPr="00206ACB">
        <w:t>screen,</w:t>
      </w:r>
      <w:r w:rsidR="00AC466E" w:rsidRPr="00206ACB">
        <w:t xml:space="preserve"> </w:t>
      </w:r>
      <w:r w:rsidRPr="00206ACB">
        <w:t>which</w:t>
      </w:r>
      <w:r w:rsidR="00AC466E" w:rsidRPr="00206ACB">
        <w:t xml:space="preserve"> </w:t>
      </w:r>
      <w:r w:rsidRPr="00206ACB">
        <w:t>absorbs</w:t>
      </w:r>
      <w:r w:rsidR="00AC466E" w:rsidRPr="00206ACB">
        <w:t xml:space="preserve"> </w:t>
      </w:r>
      <w:r w:rsidRPr="00206ACB">
        <w:t>the</w:t>
      </w:r>
      <w:r w:rsidR="00AC466E" w:rsidRPr="00206ACB">
        <w:t xml:space="preserve"> </w:t>
      </w:r>
      <w:r w:rsidRPr="00206ACB">
        <w:t>energy</w:t>
      </w:r>
      <w:r w:rsidR="00AC466E" w:rsidRPr="00206ACB">
        <w:t xml:space="preserve"> </w:t>
      </w:r>
      <w:r w:rsidRPr="00206ACB">
        <w:t>of</w:t>
      </w:r>
      <w:r w:rsidR="00AC466E" w:rsidRPr="00206ACB">
        <w:t xml:space="preserve"> </w:t>
      </w:r>
      <w:r w:rsidRPr="00206ACB">
        <w:t>the</w:t>
      </w:r>
      <w:r w:rsidR="00AC466E" w:rsidRPr="00206ACB">
        <w:t xml:space="preserve"> </w:t>
      </w:r>
      <w:r w:rsidRPr="00206ACB">
        <w:t>electrons</w:t>
      </w:r>
      <w:r w:rsidR="00AC466E" w:rsidRPr="00206ACB">
        <w:t xml:space="preserve"> </w:t>
      </w:r>
      <w:r w:rsidRPr="00206ACB">
        <w:t>and</w:t>
      </w:r>
      <w:r w:rsidR="00AC466E" w:rsidRPr="00206ACB">
        <w:t xml:space="preserve"> </w:t>
      </w:r>
      <w:r w:rsidRPr="00206ACB">
        <w:t>converts</w:t>
      </w:r>
      <w:r w:rsidR="00AC466E" w:rsidRPr="00206ACB">
        <w:t xml:space="preserve"> </w:t>
      </w:r>
      <w:r w:rsidRPr="00206ACB">
        <w:t>it</w:t>
      </w:r>
      <w:r w:rsidR="00AC466E" w:rsidRPr="00206ACB">
        <w:t xml:space="preserve"> </w:t>
      </w:r>
      <w:r w:rsidRPr="00206ACB">
        <w:t>into</w:t>
      </w:r>
      <w:r w:rsidR="00AC466E" w:rsidRPr="00206ACB">
        <w:t xml:space="preserve"> </w:t>
      </w:r>
      <w:r w:rsidRPr="00206ACB">
        <w:t>light.</w:t>
      </w:r>
      <w:r w:rsidR="00AC466E" w:rsidRPr="00206ACB">
        <w:t xml:space="preserve"> </w:t>
      </w:r>
      <w:r w:rsidRPr="00206ACB">
        <w:t>The</w:t>
      </w:r>
      <w:r w:rsidR="00AC466E" w:rsidRPr="00206ACB">
        <w:t xml:space="preserve"> </w:t>
      </w:r>
      <w:r w:rsidRPr="00206ACB">
        <w:t>electron</w:t>
      </w:r>
      <w:r w:rsidR="00AC466E" w:rsidRPr="00206ACB">
        <w:t xml:space="preserve"> </w:t>
      </w:r>
      <w:r w:rsidRPr="00206ACB">
        <w:t>gun</w:t>
      </w:r>
      <w:r w:rsidR="00AC466E" w:rsidRPr="00206ACB">
        <w:t xml:space="preserve"> </w:t>
      </w:r>
      <w:r w:rsidRPr="00206ACB">
        <w:t>sweeps</w:t>
      </w:r>
      <w:r w:rsidR="00AC466E" w:rsidRPr="00206ACB">
        <w:t xml:space="preserve"> </w:t>
      </w:r>
      <w:r w:rsidRPr="00206ACB">
        <w:t>across</w:t>
      </w:r>
      <w:r w:rsidR="00AC466E" w:rsidRPr="00206ACB">
        <w:t xml:space="preserve"> </w:t>
      </w:r>
      <w:r w:rsidRPr="00206ACB">
        <w:t>the</w:t>
      </w:r>
      <w:r w:rsidR="00AC466E" w:rsidRPr="00206ACB">
        <w:t xml:space="preserve"> </w:t>
      </w:r>
      <w:r w:rsidRPr="00206ACB">
        <w:t>screen</w:t>
      </w:r>
      <w:r w:rsidR="00AC466E" w:rsidRPr="00206ACB">
        <w:t xml:space="preserve"> </w:t>
      </w:r>
      <w:r w:rsidRPr="00206ACB">
        <w:t>continuously</w:t>
      </w:r>
      <w:r w:rsidR="00AC466E" w:rsidRPr="00206ACB">
        <w:t xml:space="preserve"> </w:t>
      </w:r>
      <w:r w:rsidRPr="00206ACB">
        <w:t>in</w:t>
      </w:r>
      <w:r w:rsidR="00AC466E" w:rsidRPr="00206ACB">
        <w:t xml:space="preserve"> </w:t>
      </w:r>
      <w:r w:rsidRPr="00206ACB">
        <w:t>horizontal</w:t>
      </w:r>
      <w:r w:rsidR="00AC466E" w:rsidRPr="00206ACB">
        <w:t xml:space="preserve"> </w:t>
      </w:r>
      <w:r w:rsidRPr="00206ACB">
        <w:t>lines</w:t>
      </w:r>
      <w:r w:rsidR="00AC466E" w:rsidRPr="00206ACB">
        <w:t xml:space="preserve"> </w:t>
      </w:r>
      <w:r w:rsidRPr="00206ACB">
        <w:t>from</w:t>
      </w:r>
      <w:r w:rsidR="00AC466E" w:rsidRPr="00206ACB">
        <w:t xml:space="preserve"> </w:t>
      </w:r>
      <w:r w:rsidRPr="00206ACB">
        <w:t>top</w:t>
      </w:r>
      <w:r w:rsidR="00AC466E" w:rsidRPr="00206ACB">
        <w:t xml:space="preserve"> </w:t>
      </w:r>
      <w:r w:rsidRPr="00206ACB">
        <w:t>to</w:t>
      </w:r>
      <w:r w:rsidR="00AC466E" w:rsidRPr="00206ACB">
        <w:t xml:space="preserve"> </w:t>
      </w:r>
      <w:r w:rsidRPr="00206ACB">
        <w:t>bottom,</w:t>
      </w:r>
      <w:r w:rsidR="00AC466E" w:rsidRPr="00206ACB">
        <w:t xml:space="preserve"> </w:t>
      </w:r>
      <w:r w:rsidRPr="00206ACB">
        <w:t>starting</w:t>
      </w:r>
      <w:r w:rsidR="00AC466E" w:rsidRPr="00206ACB">
        <w:t xml:space="preserve"> </w:t>
      </w:r>
      <w:r w:rsidRPr="00206ACB">
        <w:t>at</w:t>
      </w:r>
      <w:r w:rsidR="00AC466E" w:rsidRPr="00206ACB">
        <w:t xml:space="preserve"> </w:t>
      </w:r>
      <w:r w:rsidRPr="00206ACB">
        <w:t>the</w:t>
      </w:r>
      <w:r w:rsidR="00AC466E" w:rsidRPr="00206ACB">
        <w:t xml:space="preserve"> </w:t>
      </w:r>
      <w:r w:rsidRPr="00206ACB">
        <w:t>top-left</w:t>
      </w:r>
      <w:r w:rsidR="00AC466E" w:rsidRPr="00206ACB">
        <w:t xml:space="preserve"> </w:t>
      </w:r>
      <w:r w:rsidRPr="00206ACB">
        <w:t>corner</w:t>
      </w:r>
      <w:r w:rsidR="00AC466E" w:rsidRPr="00206ACB">
        <w:t xml:space="preserve"> </w:t>
      </w:r>
      <w:r w:rsidRPr="00206ACB">
        <w:t>and</w:t>
      </w:r>
      <w:r w:rsidR="00AC466E" w:rsidRPr="00206ACB">
        <w:t xml:space="preserve"> </w:t>
      </w:r>
      <w:r w:rsidRPr="00206ACB">
        <w:t>ending</w:t>
      </w:r>
      <w:r w:rsidR="00AC466E" w:rsidRPr="00206ACB">
        <w:t xml:space="preserve"> </w:t>
      </w:r>
      <w:r w:rsidRPr="00206ACB">
        <w:t>at</w:t>
      </w:r>
      <w:r w:rsidR="00AC466E" w:rsidRPr="00206ACB">
        <w:t xml:space="preserve"> </w:t>
      </w:r>
      <w:r w:rsidRPr="00206ACB">
        <w:t>the</w:t>
      </w:r>
      <w:r w:rsidR="00AC466E" w:rsidRPr="00206ACB">
        <w:t xml:space="preserve"> </w:t>
      </w:r>
      <w:r w:rsidRPr="00206ACB">
        <w:t>bottom-right</w:t>
      </w:r>
      <w:r w:rsidR="00AC466E" w:rsidRPr="00206ACB">
        <w:t xml:space="preserve"> </w:t>
      </w:r>
      <w:r w:rsidRPr="00206ACB">
        <w:t>corner</w:t>
      </w:r>
      <w:r w:rsidR="00AC466E" w:rsidRPr="00206ACB">
        <w:t xml:space="preserve"> </w:t>
      </w:r>
      <w:r w:rsidRPr="00206ACB">
        <w:t>before</w:t>
      </w:r>
      <w:r w:rsidR="00AC466E" w:rsidRPr="00206ACB">
        <w:t xml:space="preserve"> </w:t>
      </w:r>
      <w:r w:rsidRPr="00206ACB">
        <w:t>beginning</w:t>
      </w:r>
      <w:r w:rsidR="00AC466E" w:rsidRPr="00206ACB">
        <w:t xml:space="preserve"> </w:t>
      </w:r>
      <w:r w:rsidRPr="00206ACB">
        <w:t>again.</w:t>
      </w:r>
      <w:r w:rsidR="00AC466E" w:rsidRPr="00206ACB">
        <w:t xml:space="preserve"> </w:t>
      </w:r>
      <w:r w:rsidRPr="00206ACB">
        <w:t>The</w:t>
      </w:r>
      <w:r w:rsidR="00AC466E" w:rsidRPr="00206ACB">
        <w:t xml:space="preserve"> </w:t>
      </w:r>
      <w:r w:rsidRPr="00206ACB">
        <w:t>speed</w:t>
      </w:r>
      <w:r w:rsidR="00AC466E" w:rsidRPr="00206ACB">
        <w:t xml:space="preserve"> </w:t>
      </w:r>
      <w:r w:rsidRPr="00206ACB">
        <w:t>of</w:t>
      </w:r>
      <w:r w:rsidR="00AC466E" w:rsidRPr="00206ACB">
        <w:t xml:space="preserve"> </w:t>
      </w:r>
      <w:r w:rsidRPr="00206ACB">
        <w:t>these</w:t>
      </w:r>
      <w:r w:rsidR="00AC466E" w:rsidRPr="00206ACB">
        <w:t xml:space="preserve"> </w:t>
      </w:r>
      <w:r w:rsidRPr="00206ACB">
        <w:t>sweeps</w:t>
      </w:r>
      <w:r w:rsidR="00AC466E" w:rsidRPr="00206ACB">
        <w:t xml:space="preserve"> </w:t>
      </w:r>
      <w:r w:rsidRPr="00206ACB">
        <w:t>is</w:t>
      </w:r>
      <w:r w:rsidR="00AC466E" w:rsidRPr="00206ACB">
        <w:t xml:space="preserve"> </w:t>
      </w:r>
      <w:r w:rsidRPr="00206ACB">
        <w:t>determined</w:t>
      </w:r>
      <w:r w:rsidR="00AC466E" w:rsidRPr="00206ACB">
        <w:t xml:space="preserve"> </w:t>
      </w:r>
      <w:r w:rsidRPr="00206ACB">
        <w:t>by</w:t>
      </w:r>
      <w:r w:rsidR="00AC466E" w:rsidRPr="00206ACB">
        <w:t xml:space="preserve"> </w:t>
      </w:r>
      <w:r w:rsidRPr="00206ACB">
        <w:t>the</w:t>
      </w:r>
      <w:r w:rsidR="00AC466E" w:rsidRPr="00206ACB">
        <w:t xml:space="preserve"> </w:t>
      </w:r>
      <w:r w:rsidRPr="00206ACB">
        <w:t>video</w:t>
      </w:r>
      <w:r w:rsidR="00AC466E" w:rsidRPr="00206ACB">
        <w:t xml:space="preserve"> </w:t>
      </w:r>
      <w:r w:rsidRPr="00206ACB">
        <w:t>signal</w:t>
      </w:r>
      <w:r w:rsidR="00AC466E" w:rsidRPr="00206ACB">
        <w:t xml:space="preserve"> </w:t>
      </w:r>
      <w:r w:rsidRPr="00206ACB">
        <w:t>the</w:t>
      </w:r>
      <w:r w:rsidR="00AC466E" w:rsidRPr="00206ACB">
        <w:t xml:space="preserve"> </w:t>
      </w:r>
      <w:r w:rsidRPr="00206ACB">
        <w:t>television</w:t>
      </w:r>
      <w:r w:rsidR="00AC466E" w:rsidRPr="00206ACB">
        <w:t xml:space="preserve"> </w:t>
      </w:r>
      <w:r w:rsidRPr="00206ACB">
        <w:t>is</w:t>
      </w:r>
      <w:r w:rsidR="00AC466E" w:rsidRPr="00206ACB">
        <w:t xml:space="preserve"> </w:t>
      </w:r>
      <w:r w:rsidRPr="00206ACB">
        <w:t>designed</w:t>
      </w:r>
      <w:r w:rsidR="00AC466E" w:rsidRPr="00206ACB">
        <w:t xml:space="preserve"> </w:t>
      </w:r>
      <w:r w:rsidRPr="00206ACB">
        <w:t>to</w:t>
      </w:r>
      <w:r w:rsidR="00AC466E" w:rsidRPr="00206ACB">
        <w:t xml:space="preserve"> </w:t>
      </w:r>
      <w:r w:rsidRPr="00206ACB">
        <w:t>display.</w:t>
      </w:r>
      <w:r w:rsidR="00AC466E" w:rsidRPr="00206ACB">
        <w:t xml:space="preserve"> </w:t>
      </w:r>
      <w:r w:rsidRPr="00206ACB">
        <w:t>The</w:t>
      </w:r>
      <w:r w:rsidR="00AC466E" w:rsidRPr="00206ACB">
        <w:t xml:space="preserve"> </w:t>
      </w:r>
      <w:r w:rsidRPr="00206ACB">
        <w:t>NTSC</w:t>
      </w:r>
      <w:r w:rsidR="00AC466E" w:rsidRPr="00206ACB">
        <w:t xml:space="preserve"> </w:t>
      </w:r>
      <w:r w:rsidRPr="00206ACB">
        <w:t>standard</w:t>
      </w:r>
      <w:r w:rsidR="00AC466E" w:rsidRPr="00206ACB">
        <w:t xml:space="preserve"> </w:t>
      </w:r>
      <w:r w:rsidRPr="00206ACB">
        <w:t>used</w:t>
      </w:r>
      <w:r w:rsidR="00AC466E" w:rsidRPr="00206ACB">
        <w:t xml:space="preserve"> </w:t>
      </w:r>
      <w:r w:rsidRPr="00206ACB">
        <w:t>in</w:t>
      </w:r>
      <w:r w:rsidR="00AC466E" w:rsidRPr="00206ACB">
        <w:t xml:space="preserve"> </w:t>
      </w:r>
      <w:r w:rsidRPr="00206ACB">
        <w:t>the</w:t>
      </w:r>
      <w:r w:rsidR="00AC466E" w:rsidRPr="00206ACB">
        <w:t xml:space="preserve"> </w:t>
      </w:r>
      <w:r w:rsidRPr="00206ACB">
        <w:t>US</w:t>
      </w:r>
      <w:r w:rsidR="00AC466E" w:rsidRPr="00206ACB">
        <w:t xml:space="preserve"> </w:t>
      </w:r>
      <w:r w:rsidRPr="00206ACB">
        <w:t>and</w:t>
      </w:r>
      <w:r w:rsidR="00AC466E" w:rsidRPr="00206ACB">
        <w:t xml:space="preserve"> </w:t>
      </w:r>
      <w:r w:rsidRPr="00206ACB">
        <w:t>Japan</w:t>
      </w:r>
      <w:r w:rsidR="00AC466E" w:rsidRPr="00206ACB">
        <w:t xml:space="preserve"> </w:t>
      </w:r>
      <w:r w:rsidRPr="00206ACB">
        <w:t>calls</w:t>
      </w:r>
      <w:r w:rsidR="00AC466E" w:rsidRPr="00206ACB">
        <w:t xml:space="preserve"> </w:t>
      </w:r>
      <w:r w:rsidRPr="00206ACB">
        <w:t>for</w:t>
      </w:r>
      <w:r w:rsidR="00AC466E" w:rsidRPr="00206ACB">
        <w:t xml:space="preserve"> </w:t>
      </w:r>
      <w:r w:rsidRPr="00206ACB">
        <w:t>60</w:t>
      </w:r>
      <w:r w:rsidR="00AC466E" w:rsidRPr="00206ACB">
        <w:t xml:space="preserve"> </w:t>
      </w:r>
      <w:r w:rsidRPr="00206ACB">
        <w:t>frames</w:t>
      </w:r>
      <w:r w:rsidR="00AC466E" w:rsidRPr="00206ACB">
        <w:t xml:space="preserve"> </w:t>
      </w:r>
      <w:r w:rsidRPr="00206ACB">
        <w:t>per</w:t>
      </w:r>
      <w:r w:rsidR="00AC466E" w:rsidRPr="00206ACB">
        <w:t xml:space="preserve"> </w:t>
      </w:r>
      <w:r w:rsidRPr="00206ACB">
        <w:t>second,</w:t>
      </w:r>
      <w:r w:rsidR="00AC466E" w:rsidRPr="00206ACB">
        <w:t xml:space="preserve"> </w:t>
      </w:r>
      <w:r w:rsidRPr="00206ACB">
        <w:t>while</w:t>
      </w:r>
      <w:r w:rsidR="00AC466E" w:rsidRPr="00206ACB">
        <w:t xml:space="preserve"> </w:t>
      </w:r>
      <w:r w:rsidRPr="00206ACB">
        <w:t>the</w:t>
      </w:r>
      <w:r w:rsidR="00AC466E" w:rsidRPr="00206ACB">
        <w:t xml:space="preserve"> </w:t>
      </w:r>
      <w:r w:rsidRPr="00206ACB">
        <w:t>competing</w:t>
      </w:r>
      <w:r w:rsidR="00AC466E" w:rsidRPr="00206ACB">
        <w:t xml:space="preserve"> </w:t>
      </w:r>
      <w:r w:rsidRPr="00206ACB">
        <w:t>PAL</w:t>
      </w:r>
      <w:r w:rsidR="00AC466E" w:rsidRPr="00206ACB">
        <w:t xml:space="preserve"> </w:t>
      </w:r>
      <w:r w:rsidRPr="00206ACB">
        <w:t>standard</w:t>
      </w:r>
      <w:r w:rsidR="00AC466E" w:rsidRPr="00206ACB">
        <w:t xml:space="preserve"> </w:t>
      </w:r>
      <w:r w:rsidRPr="00206ACB">
        <w:t>used</w:t>
      </w:r>
      <w:r w:rsidR="00AC466E" w:rsidRPr="00206ACB">
        <w:t xml:space="preserve"> </w:t>
      </w:r>
      <w:r w:rsidRPr="00206ACB">
        <w:t>in</w:t>
      </w:r>
      <w:r w:rsidR="00AC466E" w:rsidRPr="00206ACB">
        <w:t xml:space="preserve"> </w:t>
      </w:r>
      <w:r w:rsidRPr="00206ACB">
        <w:t>Europe</w:t>
      </w:r>
      <w:r w:rsidR="00AC466E" w:rsidRPr="00206ACB">
        <w:t xml:space="preserve"> </w:t>
      </w:r>
      <w:r w:rsidRPr="00206ACB">
        <w:t>uses</w:t>
      </w:r>
      <w:r w:rsidR="00AC466E" w:rsidRPr="00206ACB">
        <w:t xml:space="preserve"> </w:t>
      </w:r>
      <w:r w:rsidRPr="00206ACB">
        <w:t>50</w:t>
      </w:r>
      <w:r w:rsidR="00AC466E" w:rsidRPr="00206ACB">
        <w:t xml:space="preserve"> </w:t>
      </w:r>
      <w:r w:rsidRPr="00206ACB">
        <w:t>frames</w:t>
      </w:r>
      <w:r w:rsidR="00AC466E" w:rsidRPr="00206ACB">
        <w:t xml:space="preserve"> </w:t>
      </w:r>
      <w:r w:rsidRPr="00206ACB">
        <w:t>per</w:t>
      </w:r>
      <w:r w:rsidR="00AC466E" w:rsidRPr="00206ACB">
        <w:t xml:space="preserve"> </w:t>
      </w:r>
      <w:r w:rsidRPr="00206ACB">
        <w:t>second.</w:t>
      </w:r>
    </w:p>
    <w:p w14:paraId="6050930B" w14:textId="333DB140" w:rsidR="003836AA" w:rsidRPr="00C0791D" w:rsidRDefault="00882A82" w:rsidP="00C0791D">
      <w:r w:rsidRPr="00206ACB">
        <w:t>When</w:t>
      </w:r>
      <w:r w:rsidR="00AC466E" w:rsidRPr="00206ACB">
        <w:t xml:space="preserve"> </w:t>
      </w:r>
      <w:r w:rsidRPr="00206ACB">
        <w:t>the</w:t>
      </w:r>
      <w:r w:rsidR="00AC466E" w:rsidRPr="00206ACB">
        <w:t xml:space="preserve"> </w:t>
      </w:r>
      <w:r w:rsidRPr="00206ACB">
        <w:t>electron</w:t>
      </w:r>
      <w:r w:rsidR="00AC466E" w:rsidRPr="00206ACB">
        <w:t xml:space="preserve"> </w:t>
      </w:r>
      <w:r w:rsidRPr="00206ACB">
        <w:t>gun</w:t>
      </w:r>
      <w:r w:rsidR="00AC466E" w:rsidRPr="00206ACB">
        <w:t xml:space="preserve"> </w:t>
      </w:r>
      <w:r w:rsidRPr="00206ACB">
        <w:t>is</w:t>
      </w:r>
      <w:r w:rsidR="00AC466E" w:rsidRPr="00206ACB">
        <w:t xml:space="preserve"> </w:t>
      </w:r>
      <w:r w:rsidRPr="00206ACB">
        <w:t>resetting</w:t>
      </w:r>
      <w:r w:rsidR="00AC466E" w:rsidRPr="00206ACB">
        <w:t xml:space="preserve"> </w:t>
      </w:r>
      <w:r w:rsidRPr="00206ACB">
        <w:t>itself</w:t>
      </w:r>
      <w:r w:rsidR="00AC466E" w:rsidRPr="00206ACB">
        <w:t xml:space="preserve"> </w:t>
      </w:r>
      <w:r w:rsidRPr="00206ACB">
        <w:t>—</w:t>
      </w:r>
      <w:r w:rsidR="00AC466E" w:rsidRPr="00206ACB">
        <w:t xml:space="preserve"> </w:t>
      </w:r>
      <w:r w:rsidRPr="00206ACB">
        <w:t>either</w:t>
      </w:r>
      <w:r w:rsidR="00AC466E" w:rsidRPr="00206ACB">
        <w:t xml:space="preserve"> </w:t>
      </w:r>
      <w:r w:rsidRPr="00206ACB">
        <w:t>to</w:t>
      </w:r>
      <w:r w:rsidR="00AC466E" w:rsidRPr="00206ACB">
        <w:t xml:space="preserve"> </w:t>
      </w:r>
      <w:r w:rsidRPr="00206ACB">
        <w:t>start</w:t>
      </w:r>
      <w:r w:rsidR="00AC466E" w:rsidRPr="00206ACB">
        <w:t xml:space="preserve"> </w:t>
      </w:r>
      <w:r w:rsidRPr="00206ACB">
        <w:t>a</w:t>
      </w:r>
      <w:r w:rsidR="00AC466E" w:rsidRPr="00206ACB">
        <w:t xml:space="preserve"> </w:t>
      </w:r>
      <w:r w:rsidRPr="00206ACB">
        <w:t>new</w:t>
      </w:r>
      <w:r w:rsidR="00AC466E" w:rsidRPr="00206ACB">
        <w:t xml:space="preserve"> </w:t>
      </w:r>
      <w:r w:rsidRPr="00206ACB">
        <w:t>horizontal</w:t>
      </w:r>
      <w:r w:rsidR="00AC466E" w:rsidRPr="00206ACB">
        <w:t xml:space="preserve"> </w:t>
      </w:r>
      <w:r w:rsidRPr="00206ACB">
        <w:t>line</w:t>
      </w:r>
      <w:r w:rsidR="00AC466E" w:rsidRPr="00206ACB">
        <w:t xml:space="preserve"> </w:t>
      </w:r>
      <w:r w:rsidRPr="00206ACB">
        <w:t>from</w:t>
      </w:r>
      <w:r w:rsidR="00AC466E" w:rsidRPr="00206ACB">
        <w:t xml:space="preserve"> </w:t>
      </w:r>
      <w:r w:rsidRPr="00206ACB">
        <w:t>the</w:t>
      </w:r>
      <w:r w:rsidR="00AC466E" w:rsidRPr="00206ACB">
        <w:t xml:space="preserve"> </w:t>
      </w:r>
      <w:r w:rsidRPr="00206ACB">
        <w:t>left</w:t>
      </w:r>
      <w:r w:rsidR="00AC466E" w:rsidRPr="00206ACB">
        <w:t xml:space="preserve"> </w:t>
      </w:r>
      <w:r w:rsidRPr="00206ACB">
        <w:t>edge</w:t>
      </w:r>
      <w:r w:rsidR="00AC466E" w:rsidRPr="00206ACB">
        <w:t xml:space="preserve"> </w:t>
      </w:r>
      <w:r w:rsidRPr="00206ACB">
        <w:t>or</w:t>
      </w:r>
      <w:r w:rsidR="00AC466E" w:rsidRPr="00206ACB">
        <w:t xml:space="preserve"> </w:t>
      </w:r>
      <w:r w:rsidRPr="00206ACB">
        <w:t>when</w:t>
      </w:r>
      <w:r w:rsidR="00AC466E" w:rsidRPr="00206ACB">
        <w:t xml:space="preserve"> </w:t>
      </w:r>
      <w:r w:rsidRPr="00206ACB">
        <w:t>moving</w:t>
      </w:r>
      <w:r w:rsidR="00AC466E" w:rsidRPr="00206ACB">
        <w:t xml:space="preserve"> </w:t>
      </w:r>
      <w:r w:rsidRPr="00206ACB">
        <w:t>from</w:t>
      </w:r>
      <w:r w:rsidR="00AC466E" w:rsidRPr="00206ACB">
        <w:t xml:space="preserve"> </w:t>
      </w:r>
      <w:r w:rsidRPr="00206ACB">
        <w:t>bottom</w:t>
      </w:r>
      <w:r w:rsidR="00AC466E" w:rsidRPr="00206ACB">
        <w:t xml:space="preserve"> </w:t>
      </w:r>
      <w:r w:rsidRPr="00206ACB">
        <w:t>right</w:t>
      </w:r>
      <w:r w:rsidR="00AC466E" w:rsidRPr="00206ACB">
        <w:t xml:space="preserve"> </w:t>
      </w:r>
      <w:r w:rsidRPr="00206ACB">
        <w:t>to</w:t>
      </w:r>
      <w:r w:rsidR="00AC466E" w:rsidRPr="00206ACB">
        <w:t xml:space="preserve"> </w:t>
      </w:r>
      <w:r w:rsidRPr="00206ACB">
        <w:t>top</w:t>
      </w:r>
      <w:r w:rsidR="00AC466E" w:rsidRPr="00206ACB">
        <w:t xml:space="preserve"> </w:t>
      </w:r>
      <w:r w:rsidRPr="00206ACB">
        <w:t>left</w:t>
      </w:r>
      <w:r w:rsidR="00AC466E" w:rsidRPr="00206ACB">
        <w:t xml:space="preserve"> </w:t>
      </w:r>
      <w:r w:rsidRPr="00206ACB">
        <w:t>to</w:t>
      </w:r>
      <w:r w:rsidR="00AC466E" w:rsidRPr="00206ACB">
        <w:t xml:space="preserve"> </w:t>
      </w:r>
      <w:r w:rsidRPr="00206ACB">
        <w:t>start</w:t>
      </w:r>
      <w:r w:rsidR="00AC466E" w:rsidRPr="00206ACB">
        <w:t xml:space="preserve"> </w:t>
      </w:r>
      <w:r w:rsidRPr="00206ACB">
        <w:t>a</w:t>
      </w:r>
      <w:r w:rsidR="00AC466E" w:rsidRPr="00206ACB">
        <w:t xml:space="preserve"> </w:t>
      </w:r>
      <w:r w:rsidRPr="00206ACB">
        <w:t>new</w:t>
      </w:r>
      <w:r w:rsidR="00AC466E" w:rsidRPr="00206ACB">
        <w:t xml:space="preserve"> </w:t>
      </w:r>
      <w:r w:rsidRPr="00206ACB">
        <w:t>frame</w:t>
      </w:r>
      <w:r w:rsidR="00AC466E" w:rsidRPr="00206ACB">
        <w:t xml:space="preserve"> </w:t>
      </w:r>
      <w:r w:rsidRPr="00206ACB">
        <w:t>—</w:t>
      </w:r>
      <w:r w:rsidR="00AC466E" w:rsidRPr="00206ACB">
        <w:t xml:space="preserve"> </w:t>
      </w:r>
      <w:r w:rsidRPr="00206ACB">
        <w:t>the</w:t>
      </w:r>
      <w:r w:rsidR="00AC466E" w:rsidRPr="00206ACB">
        <w:t xml:space="preserve"> </w:t>
      </w:r>
      <w:r w:rsidRPr="00206ACB">
        <w:t>stream</w:t>
      </w:r>
      <w:r w:rsidR="00AC466E" w:rsidRPr="00206ACB">
        <w:t xml:space="preserve"> </w:t>
      </w:r>
      <w:r w:rsidRPr="00206ACB">
        <w:t>of</w:t>
      </w:r>
      <w:r w:rsidR="00AC466E" w:rsidRPr="00206ACB">
        <w:t xml:space="preserve"> </w:t>
      </w:r>
      <w:r w:rsidRPr="00206ACB">
        <w:t>electrons</w:t>
      </w:r>
      <w:r w:rsidR="00AC466E" w:rsidRPr="00206ACB">
        <w:t xml:space="preserve"> </w:t>
      </w:r>
      <w:r w:rsidRPr="00206ACB">
        <w:t>is</w:t>
      </w:r>
      <w:r w:rsidR="00AC466E" w:rsidRPr="00206ACB">
        <w:t xml:space="preserve"> </w:t>
      </w:r>
      <w:r w:rsidRPr="00206ACB">
        <w:t>temporarily</w:t>
      </w:r>
      <w:r w:rsidR="00AC466E" w:rsidRPr="00206ACB">
        <w:t xml:space="preserve"> </w:t>
      </w:r>
      <w:r w:rsidRPr="00206ACB">
        <w:t>stopped,</w:t>
      </w:r>
      <w:r w:rsidR="00AC466E" w:rsidRPr="00206ACB">
        <w:t xml:space="preserve"> </w:t>
      </w:r>
      <w:r w:rsidRPr="00206ACB">
        <w:t>so</w:t>
      </w:r>
      <w:r w:rsidR="00AC466E" w:rsidRPr="00206ACB">
        <w:t xml:space="preserve"> </w:t>
      </w:r>
      <w:r w:rsidRPr="00206ACB">
        <w:t>as</w:t>
      </w:r>
      <w:r w:rsidR="00AC466E" w:rsidRPr="00206ACB">
        <w:t xml:space="preserve"> </w:t>
      </w:r>
      <w:r w:rsidRPr="00206ACB">
        <w:t>not</w:t>
      </w:r>
      <w:r w:rsidR="00AC466E" w:rsidRPr="00206ACB">
        <w:t xml:space="preserve"> </w:t>
      </w:r>
      <w:r w:rsidRPr="00206ACB">
        <w:t>to</w:t>
      </w:r>
      <w:r w:rsidR="00AC466E" w:rsidRPr="00206ACB">
        <w:t xml:space="preserve"> </w:t>
      </w:r>
      <w:r w:rsidRPr="00206ACB">
        <w:t>inadvertently</w:t>
      </w:r>
      <w:r w:rsidR="00AC466E" w:rsidRPr="00206ACB">
        <w:t xml:space="preserve"> </w:t>
      </w:r>
      <w:r w:rsidRPr="00206ACB">
        <w:t>cause</w:t>
      </w:r>
      <w:r w:rsidR="00AC466E" w:rsidRPr="00206ACB">
        <w:t xml:space="preserve"> </w:t>
      </w:r>
      <w:r w:rsidRPr="00206ACB">
        <w:t>graphical</w:t>
      </w:r>
      <w:r w:rsidR="00AC466E" w:rsidRPr="00206ACB">
        <w:t xml:space="preserve"> </w:t>
      </w:r>
      <w:r w:rsidRPr="00206ACB">
        <w:t>issues.</w:t>
      </w:r>
      <w:r w:rsidR="00AC466E" w:rsidRPr="00206ACB">
        <w:t xml:space="preserve"> </w:t>
      </w:r>
      <w:r w:rsidRPr="00206ACB">
        <w:t>These</w:t>
      </w:r>
      <w:r w:rsidR="00AC466E" w:rsidRPr="00206ACB">
        <w:t xml:space="preserve"> </w:t>
      </w:r>
      <w:r w:rsidRPr="00206ACB">
        <w:t>"blanking</w:t>
      </w:r>
      <w:r w:rsidR="00AC466E" w:rsidRPr="00206ACB">
        <w:t xml:space="preserve"> </w:t>
      </w:r>
      <w:r w:rsidRPr="00206ACB">
        <w:t>periods"</w:t>
      </w:r>
      <w:r w:rsidR="00AC466E" w:rsidRPr="00206ACB">
        <w:t xml:space="preserve"> </w:t>
      </w:r>
      <w:r w:rsidRPr="00206ACB">
        <w:t>are</w:t>
      </w:r>
      <w:r w:rsidR="00AC466E" w:rsidRPr="00206ACB">
        <w:t xml:space="preserve"> </w:t>
      </w:r>
      <w:r w:rsidRPr="00206ACB">
        <w:t>the</w:t>
      </w:r>
      <w:r w:rsidR="00AC466E" w:rsidRPr="00206ACB">
        <w:t xml:space="preserve"> </w:t>
      </w:r>
      <w:r w:rsidRPr="00206ACB">
        <w:t>only</w:t>
      </w:r>
      <w:r w:rsidR="00AC466E" w:rsidRPr="00206ACB">
        <w:t xml:space="preserve"> </w:t>
      </w:r>
      <w:r w:rsidRPr="00206ACB">
        <w:t>times</w:t>
      </w:r>
      <w:r w:rsidR="00AC466E" w:rsidRPr="00206ACB">
        <w:t xml:space="preserve"> </w:t>
      </w:r>
      <w:r w:rsidRPr="00206ACB">
        <w:t>when</w:t>
      </w:r>
      <w:r w:rsidR="00AC466E" w:rsidRPr="00206ACB">
        <w:t xml:space="preserve"> </w:t>
      </w:r>
      <w:r w:rsidRPr="00206ACB">
        <w:t>the</w:t>
      </w:r>
      <w:r w:rsidR="00AC466E" w:rsidRPr="00206ACB">
        <w:t xml:space="preserve"> </w:t>
      </w:r>
      <w:r w:rsidRPr="00206ACB">
        <w:t>display</w:t>
      </w:r>
      <w:r w:rsidR="00AC466E" w:rsidRPr="00206ACB">
        <w:t xml:space="preserve"> </w:t>
      </w:r>
      <w:r w:rsidRPr="00206ACB">
        <w:t>on</w:t>
      </w:r>
      <w:r w:rsidR="00AC466E" w:rsidRPr="00206ACB">
        <w:t xml:space="preserve"> </w:t>
      </w:r>
      <w:r w:rsidRPr="00206ACB">
        <w:t>screen</w:t>
      </w:r>
      <w:r w:rsidR="00AC466E" w:rsidRPr="00206ACB">
        <w:t xml:space="preserve"> </w:t>
      </w:r>
      <w:r w:rsidRPr="00206ACB">
        <w:t>is</w:t>
      </w:r>
      <w:r w:rsidR="00AC466E" w:rsidRPr="00206ACB">
        <w:t xml:space="preserve"> </w:t>
      </w:r>
      <w:r w:rsidRPr="00206ACB">
        <w:t>not</w:t>
      </w:r>
      <w:r w:rsidR="00AC466E" w:rsidRPr="00206ACB">
        <w:t xml:space="preserve"> </w:t>
      </w:r>
      <w:r w:rsidRPr="00206ACB">
        <w:t>changing.</w:t>
      </w:r>
      <w:r w:rsidR="00AC466E" w:rsidRPr="00206ACB">
        <w:t xml:space="preserve"> </w:t>
      </w:r>
      <w:r w:rsidRPr="00206ACB">
        <w:t>"Hblank"</w:t>
      </w:r>
      <w:r w:rsidR="00AC466E" w:rsidRPr="00206ACB">
        <w:t xml:space="preserve"> </w:t>
      </w:r>
      <w:r w:rsidRPr="00206ACB">
        <w:t>occurs</w:t>
      </w:r>
      <w:r w:rsidR="00AC466E" w:rsidRPr="00206ACB">
        <w:t xml:space="preserve"> </w:t>
      </w:r>
      <w:r w:rsidRPr="00206ACB">
        <w:t>at</w:t>
      </w:r>
      <w:r w:rsidR="00AC466E" w:rsidRPr="00206ACB">
        <w:t xml:space="preserve"> </w:t>
      </w:r>
      <w:r w:rsidRPr="00206ACB">
        <w:t>the</w:t>
      </w:r>
      <w:r w:rsidR="00AC466E" w:rsidRPr="00206ACB">
        <w:t xml:space="preserve"> </w:t>
      </w:r>
      <w:r w:rsidRPr="00206ACB">
        <w:t>end</w:t>
      </w:r>
      <w:r w:rsidR="00AC466E" w:rsidRPr="00206ACB">
        <w:t xml:space="preserve"> </w:t>
      </w:r>
      <w:r w:rsidRPr="00206ACB">
        <w:t>of</w:t>
      </w:r>
      <w:r w:rsidR="00AC466E" w:rsidRPr="00206ACB">
        <w:t xml:space="preserve"> </w:t>
      </w:r>
      <w:r w:rsidRPr="00206ACB">
        <w:t>each</w:t>
      </w:r>
      <w:r w:rsidR="00AC466E" w:rsidRPr="00206ACB">
        <w:t xml:space="preserve"> </w:t>
      </w:r>
      <w:r w:rsidRPr="00206ACB">
        <w:t>horizontal</w:t>
      </w:r>
      <w:r w:rsidR="00AC466E" w:rsidRPr="00206ACB">
        <w:t xml:space="preserve"> </w:t>
      </w:r>
      <w:r w:rsidRPr="00206ACB">
        <w:t>line</w:t>
      </w:r>
      <w:r w:rsidR="00AC466E" w:rsidRPr="00206ACB">
        <w:t xml:space="preserve"> </w:t>
      </w:r>
      <w:r w:rsidRPr="00206ACB">
        <w:t>and</w:t>
      </w:r>
      <w:r w:rsidR="00AC466E" w:rsidRPr="00206ACB">
        <w:t xml:space="preserve"> </w:t>
      </w:r>
      <w:r w:rsidRPr="00206ACB">
        <w:t>is</w:t>
      </w:r>
      <w:r w:rsidR="00AC466E" w:rsidRPr="00206ACB">
        <w:t xml:space="preserve"> </w:t>
      </w:r>
      <w:r w:rsidRPr="00206ACB">
        <w:t>incredibly</w:t>
      </w:r>
      <w:r w:rsidR="00AC466E" w:rsidRPr="00206ACB">
        <w:t xml:space="preserve"> </w:t>
      </w:r>
      <w:r w:rsidRPr="00206ACB">
        <w:t>brief,</w:t>
      </w:r>
      <w:r w:rsidR="00AC466E" w:rsidRPr="00206ACB">
        <w:t xml:space="preserve"> </w:t>
      </w:r>
      <w:r w:rsidRPr="00206ACB">
        <w:t>lasting</w:t>
      </w:r>
      <w:r w:rsidR="00AC466E" w:rsidRPr="00206ACB">
        <w:t xml:space="preserve"> </w:t>
      </w:r>
      <w:r w:rsidRPr="00206ACB">
        <w:t>only</w:t>
      </w:r>
      <w:r w:rsidR="00AC466E" w:rsidRPr="00206ACB">
        <w:t xml:space="preserve"> </w:t>
      </w:r>
      <w:r w:rsidRPr="00206ACB">
        <w:t>10.9</w:t>
      </w:r>
      <w:r w:rsidR="00AC466E" w:rsidRPr="00206ACB">
        <w:t xml:space="preserve"> </w:t>
      </w:r>
      <w:r w:rsidRPr="00206ACB">
        <w:t>microseconds</w:t>
      </w:r>
      <w:r w:rsidR="00AC466E" w:rsidRPr="00206ACB">
        <w:t xml:space="preserve"> </w:t>
      </w:r>
      <w:r w:rsidRPr="00206ACB">
        <w:t>for</w:t>
      </w:r>
      <w:r w:rsidR="00AC466E" w:rsidRPr="00206ACB">
        <w:t xml:space="preserve"> </w:t>
      </w:r>
      <w:r w:rsidRPr="00206ACB">
        <w:t>NTSC.</w:t>
      </w:r>
      <w:r w:rsidR="00AC466E" w:rsidRPr="00206ACB">
        <w:t xml:space="preserve"> </w:t>
      </w:r>
      <w:r w:rsidRPr="00206ACB">
        <w:t>"Vblank"</w:t>
      </w:r>
      <w:r w:rsidR="00AC466E" w:rsidRPr="00206ACB">
        <w:t xml:space="preserve"> </w:t>
      </w:r>
      <w:r w:rsidRPr="00206ACB">
        <w:t>is</w:t>
      </w:r>
      <w:r w:rsidR="00AC466E" w:rsidRPr="00206ACB">
        <w:t xml:space="preserve"> </w:t>
      </w:r>
      <w:r w:rsidRPr="00206ACB">
        <w:t>comparatively</w:t>
      </w:r>
      <w:r w:rsidR="00AC466E" w:rsidRPr="00206ACB">
        <w:t xml:space="preserve"> </w:t>
      </w:r>
      <w:r w:rsidRPr="00206ACB">
        <w:t>much</w:t>
      </w:r>
      <w:r w:rsidR="00AC466E" w:rsidRPr="00206ACB">
        <w:t xml:space="preserve"> </w:t>
      </w:r>
      <w:r w:rsidRPr="00206ACB">
        <w:t>longer,</w:t>
      </w:r>
      <w:r w:rsidR="00AC466E" w:rsidRPr="00206ACB">
        <w:t xml:space="preserve"> </w:t>
      </w:r>
      <w:r w:rsidRPr="00206ACB">
        <w:t>though</w:t>
      </w:r>
      <w:r w:rsidR="00AC466E" w:rsidRPr="00206ACB">
        <w:t xml:space="preserve"> </w:t>
      </w:r>
      <w:r w:rsidRPr="00206ACB">
        <w:t>still</w:t>
      </w:r>
      <w:r w:rsidR="00AC466E" w:rsidRPr="00206ACB">
        <w:t xml:space="preserve"> </w:t>
      </w:r>
      <w:r w:rsidRPr="00206ACB">
        <w:t>short:</w:t>
      </w:r>
      <w:r w:rsidR="00AC466E" w:rsidRPr="00206ACB">
        <w:t xml:space="preserve"> </w:t>
      </w:r>
      <w:r w:rsidRPr="00206ACB">
        <w:t>about</w:t>
      </w:r>
      <w:r w:rsidR="00AC466E" w:rsidRPr="00206ACB">
        <w:t xml:space="preserve"> </w:t>
      </w:r>
      <w:r w:rsidRPr="00206ACB">
        <w:t>1250</w:t>
      </w:r>
      <w:r w:rsidR="00AC466E" w:rsidRPr="00206ACB">
        <w:t xml:space="preserve"> </w:t>
      </w:r>
      <w:r w:rsidRPr="00206ACB">
        <w:t>microseconds,</w:t>
      </w:r>
      <w:r w:rsidR="00AC466E" w:rsidRPr="00206ACB">
        <w:t xml:space="preserve"> </w:t>
      </w:r>
      <w:r w:rsidRPr="00206ACB">
        <w:t>or</w:t>
      </w:r>
      <w:r w:rsidR="00AC466E" w:rsidRPr="00206ACB">
        <w:t xml:space="preserve"> </w:t>
      </w:r>
      <w:r w:rsidRPr="00206ACB">
        <w:t>0.00125</w:t>
      </w:r>
      <w:r w:rsidR="00AC466E" w:rsidRPr="00206ACB">
        <w:t xml:space="preserve"> </w:t>
      </w:r>
      <w:r w:rsidRPr="00206ACB">
        <w:t>seconds.</w:t>
      </w:r>
    </w:p>
    <w:p w14:paraId="2B60FA50" w14:textId="25ACFE30" w:rsidR="00882A82" w:rsidRPr="00206ACB" w:rsidRDefault="00882A82" w:rsidP="00C0791D">
      <w:r w:rsidRPr="00206ACB">
        <w:t>Since</w:t>
      </w:r>
      <w:r w:rsidR="00AC466E" w:rsidRPr="00206ACB">
        <w:t xml:space="preserve"> </w:t>
      </w:r>
      <w:r w:rsidRPr="00206ACB">
        <w:t>Vblank</w:t>
      </w:r>
      <w:r w:rsidR="00AC466E" w:rsidRPr="00206ACB">
        <w:t xml:space="preserve"> </w:t>
      </w:r>
      <w:r w:rsidRPr="00206ACB">
        <w:t>is</w:t>
      </w:r>
      <w:r w:rsidR="00AC466E" w:rsidRPr="00206ACB">
        <w:t xml:space="preserve"> </w:t>
      </w:r>
      <w:r w:rsidRPr="00206ACB">
        <w:t>one</w:t>
      </w:r>
      <w:r w:rsidR="00AC466E" w:rsidRPr="00206ACB">
        <w:t xml:space="preserve"> </w:t>
      </w:r>
      <w:r w:rsidRPr="00206ACB">
        <w:t>of</w:t>
      </w:r>
      <w:r w:rsidR="00AC466E" w:rsidRPr="00206ACB">
        <w:t xml:space="preserve"> </w:t>
      </w:r>
      <w:r w:rsidRPr="00206ACB">
        <w:t>the</w:t>
      </w:r>
      <w:r w:rsidR="00AC466E" w:rsidRPr="00206ACB">
        <w:t xml:space="preserve"> </w:t>
      </w:r>
      <w:r w:rsidRPr="00206ACB">
        <w:t>only</w:t>
      </w:r>
      <w:r w:rsidR="00AC466E" w:rsidRPr="00206ACB">
        <w:t xml:space="preserve"> </w:t>
      </w:r>
      <w:r w:rsidRPr="00206ACB">
        <w:t>times</w:t>
      </w:r>
      <w:r w:rsidR="00AC466E" w:rsidRPr="00206ACB">
        <w:t xml:space="preserve"> </w:t>
      </w:r>
      <w:r w:rsidRPr="00206ACB">
        <w:t>that</w:t>
      </w:r>
      <w:r w:rsidR="00AC466E" w:rsidRPr="00206ACB">
        <w:t xml:space="preserve"> </w:t>
      </w:r>
      <w:r w:rsidRPr="00206ACB">
        <w:t>nothing</w:t>
      </w:r>
      <w:r w:rsidR="00AC466E" w:rsidRPr="00206ACB">
        <w:t xml:space="preserve"> </w:t>
      </w:r>
      <w:r w:rsidRPr="00206ACB">
        <w:t>is</w:t>
      </w:r>
      <w:r w:rsidR="00AC466E" w:rsidRPr="00206ACB">
        <w:t xml:space="preserve"> </w:t>
      </w:r>
      <w:r w:rsidRPr="00206ACB">
        <w:t>being</w:t>
      </w:r>
      <w:r w:rsidR="00AC466E" w:rsidRPr="00206ACB">
        <w:t xml:space="preserve"> </w:t>
      </w:r>
      <w:r w:rsidRPr="00206ACB">
        <w:t>output</w:t>
      </w:r>
      <w:r w:rsidR="00AC466E" w:rsidRPr="00206ACB">
        <w:t xml:space="preserve"> </w:t>
      </w:r>
      <w:r w:rsidRPr="00206ACB">
        <w:t>to</w:t>
      </w:r>
      <w:r w:rsidR="00AC466E" w:rsidRPr="00206ACB">
        <w:t xml:space="preserve"> </w:t>
      </w:r>
      <w:r w:rsidRPr="00206ACB">
        <w:t>the</w:t>
      </w:r>
      <w:r w:rsidR="00AC466E" w:rsidRPr="00206ACB">
        <w:t xml:space="preserve"> </w:t>
      </w:r>
      <w:r w:rsidRPr="00206ACB">
        <w:t>screen,</w:t>
      </w:r>
      <w:r w:rsidR="00AC466E" w:rsidRPr="00206ACB">
        <w:t xml:space="preserve"> </w:t>
      </w:r>
      <w:r w:rsidRPr="00206ACB">
        <w:t>and</w:t>
      </w:r>
      <w:r w:rsidR="00AC466E" w:rsidRPr="00206ACB">
        <w:t xml:space="preserve"> </w:t>
      </w:r>
      <w:r w:rsidRPr="00206ACB">
        <w:t>since</w:t>
      </w:r>
      <w:r w:rsidR="00AC466E" w:rsidRPr="00206ACB">
        <w:t xml:space="preserve"> </w:t>
      </w:r>
      <w:r w:rsidRPr="00206ACB">
        <w:t>Hblank</w:t>
      </w:r>
      <w:r w:rsidR="00AC466E" w:rsidRPr="00206ACB">
        <w:t xml:space="preserve"> </w:t>
      </w:r>
      <w:r w:rsidRPr="00206ACB">
        <w:t>is</w:t>
      </w:r>
      <w:r w:rsidR="00AC466E" w:rsidRPr="00206ACB">
        <w:t xml:space="preserve"> </w:t>
      </w:r>
      <w:r w:rsidRPr="00206ACB">
        <w:t>far</w:t>
      </w:r>
      <w:r w:rsidR="00AC466E" w:rsidRPr="00206ACB">
        <w:t xml:space="preserve"> </w:t>
      </w:r>
      <w:r w:rsidRPr="00206ACB">
        <w:t>too</w:t>
      </w:r>
      <w:r w:rsidR="00AC466E" w:rsidRPr="00206ACB">
        <w:t xml:space="preserve"> </w:t>
      </w:r>
      <w:r w:rsidRPr="00206ACB">
        <w:t>short</w:t>
      </w:r>
      <w:r w:rsidR="00AC466E" w:rsidRPr="00206ACB">
        <w:t xml:space="preserve"> </w:t>
      </w:r>
      <w:r w:rsidRPr="00206ACB">
        <w:t>to</w:t>
      </w:r>
      <w:r w:rsidR="00AC466E" w:rsidRPr="00206ACB">
        <w:t xml:space="preserve"> </w:t>
      </w:r>
      <w:r w:rsidRPr="00206ACB">
        <w:t>do</w:t>
      </w:r>
      <w:r w:rsidR="00AC466E" w:rsidRPr="00206ACB">
        <w:t xml:space="preserve"> </w:t>
      </w:r>
      <w:r w:rsidRPr="00206ACB">
        <w:t>meaningful</w:t>
      </w:r>
      <w:r w:rsidR="00AC466E" w:rsidRPr="00206ACB">
        <w:t xml:space="preserve"> </w:t>
      </w:r>
      <w:r w:rsidRPr="00206ACB">
        <w:t>work,</w:t>
      </w:r>
      <w:r w:rsidR="00AC466E" w:rsidRPr="00206ACB">
        <w:t xml:space="preserve"> </w:t>
      </w:r>
      <w:r w:rsidRPr="00206ACB">
        <w:t>it</w:t>
      </w:r>
      <w:r w:rsidR="00AC466E" w:rsidRPr="00206ACB">
        <w:t xml:space="preserve"> </w:t>
      </w:r>
      <w:r w:rsidRPr="00206ACB">
        <w:t>is</w:t>
      </w:r>
      <w:r w:rsidR="00AC466E" w:rsidRPr="00206ACB">
        <w:t xml:space="preserve"> </w:t>
      </w:r>
      <w:r w:rsidRPr="00206ACB">
        <w:t>common</w:t>
      </w:r>
      <w:r w:rsidR="00AC466E" w:rsidRPr="00206ACB">
        <w:t xml:space="preserve"> </w:t>
      </w:r>
      <w:r w:rsidRPr="00206ACB">
        <w:t>practice</w:t>
      </w:r>
      <w:r w:rsidR="00AC466E" w:rsidRPr="00206ACB">
        <w:t xml:space="preserve"> </w:t>
      </w:r>
      <w:r w:rsidRPr="00206ACB">
        <w:t>to</w:t>
      </w:r>
      <w:r w:rsidR="00AC466E" w:rsidRPr="00206ACB">
        <w:t xml:space="preserve"> </w:t>
      </w:r>
      <w:r w:rsidRPr="00206ACB">
        <w:t>perform</w:t>
      </w:r>
      <w:r w:rsidR="00AC466E" w:rsidRPr="00206ACB">
        <w:t xml:space="preserve"> </w:t>
      </w:r>
      <w:r w:rsidRPr="00206ACB">
        <w:t>most</w:t>
      </w:r>
      <w:r w:rsidR="00AC466E" w:rsidRPr="00206ACB">
        <w:t xml:space="preserve"> </w:t>
      </w:r>
      <w:r w:rsidRPr="00206ACB">
        <w:t>graphical</w:t>
      </w:r>
      <w:r w:rsidR="00AC466E" w:rsidRPr="00206ACB">
        <w:t xml:space="preserve"> </w:t>
      </w:r>
      <w:r w:rsidRPr="00206ACB">
        <w:t>updates</w:t>
      </w:r>
      <w:r w:rsidR="00AC466E" w:rsidRPr="00206ACB">
        <w:t xml:space="preserve"> </w:t>
      </w:r>
      <w:r w:rsidRPr="00206ACB">
        <w:t>during</w:t>
      </w:r>
      <w:r w:rsidR="00AC466E" w:rsidRPr="00206ACB">
        <w:t xml:space="preserve"> </w:t>
      </w:r>
      <w:r w:rsidRPr="00206ACB">
        <w:t>Vblank,</w:t>
      </w:r>
      <w:r w:rsidR="00AC466E" w:rsidRPr="00206ACB">
        <w:t xml:space="preserve"> </w:t>
      </w:r>
      <w:r w:rsidRPr="00206ACB">
        <w:t>i.e.</w:t>
      </w:r>
      <w:r w:rsidR="00AC466E" w:rsidRPr="00206ACB">
        <w:t xml:space="preserve"> </w:t>
      </w:r>
      <w:r w:rsidRPr="00206ACB">
        <w:t>as</w:t>
      </w:r>
      <w:r w:rsidR="00AC466E" w:rsidRPr="00206ACB">
        <w:t xml:space="preserve"> </w:t>
      </w:r>
      <w:r w:rsidRPr="00206ACB">
        <w:t>part</w:t>
      </w:r>
      <w:r w:rsidR="00AC466E" w:rsidRPr="00206ACB">
        <w:t xml:space="preserve"> </w:t>
      </w:r>
      <w:r w:rsidRPr="00206ACB">
        <w:t>of</w:t>
      </w:r>
      <w:r w:rsidR="00AC466E" w:rsidRPr="00206ACB">
        <w:t xml:space="preserve"> </w:t>
      </w:r>
      <w:r w:rsidRPr="00206ACB">
        <w:t>the</w:t>
      </w:r>
      <w:r w:rsidR="00AC466E" w:rsidRPr="00206ACB">
        <w:t xml:space="preserve"> </w:t>
      </w:r>
      <w:r w:rsidRPr="00206ACB">
        <w:t>NMI</w:t>
      </w:r>
      <w:r w:rsidR="00AC466E" w:rsidRPr="00206ACB">
        <w:t xml:space="preserve"> </w:t>
      </w:r>
      <w:r w:rsidRPr="00206ACB">
        <w:t>handler.</w:t>
      </w:r>
      <w:r w:rsidR="00AC466E" w:rsidRPr="00206ACB">
        <w:t xml:space="preserve"> </w:t>
      </w:r>
      <w:r w:rsidRPr="00206ACB">
        <w:t>Currently,</w:t>
      </w:r>
      <w:r w:rsidR="00AC466E" w:rsidRPr="00206ACB">
        <w:t xml:space="preserve"> </w:t>
      </w:r>
      <w:r w:rsidRPr="00206ACB">
        <w:t>the</w:t>
      </w:r>
      <w:r w:rsidR="00AC466E" w:rsidRPr="00206ACB">
        <w:t xml:space="preserve"> </w:t>
      </w:r>
      <w:r w:rsidRPr="00206ACB">
        <w:t>NMI</w:t>
      </w:r>
      <w:r w:rsidR="00AC466E" w:rsidRPr="00206ACB">
        <w:t xml:space="preserve"> </w:t>
      </w:r>
      <w:r w:rsidRPr="00206ACB">
        <w:t>handler</w:t>
      </w:r>
      <w:r w:rsidR="00AC466E" w:rsidRPr="00206ACB">
        <w:t xml:space="preserve"> </w:t>
      </w:r>
      <w:r w:rsidRPr="00206ACB">
        <w:t>in</w:t>
      </w:r>
      <w:r w:rsidR="00AC466E" w:rsidRPr="00206ACB">
        <w:t xml:space="preserve"> </w:t>
      </w:r>
      <w:r w:rsidRPr="00206ACB">
        <w:t>the</w:t>
      </w:r>
      <w:r w:rsidR="00AC466E" w:rsidRPr="00206ACB">
        <w:t xml:space="preserve"> </w:t>
      </w:r>
      <w:r w:rsidRPr="00206ACB">
        <w:t>test</w:t>
      </w:r>
      <w:r w:rsidR="00AC466E" w:rsidRPr="00206ACB">
        <w:t xml:space="preserve"> </w:t>
      </w:r>
      <w:r w:rsidRPr="00206ACB">
        <w:t>project</w:t>
      </w:r>
      <w:r w:rsidR="00AC466E" w:rsidRPr="00206ACB">
        <w:t xml:space="preserve"> </w:t>
      </w:r>
      <w:r w:rsidRPr="00206ACB">
        <w:t>looks</w:t>
      </w:r>
      <w:r w:rsidR="00AC466E" w:rsidRPr="00206ACB">
        <w:t xml:space="preserve"> </w:t>
      </w:r>
      <w:r w:rsidRPr="00206ACB">
        <w:t>like</w:t>
      </w:r>
      <w:r w:rsidR="00AC466E" w:rsidRPr="00206ACB">
        <w:t xml:space="preserve"> </w:t>
      </w:r>
      <w:r w:rsidRPr="00206ACB">
        <w:t>this:</w:t>
      </w:r>
    </w:p>
    <w:p w14:paraId="426F8CE1" w14:textId="3891AB85" w:rsidR="00882A82" w:rsidRPr="00F70194" w:rsidRDefault="00882A82" w:rsidP="0036226E">
      <w:pPr>
        <w:pStyle w:val="HTMLPreformatted"/>
        <w:shd w:val="clear" w:color="auto" w:fill="272822"/>
        <w:spacing w:before="60" w:after="60"/>
        <w:ind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keyword"/>
          <w:rFonts w:ascii="DejaVu Sans Mono" w:hAnsi="DejaVu Sans Mono" w:cs="DejaVu Sans Mono"/>
          <w:color w:val="10C26F"/>
          <w:sz w:val="26"/>
          <w:szCs w:val="26"/>
          <w:bdr w:val="none" w:sz="0" w:space="0" w:color="auto" w:frame="1"/>
          <w:shd w:val="clear" w:color="auto" w:fill="272822"/>
        </w:rPr>
        <w:t>.proc</w:t>
      </w:r>
      <w:r w:rsidR="00AC466E"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entity"/>
          <w:rFonts w:ascii="DejaVu Sans Mono" w:hAnsi="DejaVu Sans Mono" w:cs="DejaVu Sans Mono"/>
          <w:color w:val="10C26F"/>
          <w:sz w:val="26"/>
          <w:szCs w:val="26"/>
          <w:bdr w:val="none" w:sz="0" w:space="0" w:color="auto" w:frame="1"/>
          <w:shd w:val="clear" w:color="auto" w:fill="272822"/>
        </w:rPr>
        <w:t>nmi_handler</w:t>
      </w:r>
    </w:p>
    <w:p w14:paraId="4C7C67F5" w14:textId="3EC30C49" w:rsidR="00882A82" w:rsidRPr="00F70194" w:rsidRDefault="00AC466E" w:rsidP="0036226E">
      <w:pPr>
        <w:pStyle w:val="HTMLPreformatted"/>
        <w:shd w:val="clear" w:color="auto" w:fill="272822"/>
        <w:spacing w:before="60" w:after="60"/>
        <w:ind w:firstLine="360"/>
        <w:rPr>
          <w:rStyle w:val="z-source"/>
          <w:rFonts w:ascii="DejaVu Sans Mono" w:eastAsiaTheme="majorEastAsia" w:hAnsi="DejaVu Sans Mono" w:cs="DejaVu Sans Mono"/>
          <w:color w:val="E3371E"/>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00882A82" w:rsidRPr="00F70194">
        <w:rPr>
          <w:rStyle w:val="z-keyword"/>
          <w:rFonts w:ascii="DejaVu Sans Mono" w:hAnsi="DejaVu Sans Mono" w:cs="DejaVu Sans Mono"/>
          <w:color w:val="E3371E"/>
          <w:sz w:val="26"/>
          <w:szCs w:val="26"/>
          <w:bdr w:val="none" w:sz="0" w:space="0" w:color="auto" w:frame="1"/>
          <w:shd w:val="clear" w:color="auto" w:fill="272822"/>
        </w:rPr>
        <w:t>RTI</w:t>
      </w:r>
    </w:p>
    <w:p w14:paraId="5BAD0223" w14:textId="77777777" w:rsidR="00882A82" w:rsidRPr="00F70194" w:rsidRDefault="00882A82" w:rsidP="0036226E">
      <w:pPr>
        <w:pStyle w:val="HTMLPreformatted"/>
        <w:shd w:val="clear" w:color="auto" w:fill="272822"/>
        <w:spacing w:before="60" w:after="60"/>
        <w:ind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keyword"/>
          <w:rFonts w:ascii="DejaVu Sans Mono" w:hAnsi="DejaVu Sans Mono" w:cs="DejaVu Sans Mono"/>
          <w:color w:val="10C26F"/>
          <w:sz w:val="26"/>
          <w:szCs w:val="26"/>
          <w:bdr w:val="none" w:sz="0" w:space="0" w:color="auto" w:frame="1"/>
          <w:shd w:val="clear" w:color="auto" w:fill="272822"/>
        </w:rPr>
        <w:t>.endproc</w:t>
      </w:r>
    </w:p>
    <w:p w14:paraId="1737D448" w14:textId="04A5D724" w:rsidR="00882A82" w:rsidRPr="00206ACB" w:rsidRDefault="00882A82" w:rsidP="00C0791D">
      <w:r w:rsidRPr="00206ACB">
        <w:rPr>
          <w:rStyle w:val="HTMLCode"/>
          <w:rFonts w:ascii="QTKorrin" w:eastAsia="QTKorrin" w:hAnsi="QTKorrin" w:cstheme="minorHAnsi"/>
          <w:color w:val="88030F"/>
          <w:sz w:val="26"/>
          <w:szCs w:val="26"/>
        </w:rPr>
        <w:t>RTI</w:t>
      </w:r>
      <w:r w:rsidRPr="00206ACB">
        <w:t>,</w:t>
      </w:r>
      <w:r w:rsidR="00AC466E" w:rsidRPr="00206ACB">
        <w:t xml:space="preserve"> </w:t>
      </w:r>
      <w:r w:rsidRPr="00206ACB">
        <w:t>as</w:t>
      </w:r>
      <w:r w:rsidR="00AC466E" w:rsidRPr="00206ACB">
        <w:t xml:space="preserve"> </w:t>
      </w:r>
      <w:r w:rsidRPr="00206ACB">
        <w:t>discussed</w:t>
      </w:r>
      <w:r w:rsidR="00AC466E" w:rsidRPr="00206ACB">
        <w:t xml:space="preserve"> </w:t>
      </w:r>
      <w:r w:rsidRPr="00206ACB">
        <w:t>previously,</w:t>
      </w:r>
      <w:r w:rsidR="00AC466E" w:rsidRPr="00206ACB">
        <w:t xml:space="preserve"> </w:t>
      </w:r>
      <w:r w:rsidRPr="00206ACB">
        <w:t>is</w:t>
      </w:r>
      <w:r w:rsidR="00AC466E" w:rsidRPr="00206ACB">
        <w:t xml:space="preserve"> </w:t>
      </w:r>
      <w:r w:rsidRPr="00206ACB">
        <w:t>the</w:t>
      </w:r>
      <w:r w:rsidR="00AC466E" w:rsidRPr="00206ACB">
        <w:t xml:space="preserve"> </w:t>
      </w:r>
      <w:r w:rsidRPr="00206ACB">
        <w:t>opcode</w:t>
      </w:r>
      <w:r w:rsidR="00AC466E" w:rsidRPr="00206ACB">
        <w:t xml:space="preserve"> </w:t>
      </w:r>
      <w:r w:rsidRPr="00206ACB">
        <w:t>for</w:t>
      </w:r>
      <w:r w:rsidR="00AC466E" w:rsidRPr="00206ACB">
        <w:t xml:space="preserve"> </w:t>
      </w:r>
      <w:r w:rsidRPr="00206ACB">
        <w:t>Return</w:t>
      </w:r>
      <w:r w:rsidR="00AC466E" w:rsidRPr="00206ACB">
        <w:t xml:space="preserve"> </w:t>
      </w:r>
      <w:r w:rsidRPr="00206ACB">
        <w:t>from</w:t>
      </w:r>
      <w:r w:rsidR="00AC466E" w:rsidRPr="00206ACB">
        <w:t xml:space="preserve"> </w:t>
      </w:r>
      <w:r w:rsidRPr="00206ACB">
        <w:t>Interrupt.</w:t>
      </w:r>
      <w:r w:rsidR="00AC466E" w:rsidRPr="00206ACB">
        <w:t xml:space="preserve"> </w:t>
      </w:r>
      <w:r w:rsidRPr="00206ACB">
        <w:t>Let's</w:t>
      </w:r>
      <w:r w:rsidR="00AC466E" w:rsidRPr="00206ACB">
        <w:t xml:space="preserve"> </w:t>
      </w:r>
      <w:r w:rsidRPr="00206ACB">
        <w:t>update</w:t>
      </w:r>
      <w:r w:rsidR="00AC466E" w:rsidRPr="00206ACB">
        <w:t xml:space="preserve"> </w:t>
      </w:r>
      <w:r w:rsidRPr="00206ACB">
        <w:t>the</w:t>
      </w:r>
      <w:r w:rsidR="00AC466E" w:rsidRPr="00206ACB">
        <w:t xml:space="preserve"> </w:t>
      </w:r>
      <w:r w:rsidRPr="00206ACB">
        <w:t>NMI</w:t>
      </w:r>
      <w:r w:rsidR="00AC466E" w:rsidRPr="00206ACB">
        <w:t xml:space="preserve"> </w:t>
      </w:r>
      <w:r w:rsidRPr="00206ACB">
        <w:t>handler</w:t>
      </w:r>
      <w:r w:rsidR="00AC466E" w:rsidRPr="00206ACB">
        <w:t xml:space="preserve"> </w:t>
      </w:r>
      <w:r w:rsidRPr="00206ACB">
        <w:t>to</w:t>
      </w:r>
      <w:r w:rsidR="00AC466E" w:rsidRPr="00206ACB">
        <w:t xml:space="preserve"> </w:t>
      </w:r>
      <w:r w:rsidRPr="00206ACB">
        <w:t>copy</w:t>
      </w:r>
      <w:r w:rsidR="00AC466E" w:rsidRPr="00206ACB">
        <w:t xml:space="preserve"> </w:t>
      </w:r>
      <w:r w:rsidRPr="00206ACB">
        <w:t>the</w:t>
      </w:r>
      <w:r w:rsidR="00AC466E" w:rsidRPr="00206ACB">
        <w:t xml:space="preserve"> </w:t>
      </w:r>
      <w:r w:rsidRPr="00206ACB">
        <w:t>memory</w:t>
      </w:r>
      <w:r w:rsidR="00AC466E" w:rsidRPr="00206ACB">
        <w:t xml:space="preserve"> </w:t>
      </w:r>
      <w:r w:rsidRPr="00206ACB">
        <w:t>from</w:t>
      </w:r>
      <w:r w:rsidR="00AC466E" w:rsidRPr="00206ACB">
        <w:t xml:space="preserve"> </w:t>
      </w:r>
      <w:r w:rsidRPr="00206ACB">
        <w:rPr>
          <w:rStyle w:val="HTMLCode"/>
          <w:rFonts w:ascii="QTKorrin" w:eastAsia="QTKorrin" w:hAnsi="QTKorrin" w:cstheme="minorHAnsi"/>
          <w:color w:val="88030F"/>
          <w:sz w:val="26"/>
          <w:szCs w:val="26"/>
        </w:rPr>
        <w:t>$0200</w:t>
      </w:r>
      <w:r w:rsidRPr="00206ACB">
        <w:t>-</w:t>
      </w:r>
      <w:r w:rsidRPr="00206ACB">
        <w:rPr>
          <w:rStyle w:val="HTMLCode"/>
          <w:rFonts w:ascii="QTKorrin" w:eastAsia="QTKorrin" w:hAnsi="QTKorrin" w:cstheme="minorHAnsi"/>
          <w:color w:val="88030F"/>
          <w:sz w:val="26"/>
          <w:szCs w:val="26"/>
        </w:rPr>
        <w:t>$02ff</w:t>
      </w:r>
      <w:r w:rsidR="00AC466E" w:rsidRPr="00206ACB">
        <w:t xml:space="preserve"> </w:t>
      </w:r>
      <w:r w:rsidRPr="00206ACB">
        <w:t>into</w:t>
      </w:r>
      <w:r w:rsidR="00AC466E" w:rsidRPr="00206ACB">
        <w:t xml:space="preserve"> </w:t>
      </w:r>
      <w:r w:rsidRPr="00206ACB">
        <w:t>OAM</w:t>
      </w:r>
      <w:r w:rsidR="00AC466E" w:rsidRPr="00206ACB">
        <w:t xml:space="preserve"> </w:t>
      </w:r>
      <w:r w:rsidRPr="00206ACB">
        <w:t>each</w:t>
      </w:r>
      <w:r w:rsidR="00AC466E" w:rsidRPr="00206ACB">
        <w:t xml:space="preserve"> </w:t>
      </w:r>
      <w:r w:rsidRPr="00206ACB">
        <w:t>time</w:t>
      </w:r>
      <w:r w:rsidR="00AC466E" w:rsidRPr="00206ACB">
        <w:t xml:space="preserve"> </w:t>
      </w:r>
      <w:r w:rsidRPr="00206ACB">
        <w:t>it</w:t>
      </w:r>
      <w:r w:rsidR="00AC466E" w:rsidRPr="00206ACB">
        <w:t xml:space="preserve"> </w:t>
      </w:r>
      <w:r w:rsidRPr="00206ACB">
        <w:t>runs:</w:t>
      </w:r>
    </w:p>
    <w:p w14:paraId="53D78048" w14:textId="21FBA051" w:rsidR="00882A82" w:rsidRPr="00F70194" w:rsidRDefault="00882A82" w:rsidP="0036226E">
      <w:pPr>
        <w:pStyle w:val="HTMLPreformatted"/>
        <w:shd w:val="clear" w:color="auto" w:fill="272822"/>
        <w:spacing w:before="60" w:after="60"/>
        <w:ind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keyword"/>
          <w:rFonts w:ascii="DejaVu Sans Mono" w:hAnsi="DejaVu Sans Mono" w:cs="DejaVu Sans Mono"/>
          <w:color w:val="10C26F"/>
          <w:sz w:val="26"/>
          <w:szCs w:val="26"/>
          <w:bdr w:val="none" w:sz="0" w:space="0" w:color="auto" w:frame="1"/>
          <w:shd w:val="clear" w:color="auto" w:fill="272822"/>
        </w:rPr>
        <w:t>.proc</w:t>
      </w:r>
      <w:r w:rsidR="00AC466E"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entity"/>
          <w:rFonts w:ascii="DejaVu Sans Mono" w:hAnsi="DejaVu Sans Mono" w:cs="DejaVu Sans Mono"/>
          <w:color w:val="10C26F"/>
          <w:sz w:val="26"/>
          <w:szCs w:val="26"/>
          <w:bdr w:val="none" w:sz="0" w:space="0" w:color="auto" w:frame="1"/>
          <w:shd w:val="clear" w:color="auto" w:fill="272822"/>
        </w:rPr>
        <w:t>nmi_handler</w:t>
      </w:r>
    </w:p>
    <w:p w14:paraId="0D6137DB" w14:textId="0E60E5D8" w:rsidR="00882A82" w:rsidRPr="00F70194" w:rsidRDefault="00AC466E" w:rsidP="0036226E">
      <w:pPr>
        <w:pStyle w:val="HTMLPreformatted"/>
        <w:shd w:val="clear" w:color="auto" w:fill="272822"/>
        <w:spacing w:before="60" w:after="60"/>
        <w:ind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00882A82" w:rsidRPr="00F70194">
        <w:rPr>
          <w:rStyle w:val="z-keyword"/>
          <w:rFonts w:ascii="DejaVu Sans Mono" w:hAnsi="DejaVu Sans Mono" w:cs="DejaVu Sans Mono"/>
          <w:color w:val="E3371E"/>
          <w:sz w:val="26"/>
          <w:szCs w:val="26"/>
          <w:bdr w:val="none" w:sz="0" w:space="0" w:color="auto" w:frame="1"/>
          <w:shd w:val="clear" w:color="auto" w:fill="272822"/>
        </w:rPr>
        <w:t>LDA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00882A82" w:rsidRPr="00F70194">
        <w:rPr>
          <w:rStyle w:val="z-source"/>
          <w:rFonts w:ascii="DejaVu Sans Mono" w:eastAsiaTheme="majorEastAsia" w:hAnsi="DejaVu Sans Mono" w:cs="DejaVu Sans Mono"/>
          <w:color w:val="FF7A48"/>
          <w:sz w:val="26"/>
          <w:szCs w:val="26"/>
          <w:bdr w:val="none" w:sz="0" w:space="0" w:color="auto" w:frame="1"/>
          <w:shd w:val="clear" w:color="auto" w:fill="272822"/>
        </w:rPr>
        <w:t>#</w:t>
      </w:r>
      <w:r w:rsidR="00882A82" w:rsidRPr="00F70194">
        <w:rPr>
          <w:rStyle w:val="z-constant"/>
          <w:rFonts w:ascii="DejaVu Sans Mono" w:hAnsi="DejaVu Sans Mono" w:cs="DejaVu Sans Mono"/>
          <w:color w:val="07E2FA"/>
          <w:sz w:val="26"/>
          <w:szCs w:val="26"/>
          <w:bdr w:val="none" w:sz="0" w:space="0" w:color="auto" w:frame="1"/>
          <w:shd w:val="clear" w:color="auto" w:fill="272822"/>
        </w:rPr>
        <w:t>$00</w:t>
      </w:r>
    </w:p>
    <w:p w14:paraId="65A87D09" w14:textId="5CE94641" w:rsidR="00882A82" w:rsidRPr="00F70194" w:rsidRDefault="00AC466E" w:rsidP="0036226E">
      <w:pPr>
        <w:pStyle w:val="HTMLPreformatted"/>
        <w:shd w:val="clear" w:color="auto" w:fill="272822"/>
        <w:spacing w:before="60" w:after="60"/>
        <w:ind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00882A82" w:rsidRPr="00F70194">
        <w:rPr>
          <w:rStyle w:val="z-keyword"/>
          <w:rFonts w:ascii="DejaVu Sans Mono" w:hAnsi="DejaVu Sans Mono" w:cs="DejaVu Sans Mono"/>
          <w:color w:val="E3371E"/>
          <w:sz w:val="26"/>
          <w:szCs w:val="26"/>
          <w:bdr w:val="none" w:sz="0" w:space="0" w:color="auto" w:frame="1"/>
          <w:shd w:val="clear" w:color="auto" w:fill="272822"/>
        </w:rPr>
        <w:t>STA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00882A82" w:rsidRPr="00F70194">
        <w:rPr>
          <w:rStyle w:val="z-source"/>
          <w:rFonts w:ascii="DejaVu Sans Mono" w:eastAsiaTheme="majorEastAsia" w:hAnsi="DejaVu Sans Mono" w:cs="DejaVu Sans Mono"/>
          <w:color w:val="10C26F"/>
          <w:sz w:val="26"/>
          <w:szCs w:val="26"/>
          <w:bdr w:val="none" w:sz="0" w:space="0" w:color="auto" w:frame="1"/>
          <w:shd w:val="clear" w:color="auto" w:fill="272822"/>
        </w:rPr>
        <w:t>OAMADDR</w:t>
      </w:r>
    </w:p>
    <w:p w14:paraId="0BD1B01E" w14:textId="2E813DC3" w:rsidR="00882A82" w:rsidRPr="00F70194" w:rsidRDefault="00AC466E" w:rsidP="0036226E">
      <w:pPr>
        <w:pStyle w:val="HTMLPreformatted"/>
        <w:shd w:val="clear" w:color="auto" w:fill="272822"/>
        <w:spacing w:before="60" w:after="60"/>
        <w:ind w:firstLine="360"/>
        <w:rPr>
          <w:rStyle w:val="z-source"/>
          <w:rFonts w:ascii="DejaVu Sans Mono" w:eastAsiaTheme="majorEastAsia" w:hAnsi="DejaVu Sans Mono" w:cs="DejaVu Sans Mono"/>
          <w:color w:val="07E2FA"/>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00882A82" w:rsidRPr="00F70194">
        <w:rPr>
          <w:rStyle w:val="z-keyword"/>
          <w:rFonts w:ascii="DejaVu Sans Mono" w:hAnsi="DejaVu Sans Mono" w:cs="DejaVu Sans Mono"/>
          <w:color w:val="E3371E"/>
          <w:sz w:val="26"/>
          <w:szCs w:val="26"/>
          <w:bdr w:val="none" w:sz="0" w:space="0" w:color="auto" w:frame="1"/>
          <w:shd w:val="clear" w:color="auto" w:fill="272822"/>
        </w:rPr>
        <w:t>LDA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00882A82" w:rsidRPr="00F70194">
        <w:rPr>
          <w:rStyle w:val="z-source"/>
          <w:rFonts w:ascii="DejaVu Sans Mono" w:eastAsiaTheme="majorEastAsia" w:hAnsi="DejaVu Sans Mono" w:cs="DejaVu Sans Mono"/>
          <w:color w:val="FF7A48"/>
          <w:sz w:val="26"/>
          <w:szCs w:val="26"/>
          <w:bdr w:val="none" w:sz="0" w:space="0" w:color="auto" w:frame="1"/>
          <w:shd w:val="clear" w:color="auto" w:fill="272822"/>
        </w:rPr>
        <w:t>#</w:t>
      </w:r>
      <w:r w:rsidR="00882A82" w:rsidRPr="00F70194">
        <w:rPr>
          <w:rStyle w:val="z-constant"/>
          <w:rFonts w:ascii="DejaVu Sans Mono" w:hAnsi="DejaVu Sans Mono" w:cs="DejaVu Sans Mono"/>
          <w:color w:val="07E2FA"/>
          <w:sz w:val="26"/>
          <w:szCs w:val="26"/>
          <w:bdr w:val="none" w:sz="0" w:space="0" w:color="auto" w:frame="1"/>
          <w:shd w:val="clear" w:color="auto" w:fill="272822"/>
        </w:rPr>
        <w:t>$02</w:t>
      </w:r>
    </w:p>
    <w:p w14:paraId="065E2D51" w14:textId="191CC3B2" w:rsidR="00882A82" w:rsidRPr="00F70194" w:rsidRDefault="00AC466E" w:rsidP="0036226E">
      <w:pPr>
        <w:pStyle w:val="HTMLPreformatted"/>
        <w:shd w:val="clear" w:color="auto" w:fill="272822"/>
        <w:spacing w:before="60" w:after="60"/>
        <w:ind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00882A82" w:rsidRPr="00F70194">
        <w:rPr>
          <w:rStyle w:val="z-keyword"/>
          <w:rFonts w:ascii="DejaVu Sans Mono" w:hAnsi="DejaVu Sans Mono" w:cs="DejaVu Sans Mono"/>
          <w:color w:val="E3371E"/>
          <w:sz w:val="26"/>
          <w:szCs w:val="26"/>
          <w:bdr w:val="none" w:sz="0" w:space="0" w:color="auto" w:frame="1"/>
          <w:shd w:val="clear" w:color="auto" w:fill="272822"/>
        </w:rPr>
        <w:t>STA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00882A82" w:rsidRPr="00F70194">
        <w:rPr>
          <w:rStyle w:val="z-source"/>
          <w:rFonts w:ascii="DejaVu Sans Mono" w:eastAsiaTheme="majorEastAsia" w:hAnsi="DejaVu Sans Mono" w:cs="DejaVu Sans Mono"/>
          <w:color w:val="10C26F"/>
          <w:sz w:val="26"/>
          <w:szCs w:val="26"/>
          <w:bdr w:val="none" w:sz="0" w:space="0" w:color="auto" w:frame="1"/>
          <w:shd w:val="clear" w:color="auto" w:fill="272822"/>
        </w:rPr>
        <w:t>OAMDMA</w:t>
      </w:r>
    </w:p>
    <w:p w14:paraId="65FD3BAA" w14:textId="59C5FB49" w:rsidR="00882A82" w:rsidRPr="00F70194" w:rsidRDefault="00AC466E" w:rsidP="0036226E">
      <w:pPr>
        <w:pStyle w:val="HTMLPreformatted"/>
        <w:shd w:val="clear" w:color="auto" w:fill="272822"/>
        <w:spacing w:before="60" w:after="60"/>
        <w:ind w:firstLine="360"/>
        <w:rPr>
          <w:rStyle w:val="z-source"/>
          <w:rFonts w:ascii="DejaVu Sans Mono" w:eastAsiaTheme="majorEastAsia" w:hAnsi="DejaVu Sans Mono" w:cs="DejaVu Sans Mono"/>
          <w:color w:val="E3371E"/>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00882A82" w:rsidRPr="00F70194">
        <w:rPr>
          <w:rStyle w:val="z-keyword"/>
          <w:rFonts w:ascii="DejaVu Sans Mono" w:hAnsi="DejaVu Sans Mono" w:cs="DejaVu Sans Mono"/>
          <w:color w:val="E3371E"/>
          <w:sz w:val="26"/>
          <w:szCs w:val="26"/>
          <w:bdr w:val="none" w:sz="0" w:space="0" w:color="auto" w:frame="1"/>
          <w:shd w:val="clear" w:color="auto" w:fill="272822"/>
        </w:rPr>
        <w:t>RTI</w:t>
      </w:r>
    </w:p>
    <w:p w14:paraId="3EE6CE49" w14:textId="77777777" w:rsidR="00882A82" w:rsidRPr="00F70194" w:rsidRDefault="00882A82" w:rsidP="0036226E">
      <w:pPr>
        <w:pStyle w:val="HTMLPreformatted"/>
        <w:shd w:val="clear" w:color="auto" w:fill="272822"/>
        <w:spacing w:before="60" w:after="60"/>
        <w:ind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keyword"/>
          <w:rFonts w:ascii="DejaVu Sans Mono" w:hAnsi="DejaVu Sans Mono" w:cs="DejaVu Sans Mono"/>
          <w:color w:val="10C26F"/>
          <w:sz w:val="26"/>
          <w:szCs w:val="26"/>
          <w:bdr w:val="none" w:sz="0" w:space="0" w:color="auto" w:frame="1"/>
          <w:shd w:val="clear" w:color="auto" w:fill="272822"/>
        </w:rPr>
        <w:t>.endproc</w:t>
      </w:r>
    </w:p>
    <w:p w14:paraId="144D894E" w14:textId="77777777" w:rsidR="00B01BDA" w:rsidRDefault="00B01BDA">
      <w:pPr>
        <w:widowControl/>
        <w:kinsoku/>
        <w:overflowPunct/>
        <w:autoSpaceDE/>
        <w:autoSpaceDN/>
        <w:spacing w:before="0" w:after="160" w:line="259" w:lineRule="auto"/>
        <w:ind w:firstLine="0"/>
        <w:jc w:val="left"/>
      </w:pPr>
      <w:r>
        <w:br w:type="page"/>
      </w:r>
    </w:p>
    <w:p w14:paraId="3784A514" w14:textId="78A60653" w:rsidR="00882A82" w:rsidRPr="00206ACB" w:rsidRDefault="00882A82" w:rsidP="00C0791D">
      <w:r w:rsidRPr="00206ACB">
        <w:lastRenderedPageBreak/>
        <w:t>A</w:t>
      </w:r>
      <w:r w:rsidR="00AC466E" w:rsidRPr="00206ACB">
        <w:t xml:space="preserve"> </w:t>
      </w:r>
      <w:r w:rsidRPr="00206ACB">
        <w:t>quick</w:t>
      </w:r>
      <w:r w:rsidR="00AC466E" w:rsidRPr="00206ACB">
        <w:t xml:space="preserve"> </w:t>
      </w:r>
      <w:r w:rsidRPr="00206ACB">
        <w:t>review</w:t>
      </w:r>
      <w:r w:rsidR="00AC466E" w:rsidRPr="00206ACB">
        <w:t xml:space="preserve"> </w:t>
      </w:r>
      <w:r w:rsidRPr="00206ACB">
        <w:t>of</w:t>
      </w:r>
      <w:r w:rsidR="00AC466E" w:rsidRPr="00206ACB">
        <w:t xml:space="preserve"> </w:t>
      </w:r>
      <w:r w:rsidRPr="00206ACB">
        <w:t>the</w:t>
      </w:r>
      <w:r w:rsidR="00AC466E" w:rsidRPr="00206ACB">
        <w:t xml:space="preserve"> </w:t>
      </w:r>
      <w:r w:rsidRPr="00206ACB">
        <w:t>assembly</w:t>
      </w:r>
      <w:r w:rsidR="00AC466E" w:rsidRPr="00206ACB">
        <w:t xml:space="preserve"> </w:t>
      </w:r>
      <w:r w:rsidRPr="00206ACB">
        <w:t>we</w:t>
      </w:r>
      <w:r w:rsidR="00AC466E" w:rsidRPr="00206ACB">
        <w:t xml:space="preserve"> </w:t>
      </w:r>
      <w:r w:rsidRPr="00206ACB">
        <w:t>learned</w:t>
      </w:r>
      <w:r w:rsidR="00AC466E" w:rsidRPr="00206ACB">
        <w:t xml:space="preserve"> </w:t>
      </w:r>
      <w:r w:rsidRPr="00206ACB">
        <w:t>back</w:t>
      </w:r>
      <w:r w:rsidR="00AC466E" w:rsidRPr="00206ACB">
        <w:t xml:space="preserve"> </w:t>
      </w:r>
      <w:r w:rsidRPr="00206ACB">
        <w:t>in</w:t>
      </w:r>
      <w:r w:rsidR="00AC466E" w:rsidRPr="00206ACB">
        <w:t xml:space="preserve"> </w:t>
      </w:r>
      <w:hyperlink r:id="rId97" w:history="1">
        <w:r w:rsidRPr="00206ACB">
          <w:rPr>
            <w:rStyle w:val="Hyperlink"/>
            <w:rFonts w:cstheme="minorHAnsi"/>
            <w:color w:val="82642B"/>
            <w:szCs w:val="26"/>
          </w:rPr>
          <w:t>Chapter</w:t>
        </w:r>
        <w:r w:rsidR="00AC466E" w:rsidRPr="00206ACB">
          <w:rPr>
            <w:rStyle w:val="Hyperlink"/>
            <w:rFonts w:cstheme="minorHAnsi"/>
            <w:color w:val="82642B"/>
            <w:szCs w:val="26"/>
          </w:rPr>
          <w:t xml:space="preserve"> </w:t>
        </w:r>
        <w:r w:rsidRPr="00206ACB">
          <w:rPr>
            <w:rStyle w:val="Hyperlink"/>
            <w:rFonts w:cstheme="minorHAnsi"/>
            <w:color w:val="82642B"/>
            <w:szCs w:val="26"/>
          </w:rPr>
          <w:t>5</w:t>
        </w:r>
      </w:hyperlink>
      <w:r w:rsidR="00AC466E" w:rsidRPr="00206ACB">
        <w:t xml:space="preserve"> </w:t>
      </w:r>
      <w:r w:rsidRPr="00206ACB">
        <w:t>is</w:t>
      </w:r>
      <w:r w:rsidR="00AC466E" w:rsidRPr="00206ACB">
        <w:t xml:space="preserve"> </w:t>
      </w:r>
      <w:r w:rsidRPr="00206ACB">
        <w:t>in</w:t>
      </w:r>
      <w:r w:rsidR="00AC466E" w:rsidRPr="00206ACB">
        <w:t xml:space="preserve"> </w:t>
      </w:r>
      <w:r w:rsidRPr="00206ACB">
        <w:t>order.</w:t>
      </w:r>
      <w:r w:rsidR="00AC466E" w:rsidRPr="00206ACB">
        <w:t xml:space="preserve"> </w:t>
      </w:r>
      <w:r w:rsidRPr="00206ACB">
        <w:t>On</w:t>
      </w:r>
      <w:r w:rsidR="00AC466E" w:rsidRPr="00206ACB">
        <w:t xml:space="preserve"> </w:t>
      </w:r>
      <w:r w:rsidRPr="00206ACB">
        <w:t>line</w:t>
      </w:r>
      <w:r w:rsidR="00AC466E" w:rsidRPr="00206ACB">
        <w:t xml:space="preserve"> </w:t>
      </w:r>
      <w:r w:rsidRPr="00206ACB">
        <w:t>2,</w:t>
      </w:r>
      <w:r w:rsidR="00AC466E" w:rsidRPr="00206ACB">
        <w:t xml:space="preserve"> </w:t>
      </w:r>
      <w:r w:rsidRPr="00206ACB">
        <w:t>we</w:t>
      </w:r>
      <w:r w:rsidR="00AC466E" w:rsidRPr="00206ACB">
        <w:t xml:space="preserve"> </w:t>
      </w:r>
      <w:r w:rsidRPr="00206ACB">
        <w:t>load</w:t>
      </w:r>
      <w:r w:rsidR="00AC466E" w:rsidRPr="00206ACB">
        <w:t xml:space="preserve"> </w:t>
      </w:r>
      <w:r w:rsidRPr="00206ACB">
        <w:t>the</w:t>
      </w:r>
      <w:r w:rsidR="00AC466E" w:rsidRPr="00206ACB">
        <w:t xml:space="preserve"> </w:t>
      </w:r>
      <w:r w:rsidRPr="00206ACB">
        <w:rPr>
          <w:rStyle w:val="Emphasis"/>
          <w:rFonts w:eastAsiaTheme="majorEastAsia" w:cstheme="minorHAnsi"/>
          <w:color w:val="111111"/>
          <w:szCs w:val="26"/>
        </w:rPr>
        <w:t>literal</w:t>
      </w:r>
      <w:r w:rsidR="00AC466E" w:rsidRPr="00206ACB">
        <w:t xml:space="preserve"> </w:t>
      </w:r>
      <w:r w:rsidRPr="00206ACB">
        <w:t>value</w:t>
      </w:r>
      <w:r w:rsidR="00AC466E" w:rsidRPr="00206ACB">
        <w:t xml:space="preserve"> </w:t>
      </w:r>
      <w:r w:rsidRPr="00206ACB">
        <w:t>zero</w:t>
      </w:r>
      <w:r w:rsidR="00AC466E" w:rsidRPr="00206ACB">
        <w:t xml:space="preserve"> </w:t>
      </w:r>
      <w:r w:rsidRPr="00206ACB">
        <w:t>into</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case</w:t>
      </w:r>
      <w:r w:rsidR="00AC466E" w:rsidRPr="00206ACB">
        <w:rPr>
          <w:rStyle w:val="marginnote"/>
          <w:rFonts w:cstheme="minorHAnsi"/>
          <w:color w:val="111111"/>
          <w:szCs w:val="26"/>
        </w:rPr>
        <w:t xml:space="preserve"> </w:t>
      </w:r>
      <w:r w:rsidRPr="00206ACB">
        <w:rPr>
          <w:rStyle w:val="marginnote"/>
          <w:rFonts w:cstheme="minorHAnsi"/>
          <w:color w:val="111111"/>
          <w:szCs w:val="26"/>
        </w:rPr>
        <w:t>you've</w:t>
      </w:r>
      <w:r w:rsidR="00AC466E" w:rsidRPr="00206ACB">
        <w:rPr>
          <w:rStyle w:val="marginnote"/>
          <w:rFonts w:cstheme="minorHAnsi"/>
          <w:color w:val="111111"/>
          <w:szCs w:val="26"/>
        </w:rPr>
        <w:t xml:space="preserve"> </w:t>
      </w:r>
      <w:r w:rsidRPr="00206ACB">
        <w:rPr>
          <w:rStyle w:val="marginnote"/>
          <w:rFonts w:cstheme="minorHAnsi"/>
          <w:color w:val="111111"/>
          <w:szCs w:val="26"/>
        </w:rPr>
        <w:t>forgotten:</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number</w:t>
      </w:r>
      <w:r w:rsidR="00AC466E" w:rsidRPr="00206ACB">
        <w:rPr>
          <w:rStyle w:val="marginnote"/>
          <w:rFonts w:cstheme="minorHAnsi"/>
          <w:color w:val="111111"/>
          <w:szCs w:val="26"/>
        </w:rPr>
        <w:t xml:space="preserve"> </w:t>
      </w:r>
      <w:r w:rsidRPr="00206ACB">
        <w:rPr>
          <w:rStyle w:val="marginnote"/>
          <w:rFonts w:cstheme="minorHAnsi"/>
          <w:color w:val="111111"/>
          <w:szCs w:val="26"/>
        </w:rPr>
        <w:t>given</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an</w:t>
      </w:r>
      <w:r w:rsidR="00AC466E" w:rsidRPr="00206ACB">
        <w:rPr>
          <w:rStyle w:val="marginnote"/>
          <w:rFonts w:cstheme="minorHAnsi"/>
          <w:color w:val="111111"/>
          <w:szCs w:val="26"/>
        </w:rPr>
        <w:t xml:space="preserve"> </w:t>
      </w:r>
      <w:r w:rsidRPr="00206ACB">
        <w:rPr>
          <w:rStyle w:val="marginnote"/>
          <w:rFonts w:cstheme="minorHAnsi"/>
          <w:color w:val="111111"/>
          <w:szCs w:val="26"/>
        </w:rPr>
        <w:t>instruction</w:t>
      </w:r>
      <w:r w:rsidR="00AC466E" w:rsidRPr="00206ACB">
        <w:rPr>
          <w:rStyle w:val="marginnote"/>
          <w:rFonts w:cstheme="minorHAnsi"/>
          <w:color w:val="111111"/>
          <w:szCs w:val="26"/>
        </w:rPr>
        <w:t xml:space="preserve"> </w:t>
      </w:r>
      <w:r w:rsidRPr="00206ACB">
        <w:rPr>
          <w:rStyle w:val="marginnote"/>
          <w:rFonts w:cstheme="minorHAnsi"/>
          <w:color w:val="111111"/>
          <w:szCs w:val="26"/>
        </w:rPr>
        <w:t>like</w:t>
      </w:r>
      <w:r w:rsidR="00AC466E" w:rsidRPr="00206ACB">
        <w:rPr>
          <w:rStyle w:val="marginnote"/>
          <w:rFonts w:cstheme="minorHAnsi"/>
          <w:color w:val="111111"/>
          <w:szCs w:val="26"/>
        </w:rPr>
        <w:t xml:space="preserve"> </w:t>
      </w:r>
      <w:r w:rsidRPr="009A2EDA">
        <w:rPr>
          <w:rStyle w:val="QuoteChar"/>
        </w:rPr>
        <w:t>LDA</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by</w:t>
      </w:r>
      <w:r w:rsidR="00AC466E" w:rsidRPr="00206ACB">
        <w:rPr>
          <w:rStyle w:val="marginnote"/>
          <w:rFonts w:cstheme="minorHAnsi"/>
          <w:color w:val="111111"/>
          <w:szCs w:val="26"/>
        </w:rPr>
        <w:t xml:space="preserve"> </w:t>
      </w:r>
      <w:r w:rsidRPr="00206ACB">
        <w:rPr>
          <w:rStyle w:val="marginnote"/>
          <w:rFonts w:cstheme="minorHAnsi"/>
          <w:color w:val="111111"/>
          <w:szCs w:val="26"/>
        </w:rPr>
        <w:t>default,</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memory</w:t>
      </w:r>
      <w:r w:rsidR="00AC466E" w:rsidRPr="00206ACB">
        <w:rPr>
          <w:rStyle w:val="marginnote"/>
          <w:rFonts w:cstheme="minorHAnsi"/>
          <w:color w:val="111111"/>
          <w:szCs w:val="26"/>
        </w:rPr>
        <w:t xml:space="preserve"> </w:t>
      </w:r>
      <w:r w:rsidRPr="00206ACB">
        <w:rPr>
          <w:rStyle w:val="marginnote"/>
          <w:rFonts w:cstheme="minorHAnsi"/>
          <w:color w:val="111111"/>
          <w:szCs w:val="26"/>
        </w:rPr>
        <w:t>address.</w:t>
      </w:r>
      <w:r w:rsidR="00AC466E" w:rsidRPr="00206ACB">
        <w:rPr>
          <w:rStyle w:val="marginnote"/>
          <w:rFonts w:cstheme="minorHAnsi"/>
          <w:color w:val="111111"/>
          <w:szCs w:val="26"/>
        </w:rPr>
        <w:t xml:space="preserve"> </w:t>
      </w:r>
      <w:r w:rsidRPr="00CB546F">
        <w:rPr>
          <w:rStyle w:val="QuoteChar"/>
        </w:rPr>
        <w:t>LDA</w:t>
      </w:r>
      <w:r w:rsidR="00AC466E" w:rsidRPr="00CB546F">
        <w:rPr>
          <w:rStyle w:val="QuoteChar"/>
        </w:rPr>
        <w:t xml:space="preserve"> </w:t>
      </w:r>
      <w:r w:rsidRPr="00CB546F">
        <w:rPr>
          <w:rStyle w:val="QuoteChar"/>
        </w:rPr>
        <w:t>$00</w:t>
      </w:r>
      <w:r w:rsidR="00AC466E" w:rsidRPr="00206ACB">
        <w:rPr>
          <w:rStyle w:val="marginnote"/>
          <w:rFonts w:cstheme="minorHAnsi"/>
          <w:color w:val="111111"/>
          <w:szCs w:val="26"/>
        </w:rPr>
        <w:t xml:space="preserve"> </w:t>
      </w:r>
      <w:r w:rsidRPr="00206ACB">
        <w:rPr>
          <w:rStyle w:val="marginnote"/>
          <w:rFonts w:cstheme="minorHAnsi"/>
          <w:color w:val="111111"/>
          <w:szCs w:val="26"/>
        </w:rPr>
        <w:t>means</w:t>
      </w:r>
      <w:r w:rsidR="00AC466E" w:rsidRPr="00206ACB">
        <w:rPr>
          <w:rStyle w:val="marginnote"/>
          <w:rFonts w:cstheme="minorHAnsi"/>
          <w:color w:val="111111"/>
          <w:szCs w:val="26"/>
        </w:rPr>
        <w:t xml:space="preserve"> </w:t>
      </w:r>
      <w:r w:rsidRPr="00206ACB">
        <w:rPr>
          <w:rStyle w:val="marginnote"/>
          <w:rFonts w:cstheme="minorHAnsi"/>
          <w:color w:val="111111"/>
          <w:szCs w:val="26"/>
        </w:rPr>
        <w:t>"load</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accumulator</w:t>
      </w:r>
      <w:r w:rsidR="00AC466E" w:rsidRPr="00206ACB">
        <w:rPr>
          <w:rStyle w:val="marginnote"/>
          <w:rFonts w:cstheme="minorHAnsi"/>
          <w:color w:val="111111"/>
          <w:szCs w:val="26"/>
        </w:rPr>
        <w:t xml:space="preserve"> </w:t>
      </w:r>
      <w:r w:rsidRPr="00206ACB">
        <w:rPr>
          <w:rStyle w:val="marginnote"/>
          <w:rFonts w:cstheme="minorHAnsi"/>
          <w:color w:val="111111"/>
          <w:szCs w:val="26"/>
        </w:rPr>
        <w:t>with</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value</w:t>
      </w:r>
      <w:r w:rsidR="00AC466E" w:rsidRPr="00206ACB">
        <w:rPr>
          <w:rStyle w:val="marginnote"/>
          <w:rFonts w:cstheme="minorHAnsi"/>
          <w:color w:val="111111"/>
          <w:szCs w:val="26"/>
        </w:rPr>
        <w:t xml:space="preserve"> </w:t>
      </w:r>
      <w:r w:rsidRPr="00206ACB">
        <w:rPr>
          <w:rStyle w:val="marginnote"/>
          <w:rFonts w:cstheme="minorHAnsi"/>
          <w:color w:val="111111"/>
          <w:szCs w:val="26"/>
        </w:rPr>
        <w:t>stored</w:t>
      </w:r>
      <w:r w:rsidR="00AC466E" w:rsidRPr="00206ACB">
        <w:rPr>
          <w:rStyle w:val="marginnote"/>
          <w:rFonts w:cstheme="minorHAnsi"/>
          <w:color w:val="111111"/>
          <w:szCs w:val="26"/>
        </w:rPr>
        <w:t xml:space="preserve"> </w:t>
      </w:r>
      <w:r w:rsidRPr="00206ACB">
        <w:rPr>
          <w:rStyle w:val="marginnote"/>
          <w:rFonts w:cstheme="minorHAnsi"/>
          <w:color w:val="111111"/>
          <w:szCs w:val="26"/>
        </w:rPr>
        <w:t>at</w:t>
      </w:r>
      <w:r w:rsidR="00AC466E" w:rsidRPr="00206ACB">
        <w:rPr>
          <w:rStyle w:val="marginnote"/>
          <w:rFonts w:cstheme="minorHAnsi"/>
          <w:color w:val="111111"/>
          <w:szCs w:val="26"/>
        </w:rPr>
        <w:t xml:space="preserve"> </w:t>
      </w:r>
      <w:r w:rsidRPr="00206ACB">
        <w:rPr>
          <w:rStyle w:val="marginnote"/>
          <w:rFonts w:cstheme="minorHAnsi"/>
          <w:color w:val="111111"/>
          <w:szCs w:val="26"/>
        </w:rPr>
        <w:t>memory</w:t>
      </w:r>
      <w:r w:rsidR="00AC466E" w:rsidRPr="00206ACB">
        <w:rPr>
          <w:rStyle w:val="marginnote"/>
          <w:rFonts w:cstheme="minorHAnsi"/>
          <w:color w:val="111111"/>
          <w:szCs w:val="26"/>
        </w:rPr>
        <w:t xml:space="preserve"> </w:t>
      </w:r>
      <w:r w:rsidRPr="00206ACB">
        <w:rPr>
          <w:rStyle w:val="marginnote"/>
          <w:rFonts w:cstheme="minorHAnsi"/>
          <w:color w:val="111111"/>
          <w:szCs w:val="26"/>
        </w:rPr>
        <w:t>address</w:t>
      </w:r>
      <w:r w:rsidR="00AC466E" w:rsidRPr="00206ACB">
        <w:rPr>
          <w:rStyle w:val="marginnote"/>
          <w:rFonts w:cstheme="minorHAnsi"/>
          <w:color w:val="111111"/>
          <w:szCs w:val="26"/>
        </w:rPr>
        <w:t xml:space="preserve"> </w:t>
      </w:r>
      <w:r w:rsidRPr="00206ACB">
        <w:rPr>
          <w:rStyle w:val="marginnote"/>
          <w:rFonts w:cstheme="minorHAnsi"/>
          <w:color w:val="111111"/>
          <w:szCs w:val="26"/>
        </w:rPr>
        <w:t>zero".</w:t>
      </w:r>
      <w:r w:rsidR="00AC466E" w:rsidRPr="00206ACB">
        <w:rPr>
          <w:rStyle w:val="marginnote"/>
          <w:rFonts w:cstheme="minorHAnsi"/>
          <w:color w:val="111111"/>
          <w:szCs w:val="26"/>
        </w:rPr>
        <w:t xml:space="preserve"> </w:t>
      </w:r>
      <w:r w:rsidRPr="00206ACB">
        <w:rPr>
          <w:rStyle w:val="marginnote"/>
          <w:rFonts w:cstheme="minorHAnsi"/>
          <w:color w:val="111111"/>
          <w:szCs w:val="26"/>
        </w:rPr>
        <w:t>Adding</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rPr>
          <w:rStyle w:val="marginnote"/>
          <w:rFonts w:cstheme="minorHAnsi"/>
          <w:color w:val="111111"/>
          <w:szCs w:val="26"/>
        </w:rPr>
        <w:t>tells</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assembler</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this</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literal</w:t>
      </w:r>
      <w:r w:rsidR="00AC466E" w:rsidRPr="00206ACB">
        <w:rPr>
          <w:rStyle w:val="marginnote"/>
          <w:rFonts w:cstheme="minorHAnsi"/>
          <w:color w:val="111111"/>
          <w:szCs w:val="26"/>
        </w:rPr>
        <w:t xml:space="preserve"> </w:t>
      </w:r>
      <w:r w:rsidRPr="00206ACB">
        <w:rPr>
          <w:rStyle w:val="marginnote"/>
          <w:rFonts w:cstheme="minorHAnsi"/>
          <w:color w:val="111111"/>
          <w:szCs w:val="26"/>
        </w:rPr>
        <w:t>value,</w:t>
      </w:r>
      <w:r w:rsidR="00AC466E" w:rsidRPr="00206ACB">
        <w:rPr>
          <w:rStyle w:val="marginnote"/>
          <w:rFonts w:cstheme="minorHAnsi"/>
          <w:color w:val="111111"/>
          <w:szCs w:val="26"/>
        </w:rPr>
        <w:t xml:space="preserve"> </w:t>
      </w:r>
      <w:r w:rsidRPr="00206ACB">
        <w:rPr>
          <w:rStyle w:val="marginnote"/>
          <w:rFonts w:cstheme="minorHAnsi"/>
          <w:color w:val="111111"/>
          <w:szCs w:val="26"/>
        </w:rPr>
        <w:t>not</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memory</w:t>
      </w:r>
      <w:r w:rsidR="00AC466E" w:rsidRPr="00206ACB">
        <w:rPr>
          <w:rStyle w:val="marginnote"/>
          <w:rFonts w:cstheme="minorHAnsi"/>
          <w:color w:val="111111"/>
          <w:szCs w:val="26"/>
        </w:rPr>
        <w:t xml:space="preserve"> </w:t>
      </w:r>
      <w:r w:rsidRPr="00206ACB">
        <w:rPr>
          <w:rStyle w:val="marginnote"/>
          <w:rFonts w:cstheme="minorHAnsi"/>
          <w:color w:val="111111"/>
          <w:szCs w:val="26"/>
        </w:rPr>
        <w:t>address.</w:t>
      </w:r>
      <w:r w:rsidRPr="00206ACB">
        <w:t>On</w:t>
      </w:r>
      <w:r w:rsidR="00AC466E" w:rsidRPr="00206ACB">
        <w:t xml:space="preserve"> </w:t>
      </w:r>
      <w:r w:rsidRPr="00206ACB">
        <w:t>line</w:t>
      </w:r>
      <w:r w:rsidR="00AC466E" w:rsidRPr="00206ACB">
        <w:t xml:space="preserve"> </w:t>
      </w:r>
      <w:r w:rsidRPr="00206ACB">
        <w:t>3,</w:t>
      </w:r>
      <w:r w:rsidR="00AC466E" w:rsidRPr="00206ACB">
        <w:t xml:space="preserve"> </w:t>
      </w:r>
      <w:r w:rsidRPr="00206ACB">
        <w:t>we</w:t>
      </w:r>
      <w:r w:rsidR="00AC466E" w:rsidRPr="00206ACB">
        <w:t xml:space="preserve"> </w:t>
      </w:r>
      <w:r w:rsidRPr="00206ACB">
        <w:t>store</w:t>
      </w:r>
      <w:r w:rsidR="00AC466E" w:rsidRPr="00206ACB">
        <w:t xml:space="preserve"> </w:t>
      </w:r>
      <w:r w:rsidRPr="00206ACB">
        <w:t>(write)</w:t>
      </w:r>
      <w:r w:rsidR="00AC466E" w:rsidRPr="00206ACB">
        <w:t xml:space="preserve"> </w:t>
      </w:r>
      <w:r w:rsidRPr="00206ACB">
        <w:t>this</w:t>
      </w:r>
      <w:r w:rsidR="00AC466E" w:rsidRPr="00206ACB">
        <w:t xml:space="preserve"> </w:t>
      </w:r>
      <w:r w:rsidRPr="00206ACB">
        <w:t>zero</w:t>
      </w:r>
      <w:r w:rsidR="00AC466E" w:rsidRPr="00206ACB">
        <w:t xml:space="preserve"> </w:t>
      </w:r>
      <w:r w:rsidRPr="00206ACB">
        <w:t>to</w:t>
      </w:r>
      <w:r w:rsidR="00AC466E" w:rsidRPr="00206ACB">
        <w:t xml:space="preserve"> </w:t>
      </w:r>
      <w:r w:rsidRPr="00206ACB">
        <w:t>the</w:t>
      </w:r>
      <w:r w:rsidR="00AC466E" w:rsidRPr="00206ACB">
        <w:t xml:space="preserve"> </w:t>
      </w:r>
      <w:r w:rsidRPr="00206ACB">
        <w:t>OAMADDR</w:t>
      </w:r>
      <w:r w:rsidR="00AC466E" w:rsidRPr="00206ACB">
        <w:t xml:space="preserve"> </w:t>
      </w:r>
      <w:r w:rsidRPr="00206ACB">
        <w:t>address.</w:t>
      </w:r>
      <w:r w:rsidR="00AC466E" w:rsidRPr="00206ACB">
        <w:t xml:space="preserve"> </w:t>
      </w:r>
      <w:r w:rsidRPr="00206ACB">
        <w:t>This</w:t>
      </w:r>
      <w:r w:rsidR="00AC466E" w:rsidRPr="00206ACB">
        <w:t xml:space="preserve"> </w:t>
      </w:r>
      <w:r w:rsidRPr="00206ACB">
        <w:t>tells</w:t>
      </w:r>
      <w:r w:rsidR="00AC466E" w:rsidRPr="00206ACB">
        <w:t xml:space="preserve"> </w:t>
      </w:r>
      <w:r w:rsidRPr="00206ACB">
        <w:t>the</w:t>
      </w:r>
      <w:r w:rsidR="00AC466E" w:rsidRPr="00206ACB">
        <w:t xml:space="preserve"> </w:t>
      </w:r>
      <w:r w:rsidRPr="00206ACB">
        <w:t>PPU</w:t>
      </w:r>
      <w:r w:rsidR="00AC466E" w:rsidRPr="00206ACB">
        <w:t xml:space="preserve"> </w:t>
      </w:r>
      <w:r w:rsidRPr="00206ACB">
        <w:t>to</w:t>
      </w:r>
      <w:r w:rsidR="00AC466E" w:rsidRPr="00206ACB">
        <w:t xml:space="preserve"> </w:t>
      </w:r>
      <w:r w:rsidRPr="00206ACB">
        <w:t>prepare</w:t>
      </w:r>
      <w:r w:rsidR="00AC466E" w:rsidRPr="00206ACB">
        <w:t xml:space="preserve"> </w:t>
      </w:r>
      <w:r w:rsidRPr="00206ACB">
        <w:t>for</w:t>
      </w:r>
      <w:r w:rsidR="00AC466E" w:rsidRPr="00206ACB">
        <w:t xml:space="preserve"> </w:t>
      </w:r>
      <w:r w:rsidRPr="00206ACB">
        <w:t>a</w:t>
      </w:r>
      <w:r w:rsidR="00AC466E" w:rsidRPr="00206ACB">
        <w:t xml:space="preserve"> </w:t>
      </w:r>
      <w:r w:rsidRPr="00206ACB">
        <w:t>transfer</w:t>
      </w:r>
      <w:r w:rsidR="00AC466E" w:rsidRPr="00206ACB">
        <w:t xml:space="preserve"> </w:t>
      </w:r>
      <w:r w:rsidRPr="00206ACB">
        <w:t>to</w:t>
      </w:r>
      <w:r w:rsidR="00AC466E" w:rsidRPr="00206ACB">
        <w:t xml:space="preserve"> </w:t>
      </w:r>
      <w:r w:rsidRPr="00206ACB">
        <w:t>OAM</w:t>
      </w:r>
      <w:r w:rsidR="00AC466E" w:rsidRPr="00206ACB">
        <w:t xml:space="preserve"> </w:t>
      </w:r>
      <w:r w:rsidRPr="00206ACB">
        <w:t>starting</w:t>
      </w:r>
      <w:r w:rsidR="00AC466E" w:rsidRPr="00206ACB">
        <w:t xml:space="preserve"> </w:t>
      </w:r>
      <w:r w:rsidRPr="00206ACB">
        <w:t>at</w:t>
      </w:r>
      <w:r w:rsidR="00AC466E" w:rsidRPr="00206ACB">
        <w:t xml:space="preserve"> </w:t>
      </w:r>
      <w:r w:rsidRPr="00206ACB">
        <w:t>byte</w:t>
      </w:r>
      <w:r w:rsidR="00AC466E" w:rsidRPr="00206ACB">
        <w:t xml:space="preserve"> </w:t>
      </w:r>
      <w:r w:rsidRPr="00206ACB">
        <w:t>zero.</w:t>
      </w:r>
      <w:r w:rsidR="00AC466E" w:rsidRPr="00206ACB">
        <w:t xml:space="preserve"> </w:t>
      </w:r>
      <w:r w:rsidRPr="00206ACB">
        <w:t>Next,</w:t>
      </w:r>
      <w:r w:rsidR="00AC466E" w:rsidRPr="00206ACB">
        <w:t xml:space="preserve"> </w:t>
      </w:r>
      <w:r w:rsidRPr="00206ACB">
        <w:t>we</w:t>
      </w:r>
      <w:r w:rsidR="00AC466E" w:rsidRPr="00206ACB">
        <w:t xml:space="preserve"> </w:t>
      </w:r>
      <w:r w:rsidRPr="00206ACB">
        <w:t>load</w:t>
      </w:r>
      <w:r w:rsidR="00AC466E" w:rsidRPr="00206ACB">
        <w:t xml:space="preserve"> </w:t>
      </w:r>
      <w:r w:rsidRPr="00206ACB">
        <w:t>the</w:t>
      </w:r>
      <w:r w:rsidR="00AC466E" w:rsidRPr="00206ACB">
        <w:t xml:space="preserve"> </w:t>
      </w:r>
      <w:r w:rsidRPr="00206ACB">
        <w:t>literal</w:t>
      </w:r>
      <w:r w:rsidR="00AC466E" w:rsidRPr="00206ACB">
        <w:t xml:space="preserve"> </w:t>
      </w:r>
      <w:r w:rsidRPr="00206ACB">
        <w:t>value</w:t>
      </w:r>
      <w:r w:rsidR="00AC466E" w:rsidRPr="00206ACB">
        <w:t xml:space="preserve"> </w:t>
      </w:r>
      <w:r w:rsidRPr="00206ACB">
        <w:t>two</w:t>
      </w:r>
      <w:r w:rsidR="00AC466E" w:rsidRPr="00206ACB">
        <w:t xml:space="preserve"> </w:t>
      </w:r>
      <w:r w:rsidRPr="00206ACB">
        <w:t>into</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and</w:t>
      </w:r>
      <w:r w:rsidR="00AC466E" w:rsidRPr="00206ACB">
        <w:t xml:space="preserve"> </w:t>
      </w:r>
      <w:r w:rsidRPr="00206ACB">
        <w:t>write</w:t>
      </w:r>
      <w:r w:rsidR="00AC466E" w:rsidRPr="00206ACB">
        <w:t xml:space="preserve"> </w:t>
      </w:r>
      <w:r w:rsidRPr="00206ACB">
        <w:t>it</w:t>
      </w:r>
      <w:r w:rsidR="00AC466E" w:rsidRPr="00206ACB">
        <w:t xml:space="preserve"> </w:t>
      </w:r>
      <w:r w:rsidRPr="00206ACB">
        <w:t>to</w:t>
      </w:r>
      <w:r w:rsidR="00AC466E" w:rsidRPr="00206ACB">
        <w:t xml:space="preserve"> </w:t>
      </w:r>
      <w:r w:rsidRPr="00206ACB">
        <w:t>OAMDMA.</w:t>
      </w:r>
      <w:r w:rsidR="00AC466E" w:rsidRPr="00206ACB">
        <w:t xml:space="preserve"> </w:t>
      </w:r>
      <w:r w:rsidRPr="00206ACB">
        <w:t>This</w:t>
      </w:r>
      <w:r w:rsidR="00AC466E" w:rsidRPr="00206ACB">
        <w:t xml:space="preserve"> </w:t>
      </w:r>
      <w:r w:rsidRPr="00206ACB">
        <w:t>tells</w:t>
      </w:r>
      <w:r w:rsidR="00AC466E" w:rsidRPr="00206ACB">
        <w:t xml:space="preserve"> </w:t>
      </w:r>
      <w:r w:rsidRPr="00206ACB">
        <w:t>the</w:t>
      </w:r>
      <w:r w:rsidR="00AC466E" w:rsidRPr="00206ACB">
        <w:t xml:space="preserve"> </w:t>
      </w:r>
      <w:r w:rsidRPr="00206ACB">
        <w:t>PPU</w:t>
      </w:r>
      <w:r w:rsidR="00AC466E" w:rsidRPr="00206ACB">
        <w:t xml:space="preserve"> </w:t>
      </w:r>
      <w:r w:rsidRPr="00206ACB">
        <w:t>to</w:t>
      </w:r>
      <w:r w:rsidR="00AC466E" w:rsidRPr="00206ACB">
        <w:t xml:space="preserve"> </w:t>
      </w:r>
      <w:r w:rsidRPr="00206ACB">
        <w:t>initiate</w:t>
      </w:r>
      <w:r w:rsidR="00AC466E" w:rsidRPr="00206ACB">
        <w:t xml:space="preserve"> </w:t>
      </w:r>
      <w:r w:rsidRPr="00206ACB">
        <w:t>a</w:t>
      </w:r>
      <w:r w:rsidR="00AC466E" w:rsidRPr="00206ACB">
        <w:t xml:space="preserve"> </w:t>
      </w:r>
      <w:r w:rsidRPr="00206ACB">
        <w:t>high-speed</w:t>
      </w:r>
      <w:r w:rsidR="00AC466E" w:rsidRPr="00206ACB">
        <w:t xml:space="preserve"> </w:t>
      </w:r>
      <w:r w:rsidRPr="00206ACB">
        <w:t>transfer</w:t>
      </w:r>
      <w:r w:rsidR="00AC466E" w:rsidRPr="00206ACB">
        <w:t xml:space="preserve"> </w:t>
      </w:r>
      <w:r w:rsidRPr="00206ACB">
        <w:t>of</w:t>
      </w:r>
      <w:r w:rsidR="00AC466E" w:rsidRPr="00206ACB">
        <w:t xml:space="preserve"> </w:t>
      </w:r>
      <w:r w:rsidRPr="00206ACB">
        <w:t>the</w:t>
      </w:r>
      <w:r w:rsidR="00AC466E" w:rsidRPr="00206ACB">
        <w:t xml:space="preserve"> </w:t>
      </w:r>
      <w:r w:rsidRPr="00206ACB">
        <w:t>256</w:t>
      </w:r>
      <w:r w:rsidR="00AC466E" w:rsidRPr="00206ACB">
        <w:t xml:space="preserve"> </w:t>
      </w:r>
      <w:r w:rsidRPr="00206ACB">
        <w:t>bytes</w:t>
      </w:r>
      <w:r w:rsidR="00AC466E" w:rsidRPr="00206ACB">
        <w:t xml:space="preserve"> </w:t>
      </w:r>
      <w:r w:rsidRPr="00206ACB">
        <w:t>from</w:t>
      </w:r>
      <w:r w:rsidR="00AC466E" w:rsidRPr="00206ACB">
        <w:t xml:space="preserve"> </w:t>
      </w:r>
      <w:r w:rsidRPr="00206ACB">
        <w:t>$0200-$02ff</w:t>
      </w:r>
      <w:r w:rsidR="00AC466E" w:rsidRPr="00206ACB">
        <w:t xml:space="preserve"> </w:t>
      </w:r>
      <w:r w:rsidRPr="00206ACB">
        <w:t>into</w:t>
      </w:r>
      <w:r w:rsidR="00AC466E" w:rsidRPr="00206ACB">
        <w:t xml:space="preserve"> </w:t>
      </w:r>
      <w:r w:rsidRPr="00206ACB">
        <w:t>OAM.</w:t>
      </w:r>
    </w:p>
    <w:p w14:paraId="76BDD2F1" w14:textId="6E63E7F9" w:rsidR="00882A82" w:rsidRPr="00206ACB" w:rsidRDefault="00882A82" w:rsidP="00C0791D">
      <w:r w:rsidRPr="00206ACB">
        <w:t>In</w:t>
      </w:r>
      <w:r w:rsidR="00AC466E" w:rsidRPr="00206ACB">
        <w:t xml:space="preserve"> </w:t>
      </w:r>
      <w:r w:rsidRPr="00206ACB">
        <w:t>order</w:t>
      </w:r>
      <w:r w:rsidR="00AC466E" w:rsidRPr="00206ACB">
        <w:t xml:space="preserve"> </w:t>
      </w:r>
      <w:r w:rsidRPr="00206ACB">
        <w:t>to</w:t>
      </w:r>
      <w:r w:rsidR="00AC466E" w:rsidRPr="00206ACB">
        <w:t xml:space="preserve"> </w:t>
      </w:r>
      <w:r w:rsidRPr="00206ACB">
        <w:t>use</w:t>
      </w:r>
      <w:r w:rsidR="00AC466E" w:rsidRPr="00206ACB">
        <w:t xml:space="preserve"> </w:t>
      </w:r>
      <w:r w:rsidRPr="009A2EDA">
        <w:rPr>
          <w:rStyle w:val="QuoteChar"/>
        </w:rPr>
        <w:t>OAMADDR</w:t>
      </w:r>
      <w:r w:rsidR="00AC466E" w:rsidRPr="00206ACB">
        <w:t xml:space="preserve"> </w:t>
      </w:r>
      <w:r w:rsidRPr="00206ACB">
        <w:t>and</w:t>
      </w:r>
      <w:r w:rsidR="00AC466E" w:rsidRPr="00206ACB">
        <w:t xml:space="preserve"> </w:t>
      </w:r>
      <w:r w:rsidRPr="009A2EDA">
        <w:rPr>
          <w:rStyle w:val="QuoteChar"/>
        </w:rPr>
        <w:t>OAMDMA</w:t>
      </w:r>
      <w:r w:rsidR="00AC466E" w:rsidRPr="00206ACB">
        <w:t xml:space="preserve"> </w:t>
      </w:r>
      <w:r w:rsidRPr="00206ACB">
        <w:t>in</w:t>
      </w:r>
      <w:r w:rsidR="00AC466E" w:rsidRPr="00206ACB">
        <w:t xml:space="preserve"> </w:t>
      </w:r>
      <w:r w:rsidRPr="00206ACB">
        <w:t>our</w:t>
      </w:r>
      <w:r w:rsidR="00AC466E" w:rsidRPr="00206ACB">
        <w:t xml:space="preserve"> </w:t>
      </w:r>
      <w:r w:rsidRPr="00206ACB">
        <w:t>code,</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update</w:t>
      </w:r>
      <w:r w:rsidR="00AC466E" w:rsidRPr="00206ACB">
        <w:t xml:space="preserve"> </w:t>
      </w:r>
      <w:r w:rsidRPr="00206ACB">
        <w:t>our</w:t>
      </w:r>
      <w:r w:rsidR="00AC466E" w:rsidRPr="00206ACB">
        <w:t xml:space="preserve"> </w:t>
      </w:r>
      <w:r w:rsidRPr="00206ACB">
        <w:t>constants</w:t>
      </w:r>
      <w:r w:rsidR="00AC466E" w:rsidRPr="00206ACB">
        <w:t xml:space="preserve"> </w:t>
      </w:r>
      <w:r w:rsidRPr="00206ACB">
        <w:t>file</w:t>
      </w:r>
      <w:r w:rsidR="00AC466E" w:rsidRPr="00206ACB">
        <w:t xml:space="preserve"> </w:t>
      </w:r>
      <w:r w:rsidRPr="00206ACB">
        <w:t>to</w:t>
      </w:r>
      <w:r w:rsidR="00AC466E" w:rsidRPr="00206ACB">
        <w:t xml:space="preserve"> </w:t>
      </w:r>
      <w:r w:rsidRPr="00206ACB">
        <w:t>include</w:t>
      </w:r>
      <w:r w:rsidR="00AC466E" w:rsidRPr="00206ACB">
        <w:t xml:space="preserve"> </w:t>
      </w:r>
      <w:r w:rsidRPr="00206ACB">
        <w:t>these</w:t>
      </w:r>
      <w:r w:rsidR="00AC466E" w:rsidRPr="00206ACB">
        <w:t xml:space="preserve"> </w:t>
      </w:r>
      <w:r w:rsidRPr="00206ACB">
        <w:t>new</w:t>
      </w:r>
      <w:r w:rsidR="00AC466E" w:rsidRPr="00206ACB">
        <w:t xml:space="preserve"> </w:t>
      </w:r>
      <w:r w:rsidRPr="00206ACB">
        <w:t>constants.</w:t>
      </w:r>
      <w:r w:rsidR="00AC466E" w:rsidRPr="00206ACB">
        <w:t xml:space="preserve"> </w:t>
      </w:r>
      <w:r w:rsidRPr="00206ACB">
        <w:t>Here</w:t>
      </w:r>
      <w:r w:rsidR="00AC466E" w:rsidRPr="00206ACB">
        <w:t xml:space="preserve"> </w:t>
      </w:r>
      <w:r w:rsidRPr="00206ACB">
        <w:t>is</w:t>
      </w:r>
      <w:r w:rsidR="00AC466E" w:rsidRPr="00206ACB">
        <w:t xml:space="preserve"> </w:t>
      </w:r>
      <w:r w:rsidRPr="00206ACB">
        <w:t>the</w:t>
      </w:r>
      <w:r w:rsidR="00AC466E" w:rsidRPr="00206ACB">
        <w:t xml:space="preserve"> </w:t>
      </w:r>
      <w:r w:rsidRPr="00206ACB">
        <w:t>updated</w:t>
      </w:r>
      <w:r w:rsidR="00AC466E" w:rsidRPr="00206ACB">
        <w:t xml:space="preserve"> </w:t>
      </w:r>
      <w:r w:rsidRPr="009A2EDA">
        <w:rPr>
          <w:rStyle w:val="QuoteChar"/>
        </w:rPr>
        <w:t>constants.inc</w:t>
      </w:r>
      <w:r w:rsidRPr="00206ACB">
        <w:t>:</w:t>
      </w:r>
    </w:p>
    <w:p w14:paraId="5B2EEFBA" w14:textId="77777777" w:rsidR="00B01BDA" w:rsidRPr="00613C21" w:rsidRDefault="00B01BDA"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07E2FA"/>
          <w:kern w:val="0"/>
          <w:szCs w:val="26"/>
          <w:bdr w:val="none" w:sz="0" w:space="0" w:color="auto" w:frame="1"/>
          <w:shd w:val="clear" w:color="auto" w:fill="272822"/>
          <w:lang w:eastAsia="ja-JP"/>
        </w:rPr>
      </w:pPr>
      <w:r w:rsidRPr="00613C21">
        <w:rPr>
          <w:rFonts w:ascii="DejaVu Sans Mono" w:eastAsia="Times New Roman" w:hAnsi="DejaVu Sans Mono" w:cs="DejaVu Sans Mono"/>
          <w:color w:val="10C26F"/>
          <w:kern w:val="0"/>
          <w:szCs w:val="26"/>
          <w:bdr w:val="none" w:sz="0" w:space="0" w:color="auto" w:frame="1"/>
          <w:shd w:val="clear" w:color="auto" w:fill="272822"/>
          <w:lang w:eastAsia="ja-JP"/>
        </w:rPr>
        <w:t>PPUCTRL   =</w:t>
      </w:r>
      <w:r w:rsidRPr="00613C21">
        <w:rPr>
          <w:rFonts w:ascii="DejaVu Sans Mono" w:eastAsia="Times New Roman" w:hAnsi="DejaVu Sans Mono" w:cs="DejaVu Sans Mono"/>
          <w:color w:val="07E2FA"/>
          <w:kern w:val="0"/>
          <w:szCs w:val="26"/>
          <w:bdr w:val="none" w:sz="0" w:space="0" w:color="auto" w:frame="1"/>
          <w:shd w:val="clear" w:color="auto" w:fill="272822"/>
          <w:lang w:eastAsia="ja-JP"/>
        </w:rPr>
        <w:t xml:space="preserve"> $2000</w:t>
      </w:r>
    </w:p>
    <w:p w14:paraId="32AF9D7E" w14:textId="77777777" w:rsidR="00B01BDA" w:rsidRPr="00613C21" w:rsidRDefault="00B01BDA"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07E2FA"/>
          <w:kern w:val="0"/>
          <w:szCs w:val="26"/>
          <w:bdr w:val="none" w:sz="0" w:space="0" w:color="auto" w:frame="1"/>
          <w:shd w:val="clear" w:color="auto" w:fill="272822"/>
          <w:lang w:eastAsia="ja-JP"/>
        </w:rPr>
      </w:pPr>
      <w:r w:rsidRPr="00613C21">
        <w:rPr>
          <w:rFonts w:ascii="DejaVu Sans Mono" w:eastAsia="Times New Roman" w:hAnsi="DejaVu Sans Mono" w:cs="DejaVu Sans Mono"/>
          <w:color w:val="10C26F"/>
          <w:kern w:val="0"/>
          <w:szCs w:val="26"/>
          <w:bdr w:val="none" w:sz="0" w:space="0" w:color="auto" w:frame="1"/>
          <w:shd w:val="clear" w:color="auto" w:fill="272822"/>
          <w:lang w:eastAsia="ja-JP"/>
        </w:rPr>
        <w:t>PPUMASK   =</w:t>
      </w:r>
      <w:r w:rsidRPr="00613C21">
        <w:rPr>
          <w:rFonts w:ascii="DejaVu Sans Mono" w:eastAsia="Times New Roman" w:hAnsi="DejaVu Sans Mono" w:cs="DejaVu Sans Mono"/>
          <w:color w:val="07E2FA"/>
          <w:kern w:val="0"/>
          <w:szCs w:val="26"/>
          <w:bdr w:val="none" w:sz="0" w:space="0" w:color="auto" w:frame="1"/>
          <w:shd w:val="clear" w:color="auto" w:fill="272822"/>
          <w:lang w:eastAsia="ja-JP"/>
        </w:rPr>
        <w:t xml:space="preserve"> $2001</w:t>
      </w:r>
    </w:p>
    <w:p w14:paraId="1639CC55" w14:textId="77777777" w:rsidR="00B01BDA" w:rsidRPr="00613C21" w:rsidRDefault="00B01BDA"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07E2FA"/>
          <w:kern w:val="0"/>
          <w:szCs w:val="26"/>
          <w:bdr w:val="none" w:sz="0" w:space="0" w:color="auto" w:frame="1"/>
          <w:shd w:val="clear" w:color="auto" w:fill="272822"/>
          <w:lang w:eastAsia="ja-JP"/>
        </w:rPr>
      </w:pPr>
      <w:r w:rsidRPr="00613C21">
        <w:rPr>
          <w:rFonts w:ascii="DejaVu Sans Mono" w:eastAsia="Times New Roman" w:hAnsi="DejaVu Sans Mono" w:cs="DejaVu Sans Mono"/>
          <w:color w:val="10C26F"/>
          <w:kern w:val="0"/>
          <w:szCs w:val="26"/>
          <w:bdr w:val="none" w:sz="0" w:space="0" w:color="auto" w:frame="1"/>
          <w:shd w:val="clear" w:color="auto" w:fill="272822"/>
          <w:lang w:eastAsia="ja-JP"/>
        </w:rPr>
        <w:t>PPUSTATUS =</w:t>
      </w:r>
      <w:r w:rsidRPr="00613C21">
        <w:rPr>
          <w:rFonts w:ascii="DejaVu Sans Mono" w:eastAsia="Times New Roman" w:hAnsi="DejaVu Sans Mono" w:cs="DejaVu Sans Mono"/>
          <w:color w:val="07E2FA"/>
          <w:kern w:val="0"/>
          <w:szCs w:val="26"/>
          <w:bdr w:val="none" w:sz="0" w:space="0" w:color="auto" w:frame="1"/>
          <w:shd w:val="clear" w:color="auto" w:fill="272822"/>
          <w:lang w:eastAsia="ja-JP"/>
        </w:rPr>
        <w:t xml:space="preserve"> $2002</w:t>
      </w:r>
    </w:p>
    <w:p w14:paraId="42609F63" w14:textId="77777777" w:rsidR="00B01BDA" w:rsidRPr="00B01BDA" w:rsidRDefault="00B01BDA"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07E2FA"/>
          <w:kern w:val="0"/>
          <w:szCs w:val="26"/>
          <w:bdr w:val="none" w:sz="0" w:space="0" w:color="auto" w:frame="1"/>
          <w:shd w:val="clear" w:color="auto" w:fill="272822"/>
          <w:lang w:eastAsia="ja-JP"/>
        </w:rPr>
      </w:pPr>
      <w:r w:rsidRPr="00B01BDA">
        <w:rPr>
          <w:rFonts w:ascii="DejaVu Sans Mono" w:eastAsia="Times New Roman" w:hAnsi="DejaVu Sans Mono" w:cs="DejaVu Sans Mono"/>
          <w:color w:val="10C26F"/>
          <w:kern w:val="0"/>
          <w:szCs w:val="26"/>
          <w:bdr w:val="none" w:sz="0" w:space="0" w:color="auto" w:frame="1"/>
          <w:shd w:val="clear" w:color="auto" w:fill="272822"/>
          <w:lang w:eastAsia="ja-JP"/>
        </w:rPr>
        <w:t>PPUADDR   =</w:t>
      </w:r>
      <w:r w:rsidRPr="00B01BDA">
        <w:rPr>
          <w:rFonts w:ascii="DejaVu Sans Mono" w:eastAsia="Times New Roman" w:hAnsi="DejaVu Sans Mono" w:cs="DejaVu Sans Mono"/>
          <w:color w:val="07E2FA"/>
          <w:kern w:val="0"/>
          <w:szCs w:val="26"/>
          <w:bdr w:val="none" w:sz="0" w:space="0" w:color="auto" w:frame="1"/>
          <w:shd w:val="clear" w:color="auto" w:fill="272822"/>
          <w:lang w:eastAsia="ja-JP"/>
        </w:rPr>
        <w:t xml:space="preserve"> $2006</w:t>
      </w:r>
    </w:p>
    <w:p w14:paraId="0FCF6FE3" w14:textId="77777777" w:rsidR="00B01BDA" w:rsidRPr="00B01BDA" w:rsidRDefault="00B01BDA"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07E2FA"/>
          <w:kern w:val="0"/>
          <w:szCs w:val="26"/>
          <w:lang w:eastAsia="ja-JP"/>
        </w:rPr>
      </w:pPr>
      <w:r w:rsidRPr="00B01BDA">
        <w:rPr>
          <w:rFonts w:ascii="DejaVu Sans Mono" w:eastAsia="Times New Roman" w:hAnsi="DejaVu Sans Mono" w:cs="DejaVu Sans Mono"/>
          <w:color w:val="10C26F"/>
          <w:kern w:val="0"/>
          <w:szCs w:val="26"/>
          <w:bdr w:val="none" w:sz="0" w:space="0" w:color="auto" w:frame="1"/>
          <w:shd w:val="clear" w:color="auto" w:fill="272822"/>
          <w:lang w:eastAsia="ja-JP"/>
        </w:rPr>
        <w:t>PPUDATA   =</w:t>
      </w:r>
      <w:r w:rsidRPr="00B01BDA">
        <w:rPr>
          <w:rFonts w:ascii="DejaVu Sans Mono" w:eastAsia="Times New Roman" w:hAnsi="DejaVu Sans Mono" w:cs="DejaVu Sans Mono"/>
          <w:color w:val="07E2FA"/>
          <w:kern w:val="0"/>
          <w:szCs w:val="26"/>
          <w:bdr w:val="none" w:sz="0" w:space="0" w:color="auto" w:frame="1"/>
          <w:shd w:val="clear" w:color="auto" w:fill="272822"/>
          <w:lang w:eastAsia="ja-JP"/>
        </w:rPr>
        <w:t xml:space="preserve"> $2007</w:t>
      </w:r>
    </w:p>
    <w:p w14:paraId="3B759750" w14:textId="15A8F7F6" w:rsidR="00882A82" w:rsidRPr="00B01BDA" w:rsidRDefault="00882A82" w:rsidP="0036226E">
      <w:pPr>
        <w:pStyle w:val="HTMLPreformatted"/>
        <w:shd w:val="clear" w:color="auto" w:fill="272822"/>
        <w:spacing w:before="60" w:after="60"/>
        <w:ind w:firstLine="360"/>
        <w:rPr>
          <w:rStyle w:val="z-source"/>
          <w:rFonts w:ascii="DejaVu Sans Mono" w:eastAsiaTheme="majorEastAsia" w:hAnsi="DejaVu Sans Mono" w:cs="DejaVu Sans Mono"/>
          <w:color w:val="C34D00"/>
          <w:sz w:val="26"/>
          <w:szCs w:val="26"/>
          <w:bdr w:val="none" w:sz="0" w:space="0" w:color="auto" w:frame="1"/>
          <w:shd w:val="clear" w:color="auto" w:fill="272822"/>
        </w:rPr>
      </w:pPr>
      <w:r w:rsidRPr="00B01BDA">
        <w:rPr>
          <w:rStyle w:val="z-entity"/>
          <w:rFonts w:ascii="DejaVu Sans Mono" w:hAnsi="DejaVu Sans Mono" w:cs="DejaVu Sans Mono"/>
          <w:color w:val="10C26F"/>
          <w:sz w:val="26"/>
          <w:szCs w:val="26"/>
          <w:bdr w:val="none" w:sz="0" w:space="0" w:color="auto" w:frame="1"/>
          <w:shd w:val="clear" w:color="auto" w:fill="272822"/>
        </w:rPr>
        <w:t>OAMADDR</w:t>
      </w:r>
      <w:r w:rsidR="00AC466E" w:rsidRPr="00B01BDA">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B01BDA">
        <w:rPr>
          <w:rStyle w:val="z-keyword"/>
          <w:rFonts w:ascii="DejaVu Sans Mono" w:hAnsi="DejaVu Sans Mono" w:cs="DejaVu Sans Mono"/>
          <w:color w:val="10C26F"/>
          <w:sz w:val="26"/>
          <w:szCs w:val="26"/>
          <w:bdr w:val="none" w:sz="0" w:space="0" w:color="auto" w:frame="1"/>
          <w:shd w:val="clear" w:color="auto" w:fill="272822"/>
        </w:rPr>
        <w:t>=</w:t>
      </w:r>
      <w:r w:rsidR="00AC466E" w:rsidRPr="00B01BDA">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Pr="00B01BDA">
        <w:rPr>
          <w:rStyle w:val="z-constant"/>
          <w:rFonts w:ascii="DejaVu Sans Mono" w:hAnsi="DejaVu Sans Mono" w:cs="DejaVu Sans Mono"/>
          <w:color w:val="07E2FA"/>
          <w:sz w:val="26"/>
          <w:szCs w:val="26"/>
          <w:bdr w:val="none" w:sz="0" w:space="0" w:color="auto" w:frame="1"/>
          <w:shd w:val="clear" w:color="auto" w:fill="272822"/>
        </w:rPr>
        <w:t>$2003</w:t>
      </w:r>
    </w:p>
    <w:p w14:paraId="293AA2EB" w14:textId="24E6D99A" w:rsidR="00882A82" w:rsidRPr="00B01BDA" w:rsidRDefault="00882A82" w:rsidP="0036226E">
      <w:pPr>
        <w:pStyle w:val="HTMLPreformatted"/>
        <w:shd w:val="clear" w:color="auto" w:fill="272822"/>
        <w:spacing w:before="60" w:after="60"/>
        <w:ind w:firstLine="360"/>
        <w:rPr>
          <w:rStyle w:val="z-source"/>
          <w:rFonts w:ascii="DejaVu Sans Mono" w:eastAsiaTheme="majorEastAsia" w:hAnsi="DejaVu Sans Mono" w:cs="DejaVu Sans Mono"/>
          <w:color w:val="C34D00"/>
          <w:sz w:val="26"/>
          <w:szCs w:val="26"/>
          <w:bdr w:val="none" w:sz="0" w:space="0" w:color="auto" w:frame="1"/>
          <w:shd w:val="clear" w:color="auto" w:fill="272822"/>
        </w:rPr>
      </w:pPr>
      <w:r w:rsidRPr="00B01BDA">
        <w:rPr>
          <w:rStyle w:val="z-entity"/>
          <w:rFonts w:ascii="DejaVu Sans Mono" w:hAnsi="DejaVu Sans Mono" w:cs="DejaVu Sans Mono"/>
          <w:color w:val="10C26F"/>
          <w:sz w:val="26"/>
          <w:szCs w:val="26"/>
          <w:bdr w:val="none" w:sz="0" w:space="0" w:color="auto" w:frame="1"/>
          <w:shd w:val="clear" w:color="auto" w:fill="272822"/>
        </w:rPr>
        <w:t>OAMDMA</w:t>
      </w:r>
      <w:r w:rsidR="00AC466E" w:rsidRPr="00B01BDA">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B01BDA">
        <w:rPr>
          <w:rStyle w:val="z-keyword"/>
          <w:rFonts w:ascii="DejaVu Sans Mono" w:hAnsi="DejaVu Sans Mono" w:cs="DejaVu Sans Mono"/>
          <w:color w:val="10C26F"/>
          <w:sz w:val="26"/>
          <w:szCs w:val="26"/>
          <w:bdr w:val="none" w:sz="0" w:space="0" w:color="auto" w:frame="1"/>
          <w:shd w:val="clear" w:color="auto" w:fill="272822"/>
        </w:rPr>
        <w:t>=</w:t>
      </w:r>
      <w:r w:rsidR="00AC466E" w:rsidRPr="00B01BDA">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Pr="00B01BDA">
        <w:rPr>
          <w:rStyle w:val="z-constant"/>
          <w:rFonts w:ascii="DejaVu Sans Mono" w:hAnsi="DejaVu Sans Mono" w:cs="DejaVu Sans Mono"/>
          <w:color w:val="07E2FA"/>
          <w:sz w:val="26"/>
          <w:szCs w:val="26"/>
          <w:bdr w:val="none" w:sz="0" w:space="0" w:color="auto" w:frame="1"/>
          <w:shd w:val="clear" w:color="auto" w:fill="272822"/>
        </w:rPr>
        <w:t>$4014</w:t>
      </w:r>
    </w:p>
    <w:p w14:paraId="1935848E" w14:textId="214A7866" w:rsidR="00716529" w:rsidRPr="00C0791D" w:rsidRDefault="00466BF4" w:rsidP="00466BF4">
      <w:r w:rsidRPr="00466BF4">
        <w:t>We now have a reliable and automated way to keep OAM up to date. But where do our sprite graphics come from? As mentioned in the last chapter, the CHR-ROM chip in a cartridge holds two pattern tables, one for sprites and one for backgrounds. We will need to create our own pattern tables to display sprites on screen. This is where NEXXT comes in handy</w:t>
      </w:r>
      <w:r w:rsidR="00882A82" w:rsidRPr="00206ACB">
        <w:t>.</w:t>
      </w:r>
    </w:p>
    <w:p w14:paraId="1E6D5AC5" w14:textId="2A14ABCF" w:rsidR="00954864" w:rsidRPr="00206ACB" w:rsidRDefault="00954864" w:rsidP="00716529">
      <w:pPr>
        <w:pStyle w:val="Heading3"/>
        <w:rPr>
          <w:rFonts w:cstheme="minorHAnsi"/>
        </w:rPr>
      </w:pPr>
      <w:bookmarkStart w:id="123" w:name="_Toc168434242"/>
      <w:bookmarkStart w:id="124" w:name="_Toc168779363"/>
      <w:r w:rsidRPr="00206ACB">
        <w:rPr>
          <w:rFonts w:cstheme="minorHAnsi"/>
        </w:rPr>
        <w:t>Using</w:t>
      </w:r>
      <w:r w:rsidR="00AC466E" w:rsidRPr="00206ACB">
        <w:rPr>
          <w:rFonts w:cstheme="minorHAnsi"/>
        </w:rPr>
        <w:t xml:space="preserve"> </w:t>
      </w:r>
      <w:bookmarkEnd w:id="123"/>
      <w:r w:rsidR="00C0791D">
        <w:rPr>
          <w:rFonts w:cstheme="minorHAnsi"/>
        </w:rPr>
        <w:t>NEXXT</w:t>
      </w:r>
      <w:bookmarkEnd w:id="124"/>
    </w:p>
    <w:p w14:paraId="23290DEB" w14:textId="5308FC80" w:rsidR="00F73079" w:rsidRPr="00206ACB" w:rsidRDefault="00C0791D" w:rsidP="009944E9">
      <w:pPr>
        <w:pStyle w:val="NormalWeb"/>
        <w:spacing w:before="120" w:beforeAutospacing="0" w:after="120" w:afterAutospacing="0"/>
        <w:textAlignment w:val="baseline"/>
        <w:rPr>
          <w:rFonts w:cstheme="minorHAnsi"/>
          <w:color w:val="111111"/>
          <w:sz w:val="26"/>
          <w:szCs w:val="26"/>
        </w:rPr>
      </w:pPr>
      <w:r w:rsidRPr="00C0791D">
        <w:rPr>
          <w:rFonts w:cstheme="minorHAnsi"/>
          <w:color w:val="111111"/>
          <w:sz w:val="26"/>
          <w:szCs w:val="26"/>
        </w:rPr>
        <w:t>Open NEXXT. You should see a screen similar to this:</w:t>
      </w:r>
    </w:p>
    <w:p w14:paraId="5F56ED02" w14:textId="42DED632" w:rsidR="0066195C" w:rsidRPr="00206ACB" w:rsidRDefault="00C0791D" w:rsidP="00C0791D">
      <w:pPr>
        <w:ind w:firstLine="0"/>
        <w:jc w:val="center"/>
        <w:rPr>
          <w:rFonts w:cstheme="minorHAnsi"/>
          <w:szCs w:val="26"/>
        </w:rPr>
      </w:pPr>
      <w:r>
        <w:rPr>
          <w:rFonts w:cstheme="minorHAnsi"/>
          <w:noProof/>
          <w:szCs w:val="26"/>
        </w:rPr>
        <w:drawing>
          <wp:inline distT="0" distB="0" distL="0" distR="0" wp14:anchorId="79520765" wp14:editId="3A8E224E">
            <wp:extent cx="4477732" cy="3474720"/>
            <wp:effectExtent l="0" t="0" r="0" b="0"/>
            <wp:docPr id="1936859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77732" cy="3474720"/>
                    </a:xfrm>
                    <a:prstGeom prst="rect">
                      <a:avLst/>
                    </a:prstGeom>
                    <a:noFill/>
                  </pic:spPr>
                </pic:pic>
              </a:graphicData>
            </a:graphic>
          </wp:inline>
        </w:drawing>
      </w:r>
    </w:p>
    <w:p w14:paraId="7907ACAF" w14:textId="63573D1E" w:rsidR="00F73079" w:rsidRPr="00206ACB" w:rsidRDefault="00F73079" w:rsidP="00C0791D">
      <w:pPr>
        <w:ind w:firstLine="0"/>
        <w:jc w:val="center"/>
        <w:rPr>
          <w:rFonts w:cstheme="minorHAnsi"/>
          <w:szCs w:val="26"/>
        </w:rPr>
      </w:pPr>
      <w:r w:rsidRPr="00206ACB">
        <w:rPr>
          <w:rFonts w:cstheme="minorHAnsi"/>
          <w:szCs w:val="26"/>
        </w:rPr>
        <w:t>The</w:t>
      </w:r>
      <w:r w:rsidR="00AC466E" w:rsidRPr="00206ACB">
        <w:rPr>
          <w:rFonts w:cstheme="minorHAnsi"/>
          <w:szCs w:val="26"/>
        </w:rPr>
        <w:t xml:space="preserve"> </w:t>
      </w:r>
      <w:r w:rsidRPr="00206ACB">
        <w:rPr>
          <w:rFonts w:cstheme="minorHAnsi"/>
          <w:szCs w:val="26"/>
        </w:rPr>
        <w:t>main</w:t>
      </w:r>
      <w:r w:rsidR="00AC466E" w:rsidRPr="00206ACB">
        <w:rPr>
          <w:rFonts w:cstheme="minorHAnsi"/>
          <w:szCs w:val="26"/>
        </w:rPr>
        <w:t xml:space="preserve"> </w:t>
      </w:r>
      <w:r w:rsidRPr="00206ACB">
        <w:rPr>
          <w:rFonts w:cstheme="minorHAnsi"/>
          <w:szCs w:val="26"/>
        </w:rPr>
        <w:t>screen</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NE</w:t>
      </w:r>
      <w:r w:rsidR="00C0791D">
        <w:rPr>
          <w:rFonts w:cstheme="minorHAnsi"/>
          <w:szCs w:val="26"/>
        </w:rPr>
        <w:t>XXT</w:t>
      </w:r>
      <w:r w:rsidRPr="00206ACB">
        <w:rPr>
          <w:rFonts w:cstheme="minorHAnsi"/>
          <w:szCs w:val="26"/>
        </w:rPr>
        <w:t>.</w:t>
      </w:r>
    </w:p>
    <w:p w14:paraId="3678BE3F" w14:textId="17ACC89D" w:rsidR="00F73079" w:rsidRPr="00206ACB" w:rsidRDefault="00F73079" w:rsidP="00787DFC">
      <w:r w:rsidRPr="00206ACB">
        <w:lastRenderedPageBreak/>
        <w:t>Before</w:t>
      </w:r>
      <w:r w:rsidR="00AC466E" w:rsidRPr="00206ACB">
        <w:t xml:space="preserve"> </w:t>
      </w:r>
      <w:r w:rsidRPr="00206ACB">
        <w:t>we</w:t>
      </w:r>
      <w:r w:rsidR="00AC466E" w:rsidRPr="00206ACB">
        <w:t xml:space="preserve"> </w:t>
      </w:r>
      <w:r w:rsidRPr="00206ACB">
        <w:t>dive</w:t>
      </w:r>
      <w:r w:rsidR="00AC466E" w:rsidRPr="00206ACB">
        <w:t xml:space="preserve"> </w:t>
      </w:r>
      <w:r w:rsidRPr="00206ACB">
        <w:t>into</w:t>
      </w:r>
      <w:r w:rsidR="00AC466E" w:rsidRPr="00206ACB">
        <w:t xml:space="preserve"> </w:t>
      </w:r>
      <w:r w:rsidRPr="00206ACB">
        <w:t>creating</w:t>
      </w:r>
      <w:r w:rsidR="00AC466E" w:rsidRPr="00206ACB">
        <w:t xml:space="preserve"> </w:t>
      </w:r>
      <w:r w:rsidRPr="00206ACB">
        <w:t>sprites,</w:t>
      </w:r>
      <w:r w:rsidR="00AC466E" w:rsidRPr="00206ACB">
        <w:t xml:space="preserve"> </w:t>
      </w:r>
      <w:r w:rsidRPr="00206ACB">
        <w:t>let's</w:t>
      </w:r>
      <w:r w:rsidR="00AC466E" w:rsidRPr="00206ACB">
        <w:t xml:space="preserve"> </w:t>
      </w:r>
      <w:r w:rsidRPr="00206ACB">
        <w:t>take</w:t>
      </w:r>
      <w:r w:rsidR="00AC466E" w:rsidRPr="00206ACB">
        <w:t xml:space="preserve"> </w:t>
      </w:r>
      <w:r w:rsidRPr="00206ACB">
        <w:t>a</w:t>
      </w:r>
      <w:r w:rsidR="00AC466E" w:rsidRPr="00206ACB">
        <w:t xml:space="preserve"> </w:t>
      </w:r>
      <w:r w:rsidRPr="00206ACB">
        <w:t>quick</w:t>
      </w:r>
      <w:r w:rsidR="00AC466E" w:rsidRPr="00206ACB">
        <w:t xml:space="preserve"> </w:t>
      </w:r>
      <w:r w:rsidRPr="00206ACB">
        <w:t>tour</w:t>
      </w:r>
      <w:r w:rsidR="00AC466E" w:rsidRPr="00206ACB">
        <w:t xml:space="preserve"> </w:t>
      </w:r>
      <w:r w:rsidRPr="00206ACB">
        <w:t>of</w:t>
      </w:r>
      <w:r w:rsidR="00AC466E" w:rsidRPr="00206ACB">
        <w:t xml:space="preserve"> </w:t>
      </w:r>
      <w:r w:rsidRPr="00206ACB">
        <w:t>how</w:t>
      </w:r>
      <w:r w:rsidR="00AC466E" w:rsidRPr="00206ACB">
        <w:t xml:space="preserve"> </w:t>
      </w:r>
      <w:r w:rsidRPr="00206ACB">
        <w:t>NES</w:t>
      </w:r>
      <w:r w:rsidR="00AC466E" w:rsidRPr="00206ACB">
        <w:t xml:space="preserve"> </w:t>
      </w:r>
      <w:r w:rsidRPr="00206ACB">
        <w:t>Lightbox</w:t>
      </w:r>
      <w:r w:rsidR="00AC466E" w:rsidRPr="00206ACB">
        <w:t xml:space="preserve"> </w:t>
      </w:r>
      <w:r w:rsidRPr="00206ACB">
        <w:t>is</w:t>
      </w:r>
      <w:r w:rsidR="00AC466E" w:rsidRPr="00206ACB">
        <w:t xml:space="preserve"> </w:t>
      </w:r>
      <w:r w:rsidRPr="00206ACB">
        <w:t>organized.</w:t>
      </w:r>
      <w:r w:rsidR="00AC466E" w:rsidRPr="00206ACB">
        <w:t xml:space="preserve"> </w:t>
      </w:r>
      <w:r w:rsidRPr="00206ACB">
        <w:t>The</w:t>
      </w:r>
      <w:r w:rsidR="00AC466E" w:rsidRPr="00206ACB">
        <w:t xml:space="preserve"> </w:t>
      </w:r>
      <w:r w:rsidRPr="00206ACB">
        <w:t>large</w:t>
      </w:r>
      <w:r w:rsidR="00AC466E" w:rsidRPr="00206ACB">
        <w:t xml:space="preserve"> </w:t>
      </w:r>
      <w:r w:rsidRPr="00206ACB">
        <w:t>area</w:t>
      </w:r>
      <w:r w:rsidR="00AC466E" w:rsidRPr="00206ACB">
        <w:t xml:space="preserve"> </w:t>
      </w:r>
      <w:r w:rsidRPr="00206ACB">
        <w:t>on</w:t>
      </w:r>
      <w:r w:rsidR="00AC466E" w:rsidRPr="00206ACB">
        <w:t xml:space="preserve"> </w:t>
      </w:r>
      <w:r w:rsidRPr="00206ACB">
        <w:t>the</w:t>
      </w:r>
      <w:r w:rsidR="00AC466E" w:rsidRPr="00206ACB">
        <w:t xml:space="preserve"> </w:t>
      </w:r>
      <w:r w:rsidRPr="00206ACB">
        <w:t>left</w:t>
      </w:r>
      <w:r w:rsidR="00AC466E" w:rsidRPr="00206ACB">
        <w:t xml:space="preserve"> </w:t>
      </w:r>
      <w:r w:rsidRPr="00206ACB">
        <w:t>half</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is</w:t>
      </w:r>
      <w:r w:rsidR="00AC466E" w:rsidRPr="00206ACB">
        <w:t xml:space="preserve"> </w:t>
      </w:r>
      <w:r w:rsidRPr="00206ACB">
        <w:t>a</w:t>
      </w:r>
      <w:r w:rsidR="00AC466E" w:rsidRPr="00206ACB">
        <w:t xml:space="preserve"> </w:t>
      </w:r>
      <w:r w:rsidRPr="00206ACB">
        <w:t>sort</w:t>
      </w:r>
      <w:r w:rsidR="00AC466E" w:rsidRPr="00206ACB">
        <w:t xml:space="preserve"> </w:t>
      </w:r>
      <w:r w:rsidRPr="00206ACB">
        <w:t>of</w:t>
      </w:r>
      <w:r w:rsidR="00AC466E" w:rsidRPr="00206ACB">
        <w:t xml:space="preserve"> </w:t>
      </w:r>
      <w:r w:rsidRPr="00206ACB">
        <w:t>canvas</w:t>
      </w:r>
      <w:r w:rsidR="00AC466E" w:rsidRPr="00206ACB">
        <w:t xml:space="preserve"> </w:t>
      </w:r>
      <w:r w:rsidRPr="00206ACB">
        <w:t>that</w:t>
      </w:r>
      <w:r w:rsidR="00AC466E" w:rsidRPr="00206ACB">
        <w:t xml:space="preserve"> </w:t>
      </w:r>
      <w:r w:rsidRPr="00206ACB">
        <w:t>can</w:t>
      </w:r>
      <w:r w:rsidR="00AC466E" w:rsidRPr="00206ACB">
        <w:t xml:space="preserve"> </w:t>
      </w:r>
      <w:r w:rsidRPr="00206ACB">
        <w:t>be</w:t>
      </w:r>
      <w:r w:rsidR="00AC466E" w:rsidRPr="00206ACB">
        <w:t xml:space="preserve"> </w:t>
      </w:r>
      <w:r w:rsidRPr="00206ACB">
        <w:t>used</w:t>
      </w:r>
      <w:r w:rsidR="00AC466E" w:rsidRPr="00206ACB">
        <w:t xml:space="preserve"> </w:t>
      </w:r>
      <w:r w:rsidRPr="00206ACB">
        <w:t>to</w:t>
      </w:r>
      <w:r w:rsidR="00AC466E" w:rsidRPr="00206ACB">
        <w:t xml:space="preserve"> </w:t>
      </w:r>
      <w:r w:rsidRPr="00206ACB">
        <w:t>draw</w:t>
      </w:r>
      <w:r w:rsidR="00AC466E" w:rsidRPr="00206ACB">
        <w:t xml:space="preserve"> </w:t>
      </w:r>
      <w:r w:rsidRPr="00206ACB">
        <w:t>backgrounds</w:t>
      </w:r>
      <w:r w:rsidR="00AC466E" w:rsidRPr="00206ACB">
        <w:t xml:space="preserve"> </w:t>
      </w:r>
      <w:r w:rsidRPr="00206ACB">
        <w:t>using</w:t>
      </w:r>
      <w:r w:rsidR="00AC466E" w:rsidRPr="00206ACB">
        <w:t xml:space="preserve"> </w:t>
      </w:r>
      <w:r w:rsidRPr="00206ACB">
        <w:t>tiles</w:t>
      </w:r>
      <w:r w:rsidR="00AC466E" w:rsidRPr="00206ACB">
        <w:t xml:space="preserve"> </w:t>
      </w:r>
      <w:r w:rsidRPr="00206ACB">
        <w:t>from</w:t>
      </w:r>
      <w:r w:rsidR="00AC466E" w:rsidRPr="00206ACB">
        <w:t xml:space="preserve"> </w:t>
      </w:r>
      <w:r w:rsidRPr="00206ACB">
        <w:t>a</w:t>
      </w:r>
      <w:r w:rsidR="00AC466E" w:rsidRPr="00206ACB">
        <w:t xml:space="preserve"> </w:t>
      </w:r>
      <w:r w:rsidRPr="00206ACB">
        <w:t>pattern</w:t>
      </w:r>
      <w:r w:rsidR="00AC466E" w:rsidRPr="00206ACB">
        <w:t xml:space="preserve"> </w:t>
      </w:r>
      <w:r w:rsidRPr="00206ACB">
        <w:t>table.</w:t>
      </w:r>
      <w:r w:rsidR="00AC466E" w:rsidRPr="00206ACB">
        <w:t xml:space="preserve"> </w:t>
      </w:r>
      <w:r w:rsidRPr="00206ACB">
        <w:t>We</w:t>
      </w:r>
      <w:r w:rsidR="00AC466E" w:rsidRPr="00206ACB">
        <w:t xml:space="preserve"> </w:t>
      </w:r>
      <w:r w:rsidRPr="00206ACB">
        <w:t>will</w:t>
      </w:r>
      <w:r w:rsidR="00AC466E" w:rsidRPr="00206ACB">
        <w:t xml:space="preserve"> </w:t>
      </w:r>
      <w:r w:rsidRPr="00206ACB">
        <w:t>not</w:t>
      </w:r>
      <w:r w:rsidR="00AC466E" w:rsidRPr="00206ACB">
        <w:t xml:space="preserve"> </w:t>
      </w:r>
      <w:r w:rsidRPr="00206ACB">
        <w:t>use</w:t>
      </w:r>
      <w:r w:rsidR="00AC466E" w:rsidRPr="00206ACB">
        <w:t xml:space="preserve"> </w:t>
      </w:r>
      <w:r w:rsidRPr="00206ACB">
        <w:t>this</w:t>
      </w:r>
      <w:r w:rsidR="00AC466E" w:rsidRPr="00206ACB">
        <w:t xml:space="preserve"> </w:t>
      </w:r>
      <w:r w:rsidRPr="00206ACB">
        <w:t>area</w:t>
      </w:r>
      <w:r w:rsidR="00AC466E" w:rsidRPr="00206ACB">
        <w:t xml:space="preserve"> </w:t>
      </w:r>
      <w:r w:rsidRPr="00206ACB">
        <w:t>until</w:t>
      </w:r>
      <w:r w:rsidR="00AC466E" w:rsidRPr="00206ACB">
        <w:t xml:space="preserve"> </w:t>
      </w:r>
      <w:r w:rsidRPr="00206ACB">
        <w:t>we</w:t>
      </w:r>
      <w:r w:rsidR="00AC466E" w:rsidRPr="00206ACB">
        <w:t xml:space="preserve"> </w:t>
      </w:r>
      <w:r w:rsidRPr="00206ACB">
        <w:t>start</w:t>
      </w:r>
      <w:r w:rsidR="00AC466E" w:rsidRPr="00206ACB">
        <w:t xml:space="preserve"> </w:t>
      </w:r>
      <w:r w:rsidRPr="00206ACB">
        <w:t>discussing</w:t>
      </w:r>
      <w:r w:rsidR="00AC466E" w:rsidRPr="00206ACB">
        <w:t xml:space="preserve"> </w:t>
      </w:r>
      <w:r w:rsidRPr="00206ACB">
        <w:t>background</w:t>
      </w:r>
      <w:r w:rsidR="00AC466E" w:rsidRPr="00206ACB">
        <w:t xml:space="preserve"> </w:t>
      </w:r>
      <w:r w:rsidRPr="00206ACB">
        <w:t>graphics.</w:t>
      </w:r>
      <w:r w:rsidR="00AC466E" w:rsidRPr="00206ACB">
        <w:t xml:space="preserve"> </w:t>
      </w:r>
      <w:r w:rsidRPr="00206ACB">
        <w:t>The</w:t>
      </w:r>
      <w:r w:rsidR="00AC466E" w:rsidRPr="00206ACB">
        <w:t xml:space="preserve"> </w:t>
      </w:r>
      <w:r w:rsidRPr="00206ACB">
        <w:t>right</w:t>
      </w:r>
      <w:r w:rsidR="00AC466E" w:rsidRPr="00206ACB">
        <w:t xml:space="preserve"> </w:t>
      </w:r>
      <w:r w:rsidRPr="00206ACB">
        <w:t>half</w:t>
      </w:r>
      <w:r w:rsidR="00AC466E" w:rsidRPr="00206ACB">
        <w:t xml:space="preserve"> </w:t>
      </w:r>
      <w:r w:rsidRPr="00206ACB">
        <w:t>of</w:t>
      </w:r>
      <w:r w:rsidR="00AC466E" w:rsidRPr="00206ACB">
        <w:t xml:space="preserve"> </w:t>
      </w:r>
      <w:r w:rsidRPr="00206ACB">
        <w:t>the</w:t>
      </w:r>
      <w:r w:rsidR="00AC466E" w:rsidRPr="00206ACB">
        <w:t xml:space="preserve"> </w:t>
      </w:r>
      <w:r w:rsidRPr="00206ACB">
        <w:t>interface</w:t>
      </w:r>
      <w:r w:rsidR="00AC466E" w:rsidRPr="00206ACB">
        <w:t xml:space="preserve"> </w:t>
      </w:r>
      <w:r w:rsidRPr="00206ACB">
        <w:t>is</w:t>
      </w:r>
      <w:r w:rsidR="00AC466E" w:rsidRPr="00206ACB">
        <w:t xml:space="preserve"> </w:t>
      </w:r>
      <w:r w:rsidRPr="00206ACB">
        <w:t>broadly</w:t>
      </w:r>
      <w:r w:rsidR="00AC466E" w:rsidRPr="00206ACB">
        <w:t xml:space="preserve"> </w:t>
      </w:r>
      <w:r w:rsidRPr="00206ACB">
        <w:t>divided</w:t>
      </w:r>
      <w:r w:rsidR="00AC466E" w:rsidRPr="00206ACB">
        <w:t xml:space="preserve"> </w:t>
      </w:r>
      <w:r w:rsidRPr="00206ACB">
        <w:t>into</w:t>
      </w:r>
      <w:r w:rsidR="00AC466E" w:rsidRPr="00206ACB">
        <w:t xml:space="preserve"> </w:t>
      </w:r>
      <w:r w:rsidRPr="00206ACB">
        <w:t>pattern</w:t>
      </w:r>
      <w:r w:rsidR="00AC466E" w:rsidRPr="00206ACB">
        <w:t xml:space="preserve"> </w:t>
      </w:r>
      <w:r w:rsidRPr="00206ACB">
        <w:t>tables</w:t>
      </w:r>
      <w:r w:rsidR="00AC466E" w:rsidRPr="00206ACB">
        <w:t xml:space="preserve"> </w:t>
      </w:r>
      <w:r w:rsidRPr="00206ACB">
        <w:t>("Tileset")</w:t>
      </w:r>
      <w:r w:rsidR="00AC466E" w:rsidRPr="00206ACB">
        <w:t xml:space="preserve"> </w:t>
      </w:r>
      <w:r w:rsidRPr="00206ACB">
        <w:t>and</w:t>
      </w:r>
      <w:r w:rsidR="00AC466E" w:rsidRPr="00206ACB">
        <w:t xml:space="preserve"> </w:t>
      </w:r>
      <w:r w:rsidRPr="00206ACB">
        <w:t>palettes.</w:t>
      </w:r>
    </w:p>
    <w:p w14:paraId="3C219F1F" w14:textId="616EAF0D" w:rsidR="007A51DA" w:rsidRPr="00206ACB" w:rsidRDefault="00C91F99" w:rsidP="001765B3">
      <w:pPr>
        <w:ind w:firstLine="0"/>
        <w:jc w:val="center"/>
        <w:rPr>
          <w:rFonts w:cstheme="minorHAnsi"/>
          <w:szCs w:val="26"/>
        </w:rPr>
      </w:pPr>
      <w:r>
        <w:rPr>
          <w:rFonts w:cstheme="minorHAnsi"/>
          <w:noProof/>
          <w:szCs w:val="26"/>
        </w:rPr>
        <w:drawing>
          <wp:inline distT="0" distB="0" distL="0" distR="0" wp14:anchorId="06B24288" wp14:editId="4E176A16">
            <wp:extent cx="3781926" cy="4206240"/>
            <wp:effectExtent l="0" t="0" r="0" b="0"/>
            <wp:docPr id="1244984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1926" cy="4206240"/>
                    </a:xfrm>
                    <a:prstGeom prst="rect">
                      <a:avLst/>
                    </a:prstGeom>
                    <a:noFill/>
                  </pic:spPr>
                </pic:pic>
              </a:graphicData>
            </a:graphic>
          </wp:inline>
        </w:drawing>
      </w:r>
    </w:p>
    <w:p w14:paraId="5127365A" w14:textId="5F6CE7DD" w:rsidR="00F73079" w:rsidRPr="00206ACB" w:rsidRDefault="00F73079" w:rsidP="001765B3">
      <w:pPr>
        <w:ind w:firstLine="0"/>
        <w:jc w:val="center"/>
        <w:rPr>
          <w:rFonts w:cstheme="minorHAnsi"/>
          <w:szCs w:val="26"/>
        </w:rPr>
      </w:pPr>
      <w:r w:rsidRPr="00206ACB">
        <w:rPr>
          <w:rFonts w:cstheme="minorHAnsi"/>
          <w:szCs w:val="26"/>
        </w:rPr>
        <w:t>The</w:t>
      </w:r>
      <w:r w:rsidR="00AC466E" w:rsidRPr="00206ACB">
        <w:rPr>
          <w:rFonts w:cstheme="minorHAnsi"/>
          <w:szCs w:val="26"/>
        </w:rPr>
        <w:t xml:space="preserve"> </w:t>
      </w:r>
      <w:r w:rsidRPr="00206ACB">
        <w:rPr>
          <w:rFonts w:cstheme="minorHAnsi"/>
          <w:szCs w:val="26"/>
        </w:rPr>
        <w:t>"Tileset"</w:t>
      </w:r>
      <w:r w:rsidR="00AC466E" w:rsidRPr="00206ACB">
        <w:rPr>
          <w:rFonts w:cstheme="minorHAnsi"/>
          <w:szCs w:val="26"/>
        </w:rPr>
        <w:t xml:space="preserve"> </w:t>
      </w:r>
      <w:r w:rsidRPr="00206ACB">
        <w:rPr>
          <w:rFonts w:cstheme="minorHAnsi"/>
          <w:szCs w:val="26"/>
        </w:rPr>
        <w:t>area.</w:t>
      </w:r>
    </w:p>
    <w:p w14:paraId="685CEEC3" w14:textId="089F7E6F" w:rsidR="00F73079" w:rsidRDefault="000C0BCF" w:rsidP="009405D5">
      <w:r w:rsidRPr="000C0BCF">
        <w:t>Within the “Tileset” area, the main element is a display of a pattern table. Just below the pattern table display is a toggle switch for “Bank A / Bank B”. As mentioned before, generally one pattern table is used for sprites, and the other is used for backgrounds. The A/B switch lets you flip between the two pattern tables. The “CHR editor” button will open a separate tile editor window, to make it easier to set the contents of each tile.</w:t>
      </w:r>
    </w:p>
    <w:p w14:paraId="1D5438F1" w14:textId="2762502A" w:rsidR="000C0BCF" w:rsidRDefault="000C0BCF" w:rsidP="000C0BCF">
      <w:pPr>
        <w:ind w:firstLine="0"/>
        <w:jc w:val="center"/>
      </w:pPr>
      <w:r>
        <w:rPr>
          <w:noProof/>
        </w:rPr>
        <w:drawing>
          <wp:inline distT="0" distB="0" distL="0" distR="0" wp14:anchorId="4DD34068" wp14:editId="05910465">
            <wp:extent cx="2381250" cy="1676400"/>
            <wp:effectExtent l="0" t="0" r="0" b="0"/>
            <wp:docPr id="1548308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81250" cy="1676400"/>
                    </a:xfrm>
                    <a:prstGeom prst="rect">
                      <a:avLst/>
                    </a:prstGeom>
                    <a:noFill/>
                  </pic:spPr>
                </pic:pic>
              </a:graphicData>
            </a:graphic>
          </wp:inline>
        </w:drawing>
      </w:r>
    </w:p>
    <w:p w14:paraId="75D89EE3" w14:textId="7D715CD9" w:rsidR="000C0BCF" w:rsidRDefault="000C0BCF" w:rsidP="000C0BCF">
      <w:pPr>
        <w:ind w:firstLine="0"/>
        <w:jc w:val="center"/>
      </w:pPr>
      <w:r w:rsidRPr="000C0BCF">
        <w:t>The "View" panel.</w:t>
      </w:r>
    </w:p>
    <w:p w14:paraId="4A343053" w14:textId="2E3D1847" w:rsidR="00E47D50" w:rsidRPr="00206ACB" w:rsidRDefault="00E47D50" w:rsidP="009405D5">
      <w:r w:rsidRPr="00E47D50">
        <w:t>There is also a “View” panel, which provides the option to turn on and off a variety of grids showing the boundaries of each tile in the pattern table and in the large area on the left.</w:t>
      </w:r>
    </w:p>
    <w:p w14:paraId="0B08D3C0" w14:textId="01E077D8" w:rsidR="007A51DA" w:rsidRPr="00206ACB" w:rsidRDefault="00F43B72" w:rsidP="001765B3">
      <w:pPr>
        <w:ind w:firstLine="0"/>
        <w:jc w:val="center"/>
        <w:rPr>
          <w:rFonts w:cstheme="minorHAnsi"/>
          <w:szCs w:val="26"/>
        </w:rPr>
      </w:pPr>
      <w:r>
        <w:rPr>
          <w:rFonts w:cstheme="minorHAnsi"/>
          <w:noProof/>
          <w:szCs w:val="26"/>
        </w:rPr>
        <w:lastRenderedPageBreak/>
        <w:drawing>
          <wp:inline distT="0" distB="0" distL="0" distR="0" wp14:anchorId="794A9F9E" wp14:editId="1B625291">
            <wp:extent cx="3810000" cy="2733675"/>
            <wp:effectExtent l="0" t="0" r="0" b="0"/>
            <wp:docPr id="19541863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0000" cy="2733675"/>
                    </a:xfrm>
                    <a:prstGeom prst="rect">
                      <a:avLst/>
                    </a:prstGeom>
                    <a:noFill/>
                  </pic:spPr>
                </pic:pic>
              </a:graphicData>
            </a:graphic>
          </wp:inline>
        </w:drawing>
      </w:r>
    </w:p>
    <w:p w14:paraId="5040A766" w14:textId="2B72D4AC" w:rsidR="00F73079" w:rsidRPr="00206ACB" w:rsidRDefault="00F73079" w:rsidP="001765B3">
      <w:pPr>
        <w:ind w:firstLine="0"/>
        <w:jc w:val="center"/>
        <w:rPr>
          <w:rFonts w:cstheme="minorHAnsi"/>
          <w:szCs w:val="26"/>
        </w:rPr>
      </w:pPr>
      <w:r w:rsidRPr="00206ACB">
        <w:rPr>
          <w:rFonts w:cstheme="minorHAnsi"/>
          <w:szCs w:val="26"/>
        </w:rPr>
        <w:t>The</w:t>
      </w:r>
      <w:r w:rsidR="00AC466E" w:rsidRPr="00206ACB">
        <w:rPr>
          <w:rFonts w:cstheme="minorHAnsi"/>
          <w:szCs w:val="26"/>
        </w:rPr>
        <w:t xml:space="preserve"> </w:t>
      </w:r>
      <w:r w:rsidRPr="00206ACB">
        <w:rPr>
          <w:rFonts w:cstheme="minorHAnsi"/>
          <w:szCs w:val="26"/>
        </w:rPr>
        <w:t>"Palettes"</w:t>
      </w:r>
      <w:r w:rsidR="00AC466E" w:rsidRPr="00206ACB">
        <w:rPr>
          <w:rFonts w:cstheme="minorHAnsi"/>
          <w:szCs w:val="26"/>
        </w:rPr>
        <w:t xml:space="preserve"> </w:t>
      </w:r>
      <w:r w:rsidRPr="00206ACB">
        <w:rPr>
          <w:rFonts w:cstheme="minorHAnsi"/>
          <w:szCs w:val="26"/>
        </w:rPr>
        <w:t>area.</w:t>
      </w:r>
    </w:p>
    <w:p w14:paraId="5B62D7DC" w14:textId="5C893108" w:rsidR="00F73079" w:rsidRPr="00206ACB" w:rsidRDefault="00F73079" w:rsidP="009405D5">
      <w:r w:rsidRPr="00206ACB">
        <w:t>The</w:t>
      </w:r>
      <w:r w:rsidR="00AC466E" w:rsidRPr="00206ACB">
        <w:t xml:space="preserve"> </w:t>
      </w:r>
      <w:r w:rsidRPr="00206ACB">
        <w:t>"Palettes"</w:t>
      </w:r>
      <w:r w:rsidR="00AC466E" w:rsidRPr="00206ACB">
        <w:t xml:space="preserve"> </w:t>
      </w:r>
      <w:r w:rsidRPr="00206ACB">
        <w:t>area</w:t>
      </w:r>
      <w:r w:rsidR="00AC466E" w:rsidRPr="00206ACB">
        <w:t xml:space="preserve"> </w:t>
      </w:r>
      <w:r w:rsidRPr="00206ACB">
        <w:t>lets</w:t>
      </w:r>
      <w:r w:rsidR="00AC466E" w:rsidRPr="00206ACB">
        <w:t xml:space="preserve"> </w:t>
      </w:r>
      <w:r w:rsidRPr="00206ACB">
        <w:t>you</w:t>
      </w:r>
      <w:r w:rsidR="00AC466E" w:rsidRPr="00206ACB">
        <w:t xml:space="preserve"> </w:t>
      </w:r>
      <w:r w:rsidRPr="00206ACB">
        <w:t>preview</w:t>
      </w:r>
      <w:r w:rsidR="00AC466E" w:rsidRPr="00206ACB">
        <w:t xml:space="preserve"> </w:t>
      </w:r>
      <w:r w:rsidRPr="00206ACB">
        <w:t>how</w:t>
      </w:r>
      <w:r w:rsidR="00AC466E" w:rsidRPr="00206ACB">
        <w:t xml:space="preserve"> </w:t>
      </w:r>
      <w:r w:rsidRPr="00206ACB">
        <w:t>different</w:t>
      </w:r>
      <w:r w:rsidR="00AC466E" w:rsidRPr="00206ACB">
        <w:t xml:space="preserve"> </w:t>
      </w:r>
      <w:r w:rsidRPr="00206ACB">
        <w:t>palette</w:t>
      </w:r>
      <w:r w:rsidR="00AC466E" w:rsidRPr="00206ACB">
        <w:t xml:space="preserve"> </w:t>
      </w:r>
      <w:r w:rsidRPr="00206ACB">
        <w:t>choices</w:t>
      </w:r>
      <w:r w:rsidR="00AC466E" w:rsidRPr="00206ACB">
        <w:t xml:space="preserve"> </w:t>
      </w:r>
      <w:r w:rsidRPr="00206ACB">
        <w:t>will</w:t>
      </w:r>
      <w:r w:rsidR="00AC466E" w:rsidRPr="00206ACB">
        <w:t xml:space="preserve"> </w:t>
      </w:r>
      <w:r w:rsidRPr="00206ACB">
        <w:t>affect</w:t>
      </w:r>
      <w:r w:rsidR="00AC466E" w:rsidRPr="00206ACB">
        <w:t xml:space="preserve"> </w:t>
      </w:r>
      <w:r w:rsidRPr="00206ACB">
        <w:t>your</w:t>
      </w:r>
      <w:r w:rsidR="00AC466E" w:rsidRPr="00206ACB">
        <w:t xml:space="preserve"> </w:t>
      </w:r>
      <w:r w:rsidRPr="00206ACB">
        <w:t>tiles.</w:t>
      </w:r>
      <w:r w:rsidR="00AC466E" w:rsidRPr="00206ACB">
        <w:t xml:space="preserve"> </w:t>
      </w:r>
      <w:r w:rsidRPr="00206ACB">
        <w:t>There</w:t>
      </w:r>
      <w:r w:rsidR="00AC466E" w:rsidRPr="00206ACB">
        <w:t xml:space="preserve"> </w:t>
      </w:r>
      <w:r w:rsidRPr="00206ACB">
        <w:t>are</w:t>
      </w:r>
      <w:r w:rsidR="00AC466E" w:rsidRPr="00206ACB">
        <w:t xml:space="preserve"> </w:t>
      </w:r>
      <w:r w:rsidRPr="00206ACB">
        <w:t>four</w:t>
      </w:r>
      <w:r w:rsidR="00AC466E" w:rsidRPr="00206ACB">
        <w:t xml:space="preserve"> </w:t>
      </w:r>
      <w:r w:rsidRPr="00206ACB">
        <w:t>numbered</w:t>
      </w:r>
      <w:r w:rsidR="00AC466E" w:rsidRPr="00206ACB">
        <w:t xml:space="preserve"> </w:t>
      </w:r>
      <w:r w:rsidRPr="00206ACB">
        <w:t>palettes.</w:t>
      </w:r>
      <w:r w:rsidR="00AC466E" w:rsidRPr="00206ACB">
        <w:t xml:space="preserve"> </w:t>
      </w:r>
      <w:r w:rsidRPr="00206ACB">
        <w:t>Clicking</w:t>
      </w:r>
      <w:r w:rsidR="00AC466E" w:rsidRPr="00206ACB">
        <w:t xml:space="preserve"> </w:t>
      </w:r>
      <w:r w:rsidRPr="00206ACB">
        <w:t>any</w:t>
      </w:r>
      <w:r w:rsidR="00AC466E" w:rsidRPr="00206ACB">
        <w:t xml:space="preserve"> </w:t>
      </w:r>
      <w:r w:rsidRPr="00206ACB">
        <w:t>color</w:t>
      </w:r>
      <w:r w:rsidR="00AC466E" w:rsidRPr="00206ACB">
        <w:t xml:space="preserve"> </w:t>
      </w:r>
      <w:r w:rsidRPr="00206ACB">
        <w:t>will</w:t>
      </w:r>
      <w:r w:rsidR="00AC466E" w:rsidRPr="00206ACB">
        <w:t xml:space="preserve"> </w:t>
      </w:r>
      <w:r w:rsidRPr="00206ACB">
        <w:t>change</w:t>
      </w:r>
      <w:r w:rsidR="00AC466E" w:rsidRPr="00206ACB">
        <w:t xml:space="preserve"> </w:t>
      </w:r>
      <w:r w:rsidRPr="00206ACB">
        <w:t>the</w:t>
      </w:r>
      <w:r w:rsidR="00AC466E" w:rsidRPr="00206ACB">
        <w:t xml:space="preserve"> </w:t>
      </w:r>
      <w:r w:rsidRPr="00206ACB">
        <w:t>display</w:t>
      </w:r>
      <w:r w:rsidR="00AC466E" w:rsidRPr="00206ACB">
        <w:t xml:space="preserve"> </w:t>
      </w:r>
      <w:r w:rsidRPr="00206ACB">
        <w:t>of</w:t>
      </w:r>
      <w:r w:rsidR="00AC466E" w:rsidRPr="00206ACB">
        <w:t xml:space="preserve"> </w:t>
      </w:r>
      <w:r w:rsidRPr="00206ACB">
        <w:t>the</w:t>
      </w:r>
      <w:r w:rsidR="00AC466E" w:rsidRPr="00206ACB">
        <w:t xml:space="preserve"> </w:t>
      </w:r>
      <w:r w:rsidRPr="00206ACB">
        <w:t>sprites</w:t>
      </w:r>
      <w:r w:rsidR="00AC466E" w:rsidRPr="00206ACB">
        <w:t xml:space="preserve"> </w:t>
      </w:r>
      <w:r w:rsidRPr="00206ACB">
        <w:t>in</w:t>
      </w:r>
      <w:r w:rsidR="00AC466E" w:rsidRPr="00206ACB">
        <w:t xml:space="preserve"> </w:t>
      </w:r>
      <w:r w:rsidRPr="00206ACB">
        <w:t>the</w:t>
      </w:r>
      <w:r w:rsidR="00AC466E" w:rsidRPr="00206ACB">
        <w:t xml:space="preserve"> </w:t>
      </w:r>
      <w:r w:rsidRPr="00206ACB">
        <w:t>pattern</w:t>
      </w:r>
      <w:r w:rsidR="00AC466E" w:rsidRPr="00206ACB">
        <w:t xml:space="preserve"> </w:t>
      </w:r>
      <w:r w:rsidRPr="00206ACB">
        <w:t>table</w:t>
      </w:r>
      <w:r w:rsidR="00AC466E" w:rsidRPr="00206ACB">
        <w:t xml:space="preserve"> </w:t>
      </w:r>
      <w:r w:rsidRPr="00206ACB">
        <w:t>to</w:t>
      </w:r>
      <w:r w:rsidR="00AC466E" w:rsidRPr="00206ACB">
        <w:t xml:space="preserve"> </w:t>
      </w:r>
      <w:r w:rsidRPr="00206ACB">
        <w:t>the</w:t>
      </w:r>
      <w:r w:rsidR="00AC466E" w:rsidRPr="00206ACB">
        <w:t xml:space="preserve"> </w:t>
      </w:r>
      <w:r w:rsidRPr="00206ACB">
        <w:t>palette</w:t>
      </w:r>
      <w:r w:rsidR="00AC466E" w:rsidRPr="00206ACB">
        <w:t xml:space="preserve"> </w:t>
      </w:r>
      <w:r w:rsidRPr="00206ACB">
        <w:t>that</w:t>
      </w:r>
      <w:r w:rsidR="00AC466E" w:rsidRPr="00206ACB">
        <w:t xml:space="preserve"> </w:t>
      </w:r>
      <w:r w:rsidRPr="00206ACB">
        <w:t>color</w:t>
      </w:r>
      <w:r w:rsidR="00AC466E" w:rsidRPr="00206ACB">
        <w:t xml:space="preserve"> </w:t>
      </w:r>
      <w:r w:rsidRPr="00206ACB">
        <w:t>is</w:t>
      </w:r>
      <w:r w:rsidR="00AC466E" w:rsidRPr="00206ACB">
        <w:t xml:space="preserve"> </w:t>
      </w:r>
      <w:r w:rsidRPr="00206ACB">
        <w:t>part</w:t>
      </w:r>
      <w:r w:rsidR="00AC466E" w:rsidRPr="00206ACB">
        <w:t xml:space="preserve"> </w:t>
      </w:r>
      <w:r w:rsidRPr="00206ACB">
        <w:t>of.</w:t>
      </w:r>
      <w:r w:rsidR="00AC466E" w:rsidRPr="00206ACB">
        <w:t xml:space="preserve"> </w:t>
      </w:r>
      <w:r w:rsidRPr="00206ACB">
        <w:t>You</w:t>
      </w:r>
      <w:r w:rsidR="00AC466E" w:rsidRPr="00206ACB">
        <w:t xml:space="preserve"> </w:t>
      </w:r>
      <w:r w:rsidRPr="00206ACB">
        <w:t>can</w:t>
      </w:r>
      <w:r w:rsidR="00AC466E" w:rsidRPr="00206ACB">
        <w:t xml:space="preserve"> </w:t>
      </w:r>
      <w:r w:rsidRPr="00206ACB">
        <w:t>change</w:t>
      </w:r>
      <w:r w:rsidR="00AC466E" w:rsidRPr="00206ACB">
        <w:t xml:space="preserve"> </w:t>
      </w:r>
      <w:r w:rsidRPr="00206ACB">
        <w:t>a</w:t>
      </w:r>
      <w:r w:rsidR="00AC466E" w:rsidRPr="00206ACB">
        <w:t xml:space="preserve"> </w:t>
      </w:r>
      <w:r w:rsidRPr="00206ACB">
        <w:t>color</w:t>
      </w:r>
      <w:r w:rsidR="00AC466E" w:rsidRPr="00206ACB">
        <w:t xml:space="preserve"> </w:t>
      </w:r>
      <w:r w:rsidRPr="00206ACB">
        <w:t>by</w:t>
      </w:r>
      <w:r w:rsidR="00AC466E" w:rsidRPr="00206ACB">
        <w:t xml:space="preserve"> </w:t>
      </w:r>
      <w:r w:rsidRPr="00206ACB">
        <w:t>clicking</w:t>
      </w:r>
      <w:r w:rsidR="00AC466E" w:rsidRPr="00206ACB">
        <w:t xml:space="preserve"> </w:t>
      </w:r>
      <w:r w:rsidRPr="00206ACB">
        <w:t>a</w:t>
      </w:r>
      <w:r w:rsidR="00AC466E" w:rsidRPr="00206ACB">
        <w:t xml:space="preserve"> </w:t>
      </w:r>
      <w:r w:rsidRPr="00206ACB">
        <w:t>color</w:t>
      </w:r>
      <w:r w:rsidR="00AC466E" w:rsidRPr="00206ACB">
        <w:t xml:space="preserve"> </w:t>
      </w:r>
      <w:r w:rsidRPr="00206ACB">
        <w:t>in</w:t>
      </w:r>
      <w:r w:rsidR="00AC466E" w:rsidRPr="00206ACB">
        <w:t xml:space="preserve"> </w:t>
      </w:r>
      <w:r w:rsidRPr="00206ACB">
        <w:t>a</w:t>
      </w:r>
      <w:r w:rsidR="00AC466E" w:rsidRPr="00206ACB">
        <w:t xml:space="preserve"> </w:t>
      </w:r>
      <w:r w:rsidRPr="00206ACB">
        <w:t>palette,</w:t>
      </w:r>
      <w:r w:rsidR="00AC466E" w:rsidRPr="00206ACB">
        <w:t xml:space="preserve"> </w:t>
      </w:r>
      <w:r w:rsidRPr="00206ACB">
        <w:t>then</w:t>
      </w:r>
      <w:r w:rsidR="00AC466E" w:rsidRPr="00206ACB">
        <w:t xml:space="preserve"> </w:t>
      </w:r>
      <w:r w:rsidRPr="00206ACB">
        <w:t>choosing</w:t>
      </w:r>
      <w:r w:rsidR="00AC466E" w:rsidRPr="00206ACB">
        <w:t xml:space="preserve"> </w:t>
      </w:r>
      <w:r w:rsidRPr="00206ACB">
        <w:t>a</w:t>
      </w:r>
      <w:r w:rsidR="00AC466E" w:rsidRPr="00206ACB">
        <w:t xml:space="preserve"> </w:t>
      </w:r>
      <w:r w:rsidRPr="00206ACB">
        <w:t>color</w:t>
      </w:r>
      <w:r w:rsidR="00AC466E" w:rsidRPr="00206ACB">
        <w:t xml:space="preserve"> </w:t>
      </w:r>
      <w:r w:rsidRPr="00206ACB">
        <w:t>from</w:t>
      </w:r>
      <w:r w:rsidR="00AC466E" w:rsidRPr="00206ACB">
        <w:t xml:space="preserve"> </w:t>
      </w:r>
      <w:r w:rsidRPr="00206ACB">
        <w:t>the</w:t>
      </w:r>
      <w:r w:rsidR="00AC466E" w:rsidRPr="00206ACB">
        <w:t xml:space="preserve"> </w:t>
      </w:r>
      <w:r w:rsidRPr="00206ACB">
        <w:t>display</w:t>
      </w:r>
      <w:r w:rsidR="00AC466E" w:rsidRPr="00206ACB">
        <w:t xml:space="preserve"> </w:t>
      </w:r>
      <w:r w:rsidRPr="00206ACB">
        <w:t>of</w:t>
      </w:r>
      <w:r w:rsidR="00AC466E" w:rsidRPr="00206ACB">
        <w:t xml:space="preserve"> </w:t>
      </w:r>
      <w:r w:rsidRPr="00206ACB">
        <w:t>all</w:t>
      </w:r>
      <w:r w:rsidR="00AC466E" w:rsidRPr="00206ACB">
        <w:t xml:space="preserve"> </w:t>
      </w:r>
      <w:r w:rsidRPr="00206ACB">
        <w:t>possible</w:t>
      </w:r>
      <w:r w:rsidR="00AC466E" w:rsidRPr="00206ACB">
        <w:t xml:space="preserve"> </w:t>
      </w:r>
      <w:r w:rsidRPr="00206ACB">
        <w:t>colors</w:t>
      </w:r>
      <w:r w:rsidR="00AC466E" w:rsidRPr="00206ACB">
        <w:t xml:space="preserve"> </w:t>
      </w:r>
      <w:r w:rsidRPr="00206ACB">
        <w:t>at</w:t>
      </w:r>
      <w:r w:rsidR="00AC466E" w:rsidRPr="00206ACB">
        <w:t xml:space="preserve"> </w:t>
      </w:r>
      <w:r w:rsidRPr="00206ACB">
        <w:t>the</w:t>
      </w:r>
      <w:r w:rsidR="00AC466E" w:rsidRPr="00206ACB">
        <w:t xml:space="preserve"> </w:t>
      </w:r>
      <w:r w:rsidRPr="00206ACB">
        <w:t>bottom</w:t>
      </w:r>
      <w:r w:rsidR="00AC466E" w:rsidRPr="00206ACB">
        <w:t xml:space="preserve"> </w:t>
      </w:r>
      <w:r w:rsidRPr="00206ACB">
        <w:t>of</w:t>
      </w:r>
      <w:r w:rsidR="00AC466E" w:rsidRPr="00206ACB">
        <w:t xml:space="preserve"> </w:t>
      </w:r>
      <w:r w:rsidRPr="00206ACB">
        <w:t>this</w:t>
      </w:r>
      <w:r w:rsidR="00AC466E" w:rsidRPr="00206ACB">
        <w:t xml:space="preserve"> </w:t>
      </w:r>
      <w:r w:rsidRPr="00206ACB">
        <w:t>section.</w:t>
      </w:r>
      <w:r w:rsidR="00AC466E" w:rsidRPr="00206ACB">
        <w:t xml:space="preserve"> </w:t>
      </w:r>
      <w:r w:rsidRPr="00206ACB">
        <w:t>Hovering</w:t>
      </w:r>
      <w:r w:rsidR="00AC466E" w:rsidRPr="00206ACB">
        <w:t xml:space="preserve"> </w:t>
      </w:r>
      <w:r w:rsidRPr="00206ACB">
        <w:t>over</w:t>
      </w:r>
      <w:r w:rsidR="00AC466E" w:rsidRPr="00206ACB">
        <w:t xml:space="preserve"> </w:t>
      </w:r>
      <w:r w:rsidRPr="00206ACB">
        <w:t>any</w:t>
      </w:r>
      <w:r w:rsidR="00AC466E" w:rsidRPr="00206ACB">
        <w:t xml:space="preserve"> </w:t>
      </w:r>
      <w:r w:rsidRPr="00206ACB">
        <w:t>color</w:t>
      </w:r>
      <w:r w:rsidR="00AC466E" w:rsidRPr="00206ACB">
        <w:t xml:space="preserve"> </w:t>
      </w:r>
      <w:r w:rsidRPr="00206ACB">
        <w:t>in</w:t>
      </w:r>
      <w:r w:rsidR="00AC466E" w:rsidRPr="00206ACB">
        <w:t xml:space="preserve"> </w:t>
      </w:r>
      <w:r w:rsidRPr="00206ACB">
        <w:t>the</w:t>
      </w:r>
      <w:r w:rsidR="00AC466E" w:rsidRPr="00206ACB">
        <w:t xml:space="preserve"> </w:t>
      </w:r>
      <w:r w:rsidRPr="00206ACB">
        <w:t>pop-up</w:t>
      </w:r>
      <w:r w:rsidR="00AC466E" w:rsidRPr="00206ACB">
        <w:t xml:space="preserve"> </w:t>
      </w:r>
      <w:r w:rsidRPr="00206ACB">
        <w:t>will</w:t>
      </w:r>
      <w:r w:rsidR="00AC466E" w:rsidRPr="00206ACB">
        <w:t xml:space="preserve"> </w:t>
      </w:r>
      <w:r w:rsidRPr="00206ACB">
        <w:t>display</w:t>
      </w:r>
      <w:r w:rsidR="00AC466E" w:rsidRPr="00206ACB">
        <w:t xml:space="preserve"> </w:t>
      </w:r>
      <w:r w:rsidRPr="00206ACB">
        <w:t>the</w:t>
      </w:r>
      <w:r w:rsidR="00AC466E" w:rsidRPr="00206ACB">
        <w:t xml:space="preserve"> </w:t>
      </w:r>
      <w:r w:rsidRPr="00206ACB">
        <w:t>hexadecimal</w:t>
      </w:r>
      <w:r w:rsidR="00AC466E" w:rsidRPr="00206ACB">
        <w:t xml:space="preserve"> </w:t>
      </w:r>
      <w:r w:rsidRPr="00206ACB">
        <w:t>value</w:t>
      </w:r>
      <w:r w:rsidR="00AC466E" w:rsidRPr="00206ACB">
        <w:t xml:space="preserve"> </w:t>
      </w:r>
      <w:r w:rsidRPr="00206ACB">
        <w:t>the</w:t>
      </w:r>
      <w:r w:rsidR="00AC466E" w:rsidRPr="00206ACB">
        <w:t xml:space="preserve"> </w:t>
      </w:r>
      <w:r w:rsidRPr="00206ACB">
        <w:t>NES</w:t>
      </w:r>
      <w:r w:rsidR="00AC466E" w:rsidRPr="00206ACB">
        <w:t xml:space="preserve"> </w:t>
      </w:r>
      <w:r w:rsidRPr="00206ACB">
        <w:t>uses</w:t>
      </w:r>
      <w:r w:rsidR="00AC466E" w:rsidRPr="00206ACB">
        <w:t xml:space="preserve"> </w:t>
      </w:r>
      <w:r w:rsidRPr="00206ACB">
        <w:t>for</w:t>
      </w:r>
      <w:r w:rsidR="00AC466E" w:rsidRPr="00206ACB">
        <w:t xml:space="preserve"> </w:t>
      </w:r>
      <w:r w:rsidRPr="00206ACB">
        <w:t>that</w:t>
      </w:r>
      <w:r w:rsidR="00AC466E" w:rsidRPr="00206ACB">
        <w:t xml:space="preserve"> </w:t>
      </w:r>
      <w:r w:rsidRPr="00206ACB">
        <w:t>color,</w:t>
      </w:r>
      <w:r w:rsidR="00AC466E" w:rsidRPr="00206ACB">
        <w:t xml:space="preserve"> </w:t>
      </w:r>
      <w:r w:rsidRPr="00206ACB">
        <w:t>to</w:t>
      </w:r>
      <w:r w:rsidR="00AC466E" w:rsidRPr="00206ACB">
        <w:t xml:space="preserve"> </w:t>
      </w:r>
      <w:r w:rsidRPr="00206ACB">
        <w:t>use</w:t>
      </w:r>
      <w:r w:rsidR="00AC466E" w:rsidRPr="00206ACB">
        <w:t xml:space="preserve"> </w:t>
      </w:r>
      <w:r w:rsidRPr="00206ACB">
        <w:t>in</w:t>
      </w:r>
      <w:r w:rsidR="00AC466E" w:rsidRPr="00206ACB">
        <w:t xml:space="preserve"> </w:t>
      </w:r>
      <w:r w:rsidRPr="00206ACB">
        <w:t>your</w:t>
      </w:r>
      <w:r w:rsidR="00AC466E" w:rsidRPr="00206ACB">
        <w:t xml:space="preserve"> </w:t>
      </w:r>
      <w:r w:rsidRPr="00206ACB">
        <w:t>code.</w:t>
      </w:r>
    </w:p>
    <w:p w14:paraId="79FFEAA9" w14:textId="0E46D8E8" w:rsidR="00F73079" w:rsidRPr="00206ACB" w:rsidRDefault="00F73079" w:rsidP="009405D5">
      <w:r w:rsidRPr="00206ACB">
        <w:t>Changing</w:t>
      </w:r>
      <w:r w:rsidR="00AC466E" w:rsidRPr="00206ACB">
        <w:t xml:space="preserve"> </w:t>
      </w:r>
      <w:r w:rsidRPr="00206ACB">
        <w:t>the</w:t>
      </w:r>
      <w:r w:rsidR="00AC466E" w:rsidRPr="00206ACB">
        <w:t xml:space="preserve"> </w:t>
      </w:r>
      <w:r w:rsidRPr="00206ACB">
        <w:t>first</w:t>
      </w:r>
      <w:r w:rsidR="00AC466E" w:rsidRPr="00206ACB">
        <w:t xml:space="preserve"> </w:t>
      </w:r>
      <w:r w:rsidRPr="00206ACB">
        <w:t>color</w:t>
      </w:r>
      <w:r w:rsidR="00AC466E" w:rsidRPr="00206ACB">
        <w:t xml:space="preserve"> </w:t>
      </w:r>
      <w:r w:rsidRPr="00206ACB">
        <w:t>of</w:t>
      </w:r>
      <w:r w:rsidR="00AC466E" w:rsidRPr="00206ACB">
        <w:t xml:space="preserve"> </w:t>
      </w:r>
      <w:r w:rsidRPr="00206ACB">
        <w:t>any</w:t>
      </w:r>
      <w:r w:rsidR="00AC466E" w:rsidRPr="00206ACB">
        <w:t xml:space="preserve"> </w:t>
      </w:r>
      <w:r w:rsidRPr="00206ACB">
        <w:t>palette</w:t>
      </w:r>
      <w:r w:rsidR="00AC466E" w:rsidRPr="00206ACB">
        <w:t xml:space="preserve"> </w:t>
      </w:r>
      <w:r w:rsidRPr="00206ACB">
        <w:t>in</w:t>
      </w:r>
      <w:r w:rsidR="00AC466E" w:rsidRPr="00206ACB">
        <w:t xml:space="preserve"> </w:t>
      </w:r>
      <w:r w:rsidRPr="00206ACB">
        <w:t>the</w:t>
      </w:r>
      <w:r w:rsidR="00AC466E" w:rsidRPr="00206ACB">
        <w:t xml:space="preserve"> </w:t>
      </w:r>
      <w:r w:rsidRPr="00206ACB">
        <w:t>palettes</w:t>
      </w:r>
      <w:r w:rsidR="00AC466E" w:rsidRPr="00206ACB">
        <w:t xml:space="preserve"> </w:t>
      </w:r>
      <w:r w:rsidRPr="00206ACB">
        <w:t>area</w:t>
      </w:r>
      <w:r w:rsidR="00AC466E" w:rsidRPr="00206ACB">
        <w:t xml:space="preserve"> </w:t>
      </w:r>
      <w:r w:rsidRPr="00206ACB">
        <w:t>will</w:t>
      </w:r>
      <w:r w:rsidR="00AC466E" w:rsidRPr="00206ACB">
        <w:t xml:space="preserve"> </w:t>
      </w:r>
      <w:r w:rsidRPr="00206ACB">
        <w:t>change</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color</w:t>
      </w:r>
      <w:r w:rsidR="00AC466E" w:rsidRPr="00206ACB">
        <w:t xml:space="preserve"> </w:t>
      </w:r>
      <w:r w:rsidRPr="00206ACB">
        <w:t>of</w:t>
      </w:r>
      <w:r w:rsidR="00AC466E" w:rsidRPr="00206ACB">
        <w:t xml:space="preserve"> </w:t>
      </w:r>
      <w:r w:rsidRPr="00206ACB">
        <w:t>the</w:t>
      </w:r>
      <w:r w:rsidR="00AC466E" w:rsidRPr="00206ACB">
        <w:t xml:space="preserve"> </w:t>
      </w:r>
      <w:r w:rsidRPr="00206ACB">
        <w:t>large</w:t>
      </w:r>
      <w:r w:rsidR="00AC466E" w:rsidRPr="00206ACB">
        <w:t xml:space="preserve"> </w:t>
      </w:r>
      <w:r w:rsidRPr="00206ACB">
        <w:t>canvas</w:t>
      </w:r>
      <w:r w:rsidR="00AC466E" w:rsidRPr="00206ACB">
        <w:t xml:space="preserve"> </w:t>
      </w:r>
      <w:r w:rsidRPr="00206ACB">
        <w:t>area</w:t>
      </w:r>
      <w:r w:rsidR="00AC466E" w:rsidRPr="00206ACB">
        <w:t xml:space="preserve"> </w:t>
      </w:r>
      <w:r w:rsidRPr="00206ACB">
        <w:t>as</w:t>
      </w:r>
      <w:r w:rsidR="00AC466E" w:rsidRPr="00206ACB">
        <w:t xml:space="preserve"> </w:t>
      </w:r>
      <w:r w:rsidRPr="00206ACB">
        <w:t>well</w:t>
      </w:r>
      <w:r w:rsidR="00AC466E" w:rsidRPr="00206ACB">
        <w:t xml:space="preserve"> </w:t>
      </w:r>
      <w:r w:rsidRPr="00206ACB">
        <w:t>as</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of</w:t>
      </w:r>
      <w:r w:rsidR="00AC466E" w:rsidRPr="00206ACB">
        <w:t xml:space="preserve"> </w:t>
      </w:r>
      <w:r w:rsidRPr="00206ACB">
        <w:t>the</w:t>
      </w:r>
      <w:r w:rsidR="00AC466E" w:rsidRPr="00206ACB">
        <w:t xml:space="preserve"> </w:t>
      </w:r>
      <w:r w:rsidRPr="00206ACB">
        <w:t>pattern</w:t>
      </w:r>
      <w:r w:rsidR="00AC466E" w:rsidRPr="00206ACB">
        <w:t xml:space="preserve"> </w:t>
      </w:r>
      <w:r w:rsidRPr="00206ACB">
        <w:t>table</w:t>
      </w:r>
      <w:r w:rsidR="00AC466E" w:rsidRPr="00206ACB">
        <w:t xml:space="preserve"> </w:t>
      </w:r>
      <w:r w:rsidRPr="00206ACB">
        <w:t>display.</w:t>
      </w:r>
    </w:p>
    <w:p w14:paraId="69DA4A21" w14:textId="1A0A4044" w:rsidR="00F73079" w:rsidRPr="00206ACB" w:rsidRDefault="00F73079">
      <w:pPr>
        <w:pStyle w:val="ListParagraph"/>
        <w:numPr>
          <w:ilvl w:val="0"/>
          <w:numId w:val="13"/>
        </w:numPr>
        <w:rPr>
          <w:rFonts w:cstheme="minorHAnsi"/>
          <w:szCs w:val="26"/>
        </w:rPr>
      </w:pPr>
      <w:r w:rsidRPr="00206ACB">
        <w:rPr>
          <w:rFonts w:cstheme="minorHAnsi"/>
          <w:szCs w:val="26"/>
        </w:rPr>
        <w:t>Making</w:t>
      </w:r>
      <w:r w:rsidR="00AC466E" w:rsidRPr="00206ACB">
        <w:rPr>
          <w:rFonts w:cstheme="minorHAnsi"/>
          <w:szCs w:val="26"/>
        </w:rPr>
        <w:t xml:space="preserve"> </w:t>
      </w:r>
      <w:r w:rsidRPr="00206ACB">
        <w:rPr>
          <w:rFonts w:cstheme="minorHAnsi"/>
          <w:szCs w:val="26"/>
        </w:rPr>
        <w:t>Your</w:t>
      </w:r>
      <w:r w:rsidR="00AC466E" w:rsidRPr="00206ACB">
        <w:rPr>
          <w:rFonts w:cstheme="minorHAnsi"/>
          <w:szCs w:val="26"/>
        </w:rPr>
        <w:t xml:space="preserve"> </w:t>
      </w:r>
      <w:r w:rsidRPr="00206ACB">
        <w:rPr>
          <w:rFonts w:cstheme="minorHAnsi"/>
          <w:szCs w:val="26"/>
        </w:rPr>
        <w:t>Own</w:t>
      </w:r>
      <w:r w:rsidR="00AC466E" w:rsidRPr="00206ACB">
        <w:rPr>
          <w:rFonts w:cstheme="minorHAnsi"/>
          <w:szCs w:val="26"/>
        </w:rPr>
        <w:t xml:space="preserve"> </w:t>
      </w:r>
      <w:r w:rsidRPr="00206ACB">
        <w:rPr>
          <w:rFonts w:cstheme="minorHAnsi"/>
          <w:szCs w:val="26"/>
        </w:rPr>
        <w:t>Tiles</w:t>
      </w:r>
    </w:p>
    <w:p w14:paraId="765AD430" w14:textId="2227F0C8" w:rsidR="00F73079" w:rsidRPr="00206ACB" w:rsidRDefault="00F73079" w:rsidP="000B7F26">
      <w:r w:rsidRPr="00206ACB">
        <w:t>To</w:t>
      </w:r>
      <w:r w:rsidR="00AC466E" w:rsidRPr="00206ACB">
        <w:t xml:space="preserve"> </w:t>
      </w:r>
      <w:r w:rsidRPr="00206ACB">
        <w:t>help</w:t>
      </w:r>
      <w:r w:rsidR="00AC466E" w:rsidRPr="00206ACB">
        <w:t xml:space="preserve"> </w:t>
      </w:r>
      <w:r w:rsidRPr="00206ACB">
        <w:t>you</w:t>
      </w:r>
      <w:r w:rsidR="00AC466E" w:rsidRPr="00206ACB">
        <w:t xml:space="preserve"> </w:t>
      </w:r>
      <w:r w:rsidRPr="00206ACB">
        <w:t>get</w:t>
      </w:r>
      <w:r w:rsidR="00AC466E" w:rsidRPr="00206ACB">
        <w:t xml:space="preserve"> </w:t>
      </w:r>
      <w:r w:rsidRPr="00206ACB">
        <w:t>started,</w:t>
      </w:r>
      <w:r w:rsidR="00AC466E" w:rsidRPr="00206ACB">
        <w:t xml:space="preserve"> </w:t>
      </w:r>
      <w:r w:rsidRPr="00206ACB">
        <w:t>I</w:t>
      </w:r>
      <w:r w:rsidR="00AC466E" w:rsidRPr="00206ACB">
        <w:t xml:space="preserve"> </w:t>
      </w:r>
      <w:r w:rsidRPr="00206ACB">
        <w:t>have</w:t>
      </w:r>
      <w:r w:rsidR="00AC466E" w:rsidRPr="00206ACB">
        <w:t xml:space="preserve"> </w:t>
      </w:r>
      <w:r w:rsidRPr="00206ACB">
        <w:t>created</w:t>
      </w:r>
      <w:r w:rsidR="00AC466E" w:rsidRPr="00206ACB">
        <w:t xml:space="preserve"> </w:t>
      </w:r>
      <w:r w:rsidRPr="00206ACB">
        <w:t>a</w:t>
      </w:r>
      <w:r w:rsidR="00AC466E" w:rsidRPr="00206ACB">
        <w:t xml:space="preserve"> </w:t>
      </w:r>
      <w:r w:rsidRPr="00206ACB">
        <w:t>starter</w:t>
      </w:r>
      <w:r w:rsidR="00AC466E" w:rsidRPr="00206ACB">
        <w:t xml:space="preserve"> </w:t>
      </w:r>
      <w:r w:rsidRPr="00206ACB">
        <w:t>.chr</w:t>
      </w:r>
      <w:r w:rsidR="00AC466E" w:rsidRPr="00206ACB">
        <w:t xml:space="preserve"> </w:t>
      </w:r>
      <w:r w:rsidRPr="00206ACB">
        <w:t>file</w:t>
      </w:r>
      <w:r w:rsidR="00AC466E" w:rsidRPr="00206ACB">
        <w:t xml:space="preserve"> </w:t>
      </w:r>
      <w:r w:rsidRPr="00206ACB">
        <w:t>that</w:t>
      </w:r>
      <w:r w:rsidR="00AC466E" w:rsidRPr="00206ACB">
        <w:t xml:space="preserve"> </w:t>
      </w:r>
      <w:r w:rsidRPr="00206ACB">
        <w:t>features</w:t>
      </w:r>
      <w:r w:rsidR="00AC466E" w:rsidRPr="00206ACB">
        <w:t xml:space="preserve"> </w:t>
      </w:r>
      <w:r w:rsidRPr="00206ACB">
        <w:t>some</w:t>
      </w:r>
      <w:r w:rsidR="00AC466E" w:rsidRPr="00206ACB">
        <w:t xml:space="preserve"> </w:t>
      </w:r>
      <w:r w:rsidRPr="00206ACB">
        <w:t>basic</w:t>
      </w:r>
      <w:r w:rsidR="00AC466E" w:rsidRPr="00206ACB">
        <w:t xml:space="preserve"> </w:t>
      </w:r>
      <w:r w:rsidRPr="00206ACB">
        <w:t>sprites</w:t>
      </w:r>
      <w:r w:rsidR="00AC466E" w:rsidRPr="00206ACB">
        <w:t xml:space="preserve"> </w:t>
      </w:r>
      <w:r w:rsidRPr="00206ACB">
        <w:t>and</w:t>
      </w:r>
      <w:r w:rsidR="00AC466E" w:rsidRPr="00206ACB">
        <w:t xml:space="preserve"> </w:t>
      </w:r>
      <w:r w:rsidRPr="00206ACB">
        <w:t>a</w:t>
      </w:r>
      <w:r w:rsidR="00AC466E" w:rsidRPr="00206ACB">
        <w:t xml:space="preserve"> </w:t>
      </w:r>
      <w:r w:rsidRPr="00206ACB">
        <w:t>full</w:t>
      </w:r>
      <w:r w:rsidR="00AC466E" w:rsidRPr="00206ACB">
        <w:t xml:space="preserve"> </w:t>
      </w:r>
      <w:r w:rsidRPr="00206ACB">
        <w:t>font</w:t>
      </w:r>
      <w:r w:rsidR="00AC466E" w:rsidRPr="00206ACB">
        <w:t xml:space="preserve"> </w:t>
      </w:r>
      <w:r w:rsidRPr="00206ACB">
        <w:t>in</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table.</w:t>
      </w:r>
      <w:r w:rsidR="00AC466E" w:rsidRPr="00206ACB">
        <w:t xml:space="preserve"> </w:t>
      </w:r>
      <w:r w:rsidRPr="00206ACB">
        <w:t>Download</w:t>
      </w:r>
      <w:r w:rsidR="00AC466E" w:rsidRPr="00206ACB">
        <w:t xml:space="preserve"> </w:t>
      </w:r>
      <w:hyperlink r:id="rId102" w:history="1">
        <w:r w:rsidRPr="00206ACB">
          <w:rPr>
            <w:rStyle w:val="Hyperlink"/>
            <w:rFonts w:cstheme="minorHAnsi"/>
            <w:color w:val="82642B"/>
            <w:szCs w:val="26"/>
          </w:rPr>
          <w:t>graphics.chr</w:t>
        </w:r>
        <w:r w:rsidR="00DC1951" w:rsidRPr="00206ACB">
          <w:rPr>
            <w:rStyle w:val="Hyperlink"/>
            <w:rFonts w:cstheme="minorHAnsi"/>
            <w:color w:val="82642B"/>
            <w:szCs w:val="26"/>
          </w:rPr>
          <w:t xml:space="preserve"> (https://famicom.party/book/projects/10-spritegraphics/src/graphics.chr)</w:t>
        </w:r>
      </w:hyperlink>
      <w:r w:rsidR="00AC466E" w:rsidRPr="00206ACB">
        <w:t xml:space="preserve"> </w:t>
      </w:r>
      <w:r w:rsidR="000B7F26" w:rsidRPr="000B7F26">
        <w:t xml:space="preserve">and open it in NEXXT (“Tilesets” </w:t>
      </w:r>
      <w:r w:rsidR="000B7F26" w:rsidRPr="000B7F26">
        <w:rPr>
          <w:rFonts w:ascii="Courier New" w:hAnsi="Courier New" w:cs="Courier New"/>
        </w:rPr>
        <w:t>→</w:t>
      </w:r>
      <w:r w:rsidR="000B7F26" w:rsidRPr="000B7F26">
        <w:t xml:space="preserve"> </w:t>
      </w:r>
      <w:r w:rsidR="000B7F26" w:rsidRPr="000B7F26">
        <w:rPr>
          <w:rFonts w:cs="QTKorrin"/>
        </w:rPr>
        <w:t>“</w:t>
      </w:r>
      <w:r w:rsidR="000B7F26" w:rsidRPr="000B7F26">
        <w:t>Open CHR</w:t>
      </w:r>
      <w:r w:rsidR="000B7F26" w:rsidRPr="000B7F26">
        <w:rPr>
          <w:rFonts w:cs="QTKorrin"/>
        </w:rPr>
        <w:t>…”</w:t>
      </w:r>
      <w:r w:rsidR="000B7F26" w:rsidRPr="000B7F26">
        <w:t xml:space="preserve"> </w:t>
      </w:r>
      <w:r w:rsidR="000B7F26" w:rsidRPr="000B7F26">
        <w:rPr>
          <w:rFonts w:ascii="Courier New" w:hAnsi="Courier New" w:cs="Courier New"/>
        </w:rPr>
        <w:t>→</w:t>
      </w:r>
      <w:r w:rsidR="000B7F26" w:rsidRPr="000B7F26">
        <w:t xml:space="preserve"> select graphics.chr)</w:t>
      </w:r>
      <w:r w:rsidRPr="00206ACB">
        <w:t>.</w:t>
      </w:r>
    </w:p>
    <w:p w14:paraId="158B2D7A" w14:textId="4A43D2EF" w:rsidR="00F73079" w:rsidRPr="00206ACB" w:rsidRDefault="004B02F1" w:rsidP="004B02F1">
      <w:r w:rsidRPr="004B02F1">
        <w:t>To edit or create tiles, click on the space in the pattern table display for the tile you wish to alter, then click the “CHR editor” button. This will open a separate tile-editing window</w:t>
      </w:r>
      <w:r w:rsidR="00F73079" w:rsidRPr="00206ACB">
        <w:t>.</w:t>
      </w:r>
    </w:p>
    <w:p w14:paraId="540CBC5F" w14:textId="537CF771" w:rsidR="00F73079" w:rsidRPr="00206ACB" w:rsidRDefault="00F43B72" w:rsidP="00C26F86">
      <w:pPr>
        <w:ind w:firstLine="0"/>
        <w:jc w:val="center"/>
        <w:rPr>
          <w:rFonts w:cstheme="minorHAnsi"/>
          <w:szCs w:val="26"/>
        </w:rPr>
      </w:pPr>
      <w:r>
        <w:rPr>
          <w:rFonts w:cstheme="minorHAnsi"/>
          <w:noProof/>
          <w:szCs w:val="26"/>
        </w:rPr>
        <w:lastRenderedPageBreak/>
        <w:drawing>
          <wp:inline distT="0" distB="0" distL="0" distR="0" wp14:anchorId="29E36EF0" wp14:editId="7C2D90B3">
            <wp:extent cx="3810000" cy="5238750"/>
            <wp:effectExtent l="0" t="0" r="0" b="0"/>
            <wp:docPr id="6911879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00" cy="5238750"/>
                    </a:xfrm>
                    <a:prstGeom prst="rect">
                      <a:avLst/>
                    </a:prstGeom>
                    <a:noFill/>
                  </pic:spPr>
                </pic:pic>
              </a:graphicData>
            </a:graphic>
          </wp:inline>
        </w:drawing>
      </w:r>
    </w:p>
    <w:p w14:paraId="175C5480" w14:textId="4811A6B6" w:rsidR="00F73079" w:rsidRPr="00206ACB" w:rsidRDefault="00F73079" w:rsidP="00C26F86">
      <w:pPr>
        <w:ind w:firstLine="0"/>
        <w:jc w:val="center"/>
        <w:rPr>
          <w:rFonts w:cstheme="minorHAnsi"/>
          <w:szCs w:val="26"/>
        </w:rPr>
      </w:pPr>
      <w:r w:rsidRPr="00206ACB">
        <w:rPr>
          <w:rFonts w:cstheme="minorHAnsi"/>
          <w:szCs w:val="26"/>
        </w:rPr>
        <w:t>NES</w:t>
      </w:r>
      <w:r w:rsidR="00AC466E" w:rsidRPr="00206ACB">
        <w:rPr>
          <w:rFonts w:cstheme="minorHAnsi"/>
          <w:szCs w:val="26"/>
        </w:rPr>
        <w:t xml:space="preserve"> </w:t>
      </w:r>
      <w:r w:rsidRPr="00206ACB">
        <w:rPr>
          <w:rFonts w:cstheme="minorHAnsi"/>
          <w:szCs w:val="26"/>
        </w:rPr>
        <w:t>Lightbox's</w:t>
      </w:r>
      <w:r w:rsidR="00AC466E" w:rsidRPr="00206ACB">
        <w:rPr>
          <w:rFonts w:cstheme="minorHAnsi"/>
          <w:szCs w:val="26"/>
        </w:rPr>
        <w:t xml:space="preserve"> </w:t>
      </w:r>
      <w:r w:rsidRPr="00206ACB">
        <w:rPr>
          <w:rFonts w:cstheme="minorHAnsi"/>
          <w:szCs w:val="26"/>
        </w:rPr>
        <w:t>"Edit</w:t>
      </w:r>
      <w:r w:rsidR="00AC466E" w:rsidRPr="00206ACB">
        <w:rPr>
          <w:rFonts w:cstheme="minorHAnsi"/>
          <w:szCs w:val="26"/>
        </w:rPr>
        <w:t xml:space="preserve"> </w:t>
      </w:r>
      <w:r w:rsidRPr="00206ACB">
        <w:rPr>
          <w:rFonts w:cstheme="minorHAnsi"/>
          <w:szCs w:val="26"/>
        </w:rPr>
        <w:t>Tile"</w:t>
      </w:r>
      <w:r w:rsidR="00AC466E" w:rsidRPr="00206ACB">
        <w:rPr>
          <w:rFonts w:cstheme="minorHAnsi"/>
          <w:szCs w:val="26"/>
        </w:rPr>
        <w:t xml:space="preserve"> </w:t>
      </w:r>
      <w:r w:rsidRPr="00206ACB">
        <w:rPr>
          <w:rFonts w:cstheme="minorHAnsi"/>
          <w:szCs w:val="26"/>
        </w:rPr>
        <w:t>window.</w:t>
      </w:r>
    </w:p>
    <w:p w14:paraId="72B4E91F" w14:textId="3ACACB83" w:rsidR="009D10EB" w:rsidRDefault="00957FFA" w:rsidP="00C76139">
      <w:r w:rsidRPr="00957FFA">
        <w:t>To edit a tile (or create new tiles!), select a palette index from the Palettes area, then click pixels in the CHR Editor window to set them to that palette index.</w:t>
      </w:r>
      <w:r>
        <w:t xml:space="preserve"> </w:t>
      </w:r>
      <w:r w:rsidR="00C76139" w:rsidRPr="00C76139">
        <w:rPr>
          <w:rStyle w:val="marginnote"/>
          <w:rFonts w:cstheme="minorHAnsi"/>
          <w:color w:val="111111"/>
          <w:szCs w:val="26"/>
        </w:rPr>
        <w:t xml:space="preserve">The rotate and flip buttons, among others, allow you to easily make large-scale edits. Once you have created a set of tiles to work with, save your work by choosing “File” </w:t>
      </w:r>
      <w:r w:rsidR="00C76139" w:rsidRPr="00C76139">
        <w:rPr>
          <w:rStyle w:val="marginnote"/>
          <w:rFonts w:ascii="Courier New" w:hAnsi="Courier New" w:cs="Courier New"/>
          <w:color w:val="111111"/>
          <w:szCs w:val="26"/>
        </w:rPr>
        <w:t>→</w:t>
      </w:r>
      <w:r w:rsidR="00C76139" w:rsidRPr="00C76139">
        <w:rPr>
          <w:rStyle w:val="marginnote"/>
          <w:rFonts w:cstheme="minorHAnsi"/>
          <w:color w:val="111111"/>
          <w:szCs w:val="26"/>
        </w:rPr>
        <w:t xml:space="preserve"> </w:t>
      </w:r>
      <w:r w:rsidR="00C76139" w:rsidRPr="00C76139">
        <w:rPr>
          <w:rStyle w:val="marginnote"/>
          <w:rFonts w:cs="QTKorrin"/>
          <w:color w:val="111111"/>
          <w:szCs w:val="26"/>
        </w:rPr>
        <w:t>“</w:t>
      </w:r>
      <w:r w:rsidR="00C76139" w:rsidRPr="00C76139">
        <w:rPr>
          <w:rStyle w:val="marginnote"/>
          <w:rFonts w:cstheme="minorHAnsi"/>
          <w:color w:val="111111"/>
          <w:szCs w:val="26"/>
        </w:rPr>
        <w:t>Patterns (.chr)</w:t>
      </w:r>
      <w:r w:rsidR="00C76139" w:rsidRPr="00C76139">
        <w:rPr>
          <w:rStyle w:val="marginnote"/>
          <w:rFonts w:cs="QTKorrin"/>
          <w:color w:val="111111"/>
          <w:szCs w:val="26"/>
        </w:rPr>
        <w:t>”</w:t>
      </w:r>
      <w:r w:rsidR="00C76139" w:rsidRPr="00C76139">
        <w:rPr>
          <w:rStyle w:val="marginnote"/>
          <w:rFonts w:cstheme="minorHAnsi"/>
          <w:color w:val="111111"/>
          <w:szCs w:val="26"/>
        </w:rPr>
        <w:t xml:space="preserve"> </w:t>
      </w:r>
      <w:r w:rsidR="00C76139" w:rsidRPr="00C76139">
        <w:rPr>
          <w:rStyle w:val="marginnote"/>
          <w:rFonts w:ascii="Courier New" w:hAnsi="Courier New" w:cs="Courier New"/>
          <w:color w:val="111111"/>
          <w:szCs w:val="26"/>
        </w:rPr>
        <w:t>→</w:t>
      </w:r>
      <w:r w:rsidR="00C76139" w:rsidRPr="00C76139">
        <w:rPr>
          <w:rStyle w:val="marginnote"/>
          <w:rFonts w:cstheme="minorHAnsi"/>
          <w:color w:val="111111"/>
          <w:szCs w:val="26"/>
        </w:rPr>
        <w:t xml:space="preserve"> </w:t>
      </w:r>
      <w:r w:rsidR="00C76139" w:rsidRPr="00C76139">
        <w:rPr>
          <w:rStyle w:val="marginnote"/>
          <w:rFonts w:cs="QTKorrin"/>
          <w:color w:val="111111"/>
          <w:szCs w:val="26"/>
        </w:rPr>
        <w:t>“</w:t>
      </w:r>
      <w:r w:rsidR="00C76139" w:rsidRPr="00C76139">
        <w:rPr>
          <w:rStyle w:val="marginnote"/>
          <w:rFonts w:cstheme="minorHAnsi"/>
          <w:color w:val="111111"/>
          <w:szCs w:val="26"/>
        </w:rPr>
        <w:t>Save 8K (both tables)</w:t>
      </w:r>
      <w:r w:rsidR="00C76139" w:rsidRPr="00C76139">
        <w:rPr>
          <w:rStyle w:val="marginnote"/>
          <w:rFonts w:cs="QTKorrin"/>
          <w:color w:val="111111"/>
          <w:szCs w:val="26"/>
        </w:rPr>
        <w:t>…“</w:t>
      </w:r>
      <w:r w:rsidR="00F73079" w:rsidRPr="00206ACB">
        <w:t>.</w:t>
      </w:r>
    </w:p>
    <w:p w14:paraId="1EB47A97" w14:textId="73D5277F" w:rsidR="00C76139" w:rsidRPr="00206ACB" w:rsidRDefault="00C76139" w:rsidP="00C76139">
      <w:r w:rsidRPr="00C76139">
        <w:t>Note that clicking on different palettes in the main window changes all displayed colors to the colors from that palette. This is extremely useful for testing out what your tiles will look like in the palettes used by your game.</w:t>
      </w:r>
    </w:p>
    <w:p w14:paraId="363CF61D" w14:textId="75DE7B27" w:rsidR="00954864" w:rsidRPr="00206ACB" w:rsidRDefault="00954864" w:rsidP="00C532A3">
      <w:pPr>
        <w:pStyle w:val="Heading3"/>
        <w:rPr>
          <w:rFonts w:cstheme="minorHAnsi"/>
        </w:rPr>
      </w:pPr>
      <w:bookmarkStart w:id="125" w:name="_Toc168434243"/>
      <w:bookmarkStart w:id="126" w:name="_Toc168779364"/>
      <w:r w:rsidRPr="00206ACB">
        <w:rPr>
          <w:rFonts w:cstheme="minorHAnsi"/>
        </w:rPr>
        <w:t>Displaying</w:t>
      </w:r>
      <w:r w:rsidR="00AC466E" w:rsidRPr="00206ACB">
        <w:rPr>
          <w:rFonts w:cstheme="minorHAnsi"/>
        </w:rPr>
        <w:t xml:space="preserve"> </w:t>
      </w:r>
      <w:r w:rsidRPr="00206ACB">
        <w:rPr>
          <w:rFonts w:cstheme="minorHAnsi"/>
        </w:rPr>
        <w:t>Sprites</w:t>
      </w:r>
      <w:r w:rsidR="00AC466E" w:rsidRPr="00206ACB">
        <w:rPr>
          <w:rFonts w:cstheme="minorHAnsi"/>
        </w:rPr>
        <w:t xml:space="preserve"> </w:t>
      </w:r>
      <w:r w:rsidRPr="00206ACB">
        <w:rPr>
          <w:rFonts w:cstheme="minorHAnsi"/>
        </w:rPr>
        <w:t>In</w:t>
      </w:r>
      <w:r w:rsidR="00AC466E" w:rsidRPr="00206ACB">
        <w:rPr>
          <w:rFonts w:cstheme="minorHAnsi"/>
        </w:rPr>
        <w:t xml:space="preserve"> </w:t>
      </w:r>
      <w:r w:rsidRPr="00206ACB">
        <w:rPr>
          <w:rFonts w:cstheme="minorHAnsi"/>
        </w:rPr>
        <w:t>Your</w:t>
      </w:r>
      <w:r w:rsidR="00AC466E" w:rsidRPr="00206ACB">
        <w:rPr>
          <w:rFonts w:cstheme="minorHAnsi"/>
        </w:rPr>
        <w:t xml:space="preserve"> </w:t>
      </w:r>
      <w:r w:rsidRPr="00206ACB">
        <w:rPr>
          <w:rFonts w:cstheme="minorHAnsi"/>
        </w:rPr>
        <w:t>Game</w:t>
      </w:r>
      <w:bookmarkEnd w:id="125"/>
      <w:bookmarkEnd w:id="126"/>
    </w:p>
    <w:p w14:paraId="02C1B7A2" w14:textId="7FDB2A63" w:rsidR="002D5F69" w:rsidRPr="00206ACB" w:rsidRDefault="002D5F69" w:rsidP="00F465BB">
      <w:pPr>
        <w:rPr>
          <w:color w:val="111111"/>
        </w:rPr>
      </w:pPr>
      <w:r w:rsidRPr="00206ACB">
        <w:rPr>
          <w:rStyle w:val="Emphasis"/>
          <w:rFonts w:eastAsiaTheme="majorEastAsia" w:cstheme="minorHAnsi"/>
          <w:color w:val="111111"/>
          <w:szCs w:val="26"/>
        </w:rPr>
        <w:t>Download</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the</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full</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source</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code</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for</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this</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example:</w:t>
      </w:r>
      <w:r w:rsidR="00AC466E" w:rsidRPr="00206ACB">
        <w:rPr>
          <w:color w:val="111111"/>
        </w:rPr>
        <w:t xml:space="preserve"> </w:t>
      </w:r>
      <w:hyperlink r:id="rId104" w:history="1">
        <w:r w:rsidRPr="00206ACB">
          <w:rPr>
            <w:rStyle w:val="Hyperlink"/>
            <w:rFonts w:cstheme="minorHAnsi"/>
            <w:color w:val="82642B"/>
            <w:szCs w:val="26"/>
          </w:rPr>
          <w:t>10-spritegraphics.zip</w:t>
        </w:r>
        <w:r w:rsidR="00B05E53" w:rsidRPr="00206ACB">
          <w:rPr>
            <w:rStyle w:val="Hyperlink"/>
            <w:rFonts w:cstheme="minorHAnsi"/>
            <w:color w:val="82642B"/>
            <w:szCs w:val="26"/>
          </w:rPr>
          <w:t xml:space="preserve"> (https://famicom.party/book/projects/10-spritegraphics.zip)</w:t>
        </w:r>
      </w:hyperlink>
    </w:p>
    <w:p w14:paraId="5CAE6178" w14:textId="1A75ED9A" w:rsidR="002D5F69" w:rsidRPr="00206ACB" w:rsidRDefault="002D5F69" w:rsidP="00F465BB">
      <w:r w:rsidRPr="00206ACB">
        <w:t>In</w:t>
      </w:r>
      <w:r w:rsidR="00AC466E" w:rsidRPr="00206ACB">
        <w:t xml:space="preserve"> </w:t>
      </w:r>
      <w:r w:rsidRPr="00206ACB">
        <w:t>order</w:t>
      </w:r>
      <w:r w:rsidR="00AC466E" w:rsidRPr="00206ACB">
        <w:t xml:space="preserve"> </w:t>
      </w:r>
      <w:r w:rsidRPr="00206ACB">
        <w:t>to</w:t>
      </w:r>
      <w:r w:rsidR="00AC466E" w:rsidRPr="00206ACB">
        <w:t xml:space="preserve"> </w:t>
      </w:r>
      <w:r w:rsidRPr="00206ACB">
        <w:t>display</w:t>
      </w:r>
      <w:r w:rsidR="00AC466E" w:rsidRPr="00206ACB">
        <w:t xml:space="preserve"> </w:t>
      </w:r>
      <w:r w:rsidRPr="00206ACB">
        <w:t>our</w:t>
      </w:r>
      <w:r w:rsidR="00AC466E" w:rsidRPr="00206ACB">
        <w:t xml:space="preserve"> </w:t>
      </w:r>
      <w:r w:rsidRPr="00206ACB">
        <w:t>tiles</w:t>
      </w:r>
      <w:r w:rsidR="00AC466E" w:rsidRPr="00206ACB">
        <w:t xml:space="preserve"> </w:t>
      </w:r>
      <w:r w:rsidRPr="00206ACB">
        <w:t>in</w:t>
      </w:r>
      <w:r w:rsidR="00AC466E" w:rsidRPr="00206ACB">
        <w:t xml:space="preserve"> </w:t>
      </w:r>
      <w:r w:rsidRPr="00206ACB">
        <w:t>a</w:t>
      </w:r>
      <w:r w:rsidR="00AC466E" w:rsidRPr="00206ACB">
        <w:t xml:space="preserve"> </w:t>
      </w:r>
      <w:r w:rsidRPr="00206ACB">
        <w:t>game,</w:t>
      </w:r>
      <w:r w:rsidR="00AC466E" w:rsidRPr="00206ACB">
        <w:t xml:space="preserve"> </w:t>
      </w:r>
      <w:r w:rsidRPr="00206ACB">
        <w:t>we</w:t>
      </w:r>
      <w:r w:rsidR="00AC466E" w:rsidRPr="00206ACB">
        <w:t xml:space="preserve"> </w:t>
      </w:r>
      <w:r w:rsidRPr="00206ACB">
        <w:t>first</w:t>
      </w:r>
      <w:r w:rsidR="00AC466E" w:rsidRPr="00206ACB">
        <w:t xml:space="preserve"> </w:t>
      </w:r>
      <w:r w:rsidRPr="00206ACB">
        <w:t>need</w:t>
      </w:r>
      <w:r w:rsidR="00AC466E" w:rsidRPr="00206ACB">
        <w:t xml:space="preserve"> </w:t>
      </w:r>
      <w:r w:rsidRPr="00206ACB">
        <w:t>to</w:t>
      </w:r>
      <w:r w:rsidR="00AC466E" w:rsidRPr="00206ACB">
        <w:t xml:space="preserve"> </w:t>
      </w:r>
      <w:r w:rsidRPr="00206ACB">
        <w:t>make</w:t>
      </w:r>
      <w:r w:rsidR="00AC466E" w:rsidRPr="00206ACB">
        <w:t xml:space="preserve"> </w:t>
      </w:r>
      <w:r w:rsidRPr="00206ACB">
        <w:t>sure</w:t>
      </w:r>
      <w:r w:rsidR="00AC466E" w:rsidRPr="00206ACB">
        <w:t xml:space="preserve"> </w:t>
      </w:r>
      <w:r w:rsidRPr="00206ACB">
        <w:t>we</w:t>
      </w:r>
      <w:r w:rsidR="00AC466E" w:rsidRPr="00206ACB">
        <w:t xml:space="preserve"> </w:t>
      </w:r>
      <w:r w:rsidRPr="00206ACB">
        <w:t>load</w:t>
      </w:r>
      <w:r w:rsidR="00AC466E" w:rsidRPr="00206ACB">
        <w:t xml:space="preserve"> </w:t>
      </w:r>
      <w:r w:rsidRPr="00206ACB">
        <w:t>the</w:t>
      </w:r>
      <w:r w:rsidR="00AC466E" w:rsidRPr="00206ACB">
        <w:t xml:space="preserve"> </w:t>
      </w:r>
      <w:r w:rsidRPr="00206ACB">
        <w:t>.chr</w:t>
      </w:r>
      <w:r w:rsidR="00AC466E" w:rsidRPr="00206ACB">
        <w:t xml:space="preserve"> </w:t>
      </w:r>
      <w:r w:rsidRPr="00206ACB">
        <w:t>file</w:t>
      </w:r>
      <w:r w:rsidR="00AC466E" w:rsidRPr="00206ACB">
        <w:t xml:space="preserve"> </w:t>
      </w:r>
      <w:r w:rsidRPr="00206ACB">
        <w:t>that</w:t>
      </w:r>
      <w:r w:rsidR="00AC466E" w:rsidRPr="00206ACB">
        <w:t xml:space="preserve"> </w:t>
      </w:r>
      <w:r w:rsidRPr="00206ACB">
        <w:t>contains</w:t>
      </w:r>
      <w:r w:rsidR="00AC466E" w:rsidRPr="00206ACB">
        <w:t xml:space="preserve"> </w:t>
      </w:r>
      <w:r w:rsidRPr="00206ACB">
        <w:t>them.</w:t>
      </w:r>
      <w:r w:rsidR="00AC466E" w:rsidRPr="00206ACB">
        <w:t xml:space="preserve"> </w:t>
      </w:r>
      <w:r w:rsidRPr="00206ACB">
        <w:t>In</w:t>
      </w:r>
      <w:r w:rsidR="00AC466E" w:rsidRPr="00206ACB">
        <w:t xml:space="preserve"> </w:t>
      </w:r>
      <w:r w:rsidRPr="00206ACB">
        <w:t>our</w:t>
      </w:r>
      <w:r w:rsidR="00AC466E" w:rsidRPr="00206ACB">
        <w:t xml:space="preserve"> </w:t>
      </w:r>
      <w:r w:rsidRPr="00206ACB">
        <w:t>last</w:t>
      </w:r>
      <w:r w:rsidR="00AC466E" w:rsidRPr="00206ACB">
        <w:t xml:space="preserve"> </w:t>
      </w:r>
      <w:r w:rsidRPr="00206ACB">
        <w:t>project,</w:t>
      </w:r>
      <w:r w:rsidR="00AC466E" w:rsidRPr="00206ACB">
        <w:t xml:space="preserve"> </w:t>
      </w:r>
      <w:r w:rsidRPr="00206ACB">
        <w:t>we</w:t>
      </w:r>
      <w:r w:rsidR="00AC466E" w:rsidRPr="00206ACB">
        <w:t xml:space="preserve"> </w:t>
      </w:r>
      <w:r w:rsidRPr="00206ACB">
        <w:t>simply</w:t>
      </w:r>
      <w:r w:rsidR="00AC466E" w:rsidRPr="00206ACB">
        <w:t xml:space="preserve"> </w:t>
      </w:r>
      <w:r w:rsidRPr="00206ACB">
        <w:t>reserved</w:t>
      </w:r>
      <w:r w:rsidR="00AC466E" w:rsidRPr="00206ACB">
        <w:t xml:space="preserve"> </w:t>
      </w:r>
      <w:r w:rsidRPr="00206ACB">
        <w:t>8,192</w:t>
      </w:r>
      <w:r w:rsidR="00AC466E" w:rsidRPr="00206ACB">
        <w:t xml:space="preserve"> </w:t>
      </w:r>
      <w:r w:rsidRPr="00206ACB">
        <w:t>bytes</w:t>
      </w:r>
      <w:r w:rsidR="00AC466E" w:rsidRPr="00206ACB">
        <w:t xml:space="preserve"> </w:t>
      </w:r>
      <w:r w:rsidRPr="00206ACB">
        <w:t>of</w:t>
      </w:r>
      <w:r w:rsidR="00AC466E" w:rsidRPr="00206ACB">
        <w:t xml:space="preserve"> </w:t>
      </w:r>
      <w:r w:rsidRPr="00206ACB">
        <w:t>empty</w:t>
      </w:r>
      <w:r w:rsidR="00AC466E" w:rsidRPr="00206ACB">
        <w:t xml:space="preserve"> </w:t>
      </w:r>
      <w:r w:rsidRPr="00206ACB">
        <w:t>space</w:t>
      </w:r>
      <w:r w:rsidR="00AC466E" w:rsidRPr="00206ACB">
        <w:t xml:space="preserve"> </w:t>
      </w:r>
      <w:r w:rsidRPr="00206ACB">
        <w:t>for</w:t>
      </w:r>
      <w:r w:rsidR="00AC466E" w:rsidRPr="00206ACB">
        <w:t xml:space="preserve"> </w:t>
      </w:r>
      <w:r w:rsidRPr="00206ACB">
        <w:t>the</w:t>
      </w:r>
      <w:r w:rsidR="00AC466E" w:rsidRPr="00206ACB">
        <w:t xml:space="preserve"> </w:t>
      </w:r>
      <w:r w:rsidRPr="00206ACB">
        <w:t>CHR-ROM</w:t>
      </w:r>
      <w:r w:rsidR="00AC466E" w:rsidRPr="00206ACB">
        <w:t xml:space="preserve"> </w:t>
      </w:r>
      <w:r w:rsidRPr="00206ACB">
        <w:t>chip.</w:t>
      </w:r>
      <w:r w:rsidR="00AC466E" w:rsidRPr="00206ACB">
        <w:t xml:space="preserve"> </w:t>
      </w:r>
      <w:r w:rsidRPr="00206ACB">
        <w:t>Now</w:t>
      </w:r>
      <w:r w:rsidR="00AC466E" w:rsidRPr="00206ACB">
        <w:t xml:space="preserve"> </w:t>
      </w:r>
      <w:r w:rsidRPr="00206ACB">
        <w:t>that</w:t>
      </w:r>
      <w:r w:rsidR="00AC466E" w:rsidRPr="00206ACB">
        <w:t xml:space="preserve"> </w:t>
      </w:r>
      <w:r w:rsidRPr="00206ACB">
        <w:t>we</w:t>
      </w:r>
      <w:r w:rsidR="00AC466E" w:rsidRPr="00206ACB">
        <w:t xml:space="preserve"> </w:t>
      </w:r>
      <w:r w:rsidRPr="00206ACB">
        <w:t>have</w:t>
      </w:r>
      <w:r w:rsidR="00AC466E" w:rsidRPr="00206ACB">
        <w:t xml:space="preserve"> </w:t>
      </w:r>
      <w:r w:rsidRPr="00206ACB">
        <w:t>actual</w:t>
      </w:r>
      <w:r w:rsidR="00AC466E" w:rsidRPr="00206ACB">
        <w:t xml:space="preserve"> </w:t>
      </w:r>
      <w:r w:rsidRPr="00206ACB">
        <w:t>tiles,</w:t>
      </w:r>
      <w:r w:rsidR="00AC466E" w:rsidRPr="00206ACB">
        <w:t xml:space="preserve"> </w:t>
      </w:r>
      <w:r w:rsidRPr="00206ACB">
        <w:t>we</w:t>
      </w:r>
      <w:r w:rsidR="00AC466E" w:rsidRPr="00206ACB">
        <w:t xml:space="preserve"> </w:t>
      </w:r>
      <w:r w:rsidRPr="00206ACB">
        <w:t>will</w:t>
      </w:r>
      <w:r w:rsidR="00AC466E" w:rsidRPr="00206ACB">
        <w:t xml:space="preserve"> </w:t>
      </w:r>
      <w:r w:rsidRPr="00206ACB">
        <w:t>load</w:t>
      </w:r>
      <w:r w:rsidR="00AC466E" w:rsidRPr="00206ACB">
        <w:t xml:space="preserve"> </w:t>
      </w:r>
      <w:r w:rsidRPr="00206ACB">
        <w:t>them</w:t>
      </w:r>
      <w:r w:rsidR="00AC466E" w:rsidRPr="00206ACB">
        <w:t xml:space="preserve"> </w:t>
      </w:r>
      <w:r w:rsidRPr="00206ACB">
        <w:t>from</w:t>
      </w:r>
      <w:r w:rsidR="00AC466E" w:rsidRPr="00206ACB">
        <w:t xml:space="preserve"> </w:t>
      </w:r>
      <w:r w:rsidRPr="00206ACB">
        <w:t>a</w:t>
      </w:r>
      <w:r w:rsidR="00AC466E" w:rsidRPr="00206ACB">
        <w:t xml:space="preserve"> </w:t>
      </w:r>
      <w:r w:rsidRPr="00206ACB">
        <w:t>.chr</w:t>
      </w:r>
      <w:r w:rsidR="00AC466E" w:rsidRPr="00206ACB">
        <w:t xml:space="preserve"> </w:t>
      </w:r>
      <w:r w:rsidRPr="00206ACB">
        <w:t>file</w:t>
      </w:r>
      <w:r w:rsidR="00AC466E" w:rsidRPr="00206ACB">
        <w:t xml:space="preserve"> </w:t>
      </w:r>
      <w:r w:rsidRPr="00206ACB">
        <w:t>directly.</w:t>
      </w:r>
      <w:r w:rsidR="00AC466E" w:rsidRPr="00206ACB">
        <w:t xml:space="preserve"> </w:t>
      </w:r>
      <w:r w:rsidRPr="00206ACB">
        <w:t>Change</w:t>
      </w:r>
      <w:r w:rsidR="00AC466E" w:rsidRPr="00206ACB">
        <w:t xml:space="preserve"> </w:t>
      </w:r>
      <w:r w:rsidRPr="00206ACB">
        <w:t>the</w:t>
      </w:r>
      <w:r w:rsidR="00AC466E" w:rsidRPr="00206ACB">
        <w:t xml:space="preserve"> </w:t>
      </w:r>
      <w:r w:rsidRPr="00F465BB">
        <w:rPr>
          <w:rStyle w:val="QuoteChar"/>
        </w:rPr>
        <w:t>.segment</w:t>
      </w:r>
      <w:r w:rsidR="00AC466E" w:rsidRPr="00F465BB">
        <w:rPr>
          <w:rStyle w:val="QuoteChar"/>
        </w:rPr>
        <w:t xml:space="preserve"> </w:t>
      </w:r>
      <w:r w:rsidRPr="00F465BB">
        <w:rPr>
          <w:rStyle w:val="QuoteChar"/>
        </w:rPr>
        <w:t>"CHR"</w:t>
      </w:r>
      <w:r w:rsidR="00AC466E" w:rsidRPr="00206ACB">
        <w:t xml:space="preserve"> </w:t>
      </w:r>
      <w:r w:rsidRPr="00206ACB">
        <w:t>section</w:t>
      </w:r>
      <w:r w:rsidR="00AC466E" w:rsidRPr="00206ACB">
        <w:t xml:space="preserve"> </w:t>
      </w:r>
      <w:r w:rsidRPr="00206ACB">
        <w:t>to</w:t>
      </w:r>
      <w:r w:rsidR="00AC466E" w:rsidRPr="00206ACB">
        <w:t xml:space="preserve"> </w:t>
      </w:r>
      <w:r w:rsidRPr="00206ACB">
        <w:t>this:</w:t>
      </w:r>
    </w:p>
    <w:p w14:paraId="28DE2B77" w14:textId="73277F05" w:rsidR="002D5F69" w:rsidRPr="002C1CE8" w:rsidRDefault="002D5F69" w:rsidP="0036226E">
      <w:pPr>
        <w:pStyle w:val="HTMLPreformatted"/>
        <w:shd w:val="clear" w:color="auto" w:fill="272822"/>
        <w:spacing w:after="120"/>
        <w:ind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2C1CE8">
        <w:rPr>
          <w:rStyle w:val="z-keyword"/>
          <w:rFonts w:ascii="DejaVu Sans Mono" w:hAnsi="DejaVu Sans Mono" w:cs="DejaVu Sans Mono"/>
          <w:color w:val="10C26F"/>
          <w:sz w:val="26"/>
          <w:szCs w:val="26"/>
          <w:bdr w:val="none" w:sz="0" w:space="0" w:color="auto" w:frame="1"/>
          <w:shd w:val="clear" w:color="auto" w:fill="272822"/>
        </w:rPr>
        <w:t>.segment</w:t>
      </w:r>
      <w:r w:rsidR="00AC466E" w:rsidRPr="002C1CE8">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2C1CE8">
        <w:rPr>
          <w:rStyle w:val="z-punctuation"/>
          <w:rFonts w:ascii="DejaVu Sans Mono" w:hAnsi="DejaVu Sans Mono" w:cs="DejaVu Sans Mono"/>
          <w:color w:val="10C26F"/>
          <w:sz w:val="26"/>
          <w:szCs w:val="26"/>
          <w:bdr w:val="none" w:sz="0" w:space="0" w:color="auto" w:frame="1"/>
          <w:shd w:val="clear" w:color="auto" w:fill="272822"/>
        </w:rPr>
        <w:t>"</w:t>
      </w:r>
      <w:r w:rsidRPr="002C1CE8">
        <w:rPr>
          <w:rStyle w:val="z-string"/>
          <w:rFonts w:ascii="DejaVu Sans Mono" w:hAnsi="DejaVu Sans Mono" w:cs="DejaVu Sans Mono"/>
          <w:color w:val="10C26F"/>
          <w:sz w:val="26"/>
          <w:szCs w:val="26"/>
          <w:bdr w:val="none" w:sz="0" w:space="0" w:color="auto" w:frame="1"/>
          <w:shd w:val="clear" w:color="auto" w:fill="272822"/>
        </w:rPr>
        <w:t>CHR</w:t>
      </w:r>
      <w:r w:rsidRPr="002C1CE8">
        <w:rPr>
          <w:rStyle w:val="z-punctuation"/>
          <w:rFonts w:ascii="DejaVu Sans Mono" w:hAnsi="DejaVu Sans Mono" w:cs="DejaVu Sans Mono"/>
          <w:color w:val="10C26F"/>
          <w:sz w:val="26"/>
          <w:szCs w:val="26"/>
          <w:bdr w:val="none" w:sz="0" w:space="0" w:color="auto" w:frame="1"/>
          <w:shd w:val="clear" w:color="auto" w:fill="272822"/>
        </w:rPr>
        <w:t>"</w:t>
      </w:r>
    </w:p>
    <w:p w14:paraId="6E3629CD" w14:textId="4C6C12E9" w:rsidR="002D5F69" w:rsidRPr="002C1CE8" w:rsidRDefault="002D5F69" w:rsidP="0036226E">
      <w:pPr>
        <w:pStyle w:val="HTMLPreformatted"/>
        <w:shd w:val="clear" w:color="auto" w:fill="272822"/>
        <w:spacing w:after="120"/>
        <w:ind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2C1CE8">
        <w:rPr>
          <w:rStyle w:val="z-keyword"/>
          <w:rFonts w:ascii="DejaVu Sans Mono" w:hAnsi="DejaVu Sans Mono" w:cs="DejaVu Sans Mono"/>
          <w:color w:val="10C26F"/>
          <w:sz w:val="26"/>
          <w:szCs w:val="26"/>
          <w:bdr w:val="none" w:sz="0" w:space="0" w:color="auto" w:frame="1"/>
          <w:shd w:val="clear" w:color="auto" w:fill="272822"/>
        </w:rPr>
        <w:t>.incbin</w:t>
      </w:r>
      <w:r w:rsidR="00AC466E" w:rsidRPr="002C1CE8">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2C1CE8">
        <w:rPr>
          <w:rStyle w:val="z-punctuation"/>
          <w:rFonts w:ascii="DejaVu Sans Mono" w:hAnsi="DejaVu Sans Mono" w:cs="DejaVu Sans Mono"/>
          <w:color w:val="10C26F"/>
          <w:sz w:val="26"/>
          <w:szCs w:val="26"/>
          <w:bdr w:val="none" w:sz="0" w:space="0" w:color="auto" w:frame="1"/>
          <w:shd w:val="clear" w:color="auto" w:fill="272822"/>
        </w:rPr>
        <w:t>"</w:t>
      </w:r>
      <w:r w:rsidRPr="002C1CE8">
        <w:rPr>
          <w:rStyle w:val="z-string"/>
          <w:rFonts w:ascii="DejaVu Sans Mono" w:hAnsi="DejaVu Sans Mono" w:cs="DejaVu Sans Mono"/>
          <w:color w:val="10C26F"/>
          <w:sz w:val="26"/>
          <w:szCs w:val="26"/>
          <w:bdr w:val="none" w:sz="0" w:space="0" w:color="auto" w:frame="1"/>
          <w:shd w:val="clear" w:color="auto" w:fill="272822"/>
        </w:rPr>
        <w:t>graphics.chr</w:t>
      </w:r>
      <w:r w:rsidRPr="002C1CE8">
        <w:rPr>
          <w:rStyle w:val="z-punctuation"/>
          <w:rFonts w:ascii="DejaVu Sans Mono" w:hAnsi="DejaVu Sans Mono" w:cs="DejaVu Sans Mono"/>
          <w:color w:val="10C26F"/>
          <w:sz w:val="26"/>
          <w:szCs w:val="26"/>
          <w:bdr w:val="none" w:sz="0" w:space="0" w:color="auto" w:frame="1"/>
          <w:shd w:val="clear" w:color="auto" w:fill="272822"/>
        </w:rPr>
        <w:t>"</w:t>
      </w:r>
    </w:p>
    <w:p w14:paraId="2EEE98CE" w14:textId="3F855208" w:rsidR="002D5F69" w:rsidRPr="00206ACB" w:rsidRDefault="002D5F69" w:rsidP="000A2247">
      <w:r w:rsidRPr="003C5274">
        <w:rPr>
          <w:rStyle w:val="QuoteChar"/>
        </w:rPr>
        <w:lastRenderedPageBreak/>
        <w:t>.incbin</w:t>
      </w:r>
      <w:r w:rsidRPr="00206ACB">
        <w:t>,</w:t>
      </w:r>
      <w:r w:rsidR="00AC466E" w:rsidRPr="00206ACB">
        <w:t xml:space="preserve"> </w:t>
      </w:r>
      <w:r w:rsidRPr="00206ACB">
        <w:t>as</w:t>
      </w:r>
      <w:r w:rsidR="00AC466E" w:rsidRPr="00206ACB">
        <w:t xml:space="preserve"> </w:t>
      </w:r>
      <w:r w:rsidRPr="00206ACB">
        <w:t>you</w:t>
      </w:r>
      <w:r w:rsidR="00AC466E" w:rsidRPr="00206ACB">
        <w:t xml:space="preserve"> </w:t>
      </w:r>
      <w:r w:rsidRPr="00206ACB">
        <w:t>might</w:t>
      </w:r>
      <w:r w:rsidR="00AC466E" w:rsidRPr="00206ACB">
        <w:t xml:space="preserve"> </w:t>
      </w:r>
      <w:r w:rsidRPr="00206ACB">
        <w:t>expect,</w:t>
      </w:r>
      <w:r w:rsidR="00AC466E" w:rsidRPr="00206ACB">
        <w:t xml:space="preserve"> </w:t>
      </w:r>
      <w:r w:rsidRPr="00206ACB">
        <w:t>is</w:t>
      </w:r>
      <w:r w:rsidR="00AC466E" w:rsidRPr="00206ACB">
        <w:t xml:space="preserve"> </w:t>
      </w:r>
      <w:r w:rsidRPr="00206ACB">
        <w:t>a</w:t>
      </w:r>
      <w:r w:rsidR="00AC466E" w:rsidRPr="00206ACB">
        <w:t xml:space="preserve"> </w:t>
      </w:r>
      <w:r w:rsidRPr="00206ACB">
        <w:t>new</w:t>
      </w:r>
      <w:r w:rsidR="00AC466E" w:rsidRPr="00206ACB">
        <w:t xml:space="preserve"> </w:t>
      </w:r>
      <w:r w:rsidRPr="00206ACB">
        <w:t>assembler</w:t>
      </w:r>
      <w:r w:rsidR="00AC466E" w:rsidRPr="00206ACB">
        <w:t xml:space="preserve"> </w:t>
      </w:r>
      <w:r w:rsidRPr="00206ACB">
        <w:t>directive</w:t>
      </w:r>
      <w:r w:rsidR="00AC466E" w:rsidRPr="00206ACB">
        <w:t xml:space="preserve"> </w:t>
      </w:r>
      <w:r w:rsidRPr="00206ACB">
        <w:t>that</w:t>
      </w:r>
      <w:r w:rsidR="00AC466E" w:rsidRPr="00206ACB">
        <w:t xml:space="preserve"> </w:t>
      </w:r>
      <w:r w:rsidRPr="00206ACB">
        <w:t>instructs</w:t>
      </w:r>
      <w:r w:rsidR="00AC466E" w:rsidRPr="00206ACB">
        <w:t xml:space="preserve"> </w:t>
      </w:r>
      <w:r w:rsidRPr="00206ACB">
        <w:t>ca65</w:t>
      </w:r>
      <w:r w:rsidR="00AC466E" w:rsidRPr="00206ACB">
        <w:t xml:space="preserve"> </w:t>
      </w:r>
      <w:r w:rsidRPr="00206ACB">
        <w:t>to</w:t>
      </w:r>
      <w:r w:rsidR="00AC466E" w:rsidRPr="00206ACB">
        <w:t xml:space="preserve"> </w:t>
      </w:r>
      <w:r w:rsidRPr="00206ACB">
        <w:t>include</w:t>
      </w:r>
      <w:r w:rsidR="00AC466E" w:rsidRPr="00206ACB">
        <w:t xml:space="preserve"> </w:t>
      </w:r>
      <w:r w:rsidRPr="00206ACB">
        <w:t>raw</w:t>
      </w:r>
      <w:r w:rsidR="00AC466E" w:rsidRPr="00206ACB">
        <w:t xml:space="preserve"> </w:t>
      </w:r>
      <w:r w:rsidRPr="00206ACB">
        <w:t>binary</w:t>
      </w:r>
      <w:r w:rsidR="00AC466E" w:rsidRPr="00206ACB">
        <w:t xml:space="preserve"> </w:t>
      </w:r>
      <w:r w:rsidRPr="00206ACB">
        <w:t>data</w:t>
      </w:r>
      <w:r w:rsidR="00AC466E" w:rsidRPr="00206ACB">
        <w:t xml:space="preserve"> </w:t>
      </w:r>
      <w:r w:rsidRPr="00206ACB">
        <w:t>(as</w:t>
      </w:r>
      <w:r w:rsidR="00AC466E" w:rsidRPr="00206ACB">
        <w:t xml:space="preserve"> </w:t>
      </w:r>
      <w:r w:rsidRPr="00206ACB">
        <w:t>opposed</w:t>
      </w:r>
      <w:r w:rsidR="00AC466E" w:rsidRPr="00206ACB">
        <w:t xml:space="preserve"> </w:t>
      </w:r>
      <w:r w:rsidRPr="00206ACB">
        <w:t>to</w:t>
      </w:r>
      <w:r w:rsidR="00AC466E" w:rsidRPr="00206ACB">
        <w:t xml:space="preserve"> </w:t>
      </w:r>
      <w:r w:rsidRPr="003C5274">
        <w:rPr>
          <w:rStyle w:val="QuoteChar"/>
        </w:rPr>
        <w:t>.include</w:t>
      </w:r>
      <w:r w:rsidRPr="00206ACB">
        <w:t>,</w:t>
      </w:r>
      <w:r w:rsidR="00AC466E" w:rsidRPr="00206ACB">
        <w:t xml:space="preserve"> </w:t>
      </w:r>
      <w:r w:rsidRPr="00206ACB">
        <w:t>which</w:t>
      </w:r>
      <w:r w:rsidR="00AC466E" w:rsidRPr="00206ACB">
        <w:t xml:space="preserve"> </w:t>
      </w:r>
      <w:r w:rsidRPr="00206ACB">
        <w:t>is</w:t>
      </w:r>
      <w:r w:rsidR="00AC466E" w:rsidRPr="00206ACB">
        <w:t xml:space="preserve"> </w:t>
      </w:r>
      <w:r w:rsidRPr="00206ACB">
        <w:t>processed</w:t>
      </w:r>
      <w:r w:rsidR="00AC466E" w:rsidRPr="00206ACB">
        <w:t xml:space="preserve"> </w:t>
      </w:r>
      <w:r w:rsidRPr="00206ACB">
        <w:t>by</w:t>
      </w:r>
      <w:r w:rsidR="00AC466E" w:rsidRPr="00206ACB">
        <w:t xml:space="preserve"> </w:t>
      </w:r>
      <w:r w:rsidRPr="00206ACB">
        <w:t>the</w:t>
      </w:r>
      <w:r w:rsidR="00AC466E" w:rsidRPr="00206ACB">
        <w:t xml:space="preserve"> </w:t>
      </w:r>
      <w:r w:rsidRPr="00206ACB">
        <w:t>assembler).</w:t>
      </w:r>
      <w:r w:rsidR="00AC466E" w:rsidRPr="00206ACB">
        <w:t xml:space="preserve"> </w:t>
      </w:r>
      <w:r w:rsidRPr="00206ACB">
        <w:t>With</w:t>
      </w:r>
      <w:r w:rsidR="00AC466E" w:rsidRPr="00206ACB">
        <w:t xml:space="preserve"> </w:t>
      </w:r>
      <w:r w:rsidRPr="00206ACB">
        <w:t>our</w:t>
      </w:r>
      <w:r w:rsidR="00AC466E" w:rsidRPr="00206ACB">
        <w:t xml:space="preserve"> </w:t>
      </w:r>
      <w:r w:rsidRPr="00206ACB">
        <w:t>tiles</w:t>
      </w:r>
      <w:r w:rsidR="00AC466E" w:rsidRPr="00206ACB">
        <w:t xml:space="preserve"> </w:t>
      </w:r>
      <w:r w:rsidRPr="00206ACB">
        <w:t>in</w:t>
      </w:r>
      <w:r w:rsidR="00AC466E" w:rsidRPr="00206ACB">
        <w:t xml:space="preserve"> </w:t>
      </w:r>
      <w:r w:rsidRPr="00206ACB">
        <w:t>place,</w:t>
      </w:r>
      <w:r w:rsidR="00AC466E" w:rsidRPr="00206ACB">
        <w:t xml:space="preserve"> </w:t>
      </w:r>
      <w:r w:rsidRPr="00206ACB">
        <w:t>it's</w:t>
      </w:r>
      <w:r w:rsidR="00AC466E" w:rsidRPr="00206ACB">
        <w:t xml:space="preserve"> </w:t>
      </w:r>
      <w:r w:rsidRPr="00206ACB">
        <w:t>time</w:t>
      </w:r>
      <w:r w:rsidR="00AC466E" w:rsidRPr="00206ACB">
        <w:t xml:space="preserve"> </w:t>
      </w:r>
      <w:r w:rsidRPr="00206ACB">
        <w:t>to</w:t>
      </w:r>
      <w:r w:rsidR="00AC466E" w:rsidRPr="00206ACB">
        <w:t xml:space="preserve"> </w:t>
      </w:r>
      <w:r w:rsidRPr="00206ACB">
        <w:t>draw</w:t>
      </w:r>
      <w:r w:rsidR="00AC466E" w:rsidRPr="00206ACB">
        <w:t xml:space="preserve"> </w:t>
      </w:r>
      <w:r w:rsidRPr="00206ACB">
        <w:t>something.</w:t>
      </w:r>
      <w:r w:rsidR="00AC466E" w:rsidRPr="00206ACB">
        <w:t xml:space="preserve"> </w:t>
      </w:r>
      <w:r w:rsidRPr="00206ACB">
        <w:t>Here,</w:t>
      </w:r>
      <w:r w:rsidR="00AC466E" w:rsidRPr="00206ACB">
        <w:t xml:space="preserve"> </w:t>
      </w:r>
      <w:r w:rsidRPr="00206ACB">
        <w:t>we</w:t>
      </w:r>
      <w:r w:rsidR="00AC466E" w:rsidRPr="00206ACB">
        <w:t xml:space="preserve"> </w:t>
      </w:r>
      <w:r w:rsidRPr="00206ACB">
        <w:t>will</w:t>
      </w:r>
      <w:r w:rsidR="00AC466E" w:rsidRPr="00206ACB">
        <w:t xml:space="preserve"> </w:t>
      </w:r>
      <w:r w:rsidRPr="00206ACB">
        <w:t>use</w:t>
      </w:r>
      <w:r w:rsidR="00AC466E" w:rsidRPr="00206ACB">
        <w:t xml:space="preserve"> </w:t>
      </w:r>
      <w:r w:rsidRPr="00206ACB">
        <w:t>the</w:t>
      </w:r>
      <w:r w:rsidR="00AC466E" w:rsidRPr="00206ACB">
        <w:t xml:space="preserve"> </w:t>
      </w:r>
      <w:r w:rsidRPr="00206ACB">
        <w:t>four</w:t>
      </w:r>
      <w:r w:rsidR="00AC466E" w:rsidRPr="00206ACB">
        <w:t xml:space="preserve"> </w:t>
      </w:r>
      <w:r w:rsidRPr="00206ACB">
        <w:t>"spaceship"</w:t>
      </w:r>
      <w:r w:rsidR="00AC466E" w:rsidRPr="00206ACB">
        <w:t xml:space="preserve"> </w:t>
      </w:r>
      <w:r w:rsidRPr="00206ACB">
        <w:t>tiles</w:t>
      </w:r>
      <w:r w:rsidR="00AC466E" w:rsidRPr="00206ACB">
        <w:t xml:space="preserve"> </w:t>
      </w:r>
      <w:r w:rsidRPr="00206ACB">
        <w:t>from</w:t>
      </w:r>
      <w:r w:rsidR="00AC466E" w:rsidRPr="00206ACB">
        <w:t xml:space="preserve"> </w:t>
      </w:r>
      <w:r w:rsidRPr="00206ACB">
        <w:t>graphics.chr,</w:t>
      </w:r>
      <w:r w:rsidR="00AC466E" w:rsidRPr="00206ACB">
        <w:t xml:space="preserve"> </w:t>
      </w:r>
      <w:r w:rsidRPr="00206ACB">
        <w:t>but</w:t>
      </w:r>
      <w:r w:rsidR="00AC466E" w:rsidRPr="00206ACB">
        <w:t xml:space="preserve"> </w:t>
      </w:r>
      <w:r w:rsidRPr="00206ACB">
        <w:t>feel</w:t>
      </w:r>
      <w:r w:rsidR="00AC466E" w:rsidRPr="00206ACB">
        <w:t xml:space="preserve"> </w:t>
      </w:r>
      <w:r w:rsidRPr="00206ACB">
        <w:t>free</w:t>
      </w:r>
      <w:r w:rsidR="00AC466E" w:rsidRPr="00206ACB">
        <w:t xml:space="preserve"> </w:t>
      </w:r>
      <w:r w:rsidRPr="00206ACB">
        <w:t>to</w:t>
      </w:r>
      <w:r w:rsidR="00AC466E" w:rsidRPr="00206ACB">
        <w:t xml:space="preserve"> </w:t>
      </w:r>
      <w:r w:rsidRPr="00206ACB">
        <w:t>use</w:t>
      </w:r>
      <w:r w:rsidR="00AC466E" w:rsidRPr="00206ACB">
        <w:t xml:space="preserve"> </w:t>
      </w:r>
      <w:r w:rsidRPr="00206ACB">
        <w:t>your</w:t>
      </w:r>
      <w:r w:rsidR="00AC466E" w:rsidRPr="00206ACB">
        <w:t xml:space="preserve"> </w:t>
      </w:r>
      <w:r w:rsidRPr="00206ACB">
        <w:t>own</w:t>
      </w:r>
      <w:r w:rsidR="00AC466E" w:rsidRPr="00206ACB">
        <w:t xml:space="preserve"> </w:t>
      </w:r>
      <w:r w:rsidRPr="00206ACB">
        <w:t>tiles</w:t>
      </w:r>
      <w:r w:rsidR="00AC466E" w:rsidRPr="00206ACB">
        <w:t xml:space="preserve"> </w:t>
      </w:r>
      <w:r w:rsidRPr="00206ACB">
        <w:t>instead.</w:t>
      </w:r>
    </w:p>
    <w:p w14:paraId="1268F014" w14:textId="5ABA2133" w:rsidR="002D5F69" w:rsidRPr="00206ACB" w:rsidRDefault="002D5F69" w:rsidP="000A2247">
      <w:r w:rsidRPr="00206ACB">
        <w:t>Next,</w:t>
      </w:r>
      <w:r w:rsidR="00AC466E" w:rsidRPr="00206ACB">
        <w:t xml:space="preserve"> </w:t>
      </w:r>
      <w:r w:rsidRPr="00206ACB">
        <w:t>we</w:t>
      </w:r>
      <w:r w:rsidR="00AC466E" w:rsidRPr="00206ACB">
        <w:t xml:space="preserve"> </w:t>
      </w:r>
      <w:r w:rsidRPr="00206ACB">
        <w:t>will</w:t>
      </w:r>
      <w:r w:rsidR="00AC466E" w:rsidRPr="00206ACB">
        <w:t xml:space="preserve"> </w:t>
      </w:r>
      <w:r w:rsidRPr="00206ACB">
        <w:t>need</w:t>
      </w:r>
      <w:r w:rsidR="00AC466E" w:rsidRPr="00206ACB">
        <w:t xml:space="preserve"> </w:t>
      </w:r>
      <w:r w:rsidRPr="00206ACB">
        <w:t>to</w:t>
      </w:r>
      <w:r w:rsidR="00AC466E" w:rsidRPr="00206ACB">
        <w:t xml:space="preserve"> </w:t>
      </w:r>
      <w:r w:rsidRPr="00206ACB">
        <w:t>fill</w:t>
      </w:r>
      <w:r w:rsidR="00AC466E" w:rsidRPr="00206ACB">
        <w:t xml:space="preserve"> </w:t>
      </w:r>
      <w:r w:rsidRPr="00206ACB">
        <w:t>out</w:t>
      </w:r>
      <w:r w:rsidR="00AC466E" w:rsidRPr="00206ACB">
        <w:t xml:space="preserve"> </w:t>
      </w:r>
      <w:r w:rsidRPr="00206ACB">
        <w:t>an</w:t>
      </w:r>
      <w:r w:rsidR="00AC466E" w:rsidRPr="00206ACB">
        <w:t xml:space="preserve"> </w:t>
      </w:r>
      <w:r w:rsidRPr="00206ACB">
        <w:t>entire</w:t>
      </w:r>
      <w:r w:rsidR="00AC466E" w:rsidRPr="00206ACB">
        <w:t xml:space="preserve"> </w:t>
      </w:r>
      <w:r w:rsidRPr="00206ACB">
        <w:t>palette,</w:t>
      </w:r>
      <w:r w:rsidR="00AC466E" w:rsidRPr="00206ACB">
        <w:t xml:space="preserve"> </w:t>
      </w:r>
      <w:r w:rsidRPr="00206ACB">
        <w:t>instead</w:t>
      </w:r>
      <w:r w:rsidR="00AC466E" w:rsidRPr="00206ACB">
        <w:t xml:space="preserve"> </w:t>
      </w:r>
      <w:r w:rsidRPr="00206ACB">
        <w:t>of</w:t>
      </w:r>
      <w:r w:rsidR="00AC466E" w:rsidRPr="00206ACB">
        <w:t xml:space="preserve"> </w:t>
      </w:r>
      <w:r w:rsidRPr="00206ACB">
        <w:t>just</w:t>
      </w:r>
      <w:r w:rsidR="00AC466E" w:rsidRPr="00206ACB">
        <w:t xml:space="preserve"> </w:t>
      </w:r>
      <w:r w:rsidRPr="00206ACB">
        <w:t>setting</w:t>
      </w:r>
      <w:r w:rsidR="00AC466E" w:rsidRPr="00206ACB">
        <w:t xml:space="preserve"> </w:t>
      </w:r>
      <w:r w:rsidRPr="00206ACB">
        <w:t>the</w:t>
      </w:r>
      <w:r w:rsidR="00AC466E" w:rsidRPr="00206ACB">
        <w:t xml:space="preserve"> </w:t>
      </w:r>
      <w:r w:rsidRPr="00206ACB">
        <w:t>first</w:t>
      </w:r>
      <w:r w:rsidR="00AC466E" w:rsidRPr="00206ACB">
        <w:t xml:space="preserve"> </w:t>
      </w:r>
      <w:r w:rsidRPr="00206ACB">
        <w:t>palette</w:t>
      </w:r>
      <w:r w:rsidR="00AC466E" w:rsidRPr="00206ACB">
        <w:t xml:space="preserve"> </w:t>
      </w:r>
      <w:r w:rsidRPr="00206ACB">
        <w:t>color</w:t>
      </w:r>
      <w:r w:rsidR="00AC466E" w:rsidRPr="00206ACB">
        <w:t xml:space="preserve"> </w:t>
      </w:r>
      <w:r w:rsidRPr="00206ACB">
        <w:t>to</w:t>
      </w:r>
      <w:r w:rsidR="00AC466E" w:rsidRPr="00206ACB">
        <w:t xml:space="preserve"> </w:t>
      </w:r>
      <w:r w:rsidRPr="00206ACB">
        <w:t>green</w:t>
      </w:r>
      <w:r w:rsidR="00AC466E" w:rsidRPr="00206ACB">
        <w:t xml:space="preserve"> </w:t>
      </w:r>
      <w:r w:rsidRPr="00206ACB">
        <w:t>(</w:t>
      </w:r>
      <w:r w:rsidRPr="003C5274">
        <w:rPr>
          <w:rStyle w:val="QuoteChar"/>
        </w:rPr>
        <w:t>$29</w:t>
      </w:r>
      <w:r w:rsidRPr="00206ACB">
        <w:t>).</w:t>
      </w:r>
      <w:r w:rsidR="00AC466E" w:rsidRPr="00206ACB">
        <w:t xml:space="preserve"> </w:t>
      </w:r>
      <w:r w:rsidRPr="00206ACB">
        <w:t>We'll</w:t>
      </w:r>
      <w:r w:rsidR="00AC466E" w:rsidRPr="00206ACB">
        <w:t xml:space="preserve"> </w:t>
      </w:r>
      <w:r w:rsidRPr="00206ACB">
        <w:t>extend</w:t>
      </w:r>
      <w:r w:rsidR="00AC466E" w:rsidRPr="00206ACB">
        <w:t xml:space="preserve"> </w:t>
      </w:r>
      <w:r w:rsidRPr="003C5274">
        <w:rPr>
          <w:rStyle w:val="QuoteChar"/>
        </w:rPr>
        <w:t>.proc</w:t>
      </w:r>
      <w:r w:rsidR="00AC466E" w:rsidRPr="003C5274">
        <w:rPr>
          <w:rStyle w:val="QuoteChar"/>
        </w:rPr>
        <w:t xml:space="preserve"> </w:t>
      </w:r>
      <w:r w:rsidRPr="003C5274">
        <w:rPr>
          <w:rStyle w:val="QuoteChar"/>
        </w:rPr>
        <w:t>main</w:t>
      </w:r>
      <w:r w:rsidR="00AC466E" w:rsidRPr="00206ACB">
        <w:t xml:space="preserve"> </w:t>
      </w:r>
      <w:r w:rsidRPr="00206ACB">
        <w:t>as</w:t>
      </w:r>
      <w:r w:rsidR="00AC466E" w:rsidRPr="00206ACB">
        <w:t xml:space="preserve"> </w:t>
      </w:r>
      <w:r w:rsidRPr="00206ACB">
        <w:t>follows:</w:t>
      </w:r>
    </w:p>
    <w:p w14:paraId="470E05EE" w14:textId="29FEE88B" w:rsidR="000C5D4C" w:rsidRDefault="00000000"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Pr>
          <w:rFonts w:ascii="DejaVu Sans Mono" w:hAnsi="DejaVu Sans Mono" w:cs="DejaVu Sans Mono"/>
          <w:noProof/>
          <w:color w:val="10C26F"/>
          <w:sz w:val="26"/>
          <w:szCs w:val="26"/>
        </w:rPr>
        <w:pict w14:anchorId="51F92068">
          <v:rect id="_x0000_s2166" style="position:absolute;left:0;text-align:left;margin-left:-6.2pt;margin-top:1.05pt;width:22.55pt;height:278.1pt;z-index:251715584;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66" inset="0,0,0,0">
              <w:txbxContent>
                <w:p w14:paraId="2C0FA879" w14:textId="5E74145B"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20</w:t>
                  </w:r>
                </w:p>
                <w:p w14:paraId="6FBF06CA" w14:textId="77777777"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21</w:t>
                  </w:r>
                </w:p>
                <w:p w14:paraId="0E74759D" w14:textId="77777777"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22</w:t>
                  </w:r>
                </w:p>
                <w:p w14:paraId="24D0AFD3" w14:textId="77777777"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23</w:t>
                  </w:r>
                </w:p>
                <w:p w14:paraId="74F5F66F" w14:textId="77777777"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24</w:t>
                  </w:r>
                </w:p>
                <w:p w14:paraId="1AFBF6CA" w14:textId="77777777"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25</w:t>
                  </w:r>
                </w:p>
                <w:p w14:paraId="2B90D88C" w14:textId="2ABA6D8F"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26</w:t>
                  </w:r>
                </w:p>
                <w:p w14:paraId="0B586138" w14:textId="1A4C4D72"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27</w:t>
                  </w:r>
                </w:p>
                <w:p w14:paraId="51A83483" w14:textId="6127BF0B"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28</w:t>
                  </w:r>
                </w:p>
                <w:p w14:paraId="39B0A453" w14:textId="45D7A11E"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29</w:t>
                  </w:r>
                </w:p>
                <w:p w14:paraId="29ADD0F9" w14:textId="289BDE0B"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30</w:t>
                  </w:r>
                </w:p>
                <w:p w14:paraId="2CF71B66" w14:textId="02303DD6"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31</w:t>
                  </w:r>
                </w:p>
                <w:p w14:paraId="7524072C" w14:textId="260E5090"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32</w:t>
                  </w:r>
                </w:p>
                <w:p w14:paraId="3127D588" w14:textId="4DC00D99" w:rsidR="000C5D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33</w:t>
                  </w:r>
                </w:p>
                <w:p w14:paraId="4DB6502B" w14:textId="198925C9" w:rsidR="000C5D4C" w:rsidRPr="0039594C" w:rsidRDefault="000C5D4C" w:rsidP="000C5D4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34</w:t>
                  </w:r>
                </w:p>
              </w:txbxContent>
            </v:textbox>
          </v:rect>
        </w:pict>
      </w:r>
      <w:r w:rsidR="000C5D4C" w:rsidRPr="00317C42">
        <w:rPr>
          <w:rFonts w:ascii="DejaVu Sans Mono" w:hAnsi="DejaVu Sans Mono" w:cs="DejaVu Sans Mono"/>
          <w:color w:val="10C26F"/>
          <w:sz w:val="26"/>
          <w:szCs w:val="26"/>
        </w:rPr>
        <w:t>.proc main</w:t>
      </w:r>
    </w:p>
    <w:p w14:paraId="424D65C5" w14:textId="7B4D6E76" w:rsidR="000C5D4C" w:rsidRPr="000C5D4C" w:rsidRDefault="000C5D4C"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FFC000"/>
          <w:sz w:val="26"/>
          <w:szCs w:val="26"/>
        </w:rPr>
      </w:pPr>
      <w:r>
        <w:rPr>
          <w:rFonts w:ascii="DejaVu Sans Mono" w:hAnsi="DejaVu Sans Mono" w:cs="DejaVu Sans Mono"/>
          <w:color w:val="10C26F"/>
          <w:sz w:val="26"/>
          <w:szCs w:val="26"/>
        </w:rPr>
        <w:t xml:space="preserve">  </w:t>
      </w:r>
      <w:r w:rsidRPr="000C5D4C">
        <w:rPr>
          <w:rFonts w:ascii="DejaVu Sans Mono" w:hAnsi="DejaVu Sans Mono" w:cs="DejaVu Sans Mono"/>
          <w:color w:val="FFC000"/>
          <w:sz w:val="26"/>
          <w:szCs w:val="26"/>
        </w:rPr>
        <w:t>; write a palette</w:t>
      </w:r>
    </w:p>
    <w:p w14:paraId="00065D79" w14:textId="77777777" w:rsidR="000C5D4C" w:rsidRPr="00317C42" w:rsidRDefault="000C5D4C"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613C21">
        <w:rPr>
          <w:rFonts w:ascii="DejaVu Sans Mono" w:hAnsi="DejaVu Sans Mono" w:cs="DejaVu Sans Mono"/>
          <w:color w:val="10C26F"/>
          <w:sz w:val="26"/>
          <w:szCs w:val="26"/>
        </w:rPr>
        <w:t>PPUSTATUS</w:t>
      </w:r>
    </w:p>
    <w:p w14:paraId="0F3C8E8D" w14:textId="70530F9F" w:rsidR="000C5D4C" w:rsidRPr="00317C42" w:rsidRDefault="000C5D4C"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$3f</w:t>
      </w:r>
    </w:p>
    <w:p w14:paraId="2135756B" w14:textId="77777777" w:rsidR="000C5D4C" w:rsidRPr="00317C42" w:rsidRDefault="000C5D4C"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PPUADDR</w:t>
      </w:r>
    </w:p>
    <w:p w14:paraId="1AE641DD" w14:textId="77777777" w:rsidR="000C5D4C" w:rsidRPr="00317C42" w:rsidRDefault="000C5D4C"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$00</w:t>
      </w:r>
    </w:p>
    <w:p w14:paraId="0E798132" w14:textId="77777777" w:rsidR="000C5D4C" w:rsidRPr="00317C42" w:rsidRDefault="000C5D4C"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PPUADDR</w:t>
      </w:r>
    </w:p>
    <w:p w14:paraId="665E20B2" w14:textId="77777777" w:rsidR="000C5D4C" w:rsidRPr="00317C42" w:rsidRDefault="000C5D4C"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$29</w:t>
      </w:r>
    </w:p>
    <w:p w14:paraId="44193C15" w14:textId="77777777" w:rsidR="000C5D4C" w:rsidRPr="00317C42" w:rsidRDefault="000C5D4C"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PPUDATA</w:t>
      </w:r>
    </w:p>
    <w:p w14:paraId="5AE8CC05" w14:textId="77777777" w:rsidR="000C5D4C" w:rsidRPr="00317C42" w:rsidRDefault="000C5D4C"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1</w:t>
      </w:r>
      <w:r w:rsidRPr="00C41B6E">
        <w:rPr>
          <w:rFonts w:ascii="DejaVu Sans Mono" w:hAnsi="DejaVu Sans Mono" w:cs="DejaVu Sans Mono"/>
          <w:color w:val="07E2FA"/>
          <w:sz w:val="26"/>
          <w:szCs w:val="26"/>
        </w:rPr>
        <w:t>9</w:t>
      </w:r>
    </w:p>
    <w:p w14:paraId="2FE7CDEF" w14:textId="77777777" w:rsidR="000C5D4C" w:rsidRPr="00317C42" w:rsidRDefault="000C5D4C"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PPUDATA</w:t>
      </w:r>
    </w:p>
    <w:p w14:paraId="4FE6D365" w14:textId="77777777" w:rsidR="000C5D4C" w:rsidRPr="00317C42" w:rsidRDefault="000C5D4C"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0</w:t>
      </w:r>
      <w:r w:rsidRPr="00C41B6E">
        <w:rPr>
          <w:rFonts w:ascii="DejaVu Sans Mono" w:hAnsi="DejaVu Sans Mono" w:cs="DejaVu Sans Mono"/>
          <w:color w:val="07E2FA"/>
          <w:sz w:val="26"/>
          <w:szCs w:val="26"/>
        </w:rPr>
        <w:t>9</w:t>
      </w:r>
    </w:p>
    <w:p w14:paraId="6548AF24" w14:textId="77777777" w:rsidR="000C5D4C" w:rsidRPr="00317C42" w:rsidRDefault="000C5D4C"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PPUDATA</w:t>
      </w:r>
    </w:p>
    <w:p w14:paraId="733CD734" w14:textId="77777777" w:rsidR="000C5D4C" w:rsidRPr="00317C42" w:rsidRDefault="000C5D4C"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0f</w:t>
      </w:r>
    </w:p>
    <w:p w14:paraId="0F7285FC" w14:textId="21DD8A88" w:rsidR="000C5D4C" w:rsidRPr="00317C42" w:rsidRDefault="000C5D4C"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PPUDATA</w:t>
      </w:r>
    </w:p>
    <w:p w14:paraId="361E7B6D" w14:textId="306C1010" w:rsidR="00455DAD" w:rsidRPr="00D70CC0" w:rsidRDefault="00217075" w:rsidP="00D70CC0">
      <w:pPr>
        <w:rPr>
          <w:lang w:eastAsia="ja-JP"/>
        </w:rPr>
      </w:pPr>
      <w:r w:rsidRPr="00206ACB">
        <w:rPr>
          <w:lang w:eastAsia="ja-JP"/>
        </w:rPr>
        <w:t>Notice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with</w:t>
      </w:r>
      <w:r w:rsidR="00AC466E" w:rsidRPr="00206ACB">
        <w:rPr>
          <w:lang w:eastAsia="ja-JP"/>
        </w:rPr>
        <w:t xml:space="preserve"> </w:t>
      </w:r>
      <w:r w:rsidRPr="00D70CC0">
        <w:rPr>
          <w:rStyle w:val="QuoteChar"/>
        </w:rPr>
        <w:t>PPUADDR</w:t>
      </w:r>
      <w:r w:rsidR="00AC466E" w:rsidRPr="00206ACB">
        <w:rPr>
          <w:lang w:eastAsia="ja-JP"/>
        </w:rPr>
        <w:t xml:space="preserve"> </w:t>
      </w:r>
      <w:r w:rsidRPr="00206ACB">
        <w:rPr>
          <w:lang w:eastAsia="ja-JP"/>
        </w:rPr>
        <w:t>once;</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to</w:t>
      </w:r>
      <w:r w:rsidR="00AC466E" w:rsidRPr="00206ACB">
        <w:rPr>
          <w:lang w:eastAsia="ja-JP"/>
        </w:rPr>
        <w:t xml:space="preserve"> </w:t>
      </w:r>
      <w:r w:rsidRPr="00D70CC0">
        <w:rPr>
          <w:rStyle w:val="QuoteChar"/>
        </w:rPr>
        <w:t>PPUDATA</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automatically</w:t>
      </w:r>
      <w:r w:rsidR="00AC466E" w:rsidRPr="00206ACB">
        <w:rPr>
          <w:lang w:eastAsia="ja-JP"/>
        </w:rPr>
        <w:t xml:space="preserve"> </w:t>
      </w:r>
      <w:r w:rsidRPr="00206ACB">
        <w:rPr>
          <w:lang w:eastAsia="ja-JP"/>
        </w:rPr>
        <w:t>increased</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one.</w:t>
      </w:r>
    </w:p>
    <w:p w14:paraId="465D9A2D" w14:textId="18FC6988" w:rsidR="00217075" w:rsidRPr="00206ACB" w:rsidRDefault="00217075" w:rsidP="000A2247">
      <w:pPr>
        <w:rPr>
          <w:lang w:eastAsia="ja-JP"/>
        </w:rPr>
      </w:pPr>
      <w:r w:rsidRPr="00206ACB">
        <w:rPr>
          <w:lang w:eastAsia="ja-JP"/>
        </w:rPr>
        <w:t>Next,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going</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start</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drawing</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top-left</w:t>
      </w:r>
      <w:r w:rsidR="00AC466E" w:rsidRPr="00206ACB">
        <w:rPr>
          <w:lang w:eastAsia="ja-JP"/>
        </w:rPr>
        <w:t xml:space="preserve"> </w:t>
      </w:r>
      <w:r w:rsidRPr="00206ACB">
        <w:rPr>
          <w:lang w:eastAsia="ja-JP"/>
        </w:rPr>
        <w:t>"corner"</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spaceship.</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discussed</w:t>
      </w:r>
      <w:r w:rsidR="00AC466E" w:rsidRPr="00206ACB">
        <w:rPr>
          <w:lang w:eastAsia="ja-JP"/>
        </w:rPr>
        <w:t xml:space="preserve"> </w:t>
      </w:r>
      <w:r w:rsidRPr="00206ACB">
        <w:rPr>
          <w:lang w:eastAsia="ja-JP"/>
        </w:rPr>
        <w:t>earlier,</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information</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between</w:t>
      </w:r>
      <w:r w:rsidR="00AC466E" w:rsidRPr="00206ACB">
        <w:rPr>
          <w:lang w:eastAsia="ja-JP"/>
        </w:rPr>
        <w:t xml:space="preserve"> </w:t>
      </w:r>
      <w:r w:rsidRPr="00D70CC0">
        <w:rPr>
          <w:rStyle w:val="QuoteChar"/>
        </w:rPr>
        <w:t>$0200-$02ff</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copy</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using</w:t>
      </w:r>
      <w:r w:rsidR="00AC466E" w:rsidRPr="00206ACB">
        <w:rPr>
          <w:lang w:eastAsia="ja-JP"/>
        </w:rPr>
        <w:t xml:space="preserve"> </w:t>
      </w:r>
      <w:r w:rsidRPr="00206ACB">
        <w:rPr>
          <w:lang w:eastAsia="ja-JP"/>
        </w:rPr>
        <w:t>DMA</w:t>
      </w:r>
      <w:r w:rsidR="00AC466E" w:rsidRPr="00206ACB">
        <w:rPr>
          <w:lang w:eastAsia="ja-JP"/>
        </w:rPr>
        <w:t xml:space="preserve"> </w:t>
      </w:r>
      <w:r w:rsidRPr="00206ACB">
        <w:rPr>
          <w:lang w:eastAsia="ja-JP"/>
        </w:rPr>
        <w:t>transfer</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NMI</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Let's</w:t>
      </w:r>
      <w:r w:rsidR="00AC466E" w:rsidRPr="00206ACB">
        <w:rPr>
          <w:lang w:eastAsia="ja-JP"/>
        </w:rPr>
        <w:t xml:space="preserve"> </w:t>
      </w:r>
      <w:r w:rsidRPr="00206ACB">
        <w:rPr>
          <w:lang w:eastAsia="ja-JP"/>
        </w:rPr>
        <w:t>continue</w:t>
      </w:r>
      <w:r w:rsidR="00AC466E" w:rsidRPr="00206ACB">
        <w:rPr>
          <w:lang w:eastAsia="ja-JP"/>
        </w:rPr>
        <w:t xml:space="preserve"> </w:t>
      </w:r>
      <w:r w:rsidRPr="00206ACB">
        <w:rPr>
          <w:lang w:eastAsia="ja-JP"/>
        </w:rPr>
        <w:t>modifying</w:t>
      </w:r>
      <w:r w:rsidR="00AC466E" w:rsidRPr="00206ACB">
        <w:rPr>
          <w:lang w:eastAsia="ja-JP"/>
        </w:rPr>
        <w:t xml:space="preserve"> </w:t>
      </w:r>
      <w:r w:rsidRPr="00D70CC0">
        <w:rPr>
          <w:rStyle w:val="QuoteChar"/>
        </w:rPr>
        <w:t>.proc</w:t>
      </w:r>
      <w:r w:rsidR="00AC466E" w:rsidRPr="00D70CC0">
        <w:rPr>
          <w:rStyle w:val="QuoteChar"/>
        </w:rPr>
        <w:t xml:space="preserve"> </w:t>
      </w:r>
      <w:r w:rsidRPr="00D70CC0">
        <w:rPr>
          <w:rStyle w:val="QuoteChar"/>
        </w:rPr>
        <w:t>main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copy</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into</w:t>
      </w:r>
      <w:r w:rsidR="00AC466E" w:rsidRPr="00206ACB">
        <w:rPr>
          <w:lang w:eastAsia="ja-JP"/>
        </w:rPr>
        <w:t xml:space="preserve"> </w:t>
      </w:r>
      <w:r w:rsidRPr="00D70CC0">
        <w:rPr>
          <w:rStyle w:val="QuoteChar"/>
        </w:rPr>
        <w:t>$0200-$02ff</w:t>
      </w:r>
      <w:r w:rsidRPr="00206ACB">
        <w:rPr>
          <w:lang w:eastAsia="ja-JP"/>
        </w:rPr>
        <w:t>:</w:t>
      </w:r>
    </w:p>
    <w:p w14:paraId="5F90FCFC" w14:textId="26693BE8" w:rsidR="0054122B" w:rsidRPr="0054122B" w:rsidRDefault="00000000"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FFC000"/>
          <w:sz w:val="26"/>
          <w:szCs w:val="26"/>
        </w:rPr>
      </w:pPr>
      <w:r>
        <w:rPr>
          <w:noProof/>
        </w:rPr>
        <w:pict w14:anchorId="51F92068">
          <v:rect id="_x0000_s2167" style="position:absolute;left:0;text-align:left;margin-left:-9.15pt;margin-top:1.2pt;width:22.55pt;height:168.15pt;z-index:251716608;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67" inset="0,0,0,0">
              <w:txbxContent>
                <w:p w14:paraId="474C7980" w14:textId="64479B18" w:rsidR="0054122B" w:rsidRDefault="0054122B" w:rsidP="0054122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36</w:t>
                  </w:r>
                </w:p>
                <w:p w14:paraId="5BDE0E1F" w14:textId="21F6E25F" w:rsidR="0054122B" w:rsidRDefault="0054122B" w:rsidP="0054122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37</w:t>
                  </w:r>
                </w:p>
                <w:p w14:paraId="70D0A74E" w14:textId="0232548F" w:rsidR="0054122B" w:rsidRDefault="0054122B" w:rsidP="0054122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38</w:t>
                  </w:r>
                </w:p>
                <w:p w14:paraId="0FAF58B2" w14:textId="3BD4C6D3" w:rsidR="0054122B" w:rsidRDefault="0054122B" w:rsidP="0054122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39</w:t>
                  </w:r>
                </w:p>
                <w:p w14:paraId="54EA53CB" w14:textId="5BA6F1B3" w:rsidR="0054122B" w:rsidRDefault="0054122B" w:rsidP="0054122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40</w:t>
                  </w:r>
                </w:p>
                <w:p w14:paraId="6467258E" w14:textId="21484825" w:rsidR="0054122B" w:rsidRDefault="0054122B" w:rsidP="0054122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41</w:t>
                  </w:r>
                </w:p>
                <w:p w14:paraId="61AFE035" w14:textId="35C66BE8" w:rsidR="0054122B" w:rsidRDefault="0054122B" w:rsidP="0054122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42</w:t>
                  </w:r>
                </w:p>
                <w:p w14:paraId="14B5414D" w14:textId="225210E5" w:rsidR="0054122B" w:rsidRDefault="0054122B" w:rsidP="0054122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43</w:t>
                  </w:r>
                </w:p>
                <w:p w14:paraId="6FE320D7" w14:textId="1668BBDE" w:rsidR="0054122B" w:rsidRPr="0039594C" w:rsidRDefault="0054122B" w:rsidP="0054122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44</w:t>
                  </w:r>
                </w:p>
              </w:txbxContent>
            </v:textbox>
          </v:rect>
        </w:pict>
      </w:r>
      <w:r w:rsidR="0054122B">
        <w:rPr>
          <w:rFonts w:ascii="DejaVu Sans Mono" w:hAnsi="DejaVu Sans Mono" w:cs="DejaVu Sans Mono"/>
          <w:color w:val="E3371E"/>
          <w:sz w:val="26"/>
          <w:szCs w:val="26"/>
        </w:rPr>
        <w:t xml:space="preserve">  </w:t>
      </w:r>
      <w:r w:rsidR="0054122B" w:rsidRPr="0054122B">
        <w:rPr>
          <w:rFonts w:ascii="DejaVu Sans Mono" w:hAnsi="DejaVu Sans Mono" w:cs="DejaVu Sans Mono"/>
          <w:color w:val="FFC000"/>
          <w:sz w:val="26"/>
          <w:szCs w:val="26"/>
        </w:rPr>
        <w:t>; write sprite data</w:t>
      </w:r>
    </w:p>
    <w:p w14:paraId="58463EF7" w14:textId="120EB752" w:rsidR="0054122B" w:rsidRPr="00317C42" w:rsidRDefault="0054122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70</w:t>
      </w:r>
    </w:p>
    <w:p w14:paraId="11B1FADF" w14:textId="00B56022" w:rsidR="0054122B" w:rsidRPr="0054122B" w:rsidRDefault="0054122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FFC000"/>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54122B">
        <w:rPr>
          <w:rFonts w:ascii="DejaVu Sans Mono" w:hAnsi="DejaVu Sans Mono" w:cs="DejaVu Sans Mono"/>
          <w:color w:val="07E2FA"/>
          <w:sz w:val="26"/>
          <w:szCs w:val="26"/>
        </w:rPr>
        <w:t>$0200</w:t>
      </w:r>
      <w:r>
        <w:rPr>
          <w:rFonts w:ascii="DejaVu Sans Mono" w:hAnsi="DejaVu Sans Mono" w:cs="DejaVu Sans Mono"/>
          <w:color w:val="10C26F"/>
          <w:sz w:val="26"/>
          <w:szCs w:val="26"/>
        </w:rPr>
        <w:t xml:space="preserve"> </w:t>
      </w:r>
      <w:r w:rsidRPr="0054122B">
        <w:rPr>
          <w:rFonts w:ascii="DejaVu Sans Mono" w:hAnsi="DejaVu Sans Mono" w:cs="DejaVu Sans Mono"/>
          <w:color w:val="FFC000"/>
          <w:sz w:val="26"/>
          <w:szCs w:val="26"/>
        </w:rPr>
        <w:t>; Y-coord of first sprite</w:t>
      </w:r>
    </w:p>
    <w:p w14:paraId="73F1E638" w14:textId="6EBD55E5" w:rsidR="0054122B" w:rsidRPr="00317C42" w:rsidRDefault="0054122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05</w:t>
      </w:r>
    </w:p>
    <w:p w14:paraId="7DA94F6F" w14:textId="26D4FD34" w:rsidR="0054122B" w:rsidRPr="0054122B" w:rsidRDefault="0054122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FFC000"/>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54122B">
        <w:rPr>
          <w:rFonts w:ascii="DejaVu Sans Mono" w:hAnsi="DejaVu Sans Mono" w:cs="DejaVu Sans Mono"/>
          <w:color w:val="07E2FA"/>
          <w:sz w:val="26"/>
          <w:szCs w:val="26"/>
        </w:rPr>
        <w:t>$0201</w:t>
      </w:r>
      <w:r>
        <w:rPr>
          <w:rFonts w:ascii="DejaVu Sans Mono" w:hAnsi="DejaVu Sans Mono" w:cs="DejaVu Sans Mono"/>
          <w:color w:val="10C26F"/>
          <w:sz w:val="26"/>
          <w:szCs w:val="26"/>
        </w:rPr>
        <w:t xml:space="preserve"> </w:t>
      </w:r>
      <w:r w:rsidRPr="0054122B">
        <w:rPr>
          <w:rFonts w:ascii="DejaVu Sans Mono" w:hAnsi="DejaVu Sans Mono" w:cs="DejaVu Sans Mono"/>
          <w:color w:val="FFC000"/>
          <w:sz w:val="26"/>
          <w:szCs w:val="26"/>
        </w:rPr>
        <w:t>; tile number of first sprite</w:t>
      </w:r>
    </w:p>
    <w:p w14:paraId="635943B1" w14:textId="7B66D144" w:rsidR="0054122B" w:rsidRPr="00317C42" w:rsidRDefault="0054122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00</w:t>
      </w:r>
    </w:p>
    <w:p w14:paraId="395CC54A" w14:textId="1D0872F2" w:rsidR="0054122B" w:rsidRPr="0054122B" w:rsidRDefault="0054122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54122B">
        <w:rPr>
          <w:rFonts w:ascii="DejaVu Sans Mono" w:hAnsi="DejaVu Sans Mono" w:cs="DejaVu Sans Mono"/>
          <w:color w:val="07E2FA"/>
          <w:sz w:val="26"/>
          <w:szCs w:val="26"/>
        </w:rPr>
        <w:t>$0202</w:t>
      </w:r>
      <w:r>
        <w:rPr>
          <w:rFonts w:ascii="DejaVu Sans Mono" w:hAnsi="DejaVu Sans Mono" w:cs="DejaVu Sans Mono"/>
          <w:color w:val="10C26F"/>
          <w:sz w:val="26"/>
          <w:szCs w:val="26"/>
        </w:rPr>
        <w:t xml:space="preserve"> </w:t>
      </w:r>
      <w:r w:rsidRPr="0054122B">
        <w:rPr>
          <w:rFonts w:ascii="DejaVu Sans Mono" w:hAnsi="DejaVu Sans Mono" w:cs="DejaVu Sans Mono"/>
          <w:color w:val="FFC000"/>
          <w:sz w:val="26"/>
          <w:szCs w:val="26"/>
        </w:rPr>
        <w:t>; attributes of first sprite</w:t>
      </w:r>
    </w:p>
    <w:p w14:paraId="37098120" w14:textId="5A743BCB" w:rsidR="0054122B" w:rsidRPr="00317C42" w:rsidRDefault="0054122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80</w:t>
      </w:r>
    </w:p>
    <w:p w14:paraId="071537CC" w14:textId="44659C90" w:rsidR="0054122B" w:rsidRPr="00317C42" w:rsidRDefault="0054122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54122B">
        <w:rPr>
          <w:rFonts w:ascii="DejaVu Sans Mono" w:hAnsi="DejaVu Sans Mono" w:cs="DejaVu Sans Mono"/>
          <w:color w:val="07E2FA"/>
          <w:sz w:val="26"/>
          <w:szCs w:val="26"/>
        </w:rPr>
        <w:t>$0203</w:t>
      </w:r>
      <w:r>
        <w:rPr>
          <w:rFonts w:ascii="DejaVu Sans Mono" w:hAnsi="DejaVu Sans Mono" w:cs="DejaVu Sans Mono"/>
          <w:color w:val="10C26F"/>
          <w:sz w:val="26"/>
          <w:szCs w:val="26"/>
        </w:rPr>
        <w:t xml:space="preserve"> </w:t>
      </w:r>
      <w:r w:rsidRPr="0054122B">
        <w:rPr>
          <w:rFonts w:ascii="DejaVu Sans Mono" w:hAnsi="DejaVu Sans Mono" w:cs="DejaVu Sans Mono"/>
          <w:color w:val="FFC000"/>
          <w:sz w:val="26"/>
          <w:szCs w:val="26"/>
        </w:rPr>
        <w:t>; X-coord of first sprite</w:t>
      </w:r>
    </w:p>
    <w:p w14:paraId="0FF8AAF2" w14:textId="1B12F3F6" w:rsidR="005F21CE" w:rsidRPr="00206ACB" w:rsidRDefault="005F21CE" w:rsidP="000A2247">
      <w:r w:rsidRPr="00206ACB">
        <w:t>Finally,</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make</w:t>
      </w:r>
      <w:r w:rsidR="00AC466E" w:rsidRPr="00206ACB">
        <w:t xml:space="preserve"> </w:t>
      </w:r>
      <w:r w:rsidRPr="00206ACB">
        <w:t>one</w:t>
      </w:r>
      <w:r w:rsidR="00AC466E" w:rsidRPr="00206ACB">
        <w:t xml:space="preserve"> </w:t>
      </w:r>
      <w:r w:rsidRPr="00206ACB">
        <w:t>more</w:t>
      </w:r>
      <w:r w:rsidR="00AC466E" w:rsidRPr="00206ACB">
        <w:t xml:space="preserve"> </w:t>
      </w:r>
      <w:r w:rsidRPr="00206ACB">
        <w:t>change</w:t>
      </w:r>
      <w:r w:rsidR="00AC466E" w:rsidRPr="00206ACB">
        <w:t xml:space="preserve"> </w:t>
      </w:r>
      <w:r w:rsidRPr="00206ACB">
        <w:t>to</w:t>
      </w:r>
      <w:r w:rsidR="00AC466E" w:rsidRPr="00206ACB">
        <w:t xml:space="preserve"> </w:t>
      </w:r>
      <w:r w:rsidRPr="004822FC">
        <w:rPr>
          <w:rStyle w:val="QuoteChar"/>
        </w:rPr>
        <w:t>.proc</w:t>
      </w:r>
      <w:r w:rsidR="00AC466E" w:rsidRPr="004822FC">
        <w:rPr>
          <w:rStyle w:val="QuoteChar"/>
        </w:rPr>
        <w:t xml:space="preserve"> </w:t>
      </w:r>
      <w:r w:rsidRPr="004822FC">
        <w:rPr>
          <w:rStyle w:val="QuoteChar"/>
        </w:rPr>
        <w:t>main</w:t>
      </w:r>
      <w:r w:rsidRPr="00206ACB">
        <w:t>.</w:t>
      </w:r>
      <w:r w:rsidR="00AC466E" w:rsidRPr="00206ACB">
        <w:t xml:space="preserve"> </w:t>
      </w:r>
      <w:r w:rsidRPr="00206ACB">
        <w:t>In</w:t>
      </w:r>
      <w:r w:rsidR="00AC466E" w:rsidRPr="00206ACB">
        <w:t xml:space="preserve"> </w:t>
      </w:r>
      <w:r w:rsidRPr="00206ACB">
        <w:t>our</w:t>
      </w:r>
      <w:r w:rsidR="00AC466E" w:rsidRPr="00206ACB">
        <w:t xml:space="preserve"> </w:t>
      </w:r>
      <w:r w:rsidRPr="00206ACB">
        <w:t>previous</w:t>
      </w:r>
      <w:r w:rsidR="00AC466E" w:rsidRPr="00206ACB">
        <w:t xml:space="preserve"> </w:t>
      </w:r>
      <w:r w:rsidRPr="00206ACB">
        <w:t>examples,</w:t>
      </w:r>
      <w:r w:rsidR="00AC466E" w:rsidRPr="00206ACB">
        <w:t xml:space="preserve"> </w:t>
      </w:r>
      <w:r w:rsidRPr="00206ACB">
        <w:t>after</w:t>
      </w:r>
      <w:r w:rsidR="00AC466E" w:rsidRPr="00206ACB">
        <w:t xml:space="preserve"> </w:t>
      </w:r>
      <w:r w:rsidRPr="00206ACB">
        <w:t>writing</w:t>
      </w:r>
      <w:r w:rsidR="00AC466E" w:rsidRPr="00206ACB">
        <w:t xml:space="preserve"> </w:t>
      </w:r>
      <w:r w:rsidRPr="00206ACB">
        <w:t>palette</w:t>
      </w:r>
      <w:r w:rsidR="00AC466E" w:rsidRPr="00206ACB">
        <w:t xml:space="preserve"> </w:t>
      </w:r>
      <w:r w:rsidRPr="00206ACB">
        <w:t>data,</w:t>
      </w:r>
      <w:r w:rsidR="00AC466E" w:rsidRPr="00206ACB">
        <w:t xml:space="preserve"> </w:t>
      </w:r>
      <w:r w:rsidRPr="00206ACB">
        <w:t>we</w:t>
      </w:r>
      <w:r w:rsidR="00AC466E" w:rsidRPr="00206ACB">
        <w:t xml:space="preserve"> </w:t>
      </w:r>
      <w:r w:rsidRPr="00206ACB">
        <w:t>turn</w:t>
      </w:r>
      <w:r w:rsidR="00AC466E" w:rsidRPr="00206ACB">
        <w:t xml:space="preserve"> </w:t>
      </w:r>
      <w:r w:rsidRPr="00206ACB">
        <w:t>on</w:t>
      </w:r>
      <w:r w:rsidR="00AC466E" w:rsidRPr="00206ACB">
        <w:t xml:space="preserve"> </w:t>
      </w:r>
      <w:r w:rsidRPr="00206ACB">
        <w:t>the</w:t>
      </w:r>
      <w:r w:rsidR="00AC466E" w:rsidRPr="00206ACB">
        <w:t xml:space="preserve"> </w:t>
      </w:r>
      <w:r w:rsidRPr="00206ACB">
        <w:t>screen</w:t>
      </w:r>
      <w:r w:rsidR="00AC466E" w:rsidRPr="00206ACB">
        <w:t xml:space="preserve"> </w:t>
      </w:r>
      <w:r w:rsidRPr="00206ACB">
        <w:t>by</w:t>
      </w:r>
      <w:r w:rsidR="00AC466E" w:rsidRPr="00206ACB">
        <w:t xml:space="preserve"> </w:t>
      </w:r>
      <w:r w:rsidRPr="00206ACB">
        <w:t>writing</w:t>
      </w:r>
      <w:r w:rsidR="00AC466E" w:rsidRPr="00206ACB">
        <w:t xml:space="preserve"> </w:t>
      </w:r>
      <w:r w:rsidRPr="00206ACB">
        <w:t>to</w:t>
      </w:r>
      <w:r w:rsidR="00AC466E" w:rsidRPr="00206ACB">
        <w:t xml:space="preserve"> </w:t>
      </w:r>
      <w:r w:rsidRPr="004822FC">
        <w:rPr>
          <w:rStyle w:val="QuoteChar"/>
        </w:rPr>
        <w:t>PPUMASK</w:t>
      </w:r>
      <w:r w:rsidRPr="00206ACB">
        <w:t>.</w:t>
      </w:r>
      <w:r w:rsidR="00AC466E" w:rsidRPr="00206ACB">
        <w:t xml:space="preserve"> </w:t>
      </w:r>
      <w:r w:rsidRPr="00206ACB">
        <w:t>However,</w:t>
      </w:r>
      <w:r w:rsidR="00AC466E" w:rsidRPr="00206ACB">
        <w:t xml:space="preserve"> </w:t>
      </w:r>
      <w:r w:rsidRPr="00206ACB">
        <w:t>now</w:t>
      </w:r>
      <w:r w:rsidR="00AC466E" w:rsidRPr="00206ACB">
        <w:t xml:space="preserve"> </w:t>
      </w:r>
      <w:r w:rsidRPr="00206ACB">
        <w:t>that</w:t>
      </w:r>
      <w:r w:rsidR="00AC466E" w:rsidRPr="00206ACB">
        <w:t xml:space="preserve"> </w:t>
      </w:r>
      <w:r w:rsidRPr="00206ACB">
        <w:t>we</w:t>
      </w:r>
      <w:r w:rsidR="00AC466E" w:rsidRPr="00206ACB">
        <w:t xml:space="preserve"> </w:t>
      </w:r>
      <w:r w:rsidRPr="00206ACB">
        <w:t>are</w:t>
      </w:r>
      <w:r w:rsidR="00AC466E" w:rsidRPr="00206ACB">
        <w:t xml:space="preserve"> </w:t>
      </w:r>
      <w:r w:rsidRPr="00206ACB">
        <w:t>using</w:t>
      </w:r>
      <w:r w:rsidR="00AC466E" w:rsidRPr="00206ACB">
        <w:t xml:space="preserve"> </w:t>
      </w:r>
      <w:r w:rsidRPr="00206ACB">
        <w:t>the</w:t>
      </w:r>
      <w:r w:rsidR="00AC466E" w:rsidRPr="00206ACB">
        <w:t xml:space="preserve"> </w:t>
      </w:r>
      <w:r w:rsidRPr="00206ACB">
        <w:t>NMI</w:t>
      </w:r>
      <w:r w:rsidR="00AC466E" w:rsidRPr="00206ACB">
        <w:t xml:space="preserve"> </w:t>
      </w:r>
      <w:r w:rsidRPr="00206ACB">
        <w:t>handler,</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tell</w:t>
      </w:r>
      <w:r w:rsidR="00AC466E" w:rsidRPr="00206ACB">
        <w:t xml:space="preserve"> </w:t>
      </w:r>
      <w:r w:rsidRPr="00206ACB">
        <w:t>the</w:t>
      </w:r>
      <w:r w:rsidR="00AC466E" w:rsidRPr="00206ACB">
        <w:t xml:space="preserve"> </w:t>
      </w:r>
      <w:r w:rsidRPr="00206ACB">
        <w:t>CPU</w:t>
      </w:r>
      <w:r w:rsidR="00AC466E" w:rsidRPr="00206ACB">
        <w:t xml:space="preserve"> </w:t>
      </w:r>
      <w:r w:rsidRPr="00206ACB">
        <w:t>to</w:t>
      </w:r>
      <w:r w:rsidR="00AC466E" w:rsidRPr="00206ACB">
        <w:t xml:space="preserve"> </w:t>
      </w:r>
      <w:r w:rsidRPr="00206ACB">
        <w:t>generate</w:t>
      </w:r>
      <w:r w:rsidR="00AC466E" w:rsidRPr="00206ACB">
        <w:t xml:space="preserve"> </w:t>
      </w:r>
      <w:r w:rsidRPr="00206ACB">
        <w:t>NMI</w:t>
      </w:r>
      <w:r w:rsidR="00AC466E" w:rsidRPr="00206ACB">
        <w:t xml:space="preserve"> </w:t>
      </w:r>
      <w:r w:rsidRPr="00206ACB">
        <w:t>events.</w:t>
      </w:r>
      <w:r w:rsidR="00AC466E" w:rsidRPr="00206ACB">
        <w:t xml:space="preserve"> </w:t>
      </w:r>
      <w:r w:rsidRPr="00206ACB">
        <w:t>We</w:t>
      </w:r>
      <w:r w:rsidR="00AC466E" w:rsidRPr="00206ACB">
        <w:t xml:space="preserve"> </w:t>
      </w:r>
      <w:r w:rsidRPr="00206ACB">
        <w:t>can</w:t>
      </w:r>
      <w:r w:rsidR="00AC466E" w:rsidRPr="00206ACB">
        <w:t xml:space="preserve"> </w:t>
      </w:r>
      <w:r w:rsidRPr="00206ACB">
        <w:t>do</w:t>
      </w:r>
      <w:r w:rsidR="00AC466E" w:rsidRPr="00206ACB">
        <w:t xml:space="preserve"> </w:t>
      </w:r>
      <w:r w:rsidRPr="00206ACB">
        <w:t>that</w:t>
      </w:r>
      <w:r w:rsidR="00AC466E" w:rsidRPr="00206ACB">
        <w:t xml:space="preserve"> </w:t>
      </w:r>
      <w:r w:rsidRPr="00206ACB">
        <w:t>by</w:t>
      </w:r>
      <w:r w:rsidR="00AC466E" w:rsidRPr="00206ACB">
        <w:t xml:space="preserve"> </w:t>
      </w:r>
      <w:r w:rsidRPr="00206ACB">
        <w:t>writing</w:t>
      </w:r>
      <w:r w:rsidR="00AC466E" w:rsidRPr="00206ACB">
        <w:t xml:space="preserve"> </w:t>
      </w:r>
      <w:r w:rsidRPr="00206ACB">
        <w:t>to</w:t>
      </w:r>
      <w:r w:rsidR="00AC466E" w:rsidRPr="00206ACB">
        <w:t xml:space="preserve"> </w:t>
      </w:r>
      <w:r w:rsidRPr="004822FC">
        <w:rPr>
          <w:rStyle w:val="QuoteChar"/>
        </w:rPr>
        <w:t>PPUCTRL</w:t>
      </w:r>
      <w:r w:rsidRPr="00206ACB">
        <w:t>,</w:t>
      </w:r>
      <w:r w:rsidR="00AC466E" w:rsidRPr="00206ACB">
        <w:t xml:space="preserve"> </w:t>
      </w:r>
      <w:r w:rsidRPr="00206ACB">
        <w:t>like</w:t>
      </w:r>
      <w:r w:rsidR="00AC466E" w:rsidRPr="00206ACB">
        <w:t xml:space="preserve"> </w:t>
      </w:r>
      <w:r w:rsidRPr="00206ACB">
        <w:t>this:</w:t>
      </w:r>
    </w:p>
    <w:p w14:paraId="45F9E8B6" w14:textId="01F58911" w:rsidR="00FE31AC" w:rsidRPr="00FE31AC" w:rsidRDefault="00000000"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firstLine="0"/>
        <w:rPr>
          <w:rFonts w:ascii="DejaVu Sans Mono" w:hAnsi="DejaVu Sans Mono" w:cs="DejaVu Sans Mono"/>
          <w:color w:val="10C26F"/>
          <w:sz w:val="26"/>
          <w:szCs w:val="26"/>
        </w:rPr>
      </w:pPr>
      <w:r>
        <w:rPr>
          <w:rFonts w:ascii="DejaVu Sans Mono" w:hAnsi="DejaVu Sans Mono" w:cs="DejaVu Sans Mono"/>
          <w:noProof/>
          <w:color w:val="10C26F"/>
          <w:sz w:val="26"/>
          <w:szCs w:val="26"/>
        </w:rPr>
        <w:lastRenderedPageBreak/>
        <w:pict w14:anchorId="51F92068">
          <v:rect id="_x0000_s2168" style="position:absolute;margin-left:-25.65pt;margin-top:.45pt;width:22.55pt;height:147.9pt;z-index:251717632;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68" inset="0,0,0,0">
              <w:txbxContent>
                <w:p w14:paraId="581B6607" w14:textId="4310E8C7" w:rsidR="00FE31AC" w:rsidRDefault="00FE31AC" w:rsidP="00FE31A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46</w:t>
                  </w:r>
                </w:p>
                <w:p w14:paraId="0880A6DC" w14:textId="41722913" w:rsidR="00FE31AC" w:rsidRDefault="00FE31AC" w:rsidP="00FE31A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47</w:t>
                  </w:r>
                </w:p>
                <w:p w14:paraId="066F62DB" w14:textId="20FB86C6" w:rsidR="00FE31AC" w:rsidRDefault="00FE31AC" w:rsidP="00FE31A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48</w:t>
                  </w:r>
                </w:p>
                <w:p w14:paraId="58917796" w14:textId="6DBD7E72" w:rsidR="00FE31AC" w:rsidRDefault="00FE31AC" w:rsidP="00FE31A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49</w:t>
                  </w:r>
                </w:p>
                <w:p w14:paraId="7A99F533" w14:textId="3786C258" w:rsidR="00FE31AC" w:rsidRDefault="00FE31AC" w:rsidP="00FE31A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50</w:t>
                  </w:r>
                </w:p>
                <w:p w14:paraId="215C17C6" w14:textId="1F7304F3" w:rsidR="00FE31AC" w:rsidRDefault="00FE31AC" w:rsidP="00FE31A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51</w:t>
                  </w:r>
                </w:p>
                <w:p w14:paraId="5FB951F4" w14:textId="3C33034D" w:rsidR="00FE31AC" w:rsidRDefault="00FE31AC" w:rsidP="00FE31A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52</w:t>
                  </w:r>
                </w:p>
                <w:p w14:paraId="3C09CEB8" w14:textId="091D627A" w:rsidR="00FE31AC" w:rsidRPr="0039594C" w:rsidRDefault="00FE31AC" w:rsidP="00FE31A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53</w:t>
                  </w:r>
                </w:p>
              </w:txbxContent>
            </v:textbox>
          </v:rect>
        </w:pict>
      </w:r>
      <w:r w:rsidR="00FE31AC" w:rsidRPr="00FE31AC">
        <w:rPr>
          <w:rFonts w:ascii="DejaVu Sans Mono" w:hAnsi="DejaVu Sans Mono" w:cs="DejaVu Sans Mono"/>
          <w:color w:val="10C26F"/>
          <w:sz w:val="26"/>
          <w:szCs w:val="26"/>
        </w:rPr>
        <w:t xml:space="preserve">vblankwait:       </w:t>
      </w:r>
      <w:r w:rsidR="00FE31AC" w:rsidRPr="00FE31AC">
        <w:rPr>
          <w:rFonts w:ascii="DejaVu Sans Mono" w:hAnsi="DejaVu Sans Mono" w:cs="DejaVu Sans Mono"/>
          <w:color w:val="FFC000"/>
          <w:sz w:val="26"/>
          <w:szCs w:val="26"/>
        </w:rPr>
        <w:t>; wait for another vblank before continuing</w:t>
      </w:r>
    </w:p>
    <w:p w14:paraId="1F616051" w14:textId="77777777" w:rsidR="00FE31AC" w:rsidRPr="00FE31AC" w:rsidRDefault="00FE31AC"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firstLine="0"/>
        <w:rPr>
          <w:rFonts w:ascii="DejaVu Sans Mono" w:hAnsi="DejaVu Sans Mono" w:cs="DejaVu Sans Mono"/>
          <w:color w:val="10C26F"/>
          <w:sz w:val="26"/>
          <w:szCs w:val="26"/>
        </w:rPr>
      </w:pPr>
      <w:r w:rsidRPr="00FE31AC">
        <w:rPr>
          <w:rFonts w:ascii="DejaVu Sans Mono" w:hAnsi="DejaVu Sans Mono" w:cs="DejaVu Sans Mono"/>
          <w:color w:val="10C26F"/>
          <w:sz w:val="26"/>
          <w:szCs w:val="26"/>
        </w:rPr>
        <w:t xml:space="preserve">  </w:t>
      </w:r>
      <w:r w:rsidRPr="00FE31AC">
        <w:rPr>
          <w:rFonts w:ascii="DejaVu Sans Mono" w:hAnsi="DejaVu Sans Mono" w:cs="DejaVu Sans Mono"/>
          <w:color w:val="E3371E"/>
          <w:sz w:val="26"/>
          <w:szCs w:val="26"/>
        </w:rPr>
        <w:t>BIT</w:t>
      </w:r>
      <w:r w:rsidRPr="00FE31AC">
        <w:rPr>
          <w:rFonts w:ascii="DejaVu Sans Mono" w:hAnsi="DejaVu Sans Mono" w:cs="DejaVu Sans Mono"/>
          <w:color w:val="10C26F"/>
          <w:sz w:val="26"/>
          <w:szCs w:val="26"/>
        </w:rPr>
        <w:t xml:space="preserve"> PPUSTATUS</w:t>
      </w:r>
    </w:p>
    <w:p w14:paraId="75B8C0DD" w14:textId="77777777" w:rsidR="00FE31AC" w:rsidRPr="00FE31AC" w:rsidRDefault="00FE31AC"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firstLine="0"/>
        <w:rPr>
          <w:rFonts w:ascii="DejaVu Sans Mono" w:hAnsi="DejaVu Sans Mono" w:cs="DejaVu Sans Mono"/>
          <w:color w:val="10C26F"/>
          <w:sz w:val="26"/>
          <w:szCs w:val="26"/>
        </w:rPr>
      </w:pPr>
      <w:r w:rsidRPr="00FE31AC">
        <w:rPr>
          <w:rFonts w:ascii="DejaVu Sans Mono" w:hAnsi="DejaVu Sans Mono" w:cs="DejaVu Sans Mono"/>
          <w:color w:val="10C26F"/>
          <w:sz w:val="26"/>
          <w:szCs w:val="26"/>
        </w:rPr>
        <w:t xml:space="preserve">  </w:t>
      </w:r>
      <w:r w:rsidRPr="00FE31AC">
        <w:rPr>
          <w:rFonts w:ascii="DejaVu Sans Mono" w:hAnsi="DejaVu Sans Mono" w:cs="DejaVu Sans Mono"/>
          <w:color w:val="E3371E"/>
          <w:sz w:val="26"/>
          <w:szCs w:val="26"/>
        </w:rPr>
        <w:t>BPL</w:t>
      </w:r>
      <w:r w:rsidRPr="00FE31AC">
        <w:rPr>
          <w:rFonts w:ascii="DejaVu Sans Mono" w:hAnsi="DejaVu Sans Mono" w:cs="DejaVu Sans Mono"/>
          <w:color w:val="10C26F"/>
          <w:sz w:val="26"/>
          <w:szCs w:val="26"/>
        </w:rPr>
        <w:t xml:space="preserve"> vblankwait</w:t>
      </w:r>
    </w:p>
    <w:p w14:paraId="4BCBDC64" w14:textId="77777777" w:rsidR="00FE31AC" w:rsidRPr="00FE31AC" w:rsidRDefault="00FE31AC"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firstLine="0"/>
        <w:rPr>
          <w:rFonts w:ascii="DejaVu Sans Mono" w:hAnsi="DejaVu Sans Mono" w:cs="DejaVu Sans Mono"/>
          <w:color w:val="10C26F"/>
          <w:sz w:val="26"/>
          <w:szCs w:val="26"/>
        </w:rPr>
      </w:pPr>
    </w:p>
    <w:p w14:paraId="66D2B6C7" w14:textId="77777777" w:rsidR="00FE31AC" w:rsidRPr="00FE31AC" w:rsidRDefault="00FE31AC"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firstLine="0"/>
        <w:rPr>
          <w:rFonts w:ascii="DejaVu Sans Mono" w:hAnsi="DejaVu Sans Mono" w:cs="DejaVu Sans Mono"/>
          <w:color w:val="10C26F"/>
          <w:sz w:val="26"/>
          <w:szCs w:val="26"/>
        </w:rPr>
      </w:pPr>
      <w:r w:rsidRPr="00FE31AC">
        <w:rPr>
          <w:rFonts w:ascii="DejaVu Sans Mono" w:hAnsi="DejaVu Sans Mono" w:cs="DejaVu Sans Mono"/>
          <w:color w:val="10C26F"/>
          <w:sz w:val="26"/>
          <w:szCs w:val="26"/>
        </w:rPr>
        <w:t xml:space="preserve">  </w:t>
      </w:r>
      <w:r w:rsidRPr="00FE31AC">
        <w:rPr>
          <w:rFonts w:ascii="DejaVu Sans Mono" w:hAnsi="DejaVu Sans Mono" w:cs="DejaVu Sans Mono"/>
          <w:color w:val="E3371E"/>
          <w:sz w:val="26"/>
          <w:szCs w:val="26"/>
        </w:rPr>
        <w:t>LDA</w:t>
      </w:r>
      <w:r w:rsidRPr="00FE31AC">
        <w:rPr>
          <w:rFonts w:ascii="DejaVu Sans Mono" w:hAnsi="DejaVu Sans Mono" w:cs="DejaVu Sans Mono"/>
          <w:color w:val="10C26F"/>
          <w:sz w:val="26"/>
          <w:szCs w:val="26"/>
        </w:rPr>
        <w:t xml:space="preserve"> </w:t>
      </w:r>
      <w:r w:rsidRPr="00FE31AC">
        <w:rPr>
          <w:rFonts w:ascii="DejaVu Sans Mono" w:hAnsi="DejaVu Sans Mono" w:cs="DejaVu Sans Mono"/>
          <w:color w:val="FF7A48"/>
          <w:sz w:val="26"/>
          <w:szCs w:val="26"/>
        </w:rPr>
        <w:t>#</w:t>
      </w:r>
      <w:r w:rsidRPr="00FE31AC">
        <w:rPr>
          <w:rFonts w:ascii="DejaVu Sans Mono" w:hAnsi="DejaVu Sans Mono" w:cs="DejaVu Sans Mono"/>
          <w:color w:val="07E2FA"/>
          <w:sz w:val="26"/>
          <w:szCs w:val="26"/>
        </w:rPr>
        <w:t>%10010000</w:t>
      </w:r>
      <w:r w:rsidRPr="00FE31AC">
        <w:rPr>
          <w:rFonts w:ascii="DejaVu Sans Mono" w:hAnsi="DejaVu Sans Mono" w:cs="DejaVu Sans Mono"/>
          <w:color w:val="10C26F"/>
          <w:sz w:val="26"/>
          <w:szCs w:val="26"/>
        </w:rPr>
        <w:t xml:space="preserve">  </w:t>
      </w:r>
      <w:r w:rsidRPr="00FE31AC">
        <w:rPr>
          <w:rFonts w:ascii="DejaVu Sans Mono" w:hAnsi="DejaVu Sans Mono" w:cs="DejaVu Sans Mono"/>
          <w:color w:val="FFC000"/>
          <w:sz w:val="26"/>
          <w:szCs w:val="26"/>
        </w:rPr>
        <w:t>; turn on NMIs, sprites use first pattern table</w:t>
      </w:r>
    </w:p>
    <w:p w14:paraId="3CBAD0F3" w14:textId="77777777" w:rsidR="00FE31AC" w:rsidRPr="00FE31AC" w:rsidRDefault="00FE31AC"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firstLine="0"/>
        <w:rPr>
          <w:rFonts w:ascii="DejaVu Sans Mono" w:hAnsi="DejaVu Sans Mono" w:cs="DejaVu Sans Mono"/>
          <w:color w:val="10C26F"/>
          <w:sz w:val="26"/>
          <w:szCs w:val="26"/>
        </w:rPr>
      </w:pPr>
      <w:r w:rsidRPr="00FE31AC">
        <w:rPr>
          <w:rFonts w:ascii="DejaVu Sans Mono" w:hAnsi="DejaVu Sans Mono" w:cs="DejaVu Sans Mono"/>
          <w:color w:val="10C26F"/>
          <w:sz w:val="26"/>
          <w:szCs w:val="26"/>
        </w:rPr>
        <w:t xml:space="preserve">  </w:t>
      </w:r>
      <w:r w:rsidRPr="00FE31AC">
        <w:rPr>
          <w:rFonts w:ascii="DejaVu Sans Mono" w:hAnsi="DejaVu Sans Mono" w:cs="DejaVu Sans Mono"/>
          <w:color w:val="E3371E"/>
          <w:sz w:val="26"/>
          <w:szCs w:val="26"/>
        </w:rPr>
        <w:t>STA</w:t>
      </w:r>
      <w:r w:rsidRPr="00FE31AC">
        <w:rPr>
          <w:rFonts w:ascii="DejaVu Sans Mono" w:hAnsi="DejaVu Sans Mono" w:cs="DejaVu Sans Mono"/>
          <w:color w:val="10C26F"/>
          <w:sz w:val="26"/>
          <w:szCs w:val="26"/>
        </w:rPr>
        <w:t xml:space="preserve"> PPUCTRL</w:t>
      </w:r>
    </w:p>
    <w:p w14:paraId="65EEE041" w14:textId="77777777" w:rsidR="00FE31AC" w:rsidRPr="00FE31AC" w:rsidRDefault="00FE31AC"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firstLine="0"/>
        <w:rPr>
          <w:rFonts w:ascii="DejaVu Sans Mono" w:hAnsi="DejaVu Sans Mono" w:cs="DejaVu Sans Mono"/>
          <w:color w:val="10C26F"/>
          <w:sz w:val="26"/>
          <w:szCs w:val="26"/>
        </w:rPr>
      </w:pPr>
      <w:r w:rsidRPr="00FE31AC">
        <w:rPr>
          <w:rFonts w:ascii="DejaVu Sans Mono" w:hAnsi="DejaVu Sans Mono" w:cs="DejaVu Sans Mono"/>
          <w:color w:val="10C26F"/>
          <w:sz w:val="26"/>
          <w:szCs w:val="26"/>
        </w:rPr>
        <w:t xml:space="preserve">  </w:t>
      </w:r>
      <w:r w:rsidRPr="00FE31AC">
        <w:rPr>
          <w:rFonts w:ascii="DejaVu Sans Mono" w:hAnsi="DejaVu Sans Mono" w:cs="DejaVu Sans Mono"/>
          <w:color w:val="E3371E"/>
          <w:sz w:val="26"/>
          <w:szCs w:val="26"/>
        </w:rPr>
        <w:t>LDA</w:t>
      </w:r>
      <w:r w:rsidRPr="00FE31AC">
        <w:rPr>
          <w:rFonts w:ascii="DejaVu Sans Mono" w:hAnsi="DejaVu Sans Mono" w:cs="DejaVu Sans Mono"/>
          <w:color w:val="10C26F"/>
          <w:sz w:val="26"/>
          <w:szCs w:val="26"/>
        </w:rPr>
        <w:t xml:space="preserve"> </w:t>
      </w:r>
      <w:r w:rsidRPr="00FE31AC">
        <w:rPr>
          <w:rFonts w:ascii="DejaVu Sans Mono" w:hAnsi="DejaVu Sans Mono" w:cs="DejaVu Sans Mono"/>
          <w:color w:val="FF7A48"/>
          <w:sz w:val="26"/>
          <w:szCs w:val="26"/>
        </w:rPr>
        <w:t>#</w:t>
      </w:r>
      <w:r w:rsidRPr="00FE31AC">
        <w:rPr>
          <w:rFonts w:ascii="DejaVu Sans Mono" w:hAnsi="DejaVu Sans Mono" w:cs="DejaVu Sans Mono"/>
          <w:color w:val="07E2FA"/>
          <w:sz w:val="26"/>
          <w:szCs w:val="26"/>
        </w:rPr>
        <w:t>%00011110</w:t>
      </w:r>
      <w:r w:rsidRPr="00FE31AC">
        <w:rPr>
          <w:rFonts w:ascii="DejaVu Sans Mono" w:hAnsi="DejaVu Sans Mono" w:cs="DejaVu Sans Mono"/>
          <w:color w:val="10C26F"/>
          <w:sz w:val="26"/>
          <w:szCs w:val="26"/>
        </w:rPr>
        <w:t xml:space="preserve">  </w:t>
      </w:r>
      <w:r w:rsidRPr="00FE31AC">
        <w:rPr>
          <w:rFonts w:ascii="DejaVu Sans Mono" w:hAnsi="DejaVu Sans Mono" w:cs="DejaVu Sans Mono"/>
          <w:color w:val="FFC000"/>
          <w:sz w:val="26"/>
          <w:szCs w:val="26"/>
        </w:rPr>
        <w:t>; turn on screen</w:t>
      </w:r>
    </w:p>
    <w:p w14:paraId="62459478" w14:textId="3C8DCB16" w:rsidR="00FE31AC" w:rsidRPr="00FE31AC" w:rsidRDefault="00FE31AC"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firstLine="0"/>
        <w:rPr>
          <w:rFonts w:ascii="DejaVu Sans Mono" w:hAnsi="DejaVu Sans Mono" w:cs="DejaVu Sans Mono"/>
          <w:color w:val="10C26F"/>
          <w:sz w:val="26"/>
          <w:szCs w:val="26"/>
        </w:rPr>
      </w:pPr>
      <w:r w:rsidRPr="00FE31AC">
        <w:rPr>
          <w:rFonts w:ascii="DejaVu Sans Mono" w:hAnsi="DejaVu Sans Mono" w:cs="DejaVu Sans Mono"/>
          <w:color w:val="10C26F"/>
          <w:sz w:val="26"/>
          <w:szCs w:val="26"/>
        </w:rPr>
        <w:t xml:space="preserve">  </w:t>
      </w:r>
      <w:r w:rsidRPr="00FE31AC">
        <w:rPr>
          <w:rFonts w:ascii="DejaVu Sans Mono" w:hAnsi="DejaVu Sans Mono" w:cs="DejaVu Sans Mono"/>
          <w:color w:val="E3371E"/>
          <w:sz w:val="26"/>
          <w:szCs w:val="26"/>
        </w:rPr>
        <w:t>STA</w:t>
      </w:r>
      <w:r w:rsidRPr="00FE31AC">
        <w:rPr>
          <w:rFonts w:ascii="DejaVu Sans Mono" w:hAnsi="DejaVu Sans Mono" w:cs="DejaVu Sans Mono"/>
          <w:color w:val="10C26F"/>
          <w:sz w:val="26"/>
          <w:szCs w:val="26"/>
        </w:rPr>
        <w:t xml:space="preserve"> PPUMASK</w:t>
      </w:r>
    </w:p>
    <w:p w14:paraId="78FD844E" w14:textId="78DEA2C4" w:rsidR="00CC2D55" w:rsidRDefault="00CC2D55" w:rsidP="000C2C30">
      <w:pPr>
        <w:rPr>
          <w:lang w:eastAsia="ja-JP"/>
        </w:rPr>
      </w:pPr>
      <w:r w:rsidRPr="00CC2D55">
        <w:rPr>
          <w:lang w:eastAsia="ja-JP"/>
        </w:rPr>
        <w:t xml:space="preserve">For full details of the possible options that can be set via PPUCTRL and PPUMASK, see the </w:t>
      </w:r>
      <w:hyperlink r:id="rId105" w:history="1">
        <w:r w:rsidRPr="00CC2D55">
          <w:rPr>
            <w:rStyle w:val="Hyperlink"/>
            <w:rFonts w:cstheme="minorHAnsi"/>
            <w:color w:val="82642B"/>
            <w:szCs w:val="26"/>
          </w:rPr>
          <w:t>NESDev wiki (https://www.nesdev.org/wiki/PPU_registers)</w:t>
        </w:r>
      </w:hyperlink>
      <w:r w:rsidRPr="00CC2D55">
        <w:rPr>
          <w:lang w:eastAsia="ja-JP"/>
        </w:rPr>
        <w:t>.</w:t>
      </w:r>
    </w:p>
    <w:p w14:paraId="35944C45" w14:textId="729C8093" w:rsidR="003E74C6" w:rsidRPr="00206ACB" w:rsidRDefault="003E74C6" w:rsidP="000C2C30">
      <w:pPr>
        <w:rPr>
          <w:lang w:eastAsia="ja-JP"/>
        </w:rPr>
      </w:pPr>
      <w:r w:rsidRPr="00206ACB">
        <w:rPr>
          <w:lang w:eastAsia="ja-JP"/>
        </w:rPr>
        <w:t>At</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point,</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draw</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single</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top-left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spaceship)</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X</w:t>
      </w:r>
      <w:r w:rsidR="00AC466E" w:rsidRPr="00206ACB">
        <w:rPr>
          <w:lang w:eastAsia="ja-JP"/>
        </w:rPr>
        <w:t xml:space="preserve"> </w:t>
      </w:r>
      <w:r w:rsidRPr="004822FC">
        <w:rPr>
          <w:rStyle w:val="QuoteChar"/>
        </w:rPr>
        <w:t>$80</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Y</w:t>
      </w:r>
      <w:r w:rsidR="00AC466E" w:rsidRPr="00206ACB">
        <w:rPr>
          <w:lang w:eastAsia="ja-JP"/>
        </w:rPr>
        <w:t xml:space="preserve"> </w:t>
      </w:r>
      <w:r w:rsidRPr="004822FC">
        <w:rPr>
          <w:rStyle w:val="QuoteChar"/>
        </w:rPr>
        <w:t>$70</w:t>
      </w:r>
      <w:r w:rsidR="00AC466E" w:rsidRPr="00206ACB">
        <w:rPr>
          <w:lang w:eastAsia="ja-JP"/>
        </w:rPr>
        <w:t xml:space="preserve"> </w:t>
      </w:r>
      <w:r w:rsidRPr="00206ACB">
        <w:rPr>
          <w:lang w:eastAsia="ja-JP"/>
        </w:rPr>
        <w:t>(near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middle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wrote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CPU</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between</w:t>
      </w:r>
      <w:r w:rsidR="00AC466E" w:rsidRPr="00206ACB">
        <w:rPr>
          <w:lang w:eastAsia="ja-JP"/>
        </w:rPr>
        <w:t xml:space="preserve"> </w:t>
      </w:r>
      <w:r w:rsidRPr="004822FC">
        <w:rPr>
          <w:rStyle w:val="QuoteChar"/>
        </w:rPr>
        <w:t>$0200-$02ff</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copied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once</w:t>
      </w:r>
      <w:r w:rsidR="00AC466E" w:rsidRPr="00206ACB">
        <w:rPr>
          <w:lang w:eastAsia="ja-JP"/>
        </w:rPr>
        <w:t xml:space="preserve"> </w:t>
      </w:r>
      <w:r w:rsidRPr="00206ACB">
        <w:rPr>
          <w:lang w:eastAsia="ja-JP"/>
        </w:rPr>
        <w:t>per</w:t>
      </w:r>
      <w:r w:rsidR="00AC466E" w:rsidRPr="00206ACB">
        <w:rPr>
          <w:lang w:eastAsia="ja-JP"/>
        </w:rPr>
        <w:t xml:space="preserve"> </w:t>
      </w:r>
      <w:r w:rsidRPr="00206ACB">
        <w:rPr>
          <w:lang w:eastAsia="ja-JP"/>
        </w:rPr>
        <w:t>frame</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NMI</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Assembling,</w:t>
      </w:r>
      <w:r w:rsidR="00AC466E" w:rsidRPr="00206ACB">
        <w:rPr>
          <w:lang w:eastAsia="ja-JP"/>
        </w:rPr>
        <w:t xml:space="preserve"> </w:t>
      </w:r>
      <w:r w:rsidRPr="00206ACB">
        <w:rPr>
          <w:lang w:eastAsia="ja-JP"/>
        </w:rPr>
        <w:t>linking,</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running</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gives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output</w:t>
      </w:r>
      <w:r w:rsidR="00AC466E" w:rsidRPr="00206ACB">
        <w:rPr>
          <w:lang w:eastAsia="ja-JP"/>
        </w:rPr>
        <w:t xml:space="preserve"> </w:t>
      </w:r>
      <w:r w:rsidRPr="00206ACB">
        <w:rPr>
          <w:lang w:eastAsia="ja-JP"/>
        </w:rPr>
        <w:t>seen</w:t>
      </w:r>
      <w:r w:rsidR="00AC466E" w:rsidRPr="00206ACB">
        <w:rPr>
          <w:lang w:eastAsia="ja-JP"/>
        </w:rPr>
        <w:t xml:space="preserve"> </w:t>
      </w:r>
      <w:r w:rsidRPr="00206ACB">
        <w:rPr>
          <w:lang w:eastAsia="ja-JP"/>
        </w:rPr>
        <w:t>below.</w:t>
      </w:r>
    </w:p>
    <w:p w14:paraId="62523969" w14:textId="4887123E" w:rsidR="00B354FA" w:rsidRPr="00206ACB" w:rsidRDefault="00D864A3" w:rsidP="009944E9">
      <w:pPr>
        <w:widowControl/>
        <w:autoSpaceDE/>
        <w:autoSpaceDN/>
        <w:spacing w:line="240" w:lineRule="auto"/>
        <w:textAlignment w:val="baseline"/>
        <w:rPr>
          <w:rFonts w:eastAsia="Times New Roman" w:cstheme="minorHAnsi"/>
          <w:color w:val="111111"/>
          <w:kern w:val="0"/>
          <w:szCs w:val="26"/>
          <w:lang w:eastAsia="ja-JP"/>
        </w:rPr>
      </w:pPr>
      <w:r w:rsidRPr="00D864A3">
        <w:t xml:space="preserve"> </w:t>
      </w:r>
      <w:r>
        <w:rPr>
          <w:noProof/>
        </w:rPr>
        <w:drawing>
          <wp:inline distT="0" distB="0" distL="0" distR="0" wp14:anchorId="41FB97E2" wp14:editId="5C1CC8A1">
            <wp:extent cx="2438400" cy="2286000"/>
            <wp:effectExtent l="0" t="0" r="0" b="0"/>
            <wp:docPr id="1337618217" name="Picture 8" descr="A green screen with a small black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18217" name="Picture 8" descr="A green screen with a small black do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38400" cy="2286000"/>
                    </a:xfrm>
                    <a:prstGeom prst="rect">
                      <a:avLst/>
                    </a:prstGeom>
                    <a:noFill/>
                    <a:ln>
                      <a:noFill/>
                    </a:ln>
                  </pic:spPr>
                </pic:pic>
              </a:graphicData>
            </a:graphic>
          </wp:inline>
        </w:drawing>
      </w:r>
      <w:r w:rsidRPr="00D864A3">
        <w:t xml:space="preserve"> </w:t>
      </w:r>
    </w:p>
    <w:p w14:paraId="153EB84E" w14:textId="743F62FF" w:rsidR="003E74C6" w:rsidRPr="00206ACB" w:rsidRDefault="003E74C6" w:rsidP="000C2C30">
      <w:pPr>
        <w:rPr>
          <w:lang w:eastAsia="ja-JP"/>
        </w:rPr>
      </w:pPr>
      <w:r w:rsidRPr="00206ACB">
        <w:rPr>
          <w:lang w:eastAsia="ja-JP"/>
        </w:rPr>
        <w:t>While</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works,</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very</w:t>
      </w:r>
      <w:r w:rsidR="00AC466E" w:rsidRPr="00206ACB">
        <w:rPr>
          <w:lang w:eastAsia="ja-JP"/>
        </w:rPr>
        <w:t xml:space="preserve"> </w:t>
      </w:r>
      <w:r w:rsidRPr="00206ACB">
        <w:rPr>
          <w:lang w:eastAsia="ja-JP"/>
        </w:rPr>
        <w:t>inefficient.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draw</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64</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way,</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would</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128</w:t>
      </w:r>
      <w:r w:rsidR="00AC466E" w:rsidRPr="00206ACB">
        <w:rPr>
          <w:lang w:eastAsia="ja-JP"/>
        </w:rPr>
        <w:t xml:space="preserve"> </w:t>
      </w:r>
      <w:r w:rsidRPr="00206ACB">
        <w:rPr>
          <w:lang w:eastAsia="ja-JP"/>
        </w:rPr>
        <w:t>lines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make</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manageable,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separately</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writes</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iterate</w:t>
      </w:r>
      <w:r w:rsidR="00AC466E" w:rsidRPr="00206ACB">
        <w:rPr>
          <w:lang w:eastAsia="ja-JP"/>
        </w:rPr>
        <w:t xml:space="preserve"> </w:t>
      </w:r>
      <w:r w:rsidRPr="00206ACB">
        <w:rPr>
          <w:lang w:eastAsia="ja-JP"/>
        </w:rPr>
        <w:t>over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requires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few</w:t>
      </w:r>
      <w:r w:rsidR="00AC466E" w:rsidRPr="00206ACB">
        <w:rPr>
          <w:lang w:eastAsia="ja-JP"/>
        </w:rPr>
        <w:t xml:space="preserve"> </w:t>
      </w:r>
      <w:r w:rsidRPr="00206ACB">
        <w:rPr>
          <w:lang w:eastAsia="ja-JP"/>
        </w:rPr>
        <w:t>new</w:t>
      </w:r>
      <w:r w:rsidR="00AC466E" w:rsidRPr="00206ACB">
        <w:rPr>
          <w:lang w:eastAsia="ja-JP"/>
        </w:rPr>
        <w:t xml:space="preserve"> </w:t>
      </w:r>
      <w:r w:rsidRPr="00206ACB">
        <w:rPr>
          <w:lang w:eastAsia="ja-JP"/>
        </w:rPr>
        <w:t>assembly</w:t>
      </w:r>
      <w:r w:rsidR="00AC466E" w:rsidRPr="00206ACB">
        <w:rPr>
          <w:lang w:eastAsia="ja-JP"/>
        </w:rPr>
        <w:t xml:space="preserve"> </w:t>
      </w:r>
      <w:r w:rsidRPr="00206ACB">
        <w:rPr>
          <w:lang w:eastAsia="ja-JP"/>
        </w:rPr>
        <w:t>opcodes,</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learn</w:t>
      </w:r>
      <w:r w:rsidR="00AC466E" w:rsidRPr="00206ACB">
        <w:rPr>
          <w:lang w:eastAsia="ja-JP"/>
        </w:rPr>
        <w:t xml:space="preserve"> </w:t>
      </w:r>
      <w:r w:rsidRPr="00206ACB">
        <w:rPr>
          <w:lang w:eastAsia="ja-JP"/>
        </w:rPr>
        <w:t>next</w:t>
      </w:r>
      <w:r w:rsidR="00AC466E" w:rsidRPr="00206ACB">
        <w:rPr>
          <w:lang w:eastAsia="ja-JP"/>
        </w:rPr>
        <w:t xml:space="preserve"> </w:t>
      </w:r>
      <w:r w:rsidRPr="00206ACB">
        <w:rPr>
          <w:lang w:eastAsia="ja-JP"/>
        </w:rPr>
        <w:t>chapter.</w:t>
      </w:r>
    </w:p>
    <w:p w14:paraId="06E58D66" w14:textId="4DF4A607" w:rsidR="002B7150" w:rsidRPr="00206ACB" w:rsidRDefault="002B7150">
      <w:pPr>
        <w:widowControl/>
        <w:autoSpaceDE/>
        <w:autoSpaceDN/>
        <w:jc w:val="left"/>
        <w:rPr>
          <w:rFonts w:cstheme="minorHAnsi"/>
          <w:szCs w:val="26"/>
        </w:rPr>
      </w:pPr>
      <w:r w:rsidRPr="00206ACB">
        <w:rPr>
          <w:rFonts w:cstheme="minorHAnsi"/>
          <w:szCs w:val="26"/>
        </w:rPr>
        <w:br w:type="page"/>
      </w:r>
    </w:p>
    <w:p w14:paraId="4B7C8B25" w14:textId="21389172" w:rsidR="00470351" w:rsidRPr="00206ACB" w:rsidRDefault="00A76FDB">
      <w:pPr>
        <w:pStyle w:val="Heading2"/>
        <w:numPr>
          <w:ilvl w:val="0"/>
          <w:numId w:val="16"/>
        </w:numPr>
        <w:ind w:left="540"/>
        <w:rPr>
          <w:rFonts w:cstheme="minorHAnsi"/>
        </w:rPr>
      </w:pPr>
      <w:bookmarkStart w:id="127" w:name="_Toc168434244"/>
      <w:bookmarkStart w:id="128" w:name="_Toc168779365"/>
      <w:r w:rsidRPr="00206ACB">
        <w:rPr>
          <w:rFonts w:cstheme="minorHAnsi"/>
        </w:rPr>
        <w:lastRenderedPageBreak/>
        <w:t>More</w:t>
      </w:r>
      <w:r w:rsidR="00AC466E" w:rsidRPr="00206ACB">
        <w:rPr>
          <w:rFonts w:cstheme="minorHAnsi"/>
        </w:rPr>
        <w:t xml:space="preserve"> </w:t>
      </w:r>
      <w:r w:rsidRPr="00206ACB">
        <w:rPr>
          <w:rFonts w:cstheme="minorHAnsi"/>
        </w:rPr>
        <w:t>Assembly:</w:t>
      </w:r>
      <w:r w:rsidR="00AC466E" w:rsidRPr="00206ACB">
        <w:rPr>
          <w:rFonts w:cstheme="minorHAnsi"/>
        </w:rPr>
        <w:t xml:space="preserve"> </w:t>
      </w:r>
      <w:r w:rsidRPr="00206ACB">
        <w:rPr>
          <w:rFonts w:cstheme="minorHAnsi"/>
        </w:rPr>
        <w:t>Branching</w:t>
      </w:r>
      <w:r w:rsidR="00AC466E" w:rsidRPr="00206ACB">
        <w:rPr>
          <w:rFonts w:cstheme="minorHAnsi"/>
        </w:rPr>
        <w:t xml:space="preserve"> </w:t>
      </w:r>
      <w:r w:rsidRPr="00206ACB">
        <w:rPr>
          <w:rFonts w:cstheme="minorHAnsi"/>
        </w:rPr>
        <w:t>and</w:t>
      </w:r>
      <w:r w:rsidR="00AC466E" w:rsidRPr="00206ACB">
        <w:rPr>
          <w:rFonts w:cstheme="minorHAnsi"/>
        </w:rPr>
        <w:t xml:space="preserve"> </w:t>
      </w:r>
      <w:r w:rsidRPr="00206ACB">
        <w:rPr>
          <w:rFonts w:cstheme="minorHAnsi"/>
        </w:rPr>
        <w:t>Loops</w:t>
      </w:r>
      <w:bookmarkEnd w:id="127"/>
      <w:bookmarkEnd w:id="128"/>
    </w:p>
    <w:p w14:paraId="65103052" w14:textId="6E3D1951" w:rsidR="00B354FA" w:rsidRPr="00206ACB" w:rsidRDefault="00B354FA" w:rsidP="00C0001D">
      <w:r w:rsidRPr="00206ACB">
        <w:t>At</w:t>
      </w:r>
      <w:r w:rsidR="00AC466E" w:rsidRPr="00206ACB">
        <w:t xml:space="preserve"> </w:t>
      </w:r>
      <w:r w:rsidRPr="00206ACB">
        <w:t>the</w:t>
      </w:r>
      <w:r w:rsidR="00AC466E" w:rsidRPr="00206ACB">
        <w:t xml:space="preserve"> </w:t>
      </w:r>
      <w:r w:rsidRPr="00206ACB">
        <w:t>end</w:t>
      </w:r>
      <w:r w:rsidR="00AC466E" w:rsidRPr="00206ACB">
        <w:t xml:space="preserve"> </w:t>
      </w:r>
      <w:r w:rsidRPr="00206ACB">
        <w:t>of</w:t>
      </w:r>
      <w:r w:rsidR="00AC466E" w:rsidRPr="00206ACB">
        <w:t xml:space="preserve"> </w:t>
      </w:r>
      <w:r w:rsidRPr="00206ACB">
        <w:t>the</w:t>
      </w:r>
      <w:r w:rsidR="00AC466E" w:rsidRPr="00206ACB">
        <w:t xml:space="preserve"> </w:t>
      </w:r>
      <w:r w:rsidRPr="00206ACB">
        <w:t>last</w:t>
      </w:r>
      <w:r w:rsidR="00AC466E" w:rsidRPr="00206ACB">
        <w:t xml:space="preserve"> </w:t>
      </w:r>
      <w:r w:rsidRPr="00206ACB">
        <w:t>chapter,</w:t>
      </w:r>
      <w:r w:rsidR="00AC466E" w:rsidRPr="00206ACB">
        <w:t xml:space="preserve"> </w:t>
      </w:r>
      <w:r w:rsidRPr="00206ACB">
        <w:t>we</w:t>
      </w:r>
      <w:r w:rsidR="00AC466E" w:rsidRPr="00206ACB">
        <w:t xml:space="preserve"> </w:t>
      </w:r>
      <w:r w:rsidRPr="00206ACB">
        <w:t>successfully</w:t>
      </w:r>
      <w:r w:rsidR="00AC466E" w:rsidRPr="00206ACB">
        <w:t xml:space="preserve"> </w:t>
      </w:r>
      <w:r w:rsidRPr="00206ACB">
        <w:t>drew</w:t>
      </w:r>
      <w:r w:rsidR="00AC466E" w:rsidRPr="00206ACB">
        <w:t xml:space="preserve"> </w:t>
      </w:r>
      <w:r w:rsidRPr="00206ACB">
        <w:t>a</w:t>
      </w:r>
      <w:r w:rsidR="00AC466E" w:rsidRPr="00206ACB">
        <w:t xml:space="preserve"> </w:t>
      </w:r>
      <w:r w:rsidRPr="00206ACB">
        <w:t>single</w:t>
      </w:r>
      <w:r w:rsidR="00AC466E" w:rsidRPr="00206ACB">
        <w:t xml:space="preserve"> </w:t>
      </w:r>
      <w:r w:rsidRPr="00206ACB">
        <w:t>sprite</w:t>
      </w:r>
      <w:r w:rsidR="00AC466E" w:rsidRPr="00206ACB">
        <w:t xml:space="preserve"> </w:t>
      </w:r>
      <w:r w:rsidRPr="00206ACB">
        <w:t>to</w:t>
      </w:r>
      <w:r w:rsidR="00AC466E" w:rsidRPr="00206ACB">
        <w:t xml:space="preserve"> </w:t>
      </w:r>
      <w:r w:rsidRPr="00206ACB">
        <w:t>the</w:t>
      </w:r>
      <w:r w:rsidR="00AC466E" w:rsidRPr="00206ACB">
        <w:t xml:space="preserve"> </w:t>
      </w:r>
      <w:r w:rsidRPr="00206ACB">
        <w:t>screen,</w:t>
      </w:r>
      <w:r w:rsidR="00AC466E" w:rsidRPr="00206ACB">
        <w:t xml:space="preserve"> </w:t>
      </w:r>
      <w:r w:rsidRPr="00206ACB">
        <w:t>but</w:t>
      </w:r>
      <w:r w:rsidR="00AC466E" w:rsidRPr="00206ACB">
        <w:t xml:space="preserve"> </w:t>
      </w:r>
      <w:r w:rsidRPr="00206ACB">
        <w:t>doing</w:t>
      </w:r>
      <w:r w:rsidR="00AC466E" w:rsidRPr="00206ACB">
        <w:t xml:space="preserve"> </w:t>
      </w:r>
      <w:r w:rsidRPr="00206ACB">
        <w:t>so</w:t>
      </w:r>
      <w:r w:rsidR="00AC466E" w:rsidRPr="00206ACB">
        <w:t xml:space="preserve"> </w:t>
      </w:r>
      <w:r w:rsidRPr="00206ACB">
        <w:t>took</w:t>
      </w:r>
      <w:r w:rsidR="00AC466E" w:rsidRPr="00206ACB">
        <w:t xml:space="preserve"> </w:t>
      </w:r>
      <w:r w:rsidRPr="00206ACB">
        <w:t>a</w:t>
      </w:r>
      <w:r w:rsidR="00AC466E" w:rsidRPr="00206ACB">
        <w:t xml:space="preserve"> </w:t>
      </w:r>
      <w:r w:rsidRPr="00206ACB">
        <w:t>large</w:t>
      </w:r>
      <w:r w:rsidR="00AC466E" w:rsidRPr="00206ACB">
        <w:t xml:space="preserve"> </w:t>
      </w:r>
      <w:r w:rsidRPr="00206ACB">
        <w:t>amount</w:t>
      </w:r>
      <w:r w:rsidR="00AC466E" w:rsidRPr="00206ACB">
        <w:t xml:space="preserve"> </w:t>
      </w:r>
      <w:r w:rsidRPr="00206ACB">
        <w:t>of</w:t>
      </w:r>
      <w:r w:rsidR="00AC466E" w:rsidRPr="00206ACB">
        <w:t xml:space="preserve"> </w:t>
      </w:r>
      <w:r w:rsidRPr="00206ACB">
        <w:t>code.</w:t>
      </w:r>
      <w:r w:rsidR="00AC466E" w:rsidRPr="00206ACB">
        <w:t xml:space="preserve"> </w:t>
      </w:r>
      <w:r w:rsidRPr="00206ACB">
        <w:t>In</w:t>
      </w:r>
      <w:r w:rsidR="00AC466E" w:rsidRPr="00206ACB">
        <w:t xml:space="preserve"> </w:t>
      </w:r>
      <w:r w:rsidRPr="00206ACB">
        <w:t>this</w:t>
      </w:r>
      <w:r w:rsidR="00AC466E" w:rsidRPr="00206ACB">
        <w:t xml:space="preserve"> </w:t>
      </w:r>
      <w:r w:rsidRPr="00206ACB">
        <w:t>chapter,</w:t>
      </w:r>
      <w:r w:rsidR="00AC466E" w:rsidRPr="00206ACB">
        <w:t xml:space="preserve"> </w:t>
      </w:r>
      <w:r w:rsidRPr="00206ACB">
        <w:t>we</w:t>
      </w:r>
      <w:r w:rsidR="00AC466E" w:rsidRPr="00206ACB">
        <w:t xml:space="preserve"> </w:t>
      </w:r>
      <w:r w:rsidRPr="00206ACB">
        <w:t>will</w:t>
      </w:r>
      <w:r w:rsidR="00AC466E" w:rsidRPr="00206ACB">
        <w:t xml:space="preserve"> </w:t>
      </w:r>
      <w:r w:rsidRPr="00206ACB">
        <w:t>learn</w:t>
      </w:r>
      <w:r w:rsidR="00AC466E" w:rsidRPr="00206ACB">
        <w:t xml:space="preserve"> </w:t>
      </w:r>
      <w:r w:rsidRPr="00206ACB">
        <w:t>some</w:t>
      </w:r>
      <w:r w:rsidR="00AC466E" w:rsidRPr="00206ACB">
        <w:t xml:space="preserve"> </w:t>
      </w:r>
      <w:r w:rsidRPr="00206ACB">
        <w:t>new</w:t>
      </w:r>
      <w:r w:rsidR="00AC466E" w:rsidRPr="00206ACB">
        <w:t xml:space="preserve"> </w:t>
      </w:r>
      <w:r w:rsidRPr="00206ACB">
        <w:t>assembly</w:t>
      </w:r>
      <w:r w:rsidR="00AC466E" w:rsidRPr="00206ACB">
        <w:t xml:space="preserve"> </w:t>
      </w:r>
      <w:r w:rsidRPr="00206ACB">
        <w:t>opcodes</w:t>
      </w:r>
      <w:r w:rsidR="00AC466E" w:rsidRPr="00206ACB">
        <w:t xml:space="preserve"> </w:t>
      </w:r>
      <w:r w:rsidRPr="00206ACB">
        <w:t>that</w:t>
      </w:r>
      <w:r w:rsidR="00AC466E" w:rsidRPr="00206ACB">
        <w:t xml:space="preserve"> </w:t>
      </w:r>
      <w:r w:rsidRPr="00206ACB">
        <w:t>will</w:t>
      </w:r>
      <w:r w:rsidR="00AC466E" w:rsidRPr="00206ACB">
        <w:t xml:space="preserve"> </w:t>
      </w:r>
      <w:r w:rsidRPr="00206ACB">
        <w:t>help</w:t>
      </w:r>
      <w:r w:rsidR="00AC466E" w:rsidRPr="00206ACB">
        <w:t xml:space="preserve"> </w:t>
      </w:r>
      <w:r w:rsidRPr="00206ACB">
        <w:t>us</w:t>
      </w:r>
      <w:r w:rsidR="00AC466E" w:rsidRPr="00206ACB">
        <w:t xml:space="preserve"> </w:t>
      </w:r>
      <w:r w:rsidRPr="00206ACB">
        <w:t>separate</w:t>
      </w:r>
      <w:r w:rsidR="00AC466E" w:rsidRPr="00206ACB">
        <w:t xml:space="preserve"> </w:t>
      </w:r>
      <w:r w:rsidRPr="00206ACB">
        <w:t>data</w:t>
      </w:r>
      <w:r w:rsidR="00AC466E" w:rsidRPr="00206ACB">
        <w:t xml:space="preserve"> </w:t>
      </w:r>
      <w:r w:rsidRPr="00206ACB">
        <w:t>from</w:t>
      </w:r>
      <w:r w:rsidR="00AC466E" w:rsidRPr="00206ACB">
        <w:t xml:space="preserve"> </w:t>
      </w:r>
      <w:r w:rsidRPr="00206ACB">
        <w:t>logic</w:t>
      </w:r>
      <w:r w:rsidR="00AC466E" w:rsidRPr="00206ACB">
        <w:t xml:space="preserve"> </w:t>
      </w:r>
      <w:r w:rsidRPr="00206ACB">
        <w:t>and,</w:t>
      </w:r>
      <w:r w:rsidR="00AC466E" w:rsidRPr="00206ACB">
        <w:t xml:space="preserve"> </w:t>
      </w:r>
      <w:r w:rsidRPr="00206ACB">
        <w:t>as</w:t>
      </w:r>
      <w:r w:rsidR="00AC466E" w:rsidRPr="00206ACB">
        <w:t xml:space="preserve"> </w:t>
      </w:r>
      <w:r w:rsidRPr="00206ACB">
        <w:t>a</w:t>
      </w:r>
      <w:r w:rsidR="00AC466E" w:rsidRPr="00206ACB">
        <w:t xml:space="preserve"> </w:t>
      </w:r>
      <w:r w:rsidRPr="00206ACB">
        <w:t>side</w:t>
      </w:r>
      <w:r w:rsidR="00AC466E" w:rsidRPr="00206ACB">
        <w:t xml:space="preserve"> </w:t>
      </w:r>
      <w:r w:rsidRPr="00206ACB">
        <w:t>effect,</w:t>
      </w:r>
      <w:r w:rsidR="00AC466E" w:rsidRPr="00206ACB">
        <w:t xml:space="preserve"> </w:t>
      </w:r>
      <w:r w:rsidRPr="00206ACB">
        <w:t>make</w:t>
      </w:r>
      <w:r w:rsidR="00AC466E" w:rsidRPr="00206ACB">
        <w:t xml:space="preserve"> </w:t>
      </w:r>
      <w:r w:rsidRPr="00206ACB">
        <w:t>our</w:t>
      </w:r>
      <w:r w:rsidR="00AC466E" w:rsidRPr="00206ACB">
        <w:t xml:space="preserve"> </w:t>
      </w:r>
      <w:r w:rsidRPr="00206ACB">
        <w:t>code</w:t>
      </w:r>
      <w:r w:rsidR="00AC466E" w:rsidRPr="00206ACB">
        <w:t xml:space="preserve"> </w:t>
      </w:r>
      <w:r w:rsidRPr="00206ACB">
        <w:t>much</w:t>
      </w:r>
      <w:r w:rsidR="00AC466E" w:rsidRPr="00206ACB">
        <w:t xml:space="preserve"> </w:t>
      </w:r>
      <w:r w:rsidRPr="00206ACB">
        <w:t>more</w:t>
      </w:r>
      <w:r w:rsidR="00AC466E" w:rsidRPr="00206ACB">
        <w:t xml:space="preserve"> </w:t>
      </w:r>
      <w:r w:rsidRPr="00206ACB">
        <w:t>efficient</w:t>
      </w:r>
      <w:r w:rsidR="00AC466E" w:rsidRPr="00206ACB">
        <w:t xml:space="preserve"> </w:t>
      </w:r>
      <w:r w:rsidRPr="00206ACB">
        <w:t>and</w:t>
      </w:r>
      <w:r w:rsidR="00AC466E" w:rsidRPr="00206ACB">
        <w:t xml:space="preserve"> </w:t>
      </w:r>
      <w:r w:rsidRPr="00206ACB">
        <w:t>easier</w:t>
      </w:r>
      <w:r w:rsidR="00AC466E" w:rsidRPr="00206ACB">
        <w:t xml:space="preserve"> </w:t>
      </w:r>
      <w:r w:rsidRPr="00206ACB">
        <w:t>to</w:t>
      </w:r>
      <w:r w:rsidR="00AC466E" w:rsidRPr="00206ACB">
        <w:t xml:space="preserve"> </w:t>
      </w:r>
      <w:r w:rsidRPr="00206ACB">
        <w:t>read</w:t>
      </w:r>
      <w:r w:rsidR="00AC466E" w:rsidRPr="00206ACB">
        <w:t xml:space="preserve"> </w:t>
      </w:r>
      <w:r w:rsidRPr="00206ACB">
        <w:t>and</w:t>
      </w:r>
      <w:r w:rsidR="00AC466E" w:rsidRPr="00206ACB">
        <w:t xml:space="preserve"> </w:t>
      </w:r>
      <w:r w:rsidRPr="00206ACB">
        <w:t>reason</w:t>
      </w:r>
      <w:r w:rsidR="00AC466E" w:rsidRPr="00206ACB">
        <w:t xml:space="preserve"> </w:t>
      </w:r>
      <w:r w:rsidRPr="00206ACB">
        <w:t>about.</w:t>
      </w:r>
    </w:p>
    <w:p w14:paraId="3CB1BBF1" w14:textId="3F8B0F4F" w:rsidR="000A55D9" w:rsidRPr="00206ACB" w:rsidRDefault="000A55D9" w:rsidP="00666ED5">
      <w:pPr>
        <w:pStyle w:val="Heading3"/>
        <w:rPr>
          <w:rFonts w:cstheme="minorHAnsi"/>
        </w:rPr>
      </w:pPr>
      <w:bookmarkStart w:id="129" w:name="_Toc168434245"/>
      <w:bookmarkStart w:id="130" w:name="_Toc168779366"/>
      <w:r w:rsidRPr="00206ACB">
        <w:rPr>
          <w:rFonts w:cstheme="minorHAnsi"/>
        </w:rPr>
        <w:t>Flow</w:t>
      </w:r>
      <w:r w:rsidR="00AC466E" w:rsidRPr="00206ACB">
        <w:rPr>
          <w:rFonts w:cstheme="minorHAnsi"/>
        </w:rPr>
        <w:t xml:space="preserve"> </w:t>
      </w:r>
      <w:r w:rsidRPr="00206ACB">
        <w:rPr>
          <w:rFonts w:cstheme="minorHAnsi"/>
        </w:rPr>
        <w:t>Control</w:t>
      </w:r>
      <w:r w:rsidR="00AC466E" w:rsidRPr="00206ACB">
        <w:rPr>
          <w:rFonts w:cstheme="minorHAnsi"/>
        </w:rPr>
        <w:t xml:space="preserve"> </w:t>
      </w:r>
      <w:r w:rsidRPr="00206ACB">
        <w:rPr>
          <w:rFonts w:cstheme="minorHAnsi"/>
        </w:rPr>
        <w:t>in</w:t>
      </w:r>
      <w:r w:rsidR="00AC466E" w:rsidRPr="00206ACB">
        <w:rPr>
          <w:rFonts w:cstheme="minorHAnsi"/>
        </w:rPr>
        <w:t xml:space="preserve"> </w:t>
      </w:r>
      <w:r w:rsidRPr="00206ACB">
        <w:rPr>
          <w:rFonts w:cstheme="minorHAnsi"/>
        </w:rPr>
        <w:t>Assembly</w:t>
      </w:r>
      <w:bookmarkEnd w:id="129"/>
      <w:bookmarkEnd w:id="130"/>
    </w:p>
    <w:p w14:paraId="4492D55E" w14:textId="03800A1F" w:rsidR="002E182B" w:rsidRPr="00206ACB" w:rsidRDefault="002E182B" w:rsidP="00C0001D">
      <w:r w:rsidRPr="00206ACB">
        <w:t>With</w:t>
      </w:r>
      <w:r w:rsidR="00AC466E" w:rsidRPr="00206ACB">
        <w:t xml:space="preserve"> </w:t>
      </w:r>
      <w:r w:rsidRPr="00206ACB">
        <w:t>the</w:t>
      </w:r>
      <w:r w:rsidR="00AC466E" w:rsidRPr="00206ACB">
        <w:t xml:space="preserve"> </w:t>
      </w:r>
      <w:r w:rsidRPr="00206ACB">
        <w:t>exception</w:t>
      </w:r>
      <w:r w:rsidR="00AC466E" w:rsidRPr="00206ACB">
        <w:t xml:space="preserve"> </w:t>
      </w:r>
      <w:r w:rsidRPr="00206ACB">
        <w:t>of</w:t>
      </w:r>
      <w:r w:rsidR="00AC466E" w:rsidRPr="00206ACB">
        <w:t xml:space="preserve"> </w:t>
      </w:r>
      <w:r w:rsidRPr="00C0001D">
        <w:rPr>
          <w:rStyle w:val="QuoteChar"/>
        </w:rPr>
        <w:t>JMP</w:t>
      </w:r>
      <w:r w:rsidRPr="00206ACB">
        <w:t>,</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assembly</w:t>
      </w:r>
      <w:r w:rsidR="00AC466E" w:rsidRPr="00206ACB">
        <w:t xml:space="preserve"> </w:t>
      </w:r>
      <w:r w:rsidRPr="00206ACB">
        <w:t>we</w:t>
      </w:r>
      <w:r w:rsidR="00AC466E" w:rsidRPr="00206ACB">
        <w:t xml:space="preserve"> </w:t>
      </w:r>
      <w:r w:rsidRPr="00206ACB">
        <w:t>have</w:t>
      </w:r>
      <w:r w:rsidR="00AC466E" w:rsidRPr="00206ACB">
        <w:t xml:space="preserve"> </w:t>
      </w:r>
      <w:r w:rsidRPr="00206ACB">
        <w:t>seen</w:t>
      </w:r>
      <w:r w:rsidR="00AC466E" w:rsidRPr="00206ACB">
        <w:t xml:space="preserve"> </w:t>
      </w:r>
      <w:r w:rsidRPr="00206ACB">
        <w:t>so</w:t>
      </w:r>
      <w:r w:rsidR="00AC466E" w:rsidRPr="00206ACB">
        <w:t xml:space="preserve"> </w:t>
      </w:r>
      <w:r w:rsidRPr="00206ACB">
        <w:t>far</w:t>
      </w:r>
      <w:r w:rsidR="00AC466E" w:rsidRPr="00206ACB">
        <w:t xml:space="preserve"> </w:t>
      </w:r>
      <w:r w:rsidRPr="00206ACB">
        <w:t>has</w:t>
      </w:r>
      <w:r w:rsidR="00AC466E" w:rsidRPr="00206ACB">
        <w:t xml:space="preserve"> </w:t>
      </w:r>
      <w:r w:rsidRPr="00206ACB">
        <w:t>been</w:t>
      </w:r>
      <w:r w:rsidR="00AC466E" w:rsidRPr="00206ACB">
        <w:t xml:space="preserve"> </w:t>
      </w:r>
      <w:r w:rsidRPr="00206ACB">
        <w:t>completely</w:t>
      </w:r>
      <w:r w:rsidR="00AC466E" w:rsidRPr="00206ACB">
        <w:t xml:space="preserve"> </w:t>
      </w:r>
      <w:r w:rsidRPr="00206ACB">
        <w:t>linear:</w:t>
      </w:r>
      <w:r w:rsidR="00AC466E" w:rsidRPr="00206ACB">
        <w:t xml:space="preserve"> </w:t>
      </w:r>
      <w:r w:rsidRPr="00206ACB">
        <w:t>the</w:t>
      </w:r>
      <w:r w:rsidR="00AC466E" w:rsidRPr="00206ACB">
        <w:t xml:space="preserve"> </w:t>
      </w:r>
      <w:r w:rsidRPr="00206ACB">
        <w:t>processor</w:t>
      </w:r>
      <w:r w:rsidR="00AC466E" w:rsidRPr="00206ACB">
        <w:t xml:space="preserve"> </w:t>
      </w:r>
      <w:r w:rsidRPr="00206ACB">
        <w:t>reads</w:t>
      </w:r>
      <w:r w:rsidR="00AC466E" w:rsidRPr="00206ACB">
        <w:t xml:space="preserve"> </w:t>
      </w:r>
      <w:r w:rsidRPr="00206ACB">
        <w:t>a</w:t>
      </w:r>
      <w:r w:rsidR="00AC466E" w:rsidRPr="00206ACB">
        <w:t xml:space="preserve"> </w:t>
      </w:r>
      <w:r w:rsidRPr="00206ACB">
        <w:t>byte</w:t>
      </w:r>
      <w:r w:rsidR="00AC466E" w:rsidRPr="00206ACB">
        <w:t xml:space="preserve"> </w:t>
      </w:r>
      <w:r w:rsidRPr="00206ACB">
        <w:t>from</w:t>
      </w:r>
      <w:r w:rsidR="00AC466E" w:rsidRPr="00206ACB">
        <w:t xml:space="preserve"> </w:t>
      </w:r>
      <w:r w:rsidRPr="00206ACB">
        <w:t>the</w:t>
      </w:r>
      <w:r w:rsidR="00AC466E" w:rsidRPr="00206ACB">
        <w:t xml:space="preserve"> </w:t>
      </w:r>
      <w:r w:rsidRPr="00206ACB">
        <w:t>next</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and</w:t>
      </w:r>
      <w:r w:rsidR="00AC466E" w:rsidRPr="00206ACB">
        <w:t xml:space="preserve"> </w:t>
      </w:r>
      <w:r w:rsidRPr="00206ACB">
        <w:t>processes</w:t>
      </w:r>
      <w:r w:rsidR="00AC466E" w:rsidRPr="00206ACB">
        <w:t xml:space="preserve"> </w:t>
      </w:r>
      <w:r w:rsidRPr="00206ACB">
        <w:t>it,</w:t>
      </w:r>
      <w:r w:rsidR="00AC466E" w:rsidRPr="00206ACB">
        <w:t xml:space="preserve"> </w:t>
      </w:r>
      <w:r w:rsidRPr="00206ACB">
        <w:t>moving</w:t>
      </w:r>
      <w:r w:rsidR="00AC466E" w:rsidRPr="00206ACB">
        <w:t xml:space="preserve"> </w:t>
      </w:r>
      <w:r w:rsidRPr="00206ACB">
        <w:t>from</w:t>
      </w:r>
      <w:r w:rsidR="00AC466E" w:rsidRPr="00206ACB">
        <w:t xml:space="preserve"> </w:t>
      </w:r>
      <w:r w:rsidRPr="00206ACB">
        <w:t>the</w:t>
      </w:r>
      <w:r w:rsidR="00AC466E" w:rsidRPr="00206ACB">
        <w:t xml:space="preserve"> </w:t>
      </w:r>
      <w:r w:rsidRPr="00206ACB">
        <w:t>start</w:t>
      </w:r>
      <w:r w:rsidR="00AC466E" w:rsidRPr="00206ACB">
        <w:t xml:space="preserve"> </w:t>
      </w:r>
      <w:r w:rsidRPr="00206ACB">
        <w:t>of</w:t>
      </w:r>
      <w:r w:rsidR="00AC466E" w:rsidRPr="00206ACB">
        <w:t xml:space="preserve"> </w:t>
      </w:r>
      <w:r w:rsidRPr="00206ACB">
        <w:t>our</w:t>
      </w:r>
      <w:r w:rsidR="00AC466E" w:rsidRPr="00206ACB">
        <w:t xml:space="preserve"> </w:t>
      </w:r>
      <w:r w:rsidRPr="00206ACB">
        <w:t>ROM</w:t>
      </w:r>
      <w:r w:rsidR="00AC466E" w:rsidRPr="00206ACB">
        <w:t xml:space="preserve"> </w:t>
      </w:r>
      <w:r w:rsidRPr="00206ACB">
        <w:t>file</w:t>
      </w:r>
      <w:r w:rsidR="00AC466E" w:rsidRPr="00206ACB">
        <w:t xml:space="preserve"> </w:t>
      </w:r>
      <w:r w:rsidRPr="00206ACB">
        <w:t>to</w:t>
      </w:r>
      <w:r w:rsidR="00AC466E" w:rsidRPr="00206ACB">
        <w:t xml:space="preserve"> </w:t>
      </w:r>
      <w:r w:rsidRPr="00206ACB">
        <w:t>the</w:t>
      </w:r>
      <w:r w:rsidR="00AC466E" w:rsidRPr="00206ACB">
        <w:t xml:space="preserve"> </w:t>
      </w:r>
      <w:r w:rsidRPr="00206ACB">
        <w:t>end.</w:t>
      </w:r>
      <w:r w:rsidR="00AC466E" w:rsidRPr="00206ACB">
        <w:t xml:space="preserve"> </w:t>
      </w:r>
      <w:r w:rsidRPr="00206ACB">
        <w:rPr>
          <w:rStyle w:val="Emphasis"/>
          <w:rFonts w:cstheme="minorHAnsi"/>
          <w:color w:val="111111"/>
          <w:szCs w:val="26"/>
        </w:rPr>
        <w:t>Flow</w:t>
      </w:r>
      <w:r w:rsidR="00AC466E" w:rsidRPr="00206ACB">
        <w:rPr>
          <w:rStyle w:val="Emphasis"/>
          <w:rFonts w:cstheme="minorHAnsi"/>
          <w:color w:val="111111"/>
          <w:szCs w:val="26"/>
        </w:rPr>
        <w:t xml:space="preserve"> </w:t>
      </w:r>
      <w:r w:rsidRPr="00206ACB">
        <w:rPr>
          <w:rStyle w:val="Emphasis"/>
          <w:rFonts w:cstheme="minorHAnsi"/>
          <w:color w:val="111111"/>
          <w:szCs w:val="26"/>
        </w:rPr>
        <w:t>control</w:t>
      </w:r>
      <w:r w:rsidR="00AC466E" w:rsidRPr="00206ACB">
        <w:t xml:space="preserve"> </w:t>
      </w:r>
      <w:r w:rsidRPr="00206ACB">
        <w:t>refers</w:t>
      </w:r>
      <w:r w:rsidR="00AC466E" w:rsidRPr="00206ACB">
        <w:t xml:space="preserve"> </w:t>
      </w:r>
      <w:r w:rsidRPr="00206ACB">
        <w:t>to</w:t>
      </w:r>
      <w:r w:rsidR="00AC466E" w:rsidRPr="00206ACB">
        <w:t xml:space="preserve"> </w:t>
      </w:r>
      <w:r w:rsidRPr="00206ACB">
        <w:t>the</w:t>
      </w:r>
      <w:r w:rsidR="00AC466E" w:rsidRPr="00206ACB">
        <w:t xml:space="preserve"> </w:t>
      </w:r>
      <w:r w:rsidRPr="00206ACB">
        <w:t>ability</w:t>
      </w:r>
      <w:r w:rsidR="00AC466E" w:rsidRPr="00206ACB">
        <w:t xml:space="preserve"> </w:t>
      </w:r>
      <w:r w:rsidRPr="00206ACB">
        <w:t>to</w:t>
      </w:r>
      <w:r w:rsidR="00AC466E" w:rsidRPr="00206ACB">
        <w:t xml:space="preserve"> </w:t>
      </w:r>
      <w:r w:rsidRPr="00206ACB">
        <w:t>write</w:t>
      </w:r>
      <w:r w:rsidR="00AC466E" w:rsidRPr="00206ACB">
        <w:t xml:space="preserve"> </w:t>
      </w:r>
      <w:r w:rsidRPr="00206ACB">
        <w:t>code</w:t>
      </w:r>
      <w:r w:rsidR="00AC466E" w:rsidRPr="00206ACB">
        <w:t xml:space="preserve"> </w:t>
      </w:r>
      <w:r w:rsidRPr="00206ACB">
        <w:t>that</w:t>
      </w:r>
      <w:r w:rsidR="00AC466E" w:rsidRPr="00206ACB">
        <w:t xml:space="preserve"> </w:t>
      </w:r>
      <w:r w:rsidRPr="00206ACB">
        <w:t>can</w:t>
      </w:r>
      <w:r w:rsidR="00AC466E" w:rsidRPr="00206ACB">
        <w:t xml:space="preserve"> </w:t>
      </w:r>
      <w:r w:rsidRPr="00206ACB">
        <w:t>evaluate</w:t>
      </w:r>
      <w:r w:rsidR="00AC466E" w:rsidRPr="00206ACB">
        <w:t xml:space="preserve"> </w:t>
      </w:r>
      <w:r w:rsidRPr="00206ACB">
        <w:t>certain</w:t>
      </w:r>
      <w:r w:rsidR="00AC466E" w:rsidRPr="00206ACB">
        <w:t xml:space="preserve"> </w:t>
      </w:r>
      <w:r w:rsidRPr="00206ACB">
        <w:t>conditions</w:t>
      </w:r>
      <w:r w:rsidR="00AC466E" w:rsidRPr="00206ACB">
        <w:t xml:space="preserve"> </w:t>
      </w:r>
      <w:r w:rsidRPr="00206ACB">
        <w:t>and</w:t>
      </w:r>
      <w:r w:rsidR="00AC466E" w:rsidRPr="00206ACB">
        <w:t xml:space="preserve"> </w:t>
      </w:r>
      <w:r w:rsidRPr="00206ACB">
        <w:t>change</w:t>
      </w:r>
      <w:r w:rsidR="00AC466E" w:rsidRPr="00206ACB">
        <w:t xml:space="preserve"> </w:t>
      </w:r>
      <w:r w:rsidRPr="00206ACB">
        <w:t>which</w:t>
      </w:r>
      <w:r w:rsidR="00AC466E" w:rsidRPr="00206ACB">
        <w:t xml:space="preserve"> </w:t>
      </w:r>
      <w:r w:rsidRPr="00206ACB">
        <w:t>code</w:t>
      </w:r>
      <w:r w:rsidR="00AC466E" w:rsidRPr="00206ACB">
        <w:t xml:space="preserve"> </w:t>
      </w:r>
      <w:r w:rsidRPr="00206ACB">
        <w:t>will</w:t>
      </w:r>
      <w:r w:rsidR="00AC466E" w:rsidRPr="00206ACB">
        <w:t xml:space="preserve"> </w:t>
      </w:r>
      <w:r w:rsidRPr="00206ACB">
        <w:t>be</w:t>
      </w:r>
      <w:r w:rsidR="00AC466E" w:rsidRPr="00206ACB">
        <w:t xml:space="preserve"> </w:t>
      </w:r>
      <w:r w:rsidRPr="00206ACB">
        <w:t>executed</w:t>
      </w:r>
      <w:r w:rsidR="00AC466E" w:rsidRPr="00206ACB">
        <w:t xml:space="preserve"> </w:t>
      </w:r>
      <w:r w:rsidRPr="00206ACB">
        <w:t>next</w:t>
      </w:r>
      <w:r w:rsidR="00AC466E" w:rsidRPr="00206ACB">
        <w:t xml:space="preserve"> </w:t>
      </w:r>
      <w:r w:rsidRPr="00206ACB">
        <w:t>based</w:t>
      </w:r>
      <w:r w:rsidR="00AC466E" w:rsidRPr="00206ACB">
        <w:t xml:space="preserve"> </w:t>
      </w:r>
      <w:r w:rsidRPr="00206ACB">
        <w:t>on</w:t>
      </w:r>
      <w:r w:rsidR="00AC466E" w:rsidRPr="00206ACB">
        <w:t xml:space="preserve"> </w:t>
      </w:r>
      <w:r w:rsidRPr="00206ACB">
        <w:t>the</w:t>
      </w:r>
      <w:r w:rsidR="00AC466E" w:rsidRPr="00206ACB">
        <w:t xml:space="preserve"> </w:t>
      </w:r>
      <w:r w:rsidRPr="00206ACB">
        <w:t>result.</w:t>
      </w:r>
      <w:r w:rsidR="00AC466E" w:rsidRPr="00206ACB">
        <w:t xml:space="preserve"> </w:t>
      </w:r>
      <w:r w:rsidRPr="00206ACB">
        <w:t>For</w:t>
      </w:r>
      <w:r w:rsidR="00AC466E" w:rsidRPr="00206ACB">
        <w:t xml:space="preserve"> </w:t>
      </w:r>
      <w:r w:rsidRPr="00206ACB">
        <w:t>the</w:t>
      </w:r>
      <w:r w:rsidR="00AC466E" w:rsidRPr="00206ACB">
        <w:t xml:space="preserve"> </w:t>
      </w:r>
      <w:r w:rsidRPr="00206ACB">
        <w:t>6502,</w:t>
      </w:r>
      <w:r w:rsidR="00AC466E" w:rsidRPr="00206ACB">
        <w:t xml:space="preserve"> </w:t>
      </w:r>
      <w:r w:rsidRPr="00206ACB">
        <w:t>there</w:t>
      </w:r>
      <w:r w:rsidR="00AC466E" w:rsidRPr="00206ACB">
        <w:t xml:space="preserve"> </w:t>
      </w:r>
      <w:r w:rsidRPr="00206ACB">
        <w:t>are</w:t>
      </w:r>
      <w:r w:rsidR="00AC466E" w:rsidRPr="00206ACB">
        <w:t xml:space="preserve"> </w:t>
      </w:r>
      <w:r w:rsidRPr="00206ACB">
        <w:t>two</w:t>
      </w:r>
      <w:r w:rsidR="00AC466E" w:rsidRPr="00206ACB">
        <w:t xml:space="preserve"> </w:t>
      </w:r>
      <w:r w:rsidRPr="00206ACB">
        <w:t>forms</w:t>
      </w:r>
      <w:r w:rsidR="00AC466E" w:rsidRPr="00206ACB">
        <w:t xml:space="preserve"> </w:t>
      </w:r>
      <w:r w:rsidRPr="00206ACB">
        <w:t>of</w:t>
      </w:r>
      <w:r w:rsidR="00AC466E" w:rsidRPr="00206ACB">
        <w:t xml:space="preserve"> </w:t>
      </w:r>
      <w:r w:rsidRPr="00206ACB">
        <w:t>flow</w:t>
      </w:r>
      <w:r w:rsidR="00AC466E" w:rsidRPr="00206ACB">
        <w:t xml:space="preserve"> </w:t>
      </w:r>
      <w:r w:rsidRPr="00206ACB">
        <w:t>control.</w:t>
      </w:r>
      <w:r w:rsidR="00AC466E" w:rsidRPr="00206ACB">
        <w:t xml:space="preserve"> </w:t>
      </w:r>
      <w:r w:rsidRPr="00206ACB">
        <w:rPr>
          <w:rStyle w:val="HTMLCode"/>
          <w:rFonts w:ascii="QTKorrin" w:eastAsiaTheme="majorEastAsia" w:hAnsi="QTKorrin" w:cstheme="minorHAnsi"/>
          <w:color w:val="88030F"/>
          <w:sz w:val="26"/>
          <w:szCs w:val="26"/>
        </w:rPr>
        <w:t>JMP</w:t>
      </w:r>
      <w:r w:rsidR="00AC466E" w:rsidRPr="00206ACB">
        <w:t xml:space="preserve"> </w:t>
      </w:r>
      <w:r w:rsidRPr="00206ACB">
        <w:t>is</w:t>
      </w:r>
      <w:r w:rsidR="00AC466E" w:rsidRPr="00206ACB">
        <w:t xml:space="preserve"> </w:t>
      </w:r>
      <w:r w:rsidRPr="00206ACB">
        <w:t>an</w:t>
      </w:r>
      <w:r w:rsidR="00AC466E" w:rsidRPr="00206ACB">
        <w:t xml:space="preserve"> </w:t>
      </w:r>
      <w:r w:rsidRPr="00206ACB">
        <w:t>"unconditional"</w:t>
      </w:r>
      <w:r w:rsidR="00AC466E" w:rsidRPr="00206ACB">
        <w:t xml:space="preserve"> </w:t>
      </w:r>
      <w:r w:rsidRPr="00206ACB">
        <w:rPr>
          <w:rStyle w:val="Emphasis"/>
          <w:rFonts w:cstheme="minorHAnsi"/>
          <w:color w:val="111111"/>
          <w:szCs w:val="26"/>
        </w:rPr>
        <w:t>jump</w:t>
      </w:r>
      <w:r w:rsidR="00AC466E" w:rsidRPr="00206ACB">
        <w:t xml:space="preserve"> </w:t>
      </w:r>
      <w:r w:rsidRPr="00206ACB">
        <w:t>to</w:t>
      </w:r>
      <w:r w:rsidR="00AC466E" w:rsidRPr="00206ACB">
        <w:t xml:space="preserve"> </w:t>
      </w:r>
      <w:r w:rsidRPr="00206ACB">
        <w:t>a</w:t>
      </w:r>
      <w:r w:rsidR="00AC466E" w:rsidRPr="00206ACB">
        <w:t xml:space="preserve"> </w:t>
      </w:r>
      <w:r w:rsidRPr="00206ACB">
        <w:t>different</w:t>
      </w:r>
      <w:r w:rsidR="00AC466E" w:rsidRPr="00206ACB">
        <w:t xml:space="preserve"> </w:t>
      </w:r>
      <w:r w:rsidRPr="00206ACB">
        <w:t>point</w:t>
      </w:r>
      <w:r w:rsidR="00AC466E" w:rsidRPr="00206ACB">
        <w:t xml:space="preserve"> </w:t>
      </w:r>
      <w:r w:rsidRPr="00206ACB">
        <w:t>in</w:t>
      </w:r>
      <w:r w:rsidR="00AC466E" w:rsidRPr="00206ACB">
        <w:t xml:space="preserve"> </w:t>
      </w:r>
      <w:r w:rsidRPr="00206ACB">
        <w:t>the</w:t>
      </w:r>
      <w:r w:rsidR="00AC466E" w:rsidRPr="00206ACB">
        <w:t xml:space="preserve"> </w:t>
      </w:r>
      <w:r w:rsidRPr="00206ACB">
        <w:t>ROM</w:t>
      </w:r>
      <w:r w:rsidR="00AC466E" w:rsidRPr="00206ACB">
        <w:t xml:space="preserve"> </w:t>
      </w:r>
      <w:r w:rsidRPr="00206ACB">
        <w:t>(it</w:t>
      </w:r>
      <w:r w:rsidR="00AC466E" w:rsidRPr="00206ACB">
        <w:t xml:space="preserve"> </w:t>
      </w:r>
      <w:r w:rsidRPr="00206ACB">
        <w:t>does</w:t>
      </w:r>
      <w:r w:rsidR="00AC466E" w:rsidRPr="00206ACB">
        <w:t xml:space="preserve"> </w:t>
      </w:r>
      <w:r w:rsidRPr="00206ACB">
        <w:t>not</w:t>
      </w:r>
      <w:r w:rsidR="00AC466E" w:rsidRPr="00206ACB">
        <w:t xml:space="preserve"> </w:t>
      </w:r>
      <w:r w:rsidRPr="00206ACB">
        <w:t>perform</w:t>
      </w:r>
      <w:r w:rsidR="00AC466E" w:rsidRPr="00206ACB">
        <w:t xml:space="preserve"> </w:t>
      </w:r>
      <w:r w:rsidRPr="00206ACB">
        <w:t>any</w:t>
      </w:r>
      <w:r w:rsidR="00AC466E" w:rsidRPr="00206ACB">
        <w:t xml:space="preserve"> </w:t>
      </w:r>
      <w:r w:rsidRPr="00206ACB">
        <w:t>kind</w:t>
      </w:r>
      <w:r w:rsidR="00AC466E" w:rsidRPr="00206ACB">
        <w:t xml:space="preserve"> </w:t>
      </w:r>
      <w:r w:rsidRPr="00206ACB">
        <w:t>of</w:t>
      </w:r>
      <w:r w:rsidR="00AC466E" w:rsidRPr="00206ACB">
        <w:t xml:space="preserve"> </w:t>
      </w:r>
      <w:r w:rsidRPr="00206ACB">
        <w:t>test</w:t>
      </w:r>
      <w:r w:rsidR="00AC466E" w:rsidRPr="00206ACB">
        <w:t xml:space="preserve"> </w:t>
      </w:r>
      <w:r w:rsidRPr="00206ACB">
        <w:t>or</w:t>
      </w:r>
      <w:r w:rsidR="00AC466E" w:rsidRPr="00206ACB">
        <w:t xml:space="preserve"> </w:t>
      </w:r>
      <w:r w:rsidRPr="00206ACB">
        <w:t>evaluation).</w:t>
      </w:r>
      <w:r w:rsidR="00AC466E" w:rsidRPr="00206ACB">
        <w:t xml:space="preserve"> </w:t>
      </w:r>
      <w:r w:rsidRPr="00206ACB">
        <w:t>The</w:t>
      </w:r>
      <w:r w:rsidR="00AC466E" w:rsidRPr="00206ACB">
        <w:t xml:space="preserve"> </w:t>
      </w:r>
      <w:r w:rsidRPr="00206ACB">
        <w:t>other</w:t>
      </w:r>
      <w:r w:rsidR="00AC466E" w:rsidRPr="00206ACB">
        <w:t xml:space="preserve"> </w:t>
      </w:r>
      <w:r w:rsidRPr="00206ACB">
        <w:t>form</w:t>
      </w:r>
      <w:r w:rsidR="00AC466E" w:rsidRPr="00206ACB">
        <w:t xml:space="preserve"> </w:t>
      </w:r>
      <w:r w:rsidRPr="00206ACB">
        <w:t>of</w:t>
      </w:r>
      <w:r w:rsidR="00AC466E" w:rsidRPr="00206ACB">
        <w:t xml:space="preserve"> </w:t>
      </w:r>
      <w:r w:rsidRPr="00206ACB">
        <w:t>flow</w:t>
      </w:r>
      <w:r w:rsidR="00AC466E" w:rsidRPr="00206ACB">
        <w:t xml:space="preserve"> </w:t>
      </w:r>
      <w:r w:rsidRPr="00206ACB">
        <w:t>control</w:t>
      </w:r>
      <w:r w:rsidR="00AC466E" w:rsidRPr="00206ACB">
        <w:t xml:space="preserve"> </w:t>
      </w:r>
      <w:r w:rsidRPr="00206ACB">
        <w:t>is</w:t>
      </w:r>
      <w:r w:rsidR="00AC466E" w:rsidRPr="00206ACB">
        <w:t xml:space="preserve"> </w:t>
      </w:r>
      <w:r w:rsidRPr="00206ACB">
        <w:t>called</w:t>
      </w:r>
      <w:r w:rsidR="00AC466E" w:rsidRPr="00206ACB">
        <w:t xml:space="preserve"> </w:t>
      </w:r>
      <w:r w:rsidRPr="00206ACB">
        <w:t>"branching",</w:t>
      </w:r>
      <w:r w:rsidR="00AC466E" w:rsidRPr="00206ACB">
        <w:t xml:space="preserve"> </w:t>
      </w:r>
      <w:r w:rsidRPr="00206ACB">
        <w:t>because</w:t>
      </w:r>
      <w:r w:rsidR="00AC466E" w:rsidRPr="00206ACB">
        <w:t xml:space="preserve"> </w:t>
      </w:r>
      <w:r w:rsidRPr="00206ACB">
        <w:t>it</w:t>
      </w:r>
      <w:r w:rsidR="00AC466E" w:rsidRPr="00206ACB">
        <w:t xml:space="preserve"> </w:t>
      </w:r>
      <w:r w:rsidRPr="00206ACB">
        <w:t>performs</w:t>
      </w:r>
      <w:r w:rsidR="00AC466E" w:rsidRPr="00206ACB">
        <w:t xml:space="preserve"> </w:t>
      </w:r>
      <w:r w:rsidRPr="00206ACB">
        <w:t>a</w:t>
      </w:r>
      <w:r w:rsidR="00AC466E" w:rsidRPr="00206ACB">
        <w:t xml:space="preserve"> </w:t>
      </w:r>
      <w:r w:rsidRPr="00206ACB">
        <w:t>test</w:t>
      </w:r>
      <w:r w:rsidR="00AC466E" w:rsidRPr="00206ACB">
        <w:t xml:space="preserve"> </w:t>
      </w:r>
      <w:r w:rsidRPr="00206ACB">
        <w:t>and</w:t>
      </w:r>
      <w:r w:rsidR="00AC466E" w:rsidRPr="00206ACB">
        <w:t xml:space="preserve"> </w:t>
      </w:r>
      <w:r w:rsidRPr="00206ACB">
        <w:t>then</w:t>
      </w:r>
      <w:r w:rsidR="00AC466E" w:rsidRPr="00206ACB">
        <w:t xml:space="preserve"> </w:t>
      </w:r>
      <w:r w:rsidRPr="00206ACB">
        <w:t>moves</w:t>
      </w:r>
      <w:r w:rsidR="00AC466E" w:rsidRPr="00206ACB">
        <w:t xml:space="preserve"> </w:t>
      </w:r>
      <w:r w:rsidRPr="00206ACB">
        <w:t>to</w:t>
      </w:r>
      <w:r w:rsidR="00AC466E" w:rsidRPr="00206ACB">
        <w:t xml:space="preserve"> </w:t>
      </w:r>
      <w:r w:rsidRPr="00206ACB">
        <w:t>one</w:t>
      </w:r>
      <w:r w:rsidR="00AC466E" w:rsidRPr="00206ACB">
        <w:t xml:space="preserve"> </w:t>
      </w:r>
      <w:r w:rsidRPr="00206ACB">
        <w:t>of</w:t>
      </w:r>
      <w:r w:rsidR="00AC466E" w:rsidRPr="00206ACB">
        <w:t xml:space="preserve"> </w:t>
      </w:r>
      <w:r w:rsidRPr="00206ACB">
        <w:t>two</w:t>
      </w:r>
      <w:r w:rsidR="00AC466E" w:rsidRPr="00206ACB">
        <w:t xml:space="preserve"> </w:t>
      </w:r>
      <w:r w:rsidRPr="00206ACB">
        <w:t>different</w:t>
      </w:r>
      <w:r w:rsidR="00AC466E" w:rsidRPr="00206ACB">
        <w:t xml:space="preserve"> </w:t>
      </w:r>
      <w:r w:rsidRPr="00206ACB">
        <w:t>"branches"</w:t>
      </w:r>
      <w:r w:rsidR="00AC466E" w:rsidRPr="00206ACB">
        <w:t xml:space="preserve"> </w:t>
      </w:r>
      <w:r w:rsidRPr="00206ACB">
        <w:t>of</w:t>
      </w:r>
      <w:r w:rsidR="00AC466E" w:rsidRPr="00206ACB">
        <w:t xml:space="preserve"> </w:t>
      </w:r>
      <w:r w:rsidRPr="00206ACB">
        <w:t>code</w:t>
      </w:r>
      <w:r w:rsidR="00AC466E" w:rsidRPr="00206ACB">
        <w:t xml:space="preserve"> </w:t>
      </w:r>
      <w:r w:rsidRPr="00206ACB">
        <w:t>based</w:t>
      </w:r>
      <w:r w:rsidR="00AC466E" w:rsidRPr="00206ACB">
        <w:t xml:space="preserve"> </w:t>
      </w:r>
      <w:r w:rsidRPr="00206ACB">
        <w:t>on</w:t>
      </w:r>
      <w:r w:rsidR="00AC466E" w:rsidRPr="00206ACB">
        <w:t xml:space="preserve"> </w:t>
      </w:r>
      <w:r w:rsidRPr="00206ACB">
        <w:t>the</w:t>
      </w:r>
      <w:r w:rsidR="00AC466E" w:rsidRPr="00206ACB">
        <w:t xml:space="preserve"> </w:t>
      </w:r>
      <w:r w:rsidRPr="00206ACB">
        <w:t>result.</w:t>
      </w:r>
    </w:p>
    <w:p w14:paraId="50105841" w14:textId="598F96C2" w:rsidR="002E182B" w:rsidRPr="00206ACB" w:rsidRDefault="002E182B">
      <w:pPr>
        <w:pStyle w:val="ListParagraph"/>
        <w:numPr>
          <w:ilvl w:val="0"/>
          <w:numId w:val="13"/>
        </w:numPr>
        <w:rPr>
          <w:rFonts w:cstheme="minorHAnsi"/>
          <w:szCs w:val="26"/>
        </w:rPr>
      </w:pPr>
      <w:r w:rsidRPr="00206ACB">
        <w:rPr>
          <w:rFonts w:cstheme="minorHAnsi"/>
          <w:szCs w:val="26"/>
        </w:rPr>
        <w:t>The</w:t>
      </w:r>
      <w:r w:rsidR="00AC466E" w:rsidRPr="00206ACB">
        <w:rPr>
          <w:rFonts w:cstheme="minorHAnsi"/>
          <w:szCs w:val="26"/>
        </w:rPr>
        <w:t xml:space="preserve"> </w:t>
      </w:r>
      <w:r w:rsidRPr="00206ACB">
        <w:rPr>
          <w:rFonts w:cstheme="minorHAnsi"/>
          <w:szCs w:val="26"/>
        </w:rPr>
        <w:t>Processor</w:t>
      </w:r>
      <w:r w:rsidR="00AC466E" w:rsidRPr="00206ACB">
        <w:rPr>
          <w:rFonts w:cstheme="minorHAnsi"/>
          <w:szCs w:val="26"/>
        </w:rPr>
        <w:t xml:space="preserve"> </w:t>
      </w:r>
      <w:r w:rsidRPr="00206ACB">
        <w:rPr>
          <w:rFonts w:cstheme="minorHAnsi"/>
          <w:szCs w:val="26"/>
        </w:rPr>
        <w:t>Status</w:t>
      </w:r>
      <w:r w:rsidR="00AC466E" w:rsidRPr="00206ACB">
        <w:rPr>
          <w:rFonts w:cstheme="minorHAnsi"/>
          <w:szCs w:val="26"/>
        </w:rPr>
        <w:t xml:space="preserve"> </w:t>
      </w:r>
      <w:r w:rsidRPr="00206ACB">
        <w:rPr>
          <w:rFonts w:cstheme="minorHAnsi"/>
          <w:szCs w:val="26"/>
        </w:rPr>
        <w:t>Register</w:t>
      </w:r>
    </w:p>
    <w:p w14:paraId="1E169F0A" w14:textId="3E0C339C" w:rsidR="002E182B" w:rsidRPr="00206ACB" w:rsidRDefault="002E182B" w:rsidP="00C0001D">
      <w:r w:rsidRPr="00206ACB">
        <w:t>The</w:t>
      </w:r>
      <w:r w:rsidR="00AC466E" w:rsidRPr="00206ACB">
        <w:t xml:space="preserve"> </w:t>
      </w:r>
      <w:r w:rsidRPr="00206ACB">
        <w:t>key</w:t>
      </w:r>
      <w:r w:rsidR="00AC466E" w:rsidRPr="00206ACB">
        <w:t xml:space="preserve"> </w:t>
      </w:r>
      <w:r w:rsidRPr="00206ACB">
        <w:t>to</w:t>
      </w:r>
      <w:r w:rsidR="00AC466E" w:rsidRPr="00206ACB">
        <w:t xml:space="preserve"> </w:t>
      </w:r>
      <w:r w:rsidRPr="00206ACB">
        <w:t>branching</w:t>
      </w:r>
      <w:r w:rsidR="00AC466E" w:rsidRPr="00206ACB">
        <w:t xml:space="preserve"> </w:t>
      </w:r>
      <w:r w:rsidRPr="00206ACB">
        <w:t>is</w:t>
      </w:r>
      <w:r w:rsidR="00AC466E" w:rsidRPr="00206ACB">
        <w:t xml:space="preserve"> </w:t>
      </w:r>
      <w:r w:rsidRPr="00206ACB">
        <w:t>a</w:t>
      </w:r>
      <w:r w:rsidR="00AC466E" w:rsidRPr="00206ACB">
        <w:t xml:space="preserve"> </w:t>
      </w:r>
      <w:r w:rsidRPr="00206ACB">
        <w:t>part</w:t>
      </w:r>
      <w:r w:rsidR="00AC466E" w:rsidRPr="00206ACB">
        <w:t xml:space="preserve"> </w:t>
      </w:r>
      <w:r w:rsidRPr="00206ACB">
        <w:t>of</w:t>
      </w:r>
      <w:r w:rsidR="00AC466E" w:rsidRPr="00206ACB">
        <w:t xml:space="preserve"> </w:t>
      </w:r>
      <w:r w:rsidRPr="00206ACB">
        <w:t>the</w:t>
      </w:r>
      <w:r w:rsidR="00AC466E" w:rsidRPr="00206ACB">
        <w:t xml:space="preserve"> </w:t>
      </w:r>
      <w:r w:rsidRPr="00206ACB">
        <w:t>6502</w:t>
      </w:r>
      <w:r w:rsidR="00AC466E" w:rsidRPr="00206ACB">
        <w:t xml:space="preserve"> </w:t>
      </w:r>
      <w:r w:rsidRPr="00206ACB">
        <w:t>called</w:t>
      </w:r>
      <w:r w:rsidR="00AC466E" w:rsidRPr="00206ACB">
        <w:t xml:space="preserve"> </w:t>
      </w:r>
      <w:r w:rsidRPr="00206ACB">
        <w:t>the</w:t>
      </w:r>
      <w:r w:rsidR="00AC466E" w:rsidRPr="00206ACB">
        <w:t xml:space="preserve"> </w:t>
      </w:r>
      <w:r w:rsidRPr="00206ACB">
        <w:rPr>
          <w:rStyle w:val="Emphasis"/>
          <w:rFonts w:cstheme="minorHAnsi"/>
          <w:color w:val="111111"/>
          <w:szCs w:val="26"/>
        </w:rPr>
        <w:t>processor</w:t>
      </w:r>
      <w:r w:rsidR="00AC466E" w:rsidRPr="00206ACB">
        <w:rPr>
          <w:rStyle w:val="Emphasis"/>
          <w:rFonts w:cstheme="minorHAnsi"/>
          <w:color w:val="111111"/>
          <w:szCs w:val="26"/>
        </w:rPr>
        <w:t xml:space="preserve"> </w:t>
      </w:r>
      <w:r w:rsidRPr="00206ACB">
        <w:rPr>
          <w:rStyle w:val="Emphasis"/>
          <w:rFonts w:cstheme="minorHAnsi"/>
          <w:color w:val="111111"/>
          <w:szCs w:val="26"/>
        </w:rPr>
        <w:t>status</w:t>
      </w:r>
      <w:r w:rsidR="00AC466E" w:rsidRPr="00206ACB">
        <w:rPr>
          <w:rStyle w:val="Emphasis"/>
          <w:rFonts w:cstheme="minorHAnsi"/>
          <w:color w:val="111111"/>
          <w:szCs w:val="26"/>
        </w:rPr>
        <w:t xml:space="preserve"> </w:t>
      </w:r>
      <w:r w:rsidRPr="00206ACB">
        <w:rPr>
          <w:rStyle w:val="Emphasis"/>
          <w:rFonts w:cstheme="minorHAnsi"/>
          <w:color w:val="111111"/>
          <w:szCs w:val="26"/>
        </w:rPr>
        <w:t>register</w:t>
      </w:r>
      <w:r w:rsidRPr="00206ACB">
        <w:t>,</w:t>
      </w:r>
      <w:r w:rsidR="00AC466E" w:rsidRPr="00206ACB">
        <w:t xml:space="preserve"> </w:t>
      </w:r>
      <w:r w:rsidRPr="00206ACB">
        <w:t>often</w:t>
      </w:r>
      <w:r w:rsidR="00AC466E" w:rsidRPr="00206ACB">
        <w:t xml:space="preserve"> </w:t>
      </w:r>
      <w:r w:rsidRPr="00206ACB">
        <w:t>referred</w:t>
      </w:r>
      <w:r w:rsidR="00AC466E" w:rsidRPr="00206ACB">
        <w:t xml:space="preserve"> </w:t>
      </w:r>
      <w:r w:rsidRPr="00206ACB">
        <w:t>to</w:t>
      </w:r>
      <w:r w:rsidR="00AC466E" w:rsidRPr="00206ACB">
        <w:t xml:space="preserve"> </w:t>
      </w:r>
      <w:r w:rsidRPr="00206ACB">
        <w:t>as</w:t>
      </w:r>
      <w:r w:rsidR="00AC466E" w:rsidRPr="00206ACB">
        <w:t xml:space="preserve"> </w:t>
      </w:r>
      <w:r w:rsidRPr="00C0001D">
        <w:rPr>
          <w:rStyle w:val="QuoteChar"/>
        </w:rPr>
        <w:t>P</w:t>
      </w:r>
      <w:r w:rsidRPr="00206ACB">
        <w:t>.</w:t>
      </w:r>
      <w:r w:rsidR="00AC466E" w:rsidRPr="00206ACB">
        <w:t xml:space="preserve"> </w:t>
      </w:r>
      <w:r w:rsidRPr="00206ACB">
        <w:t>The</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like</w:t>
      </w:r>
      <w:r w:rsidR="00AC466E" w:rsidRPr="00206ACB">
        <w:t xml:space="preserve"> </w:t>
      </w:r>
      <w:r w:rsidRPr="00206ACB">
        <w:t>all</w:t>
      </w:r>
      <w:r w:rsidR="00AC466E" w:rsidRPr="00206ACB">
        <w:t xml:space="preserve"> </w:t>
      </w:r>
      <w:r w:rsidRPr="00206ACB">
        <w:t>other</w:t>
      </w:r>
      <w:r w:rsidR="00AC466E" w:rsidRPr="00206ACB">
        <w:t xml:space="preserve"> </w:t>
      </w:r>
      <w:r w:rsidRPr="00206ACB">
        <w:t>6502</w:t>
      </w:r>
      <w:r w:rsidR="00AC466E" w:rsidRPr="00206ACB">
        <w:t xml:space="preserve"> </w:t>
      </w:r>
      <w:r w:rsidRPr="00206ACB">
        <w:t>registers,</w:t>
      </w:r>
      <w:r w:rsidR="00AC466E" w:rsidRPr="00206ACB">
        <w:t xml:space="preserve"> </w:t>
      </w:r>
      <w:r w:rsidRPr="00206ACB">
        <w:t>is</w:t>
      </w:r>
      <w:r w:rsidR="00AC466E" w:rsidRPr="00206ACB">
        <w:t xml:space="preserve"> </w:t>
      </w:r>
      <w:r w:rsidRPr="00206ACB">
        <w:t>eight</w:t>
      </w:r>
      <w:r w:rsidR="00AC466E" w:rsidRPr="00206ACB">
        <w:t xml:space="preserve"> </w:t>
      </w:r>
      <w:r w:rsidRPr="00206ACB">
        <w:t>bits</w:t>
      </w:r>
      <w:r w:rsidR="00AC466E" w:rsidRPr="00206ACB">
        <w:t xml:space="preserve"> </w:t>
      </w:r>
      <w:r w:rsidRPr="00206ACB">
        <w:t>in</w:t>
      </w:r>
      <w:r w:rsidR="00AC466E" w:rsidRPr="00206ACB">
        <w:t xml:space="preserve"> </w:t>
      </w:r>
      <w:r w:rsidRPr="00206ACB">
        <w:t>size.</w:t>
      </w:r>
      <w:r w:rsidR="00AC466E" w:rsidRPr="00206ACB">
        <w:t xml:space="preserve"> </w:t>
      </w:r>
      <w:r w:rsidRPr="00206ACB">
        <w:t>Unlike</w:t>
      </w:r>
      <w:r w:rsidR="00AC466E" w:rsidRPr="00206ACB">
        <w:t xml:space="preserve"> </w:t>
      </w:r>
      <w:r w:rsidRPr="00206ACB">
        <w:t>the</w:t>
      </w:r>
      <w:r w:rsidR="00AC466E" w:rsidRPr="00206ACB">
        <w:t xml:space="preserve"> </w:t>
      </w:r>
      <w:r w:rsidRPr="00206ACB">
        <w:t>other</w:t>
      </w:r>
      <w:r w:rsidR="00AC466E" w:rsidRPr="00206ACB">
        <w:t xml:space="preserve"> </w:t>
      </w:r>
      <w:r w:rsidRPr="00206ACB">
        <w:t>registers,</w:t>
      </w:r>
      <w:r w:rsidR="00AC466E" w:rsidRPr="00206ACB">
        <w:t xml:space="preserve"> </w:t>
      </w:r>
      <w:r w:rsidRPr="00206ACB">
        <w:t>the</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is</w:t>
      </w:r>
      <w:r w:rsidR="00AC466E" w:rsidRPr="00206ACB">
        <w:t xml:space="preserve"> </w:t>
      </w:r>
      <w:r w:rsidRPr="00206ACB">
        <w:t>not</w:t>
      </w:r>
      <w:r w:rsidR="00AC466E" w:rsidRPr="00206ACB">
        <w:t xml:space="preserve"> </w:t>
      </w:r>
      <w:r w:rsidRPr="00206ACB">
        <w:t>directly</w:t>
      </w:r>
      <w:r w:rsidR="00AC466E" w:rsidRPr="00206ACB">
        <w:t xml:space="preserve"> </w:t>
      </w:r>
      <w:r w:rsidRPr="00206ACB">
        <w:t>accessible</w:t>
      </w:r>
      <w:r w:rsidR="00AC466E" w:rsidRPr="00206ACB">
        <w:t xml:space="preserve"> </w:t>
      </w:r>
      <w:r w:rsidRPr="00206ACB">
        <w:t>to</w:t>
      </w:r>
      <w:r w:rsidR="00AC466E" w:rsidRPr="00206ACB">
        <w:t xml:space="preserve"> </w:t>
      </w:r>
      <w:r w:rsidRPr="00206ACB">
        <w:t>the</w:t>
      </w:r>
      <w:r w:rsidR="00AC466E" w:rsidRPr="00206ACB">
        <w:t xml:space="preserve"> </w:t>
      </w:r>
      <w:r w:rsidRPr="00206ACB">
        <w:t>programmer.</w:t>
      </w:r>
      <w:r w:rsidR="00AC466E" w:rsidRPr="00206ACB">
        <w:t xml:space="preserve"> </w:t>
      </w:r>
      <w:r w:rsidRPr="00206ACB">
        <w:t>Each</w:t>
      </w:r>
      <w:r w:rsidR="00AC466E" w:rsidRPr="00206ACB">
        <w:t xml:space="preserve"> </w:t>
      </w:r>
      <w:r w:rsidRPr="00206ACB">
        <w:t>time</w:t>
      </w:r>
      <w:r w:rsidR="00AC466E" w:rsidRPr="00206ACB">
        <w:t xml:space="preserve"> </w:t>
      </w:r>
      <w:r w:rsidRPr="00206ACB">
        <w:t>the</w:t>
      </w:r>
      <w:r w:rsidR="00AC466E" w:rsidRPr="00206ACB">
        <w:t xml:space="preserve"> </w:t>
      </w:r>
      <w:r w:rsidRPr="00206ACB">
        <w:t>processor</w:t>
      </w:r>
      <w:r w:rsidR="00AC466E" w:rsidRPr="00206ACB">
        <w:t xml:space="preserve"> </w:t>
      </w:r>
      <w:r w:rsidRPr="00206ACB">
        <w:t>performs</w:t>
      </w:r>
      <w:r w:rsidR="00AC466E" w:rsidRPr="00206ACB">
        <w:t xml:space="preserve"> </w:t>
      </w:r>
      <w:r w:rsidRPr="00206ACB">
        <w:t>an</w:t>
      </w:r>
      <w:r w:rsidR="00AC466E" w:rsidRPr="00206ACB">
        <w:t xml:space="preserve"> </w:t>
      </w:r>
      <w:r w:rsidRPr="00206ACB">
        <w:t>operation,</w:t>
      </w:r>
      <w:r w:rsidR="00AC466E" w:rsidRPr="00206ACB">
        <w:t xml:space="preserve"> </w:t>
      </w:r>
      <w:r w:rsidRPr="00206ACB">
        <w:t>the</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changes</w:t>
      </w:r>
      <w:r w:rsidR="00AC466E" w:rsidRPr="00206ACB">
        <w:t xml:space="preserve"> </w:t>
      </w:r>
      <w:r w:rsidRPr="00206ACB">
        <w:t>to</w:t>
      </w:r>
      <w:r w:rsidR="00AC466E" w:rsidRPr="00206ACB">
        <w:t xml:space="preserve"> </w:t>
      </w:r>
      <w:r w:rsidRPr="00206ACB">
        <w:t>reflect</w:t>
      </w:r>
      <w:r w:rsidR="00AC466E" w:rsidRPr="00206ACB">
        <w:t xml:space="preserve"> </w:t>
      </w:r>
      <w:r w:rsidRPr="00206ACB">
        <w:t>the</w:t>
      </w:r>
      <w:r w:rsidR="00AC466E" w:rsidRPr="00206ACB">
        <w:t xml:space="preserve"> </w:t>
      </w:r>
      <w:r w:rsidRPr="00206ACB">
        <w:t>results</w:t>
      </w:r>
      <w:r w:rsidR="00AC466E" w:rsidRPr="00206ACB">
        <w:t xml:space="preserve"> </w:t>
      </w:r>
      <w:r w:rsidRPr="00206ACB">
        <w:t>of</w:t>
      </w:r>
      <w:r w:rsidR="00AC466E" w:rsidRPr="00206ACB">
        <w:t xml:space="preserve"> </w:t>
      </w:r>
      <w:r w:rsidRPr="00206ACB">
        <w:t>that</w:t>
      </w:r>
      <w:r w:rsidR="00AC466E" w:rsidRPr="00206ACB">
        <w:t xml:space="preserve"> </w:t>
      </w:r>
      <w:r w:rsidRPr="00206ACB">
        <w:t>operation.</w:t>
      </w:r>
      <w:r w:rsidR="00AC466E" w:rsidRPr="00206ACB">
        <w:t xml:space="preserve"> </w:t>
      </w:r>
      <w:r w:rsidRPr="00206ACB">
        <w:t>Each</w:t>
      </w:r>
      <w:r w:rsidR="00AC466E" w:rsidRPr="00206ACB">
        <w:t xml:space="preserve"> </w:t>
      </w:r>
      <w:r w:rsidRPr="00206ACB">
        <w:t>bit</w:t>
      </w:r>
      <w:r w:rsidR="00AC466E" w:rsidRPr="00206ACB">
        <w:t xml:space="preserve"> </w:t>
      </w:r>
      <w:r w:rsidRPr="00206ACB">
        <w:t>in</w:t>
      </w:r>
      <w:r w:rsidR="00AC466E" w:rsidRPr="00206ACB">
        <w:t xml:space="preserve"> </w:t>
      </w:r>
      <w:r w:rsidRPr="00206ACB">
        <w:t>the</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gives</w:t>
      </w:r>
      <w:r w:rsidR="00AC466E" w:rsidRPr="00206ACB">
        <w:t xml:space="preserve"> </w:t>
      </w:r>
      <w:r w:rsidRPr="00206ACB">
        <w:t>information</w:t>
      </w:r>
      <w:r w:rsidR="00AC466E" w:rsidRPr="00206ACB">
        <w:t xml:space="preserve"> </w:t>
      </w:r>
      <w:r w:rsidRPr="00206ACB">
        <w:t>about</w:t>
      </w:r>
      <w:r w:rsidR="00AC466E" w:rsidRPr="00206ACB">
        <w:t xml:space="preserve"> </w:t>
      </w:r>
      <w:r w:rsidRPr="00206ACB">
        <w:t>a</w:t>
      </w:r>
      <w:r w:rsidR="00AC466E" w:rsidRPr="00206ACB">
        <w:t xml:space="preserve"> </w:t>
      </w:r>
      <w:r w:rsidRPr="00206ACB">
        <w:t>particular</w:t>
      </w:r>
      <w:r w:rsidR="00AC466E" w:rsidRPr="00206ACB">
        <w:t xml:space="preserve"> </w:t>
      </w:r>
      <w:r w:rsidRPr="00206ACB">
        <w:t>aspect</w:t>
      </w:r>
      <w:r w:rsidR="00AC466E" w:rsidRPr="00206ACB">
        <w:t xml:space="preserve"> </w:t>
      </w:r>
      <w:r w:rsidRPr="00206ACB">
        <w:t>of</w:t>
      </w:r>
      <w:r w:rsidR="00AC466E" w:rsidRPr="00206ACB">
        <w:t xml:space="preserve"> </w:t>
      </w:r>
      <w:r w:rsidRPr="00206ACB">
        <w:t>the</w:t>
      </w:r>
      <w:r w:rsidR="00AC466E" w:rsidRPr="00206ACB">
        <w:t xml:space="preserve"> </w:t>
      </w:r>
      <w:r w:rsidRPr="00206ACB">
        <w:t>last</w:t>
      </w:r>
      <w:r w:rsidR="00AC466E" w:rsidRPr="00206ACB">
        <w:t xml:space="preserve"> </w:t>
      </w:r>
      <w:r w:rsidRPr="00206ACB">
        <w:t>operation.</w:t>
      </w:r>
    </w:p>
    <w:p w14:paraId="069A0E20" w14:textId="66784A96" w:rsidR="00680FD7" w:rsidRPr="00206ACB" w:rsidRDefault="00C0001D" w:rsidP="00C0001D">
      <w:pPr>
        <w:ind w:firstLine="0"/>
        <w:jc w:val="center"/>
        <w:rPr>
          <w:rFonts w:cstheme="minorHAnsi"/>
          <w:szCs w:val="26"/>
        </w:rPr>
      </w:pPr>
      <w:r>
        <w:rPr>
          <w:rFonts w:cstheme="minorHAnsi"/>
          <w:noProof/>
          <w:szCs w:val="26"/>
        </w:rPr>
        <w:drawing>
          <wp:inline distT="0" distB="0" distL="0" distR="0" wp14:anchorId="0C871576" wp14:editId="2FD23B6D">
            <wp:extent cx="4953000" cy="2286000"/>
            <wp:effectExtent l="0" t="0" r="0" b="0"/>
            <wp:docPr id="13345430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53000" cy="2286000"/>
                    </a:xfrm>
                    <a:prstGeom prst="rect">
                      <a:avLst/>
                    </a:prstGeom>
                    <a:noFill/>
                  </pic:spPr>
                </pic:pic>
              </a:graphicData>
            </a:graphic>
          </wp:inline>
        </w:drawing>
      </w:r>
    </w:p>
    <w:p w14:paraId="64E00BE9" w14:textId="080E9869" w:rsidR="002E182B" w:rsidRPr="00206ACB" w:rsidRDefault="002E182B" w:rsidP="00C0001D">
      <w:pPr>
        <w:ind w:firstLine="0"/>
        <w:jc w:val="center"/>
        <w:rPr>
          <w:rFonts w:cstheme="minorHAnsi"/>
          <w:szCs w:val="26"/>
        </w:rPr>
      </w:pPr>
      <w:r w:rsidRPr="00206ACB">
        <w:rPr>
          <w:rFonts w:cstheme="minorHAnsi"/>
          <w:szCs w:val="26"/>
        </w:rPr>
        <w:t>The</w:t>
      </w:r>
      <w:r w:rsidR="00AC466E" w:rsidRPr="00206ACB">
        <w:rPr>
          <w:rFonts w:cstheme="minorHAnsi"/>
          <w:szCs w:val="26"/>
        </w:rPr>
        <w:t xml:space="preserve"> </w:t>
      </w:r>
      <w:r w:rsidRPr="00206ACB">
        <w:rPr>
          <w:rFonts w:cstheme="minorHAnsi"/>
          <w:szCs w:val="26"/>
        </w:rPr>
        <w:t>eight</w:t>
      </w:r>
      <w:r w:rsidR="00AC466E" w:rsidRPr="00206ACB">
        <w:rPr>
          <w:rFonts w:cstheme="minorHAnsi"/>
          <w:szCs w:val="26"/>
        </w:rPr>
        <w:t xml:space="preserve"> </w:t>
      </w:r>
      <w:r w:rsidRPr="00206ACB">
        <w:rPr>
          <w:rFonts w:cstheme="minorHAnsi"/>
          <w:szCs w:val="26"/>
        </w:rPr>
        <w:t>bits</w:t>
      </w:r>
      <w:r w:rsidR="00AC466E" w:rsidRPr="00206ACB">
        <w:rPr>
          <w:rFonts w:cstheme="minorHAnsi"/>
          <w:szCs w:val="26"/>
        </w:rPr>
        <w:t xml:space="preserve"> </w:t>
      </w:r>
      <w:r w:rsidRPr="00206ACB">
        <w:rPr>
          <w:rFonts w:cstheme="minorHAnsi"/>
          <w:szCs w:val="26"/>
        </w:rPr>
        <w:t>of</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processor</w:t>
      </w:r>
      <w:r w:rsidR="00AC466E" w:rsidRPr="00206ACB">
        <w:rPr>
          <w:rFonts w:cstheme="minorHAnsi"/>
          <w:szCs w:val="26"/>
        </w:rPr>
        <w:t xml:space="preserve"> </w:t>
      </w:r>
      <w:r w:rsidRPr="00206ACB">
        <w:rPr>
          <w:rFonts w:cstheme="minorHAnsi"/>
          <w:szCs w:val="26"/>
        </w:rPr>
        <w:t>status</w:t>
      </w:r>
      <w:r w:rsidR="00AC466E" w:rsidRPr="00206ACB">
        <w:rPr>
          <w:rFonts w:cstheme="minorHAnsi"/>
          <w:szCs w:val="26"/>
        </w:rPr>
        <w:t xml:space="preserve"> </w:t>
      </w:r>
      <w:r w:rsidRPr="00206ACB">
        <w:rPr>
          <w:rFonts w:cstheme="minorHAnsi"/>
          <w:szCs w:val="26"/>
        </w:rPr>
        <w:t>register</w:t>
      </w:r>
      <w:r w:rsidR="00AC466E" w:rsidRPr="00206ACB">
        <w:rPr>
          <w:rFonts w:cstheme="minorHAnsi"/>
          <w:szCs w:val="26"/>
        </w:rPr>
        <w:t xml:space="preserve"> </w:t>
      </w:r>
      <w:r w:rsidRPr="00206ACB">
        <w:rPr>
          <w:rFonts w:cstheme="minorHAnsi"/>
          <w:szCs w:val="26"/>
        </w:rPr>
        <w:t>(NV-BDIZC).</w:t>
      </w:r>
    </w:p>
    <w:p w14:paraId="0235DC37" w14:textId="240F010D" w:rsidR="00C0001D" w:rsidRDefault="002E182B" w:rsidP="000A2247">
      <w:r w:rsidRPr="00206ACB">
        <w:t>For</w:t>
      </w:r>
      <w:r w:rsidR="00AC466E" w:rsidRPr="00206ACB">
        <w:t xml:space="preserve"> </w:t>
      </w:r>
      <w:r w:rsidRPr="00206ACB">
        <w:t>our</w:t>
      </w:r>
      <w:r w:rsidR="00AC466E" w:rsidRPr="00206ACB">
        <w:t xml:space="preserve"> </w:t>
      </w:r>
      <w:r w:rsidRPr="00206ACB">
        <w:t>purposes,</w:t>
      </w:r>
      <w:r w:rsidR="00AC466E" w:rsidRPr="00206ACB">
        <w:t xml:space="preserve"> </w:t>
      </w:r>
      <w:r w:rsidRPr="00206ACB">
        <w:t>the</w:t>
      </w:r>
      <w:r w:rsidR="00AC466E" w:rsidRPr="00206ACB">
        <w:t xml:space="preserve"> </w:t>
      </w:r>
      <w:r w:rsidRPr="00206ACB">
        <w:t>two</w:t>
      </w:r>
      <w:r w:rsidR="00AC466E" w:rsidRPr="00206ACB">
        <w:t xml:space="preserve"> </w:t>
      </w:r>
      <w:r w:rsidRPr="00206ACB">
        <w:t>most</w:t>
      </w:r>
      <w:r w:rsidR="00AC466E" w:rsidRPr="00206ACB">
        <w:t xml:space="preserve"> </w:t>
      </w:r>
      <w:r w:rsidRPr="00206ACB">
        <w:t>important</w:t>
      </w:r>
      <w:r w:rsidR="00AC466E" w:rsidRPr="00206ACB">
        <w:t xml:space="preserve"> </w:t>
      </w:r>
      <w:r w:rsidRPr="00206ACB">
        <w:t>bits</w:t>
      </w:r>
      <w:r w:rsidR="00AC466E" w:rsidRPr="00206ACB">
        <w:t xml:space="preserve"> </w:t>
      </w:r>
      <w:r w:rsidRPr="00206ACB">
        <w:t>(or</w:t>
      </w:r>
      <w:r w:rsidR="00AC466E" w:rsidRPr="00206ACB">
        <w:t xml:space="preserve"> </w:t>
      </w:r>
      <w:r w:rsidRPr="00206ACB">
        <w:t>"flags")</w:t>
      </w:r>
      <w:r w:rsidR="00AC466E" w:rsidRPr="00206ACB">
        <w:t xml:space="preserve"> </w:t>
      </w:r>
      <w:r w:rsidRPr="00206ACB">
        <w:t>of</w:t>
      </w:r>
      <w:r w:rsidR="00AC466E" w:rsidRPr="00206ACB">
        <w:t xml:space="preserve"> </w:t>
      </w:r>
      <w:r w:rsidRPr="00206ACB">
        <w:t>the</w:t>
      </w:r>
      <w:r w:rsidR="00AC466E" w:rsidRPr="00206ACB">
        <w:t xml:space="preserve"> </w:t>
      </w:r>
      <w:r w:rsidRPr="00206ACB">
        <w:t>processor</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are</w:t>
      </w:r>
      <w:r w:rsidR="00AC466E" w:rsidRPr="00206ACB">
        <w:t xml:space="preserve"> </w:t>
      </w:r>
      <w:r w:rsidRPr="00206ACB">
        <w:t>the</w:t>
      </w:r>
      <w:r w:rsidR="00AC466E" w:rsidRPr="00206ACB">
        <w:t xml:space="preserve"> </w:t>
      </w:r>
      <w:r w:rsidRPr="00C0001D">
        <w:rPr>
          <w:rStyle w:val="QuoteChar"/>
        </w:rPr>
        <w:t>Z</w:t>
      </w:r>
      <w:r w:rsidR="00AC466E" w:rsidRPr="00206ACB">
        <w:t xml:space="preserve"> </w:t>
      </w:r>
      <w:r w:rsidRPr="00206ACB">
        <w:t>("zero")</w:t>
      </w:r>
      <w:r w:rsidR="00AC466E" w:rsidRPr="00206ACB">
        <w:t xml:space="preserve"> </w:t>
      </w:r>
      <w:r w:rsidRPr="00206ACB">
        <w:t>and</w:t>
      </w:r>
      <w:r w:rsidR="00AC466E" w:rsidRPr="00206ACB">
        <w:t xml:space="preserve"> </w:t>
      </w:r>
      <w:r w:rsidRPr="00C0001D">
        <w:rPr>
          <w:rStyle w:val="QuoteChar"/>
        </w:rPr>
        <w:t>C</w:t>
      </w:r>
      <w:r w:rsidR="00AC466E" w:rsidRPr="00206ACB">
        <w:t xml:space="preserve"> </w:t>
      </w:r>
      <w:r w:rsidRPr="00206ACB">
        <w:t>("carry")</w:t>
      </w:r>
      <w:r w:rsidR="00AC466E" w:rsidRPr="00206ACB">
        <w:t xml:space="preserve"> </w:t>
      </w:r>
      <w:r w:rsidRPr="00206ACB">
        <w:t>bits.</w:t>
      </w:r>
      <w:r w:rsidR="00AC466E" w:rsidRPr="00206ACB">
        <w:t xml:space="preserve"> </w:t>
      </w:r>
      <w:r w:rsidRPr="00206ACB">
        <w:t>The</w:t>
      </w:r>
      <w:r w:rsidR="00AC466E" w:rsidRPr="00206ACB">
        <w:t xml:space="preserve"> </w:t>
      </w:r>
      <w:r w:rsidRPr="00206ACB">
        <w:t>zero</w:t>
      </w:r>
      <w:r w:rsidR="00AC466E" w:rsidRPr="00206ACB">
        <w:t xml:space="preserve"> </w:t>
      </w:r>
      <w:r w:rsidRPr="00206ACB">
        <w:t>flag</w:t>
      </w:r>
      <w:r w:rsidR="00AC466E" w:rsidRPr="00206ACB">
        <w:t xml:space="preserve"> </w:t>
      </w:r>
      <w:r w:rsidRPr="00206ACB">
        <w:t>is</w:t>
      </w:r>
      <w:r w:rsidR="00AC466E" w:rsidRPr="00206ACB">
        <w:t xml:space="preserve"> </w:t>
      </w:r>
      <w:r w:rsidRPr="00206ACB">
        <w:rPr>
          <w:rStyle w:val="Emphasis"/>
          <w:rFonts w:cstheme="minorHAnsi"/>
          <w:color w:val="111111"/>
          <w:szCs w:val="26"/>
        </w:rPr>
        <w:t>set</w:t>
      </w:r>
      <w:r w:rsidR="00AC466E" w:rsidRPr="00206ACB">
        <w:t xml:space="preserve"> </w:t>
      </w:r>
      <w:r w:rsidRPr="00206ACB">
        <w:t>(1)</w:t>
      </w:r>
      <w:r w:rsidR="00AC466E" w:rsidRPr="00206ACB">
        <w:t xml:space="preserve"> </w:t>
      </w:r>
      <w:r w:rsidRPr="00206ACB">
        <w:t>if</w:t>
      </w:r>
      <w:r w:rsidR="00AC466E" w:rsidRPr="00206ACB">
        <w:t xml:space="preserve"> </w:t>
      </w:r>
      <w:r w:rsidRPr="00206ACB">
        <w:t>the</w:t>
      </w:r>
      <w:r w:rsidR="00AC466E" w:rsidRPr="00206ACB">
        <w:t xml:space="preserve"> </w:t>
      </w:r>
      <w:r w:rsidRPr="00206ACB">
        <w:t>result</w:t>
      </w:r>
      <w:r w:rsidR="00AC466E" w:rsidRPr="00206ACB">
        <w:t xml:space="preserve"> </w:t>
      </w:r>
      <w:r w:rsidRPr="00206ACB">
        <w:t>of</w:t>
      </w:r>
      <w:r w:rsidR="00AC466E" w:rsidRPr="00206ACB">
        <w:t xml:space="preserve"> </w:t>
      </w:r>
      <w:r w:rsidRPr="00206ACB">
        <w:t>the</w:t>
      </w:r>
      <w:r w:rsidR="00AC466E" w:rsidRPr="00206ACB">
        <w:t xml:space="preserve"> </w:t>
      </w:r>
      <w:r w:rsidRPr="00206ACB">
        <w:t>last</w:t>
      </w:r>
      <w:r w:rsidR="00AC466E" w:rsidRPr="00206ACB">
        <w:t xml:space="preserve"> </w:t>
      </w:r>
      <w:r w:rsidRPr="00206ACB">
        <w:t>operation</w:t>
      </w:r>
      <w:r w:rsidR="00AC466E" w:rsidRPr="00206ACB">
        <w:t xml:space="preserve"> </w:t>
      </w:r>
      <w:r w:rsidRPr="00206ACB">
        <w:t>was</w:t>
      </w:r>
      <w:r w:rsidR="00AC466E" w:rsidRPr="00206ACB">
        <w:t xml:space="preserve"> </w:t>
      </w:r>
      <w:r w:rsidRPr="00206ACB">
        <w:t>zero.</w:t>
      </w:r>
      <w:r w:rsidR="00AC466E" w:rsidRPr="00206ACB">
        <w:t xml:space="preserve"> </w:t>
      </w:r>
      <w:r w:rsidRPr="00206ACB">
        <w:t>The</w:t>
      </w:r>
      <w:r w:rsidR="00AC466E" w:rsidRPr="00206ACB">
        <w:t xml:space="preserve"> </w:t>
      </w:r>
      <w:r w:rsidRPr="00206ACB">
        <w:t>zero</w:t>
      </w:r>
      <w:r w:rsidR="00AC466E" w:rsidRPr="00206ACB">
        <w:t xml:space="preserve"> </w:t>
      </w:r>
      <w:r w:rsidRPr="00206ACB">
        <w:t>flag</w:t>
      </w:r>
      <w:r w:rsidR="00AC466E" w:rsidRPr="00206ACB">
        <w:t xml:space="preserve"> </w:t>
      </w:r>
      <w:r w:rsidRPr="00206ACB">
        <w:t>is</w:t>
      </w:r>
      <w:r w:rsidR="00AC466E" w:rsidRPr="00206ACB">
        <w:t xml:space="preserve"> </w:t>
      </w:r>
      <w:r w:rsidRPr="00206ACB">
        <w:rPr>
          <w:rStyle w:val="Emphasis"/>
          <w:rFonts w:cstheme="minorHAnsi"/>
          <w:color w:val="111111"/>
          <w:szCs w:val="26"/>
        </w:rPr>
        <w:t>cleared</w:t>
      </w:r>
      <w:r w:rsidR="00AC466E" w:rsidRPr="00206ACB">
        <w:t xml:space="preserve"> </w:t>
      </w:r>
      <w:r w:rsidRPr="00206ACB">
        <w:t>(0)</w:t>
      </w:r>
      <w:r w:rsidR="00AC466E" w:rsidRPr="00206ACB">
        <w:t xml:space="preserve"> </w:t>
      </w:r>
      <w:r w:rsidRPr="00206ACB">
        <w:t>if</w:t>
      </w:r>
      <w:r w:rsidR="00AC466E" w:rsidRPr="00206ACB">
        <w:t xml:space="preserve"> </w:t>
      </w:r>
      <w:r w:rsidRPr="00206ACB">
        <w:t>the</w:t>
      </w:r>
      <w:r w:rsidR="00AC466E" w:rsidRPr="00206ACB">
        <w:t xml:space="preserve"> </w:t>
      </w:r>
      <w:r w:rsidRPr="00206ACB">
        <w:t>result</w:t>
      </w:r>
      <w:r w:rsidR="00AC466E" w:rsidRPr="00206ACB">
        <w:t xml:space="preserve"> </w:t>
      </w:r>
      <w:r w:rsidRPr="00206ACB">
        <w:t>of</w:t>
      </w:r>
      <w:r w:rsidR="00AC466E" w:rsidRPr="00206ACB">
        <w:t xml:space="preserve"> </w:t>
      </w:r>
      <w:r w:rsidRPr="00206ACB">
        <w:t>the</w:t>
      </w:r>
      <w:r w:rsidR="00AC466E" w:rsidRPr="00206ACB">
        <w:t xml:space="preserve"> </w:t>
      </w:r>
      <w:r w:rsidRPr="00206ACB">
        <w:t>last</w:t>
      </w:r>
      <w:r w:rsidR="00AC466E" w:rsidRPr="00206ACB">
        <w:t xml:space="preserve"> </w:t>
      </w:r>
      <w:r w:rsidRPr="00206ACB">
        <w:t>operation</w:t>
      </w:r>
      <w:r w:rsidR="00AC466E" w:rsidRPr="00206ACB">
        <w:t xml:space="preserve"> </w:t>
      </w:r>
      <w:r w:rsidRPr="00206ACB">
        <w:t>was</w:t>
      </w:r>
      <w:r w:rsidR="00AC466E" w:rsidRPr="00206ACB">
        <w:t xml:space="preserve"> </w:t>
      </w:r>
      <w:r w:rsidRPr="00206ACB">
        <w:t>anything</w:t>
      </w:r>
      <w:r w:rsidR="00AC466E" w:rsidRPr="00206ACB">
        <w:t xml:space="preserve"> </w:t>
      </w:r>
      <w:r w:rsidRPr="00206ACB">
        <w:t>but</w:t>
      </w:r>
      <w:r w:rsidR="00AC466E" w:rsidRPr="00206ACB">
        <w:t xml:space="preserve"> </w:t>
      </w:r>
      <w:r w:rsidRPr="00206ACB">
        <w:t>zero.</w:t>
      </w:r>
      <w:r w:rsidR="00AC466E" w:rsidRPr="00206ACB">
        <w:t xml:space="preserve"> </w:t>
      </w:r>
      <w:r w:rsidRPr="00206ACB">
        <w:t>Similarly,</w:t>
      </w:r>
      <w:r w:rsidR="00AC466E" w:rsidRPr="00206ACB">
        <w:t xml:space="preserve"> </w:t>
      </w:r>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is</w:t>
      </w:r>
      <w:r w:rsidR="00AC466E" w:rsidRPr="00206ACB">
        <w:t xml:space="preserve"> </w:t>
      </w:r>
      <w:r w:rsidRPr="00206ACB">
        <w:t>set</w:t>
      </w:r>
      <w:r w:rsidR="00AC466E" w:rsidRPr="00206ACB">
        <w:t xml:space="preserve"> </w:t>
      </w:r>
      <w:r w:rsidRPr="00206ACB">
        <w:t>if</w:t>
      </w:r>
      <w:r w:rsidR="00AC466E" w:rsidRPr="00206ACB">
        <w:t xml:space="preserve"> </w:t>
      </w:r>
      <w:r w:rsidRPr="00206ACB">
        <w:t>the</w:t>
      </w:r>
      <w:r w:rsidR="00AC466E" w:rsidRPr="00206ACB">
        <w:t xml:space="preserve"> </w:t>
      </w:r>
      <w:r w:rsidRPr="00206ACB">
        <w:t>result</w:t>
      </w:r>
      <w:r w:rsidR="00AC466E" w:rsidRPr="00206ACB">
        <w:t xml:space="preserve"> </w:t>
      </w:r>
      <w:r w:rsidRPr="00206ACB">
        <w:t>of</w:t>
      </w:r>
      <w:r w:rsidR="00AC466E" w:rsidRPr="00206ACB">
        <w:t xml:space="preserve"> </w:t>
      </w:r>
      <w:r w:rsidRPr="00206ACB">
        <w:t>the</w:t>
      </w:r>
      <w:r w:rsidR="00AC466E" w:rsidRPr="00206ACB">
        <w:t xml:space="preserve"> </w:t>
      </w:r>
      <w:r w:rsidRPr="00206ACB">
        <w:t>last</w:t>
      </w:r>
      <w:r w:rsidR="00AC466E" w:rsidRPr="00206ACB">
        <w:t xml:space="preserve"> </w:t>
      </w:r>
      <w:r w:rsidRPr="00206ACB">
        <w:t>operation</w:t>
      </w:r>
      <w:r w:rsidR="00AC466E" w:rsidRPr="00206ACB">
        <w:t xml:space="preserve"> </w:t>
      </w:r>
      <w:r w:rsidRPr="00206ACB">
        <w:t>caused</w:t>
      </w:r>
      <w:r w:rsidR="00AC466E" w:rsidRPr="00206ACB">
        <w:t xml:space="preserve"> </w:t>
      </w:r>
      <w:r w:rsidRPr="00206ACB">
        <w:t>a</w:t>
      </w:r>
      <w:r w:rsidR="00AC466E" w:rsidRPr="00206ACB">
        <w:t xml:space="preserve"> </w:t>
      </w:r>
      <w:r w:rsidRPr="00206ACB">
        <w:t>"carry",</w:t>
      </w:r>
      <w:r w:rsidR="00AC466E" w:rsidRPr="00206ACB">
        <w:t xml:space="preserve"> </w:t>
      </w:r>
      <w:r w:rsidRPr="00206ACB">
        <w:t>and</w:t>
      </w:r>
      <w:r w:rsidR="00AC466E" w:rsidRPr="00206ACB">
        <w:t xml:space="preserve"> </w:t>
      </w:r>
      <w:r w:rsidRPr="00206ACB">
        <w:t>cleared</w:t>
      </w:r>
      <w:r w:rsidR="00AC466E" w:rsidRPr="00206ACB">
        <w:t xml:space="preserve"> </w:t>
      </w:r>
      <w:r w:rsidRPr="00206ACB">
        <w:t>otherwise.</w:t>
      </w:r>
    </w:p>
    <w:p w14:paraId="6EA8122E" w14:textId="77777777" w:rsidR="00C0001D" w:rsidRDefault="00C0001D">
      <w:pPr>
        <w:widowControl/>
        <w:kinsoku/>
        <w:overflowPunct/>
        <w:autoSpaceDE/>
        <w:autoSpaceDN/>
        <w:spacing w:before="0" w:after="160" w:line="259" w:lineRule="auto"/>
        <w:ind w:firstLine="0"/>
        <w:jc w:val="left"/>
      </w:pPr>
      <w:r>
        <w:br w:type="page"/>
      </w:r>
    </w:p>
    <w:p w14:paraId="674DD30A" w14:textId="77777777" w:rsidR="002E182B" w:rsidRPr="00206ACB" w:rsidRDefault="002E182B">
      <w:pPr>
        <w:pStyle w:val="ListParagraph"/>
        <w:numPr>
          <w:ilvl w:val="0"/>
          <w:numId w:val="13"/>
        </w:numPr>
        <w:spacing w:after="0" w:line="240" w:lineRule="auto"/>
        <w:rPr>
          <w:rFonts w:cstheme="minorHAnsi"/>
          <w:szCs w:val="26"/>
        </w:rPr>
      </w:pPr>
      <w:r w:rsidRPr="00206ACB">
        <w:rPr>
          <w:rFonts w:cstheme="minorHAnsi"/>
          <w:szCs w:val="26"/>
        </w:rPr>
        <w:lastRenderedPageBreak/>
        <w:t>Carrying</w:t>
      </w:r>
    </w:p>
    <w:p w14:paraId="6456B342" w14:textId="4558F579" w:rsidR="008E4B57" w:rsidRPr="00A76A2E" w:rsidRDefault="002E182B" w:rsidP="00A76A2E">
      <w:r w:rsidRPr="00206ACB">
        <w:t>While</w:t>
      </w:r>
      <w:r w:rsidR="00AC466E" w:rsidRPr="00206ACB">
        <w:t xml:space="preserve"> </w:t>
      </w:r>
      <w:r w:rsidRPr="00206ACB">
        <w:t>the</w:t>
      </w:r>
      <w:r w:rsidR="00AC466E" w:rsidRPr="00206ACB">
        <w:t xml:space="preserve"> </w:t>
      </w:r>
      <w:r w:rsidRPr="00206ACB">
        <w:t>zero</w:t>
      </w:r>
      <w:r w:rsidR="00AC466E" w:rsidRPr="00206ACB">
        <w:t xml:space="preserve"> </w:t>
      </w:r>
      <w:r w:rsidRPr="00206ACB">
        <w:t>flag</w:t>
      </w:r>
      <w:r w:rsidR="00AC466E" w:rsidRPr="00206ACB">
        <w:t xml:space="preserve"> </w:t>
      </w:r>
      <w:r w:rsidRPr="00206ACB">
        <w:t>is</w:t>
      </w:r>
      <w:r w:rsidR="00AC466E" w:rsidRPr="00206ACB">
        <w:t xml:space="preserve"> </w:t>
      </w:r>
      <w:r w:rsidRPr="00206ACB">
        <w:t>straightforward,</w:t>
      </w:r>
      <w:r w:rsidR="00AC466E" w:rsidRPr="00206ACB">
        <w:t xml:space="preserve"> </w:t>
      </w:r>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requires</w:t>
      </w:r>
      <w:r w:rsidR="00AC466E" w:rsidRPr="00206ACB">
        <w:t xml:space="preserve"> </w:t>
      </w:r>
      <w:r w:rsidRPr="00206ACB">
        <w:t>some</w:t>
      </w:r>
      <w:r w:rsidR="00AC466E" w:rsidRPr="00206ACB">
        <w:t xml:space="preserve"> </w:t>
      </w:r>
      <w:r w:rsidRPr="00206ACB">
        <w:t>additional</w:t>
      </w:r>
      <w:r w:rsidR="00AC466E" w:rsidRPr="00206ACB">
        <w:t xml:space="preserve"> </w:t>
      </w:r>
      <w:r w:rsidRPr="00206ACB">
        <w:t>explanation.</w:t>
      </w:r>
      <w:r w:rsidR="00AC466E" w:rsidRPr="00206ACB">
        <w:t xml:space="preserve"> </w:t>
      </w:r>
      <w:r w:rsidRPr="00206ACB">
        <w:t>Consider</w:t>
      </w:r>
      <w:r w:rsidR="00AC466E" w:rsidRPr="00206ACB">
        <w:t xml:space="preserve"> </w:t>
      </w:r>
      <w:r w:rsidRPr="00206ACB">
        <w:t>what</w:t>
      </w:r>
      <w:r w:rsidR="00AC466E" w:rsidRPr="00206ACB">
        <w:t xml:space="preserve"> </w:t>
      </w:r>
      <w:r w:rsidRPr="00206ACB">
        <w:t>happens</w:t>
      </w:r>
      <w:r w:rsidR="00AC466E" w:rsidRPr="00206ACB">
        <w:t xml:space="preserve"> </w:t>
      </w:r>
      <w:r w:rsidRPr="00206ACB">
        <w:t>when</w:t>
      </w:r>
      <w:r w:rsidR="00AC466E" w:rsidRPr="00206ACB">
        <w:t xml:space="preserve"> </w:t>
      </w:r>
      <w:r w:rsidRPr="00206ACB">
        <w:t>we</w:t>
      </w:r>
      <w:r w:rsidR="00AC466E" w:rsidRPr="00206ACB">
        <w:t xml:space="preserve"> </w:t>
      </w:r>
      <w:r w:rsidRPr="00206ACB">
        <w:t>add</w:t>
      </w:r>
      <w:r w:rsidR="00AC466E" w:rsidRPr="00206ACB">
        <w:t xml:space="preserve"> </w:t>
      </w:r>
      <w:r w:rsidRPr="00206ACB">
        <w:t>the</w:t>
      </w:r>
      <w:r w:rsidR="00AC466E" w:rsidRPr="00206ACB">
        <w:t xml:space="preserve"> </w:t>
      </w:r>
      <w:r w:rsidRPr="00206ACB">
        <w:t>decimal</w:t>
      </w:r>
      <w:r w:rsidR="00AC466E" w:rsidRPr="00206ACB">
        <w:t xml:space="preserve"> </w:t>
      </w:r>
      <w:r w:rsidRPr="00206ACB">
        <w:t>numbers</w:t>
      </w:r>
      <w:r w:rsidR="00AC466E" w:rsidRPr="00206ACB">
        <w:t xml:space="preserve"> </w:t>
      </w:r>
      <w:r w:rsidRPr="00206ACB">
        <w:t>13</w:t>
      </w:r>
      <w:r w:rsidR="00AC466E" w:rsidRPr="00206ACB">
        <w:t xml:space="preserve"> </w:t>
      </w:r>
      <w:r w:rsidRPr="00206ACB">
        <w:t>and</w:t>
      </w:r>
      <w:r w:rsidR="00AC466E" w:rsidRPr="00206ACB">
        <w:t xml:space="preserve"> </w:t>
      </w:r>
      <w:r w:rsidRPr="00206ACB">
        <w:t>29.</w:t>
      </w:r>
      <w:r w:rsidR="00AC466E" w:rsidRPr="00206ACB">
        <w:t xml:space="preserve"> </w:t>
      </w:r>
      <w:r w:rsidRPr="00206ACB">
        <w:t>If</w:t>
      </w:r>
      <w:r w:rsidR="00AC466E" w:rsidRPr="00206ACB">
        <w:t xml:space="preserve"> </w:t>
      </w:r>
      <w:r w:rsidRPr="00206ACB">
        <w:t>we</w:t>
      </w:r>
      <w:r w:rsidR="00AC466E" w:rsidRPr="00206ACB">
        <w:t xml:space="preserve"> </w:t>
      </w:r>
      <w:r w:rsidRPr="00206ACB">
        <w:t>were</w:t>
      </w:r>
      <w:r w:rsidR="00AC466E" w:rsidRPr="00206ACB">
        <w:t xml:space="preserve"> </w:t>
      </w:r>
      <w:r w:rsidRPr="00206ACB">
        <w:t>to</w:t>
      </w:r>
      <w:r w:rsidR="00AC466E" w:rsidRPr="00206ACB">
        <w:t xml:space="preserve"> </w:t>
      </w:r>
      <w:r w:rsidRPr="00206ACB">
        <w:t>perform</w:t>
      </w:r>
      <w:r w:rsidR="00AC466E" w:rsidRPr="00206ACB">
        <w:t xml:space="preserve"> </w:t>
      </w:r>
      <w:r w:rsidRPr="00206ACB">
        <w:t>this</w:t>
      </w:r>
      <w:r w:rsidR="00AC466E" w:rsidRPr="00206ACB">
        <w:t xml:space="preserve"> </w:t>
      </w:r>
      <w:r w:rsidRPr="00206ACB">
        <w:t>addition</w:t>
      </w:r>
      <w:r w:rsidR="00AC466E" w:rsidRPr="00206ACB">
        <w:t xml:space="preserve"> </w:t>
      </w:r>
      <w:r w:rsidRPr="00206ACB">
        <w:t>by</w:t>
      </w:r>
      <w:r w:rsidR="00AC466E" w:rsidRPr="00206ACB">
        <w:t xml:space="preserve"> </w:t>
      </w:r>
      <w:r w:rsidRPr="00206ACB">
        <w:t>hand,</w:t>
      </w:r>
      <w:r w:rsidR="00AC466E" w:rsidRPr="00206ACB">
        <w:t xml:space="preserve"> </w:t>
      </w:r>
      <w:r w:rsidRPr="00206ACB">
        <w:t>we</w:t>
      </w:r>
      <w:r w:rsidR="00AC466E" w:rsidRPr="00206ACB">
        <w:t xml:space="preserve"> </w:t>
      </w:r>
      <w:r w:rsidRPr="00206ACB">
        <w:t>would</w:t>
      </w:r>
      <w:r w:rsidR="00AC466E" w:rsidRPr="00206ACB">
        <w:t xml:space="preserve"> </w:t>
      </w:r>
      <w:r w:rsidRPr="00206ACB">
        <w:t>first</w:t>
      </w:r>
      <w:r w:rsidR="00AC466E" w:rsidRPr="00206ACB">
        <w:t xml:space="preserve"> </w:t>
      </w:r>
      <w:r w:rsidRPr="00206ACB">
        <w:t>add</w:t>
      </w:r>
      <w:r w:rsidR="00AC466E" w:rsidRPr="00206ACB">
        <w:t xml:space="preserve"> </w:t>
      </w:r>
      <w:r w:rsidRPr="00206ACB">
        <w:t>the</w:t>
      </w:r>
      <w:r w:rsidR="00AC466E" w:rsidRPr="00206ACB">
        <w:t xml:space="preserve"> </w:t>
      </w:r>
      <w:r w:rsidRPr="00206ACB">
        <w:t>"3"</w:t>
      </w:r>
      <w:r w:rsidR="00AC466E" w:rsidRPr="00206ACB">
        <w:t xml:space="preserve"> </w:t>
      </w:r>
      <w:r w:rsidRPr="00206ACB">
        <w:t>from</w:t>
      </w:r>
      <w:r w:rsidR="00AC466E" w:rsidRPr="00206ACB">
        <w:t xml:space="preserve"> </w:t>
      </w:r>
      <w:r w:rsidRPr="00206ACB">
        <w:t>13</w:t>
      </w:r>
      <w:r w:rsidR="00AC466E" w:rsidRPr="00206ACB">
        <w:t xml:space="preserve"> </w:t>
      </w:r>
      <w:r w:rsidRPr="00206ACB">
        <w:t>to</w:t>
      </w:r>
      <w:r w:rsidR="00AC466E" w:rsidRPr="00206ACB">
        <w:t xml:space="preserve"> </w:t>
      </w:r>
      <w:r w:rsidRPr="00206ACB">
        <w:t>the</w:t>
      </w:r>
      <w:r w:rsidR="00AC466E" w:rsidRPr="00206ACB">
        <w:t xml:space="preserve"> </w:t>
      </w:r>
      <w:r w:rsidRPr="00206ACB">
        <w:t>"9"</w:t>
      </w:r>
      <w:r w:rsidR="00AC466E" w:rsidRPr="00206ACB">
        <w:t xml:space="preserve"> </w:t>
      </w:r>
      <w:r w:rsidRPr="00206ACB">
        <w:t>from</w:t>
      </w:r>
      <w:r w:rsidR="00AC466E" w:rsidRPr="00206ACB">
        <w:t xml:space="preserve"> </w:t>
      </w:r>
      <w:r w:rsidRPr="00206ACB">
        <w:t>29.</w:t>
      </w:r>
      <w:r w:rsidR="00AC466E" w:rsidRPr="00206ACB">
        <w:t xml:space="preserve"> </w:t>
      </w:r>
      <w:r w:rsidRPr="00206ACB">
        <w:t>The</w:t>
      </w:r>
      <w:r w:rsidR="00AC466E" w:rsidRPr="00206ACB">
        <w:t xml:space="preserve"> </w:t>
      </w:r>
      <w:r w:rsidRPr="00206ACB">
        <w:t>result</w:t>
      </w:r>
      <w:r w:rsidR="00AC466E" w:rsidRPr="00206ACB">
        <w:t xml:space="preserve"> </w:t>
      </w:r>
      <w:r w:rsidRPr="00206ACB">
        <w:t>is</w:t>
      </w:r>
      <w:r w:rsidR="00AC466E" w:rsidRPr="00206ACB">
        <w:t xml:space="preserve"> </w:t>
      </w:r>
      <w:r w:rsidRPr="00206ACB">
        <w:t>12,</w:t>
      </w:r>
      <w:r w:rsidR="00AC466E" w:rsidRPr="00206ACB">
        <w:t xml:space="preserve"> </w:t>
      </w:r>
      <w:r w:rsidRPr="00206ACB">
        <w:t>which</w:t>
      </w:r>
      <w:r w:rsidR="00AC466E" w:rsidRPr="00206ACB">
        <w:t xml:space="preserve"> </w:t>
      </w:r>
      <w:r w:rsidRPr="00206ACB">
        <w:t>is</w:t>
      </w:r>
      <w:r w:rsidR="00AC466E" w:rsidRPr="00206ACB">
        <w:t xml:space="preserve"> </w:t>
      </w:r>
      <w:r w:rsidRPr="00206ACB">
        <w:t>too</w:t>
      </w:r>
      <w:r w:rsidR="00AC466E" w:rsidRPr="00206ACB">
        <w:t xml:space="preserve"> </w:t>
      </w:r>
      <w:r w:rsidRPr="00206ACB">
        <w:t>large</w:t>
      </w:r>
      <w:r w:rsidR="00AC466E" w:rsidRPr="00206ACB">
        <w:t xml:space="preserve"> </w:t>
      </w:r>
      <w:r w:rsidRPr="00206ACB">
        <w:t>to</w:t>
      </w:r>
      <w:r w:rsidR="00AC466E" w:rsidRPr="00206ACB">
        <w:t xml:space="preserve"> </w:t>
      </w:r>
      <w:r w:rsidRPr="00206ACB">
        <w:t>fit</w:t>
      </w:r>
      <w:r w:rsidR="00AC466E" w:rsidRPr="00206ACB">
        <w:t xml:space="preserve"> </w:t>
      </w:r>
      <w:r w:rsidRPr="00206ACB">
        <w:t>into</w:t>
      </w:r>
      <w:r w:rsidR="00AC466E" w:rsidRPr="00206ACB">
        <w:t xml:space="preserve"> </w:t>
      </w:r>
      <w:r w:rsidRPr="00206ACB">
        <w:t>a</w:t>
      </w:r>
      <w:r w:rsidR="00AC466E" w:rsidRPr="00206ACB">
        <w:t xml:space="preserve"> </w:t>
      </w:r>
      <w:r w:rsidRPr="00206ACB">
        <w:t>single</w:t>
      </w:r>
      <w:r w:rsidR="00AC466E" w:rsidRPr="00206ACB">
        <w:t xml:space="preserve"> </w:t>
      </w:r>
      <w:r w:rsidRPr="00206ACB">
        <w:t>decimal</w:t>
      </w:r>
      <w:r w:rsidR="00AC466E" w:rsidRPr="00206ACB">
        <w:t xml:space="preserve"> </w:t>
      </w:r>
      <w:r w:rsidRPr="00206ACB">
        <w:t>digit.</w:t>
      </w:r>
      <w:r w:rsidR="00AC466E" w:rsidRPr="00206ACB">
        <w:t xml:space="preserve"> </w:t>
      </w:r>
      <w:r w:rsidRPr="00206ACB">
        <w:t>So,</w:t>
      </w:r>
      <w:r w:rsidR="00AC466E" w:rsidRPr="00206ACB">
        <w:t xml:space="preserve"> </w:t>
      </w:r>
      <w:r w:rsidRPr="00206ACB">
        <w:t>we</w:t>
      </w:r>
      <w:r w:rsidR="00AC466E" w:rsidRPr="00206ACB">
        <w:t xml:space="preserve"> </w:t>
      </w:r>
      <w:r w:rsidRPr="00206ACB">
        <w:t>write</w:t>
      </w:r>
      <w:r w:rsidR="00AC466E" w:rsidRPr="00206ACB">
        <w:t xml:space="preserve"> </w:t>
      </w:r>
      <w:r w:rsidRPr="00206ACB">
        <w:t>down</w:t>
      </w:r>
      <w:r w:rsidR="00AC466E" w:rsidRPr="00206ACB">
        <w:t xml:space="preserve"> </w:t>
      </w:r>
      <w:r w:rsidRPr="00206ACB">
        <w:t>a</w:t>
      </w:r>
      <w:r w:rsidR="00AC466E" w:rsidRPr="00206ACB">
        <w:t xml:space="preserve"> </w:t>
      </w:r>
      <w:r w:rsidRPr="00206ACB">
        <w:t>"2"</w:t>
      </w:r>
      <w:r w:rsidR="00AC466E" w:rsidRPr="00206ACB">
        <w:t xml:space="preserve"> </w:t>
      </w:r>
      <w:r w:rsidRPr="00206ACB">
        <w:t>and</w:t>
      </w:r>
      <w:r w:rsidR="00AC466E" w:rsidRPr="00206ACB">
        <w:t xml:space="preserve"> </w:t>
      </w:r>
      <w:r w:rsidRPr="00206ACB">
        <w:rPr>
          <w:rStyle w:val="Emphasis"/>
          <w:rFonts w:cstheme="minorHAnsi"/>
          <w:color w:val="111111"/>
          <w:szCs w:val="26"/>
        </w:rPr>
        <w:t>carry</w:t>
      </w:r>
      <w:r w:rsidR="00AC466E" w:rsidRPr="00206ACB">
        <w:rPr>
          <w:rStyle w:val="Emphasis"/>
          <w:rFonts w:cstheme="minorHAnsi"/>
          <w:color w:val="111111"/>
          <w:szCs w:val="26"/>
        </w:rPr>
        <w:t xml:space="preserve"> </w:t>
      </w:r>
      <w:r w:rsidRPr="00206ACB">
        <w:rPr>
          <w:rStyle w:val="Emphasis"/>
          <w:rFonts w:cstheme="minorHAnsi"/>
          <w:color w:val="111111"/>
          <w:szCs w:val="26"/>
        </w:rPr>
        <w:t>over</w:t>
      </w:r>
      <w:r w:rsidR="00AC466E" w:rsidRPr="00206ACB">
        <w:t xml:space="preserve"> </w:t>
      </w:r>
      <w:r w:rsidRPr="00206ACB">
        <w:t>the</w:t>
      </w:r>
      <w:r w:rsidR="00AC466E" w:rsidRPr="00206ACB">
        <w:t xml:space="preserve"> </w:t>
      </w:r>
      <w:r w:rsidRPr="00206ACB">
        <w:t>"1"</w:t>
      </w:r>
      <w:r w:rsidR="00AC466E" w:rsidRPr="00206ACB">
        <w:t xml:space="preserve"> </w:t>
      </w:r>
      <w:r w:rsidRPr="00206ACB">
        <w:t>into</w:t>
      </w:r>
      <w:r w:rsidR="00AC466E" w:rsidRPr="00206ACB">
        <w:t xml:space="preserve"> </w:t>
      </w:r>
      <w:r w:rsidRPr="00206ACB">
        <w:t>the</w:t>
      </w:r>
      <w:r w:rsidR="00AC466E" w:rsidRPr="00206ACB">
        <w:t xml:space="preserve"> </w:t>
      </w:r>
      <w:r w:rsidRPr="00206ACB">
        <w:t>next</w:t>
      </w:r>
      <w:r w:rsidR="00AC466E" w:rsidRPr="00206ACB">
        <w:t xml:space="preserve"> </w:t>
      </w:r>
      <w:r w:rsidRPr="00206ACB">
        <w:t>column</w:t>
      </w:r>
      <w:r w:rsidR="00AC466E" w:rsidRPr="00206ACB">
        <w:t xml:space="preserve"> </w:t>
      </w:r>
      <w:r w:rsidRPr="00206ACB">
        <w:t>to</w:t>
      </w:r>
      <w:r w:rsidR="00AC466E" w:rsidRPr="00206ACB">
        <w:t xml:space="preserve"> </w:t>
      </w:r>
      <w:r w:rsidRPr="00206ACB">
        <w:t>the</w:t>
      </w:r>
      <w:r w:rsidR="00AC466E" w:rsidRPr="00206ACB">
        <w:t xml:space="preserve"> </w:t>
      </w:r>
      <w:r w:rsidRPr="00206ACB">
        <w:t>left.</w:t>
      </w:r>
      <w:r w:rsidR="00AC466E" w:rsidRPr="00206ACB">
        <w:t xml:space="preserve"> </w:t>
      </w:r>
      <w:r w:rsidRPr="00206ACB">
        <w:t>Here,</w:t>
      </w:r>
      <w:r w:rsidR="00AC466E" w:rsidRPr="00206ACB">
        <w:t xml:space="preserve"> </w:t>
      </w:r>
      <w:r w:rsidRPr="00206ACB">
        <w:t>we</w:t>
      </w:r>
      <w:r w:rsidR="00AC466E" w:rsidRPr="00206ACB">
        <w:t xml:space="preserve"> </w:t>
      </w:r>
      <w:r w:rsidRPr="00206ACB">
        <w:t>add</w:t>
      </w:r>
      <w:r w:rsidR="00AC466E" w:rsidRPr="00206ACB">
        <w:t xml:space="preserve"> </w:t>
      </w:r>
      <w:r w:rsidRPr="00206ACB">
        <w:t>together</w:t>
      </w:r>
      <w:r w:rsidR="00AC466E" w:rsidRPr="00206ACB">
        <w:t xml:space="preserve"> </w:t>
      </w:r>
      <w:r w:rsidRPr="00206ACB">
        <w:t>the</w:t>
      </w:r>
      <w:r w:rsidR="00AC466E" w:rsidRPr="00206ACB">
        <w:t xml:space="preserve"> </w:t>
      </w:r>
      <w:r w:rsidRPr="00206ACB">
        <w:t>"1"</w:t>
      </w:r>
      <w:r w:rsidR="00AC466E" w:rsidRPr="00206ACB">
        <w:t xml:space="preserve"> </w:t>
      </w:r>
      <w:r w:rsidRPr="00206ACB">
        <w:t>from</w:t>
      </w:r>
      <w:r w:rsidR="00AC466E" w:rsidRPr="00206ACB">
        <w:t xml:space="preserve"> </w:t>
      </w:r>
      <w:r w:rsidRPr="00206ACB">
        <w:t>13,</w:t>
      </w:r>
      <w:r w:rsidR="00AC466E" w:rsidRPr="00206ACB">
        <w:t xml:space="preserve"> </w:t>
      </w:r>
      <w:r w:rsidRPr="00206ACB">
        <w:t>the</w:t>
      </w:r>
      <w:r w:rsidR="00AC466E" w:rsidRPr="00206ACB">
        <w:t xml:space="preserve"> </w:t>
      </w:r>
      <w:r w:rsidRPr="00206ACB">
        <w:t>"2"</w:t>
      </w:r>
      <w:r w:rsidR="00AC466E" w:rsidRPr="00206ACB">
        <w:t xml:space="preserve"> </w:t>
      </w:r>
      <w:r w:rsidRPr="00206ACB">
        <w:t>from</w:t>
      </w:r>
      <w:r w:rsidR="00AC466E" w:rsidRPr="00206ACB">
        <w:t xml:space="preserve"> </w:t>
      </w:r>
      <w:r w:rsidRPr="00206ACB">
        <w:t>29,</w:t>
      </w:r>
      <w:r w:rsidR="00AC466E" w:rsidRPr="00206ACB">
        <w:t xml:space="preserve"> </w:t>
      </w:r>
      <w:r w:rsidRPr="00206ACB">
        <w:t>and</w:t>
      </w:r>
      <w:r w:rsidR="00AC466E" w:rsidRPr="00206ACB">
        <w:t xml:space="preserve"> </w:t>
      </w:r>
      <w:r w:rsidRPr="00206ACB">
        <w:t>the</w:t>
      </w:r>
      <w:r w:rsidR="00AC466E" w:rsidRPr="00206ACB">
        <w:t xml:space="preserve"> </w:t>
      </w:r>
      <w:r w:rsidRPr="00206ACB">
        <w:t>"1"</w:t>
      </w:r>
      <w:r w:rsidR="00AC466E" w:rsidRPr="00206ACB">
        <w:t xml:space="preserve"> </w:t>
      </w:r>
      <w:r w:rsidRPr="00206ACB">
        <w:t>that</w:t>
      </w:r>
      <w:r w:rsidR="00AC466E" w:rsidRPr="00206ACB">
        <w:t xml:space="preserve"> </w:t>
      </w:r>
      <w:r w:rsidRPr="00206ACB">
        <w:t>we</w:t>
      </w:r>
      <w:r w:rsidR="00AC466E" w:rsidRPr="00206ACB">
        <w:t xml:space="preserve"> </w:t>
      </w:r>
      <w:r w:rsidRPr="00206ACB">
        <w:t>carried</w:t>
      </w:r>
      <w:r w:rsidR="00AC466E" w:rsidRPr="00206ACB">
        <w:t xml:space="preserve"> </w:t>
      </w:r>
      <w:r w:rsidRPr="00206ACB">
        <w:t>over.</w:t>
      </w:r>
      <w:r w:rsidR="00AC466E" w:rsidRPr="00206ACB">
        <w:t xml:space="preserve"> </w:t>
      </w:r>
      <w:r w:rsidRPr="00206ACB">
        <w:t>The</w:t>
      </w:r>
      <w:r w:rsidR="00AC466E" w:rsidRPr="00206ACB">
        <w:t xml:space="preserve"> </w:t>
      </w:r>
      <w:r w:rsidRPr="00206ACB">
        <w:t>result</w:t>
      </w:r>
      <w:r w:rsidR="00AC466E" w:rsidRPr="00206ACB">
        <w:t xml:space="preserve"> </w:t>
      </w:r>
      <w:r w:rsidRPr="00206ACB">
        <w:t>is</w:t>
      </w:r>
      <w:r w:rsidR="00AC466E" w:rsidRPr="00206ACB">
        <w:t xml:space="preserve"> </w:t>
      </w:r>
      <w:r w:rsidRPr="00206ACB">
        <w:t>4,</w:t>
      </w:r>
      <w:r w:rsidR="00AC466E" w:rsidRPr="00206ACB">
        <w:t xml:space="preserve"> </w:t>
      </w:r>
      <w:r w:rsidRPr="00206ACB">
        <w:t>which</w:t>
      </w:r>
      <w:r w:rsidR="00AC466E" w:rsidRPr="00206ACB">
        <w:t xml:space="preserve"> </w:t>
      </w:r>
      <w:r w:rsidRPr="00206ACB">
        <w:t>we</w:t>
      </w:r>
      <w:r w:rsidR="00AC466E" w:rsidRPr="00206ACB">
        <w:t xml:space="preserve"> </w:t>
      </w:r>
      <w:r w:rsidRPr="00206ACB">
        <w:t>write</w:t>
      </w:r>
      <w:r w:rsidR="00AC466E" w:rsidRPr="00206ACB">
        <w:t xml:space="preserve"> </w:t>
      </w:r>
      <w:r w:rsidRPr="00206ACB">
        <w:t>down</w:t>
      </w:r>
      <w:r w:rsidR="00AC466E" w:rsidRPr="00206ACB">
        <w:t xml:space="preserve"> </w:t>
      </w:r>
      <w:r w:rsidRPr="00206ACB">
        <w:t>under</w:t>
      </w:r>
      <w:r w:rsidR="00AC466E" w:rsidRPr="00206ACB">
        <w:t xml:space="preserve"> </w:t>
      </w:r>
      <w:r w:rsidRPr="00206ACB">
        <w:t>that</w:t>
      </w:r>
      <w:r w:rsidR="00AC466E" w:rsidRPr="00206ACB">
        <w:t xml:space="preserve"> </w:t>
      </w:r>
      <w:r w:rsidRPr="00206ACB">
        <w:t>column,</w:t>
      </w:r>
      <w:r w:rsidR="00AC466E" w:rsidRPr="00206ACB">
        <w:t xml:space="preserve"> </w:t>
      </w:r>
      <w:r w:rsidRPr="00206ACB">
        <w:t>for</w:t>
      </w:r>
      <w:r w:rsidR="00AC466E" w:rsidRPr="00206ACB">
        <w:t xml:space="preserve"> </w:t>
      </w:r>
      <w:r w:rsidRPr="00206ACB">
        <w:t>a</w:t>
      </w:r>
      <w:r w:rsidR="00AC466E" w:rsidRPr="00206ACB">
        <w:t xml:space="preserve"> </w:t>
      </w:r>
      <w:r w:rsidRPr="00206ACB">
        <w:t>total</w:t>
      </w:r>
      <w:r w:rsidR="00AC466E" w:rsidRPr="00206ACB">
        <w:t xml:space="preserve"> </w:t>
      </w:r>
      <w:r w:rsidRPr="00206ACB">
        <w:t>of</w:t>
      </w:r>
      <w:r w:rsidR="00AC466E" w:rsidRPr="00206ACB">
        <w:t xml:space="preserve"> </w:t>
      </w:r>
      <w:r w:rsidRPr="00206ACB">
        <w:t>42.</w:t>
      </w:r>
    </w:p>
    <w:p w14:paraId="50B3B7C8" w14:textId="77777777" w:rsidR="00A76A2E" w:rsidRDefault="002E182B" w:rsidP="00A76A2E">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on</w:t>
      </w:r>
      <w:r w:rsidR="00AC466E" w:rsidRPr="00206ACB">
        <w:t xml:space="preserve"> </w:t>
      </w:r>
      <w:r w:rsidRPr="00206ACB">
        <w:t>the</w:t>
      </w:r>
      <w:r w:rsidR="00AC466E" w:rsidRPr="00206ACB">
        <w:t xml:space="preserve"> </w:t>
      </w:r>
      <w:r w:rsidRPr="00206ACB">
        <w:t>6502</w:t>
      </w:r>
      <w:r w:rsidR="00AC466E" w:rsidRPr="00206ACB">
        <w:t xml:space="preserve"> </w:t>
      </w:r>
      <w:r w:rsidRPr="00206ACB">
        <w:t>performs</w:t>
      </w:r>
      <w:r w:rsidR="00AC466E" w:rsidRPr="00206ACB">
        <w:t xml:space="preserve"> </w:t>
      </w:r>
      <w:r w:rsidRPr="00206ACB">
        <w:t>the</w:t>
      </w:r>
      <w:r w:rsidR="00AC466E" w:rsidRPr="00206ACB">
        <w:t xml:space="preserve"> </w:t>
      </w:r>
      <w:r w:rsidRPr="00206ACB">
        <w:t>same</w:t>
      </w:r>
      <w:r w:rsidR="00AC466E" w:rsidRPr="00206ACB">
        <w:t xml:space="preserve"> </w:t>
      </w:r>
      <w:r w:rsidRPr="00206ACB">
        <w:t>function,</w:t>
      </w:r>
      <w:r w:rsidR="00AC466E" w:rsidRPr="00206ACB">
        <w:t xml:space="preserve"> </w:t>
      </w:r>
      <w:r w:rsidRPr="00206ACB">
        <w:t>but</w:t>
      </w:r>
      <w:r w:rsidR="00AC466E" w:rsidRPr="00206ACB">
        <w:t xml:space="preserve"> </w:t>
      </w:r>
      <w:r w:rsidRPr="00206ACB">
        <w:t>for</w:t>
      </w:r>
      <w:r w:rsidR="00AC466E" w:rsidRPr="00206ACB">
        <w:t xml:space="preserve"> </w:t>
      </w:r>
      <w:r w:rsidRPr="00206ACB">
        <w:t>bytes.</w:t>
      </w:r>
      <w:r w:rsidR="00AC466E" w:rsidRPr="00206ACB">
        <w:t xml:space="preserve"> </w:t>
      </w:r>
      <w:r w:rsidRPr="00206ACB">
        <w:t>An</w:t>
      </w:r>
      <w:r w:rsidR="00AC466E" w:rsidRPr="00206ACB">
        <w:t xml:space="preserve"> </w:t>
      </w:r>
      <w:r w:rsidRPr="00206ACB">
        <w:t>addition</w:t>
      </w:r>
      <w:r w:rsidR="00AC466E" w:rsidRPr="00206ACB">
        <w:t xml:space="preserve"> </w:t>
      </w:r>
      <w:r w:rsidRPr="00206ACB">
        <w:t>operation</w:t>
      </w:r>
      <w:r w:rsidR="00AC466E" w:rsidRPr="00206ACB">
        <w:t xml:space="preserve"> </w:t>
      </w:r>
      <w:r w:rsidRPr="00206ACB">
        <w:t>will</w:t>
      </w:r>
      <w:r w:rsidR="00AC466E" w:rsidRPr="00206ACB">
        <w:t xml:space="preserve"> </w:t>
      </w:r>
      <w:r w:rsidRPr="00206ACB">
        <w:t>result</w:t>
      </w:r>
      <w:r w:rsidR="00AC466E" w:rsidRPr="00206ACB">
        <w:t xml:space="preserve"> </w:t>
      </w:r>
      <w:r w:rsidRPr="00206ACB">
        <w:t>in</w:t>
      </w:r>
      <w:r w:rsidR="00AC466E" w:rsidRPr="00206ACB">
        <w:t xml:space="preserve"> </w:t>
      </w:r>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being</w:t>
      </w:r>
      <w:r w:rsidR="00AC466E" w:rsidRPr="00206ACB">
        <w:t xml:space="preserve"> </w:t>
      </w:r>
      <w:r w:rsidRPr="00206ACB">
        <w:t>set</w:t>
      </w:r>
      <w:r w:rsidR="00AC466E" w:rsidRPr="00206ACB">
        <w:t xml:space="preserve"> </w:t>
      </w:r>
      <w:r w:rsidRPr="00206ACB">
        <w:t>if</w:t>
      </w:r>
      <w:r w:rsidR="00AC466E" w:rsidRPr="00206ACB">
        <w:t xml:space="preserve"> </w:t>
      </w:r>
      <w:r w:rsidRPr="00206ACB">
        <w:t>the</w:t>
      </w:r>
      <w:r w:rsidR="00AC466E" w:rsidRPr="00206ACB">
        <w:t xml:space="preserve"> </w:t>
      </w:r>
      <w:r w:rsidRPr="00206ACB">
        <w:t>result</w:t>
      </w:r>
      <w:r w:rsidR="00AC466E" w:rsidRPr="00206ACB">
        <w:t xml:space="preserve"> </w:t>
      </w:r>
      <w:r w:rsidRPr="00206ACB">
        <w:t>of</w:t>
      </w:r>
      <w:r w:rsidR="00AC466E" w:rsidRPr="00206ACB">
        <w:t xml:space="preserve"> </w:t>
      </w:r>
      <w:r w:rsidRPr="00206ACB">
        <w:t>the</w:t>
      </w:r>
      <w:r w:rsidR="00AC466E" w:rsidRPr="00206ACB">
        <w:t xml:space="preserve"> </w:t>
      </w:r>
      <w:r w:rsidRPr="00206ACB">
        <w:t>addition</w:t>
      </w:r>
      <w:r w:rsidR="00AC466E" w:rsidRPr="00206ACB">
        <w:t xml:space="preserve"> </w:t>
      </w:r>
      <w:r w:rsidRPr="00206ACB">
        <w:t>is</w:t>
      </w:r>
      <w:r w:rsidR="00AC466E" w:rsidRPr="00206ACB">
        <w:t xml:space="preserve"> </w:t>
      </w:r>
      <w:r w:rsidRPr="00206ACB">
        <w:t>larger</w:t>
      </w:r>
      <w:r w:rsidR="00AC466E" w:rsidRPr="00206ACB">
        <w:t xml:space="preserve"> </w:t>
      </w:r>
      <w:r w:rsidRPr="00206ACB">
        <w:t>than</w:t>
      </w:r>
      <w:r w:rsidR="00AC466E" w:rsidRPr="00206ACB">
        <w:t xml:space="preserve"> </w:t>
      </w:r>
      <w:r w:rsidRPr="00206ACB">
        <w:t>what</w:t>
      </w:r>
      <w:r w:rsidR="00AC466E" w:rsidRPr="00206ACB">
        <w:t xml:space="preserve"> </w:t>
      </w:r>
      <w:r w:rsidRPr="00206ACB">
        <w:t>can</w:t>
      </w:r>
      <w:r w:rsidR="00AC466E" w:rsidRPr="00206ACB">
        <w:t xml:space="preserve"> </w:t>
      </w:r>
      <w:r w:rsidRPr="00206ACB">
        <w:t>fit</w:t>
      </w:r>
      <w:r w:rsidR="00AC466E" w:rsidRPr="00206ACB">
        <w:t xml:space="preserve"> </w:t>
      </w:r>
      <w:r w:rsidRPr="00206ACB">
        <w:t>in</w:t>
      </w:r>
      <w:r w:rsidR="00AC466E" w:rsidRPr="00206ACB">
        <w:t xml:space="preserve"> </w:t>
      </w:r>
      <w:r w:rsidRPr="00206ACB">
        <w:t>one</w:t>
      </w:r>
      <w:r w:rsidR="00AC466E" w:rsidRPr="00206ACB">
        <w:t xml:space="preserve"> </w:t>
      </w:r>
      <w:r w:rsidRPr="00206ACB">
        <w:t>byte</w:t>
      </w:r>
      <w:r w:rsidR="00AC466E" w:rsidRPr="00206ACB">
        <w:t xml:space="preserve"> </w:t>
      </w:r>
      <w:r w:rsidRPr="00206ACB">
        <w:t>(i.e.</w:t>
      </w:r>
      <w:r w:rsidR="00AC466E" w:rsidRPr="00206ACB">
        <w:t xml:space="preserve"> </w:t>
      </w:r>
      <w:r w:rsidRPr="00206ACB">
        <w:t>if</w:t>
      </w:r>
      <w:r w:rsidR="00AC466E" w:rsidRPr="00206ACB">
        <w:t xml:space="preserve"> </w:t>
      </w:r>
      <w:r w:rsidRPr="00206ACB">
        <w:t>the</w:t>
      </w:r>
      <w:r w:rsidR="00AC466E" w:rsidRPr="00206ACB">
        <w:t xml:space="preserve"> </w:t>
      </w:r>
      <w:r w:rsidRPr="00206ACB">
        <w:t>result</w:t>
      </w:r>
      <w:r w:rsidR="00AC466E" w:rsidRPr="00206ACB">
        <w:t xml:space="preserve"> </w:t>
      </w:r>
      <w:r w:rsidRPr="00206ACB">
        <w:t>is</w:t>
      </w:r>
      <w:r w:rsidR="00AC466E" w:rsidRPr="00206ACB">
        <w:t xml:space="preserve"> </w:t>
      </w:r>
      <w:r w:rsidRPr="00206ACB">
        <w:t>greater</w:t>
      </w:r>
      <w:r w:rsidR="00AC466E" w:rsidRPr="00206ACB">
        <w:t xml:space="preserve"> </w:t>
      </w:r>
      <w:r w:rsidRPr="00206ACB">
        <w:t>than</w:t>
      </w:r>
      <w:r w:rsidR="00AC466E" w:rsidRPr="00206ACB">
        <w:t xml:space="preserve"> </w:t>
      </w:r>
      <w:r w:rsidRPr="00206ACB">
        <w:t>255).</w:t>
      </w:r>
      <w:r w:rsidR="00AC466E" w:rsidRPr="00206ACB">
        <w:t xml:space="preserve"> </w:t>
      </w:r>
      <w:r w:rsidRPr="00206ACB">
        <w:t>We</w:t>
      </w:r>
      <w:r w:rsidR="00AC466E" w:rsidRPr="00206ACB">
        <w:t xml:space="preserve"> </w:t>
      </w:r>
      <w:r w:rsidRPr="00206ACB">
        <w:t>will</w:t>
      </w:r>
      <w:r w:rsidR="00AC466E" w:rsidRPr="00206ACB">
        <w:t xml:space="preserve"> </w:t>
      </w:r>
      <w:r w:rsidRPr="00206ACB">
        <w:t>generally</w:t>
      </w:r>
      <w:r w:rsidR="00AC466E" w:rsidRPr="00206ACB">
        <w:t xml:space="preserve"> </w:t>
      </w:r>
      <w:r w:rsidRPr="00206ACB">
        <w:t>use</w:t>
      </w:r>
      <w:r w:rsidR="00AC466E" w:rsidRPr="00206ACB">
        <w:t xml:space="preserve"> </w:t>
      </w:r>
      <w:r w:rsidRPr="00206ACB">
        <w:t>an</w:t>
      </w:r>
      <w:r w:rsidR="00AC466E" w:rsidRPr="00206ACB">
        <w:t xml:space="preserve"> </w:t>
      </w:r>
      <w:r w:rsidRPr="00206ACB">
        <w:t>opcode</w:t>
      </w:r>
      <w:r w:rsidR="00AC466E" w:rsidRPr="00206ACB">
        <w:t xml:space="preserve"> </w:t>
      </w:r>
      <w:r w:rsidRPr="00206ACB">
        <w:t>that</w:t>
      </w:r>
      <w:r w:rsidR="00AC466E" w:rsidRPr="00206ACB">
        <w:t xml:space="preserve"> </w:t>
      </w:r>
      <w:r w:rsidRPr="00206ACB">
        <w:t>force-clears</w:t>
      </w:r>
      <w:r w:rsidR="00AC466E" w:rsidRPr="00206ACB">
        <w:t xml:space="preserve"> </w:t>
      </w:r>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before</w:t>
      </w:r>
      <w:r w:rsidR="00AC466E" w:rsidRPr="00206ACB">
        <w:t xml:space="preserve"> </w:t>
      </w:r>
      <w:r w:rsidRPr="00206ACB">
        <w:t>performing</w:t>
      </w:r>
      <w:r w:rsidR="00AC466E" w:rsidRPr="00206ACB">
        <w:t xml:space="preserve"> </w:t>
      </w:r>
      <w:r w:rsidRPr="00206ACB">
        <w:t>an</w:t>
      </w:r>
      <w:r w:rsidR="00AC466E" w:rsidRPr="00206ACB">
        <w:t xml:space="preserve"> </w:t>
      </w:r>
      <w:r w:rsidRPr="00206ACB">
        <w:t>addition,</w:t>
      </w:r>
      <w:r w:rsidR="00AC466E" w:rsidRPr="00206ACB">
        <w:t xml:space="preserve"> </w:t>
      </w:r>
      <w:r w:rsidRPr="00206ACB">
        <w:t>to</w:t>
      </w:r>
      <w:r w:rsidR="00AC466E" w:rsidRPr="00206ACB">
        <w:t xml:space="preserve"> </w:t>
      </w:r>
      <w:r w:rsidRPr="00206ACB">
        <w:t>avoid</w:t>
      </w:r>
      <w:r w:rsidR="00AC466E" w:rsidRPr="00206ACB">
        <w:t xml:space="preserve"> </w:t>
      </w:r>
      <w:r w:rsidRPr="00206ACB">
        <w:t>having</w:t>
      </w:r>
      <w:r w:rsidR="00AC466E" w:rsidRPr="00206ACB">
        <w:t xml:space="preserve"> </w:t>
      </w:r>
      <w:r w:rsidRPr="00206ACB">
        <w:t>a</w:t>
      </w:r>
      <w:r w:rsidR="00AC466E" w:rsidRPr="00206ACB">
        <w:t xml:space="preserve"> </w:t>
      </w:r>
      <w:r w:rsidRPr="00206ACB">
        <w:t>carry</w:t>
      </w:r>
      <w:r w:rsidR="00AC466E" w:rsidRPr="00206ACB">
        <w:t xml:space="preserve"> </w:t>
      </w:r>
      <w:r w:rsidRPr="00206ACB">
        <w:t>set</w:t>
      </w:r>
      <w:r w:rsidR="00AC466E" w:rsidRPr="00206ACB">
        <w:t xml:space="preserve"> </w:t>
      </w:r>
      <w:r w:rsidRPr="00206ACB">
        <w:t>by</w:t>
      </w:r>
      <w:r w:rsidR="00AC466E" w:rsidRPr="00206ACB">
        <w:t xml:space="preserve"> </w:t>
      </w:r>
      <w:r w:rsidRPr="00206ACB">
        <w:t>a</w:t>
      </w:r>
      <w:r w:rsidR="00AC466E" w:rsidRPr="00206ACB">
        <w:t xml:space="preserve"> </w:t>
      </w:r>
      <w:r w:rsidRPr="00206ACB">
        <w:t>previous</w:t>
      </w:r>
      <w:r w:rsidR="00AC466E" w:rsidRPr="00206ACB">
        <w:t xml:space="preserve"> </w:t>
      </w:r>
      <w:r w:rsidRPr="00206ACB">
        <w:t>operation</w:t>
      </w:r>
      <w:r w:rsidR="00AC466E" w:rsidRPr="00206ACB">
        <w:t xml:space="preserve"> </w:t>
      </w:r>
      <w:r w:rsidRPr="00206ACB">
        <w:t>persist</w:t>
      </w:r>
      <w:r w:rsidR="00AC466E" w:rsidRPr="00206ACB">
        <w:t xml:space="preserve"> </w:t>
      </w:r>
      <w:r w:rsidRPr="00206ACB">
        <w:t>to</w:t>
      </w:r>
      <w:r w:rsidR="00AC466E" w:rsidRPr="00206ACB">
        <w:t xml:space="preserve"> </w:t>
      </w:r>
      <w:r w:rsidRPr="00206ACB">
        <w:t>the</w:t>
      </w:r>
      <w:r w:rsidR="00AC466E" w:rsidRPr="00206ACB">
        <w:t xml:space="preserve"> </w:t>
      </w:r>
      <w:r w:rsidRPr="00206ACB">
        <w:t>current</w:t>
      </w:r>
      <w:r w:rsidR="00AC466E" w:rsidRPr="00206ACB">
        <w:t xml:space="preserve"> </w:t>
      </w:r>
      <w:r w:rsidRPr="00206ACB">
        <w:t>addition.</w:t>
      </w:r>
    </w:p>
    <w:p w14:paraId="118666F1" w14:textId="4B1A72D2" w:rsidR="002E182B" w:rsidRPr="00206ACB" w:rsidRDefault="002E182B" w:rsidP="00A76A2E">
      <w:r w:rsidRPr="00206ACB">
        <w:rPr>
          <w:rStyle w:val="marginnote"/>
          <w:rFonts w:cstheme="minorHAnsi"/>
          <w:color w:val="111111"/>
          <w:szCs w:val="26"/>
        </w:rPr>
        <w:t>Why</w:t>
      </w:r>
      <w:r w:rsidR="00AC466E" w:rsidRPr="00206ACB">
        <w:rPr>
          <w:rStyle w:val="marginnote"/>
          <w:rFonts w:cstheme="minorHAnsi"/>
          <w:color w:val="111111"/>
          <w:szCs w:val="26"/>
        </w:rPr>
        <w:t xml:space="preserve"> </w:t>
      </w:r>
      <w:r w:rsidRPr="00206ACB">
        <w:rPr>
          <w:rStyle w:val="marginnote"/>
          <w:rFonts w:cstheme="minorHAnsi"/>
          <w:color w:val="111111"/>
          <w:szCs w:val="26"/>
        </w:rPr>
        <w:t>would</w:t>
      </w:r>
      <w:r w:rsidR="00AC466E" w:rsidRPr="00206ACB">
        <w:rPr>
          <w:rStyle w:val="marginnote"/>
          <w:rFonts w:cstheme="minorHAnsi"/>
          <w:color w:val="111111"/>
          <w:szCs w:val="26"/>
        </w:rPr>
        <w:t xml:space="preserve"> </w:t>
      </w:r>
      <w:r w:rsidRPr="00206ACB">
        <w:rPr>
          <w:rStyle w:val="marginnote"/>
          <w:rFonts w:cstheme="minorHAnsi"/>
          <w:color w:val="111111"/>
          <w:szCs w:val="26"/>
        </w:rPr>
        <w:t>you</w:t>
      </w:r>
      <w:r w:rsidR="00AC466E" w:rsidRPr="00206ACB">
        <w:rPr>
          <w:rStyle w:val="marginnote"/>
          <w:rFonts w:cstheme="minorHAnsi"/>
          <w:color w:val="111111"/>
          <w:szCs w:val="26"/>
        </w:rPr>
        <w:t xml:space="preserve"> </w:t>
      </w:r>
      <w:r w:rsidRPr="00206ACB">
        <w:rPr>
          <w:rStyle w:val="marginnote"/>
          <w:rFonts w:cstheme="minorHAnsi"/>
          <w:color w:val="111111"/>
          <w:szCs w:val="26"/>
        </w:rPr>
        <w:t>ever</w:t>
      </w:r>
      <w:r w:rsidR="00AC466E" w:rsidRPr="00206ACB">
        <w:rPr>
          <w:rStyle w:val="marginnote"/>
          <w:rFonts w:cstheme="minorHAnsi"/>
          <w:color w:val="111111"/>
          <w:szCs w:val="26"/>
        </w:rPr>
        <w:t xml:space="preserve"> </w:t>
      </w:r>
      <w:r w:rsidRPr="00206ACB">
        <w:rPr>
          <w:rStyle w:val="marginnote"/>
          <w:rFonts w:cstheme="minorHAnsi"/>
          <w:color w:val="111111"/>
          <w:szCs w:val="26"/>
        </w:rPr>
        <w:t>want</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persist</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previous</w:t>
      </w:r>
      <w:r w:rsidR="00AC466E" w:rsidRPr="00206ACB">
        <w:rPr>
          <w:rStyle w:val="marginnote"/>
          <w:rFonts w:cstheme="minorHAnsi"/>
          <w:color w:val="111111"/>
          <w:szCs w:val="26"/>
        </w:rPr>
        <w:t xml:space="preserve"> </w:t>
      </w:r>
      <w:r w:rsidRPr="00206ACB">
        <w:rPr>
          <w:rStyle w:val="marginnote"/>
          <w:rFonts w:cstheme="minorHAnsi"/>
          <w:color w:val="111111"/>
          <w:szCs w:val="26"/>
        </w:rPr>
        <w:t>carry</w:t>
      </w:r>
      <w:r w:rsidR="00AC466E" w:rsidRPr="00206ACB">
        <w:rPr>
          <w:rStyle w:val="marginnote"/>
          <w:rFonts w:cstheme="minorHAnsi"/>
          <w:color w:val="111111"/>
          <w:szCs w:val="26"/>
        </w:rPr>
        <w:t xml:space="preserve"> </w:t>
      </w:r>
      <w:r w:rsidRPr="00206ACB">
        <w:rPr>
          <w:rStyle w:val="marginnote"/>
          <w:rFonts w:cstheme="minorHAnsi"/>
          <w:color w:val="111111"/>
          <w:szCs w:val="26"/>
        </w:rPr>
        <w:t>flag</w:t>
      </w:r>
      <w:r w:rsidR="00AC466E" w:rsidRPr="00206ACB">
        <w:rPr>
          <w:rStyle w:val="marginnote"/>
          <w:rFonts w:cstheme="minorHAnsi"/>
          <w:color w:val="111111"/>
          <w:szCs w:val="26"/>
        </w:rPr>
        <w:t xml:space="preserve"> </w:t>
      </w:r>
      <w:r w:rsidRPr="00206ACB">
        <w:rPr>
          <w:rStyle w:val="marginnote"/>
          <w:rFonts w:cstheme="minorHAnsi"/>
          <w:color w:val="111111"/>
          <w:szCs w:val="26"/>
        </w:rPr>
        <w:t>before</w:t>
      </w:r>
      <w:r w:rsidR="00AC466E" w:rsidRPr="00206ACB">
        <w:rPr>
          <w:rStyle w:val="marginnote"/>
          <w:rFonts w:cstheme="minorHAnsi"/>
          <w:color w:val="111111"/>
          <w:szCs w:val="26"/>
        </w:rPr>
        <w:t xml:space="preserve"> </w:t>
      </w:r>
      <w:r w:rsidRPr="00206ACB">
        <w:rPr>
          <w:rStyle w:val="marginnote"/>
          <w:rFonts w:cstheme="minorHAnsi"/>
          <w:color w:val="111111"/>
          <w:szCs w:val="26"/>
        </w:rPr>
        <w:t>performing</w:t>
      </w:r>
      <w:r w:rsidR="00AC466E" w:rsidRPr="00206ACB">
        <w:rPr>
          <w:rStyle w:val="marginnote"/>
          <w:rFonts w:cstheme="minorHAnsi"/>
          <w:color w:val="111111"/>
          <w:szCs w:val="26"/>
        </w:rPr>
        <w:t xml:space="preserve"> </w:t>
      </w:r>
      <w:r w:rsidRPr="00206ACB">
        <w:rPr>
          <w:rStyle w:val="marginnote"/>
          <w:rFonts w:cstheme="minorHAnsi"/>
          <w:color w:val="111111"/>
          <w:szCs w:val="26"/>
        </w:rPr>
        <w:t>an</w:t>
      </w:r>
      <w:r w:rsidR="00AC466E" w:rsidRPr="00206ACB">
        <w:rPr>
          <w:rStyle w:val="marginnote"/>
          <w:rFonts w:cstheme="minorHAnsi"/>
          <w:color w:val="111111"/>
          <w:szCs w:val="26"/>
        </w:rPr>
        <w:t xml:space="preserve"> </w:t>
      </w:r>
      <w:r w:rsidRPr="00206ACB">
        <w:rPr>
          <w:rStyle w:val="marginnote"/>
          <w:rFonts w:cstheme="minorHAnsi"/>
          <w:color w:val="111111"/>
          <w:szCs w:val="26"/>
        </w:rPr>
        <w:t>addition?</w:t>
      </w:r>
      <w:r w:rsidR="00AC466E" w:rsidRPr="00206ACB">
        <w:rPr>
          <w:rStyle w:val="marginnote"/>
          <w:rFonts w:cstheme="minorHAnsi"/>
          <w:color w:val="111111"/>
          <w:szCs w:val="26"/>
        </w:rPr>
        <w:t xml:space="preserve"> </w:t>
      </w:r>
      <w:r w:rsidRPr="00206ACB">
        <w:rPr>
          <w:rStyle w:val="Emphasis"/>
          <w:rFonts w:cstheme="minorHAnsi"/>
          <w:color w:val="111111"/>
          <w:szCs w:val="26"/>
        </w:rPr>
        <w:t>Not</w:t>
      </w:r>
      <w:r w:rsidR="00AC466E" w:rsidRPr="00206ACB">
        <w:rPr>
          <w:rStyle w:val="marginnote"/>
          <w:rFonts w:cstheme="minorHAnsi"/>
          <w:color w:val="111111"/>
          <w:szCs w:val="26"/>
        </w:rPr>
        <w:t xml:space="preserve"> </w:t>
      </w:r>
      <w:r w:rsidRPr="00206ACB">
        <w:rPr>
          <w:rStyle w:val="marginnote"/>
          <w:rFonts w:cstheme="minorHAnsi"/>
          <w:color w:val="111111"/>
          <w:szCs w:val="26"/>
        </w:rPr>
        <w:t>clearing</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carry</w:t>
      </w:r>
      <w:r w:rsidR="00AC466E" w:rsidRPr="00206ACB">
        <w:rPr>
          <w:rStyle w:val="marginnote"/>
          <w:rFonts w:cstheme="minorHAnsi"/>
          <w:color w:val="111111"/>
          <w:szCs w:val="26"/>
        </w:rPr>
        <w:t xml:space="preserve"> </w:t>
      </w:r>
      <w:r w:rsidRPr="00206ACB">
        <w:rPr>
          <w:rStyle w:val="marginnote"/>
          <w:rFonts w:cstheme="minorHAnsi"/>
          <w:color w:val="111111"/>
          <w:szCs w:val="26"/>
        </w:rPr>
        <w:t>flag</w:t>
      </w:r>
      <w:r w:rsidR="00AC466E" w:rsidRPr="00206ACB">
        <w:rPr>
          <w:rStyle w:val="marginnote"/>
          <w:rFonts w:cstheme="minorHAnsi"/>
          <w:color w:val="111111"/>
          <w:szCs w:val="26"/>
        </w:rPr>
        <w:t xml:space="preserve"> </w:t>
      </w:r>
      <w:r w:rsidRPr="00206ACB">
        <w:rPr>
          <w:rStyle w:val="marginnote"/>
          <w:rFonts w:cstheme="minorHAnsi"/>
          <w:color w:val="111111"/>
          <w:szCs w:val="26"/>
        </w:rPr>
        <w:t>allows</w:t>
      </w:r>
      <w:r w:rsidR="00AC466E" w:rsidRPr="00206ACB">
        <w:rPr>
          <w:rStyle w:val="marginnote"/>
          <w:rFonts w:cstheme="minorHAnsi"/>
          <w:color w:val="111111"/>
          <w:szCs w:val="26"/>
        </w:rPr>
        <w:t xml:space="preserve"> </w:t>
      </w:r>
      <w:r w:rsidRPr="00206ACB">
        <w:rPr>
          <w:rStyle w:val="marginnote"/>
          <w:rFonts w:cstheme="minorHAnsi"/>
          <w:color w:val="111111"/>
          <w:szCs w:val="26"/>
        </w:rPr>
        <w:t>you</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add</w:t>
      </w:r>
      <w:r w:rsidR="00AC466E" w:rsidRPr="00206ACB">
        <w:rPr>
          <w:rStyle w:val="marginnote"/>
          <w:rFonts w:cstheme="minorHAnsi"/>
          <w:color w:val="111111"/>
          <w:szCs w:val="26"/>
        </w:rPr>
        <w:t xml:space="preserve"> </w:t>
      </w:r>
      <w:r w:rsidRPr="00206ACB">
        <w:rPr>
          <w:rStyle w:val="marginnote"/>
          <w:rFonts w:cstheme="minorHAnsi"/>
          <w:color w:val="111111"/>
          <w:szCs w:val="26"/>
        </w:rPr>
        <w:t>together</w:t>
      </w:r>
      <w:r w:rsidR="00AC466E" w:rsidRPr="00206ACB">
        <w:rPr>
          <w:rStyle w:val="marginnote"/>
          <w:rFonts w:cstheme="minorHAnsi"/>
          <w:color w:val="111111"/>
          <w:szCs w:val="26"/>
        </w:rPr>
        <w:t xml:space="preserve"> </w:t>
      </w:r>
      <w:r w:rsidRPr="00206ACB">
        <w:rPr>
          <w:rStyle w:val="marginnote"/>
          <w:rFonts w:cstheme="minorHAnsi"/>
          <w:color w:val="111111"/>
          <w:szCs w:val="26"/>
        </w:rPr>
        <w:t>multi-byte</w:t>
      </w:r>
      <w:r w:rsidR="00AC466E" w:rsidRPr="00206ACB">
        <w:rPr>
          <w:rStyle w:val="marginnote"/>
          <w:rFonts w:cstheme="minorHAnsi"/>
          <w:color w:val="111111"/>
          <w:szCs w:val="26"/>
        </w:rPr>
        <w:t xml:space="preserve"> </w:t>
      </w:r>
      <w:r w:rsidRPr="00206ACB">
        <w:rPr>
          <w:rStyle w:val="marginnote"/>
          <w:rFonts w:cstheme="minorHAnsi"/>
          <w:color w:val="111111"/>
          <w:szCs w:val="26"/>
        </w:rPr>
        <w:t>numbers,</w:t>
      </w:r>
      <w:r w:rsidR="00AC466E" w:rsidRPr="00206ACB">
        <w:rPr>
          <w:rStyle w:val="marginnote"/>
          <w:rFonts w:cstheme="minorHAnsi"/>
          <w:color w:val="111111"/>
          <w:szCs w:val="26"/>
        </w:rPr>
        <w:t xml:space="preserve"> </w:t>
      </w:r>
      <w:r w:rsidRPr="00206ACB">
        <w:rPr>
          <w:rStyle w:val="marginnote"/>
          <w:rFonts w:cstheme="minorHAnsi"/>
          <w:color w:val="111111"/>
          <w:szCs w:val="26"/>
        </w:rPr>
        <w:t>by</w:t>
      </w:r>
      <w:r w:rsidR="00AC466E" w:rsidRPr="00206ACB">
        <w:rPr>
          <w:rStyle w:val="marginnote"/>
          <w:rFonts w:cstheme="minorHAnsi"/>
          <w:color w:val="111111"/>
          <w:szCs w:val="26"/>
        </w:rPr>
        <w:t xml:space="preserve"> </w:t>
      </w:r>
      <w:r w:rsidRPr="00206ACB">
        <w:rPr>
          <w:rStyle w:val="marginnote"/>
          <w:rFonts w:cstheme="minorHAnsi"/>
          <w:color w:val="111111"/>
          <w:szCs w:val="26"/>
        </w:rPr>
        <w:t>first</w:t>
      </w:r>
      <w:r w:rsidR="00AC466E" w:rsidRPr="00206ACB">
        <w:rPr>
          <w:rStyle w:val="marginnote"/>
          <w:rFonts w:cstheme="minorHAnsi"/>
          <w:color w:val="111111"/>
          <w:szCs w:val="26"/>
        </w:rPr>
        <w:t xml:space="preserve"> </w:t>
      </w:r>
      <w:r w:rsidRPr="00206ACB">
        <w:rPr>
          <w:rStyle w:val="marginnote"/>
          <w:rFonts w:cstheme="minorHAnsi"/>
          <w:color w:val="111111"/>
          <w:szCs w:val="26"/>
        </w:rPr>
        <w:t>adding</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lowest</w:t>
      </w:r>
      <w:r w:rsidR="00AC466E" w:rsidRPr="00206ACB">
        <w:rPr>
          <w:rStyle w:val="marginnote"/>
          <w:rFonts w:cstheme="minorHAnsi"/>
          <w:color w:val="111111"/>
          <w:szCs w:val="26"/>
        </w:rPr>
        <w:t xml:space="preserve"> </w:t>
      </w:r>
      <w:r w:rsidRPr="00206ACB">
        <w:rPr>
          <w:rStyle w:val="marginnote"/>
          <w:rFonts w:cstheme="minorHAnsi"/>
          <w:color w:val="111111"/>
          <w:szCs w:val="26"/>
        </w:rPr>
        <w:t>bytes</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two</w:t>
      </w:r>
      <w:r w:rsidR="00AC466E" w:rsidRPr="00206ACB">
        <w:rPr>
          <w:rStyle w:val="marginnote"/>
          <w:rFonts w:cstheme="minorHAnsi"/>
          <w:color w:val="111111"/>
          <w:szCs w:val="26"/>
        </w:rPr>
        <w:t xml:space="preserve"> </w:t>
      </w:r>
      <w:r w:rsidRPr="00206ACB">
        <w:rPr>
          <w:rStyle w:val="marginnote"/>
          <w:rFonts w:cstheme="minorHAnsi"/>
          <w:color w:val="111111"/>
          <w:szCs w:val="26"/>
        </w:rPr>
        <w:t>numbers</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letting</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addition</w:t>
      </w:r>
      <w:r w:rsidR="00AC466E" w:rsidRPr="00206ACB">
        <w:rPr>
          <w:rStyle w:val="marginnote"/>
          <w:rFonts w:cstheme="minorHAnsi"/>
          <w:color w:val="111111"/>
          <w:szCs w:val="26"/>
        </w:rPr>
        <w:t xml:space="preserve"> </w:t>
      </w:r>
      <w:r w:rsidRPr="00206ACB">
        <w:rPr>
          <w:rStyle w:val="marginnote"/>
          <w:rFonts w:cstheme="minorHAnsi"/>
          <w:color w:val="111111"/>
          <w:szCs w:val="26"/>
        </w:rPr>
        <w:t>set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carry</w:t>
      </w:r>
      <w:r w:rsidR="00AC466E" w:rsidRPr="00206ACB">
        <w:rPr>
          <w:rStyle w:val="marginnote"/>
          <w:rFonts w:cstheme="minorHAnsi"/>
          <w:color w:val="111111"/>
          <w:szCs w:val="26"/>
        </w:rPr>
        <w:t xml:space="preserve"> </w:t>
      </w:r>
      <w:r w:rsidRPr="00206ACB">
        <w:rPr>
          <w:rStyle w:val="marginnote"/>
          <w:rFonts w:cstheme="minorHAnsi"/>
          <w:color w:val="111111"/>
          <w:szCs w:val="26"/>
        </w:rPr>
        <w:t>flag</w:t>
      </w:r>
      <w:r w:rsidR="00AC466E" w:rsidRPr="00206ACB">
        <w:rPr>
          <w:rStyle w:val="marginnote"/>
          <w:rFonts w:cstheme="minorHAnsi"/>
          <w:color w:val="111111"/>
          <w:szCs w:val="26"/>
        </w:rPr>
        <w:t xml:space="preserve"> </w:t>
      </w:r>
      <w:r w:rsidRPr="00206ACB">
        <w:rPr>
          <w:rStyle w:val="marginnote"/>
          <w:rFonts w:cstheme="minorHAnsi"/>
          <w:color w:val="111111"/>
          <w:szCs w:val="26"/>
        </w:rPr>
        <w:t>if</w:t>
      </w:r>
      <w:r w:rsidR="00AC466E" w:rsidRPr="00206ACB">
        <w:rPr>
          <w:rStyle w:val="marginnote"/>
          <w:rFonts w:cstheme="minorHAnsi"/>
          <w:color w:val="111111"/>
          <w:szCs w:val="26"/>
        </w:rPr>
        <w:t xml:space="preserve"> </w:t>
      </w:r>
      <w:r w:rsidRPr="00206ACB">
        <w:rPr>
          <w:rStyle w:val="marginnote"/>
          <w:rFonts w:cstheme="minorHAnsi"/>
          <w:color w:val="111111"/>
          <w:szCs w:val="26"/>
        </w:rPr>
        <w:t>needed.</w:t>
      </w:r>
      <w:r w:rsidR="00AC466E" w:rsidRPr="00206ACB">
        <w:rPr>
          <w:rStyle w:val="marginnote"/>
          <w:rFonts w:cstheme="minorHAnsi"/>
          <w:color w:val="111111"/>
          <w:szCs w:val="26"/>
        </w:rPr>
        <w:t xml:space="preserve"> </w:t>
      </w:r>
      <w:r w:rsidRPr="00206ACB">
        <w:rPr>
          <w:rStyle w:val="marginnote"/>
          <w:rFonts w:cstheme="minorHAnsi"/>
          <w:color w:val="111111"/>
          <w:szCs w:val="26"/>
        </w:rPr>
        <w:t>When</w:t>
      </w:r>
      <w:r w:rsidR="00AC466E" w:rsidRPr="00206ACB">
        <w:rPr>
          <w:rStyle w:val="marginnote"/>
          <w:rFonts w:cstheme="minorHAnsi"/>
          <w:color w:val="111111"/>
          <w:szCs w:val="26"/>
        </w:rPr>
        <w:t xml:space="preserve"> </w:t>
      </w:r>
      <w:r w:rsidRPr="00206ACB">
        <w:rPr>
          <w:rStyle w:val="marginnote"/>
          <w:rFonts w:cstheme="minorHAnsi"/>
          <w:color w:val="111111"/>
          <w:szCs w:val="26"/>
        </w:rPr>
        <w:t>you</w:t>
      </w:r>
      <w:r w:rsidR="00AC466E" w:rsidRPr="00206ACB">
        <w:rPr>
          <w:rStyle w:val="marginnote"/>
          <w:rFonts w:cstheme="minorHAnsi"/>
          <w:color w:val="111111"/>
          <w:szCs w:val="26"/>
        </w:rPr>
        <w:t xml:space="preserve"> </w:t>
      </w:r>
      <w:r w:rsidRPr="00206ACB">
        <w:rPr>
          <w:rStyle w:val="marginnote"/>
          <w:rFonts w:cstheme="minorHAnsi"/>
          <w:color w:val="111111"/>
          <w:szCs w:val="26"/>
        </w:rPr>
        <w:t>add</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next-lowest</w:t>
      </w:r>
      <w:r w:rsidR="00AC466E" w:rsidRPr="00206ACB">
        <w:rPr>
          <w:rStyle w:val="marginnote"/>
          <w:rFonts w:cstheme="minorHAnsi"/>
          <w:color w:val="111111"/>
          <w:szCs w:val="26"/>
        </w:rPr>
        <w:t xml:space="preserve"> </w:t>
      </w:r>
      <w:r w:rsidRPr="00206ACB">
        <w:rPr>
          <w:rStyle w:val="marginnote"/>
          <w:rFonts w:cstheme="minorHAnsi"/>
          <w:color w:val="111111"/>
          <w:szCs w:val="26"/>
        </w:rPr>
        <w:t>bytes</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two</w:t>
      </w:r>
      <w:r w:rsidR="00AC466E" w:rsidRPr="00206ACB">
        <w:rPr>
          <w:rStyle w:val="marginnote"/>
          <w:rFonts w:cstheme="minorHAnsi"/>
          <w:color w:val="111111"/>
          <w:szCs w:val="26"/>
        </w:rPr>
        <w:t xml:space="preserve"> </w:t>
      </w:r>
      <w:r w:rsidRPr="00206ACB">
        <w:rPr>
          <w:rStyle w:val="marginnote"/>
          <w:rFonts w:cstheme="minorHAnsi"/>
          <w:color w:val="111111"/>
          <w:szCs w:val="26"/>
        </w:rPr>
        <w:t>numbers,</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carry</w:t>
      </w:r>
      <w:r w:rsidR="00AC466E" w:rsidRPr="00206ACB">
        <w:rPr>
          <w:rStyle w:val="marginnote"/>
          <w:rFonts w:cstheme="minorHAnsi"/>
          <w:color w:val="111111"/>
          <w:szCs w:val="26"/>
        </w:rPr>
        <w:t xml:space="preserve"> </w:t>
      </w:r>
      <w:r w:rsidRPr="00206ACB">
        <w:rPr>
          <w:rStyle w:val="marginnote"/>
          <w:rFonts w:cstheme="minorHAnsi"/>
          <w:color w:val="111111"/>
          <w:szCs w:val="26"/>
        </w:rPr>
        <w:t>flag</w:t>
      </w:r>
      <w:r w:rsidR="00AC466E" w:rsidRPr="00206ACB">
        <w:rPr>
          <w:rStyle w:val="marginnote"/>
          <w:rFonts w:cstheme="minorHAnsi"/>
          <w:color w:val="111111"/>
          <w:szCs w:val="26"/>
        </w:rPr>
        <w:t xml:space="preserve"> </w:t>
      </w:r>
      <w:r w:rsidRPr="00206ACB">
        <w:rPr>
          <w:rStyle w:val="marginnote"/>
          <w:rFonts w:cstheme="minorHAnsi"/>
          <w:color w:val="111111"/>
          <w:szCs w:val="26"/>
        </w:rPr>
        <w:t>will</w:t>
      </w:r>
      <w:r w:rsidR="00AC466E" w:rsidRPr="00206ACB">
        <w:rPr>
          <w:rStyle w:val="marginnote"/>
          <w:rFonts w:cstheme="minorHAnsi"/>
          <w:color w:val="111111"/>
          <w:szCs w:val="26"/>
        </w:rPr>
        <w:t xml:space="preserve"> </w:t>
      </w:r>
      <w:r w:rsidRPr="00206ACB">
        <w:rPr>
          <w:rStyle w:val="marginnote"/>
          <w:rFonts w:cstheme="minorHAnsi"/>
          <w:color w:val="111111"/>
          <w:szCs w:val="26"/>
        </w:rPr>
        <w:t>automatically</w:t>
      </w:r>
      <w:r w:rsidR="00AC466E" w:rsidRPr="00206ACB">
        <w:rPr>
          <w:rStyle w:val="marginnote"/>
          <w:rFonts w:cstheme="minorHAnsi"/>
          <w:color w:val="111111"/>
          <w:szCs w:val="26"/>
        </w:rPr>
        <w:t xml:space="preserve"> </w:t>
      </w:r>
      <w:r w:rsidRPr="00206ACB">
        <w:rPr>
          <w:rStyle w:val="marginnote"/>
          <w:rFonts w:cstheme="minorHAnsi"/>
          <w:color w:val="111111"/>
          <w:szCs w:val="26"/>
        </w:rPr>
        <w:t>be</w:t>
      </w:r>
      <w:r w:rsidR="00AC466E" w:rsidRPr="00206ACB">
        <w:rPr>
          <w:rStyle w:val="marginnote"/>
          <w:rFonts w:cstheme="minorHAnsi"/>
          <w:color w:val="111111"/>
          <w:szCs w:val="26"/>
        </w:rPr>
        <w:t xml:space="preserve"> </w:t>
      </w:r>
      <w:r w:rsidRPr="00206ACB">
        <w:rPr>
          <w:rStyle w:val="marginnote"/>
          <w:rFonts w:cstheme="minorHAnsi"/>
          <w:color w:val="111111"/>
          <w:szCs w:val="26"/>
        </w:rPr>
        <w:t>added</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p>
    <w:p w14:paraId="6C27E2FF" w14:textId="0B59B8EE" w:rsidR="002E182B" w:rsidRPr="00206ACB" w:rsidRDefault="002E182B" w:rsidP="00A76A2E">
      <w:r w:rsidRPr="00206ACB">
        <w:t>Subtraction</w:t>
      </w:r>
      <w:r w:rsidR="00AC466E" w:rsidRPr="00206ACB">
        <w:t xml:space="preserve"> </w:t>
      </w:r>
      <w:r w:rsidRPr="00206ACB">
        <w:t>works</w:t>
      </w:r>
      <w:r w:rsidR="00AC466E" w:rsidRPr="00206ACB">
        <w:t xml:space="preserve"> </w:t>
      </w:r>
      <w:r w:rsidRPr="00206ACB">
        <w:t>similarly</w:t>
      </w:r>
      <w:r w:rsidR="00AC466E" w:rsidRPr="00206ACB">
        <w:t xml:space="preserve"> </w:t>
      </w:r>
      <w:r w:rsidRPr="00206ACB">
        <w:t>to</w:t>
      </w:r>
      <w:r w:rsidR="00AC466E" w:rsidRPr="00206ACB">
        <w:t xml:space="preserve"> </w:t>
      </w:r>
      <w:r w:rsidRPr="00206ACB">
        <w:t>addition,</w:t>
      </w:r>
      <w:r w:rsidR="00AC466E" w:rsidRPr="00206ACB">
        <w:t xml:space="preserve"> </w:t>
      </w:r>
      <w:r w:rsidRPr="00206ACB">
        <w:t>except</w:t>
      </w:r>
      <w:r w:rsidR="00AC466E" w:rsidRPr="00206ACB">
        <w:t xml:space="preserve"> </w:t>
      </w:r>
      <w:r w:rsidRPr="00206ACB">
        <w:t>that</w:t>
      </w:r>
      <w:r w:rsidR="00AC466E" w:rsidRPr="00206ACB">
        <w:t xml:space="preserve"> </w:t>
      </w:r>
      <w:r w:rsidRPr="00206ACB">
        <w:t>we</w:t>
      </w:r>
      <w:r w:rsidR="00AC466E" w:rsidRPr="00206ACB">
        <w:t xml:space="preserve"> </w:t>
      </w:r>
      <w:r w:rsidRPr="00206ACB">
        <w:t>will</w:t>
      </w:r>
      <w:r w:rsidR="00AC466E" w:rsidRPr="00206ACB">
        <w:t xml:space="preserve"> </w:t>
      </w:r>
      <w:r w:rsidRPr="00206ACB">
        <w:t>generally</w:t>
      </w:r>
      <w:r w:rsidR="00AC466E" w:rsidRPr="00206ACB">
        <w:t xml:space="preserve"> </w:t>
      </w:r>
      <w:r w:rsidRPr="00206ACB">
        <w:rPr>
          <w:rStyle w:val="Emphasis"/>
          <w:rFonts w:cstheme="minorHAnsi"/>
          <w:color w:val="111111"/>
          <w:szCs w:val="26"/>
        </w:rPr>
        <w:t>set</w:t>
      </w:r>
      <w:r w:rsidR="00AC466E" w:rsidRPr="00206ACB">
        <w:t xml:space="preserve"> </w:t>
      </w:r>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before</w:t>
      </w:r>
      <w:r w:rsidR="00AC466E" w:rsidRPr="00206ACB">
        <w:t xml:space="preserve"> </w:t>
      </w:r>
      <w:r w:rsidRPr="00206ACB">
        <w:t>performing</w:t>
      </w:r>
      <w:r w:rsidR="00AC466E" w:rsidRPr="00206ACB">
        <w:t xml:space="preserve"> </w:t>
      </w:r>
      <w:r w:rsidRPr="00206ACB">
        <w:t>a</w:t>
      </w:r>
      <w:r w:rsidR="00AC466E" w:rsidRPr="00206ACB">
        <w:t xml:space="preserve"> </w:t>
      </w:r>
      <w:r w:rsidRPr="00206ACB">
        <w:t>subtraction.</w:t>
      </w:r>
      <w:r w:rsidR="00AC466E" w:rsidRPr="00206ACB">
        <w:t xml:space="preserve"> </w:t>
      </w:r>
      <w:r w:rsidRPr="00206ACB">
        <w:t>A</w:t>
      </w:r>
      <w:r w:rsidR="00AC466E" w:rsidRPr="00206ACB">
        <w:t xml:space="preserve"> </w:t>
      </w:r>
      <w:r w:rsidRPr="00206ACB">
        <w:t>subtraction</w:t>
      </w:r>
      <w:r w:rsidR="00AC466E" w:rsidRPr="00206ACB">
        <w:t xml:space="preserve"> </w:t>
      </w:r>
      <w:r w:rsidRPr="00206ACB">
        <w:t>operation</w:t>
      </w:r>
      <w:r w:rsidR="00AC466E" w:rsidRPr="00206ACB">
        <w:t xml:space="preserve"> </w:t>
      </w:r>
      <w:r w:rsidRPr="00206ACB">
        <w:t>results</w:t>
      </w:r>
      <w:r w:rsidR="00AC466E" w:rsidRPr="00206ACB">
        <w:t xml:space="preserve"> </w:t>
      </w:r>
      <w:r w:rsidRPr="00206ACB">
        <w:t>in</w:t>
      </w:r>
      <w:r w:rsidR="00AC466E" w:rsidRPr="00206ACB">
        <w:t xml:space="preserve"> </w:t>
      </w:r>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being</w:t>
      </w:r>
      <w:r w:rsidR="00AC466E" w:rsidRPr="00206ACB">
        <w:t xml:space="preserve"> </w:t>
      </w:r>
      <w:r w:rsidRPr="00206ACB">
        <w:rPr>
          <w:rStyle w:val="Emphasis"/>
          <w:rFonts w:cstheme="minorHAnsi"/>
          <w:color w:val="111111"/>
          <w:szCs w:val="26"/>
        </w:rPr>
        <w:t>cleared</w:t>
      </w:r>
      <w:r w:rsidR="00AC466E" w:rsidRPr="00206ACB">
        <w:t xml:space="preserve"> </w:t>
      </w:r>
      <w:r w:rsidRPr="00206ACB">
        <w:t>if</w:t>
      </w:r>
      <w:r w:rsidR="00AC466E" w:rsidRPr="00206ACB">
        <w:t xml:space="preserve"> </w:t>
      </w:r>
      <w:r w:rsidRPr="00206ACB">
        <w:t>the</w:t>
      </w:r>
      <w:r w:rsidR="00AC466E" w:rsidRPr="00206ACB">
        <w:t xml:space="preserve"> </w:t>
      </w:r>
      <w:r w:rsidRPr="00206ACB">
        <w:t>number</w:t>
      </w:r>
      <w:r w:rsidR="00AC466E" w:rsidRPr="00206ACB">
        <w:t xml:space="preserve"> </w:t>
      </w:r>
      <w:r w:rsidRPr="00206ACB">
        <w:t>being</w:t>
      </w:r>
      <w:r w:rsidR="00AC466E" w:rsidRPr="00206ACB">
        <w:t xml:space="preserve"> </w:t>
      </w:r>
      <w:r w:rsidRPr="00206ACB">
        <w:t>subtracted</w:t>
      </w:r>
      <w:r w:rsidR="00AC466E" w:rsidRPr="00206ACB">
        <w:t xml:space="preserve"> </w:t>
      </w:r>
      <w:r w:rsidRPr="00206ACB">
        <w:t>is</w:t>
      </w:r>
      <w:r w:rsidR="00AC466E" w:rsidRPr="00206ACB">
        <w:t xml:space="preserve"> </w:t>
      </w:r>
      <w:r w:rsidRPr="00206ACB">
        <w:t>larger</w:t>
      </w:r>
      <w:r w:rsidR="00AC466E" w:rsidRPr="00206ACB">
        <w:t xml:space="preserve"> </w:t>
      </w:r>
      <w:r w:rsidRPr="00206ACB">
        <w:t>than</w:t>
      </w:r>
      <w:r w:rsidR="00AC466E" w:rsidRPr="00206ACB">
        <w:t xml:space="preserve"> </w:t>
      </w:r>
      <w:r w:rsidRPr="00206ACB">
        <w:t>the</w:t>
      </w:r>
      <w:r w:rsidR="00AC466E" w:rsidRPr="00206ACB">
        <w:t xml:space="preserve"> </w:t>
      </w:r>
      <w:r w:rsidRPr="00206ACB">
        <w:t>number</w:t>
      </w:r>
      <w:r w:rsidR="00AC466E" w:rsidRPr="00206ACB">
        <w:t xml:space="preserve"> </w:t>
      </w:r>
      <w:r w:rsidRPr="00206ACB">
        <w:t>it</w:t>
      </w:r>
      <w:r w:rsidR="00AC466E" w:rsidRPr="00206ACB">
        <w:t xml:space="preserve"> </w:t>
      </w:r>
      <w:r w:rsidRPr="00206ACB">
        <w:t>is</w:t>
      </w:r>
      <w:r w:rsidR="00AC466E" w:rsidRPr="00206ACB">
        <w:t xml:space="preserve"> </w:t>
      </w:r>
      <w:r w:rsidRPr="00206ACB">
        <w:t>being</w:t>
      </w:r>
      <w:r w:rsidR="00AC466E" w:rsidRPr="00206ACB">
        <w:t xml:space="preserve"> </w:t>
      </w:r>
      <w:r w:rsidRPr="00206ACB">
        <w:t>subtracted</w:t>
      </w:r>
      <w:r w:rsidR="00AC466E" w:rsidRPr="00206ACB">
        <w:t xml:space="preserve"> </w:t>
      </w:r>
      <w:r w:rsidRPr="00206ACB">
        <w:t>from.</w:t>
      </w:r>
      <w:r w:rsidR="00AC466E" w:rsidRPr="00206ACB">
        <w:t xml:space="preserve"> </w:t>
      </w:r>
      <w:r w:rsidRPr="00206ACB">
        <w:t>As</w:t>
      </w:r>
      <w:r w:rsidR="00AC466E" w:rsidRPr="00206ACB">
        <w:t xml:space="preserve"> </w:t>
      </w:r>
      <w:r w:rsidRPr="00206ACB">
        <w:t>an</w:t>
      </w:r>
      <w:r w:rsidR="00AC466E" w:rsidRPr="00206ACB">
        <w:t xml:space="preserve"> </w:t>
      </w:r>
      <w:r w:rsidRPr="00206ACB">
        <w:t>example,</w:t>
      </w:r>
      <w:r w:rsidR="00AC466E" w:rsidRPr="00206ACB">
        <w:t xml:space="preserve"> </w:t>
      </w:r>
      <w:r w:rsidRPr="00206ACB">
        <w:t>if</w:t>
      </w:r>
      <w:r w:rsidR="00AC466E" w:rsidRPr="00206ACB">
        <w:t xml:space="preserve"> </w:t>
      </w:r>
      <w:r w:rsidRPr="00206ACB">
        <w:t>we</w:t>
      </w:r>
      <w:r w:rsidR="00AC466E" w:rsidRPr="00206ACB">
        <w:t xml:space="preserve"> </w:t>
      </w:r>
      <w:r w:rsidRPr="00206ACB">
        <w:t>subtract</w:t>
      </w:r>
      <w:r w:rsidR="00AC466E" w:rsidRPr="00206ACB">
        <w:t xml:space="preserve"> </w:t>
      </w:r>
      <w:r w:rsidRPr="00206ACB">
        <w:t>17</w:t>
      </w:r>
      <w:r w:rsidR="00AC466E" w:rsidRPr="00206ACB">
        <w:t xml:space="preserve"> </w:t>
      </w:r>
      <w:r w:rsidRPr="00206ACB">
        <w:t>from</w:t>
      </w:r>
      <w:r w:rsidR="00AC466E" w:rsidRPr="00206ACB">
        <w:t xml:space="preserve"> </w:t>
      </w:r>
      <w:r w:rsidRPr="00206ACB">
        <w:t>15,</w:t>
      </w:r>
      <w:r w:rsidR="00AC466E" w:rsidRPr="00206ACB">
        <w:t xml:space="preserve"> </w:t>
      </w:r>
      <w:r w:rsidRPr="00206ACB">
        <w:t>the</w:t>
      </w:r>
      <w:r w:rsidR="00AC466E" w:rsidRPr="00206ACB">
        <w:t xml:space="preserve"> </w:t>
      </w:r>
      <w:r w:rsidRPr="00206ACB">
        <w:t>result</w:t>
      </w:r>
      <w:r w:rsidR="00AC466E" w:rsidRPr="00206ACB">
        <w:t xml:space="preserve"> </w:t>
      </w:r>
      <w:r w:rsidRPr="00206ACB">
        <w:t>is</w:t>
      </w:r>
      <w:r w:rsidR="00AC466E" w:rsidRPr="00206ACB">
        <w:t xml:space="preserve"> </w:t>
      </w:r>
      <w:r w:rsidRPr="00206ACB">
        <w:t>-2.</w:t>
      </w:r>
      <w:r w:rsidR="00AC466E" w:rsidRPr="00206ACB">
        <w:t xml:space="preserve"> </w:t>
      </w:r>
      <w:r w:rsidRPr="00206ACB">
        <w:t>This</w:t>
      </w:r>
      <w:r w:rsidR="00AC466E" w:rsidRPr="00206ACB">
        <w:t xml:space="preserve"> </w:t>
      </w:r>
      <w:r w:rsidRPr="00206ACB">
        <w:t>number</w:t>
      </w:r>
      <w:r w:rsidR="00AC466E" w:rsidRPr="00206ACB">
        <w:t xml:space="preserve"> </w:t>
      </w:r>
      <w:r w:rsidRPr="00206ACB">
        <w:t>is</w:t>
      </w:r>
      <w:r w:rsidR="00AC466E" w:rsidRPr="00206ACB">
        <w:t xml:space="preserve"> </w:t>
      </w:r>
      <w:r w:rsidRPr="00206ACB">
        <w:t>less</w:t>
      </w:r>
      <w:r w:rsidR="00AC466E" w:rsidRPr="00206ACB">
        <w:t xml:space="preserve"> </w:t>
      </w:r>
      <w:r w:rsidRPr="00206ACB">
        <w:t>than</w:t>
      </w:r>
      <w:r w:rsidR="00AC466E" w:rsidRPr="00206ACB">
        <w:t xml:space="preserve"> </w:t>
      </w:r>
      <w:r w:rsidRPr="00206ACB">
        <w:t>zero,</w:t>
      </w:r>
      <w:r w:rsidR="00AC466E" w:rsidRPr="00206ACB">
        <w:t xml:space="preserve"> </w:t>
      </w:r>
      <w:r w:rsidRPr="00206ACB">
        <w:t>so</w:t>
      </w:r>
      <w:r w:rsidR="00AC466E" w:rsidRPr="00206ACB">
        <w:t xml:space="preserve"> </w:t>
      </w:r>
      <w:r w:rsidRPr="00206ACB">
        <w:t>in</w:t>
      </w:r>
      <w:r w:rsidR="00AC466E" w:rsidRPr="00206ACB">
        <w:t xml:space="preserve"> </w:t>
      </w:r>
      <w:r w:rsidRPr="00206ACB">
        <w:t>order</w:t>
      </w:r>
      <w:r w:rsidR="00AC466E" w:rsidRPr="00206ACB">
        <w:t xml:space="preserve"> </w:t>
      </w:r>
      <w:r w:rsidRPr="00206ACB">
        <w:t>to</w:t>
      </w:r>
      <w:r w:rsidR="00AC466E" w:rsidRPr="00206ACB">
        <w:t xml:space="preserve"> </w:t>
      </w:r>
      <w:r w:rsidRPr="00206ACB">
        <w:t>carry</w:t>
      </w:r>
      <w:r w:rsidR="00AC466E" w:rsidRPr="00206ACB">
        <w:t xml:space="preserve"> </w:t>
      </w:r>
      <w:r w:rsidRPr="00206ACB">
        <w:t>out</w:t>
      </w:r>
      <w:r w:rsidR="00AC466E" w:rsidRPr="00206ACB">
        <w:t xml:space="preserve"> </w:t>
      </w:r>
      <w:r w:rsidRPr="00206ACB">
        <w:t>the</w:t>
      </w:r>
      <w:r w:rsidR="00AC466E" w:rsidRPr="00206ACB">
        <w:t xml:space="preserve"> </w:t>
      </w:r>
      <w:r w:rsidRPr="00206ACB">
        <w:t>subtraction</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"borrow"</w:t>
      </w:r>
      <w:r w:rsidR="00AC466E" w:rsidRPr="00206ACB">
        <w:t xml:space="preserve"> </w:t>
      </w:r>
      <w:r w:rsidRPr="00206ACB">
        <w:t>from</w:t>
      </w:r>
      <w:r w:rsidR="00AC466E" w:rsidRPr="00206ACB">
        <w:t xml:space="preserve"> </w:t>
      </w:r>
      <w:r w:rsidRPr="00206ACB">
        <w:t>the</w:t>
      </w:r>
      <w:r w:rsidR="00AC466E" w:rsidRPr="00206ACB">
        <w:t xml:space="preserve"> </w:t>
      </w:r>
      <w:r w:rsidRPr="00206ACB">
        <w:t>next-lowest</w:t>
      </w:r>
      <w:r w:rsidR="00AC466E" w:rsidRPr="00206ACB">
        <w:t xml:space="preserve"> </w:t>
      </w:r>
      <w:r w:rsidRPr="00206ACB">
        <w:t>column,</w:t>
      </w:r>
      <w:r w:rsidR="00AC466E" w:rsidRPr="00206ACB">
        <w:t xml:space="preserve"> </w:t>
      </w:r>
      <w:r w:rsidRPr="00206ACB">
        <w:t>using</w:t>
      </w:r>
      <w:r w:rsidR="00AC466E" w:rsidRPr="00206ACB">
        <w:t xml:space="preserve"> </w:t>
      </w:r>
      <w:r w:rsidRPr="00206ACB">
        <w:t>up</w:t>
      </w:r>
      <w:r w:rsidR="00AC466E" w:rsidRPr="00206ACB">
        <w:t xml:space="preserve"> </w:t>
      </w:r>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that</w:t>
      </w:r>
      <w:r w:rsidR="00AC466E" w:rsidRPr="00206ACB">
        <w:t xml:space="preserve"> </w:t>
      </w:r>
      <w:r w:rsidRPr="00206ACB">
        <w:t>we</w:t>
      </w:r>
      <w:r w:rsidR="00AC466E" w:rsidRPr="00206ACB">
        <w:t xml:space="preserve"> </w:t>
      </w:r>
      <w:r w:rsidRPr="00206ACB">
        <w:t>set</w:t>
      </w:r>
      <w:r w:rsidR="00AC466E" w:rsidRPr="00206ACB">
        <w:t xml:space="preserve"> </w:t>
      </w:r>
      <w:r w:rsidRPr="00206ACB">
        <w:t>before</w:t>
      </w:r>
      <w:r w:rsidR="00AC466E" w:rsidRPr="00206ACB">
        <w:t xml:space="preserve"> </w:t>
      </w:r>
      <w:r w:rsidRPr="00206ACB">
        <w:t>starting</w:t>
      </w:r>
      <w:r w:rsidR="00AC466E" w:rsidRPr="00206ACB">
        <w:t xml:space="preserve"> </w:t>
      </w:r>
      <w:r w:rsidRPr="00206ACB">
        <w:t>the</w:t>
      </w:r>
      <w:r w:rsidR="00AC466E" w:rsidRPr="00206ACB">
        <w:t xml:space="preserve"> </w:t>
      </w:r>
      <w:r w:rsidRPr="00206ACB">
        <w:t>subtraction.</w:t>
      </w:r>
    </w:p>
    <w:p w14:paraId="513C3A5C" w14:textId="18DA6441" w:rsidR="002E182B" w:rsidRPr="00206ACB" w:rsidRDefault="002E182B" w:rsidP="00A76A2E">
      <w:r w:rsidRPr="00206ACB">
        <w:t>It</w:t>
      </w:r>
      <w:r w:rsidR="00AC466E" w:rsidRPr="00206ACB">
        <w:t xml:space="preserve"> </w:t>
      </w:r>
      <w:r w:rsidRPr="00206ACB">
        <w:t>is</w:t>
      </w:r>
      <w:r w:rsidR="00AC466E" w:rsidRPr="00206ACB">
        <w:t xml:space="preserve"> </w:t>
      </w:r>
      <w:r w:rsidRPr="00206ACB">
        <w:t>important</w:t>
      </w:r>
      <w:r w:rsidR="00AC466E" w:rsidRPr="00206ACB">
        <w:t xml:space="preserve"> </w:t>
      </w:r>
      <w:r w:rsidRPr="00206ACB">
        <w:t>to</w:t>
      </w:r>
      <w:r w:rsidR="00AC466E" w:rsidRPr="00206ACB">
        <w:t xml:space="preserve"> </w:t>
      </w:r>
      <w:r w:rsidRPr="00206ACB">
        <w:t>note</w:t>
      </w:r>
      <w:r w:rsidR="00AC466E" w:rsidRPr="00206ACB">
        <w:t xml:space="preserve"> </w:t>
      </w:r>
      <w:r w:rsidRPr="00206ACB">
        <w:t>here</w:t>
      </w:r>
      <w:r w:rsidR="00AC466E" w:rsidRPr="00206ACB">
        <w:t xml:space="preserve"> </w:t>
      </w:r>
      <w:r w:rsidRPr="00206ACB">
        <w:t>that</w:t>
      </w:r>
      <w:r w:rsidR="00AC466E" w:rsidRPr="00206ACB">
        <w:t xml:space="preserve"> </w:t>
      </w:r>
      <w:r w:rsidRPr="00206ACB">
        <w:t>much</w:t>
      </w:r>
      <w:r w:rsidR="00AC466E" w:rsidRPr="00206ACB">
        <w:t xml:space="preserve"> </w:t>
      </w:r>
      <w:r w:rsidRPr="00206ACB">
        <w:t>like</w:t>
      </w:r>
      <w:r w:rsidR="00AC466E" w:rsidRPr="00206ACB">
        <w:t xml:space="preserve"> </w:t>
      </w:r>
      <w:r w:rsidRPr="00206ACB">
        <w:t>single-digit</w:t>
      </w:r>
      <w:r w:rsidR="00AC466E" w:rsidRPr="00206ACB">
        <w:t xml:space="preserve"> </w:t>
      </w:r>
      <w:r w:rsidRPr="00206ACB">
        <w:t>decimal</w:t>
      </w:r>
      <w:r w:rsidR="00AC466E" w:rsidRPr="00206ACB">
        <w:t xml:space="preserve"> </w:t>
      </w:r>
      <w:r w:rsidRPr="00206ACB">
        <w:t>numbers,</w:t>
      </w:r>
      <w:r w:rsidR="00AC466E" w:rsidRPr="00206ACB">
        <w:t xml:space="preserve"> </w:t>
      </w:r>
      <w:r w:rsidRPr="00206ACB">
        <w:t>bytes</w:t>
      </w:r>
      <w:r w:rsidR="00AC466E" w:rsidRPr="00206ACB">
        <w:t xml:space="preserve"> </w:t>
      </w:r>
      <w:r w:rsidRPr="00206ACB">
        <w:t>"wrap</w:t>
      </w:r>
      <w:r w:rsidR="00AC466E" w:rsidRPr="00206ACB">
        <w:t xml:space="preserve"> </w:t>
      </w:r>
      <w:r w:rsidRPr="00206ACB">
        <w:t>around"</w:t>
      </w:r>
      <w:r w:rsidR="00AC466E" w:rsidRPr="00206ACB">
        <w:t xml:space="preserve"> </w:t>
      </w:r>
      <w:r w:rsidRPr="00206ACB">
        <w:t>when</w:t>
      </w:r>
      <w:r w:rsidR="00AC466E" w:rsidRPr="00206ACB">
        <w:t xml:space="preserve"> </w:t>
      </w:r>
      <w:r w:rsidRPr="00206ACB">
        <w:t>adding</w:t>
      </w:r>
      <w:r w:rsidR="00AC466E" w:rsidRPr="00206ACB">
        <w:t xml:space="preserve"> </w:t>
      </w:r>
      <w:r w:rsidRPr="00206ACB">
        <w:t>beyond</w:t>
      </w:r>
      <w:r w:rsidR="00AC466E" w:rsidRPr="00206ACB">
        <w:t xml:space="preserve"> </w:t>
      </w:r>
      <w:r w:rsidRPr="00206ACB">
        <w:t>255</w:t>
      </w:r>
      <w:r w:rsidR="00AC466E" w:rsidRPr="00206ACB">
        <w:t xml:space="preserve"> </w:t>
      </w:r>
      <w:r w:rsidRPr="00206ACB">
        <w:t>or</w:t>
      </w:r>
      <w:r w:rsidR="00AC466E" w:rsidRPr="00206ACB">
        <w:t xml:space="preserve"> </w:t>
      </w:r>
      <w:r w:rsidRPr="00206ACB">
        <w:t>subtracting</w:t>
      </w:r>
      <w:r w:rsidR="00AC466E" w:rsidRPr="00206ACB">
        <w:t xml:space="preserve"> </w:t>
      </w:r>
      <w:r w:rsidRPr="00206ACB">
        <w:t>beyond</w:t>
      </w:r>
      <w:r w:rsidR="00AC466E" w:rsidRPr="00206ACB">
        <w:t xml:space="preserve"> </w:t>
      </w:r>
      <w:r w:rsidRPr="00206ACB">
        <w:t>zero.</w:t>
      </w:r>
      <w:r w:rsidR="00AC466E" w:rsidRPr="00206ACB">
        <w:t xml:space="preserve"> </w:t>
      </w:r>
      <w:r w:rsidRPr="00206ACB">
        <w:t>If</w:t>
      </w:r>
      <w:r w:rsidR="00AC466E" w:rsidRPr="00206ACB">
        <w:t xml:space="preserve"> </w:t>
      </w:r>
      <w:r w:rsidRPr="00206ACB">
        <w:t>a</w:t>
      </w:r>
      <w:r w:rsidR="00AC466E" w:rsidRPr="00206ACB">
        <w:t xml:space="preserve"> </w:t>
      </w:r>
      <w:r w:rsidRPr="00206ACB">
        <w:t>byte</w:t>
      </w:r>
      <w:r w:rsidR="00AC466E" w:rsidRPr="00206ACB">
        <w:t xml:space="preserve"> </w:t>
      </w:r>
      <w:r w:rsidRPr="00206ACB">
        <w:t>(or</w:t>
      </w:r>
      <w:r w:rsidR="00AC466E" w:rsidRPr="00206ACB">
        <w:t xml:space="preserve"> </w:t>
      </w:r>
      <w:r w:rsidRPr="00206ACB">
        <w:t>register,</w:t>
      </w:r>
      <w:r w:rsidR="00AC466E" w:rsidRPr="00206ACB">
        <w:t xml:space="preserve"> </w:t>
      </w:r>
      <w:r w:rsidRPr="00206ACB">
        <w:t>or</w:t>
      </w:r>
      <w:r w:rsidR="00AC466E" w:rsidRPr="00206ACB">
        <w:t xml:space="preserve"> </w:t>
      </w:r>
      <w:r w:rsidRPr="00206ACB">
        <w:t>memory</w:t>
      </w:r>
      <w:r w:rsidR="00AC466E" w:rsidRPr="00206ACB">
        <w:t xml:space="preserve"> </w:t>
      </w:r>
      <w:r w:rsidRPr="00206ACB">
        <w:t>value)</w:t>
      </w:r>
      <w:r w:rsidR="00AC466E" w:rsidRPr="00206ACB">
        <w:t xml:space="preserve"> </w:t>
      </w:r>
      <w:r w:rsidRPr="00206ACB">
        <w:t>is</w:t>
      </w:r>
      <w:r w:rsidR="00AC466E" w:rsidRPr="00206ACB">
        <w:t xml:space="preserve"> </w:t>
      </w:r>
      <w:r w:rsidRPr="00206ACB">
        <w:t>currently</w:t>
      </w:r>
      <w:r w:rsidR="00AC466E" w:rsidRPr="00206ACB">
        <w:t xml:space="preserve"> </w:t>
      </w:r>
      <w:r w:rsidRPr="00206ACB">
        <w:t>at</w:t>
      </w:r>
      <w:r w:rsidR="00AC466E" w:rsidRPr="00206ACB">
        <w:t xml:space="preserve"> </w:t>
      </w:r>
      <w:r w:rsidRPr="00206ACB">
        <w:t>253</w:t>
      </w:r>
      <w:r w:rsidR="00AC466E" w:rsidRPr="00206ACB">
        <w:t xml:space="preserve"> </w:t>
      </w:r>
      <w:r w:rsidRPr="00206ACB">
        <w:t>and</w:t>
      </w:r>
      <w:r w:rsidR="00AC466E" w:rsidRPr="00206ACB">
        <w:t xml:space="preserve"> </w:t>
      </w:r>
      <w:r w:rsidRPr="00206ACB">
        <w:t>you</w:t>
      </w:r>
      <w:r w:rsidR="00AC466E" w:rsidRPr="00206ACB">
        <w:t xml:space="preserve"> </w:t>
      </w:r>
      <w:r w:rsidRPr="00206ACB">
        <w:t>add</w:t>
      </w:r>
      <w:r w:rsidR="00AC466E" w:rsidRPr="00206ACB">
        <w:t xml:space="preserve"> </w:t>
      </w:r>
      <w:r w:rsidRPr="00206ACB">
        <w:t>7,</w:t>
      </w:r>
      <w:r w:rsidR="00AC466E" w:rsidRPr="00206ACB">
        <w:t xml:space="preserve"> </w:t>
      </w:r>
      <w:r w:rsidRPr="00206ACB">
        <w:t>the</w:t>
      </w:r>
      <w:r w:rsidR="00AC466E" w:rsidRPr="00206ACB">
        <w:t xml:space="preserve"> </w:t>
      </w:r>
      <w:r w:rsidRPr="00206ACB">
        <w:t>result</w:t>
      </w:r>
      <w:r w:rsidR="00AC466E" w:rsidRPr="00206ACB">
        <w:t xml:space="preserve"> </w:t>
      </w:r>
      <w:r w:rsidRPr="00206ACB">
        <w:t>is</w:t>
      </w:r>
      <w:r w:rsidR="00AC466E" w:rsidRPr="00206ACB">
        <w:t xml:space="preserve"> </w:t>
      </w:r>
      <w:r w:rsidRPr="00206ACB">
        <w:t>not</w:t>
      </w:r>
      <w:r w:rsidR="00AC466E" w:rsidRPr="00206ACB">
        <w:t xml:space="preserve"> </w:t>
      </w:r>
      <w:r w:rsidRPr="00206ACB">
        <w:t>260</w:t>
      </w:r>
      <w:r w:rsidR="00AC466E" w:rsidRPr="00206ACB">
        <w:t xml:space="preserve"> </w:t>
      </w:r>
      <w:r w:rsidRPr="00206ACB">
        <w:t>—</w:t>
      </w:r>
      <w:r w:rsidR="00AC466E" w:rsidRPr="00206ACB">
        <w:t xml:space="preserve"> </w:t>
      </w:r>
      <w:r w:rsidRPr="00206ACB">
        <w:t>it</w:t>
      </w:r>
      <w:r w:rsidR="00AC466E" w:rsidRPr="00206ACB">
        <w:t xml:space="preserve"> </w:t>
      </w:r>
      <w:r w:rsidRPr="00206ACB">
        <w:t>is</w:t>
      </w:r>
      <w:r w:rsidR="00AC466E" w:rsidRPr="00206ACB">
        <w:t xml:space="preserve"> </w:t>
      </w:r>
      <w:r w:rsidRPr="00206ACB">
        <w:t>4,</w:t>
      </w:r>
      <w:r w:rsidR="00AC466E" w:rsidRPr="00206ACB">
        <w:t xml:space="preserve"> </w:t>
      </w:r>
      <w:r w:rsidRPr="00206ACB">
        <w:t>with</w:t>
      </w:r>
      <w:r w:rsidR="00AC466E" w:rsidRPr="00206ACB">
        <w:t xml:space="preserve"> </w:t>
      </w:r>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set.</w:t>
      </w:r>
      <w:r w:rsidR="00AC466E" w:rsidRPr="00206ACB">
        <w:t xml:space="preserve"> </w:t>
      </w:r>
      <w:r w:rsidRPr="00206ACB">
        <w:t>Similarly,</w:t>
      </w:r>
      <w:r w:rsidR="00AC466E" w:rsidRPr="00206ACB">
        <w:t xml:space="preserve"> </w:t>
      </w:r>
      <w:r w:rsidRPr="00206ACB">
        <w:t>if</w:t>
      </w:r>
      <w:r w:rsidR="00AC466E" w:rsidRPr="00206ACB">
        <w:t xml:space="preserve"> </w:t>
      </w:r>
      <w:r w:rsidRPr="00206ACB">
        <w:t>a</w:t>
      </w:r>
      <w:r w:rsidR="00AC466E" w:rsidRPr="00206ACB">
        <w:t xml:space="preserve"> </w:t>
      </w:r>
      <w:r w:rsidRPr="00206ACB">
        <w:t>byte's</w:t>
      </w:r>
      <w:r w:rsidR="00AC466E" w:rsidRPr="00206ACB">
        <w:t xml:space="preserve"> </w:t>
      </w:r>
      <w:r w:rsidRPr="00206ACB">
        <w:t>value</w:t>
      </w:r>
      <w:r w:rsidR="00AC466E" w:rsidRPr="00206ACB">
        <w:t xml:space="preserve"> </w:t>
      </w:r>
      <w:r w:rsidRPr="00206ACB">
        <w:t>is</w:t>
      </w:r>
      <w:r w:rsidR="00AC466E" w:rsidRPr="00206ACB">
        <w:t xml:space="preserve"> </w:t>
      </w:r>
      <w:r w:rsidRPr="00206ACB">
        <w:t>4</w:t>
      </w:r>
      <w:r w:rsidR="00AC466E" w:rsidRPr="00206ACB">
        <w:t xml:space="preserve"> </w:t>
      </w:r>
      <w:r w:rsidRPr="00206ACB">
        <w:t>and</w:t>
      </w:r>
      <w:r w:rsidR="00AC466E" w:rsidRPr="00206ACB">
        <w:t xml:space="preserve"> </w:t>
      </w:r>
      <w:r w:rsidRPr="00206ACB">
        <w:t>you</w:t>
      </w:r>
      <w:r w:rsidR="00AC466E" w:rsidRPr="00206ACB">
        <w:t xml:space="preserve"> </w:t>
      </w:r>
      <w:r w:rsidRPr="00206ACB">
        <w:t>subtract</w:t>
      </w:r>
      <w:r w:rsidR="00AC466E" w:rsidRPr="00206ACB">
        <w:t xml:space="preserve"> </w:t>
      </w:r>
      <w:r w:rsidRPr="00206ACB">
        <w:t>7,</w:t>
      </w:r>
      <w:r w:rsidR="00AC466E" w:rsidRPr="00206ACB">
        <w:t xml:space="preserve"> </w:t>
      </w:r>
      <w:r w:rsidRPr="00206ACB">
        <w:t>the</w:t>
      </w:r>
      <w:r w:rsidR="00AC466E" w:rsidRPr="00206ACB">
        <w:t xml:space="preserve"> </w:t>
      </w:r>
      <w:r w:rsidRPr="00206ACB">
        <w:t>result</w:t>
      </w:r>
      <w:r w:rsidR="00AC466E" w:rsidRPr="00206ACB">
        <w:t xml:space="preserve"> </w:t>
      </w:r>
      <w:r w:rsidRPr="00206ACB">
        <w:t>is</w:t>
      </w:r>
      <w:r w:rsidR="00AC466E" w:rsidRPr="00206ACB">
        <w:t xml:space="preserve"> </w:t>
      </w:r>
      <w:r w:rsidRPr="00206ACB">
        <w:t>253</w:t>
      </w:r>
      <w:r w:rsidR="00AC466E" w:rsidRPr="00206ACB">
        <w:t xml:space="preserve"> </w:t>
      </w:r>
      <w:r w:rsidRPr="00206ACB">
        <w:t>with</w:t>
      </w:r>
      <w:r w:rsidR="00AC466E" w:rsidRPr="00206ACB">
        <w:t xml:space="preserve"> </w:t>
      </w:r>
      <w:r w:rsidRPr="00206ACB">
        <w:t>a</w:t>
      </w:r>
      <w:r w:rsidR="00AC466E" w:rsidRPr="00206ACB">
        <w:t xml:space="preserve"> </w:t>
      </w:r>
      <w:r w:rsidRPr="00206ACB">
        <w:t>cleared</w:t>
      </w:r>
      <w:r w:rsidR="00AC466E" w:rsidRPr="00206ACB">
        <w:t xml:space="preserve"> </w:t>
      </w:r>
      <w:r w:rsidRPr="00206ACB">
        <w:t>carry</w:t>
      </w:r>
      <w:r w:rsidR="00AC466E" w:rsidRPr="00206ACB">
        <w:t xml:space="preserve"> </w:t>
      </w:r>
      <w:r w:rsidRPr="00206ACB">
        <w:t>flag,</w:t>
      </w:r>
      <w:r w:rsidR="00AC466E" w:rsidRPr="00206ACB">
        <w:t xml:space="preserve"> </w:t>
      </w:r>
      <w:r w:rsidRPr="00206ACB">
        <w:t>not</w:t>
      </w:r>
      <w:r w:rsidR="00AC466E" w:rsidRPr="00206ACB">
        <w:t xml:space="preserve"> </w:t>
      </w:r>
      <w:r w:rsidRPr="00206ACB">
        <w:t>-3.</w:t>
      </w:r>
    </w:p>
    <w:p w14:paraId="7E6BB462" w14:textId="1EF6A895" w:rsidR="002E182B" w:rsidRPr="00206ACB" w:rsidRDefault="002E182B" w:rsidP="00B70E5D">
      <w:r w:rsidRPr="00206ACB">
        <w:t>We</w:t>
      </w:r>
      <w:r w:rsidR="00AC466E" w:rsidRPr="00206ACB">
        <w:t xml:space="preserve"> </w:t>
      </w:r>
      <w:r w:rsidRPr="00206ACB">
        <w:t>will</w:t>
      </w:r>
      <w:r w:rsidR="00AC466E" w:rsidRPr="00206ACB">
        <w:t xml:space="preserve"> </w:t>
      </w:r>
      <w:r w:rsidRPr="00206ACB">
        <w:t>cover</w:t>
      </w:r>
      <w:r w:rsidR="00AC466E" w:rsidRPr="00206ACB">
        <w:t xml:space="preserve"> </w:t>
      </w:r>
      <w:r w:rsidRPr="00206ACB">
        <w:t>how</w:t>
      </w:r>
      <w:r w:rsidR="00AC466E" w:rsidRPr="00206ACB">
        <w:t xml:space="preserve"> </w:t>
      </w:r>
      <w:r w:rsidRPr="00206ACB">
        <w:t>to</w:t>
      </w:r>
      <w:r w:rsidR="00AC466E" w:rsidRPr="00206ACB">
        <w:t xml:space="preserve"> </w:t>
      </w:r>
      <w:r w:rsidRPr="00206ACB">
        <w:t>actually</w:t>
      </w:r>
      <w:r w:rsidR="00AC466E" w:rsidRPr="00206ACB">
        <w:t xml:space="preserve"> </w:t>
      </w:r>
      <w:r w:rsidRPr="00206ACB">
        <w:t>perform</w:t>
      </w:r>
      <w:r w:rsidR="00AC466E" w:rsidRPr="00206ACB">
        <w:t xml:space="preserve"> </w:t>
      </w:r>
      <w:r w:rsidRPr="00206ACB">
        <w:t>addition</w:t>
      </w:r>
      <w:r w:rsidR="00AC466E" w:rsidRPr="00206ACB">
        <w:t xml:space="preserve"> </w:t>
      </w:r>
      <w:r w:rsidRPr="00206ACB">
        <w:t>and</w:t>
      </w:r>
      <w:r w:rsidR="00AC466E" w:rsidRPr="00206ACB">
        <w:t xml:space="preserve"> </w:t>
      </w:r>
      <w:r w:rsidRPr="00206ACB">
        <w:t>subtraction</w:t>
      </w:r>
      <w:r w:rsidR="00AC466E" w:rsidRPr="00206ACB">
        <w:t xml:space="preserve"> </w:t>
      </w:r>
      <w:r w:rsidRPr="00206ACB">
        <w:t>in</w:t>
      </w:r>
      <w:r w:rsidR="00AC466E" w:rsidRPr="00206ACB">
        <w:t xml:space="preserve"> </w:t>
      </w:r>
      <w:r w:rsidRPr="00206ACB">
        <w:t>a</w:t>
      </w:r>
      <w:r w:rsidR="00AC466E" w:rsidRPr="00206ACB">
        <w:t xml:space="preserve"> </w:t>
      </w:r>
      <w:r w:rsidRPr="00206ACB">
        <w:t>later</w:t>
      </w:r>
      <w:r w:rsidR="00AC466E" w:rsidRPr="00206ACB">
        <w:t xml:space="preserve"> </w:t>
      </w:r>
      <w:r w:rsidRPr="00206ACB">
        <w:t>chapter;</w:t>
      </w:r>
      <w:r w:rsidR="00AC466E" w:rsidRPr="00206ACB">
        <w:t xml:space="preserve"> </w:t>
      </w:r>
      <w:r w:rsidRPr="00206ACB">
        <w:t>for</w:t>
      </w:r>
      <w:r w:rsidR="00AC466E" w:rsidRPr="00206ACB">
        <w:t xml:space="preserve"> </w:t>
      </w:r>
      <w:r w:rsidRPr="00206ACB">
        <w:t>now,</w:t>
      </w:r>
      <w:r w:rsidR="00AC466E" w:rsidRPr="00206ACB">
        <w:t xml:space="preserve"> </w:t>
      </w:r>
      <w:r w:rsidRPr="00206ACB">
        <w:t>all</w:t>
      </w:r>
      <w:r w:rsidR="00AC466E" w:rsidRPr="00206ACB">
        <w:t xml:space="preserve"> </w:t>
      </w:r>
      <w:r w:rsidRPr="00206ACB">
        <w:t>you</w:t>
      </w:r>
      <w:r w:rsidR="00AC466E" w:rsidRPr="00206ACB">
        <w:t xml:space="preserve"> </w:t>
      </w:r>
      <w:r w:rsidRPr="00206ACB">
        <w:t>need</w:t>
      </w:r>
      <w:r w:rsidR="00AC466E" w:rsidRPr="00206ACB">
        <w:t xml:space="preserve"> </w:t>
      </w:r>
      <w:r w:rsidRPr="00206ACB">
        <w:t>to</w:t>
      </w:r>
      <w:r w:rsidR="00AC466E" w:rsidRPr="00206ACB">
        <w:t xml:space="preserve"> </w:t>
      </w:r>
      <w:r w:rsidRPr="00206ACB">
        <w:t>know</w:t>
      </w:r>
      <w:r w:rsidR="00AC466E" w:rsidRPr="00206ACB">
        <w:t xml:space="preserve"> </w:t>
      </w:r>
      <w:r w:rsidRPr="00206ACB">
        <w:t>is</w:t>
      </w:r>
      <w:r w:rsidR="00AC466E" w:rsidRPr="00206ACB">
        <w:t xml:space="preserve"> </w:t>
      </w:r>
      <w:r w:rsidRPr="00206ACB">
        <w:t>that</w:t>
      </w:r>
      <w:r w:rsidR="00AC466E" w:rsidRPr="00206ACB">
        <w:t xml:space="preserve"> </w:t>
      </w:r>
      <w:r w:rsidRPr="00206ACB">
        <w:t>the</w:t>
      </w:r>
      <w:r w:rsidR="00AC466E" w:rsidRPr="00206ACB">
        <w:t xml:space="preserve"> </w:t>
      </w:r>
      <w:r w:rsidRPr="00206ACB">
        <w:t>instructions</w:t>
      </w:r>
      <w:r w:rsidR="00AC466E" w:rsidRPr="00206ACB">
        <w:t xml:space="preserve"> </w:t>
      </w:r>
      <w:r w:rsidRPr="00206ACB">
        <w:t>the</w:t>
      </w:r>
      <w:r w:rsidR="00AC466E" w:rsidRPr="00206ACB">
        <w:t xml:space="preserve"> </w:t>
      </w:r>
      <w:r w:rsidRPr="00206ACB">
        <w:t>processor</w:t>
      </w:r>
      <w:r w:rsidR="00AC466E" w:rsidRPr="00206ACB">
        <w:t xml:space="preserve"> </w:t>
      </w:r>
      <w:r w:rsidRPr="00206ACB">
        <w:t>executes</w:t>
      </w:r>
      <w:r w:rsidR="00AC466E" w:rsidRPr="00206ACB">
        <w:t xml:space="preserve"> </w:t>
      </w:r>
      <w:r w:rsidRPr="00206ACB">
        <w:t>will</w:t>
      </w:r>
      <w:r w:rsidR="00AC466E" w:rsidRPr="00206ACB">
        <w:t xml:space="preserve"> </w:t>
      </w:r>
      <w:r w:rsidRPr="00206ACB">
        <w:t>change</w:t>
      </w:r>
      <w:r w:rsidR="00AC466E" w:rsidRPr="00206ACB">
        <w:t xml:space="preserve"> </w:t>
      </w:r>
      <w:r w:rsidRPr="00206ACB">
        <w:t>the</w:t>
      </w:r>
      <w:r w:rsidR="00AC466E" w:rsidRPr="00206ACB">
        <w:t xml:space="preserve"> </w:t>
      </w:r>
      <w:r w:rsidRPr="00206ACB">
        <w:t>values</w:t>
      </w:r>
      <w:r w:rsidR="00AC466E" w:rsidRPr="00206ACB">
        <w:t xml:space="preserve"> </w:t>
      </w:r>
      <w:r w:rsidRPr="00206ACB">
        <w:t>of</w:t>
      </w:r>
      <w:r w:rsidR="00AC466E" w:rsidRPr="00206ACB">
        <w:t xml:space="preserve"> </w:t>
      </w:r>
      <w:r w:rsidRPr="00206ACB">
        <w:t>the</w:t>
      </w:r>
      <w:r w:rsidR="00AC466E" w:rsidRPr="00206ACB">
        <w:t xml:space="preserve"> </w:t>
      </w:r>
      <w:r w:rsidRPr="00206ACB">
        <w:t>zero</w:t>
      </w:r>
      <w:r w:rsidR="00AC466E" w:rsidRPr="00206ACB">
        <w:t xml:space="preserve"> </w:t>
      </w:r>
      <w:r w:rsidRPr="00206ACB">
        <w:t>and</w:t>
      </w:r>
      <w:r w:rsidR="00AC466E" w:rsidRPr="00206ACB">
        <w:t xml:space="preserve"> </w:t>
      </w:r>
      <w:r w:rsidRPr="00206ACB">
        <w:t>carry</w:t>
      </w:r>
      <w:r w:rsidR="00AC466E" w:rsidRPr="00206ACB">
        <w:t xml:space="preserve"> </w:t>
      </w:r>
      <w:r w:rsidRPr="00206ACB">
        <w:t>flags</w:t>
      </w:r>
      <w:r w:rsidR="00AC466E" w:rsidRPr="00206ACB">
        <w:t xml:space="preserve"> </w:t>
      </w:r>
      <w:r w:rsidRPr="00206ACB">
        <w:t>in</w:t>
      </w:r>
      <w:r w:rsidR="00AC466E" w:rsidRPr="00206ACB">
        <w:t xml:space="preserve"> </w:t>
      </w:r>
      <w:r w:rsidRPr="00206ACB">
        <w:t>the</w:t>
      </w:r>
      <w:r w:rsidR="00AC466E" w:rsidRPr="00206ACB">
        <w:t xml:space="preserve"> </w:t>
      </w:r>
      <w:r w:rsidRPr="00206ACB">
        <w:t>processor</w:t>
      </w:r>
      <w:r w:rsidR="00AC466E" w:rsidRPr="00206ACB">
        <w:t xml:space="preserve"> </w:t>
      </w:r>
      <w:r w:rsidRPr="00206ACB">
        <w:t>status</w:t>
      </w:r>
      <w:r w:rsidR="00AC466E" w:rsidRPr="00206ACB">
        <w:t xml:space="preserve"> </w:t>
      </w:r>
      <w:r w:rsidRPr="00206ACB">
        <w:t>register.</w:t>
      </w:r>
    </w:p>
    <w:p w14:paraId="0983E2A6" w14:textId="00706B02" w:rsidR="000A55D9" w:rsidRPr="00206ACB" w:rsidRDefault="000A55D9" w:rsidP="00A76A2E">
      <w:pPr>
        <w:pStyle w:val="Heading3"/>
        <w:spacing w:before="120" w:line="240" w:lineRule="auto"/>
        <w:rPr>
          <w:rFonts w:cstheme="minorHAnsi"/>
        </w:rPr>
      </w:pPr>
      <w:bookmarkStart w:id="131" w:name="_Toc168434246"/>
      <w:bookmarkStart w:id="132" w:name="_Toc168779367"/>
      <w:r w:rsidRPr="00206ACB">
        <w:rPr>
          <w:rFonts w:cstheme="minorHAnsi"/>
        </w:rPr>
        <w:t>Branching</w:t>
      </w:r>
      <w:bookmarkEnd w:id="131"/>
      <w:bookmarkEnd w:id="132"/>
    </w:p>
    <w:p w14:paraId="40AE437B" w14:textId="6DA7C038" w:rsidR="00512336" w:rsidRPr="00206ACB" w:rsidRDefault="00512336" w:rsidP="00B70E5D">
      <w:pPr>
        <w:rPr>
          <w:lang w:eastAsia="ja-JP"/>
        </w:rPr>
      </w:pPr>
      <w:r w:rsidRPr="00206ACB">
        <w:rPr>
          <w:lang w:eastAsia="ja-JP"/>
        </w:rPr>
        <w:t>Now</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know</w:t>
      </w:r>
      <w:r w:rsidR="00AC466E" w:rsidRPr="00206ACB">
        <w:rPr>
          <w:lang w:eastAsia="ja-JP"/>
        </w:rPr>
        <w:t xml:space="preserve"> </w:t>
      </w:r>
      <w:r w:rsidRPr="00206ACB">
        <w:rPr>
          <w:lang w:eastAsia="ja-JP"/>
        </w:rPr>
        <w:t>about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status</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results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operations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branch</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different</w:t>
      </w:r>
      <w:r w:rsidR="00AC466E" w:rsidRPr="00206ACB">
        <w:rPr>
          <w:lang w:eastAsia="ja-JP"/>
        </w:rPr>
        <w:t xml:space="preserve"> </w:t>
      </w:r>
      <w:r w:rsidRPr="00206ACB">
        <w:rPr>
          <w:lang w:eastAsia="ja-JP"/>
        </w:rPr>
        <w:t>parts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simplest</w:t>
      </w:r>
      <w:r w:rsidR="00AC466E" w:rsidRPr="00206ACB">
        <w:rPr>
          <w:lang w:eastAsia="ja-JP"/>
        </w:rPr>
        <w:t xml:space="preserve"> </w:t>
      </w:r>
      <w:r w:rsidRPr="00206ACB">
        <w:rPr>
          <w:lang w:eastAsia="ja-JP"/>
        </w:rPr>
        <w:t>way</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branching</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build</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does</w:t>
      </w:r>
      <w:r w:rsidR="00AC466E" w:rsidRPr="00206ACB">
        <w:rPr>
          <w:lang w:eastAsia="ja-JP"/>
        </w:rPr>
        <w:t xml:space="preserve"> </w:t>
      </w:r>
      <w:r w:rsidRPr="00206ACB">
        <w:rPr>
          <w:lang w:eastAsia="ja-JP"/>
        </w:rPr>
        <w:t>something</w:t>
      </w:r>
      <w:r w:rsidR="00AC466E" w:rsidRPr="00206ACB">
        <w:rPr>
          <w:lang w:eastAsia="ja-JP"/>
        </w:rPr>
        <w:t xml:space="preserve"> </w:t>
      </w:r>
      <w:r w:rsidRPr="00206ACB">
        <w:rPr>
          <w:lang w:eastAsia="ja-JP"/>
        </w:rPr>
        <w:t>256</w:t>
      </w:r>
      <w:r w:rsidR="00AC466E" w:rsidRPr="00206ACB">
        <w:rPr>
          <w:lang w:eastAsia="ja-JP"/>
        </w:rPr>
        <w:t xml:space="preserve"> </w:t>
      </w:r>
      <w:r w:rsidRPr="00206ACB">
        <w:rPr>
          <w:lang w:eastAsia="ja-JP"/>
        </w:rPr>
        <w:t>times.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most</w:t>
      </w:r>
      <w:r w:rsidR="00AC466E" w:rsidRPr="00206ACB">
        <w:rPr>
          <w:lang w:eastAsia="ja-JP"/>
        </w:rPr>
        <w:t xml:space="preserve"> </w:t>
      </w:r>
      <w:r w:rsidRPr="00206ACB">
        <w:rPr>
          <w:lang w:eastAsia="ja-JP"/>
        </w:rPr>
        <w:t>basic</w:t>
      </w:r>
      <w:r w:rsidR="00AC466E" w:rsidRPr="00206ACB">
        <w:rPr>
          <w:lang w:eastAsia="ja-JP"/>
        </w:rPr>
        <w:t xml:space="preserve"> </w:t>
      </w:r>
      <w:r w:rsidRPr="00206ACB">
        <w:rPr>
          <w:lang w:eastAsia="ja-JP"/>
        </w:rPr>
        <w:t>form,</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looks</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this:</w:t>
      </w:r>
    </w:p>
    <w:p w14:paraId="785FA105" w14:textId="6F711DEE" w:rsidR="00512336" w:rsidRPr="00A76A2E"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A76A2E">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512336" w:rsidRPr="00F567F7">
        <w:rPr>
          <w:rFonts w:ascii="DejaVu Sans Mono" w:eastAsia="Times New Roman" w:hAnsi="DejaVu Sans Mono" w:cs="DejaVu Sans Mono"/>
          <w:color w:val="E3371E"/>
          <w:kern w:val="0"/>
          <w:szCs w:val="26"/>
          <w:bdr w:val="none" w:sz="0" w:space="0" w:color="auto" w:frame="1"/>
          <w:shd w:val="clear" w:color="auto" w:fill="272822"/>
          <w:lang w:eastAsia="ja-JP"/>
        </w:rPr>
        <w:t>LDX</w:t>
      </w:r>
      <w:r w:rsidRPr="00A76A2E">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512336" w:rsidRPr="00A76A2E">
        <w:rPr>
          <w:rFonts w:ascii="DejaVu Sans Mono" w:eastAsia="Times New Roman" w:hAnsi="DejaVu Sans Mono" w:cs="DejaVu Sans Mono"/>
          <w:color w:val="FF7A48"/>
          <w:kern w:val="0"/>
          <w:szCs w:val="26"/>
          <w:bdr w:val="none" w:sz="0" w:space="0" w:color="auto" w:frame="1"/>
          <w:shd w:val="clear" w:color="auto" w:fill="272822"/>
          <w:lang w:eastAsia="ja-JP"/>
        </w:rPr>
        <w:t>#</w:t>
      </w:r>
      <w:r w:rsidR="00512336" w:rsidRPr="00F567F7">
        <w:rPr>
          <w:rFonts w:ascii="DejaVu Sans Mono" w:eastAsia="Times New Roman" w:hAnsi="DejaVu Sans Mono" w:cs="DejaVu Sans Mono"/>
          <w:color w:val="07E2FA"/>
          <w:kern w:val="0"/>
          <w:szCs w:val="26"/>
          <w:bdr w:val="none" w:sz="0" w:space="0" w:color="auto" w:frame="1"/>
          <w:shd w:val="clear" w:color="auto" w:fill="272822"/>
          <w:lang w:eastAsia="ja-JP"/>
        </w:rPr>
        <w:t>$00</w:t>
      </w:r>
    </w:p>
    <w:p w14:paraId="07B126C5" w14:textId="77777777" w:rsidR="00512336" w:rsidRPr="00A76A2E" w:rsidRDefault="00512336"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A76A2E">
        <w:rPr>
          <w:rFonts w:ascii="DejaVu Sans Mono" w:eastAsia="Times New Roman" w:hAnsi="DejaVu Sans Mono" w:cs="DejaVu Sans Mono"/>
          <w:color w:val="10C26F"/>
          <w:kern w:val="0"/>
          <w:szCs w:val="26"/>
          <w:bdr w:val="none" w:sz="0" w:space="0" w:color="auto" w:frame="1"/>
          <w:shd w:val="clear" w:color="auto" w:fill="272822"/>
          <w:lang w:eastAsia="ja-JP"/>
        </w:rPr>
        <w:t>LoopStart:</w:t>
      </w:r>
    </w:p>
    <w:p w14:paraId="3229010D" w14:textId="168C9DF1" w:rsidR="00512336" w:rsidRPr="00A76A2E"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A76A2E">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512336" w:rsidRPr="00A76A2E">
        <w:rPr>
          <w:rFonts w:ascii="DejaVu Sans Mono" w:eastAsia="Times New Roman" w:hAnsi="DejaVu Sans Mono" w:cs="DejaVu Sans Mono"/>
          <w:color w:val="FFC000"/>
          <w:kern w:val="0"/>
          <w:szCs w:val="26"/>
          <w:bdr w:val="none" w:sz="0" w:space="0" w:color="auto" w:frame="1"/>
          <w:shd w:val="clear" w:color="auto" w:fill="272822"/>
          <w:lang w:eastAsia="ja-JP"/>
        </w:rPr>
        <w:t>;</w:t>
      </w:r>
      <w:r w:rsidRPr="00A76A2E">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512336" w:rsidRPr="00A76A2E">
        <w:rPr>
          <w:rFonts w:ascii="DejaVu Sans Mono" w:eastAsia="Times New Roman" w:hAnsi="DejaVu Sans Mono" w:cs="DejaVu Sans Mono"/>
          <w:color w:val="FFC000"/>
          <w:kern w:val="0"/>
          <w:szCs w:val="26"/>
          <w:bdr w:val="none" w:sz="0" w:space="0" w:color="auto" w:frame="1"/>
          <w:shd w:val="clear" w:color="auto" w:fill="272822"/>
          <w:lang w:eastAsia="ja-JP"/>
        </w:rPr>
        <w:t>do</w:t>
      </w:r>
      <w:r w:rsidRPr="00A76A2E">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512336" w:rsidRPr="00A76A2E">
        <w:rPr>
          <w:rFonts w:ascii="DejaVu Sans Mono" w:eastAsia="Times New Roman" w:hAnsi="DejaVu Sans Mono" w:cs="DejaVu Sans Mono"/>
          <w:color w:val="FFC000"/>
          <w:kern w:val="0"/>
          <w:szCs w:val="26"/>
          <w:bdr w:val="none" w:sz="0" w:space="0" w:color="auto" w:frame="1"/>
          <w:shd w:val="clear" w:color="auto" w:fill="272822"/>
          <w:lang w:eastAsia="ja-JP"/>
        </w:rPr>
        <w:t>something</w:t>
      </w:r>
    </w:p>
    <w:p w14:paraId="6A1A0D03" w14:textId="3B6B658E" w:rsidR="00512336" w:rsidRPr="00F567F7"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E3371E"/>
          <w:kern w:val="0"/>
          <w:szCs w:val="26"/>
          <w:bdr w:val="none" w:sz="0" w:space="0" w:color="auto" w:frame="1"/>
          <w:shd w:val="clear" w:color="auto" w:fill="272822"/>
          <w:lang w:eastAsia="ja-JP"/>
        </w:rPr>
      </w:pPr>
      <w:r w:rsidRPr="00A76A2E">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512336" w:rsidRPr="00F567F7">
        <w:rPr>
          <w:rFonts w:ascii="DejaVu Sans Mono" w:eastAsia="Times New Roman" w:hAnsi="DejaVu Sans Mono" w:cs="DejaVu Sans Mono"/>
          <w:color w:val="E3371E"/>
          <w:kern w:val="0"/>
          <w:szCs w:val="26"/>
          <w:bdr w:val="none" w:sz="0" w:space="0" w:color="auto" w:frame="1"/>
          <w:shd w:val="clear" w:color="auto" w:fill="272822"/>
          <w:lang w:eastAsia="ja-JP"/>
        </w:rPr>
        <w:t>INX</w:t>
      </w:r>
    </w:p>
    <w:p w14:paraId="04721C43" w14:textId="1E493F2E" w:rsidR="00512336" w:rsidRPr="00A76A2E"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F567F7">
        <w:rPr>
          <w:rFonts w:ascii="DejaVu Sans Mono" w:eastAsia="Times New Roman" w:hAnsi="DejaVu Sans Mono" w:cs="DejaVu Sans Mono"/>
          <w:color w:val="E3371E"/>
          <w:kern w:val="0"/>
          <w:szCs w:val="26"/>
          <w:bdr w:val="none" w:sz="0" w:space="0" w:color="auto" w:frame="1"/>
          <w:shd w:val="clear" w:color="auto" w:fill="272822"/>
          <w:lang w:eastAsia="ja-JP"/>
        </w:rPr>
        <w:t xml:space="preserve">  </w:t>
      </w:r>
      <w:r w:rsidR="00512336" w:rsidRPr="00F567F7">
        <w:rPr>
          <w:rFonts w:ascii="DejaVu Sans Mono" w:eastAsia="Times New Roman" w:hAnsi="DejaVu Sans Mono" w:cs="DejaVu Sans Mono"/>
          <w:color w:val="E3371E"/>
          <w:kern w:val="0"/>
          <w:szCs w:val="26"/>
          <w:bdr w:val="none" w:sz="0" w:space="0" w:color="auto" w:frame="1"/>
          <w:shd w:val="clear" w:color="auto" w:fill="272822"/>
          <w:lang w:eastAsia="ja-JP"/>
        </w:rPr>
        <w:t>BNE</w:t>
      </w:r>
      <w:r w:rsidRPr="00A76A2E">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512336" w:rsidRPr="00A76A2E">
        <w:rPr>
          <w:rFonts w:ascii="DejaVu Sans Mono" w:eastAsia="Times New Roman" w:hAnsi="DejaVu Sans Mono" w:cs="DejaVu Sans Mono"/>
          <w:color w:val="10C26F"/>
          <w:kern w:val="0"/>
          <w:szCs w:val="26"/>
          <w:bdr w:val="none" w:sz="0" w:space="0" w:color="auto" w:frame="1"/>
          <w:shd w:val="clear" w:color="auto" w:fill="272822"/>
          <w:lang w:eastAsia="ja-JP"/>
        </w:rPr>
        <w:t>LoopStart</w:t>
      </w:r>
    </w:p>
    <w:p w14:paraId="28B2E698" w14:textId="5EB42C54" w:rsidR="00512336" w:rsidRPr="00A76A2E"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A76A2E">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512336" w:rsidRPr="00A76A2E">
        <w:rPr>
          <w:rFonts w:ascii="DejaVu Sans Mono" w:eastAsia="Times New Roman" w:hAnsi="DejaVu Sans Mono" w:cs="DejaVu Sans Mono"/>
          <w:color w:val="FFC000"/>
          <w:kern w:val="0"/>
          <w:szCs w:val="26"/>
          <w:bdr w:val="none" w:sz="0" w:space="0" w:color="auto" w:frame="1"/>
          <w:shd w:val="clear" w:color="auto" w:fill="272822"/>
          <w:lang w:eastAsia="ja-JP"/>
        </w:rPr>
        <w:t>;</w:t>
      </w:r>
      <w:r w:rsidRPr="00A76A2E">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512336" w:rsidRPr="00A76A2E">
        <w:rPr>
          <w:rFonts w:ascii="DejaVu Sans Mono" w:eastAsia="Times New Roman" w:hAnsi="DejaVu Sans Mono" w:cs="DejaVu Sans Mono"/>
          <w:color w:val="FFC000"/>
          <w:kern w:val="0"/>
          <w:szCs w:val="26"/>
          <w:bdr w:val="none" w:sz="0" w:space="0" w:color="auto" w:frame="1"/>
          <w:shd w:val="clear" w:color="auto" w:fill="272822"/>
          <w:lang w:eastAsia="ja-JP"/>
        </w:rPr>
        <w:t>end</w:t>
      </w:r>
      <w:r w:rsidRPr="00A76A2E">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512336" w:rsidRPr="00A76A2E">
        <w:rPr>
          <w:rFonts w:ascii="DejaVu Sans Mono" w:eastAsia="Times New Roman" w:hAnsi="DejaVu Sans Mono" w:cs="DejaVu Sans Mono"/>
          <w:color w:val="FFC000"/>
          <w:kern w:val="0"/>
          <w:szCs w:val="26"/>
          <w:bdr w:val="none" w:sz="0" w:space="0" w:color="auto" w:frame="1"/>
          <w:shd w:val="clear" w:color="auto" w:fill="272822"/>
          <w:lang w:eastAsia="ja-JP"/>
        </w:rPr>
        <w:t>of</w:t>
      </w:r>
      <w:r w:rsidRPr="00A76A2E">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512336" w:rsidRPr="00A76A2E">
        <w:rPr>
          <w:rFonts w:ascii="DejaVu Sans Mono" w:eastAsia="Times New Roman" w:hAnsi="DejaVu Sans Mono" w:cs="DejaVu Sans Mono"/>
          <w:color w:val="FFC000"/>
          <w:kern w:val="0"/>
          <w:szCs w:val="26"/>
          <w:bdr w:val="none" w:sz="0" w:space="0" w:color="auto" w:frame="1"/>
          <w:shd w:val="clear" w:color="auto" w:fill="272822"/>
          <w:lang w:eastAsia="ja-JP"/>
        </w:rPr>
        <w:t>loop</w:t>
      </w:r>
    </w:p>
    <w:p w14:paraId="72452E28" w14:textId="4CAA490F" w:rsidR="00512336" w:rsidRPr="00206ACB" w:rsidRDefault="00512336" w:rsidP="00B70E5D">
      <w:pPr>
        <w:rPr>
          <w:lang w:eastAsia="ja-JP"/>
        </w:rPr>
      </w:pPr>
      <w:r w:rsidRPr="00206ACB">
        <w:rPr>
          <w:lang w:eastAsia="ja-JP"/>
        </w:rPr>
        <w:lastRenderedPageBreak/>
        <w:t>Before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look</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actually</w:t>
      </w:r>
      <w:r w:rsidR="00AC466E" w:rsidRPr="00206ACB">
        <w:rPr>
          <w:lang w:eastAsia="ja-JP"/>
        </w:rPr>
        <w:t xml:space="preserve"> </w:t>
      </w:r>
      <w:r w:rsidRPr="00206ACB">
        <w:rPr>
          <w:lang w:eastAsia="ja-JP"/>
        </w:rPr>
        <w:t>works,</w:t>
      </w:r>
      <w:r w:rsidR="00AC466E" w:rsidRPr="00206ACB">
        <w:rPr>
          <w:lang w:eastAsia="ja-JP"/>
        </w:rPr>
        <w:t xml:space="preserve"> </w:t>
      </w:r>
      <w:r w:rsidRPr="00206ACB">
        <w:rPr>
          <w:lang w:eastAsia="ja-JP"/>
        </w:rPr>
        <w:t>there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new</w:t>
      </w:r>
      <w:r w:rsidR="00AC466E" w:rsidRPr="00206ACB">
        <w:rPr>
          <w:lang w:eastAsia="ja-JP"/>
        </w:rPr>
        <w:t xml:space="preserve"> </w:t>
      </w:r>
      <w:r w:rsidRPr="00206ACB">
        <w:rPr>
          <w:lang w:eastAsia="ja-JP"/>
        </w:rPr>
        <w:t>opcodes</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discuss.</w:t>
      </w:r>
      <w:r w:rsidR="00AC466E" w:rsidRPr="00206ACB">
        <w:rPr>
          <w:lang w:eastAsia="ja-JP"/>
        </w:rPr>
        <w:t xml:space="preserve"> </w:t>
      </w:r>
      <w:r w:rsidRPr="00B30316">
        <w:rPr>
          <w:rStyle w:val="QuoteChar"/>
        </w:rPr>
        <w:t>INX</w:t>
      </w:r>
      <w:r w:rsidR="00AC466E" w:rsidRPr="00206ACB">
        <w:rPr>
          <w:lang w:eastAsia="ja-JP"/>
        </w:rPr>
        <w:t xml:space="preserve"> </w:t>
      </w:r>
      <w:r w:rsidRPr="00206ACB">
        <w:rPr>
          <w:lang w:eastAsia="ja-JP"/>
        </w:rPr>
        <w:t>stands</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"increment</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adds</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stores</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back</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B30316">
        <w:rPr>
          <w:rStyle w:val="QuoteChar"/>
        </w:rPr>
        <w:t>BNE</w:t>
      </w:r>
      <w:r w:rsidR="00AC466E" w:rsidRPr="00206ACB">
        <w:rPr>
          <w:lang w:eastAsia="ja-JP"/>
        </w:rPr>
        <w:t xml:space="preserve"> </w:t>
      </w:r>
      <w:r w:rsidRPr="00206ACB">
        <w:rPr>
          <w:lang w:eastAsia="ja-JP"/>
        </w:rPr>
        <w:t>stands</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"Branch</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Equal</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changes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normal</w:t>
      </w:r>
      <w:r w:rsidR="00AC466E" w:rsidRPr="00206ACB">
        <w:rPr>
          <w:lang w:eastAsia="ja-JP"/>
        </w:rPr>
        <w:t xml:space="preserve"> </w:t>
      </w:r>
      <w:r w:rsidRPr="00206ACB">
        <w:rPr>
          <w:lang w:eastAsia="ja-JP"/>
        </w:rPr>
        <w:t>flow</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execution</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status</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cleared</w:t>
      </w:r>
      <w:r w:rsidR="00AC466E" w:rsidRPr="00206ACB">
        <w:rPr>
          <w:lang w:eastAsia="ja-JP"/>
        </w:rPr>
        <w:t xml:space="preserve"> </w:t>
      </w:r>
      <w:r w:rsidRPr="00206ACB">
        <w:rPr>
          <w:lang w:eastAsia="ja-JP"/>
        </w:rPr>
        <w:t>(i.e.,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result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last</w:t>
      </w:r>
      <w:r w:rsidR="00AC466E" w:rsidRPr="00206ACB">
        <w:rPr>
          <w:lang w:eastAsia="ja-JP"/>
        </w:rPr>
        <w:t xml:space="preserve"> </w:t>
      </w:r>
      <w:r w:rsidRPr="00206ACB">
        <w:rPr>
          <w:lang w:eastAsia="ja-JP"/>
        </w:rPr>
        <w:t>operation</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zero).</w:t>
      </w:r>
    </w:p>
    <w:p w14:paraId="6308A5AC" w14:textId="489EAFD2" w:rsidR="00512336" w:rsidRPr="00206ACB" w:rsidRDefault="00512336" w:rsidP="00B70E5D">
      <w:pPr>
        <w:rPr>
          <w:lang w:eastAsia="ja-JP"/>
        </w:rPr>
      </w:pP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begins</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loading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immediate</w:t>
      </w:r>
      <w:r w:rsidR="00AC466E" w:rsidRPr="00206ACB">
        <w:rPr>
          <w:lang w:eastAsia="ja-JP"/>
        </w:rPr>
        <w:t xml:space="preserve"> </w:t>
      </w:r>
      <w:r w:rsidRPr="00206ACB">
        <w:rPr>
          <w:lang w:eastAsia="ja-JP"/>
        </w:rPr>
        <w:t>value</w:t>
      </w:r>
      <w:r w:rsidR="00AC466E" w:rsidRPr="00206ACB">
        <w:rPr>
          <w:lang w:eastAsia="ja-JP"/>
        </w:rPr>
        <w:t xml:space="preserve"> </w:t>
      </w:r>
      <w:r w:rsidRPr="00B30316">
        <w:rPr>
          <w:rStyle w:val="QuoteChar"/>
        </w:rPr>
        <w:t>$00</w:t>
      </w:r>
      <w:r w:rsidR="00AC466E" w:rsidRPr="00206ACB">
        <w:rPr>
          <w:lang w:eastAsia="ja-JP"/>
        </w:rPr>
        <w:t xml:space="preserve"> </w:t>
      </w:r>
      <w:r w:rsidRPr="00206ACB">
        <w:rPr>
          <w:lang w:eastAsia="ja-JP"/>
        </w:rPr>
        <w:t>into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Next,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w:t>
      </w:r>
      <w:r w:rsidRPr="00B30316">
        <w:rPr>
          <w:rStyle w:val="QuoteChar"/>
        </w:rPr>
        <w:t>LoopStart</w:t>
      </w:r>
      <w:r w:rsidRPr="00206ACB">
        <w:rPr>
          <w:lang w:eastAsia="ja-JP"/>
        </w:rPr>
        <w:t>),</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branching</w:t>
      </w:r>
      <w:r w:rsidR="00AC466E" w:rsidRPr="00206ACB">
        <w:rPr>
          <w:lang w:eastAsia="ja-JP"/>
        </w:rPr>
        <w:t xml:space="preserve"> </w:t>
      </w:r>
      <w:r w:rsidRPr="00206ACB">
        <w:rPr>
          <w:lang w:eastAsia="ja-JP"/>
        </w:rPr>
        <w:t>instruction</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end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After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do</w:t>
      </w:r>
      <w:r w:rsidR="00AC466E" w:rsidRPr="00206ACB">
        <w:rPr>
          <w:lang w:eastAsia="ja-JP"/>
        </w:rPr>
        <w:t xml:space="preserve"> </w:t>
      </w:r>
      <w:r w:rsidRPr="00206ACB">
        <w:rPr>
          <w:lang w:eastAsia="ja-JP"/>
        </w:rPr>
        <w:t>whatever</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want</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perform,</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increment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math-related</w:t>
      </w:r>
      <w:r w:rsidR="00AC466E" w:rsidRPr="00206ACB">
        <w:rPr>
          <w:lang w:eastAsia="ja-JP"/>
        </w:rPr>
        <w:t xml:space="preserve"> </w:t>
      </w:r>
      <w:r w:rsidRPr="00206ACB">
        <w:rPr>
          <w:lang w:eastAsia="ja-JP"/>
        </w:rPr>
        <w:t>operations,</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update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flags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status</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final</w:t>
      </w:r>
      <w:r w:rsidR="00AC466E" w:rsidRPr="00206ACB">
        <w:rPr>
          <w:lang w:eastAsia="ja-JP"/>
        </w:rPr>
        <w:t xml:space="preserve"> </w:t>
      </w:r>
      <w:r w:rsidRPr="00206ACB">
        <w:rPr>
          <w:lang w:eastAsia="ja-JP"/>
        </w:rPr>
        <w:t>line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checks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nothing</w:t>
      </w:r>
      <w:r w:rsidR="00AC466E" w:rsidRPr="00206ACB">
        <w:rPr>
          <w:lang w:eastAsia="ja-JP"/>
        </w:rPr>
        <w:t xml:space="preserve"> </w:t>
      </w:r>
      <w:r w:rsidRPr="00206ACB">
        <w:rPr>
          <w:lang w:eastAsia="ja-JP"/>
        </w:rPr>
        <w:t>special</w:t>
      </w:r>
      <w:r w:rsidR="00AC466E" w:rsidRPr="00206ACB">
        <w:rPr>
          <w:lang w:eastAsia="ja-JP"/>
        </w:rPr>
        <w:t xml:space="preserve"> </w:t>
      </w:r>
      <w:r w:rsidRPr="00206ACB">
        <w:rPr>
          <w:lang w:eastAsia="ja-JP"/>
        </w:rPr>
        <w:t>happens</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program</w:t>
      </w:r>
      <w:r w:rsidR="00AC466E" w:rsidRPr="00206ACB">
        <w:rPr>
          <w:lang w:eastAsia="ja-JP"/>
        </w:rPr>
        <w:t xml:space="preserve"> </w:t>
      </w:r>
      <w:r w:rsidRPr="00206ACB">
        <w:rPr>
          <w:lang w:eastAsia="ja-JP"/>
        </w:rPr>
        <w:t>just</w:t>
      </w:r>
      <w:r w:rsidR="00AC466E" w:rsidRPr="00206ACB">
        <w:rPr>
          <w:lang w:eastAsia="ja-JP"/>
        </w:rPr>
        <w:t xml:space="preserve"> </w:t>
      </w:r>
      <w:r w:rsidRPr="00206ACB">
        <w:rPr>
          <w:lang w:eastAsia="ja-JP"/>
        </w:rPr>
        <w:t>keeps</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running,</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whatever</w:t>
      </w:r>
      <w:r w:rsidR="00AC466E" w:rsidRPr="00206ACB">
        <w:rPr>
          <w:lang w:eastAsia="ja-JP"/>
        </w:rPr>
        <w:t xml:space="preserve"> </w:t>
      </w:r>
      <w:r w:rsidRPr="00206ACB">
        <w:rPr>
          <w:lang w:eastAsia="ja-JP"/>
        </w:rPr>
        <w:t>comes</w:t>
      </w:r>
      <w:r w:rsidR="00AC466E" w:rsidRPr="00206ACB">
        <w:rPr>
          <w:lang w:eastAsia="ja-JP"/>
        </w:rPr>
        <w:t xml:space="preserve"> </w:t>
      </w:r>
      <w:r w:rsidRPr="00206ACB">
        <w:rPr>
          <w:lang w:eastAsia="ja-JP"/>
        </w:rPr>
        <w:t>after</w:t>
      </w:r>
      <w:r w:rsidR="00AC466E" w:rsidRPr="00206ACB">
        <w:rPr>
          <w:lang w:eastAsia="ja-JP"/>
        </w:rPr>
        <w:t xml:space="preserve"> </w:t>
      </w:r>
      <w:r w:rsidRPr="00B30316">
        <w:rPr>
          <w:rStyle w:val="QuoteChar"/>
        </w:rPr>
        <w:t>;</w:t>
      </w:r>
      <w:r w:rsidR="00AC466E" w:rsidRPr="00B30316">
        <w:rPr>
          <w:rStyle w:val="QuoteChar"/>
        </w:rPr>
        <w:t xml:space="preserve"> </w:t>
      </w:r>
      <w:r w:rsidRPr="00B30316">
        <w:rPr>
          <w:rStyle w:val="QuoteChar"/>
        </w:rPr>
        <w:t>end</w:t>
      </w:r>
      <w:r w:rsidR="00AC466E" w:rsidRPr="00B30316">
        <w:rPr>
          <w:rStyle w:val="QuoteChar"/>
        </w:rPr>
        <w:t xml:space="preserve"> </w:t>
      </w:r>
      <w:r w:rsidRPr="00B30316">
        <w:rPr>
          <w:rStyle w:val="QuoteChar"/>
        </w:rPr>
        <w:t>of</w:t>
      </w:r>
      <w:r w:rsidR="00AC466E" w:rsidRPr="00B30316">
        <w:rPr>
          <w:rStyle w:val="QuoteChar"/>
        </w:rPr>
        <w:t xml:space="preserve"> </w:t>
      </w:r>
      <w:r w:rsidRPr="00B30316">
        <w:rPr>
          <w:rStyle w:val="QuoteChar"/>
        </w:rPr>
        <w:t>loop</w:t>
      </w:r>
      <w:r w:rsidR="00AC466E" w:rsidRPr="00206ACB">
        <w:rPr>
          <w:lang w:eastAsia="ja-JP"/>
        </w:rPr>
        <w:t xml:space="preserve"> </w:t>
      </w:r>
      <w:r w:rsidRPr="00206ACB">
        <w:rPr>
          <w:lang w:eastAsia="ja-JP"/>
        </w:rPr>
        <w:t>being</w:t>
      </w:r>
      <w:r w:rsidR="00AC466E" w:rsidRPr="00206ACB">
        <w:rPr>
          <w:lang w:eastAsia="ja-JP"/>
        </w:rPr>
        <w:t xml:space="preserve"> </w:t>
      </w:r>
      <w:r w:rsidRPr="00206ACB">
        <w:rPr>
          <w:lang w:eastAsia="ja-JP"/>
        </w:rPr>
        <w:t>executed</w:t>
      </w:r>
      <w:r w:rsidR="00AC466E" w:rsidRPr="00206ACB">
        <w:rPr>
          <w:lang w:eastAsia="ja-JP"/>
        </w:rPr>
        <w:t xml:space="preserve"> </w:t>
      </w:r>
      <w:r w:rsidRPr="00206ACB">
        <w:rPr>
          <w:lang w:eastAsia="ja-JP"/>
        </w:rPr>
        <w:t>next.</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cleared,</w:t>
      </w:r>
      <w:r w:rsidR="00AC466E" w:rsidRPr="00206ACB">
        <w:rPr>
          <w:lang w:eastAsia="ja-JP"/>
        </w:rPr>
        <w:t xml:space="preserve"> </w:t>
      </w:r>
      <w:r w:rsidRPr="00206ACB">
        <w:rPr>
          <w:lang w:eastAsia="ja-JP"/>
        </w:rPr>
        <w:t>then</w:t>
      </w:r>
      <w:r w:rsidR="00AC466E" w:rsidRPr="00206ACB">
        <w:rPr>
          <w:lang w:eastAsia="ja-JP"/>
        </w:rPr>
        <w:t xml:space="preserve"> </w:t>
      </w:r>
      <w:r w:rsidRPr="00B30316">
        <w:rPr>
          <w:rStyle w:val="QuoteChar"/>
        </w:rPr>
        <w:t>BNE</w:t>
      </w:r>
      <w:r w:rsidR="00AC466E" w:rsidRPr="00B30316">
        <w:rPr>
          <w:rStyle w:val="QuoteChar"/>
        </w:rPr>
        <w:t xml:space="preserve"> </w:t>
      </w:r>
      <w:r w:rsidRPr="00B30316">
        <w:rPr>
          <w:rStyle w:val="QuoteChar"/>
        </w:rPr>
        <w:t>LoopStart</w:t>
      </w:r>
      <w:r w:rsidR="00AC466E" w:rsidRPr="00206ACB">
        <w:rPr>
          <w:lang w:eastAsia="ja-JP"/>
        </w:rPr>
        <w:t xml:space="preserve"> </w:t>
      </w:r>
      <w:r w:rsidRPr="00206ACB">
        <w:rPr>
          <w:lang w:eastAsia="ja-JP"/>
        </w:rPr>
        <w:t>tells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find</w:t>
      </w:r>
      <w:r w:rsidR="00AC466E" w:rsidRPr="00206ACB">
        <w:rPr>
          <w:lang w:eastAsia="ja-JP"/>
        </w:rPr>
        <w:t xml:space="preserve"> </w:t>
      </w:r>
      <w:r w:rsidRPr="00206ACB">
        <w:rPr>
          <w:lang w:eastAsia="ja-JP"/>
        </w:rPr>
        <w:t>the</w:t>
      </w:r>
      <w:r w:rsidR="00AC466E" w:rsidRPr="00206ACB">
        <w:rPr>
          <w:lang w:eastAsia="ja-JP"/>
        </w:rPr>
        <w:t xml:space="preserve"> </w:t>
      </w:r>
      <w:r w:rsidRPr="00B30316">
        <w:rPr>
          <w:rStyle w:val="QuoteChar"/>
        </w:rPr>
        <w:t>LoopStart</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execute</w:t>
      </w:r>
      <w:r w:rsidR="00AC466E" w:rsidRPr="00206ACB">
        <w:rPr>
          <w:lang w:eastAsia="ja-JP"/>
        </w:rPr>
        <w:t xml:space="preserve"> </w:t>
      </w:r>
      <w:r w:rsidRPr="00206ACB">
        <w:rPr>
          <w:lang w:eastAsia="ja-JP"/>
        </w:rPr>
        <w:t>whatever</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located</w:t>
      </w:r>
      <w:r w:rsidR="00AC466E" w:rsidRPr="00206ACB">
        <w:rPr>
          <w:lang w:eastAsia="ja-JP"/>
        </w:rPr>
        <w:t xml:space="preserve"> </w:t>
      </w:r>
      <w:r w:rsidRPr="00206ACB">
        <w:rPr>
          <w:lang w:eastAsia="ja-JP"/>
        </w:rPr>
        <w:t>there</w:t>
      </w:r>
      <w:r w:rsidR="00AC466E" w:rsidRPr="00206ACB">
        <w:rPr>
          <w:lang w:eastAsia="ja-JP"/>
        </w:rPr>
        <w:t xml:space="preserve"> </w:t>
      </w:r>
      <w:r w:rsidRPr="00206ACB">
        <w:rPr>
          <w:lang w:eastAsia="ja-JP"/>
        </w:rPr>
        <w:t>next</w:t>
      </w:r>
      <w:r w:rsidR="00AC466E" w:rsidRPr="00206ACB">
        <w:rPr>
          <w:lang w:eastAsia="ja-JP"/>
        </w:rPr>
        <w:t xml:space="preserve"> </w:t>
      </w:r>
      <w:r w:rsidRPr="00206ACB">
        <w:rPr>
          <w:lang w:eastAsia="ja-JP"/>
        </w:rPr>
        <w:t>instead</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words,</w:t>
      </w:r>
      <w:r w:rsidR="00AC466E" w:rsidRPr="00206ACB">
        <w:rPr>
          <w:lang w:eastAsia="ja-JP"/>
        </w:rPr>
        <w:t xml:space="preserve"> </w:t>
      </w:r>
      <w:r w:rsidRPr="00206ACB">
        <w:rPr>
          <w:lang w:eastAsia="ja-JP"/>
        </w:rPr>
        <w:t>running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next</w:t>
      </w:r>
      <w:r w:rsidR="00AC466E" w:rsidRPr="00206ACB">
        <w:rPr>
          <w:lang w:eastAsia="ja-JP"/>
        </w:rPr>
        <w:t xml:space="preserve"> </w:t>
      </w:r>
      <w:r w:rsidRPr="00206ACB">
        <w:rPr>
          <w:lang w:eastAsia="ja-JP"/>
        </w:rPr>
        <w:t>iteration</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p>
    <w:p w14:paraId="5DC89C1D" w14:textId="3F56159A" w:rsidR="00512336" w:rsidRPr="00206ACB" w:rsidRDefault="00512336" w:rsidP="00B70E5D">
      <w:pPr>
        <w:rPr>
          <w:lang w:eastAsia="ja-JP"/>
        </w:rPr>
      </w:pPr>
      <w:r w:rsidRPr="00206ACB">
        <w:rPr>
          <w:lang w:eastAsia="ja-JP"/>
        </w:rPr>
        <w:t>In</w:t>
      </w:r>
      <w:r w:rsidR="00AC466E" w:rsidRPr="00206ACB">
        <w:rPr>
          <w:lang w:eastAsia="ja-JP"/>
        </w:rPr>
        <w:t xml:space="preserve"> </w:t>
      </w:r>
      <w:r w:rsidRPr="00206ACB">
        <w:rPr>
          <w:lang w:eastAsia="ja-JP"/>
        </w:rPr>
        <w:t>actual</w:t>
      </w:r>
      <w:r w:rsidR="00AC466E" w:rsidRPr="00206ACB">
        <w:rPr>
          <w:lang w:eastAsia="ja-JP"/>
        </w:rPr>
        <w:t xml:space="preserve"> </w:t>
      </w:r>
      <w:r w:rsidRPr="00206ACB">
        <w:rPr>
          <w:lang w:eastAsia="ja-JP"/>
        </w:rPr>
        <w:t>operation,</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run</w:t>
      </w:r>
      <w:r w:rsidR="00AC466E" w:rsidRPr="00206ACB">
        <w:rPr>
          <w:lang w:eastAsia="ja-JP"/>
        </w:rPr>
        <w:t xml:space="preserve"> </w:t>
      </w:r>
      <w:r w:rsidRPr="00206ACB">
        <w:rPr>
          <w:lang w:eastAsia="ja-JP"/>
        </w:rPr>
        <w:t>256</w:t>
      </w:r>
      <w:r w:rsidR="00AC466E" w:rsidRPr="00206ACB">
        <w:rPr>
          <w:lang w:eastAsia="ja-JP"/>
        </w:rPr>
        <w:t xml:space="preserve"> </w:t>
      </w:r>
      <w:r w:rsidRPr="00206ACB">
        <w:rPr>
          <w:lang w:eastAsia="ja-JP"/>
        </w:rPr>
        <w:t>times.</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iteration</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After</w:t>
      </w:r>
      <w:r w:rsidR="00AC466E" w:rsidRPr="00206ACB">
        <w:rPr>
          <w:lang w:eastAsia="ja-JP"/>
        </w:rPr>
        <w:t xml:space="preserve"> </w:t>
      </w:r>
      <w:r w:rsidRPr="00B30316">
        <w:rPr>
          <w:rStyle w:val="QuoteChar"/>
        </w:rPr>
        <w:t>INX</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Since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result</w:t>
      </w:r>
      <w:r w:rsidR="00AC466E" w:rsidRPr="00206ACB">
        <w:rPr>
          <w:lang w:eastAsia="ja-JP"/>
        </w:rPr>
        <w:t xml:space="preserve"> </w:t>
      </w:r>
      <w:r w:rsidRPr="00206ACB">
        <w:rPr>
          <w:lang w:eastAsia="ja-JP"/>
        </w:rPr>
        <w:t>of</w:t>
      </w:r>
      <w:r w:rsidR="00AC466E" w:rsidRPr="00206ACB">
        <w:rPr>
          <w:lang w:eastAsia="ja-JP"/>
        </w:rPr>
        <w:t xml:space="preserve"> </w:t>
      </w:r>
      <w:r w:rsidRPr="00B30316">
        <w:rPr>
          <w:rStyle w:val="QuoteChar"/>
        </w:rPr>
        <w:t>INX</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cleared.</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get</w:t>
      </w:r>
      <w:r w:rsidR="00AC466E" w:rsidRPr="00206ACB">
        <w:rPr>
          <w:lang w:eastAsia="ja-JP"/>
        </w:rPr>
        <w:t xml:space="preserve"> </w:t>
      </w:r>
      <w:r w:rsidRPr="00206ACB">
        <w:rPr>
          <w:lang w:eastAsia="ja-JP"/>
        </w:rPr>
        <w:t>to</w:t>
      </w:r>
      <w:r w:rsidR="00AC466E" w:rsidRPr="00206ACB">
        <w:rPr>
          <w:lang w:eastAsia="ja-JP"/>
        </w:rPr>
        <w:t xml:space="preserve"> </w:t>
      </w:r>
      <w:r w:rsidRPr="00B30316">
        <w:rPr>
          <w:rStyle w:val="QuoteChar"/>
        </w:rPr>
        <w:t>BNE</w:t>
      </w:r>
      <w:r w:rsidR="00AC466E" w:rsidRPr="00B30316">
        <w:rPr>
          <w:rStyle w:val="QuoteChar"/>
        </w:rPr>
        <w:t xml:space="preserve"> </w:t>
      </w:r>
      <w:r w:rsidRPr="00B30316">
        <w:rPr>
          <w:rStyle w:val="QuoteChar"/>
        </w:rPr>
        <w:t>LoopStart</w:t>
      </w:r>
      <w:r w:rsidRPr="00206ACB">
        <w:rPr>
          <w:lang w:eastAsia="ja-JP"/>
        </w:rPr>
        <w:t>,</w:t>
      </w:r>
      <w:r w:rsidR="00AC466E" w:rsidRPr="00206ACB">
        <w:rPr>
          <w:lang w:eastAsia="ja-JP"/>
        </w:rPr>
        <w:t xml:space="preserve"> </w:t>
      </w:r>
      <w:r w:rsidRPr="00206ACB">
        <w:rPr>
          <w:lang w:eastAsia="ja-JP"/>
        </w:rPr>
        <w:t>because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cleared,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go</w:t>
      </w:r>
      <w:r w:rsidR="00AC466E" w:rsidRPr="00206ACB">
        <w:rPr>
          <w:lang w:eastAsia="ja-JP"/>
        </w:rPr>
        <w:t xml:space="preserve"> </w:t>
      </w:r>
      <w:r w:rsidRPr="00206ACB">
        <w:rPr>
          <w:lang w:eastAsia="ja-JP"/>
        </w:rPr>
        <w:t>back</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B30316">
        <w:rPr>
          <w:rStyle w:val="QuoteChar"/>
        </w:rPr>
        <w:t>LoopStart</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run</w:t>
      </w:r>
      <w:r w:rsidR="00AC466E" w:rsidRPr="00206ACB">
        <w:rPr>
          <w:lang w:eastAsia="ja-JP"/>
        </w:rPr>
        <w:t xml:space="preserve"> </w:t>
      </w:r>
      <w:r w:rsidRPr="00206ACB">
        <w:rPr>
          <w:lang w:eastAsia="ja-JP"/>
        </w:rPr>
        <w:t>through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again.</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become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still</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run</w:t>
      </w:r>
      <w:r w:rsidR="00AC466E" w:rsidRPr="00206ACB">
        <w:rPr>
          <w:lang w:eastAsia="ja-JP"/>
        </w:rPr>
        <w:t xml:space="preserve"> </w:t>
      </w:r>
      <w:r w:rsidRPr="00206ACB">
        <w:rPr>
          <w:lang w:eastAsia="ja-JP"/>
        </w:rPr>
        <w:t>again.</w:t>
      </w:r>
      <w:r w:rsidR="00AC466E" w:rsidRPr="00206ACB">
        <w:rPr>
          <w:lang w:eastAsia="ja-JP"/>
        </w:rPr>
        <w:t xml:space="preserve"> </w:t>
      </w:r>
      <w:r w:rsidRPr="00206ACB">
        <w:rPr>
          <w:lang w:eastAsia="ja-JP"/>
        </w:rPr>
        <w:t>Eventually,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register's</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255.</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run</w:t>
      </w:r>
      <w:r w:rsidR="00AC466E" w:rsidRPr="00206ACB">
        <w:rPr>
          <w:lang w:eastAsia="ja-JP"/>
        </w:rPr>
        <w:t xml:space="preserve"> </w:t>
      </w:r>
      <w:r w:rsidRPr="00B30316">
        <w:rPr>
          <w:rStyle w:val="QuoteChar"/>
        </w:rPr>
        <w:t>INX</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"roll</w:t>
      </w:r>
      <w:r w:rsidR="00AC466E" w:rsidRPr="00206ACB">
        <w:rPr>
          <w:lang w:eastAsia="ja-JP"/>
        </w:rPr>
        <w:t xml:space="preserve"> </w:t>
      </w:r>
      <w:r w:rsidRPr="00206ACB">
        <w:rPr>
          <w:lang w:eastAsia="ja-JP"/>
        </w:rPr>
        <w:t>over"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carry</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Note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case,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could</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branched</w:t>
      </w:r>
      <w:r w:rsidR="00AC466E" w:rsidRPr="00206ACB">
        <w:rPr>
          <w:lang w:eastAsia="ja-JP"/>
        </w:rPr>
        <w:t xml:space="preserve"> </w:t>
      </w:r>
      <w:r w:rsidRPr="00206ACB">
        <w:rPr>
          <w:lang w:eastAsia="ja-JP"/>
        </w:rPr>
        <w:t>based</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either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carry</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"rolls</w:t>
      </w:r>
      <w:r w:rsidR="00AC466E" w:rsidRPr="00206ACB">
        <w:rPr>
          <w:lang w:eastAsia="ja-JP"/>
        </w:rPr>
        <w:t xml:space="preserve"> </w:t>
      </w:r>
      <w:r w:rsidRPr="00206ACB">
        <w:rPr>
          <w:lang w:eastAsia="ja-JP"/>
        </w:rPr>
        <w:t>over"</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255</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0,</w:t>
      </w:r>
      <w:r w:rsidR="00AC466E" w:rsidRPr="00206ACB">
        <w:rPr>
          <w:lang w:eastAsia="ja-JP"/>
        </w:rPr>
        <w:t xml:space="preserve"> </w:t>
      </w:r>
      <w:r w:rsidRPr="00206ACB">
        <w:rPr>
          <w:lang w:eastAsia="ja-JP"/>
        </w:rPr>
        <w:t>both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carry</w:t>
      </w:r>
      <w:r w:rsidR="00AC466E" w:rsidRPr="00206ACB">
        <w:rPr>
          <w:lang w:eastAsia="ja-JP"/>
        </w:rPr>
        <w:t xml:space="preserve"> </w:t>
      </w:r>
      <w:r w:rsidRPr="00206ACB">
        <w:rPr>
          <w:lang w:eastAsia="ja-JP"/>
        </w:rPr>
        <w:t>flags</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Now</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last</w:t>
      </w:r>
      <w:r w:rsidR="00AC466E" w:rsidRPr="00206ACB">
        <w:rPr>
          <w:lang w:eastAsia="ja-JP"/>
        </w:rPr>
        <w:t xml:space="preserve"> </w:t>
      </w:r>
      <w:r w:rsidRPr="00206ACB">
        <w:rPr>
          <w:lang w:eastAsia="ja-JP"/>
        </w:rPr>
        <w:t>operation</w:t>
      </w:r>
      <w:r w:rsidR="00AC466E" w:rsidRPr="00206ACB">
        <w:rPr>
          <w:lang w:eastAsia="ja-JP"/>
        </w:rPr>
        <w:t xml:space="preserve"> </w:t>
      </w:r>
      <w:r w:rsidRPr="00206ACB">
        <w:rPr>
          <w:lang w:eastAsia="ja-JP"/>
        </w:rPr>
        <w:t>resulted</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zero,</w:t>
      </w:r>
      <w:r w:rsidR="00AC466E" w:rsidRPr="00206ACB">
        <w:rPr>
          <w:lang w:eastAsia="ja-JP"/>
        </w:rPr>
        <w:t xml:space="preserve"> </w:t>
      </w:r>
      <w:r w:rsidRPr="00B30316">
        <w:rPr>
          <w:rStyle w:val="QuoteChar"/>
        </w:rPr>
        <w:t>BNE</w:t>
      </w:r>
      <w:r w:rsidR="00AC466E" w:rsidRPr="00B30316">
        <w:rPr>
          <w:rStyle w:val="QuoteChar"/>
        </w:rPr>
        <w:t xml:space="preserve"> </w:t>
      </w:r>
      <w:r w:rsidRPr="00B30316">
        <w:rPr>
          <w:rStyle w:val="QuoteChar"/>
        </w:rPr>
        <w:t>LoopStart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no</w:t>
      </w:r>
      <w:r w:rsidR="00AC466E" w:rsidRPr="00206ACB">
        <w:rPr>
          <w:lang w:eastAsia="ja-JP"/>
        </w:rPr>
        <w:t xml:space="preserve"> </w:t>
      </w:r>
      <w:r w:rsidRPr="00206ACB">
        <w:rPr>
          <w:lang w:eastAsia="ja-JP"/>
        </w:rPr>
        <w:t>longer</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triggered,</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continue</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whatever</w:t>
      </w:r>
      <w:r w:rsidR="00AC466E" w:rsidRPr="00206ACB">
        <w:rPr>
          <w:lang w:eastAsia="ja-JP"/>
        </w:rPr>
        <w:t xml:space="preserve"> </w:t>
      </w:r>
      <w:r w:rsidRPr="00206ACB">
        <w:rPr>
          <w:lang w:eastAsia="ja-JP"/>
        </w:rPr>
        <w:t>comes</w:t>
      </w:r>
      <w:r w:rsidR="00AC466E" w:rsidRPr="00206ACB">
        <w:rPr>
          <w:lang w:eastAsia="ja-JP"/>
        </w:rPr>
        <w:t xml:space="preserve"> </w:t>
      </w:r>
      <w:r w:rsidRPr="00206ACB">
        <w:rPr>
          <w:lang w:eastAsia="ja-JP"/>
        </w:rPr>
        <w:t>after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p>
    <w:p w14:paraId="73C5DF20" w14:textId="5D67F059" w:rsidR="0037005B" w:rsidRDefault="00512336" w:rsidP="0037005B">
      <w:pPr>
        <w:rPr>
          <w:lang w:eastAsia="ja-JP"/>
        </w:rPr>
      </w:pPr>
      <w:r w:rsidRPr="00206ACB">
        <w:rPr>
          <w:lang w:eastAsia="ja-JP"/>
        </w:rPr>
        <w:t>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thing</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note</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before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move</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After</w:t>
      </w:r>
      <w:r w:rsidR="00AC466E" w:rsidRPr="00206ACB">
        <w:rPr>
          <w:lang w:eastAsia="ja-JP"/>
        </w:rPr>
        <w:t xml:space="preserve"> </w:t>
      </w:r>
      <w:r w:rsidRPr="00206ACB">
        <w:rPr>
          <w:lang w:eastAsia="ja-JP"/>
        </w:rPr>
        <w:t>running</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through</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assembler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linker,</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labels</w:t>
      </w:r>
      <w:r w:rsidR="00AC466E" w:rsidRPr="00206ACB">
        <w:rPr>
          <w:lang w:eastAsia="ja-JP"/>
        </w:rPr>
        <w:t xml:space="preserve"> </w:t>
      </w:r>
      <w:r w:rsidRPr="00206ACB">
        <w:rPr>
          <w:lang w:eastAsia="ja-JP"/>
        </w:rPr>
        <w:t>(like</w:t>
      </w:r>
      <w:r w:rsidR="00AC466E" w:rsidRPr="00206ACB">
        <w:rPr>
          <w:lang w:eastAsia="ja-JP"/>
        </w:rPr>
        <w:t xml:space="preserve"> </w:t>
      </w:r>
      <w:r w:rsidRPr="00B30316">
        <w:rPr>
          <w:rStyle w:val="QuoteChar"/>
        </w:rPr>
        <w:t>LoopStart</w:t>
      </w:r>
      <w:r w:rsidRPr="00206ACB">
        <w:rPr>
          <w:lang w:eastAsia="ja-JP"/>
        </w:rPr>
        <w: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stripped</w:t>
      </w:r>
      <w:r w:rsidR="00AC466E" w:rsidRPr="00206ACB">
        <w:rPr>
          <w:lang w:eastAsia="ja-JP"/>
        </w:rPr>
        <w:t xml:space="preserve"> </w:t>
      </w:r>
      <w:r w:rsidRPr="00206ACB">
        <w:rPr>
          <w:lang w:eastAsia="ja-JP"/>
        </w:rPr>
        <w:t>out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replaced</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actual</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addresses.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ensure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branches</w:t>
      </w:r>
      <w:r w:rsidR="00AC466E" w:rsidRPr="00206ACB">
        <w:rPr>
          <w:lang w:eastAsia="ja-JP"/>
        </w:rPr>
        <w:t xml:space="preserve"> </w:t>
      </w:r>
      <w:r w:rsidRPr="00206ACB">
        <w:rPr>
          <w:lang w:eastAsia="ja-JP"/>
        </w:rPr>
        <w:t>do</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take</w:t>
      </w:r>
      <w:r w:rsidR="00AC466E" w:rsidRPr="00206ACB">
        <w:rPr>
          <w:lang w:eastAsia="ja-JP"/>
        </w:rPr>
        <w:t xml:space="preserve"> </w:t>
      </w:r>
      <w:r w:rsidRPr="00206ACB">
        <w:rPr>
          <w:lang w:eastAsia="ja-JP"/>
        </w:rPr>
        <w:t>up</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undue</w:t>
      </w:r>
      <w:r w:rsidR="00AC466E" w:rsidRPr="00206ACB">
        <w:rPr>
          <w:lang w:eastAsia="ja-JP"/>
        </w:rPr>
        <w:t xml:space="preserve"> </w:t>
      </w:r>
      <w:r w:rsidRPr="00206ACB">
        <w:rPr>
          <w:lang w:eastAsia="ja-JP"/>
        </w:rPr>
        <w:t>amount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follows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branch</w:t>
      </w:r>
      <w:r w:rsidR="00AC466E" w:rsidRPr="00206ACB">
        <w:rPr>
          <w:lang w:eastAsia="ja-JP"/>
        </w:rPr>
        <w:t xml:space="preserve"> </w:t>
      </w:r>
      <w:r w:rsidRPr="00206ACB">
        <w:rPr>
          <w:lang w:eastAsia="ja-JP"/>
        </w:rPr>
        <w:t>command</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signed</w:t>
      </w:r>
      <w:r w:rsidR="00AC466E" w:rsidRPr="00206ACB">
        <w:rPr>
          <w:lang w:eastAsia="ja-JP"/>
        </w:rPr>
        <w:t xml:space="preserve"> </w:t>
      </w:r>
      <w:r w:rsidRPr="00206ACB">
        <w:rPr>
          <w:lang w:eastAsia="ja-JP"/>
        </w:rPr>
        <w:t>one-byte</w:t>
      </w:r>
      <w:r w:rsidR="00AC466E" w:rsidRPr="00206ACB">
        <w:rPr>
          <w:lang w:eastAsia="ja-JP"/>
        </w:rPr>
        <w:t xml:space="preserve"> </w:t>
      </w:r>
      <w:r w:rsidRPr="00206ACB">
        <w:rPr>
          <w:lang w:eastAsia="ja-JP"/>
        </w:rPr>
        <w:t>number</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added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whatever</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program</w:t>
      </w:r>
      <w:r w:rsidR="00AC466E" w:rsidRPr="00206ACB">
        <w:rPr>
          <w:lang w:eastAsia="ja-JP"/>
        </w:rPr>
        <w:t xml:space="preserve"> </w:t>
      </w:r>
      <w:r w:rsidRPr="00206ACB">
        <w:rPr>
          <w:lang w:eastAsia="ja-JP"/>
        </w:rPr>
        <w:t>counter.</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result,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want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branch</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must</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less</w:t>
      </w:r>
      <w:r w:rsidR="00AC466E" w:rsidRPr="00206ACB">
        <w:rPr>
          <w:lang w:eastAsia="ja-JP"/>
        </w:rPr>
        <w:t xml:space="preserve"> </w:t>
      </w:r>
      <w:r w:rsidRPr="00206ACB">
        <w:rPr>
          <w:lang w:eastAsia="ja-JP"/>
        </w:rPr>
        <w:t>than</w:t>
      </w:r>
      <w:r w:rsidR="00AC466E" w:rsidRPr="00206ACB">
        <w:rPr>
          <w:lang w:eastAsia="ja-JP"/>
        </w:rPr>
        <w:t xml:space="preserve"> </w:t>
      </w:r>
      <w:r w:rsidRPr="00206ACB">
        <w:rPr>
          <w:lang w:eastAsia="ja-JP"/>
        </w:rPr>
        <w:t>127</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before,</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less</w:t>
      </w:r>
      <w:r w:rsidR="00AC466E" w:rsidRPr="00206ACB">
        <w:rPr>
          <w:lang w:eastAsia="ja-JP"/>
        </w:rPr>
        <w:t xml:space="preserve"> </w:t>
      </w:r>
      <w:r w:rsidRPr="00206ACB">
        <w:rPr>
          <w:lang w:eastAsia="ja-JP"/>
        </w:rPr>
        <w:t>than</w:t>
      </w:r>
      <w:r w:rsidR="00AC466E" w:rsidRPr="00206ACB">
        <w:rPr>
          <w:lang w:eastAsia="ja-JP"/>
        </w:rPr>
        <w:t xml:space="preserve"> </w:t>
      </w:r>
      <w:r w:rsidRPr="00206ACB">
        <w:rPr>
          <w:lang w:eastAsia="ja-JP"/>
        </w:rPr>
        <w:t>128</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after,</w:t>
      </w:r>
      <w:r w:rsidR="00AC466E" w:rsidRPr="00206ACB">
        <w:rPr>
          <w:lang w:eastAsia="ja-JP"/>
        </w:rPr>
        <w:t xml:space="preserve"> </w:t>
      </w:r>
      <w:r w:rsidRPr="00206ACB">
        <w:rPr>
          <w:lang w:eastAsia="ja-JP"/>
        </w:rPr>
        <w:t>your</w:t>
      </w:r>
      <w:r w:rsidR="00AC466E" w:rsidRPr="00206ACB">
        <w:rPr>
          <w:lang w:eastAsia="ja-JP"/>
        </w:rPr>
        <w:t xml:space="preserve"> </w:t>
      </w:r>
      <w:r w:rsidRPr="00206ACB">
        <w:rPr>
          <w:lang w:eastAsia="ja-JP"/>
        </w:rPr>
        <w:t>branch</w:t>
      </w:r>
      <w:r w:rsidR="00AC466E" w:rsidRPr="00206ACB">
        <w:rPr>
          <w:lang w:eastAsia="ja-JP"/>
        </w:rPr>
        <w:t xml:space="preserve"> </w:t>
      </w:r>
      <w:r w:rsidRPr="00206ACB">
        <w:rPr>
          <w:lang w:eastAsia="ja-JP"/>
        </w:rPr>
        <w:t>instruction.</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branch</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something</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further</w:t>
      </w:r>
      <w:r w:rsidR="00AC466E" w:rsidRPr="00206ACB">
        <w:rPr>
          <w:lang w:eastAsia="ja-JP"/>
        </w:rPr>
        <w:t xml:space="preserve"> </w:t>
      </w:r>
      <w:r w:rsidRPr="00206ACB">
        <w:rPr>
          <w:lang w:eastAsia="ja-JP"/>
        </w:rPr>
        <w:t>away,</w:t>
      </w:r>
      <w:r w:rsidR="00AC466E" w:rsidRPr="00206ACB">
        <w:rPr>
          <w:lang w:eastAsia="ja-JP"/>
        </w:rPr>
        <w:t xml:space="preserve"> </w:t>
      </w:r>
      <w:r w:rsidRPr="00206ACB">
        <w:rPr>
          <w:lang w:eastAsia="ja-JP"/>
        </w:rPr>
        <w:t>you'll</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5E6811">
        <w:rPr>
          <w:rStyle w:val="QuoteChar"/>
        </w:rPr>
        <w:t>JMP</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instead.</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probably</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going</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common</w:t>
      </w:r>
      <w:r w:rsidR="00AC466E" w:rsidRPr="00206ACB">
        <w:rPr>
          <w:lang w:eastAsia="ja-JP"/>
        </w:rPr>
        <w:t xml:space="preserve"> </w:t>
      </w:r>
      <w:r w:rsidRPr="00206ACB">
        <w:rPr>
          <w:lang w:eastAsia="ja-JP"/>
        </w:rPr>
        <w:t>occurrence</w:t>
      </w:r>
      <w:r w:rsidR="00AC466E" w:rsidRPr="00206ACB">
        <w:rPr>
          <w:lang w:eastAsia="ja-JP"/>
        </w:rPr>
        <w:t xml:space="preserve"> </w:t>
      </w:r>
      <w:r w:rsidRPr="00206ACB">
        <w:rPr>
          <w:lang w:eastAsia="ja-JP"/>
        </w:rPr>
        <w:t>unless</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writing</w:t>
      </w:r>
      <w:r w:rsidR="00AC466E" w:rsidRPr="00206ACB">
        <w:rPr>
          <w:lang w:eastAsia="ja-JP"/>
        </w:rPr>
        <w:t xml:space="preserve"> </w:t>
      </w:r>
      <w:r w:rsidRPr="00206ACB">
        <w:rPr>
          <w:lang w:eastAsia="ja-JP"/>
        </w:rPr>
        <w:t>fairly</w:t>
      </w:r>
      <w:r w:rsidR="00AC466E" w:rsidRPr="00206ACB">
        <w:rPr>
          <w:lang w:eastAsia="ja-JP"/>
        </w:rPr>
        <w:t xml:space="preserve"> </w:t>
      </w:r>
      <w:r w:rsidRPr="00206ACB">
        <w:rPr>
          <w:lang w:eastAsia="ja-JP"/>
        </w:rPr>
        <w:t>complicated</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interesting</w:t>
      </w:r>
      <w:r w:rsidR="00AC466E" w:rsidRPr="00206ACB">
        <w:rPr>
          <w:lang w:eastAsia="ja-JP"/>
        </w:rPr>
        <w:t xml:space="preserve"> </w:t>
      </w:r>
      <w:r w:rsidRPr="00206ACB">
        <w:rPr>
          <w:lang w:eastAsia="ja-JP"/>
        </w:rPr>
        <w:t>implementation</w:t>
      </w:r>
      <w:r w:rsidR="00AC466E" w:rsidRPr="00206ACB">
        <w:rPr>
          <w:lang w:eastAsia="ja-JP"/>
        </w:rPr>
        <w:t xml:space="preserve"> </w:t>
      </w:r>
      <w:r w:rsidRPr="00206ACB">
        <w:rPr>
          <w:lang w:eastAsia="ja-JP"/>
        </w:rPr>
        <w:t>detail</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might</w:t>
      </w:r>
      <w:r w:rsidR="00AC466E" w:rsidRPr="00206ACB">
        <w:rPr>
          <w:lang w:eastAsia="ja-JP"/>
        </w:rPr>
        <w:t xml:space="preserve"> </w:t>
      </w:r>
      <w:r w:rsidRPr="00206ACB">
        <w:rPr>
          <w:lang w:eastAsia="ja-JP"/>
        </w:rPr>
        <w:t>lead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hard-to-track-down</w:t>
      </w:r>
      <w:r w:rsidR="00AC466E" w:rsidRPr="00206ACB">
        <w:rPr>
          <w:lang w:eastAsia="ja-JP"/>
        </w:rPr>
        <w:t xml:space="preserve"> </w:t>
      </w:r>
      <w:r w:rsidRPr="00206ACB">
        <w:rPr>
          <w:lang w:eastAsia="ja-JP"/>
        </w:rPr>
        <w:t>bug</w:t>
      </w:r>
      <w:r w:rsidR="00AC466E" w:rsidRPr="00206ACB">
        <w:rPr>
          <w:lang w:eastAsia="ja-JP"/>
        </w:rPr>
        <w:t xml:space="preserve"> </w:t>
      </w:r>
      <w:r w:rsidRPr="00206ACB">
        <w:rPr>
          <w:lang w:eastAsia="ja-JP"/>
        </w:rPr>
        <w:t>somewhere</w:t>
      </w:r>
      <w:r w:rsidR="00AC466E" w:rsidRPr="00206ACB">
        <w:rPr>
          <w:lang w:eastAsia="ja-JP"/>
        </w:rPr>
        <w:t xml:space="preserve"> </w:t>
      </w:r>
      <w:r w:rsidRPr="00206ACB">
        <w:rPr>
          <w:lang w:eastAsia="ja-JP"/>
        </w:rPr>
        <w:t>down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line.</w:t>
      </w:r>
    </w:p>
    <w:p w14:paraId="777C64D0" w14:textId="77777777" w:rsidR="0037005B" w:rsidRDefault="0037005B">
      <w:pPr>
        <w:widowControl/>
        <w:kinsoku/>
        <w:overflowPunct/>
        <w:autoSpaceDE/>
        <w:autoSpaceDN/>
        <w:spacing w:before="0" w:after="160" w:line="259" w:lineRule="auto"/>
        <w:ind w:firstLine="0"/>
        <w:jc w:val="left"/>
        <w:rPr>
          <w:lang w:eastAsia="ja-JP"/>
        </w:rPr>
      </w:pPr>
      <w:r>
        <w:rPr>
          <w:lang w:eastAsia="ja-JP"/>
        </w:rPr>
        <w:br w:type="page"/>
      </w:r>
    </w:p>
    <w:p w14:paraId="239AA278" w14:textId="245B588E" w:rsidR="000A55D9" w:rsidRPr="00206ACB" w:rsidRDefault="000A55D9" w:rsidP="008E4B57">
      <w:pPr>
        <w:pStyle w:val="Heading3"/>
        <w:rPr>
          <w:rFonts w:cstheme="minorHAnsi"/>
        </w:rPr>
      </w:pPr>
      <w:bookmarkStart w:id="133" w:name="_Toc168434247"/>
      <w:bookmarkStart w:id="134" w:name="_Toc168779368"/>
      <w:r w:rsidRPr="00206ACB">
        <w:rPr>
          <w:rFonts w:cstheme="minorHAnsi"/>
        </w:rPr>
        <w:lastRenderedPageBreak/>
        <w:t>A</w:t>
      </w:r>
      <w:r w:rsidR="00AC466E" w:rsidRPr="00206ACB">
        <w:rPr>
          <w:rFonts w:cstheme="minorHAnsi"/>
        </w:rPr>
        <w:t xml:space="preserve"> </w:t>
      </w:r>
      <w:r w:rsidRPr="00206ACB">
        <w:rPr>
          <w:rFonts w:cstheme="minorHAnsi"/>
        </w:rPr>
        <w:t>Review</w:t>
      </w:r>
      <w:r w:rsidR="00AC466E" w:rsidRPr="00206ACB">
        <w:rPr>
          <w:rFonts w:cstheme="minorHAnsi"/>
        </w:rPr>
        <w:t xml:space="preserve"> </w:t>
      </w:r>
      <w:r w:rsidRPr="00206ACB">
        <w:rPr>
          <w:rFonts w:cstheme="minorHAnsi"/>
        </w:rPr>
        <w:t>of</w:t>
      </w:r>
      <w:r w:rsidR="00AC466E" w:rsidRPr="00206ACB">
        <w:rPr>
          <w:rFonts w:cstheme="minorHAnsi"/>
        </w:rPr>
        <w:t xml:space="preserve"> </w:t>
      </w:r>
      <w:r w:rsidRPr="00206ACB">
        <w:rPr>
          <w:rFonts w:cstheme="minorHAnsi"/>
        </w:rPr>
        <w:t>Looping/Branching</w:t>
      </w:r>
      <w:r w:rsidR="00AC466E" w:rsidRPr="00206ACB">
        <w:rPr>
          <w:rFonts w:cstheme="minorHAnsi"/>
        </w:rPr>
        <w:t xml:space="preserve"> </w:t>
      </w:r>
      <w:r w:rsidRPr="00206ACB">
        <w:rPr>
          <w:rFonts w:cstheme="minorHAnsi"/>
        </w:rPr>
        <w:t>Opcodes</w:t>
      </w:r>
      <w:bookmarkEnd w:id="133"/>
      <w:bookmarkEnd w:id="134"/>
    </w:p>
    <w:p w14:paraId="50739B47" w14:textId="7A3481A3" w:rsidR="0037005B" w:rsidRPr="00206ACB" w:rsidRDefault="000E3F26" w:rsidP="0037005B">
      <w:r w:rsidRPr="00206ACB">
        <w:t>We've</w:t>
      </w:r>
      <w:r w:rsidR="00AC466E" w:rsidRPr="00206ACB">
        <w:t xml:space="preserve"> </w:t>
      </w:r>
      <w:r w:rsidRPr="00206ACB">
        <w:t>already</w:t>
      </w:r>
      <w:r w:rsidR="00AC466E" w:rsidRPr="00206ACB">
        <w:t xml:space="preserve"> </w:t>
      </w:r>
      <w:r w:rsidRPr="00206ACB">
        <w:t>seen</w:t>
      </w:r>
      <w:r w:rsidR="00AC466E" w:rsidRPr="00206ACB">
        <w:t xml:space="preserve"> </w:t>
      </w:r>
      <w:r w:rsidRPr="005E6811">
        <w:rPr>
          <w:rStyle w:val="QuoteChar"/>
        </w:rPr>
        <w:t>INX</w:t>
      </w:r>
      <w:r w:rsidR="00AC466E" w:rsidRPr="00206ACB">
        <w:t xml:space="preserve"> </w:t>
      </w:r>
      <w:r w:rsidRPr="00206ACB">
        <w:t>and</w:t>
      </w:r>
      <w:r w:rsidR="00AC466E" w:rsidRPr="00206ACB">
        <w:t xml:space="preserve"> </w:t>
      </w:r>
      <w:r w:rsidRPr="005E6811">
        <w:rPr>
          <w:rStyle w:val="QuoteChar"/>
        </w:rPr>
        <w:t>BNE</w:t>
      </w:r>
      <w:r w:rsidRPr="00206ACB">
        <w:t>,</w:t>
      </w:r>
      <w:r w:rsidR="00AC466E" w:rsidRPr="00206ACB">
        <w:t xml:space="preserve"> </w:t>
      </w:r>
      <w:r w:rsidRPr="00206ACB">
        <w:t>but</w:t>
      </w:r>
      <w:r w:rsidR="00AC466E" w:rsidRPr="00206ACB">
        <w:t xml:space="preserve"> </w:t>
      </w:r>
      <w:r w:rsidRPr="00206ACB">
        <w:t>these</w:t>
      </w:r>
      <w:r w:rsidR="00AC466E" w:rsidRPr="00206ACB">
        <w:t xml:space="preserve"> </w:t>
      </w:r>
      <w:r w:rsidRPr="00206ACB">
        <w:t>are</w:t>
      </w:r>
      <w:r w:rsidR="00AC466E" w:rsidRPr="00206ACB">
        <w:t xml:space="preserve"> </w:t>
      </w:r>
      <w:r w:rsidRPr="00206ACB">
        <w:t>only</w:t>
      </w:r>
      <w:r w:rsidR="00AC466E" w:rsidRPr="00206ACB">
        <w:t xml:space="preserve"> </w:t>
      </w:r>
      <w:r w:rsidRPr="00206ACB">
        <w:t>two</w:t>
      </w:r>
      <w:r w:rsidR="00AC466E" w:rsidRPr="00206ACB">
        <w:t xml:space="preserve"> </w:t>
      </w:r>
      <w:r w:rsidRPr="00206ACB">
        <w:t>of</w:t>
      </w:r>
      <w:r w:rsidR="00AC466E" w:rsidRPr="00206ACB">
        <w:t xml:space="preserve"> </w:t>
      </w:r>
      <w:r w:rsidRPr="00206ACB">
        <w:t>the</w:t>
      </w:r>
      <w:r w:rsidR="00AC466E" w:rsidRPr="00206ACB">
        <w:t xml:space="preserve"> </w:t>
      </w:r>
      <w:r w:rsidRPr="00206ACB">
        <w:t>opcodes</w:t>
      </w:r>
      <w:r w:rsidR="00AC466E" w:rsidRPr="00206ACB">
        <w:t xml:space="preserve"> </w:t>
      </w:r>
      <w:r w:rsidRPr="00206ACB">
        <w:t>that</w:t>
      </w:r>
      <w:r w:rsidR="00AC466E" w:rsidRPr="00206ACB">
        <w:t xml:space="preserve"> </w:t>
      </w:r>
      <w:r w:rsidRPr="00206ACB">
        <w:t>you</w:t>
      </w:r>
      <w:r w:rsidR="00AC466E" w:rsidRPr="00206ACB">
        <w:t xml:space="preserve"> </w:t>
      </w:r>
      <w:r w:rsidRPr="00206ACB">
        <w:t>are</w:t>
      </w:r>
      <w:r w:rsidR="00AC466E" w:rsidRPr="00206ACB">
        <w:t xml:space="preserve"> </w:t>
      </w:r>
      <w:r w:rsidRPr="00206ACB">
        <w:t>likely</w:t>
      </w:r>
      <w:r w:rsidR="00AC466E" w:rsidRPr="00206ACB">
        <w:t xml:space="preserve"> </w:t>
      </w:r>
      <w:r w:rsidRPr="00206ACB">
        <w:t>to</w:t>
      </w:r>
      <w:r w:rsidR="00AC466E" w:rsidRPr="00206ACB">
        <w:t xml:space="preserve"> </w:t>
      </w:r>
      <w:r w:rsidRPr="00206ACB">
        <w:t>use</w:t>
      </w:r>
      <w:r w:rsidR="00AC466E" w:rsidRPr="00206ACB">
        <w:t xml:space="preserve"> </w:t>
      </w:r>
      <w:r w:rsidRPr="00206ACB">
        <w:t>for</w:t>
      </w:r>
      <w:r w:rsidR="00AC466E" w:rsidRPr="00206ACB">
        <w:t xml:space="preserve"> </w:t>
      </w:r>
      <w:r w:rsidRPr="00206ACB">
        <w:t>creating</w:t>
      </w:r>
      <w:r w:rsidR="00AC466E" w:rsidRPr="00206ACB">
        <w:t xml:space="preserve"> </w:t>
      </w:r>
      <w:r w:rsidRPr="00206ACB">
        <w:t>loops.</w:t>
      </w:r>
      <w:r w:rsidR="00AC466E" w:rsidRPr="00206ACB">
        <w:t xml:space="preserve"> </w:t>
      </w:r>
      <w:r w:rsidRPr="00206ACB">
        <w:t>Let's</w:t>
      </w:r>
      <w:r w:rsidR="00AC466E" w:rsidRPr="00206ACB">
        <w:t xml:space="preserve"> </w:t>
      </w:r>
      <w:r w:rsidRPr="00206ACB">
        <w:t>look</w:t>
      </w:r>
      <w:r w:rsidR="00AC466E" w:rsidRPr="00206ACB">
        <w:t xml:space="preserve"> </w:t>
      </w:r>
      <w:r w:rsidRPr="00206ACB">
        <w:t>at</w:t>
      </w:r>
      <w:r w:rsidR="00AC466E" w:rsidRPr="00206ACB">
        <w:t xml:space="preserve"> </w:t>
      </w:r>
      <w:r w:rsidRPr="00206ACB">
        <w:t>the</w:t>
      </w:r>
      <w:r w:rsidR="00AC466E" w:rsidRPr="00206ACB">
        <w:t xml:space="preserve"> </w:t>
      </w:r>
      <w:r w:rsidRPr="00206ACB">
        <w:t>ten</w:t>
      </w:r>
      <w:r w:rsidR="00AC466E" w:rsidRPr="00206ACB">
        <w:t xml:space="preserve"> </w:t>
      </w:r>
      <w:r w:rsidRPr="00206ACB">
        <w:t>new</w:t>
      </w:r>
      <w:r w:rsidR="00AC466E" w:rsidRPr="00206ACB">
        <w:t xml:space="preserve"> </w:t>
      </w:r>
      <w:r w:rsidRPr="00206ACB">
        <w:t>opcodes</w:t>
      </w:r>
      <w:r w:rsidR="00AC466E" w:rsidRPr="00206ACB">
        <w:t xml:space="preserve"> </w:t>
      </w:r>
      <w:r w:rsidRPr="00206ACB">
        <w:t>that</w:t>
      </w:r>
      <w:r w:rsidR="00AC466E" w:rsidRPr="00206ACB">
        <w:t xml:space="preserve"> </w:t>
      </w:r>
      <w:r w:rsidRPr="00206ACB">
        <w:t>you</w:t>
      </w:r>
      <w:r w:rsidR="00AC466E" w:rsidRPr="00206ACB">
        <w:t xml:space="preserve"> </w:t>
      </w:r>
      <w:r w:rsidRPr="00206ACB">
        <w:t>should</w:t>
      </w:r>
      <w:r w:rsidR="00AC466E" w:rsidRPr="00206ACB">
        <w:t xml:space="preserve"> </w:t>
      </w:r>
      <w:r w:rsidRPr="00206ACB">
        <w:t>add</w:t>
      </w:r>
      <w:r w:rsidR="00AC466E" w:rsidRPr="00206ACB">
        <w:t xml:space="preserve"> </w:t>
      </w:r>
      <w:r w:rsidRPr="00206ACB">
        <w:t>to</w:t>
      </w:r>
      <w:r w:rsidR="00AC466E" w:rsidRPr="00206ACB">
        <w:t xml:space="preserve"> </w:t>
      </w:r>
      <w:r w:rsidRPr="00206ACB">
        <w:t>your</w:t>
      </w:r>
      <w:r w:rsidR="00AC466E" w:rsidRPr="00206ACB">
        <w:t xml:space="preserve"> </w:t>
      </w:r>
      <w:r w:rsidRPr="00206ACB">
        <w:t>toolset.</w:t>
      </w:r>
    </w:p>
    <w:p w14:paraId="00799CB0" w14:textId="514BCD43" w:rsidR="000E3F26" w:rsidRPr="00206ACB" w:rsidRDefault="000E3F26">
      <w:pPr>
        <w:pStyle w:val="ListParagraph"/>
        <w:numPr>
          <w:ilvl w:val="0"/>
          <w:numId w:val="13"/>
        </w:numPr>
        <w:rPr>
          <w:rFonts w:cstheme="minorHAnsi"/>
          <w:szCs w:val="26"/>
        </w:rPr>
      </w:pPr>
      <w:r w:rsidRPr="00206ACB">
        <w:rPr>
          <w:rFonts w:cstheme="minorHAnsi"/>
          <w:szCs w:val="26"/>
        </w:rPr>
        <w:t>Incrementing</w:t>
      </w:r>
      <w:r w:rsidR="00AC466E" w:rsidRPr="00206ACB">
        <w:rPr>
          <w:rFonts w:cstheme="minorHAnsi"/>
          <w:szCs w:val="26"/>
        </w:rPr>
        <w:t xml:space="preserve"> </w:t>
      </w:r>
      <w:r w:rsidRPr="00206ACB">
        <w:rPr>
          <w:rFonts w:cstheme="minorHAnsi"/>
          <w:szCs w:val="26"/>
        </w:rPr>
        <w:t>and</w:t>
      </w:r>
      <w:r w:rsidR="00AC466E" w:rsidRPr="00206ACB">
        <w:rPr>
          <w:rFonts w:cstheme="minorHAnsi"/>
          <w:szCs w:val="26"/>
        </w:rPr>
        <w:t xml:space="preserve"> </w:t>
      </w:r>
      <w:r w:rsidRPr="00206ACB">
        <w:rPr>
          <w:rFonts w:cstheme="minorHAnsi"/>
          <w:szCs w:val="26"/>
        </w:rPr>
        <w:t>Decrementing</w:t>
      </w:r>
      <w:r w:rsidR="00AC466E" w:rsidRPr="00206ACB">
        <w:rPr>
          <w:rFonts w:cstheme="minorHAnsi"/>
          <w:szCs w:val="26"/>
        </w:rPr>
        <w:t xml:space="preserve"> </w:t>
      </w:r>
      <w:r w:rsidRPr="00206ACB">
        <w:rPr>
          <w:rFonts w:cstheme="minorHAnsi"/>
          <w:szCs w:val="26"/>
        </w:rPr>
        <w:t>Opcodes</w:t>
      </w:r>
    </w:p>
    <w:p w14:paraId="547CCF86" w14:textId="41CAF840" w:rsidR="000E3F26" w:rsidRPr="00206ACB" w:rsidRDefault="000E3F26" w:rsidP="00B70E5D">
      <w:r w:rsidRPr="00206ACB">
        <w:t>These</w:t>
      </w:r>
      <w:r w:rsidR="00AC466E" w:rsidRPr="00206ACB">
        <w:t xml:space="preserve"> </w:t>
      </w:r>
      <w:r w:rsidRPr="00206ACB">
        <w:t>opcodes</w:t>
      </w:r>
      <w:r w:rsidR="00AC466E" w:rsidRPr="00206ACB">
        <w:t xml:space="preserve"> </w:t>
      </w:r>
      <w:r w:rsidRPr="00206ACB">
        <w:t>allow</w:t>
      </w:r>
      <w:r w:rsidR="00AC466E" w:rsidRPr="00206ACB">
        <w:t xml:space="preserve"> </w:t>
      </w:r>
      <w:r w:rsidRPr="00206ACB">
        <w:t>you</w:t>
      </w:r>
      <w:r w:rsidR="00AC466E" w:rsidRPr="00206ACB">
        <w:t xml:space="preserve"> </w:t>
      </w:r>
      <w:r w:rsidRPr="00206ACB">
        <w:t>to</w:t>
      </w:r>
      <w:r w:rsidR="00AC466E" w:rsidRPr="00206ACB">
        <w:t xml:space="preserve"> </w:t>
      </w:r>
      <w:r w:rsidRPr="00206ACB">
        <w:t>add</w:t>
      </w:r>
      <w:r w:rsidR="00AC466E" w:rsidRPr="00206ACB">
        <w:t xml:space="preserve"> </w:t>
      </w:r>
      <w:r w:rsidRPr="00206ACB">
        <w:t>or</w:t>
      </w:r>
      <w:r w:rsidR="00AC466E" w:rsidRPr="00206ACB">
        <w:t xml:space="preserve"> </w:t>
      </w:r>
      <w:r w:rsidRPr="00206ACB">
        <w:t>subtract</w:t>
      </w:r>
      <w:r w:rsidR="00AC466E" w:rsidRPr="00206ACB">
        <w:t xml:space="preserve"> </w:t>
      </w:r>
      <w:r w:rsidRPr="00206ACB">
        <w:t>by</w:t>
      </w:r>
      <w:r w:rsidR="00AC466E" w:rsidRPr="00206ACB">
        <w:t xml:space="preserve"> </w:t>
      </w:r>
      <w:r w:rsidRPr="00206ACB">
        <w:t>one</w:t>
      </w:r>
      <w:r w:rsidR="00AC466E" w:rsidRPr="00206ACB">
        <w:t xml:space="preserve"> </w:t>
      </w:r>
      <w:r w:rsidRPr="00206ACB">
        <w:t>in</w:t>
      </w:r>
      <w:r w:rsidR="00AC466E" w:rsidRPr="00206ACB">
        <w:t xml:space="preserve"> </w:t>
      </w:r>
      <w:r w:rsidRPr="00206ACB">
        <w:t>a</w:t>
      </w:r>
      <w:r w:rsidR="00AC466E" w:rsidRPr="00206ACB">
        <w:t xml:space="preserve"> </w:t>
      </w:r>
      <w:r w:rsidRPr="00206ACB">
        <w:t>single</w:t>
      </w:r>
      <w:r w:rsidR="00AC466E" w:rsidRPr="00206ACB">
        <w:t xml:space="preserve"> </w:t>
      </w:r>
      <w:r w:rsidRPr="00206ACB">
        <w:t>opcode.</w:t>
      </w:r>
      <w:r w:rsidR="00AC466E" w:rsidRPr="00206ACB">
        <w:t xml:space="preserve"> </w:t>
      </w:r>
      <w:r w:rsidRPr="00206ACB">
        <w:t>There</w:t>
      </w:r>
      <w:r w:rsidR="00AC466E" w:rsidRPr="00206ACB">
        <w:t xml:space="preserve"> </w:t>
      </w:r>
      <w:r w:rsidRPr="00206ACB">
        <w:t>is</w:t>
      </w:r>
      <w:r w:rsidR="00AC466E" w:rsidRPr="00206ACB">
        <w:t xml:space="preserve"> </w:t>
      </w:r>
      <w:r w:rsidRPr="00206ACB">
        <w:t>no</w:t>
      </w:r>
      <w:r w:rsidR="00AC466E" w:rsidRPr="00206ACB">
        <w:t xml:space="preserve"> </w:t>
      </w:r>
      <w:r w:rsidRPr="00206ACB">
        <w:t>need</w:t>
      </w:r>
      <w:r w:rsidR="00AC466E" w:rsidRPr="00206ACB">
        <w:t xml:space="preserve"> </w:t>
      </w:r>
      <w:r w:rsidRPr="00206ACB">
        <w:t>to</w:t>
      </w:r>
      <w:r w:rsidR="00AC466E" w:rsidRPr="00206ACB">
        <w:t xml:space="preserve"> </w:t>
      </w:r>
      <w:r w:rsidRPr="00206ACB">
        <w:t>explicitly</w:t>
      </w:r>
      <w:r w:rsidR="00AC466E" w:rsidRPr="00206ACB">
        <w:t xml:space="preserve"> </w:t>
      </w:r>
      <w:r w:rsidRPr="00206ACB">
        <w:t>set</w:t>
      </w:r>
      <w:r w:rsidR="00AC466E" w:rsidRPr="00206ACB">
        <w:t xml:space="preserve"> </w:t>
      </w:r>
      <w:r w:rsidRPr="00206ACB">
        <w:t>or</w:t>
      </w:r>
      <w:r w:rsidR="00AC466E" w:rsidRPr="00206ACB">
        <w:t xml:space="preserve"> </w:t>
      </w:r>
      <w:r w:rsidRPr="00206ACB">
        <w:t>clear</w:t>
      </w:r>
      <w:r w:rsidR="00AC466E" w:rsidRPr="00206ACB">
        <w:t xml:space="preserve"> </w:t>
      </w:r>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before</w:t>
      </w:r>
      <w:r w:rsidR="00AC466E" w:rsidRPr="00206ACB">
        <w:t xml:space="preserve"> </w:t>
      </w:r>
      <w:r w:rsidRPr="00206ACB">
        <w:t>using</w:t>
      </w:r>
      <w:r w:rsidR="00AC466E" w:rsidRPr="00206ACB">
        <w:t xml:space="preserve"> </w:t>
      </w:r>
      <w:r w:rsidRPr="00206ACB">
        <w:t>one</w:t>
      </w:r>
      <w:r w:rsidR="00AC466E" w:rsidRPr="00206ACB">
        <w:t xml:space="preserve"> </w:t>
      </w:r>
      <w:r w:rsidRPr="00206ACB">
        <w:t>of</w:t>
      </w:r>
      <w:r w:rsidR="00AC466E" w:rsidRPr="00206ACB">
        <w:t xml:space="preserve"> </w:t>
      </w:r>
      <w:r w:rsidRPr="00206ACB">
        <w:t>these</w:t>
      </w:r>
      <w:r w:rsidR="00AC466E" w:rsidRPr="00206ACB">
        <w:t xml:space="preserve"> </w:t>
      </w:r>
      <w:r w:rsidRPr="00206ACB">
        <w:t>opcodes.</w:t>
      </w:r>
    </w:p>
    <w:p w14:paraId="53321B60" w14:textId="24E30C06" w:rsidR="000E3F26" w:rsidRPr="00206ACB" w:rsidRDefault="000E3F26" w:rsidP="0037005B">
      <w:r w:rsidRPr="005E6811">
        <w:rPr>
          <w:rStyle w:val="QuoteChar"/>
        </w:rPr>
        <w:t>INX</w:t>
      </w:r>
      <w:r w:rsidR="00AC466E" w:rsidRPr="00206ACB">
        <w:t xml:space="preserve"> </w:t>
      </w:r>
      <w:r w:rsidRPr="00206ACB">
        <w:t>and</w:t>
      </w:r>
      <w:r w:rsidR="00AC466E" w:rsidRPr="00206ACB">
        <w:t xml:space="preserve"> </w:t>
      </w:r>
      <w:r w:rsidRPr="005E6811">
        <w:rPr>
          <w:rStyle w:val="QuoteChar"/>
        </w:rPr>
        <w:t>INY</w:t>
      </w:r>
      <w:r w:rsidR="00AC466E" w:rsidRPr="00206ACB">
        <w:t xml:space="preserve"> </w:t>
      </w:r>
      <w:r w:rsidRPr="00206ACB">
        <w:t>will</w:t>
      </w:r>
      <w:r w:rsidR="00AC466E" w:rsidRPr="00206ACB">
        <w:t xml:space="preserve"> </w:t>
      </w:r>
      <w:r w:rsidRPr="00206ACB">
        <w:t>add</w:t>
      </w:r>
      <w:r w:rsidR="00AC466E" w:rsidRPr="00206ACB">
        <w:t xml:space="preserve"> </w:t>
      </w:r>
      <w:r w:rsidRPr="00206ACB">
        <w:t>one</w:t>
      </w:r>
      <w:r w:rsidR="00AC466E" w:rsidRPr="00206ACB">
        <w:t xml:space="preserve"> </w:t>
      </w:r>
      <w:r w:rsidRPr="00206ACB">
        <w:t>to</w:t>
      </w:r>
      <w:r w:rsidR="00AC466E" w:rsidRPr="00206ACB">
        <w:t xml:space="preserve"> </w:t>
      </w:r>
      <w:r w:rsidRPr="00206ACB">
        <w:t>("increment")</w:t>
      </w:r>
      <w:r w:rsidR="00AC466E" w:rsidRPr="00206ACB">
        <w:t xml:space="preserve"> </w:t>
      </w:r>
      <w:r w:rsidRPr="00206ACB">
        <w:t>the</w:t>
      </w:r>
      <w:r w:rsidR="00AC466E" w:rsidRPr="00206ACB">
        <w:t xml:space="preserve"> </w:t>
      </w:r>
      <w:r w:rsidRPr="00206ACB">
        <w:t>X</w:t>
      </w:r>
      <w:r w:rsidR="00AC466E" w:rsidRPr="00206ACB">
        <w:t xml:space="preserve"> </w:t>
      </w:r>
      <w:r w:rsidRPr="00206ACB">
        <w:t>or</w:t>
      </w:r>
      <w:r w:rsidR="00AC466E" w:rsidRPr="00206ACB">
        <w:t xml:space="preserve"> </w:t>
      </w:r>
      <w:r w:rsidRPr="00206ACB">
        <w:t>Y</w:t>
      </w:r>
      <w:r w:rsidR="00AC466E" w:rsidRPr="00206ACB">
        <w:t xml:space="preserve"> </w:t>
      </w:r>
      <w:r w:rsidRPr="00206ACB">
        <w:t>register,</w:t>
      </w:r>
      <w:r w:rsidR="00AC466E" w:rsidRPr="00206ACB">
        <w:t xml:space="preserve"> </w:t>
      </w:r>
      <w:r w:rsidRPr="00206ACB">
        <w:t>respectively.</w:t>
      </w:r>
      <w:r w:rsidR="00AC466E" w:rsidRPr="00206ACB">
        <w:t xml:space="preserve"> </w:t>
      </w:r>
      <w:r w:rsidRPr="00206ACB">
        <w:t>In</w:t>
      </w:r>
      <w:r w:rsidR="00AC466E" w:rsidRPr="00206ACB">
        <w:t xml:space="preserve"> </w:t>
      </w:r>
      <w:r w:rsidRPr="00206ACB">
        <w:t>the</w:t>
      </w:r>
      <w:r w:rsidR="00AC466E" w:rsidRPr="00206ACB">
        <w:t xml:space="preserve"> </w:t>
      </w:r>
      <w:r w:rsidRPr="00206ACB">
        <w:t>opposite</w:t>
      </w:r>
      <w:r w:rsidR="00AC466E" w:rsidRPr="00206ACB">
        <w:t xml:space="preserve"> </w:t>
      </w:r>
      <w:r w:rsidRPr="00206ACB">
        <w:t>direction,</w:t>
      </w:r>
      <w:r w:rsidR="00AC466E" w:rsidRPr="00206ACB">
        <w:t xml:space="preserve"> </w:t>
      </w:r>
      <w:r w:rsidRPr="005E6811">
        <w:rPr>
          <w:rStyle w:val="QuoteChar"/>
        </w:rPr>
        <w:t>DEX</w:t>
      </w:r>
      <w:r w:rsidR="00AC466E" w:rsidRPr="00206ACB">
        <w:t xml:space="preserve"> </w:t>
      </w:r>
      <w:r w:rsidRPr="00206ACB">
        <w:t>and</w:t>
      </w:r>
      <w:r w:rsidR="00AC466E" w:rsidRPr="00206ACB">
        <w:t xml:space="preserve"> </w:t>
      </w:r>
      <w:r w:rsidRPr="005E6811">
        <w:rPr>
          <w:rStyle w:val="QuoteChar"/>
        </w:rPr>
        <w:t>DEY</w:t>
      </w:r>
      <w:r w:rsidR="00AC466E" w:rsidRPr="00206ACB">
        <w:t xml:space="preserve"> </w:t>
      </w:r>
      <w:r w:rsidRPr="00206ACB">
        <w:t>will</w:t>
      </w:r>
      <w:r w:rsidR="00AC466E" w:rsidRPr="00206ACB">
        <w:t xml:space="preserve"> </w:t>
      </w:r>
      <w:r w:rsidRPr="00206ACB">
        <w:t>subtract</w:t>
      </w:r>
      <w:r w:rsidR="00AC466E" w:rsidRPr="00206ACB">
        <w:t xml:space="preserve"> </w:t>
      </w:r>
      <w:r w:rsidRPr="00206ACB">
        <w:t>one</w:t>
      </w:r>
      <w:r w:rsidR="00AC466E" w:rsidRPr="00206ACB">
        <w:t xml:space="preserve"> </w:t>
      </w:r>
      <w:r w:rsidRPr="00206ACB">
        <w:t>from</w:t>
      </w:r>
      <w:r w:rsidR="00AC466E" w:rsidRPr="00206ACB">
        <w:t xml:space="preserve"> </w:t>
      </w:r>
      <w:r w:rsidRPr="00206ACB">
        <w:t>("decrement")</w:t>
      </w:r>
      <w:r w:rsidR="00AC466E" w:rsidRPr="00206ACB">
        <w:t xml:space="preserve"> </w:t>
      </w:r>
      <w:r w:rsidRPr="00206ACB">
        <w:t>the</w:t>
      </w:r>
      <w:r w:rsidR="00AC466E" w:rsidRPr="00206ACB">
        <w:t xml:space="preserve"> </w:t>
      </w:r>
      <w:r w:rsidRPr="00206ACB">
        <w:t>X</w:t>
      </w:r>
      <w:r w:rsidR="00AC466E" w:rsidRPr="00206ACB">
        <w:t xml:space="preserve"> </w:t>
      </w:r>
      <w:r w:rsidRPr="00206ACB">
        <w:t>or</w:t>
      </w:r>
      <w:r w:rsidR="00AC466E" w:rsidRPr="00206ACB">
        <w:t xml:space="preserve"> </w:t>
      </w:r>
      <w:r w:rsidRPr="00206ACB">
        <w:t>Y</w:t>
      </w:r>
      <w:r w:rsidR="00AC466E" w:rsidRPr="00206ACB">
        <w:t xml:space="preserve"> </w:t>
      </w:r>
      <w:r w:rsidRPr="00206ACB">
        <w:t>register.</w:t>
      </w:r>
      <w:r w:rsidR="00AC466E" w:rsidRPr="00206ACB">
        <w:t xml:space="preserve"> </w:t>
      </w:r>
      <w:r w:rsidRPr="00206ACB">
        <w:t>Finally,</w:t>
      </w:r>
      <w:r w:rsidR="00AC466E" w:rsidRPr="00206ACB">
        <w:t xml:space="preserve"> </w:t>
      </w:r>
      <w:r w:rsidRPr="00206ACB">
        <w:t>you</w:t>
      </w:r>
      <w:r w:rsidR="00AC466E" w:rsidRPr="00206ACB">
        <w:t xml:space="preserve"> </w:t>
      </w:r>
      <w:r w:rsidRPr="00206ACB">
        <w:t>can</w:t>
      </w:r>
      <w:r w:rsidR="00AC466E" w:rsidRPr="00206ACB">
        <w:t xml:space="preserve"> </w:t>
      </w:r>
      <w:r w:rsidRPr="00206ACB">
        <w:t>use</w:t>
      </w:r>
      <w:r w:rsidR="00AC466E" w:rsidRPr="00206ACB">
        <w:t xml:space="preserve"> </w:t>
      </w:r>
      <w:r w:rsidRPr="005E6811">
        <w:rPr>
          <w:rStyle w:val="QuoteChar"/>
        </w:rPr>
        <w:t>INC</w:t>
      </w:r>
      <w:r w:rsidR="00AC466E" w:rsidRPr="00206ACB">
        <w:t xml:space="preserve"> </w:t>
      </w:r>
      <w:r w:rsidRPr="00206ACB">
        <w:t>and</w:t>
      </w:r>
      <w:r w:rsidR="00AC466E" w:rsidRPr="00206ACB">
        <w:t xml:space="preserve"> </w:t>
      </w:r>
      <w:r w:rsidRPr="005E6811">
        <w:rPr>
          <w:rStyle w:val="QuoteChar"/>
        </w:rPr>
        <w:t>DEC</w:t>
      </w:r>
      <w:r w:rsidR="00AC466E" w:rsidRPr="00206ACB">
        <w:t xml:space="preserve"> </w:t>
      </w:r>
      <w:r w:rsidRPr="00206ACB">
        <w:t>to</w:t>
      </w:r>
      <w:r w:rsidR="00AC466E" w:rsidRPr="00206ACB">
        <w:t xml:space="preserve"> </w:t>
      </w:r>
      <w:r w:rsidRPr="00206ACB">
        <w:t>increment</w:t>
      </w:r>
      <w:r w:rsidR="00AC466E" w:rsidRPr="00206ACB">
        <w:t xml:space="preserve"> </w:t>
      </w:r>
      <w:r w:rsidRPr="00206ACB">
        <w:t>or</w:t>
      </w:r>
      <w:r w:rsidR="00AC466E" w:rsidRPr="00206ACB">
        <w:t xml:space="preserve"> </w:t>
      </w:r>
      <w:r w:rsidRPr="00206ACB">
        <w:t>decrement</w:t>
      </w:r>
      <w:r w:rsidR="00AC466E" w:rsidRPr="00206ACB">
        <w:t xml:space="preserve"> </w:t>
      </w:r>
      <w:r w:rsidRPr="00206ACB">
        <w:t>the</w:t>
      </w:r>
      <w:r w:rsidR="00AC466E" w:rsidRPr="00206ACB">
        <w:t xml:space="preserve"> </w:t>
      </w:r>
      <w:r w:rsidRPr="00206ACB">
        <w:t>contents</w:t>
      </w:r>
      <w:r w:rsidR="00AC466E" w:rsidRPr="00206ACB">
        <w:t xml:space="preserve"> </w:t>
      </w:r>
      <w:r w:rsidRPr="00206ACB">
        <w:t>of</w:t>
      </w:r>
      <w:r w:rsidR="00AC466E" w:rsidRPr="00206ACB">
        <w:t xml:space="preserve"> </w:t>
      </w:r>
      <w:r w:rsidRPr="00206ACB">
        <w:t>a</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As</w:t>
      </w:r>
      <w:r w:rsidR="00AC466E" w:rsidRPr="00206ACB">
        <w:t xml:space="preserve"> </w:t>
      </w:r>
      <w:r w:rsidRPr="00206ACB">
        <w:t>an</w:t>
      </w:r>
      <w:r w:rsidR="00AC466E" w:rsidRPr="00206ACB">
        <w:t xml:space="preserve"> </w:t>
      </w:r>
      <w:r w:rsidRPr="00206ACB">
        <w:t>example,</w:t>
      </w:r>
      <w:r w:rsidR="00AC466E" w:rsidRPr="00206ACB">
        <w:t xml:space="preserve"> </w:t>
      </w:r>
      <w:r w:rsidRPr="00206ACB">
        <w:t>you</w:t>
      </w:r>
      <w:r w:rsidR="00AC466E" w:rsidRPr="00206ACB">
        <w:t xml:space="preserve"> </w:t>
      </w:r>
      <w:r w:rsidRPr="00206ACB">
        <w:t>could</w:t>
      </w:r>
      <w:r w:rsidR="00AC466E" w:rsidRPr="00206ACB">
        <w:t xml:space="preserve"> </w:t>
      </w:r>
      <w:r w:rsidRPr="00206ACB">
        <w:t>use</w:t>
      </w:r>
      <w:r w:rsidR="00AC466E" w:rsidRPr="00206ACB">
        <w:t xml:space="preserve"> </w:t>
      </w:r>
      <w:r w:rsidRPr="005E6811">
        <w:rPr>
          <w:rStyle w:val="QuoteChar"/>
        </w:rPr>
        <w:t>INC</w:t>
      </w:r>
      <w:r w:rsidR="00AC466E" w:rsidRPr="005E6811">
        <w:rPr>
          <w:rStyle w:val="QuoteChar"/>
        </w:rPr>
        <w:t xml:space="preserve"> </w:t>
      </w:r>
      <w:r w:rsidRPr="005E6811">
        <w:rPr>
          <w:rStyle w:val="QuoteChar"/>
        </w:rPr>
        <w:t>$05</w:t>
      </w:r>
      <w:r w:rsidR="00AC466E" w:rsidRPr="00206ACB">
        <w:t xml:space="preserve"> </w:t>
      </w:r>
      <w:r w:rsidRPr="00206ACB">
        <w:t>to</w:t>
      </w:r>
      <w:r w:rsidR="00AC466E" w:rsidRPr="00206ACB">
        <w:t xml:space="preserve"> </w:t>
      </w:r>
      <w:r w:rsidRPr="00206ACB">
        <w:t>add</w:t>
      </w:r>
      <w:r w:rsidR="00AC466E" w:rsidRPr="00206ACB">
        <w:t xml:space="preserve"> </w:t>
      </w:r>
      <w:r w:rsidRPr="00206ACB">
        <w:t>one</w:t>
      </w:r>
      <w:r w:rsidR="00AC466E" w:rsidRPr="00206ACB">
        <w:t xml:space="preserve"> </w:t>
      </w:r>
      <w:r w:rsidRPr="00206ACB">
        <w:t>to</w:t>
      </w:r>
      <w:r w:rsidR="00AC466E" w:rsidRPr="00206ACB">
        <w:t xml:space="preserve"> </w:t>
      </w:r>
      <w:r w:rsidRPr="00206ACB">
        <w:t>whatever</w:t>
      </w:r>
      <w:r w:rsidR="00AC466E" w:rsidRPr="00206ACB">
        <w:t xml:space="preserve"> </w:t>
      </w:r>
      <w:r w:rsidRPr="00206ACB">
        <w:t>is</w:t>
      </w:r>
      <w:r w:rsidR="00AC466E" w:rsidRPr="00206ACB">
        <w:t xml:space="preserve"> </w:t>
      </w:r>
      <w:r w:rsidRPr="00206ACB">
        <w:t>stored</w:t>
      </w:r>
      <w:r w:rsidR="00AC466E" w:rsidRPr="00206ACB">
        <w:t xml:space="preserve"> </w:t>
      </w:r>
      <w:r w:rsidRPr="00206ACB">
        <w:t>at</w:t>
      </w:r>
      <w:r w:rsidR="00AC466E" w:rsidRPr="00206ACB">
        <w:t xml:space="preserve"> </w:t>
      </w:r>
      <w:r w:rsidRPr="00206ACB">
        <w:t>memory</w:t>
      </w:r>
      <w:r w:rsidR="00AC466E" w:rsidRPr="00206ACB">
        <w:t xml:space="preserve"> </w:t>
      </w:r>
      <w:r w:rsidRPr="00206ACB">
        <w:t>address</w:t>
      </w:r>
      <w:r w:rsidR="00AC466E" w:rsidRPr="00206ACB">
        <w:t xml:space="preserve"> </w:t>
      </w:r>
      <w:r w:rsidRPr="005E6811">
        <w:rPr>
          <w:rStyle w:val="QuoteChar"/>
        </w:rPr>
        <w:t>$05</w:t>
      </w:r>
      <w:r w:rsidRPr="00206ACB">
        <w:t>,</w:t>
      </w:r>
      <w:r w:rsidR="00AC466E" w:rsidRPr="00206ACB">
        <w:t xml:space="preserve"> </w:t>
      </w:r>
      <w:r w:rsidRPr="00206ACB">
        <w:t>and</w:t>
      </w:r>
      <w:r w:rsidR="00AC466E" w:rsidRPr="00206ACB">
        <w:t xml:space="preserve"> </w:t>
      </w:r>
      <w:r w:rsidRPr="00206ACB">
        <w:t>store</w:t>
      </w:r>
      <w:r w:rsidR="00AC466E" w:rsidRPr="00206ACB">
        <w:t xml:space="preserve"> </w:t>
      </w:r>
      <w:r w:rsidRPr="00206ACB">
        <w:t>the</w:t>
      </w:r>
      <w:r w:rsidR="00AC466E" w:rsidRPr="00206ACB">
        <w:t xml:space="preserve"> </w:t>
      </w:r>
      <w:r w:rsidRPr="00206ACB">
        <w:t>result</w:t>
      </w:r>
      <w:r w:rsidR="00AC466E" w:rsidRPr="00206ACB">
        <w:t xml:space="preserve"> </w:t>
      </w:r>
      <w:r w:rsidRPr="00206ACB">
        <w:t>back</w:t>
      </w:r>
      <w:r w:rsidR="00AC466E" w:rsidRPr="00206ACB">
        <w:t xml:space="preserve"> </w:t>
      </w:r>
      <w:r w:rsidRPr="00206ACB">
        <w:t>in</w:t>
      </w:r>
      <w:r w:rsidR="00AC466E" w:rsidRPr="00206ACB">
        <w:t xml:space="preserve"> </w:t>
      </w:r>
      <w:r w:rsidRPr="005E6811">
        <w:rPr>
          <w:rStyle w:val="QuoteChar"/>
        </w:rPr>
        <w:t>$05</w:t>
      </w:r>
      <w:r w:rsidRPr="00206ACB">
        <w:t>.</w:t>
      </w:r>
    </w:p>
    <w:p w14:paraId="4451130F" w14:textId="4782FFB5" w:rsidR="000E3F26" w:rsidRPr="00206ACB" w:rsidRDefault="000E3F26" w:rsidP="0037005B">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increment/decrement</w:t>
      </w:r>
      <w:r w:rsidR="00AC466E" w:rsidRPr="00206ACB">
        <w:t xml:space="preserve"> </w:t>
      </w:r>
      <w:r w:rsidRPr="00206ACB">
        <w:t>opcodes</w:t>
      </w:r>
      <w:r w:rsidR="00AC466E" w:rsidRPr="00206ACB">
        <w:t xml:space="preserve"> </w:t>
      </w:r>
      <w:r w:rsidRPr="00206ACB">
        <w:t>will</w:t>
      </w:r>
      <w:r w:rsidR="00AC466E" w:rsidRPr="00206ACB">
        <w:t xml:space="preserve"> </w:t>
      </w:r>
      <w:r w:rsidRPr="00206ACB">
        <w:t>update</w:t>
      </w:r>
      <w:r w:rsidR="00AC466E" w:rsidRPr="00206ACB">
        <w:t xml:space="preserve"> </w:t>
      </w:r>
      <w:r w:rsidRPr="00206ACB">
        <w:t>the</w:t>
      </w:r>
      <w:r w:rsidR="00AC466E" w:rsidRPr="00206ACB">
        <w:t xml:space="preserve"> </w:t>
      </w:r>
      <w:r w:rsidRPr="00206ACB">
        <w:t>values</w:t>
      </w:r>
      <w:r w:rsidR="00AC466E" w:rsidRPr="00206ACB">
        <w:t xml:space="preserve"> </w:t>
      </w:r>
      <w:r w:rsidRPr="00206ACB">
        <w:t>of</w:t>
      </w:r>
      <w:r w:rsidR="00AC466E" w:rsidRPr="00206ACB">
        <w:t xml:space="preserve"> </w:t>
      </w:r>
      <w:r w:rsidRPr="00206ACB">
        <w:t>the</w:t>
      </w:r>
      <w:r w:rsidR="00AC466E" w:rsidRPr="00206ACB">
        <w:t xml:space="preserve"> </w:t>
      </w:r>
      <w:r w:rsidRPr="00206ACB">
        <w:t>zero</w:t>
      </w:r>
      <w:r w:rsidR="00AC466E" w:rsidRPr="00206ACB">
        <w:t xml:space="preserve"> </w:t>
      </w:r>
      <w:r w:rsidRPr="00206ACB">
        <w:t>and</w:t>
      </w:r>
      <w:r w:rsidR="00AC466E" w:rsidRPr="00206ACB">
        <w:t xml:space="preserve"> </w:t>
      </w:r>
      <w:r w:rsidRPr="00206ACB">
        <w:t>carry</w:t>
      </w:r>
      <w:r w:rsidR="00AC466E" w:rsidRPr="00206ACB">
        <w:t xml:space="preserve"> </w:t>
      </w:r>
      <w:r w:rsidRPr="00206ACB">
        <w:t>flags</w:t>
      </w:r>
      <w:r w:rsidR="00AC466E" w:rsidRPr="00206ACB">
        <w:t xml:space="preserve"> </w:t>
      </w:r>
      <w:r w:rsidRPr="00206ACB">
        <w:t>of</w:t>
      </w:r>
      <w:r w:rsidR="00AC466E" w:rsidRPr="00206ACB">
        <w:t xml:space="preserve"> </w:t>
      </w:r>
      <w:r w:rsidRPr="00206ACB">
        <w:t>the</w:t>
      </w:r>
      <w:r w:rsidR="00AC466E" w:rsidRPr="00206ACB">
        <w:t xml:space="preserve"> </w:t>
      </w:r>
      <w:r w:rsidRPr="00206ACB">
        <w:t>processor</w:t>
      </w:r>
      <w:r w:rsidR="00AC466E" w:rsidRPr="00206ACB">
        <w:t xml:space="preserve"> </w:t>
      </w:r>
      <w:r w:rsidRPr="00206ACB">
        <w:t>status</w:t>
      </w:r>
      <w:r w:rsidR="00AC466E" w:rsidRPr="00206ACB">
        <w:t xml:space="preserve"> </w:t>
      </w:r>
      <w:r w:rsidRPr="00206ACB">
        <w:t>register.</w:t>
      </w:r>
    </w:p>
    <w:p w14:paraId="7554F07A" w14:textId="05A51A6B" w:rsidR="000E3F26" w:rsidRPr="00206ACB" w:rsidRDefault="000E3F26">
      <w:pPr>
        <w:pStyle w:val="ListParagraph"/>
        <w:numPr>
          <w:ilvl w:val="0"/>
          <w:numId w:val="13"/>
        </w:numPr>
        <w:rPr>
          <w:rFonts w:cstheme="minorHAnsi"/>
          <w:szCs w:val="26"/>
        </w:rPr>
      </w:pPr>
      <w:r w:rsidRPr="00206ACB">
        <w:rPr>
          <w:rFonts w:cstheme="minorHAnsi"/>
          <w:szCs w:val="26"/>
        </w:rPr>
        <w:t>Branching</w:t>
      </w:r>
      <w:r w:rsidR="00AC466E" w:rsidRPr="00206ACB">
        <w:rPr>
          <w:rFonts w:cstheme="minorHAnsi"/>
          <w:szCs w:val="26"/>
        </w:rPr>
        <w:t xml:space="preserve"> </w:t>
      </w:r>
      <w:r w:rsidRPr="00206ACB">
        <w:rPr>
          <w:rFonts w:cstheme="minorHAnsi"/>
          <w:szCs w:val="26"/>
        </w:rPr>
        <w:t>Opcodes</w:t>
      </w:r>
    </w:p>
    <w:p w14:paraId="569A63D7" w14:textId="785A658E" w:rsidR="000E3F26" w:rsidRPr="00206ACB" w:rsidRDefault="000E3F26" w:rsidP="0037005B">
      <w:r w:rsidRPr="00206ACB">
        <w:t>There</w:t>
      </w:r>
      <w:r w:rsidR="00AC466E" w:rsidRPr="00206ACB">
        <w:t xml:space="preserve"> </w:t>
      </w:r>
      <w:r w:rsidRPr="00206ACB">
        <w:t>are</w:t>
      </w:r>
      <w:r w:rsidR="00AC466E" w:rsidRPr="00206ACB">
        <w:t xml:space="preserve"> </w:t>
      </w:r>
      <w:r w:rsidRPr="00206ACB">
        <w:t>branching</w:t>
      </w:r>
      <w:r w:rsidR="00AC466E" w:rsidRPr="00206ACB">
        <w:t xml:space="preserve"> </w:t>
      </w:r>
      <w:r w:rsidRPr="00206ACB">
        <w:t>opcodes</w:t>
      </w:r>
      <w:r w:rsidR="00AC466E" w:rsidRPr="00206ACB">
        <w:t xml:space="preserve"> </w:t>
      </w:r>
      <w:r w:rsidRPr="00206ACB">
        <w:t>for</w:t>
      </w:r>
      <w:r w:rsidR="00AC466E" w:rsidRPr="00206ACB">
        <w:t xml:space="preserve"> </w:t>
      </w:r>
      <w:r w:rsidRPr="00206ACB">
        <w:t>each</w:t>
      </w:r>
      <w:r w:rsidR="00AC466E" w:rsidRPr="00206ACB">
        <w:t xml:space="preserve"> </w:t>
      </w:r>
      <w:r w:rsidRPr="00206ACB">
        <w:t>flag</w:t>
      </w:r>
      <w:r w:rsidR="00AC466E" w:rsidRPr="00206ACB">
        <w:t xml:space="preserve"> </w:t>
      </w:r>
      <w:r w:rsidRPr="00206ACB">
        <w:t>of</w:t>
      </w:r>
      <w:r w:rsidR="00AC466E" w:rsidRPr="00206ACB">
        <w:t xml:space="preserve"> </w:t>
      </w:r>
      <w:r w:rsidRPr="00206ACB">
        <w:t>the</w:t>
      </w:r>
      <w:r w:rsidR="00AC466E" w:rsidRPr="00206ACB">
        <w:t xml:space="preserve"> </w:t>
      </w:r>
      <w:r w:rsidRPr="00206ACB">
        <w:t>processor</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Each</w:t>
      </w:r>
      <w:r w:rsidR="00AC466E" w:rsidRPr="00206ACB">
        <w:t xml:space="preserve"> </w:t>
      </w:r>
      <w:r w:rsidRPr="00206ACB">
        <w:t>flag</w:t>
      </w:r>
      <w:r w:rsidR="00AC466E" w:rsidRPr="00206ACB">
        <w:t xml:space="preserve"> </w:t>
      </w:r>
      <w:r w:rsidRPr="00206ACB">
        <w:t>has</w:t>
      </w:r>
      <w:r w:rsidR="00AC466E" w:rsidRPr="00206ACB">
        <w:t xml:space="preserve"> </w:t>
      </w:r>
      <w:r w:rsidRPr="00206ACB">
        <w:t>two</w:t>
      </w:r>
      <w:r w:rsidR="00AC466E" w:rsidRPr="00206ACB">
        <w:t xml:space="preserve"> </w:t>
      </w:r>
      <w:r w:rsidRPr="00206ACB">
        <w:t>opcodes</w:t>
      </w:r>
      <w:r w:rsidR="00AC466E" w:rsidRPr="00206ACB">
        <w:t xml:space="preserve"> </w:t>
      </w:r>
      <w:r w:rsidRPr="00206ACB">
        <w:t>-</w:t>
      </w:r>
      <w:r w:rsidR="00AC466E" w:rsidRPr="00206ACB">
        <w:t xml:space="preserve"> </w:t>
      </w:r>
      <w:r w:rsidRPr="00206ACB">
        <w:t>one</w:t>
      </w:r>
      <w:r w:rsidR="00AC466E" w:rsidRPr="00206ACB">
        <w:t xml:space="preserve"> </w:t>
      </w:r>
      <w:r w:rsidRPr="00206ACB">
        <w:t>that</w:t>
      </w:r>
      <w:r w:rsidR="00AC466E" w:rsidRPr="00206ACB">
        <w:t xml:space="preserve"> </w:t>
      </w:r>
      <w:r w:rsidRPr="00206ACB">
        <w:t>branches</w:t>
      </w:r>
      <w:r w:rsidR="00AC466E" w:rsidRPr="00206ACB">
        <w:t xml:space="preserve"> </w:t>
      </w:r>
      <w:r w:rsidRPr="00206ACB">
        <w:t>if</w:t>
      </w:r>
      <w:r w:rsidR="00AC466E" w:rsidRPr="00206ACB">
        <w:t xml:space="preserve"> </w:t>
      </w:r>
      <w:r w:rsidRPr="00206ACB">
        <w:t>the</w:t>
      </w:r>
      <w:r w:rsidR="00AC466E" w:rsidRPr="00206ACB">
        <w:t xml:space="preserve"> </w:t>
      </w:r>
      <w:r w:rsidRPr="00206ACB">
        <w:t>flag</w:t>
      </w:r>
      <w:r w:rsidR="00AC466E" w:rsidRPr="00206ACB">
        <w:t xml:space="preserve"> </w:t>
      </w:r>
      <w:r w:rsidRPr="00206ACB">
        <w:t>is</w:t>
      </w:r>
      <w:r w:rsidR="00AC466E" w:rsidRPr="00206ACB">
        <w:t xml:space="preserve"> </w:t>
      </w:r>
      <w:r w:rsidRPr="00206ACB">
        <w:t>set,</w:t>
      </w:r>
      <w:r w:rsidR="00AC466E" w:rsidRPr="00206ACB">
        <w:t xml:space="preserve"> </w:t>
      </w:r>
      <w:r w:rsidRPr="00206ACB">
        <w:t>and</w:t>
      </w:r>
      <w:r w:rsidR="00AC466E" w:rsidRPr="00206ACB">
        <w:t xml:space="preserve"> </w:t>
      </w:r>
      <w:r w:rsidRPr="00206ACB">
        <w:t>one</w:t>
      </w:r>
      <w:r w:rsidR="00AC466E" w:rsidRPr="00206ACB">
        <w:t xml:space="preserve"> </w:t>
      </w:r>
      <w:r w:rsidRPr="00206ACB">
        <w:t>that</w:t>
      </w:r>
      <w:r w:rsidR="00AC466E" w:rsidRPr="00206ACB">
        <w:t xml:space="preserve"> </w:t>
      </w:r>
      <w:r w:rsidRPr="00206ACB">
        <w:t>branches</w:t>
      </w:r>
      <w:r w:rsidR="00AC466E" w:rsidRPr="00206ACB">
        <w:t xml:space="preserve"> </w:t>
      </w:r>
      <w:r w:rsidRPr="00206ACB">
        <w:t>if</w:t>
      </w:r>
      <w:r w:rsidR="00AC466E" w:rsidRPr="00206ACB">
        <w:t xml:space="preserve"> </w:t>
      </w:r>
      <w:r w:rsidRPr="00206ACB">
        <w:t>the</w:t>
      </w:r>
      <w:r w:rsidR="00AC466E" w:rsidRPr="00206ACB">
        <w:t xml:space="preserve"> </w:t>
      </w:r>
      <w:r w:rsidRPr="00206ACB">
        <w:t>flag</w:t>
      </w:r>
      <w:r w:rsidR="00AC466E" w:rsidRPr="00206ACB">
        <w:t xml:space="preserve"> </w:t>
      </w:r>
      <w:r w:rsidRPr="00206ACB">
        <w:t>is</w:t>
      </w:r>
      <w:r w:rsidR="00AC466E" w:rsidRPr="00206ACB">
        <w:t xml:space="preserve"> </w:t>
      </w:r>
      <w:r w:rsidRPr="00206ACB">
        <w:t>cleared.</w:t>
      </w:r>
      <w:r w:rsidR="00AC466E" w:rsidRPr="00206ACB">
        <w:t xml:space="preserve"> </w:t>
      </w:r>
      <w:r w:rsidRPr="00206ACB">
        <w:t>For</w:t>
      </w:r>
      <w:r w:rsidR="00AC466E" w:rsidRPr="00206ACB">
        <w:t xml:space="preserve"> </w:t>
      </w:r>
      <w:r w:rsidRPr="00206ACB">
        <w:t>our</w:t>
      </w:r>
      <w:r w:rsidR="00AC466E" w:rsidRPr="00206ACB">
        <w:t xml:space="preserve"> </w:t>
      </w:r>
      <w:r w:rsidRPr="00206ACB">
        <w:t>purposes,</w:t>
      </w:r>
      <w:r w:rsidR="00AC466E" w:rsidRPr="00206ACB">
        <w:t xml:space="preserve"> </w:t>
      </w:r>
      <w:r w:rsidRPr="00206ACB">
        <w:t>the</w:t>
      </w:r>
      <w:r w:rsidR="00AC466E" w:rsidRPr="00206ACB">
        <w:t xml:space="preserve"> </w:t>
      </w:r>
      <w:r w:rsidRPr="00206ACB">
        <w:t>only</w:t>
      </w:r>
      <w:r w:rsidR="00AC466E" w:rsidRPr="00206ACB">
        <w:t xml:space="preserve"> </w:t>
      </w:r>
      <w:r w:rsidRPr="00206ACB">
        <w:t>branching</w:t>
      </w:r>
      <w:r w:rsidR="00AC466E" w:rsidRPr="00206ACB">
        <w:t xml:space="preserve"> </w:t>
      </w:r>
      <w:r w:rsidRPr="00206ACB">
        <w:t>opcodes</w:t>
      </w:r>
      <w:r w:rsidR="00AC466E" w:rsidRPr="00206ACB">
        <w:t xml:space="preserve"> </w:t>
      </w:r>
      <w:r w:rsidRPr="00206ACB">
        <w:t>you</w:t>
      </w:r>
      <w:r w:rsidR="00AC466E" w:rsidRPr="00206ACB">
        <w:t xml:space="preserve"> </w:t>
      </w:r>
      <w:r w:rsidRPr="00206ACB">
        <w:t>will</w:t>
      </w:r>
      <w:r w:rsidR="00AC466E" w:rsidRPr="00206ACB">
        <w:t xml:space="preserve"> </w:t>
      </w:r>
      <w:r w:rsidRPr="00206ACB">
        <w:t>need</w:t>
      </w:r>
      <w:r w:rsidR="00AC466E" w:rsidRPr="00206ACB">
        <w:t xml:space="preserve"> </w:t>
      </w:r>
      <w:r w:rsidRPr="00206ACB">
        <w:t>to</w:t>
      </w:r>
      <w:r w:rsidR="00AC466E" w:rsidRPr="00206ACB">
        <w:t xml:space="preserve"> </w:t>
      </w:r>
      <w:r w:rsidRPr="00206ACB">
        <w:t>use</w:t>
      </w:r>
      <w:r w:rsidR="00AC466E" w:rsidRPr="00206ACB">
        <w:t xml:space="preserve"> </w:t>
      </w:r>
      <w:r w:rsidRPr="00206ACB">
        <w:t>check</w:t>
      </w:r>
      <w:r w:rsidR="00AC466E" w:rsidRPr="00206ACB">
        <w:t xml:space="preserve"> </w:t>
      </w:r>
      <w:r w:rsidRPr="00206ACB">
        <w:t>the</w:t>
      </w:r>
      <w:r w:rsidR="00AC466E" w:rsidRPr="00206ACB">
        <w:t xml:space="preserve"> </w:t>
      </w:r>
      <w:r w:rsidRPr="00206ACB">
        <w:t>values</w:t>
      </w:r>
      <w:r w:rsidR="00AC466E" w:rsidRPr="00206ACB">
        <w:t xml:space="preserve"> </w:t>
      </w:r>
      <w:r w:rsidRPr="00206ACB">
        <w:t>of</w:t>
      </w:r>
      <w:r w:rsidR="00AC466E" w:rsidRPr="00206ACB">
        <w:t xml:space="preserve"> </w:t>
      </w:r>
      <w:r w:rsidRPr="00206ACB">
        <w:t>the</w:t>
      </w:r>
      <w:r w:rsidR="00AC466E" w:rsidRPr="00206ACB">
        <w:t xml:space="preserve"> </w:t>
      </w:r>
      <w:r w:rsidRPr="00206ACB">
        <w:t>zero</w:t>
      </w:r>
      <w:r w:rsidR="00AC466E" w:rsidRPr="00206ACB">
        <w:t xml:space="preserve"> </w:t>
      </w:r>
      <w:r w:rsidRPr="00206ACB">
        <w:t>and</w:t>
      </w:r>
      <w:r w:rsidR="00AC466E" w:rsidRPr="00206ACB">
        <w:t xml:space="preserve"> </w:t>
      </w:r>
      <w:r w:rsidRPr="00206ACB">
        <w:t>carry</w:t>
      </w:r>
      <w:r w:rsidR="00AC466E" w:rsidRPr="00206ACB">
        <w:t xml:space="preserve"> </w:t>
      </w:r>
      <w:r w:rsidRPr="00206ACB">
        <w:t>flags.</w:t>
      </w:r>
    </w:p>
    <w:p w14:paraId="082E3ADB" w14:textId="25AD27E7" w:rsidR="008E4B57" w:rsidRPr="0037005B" w:rsidRDefault="000E3F26" w:rsidP="00343F44">
      <w:r w:rsidRPr="00343F44">
        <w:rPr>
          <w:rStyle w:val="QuoteChar"/>
        </w:rPr>
        <w:t>BEQ</w:t>
      </w:r>
      <w:r w:rsidR="00AC466E" w:rsidRPr="00206ACB">
        <w:t xml:space="preserve"> </w:t>
      </w:r>
      <w:r w:rsidRPr="00206ACB">
        <w:t>("Branch</w:t>
      </w:r>
      <w:r w:rsidR="00AC466E" w:rsidRPr="00206ACB">
        <w:t xml:space="preserve"> </w:t>
      </w:r>
      <w:r w:rsidRPr="00206ACB">
        <w:t>if</w:t>
      </w:r>
      <w:r w:rsidR="00AC466E" w:rsidRPr="00206ACB">
        <w:t xml:space="preserve"> </w:t>
      </w:r>
      <w:r w:rsidRPr="00206ACB">
        <w:t>Equals</w:t>
      </w:r>
      <w:r w:rsidR="00AC466E" w:rsidRPr="00206ACB">
        <w:t xml:space="preserve"> </w:t>
      </w:r>
      <w:r w:rsidRPr="00206ACB">
        <w:t>zero")</w:t>
      </w:r>
      <w:r w:rsidR="00AC466E" w:rsidRPr="00206ACB">
        <w:t xml:space="preserve"> </w:t>
      </w:r>
      <w:r w:rsidRPr="00206ACB">
        <w:t>and</w:t>
      </w:r>
      <w:r w:rsidR="00AC466E" w:rsidRPr="00206ACB">
        <w:t xml:space="preserve"> </w:t>
      </w:r>
      <w:r w:rsidRPr="00343F44">
        <w:rPr>
          <w:rStyle w:val="QuoteChar"/>
        </w:rPr>
        <w:t>BNE</w:t>
      </w:r>
      <w:r w:rsidR="00AC466E" w:rsidRPr="00206ACB">
        <w:t xml:space="preserve"> </w:t>
      </w:r>
      <w:r w:rsidRPr="00206ACB">
        <w:t>("Branch</w:t>
      </w:r>
      <w:r w:rsidR="00AC466E" w:rsidRPr="00206ACB">
        <w:t xml:space="preserve"> </w:t>
      </w:r>
      <w:r w:rsidRPr="00206ACB">
        <w:t>if</w:t>
      </w:r>
      <w:r w:rsidR="00AC466E" w:rsidRPr="00206ACB">
        <w:t xml:space="preserve"> </w:t>
      </w:r>
      <w:r w:rsidRPr="00206ACB">
        <w:t>Not</w:t>
      </w:r>
      <w:r w:rsidR="00AC466E" w:rsidRPr="00206ACB">
        <w:t xml:space="preserve"> </w:t>
      </w:r>
      <w:r w:rsidRPr="00206ACB">
        <w:t>Equals</w:t>
      </w:r>
      <w:r w:rsidR="00AC466E" w:rsidRPr="00206ACB">
        <w:t xml:space="preserve"> </w:t>
      </w:r>
      <w:r w:rsidRPr="00206ACB">
        <w:t>zero")</w:t>
      </w:r>
      <w:r w:rsidR="00AC466E" w:rsidRPr="00206ACB">
        <w:t xml:space="preserve"> </w:t>
      </w:r>
      <w:r w:rsidRPr="00206ACB">
        <w:t>will</w:t>
      </w:r>
      <w:r w:rsidR="00AC466E" w:rsidRPr="00206ACB">
        <w:t xml:space="preserve"> </w:t>
      </w:r>
      <w:r w:rsidRPr="00206ACB">
        <w:t>change</w:t>
      </w:r>
      <w:r w:rsidR="00AC466E" w:rsidRPr="00206ACB">
        <w:t xml:space="preserve"> </w:t>
      </w:r>
      <w:r w:rsidRPr="00206ACB">
        <w:t>the</w:t>
      </w:r>
      <w:r w:rsidR="00AC466E" w:rsidRPr="00206ACB">
        <w:t xml:space="preserve"> </w:t>
      </w:r>
      <w:r w:rsidRPr="00206ACB">
        <w:t>flow</w:t>
      </w:r>
      <w:r w:rsidR="00AC466E" w:rsidRPr="00206ACB">
        <w:t xml:space="preserve"> </w:t>
      </w:r>
      <w:r w:rsidRPr="00206ACB">
        <w:t>of</w:t>
      </w:r>
      <w:r w:rsidR="00AC466E" w:rsidRPr="00206ACB">
        <w:t xml:space="preserve"> </w:t>
      </w:r>
      <w:r w:rsidRPr="00206ACB">
        <w:t>the</w:t>
      </w:r>
      <w:r w:rsidR="00AC466E" w:rsidRPr="00206ACB">
        <w:t xml:space="preserve"> </w:t>
      </w:r>
      <w:r w:rsidRPr="00206ACB">
        <w:t>program</w:t>
      </w:r>
      <w:r w:rsidR="00AC466E" w:rsidRPr="00206ACB">
        <w:t xml:space="preserve"> </w:t>
      </w:r>
      <w:r w:rsidRPr="00206ACB">
        <w:t>if</w:t>
      </w:r>
      <w:r w:rsidR="00AC466E" w:rsidRPr="00206ACB">
        <w:t xml:space="preserve"> </w:t>
      </w:r>
      <w:r w:rsidRPr="00206ACB">
        <w:t>the</w:t>
      </w:r>
      <w:r w:rsidR="00AC466E" w:rsidRPr="00206ACB">
        <w:t xml:space="preserve"> </w:t>
      </w:r>
      <w:r w:rsidRPr="00206ACB">
        <w:t>zero</w:t>
      </w:r>
      <w:r w:rsidR="00AC466E" w:rsidRPr="00206ACB">
        <w:t xml:space="preserve"> </w:t>
      </w:r>
      <w:r w:rsidRPr="00206ACB">
        <w:t>flag</w:t>
      </w:r>
      <w:r w:rsidR="00AC466E" w:rsidRPr="00206ACB">
        <w:t xml:space="preserve"> </w:t>
      </w:r>
      <w:r w:rsidRPr="00206ACB">
        <w:t>is</w:t>
      </w:r>
      <w:r w:rsidR="00AC466E" w:rsidRPr="00206ACB">
        <w:t xml:space="preserve"> </w:t>
      </w:r>
      <w:r w:rsidRPr="00206ACB">
        <w:t>set</w:t>
      </w:r>
      <w:r w:rsidR="00AC466E" w:rsidRPr="00206ACB">
        <w:t xml:space="preserve"> </w:t>
      </w:r>
      <w:r w:rsidRPr="00206ACB">
        <w:t>or</w:t>
      </w:r>
      <w:r w:rsidR="00AC466E" w:rsidRPr="00206ACB">
        <w:t xml:space="preserve"> </w:t>
      </w:r>
      <w:r w:rsidRPr="00206ACB">
        <w:t>cleared,</w:t>
      </w:r>
      <w:r w:rsidR="00AC466E" w:rsidRPr="00206ACB">
        <w:t xml:space="preserve"> </w:t>
      </w:r>
      <w:r w:rsidRPr="00206ACB">
        <w:t>respectively.</w:t>
      </w:r>
      <w:r w:rsidR="00AC466E" w:rsidRPr="00206ACB">
        <w:t xml:space="preserve"> </w:t>
      </w:r>
      <w:r w:rsidRPr="00343F44">
        <w:rPr>
          <w:rStyle w:val="QuoteChar"/>
        </w:rPr>
        <w:t>BCS</w:t>
      </w:r>
      <w:r w:rsidR="00AC466E" w:rsidRPr="00206ACB">
        <w:t xml:space="preserve"> </w:t>
      </w:r>
      <w:r w:rsidRPr="00206ACB">
        <w:t>("Branch</w:t>
      </w:r>
      <w:r w:rsidR="00AC466E" w:rsidRPr="00206ACB">
        <w:t xml:space="preserve"> </w:t>
      </w:r>
      <w:r w:rsidRPr="00206ACB">
        <w:t>if</w:t>
      </w:r>
      <w:r w:rsidR="00AC466E" w:rsidRPr="00206ACB">
        <w:t xml:space="preserve"> </w:t>
      </w:r>
      <w:r w:rsidRPr="00206ACB">
        <w:t>Carry</w:t>
      </w:r>
      <w:r w:rsidR="00AC466E" w:rsidRPr="00206ACB">
        <w:t xml:space="preserve"> </w:t>
      </w:r>
      <w:r w:rsidRPr="00206ACB">
        <w:t>Set")</w:t>
      </w:r>
      <w:r w:rsidR="00AC466E" w:rsidRPr="00206ACB">
        <w:t xml:space="preserve"> </w:t>
      </w:r>
      <w:r w:rsidRPr="00206ACB">
        <w:t>and</w:t>
      </w:r>
      <w:r w:rsidR="00AC466E" w:rsidRPr="00206ACB">
        <w:t xml:space="preserve"> </w:t>
      </w:r>
      <w:r w:rsidRPr="00343F44">
        <w:rPr>
          <w:rStyle w:val="QuoteChar"/>
        </w:rPr>
        <w:t>BCC</w:t>
      </w:r>
      <w:r w:rsidR="00AC466E" w:rsidRPr="00206ACB">
        <w:t xml:space="preserve"> </w:t>
      </w:r>
      <w:r w:rsidRPr="00206ACB">
        <w:t>("Branch</w:t>
      </w:r>
      <w:r w:rsidR="00AC466E" w:rsidRPr="00206ACB">
        <w:t xml:space="preserve"> </w:t>
      </w:r>
      <w:r w:rsidRPr="00206ACB">
        <w:t>if</w:t>
      </w:r>
      <w:r w:rsidR="00AC466E" w:rsidRPr="00206ACB">
        <w:t xml:space="preserve"> </w:t>
      </w:r>
      <w:r w:rsidRPr="00206ACB">
        <w:t>Carry</w:t>
      </w:r>
      <w:r w:rsidR="00AC466E" w:rsidRPr="00206ACB">
        <w:t xml:space="preserve"> </w:t>
      </w:r>
      <w:r w:rsidRPr="00206ACB">
        <w:t>Cleared")</w:t>
      </w:r>
      <w:r w:rsidR="00AC466E" w:rsidRPr="00206ACB">
        <w:t xml:space="preserve"> </w:t>
      </w:r>
      <w:r w:rsidRPr="00206ACB">
        <w:t>do</w:t>
      </w:r>
      <w:r w:rsidR="00AC466E" w:rsidRPr="00206ACB">
        <w:t xml:space="preserve"> </w:t>
      </w:r>
      <w:r w:rsidRPr="00206ACB">
        <w:t>the</w:t>
      </w:r>
      <w:r w:rsidR="00AC466E" w:rsidRPr="00206ACB">
        <w:t xml:space="preserve"> </w:t>
      </w:r>
      <w:r w:rsidRPr="00206ACB">
        <w:t>same</w:t>
      </w:r>
      <w:r w:rsidR="00AC466E" w:rsidRPr="00206ACB">
        <w:t xml:space="preserve"> </w:t>
      </w:r>
      <w:r w:rsidRPr="00206ACB">
        <w:t>for</w:t>
      </w:r>
      <w:r w:rsidR="00AC466E" w:rsidRPr="00206ACB">
        <w:t xml:space="preserve"> </w:t>
      </w:r>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What</w:t>
      </w:r>
      <w:r w:rsidR="00AC466E" w:rsidRPr="00206ACB">
        <w:t xml:space="preserve"> </w:t>
      </w:r>
      <w:r w:rsidRPr="00206ACB">
        <w:t>follows</w:t>
      </w:r>
      <w:r w:rsidR="00AC466E" w:rsidRPr="00206ACB">
        <w:t xml:space="preserve"> </w:t>
      </w:r>
      <w:r w:rsidRPr="00206ACB">
        <w:t>each</w:t>
      </w:r>
      <w:r w:rsidR="00AC466E" w:rsidRPr="00206ACB">
        <w:t xml:space="preserve"> </w:t>
      </w:r>
      <w:r w:rsidRPr="00206ACB">
        <w:t>opcode</w:t>
      </w:r>
      <w:r w:rsidR="00AC466E" w:rsidRPr="00206ACB">
        <w:t xml:space="preserve"> </w:t>
      </w:r>
      <w:r w:rsidRPr="00206ACB">
        <w:t>should</w:t>
      </w:r>
      <w:r w:rsidR="00AC466E" w:rsidRPr="00206ACB">
        <w:t xml:space="preserve"> </w:t>
      </w:r>
      <w:r w:rsidRPr="00206ACB">
        <w:t>generally</w:t>
      </w:r>
      <w:r w:rsidR="00AC466E" w:rsidRPr="00206ACB">
        <w:t xml:space="preserve"> </w:t>
      </w:r>
      <w:r w:rsidRPr="00206ACB">
        <w:t>be</w:t>
      </w:r>
      <w:r w:rsidR="00AC466E" w:rsidRPr="00206ACB">
        <w:t xml:space="preserve"> </w:t>
      </w:r>
      <w:r w:rsidRPr="00206ACB">
        <w:t>a</w:t>
      </w:r>
      <w:r w:rsidR="00AC466E" w:rsidRPr="00206ACB">
        <w:t xml:space="preserve"> </w:t>
      </w:r>
      <w:r w:rsidRPr="00206ACB">
        <w:t>label</w:t>
      </w:r>
      <w:r w:rsidR="00AC466E" w:rsidRPr="00206ACB">
        <w:t xml:space="preserve"> </w:t>
      </w:r>
      <w:r w:rsidRPr="00206ACB">
        <w:t>for</w:t>
      </w:r>
      <w:r w:rsidR="00AC466E" w:rsidRPr="00206ACB">
        <w:t xml:space="preserve"> </w:t>
      </w:r>
      <w:r w:rsidRPr="00206ACB">
        <w:t>what</w:t>
      </w:r>
      <w:r w:rsidR="00AC466E" w:rsidRPr="00206ACB">
        <w:t xml:space="preserve"> </w:t>
      </w:r>
      <w:r w:rsidRPr="00206ACB">
        <w:t>code</w:t>
      </w:r>
      <w:r w:rsidR="00AC466E" w:rsidRPr="00206ACB">
        <w:t xml:space="preserve"> </w:t>
      </w:r>
      <w:r w:rsidRPr="00206ACB">
        <w:t>should</w:t>
      </w:r>
      <w:r w:rsidR="00AC466E" w:rsidRPr="00206ACB">
        <w:t xml:space="preserve"> </w:t>
      </w:r>
      <w:r w:rsidRPr="00206ACB">
        <w:t>be</w:t>
      </w:r>
      <w:r w:rsidR="00AC466E" w:rsidRPr="00206ACB">
        <w:t xml:space="preserve"> </w:t>
      </w:r>
      <w:r w:rsidRPr="00206ACB">
        <w:t>executed</w:t>
      </w:r>
      <w:r w:rsidR="00AC466E" w:rsidRPr="00206ACB">
        <w:t xml:space="preserve"> </w:t>
      </w:r>
      <w:r w:rsidRPr="00206ACB">
        <w:t>next</w:t>
      </w:r>
      <w:r w:rsidR="00AC466E" w:rsidRPr="00206ACB">
        <w:t xml:space="preserve"> </w:t>
      </w:r>
      <w:r w:rsidRPr="00206ACB">
        <w:t>if</w:t>
      </w:r>
      <w:r w:rsidR="00AC466E" w:rsidRPr="00206ACB">
        <w:t xml:space="preserve"> </w:t>
      </w:r>
      <w:r w:rsidRPr="00206ACB">
        <w:t>the</w:t>
      </w:r>
      <w:r w:rsidR="00AC466E" w:rsidRPr="00206ACB">
        <w:t xml:space="preserve"> </w:t>
      </w:r>
      <w:r w:rsidRPr="00206ACB">
        <w:t>branching</w:t>
      </w:r>
      <w:r w:rsidR="00AC466E" w:rsidRPr="00206ACB">
        <w:t xml:space="preserve"> </w:t>
      </w:r>
      <w:r w:rsidRPr="00206ACB">
        <w:t>opcode's</w:t>
      </w:r>
      <w:r w:rsidR="00AC466E" w:rsidRPr="00206ACB">
        <w:t xml:space="preserve"> </w:t>
      </w:r>
      <w:r w:rsidRPr="00206ACB">
        <w:t>conditions</w:t>
      </w:r>
      <w:r w:rsidR="00AC466E" w:rsidRPr="00206ACB">
        <w:t xml:space="preserve"> </w:t>
      </w:r>
      <w:r w:rsidRPr="00206ACB">
        <w:t>are</w:t>
      </w:r>
      <w:r w:rsidR="00AC466E" w:rsidRPr="00206ACB">
        <w:t xml:space="preserve"> </w:t>
      </w:r>
      <w:r w:rsidRPr="00206ACB">
        <w:t>met.</w:t>
      </w:r>
    </w:p>
    <w:p w14:paraId="7E5796DA" w14:textId="45CF81A4" w:rsidR="000A55D9" w:rsidRPr="00206ACB" w:rsidRDefault="000A55D9" w:rsidP="008E4B57">
      <w:pPr>
        <w:pStyle w:val="Heading3"/>
        <w:rPr>
          <w:rFonts w:cstheme="minorHAnsi"/>
        </w:rPr>
      </w:pPr>
      <w:bookmarkStart w:id="135" w:name="_Toc168434248"/>
      <w:bookmarkStart w:id="136" w:name="_Toc168779369"/>
      <w:r w:rsidRPr="00206ACB">
        <w:rPr>
          <w:rFonts w:cstheme="minorHAnsi"/>
        </w:rPr>
        <w:t>Another</w:t>
      </w:r>
      <w:r w:rsidR="00AC466E" w:rsidRPr="00206ACB">
        <w:rPr>
          <w:rFonts w:cstheme="minorHAnsi"/>
        </w:rPr>
        <w:t xml:space="preserve"> </w:t>
      </w:r>
      <w:r w:rsidRPr="00206ACB">
        <w:rPr>
          <w:rFonts w:cstheme="minorHAnsi"/>
        </w:rPr>
        <w:t>Branching</w:t>
      </w:r>
      <w:r w:rsidR="00AC466E" w:rsidRPr="00206ACB">
        <w:rPr>
          <w:rFonts w:cstheme="minorHAnsi"/>
        </w:rPr>
        <w:t xml:space="preserve"> </w:t>
      </w:r>
      <w:r w:rsidRPr="00206ACB">
        <w:rPr>
          <w:rFonts w:cstheme="minorHAnsi"/>
        </w:rPr>
        <w:t>Example</w:t>
      </w:r>
      <w:bookmarkEnd w:id="135"/>
      <w:bookmarkEnd w:id="136"/>
    </w:p>
    <w:p w14:paraId="707D2F3A" w14:textId="5B6AC255" w:rsidR="008769D9" w:rsidRPr="00206ACB" w:rsidRDefault="008769D9" w:rsidP="00343F44">
      <w:pPr>
        <w:rPr>
          <w:lang w:eastAsia="ja-JP"/>
        </w:rPr>
      </w:pPr>
      <w:r w:rsidRPr="00206ACB">
        <w:rPr>
          <w:lang w:eastAsia="ja-JP"/>
        </w:rPr>
        <w:t>I'd</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present</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example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branching.</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run</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times</w:t>
      </w:r>
      <w:r w:rsidR="00AC466E" w:rsidRPr="00206ACB">
        <w:rPr>
          <w:lang w:eastAsia="ja-JP"/>
        </w:rPr>
        <w:t xml:space="preserve"> </w:t>
      </w:r>
      <w:r w:rsidRPr="00206ACB">
        <w:rPr>
          <w:lang w:eastAsia="ja-JP"/>
        </w:rPr>
        <w:t>instead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256.</w:t>
      </w:r>
    </w:p>
    <w:p w14:paraId="0D89B3A4" w14:textId="12D10935" w:rsidR="008769D9" w:rsidRPr="0037005B"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firstLine="360"/>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37005B">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8769D9" w:rsidRPr="0037005B">
        <w:rPr>
          <w:rFonts w:ascii="DejaVu Sans Mono" w:eastAsia="Times New Roman" w:hAnsi="DejaVu Sans Mono" w:cs="DejaVu Sans Mono"/>
          <w:color w:val="E3371E"/>
          <w:kern w:val="0"/>
          <w:szCs w:val="26"/>
          <w:bdr w:val="none" w:sz="0" w:space="0" w:color="auto" w:frame="1"/>
          <w:shd w:val="clear" w:color="auto" w:fill="272822"/>
          <w:lang w:eastAsia="ja-JP"/>
        </w:rPr>
        <w:t>LDY</w:t>
      </w:r>
      <w:r w:rsidRPr="0037005B">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8769D9" w:rsidRPr="0037005B">
        <w:rPr>
          <w:rFonts w:ascii="DejaVu Sans Mono" w:eastAsia="Times New Roman" w:hAnsi="DejaVu Sans Mono" w:cs="DejaVu Sans Mono"/>
          <w:color w:val="FF7A48"/>
          <w:kern w:val="0"/>
          <w:szCs w:val="26"/>
          <w:bdr w:val="none" w:sz="0" w:space="0" w:color="auto" w:frame="1"/>
          <w:shd w:val="clear" w:color="auto" w:fill="272822"/>
          <w:lang w:eastAsia="ja-JP"/>
        </w:rPr>
        <w:t>#</w:t>
      </w:r>
      <w:r w:rsidR="008769D9" w:rsidRPr="0037005B">
        <w:rPr>
          <w:rFonts w:ascii="DejaVu Sans Mono" w:eastAsia="Times New Roman" w:hAnsi="DejaVu Sans Mono" w:cs="DejaVu Sans Mono"/>
          <w:color w:val="07E2FA"/>
          <w:kern w:val="0"/>
          <w:szCs w:val="26"/>
          <w:bdr w:val="none" w:sz="0" w:space="0" w:color="auto" w:frame="1"/>
          <w:shd w:val="clear" w:color="auto" w:fill="272822"/>
          <w:lang w:eastAsia="ja-JP"/>
        </w:rPr>
        <w:t>$08</w:t>
      </w:r>
    </w:p>
    <w:p w14:paraId="76BD5FE2" w14:textId="77777777" w:rsidR="008769D9" w:rsidRPr="0037005B" w:rsidRDefault="008769D9"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firstLine="360"/>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37005B">
        <w:rPr>
          <w:rFonts w:ascii="DejaVu Sans Mono" w:eastAsia="Times New Roman" w:hAnsi="DejaVu Sans Mono" w:cs="DejaVu Sans Mono"/>
          <w:color w:val="10C26F"/>
          <w:kern w:val="0"/>
          <w:szCs w:val="26"/>
          <w:bdr w:val="none" w:sz="0" w:space="0" w:color="auto" w:frame="1"/>
          <w:shd w:val="clear" w:color="auto" w:fill="272822"/>
          <w:lang w:eastAsia="ja-JP"/>
        </w:rPr>
        <w:t>LoopTwo:</w:t>
      </w:r>
    </w:p>
    <w:p w14:paraId="5A1461FA" w14:textId="587809A7" w:rsidR="008769D9" w:rsidRPr="0037005B"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37005B">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8769D9" w:rsidRPr="0037005B">
        <w:rPr>
          <w:rFonts w:ascii="DejaVu Sans Mono" w:eastAsia="Times New Roman" w:hAnsi="DejaVu Sans Mono" w:cs="DejaVu Sans Mono"/>
          <w:color w:val="FFC000"/>
          <w:kern w:val="0"/>
          <w:szCs w:val="26"/>
          <w:bdr w:val="none" w:sz="0" w:space="0" w:color="auto" w:frame="1"/>
          <w:shd w:val="clear" w:color="auto" w:fill="272822"/>
          <w:lang w:eastAsia="ja-JP"/>
        </w:rPr>
        <w:t>;</w:t>
      </w:r>
      <w:r w:rsidRPr="0037005B">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8769D9" w:rsidRPr="0037005B">
        <w:rPr>
          <w:rFonts w:ascii="DejaVu Sans Mono" w:eastAsia="Times New Roman" w:hAnsi="DejaVu Sans Mono" w:cs="DejaVu Sans Mono"/>
          <w:color w:val="FFC000"/>
          <w:kern w:val="0"/>
          <w:szCs w:val="26"/>
          <w:bdr w:val="none" w:sz="0" w:space="0" w:color="auto" w:frame="1"/>
          <w:shd w:val="clear" w:color="auto" w:fill="272822"/>
          <w:lang w:eastAsia="ja-JP"/>
        </w:rPr>
        <w:t>do</w:t>
      </w:r>
      <w:r w:rsidRPr="0037005B">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8769D9" w:rsidRPr="0037005B">
        <w:rPr>
          <w:rFonts w:ascii="DejaVu Sans Mono" w:eastAsia="Times New Roman" w:hAnsi="DejaVu Sans Mono" w:cs="DejaVu Sans Mono"/>
          <w:color w:val="FFC000"/>
          <w:kern w:val="0"/>
          <w:szCs w:val="26"/>
          <w:bdr w:val="none" w:sz="0" w:space="0" w:color="auto" w:frame="1"/>
          <w:shd w:val="clear" w:color="auto" w:fill="272822"/>
          <w:lang w:eastAsia="ja-JP"/>
        </w:rPr>
        <w:t>something</w:t>
      </w:r>
    </w:p>
    <w:p w14:paraId="5AFF9DD8" w14:textId="49DA1F79" w:rsidR="008769D9" w:rsidRPr="0037005B"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firstLine="360"/>
        <w:jc w:val="left"/>
        <w:rPr>
          <w:rFonts w:ascii="DejaVu Sans Mono" w:eastAsia="Times New Roman" w:hAnsi="DejaVu Sans Mono" w:cs="DejaVu Sans Mono"/>
          <w:color w:val="E3371E"/>
          <w:kern w:val="0"/>
          <w:szCs w:val="26"/>
          <w:bdr w:val="none" w:sz="0" w:space="0" w:color="auto" w:frame="1"/>
          <w:shd w:val="clear" w:color="auto" w:fill="272822"/>
          <w:lang w:eastAsia="ja-JP"/>
        </w:rPr>
      </w:pPr>
      <w:r w:rsidRPr="0037005B">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8769D9" w:rsidRPr="0037005B">
        <w:rPr>
          <w:rFonts w:ascii="DejaVu Sans Mono" w:eastAsia="Times New Roman" w:hAnsi="DejaVu Sans Mono" w:cs="DejaVu Sans Mono"/>
          <w:color w:val="E3371E"/>
          <w:kern w:val="0"/>
          <w:szCs w:val="26"/>
          <w:bdr w:val="none" w:sz="0" w:space="0" w:color="auto" w:frame="1"/>
          <w:shd w:val="clear" w:color="auto" w:fill="272822"/>
          <w:lang w:eastAsia="ja-JP"/>
        </w:rPr>
        <w:t>DEY</w:t>
      </w:r>
    </w:p>
    <w:p w14:paraId="1B574222" w14:textId="46CEAE34" w:rsidR="008769D9" w:rsidRPr="0037005B"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firstLine="360"/>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37005B">
        <w:rPr>
          <w:rFonts w:ascii="DejaVu Sans Mono" w:eastAsia="Times New Roman" w:hAnsi="DejaVu Sans Mono" w:cs="DejaVu Sans Mono"/>
          <w:color w:val="E3371E"/>
          <w:kern w:val="0"/>
          <w:szCs w:val="26"/>
          <w:bdr w:val="none" w:sz="0" w:space="0" w:color="auto" w:frame="1"/>
          <w:shd w:val="clear" w:color="auto" w:fill="272822"/>
          <w:lang w:eastAsia="ja-JP"/>
        </w:rPr>
        <w:t xml:space="preserve">  </w:t>
      </w:r>
      <w:r w:rsidR="008769D9" w:rsidRPr="0037005B">
        <w:rPr>
          <w:rFonts w:ascii="DejaVu Sans Mono" w:eastAsia="Times New Roman" w:hAnsi="DejaVu Sans Mono" w:cs="DejaVu Sans Mono"/>
          <w:color w:val="E3371E"/>
          <w:kern w:val="0"/>
          <w:szCs w:val="26"/>
          <w:bdr w:val="none" w:sz="0" w:space="0" w:color="auto" w:frame="1"/>
          <w:shd w:val="clear" w:color="auto" w:fill="272822"/>
          <w:lang w:eastAsia="ja-JP"/>
        </w:rPr>
        <w:t>BNE</w:t>
      </w:r>
      <w:r w:rsidRPr="0037005B">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8769D9" w:rsidRPr="0037005B">
        <w:rPr>
          <w:rFonts w:ascii="DejaVu Sans Mono" w:eastAsia="Times New Roman" w:hAnsi="DejaVu Sans Mono" w:cs="DejaVu Sans Mono"/>
          <w:color w:val="10C26F"/>
          <w:kern w:val="0"/>
          <w:szCs w:val="26"/>
          <w:bdr w:val="none" w:sz="0" w:space="0" w:color="auto" w:frame="1"/>
          <w:shd w:val="clear" w:color="auto" w:fill="272822"/>
          <w:lang w:eastAsia="ja-JP"/>
        </w:rPr>
        <w:t>LoopTwo</w:t>
      </w:r>
    </w:p>
    <w:p w14:paraId="7D90E3F2" w14:textId="580067EC" w:rsidR="008769D9" w:rsidRPr="0037005B"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37005B">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8769D9" w:rsidRPr="0037005B">
        <w:rPr>
          <w:rFonts w:ascii="DejaVu Sans Mono" w:eastAsia="Times New Roman" w:hAnsi="DejaVu Sans Mono" w:cs="DejaVu Sans Mono"/>
          <w:color w:val="FFC000"/>
          <w:kern w:val="0"/>
          <w:szCs w:val="26"/>
          <w:bdr w:val="none" w:sz="0" w:space="0" w:color="auto" w:frame="1"/>
          <w:shd w:val="clear" w:color="auto" w:fill="272822"/>
          <w:lang w:eastAsia="ja-JP"/>
        </w:rPr>
        <w:t>;</w:t>
      </w:r>
      <w:r w:rsidRPr="0037005B">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8769D9" w:rsidRPr="0037005B">
        <w:rPr>
          <w:rFonts w:ascii="DejaVu Sans Mono" w:eastAsia="Times New Roman" w:hAnsi="DejaVu Sans Mono" w:cs="DejaVu Sans Mono"/>
          <w:color w:val="FFC000"/>
          <w:kern w:val="0"/>
          <w:szCs w:val="26"/>
          <w:bdr w:val="none" w:sz="0" w:space="0" w:color="auto" w:frame="1"/>
          <w:shd w:val="clear" w:color="auto" w:fill="272822"/>
          <w:lang w:eastAsia="ja-JP"/>
        </w:rPr>
        <w:t>end</w:t>
      </w:r>
      <w:r w:rsidRPr="0037005B">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8769D9" w:rsidRPr="0037005B">
        <w:rPr>
          <w:rFonts w:ascii="DejaVu Sans Mono" w:eastAsia="Times New Roman" w:hAnsi="DejaVu Sans Mono" w:cs="DejaVu Sans Mono"/>
          <w:color w:val="FFC000"/>
          <w:kern w:val="0"/>
          <w:szCs w:val="26"/>
          <w:bdr w:val="none" w:sz="0" w:space="0" w:color="auto" w:frame="1"/>
          <w:shd w:val="clear" w:color="auto" w:fill="272822"/>
          <w:lang w:eastAsia="ja-JP"/>
        </w:rPr>
        <w:t>of</w:t>
      </w:r>
      <w:r w:rsidRPr="0037005B">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8769D9" w:rsidRPr="0037005B">
        <w:rPr>
          <w:rFonts w:ascii="DejaVu Sans Mono" w:eastAsia="Times New Roman" w:hAnsi="DejaVu Sans Mono" w:cs="DejaVu Sans Mono"/>
          <w:color w:val="FFC000"/>
          <w:kern w:val="0"/>
          <w:szCs w:val="26"/>
          <w:bdr w:val="none" w:sz="0" w:space="0" w:color="auto" w:frame="1"/>
          <w:shd w:val="clear" w:color="auto" w:fill="272822"/>
          <w:lang w:eastAsia="ja-JP"/>
        </w:rPr>
        <w:t>loop</w:t>
      </w:r>
    </w:p>
    <w:p w14:paraId="3A85B3B3" w14:textId="4AC29C82" w:rsidR="008769D9" w:rsidRDefault="008769D9" w:rsidP="00343F44">
      <w:pPr>
        <w:rPr>
          <w:lang w:eastAsia="ja-JP"/>
        </w:rPr>
      </w:pPr>
      <w:r w:rsidRPr="00206ACB">
        <w:rPr>
          <w:lang w:eastAsia="ja-JP"/>
        </w:rPr>
        <w:t>As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previous</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example,</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up</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pre-conditions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setting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to</w:t>
      </w:r>
      <w:r w:rsidR="00AC466E" w:rsidRPr="00206ACB">
        <w:rPr>
          <w:lang w:eastAsia="ja-JP"/>
        </w:rPr>
        <w:t xml:space="preserve"> </w:t>
      </w:r>
      <w:r w:rsidRPr="00343F44">
        <w:rPr>
          <w:rStyle w:val="QuoteChar"/>
        </w:rPr>
        <w:t>$08</w:t>
      </w:r>
      <w:r w:rsidRPr="00206ACB">
        <w:rPr>
          <w:lang w:eastAsia="ja-JP"/>
        </w:rPr>
        <w:t>.</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branching</w:t>
      </w:r>
      <w:r w:rsidR="00AC466E" w:rsidRPr="00206ACB">
        <w:rPr>
          <w:lang w:eastAsia="ja-JP"/>
        </w:rPr>
        <w:t xml:space="preserve"> </w:t>
      </w:r>
      <w:r w:rsidRPr="00206ACB">
        <w:rPr>
          <w:lang w:eastAsia="ja-JP"/>
        </w:rPr>
        <w:t>opcode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later.</w:t>
      </w:r>
      <w:r w:rsidR="00AC466E" w:rsidRPr="00206ACB">
        <w:rPr>
          <w:lang w:eastAsia="ja-JP"/>
        </w:rPr>
        <w:t xml:space="preserve"> </w:t>
      </w:r>
      <w:r w:rsidRPr="00206ACB">
        <w:rPr>
          <w:lang w:eastAsia="ja-JP"/>
        </w:rPr>
        <w:t>After</w:t>
      </w:r>
      <w:r w:rsidR="00AC466E" w:rsidRPr="00206ACB">
        <w:rPr>
          <w:lang w:eastAsia="ja-JP"/>
        </w:rPr>
        <w:t xml:space="preserve"> </w:t>
      </w:r>
      <w:r w:rsidRPr="00206ACB">
        <w:rPr>
          <w:lang w:eastAsia="ja-JP"/>
        </w:rPr>
        <w:t>we've</w:t>
      </w:r>
      <w:r w:rsidR="00AC466E" w:rsidRPr="00206ACB">
        <w:rPr>
          <w:lang w:eastAsia="ja-JP"/>
        </w:rPr>
        <w:t xml:space="preserve"> </w:t>
      </w:r>
      <w:r w:rsidRPr="00206ACB">
        <w:rPr>
          <w:lang w:eastAsia="ja-JP"/>
        </w:rPr>
        <w:t>done</w:t>
      </w:r>
      <w:r w:rsidR="00AC466E" w:rsidRPr="00206ACB">
        <w:rPr>
          <w:lang w:eastAsia="ja-JP"/>
        </w:rPr>
        <w:t xml:space="preserve"> </w:t>
      </w:r>
      <w:r w:rsidRPr="00206ACB">
        <w:rPr>
          <w:lang w:eastAsia="ja-JP"/>
        </w:rPr>
        <w:t>whatever</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want</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do</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iteration,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decrement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branch</w:t>
      </w:r>
      <w:r w:rsidR="00AC466E" w:rsidRPr="00206ACB">
        <w:rPr>
          <w:lang w:eastAsia="ja-JP"/>
        </w:rPr>
        <w:t xml:space="preserve"> </w:t>
      </w:r>
      <w:r w:rsidRPr="00206ACB">
        <w:rPr>
          <w:lang w:eastAsia="ja-JP"/>
        </w:rPr>
        <w:t>back</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start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cleared.</w:t>
      </w:r>
    </w:p>
    <w:p w14:paraId="364BAC60" w14:textId="364FCD04" w:rsidR="008769D9" w:rsidRPr="00206ACB" w:rsidRDefault="008769D9" w:rsidP="00343F44">
      <w:pPr>
        <w:rPr>
          <w:lang w:eastAsia="ja-JP"/>
        </w:rPr>
      </w:pPr>
      <w:r w:rsidRPr="00206ACB">
        <w:rPr>
          <w:lang w:eastAsia="ja-JP"/>
        </w:rPr>
        <w:lastRenderedPageBreak/>
        <w:t>In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modern,</w:t>
      </w:r>
      <w:r w:rsidR="00AC466E" w:rsidRPr="00206ACB">
        <w:rPr>
          <w:lang w:eastAsia="ja-JP"/>
        </w:rPr>
        <w:t xml:space="preserve"> </w:t>
      </w:r>
      <w:r w:rsidRPr="00206ACB">
        <w:rPr>
          <w:lang w:eastAsia="ja-JP"/>
        </w:rPr>
        <w:t>C-like</w:t>
      </w:r>
      <w:r w:rsidR="00AC466E" w:rsidRPr="00206ACB">
        <w:rPr>
          <w:lang w:eastAsia="ja-JP"/>
        </w:rPr>
        <w:t xml:space="preserve"> </w:t>
      </w:r>
      <w:r w:rsidRPr="00206ACB">
        <w:rPr>
          <w:lang w:eastAsia="ja-JP"/>
        </w:rPr>
        <w:t>programming</w:t>
      </w:r>
      <w:r w:rsidR="00AC466E" w:rsidRPr="00206ACB">
        <w:rPr>
          <w:lang w:eastAsia="ja-JP"/>
        </w:rPr>
        <w:t xml:space="preserve"> </w:t>
      </w:r>
      <w:r w:rsidRPr="00206ACB">
        <w:rPr>
          <w:lang w:eastAsia="ja-JP"/>
        </w:rPr>
        <w:t>language</w:t>
      </w:r>
      <w:r w:rsidR="00AC466E" w:rsidRPr="00206ACB">
        <w:rPr>
          <w:lang w:eastAsia="ja-JP"/>
        </w:rPr>
        <w:t xml:space="preserve"> </w:t>
      </w:r>
      <w:r w:rsidRPr="00206ACB">
        <w:rPr>
          <w:lang w:eastAsia="ja-JP"/>
        </w:rPr>
        <w:t>(such</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JavaScript),</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entire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could</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re-written</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follows:</w:t>
      </w:r>
    </w:p>
    <w:p w14:paraId="1020AA42" w14:textId="04430F72" w:rsidR="008769D9" w:rsidRPr="00206ACB" w:rsidRDefault="008769D9" w:rsidP="006F0673">
      <w:pPr>
        <w:pStyle w:val="Quote"/>
        <w:rPr>
          <w:lang w:eastAsia="ja-JP"/>
        </w:rPr>
      </w:pPr>
      <w:r w:rsidRPr="00206ACB">
        <w:rPr>
          <w:lang w:eastAsia="ja-JP"/>
        </w:rPr>
        <w:tab/>
        <w:t>for</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8;</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0;</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w:t>
      </w:r>
    </w:p>
    <w:p w14:paraId="50304F1D" w14:textId="037CA0A3" w:rsidR="008769D9" w:rsidRPr="00206ACB" w:rsidRDefault="008769D9" w:rsidP="006F0673">
      <w:pPr>
        <w:pStyle w:val="Quote"/>
        <w:rPr>
          <w:lang w:eastAsia="ja-JP"/>
        </w:rPr>
      </w:pPr>
      <w:r w:rsidRPr="00206ACB">
        <w:rPr>
          <w:lang w:eastAsia="ja-JP"/>
        </w:rPr>
        <w:tab/>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do</w:t>
      </w:r>
      <w:r w:rsidR="00AC466E" w:rsidRPr="00206ACB">
        <w:rPr>
          <w:lang w:eastAsia="ja-JP"/>
        </w:rPr>
        <w:t xml:space="preserve"> </w:t>
      </w:r>
      <w:r w:rsidRPr="00206ACB">
        <w:rPr>
          <w:lang w:eastAsia="ja-JP"/>
        </w:rPr>
        <w:t>something</w:t>
      </w:r>
    </w:p>
    <w:p w14:paraId="2169BBF0" w14:textId="709498D4" w:rsidR="002E182B" w:rsidRPr="00206ACB" w:rsidRDefault="008769D9" w:rsidP="006F0673">
      <w:pPr>
        <w:pStyle w:val="Quote"/>
        <w:rPr>
          <w:color w:val="111111"/>
          <w:lang w:eastAsia="ja-JP"/>
        </w:rPr>
      </w:pPr>
      <w:r w:rsidRPr="00206ACB">
        <w:rPr>
          <w:lang w:eastAsia="ja-JP"/>
        </w:rPr>
        <w:tab/>
        <w:t>}</w:t>
      </w:r>
    </w:p>
    <w:p w14:paraId="0143316B" w14:textId="1AD0674B" w:rsidR="000A55D9" w:rsidRPr="00206ACB" w:rsidRDefault="000A55D9" w:rsidP="008E4B57">
      <w:pPr>
        <w:pStyle w:val="Heading3"/>
        <w:rPr>
          <w:rFonts w:cstheme="minorHAnsi"/>
        </w:rPr>
      </w:pPr>
      <w:bookmarkStart w:id="137" w:name="_Toc168434249"/>
      <w:bookmarkStart w:id="138" w:name="_Toc168779370"/>
      <w:r w:rsidRPr="00206ACB">
        <w:rPr>
          <w:rFonts w:cstheme="minorHAnsi"/>
        </w:rPr>
        <w:t>Making</w:t>
      </w:r>
      <w:r w:rsidR="00AC466E" w:rsidRPr="00206ACB">
        <w:rPr>
          <w:rFonts w:cstheme="minorHAnsi"/>
        </w:rPr>
        <w:t xml:space="preserve"> </w:t>
      </w:r>
      <w:r w:rsidRPr="00206ACB">
        <w:rPr>
          <w:rFonts w:cstheme="minorHAnsi"/>
        </w:rPr>
        <w:t>Comparisons</w:t>
      </w:r>
      <w:bookmarkEnd w:id="137"/>
      <w:bookmarkEnd w:id="138"/>
    </w:p>
    <w:p w14:paraId="44015129" w14:textId="0FA87DB2" w:rsidR="00025685" w:rsidRPr="00206ACB" w:rsidRDefault="00025685" w:rsidP="00343F44">
      <w:pPr>
        <w:rPr>
          <w:lang w:eastAsia="ja-JP"/>
        </w:rPr>
      </w:pPr>
      <w:r w:rsidRPr="00206ACB">
        <w:rPr>
          <w:lang w:eastAsia="ja-JP"/>
        </w:rPr>
        <w:t>While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seen</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far</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useful,</w:t>
      </w:r>
      <w:r w:rsidR="00AC466E" w:rsidRPr="00206ACB">
        <w:rPr>
          <w:lang w:eastAsia="ja-JP"/>
        </w:rPr>
        <w:t xml:space="preserve"> </w:t>
      </w:r>
      <w:r w:rsidRPr="00206ACB">
        <w:rPr>
          <w:lang w:eastAsia="ja-JP"/>
        </w:rPr>
        <w:t>they</w:t>
      </w:r>
      <w:r w:rsidR="00AC466E" w:rsidRPr="00206ACB">
        <w:rPr>
          <w:lang w:eastAsia="ja-JP"/>
        </w:rPr>
        <w:t xml:space="preserve"> </w:t>
      </w:r>
      <w:r w:rsidRPr="00206ACB">
        <w:rPr>
          <w:lang w:eastAsia="ja-JP"/>
        </w:rPr>
        <w:t>require</w:t>
      </w:r>
      <w:r w:rsidR="00AC466E" w:rsidRPr="00206ACB">
        <w:rPr>
          <w:lang w:eastAsia="ja-JP"/>
        </w:rPr>
        <w:t xml:space="preserve"> </w:t>
      </w:r>
      <w:r w:rsidRPr="00206ACB">
        <w:rPr>
          <w:lang w:eastAsia="ja-JP"/>
        </w:rPr>
        <w:t>some</w:t>
      </w:r>
      <w:r w:rsidR="00AC466E" w:rsidRPr="00206ACB">
        <w:rPr>
          <w:lang w:eastAsia="ja-JP"/>
        </w:rPr>
        <w:t xml:space="preserve"> </w:t>
      </w:r>
      <w:r w:rsidRPr="00206ACB">
        <w:rPr>
          <w:lang w:eastAsia="ja-JP"/>
        </w:rPr>
        <w:t>careful</w:t>
      </w:r>
      <w:r w:rsidR="00AC466E" w:rsidRPr="00206ACB">
        <w:rPr>
          <w:lang w:eastAsia="ja-JP"/>
        </w:rPr>
        <w:t xml:space="preserve"> </w:t>
      </w:r>
      <w:r w:rsidRPr="00206ACB">
        <w:rPr>
          <w:lang w:eastAsia="ja-JP"/>
        </w:rPr>
        <w:t>setup.</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loops</w:t>
      </w:r>
      <w:r w:rsidR="00AC466E" w:rsidRPr="00206ACB">
        <w:rPr>
          <w:lang w:eastAsia="ja-JP"/>
        </w:rPr>
        <w:t xml:space="preserve"> </w:t>
      </w:r>
      <w:r w:rsidRPr="00206ACB">
        <w:rPr>
          <w:lang w:eastAsia="ja-JP"/>
        </w:rPr>
        <w:t>above</w:t>
      </w:r>
      <w:r w:rsidR="00AC466E" w:rsidRPr="00206ACB">
        <w:rPr>
          <w:lang w:eastAsia="ja-JP"/>
        </w:rPr>
        <w:t xml:space="preserve"> </w:t>
      </w:r>
      <w:r w:rsidRPr="00206ACB">
        <w:rPr>
          <w:lang w:eastAsia="ja-JP"/>
        </w:rPr>
        <w:t>rely</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counter</w:t>
      </w:r>
      <w:r w:rsidR="00AC466E" w:rsidRPr="00206ACB">
        <w:rPr>
          <w:lang w:eastAsia="ja-JP"/>
        </w:rPr>
        <w:t xml:space="preserve"> </w:t>
      </w:r>
      <w:r w:rsidRPr="00206ACB">
        <w:rPr>
          <w:lang w:eastAsia="ja-JP"/>
        </w:rPr>
        <w:t>becoming</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order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end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make</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flexible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powerful</w:t>
      </w:r>
      <w:r w:rsidR="00AC466E" w:rsidRPr="00206ACB">
        <w:rPr>
          <w:lang w:eastAsia="ja-JP"/>
        </w:rPr>
        <w:t xml:space="preserve"> </w:t>
      </w:r>
      <w:r w:rsidRPr="00206ACB">
        <w:rPr>
          <w:lang w:eastAsia="ja-JP"/>
        </w:rPr>
        <w:t>loops,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ability</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make</w:t>
      </w:r>
      <w:r w:rsidR="00AC466E" w:rsidRPr="00206ACB">
        <w:rPr>
          <w:lang w:eastAsia="ja-JP"/>
        </w:rPr>
        <w:t xml:space="preserve"> </w:t>
      </w:r>
      <w:r w:rsidRPr="00206ACB">
        <w:rPr>
          <w:lang w:eastAsia="ja-JP"/>
        </w:rPr>
        <w:t>arbitrary</w:t>
      </w:r>
      <w:r w:rsidR="00AC466E" w:rsidRPr="00206ACB">
        <w:rPr>
          <w:lang w:eastAsia="ja-JP"/>
        </w:rPr>
        <w:t xml:space="preserve"> </w:t>
      </w:r>
      <w:r w:rsidRPr="00206ACB">
        <w:rPr>
          <w:lang w:eastAsia="ja-JP"/>
        </w:rPr>
        <w:t>comparisons.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6502</w:t>
      </w:r>
      <w:r w:rsidR="00AC466E" w:rsidRPr="00206ACB">
        <w:rPr>
          <w:lang w:eastAsia="ja-JP"/>
        </w:rPr>
        <w:t xml:space="preserve"> </w:t>
      </w:r>
      <w:r w:rsidRPr="00206ACB">
        <w:rPr>
          <w:lang w:eastAsia="ja-JP"/>
        </w:rPr>
        <w:t>assembly,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opcodes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let</w:t>
      </w:r>
      <w:r w:rsidR="00AC466E" w:rsidRPr="00206ACB">
        <w:rPr>
          <w:lang w:eastAsia="ja-JP"/>
        </w:rPr>
        <w:t xml:space="preserve"> </w:t>
      </w:r>
      <w:r w:rsidRPr="00206ACB">
        <w:rPr>
          <w:lang w:eastAsia="ja-JP"/>
        </w:rPr>
        <w:t>us</w:t>
      </w:r>
      <w:r w:rsidR="00AC466E" w:rsidRPr="00206ACB">
        <w:rPr>
          <w:lang w:eastAsia="ja-JP"/>
        </w:rPr>
        <w:t xml:space="preserve"> </w:t>
      </w:r>
      <w:r w:rsidRPr="00206ACB">
        <w:rPr>
          <w:lang w:eastAsia="ja-JP"/>
        </w:rPr>
        <w:t>do</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are</w:t>
      </w:r>
      <w:r w:rsidR="00AC466E" w:rsidRPr="00206ACB">
        <w:rPr>
          <w:lang w:eastAsia="ja-JP"/>
        </w:rPr>
        <w:t xml:space="preserve"> </w:t>
      </w:r>
      <w:r w:rsidRPr="00FD6D99">
        <w:rPr>
          <w:rStyle w:val="QuoteChar"/>
        </w:rPr>
        <w:t>CMP</w:t>
      </w:r>
      <w:r w:rsidRPr="00206ACB">
        <w:rPr>
          <w:lang w:eastAsia="ja-JP"/>
        </w:rPr>
        <w:t>,</w:t>
      </w:r>
      <w:r w:rsidR="00AC466E" w:rsidRPr="00206ACB">
        <w:rPr>
          <w:lang w:eastAsia="ja-JP"/>
        </w:rPr>
        <w:t xml:space="preserve"> </w:t>
      </w:r>
      <w:r w:rsidRPr="00206ACB">
        <w:rPr>
          <w:lang w:eastAsia="ja-JP"/>
        </w:rPr>
        <w:t>"Compare</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accumulator)",</w:t>
      </w:r>
      <w:r w:rsidR="00AC466E" w:rsidRPr="00206ACB">
        <w:rPr>
          <w:lang w:eastAsia="ja-JP"/>
        </w:rPr>
        <w:t xml:space="preserve"> </w:t>
      </w:r>
      <w:r w:rsidRPr="00FD6D99">
        <w:rPr>
          <w:rStyle w:val="QuoteChar"/>
        </w:rPr>
        <w:t>CPX</w:t>
      </w:r>
      <w:r w:rsidRPr="00206ACB">
        <w:rPr>
          <w:lang w:eastAsia="ja-JP"/>
        </w:rPr>
        <w:t>,</w:t>
      </w:r>
      <w:r w:rsidR="00AC466E" w:rsidRPr="00206ACB">
        <w:rPr>
          <w:lang w:eastAsia="ja-JP"/>
        </w:rPr>
        <w:t xml:space="preserve"> </w:t>
      </w:r>
      <w:r w:rsidRPr="00206ACB">
        <w:rPr>
          <w:lang w:eastAsia="ja-JP"/>
        </w:rPr>
        <w:t>"Compare</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and</w:t>
      </w:r>
      <w:r w:rsidR="00AC466E" w:rsidRPr="00206ACB">
        <w:rPr>
          <w:lang w:eastAsia="ja-JP"/>
        </w:rPr>
        <w:t xml:space="preserve"> </w:t>
      </w:r>
      <w:r w:rsidRPr="00FD6D99">
        <w:rPr>
          <w:rStyle w:val="QuoteChar"/>
        </w:rPr>
        <w:t>CPY</w:t>
      </w:r>
      <w:r w:rsidRPr="00206ACB">
        <w:rPr>
          <w:lang w:eastAsia="ja-JP"/>
        </w:rPr>
        <w:t>,</w:t>
      </w:r>
      <w:r w:rsidR="00AC466E" w:rsidRPr="00206ACB">
        <w:rPr>
          <w:lang w:eastAsia="ja-JP"/>
        </w:rPr>
        <w:t xml:space="preserve"> </w:t>
      </w:r>
      <w:r w:rsidRPr="00206ACB">
        <w:rPr>
          <w:lang w:eastAsia="ja-JP"/>
        </w:rPr>
        <w:t>"Compare</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register".</w:t>
      </w:r>
    </w:p>
    <w:p w14:paraId="01935842" w14:textId="4C2021FB" w:rsidR="00025685" w:rsidRPr="00206ACB" w:rsidRDefault="00025685" w:rsidP="00343F44">
      <w:pPr>
        <w:rPr>
          <w:lang w:eastAsia="ja-JP"/>
        </w:rPr>
      </w:pPr>
      <w:r w:rsidRPr="00206ACB">
        <w:rPr>
          <w:lang w:eastAsia="ja-JP"/>
        </w:rPr>
        <w:t>Each</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opcodes</w:t>
      </w:r>
      <w:r w:rsidR="00AC466E" w:rsidRPr="00206ACB">
        <w:rPr>
          <w:lang w:eastAsia="ja-JP"/>
        </w:rPr>
        <w:t xml:space="preserve"> </w:t>
      </w:r>
      <w:r w:rsidRPr="00206ACB">
        <w:rPr>
          <w:lang w:eastAsia="ja-JP"/>
        </w:rPr>
        <w:t>works</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performing</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subtraction,</w:t>
      </w:r>
      <w:r w:rsidR="00AC466E" w:rsidRPr="00206ACB">
        <w:rPr>
          <w:lang w:eastAsia="ja-JP"/>
        </w:rPr>
        <w:t xml:space="preserve"> </w:t>
      </w:r>
      <w:r w:rsidRPr="00206ACB">
        <w:rPr>
          <w:lang w:eastAsia="ja-JP"/>
        </w:rPr>
        <w:t>setting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carry</w:t>
      </w:r>
      <w:r w:rsidR="00AC466E" w:rsidRPr="00206ACB">
        <w:rPr>
          <w:lang w:eastAsia="ja-JP"/>
        </w:rPr>
        <w:t xml:space="preserve"> </w:t>
      </w:r>
      <w:r w:rsidRPr="00206ACB">
        <w:rPr>
          <w:lang w:eastAsia="ja-JP"/>
        </w:rPr>
        <w:t>flags</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appropriate,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discarding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result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subtraction.</w:t>
      </w:r>
      <w:r w:rsidR="00AC466E" w:rsidRPr="00206ACB">
        <w:rPr>
          <w:lang w:eastAsia="ja-JP"/>
        </w:rPr>
        <w:t xml:space="preserve"> </w:t>
      </w:r>
      <w:r w:rsidRPr="00206ACB">
        <w:rPr>
          <w:lang w:eastAsia="ja-JP"/>
        </w:rPr>
        <w:t>Remember</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perform</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subtraction,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carry</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means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three</w:t>
      </w:r>
      <w:r w:rsidR="00AC466E" w:rsidRPr="00206ACB">
        <w:rPr>
          <w:lang w:eastAsia="ja-JP"/>
        </w:rPr>
        <w:t xml:space="preserve"> </w:t>
      </w:r>
      <w:r w:rsidRPr="00206ACB">
        <w:rPr>
          <w:lang w:eastAsia="ja-JP"/>
        </w:rPr>
        <w:t>possible</w:t>
      </w:r>
      <w:r w:rsidR="00AC466E" w:rsidRPr="00206ACB">
        <w:rPr>
          <w:lang w:eastAsia="ja-JP"/>
        </w:rPr>
        <w:t xml:space="preserve"> </w:t>
      </w:r>
      <w:r w:rsidRPr="00206ACB">
        <w:rPr>
          <w:lang w:eastAsia="ja-JP"/>
        </w:rPr>
        <w:t>outcomes</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comparison,</w:t>
      </w:r>
      <w:r w:rsidR="00AC466E" w:rsidRPr="00206ACB">
        <w:rPr>
          <w:lang w:eastAsia="ja-JP"/>
        </w:rPr>
        <w:t xml:space="preserve"> </w:t>
      </w:r>
      <w:r w:rsidRPr="00206ACB">
        <w:rPr>
          <w:lang w:eastAsia="ja-JP"/>
        </w:rPr>
        <w:t>based</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comparing</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to:</w:t>
      </w:r>
    </w:p>
    <w:p w14:paraId="0CAD7E99" w14:textId="0E80B4D5" w:rsidR="00025685" w:rsidRPr="00206ACB" w:rsidRDefault="00025685">
      <w:pPr>
        <w:widowControl/>
        <w:numPr>
          <w:ilvl w:val="0"/>
          <w:numId w:val="15"/>
        </w:numPr>
        <w:autoSpaceDE/>
        <w:autoSpaceDN/>
        <w:spacing w:line="240" w:lineRule="auto"/>
        <w:rPr>
          <w:rFonts w:eastAsia="Times New Roman" w:cstheme="minorHAnsi"/>
          <w:color w:val="111111"/>
          <w:kern w:val="0"/>
          <w:szCs w:val="26"/>
          <w:lang w:eastAsia="ja-JP"/>
        </w:rPr>
      </w:pPr>
      <w:r w:rsidRPr="00206ACB">
        <w:rPr>
          <w:rFonts w:eastAsia="Times New Roman" w:cstheme="minorHAnsi"/>
          <w:i/>
          <w:iCs/>
          <w:color w:val="111111"/>
          <w:kern w:val="0"/>
          <w:szCs w:val="26"/>
          <w:lang w:eastAsia="ja-JP"/>
        </w:rPr>
        <w:t>Register</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is</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larger</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than</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comparison</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value</w:t>
      </w:r>
      <w:r w:rsidRPr="00206ACB">
        <w:rPr>
          <w:rFonts w:eastAsia="Times New Roman" w:cstheme="minorHAnsi"/>
          <w:color w:val="111111"/>
          <w:kern w:val="0"/>
          <w:szCs w:val="26"/>
          <w:lang w:eastAsia="ja-JP"/>
        </w:rPr>
        <w: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Carry</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flag</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set,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zero</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flag</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clear</w:t>
      </w:r>
    </w:p>
    <w:p w14:paraId="76DE63E9" w14:textId="382CD48E" w:rsidR="00025685" w:rsidRPr="00206ACB" w:rsidRDefault="00025685">
      <w:pPr>
        <w:widowControl/>
        <w:numPr>
          <w:ilvl w:val="0"/>
          <w:numId w:val="15"/>
        </w:numPr>
        <w:autoSpaceDE/>
        <w:autoSpaceDN/>
        <w:spacing w:line="240" w:lineRule="auto"/>
        <w:rPr>
          <w:rFonts w:eastAsia="Times New Roman" w:cstheme="minorHAnsi"/>
          <w:color w:val="111111"/>
          <w:kern w:val="0"/>
          <w:szCs w:val="26"/>
          <w:lang w:eastAsia="ja-JP"/>
        </w:rPr>
      </w:pPr>
      <w:r w:rsidRPr="00206ACB">
        <w:rPr>
          <w:rFonts w:eastAsia="Times New Roman" w:cstheme="minorHAnsi"/>
          <w:i/>
          <w:iCs/>
          <w:color w:val="111111"/>
          <w:kern w:val="0"/>
          <w:szCs w:val="26"/>
          <w:lang w:eastAsia="ja-JP"/>
        </w:rPr>
        <w:t>Register</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is</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equal</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to</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comparison</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value</w:t>
      </w:r>
      <w:r w:rsidRPr="00206ACB">
        <w:rPr>
          <w:rFonts w:eastAsia="Times New Roman" w:cstheme="minorHAnsi"/>
          <w:color w:val="111111"/>
          <w:kern w:val="0"/>
          <w:szCs w:val="26"/>
          <w:lang w:eastAsia="ja-JP"/>
        </w:rPr>
        <w: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Carry</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flag</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set,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zero</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flag</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set</w:t>
      </w:r>
    </w:p>
    <w:p w14:paraId="4CABCD0E" w14:textId="503541BE" w:rsidR="00025685" w:rsidRPr="00206ACB" w:rsidRDefault="00025685">
      <w:pPr>
        <w:widowControl/>
        <w:numPr>
          <w:ilvl w:val="0"/>
          <w:numId w:val="15"/>
        </w:numPr>
        <w:autoSpaceDE/>
        <w:autoSpaceDN/>
        <w:spacing w:line="240" w:lineRule="auto"/>
        <w:rPr>
          <w:rFonts w:eastAsia="Times New Roman" w:cstheme="minorHAnsi"/>
          <w:color w:val="111111"/>
          <w:kern w:val="0"/>
          <w:szCs w:val="26"/>
          <w:lang w:eastAsia="ja-JP"/>
        </w:rPr>
      </w:pPr>
      <w:r w:rsidRPr="00206ACB">
        <w:rPr>
          <w:rFonts w:eastAsia="Times New Roman" w:cstheme="minorHAnsi"/>
          <w:i/>
          <w:iCs/>
          <w:color w:val="111111"/>
          <w:kern w:val="0"/>
          <w:szCs w:val="26"/>
          <w:lang w:eastAsia="ja-JP"/>
        </w:rPr>
        <w:t>Register</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is</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smaller</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than</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comparison</w:t>
      </w:r>
      <w:r w:rsidR="00AC466E" w:rsidRPr="00206ACB">
        <w:rPr>
          <w:rFonts w:eastAsia="Times New Roman" w:cstheme="minorHAnsi"/>
          <w:i/>
          <w:iCs/>
          <w:color w:val="111111"/>
          <w:kern w:val="0"/>
          <w:szCs w:val="26"/>
          <w:lang w:eastAsia="ja-JP"/>
        </w:rPr>
        <w:t xml:space="preserve"> </w:t>
      </w:r>
      <w:r w:rsidRPr="00206ACB">
        <w:rPr>
          <w:rFonts w:eastAsia="Times New Roman" w:cstheme="minorHAnsi"/>
          <w:i/>
          <w:iCs/>
          <w:color w:val="111111"/>
          <w:kern w:val="0"/>
          <w:szCs w:val="26"/>
          <w:lang w:eastAsia="ja-JP"/>
        </w:rPr>
        <w:t>value</w:t>
      </w:r>
      <w:r w:rsidRPr="00206ACB">
        <w:rPr>
          <w:rFonts w:eastAsia="Times New Roman" w:cstheme="minorHAnsi"/>
          <w:color w:val="111111"/>
          <w:kern w:val="0"/>
          <w:szCs w:val="26"/>
          <w:lang w:eastAsia="ja-JP"/>
        </w:rPr>
        <w:t>:</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Carry</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flag</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clear,</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zero</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flag</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clear</w:t>
      </w:r>
    </w:p>
    <w:p w14:paraId="52E11D2B" w14:textId="780738D2" w:rsidR="00E532D9" w:rsidRPr="00EF49D9" w:rsidRDefault="00025685" w:rsidP="00916636">
      <w:pPr>
        <w:rPr>
          <w:lang w:eastAsia="ja-JP"/>
        </w:rPr>
      </w:pP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information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create</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complicated</w:t>
      </w:r>
      <w:r w:rsidR="00AC466E" w:rsidRPr="00206ACB">
        <w:rPr>
          <w:lang w:eastAsia="ja-JP"/>
        </w:rPr>
        <w:t xml:space="preserve"> </w:t>
      </w:r>
      <w:r w:rsidRPr="00206ACB">
        <w:rPr>
          <w:lang w:eastAsia="ja-JP"/>
        </w:rPr>
        <w:t>program</w:t>
      </w:r>
      <w:r w:rsidR="00AC466E" w:rsidRPr="00206ACB">
        <w:rPr>
          <w:lang w:eastAsia="ja-JP"/>
        </w:rPr>
        <w:t xml:space="preserve"> </w:t>
      </w:r>
      <w:r w:rsidRPr="00206ACB">
        <w:rPr>
          <w:lang w:eastAsia="ja-JP"/>
        </w:rPr>
        <w:t>logic.</w:t>
      </w:r>
      <w:r w:rsidR="00AC466E" w:rsidRPr="00206ACB">
        <w:rPr>
          <w:lang w:eastAsia="ja-JP"/>
        </w:rPr>
        <w:t xml:space="preserve"> </w:t>
      </w:r>
      <w:r w:rsidRPr="00206ACB">
        <w:rPr>
          <w:lang w:eastAsia="ja-JP"/>
        </w:rPr>
        <w:t>Consider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case</w:t>
      </w:r>
      <w:r w:rsidR="00AC466E" w:rsidRPr="00206ACB">
        <w:rPr>
          <w:lang w:eastAsia="ja-JP"/>
        </w:rPr>
        <w:t xml:space="preserve"> </w:t>
      </w:r>
      <w:r w:rsidRPr="00206ACB">
        <w:rPr>
          <w:lang w:eastAsia="ja-JP"/>
        </w:rPr>
        <w:t>where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load</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check</w:t>
      </w:r>
      <w:r w:rsidR="00AC466E" w:rsidRPr="00206ACB">
        <w:rPr>
          <w:lang w:eastAsia="ja-JP"/>
        </w:rPr>
        <w:t xml:space="preserve"> </w:t>
      </w:r>
      <w:r w:rsidRPr="00206ACB">
        <w:rPr>
          <w:lang w:eastAsia="ja-JP"/>
        </w:rPr>
        <w:t>whether</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greater</w:t>
      </w:r>
      <w:r w:rsidR="00AC466E" w:rsidRPr="00206ACB">
        <w:rPr>
          <w:lang w:eastAsia="ja-JP"/>
        </w:rPr>
        <w:t xml:space="preserve"> </w:t>
      </w:r>
      <w:r w:rsidRPr="00206ACB">
        <w:rPr>
          <w:lang w:eastAsia="ja-JP"/>
        </w:rPr>
        <w:t>than,</w:t>
      </w:r>
      <w:r w:rsidR="00AC466E" w:rsidRPr="00206ACB">
        <w:rPr>
          <w:lang w:eastAsia="ja-JP"/>
        </w:rPr>
        <w:t xml:space="preserve"> </w:t>
      </w:r>
      <w:r w:rsidRPr="00206ACB">
        <w:rPr>
          <w:lang w:eastAsia="ja-JP"/>
        </w:rPr>
        <w:t>equal</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less</w:t>
      </w:r>
      <w:r w:rsidR="00AC466E" w:rsidRPr="00206ACB">
        <w:rPr>
          <w:lang w:eastAsia="ja-JP"/>
        </w:rPr>
        <w:t xml:space="preserve"> </w:t>
      </w:r>
      <w:r w:rsidRPr="00206ACB">
        <w:rPr>
          <w:lang w:eastAsia="ja-JP"/>
        </w:rPr>
        <w:t>than</w:t>
      </w:r>
      <w:r w:rsidR="00AC466E" w:rsidRPr="00206ACB">
        <w:rPr>
          <w:lang w:eastAsia="ja-JP"/>
        </w:rPr>
        <w:t xml:space="preserve"> </w:t>
      </w:r>
      <w:r w:rsidRPr="00FD6D99">
        <w:rPr>
          <w:rStyle w:val="QuoteChar"/>
        </w:rPr>
        <w:t>$80</w:t>
      </w:r>
      <w:r w:rsidRPr="00206ACB">
        <w:rPr>
          <w:lang w:eastAsia="ja-JP"/>
        </w:rPr>
        <w:t>.</w:t>
      </w:r>
    </w:p>
    <w:p w14:paraId="231ABC88" w14:textId="289E236E" w:rsidR="00025685" w:rsidRPr="00EF49D9"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E3371E"/>
          <w:kern w:val="0"/>
          <w:szCs w:val="26"/>
          <w:bdr w:val="none" w:sz="0" w:space="0" w:color="auto" w:frame="1"/>
          <w:shd w:val="clear" w:color="auto" w:fill="272822"/>
          <w:lang w:eastAsia="ja-JP"/>
        </w:rPr>
        <w:t>LDA</w:t>
      </w: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07E2FA"/>
          <w:kern w:val="0"/>
          <w:szCs w:val="26"/>
          <w:bdr w:val="none" w:sz="0" w:space="0" w:color="auto" w:frame="1"/>
          <w:shd w:val="clear" w:color="auto" w:fill="272822"/>
          <w:lang w:eastAsia="ja-JP"/>
        </w:rPr>
        <w:t>$06</w:t>
      </w:r>
    </w:p>
    <w:p w14:paraId="53BF71AA" w14:textId="04A69B52" w:rsidR="00025685" w:rsidRPr="00EF49D9"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E3371E"/>
          <w:kern w:val="0"/>
          <w:szCs w:val="26"/>
          <w:bdr w:val="none" w:sz="0" w:space="0" w:color="auto" w:frame="1"/>
          <w:shd w:val="clear" w:color="auto" w:fill="272822"/>
          <w:lang w:eastAsia="ja-JP"/>
        </w:rPr>
        <w:t>CMP</w:t>
      </w: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3C7610">
        <w:rPr>
          <w:rFonts w:ascii="DejaVu Sans Mono" w:eastAsia="Times New Roman" w:hAnsi="DejaVu Sans Mono" w:cs="DejaVu Sans Mono"/>
          <w:color w:val="FF7A48"/>
          <w:kern w:val="0"/>
          <w:szCs w:val="26"/>
          <w:bdr w:val="none" w:sz="0" w:space="0" w:color="auto" w:frame="1"/>
          <w:shd w:val="clear" w:color="auto" w:fill="272822"/>
          <w:lang w:eastAsia="ja-JP"/>
        </w:rPr>
        <w:t>#</w:t>
      </w:r>
      <w:r w:rsidR="00025685" w:rsidRPr="005746BD">
        <w:rPr>
          <w:rFonts w:ascii="DejaVu Sans Mono" w:eastAsia="Times New Roman" w:hAnsi="DejaVu Sans Mono" w:cs="DejaVu Sans Mono"/>
          <w:color w:val="07E2FA"/>
          <w:kern w:val="0"/>
          <w:szCs w:val="26"/>
          <w:bdr w:val="none" w:sz="0" w:space="0" w:color="auto" w:frame="1"/>
          <w:shd w:val="clear" w:color="auto" w:fill="272822"/>
          <w:lang w:eastAsia="ja-JP"/>
        </w:rPr>
        <w:t>$80</w:t>
      </w:r>
    </w:p>
    <w:p w14:paraId="727872CD" w14:textId="5A1F190D" w:rsidR="00025685" w:rsidRPr="00EF49D9"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E3371E"/>
          <w:kern w:val="0"/>
          <w:szCs w:val="26"/>
          <w:bdr w:val="none" w:sz="0" w:space="0" w:color="auto" w:frame="1"/>
          <w:shd w:val="clear" w:color="auto" w:fill="272822"/>
          <w:lang w:eastAsia="ja-JP"/>
        </w:rPr>
        <w:t>BEQ</w:t>
      </w: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10C26F"/>
          <w:kern w:val="0"/>
          <w:szCs w:val="26"/>
          <w:bdr w:val="none" w:sz="0" w:space="0" w:color="auto" w:frame="1"/>
          <w:shd w:val="clear" w:color="auto" w:fill="272822"/>
          <w:lang w:eastAsia="ja-JP"/>
        </w:rPr>
        <w:t>reg_was_80</w:t>
      </w:r>
    </w:p>
    <w:p w14:paraId="11D91FD5" w14:textId="1EB550A6" w:rsidR="00025685" w:rsidRPr="00EF49D9"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E3371E"/>
          <w:kern w:val="0"/>
          <w:szCs w:val="26"/>
          <w:bdr w:val="none" w:sz="0" w:space="0" w:color="auto" w:frame="1"/>
          <w:shd w:val="clear" w:color="auto" w:fill="272822"/>
          <w:lang w:eastAsia="ja-JP"/>
        </w:rPr>
        <w:t>BCS</w:t>
      </w: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10C26F"/>
          <w:kern w:val="0"/>
          <w:szCs w:val="26"/>
          <w:bdr w:val="none" w:sz="0" w:space="0" w:color="auto" w:frame="1"/>
          <w:shd w:val="clear" w:color="auto" w:fill="272822"/>
          <w:lang w:eastAsia="ja-JP"/>
        </w:rPr>
        <w:t>reg_gt_80</w:t>
      </w:r>
    </w:p>
    <w:p w14:paraId="51A6DD82" w14:textId="52B5E7A1" w:rsidR="00025685" w:rsidRPr="005746BD"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neither</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branch</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taken;</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register</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less</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than</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$80</w:t>
      </w:r>
    </w:p>
    <w:p w14:paraId="098CA7BC" w14:textId="0043A1E9" w:rsidR="00025685" w:rsidRPr="005746BD"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do</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something</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here</w:t>
      </w:r>
    </w:p>
    <w:p w14:paraId="740B9329" w14:textId="0A6F9388" w:rsidR="00025685" w:rsidRPr="005746BD"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E3371E"/>
          <w:kern w:val="0"/>
          <w:szCs w:val="26"/>
          <w:bdr w:val="none" w:sz="0" w:space="0" w:color="auto" w:frame="1"/>
          <w:shd w:val="clear" w:color="auto" w:fill="272822"/>
          <w:lang w:eastAsia="ja-JP"/>
        </w:rPr>
        <w:t>JMP</w:t>
      </w: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10C26F"/>
          <w:kern w:val="0"/>
          <w:szCs w:val="26"/>
          <w:bdr w:val="none" w:sz="0" w:space="0" w:color="auto" w:frame="1"/>
          <w:shd w:val="clear" w:color="auto" w:fill="272822"/>
          <w:lang w:eastAsia="ja-JP"/>
        </w:rPr>
        <w:t>done_with_comparison</w:t>
      </w: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jump</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to</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skip</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branch-specific</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code</w:t>
      </w:r>
    </w:p>
    <w:p w14:paraId="7B19911D" w14:textId="77777777" w:rsidR="00025685" w:rsidRPr="005746BD" w:rsidRDefault="00025685"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5746BD">
        <w:rPr>
          <w:rFonts w:ascii="DejaVu Sans Mono" w:eastAsia="Times New Roman" w:hAnsi="DejaVu Sans Mono" w:cs="DejaVu Sans Mono"/>
          <w:color w:val="10C26F"/>
          <w:kern w:val="0"/>
          <w:szCs w:val="26"/>
          <w:bdr w:val="none" w:sz="0" w:space="0" w:color="auto" w:frame="1"/>
          <w:shd w:val="clear" w:color="auto" w:fill="272822"/>
          <w:lang w:eastAsia="ja-JP"/>
        </w:rPr>
        <w:t>reg_was_80:</w:t>
      </w:r>
    </w:p>
    <w:p w14:paraId="1EE1043E" w14:textId="0E62229C" w:rsidR="00025685" w:rsidRPr="005746BD"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register</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equalled</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$80</w:t>
      </w:r>
    </w:p>
    <w:p w14:paraId="396C77FF" w14:textId="1F32ABD6" w:rsidR="00025685" w:rsidRPr="005746BD"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do</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something</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here</w:t>
      </w:r>
    </w:p>
    <w:p w14:paraId="11443154" w14:textId="46EF687E" w:rsidR="00025685" w:rsidRPr="00EF49D9"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C69CFE"/>
          <w:kern w:val="0"/>
          <w:szCs w:val="26"/>
          <w:bdr w:val="none" w:sz="0" w:space="0" w:color="auto" w:frame="1"/>
          <w:shd w:val="clear" w:color="auto" w:fill="272822"/>
          <w:lang w:eastAsia="ja-JP"/>
        </w:rPr>
      </w:pP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E3371E"/>
          <w:kern w:val="0"/>
          <w:szCs w:val="26"/>
          <w:bdr w:val="none" w:sz="0" w:space="0" w:color="auto" w:frame="1"/>
          <w:shd w:val="clear" w:color="auto" w:fill="272822"/>
          <w:lang w:eastAsia="ja-JP"/>
        </w:rPr>
        <w:t>JMP</w:t>
      </w: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10C26F"/>
          <w:kern w:val="0"/>
          <w:szCs w:val="26"/>
          <w:bdr w:val="none" w:sz="0" w:space="0" w:color="auto" w:frame="1"/>
          <w:shd w:val="clear" w:color="auto" w:fill="272822"/>
          <w:lang w:eastAsia="ja-JP"/>
        </w:rPr>
        <w:t>done_with_comparison</w:t>
      </w:r>
      <w:r w:rsidRPr="00EF49D9">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skip</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the</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following</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branch</w:t>
      </w:r>
    </w:p>
    <w:p w14:paraId="00252622" w14:textId="77777777" w:rsidR="00025685" w:rsidRPr="005746BD" w:rsidRDefault="00025685"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5746BD">
        <w:rPr>
          <w:rFonts w:ascii="DejaVu Sans Mono" w:eastAsia="Times New Roman" w:hAnsi="DejaVu Sans Mono" w:cs="DejaVu Sans Mono"/>
          <w:color w:val="10C26F"/>
          <w:kern w:val="0"/>
          <w:szCs w:val="26"/>
          <w:bdr w:val="none" w:sz="0" w:space="0" w:color="auto" w:frame="1"/>
          <w:shd w:val="clear" w:color="auto" w:fill="272822"/>
          <w:lang w:eastAsia="ja-JP"/>
        </w:rPr>
        <w:t>reg_gt_80:</w:t>
      </w:r>
    </w:p>
    <w:p w14:paraId="2C3485D3" w14:textId="22AE43F1" w:rsidR="00025685" w:rsidRPr="005746BD"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register</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was</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greater</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than</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$80</w:t>
      </w:r>
    </w:p>
    <w:p w14:paraId="75FEAE37" w14:textId="28794173" w:rsidR="00025685" w:rsidRPr="005746BD"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do</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something</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here</w:t>
      </w:r>
    </w:p>
    <w:p w14:paraId="466E75E8" w14:textId="241B302D" w:rsidR="00025685" w:rsidRPr="005746BD"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no</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need</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to</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jump</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because</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done_With_comparison</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is</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next</w:t>
      </w:r>
    </w:p>
    <w:p w14:paraId="16AE1DED" w14:textId="77777777" w:rsidR="00025685" w:rsidRPr="005746BD" w:rsidRDefault="00025685"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5746BD">
        <w:rPr>
          <w:rFonts w:ascii="DejaVu Sans Mono" w:eastAsia="Times New Roman" w:hAnsi="DejaVu Sans Mono" w:cs="DejaVu Sans Mono"/>
          <w:color w:val="10C26F"/>
          <w:kern w:val="0"/>
          <w:szCs w:val="26"/>
          <w:bdr w:val="none" w:sz="0" w:space="0" w:color="auto" w:frame="1"/>
          <w:shd w:val="clear" w:color="auto" w:fill="272822"/>
          <w:lang w:eastAsia="ja-JP"/>
        </w:rPr>
        <w:t>done_with_comparison:</w:t>
      </w:r>
    </w:p>
    <w:p w14:paraId="30BEBC01" w14:textId="291AAAF3" w:rsidR="00025685" w:rsidRPr="005746BD" w:rsidRDefault="00AC466E" w:rsidP="008907D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continue</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with</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rest</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of</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the</w:t>
      </w:r>
      <w:r w:rsidRPr="005746BD">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025685" w:rsidRPr="005746BD">
        <w:rPr>
          <w:rFonts w:ascii="DejaVu Sans Mono" w:eastAsia="Times New Roman" w:hAnsi="DejaVu Sans Mono" w:cs="DejaVu Sans Mono"/>
          <w:color w:val="FFC000"/>
          <w:kern w:val="0"/>
          <w:szCs w:val="26"/>
          <w:bdr w:val="none" w:sz="0" w:space="0" w:color="auto" w:frame="1"/>
          <w:shd w:val="clear" w:color="auto" w:fill="272822"/>
          <w:lang w:eastAsia="ja-JP"/>
        </w:rPr>
        <w:t>program</w:t>
      </w:r>
    </w:p>
    <w:p w14:paraId="37524F5F" w14:textId="77777777" w:rsidR="00944511" w:rsidRDefault="00944511" w:rsidP="00916636">
      <w:pPr>
        <w:rPr>
          <w:lang w:eastAsia="ja-JP"/>
        </w:rPr>
      </w:pPr>
    </w:p>
    <w:p w14:paraId="1B06C505" w14:textId="21C901AF" w:rsidR="002E182B" w:rsidRPr="00206ACB" w:rsidRDefault="00025685" w:rsidP="00916636">
      <w:pPr>
        <w:rPr>
          <w:lang w:eastAsia="ja-JP"/>
        </w:rPr>
      </w:pPr>
      <w:r w:rsidRPr="00206ACB">
        <w:rPr>
          <w:lang w:eastAsia="ja-JP"/>
        </w:rPr>
        <w:lastRenderedPageBreak/>
        <w:t>This</w:t>
      </w:r>
      <w:r w:rsidR="00AC466E" w:rsidRPr="00206ACB">
        <w:rPr>
          <w:lang w:eastAsia="ja-JP"/>
        </w:rPr>
        <w:t xml:space="preserve"> </w:t>
      </w:r>
      <w:r w:rsidRPr="00206ACB">
        <w:rPr>
          <w:lang w:eastAsia="ja-JP"/>
        </w:rPr>
        <w:t>kind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three-way</w:t>
      </w:r>
      <w:r w:rsidR="00AC466E" w:rsidRPr="00206ACB">
        <w:rPr>
          <w:lang w:eastAsia="ja-JP"/>
        </w:rPr>
        <w:t xml:space="preserve"> </w:t>
      </w:r>
      <w:r w:rsidRPr="00206ACB">
        <w:rPr>
          <w:lang w:eastAsia="ja-JP"/>
        </w:rPr>
        <w:t>branch</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fairly</w:t>
      </w:r>
      <w:r w:rsidR="00AC466E" w:rsidRPr="00206ACB">
        <w:rPr>
          <w:lang w:eastAsia="ja-JP"/>
        </w:rPr>
        <w:t xml:space="preserve"> </w:t>
      </w:r>
      <w:r w:rsidRPr="00206ACB">
        <w:rPr>
          <w:lang w:eastAsia="ja-JP"/>
        </w:rPr>
        <w:t>common.</w:t>
      </w:r>
      <w:r w:rsidR="00AC466E" w:rsidRPr="00206ACB">
        <w:rPr>
          <w:lang w:eastAsia="ja-JP"/>
        </w:rPr>
        <w:t xml:space="preserve"> </w:t>
      </w:r>
      <w:r w:rsidRPr="00206ACB">
        <w:rPr>
          <w:lang w:eastAsia="ja-JP"/>
        </w:rPr>
        <w:t>Note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presence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mark</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end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branch</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earlier</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can</w:t>
      </w:r>
      <w:r w:rsidR="00AC466E" w:rsidRPr="00206ACB">
        <w:rPr>
          <w:lang w:eastAsia="ja-JP"/>
        </w:rPr>
        <w:t xml:space="preserve"> </w:t>
      </w:r>
      <w:r w:rsidRPr="00916636">
        <w:rPr>
          <w:rStyle w:val="QuoteChar"/>
        </w:rPr>
        <w:t>JMP</w:t>
      </w:r>
      <w:r w:rsidR="00AC466E" w:rsidRPr="00206ACB">
        <w:rPr>
          <w:lang w:eastAsia="ja-JP"/>
        </w:rPr>
        <w:t xml:space="preserve"> </w:t>
      </w:r>
      <w:r w:rsidRPr="00206ACB">
        <w:rPr>
          <w:lang w:eastAsia="ja-JP"/>
        </w:rPr>
        <w:t>over</w:t>
      </w:r>
      <w:r w:rsidR="00AC466E" w:rsidRPr="00206ACB">
        <w:rPr>
          <w:lang w:eastAsia="ja-JP"/>
        </w:rPr>
        <w:t xml:space="preserve"> </w:t>
      </w:r>
      <w:r w:rsidRPr="00206ACB">
        <w:rPr>
          <w:lang w:eastAsia="ja-JP"/>
        </w:rPr>
        <w:t>branch-specific</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shouldn't</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executed</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branch</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taken.</w:t>
      </w:r>
    </w:p>
    <w:p w14:paraId="13423255" w14:textId="4698DD23" w:rsidR="000A55D9" w:rsidRPr="00206ACB" w:rsidRDefault="000A55D9" w:rsidP="008E4B57">
      <w:pPr>
        <w:pStyle w:val="Heading3"/>
        <w:rPr>
          <w:rFonts w:cstheme="minorHAnsi"/>
        </w:rPr>
      </w:pPr>
      <w:bookmarkStart w:id="139" w:name="_Toc168434250"/>
      <w:bookmarkStart w:id="140" w:name="_Toc168779371"/>
      <w:r w:rsidRPr="00206ACB">
        <w:rPr>
          <w:rFonts w:cstheme="minorHAnsi"/>
        </w:rPr>
        <w:t>Using</w:t>
      </w:r>
      <w:r w:rsidR="00AC466E" w:rsidRPr="00206ACB">
        <w:rPr>
          <w:rFonts w:cstheme="minorHAnsi"/>
        </w:rPr>
        <w:t xml:space="preserve"> </w:t>
      </w:r>
      <w:r w:rsidRPr="00206ACB">
        <w:rPr>
          <w:rFonts w:cstheme="minorHAnsi"/>
        </w:rPr>
        <w:t>Comparisons</w:t>
      </w:r>
      <w:r w:rsidR="00AC466E" w:rsidRPr="00206ACB">
        <w:rPr>
          <w:rFonts w:cstheme="minorHAnsi"/>
        </w:rPr>
        <w:t xml:space="preserve"> </w:t>
      </w:r>
      <w:r w:rsidRPr="00206ACB">
        <w:rPr>
          <w:rFonts w:cstheme="minorHAnsi"/>
        </w:rPr>
        <w:t>in</w:t>
      </w:r>
      <w:r w:rsidR="00AC466E" w:rsidRPr="00206ACB">
        <w:rPr>
          <w:rFonts w:cstheme="minorHAnsi"/>
        </w:rPr>
        <w:t xml:space="preserve"> </w:t>
      </w:r>
      <w:r w:rsidRPr="00206ACB">
        <w:rPr>
          <w:rFonts w:cstheme="minorHAnsi"/>
        </w:rPr>
        <w:t>Loops</w:t>
      </w:r>
      <w:bookmarkEnd w:id="139"/>
      <w:bookmarkEnd w:id="140"/>
    </w:p>
    <w:p w14:paraId="105FBF93" w14:textId="7EB9310F" w:rsidR="00C47E52" w:rsidRPr="00206ACB" w:rsidRDefault="00C47E52" w:rsidP="00916636">
      <w:pPr>
        <w:rPr>
          <w:lang w:eastAsia="ja-JP"/>
        </w:rPr>
      </w:pPr>
      <w:r w:rsidRPr="00206ACB">
        <w:rPr>
          <w:lang w:eastAsia="ja-JP"/>
        </w:rPr>
        <w:t>To</w:t>
      </w:r>
      <w:r w:rsidR="00AC466E" w:rsidRPr="00206ACB">
        <w:rPr>
          <w:lang w:eastAsia="ja-JP"/>
        </w:rPr>
        <w:t xml:space="preserve"> </w:t>
      </w:r>
      <w:r w:rsidRPr="00206ACB">
        <w:rPr>
          <w:lang w:eastAsia="ja-JP"/>
        </w:rPr>
        <w:t>close</w:t>
      </w:r>
      <w:r w:rsidR="00AC466E" w:rsidRPr="00206ACB">
        <w:rPr>
          <w:lang w:eastAsia="ja-JP"/>
        </w:rPr>
        <w:t xml:space="preserve"> </w:t>
      </w:r>
      <w:r w:rsidRPr="00206ACB">
        <w:rPr>
          <w:lang w:eastAsia="ja-JP"/>
        </w:rPr>
        <w:t>out</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chapter,</w:t>
      </w:r>
      <w:r w:rsidR="00AC466E" w:rsidRPr="00206ACB">
        <w:rPr>
          <w:lang w:eastAsia="ja-JP"/>
        </w:rPr>
        <w:t xml:space="preserve"> </w:t>
      </w:r>
      <w:r w:rsidRPr="00206ACB">
        <w:rPr>
          <w:lang w:eastAsia="ja-JP"/>
        </w:rPr>
        <w:t>let's</w:t>
      </w:r>
      <w:r w:rsidR="00AC466E" w:rsidRPr="00206ACB">
        <w:rPr>
          <w:lang w:eastAsia="ja-JP"/>
        </w:rPr>
        <w:t xml:space="preserve"> </w:t>
      </w:r>
      <w:r w:rsidRPr="00206ACB">
        <w:rPr>
          <w:lang w:eastAsia="ja-JP"/>
        </w:rPr>
        <w:t>take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look</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comparisons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create</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sophisticated</w:t>
      </w:r>
      <w:r w:rsidR="00AC466E" w:rsidRPr="00206ACB">
        <w:rPr>
          <w:lang w:eastAsia="ja-JP"/>
        </w:rPr>
        <w:t xml:space="preserve"> </w:t>
      </w:r>
      <w:r w:rsidRPr="00206ACB">
        <w:rPr>
          <w:lang w:eastAsia="ja-JP"/>
        </w:rPr>
        <w:t>loops.</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runs</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times,</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counts</w:t>
      </w:r>
      <w:r w:rsidR="00AC466E" w:rsidRPr="00206ACB">
        <w:rPr>
          <w:lang w:eastAsia="ja-JP"/>
        </w:rPr>
        <w:t xml:space="preserve"> </w:t>
      </w:r>
      <w:r w:rsidRPr="00206ACB">
        <w:rPr>
          <w:lang w:eastAsia="ja-JP"/>
        </w:rPr>
        <w:t>up</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instead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counting</w:t>
      </w:r>
      <w:r w:rsidR="00AC466E" w:rsidRPr="00206ACB">
        <w:rPr>
          <w:lang w:eastAsia="ja-JP"/>
        </w:rPr>
        <w:t xml:space="preserve"> </w:t>
      </w:r>
      <w:r w:rsidRPr="00206ACB">
        <w:rPr>
          <w:lang w:eastAsia="ja-JP"/>
        </w:rPr>
        <w:t>down</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eight.</w:t>
      </w:r>
    </w:p>
    <w:p w14:paraId="44451B08" w14:textId="55AF0A08" w:rsidR="00C47E52" w:rsidRPr="00333B1E"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333B1E">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C47E52" w:rsidRPr="004D3BFC">
        <w:rPr>
          <w:rFonts w:ascii="DejaVu Sans Mono" w:eastAsia="Times New Roman" w:hAnsi="DejaVu Sans Mono" w:cs="DejaVu Sans Mono"/>
          <w:color w:val="E3371E"/>
          <w:kern w:val="0"/>
          <w:szCs w:val="26"/>
          <w:bdr w:val="none" w:sz="0" w:space="0" w:color="auto" w:frame="1"/>
          <w:shd w:val="clear" w:color="auto" w:fill="272822"/>
          <w:lang w:eastAsia="ja-JP"/>
        </w:rPr>
        <w:t>LDX</w:t>
      </w:r>
      <w:r w:rsidRPr="00333B1E">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C47E52" w:rsidRPr="00BE2FD9">
        <w:rPr>
          <w:rFonts w:ascii="DejaVu Sans Mono" w:eastAsia="Times New Roman" w:hAnsi="DejaVu Sans Mono" w:cs="DejaVu Sans Mono"/>
          <w:color w:val="FF7A48"/>
          <w:kern w:val="0"/>
          <w:szCs w:val="26"/>
          <w:bdr w:val="none" w:sz="0" w:space="0" w:color="auto" w:frame="1"/>
          <w:shd w:val="clear" w:color="auto" w:fill="272822"/>
          <w:lang w:eastAsia="ja-JP"/>
        </w:rPr>
        <w:t>#</w:t>
      </w:r>
      <w:r w:rsidR="00C47E52" w:rsidRPr="00BE2FD9">
        <w:rPr>
          <w:rFonts w:ascii="DejaVu Sans Mono" w:eastAsia="Times New Roman" w:hAnsi="DejaVu Sans Mono" w:cs="DejaVu Sans Mono"/>
          <w:color w:val="07E2FA"/>
          <w:kern w:val="0"/>
          <w:szCs w:val="26"/>
          <w:bdr w:val="none" w:sz="0" w:space="0" w:color="auto" w:frame="1"/>
          <w:shd w:val="clear" w:color="auto" w:fill="272822"/>
          <w:lang w:eastAsia="ja-JP"/>
        </w:rPr>
        <w:t>$00</w:t>
      </w:r>
    </w:p>
    <w:p w14:paraId="2A2AD753" w14:textId="77777777" w:rsidR="00C47E52" w:rsidRPr="004D3BFC" w:rsidRDefault="00C47E52"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4D3BFC">
        <w:rPr>
          <w:rFonts w:ascii="DejaVu Sans Mono" w:eastAsia="Times New Roman" w:hAnsi="DejaVu Sans Mono" w:cs="DejaVu Sans Mono"/>
          <w:color w:val="10C26F"/>
          <w:kern w:val="0"/>
          <w:szCs w:val="26"/>
          <w:bdr w:val="none" w:sz="0" w:space="0" w:color="auto" w:frame="1"/>
          <w:shd w:val="clear" w:color="auto" w:fill="272822"/>
          <w:lang w:eastAsia="ja-JP"/>
        </w:rPr>
        <w:t>loop_start:</w:t>
      </w:r>
    </w:p>
    <w:p w14:paraId="489367B0" w14:textId="1D52E9C1" w:rsidR="00C47E52" w:rsidRPr="004D3BFC"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4D3BFC">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C47E52" w:rsidRPr="004D3BFC">
        <w:rPr>
          <w:rFonts w:ascii="DejaVu Sans Mono" w:eastAsia="Times New Roman" w:hAnsi="DejaVu Sans Mono" w:cs="DejaVu Sans Mono"/>
          <w:color w:val="FFC000"/>
          <w:kern w:val="0"/>
          <w:szCs w:val="26"/>
          <w:bdr w:val="none" w:sz="0" w:space="0" w:color="auto" w:frame="1"/>
          <w:shd w:val="clear" w:color="auto" w:fill="272822"/>
          <w:lang w:eastAsia="ja-JP"/>
        </w:rPr>
        <w:t>;</w:t>
      </w:r>
      <w:r w:rsidRPr="004D3BFC">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C47E52" w:rsidRPr="004D3BFC">
        <w:rPr>
          <w:rFonts w:ascii="DejaVu Sans Mono" w:eastAsia="Times New Roman" w:hAnsi="DejaVu Sans Mono" w:cs="DejaVu Sans Mono"/>
          <w:color w:val="FFC000"/>
          <w:kern w:val="0"/>
          <w:szCs w:val="26"/>
          <w:bdr w:val="none" w:sz="0" w:space="0" w:color="auto" w:frame="1"/>
          <w:shd w:val="clear" w:color="auto" w:fill="272822"/>
          <w:lang w:eastAsia="ja-JP"/>
        </w:rPr>
        <w:t>do</w:t>
      </w:r>
      <w:r w:rsidRPr="004D3BFC">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C47E52" w:rsidRPr="004D3BFC">
        <w:rPr>
          <w:rFonts w:ascii="DejaVu Sans Mono" w:eastAsia="Times New Roman" w:hAnsi="DejaVu Sans Mono" w:cs="DejaVu Sans Mono"/>
          <w:color w:val="FFC000"/>
          <w:kern w:val="0"/>
          <w:szCs w:val="26"/>
          <w:bdr w:val="none" w:sz="0" w:space="0" w:color="auto" w:frame="1"/>
          <w:shd w:val="clear" w:color="auto" w:fill="272822"/>
          <w:lang w:eastAsia="ja-JP"/>
        </w:rPr>
        <w:t>something</w:t>
      </w:r>
    </w:p>
    <w:p w14:paraId="59FDB14A" w14:textId="0A1323B7" w:rsidR="00C47E52" w:rsidRPr="004D3BFC"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E3371E"/>
          <w:kern w:val="0"/>
          <w:szCs w:val="26"/>
          <w:bdr w:val="none" w:sz="0" w:space="0" w:color="auto" w:frame="1"/>
          <w:shd w:val="clear" w:color="auto" w:fill="272822"/>
          <w:lang w:eastAsia="ja-JP"/>
        </w:rPr>
      </w:pPr>
      <w:r w:rsidRPr="00333B1E">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C47E52" w:rsidRPr="004D3BFC">
        <w:rPr>
          <w:rFonts w:ascii="DejaVu Sans Mono" w:eastAsia="Times New Roman" w:hAnsi="DejaVu Sans Mono" w:cs="DejaVu Sans Mono"/>
          <w:color w:val="E3371E"/>
          <w:kern w:val="0"/>
          <w:szCs w:val="26"/>
          <w:bdr w:val="none" w:sz="0" w:space="0" w:color="auto" w:frame="1"/>
          <w:shd w:val="clear" w:color="auto" w:fill="272822"/>
          <w:lang w:eastAsia="ja-JP"/>
        </w:rPr>
        <w:t>INX</w:t>
      </w:r>
    </w:p>
    <w:p w14:paraId="7487425D" w14:textId="556A7EC9" w:rsidR="00C47E52" w:rsidRPr="00333B1E"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4D3BFC">
        <w:rPr>
          <w:rFonts w:ascii="DejaVu Sans Mono" w:eastAsia="Times New Roman" w:hAnsi="DejaVu Sans Mono" w:cs="DejaVu Sans Mono"/>
          <w:color w:val="E3371E"/>
          <w:kern w:val="0"/>
          <w:szCs w:val="26"/>
          <w:bdr w:val="none" w:sz="0" w:space="0" w:color="auto" w:frame="1"/>
          <w:shd w:val="clear" w:color="auto" w:fill="272822"/>
          <w:lang w:eastAsia="ja-JP"/>
        </w:rPr>
        <w:t xml:space="preserve">  </w:t>
      </w:r>
      <w:r w:rsidR="00C47E52" w:rsidRPr="004D3BFC">
        <w:rPr>
          <w:rFonts w:ascii="DejaVu Sans Mono" w:eastAsia="Times New Roman" w:hAnsi="DejaVu Sans Mono" w:cs="DejaVu Sans Mono"/>
          <w:color w:val="E3371E"/>
          <w:kern w:val="0"/>
          <w:szCs w:val="26"/>
          <w:bdr w:val="none" w:sz="0" w:space="0" w:color="auto" w:frame="1"/>
          <w:shd w:val="clear" w:color="auto" w:fill="272822"/>
          <w:lang w:eastAsia="ja-JP"/>
        </w:rPr>
        <w:t>CPX</w:t>
      </w:r>
      <w:r w:rsidRPr="00333B1E">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C47E52" w:rsidRPr="00BE2FD9">
        <w:rPr>
          <w:rFonts w:ascii="DejaVu Sans Mono" w:eastAsia="Times New Roman" w:hAnsi="DejaVu Sans Mono" w:cs="DejaVu Sans Mono"/>
          <w:color w:val="FF7A48"/>
          <w:kern w:val="0"/>
          <w:szCs w:val="26"/>
          <w:bdr w:val="none" w:sz="0" w:space="0" w:color="auto" w:frame="1"/>
          <w:shd w:val="clear" w:color="auto" w:fill="272822"/>
          <w:lang w:eastAsia="ja-JP"/>
        </w:rPr>
        <w:t>#</w:t>
      </w:r>
      <w:r w:rsidR="00C47E52" w:rsidRPr="00BE2FD9">
        <w:rPr>
          <w:rFonts w:ascii="DejaVu Sans Mono" w:eastAsia="Times New Roman" w:hAnsi="DejaVu Sans Mono" w:cs="DejaVu Sans Mono"/>
          <w:color w:val="07E2FA"/>
          <w:kern w:val="0"/>
          <w:szCs w:val="26"/>
          <w:bdr w:val="none" w:sz="0" w:space="0" w:color="auto" w:frame="1"/>
          <w:shd w:val="clear" w:color="auto" w:fill="272822"/>
          <w:lang w:eastAsia="ja-JP"/>
        </w:rPr>
        <w:t>$08</w:t>
      </w:r>
    </w:p>
    <w:p w14:paraId="0409EBDD" w14:textId="5DCBDF5D" w:rsidR="00C47E52" w:rsidRPr="00333B1E"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333B1E">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C47E52" w:rsidRPr="004D3BFC">
        <w:rPr>
          <w:rFonts w:ascii="DejaVu Sans Mono" w:eastAsia="Times New Roman" w:hAnsi="DejaVu Sans Mono" w:cs="DejaVu Sans Mono"/>
          <w:color w:val="E3371E"/>
          <w:kern w:val="0"/>
          <w:szCs w:val="26"/>
          <w:bdr w:val="none" w:sz="0" w:space="0" w:color="auto" w:frame="1"/>
          <w:shd w:val="clear" w:color="auto" w:fill="272822"/>
          <w:lang w:eastAsia="ja-JP"/>
        </w:rPr>
        <w:t>BNE</w:t>
      </w:r>
      <w:r w:rsidRPr="00333B1E">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C47E52" w:rsidRPr="004D3BFC">
        <w:rPr>
          <w:rFonts w:ascii="DejaVu Sans Mono" w:eastAsia="Times New Roman" w:hAnsi="DejaVu Sans Mono" w:cs="DejaVu Sans Mono"/>
          <w:color w:val="10C26F"/>
          <w:kern w:val="0"/>
          <w:szCs w:val="26"/>
          <w:bdr w:val="none" w:sz="0" w:space="0" w:color="auto" w:frame="1"/>
          <w:shd w:val="clear" w:color="auto" w:fill="272822"/>
          <w:lang w:eastAsia="ja-JP"/>
        </w:rPr>
        <w:t>loop_start</w:t>
      </w:r>
    </w:p>
    <w:p w14:paraId="0BAA3D5A" w14:textId="27BB1E5F" w:rsidR="00C47E52" w:rsidRPr="004D3BFC"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4D3BFC">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C47E52" w:rsidRPr="004D3BFC">
        <w:rPr>
          <w:rFonts w:ascii="DejaVu Sans Mono" w:eastAsia="Times New Roman" w:hAnsi="DejaVu Sans Mono" w:cs="DejaVu Sans Mono"/>
          <w:color w:val="FFC000"/>
          <w:kern w:val="0"/>
          <w:szCs w:val="26"/>
          <w:bdr w:val="none" w:sz="0" w:space="0" w:color="auto" w:frame="1"/>
          <w:shd w:val="clear" w:color="auto" w:fill="272822"/>
          <w:lang w:eastAsia="ja-JP"/>
        </w:rPr>
        <w:t>;</w:t>
      </w:r>
      <w:r w:rsidRPr="004D3BFC">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C47E52" w:rsidRPr="004D3BFC">
        <w:rPr>
          <w:rFonts w:ascii="DejaVu Sans Mono" w:eastAsia="Times New Roman" w:hAnsi="DejaVu Sans Mono" w:cs="DejaVu Sans Mono"/>
          <w:color w:val="FFC000"/>
          <w:kern w:val="0"/>
          <w:szCs w:val="26"/>
          <w:bdr w:val="none" w:sz="0" w:space="0" w:color="auto" w:frame="1"/>
          <w:shd w:val="clear" w:color="auto" w:fill="272822"/>
          <w:lang w:eastAsia="ja-JP"/>
        </w:rPr>
        <w:t>loop</w:t>
      </w:r>
      <w:r w:rsidRPr="004D3BFC">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C47E52" w:rsidRPr="004D3BFC">
        <w:rPr>
          <w:rFonts w:ascii="DejaVu Sans Mono" w:eastAsia="Times New Roman" w:hAnsi="DejaVu Sans Mono" w:cs="DejaVu Sans Mono"/>
          <w:color w:val="FFC000"/>
          <w:kern w:val="0"/>
          <w:szCs w:val="26"/>
          <w:bdr w:val="none" w:sz="0" w:space="0" w:color="auto" w:frame="1"/>
          <w:shd w:val="clear" w:color="auto" w:fill="272822"/>
          <w:lang w:eastAsia="ja-JP"/>
        </w:rPr>
        <w:t>is</w:t>
      </w:r>
      <w:r w:rsidRPr="004D3BFC">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C47E52" w:rsidRPr="004D3BFC">
        <w:rPr>
          <w:rFonts w:ascii="DejaVu Sans Mono" w:eastAsia="Times New Roman" w:hAnsi="DejaVu Sans Mono" w:cs="DejaVu Sans Mono"/>
          <w:color w:val="FFC000"/>
          <w:kern w:val="0"/>
          <w:szCs w:val="26"/>
          <w:bdr w:val="none" w:sz="0" w:space="0" w:color="auto" w:frame="1"/>
          <w:shd w:val="clear" w:color="auto" w:fill="272822"/>
          <w:lang w:eastAsia="ja-JP"/>
        </w:rPr>
        <w:t>finished</w:t>
      </w:r>
      <w:r w:rsidRPr="004D3BFC">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C47E52" w:rsidRPr="004D3BFC">
        <w:rPr>
          <w:rFonts w:ascii="DejaVu Sans Mono" w:eastAsia="Times New Roman" w:hAnsi="DejaVu Sans Mono" w:cs="DejaVu Sans Mono"/>
          <w:color w:val="FFC000"/>
          <w:kern w:val="0"/>
          <w:szCs w:val="26"/>
          <w:bdr w:val="none" w:sz="0" w:space="0" w:color="auto" w:frame="1"/>
          <w:shd w:val="clear" w:color="auto" w:fill="272822"/>
          <w:lang w:eastAsia="ja-JP"/>
        </w:rPr>
        <w:t>here</w:t>
      </w:r>
    </w:p>
    <w:p w14:paraId="01FE024E" w14:textId="46AA79E3" w:rsidR="00190407" w:rsidRPr="00EC3948" w:rsidRDefault="00C47E52" w:rsidP="00EC3948">
      <w:pPr>
        <w:rPr>
          <w:lang w:eastAsia="ja-JP"/>
        </w:rPr>
      </w:pPr>
      <w:r w:rsidRPr="00206ACB">
        <w:rPr>
          <w:lang w:eastAsia="ja-JP"/>
        </w:rPr>
        <w:t>Here,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before</w:t>
      </w:r>
      <w:r w:rsidR="00AC466E" w:rsidRPr="00206ACB">
        <w:rPr>
          <w:lang w:eastAsia="ja-JP"/>
        </w:rPr>
        <w:t xml:space="preserve"> </w:t>
      </w:r>
      <w:r w:rsidRPr="00206ACB">
        <w:rPr>
          <w:lang w:eastAsia="ja-JP"/>
        </w:rPr>
        <w:t>starting</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After</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iteration,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increment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compare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to</w:t>
      </w:r>
      <w:r w:rsidR="00AC466E" w:rsidRPr="00206ACB">
        <w:rPr>
          <w:lang w:eastAsia="ja-JP"/>
        </w:rPr>
        <w:t xml:space="preserve"> </w:t>
      </w:r>
      <w:r w:rsidRPr="00333B1E">
        <w:rPr>
          <w:rStyle w:val="QuoteChar"/>
        </w:rPr>
        <w:t>$08</w:t>
      </w:r>
      <w:r w:rsidRPr="00206ACB">
        <w:rPr>
          <w:lang w:eastAsia="ja-JP"/>
        </w:rPr>
        <w:t>.</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does</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equal</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go</w:t>
      </w:r>
      <w:r w:rsidR="00AC466E" w:rsidRPr="00206ACB">
        <w:rPr>
          <w:lang w:eastAsia="ja-JP"/>
        </w:rPr>
        <w:t xml:space="preserve"> </w:t>
      </w:r>
      <w:r w:rsidRPr="00206ACB">
        <w:rPr>
          <w:lang w:eastAsia="ja-JP"/>
        </w:rPr>
        <w:t>back</w:t>
      </w:r>
      <w:r w:rsidR="00AC466E" w:rsidRPr="00206ACB">
        <w:rPr>
          <w:lang w:eastAsia="ja-JP"/>
        </w:rPr>
        <w:t xml:space="preserve"> </w:t>
      </w:r>
      <w:r w:rsidRPr="00206ACB">
        <w:rPr>
          <w:lang w:eastAsia="ja-JP"/>
        </w:rPr>
        <w:t>to</w:t>
      </w:r>
      <w:r w:rsidR="00AC466E" w:rsidRPr="00206ACB">
        <w:rPr>
          <w:lang w:eastAsia="ja-JP"/>
        </w:rPr>
        <w:t xml:space="preserve"> </w:t>
      </w:r>
      <w:r w:rsidRPr="00333B1E">
        <w:rPr>
          <w:rStyle w:val="QuoteChar"/>
        </w:rPr>
        <w:t>loop_start</w:t>
      </w:r>
      <w:r w:rsidRPr="00206ACB">
        <w:rPr>
          <w:lang w:eastAsia="ja-JP"/>
        </w:rPr>
        <w:t>.</w:t>
      </w:r>
      <w:r w:rsidR="00AC466E" w:rsidRPr="00206ACB">
        <w:rPr>
          <w:lang w:eastAsia="ja-JP"/>
        </w:rPr>
        <w:t xml:space="preserve"> </w:t>
      </w:r>
      <w:r w:rsidRPr="00206ACB">
        <w:rPr>
          <w:lang w:eastAsia="ja-JP"/>
        </w:rPr>
        <w:t>Otherwise,</w:t>
      </w:r>
      <w:r w:rsidR="00AC466E" w:rsidRPr="00206ACB">
        <w:rPr>
          <w:lang w:eastAsia="ja-JP"/>
        </w:rPr>
        <w:t xml:space="preserve"> </w:t>
      </w:r>
      <w:r w:rsidRPr="00206ACB">
        <w:rPr>
          <w:lang w:eastAsia="ja-JP"/>
        </w:rPr>
        <w:t>the</w:t>
      </w:r>
      <w:r w:rsidR="00AC466E" w:rsidRPr="00206ACB">
        <w:rPr>
          <w:lang w:eastAsia="ja-JP"/>
        </w:rPr>
        <w:t xml:space="preserve"> </w:t>
      </w:r>
      <w:r w:rsidRPr="00333B1E">
        <w:rPr>
          <w:rStyle w:val="QuoteChar"/>
        </w:rPr>
        <w:t>CPX</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(because</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minus</w:t>
      </w:r>
      <w:r w:rsidR="00AC466E" w:rsidRPr="00206ACB">
        <w:rPr>
          <w:lang w:eastAsia="ja-JP"/>
        </w:rPr>
        <w:t xml:space="preserve"> </w:t>
      </w:r>
      <w:r w:rsidRPr="00206ACB">
        <w:rPr>
          <w:lang w:eastAsia="ja-JP"/>
        </w:rPr>
        <w:t>eight</w:t>
      </w:r>
      <w:r w:rsidR="00AC466E" w:rsidRPr="00206ACB">
        <w:rPr>
          <w:lang w:eastAsia="ja-JP"/>
        </w:rPr>
        <w:t xml:space="preserve"> </w:t>
      </w:r>
      <w:r w:rsidRPr="00206ACB">
        <w:rPr>
          <w:lang w:eastAsia="ja-JP"/>
        </w:rPr>
        <w:t>equals</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finished.</w:t>
      </w:r>
    </w:p>
    <w:p w14:paraId="33274A9D" w14:textId="591244AE" w:rsidR="00C47E52" w:rsidRPr="00206ACB" w:rsidRDefault="00C47E52" w:rsidP="00EB1EC2">
      <w:pPr>
        <w:rPr>
          <w:lang w:eastAsia="ja-JP"/>
        </w:rPr>
      </w:pPr>
      <w:r w:rsidRPr="00206ACB">
        <w:rPr>
          <w:lang w:eastAsia="ja-JP"/>
        </w:rPr>
        <w:t>To</w:t>
      </w:r>
      <w:r w:rsidR="00AC466E" w:rsidRPr="00206ACB">
        <w:rPr>
          <w:lang w:eastAsia="ja-JP"/>
        </w:rPr>
        <w:t xml:space="preserve"> </w:t>
      </w:r>
      <w:r w:rsidRPr="00206ACB">
        <w:rPr>
          <w:lang w:eastAsia="ja-JP"/>
        </w:rPr>
        <w:t>review,</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chapter</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learned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following</w:t>
      </w:r>
      <w:r w:rsidR="00AC466E" w:rsidRPr="00206ACB">
        <w:rPr>
          <w:lang w:eastAsia="ja-JP"/>
        </w:rPr>
        <w:t xml:space="preserve"> </w:t>
      </w:r>
      <w:r w:rsidRPr="00206ACB">
        <w:rPr>
          <w:lang w:eastAsia="ja-JP"/>
        </w:rPr>
        <w:t>opcodes:</w:t>
      </w:r>
    </w:p>
    <w:p w14:paraId="0566297A" w14:textId="77777777" w:rsidR="00C47E52" w:rsidRPr="00206ACB" w:rsidRDefault="00C47E52">
      <w:pPr>
        <w:pStyle w:val="Quote"/>
        <w:numPr>
          <w:ilvl w:val="0"/>
          <w:numId w:val="18"/>
        </w:numPr>
        <w:ind w:left="1260"/>
        <w:rPr>
          <w:color w:val="111111"/>
          <w:lang w:eastAsia="ja-JP"/>
        </w:rPr>
      </w:pPr>
      <w:r w:rsidRPr="00206ACB">
        <w:rPr>
          <w:lang w:eastAsia="ja-JP"/>
        </w:rPr>
        <w:t>INX</w:t>
      </w:r>
    </w:p>
    <w:p w14:paraId="3B51E8E4" w14:textId="77777777" w:rsidR="00C47E52" w:rsidRPr="00206ACB" w:rsidRDefault="00C47E52">
      <w:pPr>
        <w:pStyle w:val="Quote"/>
        <w:numPr>
          <w:ilvl w:val="0"/>
          <w:numId w:val="18"/>
        </w:numPr>
        <w:ind w:left="1260"/>
        <w:rPr>
          <w:color w:val="111111"/>
          <w:lang w:eastAsia="ja-JP"/>
        </w:rPr>
      </w:pPr>
      <w:r w:rsidRPr="00206ACB">
        <w:rPr>
          <w:lang w:eastAsia="ja-JP"/>
        </w:rPr>
        <w:t>INY</w:t>
      </w:r>
    </w:p>
    <w:p w14:paraId="506035D0" w14:textId="77777777" w:rsidR="00C47E52" w:rsidRPr="00206ACB" w:rsidRDefault="00C47E52">
      <w:pPr>
        <w:pStyle w:val="Quote"/>
        <w:numPr>
          <w:ilvl w:val="0"/>
          <w:numId w:val="18"/>
        </w:numPr>
        <w:ind w:left="1260"/>
        <w:rPr>
          <w:color w:val="111111"/>
          <w:lang w:eastAsia="ja-JP"/>
        </w:rPr>
      </w:pPr>
      <w:r w:rsidRPr="00206ACB">
        <w:rPr>
          <w:lang w:eastAsia="ja-JP"/>
        </w:rPr>
        <w:t>INC</w:t>
      </w:r>
    </w:p>
    <w:p w14:paraId="15FD553D" w14:textId="77777777" w:rsidR="00C47E52" w:rsidRPr="00206ACB" w:rsidRDefault="00C47E52">
      <w:pPr>
        <w:pStyle w:val="Quote"/>
        <w:numPr>
          <w:ilvl w:val="0"/>
          <w:numId w:val="18"/>
        </w:numPr>
        <w:ind w:left="1260"/>
        <w:rPr>
          <w:color w:val="111111"/>
          <w:lang w:eastAsia="ja-JP"/>
        </w:rPr>
      </w:pPr>
      <w:r w:rsidRPr="00206ACB">
        <w:rPr>
          <w:lang w:eastAsia="ja-JP"/>
        </w:rPr>
        <w:t>DEX</w:t>
      </w:r>
    </w:p>
    <w:p w14:paraId="32BBD57C" w14:textId="77777777" w:rsidR="00C47E52" w:rsidRPr="00206ACB" w:rsidRDefault="00C47E52">
      <w:pPr>
        <w:pStyle w:val="Quote"/>
        <w:numPr>
          <w:ilvl w:val="0"/>
          <w:numId w:val="18"/>
        </w:numPr>
        <w:ind w:left="1260"/>
        <w:rPr>
          <w:color w:val="111111"/>
          <w:lang w:eastAsia="ja-JP"/>
        </w:rPr>
      </w:pPr>
      <w:r w:rsidRPr="00206ACB">
        <w:rPr>
          <w:lang w:eastAsia="ja-JP"/>
        </w:rPr>
        <w:t>DEY</w:t>
      </w:r>
    </w:p>
    <w:p w14:paraId="6AF9C518" w14:textId="77777777" w:rsidR="00C47E52" w:rsidRPr="00206ACB" w:rsidRDefault="00C47E52">
      <w:pPr>
        <w:pStyle w:val="Quote"/>
        <w:numPr>
          <w:ilvl w:val="0"/>
          <w:numId w:val="18"/>
        </w:numPr>
        <w:ind w:left="1260"/>
        <w:rPr>
          <w:color w:val="111111"/>
          <w:lang w:eastAsia="ja-JP"/>
        </w:rPr>
      </w:pPr>
      <w:r w:rsidRPr="00206ACB">
        <w:rPr>
          <w:lang w:eastAsia="ja-JP"/>
        </w:rPr>
        <w:t>DEC</w:t>
      </w:r>
    </w:p>
    <w:p w14:paraId="0B0B1BC3" w14:textId="77777777" w:rsidR="00C47E52" w:rsidRPr="00206ACB" w:rsidRDefault="00C47E52">
      <w:pPr>
        <w:pStyle w:val="Quote"/>
        <w:numPr>
          <w:ilvl w:val="0"/>
          <w:numId w:val="18"/>
        </w:numPr>
        <w:ind w:left="1260"/>
        <w:rPr>
          <w:color w:val="111111"/>
          <w:lang w:eastAsia="ja-JP"/>
        </w:rPr>
      </w:pPr>
      <w:r w:rsidRPr="00206ACB">
        <w:rPr>
          <w:lang w:eastAsia="ja-JP"/>
        </w:rPr>
        <w:t>BNE</w:t>
      </w:r>
    </w:p>
    <w:p w14:paraId="4434CD00" w14:textId="77777777" w:rsidR="00C47E52" w:rsidRPr="00206ACB" w:rsidRDefault="00C47E52">
      <w:pPr>
        <w:pStyle w:val="Quote"/>
        <w:numPr>
          <w:ilvl w:val="0"/>
          <w:numId w:val="18"/>
        </w:numPr>
        <w:ind w:left="1260"/>
        <w:rPr>
          <w:color w:val="111111"/>
          <w:lang w:eastAsia="ja-JP"/>
        </w:rPr>
      </w:pPr>
      <w:r w:rsidRPr="00206ACB">
        <w:rPr>
          <w:lang w:eastAsia="ja-JP"/>
        </w:rPr>
        <w:t>BEQ</w:t>
      </w:r>
    </w:p>
    <w:p w14:paraId="38A94594" w14:textId="77777777" w:rsidR="00C47E52" w:rsidRPr="00206ACB" w:rsidRDefault="00C47E52">
      <w:pPr>
        <w:pStyle w:val="Quote"/>
        <w:numPr>
          <w:ilvl w:val="0"/>
          <w:numId w:val="18"/>
        </w:numPr>
        <w:ind w:left="1260"/>
        <w:rPr>
          <w:color w:val="111111"/>
          <w:lang w:eastAsia="ja-JP"/>
        </w:rPr>
      </w:pPr>
      <w:r w:rsidRPr="00206ACB">
        <w:rPr>
          <w:lang w:eastAsia="ja-JP"/>
        </w:rPr>
        <w:t>BCC</w:t>
      </w:r>
    </w:p>
    <w:p w14:paraId="50DF0AAB" w14:textId="77777777" w:rsidR="00C47E52" w:rsidRPr="00206ACB" w:rsidRDefault="00C47E52">
      <w:pPr>
        <w:pStyle w:val="Quote"/>
        <w:numPr>
          <w:ilvl w:val="0"/>
          <w:numId w:val="18"/>
        </w:numPr>
        <w:ind w:left="1260"/>
        <w:rPr>
          <w:color w:val="111111"/>
          <w:lang w:eastAsia="ja-JP"/>
        </w:rPr>
      </w:pPr>
      <w:r w:rsidRPr="00206ACB">
        <w:rPr>
          <w:lang w:eastAsia="ja-JP"/>
        </w:rPr>
        <w:t>BCS</w:t>
      </w:r>
    </w:p>
    <w:p w14:paraId="17A91C0A" w14:textId="77777777" w:rsidR="00C47E52" w:rsidRPr="00206ACB" w:rsidRDefault="00C47E52">
      <w:pPr>
        <w:pStyle w:val="Quote"/>
        <w:numPr>
          <w:ilvl w:val="0"/>
          <w:numId w:val="18"/>
        </w:numPr>
        <w:ind w:left="1260"/>
        <w:rPr>
          <w:color w:val="111111"/>
          <w:lang w:eastAsia="ja-JP"/>
        </w:rPr>
      </w:pPr>
      <w:r w:rsidRPr="00206ACB">
        <w:rPr>
          <w:lang w:eastAsia="ja-JP"/>
        </w:rPr>
        <w:t>CMP</w:t>
      </w:r>
    </w:p>
    <w:p w14:paraId="4DA55DE9" w14:textId="77777777" w:rsidR="00C47E52" w:rsidRPr="00206ACB" w:rsidRDefault="00C47E52">
      <w:pPr>
        <w:pStyle w:val="Quote"/>
        <w:numPr>
          <w:ilvl w:val="0"/>
          <w:numId w:val="18"/>
        </w:numPr>
        <w:ind w:left="1260"/>
        <w:rPr>
          <w:color w:val="111111"/>
          <w:lang w:eastAsia="ja-JP"/>
        </w:rPr>
      </w:pPr>
      <w:r w:rsidRPr="00206ACB">
        <w:rPr>
          <w:lang w:eastAsia="ja-JP"/>
        </w:rPr>
        <w:t>CPX</w:t>
      </w:r>
    </w:p>
    <w:p w14:paraId="5C1088E9" w14:textId="77777777" w:rsidR="00C47E52" w:rsidRPr="00206ACB" w:rsidRDefault="00C47E52">
      <w:pPr>
        <w:pStyle w:val="Quote"/>
        <w:numPr>
          <w:ilvl w:val="0"/>
          <w:numId w:val="18"/>
        </w:numPr>
        <w:ind w:left="1260"/>
        <w:rPr>
          <w:color w:val="111111"/>
          <w:lang w:eastAsia="ja-JP"/>
        </w:rPr>
      </w:pPr>
      <w:r w:rsidRPr="00206ACB">
        <w:rPr>
          <w:lang w:eastAsia="ja-JP"/>
        </w:rPr>
        <w:t>CPY</w:t>
      </w:r>
    </w:p>
    <w:p w14:paraId="0161479D" w14:textId="323300C7" w:rsidR="00C47E52" w:rsidRPr="00206ACB" w:rsidRDefault="00C47E52" w:rsidP="00EB1EC2">
      <w:pPr>
        <w:rPr>
          <w:lang w:eastAsia="ja-JP"/>
        </w:rPr>
      </w:pPr>
      <w:r w:rsidRPr="00206ACB">
        <w:rPr>
          <w:lang w:eastAsia="ja-JP"/>
        </w:rPr>
        <w:t>That's</w:t>
      </w:r>
      <w:r w:rsidR="00AC466E" w:rsidRPr="00206ACB">
        <w:rPr>
          <w:lang w:eastAsia="ja-JP"/>
        </w:rPr>
        <w:t xml:space="preserve"> </w:t>
      </w:r>
      <w:r w:rsidRPr="00206ACB">
        <w:rPr>
          <w:lang w:eastAsia="ja-JP"/>
        </w:rPr>
        <w:t>13</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opcodes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add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your</w:t>
      </w:r>
      <w:r w:rsidR="00AC466E" w:rsidRPr="00206ACB">
        <w:rPr>
          <w:lang w:eastAsia="ja-JP"/>
        </w:rPr>
        <w:t xml:space="preserve"> </w:t>
      </w:r>
      <w:r w:rsidRPr="00206ACB">
        <w:rPr>
          <w:lang w:eastAsia="ja-JP"/>
        </w:rPr>
        <w:t>toolset!</w:t>
      </w:r>
    </w:p>
    <w:p w14:paraId="42F7CA70" w14:textId="7B6F2FEE" w:rsidR="003154BC" w:rsidRPr="00EC3948" w:rsidRDefault="00C47E52" w:rsidP="00EC3948">
      <w:pPr>
        <w:rPr>
          <w:lang w:eastAsia="ja-JP"/>
        </w:rPr>
      </w:pPr>
      <w:r w:rsidRPr="00206ACB">
        <w:rPr>
          <w:lang w:eastAsia="ja-JP"/>
        </w:rPr>
        <w:t>Next</w:t>
      </w:r>
      <w:r w:rsidR="00AC466E" w:rsidRPr="00206ACB">
        <w:rPr>
          <w:lang w:eastAsia="ja-JP"/>
        </w:rPr>
        <w:t xml:space="preserve"> </w:t>
      </w:r>
      <w:r w:rsidRPr="00206ACB">
        <w:rPr>
          <w:lang w:eastAsia="ja-JP"/>
        </w:rPr>
        <w:t>chapter,</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re-factor</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take</w:t>
      </w:r>
      <w:r w:rsidR="00AC466E" w:rsidRPr="00206ACB">
        <w:rPr>
          <w:lang w:eastAsia="ja-JP"/>
        </w:rPr>
        <w:t xml:space="preserve"> </w:t>
      </w:r>
      <w:r w:rsidRPr="00206ACB">
        <w:rPr>
          <w:lang w:eastAsia="ja-JP"/>
        </w:rPr>
        <w:t>advantage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loops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comparisons,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preparation</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creating</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graphics.</w:t>
      </w:r>
    </w:p>
    <w:p w14:paraId="67DEF696" w14:textId="78A153FA" w:rsidR="00A76FDB" w:rsidRPr="00206ACB" w:rsidRDefault="00A76FDB">
      <w:pPr>
        <w:pStyle w:val="Heading2"/>
        <w:numPr>
          <w:ilvl w:val="0"/>
          <w:numId w:val="16"/>
        </w:numPr>
        <w:ind w:left="540"/>
        <w:rPr>
          <w:rFonts w:cstheme="minorHAnsi"/>
        </w:rPr>
      </w:pPr>
      <w:bookmarkStart w:id="141" w:name="_Toc168434251"/>
      <w:bookmarkStart w:id="142" w:name="_Toc168779372"/>
      <w:r w:rsidRPr="00206ACB">
        <w:rPr>
          <w:rFonts w:cstheme="minorHAnsi"/>
        </w:rPr>
        <w:lastRenderedPageBreak/>
        <w:t>Practical</w:t>
      </w:r>
      <w:r w:rsidR="00AC466E" w:rsidRPr="00206ACB">
        <w:rPr>
          <w:rFonts w:cstheme="minorHAnsi"/>
        </w:rPr>
        <w:t xml:space="preserve"> </w:t>
      </w:r>
      <w:r w:rsidRPr="00206ACB">
        <w:rPr>
          <w:rFonts w:cstheme="minorHAnsi"/>
        </w:rPr>
        <w:t>Loops</w:t>
      </w:r>
      <w:bookmarkEnd w:id="141"/>
      <w:bookmarkEnd w:id="142"/>
    </w:p>
    <w:p w14:paraId="4FF6D333" w14:textId="1BAB25F3" w:rsidR="00B36C5A" w:rsidRPr="00206ACB" w:rsidRDefault="00B36C5A" w:rsidP="00490E93">
      <w:r w:rsidRPr="00206ACB">
        <w:t>Now</w:t>
      </w:r>
      <w:r w:rsidR="00AC466E" w:rsidRPr="00206ACB">
        <w:t xml:space="preserve"> </w:t>
      </w:r>
      <w:r w:rsidRPr="00206ACB">
        <w:t>that</w:t>
      </w:r>
      <w:r w:rsidR="00AC466E" w:rsidRPr="00206ACB">
        <w:t xml:space="preserve"> </w:t>
      </w:r>
      <w:r w:rsidRPr="00206ACB">
        <w:t>you</w:t>
      </w:r>
      <w:r w:rsidR="00AC466E" w:rsidRPr="00206ACB">
        <w:t xml:space="preserve"> </w:t>
      </w:r>
      <w:r w:rsidRPr="00206ACB">
        <w:t>know</w:t>
      </w:r>
      <w:r w:rsidR="00AC466E" w:rsidRPr="00206ACB">
        <w:t xml:space="preserve"> </w:t>
      </w:r>
      <w:r w:rsidRPr="00206ACB">
        <w:t>how</w:t>
      </w:r>
      <w:r w:rsidR="00AC466E" w:rsidRPr="00206ACB">
        <w:t xml:space="preserve"> </w:t>
      </w:r>
      <w:r w:rsidRPr="00206ACB">
        <w:t>to</w:t>
      </w:r>
      <w:r w:rsidR="00AC466E" w:rsidRPr="00206ACB">
        <w:t xml:space="preserve"> </w:t>
      </w:r>
      <w:r w:rsidRPr="00206ACB">
        <w:t>create</w:t>
      </w:r>
      <w:r w:rsidR="00AC466E" w:rsidRPr="00206ACB">
        <w:t xml:space="preserve"> </w:t>
      </w:r>
      <w:r w:rsidRPr="00206ACB">
        <w:t>loops</w:t>
      </w:r>
      <w:r w:rsidR="00AC466E" w:rsidRPr="00206ACB">
        <w:t xml:space="preserve"> </w:t>
      </w:r>
      <w:r w:rsidRPr="00206ACB">
        <w:t>for</w:t>
      </w:r>
      <w:r w:rsidR="00AC466E" w:rsidRPr="00206ACB">
        <w:t xml:space="preserve"> </w:t>
      </w:r>
      <w:r w:rsidRPr="00206ACB">
        <w:t>various</w:t>
      </w:r>
      <w:r w:rsidR="00AC466E" w:rsidRPr="00206ACB">
        <w:t xml:space="preserve"> </w:t>
      </w:r>
      <w:r w:rsidRPr="00206ACB">
        <w:t>purposes,</w:t>
      </w:r>
      <w:r w:rsidR="00AC466E" w:rsidRPr="00206ACB">
        <w:t xml:space="preserve"> </w:t>
      </w:r>
      <w:r w:rsidRPr="00206ACB">
        <w:t>it's</w:t>
      </w:r>
      <w:r w:rsidR="00AC466E" w:rsidRPr="00206ACB">
        <w:t xml:space="preserve"> </w:t>
      </w:r>
      <w:r w:rsidRPr="00206ACB">
        <w:t>time</w:t>
      </w:r>
      <w:r w:rsidR="00AC466E" w:rsidRPr="00206ACB">
        <w:t xml:space="preserve"> </w:t>
      </w:r>
      <w:r w:rsidRPr="00206ACB">
        <w:t>to</w:t>
      </w:r>
      <w:r w:rsidR="00AC466E" w:rsidRPr="00206ACB">
        <w:t xml:space="preserve"> </w:t>
      </w:r>
      <w:r w:rsidRPr="00206ACB">
        <w:t>put</w:t>
      </w:r>
      <w:r w:rsidR="00AC466E" w:rsidRPr="00206ACB">
        <w:t xml:space="preserve"> </w:t>
      </w:r>
      <w:r w:rsidRPr="00206ACB">
        <w:t>that</w:t>
      </w:r>
      <w:r w:rsidR="00AC466E" w:rsidRPr="00206ACB">
        <w:t xml:space="preserve"> </w:t>
      </w:r>
      <w:r w:rsidRPr="00206ACB">
        <w:t>knowledge</w:t>
      </w:r>
      <w:r w:rsidR="00AC466E" w:rsidRPr="00206ACB">
        <w:t xml:space="preserve"> </w:t>
      </w:r>
      <w:r w:rsidRPr="00206ACB">
        <w:t>to</w:t>
      </w:r>
      <w:r w:rsidR="00AC466E" w:rsidRPr="00206ACB">
        <w:t xml:space="preserve"> </w:t>
      </w:r>
      <w:r w:rsidRPr="00206ACB">
        <w:t>use</w:t>
      </w:r>
      <w:r w:rsidR="00AC466E" w:rsidRPr="00206ACB">
        <w:t xml:space="preserve"> </w:t>
      </w:r>
      <w:r w:rsidRPr="00206ACB">
        <w:t>cleaning</w:t>
      </w:r>
      <w:r w:rsidR="00AC466E" w:rsidRPr="00206ACB">
        <w:t xml:space="preserve"> </w:t>
      </w:r>
      <w:r w:rsidRPr="00206ACB">
        <w:t>up</w:t>
      </w:r>
      <w:r w:rsidR="00AC466E" w:rsidRPr="00206ACB">
        <w:t xml:space="preserve"> </w:t>
      </w:r>
      <w:r w:rsidRPr="00206ACB">
        <w:t>our</w:t>
      </w:r>
      <w:r w:rsidR="00AC466E" w:rsidRPr="00206ACB">
        <w:t xml:space="preserve"> </w:t>
      </w:r>
      <w:r w:rsidRPr="00206ACB">
        <w:t>existing</w:t>
      </w:r>
      <w:r w:rsidR="00AC466E" w:rsidRPr="00206ACB">
        <w:t xml:space="preserve"> </w:t>
      </w:r>
      <w:r w:rsidRPr="00206ACB">
        <w:t>code.</w:t>
      </w:r>
      <w:r w:rsidR="00AC466E" w:rsidRPr="00206ACB">
        <w:t xml:space="preserve"> </w:t>
      </w:r>
      <w:r w:rsidRPr="00206ACB">
        <w:t>Using</w:t>
      </w:r>
      <w:r w:rsidR="00AC466E" w:rsidRPr="00206ACB">
        <w:t xml:space="preserve"> </w:t>
      </w:r>
      <w:r w:rsidRPr="00206ACB">
        <w:t>loops</w:t>
      </w:r>
      <w:r w:rsidR="00AC466E" w:rsidRPr="00206ACB">
        <w:t xml:space="preserve"> </w:t>
      </w:r>
      <w:r w:rsidRPr="00206ACB">
        <w:t>will</w:t>
      </w:r>
      <w:r w:rsidR="00AC466E" w:rsidRPr="00206ACB">
        <w:t xml:space="preserve"> </w:t>
      </w:r>
      <w:r w:rsidRPr="00206ACB">
        <w:t>make</w:t>
      </w:r>
      <w:r w:rsidR="00AC466E" w:rsidRPr="00206ACB">
        <w:t xml:space="preserve"> </w:t>
      </w:r>
      <w:r w:rsidRPr="00206ACB">
        <w:t>your</w:t>
      </w:r>
      <w:r w:rsidR="00AC466E" w:rsidRPr="00206ACB">
        <w:t xml:space="preserve"> </w:t>
      </w:r>
      <w:r w:rsidRPr="00206ACB">
        <w:t>assembly</w:t>
      </w:r>
      <w:r w:rsidR="00AC466E" w:rsidRPr="00206ACB">
        <w:t xml:space="preserve"> </w:t>
      </w:r>
      <w:r w:rsidRPr="00206ACB">
        <w:t>code</w:t>
      </w:r>
      <w:r w:rsidR="00AC466E" w:rsidRPr="00206ACB">
        <w:t xml:space="preserve"> </w:t>
      </w:r>
      <w:r w:rsidRPr="00206ACB">
        <w:t>cleaner,</w:t>
      </w:r>
      <w:r w:rsidR="00AC466E" w:rsidRPr="00206ACB">
        <w:t xml:space="preserve"> </w:t>
      </w:r>
      <w:r w:rsidRPr="00206ACB">
        <w:t>more</w:t>
      </w:r>
      <w:r w:rsidR="00AC466E" w:rsidRPr="00206ACB">
        <w:t xml:space="preserve"> </w:t>
      </w:r>
      <w:r w:rsidRPr="00206ACB">
        <w:t>readable,</w:t>
      </w:r>
      <w:r w:rsidR="00AC466E" w:rsidRPr="00206ACB">
        <w:t xml:space="preserve"> </w:t>
      </w:r>
      <w:r w:rsidRPr="00206ACB">
        <w:t>and</w:t>
      </w:r>
      <w:r w:rsidR="00AC466E" w:rsidRPr="00206ACB">
        <w:t xml:space="preserve"> </w:t>
      </w:r>
      <w:r w:rsidRPr="00206ACB">
        <w:t>easier</w:t>
      </w:r>
      <w:r w:rsidR="00AC466E" w:rsidRPr="00206ACB">
        <w:t xml:space="preserve"> </w:t>
      </w:r>
      <w:r w:rsidRPr="00206ACB">
        <w:t>to</w:t>
      </w:r>
      <w:r w:rsidR="00AC466E" w:rsidRPr="00206ACB">
        <w:t xml:space="preserve"> </w:t>
      </w:r>
      <w:r w:rsidRPr="00206ACB">
        <w:t>extend</w:t>
      </w:r>
      <w:r w:rsidR="00AC466E" w:rsidRPr="00206ACB">
        <w:t xml:space="preserve"> </w:t>
      </w:r>
      <w:r w:rsidRPr="00206ACB">
        <w:t>in</w:t>
      </w:r>
      <w:r w:rsidR="00AC466E" w:rsidRPr="00206ACB">
        <w:t xml:space="preserve"> </w:t>
      </w:r>
      <w:r w:rsidRPr="00206ACB">
        <w:t>the</w:t>
      </w:r>
      <w:r w:rsidR="00AC466E" w:rsidRPr="00206ACB">
        <w:t xml:space="preserve"> </w:t>
      </w:r>
      <w:r w:rsidRPr="00206ACB">
        <w:t>future.</w:t>
      </w:r>
    </w:p>
    <w:p w14:paraId="00BE26B7" w14:textId="3E329BB7" w:rsidR="00B36C5A" w:rsidRPr="00206ACB" w:rsidRDefault="00B36C5A" w:rsidP="00490E93">
      <w:r w:rsidRPr="00206ACB">
        <w:t>To</w:t>
      </w:r>
      <w:r w:rsidR="00AC466E" w:rsidRPr="00206ACB">
        <w:t xml:space="preserve"> </w:t>
      </w:r>
      <w:r w:rsidRPr="00206ACB">
        <w:t>make</w:t>
      </w:r>
      <w:r w:rsidR="00AC466E" w:rsidRPr="00206ACB">
        <w:t xml:space="preserve"> </w:t>
      </w:r>
      <w:r w:rsidRPr="00206ACB">
        <w:t>full</w:t>
      </w:r>
      <w:r w:rsidR="00AC466E" w:rsidRPr="00206ACB">
        <w:t xml:space="preserve"> </w:t>
      </w:r>
      <w:r w:rsidRPr="00206ACB">
        <w:t>use</w:t>
      </w:r>
      <w:r w:rsidR="00AC466E" w:rsidRPr="00206ACB">
        <w:t xml:space="preserve"> </w:t>
      </w:r>
      <w:r w:rsidRPr="00206ACB">
        <w:t>of</w:t>
      </w:r>
      <w:r w:rsidR="00AC466E" w:rsidRPr="00206ACB">
        <w:t xml:space="preserve"> </w:t>
      </w:r>
      <w:r w:rsidRPr="00206ACB">
        <w:t>loops,</w:t>
      </w:r>
      <w:r w:rsidR="00AC466E" w:rsidRPr="00206ACB">
        <w:t xml:space="preserve"> </w:t>
      </w:r>
      <w:r w:rsidRPr="00206ACB">
        <w:t>we</w:t>
      </w:r>
      <w:r w:rsidR="00AC466E" w:rsidRPr="00206ACB">
        <w:t xml:space="preserve"> </w:t>
      </w:r>
      <w:r w:rsidRPr="00206ACB">
        <w:t>will</w:t>
      </w:r>
      <w:r w:rsidR="00AC466E" w:rsidRPr="00206ACB">
        <w:t xml:space="preserve"> </w:t>
      </w:r>
      <w:r w:rsidRPr="00206ACB">
        <w:t>pair</w:t>
      </w:r>
      <w:r w:rsidR="00AC466E" w:rsidRPr="00206ACB">
        <w:t xml:space="preserve"> </w:t>
      </w:r>
      <w:r w:rsidRPr="00206ACB">
        <w:t>the</w:t>
      </w:r>
      <w:r w:rsidR="00AC466E" w:rsidRPr="00206ACB">
        <w:t xml:space="preserve"> </w:t>
      </w:r>
      <w:r w:rsidRPr="00206ACB">
        <w:t>looping</w:t>
      </w:r>
      <w:r w:rsidR="00AC466E" w:rsidRPr="00206ACB">
        <w:t xml:space="preserve"> </w:t>
      </w:r>
      <w:r w:rsidRPr="00206ACB">
        <w:t>opcodes</w:t>
      </w:r>
      <w:r w:rsidR="00AC466E" w:rsidRPr="00206ACB">
        <w:t xml:space="preserve"> </w:t>
      </w:r>
      <w:r w:rsidRPr="00206ACB">
        <w:t>we</w:t>
      </w:r>
      <w:r w:rsidR="00AC466E" w:rsidRPr="00206ACB">
        <w:t xml:space="preserve"> </w:t>
      </w:r>
      <w:r w:rsidRPr="00206ACB">
        <w:t>learned</w:t>
      </w:r>
      <w:r w:rsidR="00AC466E" w:rsidRPr="00206ACB">
        <w:t xml:space="preserve"> </w:t>
      </w:r>
      <w:r w:rsidRPr="00206ACB">
        <w:t>last</w:t>
      </w:r>
      <w:r w:rsidR="00AC466E" w:rsidRPr="00206ACB">
        <w:t xml:space="preserve"> </w:t>
      </w:r>
      <w:r w:rsidRPr="00206ACB">
        <w:t>chapter</w:t>
      </w:r>
      <w:r w:rsidR="00AC466E" w:rsidRPr="00206ACB">
        <w:t xml:space="preserve"> </w:t>
      </w:r>
      <w:r w:rsidRPr="00206ACB">
        <w:t>with</w:t>
      </w:r>
      <w:r w:rsidR="00AC466E" w:rsidRPr="00206ACB">
        <w:t xml:space="preserve"> </w:t>
      </w:r>
      <w:r w:rsidRPr="00206ACB">
        <w:t>a</w:t>
      </w:r>
      <w:r w:rsidR="00AC466E" w:rsidRPr="00206ACB">
        <w:t xml:space="preserve"> </w:t>
      </w:r>
      <w:r w:rsidRPr="00206ACB">
        <w:t>new</w:t>
      </w:r>
      <w:r w:rsidR="00AC466E" w:rsidRPr="00206ACB">
        <w:t xml:space="preserve"> </w:t>
      </w:r>
      <w:r w:rsidRPr="00206ACB">
        <w:rPr>
          <w:rStyle w:val="Emphasis"/>
          <w:rFonts w:eastAsiaTheme="majorEastAsia" w:cstheme="minorHAnsi"/>
          <w:color w:val="111111"/>
          <w:szCs w:val="26"/>
        </w:rPr>
        <w:t>addressing</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mode</w:t>
      </w:r>
      <w:r w:rsidRPr="00206ACB">
        <w:t>.</w:t>
      </w:r>
      <w:r w:rsidR="00AC466E" w:rsidRPr="00206ACB">
        <w:t xml:space="preserve"> </w:t>
      </w:r>
      <w:r w:rsidRPr="00206ACB">
        <w:t>Back</w:t>
      </w:r>
      <w:r w:rsidR="00AC466E" w:rsidRPr="00206ACB">
        <w:t xml:space="preserve"> </w:t>
      </w:r>
      <w:r w:rsidRPr="00206ACB">
        <w:t>in</w:t>
      </w:r>
      <w:r w:rsidR="00AC466E" w:rsidRPr="00206ACB">
        <w:t xml:space="preserve"> </w:t>
      </w:r>
      <w:hyperlink r:id="rId108" w:history="1">
        <w:r w:rsidRPr="00206ACB">
          <w:rPr>
            <w:rStyle w:val="Hyperlink"/>
            <w:rFonts w:cstheme="minorHAnsi"/>
            <w:color w:val="82642B"/>
            <w:szCs w:val="26"/>
          </w:rPr>
          <w:t>Chapter</w:t>
        </w:r>
        <w:r w:rsidR="00AC466E" w:rsidRPr="00206ACB">
          <w:rPr>
            <w:rStyle w:val="Hyperlink"/>
            <w:rFonts w:cstheme="minorHAnsi"/>
            <w:color w:val="82642B"/>
            <w:szCs w:val="26"/>
          </w:rPr>
          <w:t xml:space="preserve"> </w:t>
        </w:r>
        <w:r w:rsidRPr="00206ACB">
          <w:rPr>
            <w:rStyle w:val="Hyperlink"/>
            <w:rFonts w:cstheme="minorHAnsi"/>
            <w:color w:val="82642B"/>
            <w:szCs w:val="26"/>
          </w:rPr>
          <w:t>5</w:t>
        </w:r>
      </w:hyperlink>
      <w:r w:rsidRPr="00206ACB">
        <w:t>,</w:t>
      </w:r>
      <w:r w:rsidR="00AC466E" w:rsidRPr="00206ACB">
        <w:t xml:space="preserve"> </w:t>
      </w:r>
      <w:r w:rsidRPr="00206ACB">
        <w:t>when</w:t>
      </w:r>
      <w:r w:rsidR="00AC466E" w:rsidRPr="00206ACB">
        <w:t xml:space="preserve"> </w:t>
      </w:r>
      <w:r w:rsidRPr="00206ACB">
        <w:t>we</w:t>
      </w:r>
      <w:r w:rsidR="00AC466E" w:rsidRPr="00206ACB">
        <w:t xml:space="preserve"> </w:t>
      </w:r>
      <w:r w:rsidRPr="00206ACB">
        <w:t>first</w:t>
      </w:r>
      <w:r w:rsidR="00AC466E" w:rsidRPr="00206ACB">
        <w:t xml:space="preserve"> </w:t>
      </w:r>
      <w:r w:rsidRPr="00206ACB">
        <w:t>talked</w:t>
      </w:r>
      <w:r w:rsidR="00AC466E" w:rsidRPr="00206ACB">
        <w:t xml:space="preserve"> </w:t>
      </w:r>
      <w:r w:rsidRPr="00206ACB">
        <w:t>about</w:t>
      </w:r>
      <w:r w:rsidR="00AC466E" w:rsidRPr="00206ACB">
        <w:t xml:space="preserve"> </w:t>
      </w:r>
      <w:r w:rsidRPr="00206ACB">
        <w:t>opcodes,</w:t>
      </w:r>
      <w:r w:rsidR="00AC466E" w:rsidRPr="00206ACB">
        <w:t xml:space="preserve"> </w:t>
      </w:r>
      <w:r w:rsidRPr="00206ACB">
        <w:t>two</w:t>
      </w:r>
      <w:r w:rsidR="00AC466E" w:rsidRPr="00206ACB">
        <w:t xml:space="preserve"> </w:t>
      </w:r>
      <w:r w:rsidRPr="00206ACB">
        <w:t>addressing</w:t>
      </w:r>
      <w:r w:rsidR="00AC466E" w:rsidRPr="00206ACB">
        <w:t xml:space="preserve"> </w:t>
      </w:r>
      <w:r w:rsidRPr="00206ACB">
        <w:t>modes</w:t>
      </w:r>
      <w:r w:rsidR="00AC466E" w:rsidRPr="00206ACB">
        <w:t xml:space="preserve"> </w:t>
      </w:r>
      <w:r w:rsidRPr="00206ACB">
        <w:t>were</w:t>
      </w:r>
      <w:r w:rsidR="00AC466E" w:rsidRPr="00206ACB">
        <w:t xml:space="preserve"> </w:t>
      </w:r>
      <w:r w:rsidRPr="00206ACB">
        <w:t>introduced:</w:t>
      </w:r>
      <w:r w:rsidR="00AC466E" w:rsidRPr="00206ACB">
        <w:t xml:space="preserve"> </w:t>
      </w:r>
      <w:r w:rsidRPr="00206ACB">
        <w:rPr>
          <w:rStyle w:val="Emphasis"/>
          <w:rFonts w:eastAsiaTheme="majorEastAsia" w:cstheme="minorHAnsi"/>
          <w:color w:val="111111"/>
          <w:szCs w:val="26"/>
        </w:rPr>
        <w:t>absolute</w:t>
      </w:r>
      <w:r w:rsidR="00AC466E" w:rsidRPr="00206ACB">
        <w:t xml:space="preserve"> </w:t>
      </w:r>
      <w:r w:rsidRPr="00206ACB">
        <w:t>mode</w:t>
      </w:r>
      <w:r w:rsidR="00AC466E" w:rsidRPr="00206ACB">
        <w:t xml:space="preserve"> </w:t>
      </w:r>
      <w:r w:rsidRPr="00206ACB">
        <w:t>(e.g.,</w:t>
      </w:r>
      <w:r w:rsidR="00AC466E" w:rsidRPr="00206ACB">
        <w:t xml:space="preserve"> </w:t>
      </w:r>
      <w:r w:rsidRPr="00560827">
        <w:rPr>
          <w:rStyle w:val="QuoteChar"/>
        </w:rPr>
        <w:t>LDA</w:t>
      </w:r>
      <w:r w:rsidR="00AC466E" w:rsidRPr="00560827">
        <w:rPr>
          <w:rStyle w:val="QuoteChar"/>
        </w:rPr>
        <w:t xml:space="preserve"> </w:t>
      </w:r>
      <w:r w:rsidRPr="00560827">
        <w:rPr>
          <w:rStyle w:val="QuoteChar"/>
        </w:rPr>
        <w:t>$8001</w:t>
      </w:r>
      <w:r w:rsidRPr="00206ACB">
        <w:t>)</w:t>
      </w:r>
      <w:r w:rsidR="00AC466E" w:rsidRPr="00206ACB">
        <w:t xml:space="preserve"> </w:t>
      </w:r>
      <w:r w:rsidRPr="00206ACB">
        <w:t>and</w:t>
      </w:r>
      <w:r w:rsidR="00AC466E" w:rsidRPr="00206ACB">
        <w:t xml:space="preserve"> </w:t>
      </w:r>
      <w:r w:rsidRPr="00206ACB">
        <w:rPr>
          <w:rStyle w:val="Emphasis"/>
          <w:rFonts w:eastAsiaTheme="majorEastAsia" w:cstheme="minorHAnsi"/>
          <w:color w:val="111111"/>
          <w:szCs w:val="26"/>
        </w:rPr>
        <w:t>immediate</w:t>
      </w:r>
      <w:r w:rsidR="00AC466E" w:rsidRPr="00206ACB">
        <w:t xml:space="preserve"> </w:t>
      </w:r>
      <w:r w:rsidRPr="00206ACB">
        <w:t>mode</w:t>
      </w:r>
      <w:r w:rsidR="00AC466E" w:rsidRPr="00206ACB">
        <w:t xml:space="preserve"> </w:t>
      </w:r>
      <w:r w:rsidRPr="00206ACB">
        <w:t>(e.g.,</w:t>
      </w:r>
      <w:r w:rsidR="00AC466E" w:rsidRPr="00206ACB">
        <w:t xml:space="preserve"> </w:t>
      </w:r>
      <w:r w:rsidRPr="00560827">
        <w:rPr>
          <w:rStyle w:val="QuoteChar"/>
        </w:rPr>
        <w:t>LDA</w:t>
      </w:r>
      <w:r w:rsidR="00AC466E" w:rsidRPr="00560827">
        <w:rPr>
          <w:rStyle w:val="QuoteChar"/>
        </w:rPr>
        <w:t xml:space="preserve"> </w:t>
      </w:r>
      <w:r w:rsidRPr="00560827">
        <w:rPr>
          <w:rStyle w:val="QuoteChar"/>
        </w:rPr>
        <w:t>#$a0</w:t>
      </w:r>
      <w:r w:rsidRPr="00206ACB">
        <w:t>).</w:t>
      </w:r>
      <w:r w:rsidR="00AC466E" w:rsidRPr="00206ACB">
        <w:t xml:space="preserve"> </w:t>
      </w:r>
      <w:r w:rsidRPr="00206ACB">
        <w:t>Now,</w:t>
      </w:r>
      <w:r w:rsidR="00AC466E" w:rsidRPr="00206ACB">
        <w:t xml:space="preserve"> </w:t>
      </w:r>
      <w:r w:rsidRPr="00206ACB">
        <w:t>we</w:t>
      </w:r>
      <w:r w:rsidR="00AC466E" w:rsidRPr="00206ACB">
        <w:t xml:space="preserve"> </w:t>
      </w:r>
      <w:r w:rsidRPr="00206ACB">
        <w:t>will</w:t>
      </w:r>
      <w:r w:rsidR="00AC466E" w:rsidRPr="00206ACB">
        <w:t xml:space="preserve"> </w:t>
      </w:r>
      <w:r w:rsidRPr="00206ACB">
        <w:t>learn</w:t>
      </w:r>
      <w:r w:rsidR="00AC466E" w:rsidRPr="00206ACB">
        <w:t xml:space="preserve"> </w:t>
      </w:r>
      <w:r w:rsidRPr="00206ACB">
        <w:t>a</w:t>
      </w:r>
      <w:r w:rsidR="00AC466E" w:rsidRPr="00206ACB">
        <w:t xml:space="preserve"> </w:t>
      </w:r>
      <w:r w:rsidRPr="00206ACB">
        <w:t>third</w:t>
      </w:r>
      <w:r w:rsidR="00AC466E" w:rsidRPr="00206ACB">
        <w:t xml:space="preserve"> </w:t>
      </w:r>
      <w:r w:rsidRPr="00206ACB">
        <w:t>addressing</w:t>
      </w:r>
      <w:r w:rsidR="00AC466E" w:rsidRPr="00206ACB">
        <w:t xml:space="preserve"> </w:t>
      </w:r>
      <w:r w:rsidRPr="00206ACB">
        <w:t>mode:</w:t>
      </w:r>
      <w:r w:rsidR="00AC466E" w:rsidRPr="00206ACB">
        <w:t xml:space="preserve"> </w:t>
      </w:r>
      <w:r w:rsidRPr="00206ACB">
        <w:rPr>
          <w:rStyle w:val="Emphasis"/>
          <w:rFonts w:eastAsiaTheme="majorEastAsia" w:cstheme="minorHAnsi"/>
          <w:color w:val="111111"/>
          <w:szCs w:val="26"/>
        </w:rPr>
        <w:t>indexed</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mode</w:t>
      </w:r>
      <w:r w:rsidRPr="00206ACB">
        <w:t>.</w:t>
      </w:r>
    </w:p>
    <w:p w14:paraId="745D33FE" w14:textId="482FB4A5" w:rsidR="003E01E5" w:rsidRPr="00206ACB" w:rsidRDefault="003E01E5" w:rsidP="0034119A">
      <w:pPr>
        <w:pStyle w:val="Heading3"/>
        <w:rPr>
          <w:rFonts w:cstheme="minorHAnsi"/>
        </w:rPr>
      </w:pPr>
      <w:bookmarkStart w:id="143" w:name="_Toc168434252"/>
      <w:bookmarkStart w:id="144" w:name="_Toc168779373"/>
      <w:r w:rsidRPr="00206ACB">
        <w:rPr>
          <w:rFonts w:cstheme="minorHAnsi"/>
        </w:rPr>
        <w:t>Indexed</w:t>
      </w:r>
      <w:r w:rsidR="00AC466E" w:rsidRPr="00206ACB">
        <w:rPr>
          <w:rFonts w:cstheme="minorHAnsi"/>
        </w:rPr>
        <w:t xml:space="preserve"> </w:t>
      </w:r>
      <w:r w:rsidRPr="00206ACB">
        <w:rPr>
          <w:rFonts w:cstheme="minorHAnsi"/>
        </w:rPr>
        <w:t>Mode</w:t>
      </w:r>
      <w:bookmarkEnd w:id="143"/>
      <w:bookmarkEnd w:id="144"/>
    </w:p>
    <w:p w14:paraId="734BE381" w14:textId="29DECA59" w:rsidR="00197E14" w:rsidRPr="00206ACB" w:rsidRDefault="00197E14" w:rsidP="00490E93">
      <w:pPr>
        <w:rPr>
          <w:lang w:eastAsia="ja-JP"/>
        </w:rPr>
      </w:pPr>
      <w:r w:rsidRPr="00206ACB">
        <w:rPr>
          <w:lang w:eastAsia="ja-JP"/>
        </w:rPr>
        <w:t>Indexed</w:t>
      </w:r>
      <w:r w:rsidR="00AC466E" w:rsidRPr="00206ACB">
        <w:rPr>
          <w:lang w:eastAsia="ja-JP"/>
        </w:rPr>
        <w:t xml:space="preserve"> </w:t>
      </w:r>
      <w:r w:rsidRPr="00206ACB">
        <w:rPr>
          <w:lang w:eastAsia="ja-JP"/>
        </w:rPr>
        <w:t>mode</w:t>
      </w:r>
      <w:r w:rsidR="00AC466E" w:rsidRPr="00206ACB">
        <w:rPr>
          <w:lang w:eastAsia="ja-JP"/>
        </w:rPr>
        <w:t xml:space="preserve"> </w:t>
      </w:r>
      <w:r w:rsidRPr="00206ACB">
        <w:rPr>
          <w:lang w:eastAsia="ja-JP"/>
        </w:rPr>
        <w:t>combines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fixed,</w:t>
      </w:r>
      <w:r w:rsidR="00AC466E" w:rsidRPr="00206ACB">
        <w:rPr>
          <w:lang w:eastAsia="ja-JP"/>
        </w:rPr>
        <w:t xml:space="preserve"> </w:t>
      </w:r>
      <w:r w:rsidRPr="00206ACB">
        <w:rPr>
          <w:lang w:eastAsia="ja-JP"/>
        </w:rPr>
        <w:t>absolute</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variable</w:t>
      </w:r>
      <w:r w:rsidR="00AC466E" w:rsidRPr="00206ACB">
        <w:rPr>
          <w:lang w:eastAsia="ja-JP"/>
        </w:rPr>
        <w:t xml:space="preserve"> </w:t>
      </w:r>
      <w:r w:rsidRPr="00206ACB">
        <w:rPr>
          <w:lang w:eastAsia="ja-JP"/>
        </w:rPr>
        <w:t>contents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index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(hence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name</w:t>
      </w:r>
      <w:r w:rsidR="00AC466E" w:rsidRPr="00206ACB">
        <w:rPr>
          <w:lang w:eastAsia="ja-JP"/>
        </w:rPr>
        <w:t xml:space="preserve"> </w:t>
      </w:r>
      <w:r w:rsidRPr="00206ACB">
        <w:rPr>
          <w:lang w:eastAsia="ja-JP"/>
        </w:rPr>
        <w:t>"index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indexed</w:t>
      </w:r>
      <w:r w:rsidR="00AC466E" w:rsidRPr="00206ACB">
        <w:rPr>
          <w:lang w:eastAsia="ja-JP"/>
        </w:rPr>
        <w:t xml:space="preserve"> </w:t>
      </w:r>
      <w:r w:rsidRPr="00206ACB">
        <w:rPr>
          <w:lang w:eastAsia="ja-JP"/>
        </w:rPr>
        <w:t>addressing</w:t>
      </w:r>
      <w:r w:rsidR="00AC466E" w:rsidRPr="00206ACB">
        <w:rPr>
          <w:lang w:eastAsia="ja-JP"/>
        </w:rPr>
        <w:t xml:space="preserve"> </w:t>
      </w:r>
      <w:r w:rsidRPr="00206ACB">
        <w:rPr>
          <w:lang w:eastAsia="ja-JP"/>
        </w:rPr>
        <w:t>mode,</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comma,</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name.</w:t>
      </w:r>
    </w:p>
    <w:p w14:paraId="4163D3DC" w14:textId="76EB69EF" w:rsidR="00197E14" w:rsidRPr="00560827"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firstLine="360"/>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560827">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197E14" w:rsidRPr="00560827">
        <w:rPr>
          <w:rFonts w:ascii="DejaVu Sans Mono" w:eastAsia="Times New Roman" w:hAnsi="DejaVu Sans Mono" w:cs="DejaVu Sans Mono"/>
          <w:color w:val="E3371E"/>
          <w:kern w:val="0"/>
          <w:szCs w:val="26"/>
          <w:bdr w:val="none" w:sz="0" w:space="0" w:color="auto" w:frame="1"/>
          <w:shd w:val="clear" w:color="auto" w:fill="272822"/>
          <w:lang w:eastAsia="ja-JP"/>
        </w:rPr>
        <w:t>LDA</w:t>
      </w:r>
      <w:r w:rsidRPr="00560827">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197E14" w:rsidRPr="00560827">
        <w:rPr>
          <w:rFonts w:ascii="DejaVu Sans Mono" w:eastAsia="Times New Roman" w:hAnsi="DejaVu Sans Mono" w:cs="DejaVu Sans Mono"/>
          <w:color w:val="07E2FA"/>
          <w:kern w:val="0"/>
          <w:szCs w:val="26"/>
          <w:bdr w:val="none" w:sz="0" w:space="0" w:color="auto" w:frame="1"/>
          <w:shd w:val="clear" w:color="auto" w:fill="272822"/>
          <w:lang w:eastAsia="ja-JP"/>
        </w:rPr>
        <w:t>$8000</w:t>
      </w:r>
      <w:r w:rsidR="00197E14" w:rsidRPr="00560827">
        <w:rPr>
          <w:rFonts w:ascii="DejaVu Sans Mono" w:eastAsia="Times New Roman" w:hAnsi="DejaVu Sans Mono" w:cs="DejaVu Sans Mono"/>
          <w:color w:val="10C26F"/>
          <w:kern w:val="0"/>
          <w:szCs w:val="26"/>
          <w:bdr w:val="none" w:sz="0" w:space="0" w:color="auto" w:frame="1"/>
          <w:shd w:val="clear" w:color="auto" w:fill="272822"/>
          <w:lang w:eastAsia="ja-JP"/>
        </w:rPr>
        <w:t>,</w:t>
      </w:r>
      <w:r w:rsidR="00197E14" w:rsidRPr="00560827">
        <w:rPr>
          <w:rFonts w:ascii="DejaVu Sans Mono" w:eastAsia="Times New Roman" w:hAnsi="DejaVu Sans Mono" w:cs="DejaVu Sans Mono"/>
          <w:color w:val="FF7A48"/>
          <w:kern w:val="0"/>
          <w:szCs w:val="26"/>
          <w:bdr w:val="none" w:sz="0" w:space="0" w:color="auto" w:frame="1"/>
          <w:shd w:val="clear" w:color="auto" w:fill="272822"/>
          <w:lang w:eastAsia="ja-JP"/>
        </w:rPr>
        <w:t>X</w:t>
      </w:r>
    </w:p>
    <w:p w14:paraId="2DC36C79" w14:textId="529FC9E4" w:rsidR="00197E14" w:rsidRPr="00206ACB" w:rsidRDefault="00197E14" w:rsidP="00490E93">
      <w:pPr>
        <w:rPr>
          <w:lang w:eastAsia="ja-JP"/>
        </w:rPr>
      </w:pPr>
      <w:r w:rsidRPr="00206ACB">
        <w:rPr>
          <w:lang w:eastAsia="ja-JP"/>
        </w:rPr>
        <w:t>The</w:t>
      </w:r>
      <w:r w:rsidR="00AC466E" w:rsidRPr="00206ACB">
        <w:rPr>
          <w:lang w:eastAsia="ja-JP"/>
        </w:rPr>
        <w:t xml:space="preserve"> </w:t>
      </w:r>
      <w:r w:rsidRPr="00206ACB">
        <w:rPr>
          <w:lang w:eastAsia="ja-JP"/>
        </w:rPr>
        <w:t>example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above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fetch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contents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w:t>
      </w:r>
      <w:r w:rsidRPr="004415D3">
        <w:rPr>
          <w:rStyle w:val="QuoteChar"/>
        </w:rPr>
        <w:t>$8000</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current</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is</w:t>
      </w:r>
      <w:r w:rsidR="00AC466E" w:rsidRPr="00206ACB">
        <w:rPr>
          <w:lang w:eastAsia="ja-JP"/>
        </w:rPr>
        <w:t xml:space="preserve"> </w:t>
      </w:r>
      <w:r w:rsidRPr="004415D3">
        <w:rPr>
          <w:rStyle w:val="QuoteChar"/>
        </w:rPr>
        <w:t>$05</w:t>
      </w:r>
      <w:r w:rsidRPr="00206ACB">
        <w:rPr>
          <w:lang w:eastAsia="ja-JP"/>
        </w:rPr>
        <w:t>,</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command</w:t>
      </w:r>
      <w:r w:rsidR="00AC466E" w:rsidRPr="00206ACB">
        <w:rPr>
          <w:lang w:eastAsia="ja-JP"/>
        </w:rPr>
        <w:t xml:space="preserve"> </w:t>
      </w:r>
      <w:r w:rsidRPr="004415D3">
        <w:rPr>
          <w:rStyle w:val="QuoteChar"/>
        </w:rPr>
        <w:t>LDA</w:t>
      </w:r>
      <w:r w:rsidR="00AC466E" w:rsidRPr="004415D3">
        <w:rPr>
          <w:rStyle w:val="QuoteChar"/>
        </w:rPr>
        <w:t xml:space="preserve"> </w:t>
      </w:r>
      <w:r w:rsidRPr="004415D3">
        <w:rPr>
          <w:rStyle w:val="QuoteChar"/>
        </w:rPr>
        <w:t>$8000,X</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fetch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contents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4415D3">
        <w:rPr>
          <w:rStyle w:val="QuoteChar"/>
        </w:rPr>
        <w:t>$8005</w:t>
      </w:r>
      <w:r w:rsidRPr="00206ACB">
        <w:rPr>
          <w:lang w:eastAsia="ja-JP"/>
        </w:rPr>
        <w:t>.</w:t>
      </w:r>
    </w:p>
    <w:p w14:paraId="6D06D237" w14:textId="546EE833" w:rsidR="001B3602" w:rsidRPr="00206ACB" w:rsidRDefault="00197E14" w:rsidP="00490E93">
      <w:pPr>
        <w:rPr>
          <w:lang w:eastAsia="ja-JP"/>
        </w:rPr>
      </w:pPr>
      <w:r w:rsidRPr="00206ACB">
        <w:rPr>
          <w:lang w:eastAsia="ja-JP"/>
        </w:rPr>
        <w:t>Using</w:t>
      </w:r>
      <w:r w:rsidR="00AC466E" w:rsidRPr="00206ACB">
        <w:rPr>
          <w:lang w:eastAsia="ja-JP"/>
        </w:rPr>
        <w:t xml:space="preserve"> </w:t>
      </w:r>
      <w:r w:rsidRPr="00206ACB">
        <w:rPr>
          <w:lang w:eastAsia="ja-JP"/>
        </w:rPr>
        <w:t>indexed</w:t>
      </w:r>
      <w:r w:rsidR="00AC466E" w:rsidRPr="00206ACB">
        <w:rPr>
          <w:lang w:eastAsia="ja-JP"/>
        </w:rPr>
        <w:t xml:space="preserve"> </w:t>
      </w:r>
      <w:r w:rsidRPr="00206ACB">
        <w:rPr>
          <w:lang w:eastAsia="ja-JP"/>
        </w:rPr>
        <w:t>mode</w:t>
      </w:r>
      <w:r w:rsidR="00AC466E" w:rsidRPr="00206ACB">
        <w:rPr>
          <w:lang w:eastAsia="ja-JP"/>
        </w:rPr>
        <w:t xml:space="preserve"> </w:t>
      </w:r>
      <w:r w:rsidRPr="00206ACB">
        <w:rPr>
          <w:lang w:eastAsia="ja-JP"/>
        </w:rPr>
        <w:t>allows</w:t>
      </w:r>
      <w:r w:rsidR="00AC466E" w:rsidRPr="00206ACB">
        <w:rPr>
          <w:lang w:eastAsia="ja-JP"/>
        </w:rPr>
        <w:t xml:space="preserve"> </w:t>
      </w:r>
      <w:r w:rsidRPr="00206ACB">
        <w:rPr>
          <w:lang w:eastAsia="ja-JP"/>
        </w:rPr>
        <w:t>us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perform</w:t>
      </w:r>
      <w:r w:rsidR="00AC466E" w:rsidRPr="00206ACB">
        <w:rPr>
          <w:lang w:eastAsia="ja-JP"/>
        </w:rPr>
        <w:t xml:space="preserve"> </w:t>
      </w:r>
      <w:r w:rsidRPr="00206ACB">
        <w:rPr>
          <w:lang w:eastAsia="ja-JP"/>
        </w:rPr>
        <w:t>actions</w:t>
      </w:r>
      <w:r w:rsidR="00AC466E" w:rsidRPr="00206ACB">
        <w:rPr>
          <w:lang w:eastAsia="ja-JP"/>
        </w:rPr>
        <w:t xml:space="preserve"> </w:t>
      </w:r>
      <w:r w:rsidRPr="00206ACB">
        <w:rPr>
          <w:lang w:eastAsia="ja-JP"/>
        </w:rPr>
        <w:t>across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range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addresses</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ease.</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simple</w:t>
      </w:r>
      <w:r w:rsidR="00AC466E" w:rsidRPr="00206ACB">
        <w:rPr>
          <w:lang w:eastAsia="ja-JP"/>
        </w:rPr>
        <w:t xml:space="preserve"> </w:t>
      </w:r>
      <w:r w:rsidRPr="00206ACB">
        <w:rPr>
          <w:lang w:eastAsia="ja-JP"/>
        </w:rPr>
        <w:t>example,</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snippet</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256</w:t>
      </w:r>
      <w:r w:rsidR="00AC466E" w:rsidRPr="00206ACB">
        <w:rPr>
          <w:lang w:eastAsia="ja-JP"/>
        </w:rPr>
        <w:t xml:space="preserve"> </w:t>
      </w:r>
      <w:r w:rsidRPr="00206ACB">
        <w:rPr>
          <w:lang w:eastAsia="ja-JP"/>
        </w:rPr>
        <w:t>bytes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from</w:t>
      </w:r>
      <w:r w:rsidR="00AC466E" w:rsidRPr="00206ACB">
        <w:rPr>
          <w:lang w:eastAsia="ja-JP"/>
        </w:rPr>
        <w:t xml:space="preserve"> </w:t>
      </w:r>
      <w:r w:rsidRPr="004415D3">
        <w:rPr>
          <w:rStyle w:val="QuoteChar"/>
        </w:rPr>
        <w:t>$3000</w:t>
      </w:r>
      <w:r w:rsidR="00AC466E" w:rsidRPr="00206ACB">
        <w:rPr>
          <w:lang w:eastAsia="ja-JP"/>
        </w:rPr>
        <w:t xml:space="preserve"> </w:t>
      </w:r>
      <w:r w:rsidRPr="00206ACB">
        <w:rPr>
          <w:lang w:eastAsia="ja-JP"/>
        </w:rPr>
        <w:t>to</w:t>
      </w:r>
      <w:r w:rsidR="00AC466E" w:rsidRPr="00206ACB">
        <w:rPr>
          <w:lang w:eastAsia="ja-JP"/>
        </w:rPr>
        <w:t xml:space="preserve"> </w:t>
      </w:r>
      <w:r w:rsidRPr="004415D3">
        <w:rPr>
          <w:rStyle w:val="QuoteChar"/>
        </w:rPr>
        <w:t>$30FF</w:t>
      </w:r>
      <w:r w:rsidR="00AC466E" w:rsidRPr="00206ACB">
        <w:rPr>
          <w:lang w:eastAsia="ja-JP"/>
        </w:rPr>
        <w:t xml:space="preserve"> </w:t>
      </w:r>
      <w:r w:rsidRPr="00206ACB">
        <w:rPr>
          <w:lang w:eastAsia="ja-JP"/>
        </w:rPr>
        <w:t>to</w:t>
      </w:r>
      <w:r w:rsidR="00AC466E" w:rsidRPr="00206ACB">
        <w:rPr>
          <w:lang w:eastAsia="ja-JP"/>
        </w:rPr>
        <w:t xml:space="preserve"> </w:t>
      </w:r>
      <w:r w:rsidRPr="004415D3">
        <w:rPr>
          <w:rStyle w:val="QuoteChar"/>
        </w:rPr>
        <w:t>$00</w:t>
      </w:r>
      <w:r w:rsidRPr="00206ACB">
        <w:rPr>
          <w:lang w:eastAsia="ja-JP"/>
        </w:rPr>
        <w:t>.</w:t>
      </w:r>
    </w:p>
    <w:p w14:paraId="57D77EE9" w14:textId="375B53A6" w:rsidR="00197E14" w:rsidRPr="00411FA4"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411FA4">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197E14" w:rsidRPr="00351BC0">
        <w:rPr>
          <w:rFonts w:ascii="DejaVu Sans Mono" w:eastAsia="Times New Roman" w:hAnsi="DejaVu Sans Mono" w:cs="DejaVu Sans Mono"/>
          <w:color w:val="E3371E"/>
          <w:kern w:val="0"/>
          <w:szCs w:val="26"/>
          <w:bdr w:val="none" w:sz="0" w:space="0" w:color="auto" w:frame="1"/>
          <w:shd w:val="clear" w:color="auto" w:fill="272822"/>
          <w:lang w:eastAsia="ja-JP"/>
        </w:rPr>
        <w:t>LDA</w:t>
      </w:r>
      <w:r w:rsidRPr="00411FA4">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197E14" w:rsidRPr="00351BC0">
        <w:rPr>
          <w:rFonts w:ascii="DejaVu Sans Mono" w:eastAsia="Times New Roman" w:hAnsi="DejaVu Sans Mono" w:cs="DejaVu Sans Mono"/>
          <w:color w:val="FF7A48"/>
          <w:kern w:val="0"/>
          <w:szCs w:val="26"/>
          <w:bdr w:val="none" w:sz="0" w:space="0" w:color="auto" w:frame="1"/>
          <w:shd w:val="clear" w:color="auto" w:fill="272822"/>
          <w:lang w:eastAsia="ja-JP"/>
        </w:rPr>
        <w:t>#</w:t>
      </w:r>
      <w:r w:rsidR="00197E14" w:rsidRPr="00351BC0">
        <w:rPr>
          <w:rFonts w:ascii="DejaVu Sans Mono" w:eastAsia="Times New Roman" w:hAnsi="DejaVu Sans Mono" w:cs="DejaVu Sans Mono"/>
          <w:color w:val="07E2FA"/>
          <w:kern w:val="0"/>
          <w:szCs w:val="26"/>
          <w:bdr w:val="none" w:sz="0" w:space="0" w:color="auto" w:frame="1"/>
          <w:shd w:val="clear" w:color="auto" w:fill="272822"/>
          <w:lang w:eastAsia="ja-JP"/>
        </w:rPr>
        <w:t>$00</w:t>
      </w:r>
    </w:p>
    <w:p w14:paraId="012C8E29" w14:textId="39AA0123" w:rsidR="00197E14" w:rsidRPr="00351BC0"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E3371E"/>
          <w:kern w:val="0"/>
          <w:szCs w:val="26"/>
          <w:bdr w:val="none" w:sz="0" w:space="0" w:color="auto" w:frame="1"/>
          <w:shd w:val="clear" w:color="auto" w:fill="272822"/>
          <w:lang w:eastAsia="ja-JP"/>
        </w:rPr>
      </w:pPr>
      <w:r w:rsidRPr="00411FA4">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197E14" w:rsidRPr="00351BC0">
        <w:rPr>
          <w:rFonts w:ascii="DejaVu Sans Mono" w:eastAsia="Times New Roman" w:hAnsi="DejaVu Sans Mono" w:cs="DejaVu Sans Mono"/>
          <w:color w:val="E3371E"/>
          <w:kern w:val="0"/>
          <w:szCs w:val="26"/>
          <w:bdr w:val="none" w:sz="0" w:space="0" w:color="auto" w:frame="1"/>
          <w:shd w:val="clear" w:color="auto" w:fill="272822"/>
          <w:lang w:eastAsia="ja-JP"/>
        </w:rPr>
        <w:t>TAX</w:t>
      </w:r>
    </w:p>
    <w:p w14:paraId="25566262" w14:textId="77777777" w:rsidR="00197E14" w:rsidRPr="00351BC0" w:rsidRDefault="00197E14"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10C26F"/>
          <w:kern w:val="0"/>
          <w:szCs w:val="26"/>
          <w:bdr w:val="none" w:sz="0" w:space="0" w:color="auto" w:frame="1"/>
          <w:shd w:val="clear" w:color="auto" w:fill="272822"/>
          <w:lang w:eastAsia="ja-JP"/>
        </w:rPr>
      </w:pPr>
      <w:r w:rsidRPr="00351BC0">
        <w:rPr>
          <w:rFonts w:ascii="DejaVu Sans Mono" w:eastAsia="Times New Roman" w:hAnsi="DejaVu Sans Mono" w:cs="DejaVu Sans Mono"/>
          <w:color w:val="10C26F"/>
          <w:kern w:val="0"/>
          <w:szCs w:val="26"/>
          <w:bdr w:val="none" w:sz="0" w:space="0" w:color="auto" w:frame="1"/>
          <w:shd w:val="clear" w:color="auto" w:fill="272822"/>
          <w:lang w:eastAsia="ja-JP"/>
        </w:rPr>
        <w:t>clear_zeropage:</w:t>
      </w:r>
    </w:p>
    <w:p w14:paraId="7E0918E0" w14:textId="7CFCE27E" w:rsidR="00197E14" w:rsidRPr="00411FA4"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411FA4">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197E14" w:rsidRPr="00351BC0">
        <w:rPr>
          <w:rFonts w:ascii="DejaVu Sans Mono" w:eastAsia="Times New Roman" w:hAnsi="DejaVu Sans Mono" w:cs="DejaVu Sans Mono"/>
          <w:color w:val="E3371E"/>
          <w:kern w:val="0"/>
          <w:szCs w:val="26"/>
          <w:bdr w:val="none" w:sz="0" w:space="0" w:color="auto" w:frame="1"/>
          <w:shd w:val="clear" w:color="auto" w:fill="272822"/>
          <w:lang w:eastAsia="ja-JP"/>
        </w:rPr>
        <w:t>STA</w:t>
      </w:r>
      <w:r w:rsidRPr="00411FA4">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197E14" w:rsidRPr="00351BC0">
        <w:rPr>
          <w:rFonts w:ascii="DejaVu Sans Mono" w:eastAsia="Times New Roman" w:hAnsi="DejaVu Sans Mono" w:cs="DejaVu Sans Mono"/>
          <w:color w:val="07E2FA"/>
          <w:kern w:val="0"/>
          <w:szCs w:val="26"/>
          <w:bdr w:val="none" w:sz="0" w:space="0" w:color="auto" w:frame="1"/>
          <w:shd w:val="clear" w:color="auto" w:fill="272822"/>
          <w:lang w:eastAsia="ja-JP"/>
        </w:rPr>
        <w:t>$3000</w:t>
      </w:r>
      <w:r w:rsidR="00197E14" w:rsidRPr="00351BC0">
        <w:rPr>
          <w:rFonts w:ascii="DejaVu Sans Mono" w:eastAsia="Times New Roman" w:hAnsi="DejaVu Sans Mono" w:cs="DejaVu Sans Mono"/>
          <w:color w:val="10C26F"/>
          <w:kern w:val="0"/>
          <w:szCs w:val="26"/>
          <w:bdr w:val="none" w:sz="0" w:space="0" w:color="auto" w:frame="1"/>
          <w:shd w:val="clear" w:color="auto" w:fill="272822"/>
          <w:lang w:eastAsia="ja-JP"/>
        </w:rPr>
        <w:t>,</w:t>
      </w:r>
      <w:r w:rsidR="00197E14" w:rsidRPr="00351BC0">
        <w:rPr>
          <w:rFonts w:ascii="DejaVu Sans Mono" w:eastAsia="Times New Roman" w:hAnsi="DejaVu Sans Mono" w:cs="DejaVu Sans Mono"/>
          <w:color w:val="FF7A48"/>
          <w:kern w:val="0"/>
          <w:szCs w:val="26"/>
          <w:bdr w:val="none" w:sz="0" w:space="0" w:color="auto" w:frame="1"/>
          <w:shd w:val="clear" w:color="auto" w:fill="272822"/>
          <w:lang w:eastAsia="ja-JP"/>
        </w:rPr>
        <w:t>X</w:t>
      </w:r>
    </w:p>
    <w:p w14:paraId="3E0C3576" w14:textId="307640F8" w:rsidR="00197E14" w:rsidRPr="00351BC0"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E3371E"/>
          <w:kern w:val="0"/>
          <w:szCs w:val="26"/>
          <w:bdr w:val="none" w:sz="0" w:space="0" w:color="auto" w:frame="1"/>
          <w:shd w:val="clear" w:color="auto" w:fill="272822"/>
          <w:lang w:eastAsia="ja-JP"/>
        </w:rPr>
      </w:pPr>
      <w:r w:rsidRPr="00411FA4">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197E14" w:rsidRPr="00351BC0">
        <w:rPr>
          <w:rFonts w:ascii="DejaVu Sans Mono" w:eastAsia="Times New Roman" w:hAnsi="DejaVu Sans Mono" w:cs="DejaVu Sans Mono"/>
          <w:color w:val="E3371E"/>
          <w:kern w:val="0"/>
          <w:szCs w:val="26"/>
          <w:bdr w:val="none" w:sz="0" w:space="0" w:color="auto" w:frame="1"/>
          <w:shd w:val="clear" w:color="auto" w:fill="272822"/>
          <w:lang w:eastAsia="ja-JP"/>
        </w:rPr>
        <w:t>INX</w:t>
      </w:r>
    </w:p>
    <w:p w14:paraId="756BB745" w14:textId="087092E5" w:rsidR="00197E14" w:rsidRPr="00411FA4"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60" w:after="60" w:line="240" w:lineRule="auto"/>
        <w:ind w:firstLine="360"/>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351BC0">
        <w:rPr>
          <w:rFonts w:ascii="DejaVu Sans Mono" w:eastAsia="Times New Roman" w:hAnsi="DejaVu Sans Mono" w:cs="DejaVu Sans Mono"/>
          <w:color w:val="E3371E"/>
          <w:kern w:val="0"/>
          <w:szCs w:val="26"/>
          <w:bdr w:val="none" w:sz="0" w:space="0" w:color="auto" w:frame="1"/>
          <w:shd w:val="clear" w:color="auto" w:fill="272822"/>
          <w:lang w:eastAsia="ja-JP"/>
        </w:rPr>
        <w:t xml:space="preserve">  </w:t>
      </w:r>
      <w:r w:rsidR="00197E14" w:rsidRPr="00351BC0">
        <w:rPr>
          <w:rFonts w:ascii="DejaVu Sans Mono" w:eastAsia="Times New Roman" w:hAnsi="DejaVu Sans Mono" w:cs="DejaVu Sans Mono"/>
          <w:color w:val="E3371E"/>
          <w:kern w:val="0"/>
          <w:szCs w:val="26"/>
          <w:bdr w:val="none" w:sz="0" w:space="0" w:color="auto" w:frame="1"/>
          <w:shd w:val="clear" w:color="auto" w:fill="272822"/>
          <w:lang w:eastAsia="ja-JP"/>
        </w:rPr>
        <w:t>BNE</w:t>
      </w:r>
      <w:r w:rsidRPr="00411FA4">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197E14" w:rsidRPr="00351BC0">
        <w:rPr>
          <w:rFonts w:ascii="DejaVu Sans Mono" w:eastAsia="Times New Roman" w:hAnsi="DejaVu Sans Mono" w:cs="DejaVu Sans Mono"/>
          <w:color w:val="10C26F"/>
          <w:kern w:val="0"/>
          <w:szCs w:val="26"/>
          <w:bdr w:val="none" w:sz="0" w:space="0" w:color="auto" w:frame="1"/>
          <w:shd w:val="clear" w:color="auto" w:fill="272822"/>
          <w:lang w:eastAsia="ja-JP"/>
        </w:rPr>
        <w:t>clear_zeropage</w:t>
      </w:r>
    </w:p>
    <w:p w14:paraId="1187650D" w14:textId="46AFE69E" w:rsidR="00A321CC" w:rsidRDefault="00197E14" w:rsidP="00490E93">
      <w:pPr>
        <w:rPr>
          <w:lang w:eastAsia="ja-JP"/>
        </w:rPr>
      </w:pPr>
      <w:r w:rsidRPr="00206ACB">
        <w:rPr>
          <w:lang w:eastAsia="ja-JP"/>
        </w:rPr>
        <w:t>To</w:t>
      </w:r>
      <w:r w:rsidR="00AC466E" w:rsidRPr="00206ACB">
        <w:rPr>
          <w:lang w:eastAsia="ja-JP"/>
        </w:rPr>
        <w:t xml:space="preserve"> </w:t>
      </w:r>
      <w:r w:rsidRPr="00206ACB">
        <w:rPr>
          <w:lang w:eastAsia="ja-JP"/>
        </w:rPr>
        <w:t>review,</w:t>
      </w:r>
      <w:r w:rsidR="00AC466E" w:rsidRPr="00206ACB">
        <w:rPr>
          <w:lang w:eastAsia="ja-JP"/>
        </w:rPr>
        <w:t xml:space="preserve"> </w:t>
      </w:r>
      <w:r w:rsidRPr="00206ACB">
        <w:rPr>
          <w:lang w:eastAsia="ja-JP"/>
        </w:rPr>
        <w:t>line</w:t>
      </w:r>
      <w:r w:rsidR="00AC466E" w:rsidRPr="00206ACB">
        <w:rPr>
          <w:lang w:eastAsia="ja-JP"/>
        </w:rPr>
        <w:t xml:space="preserve"> </w:t>
      </w:r>
      <w:r w:rsidRPr="00206ACB">
        <w:rPr>
          <w:lang w:eastAsia="ja-JP"/>
        </w:rPr>
        <w:t>1</w:t>
      </w:r>
      <w:r w:rsidR="00AC466E" w:rsidRPr="00206ACB">
        <w:rPr>
          <w:lang w:eastAsia="ja-JP"/>
        </w:rPr>
        <w:t xml:space="preserve"> </w:t>
      </w:r>
      <w:r w:rsidRPr="00206ACB">
        <w:rPr>
          <w:lang w:eastAsia="ja-JP"/>
        </w:rPr>
        <w:t>above</w:t>
      </w:r>
      <w:r w:rsidR="00AC466E" w:rsidRPr="00206ACB">
        <w:rPr>
          <w:lang w:eastAsia="ja-JP"/>
        </w:rPr>
        <w:t xml:space="preserve"> </w:t>
      </w:r>
      <w:r w:rsidRPr="00206ACB">
        <w:rPr>
          <w:lang w:eastAsia="ja-JP"/>
        </w:rPr>
        <w:t>sets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w:t>
      </w:r>
      <w:r w:rsidRPr="00677C2F">
        <w:rPr>
          <w:rStyle w:val="QuoteChar"/>
        </w:rPr>
        <w:t>#$00</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line</w:t>
      </w:r>
      <w:r w:rsidR="00AC466E" w:rsidRPr="00206ACB">
        <w:rPr>
          <w:lang w:eastAsia="ja-JP"/>
        </w:rPr>
        <w:t xml:space="preserve"> </w:t>
      </w:r>
      <w:r w:rsidRPr="00206ACB">
        <w:rPr>
          <w:lang w:eastAsia="ja-JP"/>
        </w:rPr>
        <w:t>2</w:t>
      </w:r>
      <w:r w:rsidR="00AC466E" w:rsidRPr="00206ACB">
        <w:rPr>
          <w:lang w:eastAsia="ja-JP"/>
        </w:rPr>
        <w:t xml:space="preserve"> </w:t>
      </w:r>
      <w:r w:rsidRPr="00206ACB">
        <w:rPr>
          <w:lang w:eastAsia="ja-JP"/>
        </w:rPr>
        <w:t>copies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Line</w:t>
      </w:r>
      <w:r w:rsidR="00AC466E" w:rsidRPr="00206ACB">
        <w:rPr>
          <w:lang w:eastAsia="ja-JP"/>
        </w:rPr>
        <w:t xml:space="preserve"> </w:t>
      </w:r>
      <w:r w:rsidRPr="00206ACB">
        <w:rPr>
          <w:lang w:eastAsia="ja-JP"/>
        </w:rPr>
        <w:t>4</w:t>
      </w:r>
      <w:r w:rsidR="00AC466E" w:rsidRPr="00206ACB">
        <w:rPr>
          <w:lang w:eastAsia="ja-JP"/>
        </w:rPr>
        <w:t xml:space="preserve"> </w:t>
      </w:r>
      <w:r w:rsidRPr="00206ACB">
        <w:rPr>
          <w:lang w:eastAsia="ja-JP"/>
        </w:rPr>
        <w:t>stores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w:t>
      </w:r>
      <w:r w:rsidRPr="00677C2F">
        <w:rPr>
          <w:rStyle w:val="QuoteChar"/>
        </w:rPr>
        <w:t>$3000</w:t>
      </w:r>
      <w:r w:rsidR="00AC466E" w:rsidRPr="00206ACB">
        <w:rPr>
          <w:lang w:eastAsia="ja-JP"/>
        </w:rPr>
        <w:t xml:space="preserve"> </w:t>
      </w:r>
      <w:r w:rsidRPr="00206ACB">
        <w:rPr>
          <w:lang w:eastAsia="ja-JP"/>
        </w:rPr>
        <w:t>plus</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677C2F">
        <w:rPr>
          <w:rStyle w:val="QuoteChar"/>
        </w:rPr>
        <w:t>$3000</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through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Line</w:t>
      </w:r>
      <w:r w:rsidR="00AC466E" w:rsidRPr="00206ACB">
        <w:rPr>
          <w:lang w:eastAsia="ja-JP"/>
        </w:rPr>
        <w:t xml:space="preserve"> </w:t>
      </w:r>
      <w:r w:rsidRPr="00206ACB">
        <w:rPr>
          <w:lang w:eastAsia="ja-JP"/>
        </w:rPr>
        <w:t>5</w:t>
      </w:r>
      <w:r w:rsidR="00AC466E" w:rsidRPr="00206ACB">
        <w:rPr>
          <w:lang w:eastAsia="ja-JP"/>
        </w:rPr>
        <w:t xml:space="preserve"> </w:t>
      </w:r>
      <w:r w:rsidRPr="00206ACB">
        <w:rPr>
          <w:lang w:eastAsia="ja-JP"/>
        </w:rPr>
        <w:t>increments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line</w:t>
      </w:r>
      <w:r w:rsidR="00AC466E" w:rsidRPr="00206ACB">
        <w:rPr>
          <w:lang w:eastAsia="ja-JP"/>
        </w:rPr>
        <w:t xml:space="preserve"> </w:t>
      </w:r>
      <w:r w:rsidRPr="00206ACB">
        <w:rPr>
          <w:lang w:eastAsia="ja-JP"/>
        </w:rPr>
        <w:t>6</w:t>
      </w:r>
      <w:r w:rsidR="00AC466E" w:rsidRPr="00206ACB">
        <w:rPr>
          <w:lang w:eastAsia="ja-JP"/>
        </w:rPr>
        <w:t xml:space="preserve"> </w:t>
      </w:r>
      <w:r w:rsidRPr="00206ACB">
        <w:rPr>
          <w:lang w:eastAsia="ja-JP"/>
        </w:rPr>
        <w:t>checks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status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processor</w:t>
      </w:r>
      <w:r w:rsidR="00AC466E" w:rsidRPr="00206ACB">
        <w:rPr>
          <w:lang w:eastAsia="ja-JP"/>
        </w:rPr>
        <w:t xml:space="preserve"> </w:t>
      </w:r>
      <w:r w:rsidRPr="00206ACB">
        <w:rPr>
          <w:lang w:eastAsia="ja-JP"/>
        </w:rPr>
        <w:t>status</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last</w:t>
      </w:r>
      <w:r w:rsidR="00AC466E" w:rsidRPr="00206ACB">
        <w:rPr>
          <w:lang w:eastAsia="ja-JP"/>
        </w:rPr>
        <w:t xml:space="preserve"> </w:t>
      </w:r>
      <w:r w:rsidRPr="00206ACB">
        <w:rPr>
          <w:lang w:eastAsia="ja-JP"/>
        </w:rPr>
        <w:t>operation</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equal</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return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label</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line</w:t>
      </w:r>
      <w:r w:rsidR="00AC466E" w:rsidRPr="00206ACB">
        <w:rPr>
          <w:lang w:eastAsia="ja-JP"/>
        </w:rPr>
        <w:t xml:space="preserve"> </w:t>
      </w:r>
      <w:r w:rsidRPr="00206ACB">
        <w:rPr>
          <w:lang w:eastAsia="ja-JP"/>
        </w:rPr>
        <w:t>3.</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increment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result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last</w:t>
      </w:r>
      <w:r w:rsidR="00AC466E" w:rsidRPr="00206ACB">
        <w:rPr>
          <w:lang w:eastAsia="ja-JP"/>
        </w:rPr>
        <w:t xml:space="preserve"> </w:t>
      </w:r>
      <w:r w:rsidRPr="00206ACB">
        <w:rPr>
          <w:lang w:eastAsia="ja-JP"/>
        </w:rPr>
        <w:t>operation</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flag</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repeat</w:t>
      </w:r>
      <w:r w:rsidR="00AC466E" w:rsidRPr="00206ACB">
        <w:rPr>
          <w:lang w:eastAsia="ja-JP"/>
        </w:rPr>
        <w:t xml:space="preserve"> </w:t>
      </w:r>
      <w:r w:rsidRPr="00206ACB">
        <w:rPr>
          <w:lang w:eastAsia="ja-JP"/>
        </w:rPr>
        <w:t>again.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next</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through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reach</w:t>
      </w:r>
      <w:r w:rsidR="00AC466E" w:rsidRPr="00206ACB">
        <w:rPr>
          <w:lang w:eastAsia="ja-JP"/>
        </w:rPr>
        <w:t xml:space="preserve"> </w:t>
      </w:r>
      <w:r w:rsidRPr="00206ACB">
        <w:rPr>
          <w:lang w:eastAsia="ja-JP"/>
        </w:rPr>
        <w:t>line</w:t>
      </w:r>
      <w:r w:rsidR="00AC466E" w:rsidRPr="00206ACB">
        <w:rPr>
          <w:lang w:eastAsia="ja-JP"/>
        </w:rPr>
        <w:t xml:space="preserve"> </w:t>
      </w:r>
      <w:r w:rsidRPr="00206ACB">
        <w:rPr>
          <w:lang w:eastAsia="ja-JP"/>
        </w:rPr>
        <w:t>4,</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stored</w:t>
      </w:r>
      <w:r w:rsidR="00AC466E" w:rsidRPr="00206ACB">
        <w:rPr>
          <w:lang w:eastAsia="ja-JP"/>
        </w:rPr>
        <w:t xml:space="preserve"> </w:t>
      </w:r>
      <w:r w:rsidRPr="00206ACB">
        <w:rPr>
          <w:lang w:eastAsia="ja-JP"/>
        </w:rPr>
        <w:t>again</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w:t>
      </w:r>
      <w:r w:rsidRPr="00677C2F">
        <w:rPr>
          <w:rStyle w:val="QuoteChar"/>
        </w:rPr>
        <w:t>$3000</w:t>
      </w:r>
      <w:r w:rsidR="00AC466E" w:rsidRPr="00206ACB">
        <w:rPr>
          <w:lang w:eastAsia="ja-JP"/>
        </w:rPr>
        <w:t xml:space="preserve"> </w:t>
      </w:r>
      <w:r w:rsidRPr="00206ACB">
        <w:rPr>
          <w:lang w:eastAsia="ja-JP"/>
        </w:rPr>
        <w:t>plus</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now</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677C2F">
        <w:rPr>
          <w:rStyle w:val="QuoteChar"/>
        </w:rPr>
        <w:t>$3001</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loop</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repeat</w:t>
      </w:r>
      <w:r w:rsidR="00AC466E" w:rsidRPr="00206ACB">
        <w:rPr>
          <w:lang w:eastAsia="ja-JP"/>
        </w:rPr>
        <w:t xml:space="preserve"> </w:t>
      </w:r>
      <w:r w:rsidRPr="00206ACB">
        <w:rPr>
          <w:lang w:eastAsia="ja-JP"/>
        </w:rPr>
        <w:t>until</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already</w:t>
      </w:r>
      <w:r w:rsidR="00AC466E" w:rsidRPr="00206ACB">
        <w:rPr>
          <w:lang w:eastAsia="ja-JP"/>
        </w:rPr>
        <w:t xml:space="preserve"> </w:t>
      </w:r>
      <w:r w:rsidRPr="00677C2F">
        <w:rPr>
          <w:rStyle w:val="QuoteChar"/>
        </w:rPr>
        <w:t>$ff</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increment</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line</w:t>
      </w:r>
      <w:r w:rsidR="00AC466E" w:rsidRPr="00206ACB">
        <w:rPr>
          <w:lang w:eastAsia="ja-JP"/>
        </w:rPr>
        <w:t xml:space="preserve"> </w:t>
      </w:r>
      <w:r w:rsidRPr="00206ACB">
        <w:rPr>
          <w:lang w:eastAsia="ja-JP"/>
        </w:rPr>
        <w:t>5</w:t>
      </w:r>
      <w:r w:rsidR="00AC466E" w:rsidRPr="00206ACB">
        <w:rPr>
          <w:lang w:eastAsia="ja-JP"/>
        </w:rPr>
        <w:t xml:space="preserve"> </w:t>
      </w:r>
      <w:r w:rsidRPr="00206ACB">
        <w:rPr>
          <w:lang w:eastAsia="ja-JP"/>
        </w:rPr>
        <w:t>changes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to</w:t>
      </w:r>
      <w:r w:rsidR="00AC466E" w:rsidRPr="00206ACB">
        <w:rPr>
          <w:lang w:eastAsia="ja-JP"/>
        </w:rPr>
        <w:t xml:space="preserve"> </w:t>
      </w:r>
      <w:r w:rsidRPr="00677C2F">
        <w:rPr>
          <w:rStyle w:val="QuoteChar"/>
        </w:rPr>
        <w:t>$00</w:t>
      </w:r>
      <w:r w:rsidRPr="00206ACB">
        <w:rPr>
          <w:lang w:eastAsia="ja-JP"/>
        </w:rPr>
        <w:t>.</w:t>
      </w:r>
    </w:p>
    <w:p w14:paraId="652F20A0" w14:textId="77777777" w:rsidR="00A321CC" w:rsidRDefault="00A321CC">
      <w:pPr>
        <w:widowControl/>
        <w:kinsoku/>
        <w:overflowPunct/>
        <w:autoSpaceDE/>
        <w:autoSpaceDN/>
        <w:spacing w:before="0" w:after="160" w:line="259" w:lineRule="auto"/>
        <w:ind w:firstLine="0"/>
        <w:jc w:val="left"/>
        <w:rPr>
          <w:lang w:eastAsia="ja-JP"/>
        </w:rPr>
      </w:pPr>
      <w:r>
        <w:rPr>
          <w:lang w:eastAsia="ja-JP"/>
        </w:rPr>
        <w:br w:type="page"/>
      </w:r>
    </w:p>
    <w:p w14:paraId="36A08E69" w14:textId="46607D4D" w:rsidR="003E01E5" w:rsidRPr="00206ACB" w:rsidRDefault="003E01E5" w:rsidP="007B4123">
      <w:pPr>
        <w:pStyle w:val="Heading3"/>
        <w:rPr>
          <w:rFonts w:cstheme="minorHAnsi"/>
        </w:rPr>
      </w:pPr>
      <w:bookmarkStart w:id="145" w:name="_Toc168434253"/>
      <w:bookmarkStart w:id="146" w:name="_Toc168779374"/>
      <w:r w:rsidRPr="00206ACB">
        <w:rPr>
          <w:rFonts w:cstheme="minorHAnsi"/>
        </w:rPr>
        <w:lastRenderedPageBreak/>
        <w:t>Loading</w:t>
      </w:r>
      <w:r w:rsidR="00AC466E" w:rsidRPr="00206ACB">
        <w:rPr>
          <w:rFonts w:cstheme="minorHAnsi"/>
        </w:rPr>
        <w:t xml:space="preserve"> </w:t>
      </w:r>
      <w:r w:rsidRPr="00206ACB">
        <w:rPr>
          <w:rFonts w:cstheme="minorHAnsi"/>
        </w:rPr>
        <w:t>Palettes</w:t>
      </w:r>
      <w:r w:rsidR="00AC466E" w:rsidRPr="00206ACB">
        <w:rPr>
          <w:rFonts w:cstheme="minorHAnsi"/>
        </w:rPr>
        <w:t xml:space="preserve"> </w:t>
      </w:r>
      <w:r w:rsidRPr="00206ACB">
        <w:rPr>
          <w:rFonts w:cstheme="minorHAnsi"/>
        </w:rPr>
        <w:t>and</w:t>
      </w:r>
      <w:r w:rsidR="00AC466E" w:rsidRPr="00206ACB">
        <w:rPr>
          <w:rFonts w:cstheme="minorHAnsi"/>
        </w:rPr>
        <w:t xml:space="preserve"> </w:t>
      </w:r>
      <w:r w:rsidRPr="00206ACB">
        <w:rPr>
          <w:rFonts w:cstheme="minorHAnsi"/>
        </w:rPr>
        <w:t>Sprites</w:t>
      </w:r>
      <w:bookmarkEnd w:id="145"/>
      <w:bookmarkEnd w:id="146"/>
    </w:p>
    <w:p w14:paraId="6B97A2C8" w14:textId="39D1B0E8" w:rsidR="003154BC" w:rsidRPr="00490E93" w:rsidRDefault="00197E14" w:rsidP="00A321CC">
      <w:pPr>
        <w:rPr>
          <w:lang w:eastAsia="ja-JP"/>
        </w:rPr>
      </w:pPr>
      <w:r w:rsidRPr="00206ACB">
        <w:rPr>
          <w:lang w:eastAsia="ja-JP"/>
        </w:rPr>
        <w:t>Now</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understand</w:t>
      </w:r>
      <w:r w:rsidR="00AC466E" w:rsidRPr="00206ACB">
        <w:rPr>
          <w:lang w:eastAsia="ja-JP"/>
        </w:rPr>
        <w:t xml:space="preserve"> </w:t>
      </w:r>
      <w:r w:rsidRPr="00206ACB">
        <w:rPr>
          <w:lang w:eastAsia="ja-JP"/>
        </w:rPr>
        <w:t>indexed</w:t>
      </w:r>
      <w:r w:rsidR="00AC466E" w:rsidRPr="00206ACB">
        <w:rPr>
          <w:lang w:eastAsia="ja-JP"/>
        </w:rPr>
        <w:t xml:space="preserve"> </w:t>
      </w:r>
      <w:r w:rsidRPr="00206ACB">
        <w:rPr>
          <w:lang w:eastAsia="ja-JP"/>
        </w:rPr>
        <w:t>mode,</w:t>
      </w:r>
      <w:r w:rsidR="00AC466E" w:rsidRPr="00206ACB">
        <w:rPr>
          <w:lang w:eastAsia="ja-JP"/>
        </w:rPr>
        <w:t xml:space="preserve"> </w:t>
      </w:r>
      <w:r w:rsidRPr="00206ACB">
        <w:rPr>
          <w:lang w:eastAsia="ja-JP"/>
        </w:rPr>
        <w:t>let's</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simplify</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existing</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loading</w:t>
      </w:r>
      <w:r w:rsidR="00AC466E" w:rsidRPr="00206ACB">
        <w:rPr>
          <w:lang w:eastAsia="ja-JP"/>
        </w:rPr>
        <w:t xml:space="preserve"> </w:t>
      </w:r>
      <w:r w:rsidRPr="00206ACB">
        <w:rPr>
          <w:lang w:eastAsia="ja-JP"/>
        </w:rPr>
        <w:t>palettes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existing</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Chapter</w:t>
      </w:r>
      <w:r w:rsidR="00AC466E" w:rsidRPr="00206ACB">
        <w:rPr>
          <w:lang w:eastAsia="ja-JP"/>
        </w:rPr>
        <w:t xml:space="preserve"> </w:t>
      </w:r>
      <w:r w:rsidRPr="00206ACB">
        <w:rPr>
          <w:lang w:eastAsia="ja-JP"/>
        </w:rPr>
        <w:t>10,</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loading</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tedious,</w:t>
      </w:r>
      <w:r w:rsidR="00AC466E" w:rsidRPr="00206ACB">
        <w:rPr>
          <w:lang w:eastAsia="ja-JP"/>
        </w:rPr>
        <w:t xml:space="preserve"> </w:t>
      </w:r>
      <w:r w:rsidRPr="00206ACB">
        <w:rPr>
          <w:lang w:eastAsia="ja-JP"/>
        </w:rPr>
        <w:t>repetitive,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error-prone.</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large</w:t>
      </w:r>
      <w:r w:rsidR="00AC466E" w:rsidRPr="00206ACB">
        <w:rPr>
          <w:lang w:eastAsia="ja-JP"/>
        </w:rPr>
        <w:t xml:space="preserve"> </w:t>
      </w:r>
      <w:r w:rsidRPr="00206ACB">
        <w:rPr>
          <w:lang w:eastAsia="ja-JP"/>
        </w:rPr>
        <w:t>part</w:t>
      </w:r>
      <w:r w:rsidR="00AC466E" w:rsidRPr="00206ACB">
        <w:rPr>
          <w:lang w:eastAsia="ja-JP"/>
        </w:rPr>
        <w:t xml:space="preserve"> </w:t>
      </w:r>
      <w:r w:rsidRPr="00206ACB">
        <w:rPr>
          <w:lang w:eastAsia="ja-JP"/>
        </w:rPr>
        <w:t>because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tightly</w:t>
      </w:r>
      <w:r w:rsidR="00AC466E" w:rsidRPr="00206ACB">
        <w:rPr>
          <w:lang w:eastAsia="ja-JP"/>
        </w:rPr>
        <w:t xml:space="preserve"> </w:t>
      </w:r>
      <w:r w:rsidRPr="00206ACB">
        <w:rPr>
          <w:lang w:eastAsia="ja-JP"/>
        </w:rPr>
        <w:t>mixes</w:t>
      </w:r>
      <w:r w:rsidR="00AC466E" w:rsidRPr="00206ACB">
        <w:rPr>
          <w:lang w:eastAsia="ja-JP"/>
        </w:rPr>
        <w:t xml:space="preserve"> </w:t>
      </w:r>
      <w:r w:rsidRPr="00206ACB">
        <w:rPr>
          <w:i/>
          <w:iCs/>
          <w:lang w:eastAsia="ja-JP"/>
        </w:rPr>
        <w:t>data</w:t>
      </w:r>
      <w:r w:rsidR="00AC466E" w:rsidRPr="00206ACB">
        <w:rPr>
          <w:lang w:eastAsia="ja-JP"/>
        </w:rPr>
        <w:t xml:space="preserve"> </w:t>
      </w:r>
      <w:r w:rsidRPr="00206ACB">
        <w:rPr>
          <w:lang w:eastAsia="ja-JP"/>
        </w:rPr>
        <w:t>and</w:t>
      </w:r>
      <w:r w:rsidR="00AC466E" w:rsidRPr="00206ACB">
        <w:rPr>
          <w:lang w:eastAsia="ja-JP"/>
        </w:rPr>
        <w:t xml:space="preserve"> </w:t>
      </w:r>
      <w:r w:rsidRPr="00206ACB">
        <w:rPr>
          <w:i/>
          <w:iCs/>
          <w:lang w:eastAsia="ja-JP"/>
        </w:rPr>
        <w:t>logic</w:t>
      </w:r>
      <w:r w:rsidRPr="00206ACB">
        <w:rPr>
          <w:lang w:eastAsia="ja-JP"/>
        </w:rPr>
        <w:t>.</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using</w:t>
      </w:r>
      <w:r w:rsidR="00AC466E" w:rsidRPr="00206ACB">
        <w:rPr>
          <w:lang w:eastAsia="ja-JP"/>
        </w:rPr>
        <w:t xml:space="preserve"> </w:t>
      </w:r>
      <w:r w:rsidRPr="00206ACB">
        <w:rPr>
          <w:lang w:eastAsia="ja-JP"/>
        </w:rPr>
        <w:t>loops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indexed</w:t>
      </w:r>
      <w:r w:rsidR="00AC466E" w:rsidRPr="00206ACB">
        <w:rPr>
          <w:lang w:eastAsia="ja-JP"/>
        </w:rPr>
        <w:t xml:space="preserve"> </w:t>
      </w:r>
      <w:r w:rsidRPr="00206ACB">
        <w:rPr>
          <w:lang w:eastAsia="ja-JP"/>
        </w:rPr>
        <w:t>addressing,</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separate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sprite</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sends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making</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easier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update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without</w:t>
      </w:r>
      <w:r w:rsidR="00AC466E" w:rsidRPr="00206ACB">
        <w:rPr>
          <w:lang w:eastAsia="ja-JP"/>
        </w:rPr>
        <w:t xml:space="preserve"> </w:t>
      </w:r>
      <w:r w:rsidRPr="00206ACB">
        <w:rPr>
          <w:lang w:eastAsia="ja-JP"/>
        </w:rPr>
        <w:t>inadvertently</w:t>
      </w:r>
      <w:r w:rsidR="00AC466E" w:rsidRPr="00206ACB">
        <w:rPr>
          <w:lang w:eastAsia="ja-JP"/>
        </w:rPr>
        <w:t xml:space="preserve"> </w:t>
      </w:r>
      <w:r w:rsidRPr="00206ACB">
        <w:rPr>
          <w:lang w:eastAsia="ja-JP"/>
        </w:rPr>
        <w:t>breaking</w:t>
      </w:r>
      <w:r w:rsidR="00AC466E" w:rsidRPr="00206ACB">
        <w:rPr>
          <w:lang w:eastAsia="ja-JP"/>
        </w:rPr>
        <w:t xml:space="preserve"> </w:t>
      </w:r>
      <w:r w:rsidRPr="00206ACB">
        <w:rPr>
          <w:lang w:eastAsia="ja-JP"/>
        </w:rPr>
        <w:t>things.</w:t>
      </w:r>
    </w:p>
    <w:p w14:paraId="1D75FB49" w14:textId="3C7C7AF0" w:rsidR="00197E14" w:rsidRPr="00206ACB" w:rsidRDefault="00000000" w:rsidP="00A321CC">
      <w:pPr>
        <w:rPr>
          <w:lang w:eastAsia="ja-JP"/>
        </w:rPr>
      </w:pPr>
      <w:r>
        <w:rPr>
          <w:noProof/>
          <w:lang w:eastAsia="ja-JP"/>
        </w:rPr>
        <w:pict w14:anchorId="51F92068">
          <v:rect id="_x0000_s2170" style="position:absolute;left:0;text-align:left;margin-left:-6.15pt;margin-top:23.15pt;width:22.55pt;height:260.25pt;z-index:251718656;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70" inset="0,0,0,0">
              <w:txbxContent>
                <w:p w14:paraId="4A453617" w14:textId="1EE1064D" w:rsidR="00D70A0B"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21</w:t>
                  </w:r>
                </w:p>
                <w:p w14:paraId="5C38F535" w14:textId="77777777" w:rsidR="00D70A0B"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22</w:t>
                  </w:r>
                </w:p>
                <w:p w14:paraId="1023DED4" w14:textId="77777777" w:rsidR="00D70A0B"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23</w:t>
                  </w:r>
                </w:p>
                <w:p w14:paraId="4B28260F" w14:textId="77777777" w:rsidR="00D70A0B"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24</w:t>
                  </w:r>
                </w:p>
                <w:p w14:paraId="5E48EC62" w14:textId="77777777" w:rsidR="00D70A0B"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25</w:t>
                  </w:r>
                </w:p>
                <w:p w14:paraId="2EA14AC3" w14:textId="77777777" w:rsidR="00D70A0B"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26</w:t>
                  </w:r>
                </w:p>
                <w:p w14:paraId="7CBDE889" w14:textId="77777777" w:rsidR="00D70A0B"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27</w:t>
                  </w:r>
                </w:p>
                <w:p w14:paraId="1C8EDDD6" w14:textId="77777777" w:rsidR="00D70A0B"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28</w:t>
                  </w:r>
                </w:p>
                <w:p w14:paraId="2FE11D34" w14:textId="77777777" w:rsidR="00D70A0B"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29</w:t>
                  </w:r>
                </w:p>
                <w:p w14:paraId="6A2A3226" w14:textId="77777777" w:rsidR="00D70A0B"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30</w:t>
                  </w:r>
                </w:p>
                <w:p w14:paraId="6FD2C8F9" w14:textId="77777777" w:rsidR="00D70A0B"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31</w:t>
                  </w:r>
                </w:p>
                <w:p w14:paraId="0474EB40" w14:textId="77777777" w:rsidR="00D70A0B"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32</w:t>
                  </w:r>
                </w:p>
                <w:p w14:paraId="1471B438" w14:textId="77777777" w:rsidR="00D70A0B"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33</w:t>
                  </w:r>
                </w:p>
                <w:p w14:paraId="691B8422" w14:textId="77777777" w:rsidR="00D70A0B" w:rsidRPr="0039594C" w:rsidRDefault="00D70A0B" w:rsidP="00D70A0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34</w:t>
                  </w:r>
                </w:p>
              </w:txbxContent>
            </v:textbox>
          </v:rect>
        </w:pict>
      </w:r>
      <w:r w:rsidR="00197E14" w:rsidRPr="00206ACB">
        <w:rPr>
          <w:lang w:eastAsia="ja-JP"/>
        </w:rPr>
        <w:t>Our</w:t>
      </w:r>
      <w:r w:rsidR="00AC466E" w:rsidRPr="00206ACB">
        <w:rPr>
          <w:lang w:eastAsia="ja-JP"/>
        </w:rPr>
        <w:t xml:space="preserve"> </w:t>
      </w:r>
      <w:r w:rsidR="00197E14" w:rsidRPr="00206ACB">
        <w:rPr>
          <w:lang w:eastAsia="ja-JP"/>
        </w:rPr>
        <w:t>code</w:t>
      </w:r>
      <w:r w:rsidR="00AC466E" w:rsidRPr="00206ACB">
        <w:rPr>
          <w:lang w:eastAsia="ja-JP"/>
        </w:rPr>
        <w:t xml:space="preserve"> </w:t>
      </w:r>
      <w:r w:rsidR="00197E14" w:rsidRPr="00206ACB">
        <w:rPr>
          <w:lang w:eastAsia="ja-JP"/>
        </w:rPr>
        <w:t>from</w:t>
      </w:r>
      <w:r w:rsidR="00AC466E" w:rsidRPr="00206ACB">
        <w:rPr>
          <w:lang w:eastAsia="ja-JP"/>
        </w:rPr>
        <w:t xml:space="preserve"> </w:t>
      </w:r>
      <w:r w:rsidR="00197E14" w:rsidRPr="00206ACB">
        <w:rPr>
          <w:lang w:eastAsia="ja-JP"/>
        </w:rPr>
        <w:t>Chapter</w:t>
      </w:r>
      <w:r w:rsidR="00AC466E" w:rsidRPr="00206ACB">
        <w:rPr>
          <w:lang w:eastAsia="ja-JP"/>
        </w:rPr>
        <w:t xml:space="preserve"> </w:t>
      </w:r>
      <w:r w:rsidR="00197E14" w:rsidRPr="00206ACB">
        <w:rPr>
          <w:lang w:eastAsia="ja-JP"/>
        </w:rPr>
        <w:t>10</w:t>
      </w:r>
      <w:r w:rsidR="00AC466E" w:rsidRPr="00206ACB">
        <w:rPr>
          <w:lang w:eastAsia="ja-JP"/>
        </w:rPr>
        <w:t xml:space="preserve"> </w:t>
      </w:r>
      <w:r w:rsidR="00197E14" w:rsidRPr="00206ACB">
        <w:rPr>
          <w:lang w:eastAsia="ja-JP"/>
        </w:rPr>
        <w:t>to</w:t>
      </w:r>
      <w:r w:rsidR="00AC466E" w:rsidRPr="00206ACB">
        <w:rPr>
          <w:lang w:eastAsia="ja-JP"/>
        </w:rPr>
        <w:t xml:space="preserve"> </w:t>
      </w:r>
      <w:r w:rsidR="00197E14" w:rsidRPr="00206ACB">
        <w:rPr>
          <w:lang w:eastAsia="ja-JP"/>
        </w:rPr>
        <w:t>load</w:t>
      </w:r>
      <w:r w:rsidR="00AC466E" w:rsidRPr="00206ACB">
        <w:rPr>
          <w:lang w:eastAsia="ja-JP"/>
        </w:rPr>
        <w:t xml:space="preserve"> </w:t>
      </w:r>
      <w:r w:rsidR="00197E14" w:rsidRPr="00206ACB">
        <w:rPr>
          <w:lang w:eastAsia="ja-JP"/>
        </w:rPr>
        <w:t>palette</w:t>
      </w:r>
      <w:r w:rsidR="00AC466E" w:rsidRPr="00206ACB">
        <w:rPr>
          <w:lang w:eastAsia="ja-JP"/>
        </w:rPr>
        <w:t xml:space="preserve"> </w:t>
      </w:r>
      <w:r w:rsidR="00197E14" w:rsidRPr="00206ACB">
        <w:rPr>
          <w:lang w:eastAsia="ja-JP"/>
        </w:rPr>
        <w:t>data</w:t>
      </w:r>
      <w:r w:rsidR="00AC466E" w:rsidRPr="00206ACB">
        <w:rPr>
          <w:lang w:eastAsia="ja-JP"/>
        </w:rPr>
        <w:t xml:space="preserve"> </w:t>
      </w:r>
      <w:r w:rsidR="00197E14" w:rsidRPr="00206ACB">
        <w:rPr>
          <w:lang w:eastAsia="ja-JP"/>
        </w:rPr>
        <w:t>looks</w:t>
      </w:r>
      <w:r w:rsidR="00AC466E" w:rsidRPr="00206ACB">
        <w:rPr>
          <w:lang w:eastAsia="ja-JP"/>
        </w:rPr>
        <w:t xml:space="preserve"> </w:t>
      </w:r>
      <w:r w:rsidR="00197E14" w:rsidRPr="00206ACB">
        <w:rPr>
          <w:lang w:eastAsia="ja-JP"/>
        </w:rPr>
        <w:t>like</w:t>
      </w:r>
      <w:r w:rsidR="00AC466E" w:rsidRPr="00206ACB">
        <w:rPr>
          <w:lang w:eastAsia="ja-JP"/>
        </w:rPr>
        <w:t xml:space="preserve"> </w:t>
      </w:r>
      <w:r w:rsidR="00197E14" w:rsidRPr="00206ACB">
        <w:rPr>
          <w:lang w:eastAsia="ja-JP"/>
        </w:rPr>
        <w:t>this:</w:t>
      </w:r>
    </w:p>
    <w:p w14:paraId="3ADC6A21" w14:textId="4CA9B732" w:rsidR="00D70A0B" w:rsidRPr="000C5D4C" w:rsidRDefault="00D70A0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FFC000"/>
          <w:sz w:val="26"/>
          <w:szCs w:val="26"/>
        </w:rPr>
      </w:pPr>
      <w:r>
        <w:rPr>
          <w:rFonts w:ascii="DejaVu Sans Mono" w:hAnsi="DejaVu Sans Mono" w:cs="DejaVu Sans Mono"/>
          <w:color w:val="FFC000"/>
          <w:sz w:val="26"/>
          <w:szCs w:val="26"/>
        </w:rPr>
        <w:t xml:space="preserve">  </w:t>
      </w:r>
      <w:r w:rsidRPr="000C5D4C">
        <w:rPr>
          <w:rFonts w:ascii="DejaVu Sans Mono" w:hAnsi="DejaVu Sans Mono" w:cs="DejaVu Sans Mono"/>
          <w:color w:val="FFC000"/>
          <w:sz w:val="26"/>
          <w:szCs w:val="26"/>
        </w:rPr>
        <w:t>; write a palette</w:t>
      </w:r>
    </w:p>
    <w:p w14:paraId="34E04B22" w14:textId="5D5598EE" w:rsidR="00D70A0B" w:rsidRPr="00317C42" w:rsidRDefault="00D70A0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613C21">
        <w:rPr>
          <w:rFonts w:ascii="DejaVu Sans Mono" w:hAnsi="DejaVu Sans Mono" w:cs="DejaVu Sans Mono"/>
          <w:color w:val="10C26F"/>
          <w:sz w:val="26"/>
          <w:szCs w:val="26"/>
        </w:rPr>
        <w:t>PPUSTATUS</w:t>
      </w:r>
    </w:p>
    <w:p w14:paraId="1BAF1459" w14:textId="77777777" w:rsidR="00D70A0B" w:rsidRPr="00317C42" w:rsidRDefault="00D70A0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$3f</w:t>
      </w:r>
    </w:p>
    <w:p w14:paraId="26AC4844" w14:textId="77777777" w:rsidR="00D70A0B" w:rsidRPr="00317C42" w:rsidRDefault="00D70A0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PPUADDR</w:t>
      </w:r>
    </w:p>
    <w:p w14:paraId="3A5D1971" w14:textId="77777777" w:rsidR="00D70A0B" w:rsidRPr="00317C42" w:rsidRDefault="00D70A0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$00</w:t>
      </w:r>
    </w:p>
    <w:p w14:paraId="20A5DB7F" w14:textId="77777777" w:rsidR="00D70A0B" w:rsidRPr="00317C42" w:rsidRDefault="00D70A0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PPUADDR</w:t>
      </w:r>
    </w:p>
    <w:p w14:paraId="15E249A4" w14:textId="77777777" w:rsidR="00D70A0B" w:rsidRPr="00317C42" w:rsidRDefault="00D70A0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$29</w:t>
      </w:r>
    </w:p>
    <w:p w14:paraId="252FDC64" w14:textId="77777777" w:rsidR="00D70A0B" w:rsidRPr="00317C42" w:rsidRDefault="00D70A0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PPUDATA</w:t>
      </w:r>
    </w:p>
    <w:p w14:paraId="3826AA91" w14:textId="77777777" w:rsidR="00D70A0B" w:rsidRPr="00317C42" w:rsidRDefault="00D70A0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1</w:t>
      </w:r>
      <w:r w:rsidRPr="00C41B6E">
        <w:rPr>
          <w:rFonts w:ascii="DejaVu Sans Mono" w:hAnsi="DejaVu Sans Mono" w:cs="DejaVu Sans Mono"/>
          <w:color w:val="07E2FA"/>
          <w:sz w:val="26"/>
          <w:szCs w:val="26"/>
        </w:rPr>
        <w:t>9</w:t>
      </w:r>
    </w:p>
    <w:p w14:paraId="3E6A4608" w14:textId="77777777" w:rsidR="00D70A0B" w:rsidRPr="00317C42" w:rsidRDefault="00D70A0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PPUDATA</w:t>
      </w:r>
    </w:p>
    <w:p w14:paraId="0E0D7414" w14:textId="77777777" w:rsidR="00D70A0B" w:rsidRPr="00317C42" w:rsidRDefault="00D70A0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0</w:t>
      </w:r>
      <w:r w:rsidRPr="00C41B6E">
        <w:rPr>
          <w:rFonts w:ascii="DejaVu Sans Mono" w:hAnsi="DejaVu Sans Mono" w:cs="DejaVu Sans Mono"/>
          <w:color w:val="07E2FA"/>
          <w:sz w:val="26"/>
          <w:szCs w:val="26"/>
        </w:rPr>
        <w:t>9</w:t>
      </w:r>
    </w:p>
    <w:p w14:paraId="352AEE92" w14:textId="77777777" w:rsidR="00D70A0B" w:rsidRPr="00317C42" w:rsidRDefault="00D70A0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PPUDATA</w:t>
      </w:r>
    </w:p>
    <w:p w14:paraId="4B0F1F92" w14:textId="4272AC47" w:rsidR="00D70A0B" w:rsidRPr="00317C42" w:rsidRDefault="00D70A0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0f</w:t>
      </w:r>
    </w:p>
    <w:p w14:paraId="1E3AF749" w14:textId="77777777" w:rsidR="00D70A0B" w:rsidRPr="00317C42" w:rsidRDefault="00D70A0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PPUDATA</w:t>
      </w:r>
    </w:p>
    <w:p w14:paraId="215B4FA6" w14:textId="527F36D7" w:rsidR="00217824" w:rsidRPr="00206ACB" w:rsidRDefault="0099552B" w:rsidP="00A321CC">
      <w:r w:rsidRPr="00206ACB">
        <w:t>Let's</w:t>
      </w:r>
      <w:r w:rsidR="00AC466E" w:rsidRPr="00206ACB">
        <w:t xml:space="preserve"> </w:t>
      </w:r>
      <w:r w:rsidRPr="00206ACB">
        <w:t>separate</w:t>
      </w:r>
      <w:r w:rsidR="00AC466E" w:rsidRPr="00206ACB">
        <w:t xml:space="preserve"> </w:t>
      </w:r>
      <w:r w:rsidRPr="00206ACB">
        <w:t>out</w:t>
      </w:r>
      <w:r w:rsidR="00AC466E" w:rsidRPr="00206ACB">
        <w:t xml:space="preserve"> </w:t>
      </w:r>
      <w:r w:rsidRPr="00206ACB">
        <w:t>the</w:t>
      </w:r>
      <w:r w:rsidR="00AC466E" w:rsidRPr="00206ACB">
        <w:t xml:space="preserve"> </w:t>
      </w:r>
      <w:r w:rsidRPr="00206ACB">
        <w:t>palette</w:t>
      </w:r>
      <w:r w:rsidR="00AC466E" w:rsidRPr="00206ACB">
        <w:t xml:space="preserve"> </w:t>
      </w:r>
      <w:r w:rsidRPr="00206ACB">
        <w:t>values</w:t>
      </w:r>
      <w:r w:rsidR="00AC466E" w:rsidRPr="00206ACB">
        <w:t xml:space="preserve"> </w:t>
      </w:r>
      <w:r w:rsidRPr="00206ACB">
        <w:t>and</w:t>
      </w:r>
      <w:r w:rsidR="00AC466E" w:rsidRPr="00206ACB">
        <w:t xml:space="preserve"> </w:t>
      </w:r>
      <w:r w:rsidRPr="00206ACB">
        <w:t>store</w:t>
      </w:r>
      <w:r w:rsidR="00AC466E" w:rsidRPr="00206ACB">
        <w:t xml:space="preserve"> </w:t>
      </w:r>
      <w:r w:rsidRPr="00206ACB">
        <w:t>them</w:t>
      </w:r>
      <w:r w:rsidR="00AC466E" w:rsidRPr="00206ACB">
        <w:t xml:space="preserve"> </w:t>
      </w:r>
      <w:r w:rsidRPr="00206ACB">
        <w:t>somewhere</w:t>
      </w:r>
      <w:r w:rsidR="00AC466E" w:rsidRPr="00206ACB">
        <w:t xml:space="preserve"> </w:t>
      </w:r>
      <w:r w:rsidRPr="00206ACB">
        <w:t>else.</w:t>
      </w:r>
      <w:r w:rsidR="00AC466E" w:rsidRPr="00206ACB">
        <w:t xml:space="preserve"> </w:t>
      </w:r>
      <w:r w:rsidRPr="00206ACB">
        <w:t>The</w:t>
      </w:r>
      <w:r w:rsidR="00AC466E" w:rsidRPr="00206ACB">
        <w:t xml:space="preserve"> </w:t>
      </w:r>
      <w:r w:rsidRPr="00206ACB">
        <w:t>palette</w:t>
      </w:r>
      <w:r w:rsidR="00AC466E" w:rsidRPr="00206ACB">
        <w:t xml:space="preserve"> </w:t>
      </w:r>
      <w:r w:rsidRPr="00206ACB">
        <w:t>values</w:t>
      </w:r>
      <w:r w:rsidR="00AC466E" w:rsidRPr="00206ACB">
        <w:t xml:space="preserve"> </w:t>
      </w:r>
      <w:r w:rsidRPr="00206ACB">
        <w:t>here</w:t>
      </w:r>
      <w:r w:rsidR="00AC466E" w:rsidRPr="00206ACB">
        <w:t xml:space="preserve"> </w:t>
      </w:r>
      <w:r w:rsidRPr="00206ACB">
        <w:t>are</w:t>
      </w:r>
      <w:r w:rsidR="00AC466E" w:rsidRPr="00206ACB">
        <w:t xml:space="preserve"> </w:t>
      </w:r>
      <w:r w:rsidRPr="00206ACB">
        <w:t>read-only</w:t>
      </w:r>
      <w:r w:rsidR="00AC466E" w:rsidRPr="00206ACB">
        <w:t xml:space="preserve"> </w:t>
      </w:r>
      <w:r w:rsidRPr="00206ACB">
        <w:t>data,</w:t>
      </w:r>
      <w:r w:rsidR="00AC466E" w:rsidRPr="00206ACB">
        <w:t xml:space="preserve"> </w:t>
      </w:r>
      <w:r w:rsidRPr="00206ACB">
        <w:t>so</w:t>
      </w:r>
      <w:r w:rsidR="00AC466E" w:rsidRPr="00206ACB">
        <w:t xml:space="preserve"> </w:t>
      </w:r>
      <w:r w:rsidRPr="00206ACB">
        <w:t>we</w:t>
      </w:r>
      <w:r w:rsidR="00AC466E" w:rsidRPr="00206ACB">
        <w:t xml:space="preserve"> </w:t>
      </w:r>
      <w:r w:rsidRPr="00206ACB">
        <w:t>will</w:t>
      </w:r>
      <w:r w:rsidR="00AC466E" w:rsidRPr="00206ACB">
        <w:t xml:space="preserve"> </w:t>
      </w:r>
      <w:r w:rsidRPr="00206ACB">
        <w:t>store</w:t>
      </w:r>
      <w:r w:rsidR="00AC466E" w:rsidRPr="00206ACB">
        <w:t xml:space="preserve"> </w:t>
      </w:r>
      <w:r w:rsidRPr="00206ACB">
        <w:t>them</w:t>
      </w:r>
      <w:r w:rsidR="00AC466E" w:rsidRPr="00206ACB">
        <w:t xml:space="preserve"> </w:t>
      </w:r>
      <w:r w:rsidRPr="00206ACB">
        <w:t>in</w:t>
      </w:r>
      <w:r w:rsidR="00AC466E" w:rsidRPr="00206ACB">
        <w:t xml:space="preserve"> </w:t>
      </w:r>
      <w:r w:rsidRPr="00206ACB">
        <w:t>the</w:t>
      </w:r>
      <w:r w:rsidR="00AC466E" w:rsidRPr="00206ACB">
        <w:t xml:space="preserve"> </w:t>
      </w:r>
      <w:r w:rsidRPr="00677C2F">
        <w:rPr>
          <w:rStyle w:val="QuoteChar"/>
        </w:rPr>
        <w:t>RODATA</w:t>
      </w:r>
      <w:r w:rsidR="00AC466E" w:rsidRPr="00206ACB">
        <w:t xml:space="preserve"> </w:t>
      </w:r>
      <w:r w:rsidRPr="00206ACB">
        <w:t>segment</w:t>
      </w:r>
      <w:r w:rsidR="00AC466E" w:rsidRPr="00206ACB">
        <w:t xml:space="preserve"> </w:t>
      </w:r>
      <w:r w:rsidRPr="00206ACB">
        <w:t>and</w:t>
      </w:r>
      <w:r w:rsidR="00AC466E" w:rsidRPr="00206ACB">
        <w:t xml:space="preserve"> </w:t>
      </w:r>
      <w:r w:rsidRPr="00206ACB">
        <w:t>not</w:t>
      </w:r>
      <w:r w:rsidR="00AC466E" w:rsidRPr="00206ACB">
        <w:t xml:space="preserve"> </w:t>
      </w:r>
      <w:r w:rsidRPr="00206ACB">
        <w:t>in</w:t>
      </w:r>
      <w:r w:rsidR="00AC466E" w:rsidRPr="00206ACB">
        <w:t xml:space="preserve"> </w:t>
      </w:r>
      <w:r w:rsidRPr="00206ACB">
        <w:t>the</w:t>
      </w:r>
      <w:r w:rsidR="00AC466E" w:rsidRPr="00206ACB">
        <w:t xml:space="preserve"> </w:t>
      </w:r>
      <w:r w:rsidRPr="00206ACB">
        <w:t>current</w:t>
      </w:r>
      <w:r w:rsidR="00AC466E" w:rsidRPr="00206ACB">
        <w:t xml:space="preserve"> </w:t>
      </w:r>
      <w:r w:rsidRPr="00677C2F">
        <w:rPr>
          <w:rStyle w:val="QuoteChar"/>
        </w:rPr>
        <w:t>CODE</w:t>
      </w:r>
      <w:r w:rsidR="00AC466E" w:rsidRPr="00206ACB">
        <w:t xml:space="preserve"> </w:t>
      </w:r>
      <w:r w:rsidRPr="00206ACB">
        <w:t>segment.</w:t>
      </w:r>
      <w:r w:rsidR="00AC466E" w:rsidRPr="00206ACB">
        <w:t xml:space="preserve"> </w:t>
      </w:r>
      <w:r w:rsidRPr="00206ACB">
        <w:t>It</w:t>
      </w:r>
      <w:r w:rsidR="00AC466E" w:rsidRPr="00206ACB">
        <w:t xml:space="preserve"> </w:t>
      </w:r>
      <w:r w:rsidRPr="00206ACB">
        <w:t>will</w:t>
      </w:r>
      <w:r w:rsidR="00AC466E" w:rsidRPr="00206ACB">
        <w:t xml:space="preserve"> </w:t>
      </w:r>
      <w:r w:rsidRPr="00206ACB">
        <w:t>look</w:t>
      </w:r>
      <w:r w:rsidR="00AC466E" w:rsidRPr="00206ACB">
        <w:t xml:space="preserve"> </w:t>
      </w:r>
      <w:r w:rsidRPr="00206ACB">
        <w:t>something</w:t>
      </w:r>
      <w:r w:rsidR="00AC466E" w:rsidRPr="00206ACB">
        <w:t xml:space="preserve"> </w:t>
      </w:r>
      <w:r w:rsidRPr="00206ACB">
        <w:t>like</w:t>
      </w:r>
      <w:r w:rsidR="00AC466E" w:rsidRPr="00206ACB">
        <w:t xml:space="preserve"> </w:t>
      </w:r>
      <w:r w:rsidRPr="00206ACB">
        <w:t>this:</w:t>
      </w:r>
    </w:p>
    <w:p w14:paraId="2C38E299" w14:textId="7567B7F5" w:rsidR="008270D9" w:rsidRPr="00A35E9F" w:rsidRDefault="00000000"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1293898729"/>
        <w:rPr>
          <w:rFonts w:ascii="DejaVu Sans Mono" w:hAnsi="DejaVu Sans Mono" w:cs="DejaVu Sans Mono"/>
          <w:color w:val="10C26F"/>
          <w:sz w:val="26"/>
          <w:szCs w:val="26"/>
        </w:rPr>
      </w:pPr>
      <w:r>
        <w:rPr>
          <w:noProof/>
        </w:rPr>
        <w:pict w14:anchorId="51F92068">
          <v:rect id="_x0000_s2171" style="position:absolute;left:0;text-align:left;margin-left:-4.65pt;margin-top:.7pt;width:22.55pt;height:60pt;z-index:251719680;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71" inset="0,0,0,0">
              <w:txbxContent>
                <w:p w14:paraId="5D3911AA" w14:textId="5D0A948A" w:rsidR="007E136A" w:rsidRDefault="007E136A" w:rsidP="007E136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60</w:t>
                  </w:r>
                </w:p>
                <w:p w14:paraId="3B9A22FF" w14:textId="05F11E95" w:rsidR="007E136A" w:rsidRDefault="007E136A" w:rsidP="007E136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61</w:t>
                  </w:r>
                </w:p>
                <w:p w14:paraId="3A275BEE" w14:textId="4857E5D2" w:rsidR="007E136A" w:rsidRPr="0039594C" w:rsidRDefault="007E136A" w:rsidP="007E136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62</w:t>
                  </w:r>
                </w:p>
              </w:txbxContent>
            </v:textbox>
          </v:rect>
        </w:pict>
      </w:r>
      <w:r w:rsidR="008270D9" w:rsidRPr="00A35E9F">
        <w:rPr>
          <w:rFonts w:ascii="DejaVu Sans Mono" w:hAnsi="DejaVu Sans Mono" w:cs="DejaVu Sans Mono"/>
          <w:color w:val="10C26F"/>
          <w:sz w:val="26"/>
          <w:szCs w:val="26"/>
        </w:rPr>
        <w:t>.segment</w:t>
      </w:r>
      <w:r w:rsidR="00AC466E" w:rsidRPr="00A35E9F">
        <w:rPr>
          <w:rFonts w:ascii="DejaVu Sans Mono" w:hAnsi="DejaVu Sans Mono" w:cs="DejaVu Sans Mono"/>
          <w:color w:val="10C26F"/>
          <w:sz w:val="26"/>
          <w:szCs w:val="26"/>
        </w:rPr>
        <w:t xml:space="preserve"> </w:t>
      </w:r>
      <w:r w:rsidR="008270D9" w:rsidRPr="00A35E9F">
        <w:rPr>
          <w:rFonts w:ascii="DejaVu Sans Mono" w:hAnsi="DejaVu Sans Mono" w:cs="DejaVu Sans Mono"/>
          <w:color w:val="10C26F"/>
          <w:sz w:val="26"/>
          <w:szCs w:val="26"/>
        </w:rPr>
        <w:t>"RODATA"</w:t>
      </w:r>
    </w:p>
    <w:p w14:paraId="1D59CF11" w14:textId="77777777" w:rsidR="008270D9" w:rsidRPr="00A35E9F" w:rsidRDefault="008270D9"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1293898729"/>
        <w:rPr>
          <w:rFonts w:ascii="DejaVu Sans Mono" w:hAnsi="DejaVu Sans Mono" w:cs="DejaVu Sans Mono"/>
          <w:color w:val="10C26F"/>
          <w:sz w:val="26"/>
          <w:szCs w:val="26"/>
        </w:rPr>
      </w:pPr>
      <w:r w:rsidRPr="00A35E9F">
        <w:rPr>
          <w:rFonts w:ascii="DejaVu Sans Mono" w:hAnsi="DejaVu Sans Mono" w:cs="DejaVu Sans Mono"/>
          <w:color w:val="10C26F"/>
          <w:sz w:val="26"/>
          <w:szCs w:val="26"/>
        </w:rPr>
        <w:t>palettes:</w:t>
      </w:r>
    </w:p>
    <w:p w14:paraId="7F03EF74" w14:textId="1F66F98E" w:rsidR="008270D9" w:rsidRPr="00A35E9F" w:rsidRDefault="008270D9"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1293898729"/>
        <w:rPr>
          <w:rFonts w:ascii="DejaVu Sans Mono" w:hAnsi="DejaVu Sans Mono" w:cs="DejaVu Sans Mono"/>
          <w:sz w:val="26"/>
          <w:szCs w:val="26"/>
        </w:rPr>
      </w:pPr>
      <w:r w:rsidRPr="00A35E9F">
        <w:rPr>
          <w:rFonts w:ascii="DejaVu Sans Mono" w:hAnsi="DejaVu Sans Mono" w:cs="DejaVu Sans Mono"/>
          <w:color w:val="10C26F"/>
          <w:sz w:val="26"/>
          <w:szCs w:val="26"/>
        </w:rPr>
        <w:t>.byte</w:t>
      </w:r>
      <w:r w:rsidR="00AC466E" w:rsidRPr="00A35E9F">
        <w:rPr>
          <w:rFonts w:ascii="DejaVu Sans Mono" w:hAnsi="DejaVu Sans Mono" w:cs="DejaVu Sans Mono"/>
          <w:color w:val="000000"/>
          <w:sz w:val="26"/>
          <w:szCs w:val="26"/>
        </w:rPr>
        <w:t xml:space="preserve"> </w:t>
      </w:r>
      <w:r w:rsidRPr="007E136A">
        <w:rPr>
          <w:rFonts w:ascii="DejaVu Sans Mono" w:hAnsi="DejaVu Sans Mono" w:cs="DejaVu Sans Mono"/>
          <w:color w:val="07E2FA"/>
          <w:sz w:val="26"/>
          <w:szCs w:val="26"/>
        </w:rPr>
        <w:t>$29,</w:t>
      </w:r>
      <w:r w:rsidR="00AC466E" w:rsidRPr="007E136A">
        <w:rPr>
          <w:rFonts w:ascii="DejaVu Sans Mono" w:hAnsi="DejaVu Sans Mono" w:cs="DejaVu Sans Mono"/>
          <w:color w:val="07E2FA"/>
          <w:sz w:val="26"/>
          <w:szCs w:val="26"/>
        </w:rPr>
        <w:t xml:space="preserve"> </w:t>
      </w:r>
      <w:r w:rsidRPr="007E136A">
        <w:rPr>
          <w:rFonts w:ascii="DejaVu Sans Mono" w:hAnsi="DejaVu Sans Mono" w:cs="DejaVu Sans Mono"/>
          <w:color w:val="07E2FA"/>
          <w:sz w:val="26"/>
          <w:szCs w:val="26"/>
        </w:rPr>
        <w:t>$19,</w:t>
      </w:r>
      <w:r w:rsidR="00AC466E" w:rsidRPr="007E136A">
        <w:rPr>
          <w:rFonts w:ascii="DejaVu Sans Mono" w:hAnsi="DejaVu Sans Mono" w:cs="DejaVu Sans Mono"/>
          <w:color w:val="07E2FA"/>
          <w:sz w:val="26"/>
          <w:szCs w:val="26"/>
        </w:rPr>
        <w:t xml:space="preserve"> </w:t>
      </w:r>
      <w:r w:rsidRPr="007E136A">
        <w:rPr>
          <w:rFonts w:ascii="DejaVu Sans Mono" w:hAnsi="DejaVu Sans Mono" w:cs="DejaVu Sans Mono"/>
          <w:color w:val="07E2FA"/>
          <w:sz w:val="26"/>
          <w:szCs w:val="26"/>
        </w:rPr>
        <w:t>$09,</w:t>
      </w:r>
      <w:r w:rsidR="00AC466E" w:rsidRPr="007E136A">
        <w:rPr>
          <w:rFonts w:ascii="DejaVu Sans Mono" w:hAnsi="DejaVu Sans Mono" w:cs="DejaVu Sans Mono"/>
          <w:color w:val="07E2FA"/>
          <w:sz w:val="26"/>
          <w:szCs w:val="26"/>
        </w:rPr>
        <w:t xml:space="preserve"> </w:t>
      </w:r>
      <w:r w:rsidRPr="007E136A">
        <w:rPr>
          <w:rFonts w:ascii="DejaVu Sans Mono" w:hAnsi="DejaVu Sans Mono" w:cs="DejaVu Sans Mono"/>
          <w:color w:val="07E2FA"/>
          <w:sz w:val="26"/>
          <w:szCs w:val="26"/>
        </w:rPr>
        <w:t>$0f</w:t>
      </w:r>
    </w:p>
    <w:p w14:paraId="5AC177A5" w14:textId="74B625DD" w:rsidR="008270D9" w:rsidRPr="00206ACB" w:rsidRDefault="008270D9" w:rsidP="00490E93">
      <w:r w:rsidRPr="00206ACB">
        <w:t>We</w:t>
      </w:r>
      <w:r w:rsidR="00AC466E" w:rsidRPr="00206ACB">
        <w:t xml:space="preserve"> </w:t>
      </w:r>
      <w:r w:rsidRPr="00206ACB">
        <w:t>set</w:t>
      </w:r>
      <w:r w:rsidR="00AC466E" w:rsidRPr="00206ACB">
        <w:t xml:space="preserve"> </w:t>
      </w:r>
      <w:r w:rsidRPr="00206ACB">
        <w:t>a</w:t>
      </w:r>
      <w:r w:rsidR="00AC466E" w:rsidRPr="00206ACB">
        <w:t xml:space="preserve"> </w:t>
      </w:r>
      <w:r w:rsidRPr="00206ACB">
        <w:t>label</w:t>
      </w:r>
      <w:r w:rsidR="00AC466E" w:rsidRPr="00206ACB">
        <w:t xml:space="preserve"> </w:t>
      </w:r>
      <w:r w:rsidRPr="00206ACB">
        <w:t>(</w:t>
      </w:r>
      <w:r w:rsidRPr="00677C2F">
        <w:rPr>
          <w:rStyle w:val="QuoteChar"/>
        </w:rPr>
        <w:t>palettes</w:t>
      </w:r>
      <w:r w:rsidRPr="00206ACB">
        <w:t>)</w:t>
      </w:r>
      <w:r w:rsidR="00AC466E" w:rsidRPr="00206ACB">
        <w:t xml:space="preserve"> </w:t>
      </w:r>
      <w:r w:rsidRPr="00206ACB">
        <w:t>to</w:t>
      </w:r>
      <w:r w:rsidR="00AC466E" w:rsidRPr="00206ACB">
        <w:t xml:space="preserve"> </w:t>
      </w:r>
      <w:r w:rsidRPr="00206ACB">
        <w:t>easily</w:t>
      </w:r>
      <w:r w:rsidR="00AC466E" w:rsidRPr="00206ACB">
        <w:t xml:space="preserve"> </w:t>
      </w:r>
      <w:r w:rsidRPr="00206ACB">
        <w:t>identify</w:t>
      </w:r>
      <w:r w:rsidR="00AC466E" w:rsidRPr="00206ACB">
        <w:t xml:space="preserve"> </w:t>
      </w:r>
      <w:r w:rsidRPr="00206ACB">
        <w:t>the</w:t>
      </w:r>
      <w:r w:rsidR="00AC466E" w:rsidRPr="00206ACB">
        <w:t xml:space="preserve"> </w:t>
      </w:r>
      <w:r w:rsidRPr="00206ACB">
        <w:t>start</w:t>
      </w:r>
      <w:r w:rsidR="00AC466E" w:rsidRPr="00206ACB">
        <w:t xml:space="preserve"> </w:t>
      </w:r>
      <w:r w:rsidRPr="00206ACB">
        <w:t>of</w:t>
      </w:r>
      <w:r w:rsidR="00AC466E" w:rsidRPr="00206ACB">
        <w:t xml:space="preserve"> </w:t>
      </w:r>
      <w:r w:rsidRPr="00206ACB">
        <w:t>our</w:t>
      </w:r>
      <w:r w:rsidR="00AC466E" w:rsidRPr="00206ACB">
        <w:t xml:space="preserve"> </w:t>
      </w:r>
      <w:r w:rsidRPr="00206ACB">
        <w:t>palette</w:t>
      </w:r>
      <w:r w:rsidR="00AC466E" w:rsidRPr="00206ACB">
        <w:t xml:space="preserve"> </w:t>
      </w:r>
      <w:r w:rsidRPr="00206ACB">
        <w:t>data,</w:t>
      </w:r>
      <w:r w:rsidR="00AC466E" w:rsidRPr="00206ACB">
        <w:t xml:space="preserve"> </w:t>
      </w:r>
      <w:r w:rsidRPr="00206ACB">
        <w:t>and</w:t>
      </w:r>
      <w:r w:rsidR="00AC466E" w:rsidRPr="00206ACB">
        <w:t xml:space="preserve"> </w:t>
      </w:r>
      <w:r w:rsidRPr="00206ACB">
        <w:t>then</w:t>
      </w:r>
      <w:r w:rsidR="00AC466E" w:rsidRPr="00206ACB">
        <w:t xml:space="preserve"> </w:t>
      </w:r>
      <w:r w:rsidRPr="00206ACB">
        <w:t>we</w:t>
      </w:r>
      <w:r w:rsidR="00AC466E" w:rsidRPr="00206ACB">
        <w:t xml:space="preserve"> </w:t>
      </w:r>
      <w:r w:rsidRPr="00206ACB">
        <w:t>use</w:t>
      </w:r>
      <w:r w:rsidR="00AC466E" w:rsidRPr="00206ACB">
        <w:t xml:space="preserve"> </w:t>
      </w:r>
      <w:r w:rsidRPr="00206ACB">
        <w:t>the</w:t>
      </w:r>
      <w:r w:rsidR="00AC466E" w:rsidRPr="00206ACB">
        <w:t xml:space="preserve"> </w:t>
      </w:r>
      <w:r w:rsidRPr="00677C2F">
        <w:rPr>
          <w:rStyle w:val="QuoteChar"/>
        </w:rPr>
        <w:t>.byte</w:t>
      </w:r>
      <w:r w:rsidR="00AC466E" w:rsidRPr="00206ACB">
        <w:t xml:space="preserve"> </w:t>
      </w:r>
      <w:r w:rsidRPr="00206ACB">
        <w:t>directive</w:t>
      </w:r>
      <w:r w:rsidR="00AC466E" w:rsidRPr="00206ACB">
        <w:t xml:space="preserve"> </w:t>
      </w:r>
      <w:r w:rsidRPr="00206ACB">
        <w:t>to</w:t>
      </w:r>
      <w:r w:rsidR="00AC466E" w:rsidRPr="00206ACB">
        <w:t xml:space="preserve"> </w:t>
      </w:r>
      <w:r w:rsidRPr="00206ACB">
        <w:t>tell</w:t>
      </w:r>
      <w:r w:rsidR="00AC466E" w:rsidRPr="00206ACB">
        <w:t xml:space="preserve"> </w:t>
      </w:r>
      <w:r w:rsidRPr="00206ACB">
        <w:t>the</w:t>
      </w:r>
      <w:r w:rsidR="00AC466E" w:rsidRPr="00206ACB">
        <w:t xml:space="preserve"> </w:t>
      </w:r>
      <w:r w:rsidRPr="00206ACB">
        <w:t>assembler</w:t>
      </w:r>
      <w:r w:rsidR="00AC466E" w:rsidRPr="00206ACB">
        <w:t xml:space="preserve"> </w:t>
      </w:r>
      <w:r w:rsidRPr="00206ACB">
        <w:t>"what</w:t>
      </w:r>
      <w:r w:rsidR="00AC466E" w:rsidRPr="00206ACB">
        <w:t xml:space="preserve"> </w:t>
      </w:r>
      <w:r w:rsidRPr="00206ACB">
        <w:t>follows</w:t>
      </w:r>
      <w:r w:rsidR="00AC466E" w:rsidRPr="00206ACB">
        <w:t xml:space="preserve"> </w:t>
      </w:r>
      <w:r w:rsidRPr="00206ACB">
        <w:t>is</w:t>
      </w:r>
      <w:r w:rsidR="00AC466E" w:rsidRPr="00206ACB">
        <w:t xml:space="preserve"> </w:t>
      </w:r>
      <w:r w:rsidRPr="00206ACB">
        <w:t>a</w:t>
      </w:r>
      <w:r w:rsidR="00AC466E" w:rsidRPr="00206ACB">
        <w:t xml:space="preserve"> </w:t>
      </w:r>
      <w:r w:rsidRPr="00206ACB">
        <w:t>series</w:t>
      </w:r>
      <w:r w:rsidR="00AC466E" w:rsidRPr="00206ACB">
        <w:t xml:space="preserve"> </w:t>
      </w:r>
      <w:r w:rsidRPr="00206ACB">
        <w:t>of</w:t>
      </w:r>
      <w:r w:rsidR="00AC466E" w:rsidRPr="00206ACB">
        <w:t xml:space="preserve"> </w:t>
      </w:r>
      <w:r w:rsidRPr="00206ACB">
        <w:t>plain</w:t>
      </w:r>
      <w:r w:rsidR="00AC466E" w:rsidRPr="00206ACB">
        <w:t xml:space="preserve"> </w:t>
      </w:r>
      <w:r w:rsidRPr="00206ACB">
        <w:t>data</w:t>
      </w:r>
      <w:r w:rsidR="00AC466E" w:rsidRPr="00206ACB">
        <w:t xml:space="preserve"> </w:t>
      </w:r>
      <w:r w:rsidRPr="00206ACB">
        <w:t>bytes,</w:t>
      </w:r>
      <w:r w:rsidR="00AC466E" w:rsidRPr="00206ACB">
        <w:t xml:space="preserve"> </w:t>
      </w:r>
      <w:r w:rsidRPr="00206ACB">
        <w:t>do</w:t>
      </w:r>
      <w:r w:rsidR="00AC466E" w:rsidRPr="00206ACB">
        <w:t xml:space="preserve"> </w:t>
      </w:r>
      <w:r w:rsidRPr="00206ACB">
        <w:t>not</w:t>
      </w:r>
      <w:r w:rsidR="00AC466E" w:rsidRPr="00206ACB">
        <w:t xml:space="preserve"> </w:t>
      </w:r>
      <w:r w:rsidRPr="00206ACB">
        <w:t>try</w:t>
      </w:r>
      <w:r w:rsidR="00AC466E" w:rsidRPr="00206ACB">
        <w:t xml:space="preserve"> </w:t>
      </w:r>
      <w:r w:rsidRPr="00206ACB">
        <w:t>to</w:t>
      </w:r>
      <w:r w:rsidR="00AC466E" w:rsidRPr="00206ACB">
        <w:t xml:space="preserve"> </w:t>
      </w:r>
      <w:r w:rsidRPr="00206ACB">
        <w:t>interpret</w:t>
      </w:r>
      <w:r w:rsidR="00AC466E" w:rsidRPr="00206ACB">
        <w:t xml:space="preserve"> </w:t>
      </w:r>
      <w:r w:rsidRPr="00206ACB">
        <w:t>them</w:t>
      </w:r>
      <w:r w:rsidR="00AC466E" w:rsidRPr="00206ACB">
        <w:t xml:space="preserve"> </w:t>
      </w:r>
      <w:r w:rsidRPr="00206ACB">
        <w:t>as</w:t>
      </w:r>
      <w:r w:rsidR="00AC466E" w:rsidRPr="00206ACB">
        <w:t xml:space="preserve"> </w:t>
      </w:r>
      <w:r w:rsidRPr="00206ACB">
        <w:t>opcodes".</w:t>
      </w:r>
    </w:p>
    <w:p w14:paraId="4B17DE5D" w14:textId="4360CD95" w:rsidR="008270D9" w:rsidRPr="00206ACB" w:rsidRDefault="008270D9" w:rsidP="00490E93">
      <w:r w:rsidRPr="00206ACB">
        <w:t>Next,</w:t>
      </w:r>
      <w:r w:rsidR="00AC466E" w:rsidRPr="00206ACB">
        <w:t xml:space="preserve"> </w:t>
      </w:r>
      <w:r w:rsidRPr="00206ACB">
        <w:t>we</w:t>
      </w:r>
      <w:r w:rsidR="00AC466E" w:rsidRPr="00206ACB">
        <w:t xml:space="preserve"> </w:t>
      </w:r>
      <w:r w:rsidRPr="00206ACB">
        <w:t>will</w:t>
      </w:r>
      <w:r w:rsidR="00AC466E" w:rsidRPr="00206ACB">
        <w:t xml:space="preserve"> </w:t>
      </w:r>
      <w:r w:rsidRPr="00206ACB">
        <w:t>need</w:t>
      </w:r>
      <w:r w:rsidR="00AC466E" w:rsidRPr="00206ACB">
        <w:t xml:space="preserve"> </w:t>
      </w:r>
      <w:r w:rsidRPr="00206ACB">
        <w:t>to</w:t>
      </w:r>
      <w:r w:rsidR="00AC466E" w:rsidRPr="00206ACB">
        <w:t xml:space="preserve"> </w:t>
      </w:r>
      <w:r w:rsidRPr="00206ACB">
        <w:t>adjust</w:t>
      </w:r>
      <w:r w:rsidR="00AC466E" w:rsidRPr="00206ACB">
        <w:t xml:space="preserve"> </w:t>
      </w:r>
      <w:r w:rsidRPr="00206ACB">
        <w:t>our</w:t>
      </w:r>
      <w:r w:rsidR="00AC466E" w:rsidRPr="00206ACB">
        <w:t xml:space="preserve"> </w:t>
      </w:r>
      <w:r w:rsidRPr="00206ACB">
        <w:t>palette-writing</w:t>
      </w:r>
      <w:r w:rsidR="00AC466E" w:rsidRPr="00206ACB">
        <w:t xml:space="preserve"> </w:t>
      </w:r>
      <w:r w:rsidRPr="00206ACB">
        <w:t>code</w:t>
      </w:r>
      <w:r w:rsidR="00AC466E" w:rsidRPr="00206ACB">
        <w:t xml:space="preserve"> </w:t>
      </w:r>
      <w:r w:rsidRPr="00206ACB">
        <w:t>to</w:t>
      </w:r>
      <w:r w:rsidR="00AC466E" w:rsidRPr="00206ACB">
        <w:t xml:space="preserve"> </w:t>
      </w:r>
      <w:r w:rsidRPr="00206ACB">
        <w:t>loop</w:t>
      </w:r>
      <w:r w:rsidR="00AC466E" w:rsidRPr="00206ACB">
        <w:t xml:space="preserve"> </w:t>
      </w:r>
      <w:r w:rsidRPr="00206ACB">
        <w:t>over</w:t>
      </w:r>
      <w:r w:rsidR="00AC466E" w:rsidRPr="00206ACB">
        <w:t xml:space="preserve"> </w:t>
      </w:r>
      <w:r w:rsidRPr="00206ACB">
        <w:t>the</w:t>
      </w:r>
      <w:r w:rsidR="00AC466E" w:rsidRPr="00206ACB">
        <w:t xml:space="preserve"> </w:t>
      </w:r>
      <w:r w:rsidRPr="00206ACB">
        <w:t>data</w:t>
      </w:r>
      <w:r w:rsidR="00AC466E" w:rsidRPr="00206ACB">
        <w:t xml:space="preserve"> </w:t>
      </w:r>
      <w:r w:rsidRPr="00206ACB">
        <w:t>in</w:t>
      </w:r>
      <w:r w:rsidR="00AC466E" w:rsidRPr="00206ACB">
        <w:t xml:space="preserve"> </w:t>
      </w:r>
      <w:r w:rsidRPr="00677C2F">
        <w:rPr>
          <w:rStyle w:val="QuoteChar"/>
        </w:rPr>
        <w:t>RODATA</w:t>
      </w:r>
      <w:r w:rsidRPr="00206ACB">
        <w:t>.</w:t>
      </w:r>
      <w:r w:rsidR="00AC466E" w:rsidRPr="00206ACB">
        <w:t xml:space="preserve"> </w:t>
      </w:r>
      <w:r w:rsidRPr="00206ACB">
        <w:t>We'll</w:t>
      </w:r>
      <w:r w:rsidR="00AC466E" w:rsidRPr="00206ACB">
        <w:t xml:space="preserve"> </w:t>
      </w:r>
      <w:r w:rsidRPr="00206ACB">
        <w:t>keep</w:t>
      </w:r>
      <w:r w:rsidR="00AC466E" w:rsidRPr="00206ACB">
        <w:t xml:space="preserve"> </w:t>
      </w:r>
      <w:r w:rsidRPr="00206ACB">
        <w:t>lines</w:t>
      </w:r>
      <w:r w:rsidR="00AC466E" w:rsidRPr="00206ACB">
        <w:t xml:space="preserve"> </w:t>
      </w:r>
      <w:r w:rsidRPr="00206ACB">
        <w:t>21-26</w:t>
      </w:r>
      <w:r w:rsidR="00AC466E" w:rsidRPr="00206ACB">
        <w:t xml:space="preserve"> </w:t>
      </w:r>
      <w:r w:rsidRPr="00206ACB">
        <w:t>above</w:t>
      </w:r>
      <w:r w:rsidR="00AC466E" w:rsidRPr="00206ACB">
        <w:t xml:space="preserve"> </w:t>
      </w:r>
      <w:r w:rsidRPr="00206ACB">
        <w:t>that</w:t>
      </w:r>
      <w:r w:rsidR="00AC466E" w:rsidRPr="00206ACB">
        <w:t xml:space="preserve"> </w:t>
      </w:r>
      <w:r w:rsidRPr="00206ACB">
        <w:t>set</w:t>
      </w:r>
      <w:r w:rsidR="00AC466E" w:rsidRPr="00206ACB">
        <w:t xml:space="preserve"> </w:t>
      </w:r>
      <w:r w:rsidRPr="00206ACB">
        <w:t>the</w:t>
      </w:r>
      <w:r w:rsidR="00AC466E" w:rsidRPr="00206ACB">
        <w:t xml:space="preserve"> </w:t>
      </w:r>
      <w:r w:rsidRPr="00206ACB">
        <w:t>PPU</w:t>
      </w:r>
      <w:r w:rsidR="00AC466E" w:rsidRPr="00206ACB">
        <w:t xml:space="preserve"> </w:t>
      </w:r>
      <w:r w:rsidRPr="00206ACB">
        <w:t>address</w:t>
      </w:r>
      <w:r w:rsidR="00AC466E" w:rsidRPr="00206ACB">
        <w:t xml:space="preserve"> </w:t>
      </w:r>
      <w:r w:rsidRPr="00206ACB">
        <w:t>to</w:t>
      </w:r>
      <w:r w:rsidR="00AC466E" w:rsidRPr="00206ACB">
        <w:t xml:space="preserve"> </w:t>
      </w:r>
      <w:r w:rsidRPr="00677C2F">
        <w:rPr>
          <w:rStyle w:val="QuoteChar"/>
        </w:rPr>
        <w:t>$3f00</w:t>
      </w:r>
      <w:r w:rsidRPr="00206ACB">
        <w:t>,</w:t>
      </w:r>
      <w:r w:rsidR="00AC466E" w:rsidRPr="00206ACB">
        <w:t xml:space="preserve"> </w:t>
      </w:r>
      <w:r w:rsidRPr="00206ACB">
        <w:t>but</w:t>
      </w:r>
      <w:r w:rsidR="00AC466E" w:rsidRPr="00206ACB">
        <w:t xml:space="preserve"> </w:t>
      </w:r>
      <w:r w:rsidRPr="00206ACB">
        <w:t>starting</w:t>
      </w:r>
      <w:r w:rsidR="00AC466E" w:rsidRPr="00206ACB">
        <w:t xml:space="preserve"> </w:t>
      </w:r>
      <w:r w:rsidRPr="00206ACB">
        <w:t>at</w:t>
      </w:r>
      <w:r w:rsidR="00AC466E" w:rsidRPr="00206ACB">
        <w:t xml:space="preserve"> </w:t>
      </w:r>
      <w:r w:rsidRPr="00206ACB">
        <w:t>line</w:t>
      </w:r>
      <w:r w:rsidR="00AC466E" w:rsidRPr="00206ACB">
        <w:t xml:space="preserve"> </w:t>
      </w:r>
      <w:r w:rsidRPr="00206ACB">
        <w:t>27,</w:t>
      </w:r>
      <w:r w:rsidR="00AC466E" w:rsidRPr="00206ACB">
        <w:t xml:space="preserve"> </w:t>
      </w:r>
      <w:r w:rsidRPr="00206ACB">
        <w:t>we'll</w:t>
      </w:r>
      <w:r w:rsidR="00AC466E" w:rsidRPr="00206ACB">
        <w:t xml:space="preserve"> </w:t>
      </w:r>
      <w:r w:rsidRPr="00206ACB">
        <w:t>make</w:t>
      </w:r>
      <w:r w:rsidR="00AC466E" w:rsidRPr="00206ACB">
        <w:t xml:space="preserve"> </w:t>
      </w:r>
      <w:r w:rsidRPr="00206ACB">
        <w:t>use</w:t>
      </w:r>
      <w:r w:rsidR="00AC466E" w:rsidRPr="00206ACB">
        <w:t xml:space="preserve"> </w:t>
      </w:r>
      <w:r w:rsidRPr="00206ACB">
        <w:t>of</w:t>
      </w:r>
      <w:r w:rsidR="00AC466E" w:rsidRPr="00206ACB">
        <w:t xml:space="preserve"> </w:t>
      </w:r>
      <w:r w:rsidRPr="00206ACB">
        <w:t>a</w:t>
      </w:r>
      <w:r w:rsidR="00AC466E" w:rsidRPr="00206ACB">
        <w:t xml:space="preserve"> </w:t>
      </w:r>
      <w:r w:rsidRPr="00206ACB">
        <w:t>loop:</w:t>
      </w:r>
    </w:p>
    <w:p w14:paraId="2DCBBCF6" w14:textId="73BBABC3" w:rsidR="00E2745D" w:rsidRPr="00D84115" w:rsidRDefault="00000000"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661666475"/>
        <w:rPr>
          <w:rFonts w:ascii="DejaVu Sans Mono" w:hAnsi="DejaVu Sans Mono" w:cs="DejaVu Sans Mono"/>
          <w:color w:val="10C26F"/>
          <w:sz w:val="26"/>
          <w:szCs w:val="26"/>
        </w:rPr>
      </w:pPr>
      <w:r>
        <w:rPr>
          <w:noProof/>
        </w:rPr>
        <w:pict w14:anchorId="51F92068">
          <v:rect id="_x0000_s2172" style="position:absolute;left:0;text-align:left;margin-left:-5.4pt;margin-top:-.1pt;width:22.55pt;height:111.75pt;z-index:251720704;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72" inset="0,0,0,0">
              <w:txbxContent>
                <w:p w14:paraId="7958E07E" w14:textId="5DB5E932" w:rsidR="007E136A" w:rsidRDefault="007E136A" w:rsidP="007E136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27</w:t>
                  </w:r>
                </w:p>
                <w:p w14:paraId="61A930E4" w14:textId="77777777" w:rsidR="007E136A" w:rsidRDefault="007E136A" w:rsidP="007E136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28</w:t>
                  </w:r>
                </w:p>
                <w:p w14:paraId="32C5830E" w14:textId="77777777" w:rsidR="007E136A" w:rsidRDefault="007E136A" w:rsidP="007E136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29</w:t>
                  </w:r>
                </w:p>
                <w:p w14:paraId="5E417CF6" w14:textId="77777777" w:rsidR="007E136A" w:rsidRDefault="007E136A" w:rsidP="007E136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30</w:t>
                  </w:r>
                </w:p>
                <w:p w14:paraId="1163D125" w14:textId="77777777" w:rsidR="007E136A" w:rsidRDefault="007E136A" w:rsidP="007E136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31</w:t>
                  </w:r>
                </w:p>
                <w:p w14:paraId="63C2B959" w14:textId="57A6D021" w:rsidR="007E136A" w:rsidRPr="0039594C" w:rsidRDefault="007E136A" w:rsidP="007E136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32</w:t>
                  </w:r>
                </w:p>
              </w:txbxContent>
            </v:textbox>
          </v:rect>
        </w:pict>
      </w:r>
      <w:r w:rsidR="00E2745D" w:rsidRPr="00D84115">
        <w:rPr>
          <w:rFonts w:ascii="DejaVu Sans Mono" w:hAnsi="DejaVu Sans Mono" w:cs="DejaVu Sans Mono"/>
          <w:color w:val="10C26F"/>
          <w:sz w:val="26"/>
          <w:szCs w:val="26"/>
        </w:rPr>
        <w:t>load_palettes:</w:t>
      </w:r>
    </w:p>
    <w:p w14:paraId="7C1D04DA" w14:textId="4C4B658F" w:rsidR="00E2745D" w:rsidRPr="00D84115" w:rsidRDefault="00AC466E"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661666475"/>
        <w:rPr>
          <w:rFonts w:ascii="DejaVu Sans Mono" w:hAnsi="DejaVu Sans Mono" w:cs="DejaVu Sans Mono"/>
          <w:sz w:val="26"/>
          <w:szCs w:val="26"/>
        </w:rPr>
      </w:pPr>
      <w:r w:rsidRPr="00D84115">
        <w:rPr>
          <w:rFonts w:ascii="DejaVu Sans Mono" w:hAnsi="DejaVu Sans Mono" w:cs="DejaVu Sans Mono"/>
          <w:color w:val="000000"/>
          <w:sz w:val="26"/>
          <w:szCs w:val="26"/>
        </w:rPr>
        <w:t xml:space="preserve">  </w:t>
      </w:r>
      <w:r w:rsidR="00E2745D" w:rsidRPr="00D84115">
        <w:rPr>
          <w:rFonts w:ascii="DejaVu Sans Mono" w:hAnsi="DejaVu Sans Mono" w:cs="DejaVu Sans Mono"/>
          <w:color w:val="E3371E"/>
          <w:sz w:val="26"/>
          <w:szCs w:val="26"/>
        </w:rPr>
        <w:t>LDA</w:t>
      </w:r>
      <w:r w:rsidRPr="00D84115">
        <w:rPr>
          <w:rFonts w:ascii="DejaVu Sans Mono" w:hAnsi="DejaVu Sans Mono" w:cs="DejaVu Sans Mono"/>
          <w:color w:val="000000"/>
          <w:sz w:val="26"/>
          <w:szCs w:val="26"/>
        </w:rPr>
        <w:t xml:space="preserve"> </w:t>
      </w:r>
      <w:r w:rsidR="00E2745D" w:rsidRPr="00D84115">
        <w:rPr>
          <w:rFonts w:ascii="DejaVu Sans Mono" w:hAnsi="DejaVu Sans Mono" w:cs="DejaVu Sans Mono"/>
          <w:color w:val="10C26F"/>
          <w:sz w:val="26"/>
          <w:szCs w:val="26"/>
        </w:rPr>
        <w:t>palettes</w:t>
      </w:r>
      <w:r w:rsidR="00E2745D" w:rsidRPr="00D84115">
        <w:rPr>
          <w:rFonts w:ascii="DejaVu Sans Mono" w:hAnsi="DejaVu Sans Mono" w:cs="DejaVu Sans Mono"/>
          <w:color w:val="666600"/>
          <w:sz w:val="26"/>
          <w:szCs w:val="26"/>
        </w:rPr>
        <w:t>,</w:t>
      </w:r>
      <w:r w:rsidR="00E2745D" w:rsidRPr="00D84115">
        <w:rPr>
          <w:rFonts w:ascii="DejaVu Sans Mono" w:hAnsi="DejaVu Sans Mono" w:cs="DejaVu Sans Mono"/>
          <w:color w:val="FF7A48"/>
          <w:sz w:val="26"/>
          <w:szCs w:val="26"/>
        </w:rPr>
        <w:t>X</w:t>
      </w:r>
    </w:p>
    <w:p w14:paraId="00501716" w14:textId="52CA9829" w:rsidR="00E2745D" w:rsidRPr="00D84115" w:rsidRDefault="00AC466E"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661666475"/>
        <w:rPr>
          <w:rFonts w:ascii="DejaVu Sans Mono" w:hAnsi="DejaVu Sans Mono" w:cs="DejaVu Sans Mono"/>
          <w:sz w:val="26"/>
          <w:szCs w:val="26"/>
        </w:rPr>
      </w:pPr>
      <w:r w:rsidRPr="00D84115">
        <w:rPr>
          <w:rFonts w:ascii="DejaVu Sans Mono" w:hAnsi="DejaVu Sans Mono" w:cs="DejaVu Sans Mono"/>
          <w:color w:val="000000"/>
          <w:sz w:val="26"/>
          <w:szCs w:val="26"/>
        </w:rPr>
        <w:t xml:space="preserve">  </w:t>
      </w:r>
      <w:r w:rsidR="00E2745D" w:rsidRPr="00D84115">
        <w:rPr>
          <w:rFonts w:ascii="DejaVu Sans Mono" w:hAnsi="DejaVu Sans Mono" w:cs="DejaVu Sans Mono"/>
          <w:color w:val="E3371E"/>
          <w:sz w:val="26"/>
          <w:szCs w:val="26"/>
        </w:rPr>
        <w:t>STA</w:t>
      </w:r>
      <w:r w:rsidRPr="00D84115">
        <w:rPr>
          <w:rFonts w:ascii="DejaVu Sans Mono" w:hAnsi="DejaVu Sans Mono" w:cs="DejaVu Sans Mono"/>
          <w:color w:val="000000"/>
          <w:sz w:val="26"/>
          <w:szCs w:val="26"/>
        </w:rPr>
        <w:t xml:space="preserve"> </w:t>
      </w:r>
      <w:r w:rsidR="00E2745D" w:rsidRPr="00D84115">
        <w:rPr>
          <w:rFonts w:ascii="DejaVu Sans Mono" w:hAnsi="DejaVu Sans Mono" w:cs="DejaVu Sans Mono"/>
          <w:color w:val="10C26F"/>
          <w:sz w:val="26"/>
          <w:szCs w:val="26"/>
        </w:rPr>
        <w:t>PPUDATA</w:t>
      </w:r>
    </w:p>
    <w:p w14:paraId="1B924C16" w14:textId="2E73AEE5" w:rsidR="00E2745D" w:rsidRPr="00D84115" w:rsidRDefault="00AC466E"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661666475"/>
        <w:rPr>
          <w:rFonts w:ascii="DejaVu Sans Mono" w:hAnsi="DejaVu Sans Mono" w:cs="DejaVu Sans Mono"/>
          <w:color w:val="E3371E"/>
          <w:sz w:val="26"/>
          <w:szCs w:val="26"/>
        </w:rPr>
      </w:pPr>
      <w:r w:rsidRPr="00D84115">
        <w:rPr>
          <w:rFonts w:ascii="DejaVu Sans Mono" w:hAnsi="DejaVu Sans Mono" w:cs="DejaVu Sans Mono"/>
          <w:color w:val="000000"/>
          <w:sz w:val="26"/>
          <w:szCs w:val="26"/>
        </w:rPr>
        <w:t xml:space="preserve">  </w:t>
      </w:r>
      <w:r w:rsidR="00E2745D" w:rsidRPr="00D84115">
        <w:rPr>
          <w:rFonts w:ascii="DejaVu Sans Mono" w:hAnsi="DejaVu Sans Mono" w:cs="DejaVu Sans Mono"/>
          <w:color w:val="E3371E"/>
          <w:sz w:val="26"/>
          <w:szCs w:val="26"/>
        </w:rPr>
        <w:t>INX</w:t>
      </w:r>
    </w:p>
    <w:p w14:paraId="567D9819" w14:textId="2AF71247" w:rsidR="00E2745D" w:rsidRPr="00D84115" w:rsidRDefault="00AC466E"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661666475"/>
        <w:rPr>
          <w:rFonts w:ascii="DejaVu Sans Mono" w:hAnsi="DejaVu Sans Mono" w:cs="DejaVu Sans Mono"/>
          <w:sz w:val="26"/>
          <w:szCs w:val="26"/>
        </w:rPr>
      </w:pPr>
      <w:r w:rsidRPr="00D84115">
        <w:rPr>
          <w:rFonts w:ascii="DejaVu Sans Mono" w:hAnsi="DejaVu Sans Mono" w:cs="DejaVu Sans Mono"/>
          <w:color w:val="E3371E"/>
          <w:sz w:val="26"/>
          <w:szCs w:val="26"/>
        </w:rPr>
        <w:t xml:space="preserve">  </w:t>
      </w:r>
      <w:r w:rsidR="00E2745D" w:rsidRPr="00D84115">
        <w:rPr>
          <w:rFonts w:ascii="DejaVu Sans Mono" w:hAnsi="DejaVu Sans Mono" w:cs="DejaVu Sans Mono"/>
          <w:color w:val="E3371E"/>
          <w:sz w:val="26"/>
          <w:szCs w:val="26"/>
        </w:rPr>
        <w:t>CPX</w:t>
      </w:r>
      <w:r w:rsidRPr="00D84115">
        <w:rPr>
          <w:rFonts w:ascii="DejaVu Sans Mono" w:hAnsi="DejaVu Sans Mono" w:cs="DejaVu Sans Mono"/>
          <w:color w:val="000000"/>
          <w:sz w:val="26"/>
          <w:szCs w:val="26"/>
        </w:rPr>
        <w:t xml:space="preserve"> </w:t>
      </w:r>
      <w:r w:rsidR="00E2745D" w:rsidRPr="00D84115">
        <w:rPr>
          <w:rFonts w:ascii="DejaVu Sans Mono" w:hAnsi="DejaVu Sans Mono" w:cs="DejaVu Sans Mono"/>
          <w:color w:val="FF7A48"/>
          <w:sz w:val="26"/>
          <w:szCs w:val="26"/>
        </w:rPr>
        <w:t>#</w:t>
      </w:r>
      <w:r w:rsidR="00E2745D" w:rsidRPr="00D84115">
        <w:rPr>
          <w:rFonts w:ascii="DejaVu Sans Mono" w:hAnsi="DejaVu Sans Mono" w:cs="DejaVu Sans Mono"/>
          <w:color w:val="07E2FA"/>
          <w:sz w:val="26"/>
          <w:szCs w:val="26"/>
        </w:rPr>
        <w:t>$04</w:t>
      </w:r>
    </w:p>
    <w:p w14:paraId="708A802E" w14:textId="78CDD6E6" w:rsidR="00E2745D" w:rsidRPr="00D84115" w:rsidRDefault="00AC466E"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661666475"/>
        <w:rPr>
          <w:rFonts w:ascii="DejaVu Sans Mono" w:hAnsi="DejaVu Sans Mono" w:cs="DejaVu Sans Mono"/>
          <w:sz w:val="26"/>
          <w:szCs w:val="26"/>
        </w:rPr>
      </w:pPr>
      <w:r w:rsidRPr="00D84115">
        <w:rPr>
          <w:rFonts w:ascii="DejaVu Sans Mono" w:hAnsi="DejaVu Sans Mono" w:cs="DejaVu Sans Mono"/>
          <w:color w:val="000000"/>
          <w:sz w:val="26"/>
          <w:szCs w:val="26"/>
        </w:rPr>
        <w:t xml:space="preserve">  </w:t>
      </w:r>
      <w:r w:rsidR="00E2745D" w:rsidRPr="00D84115">
        <w:rPr>
          <w:rFonts w:ascii="DejaVu Sans Mono" w:hAnsi="DejaVu Sans Mono" w:cs="DejaVu Sans Mono"/>
          <w:color w:val="E3371E"/>
          <w:sz w:val="26"/>
          <w:szCs w:val="26"/>
        </w:rPr>
        <w:t>BNE</w:t>
      </w:r>
      <w:r w:rsidRPr="00D84115">
        <w:rPr>
          <w:rFonts w:ascii="DejaVu Sans Mono" w:hAnsi="DejaVu Sans Mono" w:cs="DejaVu Sans Mono"/>
          <w:color w:val="000000"/>
          <w:sz w:val="26"/>
          <w:szCs w:val="26"/>
        </w:rPr>
        <w:t xml:space="preserve"> </w:t>
      </w:r>
      <w:r w:rsidR="00E2745D" w:rsidRPr="00D84115">
        <w:rPr>
          <w:rFonts w:ascii="DejaVu Sans Mono" w:hAnsi="DejaVu Sans Mono" w:cs="DejaVu Sans Mono"/>
          <w:color w:val="10C26F"/>
          <w:sz w:val="26"/>
          <w:szCs w:val="26"/>
        </w:rPr>
        <w:t>load_palettes</w:t>
      </w:r>
    </w:p>
    <w:p w14:paraId="1ADC3852" w14:textId="61BDCC62" w:rsidR="00E2745D" w:rsidRPr="00206ACB" w:rsidRDefault="00E2745D" w:rsidP="00677C2F">
      <w:r w:rsidRPr="00206ACB">
        <w:lastRenderedPageBreak/>
        <w:t>Instead</w:t>
      </w:r>
      <w:r w:rsidR="00AC466E" w:rsidRPr="00206ACB">
        <w:t xml:space="preserve"> </w:t>
      </w:r>
      <w:r w:rsidRPr="00206ACB">
        <w:t>of</w:t>
      </w:r>
      <w:r w:rsidR="00AC466E" w:rsidRPr="00206ACB">
        <w:t xml:space="preserve"> </w:t>
      </w:r>
      <w:r w:rsidRPr="00206ACB">
        <w:t>hard-coding</w:t>
      </w:r>
      <w:r w:rsidR="00AC466E" w:rsidRPr="00206ACB">
        <w:t xml:space="preserve"> </w:t>
      </w:r>
      <w:r w:rsidRPr="00206ACB">
        <w:t>each</w:t>
      </w:r>
      <w:r w:rsidR="00AC466E" w:rsidRPr="00206ACB">
        <w:t xml:space="preserve"> </w:t>
      </w:r>
      <w:r w:rsidRPr="00206ACB">
        <w:t>palette</w:t>
      </w:r>
      <w:r w:rsidR="00AC466E" w:rsidRPr="00206ACB">
        <w:t xml:space="preserve"> </w:t>
      </w:r>
      <w:r w:rsidRPr="00206ACB">
        <w:t>value,</w:t>
      </w:r>
      <w:r w:rsidR="00AC466E" w:rsidRPr="00206ACB">
        <w:t xml:space="preserve"> </w:t>
      </w:r>
      <w:r w:rsidRPr="00206ACB">
        <w:t>we</w:t>
      </w:r>
      <w:r w:rsidR="00AC466E" w:rsidRPr="00206ACB">
        <w:t xml:space="preserve"> </w:t>
      </w:r>
      <w:r w:rsidRPr="00206ACB">
        <w:t>load</w:t>
      </w:r>
      <w:r w:rsidR="00AC466E" w:rsidRPr="00206ACB">
        <w:t xml:space="preserve"> </w:t>
      </w:r>
      <w:r w:rsidRPr="00206ACB">
        <w:t>it</w:t>
      </w:r>
      <w:r w:rsidR="00AC466E" w:rsidRPr="00206ACB">
        <w:t xml:space="preserve"> </w:t>
      </w:r>
      <w:r w:rsidRPr="00206ACB">
        <w:t>as</w:t>
      </w:r>
      <w:r w:rsidR="00AC466E" w:rsidRPr="00206ACB">
        <w:t xml:space="preserve"> </w:t>
      </w:r>
      <w:r w:rsidRPr="00206ACB">
        <w:t>"the</w:t>
      </w:r>
      <w:r w:rsidR="00AC466E" w:rsidRPr="00206ACB">
        <w:t xml:space="preserve"> </w:t>
      </w:r>
      <w:r w:rsidRPr="00206ACB">
        <w:t>address</w:t>
      </w:r>
      <w:r w:rsidR="00AC466E" w:rsidRPr="00206ACB">
        <w:t xml:space="preserve"> </w:t>
      </w:r>
      <w:r w:rsidRPr="00206ACB">
        <w:t>of</w:t>
      </w:r>
      <w:r w:rsidR="00AC466E" w:rsidRPr="00206ACB">
        <w:t xml:space="preserve"> </w:t>
      </w:r>
      <w:r w:rsidRPr="00206ACB">
        <w:t>the</w:t>
      </w:r>
      <w:r w:rsidR="00AC466E" w:rsidRPr="00206ACB">
        <w:t xml:space="preserve"> </w:t>
      </w:r>
      <w:r w:rsidRPr="00677C2F">
        <w:rPr>
          <w:rStyle w:val="QuoteChar"/>
        </w:rPr>
        <w:t>palettes</w:t>
      </w:r>
      <w:r w:rsidR="00AC466E" w:rsidRPr="00206ACB">
        <w:t xml:space="preserve"> </w:t>
      </w:r>
      <w:r w:rsidRPr="00206ACB">
        <w:t>label</w:t>
      </w:r>
      <w:r w:rsidR="00AC466E" w:rsidRPr="00206ACB">
        <w:t xml:space="preserve"> </w:t>
      </w:r>
      <w:r w:rsidRPr="00206ACB">
        <w:t>plus</w:t>
      </w:r>
      <w:r w:rsidR="00AC466E" w:rsidRPr="00206ACB">
        <w:t xml:space="preserve"> </w:t>
      </w:r>
      <w:r w:rsidRPr="00206ACB">
        <w:t>the</w:t>
      </w:r>
      <w:r w:rsidR="00AC466E" w:rsidRPr="00206ACB">
        <w:t xml:space="preserve"> </w:t>
      </w:r>
      <w:r w:rsidRPr="00206ACB">
        <w:t>value</w:t>
      </w:r>
      <w:r w:rsidR="00AC466E" w:rsidRPr="00206ACB">
        <w:t xml:space="preserve"> </w:t>
      </w:r>
      <w:r w:rsidRPr="00206ACB">
        <w:t>of</w:t>
      </w:r>
      <w:r w:rsidR="00AC466E" w:rsidRPr="00206ACB">
        <w:t xml:space="preserve"> </w:t>
      </w:r>
      <w:r w:rsidRPr="00206ACB">
        <w:t>the</w:t>
      </w:r>
      <w:r w:rsidR="00AC466E" w:rsidRPr="00206ACB">
        <w:t xml:space="preserve"> </w:t>
      </w:r>
      <w:r w:rsidRPr="00206ACB">
        <w:t>X</w:t>
      </w:r>
      <w:r w:rsidR="00AC466E" w:rsidRPr="00206ACB">
        <w:t xml:space="preserve"> </w:t>
      </w:r>
      <w:r w:rsidRPr="00206ACB">
        <w:t>register".</w:t>
      </w:r>
      <w:r w:rsidR="00AC466E" w:rsidRPr="00206ACB">
        <w:t xml:space="preserve"> </w:t>
      </w:r>
      <w:r w:rsidRPr="00206ACB">
        <w:t>By</w:t>
      </w:r>
      <w:r w:rsidR="00AC466E" w:rsidRPr="00206ACB">
        <w:t xml:space="preserve"> </w:t>
      </w:r>
      <w:r w:rsidRPr="00206ACB">
        <w:t>incrementing</w:t>
      </w:r>
      <w:r w:rsidR="00AC466E" w:rsidRPr="00206ACB">
        <w:t xml:space="preserve"> </w:t>
      </w:r>
      <w:r w:rsidRPr="00206ACB">
        <w:t>the</w:t>
      </w:r>
      <w:r w:rsidR="00AC466E" w:rsidRPr="00206ACB">
        <w:t xml:space="preserve"> </w:t>
      </w:r>
      <w:r w:rsidRPr="00206ACB">
        <w:t>X</w:t>
      </w:r>
      <w:r w:rsidR="00AC466E" w:rsidRPr="00206ACB">
        <w:t xml:space="preserve"> </w:t>
      </w:r>
      <w:r w:rsidRPr="00206ACB">
        <w:t>register</w:t>
      </w:r>
      <w:r w:rsidR="00AC466E" w:rsidRPr="00206ACB">
        <w:t xml:space="preserve"> </w:t>
      </w:r>
      <w:r w:rsidRPr="00206ACB">
        <w:t>each</w:t>
      </w:r>
      <w:r w:rsidR="00AC466E" w:rsidRPr="00206ACB">
        <w:t xml:space="preserve"> </w:t>
      </w:r>
      <w:r w:rsidRPr="00206ACB">
        <w:t>time</w:t>
      </w:r>
      <w:r w:rsidR="00AC466E" w:rsidRPr="00206ACB">
        <w:t xml:space="preserve"> </w:t>
      </w:r>
      <w:r w:rsidRPr="00206ACB">
        <w:t>through</w:t>
      </w:r>
      <w:r w:rsidR="00AC466E" w:rsidRPr="00206ACB">
        <w:t xml:space="preserve"> </w:t>
      </w:r>
      <w:r w:rsidRPr="00206ACB">
        <w:t>the</w:t>
      </w:r>
      <w:r w:rsidR="00AC466E" w:rsidRPr="00206ACB">
        <w:t xml:space="preserve"> </w:t>
      </w:r>
      <w:r w:rsidRPr="00206ACB">
        <w:t>loop</w:t>
      </w:r>
      <w:r w:rsidR="00AC466E" w:rsidRPr="00206ACB">
        <w:t xml:space="preserve"> </w:t>
      </w:r>
      <w:r w:rsidRPr="00206ACB">
        <w:t>(</w:t>
      </w:r>
      <w:r w:rsidRPr="00677C2F">
        <w:rPr>
          <w:rStyle w:val="QuoteChar"/>
        </w:rPr>
        <w:t>INX</w:t>
      </w:r>
      <w:r w:rsidRPr="00206ACB">
        <w:t>),</w:t>
      </w:r>
      <w:r w:rsidR="00AC466E" w:rsidRPr="00206ACB">
        <w:t xml:space="preserve"> </w:t>
      </w:r>
      <w:r w:rsidRPr="00206ACB">
        <w:t>we</w:t>
      </w:r>
      <w:r w:rsidR="00AC466E" w:rsidRPr="00206ACB">
        <w:t xml:space="preserve"> </w:t>
      </w:r>
      <w:r w:rsidRPr="00206ACB">
        <w:t>can</w:t>
      </w:r>
      <w:r w:rsidR="00AC466E" w:rsidRPr="00206ACB">
        <w:t xml:space="preserve"> </w:t>
      </w:r>
      <w:r w:rsidRPr="00206ACB">
        <w:t>sequentially</w:t>
      </w:r>
      <w:r w:rsidR="00AC466E" w:rsidRPr="00206ACB">
        <w:t xml:space="preserve"> </w:t>
      </w:r>
      <w:r w:rsidRPr="00206ACB">
        <w:t>access</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palette</w:t>
      </w:r>
      <w:r w:rsidR="00AC466E" w:rsidRPr="00206ACB">
        <w:t xml:space="preserve"> </w:t>
      </w:r>
      <w:r w:rsidRPr="00206ACB">
        <w:t>values.</w:t>
      </w:r>
    </w:p>
    <w:p w14:paraId="0D6972A4" w14:textId="0DC0A05E" w:rsidR="00E2745D" w:rsidRPr="00206ACB" w:rsidRDefault="00E2745D" w:rsidP="00490E93">
      <w:r w:rsidRPr="00206ACB">
        <w:t>Note</w:t>
      </w:r>
      <w:r w:rsidR="00AC466E" w:rsidRPr="00206ACB">
        <w:t xml:space="preserve"> </w:t>
      </w:r>
      <w:r w:rsidRPr="00206ACB">
        <w:t>that</w:t>
      </w:r>
      <w:r w:rsidR="00AC466E" w:rsidRPr="00206ACB">
        <w:t xml:space="preserve"> </w:t>
      </w:r>
      <w:r w:rsidRPr="00206ACB">
        <w:t>to</w:t>
      </w:r>
      <w:r w:rsidR="00AC466E" w:rsidRPr="00206ACB">
        <w:t xml:space="preserve"> </w:t>
      </w:r>
      <w:r w:rsidRPr="00206ACB">
        <w:t>end</w:t>
      </w:r>
      <w:r w:rsidR="00AC466E" w:rsidRPr="00206ACB">
        <w:t xml:space="preserve"> </w:t>
      </w:r>
      <w:r w:rsidRPr="00206ACB">
        <w:t>the</w:t>
      </w:r>
      <w:r w:rsidR="00AC466E" w:rsidRPr="00206ACB">
        <w:t xml:space="preserve"> </w:t>
      </w:r>
      <w:r w:rsidRPr="00206ACB">
        <w:t>loop,</w:t>
      </w:r>
      <w:r w:rsidR="00AC466E" w:rsidRPr="00206ACB">
        <w:t xml:space="preserve"> </w:t>
      </w:r>
      <w:r w:rsidRPr="00206ACB">
        <w:t>we</w:t>
      </w:r>
      <w:r w:rsidR="00AC466E" w:rsidRPr="00206ACB">
        <w:t xml:space="preserve"> </w:t>
      </w:r>
      <w:r w:rsidRPr="00206ACB">
        <w:t>are</w:t>
      </w:r>
      <w:r w:rsidR="00AC466E" w:rsidRPr="00206ACB">
        <w:t xml:space="preserve"> </w:t>
      </w:r>
      <w:r w:rsidRPr="00206ACB">
        <w:t>comparing</w:t>
      </w:r>
      <w:r w:rsidR="00AC466E" w:rsidRPr="00206ACB">
        <w:t xml:space="preserve"> </w:t>
      </w:r>
      <w:r w:rsidRPr="00206ACB">
        <w:t>against</w:t>
      </w:r>
      <w:r w:rsidR="00AC466E" w:rsidRPr="00206ACB">
        <w:t xml:space="preserve"> </w:t>
      </w:r>
      <w:r w:rsidRPr="00677C2F">
        <w:rPr>
          <w:rStyle w:val="QuoteChar"/>
        </w:rPr>
        <w:t>#$04</w:t>
      </w:r>
      <w:r w:rsidRPr="00206ACB">
        <w:t>.</w:t>
      </w:r>
      <w:r w:rsidR="00AC466E" w:rsidRPr="00206ACB">
        <w:t xml:space="preserve"> </w:t>
      </w:r>
      <w:r w:rsidRPr="00206ACB">
        <w:t>This</w:t>
      </w:r>
      <w:r w:rsidR="00AC466E" w:rsidRPr="00206ACB">
        <w:t xml:space="preserve"> </w:t>
      </w:r>
      <w:r w:rsidRPr="00206ACB">
        <w:t>ensures</w:t>
      </w:r>
      <w:r w:rsidR="00AC466E" w:rsidRPr="00206ACB">
        <w:t xml:space="preserve"> </w:t>
      </w:r>
      <w:r w:rsidRPr="00206ACB">
        <w:t>that</w:t>
      </w:r>
      <w:r w:rsidR="00AC466E" w:rsidRPr="00206ACB">
        <w:t xml:space="preserve"> </w:t>
      </w:r>
      <w:r w:rsidRPr="00206ACB">
        <w:t>we</w:t>
      </w:r>
      <w:r w:rsidR="00AC466E" w:rsidRPr="00206ACB">
        <w:t xml:space="preserve"> </w:t>
      </w:r>
      <w:r w:rsidRPr="00206ACB">
        <w:t>will</w:t>
      </w:r>
      <w:r w:rsidR="00AC466E" w:rsidRPr="00206ACB">
        <w:t xml:space="preserve"> </w:t>
      </w:r>
      <w:r w:rsidRPr="00206ACB">
        <w:t>run</w:t>
      </w:r>
      <w:r w:rsidR="00AC466E" w:rsidRPr="00206ACB">
        <w:t xml:space="preserve"> </w:t>
      </w:r>
      <w:r w:rsidRPr="00206ACB">
        <w:t>this</w:t>
      </w:r>
      <w:r w:rsidR="00AC466E" w:rsidRPr="00206ACB">
        <w:t xml:space="preserve"> </w:t>
      </w:r>
      <w:r w:rsidRPr="00206ACB">
        <w:t>loop</w:t>
      </w:r>
      <w:r w:rsidR="00AC466E" w:rsidRPr="00206ACB">
        <w:t xml:space="preserve"> </w:t>
      </w:r>
      <w:r w:rsidRPr="00206ACB">
        <w:t>for</w:t>
      </w:r>
      <w:r w:rsidR="00AC466E" w:rsidRPr="00206ACB">
        <w:t xml:space="preserve"> </w:t>
      </w:r>
      <w:r w:rsidRPr="00206ACB">
        <w:t>four,</w:t>
      </w:r>
      <w:r w:rsidR="00AC466E" w:rsidRPr="00206ACB">
        <w:t xml:space="preserve"> </w:t>
      </w:r>
      <w:r w:rsidRPr="00206ACB">
        <w:t>and</w:t>
      </w:r>
      <w:r w:rsidR="00AC466E" w:rsidRPr="00206ACB">
        <w:t xml:space="preserve"> </w:t>
      </w:r>
      <w:r w:rsidRPr="00206ACB">
        <w:t>only</w:t>
      </w:r>
      <w:r w:rsidR="00AC466E" w:rsidRPr="00206ACB">
        <w:t xml:space="preserve"> </w:t>
      </w:r>
      <w:r w:rsidRPr="00206ACB">
        <w:t>four,</w:t>
      </w:r>
      <w:r w:rsidR="00AC466E" w:rsidRPr="00206ACB">
        <w:t xml:space="preserve"> </w:t>
      </w:r>
      <w:r w:rsidRPr="00206ACB">
        <w:t>values.</w:t>
      </w:r>
      <w:r w:rsidR="00AC466E" w:rsidRPr="00206ACB">
        <w:t xml:space="preserve"> </w:t>
      </w:r>
      <w:r w:rsidRPr="00206ACB">
        <w:t>If</w:t>
      </w:r>
      <w:r w:rsidR="00AC466E" w:rsidRPr="00206ACB">
        <w:t xml:space="preserve"> </w:t>
      </w:r>
      <w:r w:rsidRPr="00206ACB">
        <w:t>we</w:t>
      </w:r>
      <w:r w:rsidR="00AC466E" w:rsidRPr="00206ACB">
        <w:t xml:space="preserve"> </w:t>
      </w:r>
      <w:r w:rsidRPr="00206ACB">
        <w:t>set</w:t>
      </w:r>
      <w:r w:rsidR="00AC466E" w:rsidRPr="00206ACB">
        <w:t xml:space="preserve"> </w:t>
      </w:r>
      <w:r w:rsidRPr="00206ACB">
        <w:t>the</w:t>
      </w:r>
      <w:r w:rsidR="00AC466E" w:rsidRPr="00206ACB">
        <w:t xml:space="preserve"> </w:t>
      </w:r>
      <w:r w:rsidRPr="00206ACB">
        <w:t>comparison</w:t>
      </w:r>
      <w:r w:rsidR="00AC466E" w:rsidRPr="00206ACB">
        <w:t xml:space="preserve"> </w:t>
      </w:r>
      <w:r w:rsidRPr="00206ACB">
        <w:t>operand</w:t>
      </w:r>
      <w:r w:rsidR="00AC466E" w:rsidRPr="00206ACB">
        <w:t xml:space="preserve"> </w:t>
      </w:r>
      <w:r w:rsidRPr="00206ACB">
        <w:t>to</w:t>
      </w:r>
      <w:r w:rsidR="00AC466E" w:rsidRPr="00206ACB">
        <w:t xml:space="preserve"> </w:t>
      </w:r>
      <w:r w:rsidRPr="00206ACB">
        <w:t>something</w:t>
      </w:r>
      <w:r w:rsidR="00AC466E" w:rsidRPr="00206ACB">
        <w:t xml:space="preserve"> </w:t>
      </w:r>
      <w:r w:rsidRPr="00206ACB">
        <w:t>larger,</w:t>
      </w:r>
      <w:r w:rsidR="00AC466E" w:rsidRPr="00206ACB">
        <w:t xml:space="preserve"> </w:t>
      </w:r>
      <w:r w:rsidRPr="00206ACB">
        <w:t>we</w:t>
      </w:r>
      <w:r w:rsidR="00AC466E" w:rsidRPr="00206ACB">
        <w:t xml:space="preserve"> </w:t>
      </w:r>
      <w:r w:rsidRPr="00206ACB">
        <w:t>could</w:t>
      </w:r>
      <w:r w:rsidR="00AC466E" w:rsidRPr="00206ACB">
        <w:t xml:space="preserve"> </w:t>
      </w:r>
      <w:r w:rsidRPr="00206ACB">
        <w:t>end</w:t>
      </w:r>
      <w:r w:rsidR="00AC466E" w:rsidRPr="00206ACB">
        <w:t xml:space="preserve"> </w:t>
      </w:r>
      <w:r w:rsidRPr="00206ACB">
        <w:t>up</w:t>
      </w:r>
      <w:r w:rsidR="00AC466E" w:rsidRPr="00206ACB">
        <w:t xml:space="preserve"> </w:t>
      </w:r>
      <w:r w:rsidRPr="00206ACB">
        <w:t>reading</w:t>
      </w:r>
      <w:r w:rsidR="00AC466E" w:rsidRPr="00206ACB">
        <w:t xml:space="preserve"> </w:t>
      </w:r>
      <w:r w:rsidRPr="00206ACB">
        <w:t>memory</w:t>
      </w:r>
      <w:r w:rsidR="00AC466E" w:rsidRPr="00206ACB">
        <w:t xml:space="preserve"> </w:t>
      </w:r>
      <w:r w:rsidRPr="00206ACB">
        <w:t>beyond</w:t>
      </w:r>
      <w:r w:rsidR="00AC466E" w:rsidRPr="00206ACB">
        <w:t xml:space="preserve"> </w:t>
      </w:r>
      <w:r w:rsidRPr="00206ACB">
        <w:t>what</w:t>
      </w:r>
      <w:r w:rsidR="00AC466E" w:rsidRPr="00206ACB">
        <w:t xml:space="preserve"> </w:t>
      </w:r>
      <w:r w:rsidRPr="00206ACB">
        <w:t>we</w:t>
      </w:r>
      <w:r w:rsidR="00AC466E" w:rsidRPr="00206ACB">
        <w:t xml:space="preserve"> </w:t>
      </w:r>
      <w:r w:rsidRPr="00206ACB">
        <w:t>intended</w:t>
      </w:r>
      <w:r w:rsidR="00AC466E" w:rsidRPr="00206ACB">
        <w:t xml:space="preserve"> </w:t>
      </w:r>
      <w:r w:rsidRPr="00206ACB">
        <w:t>as</w:t>
      </w:r>
      <w:r w:rsidR="00AC466E" w:rsidRPr="00206ACB">
        <w:t xml:space="preserve"> </w:t>
      </w:r>
      <w:r w:rsidRPr="00206ACB">
        <w:t>palette</w:t>
      </w:r>
      <w:r w:rsidR="00AC466E" w:rsidRPr="00206ACB">
        <w:t xml:space="preserve"> </w:t>
      </w:r>
      <w:r w:rsidRPr="00206ACB">
        <w:t>storage,</w:t>
      </w:r>
      <w:r w:rsidR="00AC466E" w:rsidRPr="00206ACB">
        <w:t xml:space="preserve"> </w:t>
      </w:r>
      <w:r w:rsidRPr="00206ACB">
        <w:t>which</w:t>
      </w:r>
      <w:r w:rsidR="00AC466E" w:rsidRPr="00206ACB">
        <w:t xml:space="preserve"> </w:t>
      </w:r>
      <w:r w:rsidRPr="00206ACB">
        <w:t>can</w:t>
      </w:r>
      <w:r w:rsidR="00AC466E" w:rsidRPr="00206ACB">
        <w:t xml:space="preserve"> </w:t>
      </w:r>
      <w:r w:rsidRPr="00206ACB">
        <w:t>have</w:t>
      </w:r>
      <w:r w:rsidR="00AC466E" w:rsidRPr="00206ACB">
        <w:t xml:space="preserve"> </w:t>
      </w:r>
      <w:r w:rsidRPr="00206ACB">
        <w:t>unpredictable</w:t>
      </w:r>
      <w:r w:rsidR="00AC466E" w:rsidRPr="00206ACB">
        <w:t xml:space="preserve"> </w:t>
      </w:r>
      <w:r w:rsidRPr="00206ACB">
        <w:t>effects.</w:t>
      </w:r>
    </w:p>
    <w:p w14:paraId="215FB0AE" w14:textId="0983FD55" w:rsidR="00E2745D" w:rsidRPr="00206ACB" w:rsidRDefault="00E2745D" w:rsidP="00490E93">
      <w:r w:rsidRPr="00206ACB">
        <w:t>Now</w:t>
      </w:r>
      <w:r w:rsidR="00AC466E" w:rsidRPr="00206ACB">
        <w:t xml:space="preserve"> </w:t>
      </w:r>
      <w:r w:rsidRPr="00206ACB">
        <w:t>that</w:t>
      </w:r>
      <w:r w:rsidR="00AC466E" w:rsidRPr="00206ACB">
        <w:t xml:space="preserve"> </w:t>
      </w:r>
      <w:r w:rsidRPr="00206ACB">
        <w:t>our</w:t>
      </w:r>
      <w:r w:rsidR="00AC466E" w:rsidRPr="00206ACB">
        <w:t xml:space="preserve"> </w:t>
      </w:r>
      <w:r w:rsidRPr="00206ACB">
        <w:t>palettes</w:t>
      </w:r>
      <w:r w:rsidR="00AC466E" w:rsidRPr="00206ACB">
        <w:t xml:space="preserve"> </w:t>
      </w:r>
      <w:r w:rsidRPr="00206ACB">
        <w:t>are</w:t>
      </w:r>
      <w:r w:rsidR="00AC466E" w:rsidRPr="00206ACB">
        <w:t xml:space="preserve"> </w:t>
      </w:r>
      <w:r w:rsidRPr="00206ACB">
        <w:t>loading</w:t>
      </w:r>
      <w:r w:rsidR="00AC466E" w:rsidRPr="00206ACB">
        <w:t xml:space="preserve"> </w:t>
      </w:r>
      <w:r w:rsidRPr="00206ACB">
        <w:t>in</w:t>
      </w:r>
      <w:r w:rsidR="00AC466E" w:rsidRPr="00206ACB">
        <w:t xml:space="preserve"> </w:t>
      </w:r>
      <w:r w:rsidRPr="00206ACB">
        <w:t>a</w:t>
      </w:r>
      <w:r w:rsidR="00AC466E" w:rsidRPr="00206ACB">
        <w:t xml:space="preserve"> </w:t>
      </w:r>
      <w:r w:rsidRPr="00206ACB">
        <w:t>cleaner</w:t>
      </w:r>
      <w:r w:rsidR="00AC466E" w:rsidRPr="00206ACB">
        <w:t xml:space="preserve"> </w:t>
      </w:r>
      <w:r w:rsidRPr="00206ACB">
        <w:t>fashion,</w:t>
      </w:r>
      <w:r w:rsidR="00AC466E" w:rsidRPr="00206ACB">
        <w:t xml:space="preserve"> </w:t>
      </w:r>
      <w:r w:rsidRPr="00206ACB">
        <w:t>let's</w:t>
      </w:r>
      <w:r w:rsidR="00AC466E" w:rsidRPr="00206ACB">
        <w:t xml:space="preserve"> </w:t>
      </w:r>
      <w:r w:rsidRPr="00206ACB">
        <w:t>turn</w:t>
      </w:r>
      <w:r w:rsidR="00AC466E" w:rsidRPr="00206ACB">
        <w:t xml:space="preserve"> </w:t>
      </w:r>
      <w:r w:rsidRPr="00206ACB">
        <w:t>our</w:t>
      </w:r>
      <w:r w:rsidR="00AC466E" w:rsidRPr="00206ACB">
        <w:t xml:space="preserve"> </w:t>
      </w:r>
      <w:r w:rsidRPr="00206ACB">
        <w:t>attention</w:t>
      </w:r>
      <w:r w:rsidR="00AC466E" w:rsidRPr="00206ACB">
        <w:t xml:space="preserve"> </w:t>
      </w:r>
      <w:r w:rsidRPr="00206ACB">
        <w:t>to</w:t>
      </w:r>
      <w:r w:rsidR="00AC466E" w:rsidRPr="00206ACB">
        <w:t xml:space="preserve"> </w:t>
      </w:r>
      <w:r w:rsidRPr="00206ACB">
        <w:t>sprite</w:t>
      </w:r>
      <w:r w:rsidR="00AC466E" w:rsidRPr="00206ACB">
        <w:t xml:space="preserve"> </w:t>
      </w:r>
      <w:r w:rsidRPr="00206ACB">
        <w:t>data.</w:t>
      </w:r>
      <w:r w:rsidR="00AC466E" w:rsidRPr="00206ACB">
        <w:t xml:space="preserve"> </w:t>
      </w:r>
      <w:r w:rsidRPr="00206ACB">
        <w:t>Just</w:t>
      </w:r>
      <w:r w:rsidR="00AC466E" w:rsidRPr="00206ACB">
        <w:t xml:space="preserve"> </w:t>
      </w:r>
      <w:r w:rsidRPr="00206ACB">
        <w:t>like</w:t>
      </w:r>
      <w:r w:rsidR="00AC466E" w:rsidRPr="00206ACB">
        <w:t xml:space="preserve"> </w:t>
      </w:r>
      <w:r w:rsidRPr="00206ACB">
        <w:t>with</w:t>
      </w:r>
      <w:r w:rsidR="00AC466E" w:rsidRPr="00206ACB">
        <w:t xml:space="preserve"> </w:t>
      </w:r>
      <w:r w:rsidRPr="00206ACB">
        <w:t>palettes,</w:t>
      </w:r>
      <w:r w:rsidR="00AC466E" w:rsidRPr="00206ACB">
        <w:t xml:space="preserve"> </w:t>
      </w:r>
      <w:r w:rsidRPr="00206ACB">
        <w:t>we</w:t>
      </w:r>
      <w:r w:rsidR="00AC466E" w:rsidRPr="00206ACB">
        <w:t xml:space="preserve"> </w:t>
      </w:r>
      <w:r w:rsidRPr="00206ACB">
        <w:t>can</w:t>
      </w:r>
      <w:r w:rsidR="00AC466E" w:rsidRPr="00206ACB">
        <w:t xml:space="preserve"> </w:t>
      </w:r>
      <w:r w:rsidRPr="00206ACB">
        <w:t>store</w:t>
      </w:r>
      <w:r w:rsidR="00AC466E" w:rsidRPr="00206ACB">
        <w:t xml:space="preserve"> </w:t>
      </w:r>
      <w:r w:rsidRPr="00206ACB">
        <w:t>our</w:t>
      </w:r>
      <w:r w:rsidR="00AC466E" w:rsidRPr="00206ACB">
        <w:t xml:space="preserve"> </w:t>
      </w:r>
      <w:r w:rsidRPr="00206ACB">
        <w:t>sprite</w:t>
      </w:r>
      <w:r w:rsidR="00AC466E" w:rsidRPr="00206ACB">
        <w:t xml:space="preserve"> </w:t>
      </w:r>
      <w:r w:rsidRPr="00206ACB">
        <w:t>data</w:t>
      </w:r>
      <w:r w:rsidR="00AC466E" w:rsidRPr="00206ACB">
        <w:t xml:space="preserve"> </w:t>
      </w:r>
      <w:r w:rsidRPr="00206ACB">
        <w:t>in</w:t>
      </w:r>
      <w:r w:rsidR="00AC466E" w:rsidRPr="00206ACB">
        <w:t xml:space="preserve"> </w:t>
      </w:r>
      <w:r w:rsidRPr="00677C2F">
        <w:rPr>
          <w:rStyle w:val="QuoteChar"/>
        </w:rPr>
        <w:t>RODATA</w:t>
      </w:r>
      <w:r w:rsidR="00AC466E" w:rsidRPr="00206ACB">
        <w:t xml:space="preserve"> </w:t>
      </w:r>
      <w:r w:rsidRPr="00206ACB">
        <w:t>and</w:t>
      </w:r>
      <w:r w:rsidR="00AC466E" w:rsidRPr="00206ACB">
        <w:t xml:space="preserve"> </w:t>
      </w:r>
      <w:r w:rsidRPr="00206ACB">
        <w:t>read</w:t>
      </w:r>
      <w:r w:rsidR="00AC466E" w:rsidRPr="00206ACB">
        <w:t xml:space="preserve"> </w:t>
      </w:r>
      <w:r w:rsidRPr="00206ACB">
        <w:t>it</w:t>
      </w:r>
      <w:r w:rsidR="00AC466E" w:rsidRPr="00206ACB">
        <w:t xml:space="preserve"> </w:t>
      </w:r>
      <w:r w:rsidRPr="00206ACB">
        <w:t>with</w:t>
      </w:r>
      <w:r w:rsidR="00AC466E" w:rsidRPr="00206ACB">
        <w:t xml:space="preserve"> </w:t>
      </w:r>
      <w:r w:rsidRPr="00206ACB">
        <w:t>a</w:t>
      </w:r>
      <w:r w:rsidR="00AC466E" w:rsidRPr="00206ACB">
        <w:t xml:space="preserve"> </w:t>
      </w:r>
      <w:r w:rsidRPr="00206ACB">
        <w:t>loop.</w:t>
      </w:r>
      <w:r w:rsidR="00AC466E" w:rsidRPr="00206ACB">
        <w:t xml:space="preserve"> </w:t>
      </w:r>
      <w:r w:rsidRPr="00206ACB">
        <w:t>The</w:t>
      </w:r>
      <w:r w:rsidR="00AC466E" w:rsidRPr="00206ACB">
        <w:t xml:space="preserve"> </w:t>
      </w:r>
      <w:r w:rsidRPr="00206ACB">
        <w:t>current</w:t>
      </w:r>
      <w:r w:rsidR="00AC466E" w:rsidRPr="00206ACB">
        <w:t xml:space="preserve"> </w:t>
      </w:r>
      <w:r w:rsidRPr="00206ACB">
        <w:t>sprite</w:t>
      </w:r>
      <w:r w:rsidR="00AC466E" w:rsidRPr="00206ACB">
        <w:t xml:space="preserve"> </w:t>
      </w:r>
      <w:r w:rsidRPr="00206ACB">
        <w:t>loading</w:t>
      </w:r>
      <w:r w:rsidR="00AC466E" w:rsidRPr="00206ACB">
        <w:t xml:space="preserve"> </w:t>
      </w:r>
      <w:r w:rsidRPr="00206ACB">
        <w:t>code</w:t>
      </w:r>
      <w:r w:rsidR="00AC466E" w:rsidRPr="00206ACB">
        <w:t xml:space="preserve"> </w:t>
      </w:r>
      <w:r w:rsidRPr="00206ACB">
        <w:t>looks</w:t>
      </w:r>
      <w:r w:rsidR="00AC466E" w:rsidRPr="00206ACB">
        <w:t xml:space="preserve"> </w:t>
      </w:r>
      <w:r w:rsidRPr="00206ACB">
        <w:t>like</w:t>
      </w:r>
      <w:r w:rsidR="00AC466E" w:rsidRPr="00206ACB">
        <w:t xml:space="preserve"> </w:t>
      </w:r>
      <w:r w:rsidRPr="00206ACB">
        <w:t>this:</w:t>
      </w:r>
    </w:p>
    <w:p w14:paraId="38711981" w14:textId="439DBA59" w:rsidR="006F705B" w:rsidRPr="009A087F" w:rsidRDefault="00000000"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FFC000"/>
          <w:sz w:val="26"/>
          <w:szCs w:val="26"/>
        </w:rPr>
      </w:pPr>
      <w:r>
        <w:rPr>
          <w:noProof/>
        </w:rPr>
        <w:pict w14:anchorId="1A6517D3">
          <v:rect id="_x0000_s2173" style="position:absolute;left:0;text-align:left;margin-left:-7.65pt;margin-top:.45pt;width:22.55pt;height:168.15pt;z-index:251722752;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73" inset="0,0,0,0">
              <w:txbxContent>
                <w:p w14:paraId="334FC63B"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36</w:t>
                  </w:r>
                </w:p>
                <w:p w14:paraId="16749157"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37</w:t>
                  </w:r>
                </w:p>
                <w:p w14:paraId="10F86A29"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38</w:t>
                  </w:r>
                </w:p>
                <w:p w14:paraId="250D592C"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39</w:t>
                  </w:r>
                </w:p>
                <w:p w14:paraId="0C22C242"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40</w:t>
                  </w:r>
                </w:p>
                <w:p w14:paraId="2C830637"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41</w:t>
                  </w:r>
                </w:p>
                <w:p w14:paraId="39923436"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42</w:t>
                  </w:r>
                </w:p>
                <w:p w14:paraId="38E9D95A"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43</w:t>
                  </w:r>
                </w:p>
                <w:p w14:paraId="7E443473" w14:textId="77777777" w:rsidR="006F705B" w:rsidRPr="0039594C"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44</w:t>
                  </w:r>
                </w:p>
              </w:txbxContent>
            </v:textbox>
          </v:rect>
        </w:pict>
      </w:r>
      <w:r w:rsidR="006F705B">
        <w:rPr>
          <w:rFonts w:ascii="DejaVu Sans Mono" w:hAnsi="DejaVu Sans Mono" w:cs="DejaVu Sans Mono"/>
          <w:color w:val="E3371E"/>
          <w:sz w:val="26"/>
          <w:szCs w:val="26"/>
        </w:rPr>
        <w:t xml:space="preserve">  </w:t>
      </w:r>
      <w:r w:rsidR="006F705B" w:rsidRPr="009A087F">
        <w:rPr>
          <w:rFonts w:ascii="DejaVu Sans Mono" w:hAnsi="DejaVu Sans Mono" w:cs="DejaVu Sans Mono"/>
          <w:color w:val="FFC000"/>
          <w:sz w:val="26"/>
          <w:szCs w:val="26"/>
        </w:rPr>
        <w:t>; write sprite data</w:t>
      </w:r>
    </w:p>
    <w:p w14:paraId="65EC4546" w14:textId="77777777" w:rsidR="006F705B" w:rsidRPr="009A087F" w:rsidRDefault="006F705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LDA</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FF7A48"/>
          <w:sz w:val="26"/>
          <w:szCs w:val="26"/>
        </w:rPr>
        <w:t>#</w:t>
      </w:r>
      <w:r w:rsidRPr="009A087F">
        <w:rPr>
          <w:rFonts w:ascii="DejaVu Sans Mono" w:hAnsi="DejaVu Sans Mono" w:cs="DejaVu Sans Mono"/>
          <w:color w:val="07E2FA"/>
          <w:sz w:val="26"/>
          <w:szCs w:val="26"/>
        </w:rPr>
        <w:t>$70</w:t>
      </w:r>
    </w:p>
    <w:p w14:paraId="342A7F59" w14:textId="77777777" w:rsidR="006F705B" w:rsidRPr="009A087F" w:rsidRDefault="006F705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FFC000"/>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STA</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07E2FA"/>
          <w:sz w:val="26"/>
          <w:szCs w:val="26"/>
        </w:rPr>
        <w:t>$0200</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FFC000"/>
          <w:sz w:val="26"/>
          <w:szCs w:val="26"/>
        </w:rPr>
        <w:t>; Y-coord of first sprite</w:t>
      </w:r>
    </w:p>
    <w:p w14:paraId="5D6448E8" w14:textId="77777777" w:rsidR="006F705B" w:rsidRPr="009A087F" w:rsidRDefault="006F705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LDA</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FF7A48"/>
          <w:sz w:val="26"/>
          <w:szCs w:val="26"/>
        </w:rPr>
        <w:t>#</w:t>
      </w:r>
      <w:r w:rsidRPr="009A087F">
        <w:rPr>
          <w:rFonts w:ascii="DejaVu Sans Mono" w:hAnsi="DejaVu Sans Mono" w:cs="DejaVu Sans Mono"/>
          <w:color w:val="07E2FA"/>
          <w:sz w:val="26"/>
          <w:szCs w:val="26"/>
        </w:rPr>
        <w:t>$05</w:t>
      </w:r>
    </w:p>
    <w:p w14:paraId="6B4DC25F" w14:textId="77777777" w:rsidR="006F705B" w:rsidRPr="009A087F" w:rsidRDefault="006F705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FFC000"/>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STA</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07E2FA"/>
          <w:sz w:val="26"/>
          <w:szCs w:val="26"/>
        </w:rPr>
        <w:t>$0201</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FFC000"/>
          <w:sz w:val="26"/>
          <w:szCs w:val="26"/>
        </w:rPr>
        <w:t>; tile number of first sprite</w:t>
      </w:r>
    </w:p>
    <w:p w14:paraId="2126AB67" w14:textId="77777777" w:rsidR="006F705B" w:rsidRPr="009A087F" w:rsidRDefault="006F705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LDA</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FF7A48"/>
          <w:sz w:val="26"/>
          <w:szCs w:val="26"/>
        </w:rPr>
        <w:t>#</w:t>
      </w:r>
      <w:r w:rsidRPr="009A087F">
        <w:rPr>
          <w:rFonts w:ascii="DejaVu Sans Mono" w:hAnsi="DejaVu Sans Mono" w:cs="DejaVu Sans Mono"/>
          <w:color w:val="07E2FA"/>
          <w:sz w:val="26"/>
          <w:szCs w:val="26"/>
        </w:rPr>
        <w:t>$00</w:t>
      </w:r>
    </w:p>
    <w:p w14:paraId="638A4FAE" w14:textId="77777777" w:rsidR="006F705B" w:rsidRPr="009A087F" w:rsidRDefault="006F705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STA</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07E2FA"/>
          <w:sz w:val="26"/>
          <w:szCs w:val="26"/>
        </w:rPr>
        <w:t>$0202</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FFC000"/>
          <w:sz w:val="26"/>
          <w:szCs w:val="26"/>
        </w:rPr>
        <w:t>; attributes of first sprite</w:t>
      </w:r>
    </w:p>
    <w:p w14:paraId="4C1FA811" w14:textId="77777777" w:rsidR="006F705B" w:rsidRPr="009A087F" w:rsidRDefault="006F705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LDA</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FF7A48"/>
          <w:sz w:val="26"/>
          <w:szCs w:val="26"/>
        </w:rPr>
        <w:t>#</w:t>
      </w:r>
      <w:r w:rsidRPr="009A087F">
        <w:rPr>
          <w:rFonts w:ascii="DejaVu Sans Mono" w:hAnsi="DejaVu Sans Mono" w:cs="DejaVu Sans Mono"/>
          <w:color w:val="07E2FA"/>
          <w:sz w:val="26"/>
          <w:szCs w:val="26"/>
        </w:rPr>
        <w:t>$80</w:t>
      </w:r>
    </w:p>
    <w:p w14:paraId="757F768E" w14:textId="77777777" w:rsidR="006F705B" w:rsidRPr="00317C42" w:rsidRDefault="006F705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STA</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07E2FA"/>
          <w:sz w:val="26"/>
          <w:szCs w:val="26"/>
        </w:rPr>
        <w:t>$0203</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FFC000"/>
          <w:sz w:val="26"/>
          <w:szCs w:val="26"/>
        </w:rPr>
        <w:t>; X-coord</w:t>
      </w:r>
      <w:r w:rsidRPr="0054122B">
        <w:rPr>
          <w:rFonts w:ascii="DejaVu Sans Mono" w:hAnsi="DejaVu Sans Mono" w:cs="DejaVu Sans Mono"/>
          <w:color w:val="FFC000"/>
          <w:sz w:val="26"/>
          <w:szCs w:val="26"/>
        </w:rPr>
        <w:t xml:space="preserve"> of first sprite</w:t>
      </w:r>
    </w:p>
    <w:p w14:paraId="7289E902" w14:textId="069B41E8" w:rsidR="00FA108E" w:rsidRPr="00206ACB" w:rsidRDefault="00FA108E" w:rsidP="00490E93">
      <w:r w:rsidRPr="00206ACB">
        <w:t>Following</w:t>
      </w:r>
      <w:r w:rsidR="00AC466E" w:rsidRPr="00206ACB">
        <w:t xml:space="preserve"> </w:t>
      </w:r>
      <w:r w:rsidRPr="00206ACB">
        <w:t>the</w:t>
      </w:r>
      <w:r w:rsidR="00AC466E" w:rsidRPr="00206ACB">
        <w:t xml:space="preserve"> </w:t>
      </w:r>
      <w:r w:rsidRPr="00206ACB">
        <w:t>same</w:t>
      </w:r>
      <w:r w:rsidR="00AC466E" w:rsidRPr="00206ACB">
        <w:t xml:space="preserve"> </w:t>
      </w:r>
      <w:r w:rsidRPr="00206ACB">
        <w:t>process</w:t>
      </w:r>
      <w:r w:rsidR="00AC466E" w:rsidRPr="00206ACB">
        <w:t xml:space="preserve"> </w:t>
      </w:r>
      <w:r w:rsidRPr="00206ACB">
        <w:t>as</w:t>
      </w:r>
      <w:r w:rsidR="00AC466E" w:rsidRPr="00206ACB">
        <w:t xml:space="preserve"> </w:t>
      </w:r>
      <w:r w:rsidRPr="00206ACB">
        <w:t>with</w:t>
      </w:r>
      <w:r w:rsidR="00AC466E" w:rsidRPr="00206ACB">
        <w:t xml:space="preserve"> </w:t>
      </w:r>
      <w:r w:rsidRPr="00206ACB">
        <w:t>the</w:t>
      </w:r>
      <w:r w:rsidR="00AC466E" w:rsidRPr="00206ACB">
        <w:t xml:space="preserve"> </w:t>
      </w:r>
      <w:r w:rsidRPr="00206ACB">
        <w:t>sprites,</w:t>
      </w:r>
      <w:r w:rsidR="00AC466E" w:rsidRPr="00206ACB">
        <w:t xml:space="preserve"> </w:t>
      </w:r>
      <w:r w:rsidRPr="00206ACB">
        <w:t>our</w:t>
      </w:r>
      <w:r w:rsidR="00AC466E" w:rsidRPr="00206ACB">
        <w:t xml:space="preserve"> </w:t>
      </w:r>
      <w:r w:rsidRPr="00206ACB">
        <w:t>new</w:t>
      </w:r>
      <w:r w:rsidR="00AC466E" w:rsidRPr="00206ACB">
        <w:t xml:space="preserve"> </w:t>
      </w:r>
      <w:r w:rsidRPr="00206ACB">
        <w:t>sprite</w:t>
      </w:r>
      <w:r w:rsidR="00AC466E" w:rsidRPr="00206ACB">
        <w:t xml:space="preserve"> </w:t>
      </w:r>
      <w:r w:rsidRPr="00206ACB">
        <w:t>loading</w:t>
      </w:r>
      <w:r w:rsidR="00AC466E" w:rsidRPr="00206ACB">
        <w:t xml:space="preserve"> </w:t>
      </w:r>
      <w:r w:rsidRPr="00206ACB">
        <w:t>code</w:t>
      </w:r>
      <w:r w:rsidR="00AC466E" w:rsidRPr="00206ACB">
        <w:t xml:space="preserve"> </w:t>
      </w:r>
      <w:r w:rsidRPr="00206ACB">
        <w:t>will</w:t>
      </w:r>
      <w:r w:rsidR="00AC466E" w:rsidRPr="00206ACB">
        <w:t xml:space="preserve"> </w:t>
      </w:r>
      <w:r w:rsidRPr="00206ACB">
        <w:t>look</w:t>
      </w:r>
      <w:r w:rsidR="00AC466E" w:rsidRPr="00206ACB">
        <w:t xml:space="preserve"> </w:t>
      </w:r>
      <w:r w:rsidRPr="00206ACB">
        <w:t>like</w:t>
      </w:r>
      <w:r w:rsidR="00AC466E" w:rsidRPr="00206ACB">
        <w:t xml:space="preserve"> </w:t>
      </w:r>
      <w:r w:rsidRPr="00206ACB">
        <w:t>this:</w:t>
      </w:r>
    </w:p>
    <w:p w14:paraId="30B9E591" w14:textId="1502B297" w:rsidR="006F705B" w:rsidRPr="009A087F" w:rsidRDefault="00000000"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6474707"/>
        <w:rPr>
          <w:rFonts w:ascii="DejaVu Sans Mono" w:hAnsi="DejaVu Sans Mono" w:cs="DejaVu Sans Mono"/>
          <w:color w:val="FFC000"/>
          <w:sz w:val="26"/>
          <w:szCs w:val="26"/>
        </w:rPr>
      </w:pPr>
      <w:r>
        <w:rPr>
          <w:rFonts w:ascii="DejaVu Sans Mono" w:hAnsi="DejaVu Sans Mono" w:cs="DejaVu Sans Mono"/>
          <w:noProof/>
          <w:color w:val="10C26F"/>
          <w:sz w:val="26"/>
          <w:szCs w:val="26"/>
        </w:rPr>
        <w:pict w14:anchorId="1A6517D3">
          <v:rect id="_x0000_s2174" style="position:absolute;left:0;text-align:left;margin-left:-6.15pt;margin-top:.7pt;width:22.55pt;height:148.5pt;z-index:251723776;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74" inset="0,0,0,0">
              <w:txbxContent>
                <w:p w14:paraId="556DE83A"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36</w:t>
                  </w:r>
                </w:p>
                <w:p w14:paraId="7472E1D1"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37</w:t>
                  </w:r>
                </w:p>
                <w:p w14:paraId="764E0C94"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38</w:t>
                  </w:r>
                </w:p>
                <w:p w14:paraId="2B457B22"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39</w:t>
                  </w:r>
                </w:p>
                <w:p w14:paraId="23919A73"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40</w:t>
                  </w:r>
                </w:p>
                <w:p w14:paraId="23DEF21D"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41</w:t>
                  </w:r>
                </w:p>
                <w:p w14:paraId="3AFB0F30" w14:textId="77777777" w:rsidR="006F705B"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42</w:t>
                  </w:r>
                </w:p>
                <w:p w14:paraId="4427E77E" w14:textId="53303C49" w:rsidR="006F705B" w:rsidRPr="0039594C" w:rsidRDefault="006F705B" w:rsidP="006F705B">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43</w:t>
                  </w:r>
                </w:p>
              </w:txbxContent>
            </v:textbox>
          </v:rect>
        </w:pict>
      </w:r>
      <w:r w:rsidR="006F705B">
        <w:rPr>
          <w:rFonts w:ascii="DejaVu Sans Mono" w:hAnsi="DejaVu Sans Mono" w:cs="DejaVu Sans Mono"/>
          <w:color w:val="FFC000"/>
          <w:sz w:val="26"/>
          <w:szCs w:val="26"/>
        </w:rPr>
        <w:t xml:space="preserve"> </w:t>
      </w:r>
      <w:r w:rsidR="006F705B" w:rsidRPr="009A087F">
        <w:rPr>
          <w:rFonts w:ascii="DejaVu Sans Mono" w:hAnsi="DejaVu Sans Mono" w:cs="DejaVu Sans Mono"/>
          <w:color w:val="FFC000"/>
          <w:sz w:val="26"/>
          <w:szCs w:val="26"/>
        </w:rPr>
        <w:t xml:space="preserve"> ; write sprite data</w:t>
      </w:r>
    </w:p>
    <w:p w14:paraId="66A8BDDF" w14:textId="40752246" w:rsidR="006F705B" w:rsidRPr="009A087F" w:rsidRDefault="006F705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6474707"/>
        <w:rPr>
          <w:rFonts w:ascii="DejaVu Sans Mono" w:hAnsi="DejaVu Sans Mono" w:cs="DejaVu Sans Mono"/>
          <w:color w:val="07E2FA"/>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LDX</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FF7A48"/>
          <w:sz w:val="26"/>
          <w:szCs w:val="26"/>
        </w:rPr>
        <w:t>#</w:t>
      </w:r>
      <w:r w:rsidRPr="009A087F">
        <w:rPr>
          <w:rFonts w:ascii="DejaVu Sans Mono" w:hAnsi="DejaVu Sans Mono" w:cs="DejaVu Sans Mono"/>
          <w:color w:val="07E2FA"/>
          <w:sz w:val="26"/>
          <w:szCs w:val="26"/>
        </w:rPr>
        <w:t>$00</w:t>
      </w:r>
    </w:p>
    <w:p w14:paraId="7288F7D0" w14:textId="6185A0A2" w:rsidR="006F705B" w:rsidRPr="009A087F" w:rsidRDefault="006F705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6474707"/>
        <w:rPr>
          <w:rFonts w:ascii="DejaVu Sans Mono" w:hAnsi="DejaVu Sans Mono" w:cs="DejaVu Sans Mono"/>
          <w:color w:val="FFC000"/>
          <w:sz w:val="26"/>
          <w:szCs w:val="26"/>
        </w:rPr>
      </w:pPr>
      <w:r w:rsidRPr="009A087F">
        <w:rPr>
          <w:rFonts w:ascii="DejaVu Sans Mono" w:hAnsi="DejaVu Sans Mono" w:cs="DejaVu Sans Mono"/>
          <w:color w:val="10C26F"/>
          <w:sz w:val="26"/>
          <w:szCs w:val="26"/>
        </w:rPr>
        <w:t>load_sprites:</w:t>
      </w:r>
    </w:p>
    <w:p w14:paraId="0B97E4AC" w14:textId="4EE6E6A1" w:rsidR="006F705B" w:rsidRPr="009A087F" w:rsidRDefault="006F705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6474707"/>
        <w:rPr>
          <w:rFonts w:ascii="DejaVu Sans Mono" w:hAnsi="DejaVu Sans Mono" w:cs="DejaVu Sans Mono"/>
          <w:color w:val="10C26F"/>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LDA</w:t>
      </w:r>
      <w:r w:rsidRPr="009A087F">
        <w:rPr>
          <w:rFonts w:ascii="DejaVu Sans Mono" w:hAnsi="DejaVu Sans Mono" w:cs="DejaVu Sans Mono"/>
          <w:color w:val="10C26F"/>
          <w:sz w:val="26"/>
          <w:szCs w:val="26"/>
        </w:rPr>
        <w:t xml:space="preserve"> sprites,X</w:t>
      </w:r>
    </w:p>
    <w:p w14:paraId="5D2C4292" w14:textId="063B81FA" w:rsidR="006F705B" w:rsidRPr="009A087F" w:rsidRDefault="006F705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6474707"/>
        <w:rPr>
          <w:rFonts w:ascii="DejaVu Sans Mono" w:hAnsi="DejaVu Sans Mono" w:cs="DejaVu Sans Mono"/>
          <w:color w:val="FFC000"/>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STA</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07E2FA"/>
          <w:sz w:val="26"/>
          <w:szCs w:val="26"/>
        </w:rPr>
        <w:t>$0200,X</w:t>
      </w:r>
    </w:p>
    <w:p w14:paraId="0602BBB3" w14:textId="1E907261" w:rsidR="006F705B" w:rsidRPr="009A087F" w:rsidRDefault="006F705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6474707"/>
        <w:rPr>
          <w:rFonts w:ascii="DejaVu Sans Mono" w:hAnsi="DejaVu Sans Mono" w:cs="DejaVu Sans Mono"/>
          <w:color w:val="10C26F"/>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INX</w:t>
      </w:r>
    </w:p>
    <w:p w14:paraId="31E781A5" w14:textId="226CEC67" w:rsidR="006F705B" w:rsidRPr="009A087F" w:rsidRDefault="006F705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6474707"/>
        <w:rPr>
          <w:rFonts w:ascii="DejaVu Sans Mono" w:hAnsi="DejaVu Sans Mono" w:cs="DejaVu Sans Mono"/>
          <w:color w:val="10C26F"/>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CPX</w:t>
      </w: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FF7A48"/>
          <w:sz w:val="26"/>
          <w:szCs w:val="26"/>
        </w:rPr>
        <w:t>#</w:t>
      </w:r>
      <w:r w:rsidRPr="009A087F">
        <w:rPr>
          <w:rFonts w:ascii="DejaVu Sans Mono" w:hAnsi="DejaVu Sans Mono" w:cs="DejaVu Sans Mono"/>
          <w:color w:val="07E2FA"/>
          <w:sz w:val="26"/>
          <w:szCs w:val="26"/>
        </w:rPr>
        <w:t>$04</w:t>
      </w:r>
    </w:p>
    <w:p w14:paraId="19655296" w14:textId="5BCA315F" w:rsidR="006F705B" w:rsidRPr="009A087F" w:rsidRDefault="006F705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216474707"/>
        <w:rPr>
          <w:rFonts w:ascii="DejaVu Sans Mono" w:hAnsi="DejaVu Sans Mono" w:cs="DejaVu Sans Mono"/>
          <w:color w:val="10C26F"/>
          <w:sz w:val="26"/>
          <w:szCs w:val="26"/>
        </w:rPr>
      </w:pPr>
      <w:r w:rsidRPr="009A087F">
        <w:rPr>
          <w:rFonts w:ascii="DejaVu Sans Mono" w:hAnsi="DejaVu Sans Mono" w:cs="DejaVu Sans Mono"/>
          <w:color w:val="10C26F"/>
          <w:sz w:val="26"/>
          <w:szCs w:val="26"/>
        </w:rPr>
        <w:t xml:space="preserve">  </w:t>
      </w:r>
      <w:r w:rsidRPr="009A087F">
        <w:rPr>
          <w:rFonts w:ascii="DejaVu Sans Mono" w:hAnsi="DejaVu Sans Mono" w:cs="DejaVu Sans Mono"/>
          <w:color w:val="E3371E"/>
          <w:sz w:val="26"/>
          <w:szCs w:val="26"/>
        </w:rPr>
        <w:t>BNE</w:t>
      </w:r>
      <w:r w:rsidRPr="009A087F">
        <w:rPr>
          <w:rFonts w:ascii="DejaVu Sans Mono" w:hAnsi="DejaVu Sans Mono" w:cs="DejaVu Sans Mono"/>
          <w:color w:val="10C26F"/>
          <w:sz w:val="26"/>
          <w:szCs w:val="26"/>
        </w:rPr>
        <w:t xml:space="preserve"> load_sprites</w:t>
      </w:r>
    </w:p>
    <w:p w14:paraId="11A42FF5" w14:textId="3AF1B99F" w:rsidR="00772C10" w:rsidRPr="00206ACB" w:rsidRDefault="00772C10" w:rsidP="00490E93">
      <w:r w:rsidRPr="00206ACB">
        <w:t>This</w:t>
      </w:r>
      <w:r w:rsidR="00AC466E" w:rsidRPr="00206ACB">
        <w:t xml:space="preserve"> </w:t>
      </w:r>
      <w:r w:rsidRPr="00206ACB">
        <w:t>code</w:t>
      </w:r>
      <w:r w:rsidR="00AC466E" w:rsidRPr="00206ACB">
        <w:t xml:space="preserve"> </w:t>
      </w:r>
      <w:r w:rsidRPr="00206ACB">
        <w:t>is</w:t>
      </w:r>
      <w:r w:rsidR="00AC466E" w:rsidRPr="00206ACB">
        <w:t xml:space="preserve"> </w:t>
      </w:r>
      <w:r w:rsidRPr="00206ACB">
        <w:t>subtly</w:t>
      </w:r>
      <w:r w:rsidR="00AC466E" w:rsidRPr="00206ACB">
        <w:t xml:space="preserve"> </w:t>
      </w:r>
      <w:r w:rsidRPr="00206ACB">
        <w:t>different</w:t>
      </w:r>
      <w:r w:rsidR="00AC466E" w:rsidRPr="00206ACB">
        <w:t xml:space="preserve"> </w:t>
      </w:r>
      <w:r w:rsidRPr="00206ACB">
        <w:t>from</w:t>
      </w:r>
      <w:r w:rsidR="00AC466E" w:rsidRPr="00206ACB">
        <w:t xml:space="preserve"> </w:t>
      </w:r>
      <w:r w:rsidRPr="00206ACB">
        <w:t>the</w:t>
      </w:r>
      <w:r w:rsidR="00AC466E" w:rsidRPr="00206ACB">
        <w:t xml:space="preserve"> </w:t>
      </w:r>
      <w:r w:rsidRPr="00206ACB">
        <w:t>palette</w:t>
      </w:r>
      <w:r w:rsidR="00AC466E" w:rsidRPr="00206ACB">
        <w:t xml:space="preserve"> </w:t>
      </w:r>
      <w:r w:rsidRPr="00206ACB">
        <w:t>loading</w:t>
      </w:r>
      <w:r w:rsidR="00AC466E" w:rsidRPr="00206ACB">
        <w:t xml:space="preserve"> </w:t>
      </w:r>
      <w:r w:rsidRPr="00206ACB">
        <w:t>code.</w:t>
      </w:r>
      <w:r w:rsidR="00AC466E" w:rsidRPr="00206ACB">
        <w:t xml:space="preserve"> </w:t>
      </w:r>
      <w:r w:rsidRPr="00206ACB">
        <w:t>Note</w:t>
      </w:r>
      <w:r w:rsidR="00AC466E" w:rsidRPr="00206ACB">
        <w:t xml:space="preserve"> </w:t>
      </w:r>
      <w:r w:rsidRPr="00206ACB">
        <w:t>that</w:t>
      </w:r>
      <w:r w:rsidR="00AC466E" w:rsidRPr="00206ACB">
        <w:t xml:space="preserve"> </w:t>
      </w:r>
      <w:r w:rsidRPr="00206ACB">
        <w:t>on</w:t>
      </w:r>
      <w:r w:rsidR="00AC466E" w:rsidRPr="00206ACB">
        <w:t xml:space="preserve"> </w:t>
      </w:r>
      <w:r w:rsidRPr="00206ACB">
        <w:t>line</w:t>
      </w:r>
      <w:r w:rsidR="00AC466E" w:rsidRPr="00206ACB">
        <w:t xml:space="preserve"> </w:t>
      </w:r>
      <w:r w:rsidRPr="00206ACB">
        <w:t>40,</w:t>
      </w:r>
      <w:r w:rsidR="00AC466E" w:rsidRPr="00206ACB">
        <w:t xml:space="preserve"> </w:t>
      </w:r>
      <w:r w:rsidRPr="00206ACB">
        <w:t>instead</w:t>
      </w:r>
      <w:r w:rsidR="00AC466E" w:rsidRPr="00206ACB">
        <w:t xml:space="preserve"> </w:t>
      </w:r>
      <w:r w:rsidRPr="00206ACB">
        <w:t>of</w:t>
      </w:r>
      <w:r w:rsidR="00AC466E" w:rsidRPr="00206ACB">
        <w:t xml:space="preserve"> </w:t>
      </w:r>
      <w:r w:rsidRPr="00206ACB">
        <w:t>writing</w:t>
      </w:r>
      <w:r w:rsidR="00AC466E" w:rsidRPr="00206ACB">
        <w:t xml:space="preserve"> </w:t>
      </w:r>
      <w:r w:rsidRPr="00206ACB">
        <w:t>to</w:t>
      </w:r>
      <w:r w:rsidR="00AC466E" w:rsidRPr="00206ACB">
        <w:t xml:space="preserve"> </w:t>
      </w:r>
      <w:r w:rsidRPr="00206ACB">
        <w:t>a</w:t>
      </w:r>
      <w:r w:rsidR="00AC466E" w:rsidRPr="00206ACB">
        <w:t xml:space="preserve"> </w:t>
      </w:r>
      <w:r w:rsidRPr="00206ACB">
        <w:t>fixed</w:t>
      </w:r>
      <w:r w:rsidR="00AC466E" w:rsidRPr="00206ACB">
        <w:t xml:space="preserve"> </w:t>
      </w:r>
      <w:r w:rsidRPr="00206ACB">
        <w:t>address</w:t>
      </w:r>
      <w:r w:rsidR="00AC466E" w:rsidRPr="00206ACB">
        <w:t xml:space="preserve"> </w:t>
      </w:r>
      <w:r w:rsidRPr="00206ACB">
        <w:t>(</w:t>
      </w:r>
      <w:r w:rsidRPr="00677C2F">
        <w:rPr>
          <w:rStyle w:val="QuoteChar"/>
        </w:rPr>
        <w:t>PPUDATA</w:t>
      </w:r>
      <w:r w:rsidRPr="00206ACB">
        <w:t>),</w:t>
      </w:r>
      <w:r w:rsidR="00AC466E" w:rsidRPr="00206ACB">
        <w:t xml:space="preserve"> </w:t>
      </w:r>
      <w:r w:rsidRPr="00206ACB">
        <w:t>we</w:t>
      </w:r>
      <w:r w:rsidR="00AC466E" w:rsidRPr="00206ACB">
        <w:t xml:space="preserve"> </w:t>
      </w:r>
      <w:r w:rsidRPr="00206ACB">
        <w:t>use</w:t>
      </w:r>
      <w:r w:rsidR="00AC466E" w:rsidRPr="00206ACB">
        <w:t xml:space="preserve"> </w:t>
      </w:r>
      <w:r w:rsidRPr="00206ACB">
        <w:t>indexed</w:t>
      </w:r>
      <w:r w:rsidR="00AC466E" w:rsidRPr="00206ACB">
        <w:t xml:space="preserve"> </w:t>
      </w:r>
      <w:r w:rsidRPr="00206ACB">
        <w:t>mode</w:t>
      </w:r>
      <w:r w:rsidR="00AC466E" w:rsidRPr="00206ACB">
        <w:t xml:space="preserve"> </w:t>
      </w:r>
      <w:r w:rsidRPr="00206ACB">
        <w:t>to</w:t>
      </w:r>
      <w:r w:rsidR="00AC466E" w:rsidRPr="00206ACB">
        <w:t xml:space="preserve"> </w:t>
      </w:r>
      <w:r w:rsidRPr="00206ACB">
        <w:t>increment</w:t>
      </w:r>
      <w:r w:rsidR="00AC466E" w:rsidRPr="00206ACB">
        <w:t xml:space="preserve"> </w:t>
      </w:r>
      <w:r w:rsidRPr="00206ACB">
        <w:t>the</w:t>
      </w:r>
      <w:r w:rsidR="00AC466E" w:rsidRPr="00206ACB">
        <w:t xml:space="preserve"> </w:t>
      </w:r>
      <w:r w:rsidRPr="00206ACB">
        <w:t>address</w:t>
      </w:r>
      <w:r w:rsidR="00AC466E" w:rsidRPr="00206ACB">
        <w:t xml:space="preserve"> </w:t>
      </w:r>
      <w:r w:rsidRPr="00206ACB">
        <w:t>to</w:t>
      </w:r>
      <w:r w:rsidR="00AC466E" w:rsidRPr="00206ACB">
        <w:t xml:space="preserve"> </w:t>
      </w:r>
      <w:r w:rsidRPr="00206ACB">
        <w:rPr>
          <w:rStyle w:val="Emphasis"/>
          <w:rFonts w:cstheme="minorHAnsi"/>
          <w:color w:val="111111"/>
        </w:rPr>
        <w:t>write</w:t>
      </w:r>
      <w:r w:rsidR="00AC466E" w:rsidRPr="00206ACB">
        <w:rPr>
          <w:rStyle w:val="Emphasis"/>
          <w:rFonts w:cstheme="minorHAnsi"/>
          <w:color w:val="111111"/>
        </w:rPr>
        <w:t xml:space="preserve"> </w:t>
      </w:r>
      <w:r w:rsidRPr="00206ACB">
        <w:rPr>
          <w:rStyle w:val="Emphasis"/>
          <w:rFonts w:cstheme="minorHAnsi"/>
          <w:color w:val="111111"/>
        </w:rPr>
        <w:t>to</w:t>
      </w:r>
      <w:r w:rsidR="00AC466E" w:rsidRPr="00206ACB">
        <w:t xml:space="preserve"> </w:t>
      </w:r>
      <w:r w:rsidRPr="00206ACB">
        <w:t>as</w:t>
      </w:r>
      <w:r w:rsidR="00AC466E" w:rsidRPr="00206ACB">
        <w:t xml:space="preserve"> </w:t>
      </w:r>
      <w:r w:rsidRPr="00206ACB">
        <w:t>well</w:t>
      </w:r>
      <w:r w:rsidR="00AC466E" w:rsidRPr="00206ACB">
        <w:t xml:space="preserve"> </w:t>
      </w:r>
      <w:r w:rsidRPr="00206ACB">
        <w:t>as</w:t>
      </w:r>
      <w:r w:rsidR="00AC466E" w:rsidRPr="00206ACB">
        <w:t xml:space="preserve"> </w:t>
      </w:r>
      <w:r w:rsidRPr="00206ACB">
        <w:t>the</w:t>
      </w:r>
      <w:r w:rsidR="00AC466E" w:rsidRPr="00206ACB">
        <w:t xml:space="preserve"> </w:t>
      </w:r>
      <w:r w:rsidRPr="00206ACB">
        <w:t>address</w:t>
      </w:r>
      <w:r w:rsidR="00AC466E" w:rsidRPr="00206ACB">
        <w:t xml:space="preserve"> </w:t>
      </w:r>
      <w:r w:rsidRPr="00206ACB">
        <w:t>to</w:t>
      </w:r>
      <w:r w:rsidR="00AC466E" w:rsidRPr="00206ACB">
        <w:t xml:space="preserve"> </w:t>
      </w:r>
      <w:r w:rsidRPr="00206ACB">
        <w:rPr>
          <w:rStyle w:val="Emphasis"/>
          <w:rFonts w:cstheme="minorHAnsi"/>
          <w:color w:val="111111"/>
        </w:rPr>
        <w:t>read</w:t>
      </w:r>
      <w:r w:rsidR="00AC466E" w:rsidRPr="00206ACB">
        <w:rPr>
          <w:rStyle w:val="Emphasis"/>
          <w:rFonts w:cstheme="minorHAnsi"/>
          <w:color w:val="111111"/>
        </w:rPr>
        <w:t xml:space="preserve"> </w:t>
      </w:r>
      <w:r w:rsidRPr="00206ACB">
        <w:rPr>
          <w:rStyle w:val="Emphasis"/>
          <w:rFonts w:cstheme="minorHAnsi"/>
          <w:color w:val="111111"/>
        </w:rPr>
        <w:t>from</w:t>
      </w:r>
      <w:r w:rsidRPr="00206ACB">
        <w:t>.</w:t>
      </w:r>
    </w:p>
    <w:p w14:paraId="62D076E2" w14:textId="11E74AF7" w:rsidR="00772C10" w:rsidRPr="00206ACB" w:rsidRDefault="00772C10" w:rsidP="00490E93">
      <w:r w:rsidRPr="00206ACB">
        <w:t>One</w:t>
      </w:r>
      <w:r w:rsidR="00AC466E" w:rsidRPr="00206ACB">
        <w:t xml:space="preserve"> </w:t>
      </w:r>
      <w:r w:rsidRPr="00206ACB">
        <w:t>more</w:t>
      </w:r>
      <w:r w:rsidR="00AC466E" w:rsidRPr="00206ACB">
        <w:t xml:space="preserve"> </w:t>
      </w:r>
      <w:r w:rsidRPr="00206ACB">
        <w:t>step:</w:t>
      </w:r>
      <w:r w:rsidR="00AC466E" w:rsidRPr="00206ACB">
        <w:t xml:space="preserve"> </w:t>
      </w:r>
      <w:r w:rsidRPr="00206ACB">
        <w:t>we</w:t>
      </w:r>
      <w:r w:rsidR="00AC466E" w:rsidRPr="00206ACB">
        <w:t xml:space="preserve"> </w:t>
      </w:r>
      <w:r w:rsidRPr="00206ACB">
        <w:t>still</w:t>
      </w:r>
      <w:r w:rsidR="00AC466E" w:rsidRPr="00206ACB">
        <w:t xml:space="preserve"> </w:t>
      </w:r>
      <w:r w:rsidRPr="00206ACB">
        <w:t>need</w:t>
      </w:r>
      <w:r w:rsidR="00AC466E" w:rsidRPr="00206ACB">
        <w:t xml:space="preserve"> </w:t>
      </w:r>
      <w:r w:rsidRPr="00206ACB">
        <w:t>to</w:t>
      </w:r>
      <w:r w:rsidR="00AC466E" w:rsidRPr="00206ACB">
        <w:t xml:space="preserve"> </w:t>
      </w:r>
      <w:r w:rsidRPr="00206ACB">
        <w:t>move</w:t>
      </w:r>
      <w:r w:rsidR="00AC466E" w:rsidRPr="00206ACB">
        <w:t xml:space="preserve"> </w:t>
      </w:r>
      <w:r w:rsidRPr="00206ACB">
        <w:t>our</w:t>
      </w:r>
      <w:r w:rsidR="00AC466E" w:rsidRPr="00206ACB">
        <w:t xml:space="preserve"> </w:t>
      </w:r>
      <w:r w:rsidRPr="00206ACB">
        <w:t>sprite</w:t>
      </w:r>
      <w:r w:rsidR="00AC466E" w:rsidRPr="00206ACB">
        <w:t xml:space="preserve"> </w:t>
      </w:r>
      <w:r w:rsidRPr="00206ACB">
        <w:t>data</w:t>
      </w:r>
      <w:r w:rsidR="00AC466E" w:rsidRPr="00206ACB">
        <w:t xml:space="preserve"> </w:t>
      </w:r>
      <w:r w:rsidRPr="00206ACB">
        <w:t>into</w:t>
      </w:r>
      <w:r w:rsidR="00AC466E" w:rsidRPr="00206ACB">
        <w:t xml:space="preserve"> </w:t>
      </w:r>
      <w:r w:rsidRPr="00677C2F">
        <w:rPr>
          <w:rStyle w:val="QuoteChar"/>
        </w:rPr>
        <w:t>RODATA</w:t>
      </w:r>
      <w:r w:rsidRPr="00206ACB">
        <w:t>.</w:t>
      </w:r>
      <w:r w:rsidR="00AC466E" w:rsidRPr="00206ACB">
        <w:t xml:space="preserve"> </w:t>
      </w:r>
      <w:r w:rsidRPr="00206ACB">
        <w:t>Here</w:t>
      </w:r>
      <w:r w:rsidR="00AC466E" w:rsidRPr="00206ACB">
        <w:t xml:space="preserve"> </w:t>
      </w:r>
      <w:r w:rsidRPr="00206ACB">
        <w:t>is</w:t>
      </w:r>
      <w:r w:rsidR="00AC466E" w:rsidRPr="00206ACB">
        <w:t xml:space="preserve"> </w:t>
      </w:r>
      <w:r w:rsidRPr="00206ACB">
        <w:t>our</w:t>
      </w:r>
      <w:r w:rsidR="00AC466E" w:rsidRPr="00206ACB">
        <w:t xml:space="preserve"> </w:t>
      </w:r>
      <w:r w:rsidRPr="00206ACB">
        <w:t>sprite</w:t>
      </w:r>
      <w:r w:rsidR="00AC466E" w:rsidRPr="00206ACB">
        <w:t xml:space="preserve"> </w:t>
      </w:r>
      <w:r w:rsidRPr="00206ACB">
        <w:t>data,</w:t>
      </w:r>
      <w:r w:rsidR="00AC466E" w:rsidRPr="00206ACB">
        <w:t xml:space="preserve"> </w:t>
      </w:r>
      <w:r w:rsidRPr="00206ACB">
        <w:t>in</w:t>
      </w:r>
      <w:r w:rsidR="00AC466E" w:rsidRPr="00206ACB">
        <w:t xml:space="preserve"> </w:t>
      </w:r>
      <w:r w:rsidRPr="00206ACB">
        <w:t>a</w:t>
      </w:r>
      <w:r w:rsidR="00AC466E" w:rsidRPr="00206ACB">
        <w:t xml:space="preserve"> </w:t>
      </w:r>
      <w:r w:rsidRPr="00206ACB">
        <w:t>much</w:t>
      </w:r>
      <w:r w:rsidR="00AC466E" w:rsidRPr="00206ACB">
        <w:t xml:space="preserve"> </w:t>
      </w:r>
      <w:r w:rsidRPr="00206ACB">
        <w:t>more</w:t>
      </w:r>
      <w:r w:rsidR="00AC466E" w:rsidRPr="00206ACB">
        <w:t xml:space="preserve"> </w:t>
      </w:r>
      <w:r w:rsidRPr="00206ACB">
        <w:t>readable,</w:t>
      </w:r>
      <w:r w:rsidR="00AC466E" w:rsidRPr="00206ACB">
        <w:t xml:space="preserve"> </w:t>
      </w:r>
      <w:r w:rsidRPr="00206ACB">
        <w:t>one-line-per-sprite</w:t>
      </w:r>
      <w:r w:rsidR="00AC466E" w:rsidRPr="00206ACB">
        <w:t xml:space="preserve"> </w:t>
      </w:r>
      <w:r w:rsidRPr="00206ACB">
        <w:t>format:</w:t>
      </w:r>
    </w:p>
    <w:p w14:paraId="2F1536C9" w14:textId="7133AC03" w:rsidR="009A087F" w:rsidRPr="00A35E9F" w:rsidRDefault="00000000"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557253095"/>
        <w:rPr>
          <w:rFonts w:ascii="DejaVu Sans Mono" w:hAnsi="DejaVu Sans Mono" w:cs="DejaVu Sans Mono"/>
          <w:color w:val="10C26F"/>
          <w:sz w:val="26"/>
          <w:szCs w:val="26"/>
        </w:rPr>
      </w:pPr>
      <w:r>
        <w:rPr>
          <w:noProof/>
        </w:rPr>
        <w:pict w14:anchorId="51F92068">
          <v:rect id="_x0000_s2175" style="position:absolute;left:0;text-align:left;margin-left:-4.7pt;margin-top:.8pt;width:22.55pt;height:42pt;z-index:251724800;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75" inset="0,0,0,0">
              <w:txbxContent>
                <w:p w14:paraId="3EEAFB37" w14:textId="3BB8F4EF" w:rsidR="009A087F" w:rsidRDefault="009A087F" w:rsidP="009A087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63</w:t>
                  </w:r>
                </w:p>
                <w:p w14:paraId="3AD6EEE9" w14:textId="317720EA" w:rsidR="009A087F" w:rsidRPr="0039594C" w:rsidRDefault="009A087F" w:rsidP="009A087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64</w:t>
                  </w:r>
                </w:p>
              </w:txbxContent>
            </v:textbox>
          </v:rect>
        </w:pict>
      </w:r>
      <w:r w:rsidR="009A087F" w:rsidRPr="009A087F">
        <w:rPr>
          <w:rFonts w:ascii="DejaVu Sans Mono" w:hAnsi="DejaVu Sans Mono" w:cs="DejaVu Sans Mono"/>
          <w:color w:val="10C26F"/>
          <w:sz w:val="26"/>
          <w:szCs w:val="26"/>
        </w:rPr>
        <w:t>sprites</w:t>
      </w:r>
      <w:r w:rsidR="009A087F" w:rsidRPr="00A35E9F">
        <w:rPr>
          <w:rFonts w:ascii="DejaVu Sans Mono" w:hAnsi="DejaVu Sans Mono" w:cs="DejaVu Sans Mono"/>
          <w:color w:val="10C26F"/>
          <w:sz w:val="26"/>
          <w:szCs w:val="26"/>
        </w:rPr>
        <w:t>:</w:t>
      </w:r>
    </w:p>
    <w:p w14:paraId="5291159A" w14:textId="6263C938" w:rsidR="003D659C" w:rsidRPr="009A087F" w:rsidRDefault="009A087F"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557253095"/>
        <w:rPr>
          <w:rFonts w:ascii="DejaVu Sans Mono" w:hAnsi="DejaVu Sans Mono" w:cs="DejaVu Sans Mono"/>
          <w:sz w:val="26"/>
          <w:szCs w:val="26"/>
        </w:rPr>
      </w:pPr>
      <w:r w:rsidRPr="00A35E9F">
        <w:rPr>
          <w:rFonts w:ascii="DejaVu Sans Mono" w:hAnsi="DejaVu Sans Mono" w:cs="DejaVu Sans Mono"/>
          <w:color w:val="10C26F"/>
          <w:sz w:val="26"/>
          <w:szCs w:val="26"/>
        </w:rPr>
        <w:t>.byte</w:t>
      </w:r>
      <w:r w:rsidRPr="00A35E9F">
        <w:rPr>
          <w:rFonts w:ascii="DejaVu Sans Mono" w:hAnsi="DejaVu Sans Mono" w:cs="DejaVu Sans Mono"/>
          <w:color w:val="000000"/>
          <w:sz w:val="26"/>
          <w:szCs w:val="26"/>
        </w:rPr>
        <w:t xml:space="preserve"> </w:t>
      </w:r>
      <w:r w:rsidRPr="007E136A">
        <w:rPr>
          <w:rFonts w:ascii="DejaVu Sans Mono" w:hAnsi="DejaVu Sans Mono" w:cs="DejaVu Sans Mono"/>
          <w:color w:val="07E2FA"/>
          <w:sz w:val="26"/>
          <w:szCs w:val="26"/>
        </w:rPr>
        <w:t>$</w:t>
      </w:r>
      <w:r>
        <w:rPr>
          <w:rFonts w:ascii="DejaVu Sans Mono" w:hAnsi="DejaVu Sans Mono" w:cs="DejaVu Sans Mono"/>
          <w:color w:val="07E2FA"/>
          <w:sz w:val="26"/>
          <w:szCs w:val="26"/>
        </w:rPr>
        <w:t>70</w:t>
      </w:r>
      <w:r w:rsidRPr="007E136A">
        <w:rPr>
          <w:rFonts w:ascii="DejaVu Sans Mono" w:hAnsi="DejaVu Sans Mono" w:cs="DejaVu Sans Mono"/>
          <w:color w:val="07E2FA"/>
          <w:sz w:val="26"/>
          <w:szCs w:val="26"/>
        </w:rPr>
        <w:t>, $</w:t>
      </w:r>
      <w:r>
        <w:rPr>
          <w:rFonts w:ascii="DejaVu Sans Mono" w:hAnsi="DejaVu Sans Mono" w:cs="DejaVu Sans Mono"/>
          <w:color w:val="07E2FA"/>
          <w:sz w:val="26"/>
          <w:szCs w:val="26"/>
        </w:rPr>
        <w:t>05</w:t>
      </w:r>
      <w:r w:rsidRPr="007E136A">
        <w:rPr>
          <w:rFonts w:ascii="DejaVu Sans Mono" w:hAnsi="DejaVu Sans Mono" w:cs="DejaVu Sans Mono"/>
          <w:color w:val="07E2FA"/>
          <w:sz w:val="26"/>
          <w:szCs w:val="26"/>
        </w:rPr>
        <w:t>, $</w:t>
      </w:r>
      <w:r>
        <w:rPr>
          <w:rFonts w:ascii="DejaVu Sans Mono" w:hAnsi="DejaVu Sans Mono" w:cs="DejaVu Sans Mono"/>
          <w:color w:val="07E2FA"/>
          <w:sz w:val="26"/>
          <w:szCs w:val="26"/>
        </w:rPr>
        <w:t>00</w:t>
      </w:r>
      <w:r w:rsidRPr="007E136A">
        <w:rPr>
          <w:rFonts w:ascii="DejaVu Sans Mono" w:hAnsi="DejaVu Sans Mono" w:cs="DejaVu Sans Mono"/>
          <w:color w:val="07E2FA"/>
          <w:sz w:val="26"/>
          <w:szCs w:val="26"/>
        </w:rPr>
        <w:t>, $</w:t>
      </w:r>
      <w:r>
        <w:rPr>
          <w:rFonts w:ascii="DejaVu Sans Mono" w:hAnsi="DejaVu Sans Mono" w:cs="DejaVu Sans Mono"/>
          <w:color w:val="07E2FA"/>
          <w:sz w:val="26"/>
          <w:szCs w:val="26"/>
        </w:rPr>
        <w:t>8</w:t>
      </w:r>
      <w:r w:rsidRPr="007E136A">
        <w:rPr>
          <w:rFonts w:ascii="DejaVu Sans Mono" w:hAnsi="DejaVu Sans Mono" w:cs="DejaVu Sans Mono"/>
          <w:color w:val="07E2FA"/>
          <w:sz w:val="26"/>
          <w:szCs w:val="26"/>
        </w:rPr>
        <w:t>0</w:t>
      </w:r>
    </w:p>
    <w:p w14:paraId="1DF92D0B" w14:textId="77777777" w:rsidR="006150AD" w:rsidRDefault="006150AD">
      <w:pPr>
        <w:widowControl/>
        <w:kinsoku/>
        <w:overflowPunct/>
        <w:autoSpaceDE/>
        <w:autoSpaceDN/>
        <w:spacing w:before="0" w:after="160" w:line="259" w:lineRule="auto"/>
        <w:ind w:firstLine="0"/>
        <w:jc w:val="left"/>
        <w:rPr>
          <w:rFonts w:eastAsiaTheme="majorEastAsia" w:cstheme="minorHAnsi"/>
          <w:b/>
          <w:sz w:val="32"/>
          <w:szCs w:val="24"/>
        </w:rPr>
      </w:pPr>
      <w:bookmarkStart w:id="147" w:name="_Toc168434254"/>
      <w:r>
        <w:rPr>
          <w:rFonts w:cstheme="minorHAnsi"/>
        </w:rPr>
        <w:br w:type="page"/>
      </w:r>
    </w:p>
    <w:p w14:paraId="64C0B464" w14:textId="29B849EF" w:rsidR="003E01E5" w:rsidRPr="00206ACB" w:rsidRDefault="003E01E5" w:rsidP="00B67429">
      <w:pPr>
        <w:pStyle w:val="Heading3"/>
        <w:rPr>
          <w:rFonts w:cstheme="minorHAnsi"/>
        </w:rPr>
      </w:pPr>
      <w:bookmarkStart w:id="148" w:name="_Toc168779375"/>
      <w:r w:rsidRPr="00206ACB">
        <w:rPr>
          <w:rFonts w:cstheme="minorHAnsi"/>
        </w:rPr>
        <w:lastRenderedPageBreak/>
        <w:t>Homework</w:t>
      </w:r>
      <w:bookmarkEnd w:id="147"/>
      <w:bookmarkEnd w:id="148"/>
    </w:p>
    <w:p w14:paraId="65A7D14D" w14:textId="4C585E35" w:rsidR="00AA6C94" w:rsidRPr="00206ACB" w:rsidRDefault="00AA6C94" w:rsidP="00490E93">
      <w:r w:rsidRPr="00206ACB">
        <w:t>Now</w:t>
      </w:r>
      <w:r w:rsidR="00AC466E" w:rsidRPr="00206ACB">
        <w:t xml:space="preserve"> </w:t>
      </w:r>
      <w:r w:rsidRPr="00206ACB">
        <w:t>that</w:t>
      </w:r>
      <w:r w:rsidR="00AC466E" w:rsidRPr="00206ACB">
        <w:t xml:space="preserve"> </w:t>
      </w:r>
      <w:r w:rsidRPr="00206ACB">
        <w:t>you</w:t>
      </w:r>
      <w:r w:rsidR="00AC466E" w:rsidRPr="00206ACB">
        <w:t xml:space="preserve"> </w:t>
      </w:r>
      <w:r w:rsidRPr="00206ACB">
        <w:t>have</w:t>
      </w:r>
      <w:r w:rsidR="00AC466E" w:rsidRPr="00206ACB">
        <w:t xml:space="preserve"> </w:t>
      </w:r>
      <w:r w:rsidRPr="00206ACB">
        <w:t>seen</w:t>
      </w:r>
      <w:r w:rsidR="00AC466E" w:rsidRPr="00206ACB">
        <w:t xml:space="preserve"> </w:t>
      </w:r>
      <w:r w:rsidRPr="00206ACB">
        <w:t>how</w:t>
      </w:r>
      <w:r w:rsidR="00AC466E" w:rsidRPr="00206ACB">
        <w:t xml:space="preserve"> </w:t>
      </w:r>
      <w:r w:rsidRPr="00206ACB">
        <w:t>to</w:t>
      </w:r>
      <w:r w:rsidR="00AC466E" w:rsidRPr="00206ACB">
        <w:t xml:space="preserve"> </w:t>
      </w:r>
      <w:r w:rsidRPr="00206ACB">
        <w:t>use</w:t>
      </w:r>
      <w:r w:rsidR="00AC466E" w:rsidRPr="00206ACB">
        <w:t xml:space="preserve"> </w:t>
      </w:r>
      <w:r w:rsidRPr="00206ACB">
        <w:t>loops</w:t>
      </w:r>
      <w:r w:rsidR="00AC466E" w:rsidRPr="00206ACB">
        <w:t xml:space="preserve"> </w:t>
      </w:r>
      <w:r w:rsidRPr="00206ACB">
        <w:t>and</w:t>
      </w:r>
      <w:r w:rsidR="00AC466E" w:rsidRPr="00206ACB">
        <w:t xml:space="preserve"> </w:t>
      </w:r>
      <w:r w:rsidRPr="00206ACB">
        <w:t>branching</w:t>
      </w:r>
      <w:r w:rsidR="00AC466E" w:rsidRPr="00206ACB">
        <w:t xml:space="preserve"> </w:t>
      </w:r>
      <w:r w:rsidRPr="00206ACB">
        <w:t>to</w:t>
      </w:r>
      <w:r w:rsidR="00AC466E" w:rsidRPr="00206ACB">
        <w:t xml:space="preserve"> </w:t>
      </w:r>
      <w:r w:rsidRPr="00206ACB">
        <w:t>make</w:t>
      </w:r>
      <w:r w:rsidR="00AC466E" w:rsidRPr="00206ACB">
        <w:t xml:space="preserve"> </w:t>
      </w:r>
      <w:r w:rsidRPr="00206ACB">
        <w:t>assembly</w:t>
      </w:r>
      <w:r w:rsidR="00AC466E" w:rsidRPr="00206ACB">
        <w:t xml:space="preserve"> </w:t>
      </w:r>
      <w:r w:rsidRPr="00206ACB">
        <w:t>code</w:t>
      </w:r>
      <w:r w:rsidR="00AC466E" w:rsidRPr="00206ACB">
        <w:t xml:space="preserve"> </w:t>
      </w:r>
      <w:r w:rsidRPr="00206ACB">
        <w:t>more</w:t>
      </w:r>
      <w:r w:rsidR="00AC466E" w:rsidRPr="00206ACB">
        <w:t xml:space="preserve"> </w:t>
      </w:r>
      <w:r w:rsidRPr="00206ACB">
        <w:t>readable</w:t>
      </w:r>
      <w:r w:rsidR="00AC466E" w:rsidRPr="00206ACB">
        <w:t xml:space="preserve"> </w:t>
      </w:r>
      <w:r w:rsidRPr="00206ACB">
        <w:t>and</w:t>
      </w:r>
      <w:r w:rsidR="00AC466E" w:rsidRPr="00206ACB">
        <w:t xml:space="preserve"> </w:t>
      </w:r>
      <w:r w:rsidRPr="00206ACB">
        <w:t>maintainable,</w:t>
      </w:r>
      <w:r w:rsidR="00AC466E" w:rsidRPr="00206ACB">
        <w:t xml:space="preserve"> </w:t>
      </w:r>
      <w:r w:rsidRPr="00206ACB">
        <w:t>it's</w:t>
      </w:r>
      <w:r w:rsidR="00AC466E" w:rsidRPr="00206ACB">
        <w:t xml:space="preserve"> </w:t>
      </w:r>
      <w:r w:rsidRPr="00206ACB">
        <w:t>time</w:t>
      </w:r>
      <w:r w:rsidR="00AC466E" w:rsidRPr="00206ACB">
        <w:t xml:space="preserve"> </w:t>
      </w:r>
      <w:r w:rsidRPr="00206ACB">
        <w:t>to</w:t>
      </w:r>
      <w:r w:rsidR="00AC466E" w:rsidRPr="00206ACB">
        <w:t xml:space="preserve"> </w:t>
      </w:r>
      <w:r w:rsidRPr="00206ACB">
        <w:t>try</w:t>
      </w:r>
      <w:r w:rsidR="00AC466E" w:rsidRPr="00206ACB">
        <w:t xml:space="preserve"> </w:t>
      </w:r>
      <w:r w:rsidRPr="00206ACB">
        <w:t>them</w:t>
      </w:r>
      <w:r w:rsidR="00AC466E" w:rsidRPr="00206ACB">
        <w:t xml:space="preserve"> </w:t>
      </w:r>
      <w:r w:rsidRPr="00206ACB">
        <w:t>out</w:t>
      </w:r>
      <w:r w:rsidR="00AC466E" w:rsidRPr="00206ACB">
        <w:t xml:space="preserve"> </w:t>
      </w:r>
      <w:r w:rsidRPr="00206ACB">
        <w:t>for</w:t>
      </w:r>
      <w:r w:rsidR="00AC466E" w:rsidRPr="00206ACB">
        <w:t xml:space="preserve"> </w:t>
      </w:r>
      <w:r w:rsidRPr="00206ACB">
        <w:t>yourself.</w:t>
      </w:r>
      <w:r w:rsidR="00AC466E" w:rsidRPr="00206ACB">
        <w:t xml:space="preserve"> </w:t>
      </w:r>
      <w:r w:rsidRPr="00206ACB">
        <w:t>Extend</w:t>
      </w:r>
      <w:r w:rsidR="00AC466E" w:rsidRPr="00206ACB">
        <w:t xml:space="preserve"> </w:t>
      </w:r>
      <w:r w:rsidRPr="00206ACB">
        <w:t>the</w:t>
      </w:r>
      <w:r w:rsidR="00AC466E" w:rsidRPr="00206ACB">
        <w:t xml:space="preserve"> </w:t>
      </w:r>
      <w:r w:rsidRPr="00206ACB">
        <w:t>existing</w:t>
      </w:r>
      <w:r w:rsidR="00AC466E" w:rsidRPr="00206ACB">
        <w:t xml:space="preserve"> </w:t>
      </w:r>
      <w:r w:rsidRPr="00206ACB">
        <w:t>code</w:t>
      </w:r>
      <w:r w:rsidR="00AC466E" w:rsidRPr="00206ACB">
        <w:t xml:space="preserve"> </w:t>
      </w:r>
      <w:r w:rsidRPr="00206ACB">
        <w:t>to</w:t>
      </w:r>
      <w:r w:rsidR="00AC466E" w:rsidRPr="00206ACB">
        <w:t xml:space="preserve"> </w:t>
      </w:r>
      <w:r w:rsidRPr="00206ACB">
        <w:t>load</w:t>
      </w:r>
      <w:r w:rsidR="00AC466E" w:rsidRPr="00206ACB">
        <w:t xml:space="preserve"> </w:t>
      </w:r>
      <w:r w:rsidRPr="00206ACB">
        <w:t>four</w:t>
      </w:r>
      <w:r w:rsidR="00AC466E" w:rsidRPr="00206ACB">
        <w:t xml:space="preserve"> </w:t>
      </w:r>
      <w:r w:rsidRPr="00206ACB">
        <w:t>full</w:t>
      </w:r>
      <w:r w:rsidR="00AC466E" w:rsidRPr="00206ACB">
        <w:t xml:space="preserve"> </w:t>
      </w:r>
      <w:r w:rsidRPr="00206ACB">
        <w:t>palettes</w:t>
      </w:r>
      <w:r w:rsidR="00AC466E" w:rsidRPr="00206ACB">
        <w:t xml:space="preserve"> </w:t>
      </w:r>
      <w:r w:rsidRPr="00206ACB">
        <w:t>(with</w:t>
      </w:r>
      <w:r w:rsidR="00AC466E" w:rsidRPr="00206ACB">
        <w:t xml:space="preserve"> </w:t>
      </w:r>
      <w:r w:rsidRPr="00206ACB">
        <w:t>colors</w:t>
      </w:r>
      <w:r w:rsidR="00AC466E" w:rsidRPr="00206ACB">
        <w:t xml:space="preserve"> </w:t>
      </w:r>
      <w:r w:rsidRPr="00206ACB">
        <w:t>of</w:t>
      </w:r>
      <w:r w:rsidR="00AC466E" w:rsidRPr="00206ACB">
        <w:t xml:space="preserve"> </w:t>
      </w:r>
      <w:r w:rsidRPr="00206ACB">
        <w:t>your</w:t>
      </w:r>
      <w:r w:rsidR="00AC466E" w:rsidRPr="00206ACB">
        <w:t xml:space="preserve"> </w:t>
      </w:r>
      <w:r w:rsidRPr="00206ACB">
        <w:t>choosing)</w:t>
      </w:r>
      <w:r w:rsidR="00AC466E" w:rsidRPr="00206ACB">
        <w:t xml:space="preserve"> </w:t>
      </w:r>
      <w:r w:rsidRPr="00206ACB">
        <w:t>and</w:t>
      </w:r>
      <w:r w:rsidR="00AC466E" w:rsidRPr="00206ACB">
        <w:t xml:space="preserve"> </w:t>
      </w:r>
      <w:r w:rsidRPr="00206ACB">
        <w:t>to</w:t>
      </w:r>
      <w:r w:rsidR="00AC466E" w:rsidRPr="00206ACB">
        <w:t xml:space="preserve"> </w:t>
      </w:r>
      <w:r w:rsidRPr="00206ACB">
        <w:t>draw</w:t>
      </w:r>
      <w:r w:rsidR="00AC466E" w:rsidRPr="00206ACB">
        <w:t xml:space="preserve"> </w:t>
      </w:r>
      <w:r w:rsidRPr="00206ACB">
        <w:t>at</w:t>
      </w:r>
      <w:r w:rsidR="00AC466E" w:rsidRPr="00206ACB">
        <w:t xml:space="preserve"> </w:t>
      </w:r>
      <w:r w:rsidRPr="00206ACB">
        <w:t>least</w:t>
      </w:r>
      <w:r w:rsidR="00AC466E" w:rsidRPr="00206ACB">
        <w:t xml:space="preserve"> </w:t>
      </w:r>
      <w:r w:rsidRPr="00206ACB">
        <w:t>four</w:t>
      </w:r>
      <w:r w:rsidR="00AC466E" w:rsidRPr="00206ACB">
        <w:t xml:space="preserve"> </w:t>
      </w:r>
      <w:r w:rsidRPr="00206ACB">
        <w:t>sprites</w:t>
      </w:r>
      <w:r w:rsidR="00AC466E" w:rsidRPr="00206ACB">
        <w:t xml:space="preserve"> </w:t>
      </w:r>
      <w:r w:rsidRPr="00206ACB">
        <w:t>to</w:t>
      </w:r>
      <w:r w:rsidR="00AC466E" w:rsidRPr="00206ACB">
        <w:t xml:space="preserve"> </w:t>
      </w:r>
      <w:r w:rsidRPr="00206ACB">
        <w:t>the</w:t>
      </w:r>
      <w:r w:rsidR="00AC466E" w:rsidRPr="00206ACB">
        <w:t xml:space="preserve"> </w:t>
      </w:r>
      <w:r w:rsidRPr="00206ACB">
        <w:t>screen.</w:t>
      </w:r>
      <w:r w:rsidR="00AC466E" w:rsidRPr="00206ACB">
        <w:t xml:space="preserve"> </w:t>
      </w:r>
      <w:r w:rsidRPr="00206ACB">
        <w:t>You'll</w:t>
      </w:r>
      <w:r w:rsidR="00AC466E" w:rsidRPr="00206ACB">
        <w:t xml:space="preserve"> </w:t>
      </w:r>
      <w:r w:rsidRPr="00206ACB">
        <w:t>need</w:t>
      </w:r>
      <w:r w:rsidR="00AC466E" w:rsidRPr="00206ACB">
        <w:t xml:space="preserve"> </w:t>
      </w:r>
      <w:r w:rsidRPr="00206ACB">
        <w:t>to</w:t>
      </w:r>
      <w:r w:rsidR="00AC466E" w:rsidRPr="00206ACB">
        <w:t xml:space="preserve"> </w:t>
      </w:r>
      <w:r w:rsidRPr="00206ACB">
        <w:t>modify</w:t>
      </w:r>
      <w:r w:rsidR="00AC466E" w:rsidRPr="00206ACB">
        <w:t xml:space="preserve"> </w:t>
      </w:r>
      <w:r w:rsidRPr="00206ACB">
        <w:t>the</w:t>
      </w:r>
      <w:r w:rsidR="00AC466E" w:rsidRPr="00206ACB">
        <w:t xml:space="preserve"> </w:t>
      </w:r>
      <w:r w:rsidRPr="00206ACB">
        <w:t>palette</w:t>
      </w:r>
      <w:r w:rsidR="00AC466E" w:rsidRPr="00206ACB">
        <w:t xml:space="preserve"> </w:t>
      </w:r>
      <w:r w:rsidRPr="00206ACB">
        <w:t>and</w:t>
      </w:r>
      <w:r w:rsidR="00AC466E" w:rsidRPr="00206ACB">
        <w:t xml:space="preserve"> </w:t>
      </w:r>
      <w:r w:rsidRPr="00206ACB">
        <w:t>sprite</w:t>
      </w:r>
      <w:r w:rsidR="00AC466E" w:rsidRPr="00206ACB">
        <w:t xml:space="preserve"> </w:t>
      </w:r>
      <w:r w:rsidRPr="00206ACB">
        <w:t>data</w:t>
      </w:r>
      <w:r w:rsidR="00AC466E" w:rsidRPr="00206ACB">
        <w:t xml:space="preserve"> </w:t>
      </w:r>
      <w:r w:rsidRPr="00206ACB">
        <w:t>in</w:t>
      </w:r>
      <w:r w:rsidR="00AC466E" w:rsidRPr="00206ACB">
        <w:t xml:space="preserve"> </w:t>
      </w:r>
      <w:r w:rsidRPr="00677C2F">
        <w:rPr>
          <w:rStyle w:val="QuoteChar"/>
        </w:rPr>
        <w:t>RODATA</w:t>
      </w:r>
      <w:r w:rsidR="00AC466E" w:rsidRPr="00206ACB">
        <w:t xml:space="preserve"> </w:t>
      </w:r>
      <w:r w:rsidRPr="00206ACB">
        <w:t>as</w:t>
      </w:r>
      <w:r w:rsidR="00AC466E" w:rsidRPr="00206ACB">
        <w:t xml:space="preserve"> </w:t>
      </w:r>
      <w:r w:rsidRPr="00206ACB">
        <w:t>well</w:t>
      </w:r>
      <w:r w:rsidR="00AC466E" w:rsidRPr="00206ACB">
        <w:t xml:space="preserve"> </w:t>
      </w:r>
      <w:r w:rsidRPr="00206ACB">
        <w:t>as</w:t>
      </w:r>
      <w:r w:rsidR="00AC466E" w:rsidRPr="00206ACB">
        <w:t xml:space="preserve"> </w:t>
      </w:r>
      <w:r w:rsidRPr="00206ACB">
        <w:t>change</w:t>
      </w:r>
      <w:r w:rsidR="00AC466E" w:rsidRPr="00206ACB">
        <w:t xml:space="preserve"> </w:t>
      </w:r>
      <w:r w:rsidRPr="00206ACB">
        <w:t>the</w:t>
      </w:r>
      <w:r w:rsidR="00AC466E" w:rsidRPr="00206ACB">
        <w:t xml:space="preserve"> </w:t>
      </w:r>
      <w:r w:rsidRPr="00206ACB">
        <w:t>loop</w:t>
      </w:r>
      <w:r w:rsidR="00AC466E" w:rsidRPr="00206ACB">
        <w:t xml:space="preserve"> </w:t>
      </w:r>
      <w:r w:rsidRPr="00206ACB">
        <w:t>counters</w:t>
      </w:r>
      <w:r w:rsidR="00AC466E" w:rsidRPr="00206ACB">
        <w:t xml:space="preserve"> </w:t>
      </w:r>
      <w:r w:rsidRPr="00206ACB">
        <w:t>in</w:t>
      </w:r>
      <w:r w:rsidR="00AC466E" w:rsidRPr="00206ACB">
        <w:t xml:space="preserve"> </w:t>
      </w:r>
      <w:r w:rsidRPr="00206ACB">
        <w:t>the</w:t>
      </w:r>
      <w:r w:rsidR="00AC466E" w:rsidRPr="00206ACB">
        <w:t xml:space="preserve"> </w:t>
      </w:r>
      <w:r w:rsidRPr="00206ACB">
        <w:t>palette-loading</w:t>
      </w:r>
      <w:r w:rsidR="00AC466E" w:rsidRPr="00206ACB">
        <w:t xml:space="preserve"> </w:t>
      </w:r>
      <w:r w:rsidRPr="00206ACB">
        <w:t>and</w:t>
      </w:r>
      <w:r w:rsidR="00AC466E" w:rsidRPr="00206ACB">
        <w:t xml:space="preserve"> </w:t>
      </w:r>
      <w:r w:rsidRPr="00206ACB">
        <w:t>sprite-loading</w:t>
      </w:r>
      <w:r w:rsidR="00AC466E" w:rsidRPr="00206ACB">
        <w:t xml:space="preserve"> </w:t>
      </w:r>
      <w:r w:rsidRPr="00206ACB">
        <w:t>loops.</w:t>
      </w:r>
      <w:r w:rsidR="00AC466E" w:rsidRPr="00206ACB">
        <w:t xml:space="preserve"> </w:t>
      </w:r>
      <w:r w:rsidRPr="00206ACB">
        <w:t>Don't</w:t>
      </w:r>
      <w:r w:rsidR="00AC466E" w:rsidRPr="00206ACB">
        <w:t xml:space="preserve"> </w:t>
      </w:r>
      <w:r w:rsidRPr="00206ACB">
        <w:t>forget</w:t>
      </w:r>
      <w:r w:rsidR="00AC466E" w:rsidRPr="00206ACB">
        <w:t xml:space="preserve"> </w:t>
      </w:r>
      <w:r w:rsidRPr="00206ACB">
        <w:t>to</w:t>
      </w:r>
      <w:r w:rsidR="00AC466E" w:rsidRPr="00206ACB">
        <w:t xml:space="preserve"> </w:t>
      </w:r>
      <w:r w:rsidRPr="00206ACB">
        <w:t>re-assemble</w:t>
      </w:r>
      <w:r w:rsidR="00AC466E" w:rsidRPr="00206ACB">
        <w:t xml:space="preserve"> </w:t>
      </w:r>
      <w:r w:rsidRPr="00206ACB">
        <w:t>your</w:t>
      </w:r>
      <w:r w:rsidR="00AC466E" w:rsidRPr="00206ACB">
        <w:t xml:space="preserve"> </w:t>
      </w:r>
      <w:r w:rsidRPr="00206ACB">
        <w:t>source</w:t>
      </w:r>
      <w:r w:rsidR="00AC466E" w:rsidRPr="00206ACB">
        <w:t xml:space="preserve"> </w:t>
      </w:r>
      <w:r w:rsidRPr="00206ACB">
        <w:t>files</w:t>
      </w:r>
      <w:r w:rsidR="00AC466E" w:rsidRPr="00206ACB">
        <w:t xml:space="preserve"> </w:t>
      </w:r>
      <w:r w:rsidRPr="00206ACB">
        <w:t>and</w:t>
      </w:r>
      <w:r w:rsidR="00AC466E" w:rsidRPr="00206ACB">
        <w:t xml:space="preserve"> </w:t>
      </w:r>
      <w:r w:rsidRPr="00206ACB">
        <w:t>link</w:t>
      </w:r>
      <w:r w:rsidR="00AC466E" w:rsidRPr="00206ACB">
        <w:t xml:space="preserve"> </w:t>
      </w:r>
      <w:r w:rsidRPr="00206ACB">
        <w:t>them</w:t>
      </w:r>
      <w:r w:rsidR="00AC466E" w:rsidRPr="00206ACB">
        <w:t xml:space="preserve"> </w:t>
      </w:r>
      <w:r w:rsidRPr="00206ACB">
        <w:t>into</w:t>
      </w:r>
      <w:r w:rsidR="00AC466E" w:rsidRPr="00206ACB">
        <w:t xml:space="preserve"> </w:t>
      </w:r>
      <w:r w:rsidRPr="00206ACB">
        <w:t>a</w:t>
      </w:r>
      <w:r w:rsidR="00AC466E" w:rsidRPr="00206ACB">
        <w:t xml:space="preserve"> </w:t>
      </w:r>
      <w:r w:rsidRPr="00206ACB">
        <w:t>new</w:t>
      </w:r>
      <w:r w:rsidR="00AC466E" w:rsidRPr="00206ACB">
        <w:t xml:space="preserve"> </w:t>
      </w:r>
      <w:r w:rsidRPr="00206ACB">
        <w:t>.nes</w:t>
      </w:r>
      <w:r w:rsidR="00AC466E" w:rsidRPr="00206ACB">
        <w:t xml:space="preserve"> </w:t>
      </w:r>
      <w:r w:rsidRPr="00206ACB">
        <w:t>file</w:t>
      </w:r>
      <w:r w:rsidR="00AC466E" w:rsidRPr="00206ACB">
        <w:t xml:space="preserve"> </w:t>
      </w:r>
      <w:r w:rsidRPr="00206ACB">
        <w:t>(see</w:t>
      </w:r>
      <w:r w:rsidR="00AC466E" w:rsidRPr="00206ACB">
        <w:t xml:space="preserve"> </w:t>
      </w:r>
      <w:r w:rsidRPr="00206ACB">
        <w:t>the</w:t>
      </w:r>
      <w:r w:rsidR="00AC466E" w:rsidRPr="00206ACB">
        <w:t xml:space="preserve"> </w:t>
      </w:r>
      <w:r w:rsidRPr="00206ACB">
        <w:t>end</w:t>
      </w:r>
      <w:r w:rsidR="00AC466E" w:rsidRPr="00206ACB">
        <w:t xml:space="preserve"> </w:t>
      </w:r>
      <w:r w:rsidRPr="00206ACB">
        <w:t>of</w:t>
      </w:r>
      <w:r w:rsidR="00AC466E" w:rsidRPr="00206ACB">
        <w:t xml:space="preserve"> </w:t>
      </w:r>
      <w:hyperlink r:id="rId109" w:history="1">
        <w:r w:rsidRPr="00206ACB">
          <w:rPr>
            <w:rStyle w:val="Hyperlink"/>
            <w:rFonts w:cstheme="minorHAnsi"/>
            <w:color w:val="82642B"/>
            <w:szCs w:val="26"/>
          </w:rPr>
          <w:t>Chapter</w:t>
        </w:r>
        <w:r w:rsidR="00AC466E" w:rsidRPr="00206ACB">
          <w:rPr>
            <w:rStyle w:val="Hyperlink"/>
            <w:rFonts w:cstheme="minorHAnsi"/>
            <w:color w:val="82642B"/>
            <w:szCs w:val="26"/>
          </w:rPr>
          <w:t xml:space="preserve"> </w:t>
        </w:r>
        <w:r w:rsidRPr="00206ACB">
          <w:rPr>
            <w:rStyle w:val="Hyperlink"/>
            <w:rFonts w:cstheme="minorHAnsi"/>
            <w:color w:val="82642B"/>
            <w:szCs w:val="26"/>
          </w:rPr>
          <w:t>8</w:t>
        </w:r>
      </w:hyperlink>
      <w:r w:rsidR="00AC466E" w:rsidRPr="00206ACB">
        <w:t xml:space="preserve"> </w:t>
      </w:r>
      <w:r w:rsidRPr="00206ACB">
        <w:t>for</w:t>
      </w:r>
      <w:r w:rsidR="00AC466E" w:rsidRPr="00206ACB">
        <w:t xml:space="preserve"> </w:t>
      </w:r>
      <w:r w:rsidRPr="00206ACB">
        <w:t>a</w:t>
      </w:r>
      <w:r w:rsidR="00AC466E" w:rsidRPr="00206ACB">
        <w:t xml:space="preserve"> </w:t>
      </w:r>
      <w:r w:rsidRPr="00206ACB">
        <w:t>refresher).</w:t>
      </w:r>
    </w:p>
    <w:p w14:paraId="6CB090A5" w14:textId="45142DC0" w:rsidR="002E2483" w:rsidRPr="00206ACB" w:rsidRDefault="00AA6C94" w:rsidP="00490E93">
      <w:pPr>
        <w:jc w:val="left"/>
        <w:rPr>
          <w:color w:val="111111"/>
        </w:rPr>
      </w:pPr>
      <w:r w:rsidRPr="00206ACB">
        <w:rPr>
          <w:color w:val="111111"/>
        </w:rPr>
        <w:t>All</w:t>
      </w:r>
      <w:r w:rsidR="00AC466E" w:rsidRPr="00206ACB">
        <w:rPr>
          <w:color w:val="111111"/>
        </w:rPr>
        <w:t xml:space="preserve"> </w:t>
      </w:r>
      <w:r w:rsidRPr="00206ACB">
        <w:rPr>
          <w:color w:val="111111"/>
        </w:rPr>
        <w:t>code</w:t>
      </w:r>
      <w:r w:rsidR="00AC466E" w:rsidRPr="00206ACB">
        <w:rPr>
          <w:color w:val="111111"/>
        </w:rPr>
        <w:t xml:space="preserve"> </w:t>
      </w:r>
      <w:r w:rsidRPr="00206ACB">
        <w:rPr>
          <w:color w:val="111111"/>
        </w:rPr>
        <w:t>from</w:t>
      </w:r>
      <w:r w:rsidR="00AC466E" w:rsidRPr="00206ACB">
        <w:rPr>
          <w:color w:val="111111"/>
        </w:rPr>
        <w:t xml:space="preserve"> </w:t>
      </w:r>
      <w:r w:rsidRPr="00206ACB">
        <w:rPr>
          <w:color w:val="111111"/>
        </w:rPr>
        <w:t>this</w:t>
      </w:r>
      <w:r w:rsidR="00AC466E" w:rsidRPr="00206ACB">
        <w:rPr>
          <w:color w:val="111111"/>
        </w:rPr>
        <w:t xml:space="preserve"> </w:t>
      </w:r>
      <w:r w:rsidRPr="00206ACB">
        <w:rPr>
          <w:color w:val="111111"/>
        </w:rPr>
        <w:t>chapter</w:t>
      </w:r>
      <w:r w:rsidR="00AC466E" w:rsidRPr="00206ACB">
        <w:rPr>
          <w:color w:val="111111"/>
        </w:rPr>
        <w:t xml:space="preserve"> </w:t>
      </w:r>
      <w:r w:rsidRPr="00206ACB">
        <w:rPr>
          <w:color w:val="111111"/>
        </w:rPr>
        <w:t>can</w:t>
      </w:r>
      <w:r w:rsidR="00AC466E" w:rsidRPr="00206ACB">
        <w:rPr>
          <w:color w:val="111111"/>
        </w:rPr>
        <w:t xml:space="preserve"> </w:t>
      </w:r>
      <w:r w:rsidRPr="00206ACB">
        <w:rPr>
          <w:color w:val="111111"/>
        </w:rPr>
        <w:t>be</w:t>
      </w:r>
      <w:r w:rsidR="00AC466E" w:rsidRPr="00206ACB">
        <w:rPr>
          <w:color w:val="111111"/>
        </w:rPr>
        <w:t xml:space="preserve"> </w:t>
      </w:r>
      <w:r w:rsidRPr="00206ACB">
        <w:rPr>
          <w:color w:val="111111"/>
        </w:rPr>
        <w:t>downloaded</w:t>
      </w:r>
      <w:r w:rsidR="00AC466E" w:rsidRPr="00206ACB">
        <w:rPr>
          <w:color w:val="111111"/>
        </w:rPr>
        <w:t xml:space="preserve"> </w:t>
      </w:r>
      <w:r w:rsidRPr="00206ACB">
        <w:rPr>
          <w:color w:val="111111"/>
        </w:rPr>
        <w:t>in</w:t>
      </w:r>
      <w:r w:rsidR="00AC466E" w:rsidRPr="00206ACB">
        <w:rPr>
          <w:color w:val="111111"/>
        </w:rPr>
        <w:t xml:space="preserve"> </w:t>
      </w:r>
      <w:r w:rsidRPr="00206ACB">
        <w:rPr>
          <w:color w:val="111111"/>
        </w:rPr>
        <w:t>a</w:t>
      </w:r>
      <w:r w:rsidR="00AC466E" w:rsidRPr="00206ACB">
        <w:rPr>
          <w:color w:val="111111"/>
        </w:rPr>
        <w:t xml:space="preserve"> </w:t>
      </w:r>
      <w:hyperlink r:id="rId110" w:history="1">
        <w:r w:rsidRPr="00206ACB">
          <w:rPr>
            <w:rStyle w:val="Hyperlink"/>
            <w:rFonts w:eastAsiaTheme="majorEastAsia" w:cstheme="minorHAnsi"/>
            <w:color w:val="82642B"/>
            <w:szCs w:val="26"/>
          </w:rPr>
          <w:t>zip</w:t>
        </w:r>
        <w:r w:rsidR="00AC466E" w:rsidRPr="00206ACB">
          <w:rPr>
            <w:rStyle w:val="Hyperlink"/>
            <w:rFonts w:eastAsiaTheme="majorEastAsia" w:cstheme="minorHAnsi"/>
            <w:color w:val="82642B"/>
            <w:szCs w:val="26"/>
          </w:rPr>
          <w:t xml:space="preserve"> </w:t>
        </w:r>
        <w:r w:rsidRPr="00206ACB">
          <w:rPr>
            <w:rStyle w:val="Hyperlink"/>
            <w:rFonts w:eastAsiaTheme="majorEastAsia" w:cstheme="minorHAnsi"/>
            <w:color w:val="82642B"/>
            <w:szCs w:val="26"/>
          </w:rPr>
          <w:t>file</w:t>
        </w:r>
        <w:r w:rsidR="000F2FFD" w:rsidRPr="00206ACB">
          <w:rPr>
            <w:rStyle w:val="Hyperlink"/>
            <w:rFonts w:eastAsiaTheme="majorEastAsia" w:cstheme="minorHAnsi"/>
            <w:color w:val="82642B"/>
            <w:szCs w:val="26"/>
          </w:rPr>
          <w:t xml:space="preserve"> (https://famicom.party/book/projects/12-practicalloops.zip)</w:t>
        </w:r>
      </w:hyperlink>
      <w:r w:rsidRPr="00206ACB">
        <w:rPr>
          <w:color w:val="111111"/>
        </w:rPr>
        <w:t>.</w:t>
      </w:r>
    </w:p>
    <w:p w14:paraId="0E8358DD" w14:textId="77777777" w:rsidR="002E2483" w:rsidRPr="00206ACB" w:rsidRDefault="002E2483">
      <w:pPr>
        <w:widowControl/>
        <w:autoSpaceDE/>
        <w:autoSpaceDN/>
        <w:jc w:val="left"/>
        <w:rPr>
          <w:rFonts w:eastAsia="Times New Roman" w:cstheme="minorHAnsi"/>
          <w:color w:val="111111"/>
          <w:kern w:val="0"/>
          <w:szCs w:val="26"/>
          <w:lang w:eastAsia="ja-JP"/>
        </w:rPr>
      </w:pPr>
      <w:r w:rsidRPr="00206ACB">
        <w:rPr>
          <w:rFonts w:cstheme="minorHAnsi"/>
          <w:color w:val="111111"/>
          <w:szCs w:val="26"/>
        </w:rPr>
        <w:br w:type="page"/>
      </w:r>
    </w:p>
    <w:p w14:paraId="470381B0" w14:textId="2EA72F92" w:rsidR="00A76FDB" w:rsidRPr="00206ACB" w:rsidRDefault="00A76FDB">
      <w:pPr>
        <w:pStyle w:val="Heading2"/>
        <w:numPr>
          <w:ilvl w:val="0"/>
          <w:numId w:val="16"/>
        </w:numPr>
        <w:ind w:left="540"/>
        <w:rPr>
          <w:rFonts w:cstheme="minorHAnsi"/>
        </w:rPr>
      </w:pPr>
      <w:bookmarkStart w:id="149" w:name="_Toc168434255"/>
      <w:bookmarkStart w:id="150" w:name="_Toc168779376"/>
      <w:r w:rsidRPr="00206ACB">
        <w:rPr>
          <w:rFonts w:cstheme="minorHAnsi"/>
        </w:rPr>
        <w:lastRenderedPageBreak/>
        <w:t>Background</w:t>
      </w:r>
      <w:r w:rsidR="00AC466E" w:rsidRPr="00206ACB">
        <w:rPr>
          <w:rFonts w:cstheme="minorHAnsi"/>
        </w:rPr>
        <w:t xml:space="preserve"> </w:t>
      </w:r>
      <w:r w:rsidRPr="00206ACB">
        <w:rPr>
          <w:rFonts w:cstheme="minorHAnsi"/>
        </w:rPr>
        <w:t>Graphics</w:t>
      </w:r>
      <w:bookmarkEnd w:id="149"/>
      <w:bookmarkEnd w:id="150"/>
    </w:p>
    <w:p w14:paraId="00C71942" w14:textId="20A416BB" w:rsidR="00B534FE" w:rsidRPr="00206ACB" w:rsidRDefault="00B534FE" w:rsidP="009E4541">
      <w:r w:rsidRPr="00206ACB">
        <w:t>Before</w:t>
      </w:r>
      <w:r w:rsidR="00AC466E" w:rsidRPr="00206ACB">
        <w:t xml:space="preserve"> </w:t>
      </w:r>
      <w:r w:rsidRPr="00206ACB">
        <w:t>we</w:t>
      </w:r>
      <w:r w:rsidR="00AC466E" w:rsidRPr="00206ACB">
        <w:t xml:space="preserve"> </w:t>
      </w:r>
      <w:r w:rsidRPr="00206ACB">
        <w:t>start</w:t>
      </w:r>
      <w:r w:rsidR="00AC466E" w:rsidRPr="00206ACB">
        <w:t xml:space="preserve"> </w:t>
      </w:r>
      <w:r w:rsidRPr="00206ACB">
        <w:t>animating</w:t>
      </w:r>
      <w:r w:rsidR="00AC466E" w:rsidRPr="00206ACB">
        <w:t xml:space="preserve"> </w:t>
      </w:r>
      <w:r w:rsidRPr="00206ACB">
        <w:t>sprites</w:t>
      </w:r>
      <w:r w:rsidR="00AC466E" w:rsidRPr="00206ACB">
        <w:t xml:space="preserve"> </w:t>
      </w:r>
      <w:r w:rsidRPr="00206ACB">
        <w:t>around</w:t>
      </w:r>
      <w:r w:rsidR="00AC466E" w:rsidRPr="00206ACB">
        <w:t xml:space="preserve"> </w:t>
      </w:r>
      <w:r w:rsidRPr="00206ACB">
        <w:t>the</w:t>
      </w:r>
      <w:r w:rsidR="00AC466E" w:rsidRPr="00206ACB">
        <w:t xml:space="preserve"> </w:t>
      </w:r>
      <w:r w:rsidRPr="00206ACB">
        <w:t>screen,</w:t>
      </w:r>
      <w:r w:rsidR="00AC466E" w:rsidRPr="00206ACB">
        <w:t xml:space="preserve"> </w:t>
      </w:r>
      <w:r w:rsidRPr="00206ACB">
        <w:t>I'd</w:t>
      </w:r>
      <w:r w:rsidR="00AC466E" w:rsidRPr="00206ACB">
        <w:t xml:space="preserve"> </w:t>
      </w:r>
      <w:r w:rsidRPr="00206ACB">
        <w:t>like</w:t>
      </w:r>
      <w:r w:rsidR="00AC466E" w:rsidRPr="00206ACB">
        <w:t xml:space="preserve"> </w:t>
      </w:r>
      <w:r w:rsidRPr="00206ACB">
        <w:t>to</w:t>
      </w:r>
      <w:r w:rsidR="00AC466E" w:rsidRPr="00206ACB">
        <w:t xml:space="preserve"> </w:t>
      </w:r>
      <w:r w:rsidRPr="00206ACB">
        <w:t>introduce</w:t>
      </w:r>
      <w:r w:rsidR="00AC466E" w:rsidRPr="00206ACB">
        <w:t xml:space="preserve"> </w:t>
      </w:r>
      <w:r w:rsidRPr="00206ACB">
        <w:t>you</w:t>
      </w:r>
      <w:r w:rsidR="00AC466E" w:rsidRPr="00206ACB">
        <w:t xml:space="preserve"> </w:t>
      </w:r>
      <w:r w:rsidRPr="00206ACB">
        <w:t>to</w:t>
      </w:r>
      <w:r w:rsidR="00AC466E" w:rsidRPr="00206ACB">
        <w:t xml:space="preserve"> </w:t>
      </w:r>
      <w:r w:rsidRPr="00206ACB">
        <w:t>how</w:t>
      </w:r>
      <w:r w:rsidR="00AC466E" w:rsidRPr="00206ACB">
        <w:t xml:space="preserve"> </w:t>
      </w:r>
      <w:r w:rsidRPr="00206ACB">
        <w:t>background</w:t>
      </w:r>
      <w:r w:rsidR="00AC466E" w:rsidRPr="00206ACB">
        <w:t xml:space="preserve"> </w:t>
      </w:r>
      <w:r w:rsidRPr="00206ACB">
        <w:t>graphics</w:t>
      </w:r>
      <w:r w:rsidR="00AC466E" w:rsidRPr="00206ACB">
        <w:t xml:space="preserve"> </w:t>
      </w:r>
      <w:r w:rsidRPr="00206ACB">
        <w:t>work</w:t>
      </w:r>
      <w:r w:rsidR="00AC466E" w:rsidRPr="00206ACB">
        <w:t xml:space="preserve"> </w:t>
      </w:r>
      <w:r w:rsidRPr="00206ACB">
        <w:t>on</w:t>
      </w:r>
      <w:r w:rsidR="00AC466E" w:rsidRPr="00206ACB">
        <w:t xml:space="preserve"> </w:t>
      </w:r>
      <w:r w:rsidRPr="00206ACB">
        <w:t>the</w:t>
      </w:r>
      <w:r w:rsidR="00AC466E" w:rsidRPr="00206ACB">
        <w:t xml:space="preserve"> </w:t>
      </w:r>
      <w:r w:rsidRPr="00206ACB">
        <w:t>NES.</w:t>
      </w:r>
      <w:r w:rsidR="00AC466E" w:rsidRPr="00206ACB">
        <w:t xml:space="preserve"> </w:t>
      </w:r>
      <w:r w:rsidRPr="00206ACB">
        <w:t>We</w:t>
      </w:r>
      <w:r w:rsidR="00AC466E" w:rsidRPr="00206ACB">
        <w:t xml:space="preserve"> </w:t>
      </w:r>
      <w:r w:rsidRPr="00206ACB">
        <w:t>explored</w:t>
      </w:r>
      <w:r w:rsidR="00AC466E" w:rsidRPr="00206ACB">
        <w:t xml:space="preserve"> </w:t>
      </w:r>
      <w:r w:rsidRPr="00206ACB">
        <w:t>the</w:t>
      </w:r>
      <w:r w:rsidR="00AC466E" w:rsidRPr="00206ACB">
        <w:t xml:space="preserve"> </w:t>
      </w:r>
      <w:r w:rsidRPr="00206ACB">
        <w:t>mechanics</w:t>
      </w:r>
      <w:r w:rsidR="00AC466E" w:rsidRPr="00206ACB">
        <w:t xml:space="preserve"> </w:t>
      </w:r>
      <w:r w:rsidRPr="00206ACB">
        <w:t>behind</w:t>
      </w:r>
      <w:r w:rsidR="00AC466E" w:rsidRPr="00206ACB">
        <w:t xml:space="preserve"> </w:t>
      </w:r>
      <w:r w:rsidRPr="00206ACB">
        <w:t>background</w:t>
      </w:r>
      <w:r w:rsidR="00AC466E" w:rsidRPr="00206ACB">
        <w:t xml:space="preserve"> </w:t>
      </w:r>
      <w:r w:rsidRPr="00206ACB">
        <w:t>graphics</w:t>
      </w:r>
      <w:r w:rsidR="00AC466E" w:rsidRPr="00206ACB">
        <w:t xml:space="preserve"> </w:t>
      </w:r>
      <w:r w:rsidRPr="00206ACB">
        <w:t>in</w:t>
      </w:r>
      <w:r w:rsidR="00AC466E" w:rsidRPr="00206ACB">
        <w:t xml:space="preserve"> </w:t>
      </w:r>
      <w:hyperlink r:id="rId111" w:history="1">
        <w:r w:rsidRPr="00206ACB">
          <w:rPr>
            <w:rStyle w:val="Hyperlink"/>
            <w:rFonts w:cstheme="minorHAnsi"/>
            <w:color w:val="82642B"/>
            <w:szCs w:val="26"/>
          </w:rPr>
          <w:t>Chapter</w:t>
        </w:r>
        <w:r w:rsidR="00AC466E" w:rsidRPr="00206ACB">
          <w:rPr>
            <w:rStyle w:val="Hyperlink"/>
            <w:rFonts w:cstheme="minorHAnsi"/>
            <w:color w:val="82642B"/>
            <w:szCs w:val="26"/>
          </w:rPr>
          <w:t xml:space="preserve"> </w:t>
        </w:r>
        <w:r w:rsidRPr="00206ACB">
          <w:rPr>
            <w:rStyle w:val="Hyperlink"/>
            <w:rFonts w:cstheme="minorHAnsi"/>
            <w:color w:val="82642B"/>
            <w:szCs w:val="26"/>
          </w:rPr>
          <w:t>9</w:t>
        </w:r>
      </w:hyperlink>
      <w:r w:rsidRPr="00206ACB">
        <w:t>,</w:t>
      </w:r>
      <w:r w:rsidR="00AC466E" w:rsidRPr="00206ACB">
        <w:t xml:space="preserve"> </w:t>
      </w:r>
      <w:r w:rsidRPr="00206ACB">
        <w:t>but</w:t>
      </w:r>
      <w:r w:rsidR="00AC466E" w:rsidRPr="00206ACB">
        <w:t xml:space="preserve"> </w:t>
      </w:r>
      <w:r w:rsidRPr="00206ACB">
        <w:t>in</w:t>
      </w:r>
      <w:r w:rsidR="00AC466E" w:rsidRPr="00206ACB">
        <w:t xml:space="preserve"> </w:t>
      </w:r>
      <w:r w:rsidRPr="00206ACB">
        <w:t>this</w:t>
      </w:r>
      <w:r w:rsidR="00AC466E" w:rsidRPr="00206ACB">
        <w:t xml:space="preserve"> </w:t>
      </w:r>
      <w:r w:rsidRPr="00206ACB">
        <w:t>chapter</w:t>
      </w:r>
      <w:r w:rsidR="00AC466E" w:rsidRPr="00206ACB">
        <w:t xml:space="preserve"> </w:t>
      </w:r>
      <w:r w:rsidRPr="00206ACB">
        <w:t>we'll</w:t>
      </w:r>
      <w:r w:rsidR="00AC466E" w:rsidRPr="00206ACB">
        <w:t xml:space="preserve"> </w:t>
      </w:r>
      <w:r w:rsidRPr="00206ACB">
        <w:t>look</w:t>
      </w:r>
      <w:r w:rsidR="00AC466E" w:rsidRPr="00206ACB">
        <w:t xml:space="preserve"> </w:t>
      </w:r>
      <w:r w:rsidRPr="00206ACB">
        <w:t>at</w:t>
      </w:r>
      <w:r w:rsidR="00AC466E" w:rsidRPr="00206ACB">
        <w:t xml:space="preserve"> </w:t>
      </w:r>
      <w:r w:rsidRPr="00206ACB">
        <w:t>the</w:t>
      </w:r>
      <w:r w:rsidR="00AC466E" w:rsidRPr="00206ACB">
        <w:t xml:space="preserve"> </w:t>
      </w:r>
      <w:r w:rsidRPr="00206ACB">
        <w:t>actual</w:t>
      </w:r>
      <w:r w:rsidR="00AC466E" w:rsidRPr="00206ACB">
        <w:t xml:space="preserve"> </w:t>
      </w:r>
      <w:r w:rsidRPr="00206ACB">
        <w:t>code</w:t>
      </w:r>
      <w:r w:rsidR="00AC466E" w:rsidRPr="00206ACB">
        <w:t xml:space="preserve"> </w:t>
      </w:r>
      <w:r w:rsidRPr="00206ACB">
        <w:t>required</w:t>
      </w:r>
      <w:r w:rsidR="00AC466E" w:rsidRPr="00206ACB">
        <w:t xml:space="preserve"> </w:t>
      </w:r>
      <w:r w:rsidRPr="00206ACB">
        <w:t>to</w:t>
      </w:r>
      <w:r w:rsidR="00AC466E" w:rsidRPr="00206ACB">
        <w:t xml:space="preserve"> </w:t>
      </w:r>
      <w:r w:rsidRPr="00206ACB">
        <w:t>display</w:t>
      </w:r>
      <w:r w:rsidR="00AC466E" w:rsidRPr="00206ACB">
        <w:t xml:space="preserve"> </w:t>
      </w:r>
      <w:r w:rsidRPr="00206ACB">
        <w:t>backgrounds.</w:t>
      </w:r>
    </w:p>
    <w:p w14:paraId="0D431D18" w14:textId="62DFA8C7" w:rsidR="00F152EE" w:rsidRPr="00206ACB" w:rsidRDefault="00F152EE" w:rsidP="002F2464">
      <w:pPr>
        <w:pStyle w:val="Heading3"/>
        <w:rPr>
          <w:rFonts w:cstheme="minorHAnsi"/>
        </w:rPr>
      </w:pPr>
      <w:bookmarkStart w:id="151" w:name="_Toc168434256"/>
      <w:bookmarkStart w:id="152" w:name="_Toc168779377"/>
      <w:r w:rsidRPr="00206ACB">
        <w:rPr>
          <w:rFonts w:cstheme="minorHAnsi"/>
        </w:rPr>
        <w:t>The</w:t>
      </w:r>
      <w:r w:rsidR="00AC466E" w:rsidRPr="00206ACB">
        <w:rPr>
          <w:rFonts w:cstheme="minorHAnsi"/>
        </w:rPr>
        <w:t xml:space="preserve"> </w:t>
      </w:r>
      <w:r w:rsidRPr="00206ACB">
        <w:rPr>
          <w:rFonts w:cstheme="minorHAnsi"/>
        </w:rPr>
        <w:t>Background</w:t>
      </w:r>
      <w:r w:rsidR="00AC466E" w:rsidRPr="00206ACB">
        <w:rPr>
          <w:rFonts w:cstheme="minorHAnsi"/>
        </w:rPr>
        <w:t xml:space="preserve"> </w:t>
      </w:r>
      <w:r w:rsidRPr="00206ACB">
        <w:rPr>
          <w:rFonts w:cstheme="minorHAnsi"/>
        </w:rPr>
        <w:t>Pattern</w:t>
      </w:r>
      <w:r w:rsidR="00AC466E" w:rsidRPr="00206ACB">
        <w:rPr>
          <w:rFonts w:cstheme="minorHAnsi"/>
        </w:rPr>
        <w:t xml:space="preserve"> </w:t>
      </w:r>
      <w:r w:rsidRPr="00206ACB">
        <w:rPr>
          <w:rFonts w:cstheme="minorHAnsi"/>
        </w:rPr>
        <w:t>Table</w:t>
      </w:r>
      <w:bookmarkEnd w:id="151"/>
      <w:bookmarkEnd w:id="152"/>
    </w:p>
    <w:p w14:paraId="2AB893A5" w14:textId="7FAA3D4D" w:rsidR="00886C12" w:rsidRPr="00206ACB" w:rsidRDefault="00886C12" w:rsidP="009E4541">
      <w:r w:rsidRPr="00206ACB">
        <w:t>First,</w:t>
      </w:r>
      <w:r w:rsidR="00AC466E" w:rsidRPr="00206ACB">
        <w:t xml:space="preserve"> </w:t>
      </w:r>
      <w:r w:rsidRPr="00206ACB">
        <w:t>you'll</w:t>
      </w:r>
      <w:r w:rsidR="00AC466E" w:rsidRPr="00206ACB">
        <w:t xml:space="preserve"> </w:t>
      </w:r>
      <w:r w:rsidRPr="00206ACB">
        <w:t>need</w:t>
      </w:r>
      <w:r w:rsidR="00AC466E" w:rsidRPr="00206ACB">
        <w:t xml:space="preserve"> </w:t>
      </w:r>
      <w:r w:rsidRPr="00206ACB">
        <w:t>graphical</w:t>
      </w:r>
      <w:r w:rsidR="00AC466E" w:rsidRPr="00206ACB">
        <w:t xml:space="preserve"> </w:t>
      </w:r>
      <w:r w:rsidRPr="00206ACB">
        <w:t>tiles</w:t>
      </w:r>
      <w:r w:rsidR="00AC466E" w:rsidRPr="00206ACB">
        <w:t xml:space="preserve"> </w:t>
      </w:r>
      <w:r w:rsidRPr="00206ACB">
        <w:t>in</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pattern</w:t>
      </w:r>
      <w:r w:rsidR="00AC466E" w:rsidRPr="00206ACB">
        <w:t xml:space="preserve"> </w:t>
      </w:r>
      <w:r w:rsidRPr="00206ACB">
        <w:t>table.</w:t>
      </w:r>
      <w:r w:rsidR="00AC466E" w:rsidRPr="00206ACB">
        <w:t xml:space="preserve"> </w:t>
      </w:r>
      <w:r w:rsidRPr="00206ACB">
        <w:t>The</w:t>
      </w:r>
      <w:r w:rsidR="00AC466E" w:rsidRPr="00206ACB">
        <w:t xml:space="preserve"> </w:t>
      </w:r>
      <w:r w:rsidRPr="00206ACB">
        <w:t>PPU</w:t>
      </w:r>
      <w:r w:rsidR="00AC466E" w:rsidRPr="00206ACB">
        <w:t xml:space="preserve"> </w:t>
      </w:r>
      <w:r w:rsidRPr="00206ACB">
        <w:t>has</w:t>
      </w:r>
      <w:r w:rsidR="00AC466E" w:rsidRPr="00206ACB">
        <w:t xml:space="preserve"> </w:t>
      </w:r>
      <w:r w:rsidRPr="00206ACB">
        <w:t>two</w:t>
      </w:r>
      <w:r w:rsidR="00AC466E" w:rsidRPr="00206ACB">
        <w:t xml:space="preserve"> </w:t>
      </w:r>
      <w:r w:rsidRPr="00206ACB">
        <w:t>pattern</w:t>
      </w:r>
      <w:r w:rsidR="00AC466E" w:rsidRPr="00206ACB">
        <w:t xml:space="preserve"> </w:t>
      </w:r>
      <w:r w:rsidRPr="00206ACB">
        <w:t>tables</w:t>
      </w:r>
      <w:r w:rsidR="00AC466E" w:rsidRPr="00206ACB">
        <w:t xml:space="preserve"> </w:t>
      </w:r>
      <w:r w:rsidRPr="00206ACB">
        <w:t>for</w:t>
      </w:r>
      <w:r w:rsidR="00AC466E" w:rsidRPr="00206ACB">
        <w:t xml:space="preserve"> </w:t>
      </w:r>
      <w:r w:rsidRPr="00206ACB">
        <w:t>tiles,</w:t>
      </w:r>
      <w:r w:rsidR="00AC466E" w:rsidRPr="00206ACB">
        <w:t xml:space="preserve"> </w:t>
      </w:r>
      <w:r w:rsidRPr="00206ACB">
        <w:t>one</w:t>
      </w:r>
      <w:r w:rsidR="00AC466E" w:rsidRPr="00206ACB">
        <w:t xml:space="preserve"> </w:t>
      </w:r>
      <w:r w:rsidRPr="00206ACB">
        <w:t>for</w:t>
      </w:r>
      <w:r w:rsidR="00AC466E" w:rsidRPr="00206ACB">
        <w:t xml:space="preserve"> </w:t>
      </w:r>
      <w:r w:rsidRPr="00206ACB">
        <w:t>sprites</w:t>
      </w:r>
      <w:r w:rsidR="00AC466E" w:rsidRPr="00206ACB">
        <w:t xml:space="preserve"> </w:t>
      </w:r>
      <w:r w:rsidRPr="00206ACB">
        <w:t>and</w:t>
      </w:r>
      <w:r w:rsidR="00AC466E" w:rsidRPr="00206ACB">
        <w:t xml:space="preserve"> </w:t>
      </w:r>
      <w:r w:rsidRPr="00206ACB">
        <w:t>one</w:t>
      </w:r>
      <w:r w:rsidR="00AC466E" w:rsidRPr="00206ACB">
        <w:t xml:space="preserve"> </w:t>
      </w:r>
      <w:r w:rsidRPr="00206ACB">
        <w:t>for</w:t>
      </w:r>
      <w:r w:rsidR="00AC466E" w:rsidRPr="00206ACB">
        <w:t xml:space="preserve"> </w:t>
      </w:r>
      <w:r w:rsidRPr="00206ACB">
        <w:t>backgrounds.</w:t>
      </w:r>
      <w:r w:rsidR="00AC466E" w:rsidRPr="00206ACB">
        <w:t xml:space="preserve"> </w:t>
      </w:r>
      <w:r w:rsidRPr="00206ACB">
        <w:t>In</w:t>
      </w:r>
      <w:r w:rsidR="00AC466E" w:rsidRPr="00206ACB">
        <w:t xml:space="preserve"> </w:t>
      </w:r>
      <w:r w:rsidRPr="00206ACB">
        <w:t>the</w:t>
      </w:r>
      <w:r w:rsidR="00AC466E" w:rsidRPr="00206ACB">
        <w:t xml:space="preserve"> </w:t>
      </w:r>
      <w:r w:rsidRPr="00206ACB">
        <w:t>previous</w:t>
      </w:r>
      <w:r w:rsidR="00AC466E" w:rsidRPr="00206ACB">
        <w:t xml:space="preserve"> </w:t>
      </w:r>
      <w:r w:rsidRPr="00206ACB">
        <w:t>chapters,</w:t>
      </w:r>
      <w:r w:rsidR="00AC466E" w:rsidRPr="00206ACB">
        <w:t xml:space="preserve"> </w:t>
      </w:r>
      <w:r w:rsidRPr="00206ACB">
        <w:t>we</w:t>
      </w:r>
      <w:r w:rsidR="00AC466E" w:rsidRPr="00206ACB">
        <w:t xml:space="preserve"> </w:t>
      </w:r>
      <w:r w:rsidRPr="00206ACB">
        <w:t>added</w:t>
      </w:r>
      <w:r w:rsidR="00AC466E" w:rsidRPr="00206ACB">
        <w:t xml:space="preserve"> </w:t>
      </w:r>
      <w:r w:rsidRPr="00206ACB">
        <w:t>some</w:t>
      </w:r>
      <w:r w:rsidR="00AC466E" w:rsidRPr="00206ACB">
        <w:t xml:space="preserve"> </w:t>
      </w:r>
      <w:r w:rsidRPr="00206ACB">
        <w:t>tiles</w:t>
      </w:r>
      <w:r w:rsidR="00AC466E" w:rsidRPr="00206ACB">
        <w:t xml:space="preserve"> </w:t>
      </w:r>
      <w:r w:rsidRPr="00206ACB">
        <w:t>to</w:t>
      </w:r>
      <w:r w:rsidR="00AC466E" w:rsidRPr="00206ACB">
        <w:t xml:space="preserve"> </w:t>
      </w:r>
      <w:r w:rsidRPr="00206ACB">
        <w:t>the</w:t>
      </w:r>
      <w:r w:rsidR="00AC466E" w:rsidRPr="00206ACB">
        <w:t xml:space="preserve"> </w:t>
      </w:r>
      <w:r w:rsidRPr="00206ACB">
        <w:t>sprite</w:t>
      </w:r>
      <w:r w:rsidR="00AC466E" w:rsidRPr="00206ACB">
        <w:t xml:space="preserve"> </w:t>
      </w:r>
      <w:r w:rsidRPr="00206ACB">
        <w:t>pattern</w:t>
      </w:r>
      <w:r w:rsidR="00AC466E" w:rsidRPr="00206ACB">
        <w:t xml:space="preserve"> </w:t>
      </w:r>
      <w:r w:rsidRPr="00206ACB">
        <w:t>table.</w:t>
      </w:r>
      <w:r w:rsidR="00AC466E" w:rsidRPr="00206ACB">
        <w:t xml:space="preserve"> </w:t>
      </w:r>
      <w:r w:rsidRPr="00206ACB">
        <w:t>Now,</w:t>
      </w:r>
      <w:r w:rsidR="00AC466E" w:rsidRPr="00206ACB">
        <w:t xml:space="preserve"> </w:t>
      </w:r>
      <w:r w:rsidRPr="00206ACB">
        <w:t>we'll</w:t>
      </w:r>
      <w:r w:rsidR="00AC466E" w:rsidRPr="00206ACB">
        <w:t xml:space="preserve"> </w:t>
      </w:r>
      <w:r w:rsidRPr="00206ACB">
        <w:t>need</w:t>
      </w:r>
      <w:r w:rsidR="00AC466E" w:rsidRPr="00206ACB">
        <w:t xml:space="preserve"> </w:t>
      </w:r>
      <w:r w:rsidRPr="00206ACB">
        <w:t>to</w:t>
      </w:r>
      <w:r w:rsidR="00AC466E" w:rsidRPr="00206ACB">
        <w:t xml:space="preserve"> </w:t>
      </w:r>
      <w:r w:rsidRPr="00206ACB">
        <w:t>add</w:t>
      </w:r>
      <w:r w:rsidR="00AC466E" w:rsidRPr="00206ACB">
        <w:t xml:space="preserve"> </w:t>
      </w:r>
      <w:r w:rsidRPr="00206ACB">
        <w:t>tiles</w:t>
      </w:r>
      <w:r w:rsidR="00AC466E" w:rsidRPr="00206ACB">
        <w:t xml:space="preserve"> </w:t>
      </w:r>
      <w:r w:rsidRPr="00206ACB">
        <w:t>to</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table.</w:t>
      </w:r>
    </w:p>
    <w:p w14:paraId="499E5592" w14:textId="74600B29" w:rsidR="00DB4269" w:rsidRPr="00206ACB" w:rsidRDefault="00886C12" w:rsidP="00261984">
      <w:pPr>
        <w:jc w:val="left"/>
        <w:rPr>
          <w:color w:val="111111"/>
        </w:rPr>
      </w:pPr>
      <w:r w:rsidRPr="00206ACB">
        <w:rPr>
          <w:color w:val="111111"/>
        </w:rPr>
        <w:t>For</w:t>
      </w:r>
      <w:r w:rsidR="00AC466E" w:rsidRPr="00206ACB">
        <w:rPr>
          <w:color w:val="111111"/>
        </w:rPr>
        <w:t xml:space="preserve"> </w:t>
      </w:r>
      <w:r w:rsidRPr="00206ACB">
        <w:rPr>
          <w:color w:val="111111"/>
        </w:rPr>
        <w:t>this</w:t>
      </w:r>
      <w:r w:rsidR="00AC466E" w:rsidRPr="00206ACB">
        <w:rPr>
          <w:color w:val="111111"/>
        </w:rPr>
        <w:t xml:space="preserve"> </w:t>
      </w:r>
      <w:r w:rsidRPr="00206ACB">
        <w:rPr>
          <w:color w:val="111111"/>
        </w:rPr>
        <w:t>chapter,</w:t>
      </w:r>
      <w:r w:rsidR="00AC466E" w:rsidRPr="00206ACB">
        <w:rPr>
          <w:color w:val="111111"/>
        </w:rPr>
        <w:t xml:space="preserve"> </w:t>
      </w:r>
      <w:r w:rsidRPr="00206ACB">
        <w:rPr>
          <w:color w:val="111111"/>
        </w:rPr>
        <w:t>I've</w:t>
      </w:r>
      <w:r w:rsidR="00AC466E" w:rsidRPr="00206ACB">
        <w:rPr>
          <w:color w:val="111111"/>
        </w:rPr>
        <w:t xml:space="preserve"> </w:t>
      </w:r>
      <w:r w:rsidRPr="00206ACB">
        <w:rPr>
          <w:color w:val="111111"/>
        </w:rPr>
        <w:t>updated</w:t>
      </w:r>
      <w:r w:rsidR="00AC466E" w:rsidRPr="00206ACB">
        <w:rPr>
          <w:color w:val="111111"/>
        </w:rPr>
        <w:t xml:space="preserve"> </w:t>
      </w:r>
      <w:hyperlink r:id="rId112" w:tgtFrame="_blank" w:history="1">
        <w:r w:rsidRPr="00206ACB">
          <w:rPr>
            <w:rStyle w:val="Hyperlink"/>
            <w:rFonts w:eastAsiaTheme="minorEastAsia" w:cstheme="minorHAnsi"/>
            <w:color w:val="82642B"/>
            <w:szCs w:val="26"/>
          </w:rPr>
          <w:t>the</w:t>
        </w:r>
        <w:r w:rsidR="00AC466E" w:rsidRPr="00206ACB">
          <w:rPr>
            <w:rStyle w:val="Hyperlink"/>
            <w:rFonts w:eastAsiaTheme="minorEastAsia" w:cstheme="minorHAnsi"/>
            <w:color w:val="82642B"/>
            <w:szCs w:val="26"/>
          </w:rPr>
          <w:t xml:space="preserve"> </w:t>
        </w:r>
        <w:r w:rsidRPr="00206ACB">
          <w:rPr>
            <w:rStyle w:val="Hyperlink"/>
            <w:rFonts w:eastAsiaTheme="minorEastAsia" w:cstheme="minorHAnsi"/>
            <w:color w:val="82642B"/>
            <w:szCs w:val="26"/>
          </w:rPr>
          <w:t>CHR</w:t>
        </w:r>
        <w:r w:rsidR="00AC466E" w:rsidRPr="00206ACB">
          <w:rPr>
            <w:rStyle w:val="Hyperlink"/>
            <w:rFonts w:eastAsiaTheme="minorEastAsia" w:cstheme="minorHAnsi"/>
            <w:color w:val="82642B"/>
            <w:szCs w:val="26"/>
          </w:rPr>
          <w:t xml:space="preserve"> </w:t>
        </w:r>
        <w:r w:rsidRPr="00206ACB">
          <w:rPr>
            <w:rStyle w:val="Hyperlink"/>
            <w:rFonts w:eastAsiaTheme="minorEastAsia" w:cstheme="minorHAnsi"/>
            <w:color w:val="82642B"/>
            <w:szCs w:val="26"/>
          </w:rPr>
          <w:t>file</w:t>
        </w:r>
        <w:r w:rsidR="00B538D3" w:rsidRPr="00206ACB">
          <w:rPr>
            <w:rStyle w:val="Hyperlink"/>
            <w:rFonts w:eastAsiaTheme="minorEastAsia" w:cstheme="minorHAnsi"/>
            <w:color w:val="82642B"/>
            <w:szCs w:val="26"/>
          </w:rPr>
          <w:t xml:space="preserve"> (https://famicom.party/book/projects/13-backgroundgraphics/src/starfield.chr)</w:t>
        </w:r>
      </w:hyperlink>
      <w:r w:rsidR="00AC466E" w:rsidRPr="00206ACB">
        <w:rPr>
          <w:color w:val="111111"/>
        </w:rPr>
        <w:t xml:space="preserve"> </w:t>
      </w:r>
      <w:r w:rsidRPr="00206ACB">
        <w:rPr>
          <w:color w:val="111111"/>
        </w:rPr>
        <w:t>to</w:t>
      </w:r>
      <w:r w:rsidR="00AC466E" w:rsidRPr="00206ACB">
        <w:rPr>
          <w:color w:val="111111"/>
        </w:rPr>
        <w:t xml:space="preserve"> </w:t>
      </w:r>
      <w:r w:rsidRPr="00206ACB">
        <w:rPr>
          <w:color w:val="111111"/>
        </w:rPr>
        <w:t>include</w:t>
      </w:r>
      <w:r w:rsidR="00AC466E" w:rsidRPr="00206ACB">
        <w:rPr>
          <w:color w:val="111111"/>
        </w:rPr>
        <w:t xml:space="preserve"> </w:t>
      </w:r>
      <w:r w:rsidRPr="00206ACB">
        <w:rPr>
          <w:color w:val="111111"/>
        </w:rPr>
        <w:t>some</w:t>
      </w:r>
      <w:r w:rsidR="00AC466E" w:rsidRPr="00206ACB">
        <w:rPr>
          <w:color w:val="111111"/>
        </w:rPr>
        <w:t xml:space="preserve"> </w:t>
      </w:r>
      <w:r w:rsidRPr="00206ACB">
        <w:rPr>
          <w:color w:val="111111"/>
        </w:rPr>
        <w:t>pre-made</w:t>
      </w:r>
      <w:r w:rsidR="00AC466E" w:rsidRPr="00206ACB">
        <w:rPr>
          <w:color w:val="111111"/>
        </w:rPr>
        <w:t xml:space="preserve"> </w:t>
      </w:r>
      <w:r w:rsidRPr="00206ACB">
        <w:rPr>
          <w:color w:val="111111"/>
        </w:rPr>
        <w:t>background</w:t>
      </w:r>
      <w:r w:rsidR="00AC466E" w:rsidRPr="00206ACB">
        <w:rPr>
          <w:color w:val="111111"/>
        </w:rPr>
        <w:t xml:space="preserve"> </w:t>
      </w:r>
      <w:r w:rsidRPr="00206ACB">
        <w:rPr>
          <w:color w:val="111111"/>
        </w:rPr>
        <w:t>tiles.</w:t>
      </w:r>
      <w:r w:rsidR="00AC466E" w:rsidRPr="00206ACB">
        <w:rPr>
          <w:color w:val="111111"/>
        </w:rPr>
        <w:t xml:space="preserve"> </w:t>
      </w:r>
      <w:r w:rsidRPr="00206ACB">
        <w:rPr>
          <w:color w:val="111111"/>
        </w:rPr>
        <w:t>There</w:t>
      </w:r>
      <w:r w:rsidR="00AC466E" w:rsidRPr="00206ACB">
        <w:rPr>
          <w:color w:val="111111"/>
        </w:rPr>
        <w:t xml:space="preserve"> </w:t>
      </w:r>
      <w:r w:rsidRPr="00206ACB">
        <w:rPr>
          <w:color w:val="111111"/>
        </w:rPr>
        <w:t>are</w:t>
      </w:r>
      <w:r w:rsidR="00AC466E" w:rsidRPr="00206ACB">
        <w:rPr>
          <w:color w:val="111111"/>
        </w:rPr>
        <w:t xml:space="preserve"> </w:t>
      </w:r>
      <w:r w:rsidRPr="00206ACB">
        <w:rPr>
          <w:color w:val="111111"/>
        </w:rPr>
        <w:t>tiles</w:t>
      </w:r>
      <w:r w:rsidR="00AC466E" w:rsidRPr="00206ACB">
        <w:rPr>
          <w:color w:val="111111"/>
        </w:rPr>
        <w:t xml:space="preserve"> </w:t>
      </w:r>
      <w:r w:rsidRPr="00206ACB">
        <w:rPr>
          <w:color w:val="111111"/>
        </w:rPr>
        <w:t>for</w:t>
      </w:r>
      <w:r w:rsidR="00AC466E" w:rsidRPr="00206ACB">
        <w:rPr>
          <w:color w:val="111111"/>
        </w:rPr>
        <w:t xml:space="preserve"> </w:t>
      </w:r>
      <w:r w:rsidRPr="00206ACB">
        <w:rPr>
          <w:color w:val="111111"/>
        </w:rPr>
        <w:t>numbers</w:t>
      </w:r>
      <w:r w:rsidR="00AC466E" w:rsidRPr="00206ACB">
        <w:rPr>
          <w:color w:val="111111"/>
        </w:rPr>
        <w:t xml:space="preserve"> </w:t>
      </w:r>
      <w:r w:rsidRPr="00206ACB">
        <w:rPr>
          <w:color w:val="111111"/>
        </w:rPr>
        <w:t>and</w:t>
      </w:r>
      <w:r w:rsidR="00AC466E" w:rsidRPr="00206ACB">
        <w:rPr>
          <w:color w:val="111111"/>
        </w:rPr>
        <w:t xml:space="preserve"> </w:t>
      </w:r>
      <w:r w:rsidRPr="00206ACB">
        <w:rPr>
          <w:color w:val="111111"/>
        </w:rPr>
        <w:t>letters</w:t>
      </w:r>
      <w:r w:rsidR="00AC466E" w:rsidRPr="00206ACB">
        <w:rPr>
          <w:color w:val="111111"/>
        </w:rPr>
        <w:t xml:space="preserve"> </w:t>
      </w:r>
      <w:r w:rsidRPr="00206ACB">
        <w:rPr>
          <w:color w:val="111111"/>
        </w:rPr>
        <w:t>(to</w:t>
      </w:r>
      <w:r w:rsidR="00AC466E" w:rsidRPr="00206ACB">
        <w:rPr>
          <w:color w:val="111111"/>
        </w:rPr>
        <w:t xml:space="preserve"> </w:t>
      </w:r>
      <w:r w:rsidRPr="00206ACB">
        <w:rPr>
          <w:color w:val="111111"/>
        </w:rPr>
        <w:t>allow</w:t>
      </w:r>
      <w:r w:rsidR="00AC466E" w:rsidRPr="00206ACB">
        <w:rPr>
          <w:color w:val="111111"/>
        </w:rPr>
        <w:t xml:space="preserve"> </w:t>
      </w:r>
      <w:r w:rsidRPr="00206ACB">
        <w:rPr>
          <w:color w:val="111111"/>
        </w:rPr>
        <w:t>us</w:t>
      </w:r>
      <w:r w:rsidR="00AC466E" w:rsidRPr="00206ACB">
        <w:rPr>
          <w:color w:val="111111"/>
        </w:rPr>
        <w:t xml:space="preserve"> </w:t>
      </w:r>
      <w:r w:rsidRPr="00206ACB">
        <w:rPr>
          <w:color w:val="111111"/>
        </w:rPr>
        <w:t>to</w:t>
      </w:r>
      <w:r w:rsidR="00AC466E" w:rsidRPr="00206ACB">
        <w:rPr>
          <w:color w:val="111111"/>
        </w:rPr>
        <w:t xml:space="preserve"> </w:t>
      </w:r>
      <w:r w:rsidRPr="00206ACB">
        <w:rPr>
          <w:color w:val="111111"/>
        </w:rPr>
        <w:t>display</w:t>
      </w:r>
      <w:r w:rsidR="00AC466E" w:rsidRPr="00206ACB">
        <w:rPr>
          <w:color w:val="111111"/>
        </w:rPr>
        <w:t xml:space="preserve"> </w:t>
      </w:r>
      <w:r w:rsidRPr="00206ACB">
        <w:rPr>
          <w:color w:val="111111"/>
        </w:rPr>
        <w:t>text</w:t>
      </w:r>
      <w:r w:rsidR="00AC466E" w:rsidRPr="00206ACB">
        <w:rPr>
          <w:color w:val="111111"/>
        </w:rPr>
        <w:t xml:space="preserve"> </w:t>
      </w:r>
      <w:r w:rsidRPr="00206ACB">
        <w:rPr>
          <w:color w:val="111111"/>
        </w:rPr>
        <w:t>to</w:t>
      </w:r>
      <w:r w:rsidR="00AC466E" w:rsidRPr="00206ACB">
        <w:rPr>
          <w:color w:val="111111"/>
        </w:rPr>
        <w:t xml:space="preserve"> </w:t>
      </w:r>
      <w:r w:rsidRPr="00206ACB">
        <w:rPr>
          <w:color w:val="111111"/>
        </w:rPr>
        <w:t>the</w:t>
      </w:r>
      <w:r w:rsidR="00AC466E" w:rsidRPr="00206ACB">
        <w:rPr>
          <w:color w:val="111111"/>
        </w:rPr>
        <w:t xml:space="preserve"> </w:t>
      </w:r>
      <w:r w:rsidRPr="00206ACB">
        <w:rPr>
          <w:color w:val="111111"/>
        </w:rPr>
        <w:t>player),</w:t>
      </w:r>
      <w:r w:rsidR="00AC466E" w:rsidRPr="00206ACB">
        <w:rPr>
          <w:color w:val="111111"/>
        </w:rPr>
        <w:t xml:space="preserve"> </w:t>
      </w:r>
      <w:r w:rsidRPr="00206ACB">
        <w:rPr>
          <w:color w:val="111111"/>
        </w:rPr>
        <w:t>solid-colored</w:t>
      </w:r>
      <w:r w:rsidR="00AC466E" w:rsidRPr="00206ACB">
        <w:rPr>
          <w:color w:val="111111"/>
        </w:rPr>
        <w:t xml:space="preserve"> </w:t>
      </w:r>
      <w:r w:rsidRPr="00206ACB">
        <w:rPr>
          <w:color w:val="111111"/>
        </w:rPr>
        <w:t>squares</w:t>
      </w:r>
      <w:r w:rsidR="00AC466E" w:rsidRPr="00206ACB">
        <w:rPr>
          <w:color w:val="111111"/>
        </w:rPr>
        <w:t xml:space="preserve"> </w:t>
      </w:r>
      <w:r w:rsidRPr="00206ACB">
        <w:rPr>
          <w:color w:val="111111"/>
        </w:rPr>
        <w:t>of</w:t>
      </w:r>
      <w:r w:rsidR="00AC466E" w:rsidRPr="00206ACB">
        <w:rPr>
          <w:color w:val="111111"/>
        </w:rPr>
        <w:t xml:space="preserve"> </w:t>
      </w:r>
      <w:r w:rsidRPr="00206ACB">
        <w:rPr>
          <w:color w:val="111111"/>
        </w:rPr>
        <w:t>each</w:t>
      </w:r>
      <w:r w:rsidR="00AC466E" w:rsidRPr="00206ACB">
        <w:rPr>
          <w:color w:val="111111"/>
        </w:rPr>
        <w:t xml:space="preserve"> </w:t>
      </w:r>
      <w:r w:rsidRPr="00206ACB">
        <w:rPr>
          <w:color w:val="111111"/>
        </w:rPr>
        <w:t>of</w:t>
      </w:r>
      <w:r w:rsidR="00AC466E" w:rsidRPr="00206ACB">
        <w:rPr>
          <w:color w:val="111111"/>
        </w:rPr>
        <w:t xml:space="preserve"> </w:t>
      </w:r>
      <w:r w:rsidRPr="00206ACB">
        <w:rPr>
          <w:color w:val="111111"/>
        </w:rPr>
        <w:t>the</w:t>
      </w:r>
      <w:r w:rsidR="00AC466E" w:rsidRPr="00206ACB">
        <w:rPr>
          <w:color w:val="111111"/>
        </w:rPr>
        <w:t xml:space="preserve"> </w:t>
      </w:r>
      <w:r w:rsidRPr="00206ACB">
        <w:rPr>
          <w:color w:val="111111"/>
        </w:rPr>
        <w:t>four</w:t>
      </w:r>
      <w:r w:rsidR="00AC466E" w:rsidRPr="00206ACB">
        <w:rPr>
          <w:color w:val="111111"/>
        </w:rPr>
        <w:t xml:space="preserve"> </w:t>
      </w:r>
      <w:r w:rsidRPr="00206ACB">
        <w:rPr>
          <w:color w:val="111111"/>
        </w:rPr>
        <w:t>palette</w:t>
      </w:r>
      <w:r w:rsidR="00AC466E" w:rsidRPr="00206ACB">
        <w:rPr>
          <w:color w:val="111111"/>
        </w:rPr>
        <w:t xml:space="preserve"> </w:t>
      </w:r>
      <w:r w:rsidRPr="00206ACB">
        <w:rPr>
          <w:color w:val="111111"/>
        </w:rPr>
        <w:t>colors,</w:t>
      </w:r>
      <w:r w:rsidR="00AC466E" w:rsidRPr="00206ACB">
        <w:rPr>
          <w:color w:val="111111"/>
        </w:rPr>
        <w:t xml:space="preserve"> </w:t>
      </w:r>
      <w:r w:rsidRPr="00206ACB">
        <w:rPr>
          <w:color w:val="111111"/>
        </w:rPr>
        <w:t>and</w:t>
      </w:r>
      <w:r w:rsidR="00AC466E" w:rsidRPr="00206ACB">
        <w:rPr>
          <w:color w:val="111111"/>
        </w:rPr>
        <w:t xml:space="preserve"> </w:t>
      </w:r>
      <w:r w:rsidRPr="00206ACB">
        <w:rPr>
          <w:color w:val="111111"/>
        </w:rPr>
        <w:t>a</w:t>
      </w:r>
      <w:r w:rsidR="00AC466E" w:rsidRPr="00206ACB">
        <w:rPr>
          <w:color w:val="111111"/>
        </w:rPr>
        <w:t xml:space="preserve"> </w:t>
      </w:r>
      <w:r w:rsidRPr="00206ACB">
        <w:rPr>
          <w:color w:val="111111"/>
        </w:rPr>
        <w:t>few</w:t>
      </w:r>
      <w:r w:rsidR="00AC466E" w:rsidRPr="00206ACB">
        <w:rPr>
          <w:color w:val="111111"/>
        </w:rPr>
        <w:t xml:space="preserve"> </w:t>
      </w:r>
      <w:r w:rsidRPr="00206ACB">
        <w:rPr>
          <w:color w:val="111111"/>
        </w:rPr>
        <w:t>"starfield"</w:t>
      </w:r>
      <w:r w:rsidR="00AC466E" w:rsidRPr="00206ACB">
        <w:rPr>
          <w:color w:val="111111"/>
        </w:rPr>
        <w:t xml:space="preserve"> </w:t>
      </w:r>
      <w:r w:rsidRPr="00206ACB">
        <w:rPr>
          <w:color w:val="111111"/>
        </w:rPr>
        <w:t>tiles.</w:t>
      </w:r>
      <w:r w:rsidR="00AC466E" w:rsidRPr="00206ACB">
        <w:rPr>
          <w:color w:val="111111"/>
        </w:rPr>
        <w:t xml:space="preserve"> </w:t>
      </w:r>
      <w:r w:rsidRPr="00206ACB">
        <w:rPr>
          <w:color w:val="111111"/>
        </w:rPr>
        <w:t>You</w:t>
      </w:r>
      <w:r w:rsidR="00AC466E" w:rsidRPr="00206ACB">
        <w:rPr>
          <w:color w:val="111111"/>
        </w:rPr>
        <w:t xml:space="preserve"> </w:t>
      </w:r>
      <w:r w:rsidRPr="00206ACB">
        <w:rPr>
          <w:color w:val="111111"/>
        </w:rPr>
        <w:t>can</w:t>
      </w:r>
      <w:r w:rsidR="00AC466E" w:rsidRPr="00206ACB">
        <w:rPr>
          <w:color w:val="111111"/>
        </w:rPr>
        <w:t xml:space="preserve"> </w:t>
      </w:r>
      <w:r w:rsidRPr="00206ACB">
        <w:rPr>
          <w:color w:val="111111"/>
        </w:rPr>
        <w:t>view</w:t>
      </w:r>
      <w:r w:rsidR="00AC466E" w:rsidRPr="00206ACB">
        <w:rPr>
          <w:color w:val="111111"/>
        </w:rPr>
        <w:t xml:space="preserve"> </w:t>
      </w:r>
      <w:r w:rsidRPr="00206ACB">
        <w:rPr>
          <w:color w:val="111111"/>
        </w:rPr>
        <w:t>(and</w:t>
      </w:r>
      <w:r w:rsidR="00AC466E" w:rsidRPr="00206ACB">
        <w:rPr>
          <w:color w:val="111111"/>
        </w:rPr>
        <w:t xml:space="preserve"> </w:t>
      </w:r>
      <w:r w:rsidRPr="00206ACB">
        <w:rPr>
          <w:color w:val="111111"/>
        </w:rPr>
        <w:t>edit)</w:t>
      </w:r>
      <w:r w:rsidR="00AC466E" w:rsidRPr="00206ACB">
        <w:rPr>
          <w:color w:val="111111"/>
        </w:rPr>
        <w:t xml:space="preserve"> </w:t>
      </w:r>
      <w:r w:rsidRPr="00206ACB">
        <w:rPr>
          <w:color w:val="111111"/>
        </w:rPr>
        <w:t>these</w:t>
      </w:r>
      <w:r w:rsidR="00AC466E" w:rsidRPr="00206ACB">
        <w:rPr>
          <w:color w:val="111111"/>
        </w:rPr>
        <w:t xml:space="preserve"> </w:t>
      </w:r>
      <w:r w:rsidRPr="00206ACB">
        <w:rPr>
          <w:color w:val="111111"/>
        </w:rPr>
        <w:t>tiles</w:t>
      </w:r>
      <w:r w:rsidR="00AC466E" w:rsidRPr="00206ACB">
        <w:rPr>
          <w:color w:val="111111"/>
        </w:rPr>
        <w:t xml:space="preserve"> </w:t>
      </w:r>
      <w:r w:rsidRPr="00206ACB">
        <w:rPr>
          <w:color w:val="111111"/>
        </w:rPr>
        <w:t>in</w:t>
      </w:r>
      <w:r w:rsidR="00AC466E" w:rsidRPr="00206ACB">
        <w:rPr>
          <w:color w:val="111111"/>
        </w:rPr>
        <w:t xml:space="preserve"> </w:t>
      </w:r>
      <w:r w:rsidRPr="00206ACB">
        <w:rPr>
          <w:color w:val="111111"/>
        </w:rPr>
        <w:t>NES</w:t>
      </w:r>
      <w:r w:rsidR="00AC466E" w:rsidRPr="00206ACB">
        <w:rPr>
          <w:color w:val="111111"/>
        </w:rPr>
        <w:t xml:space="preserve"> </w:t>
      </w:r>
      <w:r w:rsidRPr="00206ACB">
        <w:rPr>
          <w:color w:val="111111"/>
        </w:rPr>
        <w:t>Lightbox.</w:t>
      </w:r>
      <w:r w:rsidR="00AC466E" w:rsidRPr="00206ACB">
        <w:rPr>
          <w:color w:val="111111"/>
        </w:rPr>
        <w:t xml:space="preserve"> </w:t>
      </w:r>
      <w:r w:rsidRPr="00206ACB">
        <w:rPr>
          <w:color w:val="111111"/>
        </w:rPr>
        <w:t>Our</w:t>
      </w:r>
      <w:r w:rsidR="00AC466E" w:rsidRPr="00206ACB">
        <w:rPr>
          <w:color w:val="111111"/>
        </w:rPr>
        <w:t xml:space="preserve"> </w:t>
      </w:r>
      <w:r w:rsidRPr="00206ACB">
        <w:rPr>
          <w:color w:val="111111"/>
        </w:rPr>
        <w:t>long-term</w:t>
      </w:r>
      <w:r w:rsidR="00AC466E" w:rsidRPr="00206ACB">
        <w:rPr>
          <w:color w:val="111111"/>
        </w:rPr>
        <w:t xml:space="preserve"> </w:t>
      </w:r>
      <w:r w:rsidRPr="00206ACB">
        <w:rPr>
          <w:color w:val="111111"/>
        </w:rPr>
        <w:t>goal</w:t>
      </w:r>
      <w:r w:rsidR="00AC466E" w:rsidRPr="00206ACB">
        <w:rPr>
          <w:color w:val="111111"/>
        </w:rPr>
        <w:t xml:space="preserve"> </w:t>
      </w:r>
      <w:r w:rsidRPr="00206ACB">
        <w:rPr>
          <w:color w:val="111111"/>
        </w:rPr>
        <w:t>is</w:t>
      </w:r>
      <w:r w:rsidR="00AC466E" w:rsidRPr="00206ACB">
        <w:rPr>
          <w:color w:val="111111"/>
        </w:rPr>
        <w:t xml:space="preserve"> </w:t>
      </w:r>
      <w:r w:rsidRPr="00206ACB">
        <w:rPr>
          <w:color w:val="111111"/>
        </w:rPr>
        <w:t>going</w:t>
      </w:r>
      <w:r w:rsidR="00AC466E" w:rsidRPr="00206ACB">
        <w:rPr>
          <w:color w:val="111111"/>
        </w:rPr>
        <w:t xml:space="preserve"> </w:t>
      </w:r>
      <w:r w:rsidRPr="00206ACB">
        <w:rPr>
          <w:color w:val="111111"/>
        </w:rPr>
        <w:t>to</w:t>
      </w:r>
      <w:r w:rsidR="00AC466E" w:rsidRPr="00206ACB">
        <w:rPr>
          <w:color w:val="111111"/>
        </w:rPr>
        <w:t xml:space="preserve"> </w:t>
      </w:r>
      <w:r w:rsidRPr="00206ACB">
        <w:rPr>
          <w:color w:val="111111"/>
        </w:rPr>
        <w:t>be</w:t>
      </w:r>
      <w:r w:rsidR="00AC466E" w:rsidRPr="00206ACB">
        <w:rPr>
          <w:color w:val="111111"/>
        </w:rPr>
        <w:t xml:space="preserve"> </w:t>
      </w:r>
      <w:r w:rsidRPr="00206ACB">
        <w:rPr>
          <w:color w:val="111111"/>
        </w:rPr>
        <w:t>the</w:t>
      </w:r>
      <w:r w:rsidR="00AC466E" w:rsidRPr="00206ACB">
        <w:rPr>
          <w:color w:val="111111"/>
        </w:rPr>
        <w:t xml:space="preserve"> </w:t>
      </w:r>
      <w:r w:rsidRPr="00206ACB">
        <w:rPr>
          <w:color w:val="111111"/>
        </w:rPr>
        <w:t>creation</w:t>
      </w:r>
      <w:r w:rsidR="00AC466E" w:rsidRPr="00206ACB">
        <w:rPr>
          <w:color w:val="111111"/>
        </w:rPr>
        <w:t xml:space="preserve"> </w:t>
      </w:r>
      <w:r w:rsidRPr="00206ACB">
        <w:rPr>
          <w:color w:val="111111"/>
        </w:rPr>
        <w:t>of</w:t>
      </w:r>
      <w:r w:rsidR="00AC466E" w:rsidRPr="00206ACB">
        <w:rPr>
          <w:color w:val="111111"/>
        </w:rPr>
        <w:t xml:space="preserve"> </w:t>
      </w:r>
      <w:r w:rsidRPr="00206ACB">
        <w:rPr>
          <w:color w:val="111111"/>
        </w:rPr>
        <w:t>a</w:t>
      </w:r>
      <w:r w:rsidR="00AC466E" w:rsidRPr="00206ACB">
        <w:rPr>
          <w:color w:val="111111"/>
        </w:rPr>
        <w:t xml:space="preserve"> </w:t>
      </w:r>
      <w:r w:rsidRPr="00206ACB">
        <w:rPr>
          <w:color w:val="111111"/>
        </w:rPr>
        <w:t>vertically-scrolling</w:t>
      </w:r>
      <w:r w:rsidR="00AC466E" w:rsidRPr="00206ACB">
        <w:rPr>
          <w:color w:val="111111"/>
        </w:rPr>
        <w:t xml:space="preserve"> </w:t>
      </w:r>
      <w:r w:rsidRPr="00206ACB">
        <w:rPr>
          <w:color w:val="111111"/>
        </w:rPr>
        <w:t>shooter</w:t>
      </w:r>
      <w:r w:rsidR="00AC466E" w:rsidRPr="00206ACB">
        <w:rPr>
          <w:color w:val="111111"/>
        </w:rPr>
        <w:t xml:space="preserve"> </w:t>
      </w:r>
      <w:r w:rsidRPr="00206ACB">
        <w:rPr>
          <w:color w:val="111111"/>
        </w:rPr>
        <w:t>game</w:t>
      </w:r>
      <w:r w:rsidR="00AC466E" w:rsidRPr="00206ACB">
        <w:rPr>
          <w:color w:val="111111"/>
        </w:rPr>
        <w:t xml:space="preserve"> </w:t>
      </w:r>
      <w:r w:rsidRPr="00206ACB">
        <w:rPr>
          <w:color w:val="111111"/>
        </w:rPr>
        <w:t>in</w:t>
      </w:r>
      <w:r w:rsidR="00AC466E" w:rsidRPr="00206ACB">
        <w:rPr>
          <w:color w:val="111111"/>
        </w:rPr>
        <w:t xml:space="preserve"> </w:t>
      </w:r>
      <w:r w:rsidRPr="00206ACB">
        <w:rPr>
          <w:color w:val="111111"/>
        </w:rPr>
        <w:t>the</w:t>
      </w:r>
      <w:r w:rsidR="00AC466E" w:rsidRPr="00206ACB">
        <w:rPr>
          <w:color w:val="111111"/>
        </w:rPr>
        <w:t xml:space="preserve"> </w:t>
      </w:r>
      <w:r w:rsidRPr="00206ACB">
        <w:rPr>
          <w:color w:val="111111"/>
        </w:rPr>
        <w:t>style</w:t>
      </w:r>
      <w:r w:rsidR="00AC466E" w:rsidRPr="00206ACB">
        <w:rPr>
          <w:color w:val="111111"/>
        </w:rPr>
        <w:t xml:space="preserve"> </w:t>
      </w:r>
      <w:r w:rsidRPr="00206ACB">
        <w:rPr>
          <w:color w:val="111111"/>
        </w:rPr>
        <w:t>of</w:t>
      </w:r>
      <w:r w:rsidR="00AC466E" w:rsidRPr="00206ACB">
        <w:rPr>
          <w:color w:val="111111"/>
        </w:rPr>
        <w:t xml:space="preserve"> </w:t>
      </w:r>
      <w:r w:rsidRPr="00206ACB">
        <w:rPr>
          <w:rStyle w:val="Emphasis"/>
          <w:rFonts w:cstheme="minorHAnsi"/>
          <w:color w:val="111111"/>
          <w:szCs w:val="26"/>
        </w:rPr>
        <w:t>Star</w:t>
      </w:r>
      <w:r w:rsidR="00AC466E" w:rsidRPr="00206ACB">
        <w:rPr>
          <w:rStyle w:val="Emphasis"/>
          <w:rFonts w:cstheme="minorHAnsi"/>
          <w:color w:val="111111"/>
          <w:szCs w:val="26"/>
        </w:rPr>
        <w:t xml:space="preserve"> </w:t>
      </w:r>
      <w:r w:rsidRPr="00206ACB">
        <w:rPr>
          <w:rStyle w:val="Emphasis"/>
          <w:rFonts w:cstheme="minorHAnsi"/>
          <w:color w:val="111111"/>
          <w:szCs w:val="26"/>
        </w:rPr>
        <w:t>Soldier</w:t>
      </w:r>
      <w:r w:rsidRPr="00206ACB">
        <w:rPr>
          <w:color w:val="111111"/>
        </w:rPr>
        <w:t>.</w:t>
      </w:r>
    </w:p>
    <w:p w14:paraId="095A9FB4" w14:textId="61538125" w:rsidR="00DB4269" w:rsidRPr="00206ACB" w:rsidRDefault="006D443B" w:rsidP="006D443B">
      <w:pPr>
        <w:pStyle w:val="NormalWeb"/>
        <w:spacing w:before="120" w:beforeAutospacing="0" w:after="120" w:afterAutospacing="0"/>
        <w:ind w:firstLine="0"/>
        <w:jc w:val="center"/>
        <w:textAlignment w:val="baseline"/>
        <w:rPr>
          <w:rStyle w:val="Emphasis"/>
          <w:rFonts w:cstheme="minorHAnsi"/>
          <w:color w:val="111111"/>
          <w:sz w:val="26"/>
          <w:szCs w:val="26"/>
        </w:rPr>
      </w:pPr>
      <w:r>
        <w:rPr>
          <w:rStyle w:val="Emphasis"/>
          <w:rFonts w:cstheme="minorHAnsi"/>
          <w:noProof/>
          <w:color w:val="111111"/>
          <w:sz w:val="26"/>
          <w:szCs w:val="26"/>
        </w:rPr>
        <w:drawing>
          <wp:inline distT="0" distB="0" distL="0" distR="0" wp14:anchorId="7C03CD0A" wp14:editId="5B8E4786">
            <wp:extent cx="4572000" cy="3990975"/>
            <wp:effectExtent l="0" t="0" r="0" b="0"/>
            <wp:docPr id="212524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72000" cy="3990975"/>
                    </a:xfrm>
                    <a:prstGeom prst="rect">
                      <a:avLst/>
                    </a:prstGeom>
                    <a:noFill/>
                  </pic:spPr>
                </pic:pic>
              </a:graphicData>
            </a:graphic>
          </wp:inline>
        </w:drawing>
      </w:r>
    </w:p>
    <w:p w14:paraId="0604E834" w14:textId="5DDFD844" w:rsidR="00886C12" w:rsidRPr="00206ACB" w:rsidRDefault="00886C12" w:rsidP="009E4541">
      <w:pPr>
        <w:jc w:val="center"/>
      </w:pPr>
      <w:r w:rsidRPr="00206ACB">
        <w:rPr>
          <w:rStyle w:val="Emphasis"/>
          <w:rFonts w:cstheme="minorHAnsi"/>
          <w:color w:val="111111"/>
          <w:szCs w:val="26"/>
        </w:rPr>
        <w:t>Star</w:t>
      </w:r>
      <w:r w:rsidR="00AC466E" w:rsidRPr="00206ACB">
        <w:rPr>
          <w:rStyle w:val="Emphasis"/>
          <w:rFonts w:cstheme="minorHAnsi"/>
          <w:color w:val="111111"/>
          <w:szCs w:val="26"/>
        </w:rPr>
        <w:t xml:space="preserve"> </w:t>
      </w:r>
      <w:r w:rsidRPr="00206ACB">
        <w:rPr>
          <w:rStyle w:val="Emphasis"/>
          <w:rFonts w:cstheme="minorHAnsi"/>
          <w:color w:val="111111"/>
          <w:szCs w:val="26"/>
        </w:rPr>
        <w:t>Soldier</w:t>
      </w:r>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rPr>
          <w:rStyle w:val="marginnote"/>
          <w:rFonts w:cstheme="minorHAnsi"/>
          <w:color w:val="111111"/>
          <w:szCs w:val="26"/>
        </w:rPr>
        <w:t>developed</w:t>
      </w:r>
      <w:r w:rsidR="00AC466E" w:rsidRPr="00206ACB">
        <w:rPr>
          <w:rStyle w:val="marginnote"/>
          <w:rFonts w:cstheme="minorHAnsi"/>
          <w:color w:val="111111"/>
          <w:szCs w:val="26"/>
        </w:rPr>
        <w:t xml:space="preserve"> </w:t>
      </w:r>
      <w:r w:rsidRPr="00206ACB">
        <w:rPr>
          <w:rStyle w:val="marginnote"/>
          <w:rFonts w:cstheme="minorHAnsi"/>
          <w:color w:val="111111"/>
          <w:szCs w:val="26"/>
        </w:rPr>
        <w:t>by</w:t>
      </w:r>
      <w:r w:rsidR="00AC466E" w:rsidRPr="00206ACB">
        <w:rPr>
          <w:rStyle w:val="marginnote"/>
          <w:rFonts w:cstheme="minorHAnsi"/>
          <w:color w:val="111111"/>
          <w:szCs w:val="26"/>
        </w:rPr>
        <w:t xml:space="preserve"> </w:t>
      </w:r>
      <w:r w:rsidRPr="00206ACB">
        <w:rPr>
          <w:rStyle w:val="marginnote"/>
          <w:rFonts w:cstheme="minorHAnsi"/>
          <w:color w:val="111111"/>
          <w:szCs w:val="26"/>
        </w:rPr>
        <w:t>Hudson</w:t>
      </w:r>
      <w:r w:rsidR="00AC466E" w:rsidRPr="00206ACB">
        <w:rPr>
          <w:rStyle w:val="marginnote"/>
          <w:rFonts w:cstheme="minorHAnsi"/>
          <w:color w:val="111111"/>
          <w:szCs w:val="26"/>
        </w:rPr>
        <w:t xml:space="preserve"> </w:t>
      </w:r>
      <w:r w:rsidRPr="00206ACB">
        <w:rPr>
          <w:rStyle w:val="marginnote"/>
          <w:rFonts w:cstheme="minorHAnsi"/>
          <w:color w:val="111111"/>
          <w:szCs w:val="26"/>
        </w:rPr>
        <w:t>Soft</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released</w:t>
      </w:r>
      <w:r w:rsidR="00AC466E" w:rsidRPr="00206ACB">
        <w:rPr>
          <w:rStyle w:val="marginnote"/>
          <w:rFonts w:cstheme="minorHAnsi"/>
          <w:color w:val="111111"/>
          <w:szCs w:val="26"/>
        </w:rPr>
        <w:t xml:space="preserve"> </w:t>
      </w:r>
      <w:r w:rsidRPr="00206ACB">
        <w:rPr>
          <w:rStyle w:val="marginnote"/>
          <w:rFonts w:cstheme="minorHAnsi"/>
          <w:color w:val="111111"/>
          <w:szCs w:val="26"/>
        </w:rPr>
        <w:t>for</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Famicom</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1986</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NES</w:t>
      </w:r>
      <w:r w:rsidR="00AC466E" w:rsidRPr="00206ACB">
        <w:rPr>
          <w:rStyle w:val="marginnote"/>
          <w:rFonts w:cstheme="minorHAnsi"/>
          <w:color w:val="111111"/>
          <w:szCs w:val="26"/>
        </w:rPr>
        <w:t xml:space="preserve"> </w:t>
      </w:r>
      <w:r w:rsidRPr="00206ACB">
        <w:rPr>
          <w:rStyle w:val="marginnote"/>
          <w:rFonts w:cstheme="minorHAnsi"/>
          <w:color w:val="111111"/>
          <w:szCs w:val="26"/>
        </w:rPr>
        <w:t>in</w:t>
      </w:r>
      <w:r w:rsidR="00AC466E" w:rsidRPr="00206ACB">
        <w:rPr>
          <w:rStyle w:val="marginnote"/>
          <w:rFonts w:cstheme="minorHAnsi"/>
          <w:color w:val="111111"/>
          <w:szCs w:val="26"/>
        </w:rPr>
        <w:t xml:space="preserve"> </w:t>
      </w:r>
      <w:r w:rsidRPr="00206ACB">
        <w:rPr>
          <w:rStyle w:val="marginnote"/>
          <w:rFonts w:cstheme="minorHAnsi"/>
          <w:color w:val="111111"/>
          <w:szCs w:val="26"/>
        </w:rPr>
        <w:t>1988,</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vertical-scrolling</w:t>
      </w:r>
      <w:r w:rsidR="00AC466E" w:rsidRPr="00206ACB">
        <w:rPr>
          <w:rStyle w:val="marginnote"/>
          <w:rFonts w:cstheme="minorHAnsi"/>
          <w:color w:val="111111"/>
          <w:szCs w:val="26"/>
        </w:rPr>
        <w:t xml:space="preserve"> </w:t>
      </w:r>
      <w:r w:rsidRPr="00206ACB">
        <w:rPr>
          <w:rStyle w:val="marginnote"/>
          <w:rFonts w:cstheme="minorHAnsi"/>
          <w:color w:val="111111"/>
          <w:szCs w:val="26"/>
        </w:rPr>
        <w:t>shooter</w:t>
      </w:r>
      <w:r w:rsidR="00AC466E" w:rsidRPr="00206ACB">
        <w:rPr>
          <w:rStyle w:val="marginnote"/>
          <w:rFonts w:cstheme="minorHAnsi"/>
          <w:color w:val="111111"/>
          <w:szCs w:val="26"/>
        </w:rPr>
        <w:t xml:space="preserve"> </w:t>
      </w:r>
      <w:r w:rsidRPr="00206ACB">
        <w:rPr>
          <w:rStyle w:val="marginnote"/>
          <w:rFonts w:cstheme="minorHAnsi"/>
          <w:color w:val="111111"/>
          <w:szCs w:val="26"/>
        </w:rPr>
        <w:t>series.</w:t>
      </w:r>
    </w:p>
    <w:p w14:paraId="0571498E" w14:textId="727D238C" w:rsidR="00886C12" w:rsidRPr="00206ACB" w:rsidRDefault="00261984" w:rsidP="00261984">
      <w:pPr>
        <w:ind w:firstLine="0"/>
        <w:jc w:val="center"/>
        <w:rPr>
          <w:rFonts w:cstheme="minorHAnsi"/>
          <w:szCs w:val="26"/>
        </w:rPr>
      </w:pPr>
      <w:r>
        <w:rPr>
          <w:rFonts w:cstheme="minorHAnsi"/>
          <w:noProof/>
          <w:szCs w:val="26"/>
        </w:rPr>
        <w:lastRenderedPageBreak/>
        <w:drawing>
          <wp:inline distT="0" distB="0" distL="0" distR="0" wp14:anchorId="204FC626" wp14:editId="2F2E691B">
            <wp:extent cx="2863893" cy="3200400"/>
            <wp:effectExtent l="0" t="0" r="0" b="0"/>
            <wp:docPr id="1531026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63893" cy="3200400"/>
                    </a:xfrm>
                    <a:prstGeom prst="rect">
                      <a:avLst/>
                    </a:prstGeom>
                    <a:noFill/>
                  </pic:spPr>
                </pic:pic>
              </a:graphicData>
            </a:graphic>
          </wp:inline>
        </w:drawing>
      </w:r>
    </w:p>
    <w:p w14:paraId="054CBC68" w14:textId="20C5BA09" w:rsidR="00886C12" w:rsidRPr="00206ACB" w:rsidRDefault="00886C12" w:rsidP="009E4541">
      <w:pPr>
        <w:ind w:firstLine="0"/>
        <w:jc w:val="center"/>
      </w:pPr>
      <w:r w:rsidRPr="00206ACB">
        <w:t>The</w:t>
      </w:r>
      <w:r w:rsidR="00AC466E" w:rsidRPr="00206ACB">
        <w:t xml:space="preserve"> </w:t>
      </w:r>
      <w:r w:rsidRPr="00206ACB">
        <w:t>new</w:t>
      </w:r>
      <w:r w:rsidR="00AC466E" w:rsidRPr="00206ACB">
        <w:t xml:space="preserve"> </w:t>
      </w:r>
      <w:r w:rsidRPr="00206ACB">
        <w:t>background</w:t>
      </w:r>
      <w:r w:rsidR="00AC466E" w:rsidRPr="00206ACB">
        <w:t xml:space="preserve"> </w:t>
      </w:r>
      <w:r w:rsidRPr="00206ACB">
        <w:t>tiles</w:t>
      </w:r>
      <w:r w:rsidR="00AC466E" w:rsidRPr="00206ACB">
        <w:t xml:space="preserve"> </w:t>
      </w:r>
      <w:r w:rsidRPr="00206ACB">
        <w:t>in</w:t>
      </w:r>
      <w:r w:rsidR="00AC466E" w:rsidRPr="00206ACB">
        <w:t xml:space="preserve"> </w:t>
      </w:r>
      <w:r w:rsidRPr="00206ACB">
        <w:t>Bank</w:t>
      </w:r>
      <w:r w:rsidR="00AC466E" w:rsidRPr="00206ACB">
        <w:t xml:space="preserve"> </w:t>
      </w:r>
      <w:r w:rsidRPr="00206ACB">
        <w:t>B</w:t>
      </w:r>
      <w:r w:rsidR="00AC466E" w:rsidRPr="00206ACB">
        <w:t xml:space="preserve"> </w:t>
      </w:r>
      <w:r w:rsidRPr="00206ACB">
        <w:t>of</w:t>
      </w:r>
      <w:r w:rsidR="00AC466E" w:rsidRPr="00206ACB">
        <w:t xml:space="preserve"> </w:t>
      </w:r>
      <w:r w:rsidRPr="00206ACB">
        <w:t>"starfield.chr"</w:t>
      </w:r>
    </w:p>
    <w:p w14:paraId="6ED549DB" w14:textId="430E890C" w:rsidR="00EF2CA4" w:rsidRPr="00206ACB" w:rsidRDefault="00886C12" w:rsidP="00FF517E">
      <w:r w:rsidRPr="00206ACB">
        <w:t>To</w:t>
      </w:r>
      <w:r w:rsidR="00AC466E" w:rsidRPr="00206ACB">
        <w:t xml:space="preserve"> </w:t>
      </w:r>
      <w:r w:rsidRPr="00206ACB">
        <w:t>make</w:t>
      </w:r>
      <w:r w:rsidR="00AC466E" w:rsidRPr="00206ACB">
        <w:t xml:space="preserve"> </w:t>
      </w:r>
      <w:r w:rsidRPr="00206ACB">
        <w:t>use</w:t>
      </w:r>
      <w:r w:rsidR="00AC466E" w:rsidRPr="00206ACB">
        <w:t xml:space="preserve"> </w:t>
      </w:r>
      <w:r w:rsidRPr="00206ACB">
        <w:t>of</w:t>
      </w:r>
      <w:r w:rsidR="00AC466E" w:rsidRPr="00206ACB">
        <w:t xml:space="preserve"> </w:t>
      </w:r>
      <w:r w:rsidRPr="00206ACB">
        <w:t>these</w:t>
      </w:r>
      <w:r w:rsidR="00AC466E" w:rsidRPr="00206ACB">
        <w:t xml:space="preserve"> </w:t>
      </w:r>
      <w:r w:rsidRPr="00206ACB">
        <w:t>new</w:t>
      </w:r>
      <w:r w:rsidR="00AC466E" w:rsidRPr="00206ACB">
        <w:t xml:space="preserve"> </w:t>
      </w:r>
      <w:r w:rsidRPr="00206ACB">
        <w:t>background</w:t>
      </w:r>
      <w:r w:rsidR="00AC466E" w:rsidRPr="00206ACB">
        <w:t xml:space="preserve"> </w:t>
      </w:r>
      <w:r w:rsidRPr="00206ACB">
        <w:t>tiles,</w:t>
      </w:r>
      <w:r w:rsidR="00AC466E" w:rsidRPr="00206ACB">
        <w:t xml:space="preserve"> </w:t>
      </w:r>
      <w:r w:rsidRPr="00206ACB">
        <w:t>we</w:t>
      </w:r>
      <w:r w:rsidR="00AC466E" w:rsidRPr="00206ACB">
        <w:t xml:space="preserve"> </w:t>
      </w:r>
      <w:r w:rsidRPr="00206ACB">
        <w:t>will</w:t>
      </w:r>
      <w:r w:rsidR="00AC466E" w:rsidRPr="00206ACB">
        <w:t xml:space="preserve"> </w:t>
      </w:r>
      <w:r w:rsidRPr="00206ACB">
        <w:t>need</w:t>
      </w:r>
      <w:r w:rsidR="00AC466E" w:rsidRPr="00206ACB">
        <w:t xml:space="preserve"> </w:t>
      </w:r>
      <w:r w:rsidRPr="00206ACB">
        <w:t>to</w:t>
      </w:r>
      <w:r w:rsidR="00AC466E" w:rsidRPr="00206ACB">
        <w:t xml:space="preserve"> </w:t>
      </w:r>
      <w:r w:rsidRPr="00206ACB">
        <w:t>write</w:t>
      </w:r>
      <w:r w:rsidR="00AC466E" w:rsidRPr="00206ACB">
        <w:t xml:space="preserve"> </w:t>
      </w:r>
      <w:r w:rsidRPr="00206ACB">
        <w:t>a</w:t>
      </w:r>
      <w:r w:rsidR="00AC466E" w:rsidRPr="00206ACB">
        <w:t xml:space="preserve"> </w:t>
      </w:r>
      <w:r w:rsidRPr="00206ACB">
        <w:t>nametable.</w:t>
      </w:r>
      <w:r w:rsidR="00AC466E" w:rsidRPr="00206ACB">
        <w:t xml:space="preserve"> </w:t>
      </w:r>
      <w:r w:rsidRPr="00206ACB">
        <w:t>By</w:t>
      </w:r>
      <w:r w:rsidR="00AC466E" w:rsidRPr="00206ACB">
        <w:t xml:space="preserve"> </w:t>
      </w:r>
      <w:r w:rsidRPr="00206ACB">
        <w:t>default,</w:t>
      </w:r>
      <w:r w:rsidR="00AC466E" w:rsidRPr="00206ACB">
        <w:t xml:space="preserve"> </w:t>
      </w:r>
      <w:r w:rsidRPr="00206ACB">
        <w:t>the</w:t>
      </w:r>
      <w:r w:rsidR="00AC466E" w:rsidRPr="00206ACB">
        <w:t xml:space="preserve"> </w:t>
      </w:r>
      <w:r w:rsidRPr="00206ACB">
        <w:t>attribute</w:t>
      </w:r>
      <w:r w:rsidR="00AC466E" w:rsidRPr="00206ACB">
        <w:t xml:space="preserve"> </w:t>
      </w:r>
      <w:r w:rsidRPr="00206ACB">
        <w:t>table</w:t>
      </w:r>
      <w:r w:rsidR="00AC466E" w:rsidRPr="00206ACB">
        <w:t xml:space="preserve"> </w:t>
      </w:r>
      <w:r w:rsidRPr="00206ACB">
        <w:t>will</w:t>
      </w:r>
      <w:r w:rsidR="00AC466E" w:rsidRPr="00206ACB">
        <w:t xml:space="preserve"> </w:t>
      </w:r>
      <w:r w:rsidRPr="00206ACB">
        <w:t>be</w:t>
      </w:r>
      <w:r w:rsidR="00AC466E" w:rsidRPr="00206ACB">
        <w:t xml:space="preserve"> </w:t>
      </w:r>
      <w:r w:rsidRPr="00206ACB">
        <w:t>all</w:t>
      </w:r>
      <w:r w:rsidR="00AC466E" w:rsidRPr="00206ACB">
        <w:t xml:space="preserve"> </w:t>
      </w:r>
      <w:r w:rsidRPr="00206ACB">
        <w:t>zeroes,</w:t>
      </w:r>
      <w:r w:rsidR="00AC466E" w:rsidRPr="00206ACB">
        <w:t xml:space="preserve"> </w:t>
      </w:r>
      <w:r w:rsidRPr="00206ACB">
        <w:t>meaning</w:t>
      </w:r>
      <w:r w:rsidR="00AC466E" w:rsidRPr="00206ACB">
        <w:t xml:space="preserve"> </w:t>
      </w:r>
      <w:r w:rsidRPr="00206ACB">
        <w:t>that</w:t>
      </w:r>
      <w:r w:rsidR="00AC466E" w:rsidRPr="00206ACB">
        <w:t xml:space="preserve"> </w:t>
      </w:r>
      <w:r w:rsidRPr="00206ACB">
        <w:t>every</w:t>
      </w:r>
      <w:r w:rsidR="00AC466E" w:rsidRPr="00206ACB">
        <w:t xml:space="preserve"> </w:t>
      </w:r>
      <w:r w:rsidRPr="00206ACB">
        <w:t>tile</w:t>
      </w:r>
      <w:r w:rsidR="00AC466E" w:rsidRPr="00206ACB">
        <w:t xml:space="preserve"> </w:t>
      </w:r>
      <w:r w:rsidRPr="00206ACB">
        <w:t>in</w:t>
      </w:r>
      <w:r w:rsidR="00AC466E" w:rsidRPr="00206ACB">
        <w:t xml:space="preserve"> </w:t>
      </w:r>
      <w:r w:rsidRPr="00206ACB">
        <w:t>the</w:t>
      </w:r>
      <w:r w:rsidR="00AC466E" w:rsidRPr="00206ACB">
        <w:t xml:space="preserve"> </w:t>
      </w:r>
      <w:r w:rsidRPr="00206ACB">
        <w:t>nametable</w:t>
      </w:r>
      <w:r w:rsidR="00AC466E" w:rsidRPr="00206ACB">
        <w:t xml:space="preserve"> </w:t>
      </w:r>
      <w:r w:rsidRPr="00206ACB">
        <w:t>will</w:t>
      </w:r>
      <w:r w:rsidR="00AC466E" w:rsidRPr="00206ACB">
        <w:t xml:space="preserve"> </w:t>
      </w:r>
      <w:r w:rsidRPr="00206ACB">
        <w:t>be</w:t>
      </w:r>
      <w:r w:rsidR="00AC466E" w:rsidRPr="00206ACB">
        <w:t xml:space="preserve"> </w:t>
      </w:r>
      <w:r w:rsidRPr="00206ACB">
        <w:t>drawn</w:t>
      </w:r>
      <w:r w:rsidR="00AC466E" w:rsidRPr="00206ACB">
        <w:t xml:space="preserve"> </w:t>
      </w:r>
      <w:r w:rsidRPr="00206ACB">
        <w:t>with</w:t>
      </w:r>
      <w:r w:rsidR="00AC466E" w:rsidRPr="00206ACB">
        <w:t xml:space="preserve"> </w:t>
      </w:r>
      <w:r w:rsidRPr="00206ACB">
        <w:t>the</w:t>
      </w:r>
      <w:r w:rsidR="00AC466E" w:rsidRPr="00206ACB">
        <w:t xml:space="preserve"> </w:t>
      </w:r>
      <w:r w:rsidRPr="00206ACB">
        <w:t>first</w:t>
      </w:r>
      <w:r w:rsidR="00AC466E" w:rsidRPr="00206ACB">
        <w:t xml:space="preserve"> </w:t>
      </w:r>
      <w:r w:rsidRPr="00206ACB">
        <w:t>palette.</w:t>
      </w:r>
      <w:r w:rsidR="00AC466E" w:rsidRPr="00206ACB">
        <w:t xml:space="preserve"> </w:t>
      </w:r>
      <w:r w:rsidRPr="00206ACB">
        <w:t>To</w:t>
      </w:r>
      <w:r w:rsidR="00AC466E" w:rsidRPr="00206ACB">
        <w:t xml:space="preserve"> </w:t>
      </w:r>
      <w:r w:rsidRPr="00206ACB">
        <w:t>use</w:t>
      </w:r>
      <w:r w:rsidR="00AC466E" w:rsidRPr="00206ACB">
        <w:t xml:space="preserve"> </w:t>
      </w:r>
      <w:r w:rsidRPr="00206ACB">
        <w:t>other</w:t>
      </w:r>
      <w:r w:rsidR="00AC466E" w:rsidRPr="00206ACB">
        <w:t xml:space="preserve"> </w:t>
      </w:r>
      <w:r w:rsidRPr="00206ACB">
        <w:t>palettes,</w:t>
      </w:r>
      <w:r w:rsidR="00AC466E" w:rsidRPr="00206ACB">
        <w:t xml:space="preserve"> </w:t>
      </w:r>
      <w:r w:rsidRPr="00206ACB">
        <w:t>we</w:t>
      </w:r>
      <w:r w:rsidR="00AC466E" w:rsidRPr="00206ACB">
        <w:t xml:space="preserve"> </w:t>
      </w:r>
      <w:r w:rsidRPr="00206ACB">
        <w:t>will</w:t>
      </w:r>
      <w:r w:rsidR="00AC466E" w:rsidRPr="00206ACB">
        <w:t xml:space="preserve"> </w:t>
      </w:r>
      <w:r w:rsidRPr="00206ACB">
        <w:t>need</w:t>
      </w:r>
      <w:r w:rsidR="00AC466E" w:rsidRPr="00206ACB">
        <w:t xml:space="preserve"> </w:t>
      </w:r>
      <w:r w:rsidRPr="00206ACB">
        <w:t>to</w:t>
      </w:r>
      <w:r w:rsidR="00AC466E" w:rsidRPr="00206ACB">
        <w:t xml:space="preserve"> </w:t>
      </w:r>
      <w:r w:rsidRPr="00206ACB">
        <w:t>write</w:t>
      </w:r>
      <w:r w:rsidR="00AC466E" w:rsidRPr="00206ACB">
        <w:t xml:space="preserve"> </w:t>
      </w:r>
      <w:r w:rsidRPr="00206ACB">
        <w:t>an</w:t>
      </w:r>
      <w:r w:rsidR="00AC466E" w:rsidRPr="00206ACB">
        <w:t xml:space="preserve"> </w:t>
      </w:r>
      <w:r w:rsidRPr="00206ACB">
        <w:t>attribute</w:t>
      </w:r>
      <w:r w:rsidR="00AC466E" w:rsidRPr="00206ACB">
        <w:t xml:space="preserve"> </w:t>
      </w:r>
      <w:r w:rsidRPr="00206ACB">
        <w:t>table</w:t>
      </w:r>
      <w:r w:rsidR="00AC466E" w:rsidRPr="00206ACB">
        <w:t xml:space="preserve"> </w:t>
      </w:r>
      <w:r w:rsidRPr="00206ACB">
        <w:t>as</w:t>
      </w:r>
      <w:r w:rsidR="00AC466E" w:rsidRPr="00206ACB">
        <w:t xml:space="preserve"> </w:t>
      </w:r>
      <w:r w:rsidRPr="00206ACB">
        <w:t>well.</w:t>
      </w:r>
    </w:p>
    <w:p w14:paraId="62BFCD2D" w14:textId="7DF55DC4" w:rsidR="00F152EE" w:rsidRPr="00206ACB" w:rsidRDefault="00F152EE" w:rsidP="00100A18">
      <w:pPr>
        <w:pStyle w:val="Heading3"/>
        <w:rPr>
          <w:rFonts w:cstheme="minorHAnsi"/>
        </w:rPr>
      </w:pPr>
      <w:bookmarkStart w:id="153" w:name="_Toc168434257"/>
      <w:bookmarkStart w:id="154" w:name="_Toc168779378"/>
      <w:r w:rsidRPr="00206ACB">
        <w:rPr>
          <w:rFonts w:cstheme="minorHAnsi"/>
        </w:rPr>
        <w:t>Writing</w:t>
      </w:r>
      <w:r w:rsidR="00AC466E" w:rsidRPr="00206ACB">
        <w:rPr>
          <w:rFonts w:cstheme="minorHAnsi"/>
        </w:rPr>
        <w:t xml:space="preserve"> </w:t>
      </w:r>
      <w:r w:rsidRPr="00206ACB">
        <w:rPr>
          <w:rFonts w:cstheme="minorHAnsi"/>
        </w:rPr>
        <w:t>a</w:t>
      </w:r>
      <w:r w:rsidR="00AC466E" w:rsidRPr="00206ACB">
        <w:rPr>
          <w:rFonts w:cstheme="minorHAnsi"/>
        </w:rPr>
        <w:t xml:space="preserve"> </w:t>
      </w:r>
      <w:r w:rsidRPr="00206ACB">
        <w:rPr>
          <w:rFonts w:cstheme="minorHAnsi"/>
        </w:rPr>
        <w:t>Nametable</w:t>
      </w:r>
      <w:bookmarkEnd w:id="153"/>
      <w:bookmarkEnd w:id="154"/>
    </w:p>
    <w:p w14:paraId="34EAB972" w14:textId="38679612" w:rsidR="007215CC" w:rsidRPr="00206ACB" w:rsidRDefault="00902979" w:rsidP="00902979">
      <w:r w:rsidRPr="00902979">
        <w:t>First, let’s figure out where to put our new tiles in the nametable. We only need to write to nametable addresses where we intend to place a tile — everywhere else, the default background color from our palettes will be used. In NEXXT, click a tile from the right side of the screen, then click anywhere in the large area on the left to “draw” with the tile. Here is the example background that we will use:</w:t>
      </w:r>
    </w:p>
    <w:p w14:paraId="6E85FDA2" w14:textId="47043310" w:rsidR="00F12F11" w:rsidRPr="00206ACB" w:rsidRDefault="000A60C1" w:rsidP="009E4541">
      <w:pPr>
        <w:ind w:firstLine="0"/>
        <w:jc w:val="center"/>
        <w:rPr>
          <w:rFonts w:cstheme="minorHAnsi"/>
          <w:szCs w:val="26"/>
        </w:rPr>
      </w:pPr>
      <w:r>
        <w:rPr>
          <w:rFonts w:cstheme="minorHAnsi"/>
          <w:noProof/>
          <w:szCs w:val="26"/>
        </w:rPr>
        <w:drawing>
          <wp:inline distT="0" distB="0" distL="0" distR="0" wp14:anchorId="0B0EBD20" wp14:editId="0B3CC705">
            <wp:extent cx="4512624" cy="3474720"/>
            <wp:effectExtent l="0" t="0" r="0" b="0"/>
            <wp:docPr id="1218833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12624" cy="3474720"/>
                    </a:xfrm>
                    <a:prstGeom prst="rect">
                      <a:avLst/>
                    </a:prstGeom>
                    <a:noFill/>
                  </pic:spPr>
                </pic:pic>
              </a:graphicData>
            </a:graphic>
          </wp:inline>
        </w:drawing>
      </w:r>
    </w:p>
    <w:p w14:paraId="57729546" w14:textId="77777777" w:rsidR="009E4541" w:rsidRDefault="009E4541" w:rsidP="009E4541">
      <w:pPr>
        <w:ind w:firstLine="0"/>
        <w:jc w:val="center"/>
      </w:pPr>
      <w:r w:rsidRPr="009E4541">
        <w:t>Placing background tiles in NEXXT.</w:t>
      </w:r>
    </w:p>
    <w:p w14:paraId="4100A970" w14:textId="0504E18E" w:rsidR="007215CC" w:rsidRPr="00206ACB" w:rsidRDefault="007215CC" w:rsidP="00DE0750">
      <w:r w:rsidRPr="00206ACB">
        <w:lastRenderedPageBreak/>
        <w:t>Once</w:t>
      </w:r>
      <w:r w:rsidR="00AC466E" w:rsidRPr="00206ACB">
        <w:t xml:space="preserve"> </w:t>
      </w:r>
      <w:r w:rsidRPr="00206ACB">
        <w:t>you</w:t>
      </w:r>
      <w:r w:rsidR="00AC466E" w:rsidRPr="00206ACB">
        <w:t xml:space="preserve"> </w:t>
      </w:r>
      <w:r w:rsidRPr="00206ACB">
        <w:t>have</w:t>
      </w:r>
      <w:r w:rsidR="00AC466E" w:rsidRPr="00206ACB">
        <w:t xml:space="preserve"> </w:t>
      </w:r>
      <w:r w:rsidRPr="00206ACB">
        <w:t>an</w:t>
      </w:r>
      <w:r w:rsidR="00AC466E" w:rsidRPr="00206ACB">
        <w:t xml:space="preserve"> </w:t>
      </w:r>
      <w:r w:rsidRPr="00206ACB">
        <w:t>arrangement</w:t>
      </w:r>
      <w:r w:rsidR="00AC466E" w:rsidRPr="00206ACB">
        <w:t xml:space="preserve"> </w:t>
      </w:r>
      <w:r w:rsidRPr="00206ACB">
        <w:t>that</w:t>
      </w:r>
      <w:r w:rsidR="00AC466E" w:rsidRPr="00206ACB">
        <w:t xml:space="preserve"> </w:t>
      </w:r>
      <w:r w:rsidRPr="00206ACB">
        <w:t>you</w:t>
      </w:r>
      <w:r w:rsidR="00AC466E" w:rsidRPr="00206ACB">
        <w:t xml:space="preserve"> </w:t>
      </w:r>
      <w:r w:rsidRPr="00206ACB">
        <w:t>like,</w:t>
      </w:r>
      <w:r w:rsidR="00AC466E" w:rsidRPr="00206ACB">
        <w:t xml:space="preserve"> </w:t>
      </w:r>
      <w:r w:rsidRPr="00206ACB">
        <w:t>you</w:t>
      </w:r>
      <w:r w:rsidR="00AC466E" w:rsidRPr="00206ACB">
        <w:t xml:space="preserve"> </w:t>
      </w:r>
      <w:r w:rsidRPr="00206ACB">
        <w:t>can</w:t>
      </w:r>
      <w:r w:rsidR="00AC466E" w:rsidRPr="00206ACB">
        <w:t xml:space="preserve"> </w:t>
      </w:r>
      <w:r w:rsidRPr="00206ACB">
        <w:t>save</w:t>
      </w:r>
      <w:r w:rsidR="00AC466E" w:rsidRPr="00206ACB">
        <w:t xml:space="preserve"> </w:t>
      </w:r>
      <w:r w:rsidRPr="00206ACB">
        <w:t>what</w:t>
      </w:r>
      <w:r w:rsidR="00AC466E" w:rsidRPr="00206ACB">
        <w:t xml:space="preserve"> </w:t>
      </w:r>
      <w:r w:rsidRPr="00206ACB">
        <w:t>you</w:t>
      </w:r>
      <w:r w:rsidR="00AC466E" w:rsidRPr="00206ACB">
        <w:t xml:space="preserve"> </w:t>
      </w:r>
      <w:r w:rsidRPr="00206ACB">
        <w:t>have</w:t>
      </w:r>
      <w:r w:rsidR="00AC466E" w:rsidRPr="00206ACB">
        <w:t xml:space="preserve"> </w:t>
      </w:r>
      <w:r w:rsidRPr="00206ACB">
        <w:t>so</w:t>
      </w:r>
      <w:r w:rsidR="00AC466E" w:rsidRPr="00206ACB">
        <w:t xml:space="preserve"> </w:t>
      </w:r>
      <w:r w:rsidRPr="00206ACB">
        <w:t>far</w:t>
      </w:r>
      <w:r w:rsidR="00AC466E" w:rsidRPr="00206ACB">
        <w:t xml:space="preserve"> </w:t>
      </w:r>
      <w:r w:rsidRPr="00206ACB">
        <w:t>to</w:t>
      </w:r>
      <w:r w:rsidR="00AC466E" w:rsidRPr="00206ACB">
        <w:t xml:space="preserve"> </w:t>
      </w:r>
      <w:r w:rsidRPr="00206ACB">
        <w:t>a</w:t>
      </w:r>
      <w:r w:rsidR="00AC466E" w:rsidRPr="00206ACB">
        <w:t xml:space="preserve"> </w:t>
      </w:r>
      <w:r w:rsidRPr="00FF517E">
        <w:rPr>
          <w:rStyle w:val="QuoteChar"/>
        </w:rPr>
        <w:t>.nam</w:t>
      </w:r>
      <w:r w:rsidR="00AC466E" w:rsidRPr="00206ACB">
        <w:t xml:space="preserve"> </w:t>
      </w:r>
      <w:r w:rsidRPr="00206ACB">
        <w:t>file.</w:t>
      </w:r>
      <w:r w:rsidR="00AC466E" w:rsidRPr="00206ACB">
        <w:t xml:space="preserve"> </w:t>
      </w:r>
      <w:r w:rsidR="00334FB3" w:rsidRPr="00334FB3">
        <w:t xml:space="preserve">From NEXXT’s menus, select “File” </w:t>
      </w:r>
      <w:r w:rsidR="00334FB3" w:rsidRPr="00334FB3">
        <w:rPr>
          <w:rFonts w:ascii="Courier New" w:hAnsi="Courier New" w:cs="Courier New"/>
        </w:rPr>
        <w:t>→</w:t>
      </w:r>
      <w:r w:rsidR="00334FB3" w:rsidRPr="00334FB3">
        <w:t xml:space="preserve"> </w:t>
      </w:r>
      <w:r w:rsidR="00334FB3" w:rsidRPr="00334FB3">
        <w:rPr>
          <w:rFonts w:cs="QTKorrin"/>
        </w:rPr>
        <w:t>“</w:t>
      </w:r>
      <w:r w:rsidR="00334FB3" w:rsidRPr="00334FB3">
        <w:t>Canvas (.nam or .map)</w:t>
      </w:r>
      <w:r w:rsidR="00334FB3" w:rsidRPr="00334FB3">
        <w:rPr>
          <w:rFonts w:cs="QTKorrin"/>
        </w:rPr>
        <w:t>”</w:t>
      </w:r>
      <w:r w:rsidR="00334FB3" w:rsidRPr="00334FB3">
        <w:t xml:space="preserve"> </w:t>
      </w:r>
      <w:r w:rsidR="00334FB3" w:rsidRPr="00334FB3">
        <w:rPr>
          <w:rFonts w:ascii="Courier New" w:hAnsi="Courier New" w:cs="Courier New"/>
        </w:rPr>
        <w:t>→</w:t>
      </w:r>
      <w:r w:rsidR="00334FB3" w:rsidRPr="00334FB3">
        <w:t xml:space="preserve"> </w:t>
      </w:r>
      <w:r w:rsidR="00334FB3" w:rsidRPr="00334FB3">
        <w:rPr>
          <w:rFonts w:cs="QTKorrin"/>
        </w:rPr>
        <w:t>“</w:t>
      </w:r>
      <w:r w:rsidR="00334FB3" w:rsidRPr="00334FB3">
        <w:t>Save as screen (32x30)</w:t>
      </w:r>
      <w:r w:rsidR="00334FB3" w:rsidRPr="00334FB3">
        <w:rPr>
          <w:rFonts w:cs="QTKorrin"/>
        </w:rPr>
        <w:t>”</w:t>
      </w:r>
      <w:r w:rsidR="00334FB3" w:rsidRPr="00334FB3">
        <w:t xml:space="preserve">, then choose a filename and a location to save the file. To reload your background later for editing, open NEXXT and select </w:t>
      </w:r>
      <w:r w:rsidR="00334FB3" w:rsidRPr="00334FB3">
        <w:rPr>
          <w:rFonts w:cs="QTKorrin"/>
        </w:rPr>
        <w:t>“</w:t>
      </w:r>
      <w:r w:rsidR="00334FB3" w:rsidRPr="00334FB3">
        <w:t>File</w:t>
      </w:r>
      <w:r w:rsidR="00334FB3" w:rsidRPr="00334FB3">
        <w:rPr>
          <w:rFonts w:cs="QTKorrin"/>
        </w:rPr>
        <w:t>”</w:t>
      </w:r>
      <w:r w:rsidR="00334FB3" w:rsidRPr="00334FB3">
        <w:t xml:space="preserve"> </w:t>
      </w:r>
      <w:r w:rsidR="00334FB3" w:rsidRPr="00334FB3">
        <w:rPr>
          <w:rFonts w:ascii="Courier New" w:hAnsi="Courier New" w:cs="Courier New"/>
        </w:rPr>
        <w:t>→</w:t>
      </w:r>
      <w:r w:rsidR="00334FB3" w:rsidRPr="00334FB3">
        <w:t xml:space="preserve"> </w:t>
      </w:r>
      <w:r w:rsidR="00334FB3" w:rsidRPr="00334FB3">
        <w:rPr>
          <w:rFonts w:cs="QTKorrin"/>
        </w:rPr>
        <w:t>“</w:t>
      </w:r>
      <w:r w:rsidR="00334FB3" w:rsidRPr="00334FB3">
        <w:t>Canvas (.nam or .map)</w:t>
      </w:r>
      <w:r w:rsidR="00334FB3" w:rsidRPr="00334FB3">
        <w:rPr>
          <w:rFonts w:cs="QTKorrin"/>
        </w:rPr>
        <w:t>”</w:t>
      </w:r>
      <w:r w:rsidR="00334FB3" w:rsidRPr="00334FB3">
        <w:t xml:space="preserve"> </w:t>
      </w:r>
      <w:r w:rsidR="00334FB3" w:rsidRPr="00334FB3">
        <w:rPr>
          <w:rFonts w:ascii="Courier New" w:hAnsi="Courier New" w:cs="Courier New"/>
        </w:rPr>
        <w:t>→</w:t>
      </w:r>
      <w:r w:rsidR="00334FB3" w:rsidRPr="00334FB3">
        <w:t xml:space="preserve"> </w:t>
      </w:r>
      <w:r w:rsidR="00334FB3" w:rsidRPr="00334FB3">
        <w:rPr>
          <w:rFonts w:cs="QTKorrin"/>
        </w:rPr>
        <w:t>“</w:t>
      </w:r>
      <w:r w:rsidR="00334FB3" w:rsidRPr="00334FB3">
        <w:t>Open canvas (map or nametable)</w:t>
      </w:r>
      <w:r w:rsidR="00334FB3" w:rsidRPr="00334FB3">
        <w:rPr>
          <w:rFonts w:cs="QTKorrin"/>
        </w:rPr>
        <w:t>”</w:t>
      </w:r>
      <w:r w:rsidR="00334FB3" w:rsidRPr="00334FB3">
        <w:t>,</w:t>
      </w:r>
      <w:r w:rsidR="00334FB3">
        <w:t xml:space="preserve"> </w:t>
      </w:r>
      <w:r w:rsidRPr="00206ACB">
        <w:t>and</w:t>
      </w:r>
      <w:r w:rsidR="00AC466E" w:rsidRPr="00206ACB">
        <w:t xml:space="preserve"> </w:t>
      </w:r>
      <w:r w:rsidRPr="00206ACB">
        <w:t>select</w:t>
      </w:r>
      <w:r w:rsidR="00AC466E" w:rsidRPr="00206ACB">
        <w:t xml:space="preserve"> </w:t>
      </w:r>
      <w:r w:rsidRPr="00206ACB">
        <w:t>the</w:t>
      </w:r>
      <w:r w:rsidR="00AC466E" w:rsidRPr="00206ACB">
        <w:t xml:space="preserve"> </w:t>
      </w:r>
      <w:r w:rsidRPr="00FF517E">
        <w:rPr>
          <w:rStyle w:val="QuoteChar"/>
        </w:rPr>
        <w:t>.nam</w:t>
      </w:r>
      <w:r w:rsidR="00AC466E" w:rsidRPr="00206ACB">
        <w:t xml:space="preserve"> </w:t>
      </w:r>
      <w:r w:rsidRPr="00206ACB">
        <w:t>file</w:t>
      </w:r>
      <w:r w:rsidR="00AC466E" w:rsidRPr="00206ACB">
        <w:t xml:space="preserve"> </w:t>
      </w:r>
      <w:r w:rsidRPr="00206ACB">
        <w:t>you</w:t>
      </w:r>
      <w:r w:rsidR="00AC466E" w:rsidRPr="00206ACB">
        <w:t xml:space="preserve"> </w:t>
      </w:r>
      <w:r w:rsidRPr="00206ACB">
        <w:t>saved</w:t>
      </w:r>
      <w:r w:rsidR="00AC466E" w:rsidRPr="00206ACB">
        <w:t xml:space="preserve"> </w:t>
      </w:r>
      <w:r w:rsidRPr="00206ACB">
        <w:t>earlier.</w:t>
      </w:r>
    </w:p>
    <w:p w14:paraId="5170FB2A" w14:textId="4D699A2C" w:rsidR="007215CC" w:rsidRPr="00206ACB" w:rsidRDefault="00DE0750" w:rsidP="00E14F9B">
      <w:r w:rsidRPr="00DE0750">
        <w:t>When you hover over any tile in the large left pane, the status bar at the bottom of NEXXT shows you useful information for writing nametables and attribute tables.</w:t>
      </w:r>
      <w:r w:rsidR="00AC466E" w:rsidRPr="00206ACB">
        <w:t xml:space="preserve"> </w:t>
      </w:r>
      <w:r w:rsidR="007215CC" w:rsidRPr="00206ACB">
        <w:t>As</w:t>
      </w:r>
      <w:r w:rsidR="00AC466E" w:rsidRPr="00206ACB">
        <w:t xml:space="preserve"> </w:t>
      </w:r>
      <w:r w:rsidR="007215CC" w:rsidRPr="00206ACB">
        <w:t>discussed</w:t>
      </w:r>
      <w:r w:rsidR="00AC466E" w:rsidRPr="00206ACB">
        <w:t xml:space="preserve"> </w:t>
      </w:r>
      <w:r w:rsidR="007215CC" w:rsidRPr="00206ACB">
        <w:t>in</w:t>
      </w:r>
      <w:r w:rsidR="00AC466E" w:rsidRPr="00206ACB">
        <w:t xml:space="preserve"> </w:t>
      </w:r>
      <w:hyperlink r:id="rId116" w:history="1">
        <w:r w:rsidR="007215CC" w:rsidRPr="00206ACB">
          <w:rPr>
            <w:rStyle w:val="Hyperlink"/>
            <w:rFonts w:cstheme="minorHAnsi"/>
            <w:color w:val="82642B"/>
            <w:szCs w:val="26"/>
          </w:rPr>
          <w:t>Chapter</w:t>
        </w:r>
        <w:r w:rsidR="00AC466E" w:rsidRPr="00206ACB">
          <w:rPr>
            <w:rStyle w:val="Hyperlink"/>
            <w:rFonts w:cstheme="minorHAnsi"/>
            <w:color w:val="82642B"/>
            <w:szCs w:val="26"/>
          </w:rPr>
          <w:t xml:space="preserve"> </w:t>
        </w:r>
        <w:r w:rsidR="007215CC" w:rsidRPr="00206ACB">
          <w:rPr>
            <w:rStyle w:val="Hyperlink"/>
            <w:rFonts w:cstheme="minorHAnsi"/>
            <w:color w:val="82642B"/>
            <w:szCs w:val="26"/>
          </w:rPr>
          <w:t>9</w:t>
        </w:r>
      </w:hyperlink>
      <w:r w:rsidR="007215CC" w:rsidRPr="00206ACB">
        <w:t>,</w:t>
      </w:r>
      <w:r w:rsidR="00AC466E" w:rsidRPr="00206ACB">
        <w:t xml:space="preserve"> </w:t>
      </w:r>
      <w:r w:rsidR="007215CC" w:rsidRPr="00206ACB">
        <w:t>the</w:t>
      </w:r>
      <w:r w:rsidR="00AC466E" w:rsidRPr="00206ACB">
        <w:t xml:space="preserve"> </w:t>
      </w:r>
      <w:r w:rsidR="007215CC" w:rsidRPr="00206ACB">
        <w:t>NES</w:t>
      </w:r>
      <w:r w:rsidR="00AC466E" w:rsidRPr="00206ACB">
        <w:t xml:space="preserve"> </w:t>
      </w:r>
      <w:r w:rsidR="007215CC" w:rsidRPr="00206ACB">
        <w:t>has</w:t>
      </w:r>
      <w:r w:rsidR="00AC466E" w:rsidRPr="00206ACB">
        <w:t xml:space="preserve"> </w:t>
      </w:r>
      <w:r w:rsidR="007215CC" w:rsidRPr="00206ACB">
        <w:t>four</w:t>
      </w:r>
      <w:r w:rsidR="00AC466E" w:rsidRPr="00206ACB">
        <w:t xml:space="preserve"> </w:t>
      </w:r>
      <w:r w:rsidR="007215CC" w:rsidRPr="00206ACB">
        <w:t>nametables,</w:t>
      </w:r>
      <w:r w:rsidR="00AC466E" w:rsidRPr="00206ACB">
        <w:t xml:space="preserve"> </w:t>
      </w:r>
      <w:r w:rsidR="007215CC" w:rsidRPr="00206ACB">
        <w:t>the</w:t>
      </w:r>
      <w:r w:rsidR="00AC466E" w:rsidRPr="00206ACB">
        <w:t xml:space="preserve"> </w:t>
      </w:r>
      <w:r w:rsidR="007215CC" w:rsidRPr="00206ACB">
        <w:t>first</w:t>
      </w:r>
      <w:r w:rsidR="00AC466E" w:rsidRPr="00206ACB">
        <w:t xml:space="preserve"> </w:t>
      </w:r>
      <w:r w:rsidR="007215CC" w:rsidRPr="00206ACB">
        <w:t>of</w:t>
      </w:r>
      <w:r w:rsidR="00AC466E" w:rsidRPr="00206ACB">
        <w:t xml:space="preserve"> </w:t>
      </w:r>
      <w:r w:rsidR="007215CC" w:rsidRPr="00206ACB">
        <w:t>which</w:t>
      </w:r>
      <w:r w:rsidR="00AC466E" w:rsidRPr="00206ACB">
        <w:t xml:space="preserve"> </w:t>
      </w:r>
      <w:r w:rsidR="007215CC" w:rsidRPr="00206ACB">
        <w:t>starts</w:t>
      </w:r>
      <w:r w:rsidR="00AC466E" w:rsidRPr="00206ACB">
        <w:t xml:space="preserve"> </w:t>
      </w:r>
      <w:r w:rsidR="007215CC" w:rsidRPr="00206ACB">
        <w:t>at</w:t>
      </w:r>
      <w:r w:rsidR="00AC466E" w:rsidRPr="00206ACB">
        <w:t xml:space="preserve"> </w:t>
      </w:r>
      <w:r w:rsidR="007215CC" w:rsidRPr="00206ACB">
        <w:t>PPU</w:t>
      </w:r>
      <w:r w:rsidR="00AC466E" w:rsidRPr="00206ACB">
        <w:t xml:space="preserve"> </w:t>
      </w:r>
      <w:r w:rsidR="007215CC" w:rsidRPr="00206ACB">
        <w:t>memory</w:t>
      </w:r>
      <w:r w:rsidR="00AC466E" w:rsidRPr="00206ACB">
        <w:t xml:space="preserve"> </w:t>
      </w:r>
      <w:r w:rsidR="007215CC" w:rsidRPr="00206ACB">
        <w:t>address</w:t>
      </w:r>
      <w:r w:rsidR="00AC466E" w:rsidRPr="00206ACB">
        <w:t xml:space="preserve"> </w:t>
      </w:r>
      <w:r w:rsidR="007215CC" w:rsidRPr="00FF517E">
        <w:rPr>
          <w:rStyle w:val="QuoteChar"/>
        </w:rPr>
        <w:t>$2000</w:t>
      </w:r>
      <w:r w:rsidR="007215CC" w:rsidRPr="00206ACB">
        <w:t>.</w:t>
      </w:r>
      <w:r w:rsidR="00AC466E" w:rsidRPr="00206ACB">
        <w:t xml:space="preserve"> </w:t>
      </w:r>
      <w:r w:rsidR="000F69B0" w:rsidRPr="000F69B0">
        <w:t>The bottom status bar of NEXXT shows the “nametable offset” (“Off”) and “attribute offset” (“AtOff”) for each tile position — that is, how many bytes beyond the start of the nametable or attribute table it is. It also displays the current tile number as “Name”.</w:t>
      </w:r>
    </w:p>
    <w:p w14:paraId="2BD5DE52" w14:textId="2F5777F9" w:rsidR="007A47FD" w:rsidRPr="00206ACB" w:rsidRDefault="009E4541" w:rsidP="009E4541">
      <w:pPr>
        <w:ind w:firstLine="0"/>
        <w:jc w:val="center"/>
        <w:rPr>
          <w:rFonts w:cstheme="minorHAnsi"/>
          <w:szCs w:val="26"/>
        </w:rPr>
      </w:pPr>
      <w:r>
        <w:rPr>
          <w:rFonts w:cstheme="minorHAnsi"/>
          <w:noProof/>
          <w:szCs w:val="26"/>
        </w:rPr>
        <w:drawing>
          <wp:inline distT="0" distB="0" distL="0" distR="0" wp14:anchorId="738730F0" wp14:editId="49A26A2B">
            <wp:extent cx="4495800" cy="381000"/>
            <wp:effectExtent l="0" t="0" r="0" b="0"/>
            <wp:docPr id="557219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95800" cy="381000"/>
                    </a:xfrm>
                    <a:prstGeom prst="rect">
                      <a:avLst/>
                    </a:prstGeom>
                    <a:noFill/>
                  </pic:spPr>
                </pic:pic>
              </a:graphicData>
            </a:graphic>
          </wp:inline>
        </w:drawing>
      </w:r>
    </w:p>
    <w:p w14:paraId="76604D0D" w14:textId="2094FB5F" w:rsidR="007215CC" w:rsidRPr="00206ACB" w:rsidRDefault="009E4541" w:rsidP="009E4541">
      <w:pPr>
        <w:ind w:firstLine="0"/>
        <w:jc w:val="center"/>
      </w:pPr>
      <w:r w:rsidRPr="009E4541">
        <w:t>The bottom status bar of NEXXT, displaying nametable and attribute table offsets.</w:t>
      </w:r>
    </w:p>
    <w:p w14:paraId="6778E0E9" w14:textId="63EC52A5" w:rsidR="007215CC" w:rsidRPr="00206ACB" w:rsidRDefault="00BC235A" w:rsidP="00C4119B">
      <w:r w:rsidRPr="00BC235A">
        <w:t xml:space="preserve">We can use this information to fill out our nametable. As you might remember, the nametable is just a series of tile numbers; palette selection occurs in the attribute table. To create the nametable, we need to write the appropriate tile number to each nametable address as displayed in NEXXT. Let’s start with the “large” star tile (tile number </w:t>
      </w:r>
      <w:r w:rsidRPr="00BC235A">
        <w:rPr>
          <w:rStyle w:val="QuoteChar"/>
        </w:rPr>
        <w:t>$2f</w:t>
      </w:r>
      <w:r w:rsidRPr="00BC235A">
        <w:t xml:space="preserve">, as you can see by hovering over the tile in the right-side “Tileset” window or the tile in the canvas view, and looking at the status bar at the bottom of the application window). From hovering over the places where the large star tile is used, we can see that we need to write the value </w:t>
      </w:r>
      <w:r w:rsidRPr="00BC235A">
        <w:rPr>
          <w:rStyle w:val="QuoteChar"/>
        </w:rPr>
        <w:t>$2f</w:t>
      </w:r>
      <w:r w:rsidRPr="00BC235A">
        <w:t xml:space="preserve"> to the following addresses in PPU memory:</w:t>
      </w:r>
    </w:p>
    <w:p w14:paraId="235927C8" w14:textId="77777777" w:rsidR="007215CC" w:rsidRPr="00BC235A" w:rsidRDefault="007215CC">
      <w:pPr>
        <w:pStyle w:val="Quote"/>
        <w:numPr>
          <w:ilvl w:val="0"/>
          <w:numId w:val="19"/>
        </w:numPr>
        <w:spacing w:line="240" w:lineRule="auto"/>
        <w:ind w:left="720"/>
        <w:jc w:val="left"/>
      </w:pPr>
      <w:r w:rsidRPr="00BC235A">
        <w:rPr>
          <w:rStyle w:val="HTMLCode"/>
          <w:rFonts w:ascii="DejaVu Sans Mono" w:eastAsia="QTKorrin" w:hAnsi="DejaVu Sans Mono" w:cs="Arial"/>
          <w:sz w:val="26"/>
          <w:szCs w:val="26"/>
        </w:rPr>
        <w:t>$206b</w:t>
      </w:r>
    </w:p>
    <w:p w14:paraId="2E57F508" w14:textId="77777777" w:rsidR="007215CC" w:rsidRPr="00BC235A" w:rsidRDefault="007215CC">
      <w:pPr>
        <w:pStyle w:val="Quote"/>
        <w:numPr>
          <w:ilvl w:val="0"/>
          <w:numId w:val="19"/>
        </w:numPr>
        <w:spacing w:line="240" w:lineRule="auto"/>
        <w:ind w:left="720"/>
        <w:jc w:val="left"/>
      </w:pPr>
      <w:r w:rsidRPr="00BC235A">
        <w:rPr>
          <w:rStyle w:val="HTMLCode"/>
          <w:rFonts w:ascii="DejaVu Sans Mono" w:eastAsia="QTKorrin" w:hAnsi="DejaVu Sans Mono" w:cs="Arial"/>
          <w:sz w:val="26"/>
          <w:szCs w:val="26"/>
        </w:rPr>
        <w:t>$2157</w:t>
      </w:r>
    </w:p>
    <w:p w14:paraId="7F5FF16B" w14:textId="77777777" w:rsidR="007215CC" w:rsidRPr="00BC235A" w:rsidRDefault="007215CC">
      <w:pPr>
        <w:pStyle w:val="Quote"/>
        <w:numPr>
          <w:ilvl w:val="0"/>
          <w:numId w:val="19"/>
        </w:numPr>
        <w:spacing w:line="240" w:lineRule="auto"/>
        <w:ind w:left="720"/>
        <w:jc w:val="left"/>
      </w:pPr>
      <w:r w:rsidRPr="00BC235A">
        <w:rPr>
          <w:rStyle w:val="HTMLCode"/>
          <w:rFonts w:ascii="DejaVu Sans Mono" w:eastAsia="QTKorrin" w:hAnsi="DejaVu Sans Mono" w:cs="Arial"/>
          <w:sz w:val="26"/>
          <w:szCs w:val="26"/>
        </w:rPr>
        <w:t>$2223</w:t>
      </w:r>
    </w:p>
    <w:p w14:paraId="1EBD9AF2" w14:textId="77777777" w:rsidR="007215CC" w:rsidRDefault="007215CC">
      <w:pPr>
        <w:pStyle w:val="Quote"/>
        <w:numPr>
          <w:ilvl w:val="0"/>
          <w:numId w:val="19"/>
        </w:numPr>
        <w:spacing w:line="240" w:lineRule="auto"/>
        <w:ind w:left="720"/>
        <w:jc w:val="left"/>
        <w:rPr>
          <w:rStyle w:val="HTMLCode"/>
          <w:rFonts w:ascii="DejaVu Sans Mono" w:eastAsia="QTKorrin" w:hAnsi="DejaVu Sans Mono" w:cs="Arial"/>
          <w:sz w:val="26"/>
          <w:szCs w:val="26"/>
        </w:rPr>
      </w:pPr>
      <w:r w:rsidRPr="00BC235A">
        <w:rPr>
          <w:rStyle w:val="HTMLCode"/>
          <w:rFonts w:ascii="DejaVu Sans Mono" w:eastAsia="QTKorrin" w:hAnsi="DejaVu Sans Mono" w:cs="Arial"/>
          <w:sz w:val="26"/>
          <w:szCs w:val="26"/>
        </w:rPr>
        <w:t>$2352</w:t>
      </w:r>
    </w:p>
    <w:p w14:paraId="4CF3FA57" w14:textId="1CA8F51E" w:rsidR="00BC235A" w:rsidRPr="00BC235A" w:rsidRDefault="00BC235A" w:rsidP="00C4119B">
      <w:r w:rsidRPr="00BC235A">
        <w:t>Each of these addresses is the start of the nametable ($2000) plus the offset (“Off”) for each tile in the canvas.</w:t>
      </w:r>
    </w:p>
    <w:p w14:paraId="6AEE002A" w14:textId="2D3DD679" w:rsidR="00C4119B" w:rsidRDefault="007215CC" w:rsidP="00C4119B">
      <w:r w:rsidRPr="00206ACB">
        <w:t>The</w:t>
      </w:r>
      <w:r w:rsidR="00AC466E" w:rsidRPr="00206ACB">
        <w:t xml:space="preserve"> </w:t>
      </w:r>
      <w:r w:rsidRPr="00206ACB">
        <w:t>process</w:t>
      </w:r>
      <w:r w:rsidR="00AC466E" w:rsidRPr="00206ACB">
        <w:t xml:space="preserve"> </w:t>
      </w:r>
      <w:r w:rsidRPr="00206ACB">
        <w:t>is</w:t>
      </w:r>
      <w:r w:rsidR="00AC466E" w:rsidRPr="00206ACB">
        <w:t xml:space="preserve"> </w:t>
      </w:r>
      <w:r w:rsidRPr="00206ACB">
        <w:t>the</w:t>
      </w:r>
      <w:r w:rsidR="00AC466E" w:rsidRPr="00206ACB">
        <w:t xml:space="preserve"> </w:t>
      </w:r>
      <w:r w:rsidRPr="00206ACB">
        <w:t>same</w:t>
      </w:r>
      <w:r w:rsidR="00AC466E" w:rsidRPr="00206ACB">
        <w:t xml:space="preserve"> </w:t>
      </w:r>
      <w:r w:rsidRPr="00206ACB">
        <w:t>as</w:t>
      </w:r>
      <w:r w:rsidR="00AC466E" w:rsidRPr="00206ACB">
        <w:t xml:space="preserve"> </w:t>
      </w:r>
      <w:r w:rsidRPr="00206ACB">
        <w:t>what</w:t>
      </w:r>
      <w:r w:rsidR="00AC466E" w:rsidRPr="00206ACB">
        <w:t xml:space="preserve"> </w:t>
      </w:r>
      <w:r w:rsidRPr="00206ACB">
        <w:t>we</w:t>
      </w:r>
      <w:r w:rsidR="00AC466E" w:rsidRPr="00206ACB">
        <w:t xml:space="preserve"> </w:t>
      </w:r>
      <w:r w:rsidRPr="00206ACB">
        <w:t>have</w:t>
      </w:r>
      <w:r w:rsidR="00AC466E" w:rsidRPr="00206ACB">
        <w:t xml:space="preserve"> </w:t>
      </w:r>
      <w:r w:rsidRPr="00206ACB">
        <w:t>used</w:t>
      </w:r>
      <w:r w:rsidR="00AC466E" w:rsidRPr="00206ACB">
        <w:t xml:space="preserve"> </w:t>
      </w:r>
      <w:r w:rsidRPr="00206ACB">
        <w:t>before</w:t>
      </w:r>
      <w:r w:rsidR="00AC466E" w:rsidRPr="00206ACB">
        <w:t xml:space="preserve"> </w:t>
      </w:r>
      <w:r w:rsidRPr="00206ACB">
        <w:t>for</w:t>
      </w:r>
      <w:r w:rsidR="00AC466E" w:rsidRPr="00206ACB">
        <w:t xml:space="preserve"> </w:t>
      </w:r>
      <w:r w:rsidRPr="00206ACB">
        <w:t>palettes</w:t>
      </w:r>
      <w:r w:rsidR="00AC466E" w:rsidRPr="00206ACB">
        <w:t xml:space="preserve"> </w:t>
      </w:r>
      <w:r w:rsidRPr="00206ACB">
        <w:t>and</w:t>
      </w:r>
      <w:r w:rsidR="00AC466E" w:rsidRPr="00206ACB">
        <w:t xml:space="preserve"> </w:t>
      </w:r>
      <w:r w:rsidRPr="00206ACB">
        <w:t>sprites:</w:t>
      </w:r>
      <w:r w:rsidR="00AC466E" w:rsidRPr="00206ACB">
        <w:t xml:space="preserve"> </w:t>
      </w:r>
      <w:r w:rsidRPr="00206ACB">
        <w:t>read</w:t>
      </w:r>
      <w:r w:rsidR="00AC466E" w:rsidRPr="00206ACB">
        <w:t xml:space="preserve"> </w:t>
      </w:r>
      <w:r w:rsidRPr="00206ACB">
        <w:t>from</w:t>
      </w:r>
      <w:r w:rsidR="00AC466E" w:rsidRPr="00206ACB">
        <w:t xml:space="preserve"> </w:t>
      </w:r>
      <w:r w:rsidRPr="00BC235A">
        <w:rPr>
          <w:rStyle w:val="QuoteChar"/>
        </w:rPr>
        <w:t>PPUSTATUS</w:t>
      </w:r>
      <w:r w:rsidRPr="00206ACB">
        <w:t>,</w:t>
      </w:r>
      <w:r w:rsidR="00AC466E" w:rsidRPr="00206ACB">
        <w:t xml:space="preserve"> </w:t>
      </w:r>
      <w:r w:rsidRPr="00206ACB">
        <w:t>write</w:t>
      </w:r>
      <w:r w:rsidR="00AC466E" w:rsidRPr="00206ACB">
        <w:t xml:space="preserve"> </w:t>
      </w:r>
      <w:r w:rsidRPr="00206ACB">
        <w:t>the</w:t>
      </w:r>
      <w:r w:rsidR="00AC466E" w:rsidRPr="00206ACB">
        <w:t xml:space="preserve"> </w:t>
      </w:r>
      <w:r w:rsidRPr="00206ACB">
        <w:t>address</w:t>
      </w:r>
      <w:r w:rsidR="00AC466E" w:rsidRPr="00206ACB">
        <w:t xml:space="preserve"> </w:t>
      </w:r>
      <w:r w:rsidRPr="00206ACB">
        <w:t>you</w:t>
      </w:r>
      <w:r w:rsidR="00AC466E" w:rsidRPr="00206ACB">
        <w:t xml:space="preserve"> </w:t>
      </w:r>
      <w:r w:rsidRPr="00206ACB">
        <w:t>want</w:t>
      </w:r>
      <w:r w:rsidR="00AC466E" w:rsidRPr="00206ACB">
        <w:t xml:space="preserve"> </w:t>
      </w:r>
      <w:r w:rsidRPr="00206ACB">
        <w:t>to</w:t>
      </w:r>
      <w:r w:rsidR="00AC466E" w:rsidRPr="00206ACB">
        <w:t xml:space="preserve"> </w:t>
      </w:r>
      <w:r w:rsidRPr="00206ACB">
        <w:t>send</w:t>
      </w:r>
      <w:r w:rsidR="00AC466E" w:rsidRPr="00206ACB">
        <w:t xml:space="preserve"> </w:t>
      </w:r>
      <w:r w:rsidRPr="00206ACB">
        <w:t>data</w:t>
      </w:r>
      <w:r w:rsidR="00AC466E" w:rsidRPr="00206ACB">
        <w:t xml:space="preserve"> </w:t>
      </w:r>
      <w:r w:rsidRPr="00206ACB">
        <w:t>to</w:t>
      </w:r>
      <w:r w:rsidR="00AC466E" w:rsidRPr="00206ACB">
        <w:t xml:space="preserve"> </w:t>
      </w:r>
      <w:r w:rsidRPr="00206ACB">
        <w:t>to</w:t>
      </w:r>
      <w:r w:rsidR="00AC466E" w:rsidRPr="00206ACB">
        <w:t xml:space="preserve"> </w:t>
      </w:r>
      <w:r w:rsidRPr="00BC235A">
        <w:rPr>
          <w:rStyle w:val="QuoteChar"/>
        </w:rPr>
        <w:t>PPUADDR</w:t>
      </w:r>
      <w:r w:rsidR="00AC466E" w:rsidRPr="00206ACB">
        <w:t xml:space="preserve"> </w:t>
      </w:r>
      <w:r w:rsidRPr="00206ACB">
        <w:t>("high"/left</w:t>
      </w:r>
      <w:r w:rsidR="00AC466E" w:rsidRPr="00206ACB">
        <w:t xml:space="preserve"> </w:t>
      </w:r>
      <w:r w:rsidRPr="00206ACB">
        <w:t>byte</w:t>
      </w:r>
      <w:r w:rsidR="00AC466E" w:rsidRPr="00206ACB">
        <w:t xml:space="preserve"> </w:t>
      </w:r>
      <w:r w:rsidRPr="00206ACB">
        <w:t>first,</w:t>
      </w:r>
      <w:r w:rsidR="00AC466E" w:rsidRPr="00206ACB">
        <w:t xml:space="preserve"> </w:t>
      </w:r>
      <w:r w:rsidRPr="00206ACB">
        <w:t>then</w:t>
      </w:r>
      <w:r w:rsidR="00AC466E" w:rsidRPr="00206ACB">
        <w:t xml:space="preserve"> </w:t>
      </w:r>
      <w:r w:rsidRPr="00206ACB">
        <w:t>"low"/right</w:t>
      </w:r>
      <w:r w:rsidR="00AC466E" w:rsidRPr="00206ACB">
        <w:t xml:space="preserve"> </w:t>
      </w:r>
      <w:r w:rsidRPr="00206ACB">
        <w:t>byte),</w:t>
      </w:r>
      <w:r w:rsidR="00AC466E" w:rsidRPr="00206ACB">
        <w:t xml:space="preserve"> </w:t>
      </w:r>
      <w:r w:rsidRPr="00206ACB">
        <w:t>and</w:t>
      </w:r>
      <w:r w:rsidR="00AC466E" w:rsidRPr="00206ACB">
        <w:t xml:space="preserve"> </w:t>
      </w:r>
      <w:r w:rsidRPr="00206ACB">
        <w:t>then</w:t>
      </w:r>
      <w:r w:rsidR="00AC466E" w:rsidRPr="00206ACB">
        <w:t xml:space="preserve"> </w:t>
      </w:r>
      <w:r w:rsidRPr="00206ACB">
        <w:t>send</w:t>
      </w:r>
      <w:r w:rsidR="00AC466E" w:rsidRPr="00206ACB">
        <w:t xml:space="preserve"> </w:t>
      </w:r>
      <w:r w:rsidRPr="00206ACB">
        <w:t>the</w:t>
      </w:r>
      <w:r w:rsidR="00AC466E" w:rsidRPr="00206ACB">
        <w:t xml:space="preserve"> </w:t>
      </w:r>
      <w:r w:rsidRPr="00206ACB">
        <w:t>actual</w:t>
      </w:r>
      <w:r w:rsidR="00AC466E" w:rsidRPr="00206ACB">
        <w:t xml:space="preserve"> </w:t>
      </w:r>
      <w:r w:rsidRPr="00206ACB">
        <w:t>data</w:t>
      </w:r>
      <w:r w:rsidR="00AC466E" w:rsidRPr="00206ACB">
        <w:t xml:space="preserve"> </w:t>
      </w:r>
      <w:r w:rsidRPr="00206ACB">
        <w:t>to</w:t>
      </w:r>
      <w:r w:rsidR="00AC466E" w:rsidRPr="00206ACB">
        <w:t xml:space="preserve"> </w:t>
      </w:r>
      <w:r w:rsidRPr="00BC235A">
        <w:rPr>
          <w:rStyle w:val="QuoteChar"/>
        </w:rPr>
        <w:t>PPUDATA</w:t>
      </w:r>
      <w:r w:rsidRPr="00206ACB">
        <w:t>.</w:t>
      </w:r>
      <w:r w:rsidR="00AC466E" w:rsidRPr="00206ACB">
        <w:t xml:space="preserve"> </w:t>
      </w:r>
      <w:r w:rsidRPr="00206ACB">
        <w:t>Previously,</w:t>
      </w:r>
      <w:r w:rsidR="00AC466E" w:rsidRPr="00206ACB">
        <w:t xml:space="preserve"> </w:t>
      </w:r>
      <w:r w:rsidRPr="00206ACB">
        <w:t>we</w:t>
      </w:r>
      <w:r w:rsidR="00AC466E" w:rsidRPr="00206ACB">
        <w:t xml:space="preserve"> </w:t>
      </w:r>
      <w:r w:rsidRPr="00206ACB">
        <w:t>have</w:t>
      </w:r>
      <w:r w:rsidR="00AC466E" w:rsidRPr="00206ACB">
        <w:t xml:space="preserve"> </w:t>
      </w:r>
      <w:r w:rsidRPr="00206ACB">
        <w:t>used</w:t>
      </w:r>
      <w:r w:rsidR="00AC466E" w:rsidRPr="00206ACB">
        <w:t xml:space="preserve"> </w:t>
      </w:r>
      <w:r w:rsidRPr="00206ACB">
        <w:t>loops</w:t>
      </w:r>
      <w:r w:rsidR="00AC466E" w:rsidRPr="00206ACB">
        <w:t xml:space="preserve"> </w:t>
      </w:r>
      <w:r w:rsidRPr="00206ACB">
        <w:t>to</w:t>
      </w:r>
      <w:r w:rsidR="00AC466E" w:rsidRPr="00206ACB">
        <w:t xml:space="preserve"> </w:t>
      </w:r>
      <w:r w:rsidRPr="00206ACB">
        <w:t>do</w:t>
      </w:r>
      <w:r w:rsidR="00AC466E" w:rsidRPr="00206ACB">
        <w:t xml:space="preserve"> </w:t>
      </w:r>
      <w:r w:rsidRPr="00206ACB">
        <w:t>this,</w:t>
      </w:r>
      <w:r w:rsidR="00AC466E" w:rsidRPr="00206ACB">
        <w:t xml:space="preserve"> </w:t>
      </w:r>
      <w:r w:rsidRPr="00206ACB">
        <w:t>taking</w:t>
      </w:r>
      <w:r w:rsidR="00AC466E" w:rsidRPr="00206ACB">
        <w:t xml:space="preserve"> </w:t>
      </w:r>
      <w:r w:rsidRPr="00206ACB">
        <w:t>advantage</w:t>
      </w:r>
      <w:r w:rsidR="00AC466E" w:rsidRPr="00206ACB">
        <w:t xml:space="preserve"> </w:t>
      </w:r>
      <w:r w:rsidRPr="00206ACB">
        <w:t>of</w:t>
      </w:r>
      <w:r w:rsidR="00AC466E" w:rsidRPr="00206ACB">
        <w:t xml:space="preserve"> </w:t>
      </w:r>
      <w:r w:rsidRPr="00206ACB">
        <w:t>the</w:t>
      </w:r>
      <w:r w:rsidR="00AC466E" w:rsidRPr="00206ACB">
        <w:t xml:space="preserve"> </w:t>
      </w:r>
      <w:r w:rsidRPr="00206ACB">
        <w:t>way</w:t>
      </w:r>
      <w:r w:rsidR="00AC466E" w:rsidRPr="00206ACB">
        <w:t xml:space="preserve"> </w:t>
      </w:r>
      <w:r w:rsidRPr="00206ACB">
        <w:t>sequential</w:t>
      </w:r>
      <w:r w:rsidR="00AC466E" w:rsidRPr="00206ACB">
        <w:t xml:space="preserve"> </w:t>
      </w:r>
      <w:r w:rsidRPr="00206ACB">
        <w:t>writes</w:t>
      </w:r>
      <w:r w:rsidR="00AC466E" w:rsidRPr="00206ACB">
        <w:t xml:space="preserve"> </w:t>
      </w:r>
      <w:r w:rsidRPr="00206ACB">
        <w:t>to</w:t>
      </w:r>
      <w:r w:rsidR="00AC466E" w:rsidRPr="00206ACB">
        <w:t xml:space="preserve"> </w:t>
      </w:r>
      <w:r w:rsidRPr="00BC235A">
        <w:rPr>
          <w:rStyle w:val="QuoteChar"/>
        </w:rPr>
        <w:t>PPUDATA</w:t>
      </w:r>
      <w:r w:rsidR="00AC466E" w:rsidRPr="00206ACB">
        <w:t xml:space="preserve"> </w:t>
      </w:r>
      <w:r w:rsidRPr="00206ACB">
        <w:t>automatically</w:t>
      </w:r>
      <w:r w:rsidR="00AC466E" w:rsidRPr="00206ACB">
        <w:t xml:space="preserve"> </w:t>
      </w:r>
      <w:r w:rsidRPr="00206ACB">
        <w:t>increase</w:t>
      </w:r>
      <w:r w:rsidR="00AC466E" w:rsidRPr="00206ACB">
        <w:t xml:space="preserve"> </w:t>
      </w:r>
      <w:r w:rsidRPr="00206ACB">
        <w:t>the</w:t>
      </w:r>
      <w:r w:rsidR="00AC466E" w:rsidRPr="00206ACB">
        <w:t xml:space="preserve"> </w:t>
      </w:r>
      <w:r w:rsidRPr="00206ACB">
        <w:t>address</w:t>
      </w:r>
      <w:r w:rsidR="00AC466E" w:rsidRPr="00206ACB">
        <w:t xml:space="preserve"> </w:t>
      </w:r>
      <w:r w:rsidRPr="00206ACB">
        <w:t>by</w:t>
      </w:r>
      <w:r w:rsidR="00AC466E" w:rsidRPr="00206ACB">
        <w:t xml:space="preserve"> </w:t>
      </w:r>
      <w:r w:rsidRPr="00206ACB">
        <w:t>one.</w:t>
      </w:r>
      <w:r w:rsidR="00AC466E" w:rsidRPr="00206ACB">
        <w:t xml:space="preserve"> </w:t>
      </w:r>
      <w:r w:rsidRPr="00206ACB">
        <w:t>This</w:t>
      </w:r>
      <w:r w:rsidR="00AC466E" w:rsidRPr="00206ACB">
        <w:t xml:space="preserve"> </w:t>
      </w:r>
      <w:r w:rsidRPr="00206ACB">
        <w:t>time,</w:t>
      </w:r>
      <w:r w:rsidR="00AC466E" w:rsidRPr="00206ACB">
        <w:t xml:space="preserve"> </w:t>
      </w:r>
      <w:r w:rsidRPr="00206ACB">
        <w:t>though,</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write</w:t>
      </w:r>
      <w:r w:rsidR="00AC466E" w:rsidRPr="00206ACB">
        <w:t xml:space="preserve"> </w:t>
      </w:r>
      <w:r w:rsidRPr="00206ACB">
        <w:t>to</w:t>
      </w:r>
      <w:r w:rsidR="00AC466E" w:rsidRPr="00206ACB">
        <w:t xml:space="preserve"> </w:t>
      </w:r>
      <w:r w:rsidRPr="00206ACB">
        <w:t>totally</w:t>
      </w:r>
      <w:r w:rsidR="00AC466E" w:rsidRPr="00206ACB">
        <w:t xml:space="preserve"> </w:t>
      </w:r>
      <w:r w:rsidRPr="00206ACB">
        <w:t>non-linear</w:t>
      </w:r>
      <w:r w:rsidR="00AC466E" w:rsidRPr="00206ACB">
        <w:t xml:space="preserve"> </w:t>
      </w:r>
      <w:r w:rsidRPr="00206ACB">
        <w:t>memory</w:t>
      </w:r>
      <w:r w:rsidR="00AC466E" w:rsidRPr="00206ACB">
        <w:t xml:space="preserve"> </w:t>
      </w:r>
      <w:r w:rsidRPr="00206ACB">
        <w:t>addresses,</w:t>
      </w:r>
      <w:r w:rsidR="00AC466E" w:rsidRPr="00206ACB">
        <w:t xml:space="preserve"> </w:t>
      </w:r>
      <w:r w:rsidRPr="00206ACB">
        <w:t>so</w:t>
      </w:r>
      <w:r w:rsidR="00AC466E" w:rsidRPr="00206ACB">
        <w:t xml:space="preserve"> </w:t>
      </w:r>
      <w:r w:rsidRPr="00206ACB">
        <w:t>we'll</w:t>
      </w:r>
      <w:r w:rsidR="00AC466E" w:rsidRPr="00206ACB">
        <w:t xml:space="preserve"> </w:t>
      </w:r>
      <w:r w:rsidRPr="00206ACB">
        <w:t>need</w:t>
      </w:r>
      <w:r w:rsidR="00AC466E" w:rsidRPr="00206ACB">
        <w:t xml:space="preserve"> </w:t>
      </w:r>
      <w:r w:rsidRPr="00206ACB">
        <w:t>to</w:t>
      </w:r>
      <w:r w:rsidR="00AC466E" w:rsidRPr="00206ACB">
        <w:t xml:space="preserve"> </w:t>
      </w:r>
      <w:r w:rsidRPr="00206ACB">
        <w:t>repeat</w:t>
      </w:r>
      <w:r w:rsidR="00AC466E" w:rsidRPr="00206ACB">
        <w:t xml:space="preserve"> </w:t>
      </w:r>
      <w:r w:rsidRPr="00206ACB">
        <w:t>the</w:t>
      </w:r>
      <w:r w:rsidR="00AC466E" w:rsidRPr="00206ACB">
        <w:t xml:space="preserve"> </w:t>
      </w:r>
      <w:r w:rsidRPr="00206ACB">
        <w:t>process</w:t>
      </w:r>
      <w:r w:rsidR="00AC466E" w:rsidRPr="00206ACB">
        <w:t xml:space="preserve"> </w:t>
      </w:r>
      <w:r w:rsidRPr="00206ACB">
        <w:t>in</w:t>
      </w:r>
      <w:r w:rsidR="00AC466E" w:rsidRPr="00206ACB">
        <w:t xml:space="preserve"> </w:t>
      </w:r>
      <w:r w:rsidRPr="00206ACB">
        <w:t>full</w:t>
      </w:r>
      <w:r w:rsidR="00AC466E" w:rsidRPr="00206ACB">
        <w:t xml:space="preserve"> </w:t>
      </w:r>
      <w:r w:rsidRPr="00206ACB">
        <w:t>for</w:t>
      </w:r>
      <w:r w:rsidR="00AC466E" w:rsidRPr="00206ACB">
        <w:t xml:space="preserve"> </w:t>
      </w:r>
      <w:r w:rsidRPr="00206ACB">
        <w:t>each</w:t>
      </w:r>
      <w:r w:rsidR="00AC466E" w:rsidRPr="00206ACB">
        <w:t xml:space="preserve"> </w:t>
      </w:r>
      <w:r w:rsidRPr="00206ACB">
        <w:t>background</w:t>
      </w:r>
      <w:r w:rsidR="00AC466E" w:rsidRPr="00206ACB">
        <w:t xml:space="preserve"> </w:t>
      </w:r>
      <w:r w:rsidRPr="00206ACB">
        <w:t>tile.</w:t>
      </w:r>
      <w:r w:rsidR="00AC466E" w:rsidRPr="00206ACB">
        <w:t xml:space="preserve"> </w:t>
      </w:r>
      <w:r w:rsidRPr="00206ACB">
        <w:t>Here</w:t>
      </w:r>
      <w:r w:rsidR="00AC466E" w:rsidRPr="00206ACB">
        <w:t xml:space="preserve"> </w:t>
      </w:r>
      <w:r w:rsidRPr="00206ACB">
        <w:t>is</w:t>
      </w:r>
      <w:r w:rsidR="00AC466E" w:rsidRPr="00206ACB">
        <w:t xml:space="preserve"> </w:t>
      </w:r>
      <w:r w:rsidRPr="00206ACB">
        <w:t>the</w:t>
      </w:r>
      <w:r w:rsidR="00AC466E" w:rsidRPr="00206ACB">
        <w:t xml:space="preserve"> </w:t>
      </w:r>
      <w:r w:rsidRPr="00206ACB">
        <w:t>code</w:t>
      </w:r>
      <w:r w:rsidR="00AC466E" w:rsidRPr="00206ACB">
        <w:t xml:space="preserve"> </w:t>
      </w:r>
      <w:r w:rsidRPr="00206ACB">
        <w:t>to</w:t>
      </w:r>
      <w:r w:rsidR="00AC466E" w:rsidRPr="00206ACB">
        <w:t xml:space="preserve"> </w:t>
      </w:r>
      <w:r w:rsidRPr="00206ACB">
        <w:t>write</w:t>
      </w:r>
      <w:r w:rsidR="00AC466E" w:rsidRPr="00206ACB">
        <w:t xml:space="preserve"> </w:t>
      </w:r>
      <w:r w:rsidRPr="00206ACB">
        <w:t>the</w:t>
      </w:r>
      <w:r w:rsidR="00AC466E" w:rsidRPr="00206ACB">
        <w:t xml:space="preserve"> </w:t>
      </w:r>
      <w:r w:rsidRPr="00206ACB">
        <w:t>first</w:t>
      </w:r>
      <w:r w:rsidR="00AC466E" w:rsidRPr="00206ACB">
        <w:t xml:space="preserve"> </w:t>
      </w:r>
      <w:r w:rsidRPr="00206ACB">
        <w:t>"large</w:t>
      </w:r>
      <w:r w:rsidR="00AC466E" w:rsidRPr="00206ACB">
        <w:t xml:space="preserve"> </w:t>
      </w:r>
      <w:r w:rsidRPr="00206ACB">
        <w:t>star"</w:t>
      </w:r>
      <w:r w:rsidR="00AC466E" w:rsidRPr="00206ACB">
        <w:t xml:space="preserve"> </w:t>
      </w:r>
      <w:r w:rsidRPr="00206ACB">
        <w:t>to</w:t>
      </w:r>
      <w:r w:rsidR="00AC466E" w:rsidRPr="00206ACB">
        <w:t xml:space="preserve"> </w:t>
      </w:r>
      <w:r w:rsidRPr="00206ACB">
        <w:t>the</w:t>
      </w:r>
      <w:r w:rsidR="00AC466E" w:rsidRPr="00206ACB">
        <w:t xml:space="preserve"> </w:t>
      </w:r>
      <w:r w:rsidRPr="00206ACB">
        <w:t>nametable:</w:t>
      </w:r>
    </w:p>
    <w:p w14:paraId="3859A74A" w14:textId="77777777" w:rsidR="00C4119B" w:rsidRDefault="00C4119B">
      <w:pPr>
        <w:widowControl/>
        <w:kinsoku/>
        <w:overflowPunct/>
        <w:autoSpaceDE/>
        <w:autoSpaceDN/>
        <w:spacing w:before="0" w:after="160" w:line="259" w:lineRule="auto"/>
        <w:ind w:firstLine="0"/>
        <w:jc w:val="left"/>
      </w:pPr>
      <w:r>
        <w:br w:type="page"/>
      </w:r>
    </w:p>
    <w:p w14:paraId="3D32EC2A" w14:textId="010F3803" w:rsidR="007C6C1B" w:rsidRDefault="00000000"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FFC000"/>
          <w:sz w:val="26"/>
          <w:szCs w:val="26"/>
        </w:rPr>
      </w:pPr>
      <w:r>
        <w:rPr>
          <w:noProof/>
        </w:rPr>
        <w:lastRenderedPageBreak/>
        <w:pict w14:anchorId="1A6517D3">
          <v:rect id="_x0000_s2180" style="position:absolute;left:0;text-align:left;margin-left:-5.4pt;margin-top:.4pt;width:22.55pt;height:170.25pt;z-index:251725824;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80" inset="0,0,0,0">
              <w:txbxContent>
                <w:p w14:paraId="26583FCC" w14:textId="26B3E60E" w:rsidR="00594B72" w:rsidRDefault="00594B72" w:rsidP="00594B7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46</w:t>
                  </w:r>
                </w:p>
                <w:p w14:paraId="22944DFA" w14:textId="585B3A77" w:rsidR="00594B72" w:rsidRDefault="00594B72" w:rsidP="00594B7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47</w:t>
                  </w:r>
                </w:p>
                <w:p w14:paraId="2E8033A2" w14:textId="031D52A8" w:rsidR="00594B72" w:rsidRDefault="00594B72" w:rsidP="00594B7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48</w:t>
                  </w:r>
                </w:p>
                <w:p w14:paraId="07499018" w14:textId="5D75861B" w:rsidR="00594B72" w:rsidRDefault="00594B72" w:rsidP="00594B7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49</w:t>
                  </w:r>
                </w:p>
                <w:p w14:paraId="131BE63A" w14:textId="54D346BE" w:rsidR="00594B72" w:rsidRDefault="00594B72" w:rsidP="00594B7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50</w:t>
                  </w:r>
                </w:p>
                <w:p w14:paraId="747582D4" w14:textId="4DE543C0" w:rsidR="00594B72" w:rsidRDefault="00594B72" w:rsidP="00594B7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51</w:t>
                  </w:r>
                </w:p>
                <w:p w14:paraId="0EC7F6DE" w14:textId="14A88A7D" w:rsidR="00594B72" w:rsidRDefault="00594B72" w:rsidP="00594B7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52</w:t>
                  </w:r>
                </w:p>
                <w:p w14:paraId="3C46A496" w14:textId="0A372A78" w:rsidR="00594B72" w:rsidRDefault="00594B72" w:rsidP="00594B7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53</w:t>
                  </w:r>
                </w:p>
                <w:p w14:paraId="1B8EEE09" w14:textId="4467439B" w:rsidR="00594B72" w:rsidRPr="0039594C" w:rsidRDefault="00594B72" w:rsidP="00594B7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54</w:t>
                  </w:r>
                </w:p>
              </w:txbxContent>
            </v:textbox>
          </v:rect>
        </w:pict>
      </w:r>
      <w:r w:rsidR="007C6C1B">
        <w:rPr>
          <w:rFonts w:ascii="DejaVu Sans Mono" w:hAnsi="DejaVu Sans Mono" w:cs="DejaVu Sans Mono"/>
          <w:color w:val="FFC000"/>
          <w:sz w:val="26"/>
          <w:szCs w:val="26"/>
        </w:rPr>
        <w:t xml:space="preserve">  </w:t>
      </w:r>
      <w:r w:rsidR="007C6C1B" w:rsidRPr="000C5D4C">
        <w:rPr>
          <w:rFonts w:ascii="DejaVu Sans Mono" w:hAnsi="DejaVu Sans Mono" w:cs="DejaVu Sans Mono"/>
          <w:color w:val="FFC000"/>
          <w:sz w:val="26"/>
          <w:szCs w:val="26"/>
        </w:rPr>
        <w:t xml:space="preserve">; write a </w:t>
      </w:r>
      <w:r w:rsidR="007C6C1B">
        <w:rPr>
          <w:rFonts w:ascii="DejaVu Sans Mono" w:hAnsi="DejaVu Sans Mono" w:cs="DejaVu Sans Mono"/>
          <w:color w:val="FFC000"/>
          <w:sz w:val="26"/>
          <w:szCs w:val="26"/>
        </w:rPr>
        <w:t>nametable</w:t>
      </w:r>
    </w:p>
    <w:p w14:paraId="64E15B41" w14:textId="2CA24125" w:rsidR="007C6C1B" w:rsidRPr="000C5D4C" w:rsidRDefault="007C6C1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FFC000"/>
          <w:sz w:val="26"/>
          <w:szCs w:val="26"/>
        </w:rPr>
      </w:pPr>
      <w:r>
        <w:rPr>
          <w:rFonts w:ascii="DejaVu Sans Mono" w:hAnsi="DejaVu Sans Mono" w:cs="DejaVu Sans Mono"/>
          <w:color w:val="FFC000"/>
          <w:sz w:val="26"/>
          <w:szCs w:val="26"/>
        </w:rPr>
        <w:t xml:space="preserve">  ; big stars first</w:t>
      </w:r>
    </w:p>
    <w:p w14:paraId="659AE6CA" w14:textId="77777777" w:rsidR="007C6C1B" w:rsidRPr="00317C42" w:rsidRDefault="007C6C1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613C21">
        <w:rPr>
          <w:rFonts w:ascii="DejaVu Sans Mono" w:hAnsi="DejaVu Sans Mono" w:cs="DejaVu Sans Mono"/>
          <w:color w:val="10C26F"/>
          <w:sz w:val="26"/>
          <w:szCs w:val="26"/>
        </w:rPr>
        <w:t>PPUSTATUS</w:t>
      </w:r>
    </w:p>
    <w:p w14:paraId="0294C3EE" w14:textId="30CDE136" w:rsidR="007C6C1B" w:rsidRPr="00317C42" w:rsidRDefault="007C6C1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20</w:t>
      </w:r>
    </w:p>
    <w:p w14:paraId="202D2E32" w14:textId="77777777" w:rsidR="007C6C1B" w:rsidRPr="00317C42" w:rsidRDefault="007C6C1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PPUADDR</w:t>
      </w:r>
    </w:p>
    <w:p w14:paraId="0051F881" w14:textId="799C1A2F" w:rsidR="007C6C1B" w:rsidRPr="00317C42" w:rsidRDefault="007C6C1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6b</w:t>
      </w:r>
    </w:p>
    <w:p w14:paraId="63B72A27" w14:textId="77777777" w:rsidR="007C6C1B" w:rsidRPr="00317C42" w:rsidRDefault="007C6C1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PPUADDR</w:t>
      </w:r>
    </w:p>
    <w:p w14:paraId="04D90A57" w14:textId="67AD5E53" w:rsidR="007C6C1B" w:rsidRPr="00317C42" w:rsidRDefault="007C6C1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$2</w:t>
      </w:r>
      <w:r>
        <w:rPr>
          <w:rFonts w:ascii="DejaVu Sans Mono" w:hAnsi="DejaVu Sans Mono" w:cs="DejaVu Sans Mono"/>
          <w:color w:val="07E2FA"/>
          <w:sz w:val="26"/>
          <w:szCs w:val="26"/>
        </w:rPr>
        <w:t>f</w:t>
      </w:r>
    </w:p>
    <w:p w14:paraId="156E6A40" w14:textId="77777777" w:rsidR="007C6C1B" w:rsidRPr="00317C42" w:rsidRDefault="007C6C1B"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PPUDATA</w:t>
      </w:r>
    </w:p>
    <w:p w14:paraId="01FDA8B1" w14:textId="60BD9229" w:rsidR="007215CC" w:rsidRPr="00206ACB" w:rsidRDefault="007215CC" w:rsidP="009E4541">
      <w:r w:rsidRPr="00206ACB">
        <w:t>The</w:t>
      </w:r>
      <w:r w:rsidR="00AC466E" w:rsidRPr="00206ACB">
        <w:t xml:space="preserve"> </w:t>
      </w:r>
      <w:r w:rsidRPr="00206ACB">
        <w:t>one</w:t>
      </w:r>
      <w:r w:rsidR="00AC466E" w:rsidRPr="00206ACB">
        <w:t xml:space="preserve"> </w:t>
      </w:r>
      <w:r w:rsidRPr="00206ACB">
        <w:t>thing</w:t>
      </w:r>
      <w:r w:rsidR="00AC466E" w:rsidRPr="00206ACB">
        <w:t xml:space="preserve"> </w:t>
      </w:r>
      <w:r w:rsidRPr="00206ACB">
        <w:t>we</w:t>
      </w:r>
      <w:r w:rsidR="00AC466E" w:rsidRPr="00206ACB">
        <w:t xml:space="preserve"> </w:t>
      </w:r>
      <w:r w:rsidRPr="00206ACB">
        <w:t>can</w:t>
      </w:r>
      <w:r w:rsidR="00AC466E" w:rsidRPr="00206ACB">
        <w:t xml:space="preserve"> </w:t>
      </w:r>
      <w:r w:rsidRPr="00206ACB">
        <w:t>do</w:t>
      </w:r>
      <w:r w:rsidR="00AC466E" w:rsidRPr="00206ACB">
        <w:t xml:space="preserve"> </w:t>
      </w:r>
      <w:r w:rsidRPr="00206ACB">
        <w:t>to</w:t>
      </w:r>
      <w:r w:rsidR="00AC466E" w:rsidRPr="00206ACB">
        <w:t xml:space="preserve"> </w:t>
      </w:r>
      <w:r w:rsidRPr="00206ACB">
        <w:t>save</w:t>
      </w:r>
      <w:r w:rsidR="00AC466E" w:rsidRPr="00206ACB">
        <w:t xml:space="preserve"> </w:t>
      </w:r>
      <w:r w:rsidRPr="00206ACB">
        <w:t>on</w:t>
      </w:r>
      <w:r w:rsidR="00AC466E" w:rsidRPr="00206ACB">
        <w:t xml:space="preserve"> </w:t>
      </w:r>
      <w:r w:rsidRPr="00206ACB">
        <w:t>the</w:t>
      </w:r>
      <w:r w:rsidR="00AC466E" w:rsidRPr="00206ACB">
        <w:t xml:space="preserve"> </w:t>
      </w:r>
      <w:r w:rsidRPr="00206ACB">
        <w:t>number</w:t>
      </w:r>
      <w:r w:rsidR="00AC466E" w:rsidRPr="00206ACB">
        <w:t xml:space="preserve"> </w:t>
      </w:r>
      <w:r w:rsidRPr="00206ACB">
        <w:t>of</w:t>
      </w:r>
      <w:r w:rsidR="00AC466E" w:rsidRPr="00206ACB">
        <w:t xml:space="preserve"> </w:t>
      </w:r>
      <w:r w:rsidRPr="00206ACB">
        <w:t>commands</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enter</w:t>
      </w:r>
      <w:r w:rsidR="00AC466E" w:rsidRPr="00206ACB">
        <w:t xml:space="preserve"> </w:t>
      </w:r>
      <w:r w:rsidRPr="00206ACB">
        <w:t>is</w:t>
      </w:r>
      <w:r w:rsidR="00AC466E" w:rsidRPr="00206ACB">
        <w:t xml:space="preserve"> </w:t>
      </w:r>
      <w:r w:rsidRPr="00206ACB">
        <w:t>to</w:t>
      </w:r>
      <w:r w:rsidR="00AC466E" w:rsidRPr="00206ACB">
        <w:t xml:space="preserve"> </w:t>
      </w:r>
      <w:r w:rsidRPr="00206ACB">
        <w:t>store</w:t>
      </w:r>
      <w:r w:rsidR="00AC466E" w:rsidRPr="00206ACB">
        <w:t xml:space="preserve"> </w:t>
      </w:r>
      <w:r w:rsidRPr="00206ACB">
        <w:t>the</w:t>
      </w:r>
      <w:r w:rsidR="00AC466E" w:rsidRPr="00206ACB">
        <w:t xml:space="preserve"> </w:t>
      </w:r>
      <w:r w:rsidRPr="00206ACB">
        <w:t>tile</w:t>
      </w:r>
      <w:r w:rsidR="00AC466E" w:rsidRPr="00206ACB">
        <w:t xml:space="preserve"> </w:t>
      </w:r>
      <w:r w:rsidRPr="00206ACB">
        <w:t>number</w:t>
      </w:r>
      <w:r w:rsidR="00AC466E" w:rsidRPr="00206ACB">
        <w:t xml:space="preserve"> </w:t>
      </w:r>
      <w:r w:rsidRPr="00206ACB">
        <w:t>in</w:t>
      </w:r>
      <w:r w:rsidR="00AC466E" w:rsidRPr="00206ACB">
        <w:t xml:space="preserve"> </w:t>
      </w:r>
      <w:r w:rsidRPr="00206ACB">
        <w:t>a</w:t>
      </w:r>
      <w:r w:rsidR="00AC466E" w:rsidRPr="00206ACB">
        <w:t xml:space="preserve"> </w:t>
      </w:r>
      <w:r w:rsidRPr="00206ACB">
        <w:t>different</w:t>
      </w:r>
      <w:r w:rsidR="00AC466E" w:rsidRPr="00206ACB">
        <w:t xml:space="preserve"> </w:t>
      </w:r>
      <w:r w:rsidRPr="00206ACB">
        <w:t>register</w:t>
      </w:r>
      <w:r w:rsidR="00AC466E" w:rsidRPr="00206ACB">
        <w:t xml:space="preserve"> </w:t>
      </w:r>
      <w:r w:rsidRPr="00206ACB">
        <w:t>from</w:t>
      </w:r>
      <w:r w:rsidR="00AC466E" w:rsidRPr="00206ACB">
        <w:t xml:space="preserve"> </w:t>
      </w:r>
      <w:r w:rsidRPr="00206ACB">
        <w:t>what</w:t>
      </w:r>
      <w:r w:rsidR="00AC466E" w:rsidRPr="00206ACB">
        <w:t xml:space="preserve"> </w:t>
      </w:r>
      <w:r w:rsidRPr="00206ACB">
        <w:t>we</w:t>
      </w:r>
      <w:r w:rsidR="00AC466E" w:rsidRPr="00206ACB">
        <w:t xml:space="preserve"> </w:t>
      </w:r>
      <w:r w:rsidRPr="00206ACB">
        <w:t>use</w:t>
      </w:r>
      <w:r w:rsidR="00AC466E" w:rsidRPr="00206ACB">
        <w:t xml:space="preserve"> </w:t>
      </w:r>
      <w:r w:rsidRPr="00206ACB">
        <w:t>to</w:t>
      </w:r>
      <w:r w:rsidR="00AC466E" w:rsidRPr="00206ACB">
        <w:t xml:space="preserve"> </w:t>
      </w:r>
      <w:r w:rsidRPr="00206ACB">
        <w:t>read</w:t>
      </w:r>
      <w:r w:rsidR="00AC466E" w:rsidRPr="00206ACB">
        <w:t xml:space="preserve"> </w:t>
      </w:r>
      <w:r w:rsidRPr="00844630">
        <w:rPr>
          <w:rStyle w:val="QuoteChar"/>
        </w:rPr>
        <w:t>PPUSTATUS</w:t>
      </w:r>
      <w:r w:rsidR="00AC466E" w:rsidRPr="00206ACB">
        <w:t xml:space="preserve"> </w:t>
      </w:r>
      <w:r w:rsidRPr="00206ACB">
        <w:t>and</w:t>
      </w:r>
      <w:r w:rsidR="00AC466E" w:rsidRPr="00206ACB">
        <w:t xml:space="preserve"> </w:t>
      </w:r>
      <w:r w:rsidRPr="00206ACB">
        <w:t>write</w:t>
      </w:r>
      <w:r w:rsidR="00AC466E" w:rsidRPr="00206ACB">
        <w:t xml:space="preserve"> </w:t>
      </w:r>
      <w:r w:rsidRPr="00206ACB">
        <w:t>to</w:t>
      </w:r>
      <w:r w:rsidR="00AC466E" w:rsidRPr="00206ACB">
        <w:t xml:space="preserve"> </w:t>
      </w:r>
      <w:r w:rsidRPr="00844630">
        <w:rPr>
          <w:rStyle w:val="QuoteChar"/>
        </w:rPr>
        <w:t>PPUADDR</w:t>
      </w:r>
      <w:r w:rsidRPr="00206ACB">
        <w:t>;</w:t>
      </w:r>
      <w:r w:rsidR="00AC466E" w:rsidRPr="00206ACB">
        <w:t xml:space="preserve"> </w:t>
      </w:r>
      <w:r w:rsidRPr="00206ACB">
        <w:t>here</w:t>
      </w:r>
      <w:r w:rsidR="00AC466E" w:rsidRPr="00206ACB">
        <w:t xml:space="preserve"> </w:t>
      </w:r>
      <w:r w:rsidRPr="00206ACB">
        <w:t>we</w:t>
      </w:r>
      <w:r w:rsidR="00AC466E" w:rsidRPr="00206ACB">
        <w:t xml:space="preserve"> </w:t>
      </w:r>
      <w:r w:rsidRPr="00206ACB">
        <w:t>are</w:t>
      </w:r>
      <w:r w:rsidR="00AC466E" w:rsidRPr="00206ACB">
        <w:t xml:space="preserve"> </w:t>
      </w:r>
      <w:r w:rsidRPr="00206ACB">
        <w:t>using</w:t>
      </w:r>
      <w:r w:rsidR="00AC466E" w:rsidRPr="00206ACB">
        <w:t xml:space="preserve"> </w:t>
      </w:r>
      <w:r w:rsidRPr="00206ACB">
        <w:t>the</w:t>
      </w:r>
      <w:r w:rsidR="00AC466E" w:rsidRPr="00206ACB">
        <w:t xml:space="preserve"> </w:t>
      </w:r>
      <w:r w:rsidRPr="00206ACB">
        <w:t>X</w:t>
      </w:r>
      <w:r w:rsidR="00AC466E" w:rsidRPr="00206ACB">
        <w:t xml:space="preserve"> </w:t>
      </w:r>
      <w:r w:rsidRPr="00206ACB">
        <w:t>register</w:t>
      </w:r>
      <w:r w:rsidR="00AC466E" w:rsidRPr="00206ACB">
        <w:t xml:space="preserve"> </w:t>
      </w:r>
      <w:r w:rsidRPr="00206ACB">
        <w:t>for</w:t>
      </w:r>
      <w:r w:rsidR="00AC466E" w:rsidRPr="00206ACB">
        <w:t xml:space="preserve"> </w:t>
      </w:r>
      <w:r w:rsidRPr="00206ACB">
        <w:t>the</w:t>
      </w:r>
      <w:r w:rsidR="00AC466E" w:rsidRPr="00206ACB">
        <w:t xml:space="preserve"> </w:t>
      </w:r>
      <w:r w:rsidRPr="00206ACB">
        <w:t>tile</w:t>
      </w:r>
      <w:r w:rsidR="00AC466E" w:rsidRPr="00206ACB">
        <w:t xml:space="preserve"> </w:t>
      </w:r>
      <w:r w:rsidRPr="00206ACB">
        <w:t>number,</w:t>
      </w:r>
      <w:r w:rsidR="00AC466E" w:rsidRPr="00206ACB">
        <w:t xml:space="preserve"> </w:t>
      </w:r>
      <w:r w:rsidRPr="00206ACB">
        <w:t>so</w:t>
      </w:r>
      <w:r w:rsidR="00AC466E" w:rsidRPr="00206ACB">
        <w:t xml:space="preserve"> </w:t>
      </w:r>
      <w:r w:rsidRPr="00206ACB">
        <w:t>that</w:t>
      </w:r>
      <w:r w:rsidR="00AC466E" w:rsidRPr="00206ACB">
        <w:t xml:space="preserve"> </w:t>
      </w:r>
      <w:r w:rsidRPr="00206ACB">
        <w:t>subsequent</w:t>
      </w:r>
      <w:r w:rsidR="00AC466E" w:rsidRPr="00206ACB">
        <w:t xml:space="preserve"> </w:t>
      </w:r>
      <w:r w:rsidRPr="00206ACB">
        <w:t>writes</w:t>
      </w:r>
      <w:r w:rsidR="00AC466E" w:rsidRPr="00206ACB">
        <w:t xml:space="preserve"> </w:t>
      </w:r>
      <w:r w:rsidRPr="00206ACB">
        <w:t>of</w:t>
      </w:r>
      <w:r w:rsidR="00AC466E" w:rsidRPr="00206ACB">
        <w:t xml:space="preserve"> </w:t>
      </w:r>
      <w:r w:rsidRPr="00206ACB">
        <w:t>the</w:t>
      </w:r>
      <w:r w:rsidR="00AC466E" w:rsidRPr="00206ACB">
        <w:t xml:space="preserve"> </w:t>
      </w:r>
      <w:r w:rsidRPr="00206ACB">
        <w:t>same</w:t>
      </w:r>
      <w:r w:rsidR="00AC466E" w:rsidRPr="00206ACB">
        <w:t xml:space="preserve"> </w:t>
      </w:r>
      <w:r w:rsidRPr="00206ACB">
        <w:t>tile</w:t>
      </w:r>
      <w:r w:rsidR="00AC466E" w:rsidRPr="00206ACB">
        <w:t xml:space="preserve"> </w:t>
      </w:r>
      <w:r w:rsidRPr="00206ACB">
        <w:t>to</w:t>
      </w:r>
      <w:r w:rsidR="00AC466E" w:rsidRPr="00206ACB">
        <w:t xml:space="preserve"> </w:t>
      </w:r>
      <w:r w:rsidRPr="00206ACB">
        <w:t>the</w:t>
      </w:r>
      <w:r w:rsidR="00AC466E" w:rsidRPr="00206ACB">
        <w:t xml:space="preserve"> </w:t>
      </w:r>
      <w:r w:rsidRPr="00206ACB">
        <w:t>nametable</w:t>
      </w:r>
      <w:r w:rsidR="00AC466E" w:rsidRPr="00206ACB">
        <w:t xml:space="preserve"> </w:t>
      </w:r>
      <w:r w:rsidRPr="00206ACB">
        <w:t>will</w:t>
      </w:r>
      <w:r w:rsidR="00AC466E" w:rsidRPr="00206ACB">
        <w:t xml:space="preserve"> </w:t>
      </w:r>
      <w:r w:rsidRPr="00206ACB">
        <w:t>not</w:t>
      </w:r>
      <w:r w:rsidR="00AC466E" w:rsidRPr="00206ACB">
        <w:t xml:space="preserve"> </w:t>
      </w:r>
      <w:r w:rsidRPr="00206ACB">
        <w:t>require</w:t>
      </w:r>
      <w:r w:rsidR="00AC466E" w:rsidRPr="00206ACB">
        <w:t xml:space="preserve"> </w:t>
      </w:r>
      <w:r w:rsidRPr="00206ACB">
        <w:t>re-loading</w:t>
      </w:r>
      <w:r w:rsidR="00AC466E" w:rsidRPr="00206ACB">
        <w:t xml:space="preserve"> </w:t>
      </w:r>
      <w:r w:rsidRPr="00206ACB">
        <w:t>it.</w:t>
      </w:r>
    </w:p>
    <w:p w14:paraId="25F36255" w14:textId="07F49BCC" w:rsidR="007215CC" w:rsidRPr="00206ACB" w:rsidRDefault="007215CC" w:rsidP="009E4541">
      <w:r w:rsidRPr="00206ACB">
        <w:t>We</w:t>
      </w:r>
      <w:r w:rsidR="00AC466E" w:rsidRPr="00206ACB">
        <w:t xml:space="preserve"> </w:t>
      </w:r>
      <w:r w:rsidRPr="00206ACB">
        <w:t>can</w:t>
      </w:r>
      <w:r w:rsidR="00AC466E" w:rsidRPr="00206ACB">
        <w:t xml:space="preserve"> </w:t>
      </w:r>
      <w:r w:rsidRPr="00206ACB">
        <w:t>use</w:t>
      </w:r>
      <w:r w:rsidR="00AC466E" w:rsidRPr="00206ACB">
        <w:t xml:space="preserve"> </w:t>
      </w:r>
      <w:r w:rsidRPr="00206ACB">
        <w:t>the</w:t>
      </w:r>
      <w:r w:rsidR="00AC466E" w:rsidRPr="00206ACB">
        <w:t xml:space="preserve"> </w:t>
      </w:r>
      <w:r w:rsidRPr="00206ACB">
        <w:t>same</w:t>
      </w:r>
      <w:r w:rsidR="00AC466E" w:rsidRPr="00206ACB">
        <w:t xml:space="preserve"> </w:t>
      </w:r>
      <w:r w:rsidRPr="00206ACB">
        <w:t>procedure</w:t>
      </w:r>
      <w:r w:rsidR="00AC466E" w:rsidRPr="00206ACB">
        <w:t xml:space="preserve"> </w:t>
      </w:r>
      <w:r w:rsidRPr="00206ACB">
        <w:t>to</w:t>
      </w:r>
      <w:r w:rsidR="00AC466E" w:rsidRPr="00206ACB">
        <w:t xml:space="preserve"> </w:t>
      </w:r>
      <w:r w:rsidRPr="00206ACB">
        <w:t>add</w:t>
      </w:r>
      <w:r w:rsidR="00AC466E" w:rsidRPr="00206ACB">
        <w:t xml:space="preserve"> </w:t>
      </w:r>
      <w:r w:rsidRPr="00206ACB">
        <w:t>the</w:t>
      </w:r>
      <w:r w:rsidR="00AC466E" w:rsidRPr="00206ACB">
        <w:t xml:space="preserve"> </w:t>
      </w:r>
      <w:r w:rsidRPr="00206ACB">
        <w:t>two</w:t>
      </w:r>
      <w:r w:rsidR="00AC466E" w:rsidRPr="00206ACB">
        <w:t xml:space="preserve"> </w:t>
      </w:r>
      <w:r w:rsidRPr="00206ACB">
        <w:t>varieties</w:t>
      </w:r>
      <w:r w:rsidR="00AC466E" w:rsidRPr="00206ACB">
        <w:t xml:space="preserve"> </w:t>
      </w:r>
      <w:r w:rsidRPr="00206ACB">
        <w:t>of</w:t>
      </w:r>
      <w:r w:rsidR="00AC466E" w:rsidRPr="00206ACB">
        <w:t xml:space="preserve"> </w:t>
      </w:r>
      <w:r w:rsidRPr="00206ACB">
        <w:t>"small"</w:t>
      </w:r>
      <w:r w:rsidR="00AC466E" w:rsidRPr="00206ACB">
        <w:t xml:space="preserve"> </w:t>
      </w:r>
      <w:r w:rsidRPr="00206ACB">
        <w:t>star</w:t>
      </w:r>
      <w:r w:rsidR="00AC466E" w:rsidRPr="00206ACB">
        <w:t xml:space="preserve"> </w:t>
      </w:r>
      <w:r w:rsidRPr="00206ACB">
        <w:t>(</w:t>
      </w:r>
      <w:r w:rsidRPr="00844630">
        <w:rPr>
          <w:rStyle w:val="QuoteChar"/>
        </w:rPr>
        <w:t>$2d</w:t>
      </w:r>
      <w:r w:rsidR="00AC466E" w:rsidRPr="00206ACB">
        <w:t xml:space="preserve"> </w:t>
      </w:r>
      <w:r w:rsidRPr="00206ACB">
        <w:t>and</w:t>
      </w:r>
      <w:r w:rsidR="00AC466E" w:rsidRPr="00206ACB">
        <w:t xml:space="preserve"> </w:t>
      </w:r>
      <w:r w:rsidRPr="00844630">
        <w:rPr>
          <w:rStyle w:val="QuoteChar"/>
        </w:rPr>
        <w:t>$2e</w:t>
      </w:r>
      <w:r w:rsidRPr="00206ACB">
        <w:t>)</w:t>
      </w:r>
      <w:r w:rsidR="00AC466E" w:rsidRPr="00206ACB">
        <w:t xml:space="preserve"> </w:t>
      </w:r>
      <w:r w:rsidRPr="00206ACB">
        <w:t>to</w:t>
      </w:r>
      <w:r w:rsidR="00AC466E" w:rsidRPr="00206ACB">
        <w:t xml:space="preserve"> </w:t>
      </w:r>
      <w:r w:rsidRPr="00206ACB">
        <w:t>the</w:t>
      </w:r>
      <w:r w:rsidR="00AC466E" w:rsidRPr="00206ACB">
        <w:t xml:space="preserve"> </w:t>
      </w:r>
      <w:r w:rsidRPr="00206ACB">
        <w:t>nametable.</w:t>
      </w:r>
      <w:r w:rsidR="00AC466E" w:rsidRPr="00206ACB">
        <w:t xml:space="preserve"> </w:t>
      </w:r>
      <w:r w:rsidRPr="00206ACB">
        <w:t>To</w:t>
      </w:r>
      <w:r w:rsidR="00AC466E" w:rsidRPr="00206ACB">
        <w:t xml:space="preserve"> </w:t>
      </w:r>
      <w:r w:rsidRPr="00206ACB">
        <w:t>use</w:t>
      </w:r>
      <w:r w:rsidR="00AC466E" w:rsidRPr="00206ACB">
        <w:t xml:space="preserve"> </w:t>
      </w:r>
      <w:r w:rsidRPr="00206ACB">
        <w:t>different</w:t>
      </w:r>
      <w:r w:rsidR="00AC466E" w:rsidRPr="00206ACB">
        <w:t xml:space="preserve"> </w:t>
      </w:r>
      <w:r w:rsidRPr="00206ACB">
        <w:t>colors</w:t>
      </w:r>
      <w:r w:rsidR="00AC466E" w:rsidRPr="00206ACB">
        <w:t xml:space="preserve"> </w:t>
      </w:r>
      <w:r w:rsidRPr="00206ACB">
        <w:t>for</w:t>
      </w:r>
      <w:r w:rsidR="00AC466E" w:rsidRPr="00206ACB">
        <w:t xml:space="preserve"> </w:t>
      </w:r>
      <w:r w:rsidRPr="00206ACB">
        <w:t>the</w:t>
      </w:r>
      <w:r w:rsidR="00AC466E" w:rsidRPr="00206ACB">
        <w:t xml:space="preserve"> </w:t>
      </w:r>
      <w:r w:rsidRPr="00206ACB">
        <w:t>tiles,</w:t>
      </w:r>
      <w:r w:rsidR="00AC466E" w:rsidRPr="00206ACB">
        <w:t xml:space="preserve"> </w:t>
      </w:r>
      <w:r w:rsidRPr="00206ACB">
        <w:t>we</w:t>
      </w:r>
      <w:r w:rsidR="00AC466E" w:rsidRPr="00206ACB">
        <w:t xml:space="preserve"> </w:t>
      </w:r>
      <w:r w:rsidRPr="00206ACB">
        <w:t>will</w:t>
      </w:r>
      <w:r w:rsidR="00AC466E" w:rsidRPr="00206ACB">
        <w:t xml:space="preserve"> </w:t>
      </w:r>
      <w:r w:rsidRPr="00206ACB">
        <w:t>need</w:t>
      </w:r>
      <w:r w:rsidR="00AC466E" w:rsidRPr="00206ACB">
        <w:t xml:space="preserve"> </w:t>
      </w:r>
      <w:r w:rsidRPr="00206ACB">
        <w:t>to</w:t>
      </w:r>
      <w:r w:rsidR="00AC466E" w:rsidRPr="00206ACB">
        <w:t xml:space="preserve"> </w:t>
      </w:r>
      <w:r w:rsidRPr="00206ACB">
        <w:t>write</w:t>
      </w:r>
      <w:r w:rsidR="00AC466E" w:rsidRPr="00206ACB">
        <w:t xml:space="preserve"> </w:t>
      </w:r>
      <w:r w:rsidRPr="00206ACB">
        <w:t>an</w:t>
      </w:r>
      <w:r w:rsidR="00AC466E" w:rsidRPr="00206ACB">
        <w:t xml:space="preserve"> </w:t>
      </w:r>
      <w:r w:rsidRPr="00206ACB">
        <w:t>attribute</w:t>
      </w:r>
      <w:r w:rsidR="00AC466E" w:rsidRPr="00206ACB">
        <w:t xml:space="preserve"> </w:t>
      </w:r>
      <w:r w:rsidRPr="00206ACB">
        <w:t>table</w:t>
      </w:r>
      <w:r w:rsidR="00AC466E" w:rsidRPr="00206ACB">
        <w:t xml:space="preserve"> </w:t>
      </w:r>
      <w:r w:rsidRPr="00206ACB">
        <w:t>as</w:t>
      </w:r>
      <w:r w:rsidR="00AC466E" w:rsidRPr="00206ACB">
        <w:t xml:space="preserve"> </w:t>
      </w:r>
      <w:r w:rsidRPr="00206ACB">
        <w:t>well.</w:t>
      </w:r>
    </w:p>
    <w:p w14:paraId="732F1EAC" w14:textId="503B424F" w:rsidR="00F152EE" w:rsidRPr="00206ACB" w:rsidRDefault="00F152EE" w:rsidP="00DD78AE">
      <w:pPr>
        <w:pStyle w:val="Heading3"/>
        <w:rPr>
          <w:rFonts w:cstheme="minorHAnsi"/>
        </w:rPr>
      </w:pPr>
      <w:bookmarkStart w:id="155" w:name="_Toc168434258"/>
      <w:bookmarkStart w:id="156" w:name="_Toc168779379"/>
      <w:r w:rsidRPr="00206ACB">
        <w:rPr>
          <w:rFonts w:cstheme="minorHAnsi"/>
        </w:rPr>
        <w:t>The</w:t>
      </w:r>
      <w:r w:rsidR="00AC466E" w:rsidRPr="00206ACB">
        <w:rPr>
          <w:rFonts w:cstheme="minorHAnsi"/>
        </w:rPr>
        <w:t xml:space="preserve"> </w:t>
      </w:r>
      <w:r w:rsidRPr="00206ACB">
        <w:rPr>
          <w:rFonts w:cstheme="minorHAnsi"/>
        </w:rPr>
        <w:t>Attribute</w:t>
      </w:r>
      <w:r w:rsidR="00AC466E" w:rsidRPr="00206ACB">
        <w:rPr>
          <w:rFonts w:cstheme="minorHAnsi"/>
        </w:rPr>
        <w:t xml:space="preserve"> </w:t>
      </w:r>
      <w:r w:rsidRPr="00206ACB">
        <w:rPr>
          <w:rFonts w:cstheme="minorHAnsi"/>
        </w:rPr>
        <w:t>Table</w:t>
      </w:r>
      <w:bookmarkEnd w:id="155"/>
      <w:bookmarkEnd w:id="156"/>
    </w:p>
    <w:p w14:paraId="5A662A7D" w14:textId="050612A7" w:rsidR="006D7722" w:rsidRPr="00206ACB" w:rsidRDefault="00F55569" w:rsidP="00F55569">
      <w:pPr>
        <w:rPr>
          <w:lang w:eastAsia="ja-JP"/>
        </w:rPr>
      </w:pPr>
      <w:r w:rsidRPr="00F55569">
        <w:rPr>
          <w:lang w:eastAsia="ja-JP"/>
        </w:rPr>
        <w:t xml:space="preserve">Background tile palettes are set via an attribute table, which uses one byte to store palette information for a 4x4 square of background tiles. To change the palettes used for a particular tile, first hover over that tile in the left-side nametable display and note the “AtOff” for the tile. Remember that an “AtOff” in NEXXT is an offset from the start of the nametable (e.g., </w:t>
      </w:r>
      <w:r w:rsidRPr="00F55569">
        <w:rPr>
          <w:rStyle w:val="QuoteChar"/>
        </w:rPr>
        <w:t>$2000</w:t>
      </w:r>
      <w:r w:rsidRPr="00F55569">
        <w:rPr>
          <w:lang w:eastAsia="ja-JP"/>
        </w:rPr>
        <w:t xml:space="preserve">), not the start of an attribute table. Next, we need to figure out which 2x2 area of tiles (top left, top right, bottom left, or bottom right) the tile we want to change is part of. To help with finding the boundaries of an attribute table byte, “AtOff” will end with one of </w:t>
      </w:r>
      <w:r w:rsidRPr="00F55569">
        <w:rPr>
          <w:rStyle w:val="QuoteChar"/>
        </w:rPr>
        <w:t>.0</w:t>
      </w:r>
      <w:r w:rsidRPr="00F55569">
        <w:rPr>
          <w:rStyle w:val="QuoteChar"/>
          <w:rFonts w:ascii="QTKorrin" w:hAnsi="QTKorrin"/>
          <w:color w:val="auto"/>
        </w:rPr>
        <w:t>,</w:t>
      </w:r>
      <w:r w:rsidRPr="00F55569">
        <w:rPr>
          <w:rStyle w:val="QuoteChar"/>
        </w:rPr>
        <w:t xml:space="preserve"> .2</w:t>
      </w:r>
      <w:r w:rsidRPr="00F55569">
        <w:t>,</w:t>
      </w:r>
      <w:r w:rsidRPr="00F55569">
        <w:rPr>
          <w:rStyle w:val="QuoteChar"/>
        </w:rPr>
        <w:t xml:space="preserve"> .4</w:t>
      </w:r>
      <w:r w:rsidRPr="00F55569">
        <w:t>,</w:t>
      </w:r>
      <w:r w:rsidRPr="00F55569">
        <w:rPr>
          <w:rStyle w:val="QuoteChar"/>
        </w:rPr>
        <w:t xml:space="preserve"> </w:t>
      </w:r>
      <w:r w:rsidRPr="00F55569">
        <w:rPr>
          <w:rStyle w:val="QuoteChar"/>
          <w:rFonts w:ascii="QTKorrin" w:hAnsi="QTKorrin" w:cs="DejaVu Sans Mono"/>
          <w:color w:val="auto"/>
        </w:rPr>
        <w:t>or</w:t>
      </w:r>
      <w:r w:rsidRPr="00F55569">
        <w:rPr>
          <w:rStyle w:val="QuoteChar"/>
        </w:rPr>
        <w:t xml:space="preserve"> .6</w:t>
      </w:r>
      <w:r w:rsidRPr="00F55569">
        <w:rPr>
          <w:lang w:eastAsia="ja-JP"/>
        </w:rPr>
        <w:t>, which will tell you the starting bit of the current tile’s palette in the attribute table byte.</w:t>
      </w:r>
    </w:p>
    <w:p w14:paraId="6C491A56" w14:textId="29B65469" w:rsidR="00F55569" w:rsidRDefault="00F55569" w:rsidP="00F55569">
      <w:pPr>
        <w:rPr>
          <w:lang w:eastAsia="ja-JP"/>
        </w:rPr>
      </w:pPr>
      <w:r>
        <w:rPr>
          <w:lang w:eastAsia="ja-JP"/>
        </w:rPr>
        <w:t>As an example, let’s change the palette used to draw the first “large star” in the nametable. By hovering over it in the nametable viewer, we can find the attribute offset (</w:t>
      </w:r>
      <w:r w:rsidRPr="00F55569">
        <w:rPr>
          <w:rStyle w:val="QuoteChar"/>
        </w:rPr>
        <w:t>$03C2.6</w:t>
      </w:r>
      <w:r>
        <w:rPr>
          <w:lang w:eastAsia="ja-JP"/>
        </w:rPr>
        <w:t>).</w:t>
      </w:r>
    </w:p>
    <w:p w14:paraId="39325D7D" w14:textId="77777777" w:rsidR="00F55569" w:rsidRDefault="00F55569" w:rsidP="00F55569">
      <w:pPr>
        <w:rPr>
          <w:lang w:eastAsia="ja-JP"/>
        </w:rPr>
      </w:pPr>
      <w:r>
        <w:rPr>
          <w:lang w:eastAsia="ja-JP"/>
        </w:rPr>
        <w:t>Each byte of the attribute table holds palette information for four 2x2 areas of background tiles, using two bits for each area. From left to right, the eight bits in an attribute table byte hold the palette number for bottom-right, bottom-left, top-right, and top-left 2x2 areas.</w:t>
      </w:r>
    </w:p>
    <w:p w14:paraId="44703165" w14:textId="0C38D9C9" w:rsidR="001A263C" w:rsidRPr="00206ACB" w:rsidRDefault="00F55569" w:rsidP="00F55569">
      <w:pPr>
        <w:ind w:firstLine="0"/>
        <w:jc w:val="center"/>
        <w:rPr>
          <w:rFonts w:eastAsia="Times New Roman" w:cstheme="minorHAnsi"/>
          <w:kern w:val="0"/>
          <w:szCs w:val="26"/>
          <w:lang w:eastAsia="ja-JP"/>
        </w:rPr>
      </w:pPr>
      <w:r>
        <w:rPr>
          <w:rFonts w:eastAsia="Times New Roman" w:cstheme="minorHAnsi"/>
          <w:noProof/>
          <w:kern w:val="0"/>
          <w:szCs w:val="26"/>
          <w:lang w:eastAsia="ja-JP"/>
        </w:rPr>
        <w:lastRenderedPageBreak/>
        <w:drawing>
          <wp:inline distT="0" distB="0" distL="0" distR="0" wp14:anchorId="753263DC" wp14:editId="7C07A2B2">
            <wp:extent cx="4953000" cy="2924175"/>
            <wp:effectExtent l="0" t="0" r="0" b="0"/>
            <wp:docPr id="9405703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53000" cy="2924175"/>
                    </a:xfrm>
                    <a:prstGeom prst="rect">
                      <a:avLst/>
                    </a:prstGeom>
                    <a:noFill/>
                  </pic:spPr>
                </pic:pic>
              </a:graphicData>
            </a:graphic>
          </wp:inline>
        </w:drawing>
      </w:r>
    </w:p>
    <w:p w14:paraId="6795B190" w14:textId="0E4E9007" w:rsidR="006D7722" w:rsidRPr="00206ACB" w:rsidRDefault="006D7722" w:rsidP="00844630">
      <w:pPr>
        <w:widowControl/>
        <w:autoSpaceDE/>
        <w:autoSpaceDN/>
        <w:spacing w:line="240" w:lineRule="auto"/>
        <w:ind w:firstLine="0"/>
        <w:jc w:val="center"/>
        <w:rPr>
          <w:rFonts w:eastAsia="Times New Roman" w:cstheme="minorHAnsi"/>
          <w:kern w:val="0"/>
          <w:szCs w:val="26"/>
          <w:lang w:eastAsia="ja-JP"/>
        </w:rPr>
      </w:pPr>
      <w:r w:rsidRPr="00206ACB">
        <w:rPr>
          <w:rFonts w:eastAsia="Times New Roman" w:cstheme="minorHAnsi"/>
          <w:kern w:val="0"/>
          <w:szCs w:val="26"/>
          <w:lang w:eastAsia="ja-JP"/>
        </w:rPr>
        <w:t>Layout</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of</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bits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in</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an</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attribute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table</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byte.</w:t>
      </w:r>
    </w:p>
    <w:p w14:paraId="74123F39" w14:textId="2F467F7C" w:rsidR="008A2914" w:rsidRPr="00206ACB" w:rsidRDefault="006D7722" w:rsidP="00F55569">
      <w:pPr>
        <w:rPr>
          <w:lang w:eastAsia="ja-JP"/>
        </w:rPr>
      </w:pPr>
      <w:r w:rsidRPr="00206ACB">
        <w:rPr>
          <w:lang w:eastAsia="ja-JP"/>
        </w:rPr>
        <w:t>In</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case,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want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change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bottom-right</w:t>
      </w:r>
      <w:r w:rsidR="00AC466E" w:rsidRPr="00206ACB">
        <w:rPr>
          <w:lang w:eastAsia="ja-JP"/>
        </w:rPr>
        <w:t xml:space="preserve"> </w:t>
      </w:r>
      <w:r w:rsidRPr="00206ACB">
        <w:rPr>
          <w:lang w:eastAsia="ja-JP"/>
        </w:rPr>
        <w:t>section</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attribute</w:t>
      </w:r>
      <w:r w:rsidR="00AC466E" w:rsidRPr="00206ACB">
        <w:rPr>
          <w:lang w:eastAsia="ja-JP"/>
        </w:rPr>
        <w:t xml:space="preserve"> </w:t>
      </w:r>
      <w:r w:rsidRPr="00206ACB">
        <w:rPr>
          <w:lang w:eastAsia="ja-JP"/>
        </w:rPr>
        <w:t>table</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change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leftmost</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default,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attribute</w:t>
      </w:r>
      <w:r w:rsidR="00AC466E" w:rsidRPr="00206ACB">
        <w:rPr>
          <w:lang w:eastAsia="ja-JP"/>
        </w:rPr>
        <w:t xml:space="preserve"> </w:t>
      </w:r>
      <w:r w:rsidRPr="00206ACB">
        <w:rPr>
          <w:lang w:eastAsia="ja-JP"/>
        </w:rPr>
        <w:t>table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zeroes,</w:t>
      </w:r>
      <w:r w:rsidR="00AC466E" w:rsidRPr="00206ACB">
        <w:rPr>
          <w:lang w:eastAsia="ja-JP"/>
        </w:rPr>
        <w:t xml:space="preserve"> </w:t>
      </w:r>
      <w:r w:rsidRPr="00206ACB">
        <w:rPr>
          <w:lang w:eastAsia="ja-JP"/>
        </w:rPr>
        <w:t>meaning</w:t>
      </w:r>
      <w:r w:rsidR="00AC466E" w:rsidRPr="00206ACB">
        <w:rPr>
          <w:lang w:eastAsia="ja-JP"/>
        </w:rPr>
        <w:t xml:space="preserve"> </w:t>
      </w:r>
      <w:r w:rsidRPr="00206ACB">
        <w:rPr>
          <w:lang w:eastAsia="ja-JP"/>
        </w:rPr>
        <w:t>every</w:t>
      </w:r>
      <w:r w:rsidR="00AC466E" w:rsidRPr="00206ACB">
        <w:rPr>
          <w:lang w:eastAsia="ja-JP"/>
        </w:rPr>
        <w:t xml:space="preserve"> </w:t>
      </w:r>
      <w:r w:rsidRPr="00206ACB">
        <w:rPr>
          <w:lang w:eastAsia="ja-JP"/>
        </w:rPr>
        <w:t>2x2</w:t>
      </w:r>
      <w:r w:rsidR="00AC466E" w:rsidRPr="00206ACB">
        <w:rPr>
          <w:lang w:eastAsia="ja-JP"/>
        </w:rPr>
        <w:t xml:space="preserve"> </w:t>
      </w:r>
      <w:r w:rsidRPr="00206ACB">
        <w:rPr>
          <w:lang w:eastAsia="ja-JP"/>
        </w:rPr>
        <w:t>area</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uses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Let's</w:t>
      </w:r>
      <w:r w:rsidR="00AC466E" w:rsidRPr="00206ACB">
        <w:rPr>
          <w:lang w:eastAsia="ja-JP"/>
        </w:rPr>
        <w:t xml:space="preserve"> </w:t>
      </w:r>
      <w:r w:rsidRPr="00206ACB">
        <w:rPr>
          <w:lang w:eastAsia="ja-JP"/>
        </w:rPr>
        <w:t>change</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tile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second</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w:t>
      </w:r>
      <w:r w:rsidRPr="00F55569">
        <w:rPr>
          <w:rStyle w:val="QuoteChar"/>
        </w:rPr>
        <w:t>01</w:t>
      </w:r>
      <w:r w:rsidRPr="00206ACB">
        <w:rPr>
          <w:lang w:eastAsia="ja-JP"/>
        </w:rPr>
        <w:t>)</w:t>
      </w:r>
      <w:r w:rsidR="00AC466E" w:rsidRPr="00206ACB">
        <w:rPr>
          <w:lang w:eastAsia="ja-JP"/>
        </w:rPr>
        <w:t xml:space="preserve"> </w:t>
      </w:r>
      <w:r w:rsidRPr="00206ACB">
        <w:rPr>
          <w:lang w:eastAsia="ja-JP"/>
        </w:rPr>
        <w:t>instead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w:t>
      </w:r>
      <w:r w:rsidRPr="00F55569">
        <w:rPr>
          <w:rStyle w:val="QuoteChar"/>
        </w:rPr>
        <w:t>00</w:t>
      </w:r>
      <w:r w:rsidRPr="00206ACB">
        <w:rPr>
          <w:lang w:eastAsia="ja-JP"/>
        </w:rPr>
        <w: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change</w:t>
      </w:r>
      <w:r w:rsidR="00AC466E" w:rsidRPr="00206ACB">
        <w:rPr>
          <w:lang w:eastAsia="ja-JP"/>
        </w:rPr>
        <w:t xml:space="preserve"> </w:t>
      </w:r>
      <w:r w:rsidRPr="00206ACB">
        <w:rPr>
          <w:lang w:eastAsia="ja-JP"/>
        </w:rPr>
        <w:t>just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bottom-right</w:t>
      </w:r>
      <w:r w:rsidR="00AC466E" w:rsidRPr="00206ACB">
        <w:rPr>
          <w:lang w:eastAsia="ja-JP"/>
        </w:rPr>
        <w:t xml:space="preserve"> </w:t>
      </w:r>
      <w:r w:rsidRPr="00206ACB">
        <w:rPr>
          <w:lang w:eastAsia="ja-JP"/>
        </w:rPr>
        <w:t>2x2</w:t>
      </w:r>
      <w:r w:rsidR="00AC466E" w:rsidRPr="00206ACB">
        <w:rPr>
          <w:lang w:eastAsia="ja-JP"/>
        </w:rPr>
        <w:t xml:space="preserve"> </w:t>
      </w:r>
      <w:r w:rsidRPr="00206ACB">
        <w:rPr>
          <w:lang w:eastAsia="ja-JP"/>
        </w:rPr>
        <w:t>area,</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leave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parts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4x4</w:t>
      </w:r>
      <w:r w:rsidR="00AC466E" w:rsidRPr="00206ACB">
        <w:rPr>
          <w:lang w:eastAsia="ja-JP"/>
        </w:rPr>
        <w:t xml:space="preserve"> </w:t>
      </w:r>
      <w:r w:rsidRPr="00206ACB">
        <w:rPr>
          <w:lang w:eastAsia="ja-JP"/>
        </w:rPr>
        <w:t>area</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palette,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would</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byte</w:t>
      </w:r>
      <w:r w:rsidR="00AC466E" w:rsidRPr="00206ACB">
        <w:rPr>
          <w:lang w:eastAsia="ja-JP"/>
        </w:rPr>
        <w:t xml:space="preserve"> </w:t>
      </w:r>
      <w:r w:rsidRPr="00F55569">
        <w:rPr>
          <w:rStyle w:val="QuoteChar"/>
        </w:rPr>
        <w:t>%01000000</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appropriate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w:t>
      </w:r>
      <w:r w:rsidRPr="00F55569">
        <w:rPr>
          <w:rStyle w:val="QuoteChar"/>
        </w:rPr>
        <w:t>$23c2</w:t>
      </w:r>
      <w:r w:rsidRPr="00206ACB">
        <w:rPr>
          <w:lang w:eastAsia="ja-JP"/>
        </w:rPr>
        <w:t>).</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what</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would</w:t>
      </w:r>
      <w:r w:rsidR="00AC466E" w:rsidRPr="00206ACB">
        <w:rPr>
          <w:lang w:eastAsia="ja-JP"/>
        </w:rPr>
        <w:t xml:space="preserve"> </w:t>
      </w:r>
      <w:r w:rsidRPr="00206ACB">
        <w:rPr>
          <w:lang w:eastAsia="ja-JP"/>
        </w:rPr>
        <w:t>look</w:t>
      </w:r>
      <w:r w:rsidR="00AC466E" w:rsidRPr="00206ACB">
        <w:rPr>
          <w:lang w:eastAsia="ja-JP"/>
        </w:rPr>
        <w:t xml:space="preserve"> </w:t>
      </w:r>
      <w:r w:rsidRPr="00206ACB">
        <w:rPr>
          <w:lang w:eastAsia="ja-JP"/>
        </w:rPr>
        <w:t>like:</w:t>
      </w:r>
    </w:p>
    <w:p w14:paraId="7BF39474" w14:textId="02AFA222" w:rsidR="00494389" w:rsidRPr="000C5D4C" w:rsidRDefault="00000000"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FFC000"/>
          <w:sz w:val="26"/>
          <w:szCs w:val="26"/>
        </w:rPr>
      </w:pPr>
      <w:r>
        <w:rPr>
          <w:noProof/>
        </w:rPr>
        <w:pict w14:anchorId="466E905E">
          <v:rect id="_x0000_s2183" style="position:absolute;left:0;text-align:left;margin-left:-12.9pt;margin-top:.4pt;width:29.3pt;height:149.85pt;z-index:251727872;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83" inset="0,0,0,0">
              <w:txbxContent>
                <w:p w14:paraId="1AA54097" w14:textId="2EF8B500" w:rsidR="00494389" w:rsidRDefault="00494389" w:rsidP="00494389">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158</w:t>
                  </w:r>
                </w:p>
                <w:p w14:paraId="5812EF0B" w14:textId="61577DA4" w:rsidR="00494389" w:rsidRDefault="00494389" w:rsidP="00494389">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159</w:t>
                  </w:r>
                </w:p>
                <w:p w14:paraId="5321BBE3" w14:textId="2A846301" w:rsidR="00494389" w:rsidRDefault="00494389" w:rsidP="00494389">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160</w:t>
                  </w:r>
                </w:p>
                <w:p w14:paraId="575DC881" w14:textId="6C7BD6CF" w:rsidR="00494389" w:rsidRDefault="00494389" w:rsidP="00494389">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161</w:t>
                  </w:r>
                </w:p>
                <w:p w14:paraId="4711182A" w14:textId="64EA9710" w:rsidR="00494389" w:rsidRDefault="00494389" w:rsidP="00494389">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162</w:t>
                  </w:r>
                </w:p>
                <w:p w14:paraId="4DE57A1A" w14:textId="492F0EBF" w:rsidR="00494389" w:rsidRDefault="00494389" w:rsidP="00494389">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163</w:t>
                  </w:r>
                </w:p>
                <w:p w14:paraId="4924B60F" w14:textId="5BFCB074" w:rsidR="00494389" w:rsidRDefault="00494389" w:rsidP="00494389">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164</w:t>
                  </w:r>
                </w:p>
                <w:p w14:paraId="098B0AC1" w14:textId="6C486478" w:rsidR="00494389" w:rsidRDefault="00494389" w:rsidP="00494389">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165</w:t>
                  </w:r>
                </w:p>
              </w:txbxContent>
            </v:textbox>
          </v:rect>
        </w:pict>
      </w:r>
      <w:r w:rsidR="00494389">
        <w:rPr>
          <w:rFonts w:ascii="DejaVu Sans Mono" w:hAnsi="DejaVu Sans Mono" w:cs="DejaVu Sans Mono"/>
          <w:color w:val="FFC000"/>
          <w:sz w:val="26"/>
          <w:szCs w:val="26"/>
        </w:rPr>
        <w:t xml:space="preserve">  </w:t>
      </w:r>
      <w:r w:rsidR="00494389" w:rsidRPr="00494389">
        <w:rPr>
          <w:rFonts w:ascii="DejaVu Sans Mono" w:hAnsi="DejaVu Sans Mono" w:cs="DejaVu Sans Mono"/>
          <w:color w:val="FFC000"/>
          <w:sz w:val="26"/>
          <w:szCs w:val="26"/>
        </w:rPr>
        <w:t>; finally, attribute table</w:t>
      </w:r>
    </w:p>
    <w:p w14:paraId="4A93230C" w14:textId="77777777" w:rsidR="00494389" w:rsidRPr="00317C42" w:rsidRDefault="00494389"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613C21">
        <w:rPr>
          <w:rFonts w:ascii="DejaVu Sans Mono" w:hAnsi="DejaVu Sans Mono" w:cs="DejaVu Sans Mono"/>
          <w:color w:val="10C26F"/>
          <w:sz w:val="26"/>
          <w:szCs w:val="26"/>
        </w:rPr>
        <w:t>PPUSTATUS</w:t>
      </w:r>
    </w:p>
    <w:p w14:paraId="09B45569" w14:textId="3B1FD25A" w:rsidR="00494389" w:rsidRPr="00317C42" w:rsidRDefault="00494389"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23</w:t>
      </w:r>
    </w:p>
    <w:p w14:paraId="663D4CA6" w14:textId="77777777" w:rsidR="00494389" w:rsidRPr="00317C42" w:rsidRDefault="00494389"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PPUADDR</w:t>
      </w:r>
    </w:p>
    <w:p w14:paraId="58B25C49" w14:textId="3F0AC918" w:rsidR="00494389" w:rsidRPr="00317C42" w:rsidRDefault="00494389"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c2</w:t>
      </w:r>
    </w:p>
    <w:p w14:paraId="4D8B5082" w14:textId="77777777" w:rsidR="00494389" w:rsidRPr="00317C42" w:rsidRDefault="00494389"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STX</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PPUADDR</w:t>
      </w:r>
    </w:p>
    <w:p w14:paraId="749C6BF5" w14:textId="354A5259" w:rsidR="00494389" w:rsidRPr="00317C42" w:rsidRDefault="00494389"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LDA</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494389">
        <w:rPr>
          <w:rFonts w:ascii="DejaVu Sans Mono" w:hAnsi="DejaVu Sans Mono" w:cs="DejaVu Sans Mono"/>
          <w:color w:val="07E2FA"/>
          <w:sz w:val="26"/>
          <w:szCs w:val="26"/>
        </w:rPr>
        <w:t>%01000000</w:t>
      </w:r>
    </w:p>
    <w:p w14:paraId="2FE682F3" w14:textId="77777777" w:rsidR="00494389" w:rsidRPr="00317C42" w:rsidRDefault="00494389"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STA</w:t>
      </w:r>
      <w:r w:rsidRPr="00317C42">
        <w:rPr>
          <w:rFonts w:ascii="DejaVu Sans Mono" w:hAnsi="DejaVu Sans Mono" w:cs="DejaVu Sans Mono"/>
          <w:color w:val="10C26F"/>
          <w:sz w:val="26"/>
          <w:szCs w:val="26"/>
        </w:rPr>
        <w:t xml:space="preserve"> </w:t>
      </w:r>
      <w:r w:rsidRPr="00D77109">
        <w:rPr>
          <w:rFonts w:ascii="DejaVu Sans Mono" w:hAnsi="DejaVu Sans Mono" w:cs="DejaVu Sans Mono"/>
          <w:color w:val="10C26F"/>
          <w:sz w:val="26"/>
          <w:szCs w:val="26"/>
        </w:rPr>
        <w:t>PPUDATA</w:t>
      </w:r>
    </w:p>
    <w:p w14:paraId="65059533" w14:textId="53BD8F6D" w:rsidR="009A6F67" w:rsidRDefault="009A6F67" w:rsidP="00F55569">
      <w:r w:rsidRPr="009A6F67">
        <w:t>Remember that this will set all tiles in that 2x2 region to use the second palette. In this case, the background tiles we are setting are relatively far apart, but if your backgrounds are more “busy” you will need to think carefully about where to change from one background palette to another. When you select a palette (by clicking any color within the palette) before placing a tile in the nametable display, NEXXT will update the underlying attribute table and update all tiles in the affected 2x2 area to use the new palette, which can help you identify potential attribute table clashes.</w:t>
      </w:r>
    </w:p>
    <w:p w14:paraId="2279ECC6" w14:textId="77777777" w:rsidR="009A6F67" w:rsidRDefault="009A6F67">
      <w:pPr>
        <w:widowControl/>
        <w:kinsoku/>
        <w:overflowPunct/>
        <w:autoSpaceDE/>
        <w:autoSpaceDN/>
        <w:spacing w:before="0" w:after="160" w:line="259" w:lineRule="auto"/>
        <w:ind w:firstLine="0"/>
        <w:jc w:val="left"/>
      </w:pPr>
      <w:r>
        <w:br w:type="page"/>
      </w:r>
    </w:p>
    <w:p w14:paraId="71B898D4" w14:textId="2C95AEDB" w:rsidR="00F152EE" w:rsidRPr="00206ACB" w:rsidRDefault="00F152EE" w:rsidP="00867A54">
      <w:pPr>
        <w:pStyle w:val="Heading3"/>
        <w:rPr>
          <w:rFonts w:cstheme="minorHAnsi"/>
        </w:rPr>
      </w:pPr>
      <w:bookmarkStart w:id="157" w:name="_Toc168434259"/>
      <w:bookmarkStart w:id="158" w:name="_Toc168779380"/>
      <w:r w:rsidRPr="00206ACB">
        <w:rPr>
          <w:rFonts w:cstheme="minorHAnsi"/>
        </w:rPr>
        <w:lastRenderedPageBreak/>
        <w:t>Additional</w:t>
      </w:r>
      <w:r w:rsidR="00AC466E" w:rsidRPr="00206ACB">
        <w:rPr>
          <w:rFonts w:cstheme="minorHAnsi"/>
        </w:rPr>
        <w:t xml:space="preserve"> </w:t>
      </w:r>
      <w:r w:rsidRPr="00206ACB">
        <w:rPr>
          <w:rFonts w:cstheme="minorHAnsi"/>
        </w:rPr>
        <w:t>Changes</w:t>
      </w:r>
      <w:bookmarkEnd w:id="157"/>
      <w:bookmarkEnd w:id="158"/>
    </w:p>
    <w:p w14:paraId="6742C4F3" w14:textId="6EE25AA3" w:rsidR="00EF2CA4" w:rsidRPr="00206ACB" w:rsidRDefault="003715BD" w:rsidP="00F55569">
      <w:r w:rsidRPr="003715BD">
        <w:t xml:space="preserve">As our games start getting more complicated, the simple reset and NMI handlers we started with will need some minor changes to prevent strange (and difficult to debug) graphical glitches. In our reset handler, I’ve added a loop that sets the Y-position of all sprites off the screen (i.e. any value larger than </w:t>
      </w:r>
      <w:r w:rsidRPr="003715BD">
        <w:rPr>
          <w:rStyle w:val="QuoteChar"/>
        </w:rPr>
        <w:t>$ef</w:t>
      </w:r>
      <w:r w:rsidRPr="003715BD">
        <w:t xml:space="preserve">). The state of CPU memory can be random at startup, which could result in portions of the OAM buffer at </w:t>
      </w:r>
      <w:r w:rsidRPr="003715BD">
        <w:rPr>
          <w:rStyle w:val="QuoteChar"/>
        </w:rPr>
        <w:t>$0200</w:t>
      </w:r>
      <w:r w:rsidRPr="003715BD">
        <w:t xml:space="preserve"> having fake sprite data. This loop hides all sprites off the screen until we explicitly set them ourselves, which will prevent these “phantom” sprites from being visible to the player.</w:t>
      </w:r>
    </w:p>
    <w:p w14:paraId="1C9D978F" w14:textId="242C926B" w:rsidR="003715BD" w:rsidRDefault="00000000"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07E2FA"/>
          <w:sz w:val="26"/>
          <w:szCs w:val="26"/>
        </w:rPr>
      </w:pPr>
      <w:r>
        <w:rPr>
          <w:noProof/>
        </w:rPr>
        <w:pict w14:anchorId="7575A404">
          <v:rect id="_x0000_s2184" style="position:absolute;left:0;text-align:left;margin-left:-6.9pt;margin-top:.4pt;width:22.5pt;height:167.9pt;z-index:251729920;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84" inset="0,0,0,0">
              <w:txbxContent>
                <w:p w14:paraId="66767F91" w14:textId="581C630E" w:rsidR="003715BD" w:rsidRDefault="003715BD" w:rsidP="003715B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17</w:t>
                  </w:r>
                </w:p>
                <w:p w14:paraId="27D3FBCE" w14:textId="0137739C" w:rsidR="003715BD" w:rsidRDefault="003715BD" w:rsidP="003715B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18</w:t>
                  </w:r>
                </w:p>
                <w:p w14:paraId="05B27A2B" w14:textId="0C3DE5AE" w:rsidR="003715BD" w:rsidRDefault="003715BD" w:rsidP="003715B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w:t>
                  </w:r>
                </w:p>
                <w:p w14:paraId="62F1D09E" w14:textId="4BA5DBC0" w:rsidR="003715BD" w:rsidRDefault="003715BD" w:rsidP="003715B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20</w:t>
                  </w:r>
                </w:p>
                <w:p w14:paraId="668748B6" w14:textId="08FA2E6F" w:rsidR="003715BD" w:rsidRDefault="003715BD" w:rsidP="003715B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21</w:t>
                  </w:r>
                </w:p>
                <w:p w14:paraId="62260586" w14:textId="35D96FBF" w:rsidR="003715BD" w:rsidRDefault="003715BD" w:rsidP="003715B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22</w:t>
                  </w:r>
                </w:p>
                <w:p w14:paraId="3FF00871" w14:textId="4253E965" w:rsidR="003715BD" w:rsidRDefault="003715BD" w:rsidP="003715B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23</w:t>
                  </w:r>
                </w:p>
                <w:p w14:paraId="7BFC14A8" w14:textId="038E0E52" w:rsidR="003715BD" w:rsidRDefault="003715BD" w:rsidP="003715B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24</w:t>
                  </w:r>
                </w:p>
                <w:p w14:paraId="47A031F8" w14:textId="7626507F" w:rsidR="003715BD" w:rsidRDefault="003715BD" w:rsidP="003715BD">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25</w:t>
                  </w:r>
                </w:p>
              </w:txbxContent>
            </v:textbox>
          </v:rect>
        </w:pict>
      </w:r>
      <w:r w:rsidR="003715BD" w:rsidRPr="00317C42">
        <w:rPr>
          <w:rFonts w:ascii="DejaVu Sans Mono" w:hAnsi="DejaVu Sans Mono" w:cs="DejaVu Sans Mono"/>
          <w:color w:val="10C26F"/>
          <w:sz w:val="26"/>
          <w:szCs w:val="26"/>
        </w:rPr>
        <w:t xml:space="preserve">  </w:t>
      </w:r>
      <w:r w:rsidR="003715BD" w:rsidRPr="00C41B6E">
        <w:rPr>
          <w:rFonts w:ascii="DejaVu Sans Mono" w:hAnsi="DejaVu Sans Mono" w:cs="DejaVu Sans Mono"/>
          <w:color w:val="E3371E"/>
          <w:sz w:val="26"/>
          <w:szCs w:val="26"/>
        </w:rPr>
        <w:t>LDX</w:t>
      </w:r>
      <w:r w:rsidR="003715BD" w:rsidRPr="00317C42">
        <w:rPr>
          <w:rFonts w:ascii="DejaVu Sans Mono" w:hAnsi="DejaVu Sans Mono" w:cs="DejaVu Sans Mono"/>
          <w:color w:val="10C26F"/>
          <w:sz w:val="26"/>
          <w:szCs w:val="26"/>
        </w:rPr>
        <w:t xml:space="preserve"> </w:t>
      </w:r>
      <w:r w:rsidR="003715BD" w:rsidRPr="008B76F1">
        <w:rPr>
          <w:rFonts w:ascii="DejaVu Sans Mono" w:hAnsi="DejaVu Sans Mono" w:cs="DejaVu Sans Mono"/>
          <w:color w:val="FF7A48"/>
          <w:sz w:val="26"/>
          <w:szCs w:val="26"/>
        </w:rPr>
        <w:t>#</w:t>
      </w:r>
      <w:r w:rsidR="003715BD" w:rsidRPr="00C41B6E">
        <w:rPr>
          <w:rFonts w:ascii="DejaVu Sans Mono" w:hAnsi="DejaVu Sans Mono" w:cs="DejaVu Sans Mono"/>
          <w:color w:val="07E2FA"/>
          <w:sz w:val="26"/>
          <w:szCs w:val="26"/>
        </w:rPr>
        <w:t>$</w:t>
      </w:r>
      <w:r w:rsidR="003715BD">
        <w:rPr>
          <w:rFonts w:ascii="DejaVu Sans Mono" w:hAnsi="DejaVu Sans Mono" w:cs="DejaVu Sans Mono"/>
          <w:color w:val="07E2FA"/>
          <w:sz w:val="26"/>
          <w:szCs w:val="26"/>
        </w:rPr>
        <w:t>00</w:t>
      </w:r>
    </w:p>
    <w:p w14:paraId="1ABC085D" w14:textId="03B2AE9C" w:rsidR="003715BD" w:rsidRDefault="003715BD"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07E2FA"/>
          <w:sz w:val="26"/>
          <w:szCs w:val="26"/>
        </w:rPr>
      </w:pPr>
      <w:r>
        <w:rPr>
          <w:rFonts w:ascii="DejaVu Sans Mono" w:hAnsi="DejaVu Sans Mono" w:cs="DejaVu Sans Mono"/>
          <w:color w:val="E3371E"/>
          <w:sz w:val="26"/>
          <w:szCs w:val="26"/>
        </w:rPr>
        <w:t xml:space="preserve">  </w:t>
      </w:r>
      <w:r w:rsidRPr="00C41B6E">
        <w:rPr>
          <w:rFonts w:ascii="DejaVu Sans Mono" w:hAnsi="DejaVu Sans Mono" w:cs="DejaVu Sans Mono"/>
          <w:color w:val="E3371E"/>
          <w:sz w:val="26"/>
          <w:szCs w:val="26"/>
        </w:rPr>
        <w:t>LDX</w:t>
      </w:r>
      <w:r w:rsidRPr="00317C42">
        <w:rPr>
          <w:rFonts w:ascii="DejaVu Sans Mono" w:hAnsi="DejaVu Sans Mono" w:cs="DejaVu Sans Mono"/>
          <w:color w:val="10C26F"/>
          <w:sz w:val="26"/>
          <w:szCs w:val="26"/>
        </w:rPr>
        <w:t xml:space="preserve"> </w:t>
      </w:r>
      <w:r w:rsidRPr="008B76F1">
        <w:rPr>
          <w:rFonts w:ascii="DejaVu Sans Mono" w:hAnsi="DejaVu Sans Mono" w:cs="DejaVu Sans Mono"/>
          <w:color w:val="FF7A48"/>
          <w:sz w:val="26"/>
          <w:szCs w:val="26"/>
        </w:rPr>
        <w:t>#</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00</w:t>
      </w:r>
    </w:p>
    <w:p w14:paraId="750ECF2C" w14:textId="5D34FCB4" w:rsidR="003715BD" w:rsidRPr="00317C42" w:rsidRDefault="003715BD"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715BD">
        <w:rPr>
          <w:rFonts w:ascii="DejaVu Sans Mono" w:hAnsi="DejaVu Sans Mono" w:cs="DejaVu Sans Mono"/>
          <w:color w:val="10C26F"/>
          <w:sz w:val="26"/>
          <w:szCs w:val="26"/>
        </w:rPr>
        <w:t>clear_oam:</w:t>
      </w:r>
    </w:p>
    <w:p w14:paraId="64CC0950" w14:textId="3679790E" w:rsidR="003715BD" w:rsidRPr="00317C42" w:rsidRDefault="003715BD"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E3371E"/>
          <w:sz w:val="26"/>
          <w:szCs w:val="26"/>
        </w:rPr>
        <w:t>ST</w:t>
      </w:r>
      <w:r>
        <w:rPr>
          <w:rFonts w:ascii="DejaVu Sans Mono" w:hAnsi="DejaVu Sans Mono" w:cs="DejaVu Sans Mono"/>
          <w:color w:val="E3371E"/>
          <w:sz w:val="26"/>
          <w:szCs w:val="26"/>
        </w:rPr>
        <w:t>A</w:t>
      </w:r>
      <w:r w:rsidRPr="00317C42">
        <w:rPr>
          <w:rFonts w:ascii="DejaVu Sans Mono" w:hAnsi="DejaVu Sans Mono" w:cs="DejaVu Sans Mono"/>
          <w:color w:val="10C26F"/>
          <w:sz w:val="26"/>
          <w:szCs w:val="26"/>
        </w:rPr>
        <w:t xml:space="preserve"> </w:t>
      </w:r>
      <w:r w:rsidRPr="00C41B6E">
        <w:rPr>
          <w:rFonts w:ascii="DejaVu Sans Mono" w:hAnsi="DejaVu Sans Mono" w:cs="DejaVu Sans Mono"/>
          <w:color w:val="07E2FA"/>
          <w:sz w:val="26"/>
          <w:szCs w:val="26"/>
        </w:rPr>
        <w:t>$</w:t>
      </w:r>
      <w:r>
        <w:rPr>
          <w:rFonts w:ascii="DejaVu Sans Mono" w:hAnsi="DejaVu Sans Mono" w:cs="DejaVu Sans Mono"/>
          <w:color w:val="07E2FA"/>
          <w:sz w:val="26"/>
          <w:szCs w:val="26"/>
        </w:rPr>
        <w:t>0200,</w:t>
      </w:r>
      <w:r w:rsidRPr="003715BD">
        <w:rPr>
          <w:rFonts w:ascii="DejaVu Sans Mono" w:hAnsi="DejaVu Sans Mono" w:cs="DejaVu Sans Mono"/>
          <w:color w:val="FF7A48"/>
          <w:sz w:val="26"/>
          <w:szCs w:val="26"/>
        </w:rPr>
        <w:t>X</w:t>
      </w:r>
      <w:r>
        <w:rPr>
          <w:rFonts w:ascii="DejaVu Sans Mono" w:hAnsi="DejaVu Sans Mono" w:cs="DejaVu Sans Mono"/>
          <w:color w:val="07E2FA"/>
          <w:sz w:val="26"/>
          <w:szCs w:val="26"/>
        </w:rPr>
        <w:t xml:space="preserve"> </w:t>
      </w:r>
      <w:r w:rsidRPr="00494389">
        <w:rPr>
          <w:rFonts w:ascii="DejaVu Sans Mono" w:hAnsi="DejaVu Sans Mono" w:cs="DejaVu Sans Mono"/>
          <w:color w:val="FFC000"/>
          <w:sz w:val="26"/>
          <w:szCs w:val="26"/>
        </w:rPr>
        <w:t xml:space="preserve">; </w:t>
      </w:r>
      <w:r w:rsidRPr="003715BD">
        <w:rPr>
          <w:rFonts w:ascii="DejaVu Sans Mono" w:hAnsi="DejaVu Sans Mono" w:cs="DejaVu Sans Mono"/>
          <w:color w:val="FFC000"/>
          <w:sz w:val="26"/>
          <w:szCs w:val="26"/>
        </w:rPr>
        <w:t>set sprite y-positions off the screen</w:t>
      </w:r>
    </w:p>
    <w:p w14:paraId="0A03B47D" w14:textId="77777777" w:rsidR="003715BD" w:rsidRPr="00317C42" w:rsidRDefault="003715BD"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3715BD">
        <w:rPr>
          <w:rFonts w:ascii="DejaVu Sans Mono" w:hAnsi="DejaVu Sans Mono" w:cs="DejaVu Sans Mono"/>
          <w:color w:val="E3371E"/>
          <w:sz w:val="26"/>
          <w:szCs w:val="26"/>
        </w:rPr>
        <w:t>IN</w:t>
      </w:r>
      <w:r w:rsidRPr="00C41B6E">
        <w:rPr>
          <w:rFonts w:ascii="DejaVu Sans Mono" w:hAnsi="DejaVu Sans Mono" w:cs="DejaVu Sans Mono"/>
          <w:color w:val="E3371E"/>
          <w:sz w:val="26"/>
          <w:szCs w:val="26"/>
        </w:rPr>
        <w:t>X</w:t>
      </w:r>
    </w:p>
    <w:p w14:paraId="0C7B349C" w14:textId="73DA4FC7" w:rsidR="003715BD" w:rsidRDefault="003715BD"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E3371E"/>
          <w:sz w:val="26"/>
          <w:szCs w:val="26"/>
        </w:rPr>
      </w:pPr>
      <w:r w:rsidRPr="00317C42">
        <w:rPr>
          <w:rFonts w:ascii="DejaVu Sans Mono" w:hAnsi="DejaVu Sans Mono" w:cs="DejaVu Sans Mono"/>
          <w:color w:val="10C26F"/>
          <w:sz w:val="26"/>
          <w:szCs w:val="26"/>
        </w:rPr>
        <w:t xml:space="preserve">  </w:t>
      </w:r>
      <w:r w:rsidRPr="003715BD">
        <w:rPr>
          <w:rFonts w:ascii="DejaVu Sans Mono" w:hAnsi="DejaVu Sans Mono" w:cs="DejaVu Sans Mono"/>
          <w:color w:val="E3371E"/>
          <w:sz w:val="26"/>
          <w:szCs w:val="26"/>
        </w:rPr>
        <w:t>IN</w:t>
      </w:r>
      <w:r w:rsidRPr="00C41B6E">
        <w:rPr>
          <w:rFonts w:ascii="DejaVu Sans Mono" w:hAnsi="DejaVu Sans Mono" w:cs="DejaVu Sans Mono"/>
          <w:color w:val="E3371E"/>
          <w:sz w:val="26"/>
          <w:szCs w:val="26"/>
        </w:rPr>
        <w:t>X</w:t>
      </w:r>
    </w:p>
    <w:p w14:paraId="5E5E8945" w14:textId="6BC4FB00" w:rsidR="003715BD" w:rsidRDefault="003715BD"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E3371E"/>
          <w:sz w:val="26"/>
          <w:szCs w:val="26"/>
        </w:rPr>
      </w:pPr>
      <w:r w:rsidRPr="00317C42">
        <w:rPr>
          <w:rFonts w:ascii="DejaVu Sans Mono" w:hAnsi="DejaVu Sans Mono" w:cs="DejaVu Sans Mono"/>
          <w:color w:val="10C26F"/>
          <w:sz w:val="26"/>
          <w:szCs w:val="26"/>
        </w:rPr>
        <w:t xml:space="preserve">  </w:t>
      </w:r>
      <w:r w:rsidRPr="003715BD">
        <w:rPr>
          <w:rFonts w:ascii="DejaVu Sans Mono" w:hAnsi="DejaVu Sans Mono" w:cs="DejaVu Sans Mono"/>
          <w:color w:val="E3371E"/>
          <w:sz w:val="26"/>
          <w:szCs w:val="26"/>
        </w:rPr>
        <w:t>IN</w:t>
      </w:r>
      <w:r w:rsidRPr="00C41B6E">
        <w:rPr>
          <w:rFonts w:ascii="DejaVu Sans Mono" w:hAnsi="DejaVu Sans Mono" w:cs="DejaVu Sans Mono"/>
          <w:color w:val="E3371E"/>
          <w:sz w:val="26"/>
          <w:szCs w:val="26"/>
        </w:rPr>
        <w:t>X</w:t>
      </w:r>
    </w:p>
    <w:p w14:paraId="1CB4FC50" w14:textId="664058C9" w:rsidR="003715BD" w:rsidRPr="00317C42" w:rsidRDefault="003715BD"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sidRPr="003715BD">
        <w:rPr>
          <w:rFonts w:ascii="DejaVu Sans Mono" w:hAnsi="DejaVu Sans Mono" w:cs="DejaVu Sans Mono"/>
          <w:color w:val="E3371E"/>
          <w:sz w:val="26"/>
          <w:szCs w:val="26"/>
        </w:rPr>
        <w:t>IN</w:t>
      </w:r>
      <w:r w:rsidRPr="00C41B6E">
        <w:rPr>
          <w:rFonts w:ascii="DejaVu Sans Mono" w:hAnsi="DejaVu Sans Mono" w:cs="DejaVu Sans Mono"/>
          <w:color w:val="E3371E"/>
          <w:sz w:val="26"/>
          <w:szCs w:val="26"/>
        </w:rPr>
        <w:t>X</w:t>
      </w:r>
    </w:p>
    <w:p w14:paraId="6D9E0927" w14:textId="0A36FCB9" w:rsidR="003715BD" w:rsidRPr="00317C42" w:rsidRDefault="003715BD"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sidRPr="00317C42">
        <w:rPr>
          <w:rFonts w:ascii="DejaVu Sans Mono" w:hAnsi="DejaVu Sans Mono" w:cs="DejaVu Sans Mono"/>
          <w:color w:val="10C26F"/>
          <w:sz w:val="26"/>
          <w:szCs w:val="26"/>
        </w:rPr>
        <w:t xml:space="preserve">  </w:t>
      </w:r>
      <w:r>
        <w:rPr>
          <w:rFonts w:ascii="DejaVu Sans Mono" w:hAnsi="DejaVu Sans Mono" w:cs="DejaVu Sans Mono"/>
          <w:color w:val="E3371E"/>
          <w:sz w:val="26"/>
          <w:szCs w:val="26"/>
        </w:rPr>
        <w:t>BNE</w:t>
      </w:r>
      <w:r w:rsidRPr="00317C42">
        <w:rPr>
          <w:rFonts w:ascii="DejaVu Sans Mono" w:hAnsi="DejaVu Sans Mono" w:cs="DejaVu Sans Mono"/>
          <w:color w:val="10C26F"/>
          <w:sz w:val="26"/>
          <w:szCs w:val="26"/>
        </w:rPr>
        <w:t xml:space="preserve"> </w:t>
      </w:r>
      <w:r>
        <w:rPr>
          <w:rFonts w:ascii="DejaVu Sans Mono" w:hAnsi="DejaVu Sans Mono" w:cs="DejaVu Sans Mono"/>
          <w:color w:val="10C26F"/>
          <w:sz w:val="26"/>
          <w:szCs w:val="26"/>
        </w:rPr>
        <w:t>clear_oam</w:t>
      </w:r>
    </w:p>
    <w:p w14:paraId="3783BD58" w14:textId="736DE0F4" w:rsidR="00176048" w:rsidRPr="00206ACB" w:rsidRDefault="00000000" w:rsidP="003715BD">
      <w:r>
        <w:rPr>
          <w:noProof/>
        </w:rPr>
        <w:pict w14:anchorId="7575A404">
          <v:rect id="_x0000_s2185" style="position:absolute;left:0;text-align:left;margin-left:-5.4pt;margin-top:92.7pt;width:21pt;height:185.9pt;z-index:251730944;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85" inset="0,0,0,0">
              <w:txbxContent>
                <w:p w14:paraId="7F9CA10A" w14:textId="77777777" w:rsidR="00447783" w:rsidRDefault="00447783" w:rsidP="0044778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9</w:t>
                  </w:r>
                </w:p>
                <w:p w14:paraId="44AEABCA" w14:textId="77777777" w:rsidR="00447783" w:rsidRDefault="00447783" w:rsidP="0044778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10</w:t>
                  </w:r>
                </w:p>
                <w:p w14:paraId="39879288" w14:textId="77777777" w:rsidR="00447783" w:rsidRDefault="00447783" w:rsidP="0044778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11</w:t>
                  </w:r>
                </w:p>
                <w:p w14:paraId="313433D7" w14:textId="77777777" w:rsidR="00447783" w:rsidRDefault="00447783" w:rsidP="0044778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12</w:t>
                  </w:r>
                </w:p>
                <w:p w14:paraId="03621C92" w14:textId="77777777" w:rsidR="00447783" w:rsidRDefault="00447783" w:rsidP="0044778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13</w:t>
                  </w:r>
                </w:p>
                <w:p w14:paraId="6E7B39B7" w14:textId="77777777" w:rsidR="00447783" w:rsidRDefault="00447783" w:rsidP="0044778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14</w:t>
                  </w:r>
                </w:p>
                <w:p w14:paraId="44DC41D1" w14:textId="77777777" w:rsidR="00447783" w:rsidRDefault="00447783" w:rsidP="0044778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15</w:t>
                  </w:r>
                </w:p>
                <w:p w14:paraId="7B10759A" w14:textId="77777777" w:rsidR="00447783" w:rsidRDefault="00447783" w:rsidP="0044778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16</w:t>
                  </w:r>
                </w:p>
                <w:p w14:paraId="69CD84C6" w14:textId="60AA29BF" w:rsidR="00447783" w:rsidRDefault="00447783" w:rsidP="0044778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17</w:t>
                  </w:r>
                </w:p>
                <w:p w14:paraId="07F3000E" w14:textId="4D61EB21" w:rsidR="00447783" w:rsidRDefault="00447783" w:rsidP="0044778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18</w:t>
                  </w:r>
                </w:p>
              </w:txbxContent>
            </v:textbox>
          </v:rect>
        </w:pict>
      </w:r>
      <w:r w:rsidR="0073092B" w:rsidRPr="00206ACB">
        <w:t>Second,</w:t>
      </w:r>
      <w:r w:rsidR="00AC466E" w:rsidRPr="00206ACB">
        <w:t xml:space="preserve"> </w:t>
      </w:r>
      <w:r w:rsidR="0073092B" w:rsidRPr="00206ACB">
        <w:t>our</w:t>
      </w:r>
      <w:r w:rsidR="00AC466E" w:rsidRPr="00206ACB">
        <w:t xml:space="preserve"> </w:t>
      </w:r>
      <w:r w:rsidR="0073092B" w:rsidRPr="00206ACB">
        <w:t>NMI</w:t>
      </w:r>
      <w:r w:rsidR="00AC466E" w:rsidRPr="00206ACB">
        <w:t xml:space="preserve"> </w:t>
      </w:r>
      <w:r w:rsidR="0073092B" w:rsidRPr="00206ACB">
        <w:t>handler</w:t>
      </w:r>
      <w:r w:rsidR="00AC466E" w:rsidRPr="00206ACB">
        <w:t xml:space="preserve"> </w:t>
      </w:r>
      <w:r w:rsidR="0073092B" w:rsidRPr="00206ACB">
        <w:t>will</w:t>
      </w:r>
      <w:r w:rsidR="00AC466E" w:rsidRPr="00206ACB">
        <w:t xml:space="preserve"> </w:t>
      </w:r>
      <w:r w:rsidR="0073092B" w:rsidRPr="00206ACB">
        <w:t>need</w:t>
      </w:r>
      <w:r w:rsidR="00AC466E" w:rsidRPr="00206ACB">
        <w:t xml:space="preserve"> </w:t>
      </w:r>
      <w:r w:rsidR="0073092B" w:rsidRPr="00206ACB">
        <w:t>to</w:t>
      </w:r>
      <w:r w:rsidR="00AC466E" w:rsidRPr="00206ACB">
        <w:t xml:space="preserve"> </w:t>
      </w:r>
      <w:r w:rsidR="0073092B" w:rsidRPr="00206ACB">
        <w:t>set</w:t>
      </w:r>
      <w:r w:rsidR="00AC466E" w:rsidRPr="00206ACB">
        <w:t xml:space="preserve"> </w:t>
      </w:r>
      <w:r w:rsidR="0073092B" w:rsidRPr="00206ACB">
        <w:t>the</w:t>
      </w:r>
      <w:r w:rsidR="00AC466E" w:rsidRPr="00206ACB">
        <w:t xml:space="preserve"> </w:t>
      </w:r>
      <w:r w:rsidR="0073092B" w:rsidRPr="00206ACB">
        <w:t>scroll</w:t>
      </w:r>
      <w:r w:rsidR="00AC466E" w:rsidRPr="00206ACB">
        <w:t xml:space="preserve"> </w:t>
      </w:r>
      <w:r w:rsidR="0073092B" w:rsidRPr="00206ACB">
        <w:t>position</w:t>
      </w:r>
      <w:r w:rsidR="00AC466E" w:rsidRPr="00206ACB">
        <w:t xml:space="preserve"> </w:t>
      </w:r>
      <w:r w:rsidR="0073092B" w:rsidRPr="00206ACB">
        <w:t>of</w:t>
      </w:r>
      <w:r w:rsidR="00AC466E" w:rsidRPr="00206ACB">
        <w:t xml:space="preserve"> </w:t>
      </w:r>
      <w:r w:rsidR="0073092B" w:rsidRPr="00206ACB">
        <w:t>the</w:t>
      </w:r>
      <w:r w:rsidR="00AC466E" w:rsidRPr="00206ACB">
        <w:t xml:space="preserve"> </w:t>
      </w:r>
      <w:r w:rsidR="0073092B" w:rsidRPr="00206ACB">
        <w:t>nametables.</w:t>
      </w:r>
      <w:r w:rsidR="00AC466E" w:rsidRPr="00206ACB">
        <w:t xml:space="preserve"> </w:t>
      </w:r>
      <w:r w:rsidR="0073092B" w:rsidRPr="00206ACB">
        <w:t>We</w:t>
      </w:r>
      <w:r w:rsidR="00AC466E" w:rsidRPr="00206ACB">
        <w:t xml:space="preserve"> </w:t>
      </w:r>
      <w:r w:rsidR="0073092B" w:rsidRPr="00206ACB">
        <w:t>will</w:t>
      </w:r>
      <w:r w:rsidR="00AC466E" w:rsidRPr="00206ACB">
        <w:t xml:space="preserve"> </w:t>
      </w:r>
      <w:r w:rsidR="0073092B" w:rsidRPr="00206ACB">
        <w:t>cover</w:t>
      </w:r>
      <w:r w:rsidR="00AC466E" w:rsidRPr="00206ACB">
        <w:t xml:space="preserve"> </w:t>
      </w:r>
      <w:r w:rsidR="0073092B" w:rsidRPr="00206ACB">
        <w:t>scrolling</w:t>
      </w:r>
      <w:r w:rsidR="00AC466E" w:rsidRPr="00206ACB">
        <w:t xml:space="preserve"> </w:t>
      </w:r>
      <w:r w:rsidR="0073092B" w:rsidRPr="00206ACB">
        <w:t>in</w:t>
      </w:r>
      <w:r w:rsidR="00AC466E" w:rsidRPr="00206ACB">
        <w:t xml:space="preserve"> </w:t>
      </w:r>
      <w:r w:rsidR="0073092B" w:rsidRPr="00206ACB">
        <w:t>detail</w:t>
      </w:r>
      <w:r w:rsidR="00AC466E" w:rsidRPr="00206ACB">
        <w:t xml:space="preserve"> </w:t>
      </w:r>
      <w:r w:rsidR="0073092B" w:rsidRPr="00206ACB">
        <w:t>in</w:t>
      </w:r>
      <w:r w:rsidR="00AC466E" w:rsidRPr="00206ACB">
        <w:t xml:space="preserve"> </w:t>
      </w:r>
      <w:r w:rsidR="0073092B" w:rsidRPr="00206ACB">
        <w:t>a</w:t>
      </w:r>
      <w:r w:rsidR="00AC466E" w:rsidRPr="00206ACB">
        <w:t xml:space="preserve"> </w:t>
      </w:r>
      <w:r w:rsidR="0073092B" w:rsidRPr="00206ACB">
        <w:t>later</w:t>
      </w:r>
      <w:r w:rsidR="00AC466E" w:rsidRPr="00206ACB">
        <w:t xml:space="preserve"> </w:t>
      </w:r>
      <w:r w:rsidR="0073092B" w:rsidRPr="00206ACB">
        <w:t>chapter,</w:t>
      </w:r>
      <w:r w:rsidR="00AC466E" w:rsidRPr="00206ACB">
        <w:t xml:space="preserve"> </w:t>
      </w:r>
      <w:r w:rsidR="0073092B" w:rsidRPr="00206ACB">
        <w:t>but</w:t>
      </w:r>
      <w:r w:rsidR="00AC466E" w:rsidRPr="00206ACB">
        <w:t xml:space="preserve"> </w:t>
      </w:r>
      <w:r w:rsidR="0073092B" w:rsidRPr="00206ACB">
        <w:t>for</w:t>
      </w:r>
      <w:r w:rsidR="00AC466E" w:rsidRPr="00206ACB">
        <w:t xml:space="preserve"> </w:t>
      </w:r>
      <w:r w:rsidR="0073092B" w:rsidRPr="00206ACB">
        <w:t>now</w:t>
      </w:r>
      <w:r w:rsidR="00AC466E" w:rsidRPr="00206ACB">
        <w:t xml:space="preserve"> </w:t>
      </w:r>
      <w:r w:rsidR="0073092B" w:rsidRPr="00206ACB">
        <w:t>just</w:t>
      </w:r>
      <w:r w:rsidR="00AC466E" w:rsidRPr="00206ACB">
        <w:t xml:space="preserve"> </w:t>
      </w:r>
      <w:r w:rsidR="0073092B" w:rsidRPr="00206ACB">
        <w:t>know</w:t>
      </w:r>
      <w:r w:rsidR="00AC466E" w:rsidRPr="00206ACB">
        <w:t xml:space="preserve"> </w:t>
      </w:r>
      <w:r w:rsidR="0073092B" w:rsidRPr="00206ACB">
        <w:t>that</w:t>
      </w:r>
      <w:r w:rsidR="00AC466E" w:rsidRPr="00206ACB">
        <w:t xml:space="preserve"> </w:t>
      </w:r>
      <w:r w:rsidR="0073092B" w:rsidRPr="00206ACB">
        <w:t>we</w:t>
      </w:r>
      <w:r w:rsidR="00AC466E" w:rsidRPr="00206ACB">
        <w:t xml:space="preserve"> </w:t>
      </w:r>
      <w:r w:rsidR="0073092B" w:rsidRPr="00206ACB">
        <w:t>are</w:t>
      </w:r>
      <w:r w:rsidR="00AC466E" w:rsidRPr="00206ACB">
        <w:t xml:space="preserve"> </w:t>
      </w:r>
      <w:r w:rsidR="0073092B" w:rsidRPr="00206ACB">
        <w:t>setting</w:t>
      </w:r>
      <w:r w:rsidR="00AC466E" w:rsidRPr="00206ACB">
        <w:t xml:space="preserve"> </w:t>
      </w:r>
      <w:r w:rsidR="0073092B" w:rsidRPr="00206ACB">
        <w:t>the</w:t>
      </w:r>
      <w:r w:rsidR="00AC466E" w:rsidRPr="00206ACB">
        <w:t xml:space="preserve"> </w:t>
      </w:r>
      <w:r w:rsidR="0073092B" w:rsidRPr="00206ACB">
        <w:t>scroll</w:t>
      </w:r>
      <w:r w:rsidR="00AC466E" w:rsidRPr="00206ACB">
        <w:t xml:space="preserve"> </w:t>
      </w:r>
      <w:r w:rsidR="0073092B" w:rsidRPr="00206ACB">
        <w:t>position</w:t>
      </w:r>
      <w:r w:rsidR="00AC466E" w:rsidRPr="00206ACB">
        <w:t xml:space="preserve"> </w:t>
      </w:r>
      <w:r w:rsidR="0073092B" w:rsidRPr="00206ACB">
        <w:t>to</w:t>
      </w:r>
      <w:r w:rsidR="00AC466E" w:rsidRPr="00206ACB">
        <w:t xml:space="preserve"> </w:t>
      </w:r>
      <w:r w:rsidR="0073092B" w:rsidRPr="00206ACB">
        <w:t>display</w:t>
      </w:r>
      <w:r w:rsidR="00AC466E" w:rsidRPr="00206ACB">
        <w:t xml:space="preserve"> </w:t>
      </w:r>
      <w:r w:rsidR="0073092B" w:rsidRPr="00206ACB">
        <w:t>the</w:t>
      </w:r>
      <w:r w:rsidR="00AC466E" w:rsidRPr="00206ACB">
        <w:t xml:space="preserve"> </w:t>
      </w:r>
      <w:r w:rsidR="0073092B" w:rsidRPr="00206ACB">
        <w:t>first</w:t>
      </w:r>
      <w:r w:rsidR="00AC466E" w:rsidRPr="00206ACB">
        <w:t xml:space="preserve"> </w:t>
      </w:r>
      <w:r w:rsidR="0073092B" w:rsidRPr="00206ACB">
        <w:t>nametable,</w:t>
      </w:r>
      <w:r w:rsidR="00AC466E" w:rsidRPr="00206ACB">
        <w:t xml:space="preserve"> </w:t>
      </w:r>
      <w:r w:rsidR="0073092B" w:rsidRPr="00206ACB">
        <w:t>with</w:t>
      </w:r>
      <w:r w:rsidR="00AC466E" w:rsidRPr="00206ACB">
        <w:t xml:space="preserve"> </w:t>
      </w:r>
      <w:r w:rsidR="0073092B" w:rsidRPr="00206ACB">
        <w:t>no</w:t>
      </w:r>
      <w:r w:rsidR="00AC466E" w:rsidRPr="00206ACB">
        <w:t xml:space="preserve"> </w:t>
      </w:r>
      <w:r w:rsidR="0073092B" w:rsidRPr="00206ACB">
        <w:t>scrolling.</w:t>
      </w:r>
      <w:r w:rsidR="00AC466E" w:rsidRPr="00206ACB">
        <w:t xml:space="preserve"> </w:t>
      </w:r>
      <w:r w:rsidR="0073092B" w:rsidRPr="00206ACB">
        <w:t>If</w:t>
      </w:r>
      <w:r w:rsidR="00AC466E" w:rsidRPr="00206ACB">
        <w:t xml:space="preserve"> </w:t>
      </w:r>
      <w:r w:rsidR="0073092B" w:rsidRPr="00206ACB">
        <w:t>we</w:t>
      </w:r>
      <w:r w:rsidR="00AC466E" w:rsidRPr="00206ACB">
        <w:t xml:space="preserve"> </w:t>
      </w:r>
      <w:r w:rsidR="0073092B" w:rsidRPr="00206ACB">
        <w:t>did</w:t>
      </w:r>
      <w:r w:rsidR="00AC466E" w:rsidRPr="00206ACB">
        <w:t xml:space="preserve"> </w:t>
      </w:r>
      <w:r w:rsidR="0073092B" w:rsidRPr="00206ACB">
        <w:t>not</w:t>
      </w:r>
      <w:r w:rsidR="00AC466E" w:rsidRPr="00206ACB">
        <w:t xml:space="preserve"> </w:t>
      </w:r>
      <w:r w:rsidR="0073092B" w:rsidRPr="00206ACB">
        <w:t>explicitly</w:t>
      </w:r>
      <w:r w:rsidR="00AC466E" w:rsidRPr="00206ACB">
        <w:t xml:space="preserve"> </w:t>
      </w:r>
      <w:r w:rsidR="0073092B" w:rsidRPr="00206ACB">
        <w:t>set</w:t>
      </w:r>
      <w:r w:rsidR="00AC466E" w:rsidRPr="00206ACB">
        <w:t xml:space="preserve"> </w:t>
      </w:r>
      <w:r w:rsidR="0073092B" w:rsidRPr="00206ACB">
        <w:t>this</w:t>
      </w:r>
      <w:r w:rsidR="00AC466E" w:rsidRPr="00206ACB">
        <w:t xml:space="preserve"> </w:t>
      </w:r>
      <w:r w:rsidR="0073092B" w:rsidRPr="00206ACB">
        <w:t>scroll</w:t>
      </w:r>
      <w:r w:rsidR="00AC466E" w:rsidRPr="00206ACB">
        <w:t xml:space="preserve"> </w:t>
      </w:r>
      <w:r w:rsidR="0073092B" w:rsidRPr="00206ACB">
        <w:t>position,</w:t>
      </w:r>
      <w:r w:rsidR="00AC466E" w:rsidRPr="00206ACB">
        <w:t xml:space="preserve"> </w:t>
      </w:r>
      <w:r w:rsidR="0073092B" w:rsidRPr="00206ACB">
        <w:t>we</w:t>
      </w:r>
      <w:r w:rsidR="00AC466E" w:rsidRPr="00206ACB">
        <w:t xml:space="preserve"> </w:t>
      </w:r>
      <w:r w:rsidR="0073092B" w:rsidRPr="00206ACB">
        <w:t>could</w:t>
      </w:r>
      <w:r w:rsidR="00AC466E" w:rsidRPr="00206ACB">
        <w:t xml:space="preserve"> </w:t>
      </w:r>
      <w:r w:rsidR="0073092B" w:rsidRPr="00206ACB">
        <w:t>accidentally</w:t>
      </w:r>
      <w:r w:rsidR="00AC466E" w:rsidRPr="00206ACB">
        <w:t xml:space="preserve"> </w:t>
      </w:r>
      <w:r w:rsidR="0073092B" w:rsidRPr="00206ACB">
        <w:t>display</w:t>
      </w:r>
      <w:r w:rsidR="00AC466E" w:rsidRPr="00206ACB">
        <w:t xml:space="preserve"> </w:t>
      </w:r>
      <w:r w:rsidR="0073092B" w:rsidRPr="00206ACB">
        <w:t>a</w:t>
      </w:r>
      <w:r w:rsidR="00AC466E" w:rsidRPr="00206ACB">
        <w:t xml:space="preserve"> </w:t>
      </w:r>
      <w:r w:rsidR="0073092B" w:rsidRPr="00206ACB">
        <w:t>combination</w:t>
      </w:r>
      <w:r w:rsidR="00AC466E" w:rsidRPr="00206ACB">
        <w:t xml:space="preserve"> </w:t>
      </w:r>
      <w:r w:rsidR="0073092B" w:rsidRPr="00206ACB">
        <w:t>of</w:t>
      </w:r>
      <w:r w:rsidR="00AC466E" w:rsidRPr="00206ACB">
        <w:t xml:space="preserve"> </w:t>
      </w:r>
      <w:r w:rsidR="0073092B" w:rsidRPr="00206ACB">
        <w:t>nametables</w:t>
      </w:r>
      <w:r w:rsidR="00AC466E" w:rsidRPr="00206ACB">
        <w:t xml:space="preserve"> </w:t>
      </w:r>
      <w:r w:rsidR="0073092B" w:rsidRPr="00206ACB">
        <w:t>at</w:t>
      </w:r>
      <w:r w:rsidR="00AC466E" w:rsidRPr="00206ACB">
        <w:t xml:space="preserve"> </w:t>
      </w:r>
      <w:r w:rsidR="0073092B" w:rsidRPr="00206ACB">
        <w:t>an</w:t>
      </w:r>
      <w:r w:rsidR="00AC466E" w:rsidRPr="00206ACB">
        <w:t xml:space="preserve"> </w:t>
      </w:r>
      <w:r w:rsidR="0073092B" w:rsidRPr="00206ACB">
        <w:t>unpredictable</w:t>
      </w:r>
      <w:r w:rsidR="00AC466E" w:rsidRPr="00206ACB">
        <w:t xml:space="preserve"> </w:t>
      </w:r>
      <w:r w:rsidR="0073092B" w:rsidRPr="00206ACB">
        <w:t>scroll</w:t>
      </w:r>
      <w:r w:rsidR="00AC466E" w:rsidRPr="00206ACB">
        <w:t xml:space="preserve"> </w:t>
      </w:r>
      <w:r w:rsidR="0073092B" w:rsidRPr="00206ACB">
        <w:t>point.</w:t>
      </w:r>
    </w:p>
    <w:p w14:paraId="4668803C" w14:textId="180AEE08" w:rsidR="003715BD" w:rsidRPr="00F70194" w:rsidRDefault="003715BD" w:rsidP="0036226E">
      <w:pPr>
        <w:pStyle w:val="HTMLPreformatted"/>
        <w:shd w:val="clear" w:color="auto" w:fill="272822"/>
        <w:spacing w:before="60" w:after="60"/>
        <w:ind w:left="360"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keyword"/>
          <w:rFonts w:ascii="DejaVu Sans Mono" w:hAnsi="DejaVu Sans Mono" w:cs="DejaVu Sans Mono"/>
          <w:color w:val="10C26F"/>
          <w:sz w:val="26"/>
          <w:szCs w:val="26"/>
          <w:bdr w:val="none" w:sz="0" w:space="0" w:color="auto" w:frame="1"/>
          <w:shd w:val="clear" w:color="auto" w:fill="272822"/>
        </w:rPr>
        <w:t>.proc</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entity"/>
          <w:rFonts w:ascii="DejaVu Sans Mono" w:hAnsi="DejaVu Sans Mono" w:cs="DejaVu Sans Mono"/>
          <w:color w:val="10C26F"/>
          <w:sz w:val="26"/>
          <w:szCs w:val="26"/>
          <w:bdr w:val="none" w:sz="0" w:space="0" w:color="auto" w:frame="1"/>
          <w:shd w:val="clear" w:color="auto" w:fill="272822"/>
        </w:rPr>
        <w:t>nmi_handler</w:t>
      </w:r>
    </w:p>
    <w:p w14:paraId="320C61D4" w14:textId="77777777" w:rsidR="003715BD" w:rsidRPr="00F70194" w:rsidRDefault="003715BD" w:rsidP="0036226E">
      <w:pPr>
        <w:pStyle w:val="HTMLPreformatted"/>
        <w:shd w:val="clear" w:color="auto" w:fill="272822"/>
        <w:spacing w:before="60" w:after="60"/>
        <w:ind w:left="360"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LDA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source"/>
          <w:rFonts w:ascii="DejaVu Sans Mono" w:eastAsiaTheme="majorEastAsia" w:hAnsi="DejaVu Sans Mono" w:cs="DejaVu Sans Mono"/>
          <w:color w:val="FF7A48"/>
          <w:sz w:val="26"/>
          <w:szCs w:val="26"/>
          <w:bdr w:val="none" w:sz="0" w:space="0" w:color="auto" w:frame="1"/>
          <w:shd w:val="clear" w:color="auto" w:fill="272822"/>
        </w:rPr>
        <w:t>#</w:t>
      </w:r>
      <w:r w:rsidRPr="00F70194">
        <w:rPr>
          <w:rStyle w:val="z-constant"/>
          <w:rFonts w:ascii="DejaVu Sans Mono" w:hAnsi="DejaVu Sans Mono" w:cs="DejaVu Sans Mono"/>
          <w:color w:val="07E2FA"/>
          <w:sz w:val="26"/>
          <w:szCs w:val="26"/>
          <w:bdr w:val="none" w:sz="0" w:space="0" w:color="auto" w:frame="1"/>
          <w:shd w:val="clear" w:color="auto" w:fill="272822"/>
        </w:rPr>
        <w:t>$00</w:t>
      </w:r>
    </w:p>
    <w:p w14:paraId="2011C84D" w14:textId="77777777" w:rsidR="003715BD" w:rsidRPr="00F70194" w:rsidRDefault="003715BD" w:rsidP="0036226E">
      <w:pPr>
        <w:pStyle w:val="HTMLPreformatted"/>
        <w:shd w:val="clear" w:color="auto" w:fill="272822"/>
        <w:spacing w:before="60" w:after="60"/>
        <w:ind w:left="360"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STA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OAMADDR</w:t>
      </w:r>
    </w:p>
    <w:p w14:paraId="653DF3FC" w14:textId="77777777" w:rsidR="003715BD" w:rsidRPr="00F70194" w:rsidRDefault="003715BD" w:rsidP="0036226E">
      <w:pPr>
        <w:pStyle w:val="HTMLPreformatted"/>
        <w:shd w:val="clear" w:color="auto" w:fill="272822"/>
        <w:spacing w:before="60" w:after="60"/>
        <w:ind w:left="360" w:firstLine="360"/>
        <w:rPr>
          <w:rStyle w:val="z-source"/>
          <w:rFonts w:ascii="DejaVu Sans Mono" w:eastAsiaTheme="majorEastAsia" w:hAnsi="DejaVu Sans Mono" w:cs="DejaVu Sans Mono"/>
          <w:color w:val="07E2FA"/>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LDA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source"/>
          <w:rFonts w:ascii="DejaVu Sans Mono" w:eastAsiaTheme="majorEastAsia" w:hAnsi="DejaVu Sans Mono" w:cs="DejaVu Sans Mono"/>
          <w:color w:val="FF7A48"/>
          <w:sz w:val="26"/>
          <w:szCs w:val="26"/>
          <w:bdr w:val="none" w:sz="0" w:space="0" w:color="auto" w:frame="1"/>
          <w:shd w:val="clear" w:color="auto" w:fill="272822"/>
        </w:rPr>
        <w:t>#</w:t>
      </w:r>
      <w:r w:rsidRPr="00F70194">
        <w:rPr>
          <w:rStyle w:val="z-constant"/>
          <w:rFonts w:ascii="DejaVu Sans Mono" w:hAnsi="DejaVu Sans Mono" w:cs="DejaVu Sans Mono"/>
          <w:color w:val="07E2FA"/>
          <w:sz w:val="26"/>
          <w:szCs w:val="26"/>
          <w:bdr w:val="none" w:sz="0" w:space="0" w:color="auto" w:frame="1"/>
          <w:shd w:val="clear" w:color="auto" w:fill="272822"/>
        </w:rPr>
        <w:t>$02</w:t>
      </w:r>
    </w:p>
    <w:p w14:paraId="14C5E55D" w14:textId="77777777" w:rsidR="003715BD" w:rsidRDefault="003715BD" w:rsidP="0036226E">
      <w:pPr>
        <w:pStyle w:val="HTMLPreformatted"/>
        <w:shd w:val="clear" w:color="auto" w:fill="272822"/>
        <w:spacing w:before="60" w:after="60"/>
        <w:ind w:left="360"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STA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OAMDMA</w:t>
      </w:r>
    </w:p>
    <w:p w14:paraId="525F2970" w14:textId="7404E6B9" w:rsidR="003715BD" w:rsidRDefault="003715BD" w:rsidP="0036226E">
      <w:pPr>
        <w:pStyle w:val="HTMLPreformatted"/>
        <w:shd w:val="clear" w:color="auto" w:fill="272822"/>
        <w:spacing w:before="60" w:after="60"/>
        <w:ind w:left="360" w:firstLine="360"/>
        <w:rPr>
          <w:rStyle w:val="z-constant"/>
          <w:rFonts w:ascii="DejaVu Sans Mono" w:hAnsi="DejaVu Sans Mono" w:cs="DejaVu Sans Mono"/>
          <w:color w:val="07E2FA"/>
          <w:sz w:val="26"/>
          <w:szCs w:val="26"/>
          <w:bdr w:val="none" w:sz="0" w:space="0" w:color="auto" w:frame="1"/>
          <w:shd w:val="clear" w:color="auto" w:fill="272822"/>
        </w:rPr>
      </w:pPr>
      <w:r>
        <w:rPr>
          <w:rStyle w:val="z-keyword"/>
          <w:rFonts w:ascii="DejaVu Sans Mono" w:hAnsi="DejaVu Sans Mono" w:cs="DejaVu Sans Mono"/>
          <w:color w:val="E3371E"/>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LDA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source"/>
          <w:rFonts w:ascii="DejaVu Sans Mono" w:eastAsiaTheme="majorEastAsia" w:hAnsi="DejaVu Sans Mono" w:cs="DejaVu Sans Mono"/>
          <w:color w:val="FF7A48"/>
          <w:sz w:val="26"/>
          <w:szCs w:val="26"/>
          <w:bdr w:val="none" w:sz="0" w:space="0" w:color="auto" w:frame="1"/>
          <w:shd w:val="clear" w:color="auto" w:fill="272822"/>
        </w:rPr>
        <w:t>#</w:t>
      </w:r>
      <w:r w:rsidRPr="00F70194">
        <w:rPr>
          <w:rStyle w:val="z-constant"/>
          <w:rFonts w:ascii="DejaVu Sans Mono" w:hAnsi="DejaVu Sans Mono" w:cs="DejaVu Sans Mono"/>
          <w:color w:val="07E2FA"/>
          <w:sz w:val="26"/>
          <w:szCs w:val="26"/>
          <w:bdr w:val="none" w:sz="0" w:space="0" w:color="auto" w:frame="1"/>
          <w:shd w:val="clear" w:color="auto" w:fill="272822"/>
        </w:rPr>
        <w:t>$0</w:t>
      </w:r>
      <w:r>
        <w:rPr>
          <w:rStyle w:val="z-constant"/>
          <w:rFonts w:ascii="DejaVu Sans Mono" w:hAnsi="DejaVu Sans Mono" w:cs="DejaVu Sans Mono"/>
          <w:color w:val="07E2FA"/>
          <w:sz w:val="26"/>
          <w:szCs w:val="26"/>
          <w:bdr w:val="none" w:sz="0" w:space="0" w:color="auto" w:frame="1"/>
          <w:shd w:val="clear" w:color="auto" w:fill="272822"/>
        </w:rPr>
        <w:t>0</w:t>
      </w:r>
    </w:p>
    <w:p w14:paraId="4263B30D" w14:textId="77777777" w:rsidR="00447783" w:rsidRDefault="00447783" w:rsidP="0036226E">
      <w:pPr>
        <w:pStyle w:val="HTMLPreformatted"/>
        <w:shd w:val="clear" w:color="auto" w:fill="272822"/>
        <w:spacing w:before="60" w:after="60"/>
        <w:ind w:left="360" w:firstLine="360"/>
        <w:rPr>
          <w:rStyle w:val="z-keyword"/>
          <w:rFonts w:ascii="DejaVu Sans Mono" w:hAnsi="DejaVu Sans Mono" w:cs="DejaVu Sans Mono"/>
          <w:color w:val="E3371E"/>
          <w:sz w:val="26"/>
          <w:szCs w:val="26"/>
          <w:bdr w:val="none" w:sz="0" w:space="0" w:color="auto" w:frame="1"/>
          <w:shd w:val="clear" w:color="auto" w:fill="272822"/>
        </w:rPr>
      </w:pPr>
      <w:r>
        <w:rPr>
          <w:rStyle w:val="z-keyword"/>
          <w:rFonts w:ascii="DejaVu Sans Mono" w:hAnsi="DejaVu Sans Mono" w:cs="DejaVu Sans Mono"/>
          <w:color w:val="E3371E"/>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STA</w:t>
      </w:r>
      <w:r>
        <w:rPr>
          <w:rStyle w:val="z-keyword"/>
          <w:rFonts w:ascii="DejaVu Sans Mono" w:hAnsi="DejaVu Sans Mono" w:cs="DejaVu Sans Mono"/>
          <w:color w:val="E3371E"/>
          <w:sz w:val="26"/>
          <w:szCs w:val="26"/>
          <w:bdr w:val="none" w:sz="0" w:space="0" w:color="auto" w:frame="1"/>
          <w:shd w:val="clear" w:color="auto" w:fill="272822"/>
        </w:rPr>
        <w:t xml:space="preserve"> </w:t>
      </w:r>
      <w:r w:rsidRPr="00F70194">
        <w:rPr>
          <w:rStyle w:val="z-constant"/>
          <w:rFonts w:ascii="DejaVu Sans Mono" w:hAnsi="DejaVu Sans Mono" w:cs="DejaVu Sans Mono"/>
          <w:color w:val="07E2FA"/>
          <w:sz w:val="26"/>
          <w:szCs w:val="26"/>
          <w:bdr w:val="none" w:sz="0" w:space="0" w:color="auto" w:frame="1"/>
          <w:shd w:val="clear" w:color="auto" w:fill="272822"/>
        </w:rPr>
        <w:t>$</w:t>
      </w:r>
      <w:r>
        <w:rPr>
          <w:rStyle w:val="z-constant"/>
          <w:rFonts w:ascii="DejaVu Sans Mono" w:hAnsi="DejaVu Sans Mono" w:cs="DejaVu Sans Mono"/>
          <w:color w:val="07E2FA"/>
          <w:sz w:val="26"/>
          <w:szCs w:val="26"/>
          <w:bdr w:val="none" w:sz="0" w:space="0" w:color="auto" w:frame="1"/>
          <w:shd w:val="clear" w:color="auto" w:fill="272822"/>
        </w:rPr>
        <w:t>2</w:t>
      </w:r>
      <w:r w:rsidRPr="00F70194">
        <w:rPr>
          <w:rStyle w:val="z-constant"/>
          <w:rFonts w:ascii="DejaVu Sans Mono" w:hAnsi="DejaVu Sans Mono" w:cs="DejaVu Sans Mono"/>
          <w:color w:val="07E2FA"/>
          <w:sz w:val="26"/>
          <w:szCs w:val="26"/>
          <w:bdr w:val="none" w:sz="0" w:space="0" w:color="auto" w:frame="1"/>
          <w:shd w:val="clear" w:color="auto" w:fill="272822"/>
        </w:rPr>
        <w:t>00</w:t>
      </w:r>
      <w:r>
        <w:rPr>
          <w:rStyle w:val="z-constant"/>
          <w:rFonts w:ascii="DejaVu Sans Mono" w:hAnsi="DejaVu Sans Mono" w:cs="DejaVu Sans Mono"/>
          <w:color w:val="07E2FA"/>
          <w:sz w:val="26"/>
          <w:szCs w:val="26"/>
          <w:bdr w:val="none" w:sz="0" w:space="0" w:color="auto" w:frame="1"/>
          <w:shd w:val="clear" w:color="auto" w:fill="272822"/>
        </w:rPr>
        <w:t>5</w:t>
      </w:r>
    </w:p>
    <w:p w14:paraId="504CE39F" w14:textId="6CB17088" w:rsidR="003715BD" w:rsidRPr="00F70194" w:rsidRDefault="00447783" w:rsidP="0036226E">
      <w:pPr>
        <w:pStyle w:val="HTMLPreformatted"/>
        <w:shd w:val="clear" w:color="auto" w:fill="272822"/>
        <w:spacing w:before="60" w:after="60"/>
        <w:ind w:left="360"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Pr>
          <w:rStyle w:val="z-keyword"/>
          <w:rFonts w:ascii="DejaVu Sans Mono" w:hAnsi="DejaVu Sans Mono" w:cs="DejaVu Sans Mono"/>
          <w:color w:val="E3371E"/>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STA</w:t>
      </w:r>
      <w:r>
        <w:rPr>
          <w:rStyle w:val="z-keyword"/>
          <w:rFonts w:ascii="DejaVu Sans Mono" w:hAnsi="DejaVu Sans Mono" w:cs="DejaVu Sans Mono"/>
          <w:color w:val="E3371E"/>
          <w:sz w:val="26"/>
          <w:szCs w:val="26"/>
          <w:bdr w:val="none" w:sz="0" w:space="0" w:color="auto" w:frame="1"/>
          <w:shd w:val="clear" w:color="auto" w:fill="272822"/>
        </w:rPr>
        <w:t xml:space="preserve"> </w:t>
      </w:r>
      <w:r w:rsidRPr="00F70194">
        <w:rPr>
          <w:rStyle w:val="z-constant"/>
          <w:rFonts w:ascii="DejaVu Sans Mono" w:hAnsi="DejaVu Sans Mono" w:cs="DejaVu Sans Mono"/>
          <w:color w:val="07E2FA"/>
          <w:sz w:val="26"/>
          <w:szCs w:val="26"/>
          <w:bdr w:val="none" w:sz="0" w:space="0" w:color="auto" w:frame="1"/>
          <w:shd w:val="clear" w:color="auto" w:fill="272822"/>
        </w:rPr>
        <w:t>$</w:t>
      </w:r>
      <w:r>
        <w:rPr>
          <w:rStyle w:val="z-constant"/>
          <w:rFonts w:ascii="DejaVu Sans Mono" w:hAnsi="DejaVu Sans Mono" w:cs="DejaVu Sans Mono"/>
          <w:color w:val="07E2FA"/>
          <w:sz w:val="26"/>
          <w:szCs w:val="26"/>
          <w:bdr w:val="none" w:sz="0" w:space="0" w:color="auto" w:frame="1"/>
          <w:shd w:val="clear" w:color="auto" w:fill="272822"/>
        </w:rPr>
        <w:t>2</w:t>
      </w:r>
      <w:r w:rsidRPr="00F70194">
        <w:rPr>
          <w:rStyle w:val="z-constant"/>
          <w:rFonts w:ascii="DejaVu Sans Mono" w:hAnsi="DejaVu Sans Mono" w:cs="DejaVu Sans Mono"/>
          <w:color w:val="07E2FA"/>
          <w:sz w:val="26"/>
          <w:szCs w:val="26"/>
          <w:bdr w:val="none" w:sz="0" w:space="0" w:color="auto" w:frame="1"/>
          <w:shd w:val="clear" w:color="auto" w:fill="272822"/>
        </w:rPr>
        <w:t>00</w:t>
      </w:r>
      <w:r>
        <w:rPr>
          <w:rStyle w:val="z-constant"/>
          <w:rFonts w:ascii="DejaVu Sans Mono" w:hAnsi="DejaVu Sans Mono" w:cs="DejaVu Sans Mono"/>
          <w:color w:val="07E2FA"/>
          <w:sz w:val="26"/>
          <w:szCs w:val="26"/>
          <w:bdr w:val="none" w:sz="0" w:space="0" w:color="auto" w:frame="1"/>
          <w:shd w:val="clear" w:color="auto" w:fill="272822"/>
        </w:rPr>
        <w:t>5</w:t>
      </w:r>
    </w:p>
    <w:p w14:paraId="06FCD9F6" w14:textId="77777777" w:rsidR="003715BD" w:rsidRPr="00F70194" w:rsidRDefault="003715BD" w:rsidP="0036226E">
      <w:pPr>
        <w:pStyle w:val="HTMLPreformatted"/>
        <w:shd w:val="clear" w:color="auto" w:fill="272822"/>
        <w:spacing w:before="60" w:after="60"/>
        <w:ind w:left="360" w:firstLine="360"/>
        <w:rPr>
          <w:rStyle w:val="z-source"/>
          <w:rFonts w:ascii="DejaVu Sans Mono" w:eastAsiaTheme="majorEastAsia" w:hAnsi="DejaVu Sans Mono" w:cs="DejaVu Sans Mono"/>
          <w:color w:val="E3371E"/>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RTI</w:t>
      </w:r>
    </w:p>
    <w:p w14:paraId="2D42562F" w14:textId="77777777" w:rsidR="003715BD" w:rsidRPr="00F70194" w:rsidRDefault="003715BD" w:rsidP="0036226E">
      <w:pPr>
        <w:pStyle w:val="HTMLPreformatted"/>
        <w:shd w:val="clear" w:color="auto" w:fill="272822"/>
        <w:spacing w:before="60" w:after="60"/>
        <w:ind w:left="360"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keyword"/>
          <w:rFonts w:ascii="DejaVu Sans Mono" w:hAnsi="DejaVu Sans Mono" w:cs="DejaVu Sans Mono"/>
          <w:color w:val="10C26F"/>
          <w:sz w:val="26"/>
          <w:szCs w:val="26"/>
          <w:bdr w:val="none" w:sz="0" w:space="0" w:color="auto" w:frame="1"/>
          <w:shd w:val="clear" w:color="auto" w:fill="272822"/>
        </w:rPr>
        <w:t>.endproc</w:t>
      </w:r>
    </w:p>
    <w:p w14:paraId="4263F144" w14:textId="77777777" w:rsidR="00A92B20" w:rsidRDefault="00A92B20">
      <w:pPr>
        <w:widowControl/>
        <w:kinsoku/>
        <w:overflowPunct/>
        <w:autoSpaceDE/>
        <w:autoSpaceDN/>
        <w:spacing w:before="0" w:after="160" w:line="259" w:lineRule="auto"/>
        <w:ind w:firstLine="0"/>
        <w:jc w:val="left"/>
      </w:pPr>
      <w:r>
        <w:br w:type="page"/>
      </w:r>
    </w:p>
    <w:p w14:paraId="63EA844E" w14:textId="107A643B" w:rsidR="0075515C" w:rsidRPr="00206ACB" w:rsidRDefault="0075515C" w:rsidP="003715BD">
      <w:r w:rsidRPr="00206ACB">
        <w:lastRenderedPageBreak/>
        <w:t>Finally,</w:t>
      </w:r>
      <w:r w:rsidR="00AC466E" w:rsidRPr="00206ACB">
        <w:t xml:space="preserve"> </w:t>
      </w:r>
      <w:r w:rsidRPr="00206ACB">
        <w:t>now</w:t>
      </w:r>
      <w:r w:rsidR="00AC466E" w:rsidRPr="00206ACB">
        <w:t xml:space="preserve"> </w:t>
      </w:r>
      <w:r w:rsidRPr="00206ACB">
        <w:t>that</w:t>
      </w:r>
      <w:r w:rsidR="00AC466E" w:rsidRPr="00206ACB">
        <w:t xml:space="preserve"> </w:t>
      </w:r>
      <w:r w:rsidRPr="00206ACB">
        <w:t>we</w:t>
      </w:r>
      <w:r w:rsidR="00AC466E" w:rsidRPr="00206ACB">
        <w:t xml:space="preserve"> </w:t>
      </w:r>
      <w:r w:rsidRPr="00206ACB">
        <w:t>are</w:t>
      </w:r>
      <w:r w:rsidR="00AC466E" w:rsidRPr="00206ACB">
        <w:t xml:space="preserve"> </w:t>
      </w:r>
      <w:r w:rsidRPr="00206ACB">
        <w:t>using</w:t>
      </w:r>
      <w:r w:rsidR="00AC466E" w:rsidRPr="00206ACB">
        <w:t xml:space="preserve"> </w:t>
      </w:r>
      <w:r w:rsidRPr="00206ACB">
        <w:t>both</w:t>
      </w:r>
      <w:r w:rsidR="00AC466E" w:rsidRPr="00206ACB">
        <w:t xml:space="preserve"> </w:t>
      </w:r>
      <w:r w:rsidRPr="00206ACB">
        <w:t>sprites</w:t>
      </w:r>
      <w:r w:rsidR="00AC466E" w:rsidRPr="00206ACB">
        <w:t xml:space="preserve"> </w:t>
      </w:r>
      <w:r w:rsidRPr="00206ACB">
        <w:t>and</w:t>
      </w:r>
      <w:r w:rsidR="00AC466E" w:rsidRPr="00206ACB">
        <w:t xml:space="preserve"> </w:t>
      </w:r>
      <w:r w:rsidRPr="00206ACB">
        <w:t>backgrounds,</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set</w:t>
      </w:r>
      <w:r w:rsidR="00AC466E" w:rsidRPr="00206ACB">
        <w:t xml:space="preserve"> </w:t>
      </w:r>
      <w:r w:rsidRPr="00206ACB">
        <w:t>all</w:t>
      </w:r>
      <w:r w:rsidR="00AC466E" w:rsidRPr="00206ACB">
        <w:t xml:space="preserve"> </w:t>
      </w:r>
      <w:r w:rsidRPr="00206ACB">
        <w:t>eight</w:t>
      </w:r>
      <w:r w:rsidR="00AC466E" w:rsidRPr="00206ACB">
        <w:t xml:space="preserve"> </w:t>
      </w:r>
      <w:r w:rsidRPr="00206ACB">
        <w:t>palettes.</w:t>
      </w:r>
      <w:r w:rsidR="00AC466E" w:rsidRPr="00206ACB">
        <w:t xml:space="preserve"> </w:t>
      </w:r>
      <w:r w:rsidRPr="00206ACB">
        <w:t>To</w:t>
      </w:r>
      <w:r w:rsidR="00AC466E" w:rsidRPr="00206ACB">
        <w:t xml:space="preserve"> </w:t>
      </w:r>
      <w:r w:rsidRPr="00206ACB">
        <w:t>do</w:t>
      </w:r>
      <w:r w:rsidR="00AC466E" w:rsidRPr="00206ACB">
        <w:t xml:space="preserve"> </w:t>
      </w:r>
      <w:r w:rsidRPr="00206ACB">
        <w:t>so,</w:t>
      </w:r>
      <w:r w:rsidR="00AC466E" w:rsidRPr="00206ACB">
        <w:t xml:space="preserve"> </w:t>
      </w:r>
      <w:r w:rsidRPr="00206ACB">
        <w:t>I've</w:t>
      </w:r>
      <w:r w:rsidR="00AC466E" w:rsidRPr="00206ACB">
        <w:t xml:space="preserve"> </w:t>
      </w:r>
      <w:r w:rsidRPr="00206ACB">
        <w:t>expanded</w:t>
      </w:r>
      <w:r w:rsidR="00AC466E" w:rsidRPr="00206ACB">
        <w:t xml:space="preserve"> </w:t>
      </w:r>
      <w:r w:rsidRPr="00206ACB">
        <w:t>the</w:t>
      </w:r>
      <w:r w:rsidR="00AC466E" w:rsidRPr="00206ACB">
        <w:t xml:space="preserve"> </w:t>
      </w:r>
      <w:r w:rsidRPr="00206ACB">
        <w:t>palette</w:t>
      </w:r>
      <w:r w:rsidR="00AC466E" w:rsidRPr="00206ACB">
        <w:t xml:space="preserve"> </w:t>
      </w:r>
      <w:r w:rsidRPr="00206ACB">
        <w:t>definitions</w:t>
      </w:r>
      <w:r w:rsidR="00AC466E" w:rsidRPr="00206ACB">
        <w:t xml:space="preserve"> </w:t>
      </w:r>
      <w:r w:rsidRPr="00206ACB">
        <w:t>in</w:t>
      </w:r>
      <w:r w:rsidR="00AC466E" w:rsidRPr="00206ACB">
        <w:t xml:space="preserve"> </w:t>
      </w:r>
      <w:r w:rsidRPr="00206ACB">
        <w:t>the</w:t>
      </w:r>
      <w:r w:rsidR="00AC466E" w:rsidRPr="00206ACB">
        <w:t xml:space="preserve"> </w:t>
      </w:r>
      <w:r w:rsidRPr="003715BD">
        <w:rPr>
          <w:rStyle w:val="QuoteChar"/>
        </w:rPr>
        <w:t>RODATA</w:t>
      </w:r>
      <w:r w:rsidR="00AC466E" w:rsidRPr="00206ACB">
        <w:t xml:space="preserve"> </w:t>
      </w:r>
      <w:r w:rsidRPr="00206ACB">
        <w:t>segment</w:t>
      </w:r>
      <w:r w:rsidR="00AC466E" w:rsidRPr="00206ACB">
        <w:t xml:space="preserve"> </w:t>
      </w:r>
      <w:r w:rsidRPr="00206ACB">
        <w:t>as</w:t>
      </w:r>
      <w:r w:rsidR="00AC466E" w:rsidRPr="00206ACB">
        <w:t xml:space="preserve"> </w:t>
      </w:r>
      <w:r w:rsidRPr="00206ACB">
        <w:t>follows:</w:t>
      </w:r>
    </w:p>
    <w:p w14:paraId="48A322F6" w14:textId="396BDBAE" w:rsidR="00A92B20" w:rsidRPr="00A35E9F" w:rsidRDefault="00000000"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10C26F"/>
          <w:sz w:val="26"/>
          <w:szCs w:val="26"/>
        </w:rPr>
      </w:pPr>
      <w:r>
        <w:rPr>
          <w:noProof/>
        </w:rPr>
        <w:pict w14:anchorId="7575A404">
          <v:rect id="_x0000_s2186" style="position:absolute;left:0;text-align:left;margin-left:-14.4pt;margin-top:1.25pt;width:29.3pt;height:185.9pt;z-index:251731968;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86" inset="0,0,0,0">
              <w:txbxContent>
                <w:p w14:paraId="6CD4F1B2" w14:textId="5A5A34EB" w:rsidR="00A92B20" w:rsidRDefault="00A92B20" w:rsidP="00A92B20">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192</w:t>
                  </w:r>
                </w:p>
                <w:p w14:paraId="40491A79" w14:textId="1292C84A" w:rsidR="00A92B20" w:rsidRDefault="00A92B20" w:rsidP="00A92B20">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193</w:t>
                  </w:r>
                </w:p>
                <w:p w14:paraId="57C2A3FB" w14:textId="77777777" w:rsidR="00A92B20" w:rsidRDefault="00A92B20" w:rsidP="00A92B20">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194</w:t>
                  </w:r>
                </w:p>
                <w:p w14:paraId="4F896182" w14:textId="645CD0C9" w:rsidR="00A92B20" w:rsidRDefault="00A92B20" w:rsidP="00A92B20">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195</w:t>
                  </w:r>
                </w:p>
                <w:p w14:paraId="646E91FD" w14:textId="3C9CC5EF" w:rsidR="00A92B20" w:rsidRDefault="00A92B20" w:rsidP="00A92B20">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196</w:t>
                  </w:r>
                </w:p>
                <w:p w14:paraId="00E387FB" w14:textId="28459E07" w:rsidR="00A92B20" w:rsidRDefault="00A92B20" w:rsidP="00A92B20">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197</w:t>
                  </w:r>
                </w:p>
                <w:p w14:paraId="33E45F55" w14:textId="076D8C1F" w:rsidR="00A92B20" w:rsidRDefault="00A92B20" w:rsidP="00A92B20">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198</w:t>
                  </w:r>
                </w:p>
                <w:p w14:paraId="64446A08" w14:textId="560CECBD" w:rsidR="00A92B20" w:rsidRDefault="00A92B20" w:rsidP="00A92B20">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199</w:t>
                  </w:r>
                </w:p>
                <w:p w14:paraId="4737430E" w14:textId="2B71121A" w:rsidR="00A92B20" w:rsidRDefault="00A92B20" w:rsidP="00A92B20">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200</w:t>
                  </w:r>
                </w:p>
                <w:p w14:paraId="6DA72913" w14:textId="0FE2F77E" w:rsidR="00A92B20" w:rsidRDefault="00A92B20" w:rsidP="00A92B20">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201</w:t>
                  </w:r>
                </w:p>
              </w:txbxContent>
            </v:textbox>
          </v:rect>
        </w:pict>
      </w:r>
      <w:r w:rsidR="00A92B20" w:rsidRPr="00A35E9F">
        <w:rPr>
          <w:rFonts w:ascii="DejaVu Sans Mono" w:hAnsi="DejaVu Sans Mono" w:cs="DejaVu Sans Mono"/>
          <w:color w:val="10C26F"/>
          <w:sz w:val="26"/>
          <w:szCs w:val="26"/>
        </w:rPr>
        <w:t>palettes:</w:t>
      </w:r>
    </w:p>
    <w:p w14:paraId="358107FE" w14:textId="2AD6CC8D" w:rsidR="00A92B20" w:rsidRDefault="00A92B20"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07E2FA"/>
          <w:sz w:val="26"/>
          <w:szCs w:val="26"/>
        </w:rPr>
      </w:pPr>
      <w:r w:rsidRPr="00A35E9F">
        <w:rPr>
          <w:rFonts w:ascii="DejaVu Sans Mono" w:hAnsi="DejaVu Sans Mono" w:cs="DejaVu Sans Mono"/>
          <w:color w:val="10C26F"/>
          <w:sz w:val="26"/>
          <w:szCs w:val="26"/>
        </w:rPr>
        <w:t>.byte</w:t>
      </w:r>
      <w:r w:rsidRPr="00A35E9F">
        <w:rPr>
          <w:rFonts w:ascii="DejaVu Sans Mono" w:hAnsi="DejaVu Sans Mono" w:cs="DejaVu Sans Mono"/>
          <w:color w:val="000000"/>
          <w:sz w:val="26"/>
          <w:szCs w:val="26"/>
        </w:rPr>
        <w:t xml:space="preserve"> </w:t>
      </w:r>
      <w:r w:rsidRPr="007E136A">
        <w:rPr>
          <w:rFonts w:ascii="DejaVu Sans Mono" w:hAnsi="DejaVu Sans Mono" w:cs="DejaVu Sans Mono"/>
          <w:color w:val="07E2FA"/>
          <w:sz w:val="26"/>
          <w:szCs w:val="26"/>
        </w:rPr>
        <w:t>$</w:t>
      </w:r>
      <w:r w:rsidR="00DD5491">
        <w:rPr>
          <w:rFonts w:ascii="DejaVu Sans Mono" w:hAnsi="DejaVu Sans Mono" w:cs="DejaVu Sans Mono"/>
          <w:color w:val="07E2FA"/>
          <w:sz w:val="26"/>
          <w:szCs w:val="26"/>
        </w:rPr>
        <w:t>0f</w:t>
      </w:r>
      <w:r w:rsidRPr="007E136A">
        <w:rPr>
          <w:rFonts w:ascii="DejaVu Sans Mono" w:hAnsi="DejaVu Sans Mono" w:cs="DejaVu Sans Mono"/>
          <w:color w:val="07E2FA"/>
          <w:sz w:val="26"/>
          <w:szCs w:val="26"/>
        </w:rPr>
        <w:t>, $1</w:t>
      </w:r>
      <w:r w:rsidR="00DD5491">
        <w:rPr>
          <w:rFonts w:ascii="DejaVu Sans Mono" w:hAnsi="DejaVu Sans Mono" w:cs="DejaVu Sans Mono"/>
          <w:color w:val="07E2FA"/>
          <w:sz w:val="26"/>
          <w:szCs w:val="26"/>
        </w:rPr>
        <w:t>2</w:t>
      </w:r>
      <w:r w:rsidRPr="007E136A">
        <w:rPr>
          <w:rFonts w:ascii="DejaVu Sans Mono" w:hAnsi="DejaVu Sans Mono" w:cs="DejaVu Sans Mono"/>
          <w:color w:val="07E2FA"/>
          <w:sz w:val="26"/>
          <w:szCs w:val="26"/>
        </w:rPr>
        <w:t>, $</w:t>
      </w:r>
      <w:r w:rsidR="00DD5491">
        <w:rPr>
          <w:rFonts w:ascii="DejaVu Sans Mono" w:hAnsi="DejaVu Sans Mono" w:cs="DejaVu Sans Mono"/>
          <w:color w:val="07E2FA"/>
          <w:sz w:val="26"/>
          <w:szCs w:val="26"/>
        </w:rPr>
        <w:t>23</w:t>
      </w:r>
      <w:r w:rsidRPr="007E136A">
        <w:rPr>
          <w:rFonts w:ascii="DejaVu Sans Mono" w:hAnsi="DejaVu Sans Mono" w:cs="DejaVu Sans Mono"/>
          <w:color w:val="07E2FA"/>
          <w:sz w:val="26"/>
          <w:szCs w:val="26"/>
        </w:rPr>
        <w:t>, $</w:t>
      </w:r>
      <w:r w:rsidR="00DD5491">
        <w:rPr>
          <w:rFonts w:ascii="DejaVu Sans Mono" w:hAnsi="DejaVu Sans Mono" w:cs="DejaVu Sans Mono"/>
          <w:color w:val="07E2FA"/>
          <w:sz w:val="26"/>
          <w:szCs w:val="26"/>
        </w:rPr>
        <w:t>27</w:t>
      </w:r>
    </w:p>
    <w:p w14:paraId="4C7C611C" w14:textId="7522E6EE" w:rsidR="00A92B20" w:rsidRPr="00A35E9F" w:rsidRDefault="00A92B20"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sz w:val="26"/>
          <w:szCs w:val="26"/>
        </w:rPr>
      </w:pPr>
      <w:r w:rsidRPr="00A35E9F">
        <w:rPr>
          <w:rFonts w:ascii="DejaVu Sans Mono" w:hAnsi="DejaVu Sans Mono" w:cs="DejaVu Sans Mono"/>
          <w:color w:val="10C26F"/>
          <w:sz w:val="26"/>
          <w:szCs w:val="26"/>
        </w:rPr>
        <w:t>.byte</w:t>
      </w:r>
      <w:r w:rsidRPr="00A35E9F">
        <w:rPr>
          <w:rFonts w:ascii="DejaVu Sans Mono" w:hAnsi="DejaVu Sans Mono" w:cs="DejaVu Sans Mono"/>
          <w:color w:val="000000"/>
          <w:sz w:val="26"/>
          <w:szCs w:val="26"/>
        </w:rPr>
        <w:t xml:space="preserve"> </w:t>
      </w:r>
      <w:r w:rsidRPr="007E136A">
        <w:rPr>
          <w:rFonts w:ascii="DejaVu Sans Mono" w:hAnsi="DejaVu Sans Mono" w:cs="DejaVu Sans Mono"/>
          <w:color w:val="07E2FA"/>
          <w:sz w:val="26"/>
          <w:szCs w:val="26"/>
        </w:rPr>
        <w:t>$</w:t>
      </w:r>
      <w:r w:rsidR="00DD5491">
        <w:rPr>
          <w:rFonts w:ascii="DejaVu Sans Mono" w:hAnsi="DejaVu Sans Mono" w:cs="DejaVu Sans Mono"/>
          <w:color w:val="07E2FA"/>
          <w:sz w:val="26"/>
          <w:szCs w:val="26"/>
        </w:rPr>
        <w:t>0f</w:t>
      </w:r>
      <w:r w:rsidRPr="007E136A">
        <w:rPr>
          <w:rFonts w:ascii="DejaVu Sans Mono" w:hAnsi="DejaVu Sans Mono" w:cs="DejaVu Sans Mono"/>
          <w:color w:val="07E2FA"/>
          <w:sz w:val="26"/>
          <w:szCs w:val="26"/>
        </w:rPr>
        <w:t>, $</w:t>
      </w:r>
      <w:r w:rsidR="00DD5491">
        <w:rPr>
          <w:rFonts w:ascii="DejaVu Sans Mono" w:hAnsi="DejaVu Sans Mono" w:cs="DejaVu Sans Mono"/>
          <w:color w:val="07E2FA"/>
          <w:sz w:val="26"/>
          <w:szCs w:val="26"/>
        </w:rPr>
        <w:t>2b</w:t>
      </w:r>
      <w:r w:rsidRPr="007E136A">
        <w:rPr>
          <w:rFonts w:ascii="DejaVu Sans Mono" w:hAnsi="DejaVu Sans Mono" w:cs="DejaVu Sans Mono"/>
          <w:color w:val="07E2FA"/>
          <w:sz w:val="26"/>
          <w:szCs w:val="26"/>
        </w:rPr>
        <w:t>, $</w:t>
      </w:r>
      <w:r w:rsidR="00DD5491">
        <w:rPr>
          <w:rFonts w:ascii="DejaVu Sans Mono" w:hAnsi="DejaVu Sans Mono" w:cs="DejaVu Sans Mono"/>
          <w:color w:val="07E2FA"/>
          <w:sz w:val="26"/>
          <w:szCs w:val="26"/>
        </w:rPr>
        <w:t>3c</w:t>
      </w:r>
      <w:r w:rsidRPr="007E136A">
        <w:rPr>
          <w:rFonts w:ascii="DejaVu Sans Mono" w:hAnsi="DejaVu Sans Mono" w:cs="DejaVu Sans Mono"/>
          <w:color w:val="07E2FA"/>
          <w:sz w:val="26"/>
          <w:szCs w:val="26"/>
        </w:rPr>
        <w:t>, $</w:t>
      </w:r>
      <w:r w:rsidR="00DD5491">
        <w:rPr>
          <w:rFonts w:ascii="DejaVu Sans Mono" w:hAnsi="DejaVu Sans Mono" w:cs="DejaVu Sans Mono"/>
          <w:color w:val="07E2FA"/>
          <w:sz w:val="26"/>
          <w:szCs w:val="26"/>
        </w:rPr>
        <w:t>39</w:t>
      </w:r>
    </w:p>
    <w:p w14:paraId="27003CE0" w14:textId="46EF2263" w:rsidR="00A92B20" w:rsidRPr="00A35E9F" w:rsidRDefault="00A92B20"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sz w:val="26"/>
          <w:szCs w:val="26"/>
        </w:rPr>
      </w:pPr>
      <w:r w:rsidRPr="00A35E9F">
        <w:rPr>
          <w:rFonts w:ascii="DejaVu Sans Mono" w:hAnsi="DejaVu Sans Mono" w:cs="DejaVu Sans Mono"/>
          <w:color w:val="10C26F"/>
          <w:sz w:val="26"/>
          <w:szCs w:val="26"/>
        </w:rPr>
        <w:t>.byte</w:t>
      </w:r>
      <w:r w:rsidRPr="00A35E9F">
        <w:rPr>
          <w:rFonts w:ascii="DejaVu Sans Mono" w:hAnsi="DejaVu Sans Mono" w:cs="DejaVu Sans Mono"/>
          <w:color w:val="000000"/>
          <w:sz w:val="26"/>
          <w:szCs w:val="26"/>
        </w:rPr>
        <w:t xml:space="preserve"> </w:t>
      </w:r>
      <w:r w:rsidRPr="007E136A">
        <w:rPr>
          <w:rFonts w:ascii="DejaVu Sans Mono" w:hAnsi="DejaVu Sans Mono" w:cs="DejaVu Sans Mono"/>
          <w:color w:val="07E2FA"/>
          <w:sz w:val="26"/>
          <w:szCs w:val="26"/>
        </w:rPr>
        <w:t>$</w:t>
      </w:r>
      <w:r w:rsidR="00DD5491">
        <w:rPr>
          <w:rFonts w:ascii="DejaVu Sans Mono" w:hAnsi="DejaVu Sans Mono" w:cs="DejaVu Sans Mono"/>
          <w:color w:val="07E2FA"/>
          <w:sz w:val="26"/>
          <w:szCs w:val="26"/>
        </w:rPr>
        <w:t>0f</w:t>
      </w:r>
      <w:r w:rsidRPr="007E136A">
        <w:rPr>
          <w:rFonts w:ascii="DejaVu Sans Mono" w:hAnsi="DejaVu Sans Mono" w:cs="DejaVu Sans Mono"/>
          <w:color w:val="07E2FA"/>
          <w:sz w:val="26"/>
          <w:szCs w:val="26"/>
        </w:rPr>
        <w:t>, $</w:t>
      </w:r>
      <w:r w:rsidR="00DD5491">
        <w:rPr>
          <w:rFonts w:ascii="DejaVu Sans Mono" w:hAnsi="DejaVu Sans Mono" w:cs="DejaVu Sans Mono"/>
          <w:color w:val="07E2FA"/>
          <w:sz w:val="26"/>
          <w:szCs w:val="26"/>
        </w:rPr>
        <w:t>0c</w:t>
      </w:r>
      <w:r w:rsidRPr="007E136A">
        <w:rPr>
          <w:rFonts w:ascii="DejaVu Sans Mono" w:hAnsi="DejaVu Sans Mono" w:cs="DejaVu Sans Mono"/>
          <w:color w:val="07E2FA"/>
          <w:sz w:val="26"/>
          <w:szCs w:val="26"/>
        </w:rPr>
        <w:t>, $0</w:t>
      </w:r>
      <w:r w:rsidR="00DD5491">
        <w:rPr>
          <w:rFonts w:ascii="DejaVu Sans Mono" w:hAnsi="DejaVu Sans Mono" w:cs="DejaVu Sans Mono"/>
          <w:color w:val="07E2FA"/>
          <w:sz w:val="26"/>
          <w:szCs w:val="26"/>
        </w:rPr>
        <w:t>7</w:t>
      </w:r>
      <w:r w:rsidRPr="007E136A">
        <w:rPr>
          <w:rFonts w:ascii="DejaVu Sans Mono" w:hAnsi="DejaVu Sans Mono" w:cs="DejaVu Sans Mono"/>
          <w:color w:val="07E2FA"/>
          <w:sz w:val="26"/>
          <w:szCs w:val="26"/>
        </w:rPr>
        <w:t>, $</w:t>
      </w:r>
      <w:r w:rsidR="00DD5491">
        <w:rPr>
          <w:rFonts w:ascii="DejaVu Sans Mono" w:hAnsi="DejaVu Sans Mono" w:cs="DejaVu Sans Mono"/>
          <w:color w:val="07E2FA"/>
          <w:sz w:val="26"/>
          <w:szCs w:val="26"/>
        </w:rPr>
        <w:t>13</w:t>
      </w:r>
    </w:p>
    <w:p w14:paraId="17530E7D" w14:textId="2C4217D0" w:rsidR="00A92B20" w:rsidRDefault="00A92B20"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color w:val="07E2FA"/>
          <w:sz w:val="26"/>
          <w:szCs w:val="26"/>
        </w:rPr>
      </w:pPr>
      <w:r w:rsidRPr="00A35E9F">
        <w:rPr>
          <w:rFonts w:ascii="DejaVu Sans Mono" w:hAnsi="DejaVu Sans Mono" w:cs="DejaVu Sans Mono"/>
          <w:color w:val="10C26F"/>
          <w:sz w:val="26"/>
          <w:szCs w:val="26"/>
        </w:rPr>
        <w:t>.byte</w:t>
      </w:r>
      <w:r w:rsidRPr="00A35E9F">
        <w:rPr>
          <w:rFonts w:ascii="DejaVu Sans Mono" w:hAnsi="DejaVu Sans Mono" w:cs="DejaVu Sans Mono"/>
          <w:color w:val="000000"/>
          <w:sz w:val="26"/>
          <w:szCs w:val="26"/>
        </w:rPr>
        <w:t xml:space="preserve"> </w:t>
      </w:r>
      <w:r w:rsidRPr="007E136A">
        <w:rPr>
          <w:rFonts w:ascii="DejaVu Sans Mono" w:hAnsi="DejaVu Sans Mono" w:cs="DejaVu Sans Mono"/>
          <w:color w:val="07E2FA"/>
          <w:sz w:val="26"/>
          <w:szCs w:val="26"/>
        </w:rPr>
        <w:t>$</w:t>
      </w:r>
      <w:r w:rsidR="00DD5491">
        <w:rPr>
          <w:rFonts w:ascii="DejaVu Sans Mono" w:hAnsi="DejaVu Sans Mono" w:cs="DejaVu Sans Mono"/>
          <w:color w:val="07E2FA"/>
          <w:sz w:val="26"/>
          <w:szCs w:val="26"/>
        </w:rPr>
        <w:t>0f</w:t>
      </w:r>
      <w:r w:rsidRPr="007E136A">
        <w:rPr>
          <w:rFonts w:ascii="DejaVu Sans Mono" w:hAnsi="DejaVu Sans Mono" w:cs="DejaVu Sans Mono"/>
          <w:color w:val="07E2FA"/>
          <w:sz w:val="26"/>
          <w:szCs w:val="26"/>
        </w:rPr>
        <w:t>, $19, $09, $</w:t>
      </w:r>
      <w:r w:rsidR="00DD5491">
        <w:rPr>
          <w:rFonts w:ascii="DejaVu Sans Mono" w:hAnsi="DejaVu Sans Mono" w:cs="DejaVu Sans Mono"/>
          <w:color w:val="07E2FA"/>
          <w:sz w:val="26"/>
          <w:szCs w:val="26"/>
        </w:rPr>
        <w:t>29</w:t>
      </w:r>
    </w:p>
    <w:p w14:paraId="4C4F1235" w14:textId="77777777" w:rsidR="00A92B20" w:rsidRPr="00A35E9F" w:rsidRDefault="00A92B20"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sz w:val="26"/>
          <w:szCs w:val="26"/>
        </w:rPr>
      </w:pPr>
    </w:p>
    <w:p w14:paraId="3F793B33" w14:textId="2A984DCC" w:rsidR="00A92B20" w:rsidRPr="00A35E9F" w:rsidRDefault="00A92B20"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sz w:val="26"/>
          <w:szCs w:val="26"/>
        </w:rPr>
      </w:pPr>
      <w:r w:rsidRPr="00A35E9F">
        <w:rPr>
          <w:rFonts w:ascii="DejaVu Sans Mono" w:hAnsi="DejaVu Sans Mono" w:cs="DejaVu Sans Mono"/>
          <w:color w:val="10C26F"/>
          <w:sz w:val="26"/>
          <w:szCs w:val="26"/>
        </w:rPr>
        <w:t>.byte</w:t>
      </w:r>
      <w:r w:rsidRPr="00A35E9F">
        <w:rPr>
          <w:rFonts w:ascii="DejaVu Sans Mono" w:hAnsi="DejaVu Sans Mono" w:cs="DejaVu Sans Mono"/>
          <w:color w:val="000000"/>
          <w:sz w:val="26"/>
          <w:szCs w:val="26"/>
        </w:rPr>
        <w:t xml:space="preserve"> </w:t>
      </w:r>
      <w:r w:rsidRPr="007E136A">
        <w:rPr>
          <w:rFonts w:ascii="DejaVu Sans Mono" w:hAnsi="DejaVu Sans Mono" w:cs="DejaVu Sans Mono"/>
          <w:color w:val="07E2FA"/>
          <w:sz w:val="26"/>
          <w:szCs w:val="26"/>
        </w:rPr>
        <w:t>$</w:t>
      </w:r>
      <w:r w:rsidR="00DD5491">
        <w:rPr>
          <w:rFonts w:ascii="DejaVu Sans Mono" w:hAnsi="DejaVu Sans Mono" w:cs="DejaVu Sans Mono"/>
          <w:color w:val="07E2FA"/>
          <w:sz w:val="26"/>
          <w:szCs w:val="26"/>
        </w:rPr>
        <w:t>0f</w:t>
      </w:r>
      <w:r w:rsidRPr="007E136A">
        <w:rPr>
          <w:rFonts w:ascii="DejaVu Sans Mono" w:hAnsi="DejaVu Sans Mono" w:cs="DejaVu Sans Mono"/>
          <w:color w:val="07E2FA"/>
          <w:sz w:val="26"/>
          <w:szCs w:val="26"/>
        </w:rPr>
        <w:t>, $</w:t>
      </w:r>
      <w:r w:rsidR="00DD5491">
        <w:rPr>
          <w:rFonts w:ascii="DejaVu Sans Mono" w:hAnsi="DejaVu Sans Mono" w:cs="DejaVu Sans Mono"/>
          <w:color w:val="07E2FA"/>
          <w:sz w:val="26"/>
          <w:szCs w:val="26"/>
        </w:rPr>
        <w:t>2d</w:t>
      </w:r>
      <w:r w:rsidRPr="007E136A">
        <w:rPr>
          <w:rFonts w:ascii="DejaVu Sans Mono" w:hAnsi="DejaVu Sans Mono" w:cs="DejaVu Sans Mono"/>
          <w:color w:val="07E2FA"/>
          <w:sz w:val="26"/>
          <w:szCs w:val="26"/>
        </w:rPr>
        <w:t>, $</w:t>
      </w:r>
      <w:r w:rsidR="00DD5491">
        <w:rPr>
          <w:rFonts w:ascii="DejaVu Sans Mono" w:hAnsi="DejaVu Sans Mono" w:cs="DejaVu Sans Mono"/>
          <w:color w:val="07E2FA"/>
          <w:sz w:val="26"/>
          <w:szCs w:val="26"/>
        </w:rPr>
        <w:t>1</w:t>
      </w:r>
      <w:r w:rsidRPr="007E136A">
        <w:rPr>
          <w:rFonts w:ascii="DejaVu Sans Mono" w:hAnsi="DejaVu Sans Mono" w:cs="DejaVu Sans Mono"/>
          <w:color w:val="07E2FA"/>
          <w:sz w:val="26"/>
          <w:szCs w:val="26"/>
        </w:rPr>
        <w:t>0, $</w:t>
      </w:r>
      <w:r w:rsidR="00DD5491">
        <w:rPr>
          <w:rFonts w:ascii="DejaVu Sans Mono" w:hAnsi="DejaVu Sans Mono" w:cs="DejaVu Sans Mono"/>
          <w:color w:val="07E2FA"/>
          <w:sz w:val="26"/>
          <w:szCs w:val="26"/>
        </w:rPr>
        <w:t>15</w:t>
      </w:r>
    </w:p>
    <w:p w14:paraId="7B525D99" w14:textId="4298D39C" w:rsidR="00A92B20" w:rsidRPr="00A35E9F" w:rsidRDefault="00A92B20"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sz w:val="26"/>
          <w:szCs w:val="26"/>
        </w:rPr>
      </w:pPr>
      <w:r w:rsidRPr="00A35E9F">
        <w:rPr>
          <w:rFonts w:ascii="DejaVu Sans Mono" w:hAnsi="DejaVu Sans Mono" w:cs="DejaVu Sans Mono"/>
          <w:color w:val="10C26F"/>
          <w:sz w:val="26"/>
          <w:szCs w:val="26"/>
        </w:rPr>
        <w:t>.byte</w:t>
      </w:r>
      <w:r w:rsidRPr="00A35E9F">
        <w:rPr>
          <w:rFonts w:ascii="DejaVu Sans Mono" w:hAnsi="DejaVu Sans Mono" w:cs="DejaVu Sans Mono"/>
          <w:color w:val="000000"/>
          <w:sz w:val="26"/>
          <w:szCs w:val="26"/>
        </w:rPr>
        <w:t xml:space="preserve"> </w:t>
      </w:r>
      <w:r w:rsidRPr="007E136A">
        <w:rPr>
          <w:rFonts w:ascii="DejaVu Sans Mono" w:hAnsi="DejaVu Sans Mono" w:cs="DejaVu Sans Mono"/>
          <w:color w:val="07E2FA"/>
          <w:sz w:val="26"/>
          <w:szCs w:val="26"/>
        </w:rPr>
        <w:t>$</w:t>
      </w:r>
      <w:r w:rsidR="00DD5491">
        <w:rPr>
          <w:rFonts w:ascii="DejaVu Sans Mono" w:hAnsi="DejaVu Sans Mono" w:cs="DejaVu Sans Mono"/>
          <w:color w:val="07E2FA"/>
          <w:sz w:val="26"/>
          <w:szCs w:val="26"/>
        </w:rPr>
        <w:t>0f</w:t>
      </w:r>
      <w:r w:rsidRPr="007E136A">
        <w:rPr>
          <w:rFonts w:ascii="DejaVu Sans Mono" w:hAnsi="DejaVu Sans Mono" w:cs="DejaVu Sans Mono"/>
          <w:color w:val="07E2FA"/>
          <w:sz w:val="26"/>
          <w:szCs w:val="26"/>
        </w:rPr>
        <w:t>, $19, $09, $</w:t>
      </w:r>
      <w:r w:rsidR="00DD5491">
        <w:rPr>
          <w:rFonts w:ascii="DejaVu Sans Mono" w:hAnsi="DejaVu Sans Mono" w:cs="DejaVu Sans Mono"/>
          <w:color w:val="07E2FA"/>
          <w:sz w:val="26"/>
          <w:szCs w:val="26"/>
        </w:rPr>
        <w:t>29</w:t>
      </w:r>
    </w:p>
    <w:p w14:paraId="2DE6BCB7" w14:textId="299809B9" w:rsidR="00A92B20" w:rsidRPr="00A35E9F" w:rsidRDefault="00A92B20"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sz w:val="26"/>
          <w:szCs w:val="26"/>
        </w:rPr>
      </w:pPr>
      <w:r w:rsidRPr="00A35E9F">
        <w:rPr>
          <w:rFonts w:ascii="DejaVu Sans Mono" w:hAnsi="DejaVu Sans Mono" w:cs="DejaVu Sans Mono"/>
          <w:color w:val="10C26F"/>
          <w:sz w:val="26"/>
          <w:szCs w:val="26"/>
        </w:rPr>
        <w:t>.byte</w:t>
      </w:r>
      <w:r w:rsidRPr="00A35E9F">
        <w:rPr>
          <w:rFonts w:ascii="DejaVu Sans Mono" w:hAnsi="DejaVu Sans Mono" w:cs="DejaVu Sans Mono"/>
          <w:color w:val="000000"/>
          <w:sz w:val="26"/>
          <w:szCs w:val="26"/>
        </w:rPr>
        <w:t xml:space="preserve"> </w:t>
      </w:r>
      <w:r w:rsidRPr="007E136A">
        <w:rPr>
          <w:rFonts w:ascii="DejaVu Sans Mono" w:hAnsi="DejaVu Sans Mono" w:cs="DejaVu Sans Mono"/>
          <w:color w:val="07E2FA"/>
          <w:sz w:val="26"/>
          <w:szCs w:val="26"/>
        </w:rPr>
        <w:t>$</w:t>
      </w:r>
      <w:r w:rsidR="00DD5491">
        <w:rPr>
          <w:rFonts w:ascii="DejaVu Sans Mono" w:hAnsi="DejaVu Sans Mono" w:cs="DejaVu Sans Mono"/>
          <w:color w:val="07E2FA"/>
          <w:sz w:val="26"/>
          <w:szCs w:val="26"/>
        </w:rPr>
        <w:t>0f</w:t>
      </w:r>
      <w:r w:rsidRPr="007E136A">
        <w:rPr>
          <w:rFonts w:ascii="DejaVu Sans Mono" w:hAnsi="DejaVu Sans Mono" w:cs="DejaVu Sans Mono"/>
          <w:color w:val="07E2FA"/>
          <w:sz w:val="26"/>
          <w:szCs w:val="26"/>
        </w:rPr>
        <w:t>, $19, $09, $</w:t>
      </w:r>
      <w:r w:rsidR="00DD5491">
        <w:rPr>
          <w:rFonts w:ascii="DejaVu Sans Mono" w:hAnsi="DejaVu Sans Mono" w:cs="DejaVu Sans Mono"/>
          <w:color w:val="07E2FA"/>
          <w:sz w:val="26"/>
          <w:szCs w:val="26"/>
        </w:rPr>
        <w:t>29</w:t>
      </w:r>
    </w:p>
    <w:p w14:paraId="6546140F" w14:textId="765802C3" w:rsidR="00A92B20" w:rsidRPr="00A35E9F" w:rsidRDefault="00A92B20"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rPr>
          <w:rFonts w:ascii="DejaVu Sans Mono" w:hAnsi="DejaVu Sans Mono" w:cs="DejaVu Sans Mono"/>
          <w:sz w:val="26"/>
          <w:szCs w:val="26"/>
        </w:rPr>
      </w:pPr>
      <w:r w:rsidRPr="00A35E9F">
        <w:rPr>
          <w:rFonts w:ascii="DejaVu Sans Mono" w:hAnsi="DejaVu Sans Mono" w:cs="DejaVu Sans Mono"/>
          <w:color w:val="10C26F"/>
          <w:sz w:val="26"/>
          <w:szCs w:val="26"/>
        </w:rPr>
        <w:t>.byte</w:t>
      </w:r>
      <w:r w:rsidRPr="00A35E9F">
        <w:rPr>
          <w:rFonts w:ascii="DejaVu Sans Mono" w:hAnsi="DejaVu Sans Mono" w:cs="DejaVu Sans Mono"/>
          <w:color w:val="000000"/>
          <w:sz w:val="26"/>
          <w:szCs w:val="26"/>
        </w:rPr>
        <w:t xml:space="preserve"> </w:t>
      </w:r>
      <w:r w:rsidRPr="007E136A">
        <w:rPr>
          <w:rFonts w:ascii="DejaVu Sans Mono" w:hAnsi="DejaVu Sans Mono" w:cs="DejaVu Sans Mono"/>
          <w:color w:val="07E2FA"/>
          <w:sz w:val="26"/>
          <w:szCs w:val="26"/>
        </w:rPr>
        <w:t>$</w:t>
      </w:r>
      <w:r w:rsidR="00DD5491">
        <w:rPr>
          <w:rFonts w:ascii="DejaVu Sans Mono" w:hAnsi="DejaVu Sans Mono" w:cs="DejaVu Sans Mono"/>
          <w:color w:val="07E2FA"/>
          <w:sz w:val="26"/>
          <w:szCs w:val="26"/>
        </w:rPr>
        <w:t>0f</w:t>
      </w:r>
      <w:r w:rsidRPr="007E136A">
        <w:rPr>
          <w:rFonts w:ascii="DejaVu Sans Mono" w:hAnsi="DejaVu Sans Mono" w:cs="DejaVu Sans Mono"/>
          <w:color w:val="07E2FA"/>
          <w:sz w:val="26"/>
          <w:szCs w:val="26"/>
        </w:rPr>
        <w:t>, $19, $09, $</w:t>
      </w:r>
      <w:r w:rsidR="00DD5491">
        <w:rPr>
          <w:rFonts w:ascii="DejaVu Sans Mono" w:hAnsi="DejaVu Sans Mono" w:cs="DejaVu Sans Mono"/>
          <w:color w:val="07E2FA"/>
          <w:sz w:val="26"/>
          <w:szCs w:val="26"/>
        </w:rPr>
        <w:t>29</w:t>
      </w:r>
    </w:p>
    <w:p w14:paraId="515ADC57" w14:textId="34D66C95" w:rsidR="004A2291" w:rsidRPr="00206ACB" w:rsidRDefault="004A2291" w:rsidP="00F55569">
      <w:r w:rsidRPr="00206ACB">
        <w:t>The</w:t>
      </w:r>
      <w:r w:rsidR="00AC466E" w:rsidRPr="00206ACB">
        <w:t xml:space="preserve"> </w:t>
      </w:r>
      <w:r w:rsidRPr="00206ACB">
        <w:t>first</w:t>
      </w:r>
      <w:r w:rsidR="00AC466E" w:rsidRPr="00206ACB">
        <w:t xml:space="preserve"> </w:t>
      </w:r>
      <w:r w:rsidRPr="00206ACB">
        <w:t>four</w:t>
      </w:r>
      <w:r w:rsidR="00AC466E" w:rsidRPr="00206ACB">
        <w:t xml:space="preserve"> </w:t>
      </w:r>
      <w:r w:rsidRPr="00206ACB">
        <w:t>palettes</w:t>
      </w:r>
      <w:r w:rsidR="00AC466E" w:rsidRPr="00206ACB">
        <w:t xml:space="preserve"> </w:t>
      </w:r>
      <w:r w:rsidRPr="00206ACB">
        <w:t>are</w:t>
      </w:r>
      <w:r w:rsidR="00AC466E" w:rsidRPr="00206ACB">
        <w:t xml:space="preserve"> </w:t>
      </w:r>
      <w:r w:rsidRPr="00206ACB">
        <w:t>background</w:t>
      </w:r>
      <w:r w:rsidR="00AC466E" w:rsidRPr="00206ACB">
        <w:t xml:space="preserve"> </w:t>
      </w:r>
      <w:r w:rsidRPr="00206ACB">
        <w:t>palettes,</w:t>
      </w:r>
      <w:r w:rsidR="00AC466E" w:rsidRPr="00206ACB">
        <w:t xml:space="preserve"> </w:t>
      </w:r>
      <w:r w:rsidRPr="00206ACB">
        <w:t>and</w:t>
      </w:r>
      <w:r w:rsidR="00AC466E" w:rsidRPr="00206ACB">
        <w:t xml:space="preserve"> </w:t>
      </w:r>
      <w:r w:rsidRPr="00206ACB">
        <w:t>the</w:t>
      </w:r>
      <w:r w:rsidR="00AC466E" w:rsidRPr="00206ACB">
        <w:t xml:space="preserve"> </w:t>
      </w:r>
      <w:r w:rsidRPr="00206ACB">
        <w:t>second</w:t>
      </w:r>
      <w:r w:rsidR="00AC466E" w:rsidRPr="00206ACB">
        <w:t xml:space="preserve"> </w:t>
      </w:r>
      <w:r w:rsidRPr="00206ACB">
        <w:t>set</w:t>
      </w:r>
      <w:r w:rsidR="00AC466E" w:rsidRPr="00206ACB">
        <w:t xml:space="preserve"> </w:t>
      </w:r>
      <w:r w:rsidRPr="00206ACB">
        <w:t>of</w:t>
      </w:r>
      <w:r w:rsidR="00AC466E" w:rsidRPr="00206ACB">
        <w:t xml:space="preserve"> </w:t>
      </w:r>
      <w:r w:rsidRPr="00206ACB">
        <w:t>four</w:t>
      </w:r>
      <w:r w:rsidR="00AC466E" w:rsidRPr="00206ACB">
        <w:t xml:space="preserve"> </w:t>
      </w:r>
      <w:r w:rsidRPr="00206ACB">
        <w:t>palettes</w:t>
      </w:r>
      <w:r w:rsidR="00AC466E" w:rsidRPr="00206ACB">
        <w:t xml:space="preserve"> </w:t>
      </w:r>
      <w:r w:rsidRPr="00206ACB">
        <w:t>are</w:t>
      </w:r>
      <w:r w:rsidR="00AC466E" w:rsidRPr="00206ACB">
        <w:t xml:space="preserve"> </w:t>
      </w:r>
      <w:r w:rsidRPr="00206ACB">
        <w:t>sprite</w:t>
      </w:r>
      <w:r w:rsidR="00AC466E" w:rsidRPr="00206ACB">
        <w:t xml:space="preserve"> </w:t>
      </w:r>
      <w:r w:rsidRPr="00206ACB">
        <w:t>palettes.</w:t>
      </w:r>
      <w:r w:rsidR="00AC466E" w:rsidRPr="00206ACB">
        <w:t xml:space="preserve"> </w:t>
      </w:r>
      <w:r w:rsidRPr="00206ACB">
        <w:t>Note</w:t>
      </w:r>
      <w:r w:rsidR="00AC466E" w:rsidRPr="00206ACB">
        <w:t xml:space="preserve"> </w:t>
      </w:r>
      <w:r w:rsidRPr="00206ACB">
        <w:t>that</w:t>
      </w:r>
      <w:r w:rsidR="00AC466E" w:rsidRPr="00206ACB">
        <w:t xml:space="preserve"> </w:t>
      </w:r>
      <w:r w:rsidRPr="00206ACB">
        <w:t>I</w:t>
      </w:r>
      <w:r w:rsidR="00AC466E" w:rsidRPr="00206ACB">
        <w:t xml:space="preserve"> </w:t>
      </w:r>
      <w:r w:rsidRPr="00206ACB">
        <w:t>have</w:t>
      </w:r>
      <w:r w:rsidR="00AC466E" w:rsidRPr="00206ACB">
        <w:t xml:space="preserve"> </w:t>
      </w:r>
      <w:r w:rsidRPr="00206ACB">
        <w:t>also</w:t>
      </w:r>
      <w:r w:rsidR="00AC466E" w:rsidRPr="00206ACB">
        <w:t xml:space="preserve"> </w:t>
      </w:r>
      <w:r w:rsidRPr="00206ACB">
        <w:t>changed</w:t>
      </w:r>
      <w:r w:rsidR="00AC466E" w:rsidRPr="00206ACB">
        <w:t xml:space="preserve"> </w:t>
      </w:r>
      <w:r w:rsidRPr="00206ACB">
        <w:t>the</w:t>
      </w:r>
      <w:r w:rsidR="00AC466E" w:rsidRPr="00206ACB">
        <w:t xml:space="preserve"> </w:t>
      </w:r>
      <w:r w:rsidRPr="00206ACB">
        <w:t>colors</w:t>
      </w:r>
      <w:r w:rsidR="00AC466E" w:rsidRPr="00206ACB">
        <w:t xml:space="preserve"> </w:t>
      </w:r>
      <w:r w:rsidRPr="00206ACB">
        <w:t>used</w:t>
      </w:r>
      <w:r w:rsidR="00AC466E" w:rsidRPr="00206ACB">
        <w:t xml:space="preserve"> </w:t>
      </w:r>
      <w:r w:rsidRPr="00206ACB">
        <w:t>in</w:t>
      </w:r>
      <w:r w:rsidR="00AC466E" w:rsidRPr="00206ACB">
        <w:t xml:space="preserve"> </w:t>
      </w:r>
      <w:r w:rsidRPr="00206ACB">
        <w:t>the</w:t>
      </w:r>
      <w:r w:rsidR="00AC466E" w:rsidRPr="00206ACB">
        <w:t xml:space="preserve"> </w:t>
      </w:r>
      <w:r w:rsidRPr="00206ACB">
        <w:t>first</w:t>
      </w:r>
      <w:r w:rsidR="00AC466E" w:rsidRPr="00206ACB">
        <w:t xml:space="preserve"> </w:t>
      </w:r>
      <w:r w:rsidRPr="00206ACB">
        <w:t>sprite</w:t>
      </w:r>
      <w:r w:rsidR="00AC466E" w:rsidRPr="00206ACB">
        <w:t xml:space="preserve"> </w:t>
      </w:r>
      <w:r w:rsidRPr="00206ACB">
        <w:t>palette</w:t>
      </w:r>
      <w:r w:rsidR="00AC466E" w:rsidRPr="00206ACB">
        <w:t xml:space="preserve"> </w:t>
      </w:r>
      <w:r w:rsidRPr="00206ACB">
        <w:t>to</w:t>
      </w:r>
      <w:r w:rsidR="00AC466E" w:rsidRPr="00206ACB">
        <w:t xml:space="preserve"> </w:t>
      </w:r>
      <w:r w:rsidRPr="00206ACB">
        <w:t>make</w:t>
      </w:r>
      <w:r w:rsidR="00AC466E" w:rsidRPr="00206ACB">
        <w:t xml:space="preserve"> </w:t>
      </w:r>
      <w:r w:rsidRPr="00206ACB">
        <w:t>the</w:t>
      </w:r>
      <w:r w:rsidR="00AC466E" w:rsidRPr="00206ACB">
        <w:t xml:space="preserve"> </w:t>
      </w:r>
      <w:r w:rsidRPr="00206ACB">
        <w:t>"spaceship"</w:t>
      </w:r>
      <w:r w:rsidR="00AC466E" w:rsidRPr="00206ACB">
        <w:t xml:space="preserve"> </w:t>
      </w:r>
      <w:r w:rsidRPr="00206ACB">
        <w:t>look</w:t>
      </w:r>
      <w:r w:rsidR="00AC466E" w:rsidRPr="00206ACB">
        <w:t xml:space="preserve"> </w:t>
      </w:r>
      <w:r w:rsidRPr="00206ACB">
        <w:t>better.</w:t>
      </w:r>
    </w:p>
    <w:p w14:paraId="3B725CB7" w14:textId="26F6CFCA" w:rsidR="00622E0E" w:rsidRPr="00206ACB" w:rsidRDefault="004A2291" w:rsidP="00F55569">
      <w:r w:rsidRPr="00206ACB">
        <w:t>Since</w:t>
      </w:r>
      <w:r w:rsidR="00AC466E" w:rsidRPr="00206ACB">
        <w:t xml:space="preserve"> </w:t>
      </w:r>
      <w:r w:rsidRPr="00206ACB">
        <w:t>we</w:t>
      </w:r>
      <w:r w:rsidR="00AC466E" w:rsidRPr="00206ACB">
        <w:t xml:space="preserve"> </w:t>
      </w:r>
      <w:r w:rsidRPr="00206ACB">
        <w:t>now</w:t>
      </w:r>
      <w:r w:rsidR="00AC466E" w:rsidRPr="00206ACB">
        <w:t xml:space="preserve"> </w:t>
      </w:r>
      <w:r w:rsidRPr="00206ACB">
        <w:t>need</w:t>
      </w:r>
      <w:r w:rsidR="00AC466E" w:rsidRPr="00206ACB">
        <w:t xml:space="preserve"> </w:t>
      </w:r>
      <w:r w:rsidRPr="00206ACB">
        <w:t>to</w:t>
      </w:r>
      <w:r w:rsidR="00AC466E" w:rsidRPr="00206ACB">
        <w:t xml:space="preserve"> </w:t>
      </w:r>
      <w:r w:rsidRPr="00206ACB">
        <w:t>write</w:t>
      </w:r>
      <w:r w:rsidR="00AC466E" w:rsidRPr="00206ACB">
        <w:t xml:space="preserve"> </w:t>
      </w:r>
      <w:r w:rsidRPr="00206ACB">
        <w:t>more</w:t>
      </w:r>
      <w:r w:rsidR="00AC466E" w:rsidRPr="00206ACB">
        <w:t xml:space="preserve"> </w:t>
      </w:r>
      <w:r w:rsidRPr="00206ACB">
        <w:t>than</w:t>
      </w:r>
      <w:r w:rsidR="00AC466E" w:rsidRPr="00206ACB">
        <w:t xml:space="preserve"> </w:t>
      </w:r>
      <w:r w:rsidRPr="00206ACB">
        <w:t>just</w:t>
      </w:r>
      <w:r w:rsidR="00AC466E" w:rsidRPr="00206ACB">
        <w:t xml:space="preserve"> </w:t>
      </w:r>
      <w:r w:rsidRPr="00206ACB">
        <w:t>four</w:t>
      </w:r>
      <w:r w:rsidR="00AC466E" w:rsidRPr="00206ACB">
        <w:t xml:space="preserve"> </w:t>
      </w:r>
      <w:r w:rsidRPr="00206ACB">
        <w:t>palette</w:t>
      </w:r>
      <w:r w:rsidR="00AC466E" w:rsidRPr="00206ACB">
        <w:t xml:space="preserve"> </w:t>
      </w:r>
      <w:r w:rsidRPr="00206ACB">
        <w:t>bytes,</w:t>
      </w:r>
      <w:r w:rsidR="00AC466E" w:rsidRPr="00206ACB">
        <w:t xml:space="preserve"> </w:t>
      </w:r>
      <w:r w:rsidRPr="00206ACB">
        <w:t>I've</w:t>
      </w:r>
      <w:r w:rsidR="00AC466E" w:rsidRPr="00206ACB">
        <w:t xml:space="preserve"> </w:t>
      </w:r>
      <w:r w:rsidRPr="00206ACB">
        <w:t>changed</w:t>
      </w:r>
      <w:r w:rsidR="00AC466E" w:rsidRPr="00206ACB">
        <w:t xml:space="preserve"> </w:t>
      </w:r>
      <w:r w:rsidRPr="00206ACB">
        <w:t>the</w:t>
      </w:r>
      <w:r w:rsidR="00AC466E" w:rsidRPr="00206ACB">
        <w:t xml:space="preserve"> </w:t>
      </w:r>
      <w:r w:rsidRPr="00206ACB">
        <w:t>loop</w:t>
      </w:r>
      <w:r w:rsidR="00AC466E" w:rsidRPr="00206ACB">
        <w:t xml:space="preserve"> </w:t>
      </w:r>
      <w:r w:rsidRPr="00206ACB">
        <w:t>that</w:t>
      </w:r>
      <w:r w:rsidR="00AC466E" w:rsidRPr="00206ACB">
        <w:t xml:space="preserve"> </w:t>
      </w:r>
      <w:r w:rsidRPr="00206ACB">
        <w:t>writes</w:t>
      </w:r>
      <w:r w:rsidR="00AC466E" w:rsidRPr="00206ACB">
        <w:t xml:space="preserve"> </w:t>
      </w:r>
      <w:r w:rsidRPr="00206ACB">
        <w:t>palettes</w:t>
      </w:r>
      <w:r w:rsidR="00AC466E" w:rsidRPr="00206ACB">
        <w:t xml:space="preserve"> </w:t>
      </w:r>
      <w:r w:rsidRPr="00206ACB">
        <w:t>to</w:t>
      </w:r>
      <w:r w:rsidR="00AC466E" w:rsidRPr="00206ACB">
        <w:t xml:space="preserve"> </w:t>
      </w:r>
      <w:r w:rsidRPr="00206ACB">
        <w:t>use</w:t>
      </w:r>
      <w:r w:rsidR="00AC466E" w:rsidRPr="00206ACB">
        <w:t xml:space="preserve"> </w:t>
      </w:r>
      <w:r w:rsidRPr="003715BD">
        <w:rPr>
          <w:rStyle w:val="QuoteChar"/>
        </w:rPr>
        <w:t>CPX</w:t>
      </w:r>
      <w:r w:rsidR="00AC466E" w:rsidRPr="003715BD">
        <w:rPr>
          <w:rStyle w:val="QuoteChar"/>
        </w:rPr>
        <w:t xml:space="preserve"> </w:t>
      </w:r>
      <w:r w:rsidRPr="003715BD">
        <w:rPr>
          <w:rStyle w:val="QuoteChar"/>
        </w:rPr>
        <w:t>#$20</w:t>
      </w:r>
      <w:r w:rsidR="00AC466E" w:rsidRPr="00206ACB">
        <w:t xml:space="preserve"> </w:t>
      </w:r>
      <w:r w:rsidRPr="00206ACB">
        <w:t>(16</w:t>
      </w:r>
      <w:r w:rsidR="00AC466E" w:rsidRPr="00206ACB">
        <w:t xml:space="preserve"> </w:t>
      </w:r>
      <w:r w:rsidRPr="00206ACB">
        <w:t>values)</w:t>
      </w:r>
      <w:r w:rsidR="00AC466E" w:rsidRPr="00206ACB">
        <w:t xml:space="preserve"> </w:t>
      </w:r>
      <w:r w:rsidRPr="00206ACB">
        <w:t>instead</w:t>
      </w:r>
      <w:r w:rsidR="00AC466E" w:rsidRPr="00206ACB">
        <w:t xml:space="preserve"> </w:t>
      </w:r>
      <w:r w:rsidRPr="00206ACB">
        <w:t>of</w:t>
      </w:r>
      <w:r w:rsidR="00AC466E" w:rsidRPr="00206ACB">
        <w:t xml:space="preserve"> </w:t>
      </w:r>
      <w:r w:rsidRPr="003715BD">
        <w:rPr>
          <w:rStyle w:val="QuoteChar"/>
        </w:rPr>
        <w:t>CPX</w:t>
      </w:r>
      <w:r w:rsidR="00AC466E" w:rsidRPr="003715BD">
        <w:rPr>
          <w:rStyle w:val="QuoteChar"/>
        </w:rPr>
        <w:t xml:space="preserve"> </w:t>
      </w:r>
      <w:r w:rsidRPr="003715BD">
        <w:rPr>
          <w:rStyle w:val="QuoteChar"/>
        </w:rPr>
        <w:t>#$04</w:t>
      </w:r>
      <w:r w:rsidRPr="00206ACB">
        <w:t>.</w:t>
      </w:r>
    </w:p>
    <w:p w14:paraId="51CBF008" w14:textId="3C214720" w:rsidR="00F152EE" w:rsidRPr="00206ACB" w:rsidRDefault="00F152EE" w:rsidP="00F33E1B">
      <w:pPr>
        <w:pStyle w:val="Heading3"/>
        <w:rPr>
          <w:rFonts w:cstheme="minorHAnsi"/>
        </w:rPr>
      </w:pPr>
      <w:bookmarkStart w:id="159" w:name="_Toc168434260"/>
      <w:bookmarkStart w:id="160" w:name="_Toc168779381"/>
      <w:r w:rsidRPr="00206ACB">
        <w:rPr>
          <w:rFonts w:cstheme="minorHAnsi"/>
        </w:rPr>
        <w:t>Using</w:t>
      </w:r>
      <w:r w:rsidR="00AC466E" w:rsidRPr="00206ACB">
        <w:rPr>
          <w:rFonts w:cstheme="minorHAnsi"/>
        </w:rPr>
        <w:t xml:space="preserve"> </w:t>
      </w:r>
      <w:bookmarkEnd w:id="159"/>
      <w:r w:rsidR="002E2455">
        <w:rPr>
          <w:rFonts w:cstheme="minorHAnsi"/>
        </w:rPr>
        <w:t>NEXXT Sessions</w:t>
      </w:r>
      <w:bookmarkEnd w:id="160"/>
    </w:p>
    <w:p w14:paraId="564770BC" w14:textId="6F112339" w:rsidR="002E2455" w:rsidRPr="002E2455" w:rsidRDefault="002E2455" w:rsidP="002E2455">
      <w:r w:rsidRPr="002E2455">
        <w:t>Before we move on to this chapter’s homework, let’s look at the “Session” functionality of NEXXT. A “session” is a list of files that make up a working environment (tileset, palettes, nametable) and all settings. The session file uses absolute paths to each file, which means that session files are unfortunately not portable between different computers.</w:t>
      </w:r>
    </w:p>
    <w:p w14:paraId="1DD4B52C" w14:textId="4F2239D3" w:rsidR="002E2455" w:rsidRPr="002E2455" w:rsidRDefault="002E2455" w:rsidP="002E2455">
      <w:r w:rsidRPr="002E2455">
        <w:t xml:space="preserve">To create a session file, select “File” </w:t>
      </w:r>
      <w:r w:rsidRPr="002E2455">
        <w:rPr>
          <w:rFonts w:ascii="Courier New" w:hAnsi="Courier New" w:cs="Courier New"/>
        </w:rPr>
        <w:t>→</w:t>
      </w:r>
      <w:r w:rsidRPr="002E2455">
        <w:t xml:space="preserve"> </w:t>
      </w:r>
      <w:r w:rsidRPr="002E2455">
        <w:rPr>
          <w:rFonts w:cs="QTKorrin"/>
        </w:rPr>
        <w:t>“</w:t>
      </w:r>
      <w:r w:rsidRPr="002E2455">
        <w:t>Save Session As</w:t>
      </w:r>
      <w:r w:rsidRPr="002E2455">
        <w:rPr>
          <w:rFonts w:cs="QTKorrin"/>
        </w:rPr>
        <w:t>…”</w:t>
      </w:r>
      <w:r w:rsidRPr="002E2455">
        <w:t xml:space="preserve"> from NEXXT</w:t>
      </w:r>
      <w:r w:rsidRPr="002E2455">
        <w:rPr>
          <w:rFonts w:cs="QTKorrin"/>
        </w:rPr>
        <w:t>’</w:t>
      </w:r>
      <w:r w:rsidRPr="002E2455">
        <w:t xml:space="preserve">s menus. Choose a name and location for the session file and click </w:t>
      </w:r>
      <w:r w:rsidRPr="002E2455">
        <w:rPr>
          <w:rFonts w:cs="QTKorrin"/>
        </w:rPr>
        <w:t>“</w:t>
      </w:r>
      <w:r w:rsidRPr="002E2455">
        <w:t>OK</w:t>
      </w:r>
      <w:r w:rsidRPr="002E2455">
        <w:rPr>
          <w:rFonts w:cs="QTKorrin"/>
        </w:rPr>
        <w:t>”</w:t>
      </w:r>
      <w:r w:rsidRPr="002E2455">
        <w:t xml:space="preserve">. Once you have saved (or loaded) a project, you can select </w:t>
      </w:r>
      <w:r w:rsidRPr="002E2455">
        <w:rPr>
          <w:rFonts w:cs="QTKorrin"/>
        </w:rPr>
        <w:t>“</w:t>
      </w:r>
      <w:r w:rsidRPr="002E2455">
        <w:t>File</w:t>
      </w:r>
      <w:r w:rsidRPr="002E2455">
        <w:rPr>
          <w:rFonts w:cs="QTKorrin"/>
        </w:rPr>
        <w:t>”</w:t>
      </w:r>
      <w:r w:rsidRPr="002E2455">
        <w:t xml:space="preserve"> </w:t>
      </w:r>
      <w:r w:rsidRPr="002E2455">
        <w:rPr>
          <w:rFonts w:ascii="Courier New" w:hAnsi="Courier New" w:cs="Courier New"/>
        </w:rPr>
        <w:t>→</w:t>
      </w:r>
      <w:r w:rsidRPr="002E2455">
        <w:t xml:space="preserve"> </w:t>
      </w:r>
      <w:r w:rsidRPr="002E2455">
        <w:rPr>
          <w:rFonts w:cs="QTKorrin"/>
        </w:rPr>
        <w:t>“</w:t>
      </w:r>
      <w:r w:rsidRPr="002E2455">
        <w:t>Save Session</w:t>
      </w:r>
      <w:r w:rsidRPr="002E2455">
        <w:rPr>
          <w:rFonts w:cs="QTKorrin"/>
        </w:rPr>
        <w:t>”</w:t>
      </w:r>
      <w:r w:rsidRPr="002E2455">
        <w:t xml:space="preserve"> to save the project</w:t>
      </w:r>
      <w:r w:rsidRPr="002E2455">
        <w:rPr>
          <w:rFonts w:cs="QTKorrin"/>
        </w:rPr>
        <w:t>’</w:t>
      </w:r>
      <w:r w:rsidRPr="002E2455">
        <w:t>s .chr, .nam, and .pal files with the current data in the application.</w:t>
      </w:r>
    </w:p>
    <w:p w14:paraId="6B3F4E3E" w14:textId="6BE56804" w:rsidR="002E2455" w:rsidRDefault="002E2455" w:rsidP="002E2455">
      <w:r w:rsidRPr="002E2455">
        <w:t xml:space="preserve">To restore your work environment later, select “File” </w:t>
      </w:r>
      <w:r w:rsidRPr="002E2455">
        <w:rPr>
          <w:rFonts w:ascii="Courier New" w:hAnsi="Courier New" w:cs="Courier New"/>
        </w:rPr>
        <w:t>→</w:t>
      </w:r>
      <w:r w:rsidRPr="002E2455">
        <w:t xml:space="preserve"> </w:t>
      </w:r>
      <w:r w:rsidRPr="002E2455">
        <w:rPr>
          <w:rFonts w:cs="QTKorrin"/>
        </w:rPr>
        <w:t>“</w:t>
      </w:r>
      <w:r w:rsidRPr="002E2455">
        <w:t>Open Session</w:t>
      </w:r>
      <w:r w:rsidRPr="002E2455">
        <w:rPr>
          <w:rFonts w:cs="QTKorrin"/>
        </w:rPr>
        <w:t>…”</w:t>
      </w:r>
      <w:r w:rsidRPr="002E2455">
        <w:t xml:space="preserve"> and select the .nss file you saved earlier. If any of the project</w:t>
      </w:r>
      <w:r w:rsidRPr="002E2455">
        <w:rPr>
          <w:rFonts w:cs="QTKorrin"/>
        </w:rPr>
        <w:t>’</w:t>
      </w:r>
      <w:r w:rsidRPr="002E2455">
        <w:t>s files have changed location on disk, you can edit the .nss file with any text editor - it is simply a list of keys and values in plain text.</w:t>
      </w:r>
    </w:p>
    <w:p w14:paraId="5AD4542B" w14:textId="77777777" w:rsidR="002E2455" w:rsidRDefault="002E2455">
      <w:pPr>
        <w:widowControl/>
        <w:kinsoku/>
        <w:overflowPunct/>
        <w:autoSpaceDE/>
        <w:autoSpaceDN/>
        <w:spacing w:before="0" w:after="160" w:line="259" w:lineRule="auto"/>
        <w:ind w:firstLine="0"/>
        <w:jc w:val="left"/>
      </w:pPr>
      <w:r>
        <w:br w:type="page"/>
      </w:r>
    </w:p>
    <w:p w14:paraId="12860618" w14:textId="76A98F1D" w:rsidR="00F152EE" w:rsidRPr="00206ACB" w:rsidRDefault="00F152EE" w:rsidP="00F33E1B">
      <w:pPr>
        <w:pStyle w:val="Heading3"/>
        <w:rPr>
          <w:rFonts w:cstheme="minorHAnsi"/>
        </w:rPr>
      </w:pPr>
      <w:bookmarkStart w:id="161" w:name="_Toc168434261"/>
      <w:bookmarkStart w:id="162" w:name="_Toc168779382"/>
      <w:r w:rsidRPr="00206ACB">
        <w:rPr>
          <w:rFonts w:cstheme="minorHAnsi"/>
        </w:rPr>
        <w:lastRenderedPageBreak/>
        <w:t>Homework</w:t>
      </w:r>
      <w:bookmarkEnd w:id="161"/>
      <w:bookmarkEnd w:id="162"/>
    </w:p>
    <w:p w14:paraId="4C49206A" w14:textId="31F46892" w:rsidR="00CE54ED" w:rsidRPr="00206ACB" w:rsidRDefault="00CE54ED" w:rsidP="002E2455">
      <w:pPr>
        <w:rPr>
          <w:color w:val="111111"/>
        </w:rPr>
      </w:pPr>
      <w:r w:rsidRPr="00206ACB">
        <w:rPr>
          <w:color w:val="111111"/>
        </w:rPr>
        <w:t>To</w:t>
      </w:r>
      <w:r w:rsidR="00AC466E" w:rsidRPr="00206ACB">
        <w:rPr>
          <w:color w:val="111111"/>
        </w:rPr>
        <w:t xml:space="preserve"> </w:t>
      </w:r>
      <w:r w:rsidRPr="00206ACB">
        <w:rPr>
          <w:color w:val="111111"/>
        </w:rPr>
        <w:t>help</w:t>
      </w:r>
      <w:r w:rsidR="00AC466E" w:rsidRPr="00206ACB">
        <w:rPr>
          <w:color w:val="111111"/>
        </w:rPr>
        <w:t xml:space="preserve"> </w:t>
      </w:r>
      <w:r w:rsidRPr="00206ACB">
        <w:rPr>
          <w:color w:val="111111"/>
        </w:rPr>
        <w:t>you</w:t>
      </w:r>
      <w:r w:rsidR="00AC466E" w:rsidRPr="00206ACB">
        <w:rPr>
          <w:color w:val="111111"/>
        </w:rPr>
        <w:t xml:space="preserve"> </w:t>
      </w:r>
      <w:r w:rsidRPr="00206ACB">
        <w:rPr>
          <w:color w:val="111111"/>
        </w:rPr>
        <w:t>get</w:t>
      </w:r>
      <w:r w:rsidR="00AC466E" w:rsidRPr="00206ACB">
        <w:rPr>
          <w:color w:val="111111"/>
        </w:rPr>
        <w:t xml:space="preserve"> </w:t>
      </w:r>
      <w:r w:rsidRPr="00206ACB">
        <w:rPr>
          <w:color w:val="111111"/>
        </w:rPr>
        <w:t>started,</w:t>
      </w:r>
      <w:r w:rsidR="00AC466E" w:rsidRPr="00206ACB">
        <w:rPr>
          <w:color w:val="111111"/>
        </w:rPr>
        <w:t xml:space="preserve"> </w:t>
      </w:r>
      <w:r w:rsidRPr="00206ACB">
        <w:rPr>
          <w:color w:val="111111"/>
        </w:rPr>
        <w:t>download</w:t>
      </w:r>
      <w:r w:rsidR="00AC466E" w:rsidRPr="00206ACB">
        <w:rPr>
          <w:color w:val="111111"/>
        </w:rPr>
        <w:t xml:space="preserve"> </w:t>
      </w:r>
      <w:hyperlink r:id="rId119" w:history="1">
        <w:r w:rsidRPr="00206ACB">
          <w:rPr>
            <w:rStyle w:val="Hyperlink"/>
            <w:rFonts w:cstheme="minorHAnsi"/>
            <w:color w:val="82642B"/>
            <w:szCs w:val="26"/>
          </w:rPr>
          <w:t>all</w:t>
        </w:r>
        <w:r w:rsidR="00AC466E" w:rsidRPr="00206ACB">
          <w:rPr>
            <w:rStyle w:val="Hyperlink"/>
            <w:rFonts w:cstheme="minorHAnsi"/>
            <w:color w:val="82642B"/>
            <w:szCs w:val="26"/>
          </w:rPr>
          <w:t xml:space="preserve"> </w:t>
        </w:r>
        <w:r w:rsidRPr="00206ACB">
          <w:rPr>
            <w:rStyle w:val="Hyperlink"/>
            <w:rFonts w:cstheme="minorHAnsi"/>
            <w:color w:val="82642B"/>
            <w:szCs w:val="26"/>
          </w:rPr>
          <w:t>of</w:t>
        </w:r>
        <w:r w:rsidR="00AC466E" w:rsidRPr="00206ACB">
          <w:rPr>
            <w:rStyle w:val="Hyperlink"/>
            <w:rFonts w:cstheme="minorHAnsi"/>
            <w:color w:val="82642B"/>
            <w:szCs w:val="26"/>
          </w:rPr>
          <w:t xml:space="preserve"> </w:t>
        </w:r>
        <w:r w:rsidRPr="00206ACB">
          <w:rPr>
            <w:rStyle w:val="Hyperlink"/>
            <w:rFonts w:cstheme="minorHAnsi"/>
            <w:color w:val="82642B"/>
            <w:szCs w:val="26"/>
          </w:rPr>
          <w:t>the</w:t>
        </w:r>
        <w:r w:rsidR="00AC466E" w:rsidRPr="00206ACB">
          <w:rPr>
            <w:rStyle w:val="Hyperlink"/>
            <w:rFonts w:cstheme="minorHAnsi"/>
            <w:color w:val="82642B"/>
            <w:szCs w:val="26"/>
          </w:rPr>
          <w:t xml:space="preserve"> </w:t>
        </w:r>
        <w:r w:rsidRPr="00206ACB">
          <w:rPr>
            <w:rStyle w:val="Hyperlink"/>
            <w:rFonts w:cstheme="minorHAnsi"/>
            <w:color w:val="82642B"/>
            <w:szCs w:val="26"/>
          </w:rPr>
          <w:t>code</w:t>
        </w:r>
        <w:r w:rsidR="00AC466E" w:rsidRPr="00206ACB">
          <w:rPr>
            <w:rStyle w:val="Hyperlink"/>
            <w:rFonts w:cstheme="minorHAnsi"/>
            <w:color w:val="82642B"/>
            <w:szCs w:val="26"/>
          </w:rPr>
          <w:t xml:space="preserve"> </w:t>
        </w:r>
        <w:r w:rsidRPr="00206ACB">
          <w:rPr>
            <w:rStyle w:val="Hyperlink"/>
            <w:rFonts w:cstheme="minorHAnsi"/>
            <w:color w:val="82642B"/>
            <w:szCs w:val="26"/>
          </w:rPr>
          <w:t>from</w:t>
        </w:r>
        <w:r w:rsidR="00AC466E" w:rsidRPr="00206ACB">
          <w:rPr>
            <w:rStyle w:val="Hyperlink"/>
            <w:rFonts w:cstheme="minorHAnsi"/>
            <w:color w:val="82642B"/>
            <w:szCs w:val="26"/>
          </w:rPr>
          <w:t xml:space="preserve"> </w:t>
        </w:r>
        <w:r w:rsidRPr="00206ACB">
          <w:rPr>
            <w:rStyle w:val="Hyperlink"/>
            <w:rFonts w:cstheme="minorHAnsi"/>
            <w:color w:val="82642B"/>
            <w:szCs w:val="26"/>
          </w:rPr>
          <w:t>this</w:t>
        </w:r>
        <w:r w:rsidR="00AC466E" w:rsidRPr="00206ACB">
          <w:rPr>
            <w:rStyle w:val="Hyperlink"/>
            <w:rFonts w:cstheme="minorHAnsi"/>
            <w:color w:val="82642B"/>
            <w:szCs w:val="26"/>
          </w:rPr>
          <w:t xml:space="preserve"> </w:t>
        </w:r>
        <w:r w:rsidRPr="00206ACB">
          <w:rPr>
            <w:rStyle w:val="Hyperlink"/>
            <w:rFonts w:cstheme="minorHAnsi"/>
            <w:color w:val="82642B"/>
            <w:szCs w:val="26"/>
          </w:rPr>
          <w:t>chapter</w:t>
        </w:r>
        <w:r w:rsidR="00377B9F" w:rsidRPr="00206ACB">
          <w:rPr>
            <w:rStyle w:val="Hyperlink"/>
            <w:rFonts w:cstheme="minorHAnsi"/>
            <w:color w:val="82642B"/>
            <w:szCs w:val="26"/>
          </w:rPr>
          <w:t xml:space="preserve"> (https://famicom.party/book/projects/13-backgroundgraphics.zip)</w:t>
        </w:r>
      </w:hyperlink>
      <w:r w:rsidRPr="00206ACB">
        <w:rPr>
          <w:color w:val="111111"/>
        </w:rPr>
        <w:t>.</w:t>
      </w:r>
      <w:r w:rsidR="00AC466E" w:rsidRPr="00206ACB">
        <w:rPr>
          <w:color w:val="111111"/>
        </w:rPr>
        <w:t xml:space="preserve"> </w:t>
      </w:r>
      <w:r w:rsidRPr="00206ACB">
        <w:rPr>
          <w:color w:val="111111"/>
        </w:rPr>
        <w:t>Here</w:t>
      </w:r>
      <w:r w:rsidR="00AC466E" w:rsidRPr="00206ACB">
        <w:rPr>
          <w:color w:val="111111"/>
        </w:rPr>
        <w:t xml:space="preserve"> </w:t>
      </w:r>
      <w:r w:rsidRPr="00206ACB">
        <w:rPr>
          <w:color w:val="111111"/>
        </w:rPr>
        <w:t>is</w:t>
      </w:r>
      <w:r w:rsidR="00AC466E" w:rsidRPr="00206ACB">
        <w:rPr>
          <w:color w:val="111111"/>
        </w:rPr>
        <w:t xml:space="preserve"> </w:t>
      </w:r>
      <w:r w:rsidRPr="00206ACB">
        <w:rPr>
          <w:color w:val="111111"/>
        </w:rPr>
        <w:t>what</w:t>
      </w:r>
      <w:r w:rsidR="00AC466E" w:rsidRPr="00206ACB">
        <w:rPr>
          <w:color w:val="111111"/>
        </w:rPr>
        <w:t xml:space="preserve"> </w:t>
      </w:r>
      <w:r w:rsidRPr="00206ACB">
        <w:rPr>
          <w:color w:val="111111"/>
        </w:rPr>
        <w:t>our</w:t>
      </w:r>
      <w:r w:rsidR="00AC466E" w:rsidRPr="00206ACB">
        <w:rPr>
          <w:color w:val="111111"/>
        </w:rPr>
        <w:t xml:space="preserve"> </w:t>
      </w:r>
      <w:r w:rsidRPr="00206ACB">
        <w:rPr>
          <w:color w:val="111111"/>
        </w:rPr>
        <w:t>project</w:t>
      </w:r>
      <w:r w:rsidR="00AC466E" w:rsidRPr="00206ACB">
        <w:rPr>
          <w:color w:val="111111"/>
        </w:rPr>
        <w:t xml:space="preserve"> </w:t>
      </w:r>
      <w:r w:rsidRPr="00206ACB">
        <w:rPr>
          <w:color w:val="111111"/>
        </w:rPr>
        <w:t>looks</w:t>
      </w:r>
      <w:r w:rsidR="00AC466E" w:rsidRPr="00206ACB">
        <w:rPr>
          <w:color w:val="111111"/>
        </w:rPr>
        <w:t xml:space="preserve"> </w:t>
      </w:r>
      <w:r w:rsidRPr="00206ACB">
        <w:rPr>
          <w:color w:val="111111"/>
        </w:rPr>
        <w:t>like</w:t>
      </w:r>
      <w:r w:rsidR="00AC466E" w:rsidRPr="00206ACB">
        <w:rPr>
          <w:color w:val="111111"/>
        </w:rPr>
        <w:t xml:space="preserve"> </w:t>
      </w:r>
      <w:r w:rsidRPr="00206ACB">
        <w:rPr>
          <w:color w:val="111111"/>
        </w:rPr>
        <w:t>so</w:t>
      </w:r>
      <w:r w:rsidR="00AC466E" w:rsidRPr="00206ACB">
        <w:rPr>
          <w:color w:val="111111"/>
        </w:rPr>
        <w:t xml:space="preserve"> </w:t>
      </w:r>
      <w:r w:rsidRPr="00206ACB">
        <w:rPr>
          <w:color w:val="111111"/>
        </w:rPr>
        <w:t>far</w:t>
      </w:r>
      <w:r w:rsidR="00AC466E" w:rsidRPr="00206ACB">
        <w:rPr>
          <w:color w:val="111111"/>
        </w:rPr>
        <w:t xml:space="preserve"> </w:t>
      </w:r>
      <w:r w:rsidRPr="00206ACB">
        <w:rPr>
          <w:color w:val="111111"/>
        </w:rPr>
        <w:t>running</w:t>
      </w:r>
      <w:r w:rsidR="00AC466E" w:rsidRPr="00206ACB">
        <w:rPr>
          <w:color w:val="111111"/>
        </w:rPr>
        <w:t xml:space="preserve"> </w:t>
      </w:r>
      <w:r w:rsidRPr="00206ACB">
        <w:rPr>
          <w:color w:val="111111"/>
        </w:rPr>
        <w:t>in</w:t>
      </w:r>
      <w:r w:rsidR="00AC466E" w:rsidRPr="00206ACB">
        <w:rPr>
          <w:color w:val="111111"/>
        </w:rPr>
        <w:t xml:space="preserve"> </w:t>
      </w:r>
      <w:r w:rsidRPr="00206ACB">
        <w:rPr>
          <w:color w:val="111111"/>
        </w:rPr>
        <w:t>an</w:t>
      </w:r>
      <w:r w:rsidR="00AC466E" w:rsidRPr="00206ACB">
        <w:rPr>
          <w:color w:val="111111"/>
        </w:rPr>
        <w:t xml:space="preserve"> </w:t>
      </w:r>
      <w:r w:rsidRPr="00206ACB">
        <w:rPr>
          <w:color w:val="111111"/>
        </w:rPr>
        <w:t>emulator:</w:t>
      </w:r>
    </w:p>
    <w:p w14:paraId="4AD3FEBC" w14:textId="543DD074" w:rsidR="00CE54ED" w:rsidRPr="00206ACB" w:rsidRDefault="002E2455" w:rsidP="009944E9">
      <w:pPr>
        <w:pStyle w:val="NormalWeb"/>
        <w:spacing w:before="120" w:beforeAutospacing="0" w:after="120" w:afterAutospacing="0"/>
        <w:jc w:val="both"/>
        <w:textAlignment w:val="baseline"/>
        <w:rPr>
          <w:rFonts w:cstheme="minorHAnsi"/>
          <w:color w:val="111111"/>
          <w:sz w:val="26"/>
          <w:szCs w:val="26"/>
        </w:rPr>
      </w:pPr>
      <w:r>
        <w:rPr>
          <w:noProof/>
        </w:rPr>
        <w:drawing>
          <wp:inline distT="0" distB="0" distL="0" distR="0" wp14:anchorId="4B00AA7B" wp14:editId="6272D8A4">
            <wp:extent cx="2438400" cy="2286000"/>
            <wp:effectExtent l="0" t="0" r="0" b="0"/>
            <wp:docPr id="23890685" name="Picture 7" descr="A video game screen with a space ship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0685" name="Picture 7" descr="A video game screen with a space ship in the sky&#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38400" cy="2286000"/>
                    </a:xfrm>
                    <a:prstGeom prst="rect">
                      <a:avLst/>
                    </a:prstGeom>
                    <a:noFill/>
                    <a:ln>
                      <a:noFill/>
                    </a:ln>
                  </pic:spPr>
                </pic:pic>
              </a:graphicData>
            </a:graphic>
          </wp:inline>
        </w:drawing>
      </w:r>
    </w:p>
    <w:p w14:paraId="61E44FA2" w14:textId="76F7F05E" w:rsidR="00F55569" w:rsidRDefault="00CE54ED" w:rsidP="00F6459C">
      <w:r w:rsidRPr="00206ACB">
        <w:t>For</w:t>
      </w:r>
      <w:r w:rsidR="00AC466E" w:rsidRPr="00206ACB">
        <w:t xml:space="preserve"> </w:t>
      </w:r>
      <w:r w:rsidRPr="00206ACB">
        <w:t>homework,</w:t>
      </w:r>
      <w:r w:rsidR="00AC466E" w:rsidRPr="00206ACB">
        <w:t xml:space="preserve"> </w:t>
      </w:r>
      <w:r w:rsidRPr="00206ACB">
        <w:t>add</w:t>
      </w:r>
      <w:r w:rsidR="00AC466E" w:rsidRPr="00206ACB">
        <w:t xml:space="preserve"> </w:t>
      </w:r>
      <w:r w:rsidRPr="00206ACB">
        <w:t>a</w:t>
      </w:r>
      <w:r w:rsidR="00AC466E" w:rsidRPr="00206ACB">
        <w:t xml:space="preserve"> </w:t>
      </w:r>
      <w:r w:rsidRPr="00206ACB">
        <w:t>new</w:t>
      </w:r>
      <w:r w:rsidR="00AC466E" w:rsidRPr="00206ACB">
        <w:t xml:space="preserve"> </w:t>
      </w:r>
      <w:r w:rsidRPr="00206ACB">
        <w:t>tile</w:t>
      </w:r>
      <w:r w:rsidR="00AC466E" w:rsidRPr="00206ACB">
        <w:t xml:space="preserve"> </w:t>
      </w:r>
      <w:r w:rsidRPr="00206ACB">
        <w:t>to</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pattern</w:t>
      </w:r>
      <w:r w:rsidR="00AC466E" w:rsidRPr="00206ACB">
        <w:t xml:space="preserve"> </w:t>
      </w:r>
      <w:r w:rsidRPr="00206ACB">
        <w:t>table</w:t>
      </w:r>
      <w:r w:rsidR="00AC466E" w:rsidRPr="00206ACB">
        <w:t xml:space="preserve"> </w:t>
      </w:r>
      <w:r w:rsidRPr="00206ACB">
        <w:t>("Bank</w:t>
      </w:r>
      <w:r w:rsidR="00AC466E" w:rsidRPr="00206ACB">
        <w:t xml:space="preserve"> </w:t>
      </w:r>
      <w:r w:rsidRPr="00206ACB">
        <w:t>B"</w:t>
      </w:r>
      <w:r w:rsidR="00AC466E" w:rsidRPr="00206ACB">
        <w:t xml:space="preserve"> </w:t>
      </w:r>
      <w:r w:rsidRPr="00206ACB">
        <w:t>in</w:t>
      </w:r>
      <w:r w:rsidR="00F6459C">
        <w:t xml:space="preserve"> NEXXT</w:t>
      </w:r>
      <w:r w:rsidRPr="00206ACB">
        <w:t>),</w:t>
      </w:r>
      <w:r w:rsidR="00AC466E" w:rsidRPr="00206ACB">
        <w:t xml:space="preserve"> </w:t>
      </w:r>
      <w:r w:rsidRPr="00206ACB">
        <w:t>use</w:t>
      </w:r>
      <w:r w:rsidR="00AC466E" w:rsidRPr="00206ACB">
        <w:t xml:space="preserve"> </w:t>
      </w:r>
      <w:r w:rsidRPr="00206ACB">
        <w:t>the</w:t>
      </w:r>
      <w:r w:rsidR="00AC466E" w:rsidRPr="00206ACB">
        <w:t xml:space="preserve"> </w:t>
      </w:r>
      <w:r w:rsidRPr="00206ACB">
        <w:t>new</w:t>
      </w:r>
      <w:r w:rsidR="00AC466E" w:rsidRPr="00206ACB">
        <w:t xml:space="preserve"> </w:t>
      </w:r>
      <w:r w:rsidRPr="00206ACB">
        <w:t>tile</w:t>
      </w:r>
      <w:r w:rsidR="00AC466E" w:rsidRPr="00206ACB">
        <w:t xml:space="preserve"> </w:t>
      </w:r>
      <w:r w:rsidRPr="00206ACB">
        <w:t>in</w:t>
      </w:r>
      <w:r w:rsidR="00AC466E" w:rsidRPr="00206ACB">
        <w:t xml:space="preserve"> </w:t>
      </w:r>
      <w:r w:rsidRPr="00206ACB">
        <w:t>a</w:t>
      </w:r>
      <w:r w:rsidR="00AC466E" w:rsidRPr="00206ACB">
        <w:t xml:space="preserve"> </w:t>
      </w:r>
      <w:r w:rsidRPr="00206ACB">
        <w:t>nametable,</w:t>
      </w:r>
      <w:r w:rsidR="00AC466E" w:rsidRPr="00206ACB">
        <w:t xml:space="preserve"> </w:t>
      </w:r>
      <w:r w:rsidRPr="00206ACB">
        <w:t>and</w:t>
      </w:r>
      <w:r w:rsidR="00AC466E" w:rsidRPr="00206ACB">
        <w:t xml:space="preserve"> </w:t>
      </w:r>
      <w:r w:rsidRPr="00206ACB">
        <w:t>update</w:t>
      </w:r>
      <w:r w:rsidR="00AC466E" w:rsidRPr="00206ACB">
        <w:t xml:space="preserve"> </w:t>
      </w:r>
      <w:r w:rsidRPr="00206ACB">
        <w:t>the</w:t>
      </w:r>
      <w:r w:rsidR="00AC466E" w:rsidRPr="00206ACB">
        <w:t xml:space="preserve"> </w:t>
      </w:r>
      <w:r w:rsidRPr="00206ACB">
        <w:t>attribute</w:t>
      </w:r>
      <w:r w:rsidR="00AC466E" w:rsidRPr="00206ACB">
        <w:t xml:space="preserve"> </w:t>
      </w:r>
      <w:r w:rsidRPr="00206ACB">
        <w:t>table</w:t>
      </w:r>
      <w:r w:rsidR="00AC466E" w:rsidRPr="00206ACB">
        <w:t xml:space="preserve"> </w:t>
      </w:r>
      <w:r w:rsidRPr="00206ACB">
        <w:t>for</w:t>
      </w:r>
      <w:r w:rsidR="00AC466E" w:rsidRPr="00206ACB">
        <w:t xml:space="preserve"> </w:t>
      </w:r>
      <w:r w:rsidRPr="00206ACB">
        <w:t>the</w:t>
      </w:r>
      <w:r w:rsidR="00AC466E" w:rsidRPr="00206ACB">
        <w:t xml:space="preserve"> </w:t>
      </w:r>
      <w:r w:rsidRPr="00206ACB">
        <w:t>new</w:t>
      </w:r>
      <w:r w:rsidR="00AC466E" w:rsidRPr="00206ACB">
        <w:t xml:space="preserve"> </w:t>
      </w:r>
      <w:r w:rsidRPr="00206ACB">
        <w:t>tile</w:t>
      </w:r>
      <w:r w:rsidR="00AC466E" w:rsidRPr="00206ACB">
        <w:t xml:space="preserve"> </w:t>
      </w:r>
      <w:r w:rsidRPr="00206ACB">
        <w:t>to</w:t>
      </w:r>
      <w:r w:rsidR="00AC466E" w:rsidRPr="00206ACB">
        <w:t xml:space="preserve"> </w:t>
      </w:r>
      <w:r w:rsidRPr="00206ACB">
        <w:t>use</w:t>
      </w:r>
      <w:r w:rsidR="00AC466E" w:rsidRPr="00206ACB">
        <w:t xml:space="preserve"> </w:t>
      </w:r>
      <w:r w:rsidRPr="00206ACB">
        <w:t>more</w:t>
      </w:r>
      <w:r w:rsidR="00AC466E" w:rsidRPr="00206ACB">
        <w:t xml:space="preserve"> </w:t>
      </w:r>
      <w:r w:rsidRPr="00206ACB">
        <w:t>than</w:t>
      </w:r>
      <w:r w:rsidR="00AC466E" w:rsidRPr="00206ACB">
        <w:t xml:space="preserve"> </w:t>
      </w:r>
      <w:r w:rsidRPr="00206ACB">
        <w:t>one</w:t>
      </w:r>
      <w:r w:rsidR="00AC466E" w:rsidRPr="00206ACB">
        <w:t xml:space="preserve"> </w:t>
      </w:r>
      <w:r w:rsidRPr="00206ACB">
        <w:t>palette.</w:t>
      </w:r>
      <w:r w:rsidR="00AC466E" w:rsidRPr="00206ACB">
        <w:t xml:space="preserve"> </w:t>
      </w:r>
      <w:r w:rsidRPr="00206ACB">
        <w:t>You</w:t>
      </w:r>
      <w:r w:rsidR="00AC466E" w:rsidRPr="00206ACB">
        <w:t xml:space="preserve"> </w:t>
      </w:r>
      <w:r w:rsidRPr="00206ACB">
        <w:t>can</w:t>
      </w:r>
      <w:r w:rsidR="00AC466E" w:rsidRPr="00206ACB">
        <w:t xml:space="preserve"> </w:t>
      </w:r>
      <w:r w:rsidRPr="00206ACB">
        <w:t>use</w:t>
      </w:r>
      <w:r w:rsidR="00AC466E" w:rsidRPr="00206ACB">
        <w:t xml:space="preserve"> </w:t>
      </w:r>
      <w:r w:rsidRPr="00206ACB">
        <w:t>the</w:t>
      </w:r>
      <w:r w:rsidR="00AC466E" w:rsidRPr="00206ACB">
        <w:t xml:space="preserve"> </w:t>
      </w:r>
      <w:r w:rsidRPr="002E2455">
        <w:rPr>
          <w:rStyle w:val="QuoteChar"/>
        </w:rPr>
        <w:t>.nam</w:t>
      </w:r>
      <w:r w:rsidR="00AC466E" w:rsidRPr="00206ACB">
        <w:t xml:space="preserve"> </w:t>
      </w:r>
      <w:r w:rsidRPr="00206ACB">
        <w:t>file</w:t>
      </w:r>
      <w:r w:rsidR="00AC466E" w:rsidRPr="00206ACB">
        <w:t xml:space="preserve"> </w:t>
      </w:r>
      <w:r w:rsidRPr="00206ACB">
        <w:t>provided</w:t>
      </w:r>
      <w:r w:rsidR="00AC466E" w:rsidRPr="00206ACB">
        <w:t xml:space="preserve"> </w:t>
      </w:r>
      <w:r w:rsidRPr="00206ACB">
        <w:t>to</w:t>
      </w:r>
      <w:r w:rsidR="00AC466E" w:rsidRPr="00206ACB">
        <w:t xml:space="preserve"> </w:t>
      </w:r>
      <w:r w:rsidRPr="00206ACB">
        <w:t>get</w:t>
      </w:r>
      <w:r w:rsidR="00AC466E" w:rsidRPr="00206ACB">
        <w:t xml:space="preserve"> </w:t>
      </w:r>
      <w:r w:rsidRPr="00206ACB">
        <w:t>your</w:t>
      </w:r>
      <w:r w:rsidR="00AC466E" w:rsidRPr="00206ACB">
        <w:t xml:space="preserve"> </w:t>
      </w:r>
      <w:r w:rsidRPr="00206ACB">
        <w:t>NE</w:t>
      </w:r>
      <w:r w:rsidR="00F6459C">
        <w:t xml:space="preserve">XXT </w:t>
      </w:r>
      <w:r w:rsidRPr="00206ACB">
        <w:t>environment</w:t>
      </w:r>
      <w:r w:rsidR="00AC466E" w:rsidRPr="00206ACB">
        <w:t xml:space="preserve"> </w:t>
      </w:r>
      <w:r w:rsidRPr="00206ACB">
        <w:t>set</w:t>
      </w:r>
      <w:r w:rsidR="00AC466E" w:rsidRPr="00206ACB">
        <w:t xml:space="preserve"> </w:t>
      </w:r>
      <w:r w:rsidRPr="00206ACB">
        <w:t>up</w:t>
      </w:r>
      <w:r w:rsidR="00AC466E" w:rsidRPr="00206ACB">
        <w:t xml:space="preserve"> </w:t>
      </w:r>
      <w:r w:rsidRPr="00206ACB">
        <w:t>quickly.</w:t>
      </w:r>
      <w:r w:rsidR="00AC466E" w:rsidRPr="00206ACB">
        <w:t xml:space="preserve"> </w:t>
      </w:r>
      <w:r w:rsidRPr="00206ACB">
        <w:t>Be</w:t>
      </w:r>
      <w:r w:rsidR="00AC466E" w:rsidRPr="00206ACB">
        <w:t xml:space="preserve"> </w:t>
      </w:r>
      <w:r w:rsidRPr="00206ACB">
        <w:t>sure</w:t>
      </w:r>
      <w:r w:rsidR="00AC466E" w:rsidRPr="00206ACB">
        <w:t xml:space="preserve"> </w:t>
      </w:r>
      <w:r w:rsidRPr="00206ACB">
        <w:t>to</w:t>
      </w:r>
      <w:r w:rsidR="00AC466E" w:rsidRPr="00206ACB">
        <w:t xml:space="preserve"> </w:t>
      </w:r>
      <w:r w:rsidRPr="00206ACB">
        <w:t>save</w:t>
      </w:r>
      <w:r w:rsidR="00AC466E" w:rsidRPr="00206ACB">
        <w:t xml:space="preserve"> </w:t>
      </w:r>
      <w:r w:rsidRPr="00206ACB">
        <w:t>your</w:t>
      </w:r>
      <w:r w:rsidR="00AC466E" w:rsidRPr="00206ACB">
        <w:t xml:space="preserve"> </w:t>
      </w:r>
      <w:r w:rsidRPr="00206ACB">
        <w:t>modified</w:t>
      </w:r>
      <w:r w:rsidR="00AC466E" w:rsidRPr="00206ACB">
        <w:t xml:space="preserve"> </w:t>
      </w:r>
      <w:r w:rsidRPr="002E2455">
        <w:rPr>
          <w:rStyle w:val="QuoteChar"/>
        </w:rPr>
        <w:t>.chr</w:t>
      </w:r>
      <w:r w:rsidR="00AC466E" w:rsidRPr="00206ACB">
        <w:t xml:space="preserve"> </w:t>
      </w:r>
      <w:r w:rsidRPr="00206ACB">
        <w:t>file</w:t>
      </w:r>
      <w:r w:rsidR="00AC466E" w:rsidRPr="00206ACB">
        <w:t xml:space="preserve"> </w:t>
      </w:r>
      <w:r w:rsidRPr="00206ACB">
        <w:t>and</w:t>
      </w:r>
      <w:r w:rsidR="00AC466E" w:rsidRPr="00206ACB">
        <w:t xml:space="preserve"> </w:t>
      </w:r>
      <w:r w:rsidRPr="00206ACB">
        <w:t>to</w:t>
      </w:r>
      <w:r w:rsidR="00AC466E" w:rsidRPr="00206ACB">
        <w:t xml:space="preserve"> </w:t>
      </w:r>
      <w:r w:rsidRPr="00206ACB">
        <w:t>re-build</w:t>
      </w:r>
      <w:r w:rsidR="00AC466E" w:rsidRPr="00206ACB">
        <w:t xml:space="preserve"> </w:t>
      </w:r>
      <w:r w:rsidRPr="00206ACB">
        <w:t>all</w:t>
      </w:r>
      <w:r w:rsidR="00AC466E" w:rsidRPr="00206ACB">
        <w:t xml:space="preserve"> </w:t>
      </w:r>
      <w:r w:rsidRPr="00206ACB">
        <w:t>.asm</w:t>
      </w:r>
      <w:r w:rsidR="00AC466E" w:rsidRPr="00206ACB">
        <w:t xml:space="preserve"> </w:t>
      </w:r>
      <w:r w:rsidRPr="00206ACB">
        <w:t>files</w:t>
      </w:r>
      <w:r w:rsidR="00AC466E" w:rsidRPr="00206ACB">
        <w:t xml:space="preserve"> </w:t>
      </w:r>
      <w:r w:rsidRPr="00206ACB">
        <w:t>each</w:t>
      </w:r>
      <w:r w:rsidR="00AC466E" w:rsidRPr="00206ACB">
        <w:t xml:space="preserve"> </w:t>
      </w:r>
      <w:r w:rsidRPr="00206ACB">
        <w:t>time</w:t>
      </w:r>
      <w:r w:rsidR="00AC466E" w:rsidRPr="00206ACB">
        <w:t xml:space="preserve"> </w:t>
      </w:r>
      <w:r w:rsidRPr="00206ACB">
        <w:t>you</w:t>
      </w:r>
      <w:r w:rsidR="00AC466E" w:rsidRPr="00206ACB">
        <w:t xml:space="preserve"> </w:t>
      </w:r>
      <w:r w:rsidRPr="00206ACB">
        <w:t>make</w:t>
      </w:r>
      <w:r w:rsidR="00AC466E" w:rsidRPr="00206ACB">
        <w:t xml:space="preserve"> </w:t>
      </w:r>
      <w:r w:rsidRPr="00206ACB">
        <w:t>changes.</w:t>
      </w:r>
    </w:p>
    <w:p w14:paraId="2C38A38F" w14:textId="77777777" w:rsidR="00F55569" w:rsidRDefault="00F55569">
      <w:pPr>
        <w:widowControl/>
        <w:kinsoku/>
        <w:overflowPunct/>
        <w:autoSpaceDE/>
        <w:autoSpaceDN/>
        <w:spacing w:before="0" w:after="160" w:line="259" w:lineRule="auto"/>
        <w:ind w:firstLine="0"/>
        <w:jc w:val="left"/>
        <w:rPr>
          <w:rFonts w:eastAsia="Times New Roman" w:cstheme="minorHAnsi"/>
          <w:color w:val="111111"/>
          <w:kern w:val="0"/>
          <w:szCs w:val="26"/>
          <w:lang w:eastAsia="ja-JP"/>
        </w:rPr>
      </w:pPr>
      <w:r>
        <w:rPr>
          <w:rFonts w:cstheme="minorHAnsi"/>
          <w:color w:val="111111"/>
          <w:szCs w:val="26"/>
        </w:rPr>
        <w:br w:type="page"/>
      </w:r>
    </w:p>
    <w:p w14:paraId="658C7DDB" w14:textId="44226305" w:rsidR="00A76FDB" w:rsidRPr="00206ACB" w:rsidRDefault="00A76FDB">
      <w:pPr>
        <w:pStyle w:val="Heading2"/>
        <w:numPr>
          <w:ilvl w:val="0"/>
          <w:numId w:val="16"/>
        </w:numPr>
        <w:ind w:left="540"/>
        <w:rPr>
          <w:rFonts w:cstheme="minorHAnsi"/>
        </w:rPr>
      </w:pPr>
      <w:bookmarkStart w:id="163" w:name="_Toc168434262"/>
      <w:bookmarkStart w:id="164" w:name="_Toc168779383"/>
      <w:r w:rsidRPr="00206ACB">
        <w:rPr>
          <w:rFonts w:cstheme="minorHAnsi"/>
        </w:rPr>
        <w:lastRenderedPageBreak/>
        <w:t>Sprite</w:t>
      </w:r>
      <w:r w:rsidR="00AC466E" w:rsidRPr="00206ACB">
        <w:rPr>
          <w:rFonts w:cstheme="minorHAnsi"/>
        </w:rPr>
        <w:t xml:space="preserve"> </w:t>
      </w:r>
      <w:r w:rsidRPr="00206ACB">
        <w:rPr>
          <w:rFonts w:cstheme="minorHAnsi"/>
        </w:rPr>
        <w:t>Movement</w:t>
      </w:r>
      <w:bookmarkEnd w:id="163"/>
      <w:bookmarkEnd w:id="164"/>
    </w:p>
    <w:p w14:paraId="42552CE8" w14:textId="22018F20" w:rsidR="00FD1A14" w:rsidRPr="00206ACB" w:rsidRDefault="00FD1A14" w:rsidP="00233C76">
      <w:r w:rsidRPr="00206ACB">
        <w:t>In</w:t>
      </w:r>
      <w:r w:rsidR="00AC466E" w:rsidRPr="00206ACB">
        <w:t xml:space="preserve"> </w:t>
      </w:r>
      <w:r w:rsidRPr="00206ACB">
        <w:t>the</w:t>
      </w:r>
      <w:r w:rsidR="00AC466E" w:rsidRPr="00206ACB">
        <w:t xml:space="preserve"> </w:t>
      </w:r>
      <w:r w:rsidRPr="00206ACB">
        <w:t>last</w:t>
      </w:r>
      <w:r w:rsidR="00AC466E" w:rsidRPr="00206ACB">
        <w:t xml:space="preserve"> </w:t>
      </w:r>
      <w:r w:rsidRPr="00206ACB">
        <w:t>chapter,</w:t>
      </w:r>
      <w:r w:rsidR="00AC466E" w:rsidRPr="00206ACB">
        <w:t xml:space="preserve"> </w:t>
      </w:r>
      <w:r w:rsidRPr="00206ACB">
        <w:t>we</w:t>
      </w:r>
      <w:r w:rsidR="00AC466E" w:rsidRPr="00206ACB">
        <w:t xml:space="preserve"> </w:t>
      </w:r>
      <w:r w:rsidRPr="00206ACB">
        <w:t>created</w:t>
      </w:r>
      <w:r w:rsidR="00AC466E" w:rsidRPr="00206ACB">
        <w:t xml:space="preserve"> </w:t>
      </w:r>
      <w:r w:rsidRPr="00206ACB">
        <w:t>background</w:t>
      </w:r>
      <w:r w:rsidR="00AC466E" w:rsidRPr="00206ACB">
        <w:t xml:space="preserve"> </w:t>
      </w:r>
      <w:r w:rsidRPr="00206ACB">
        <w:t>graphics</w:t>
      </w:r>
      <w:r w:rsidR="00AC466E" w:rsidRPr="00206ACB">
        <w:t xml:space="preserve"> </w:t>
      </w:r>
      <w:r w:rsidRPr="00206ACB">
        <w:t>to</w:t>
      </w:r>
      <w:r w:rsidR="00AC466E" w:rsidRPr="00206ACB">
        <w:t xml:space="preserve"> </w:t>
      </w:r>
      <w:r w:rsidRPr="00206ACB">
        <w:t>display</w:t>
      </w:r>
      <w:r w:rsidR="00AC466E" w:rsidRPr="00206ACB">
        <w:t xml:space="preserve"> </w:t>
      </w:r>
      <w:r w:rsidRPr="00206ACB">
        <w:t>behind</w:t>
      </w:r>
      <w:r w:rsidR="00AC466E" w:rsidRPr="00206ACB">
        <w:t xml:space="preserve"> </w:t>
      </w:r>
      <w:r w:rsidRPr="00206ACB">
        <w:t>our</w:t>
      </w:r>
      <w:r w:rsidR="00AC466E" w:rsidRPr="00206ACB">
        <w:t xml:space="preserve"> </w:t>
      </w:r>
      <w:r w:rsidRPr="00206ACB">
        <w:t>sprites.</w:t>
      </w:r>
      <w:r w:rsidR="00AC466E" w:rsidRPr="00206ACB">
        <w:t xml:space="preserve"> </w:t>
      </w:r>
      <w:r w:rsidRPr="00206ACB">
        <w:t>While</w:t>
      </w:r>
      <w:r w:rsidR="00AC466E" w:rsidRPr="00206ACB">
        <w:t xml:space="preserve"> </w:t>
      </w:r>
      <w:r w:rsidRPr="00206ACB">
        <w:t>the</w:t>
      </w:r>
      <w:r w:rsidR="00AC466E" w:rsidRPr="00206ACB">
        <w:t xml:space="preserve"> </w:t>
      </w:r>
      <w:r w:rsidRPr="00206ACB">
        <w:t>addition</w:t>
      </w:r>
      <w:r w:rsidR="00AC466E" w:rsidRPr="00206ACB">
        <w:t xml:space="preserve"> </w:t>
      </w:r>
      <w:r w:rsidRPr="00206ACB">
        <w:t>of</w:t>
      </w:r>
      <w:r w:rsidR="00AC466E" w:rsidRPr="00206ACB">
        <w:t xml:space="preserve"> </w:t>
      </w:r>
      <w:r w:rsidRPr="00206ACB">
        <w:t>backgrounds</w:t>
      </w:r>
      <w:r w:rsidR="00AC466E" w:rsidRPr="00206ACB">
        <w:t xml:space="preserve"> </w:t>
      </w:r>
      <w:r w:rsidRPr="00206ACB">
        <w:t>helps</w:t>
      </w:r>
      <w:r w:rsidR="00AC466E" w:rsidRPr="00206ACB">
        <w:t xml:space="preserve"> </w:t>
      </w:r>
      <w:r w:rsidRPr="00206ACB">
        <w:t>make</w:t>
      </w:r>
      <w:r w:rsidR="00AC466E" w:rsidRPr="00206ACB">
        <w:t xml:space="preserve"> </w:t>
      </w:r>
      <w:r w:rsidRPr="00206ACB">
        <w:t>our</w:t>
      </w:r>
      <w:r w:rsidR="00AC466E" w:rsidRPr="00206ACB">
        <w:t xml:space="preserve"> </w:t>
      </w:r>
      <w:r w:rsidRPr="00206ACB">
        <w:t>game</w:t>
      </w:r>
      <w:r w:rsidR="00AC466E" w:rsidRPr="00206ACB">
        <w:t xml:space="preserve"> </w:t>
      </w:r>
      <w:r w:rsidRPr="00206ACB">
        <w:t>look</w:t>
      </w:r>
      <w:r w:rsidR="00AC466E" w:rsidRPr="00206ACB">
        <w:t xml:space="preserve"> </w:t>
      </w:r>
      <w:r w:rsidRPr="00206ACB">
        <w:t>more</w:t>
      </w:r>
      <w:r w:rsidR="00AC466E" w:rsidRPr="00206ACB">
        <w:t xml:space="preserve"> </w:t>
      </w:r>
      <w:r w:rsidRPr="00206ACB">
        <w:t>like</w:t>
      </w:r>
      <w:r w:rsidR="00AC466E" w:rsidRPr="00206ACB">
        <w:t xml:space="preserve"> </w:t>
      </w:r>
      <w:r w:rsidRPr="00206ACB">
        <w:t>an</w:t>
      </w:r>
      <w:r w:rsidR="00AC466E" w:rsidRPr="00206ACB">
        <w:t xml:space="preserve"> </w:t>
      </w:r>
      <w:r w:rsidRPr="00206ACB">
        <w:t>actual</w:t>
      </w:r>
      <w:r w:rsidR="00AC466E" w:rsidRPr="00206ACB">
        <w:t xml:space="preserve"> </w:t>
      </w:r>
      <w:r w:rsidRPr="00206ACB">
        <w:t>game,</w:t>
      </w:r>
      <w:r w:rsidR="00AC466E" w:rsidRPr="00206ACB">
        <w:t xml:space="preserve"> </w:t>
      </w:r>
      <w:r w:rsidRPr="00206ACB">
        <w:t>it</w:t>
      </w:r>
      <w:r w:rsidR="00AC466E" w:rsidRPr="00206ACB">
        <w:t xml:space="preserve"> </w:t>
      </w:r>
      <w:r w:rsidRPr="00206ACB">
        <w:t>is</w:t>
      </w:r>
      <w:r w:rsidR="00AC466E" w:rsidRPr="00206ACB">
        <w:t xml:space="preserve"> </w:t>
      </w:r>
      <w:r w:rsidRPr="00206ACB">
        <w:t>still</w:t>
      </w:r>
      <w:r w:rsidR="00AC466E" w:rsidRPr="00206ACB">
        <w:t xml:space="preserve"> </w:t>
      </w:r>
      <w:r w:rsidRPr="00206ACB">
        <w:t>entirely</w:t>
      </w:r>
      <w:r w:rsidR="00AC466E" w:rsidRPr="00206ACB">
        <w:t xml:space="preserve"> </w:t>
      </w:r>
      <w:r w:rsidRPr="00206ACB">
        <w:t>static</w:t>
      </w:r>
      <w:r w:rsidR="00AC466E" w:rsidRPr="00206ACB">
        <w:t xml:space="preserve"> </w:t>
      </w:r>
      <w:r w:rsidRPr="00206ACB">
        <w:t>-</w:t>
      </w:r>
      <w:r w:rsidR="00AC466E" w:rsidRPr="00206ACB">
        <w:t xml:space="preserve"> </w:t>
      </w:r>
      <w:r w:rsidRPr="00206ACB">
        <w:t>no</w:t>
      </w:r>
      <w:r w:rsidR="00AC466E" w:rsidRPr="00206ACB">
        <w:t xml:space="preserve"> </w:t>
      </w:r>
      <w:r w:rsidRPr="00206ACB">
        <w:t>different</w:t>
      </w:r>
      <w:r w:rsidR="00AC466E" w:rsidRPr="00206ACB">
        <w:t xml:space="preserve"> </w:t>
      </w:r>
      <w:r w:rsidRPr="00206ACB">
        <w:t>from</w:t>
      </w:r>
      <w:r w:rsidR="00AC466E" w:rsidRPr="00206ACB">
        <w:t xml:space="preserve"> </w:t>
      </w:r>
      <w:r w:rsidRPr="00206ACB">
        <w:t>a</w:t>
      </w:r>
      <w:r w:rsidR="00AC466E" w:rsidRPr="00206ACB">
        <w:t xml:space="preserve"> </w:t>
      </w:r>
      <w:r w:rsidRPr="00206ACB">
        <w:t>still</w:t>
      </w:r>
      <w:r w:rsidR="00AC466E" w:rsidRPr="00206ACB">
        <w:t xml:space="preserve"> </w:t>
      </w:r>
      <w:r w:rsidRPr="00206ACB">
        <w:t>picture.</w:t>
      </w:r>
      <w:r w:rsidR="00AC466E" w:rsidRPr="00206ACB">
        <w:t xml:space="preserve"> </w:t>
      </w:r>
      <w:r w:rsidRPr="00206ACB">
        <w:t>In</w:t>
      </w:r>
      <w:r w:rsidR="00AC466E" w:rsidRPr="00206ACB">
        <w:t xml:space="preserve"> </w:t>
      </w:r>
      <w:r w:rsidRPr="00206ACB">
        <w:t>this</w:t>
      </w:r>
      <w:r w:rsidR="00AC466E" w:rsidRPr="00206ACB">
        <w:t xml:space="preserve"> </w:t>
      </w:r>
      <w:r w:rsidRPr="00206ACB">
        <w:t>chapter,</w:t>
      </w:r>
      <w:r w:rsidR="00AC466E" w:rsidRPr="00206ACB">
        <w:t xml:space="preserve"> </w:t>
      </w:r>
      <w:r w:rsidRPr="00206ACB">
        <w:t>we'll</w:t>
      </w:r>
      <w:r w:rsidR="00AC466E" w:rsidRPr="00206ACB">
        <w:t xml:space="preserve"> </w:t>
      </w:r>
      <w:r w:rsidRPr="00206ACB">
        <w:t>look</w:t>
      </w:r>
      <w:r w:rsidR="00AC466E" w:rsidRPr="00206ACB">
        <w:t xml:space="preserve"> </w:t>
      </w:r>
      <w:r w:rsidRPr="00206ACB">
        <w:t>at</w:t>
      </w:r>
      <w:r w:rsidR="00AC466E" w:rsidRPr="00206ACB">
        <w:t xml:space="preserve"> </w:t>
      </w:r>
      <w:r w:rsidRPr="00206ACB">
        <w:t>how</w:t>
      </w:r>
      <w:r w:rsidR="00AC466E" w:rsidRPr="00206ACB">
        <w:t xml:space="preserve"> </w:t>
      </w:r>
      <w:r w:rsidRPr="00206ACB">
        <w:t>to</w:t>
      </w:r>
      <w:r w:rsidR="00AC466E" w:rsidRPr="00206ACB">
        <w:t xml:space="preserve"> </w:t>
      </w:r>
      <w:r w:rsidRPr="00206ACB">
        <w:t>move</w:t>
      </w:r>
      <w:r w:rsidR="00AC466E" w:rsidRPr="00206ACB">
        <w:t xml:space="preserve"> </w:t>
      </w:r>
      <w:r w:rsidRPr="00206ACB">
        <w:t>sprites</w:t>
      </w:r>
      <w:r w:rsidR="00AC466E" w:rsidRPr="00206ACB">
        <w:t xml:space="preserve"> </w:t>
      </w:r>
      <w:r w:rsidRPr="00206ACB">
        <w:t>around</w:t>
      </w:r>
      <w:r w:rsidR="00AC466E" w:rsidRPr="00206ACB">
        <w:t xml:space="preserve"> </w:t>
      </w:r>
      <w:r w:rsidRPr="00206ACB">
        <w:t>the</w:t>
      </w:r>
      <w:r w:rsidR="00AC466E" w:rsidRPr="00206ACB">
        <w:t xml:space="preserve"> </w:t>
      </w:r>
      <w:r w:rsidRPr="00206ACB">
        <w:t>screen.</w:t>
      </w:r>
      <w:r w:rsidR="00AC466E" w:rsidRPr="00206ACB">
        <w:t xml:space="preserve"> </w:t>
      </w:r>
      <w:r w:rsidRPr="00206ACB">
        <w:t>To</w:t>
      </w:r>
      <w:r w:rsidR="00AC466E" w:rsidRPr="00206ACB">
        <w:t xml:space="preserve"> </w:t>
      </w:r>
      <w:r w:rsidRPr="00206ACB">
        <w:t>do</w:t>
      </w:r>
      <w:r w:rsidR="00AC466E" w:rsidRPr="00206ACB">
        <w:t xml:space="preserve"> </w:t>
      </w:r>
      <w:r w:rsidRPr="00206ACB">
        <w:t>so,</w:t>
      </w:r>
      <w:r w:rsidR="00AC466E" w:rsidRPr="00206ACB">
        <w:t xml:space="preserve"> </w:t>
      </w:r>
      <w:r w:rsidRPr="00206ACB">
        <w:t>we</w:t>
      </w:r>
      <w:r w:rsidR="00AC466E" w:rsidRPr="00206ACB">
        <w:t xml:space="preserve"> </w:t>
      </w:r>
      <w:r w:rsidRPr="00206ACB">
        <w:t>will</w:t>
      </w:r>
      <w:r w:rsidR="00AC466E" w:rsidRPr="00206ACB">
        <w:t xml:space="preserve"> </w:t>
      </w:r>
      <w:r w:rsidRPr="00206ACB">
        <w:t>need</w:t>
      </w:r>
      <w:r w:rsidR="00AC466E" w:rsidRPr="00206ACB">
        <w:t xml:space="preserve"> </w:t>
      </w:r>
      <w:r w:rsidRPr="00206ACB">
        <w:t>to</w:t>
      </w:r>
      <w:r w:rsidR="00AC466E" w:rsidRPr="00206ACB">
        <w:t xml:space="preserve"> </w:t>
      </w:r>
      <w:r w:rsidRPr="00206ACB">
        <w:t>make</w:t>
      </w:r>
      <w:r w:rsidR="00AC466E" w:rsidRPr="00206ACB">
        <w:t xml:space="preserve"> </w:t>
      </w:r>
      <w:r w:rsidRPr="00206ACB">
        <w:t>some</w:t>
      </w:r>
      <w:r w:rsidR="00AC466E" w:rsidRPr="00206ACB">
        <w:t xml:space="preserve"> </w:t>
      </w:r>
      <w:r w:rsidRPr="00206ACB">
        <w:t>changes</w:t>
      </w:r>
      <w:r w:rsidR="00AC466E" w:rsidRPr="00206ACB">
        <w:t xml:space="preserve"> </w:t>
      </w:r>
      <w:r w:rsidRPr="00206ACB">
        <w:t>to</w:t>
      </w:r>
      <w:r w:rsidR="00AC466E" w:rsidRPr="00206ACB">
        <w:t xml:space="preserve"> </w:t>
      </w:r>
      <w:r w:rsidRPr="00206ACB">
        <w:t>how</w:t>
      </w:r>
      <w:r w:rsidR="00AC466E" w:rsidRPr="00206ACB">
        <w:t xml:space="preserve"> </w:t>
      </w:r>
      <w:r w:rsidRPr="00206ACB">
        <w:t>our</w:t>
      </w:r>
      <w:r w:rsidR="00AC466E" w:rsidRPr="00206ACB">
        <w:t xml:space="preserve"> </w:t>
      </w:r>
      <w:r w:rsidRPr="00206ACB">
        <w:t>game</w:t>
      </w:r>
      <w:r w:rsidR="00AC466E" w:rsidRPr="00206ACB">
        <w:t xml:space="preserve"> </w:t>
      </w:r>
      <w:r w:rsidRPr="00206ACB">
        <w:t>is</w:t>
      </w:r>
      <w:r w:rsidR="00AC466E" w:rsidRPr="00206ACB">
        <w:t xml:space="preserve"> </w:t>
      </w:r>
      <w:r w:rsidRPr="00206ACB">
        <w:t>drawing</w:t>
      </w:r>
      <w:r w:rsidR="00AC466E" w:rsidRPr="00206ACB">
        <w:t xml:space="preserve"> </w:t>
      </w:r>
      <w:r w:rsidRPr="00206ACB">
        <w:t>sprites.</w:t>
      </w:r>
    </w:p>
    <w:p w14:paraId="5751EF74" w14:textId="3018322B" w:rsidR="00EF2CA4" w:rsidRDefault="00FD1A14" w:rsidP="00C872EE">
      <w:r w:rsidRPr="00206ACB">
        <w:t>First,</w:t>
      </w:r>
      <w:r w:rsidR="00AC466E" w:rsidRPr="00206ACB">
        <w:t xml:space="preserve"> </w:t>
      </w:r>
      <w:r w:rsidRPr="00206ACB">
        <w:t>we</w:t>
      </w:r>
      <w:r w:rsidR="00AC466E" w:rsidRPr="00206ACB">
        <w:t xml:space="preserve"> </w:t>
      </w:r>
      <w:r w:rsidRPr="00206ACB">
        <w:t>can</w:t>
      </w:r>
      <w:r w:rsidR="00AC466E" w:rsidRPr="00206ACB">
        <w:t xml:space="preserve"> </w:t>
      </w:r>
      <w:r w:rsidRPr="00206ACB">
        <w:t>no</w:t>
      </w:r>
      <w:r w:rsidR="00AC466E" w:rsidRPr="00206ACB">
        <w:t xml:space="preserve"> </w:t>
      </w:r>
      <w:r w:rsidRPr="00206ACB">
        <w:t>longer</w:t>
      </w:r>
      <w:r w:rsidR="00AC466E" w:rsidRPr="00206ACB">
        <w:t xml:space="preserve"> </w:t>
      </w:r>
      <w:r w:rsidRPr="00206ACB">
        <w:t>hard-code</w:t>
      </w:r>
      <w:r w:rsidR="00AC466E" w:rsidRPr="00206ACB">
        <w:t xml:space="preserve"> </w:t>
      </w:r>
      <w:r w:rsidRPr="00206ACB">
        <w:t>the</w:t>
      </w:r>
      <w:r w:rsidR="00AC466E" w:rsidRPr="00206ACB">
        <w:t xml:space="preserve"> </w:t>
      </w:r>
      <w:r w:rsidRPr="00206ACB">
        <w:t>positions</w:t>
      </w:r>
      <w:r w:rsidR="00AC466E" w:rsidRPr="00206ACB">
        <w:t xml:space="preserve"> </w:t>
      </w:r>
      <w:r w:rsidRPr="00206ACB">
        <w:t>of</w:t>
      </w:r>
      <w:r w:rsidR="00AC466E" w:rsidRPr="00206ACB">
        <w:t xml:space="preserve"> </w:t>
      </w:r>
      <w:r w:rsidRPr="00206ACB">
        <w:t>our</w:t>
      </w:r>
      <w:r w:rsidR="00AC466E" w:rsidRPr="00206ACB">
        <w:t xml:space="preserve"> </w:t>
      </w:r>
      <w:r w:rsidRPr="00206ACB">
        <w:t>sprites</w:t>
      </w:r>
      <w:r w:rsidR="00AC466E" w:rsidRPr="00206ACB">
        <w:t xml:space="preserve"> </w:t>
      </w:r>
      <w:r w:rsidRPr="00206ACB">
        <w:t>in</w:t>
      </w:r>
      <w:r w:rsidR="00AC466E" w:rsidRPr="00206ACB">
        <w:t xml:space="preserve"> </w:t>
      </w:r>
      <w:r w:rsidRPr="00206ACB">
        <w:t>cartridge</w:t>
      </w:r>
      <w:r w:rsidR="00AC466E" w:rsidRPr="00206ACB">
        <w:t xml:space="preserve"> </w:t>
      </w:r>
      <w:r w:rsidRPr="00206ACB">
        <w:t>ROM.</w:t>
      </w:r>
      <w:r w:rsidR="00AC466E" w:rsidRPr="00206ACB">
        <w:t xml:space="preserve"> </w:t>
      </w:r>
      <w:r w:rsidRPr="00206ACB">
        <w:t>There</w:t>
      </w:r>
      <w:r w:rsidR="00AC466E" w:rsidRPr="00206ACB">
        <w:t xml:space="preserve"> </w:t>
      </w:r>
      <w:r w:rsidRPr="00206ACB">
        <w:t>are</w:t>
      </w:r>
      <w:r w:rsidR="00AC466E" w:rsidRPr="00206ACB">
        <w:t xml:space="preserve"> </w:t>
      </w:r>
      <w:r w:rsidRPr="00206ACB">
        <w:t>many</w:t>
      </w:r>
      <w:r w:rsidR="00AC466E" w:rsidRPr="00206ACB">
        <w:t xml:space="preserve"> </w:t>
      </w:r>
      <w:r w:rsidRPr="00206ACB">
        <w:t>choices</w:t>
      </w:r>
      <w:r w:rsidR="00AC466E" w:rsidRPr="00206ACB">
        <w:t xml:space="preserve"> </w:t>
      </w:r>
      <w:r w:rsidRPr="00206ACB">
        <w:t>for</w:t>
      </w:r>
      <w:r w:rsidR="00AC466E" w:rsidRPr="00206ACB">
        <w:t xml:space="preserve"> </w:t>
      </w:r>
      <w:r w:rsidRPr="00206ACB">
        <w:t>where</w:t>
      </w:r>
      <w:r w:rsidR="00AC466E" w:rsidRPr="00206ACB">
        <w:t xml:space="preserve"> </w:t>
      </w:r>
      <w:r w:rsidRPr="00206ACB">
        <w:t>we</w:t>
      </w:r>
      <w:r w:rsidR="00AC466E" w:rsidRPr="00206ACB">
        <w:t xml:space="preserve"> </w:t>
      </w:r>
      <w:r w:rsidRPr="00206ACB">
        <w:t>could</w:t>
      </w:r>
      <w:r w:rsidR="00AC466E" w:rsidRPr="00206ACB">
        <w:t xml:space="preserve"> </w:t>
      </w:r>
      <w:r w:rsidRPr="00206ACB">
        <w:t>put</w:t>
      </w:r>
      <w:r w:rsidR="00AC466E" w:rsidRPr="00206ACB">
        <w:t xml:space="preserve"> </w:t>
      </w:r>
      <w:r w:rsidRPr="00206ACB">
        <w:t>our</w:t>
      </w:r>
      <w:r w:rsidR="00AC466E" w:rsidRPr="00206ACB">
        <w:t xml:space="preserve"> </w:t>
      </w:r>
      <w:r w:rsidRPr="00206ACB">
        <w:t>sprite's</w:t>
      </w:r>
      <w:r w:rsidR="00AC466E" w:rsidRPr="00206ACB">
        <w:t xml:space="preserve"> </w:t>
      </w:r>
      <w:r w:rsidRPr="00206ACB">
        <w:t>information,</w:t>
      </w:r>
      <w:r w:rsidR="00AC466E" w:rsidRPr="00206ACB">
        <w:t xml:space="preserve"> </w:t>
      </w:r>
      <w:r w:rsidRPr="00206ACB">
        <w:t>but</w:t>
      </w:r>
      <w:r w:rsidR="00AC466E" w:rsidRPr="00206ACB">
        <w:t xml:space="preserve"> </w:t>
      </w:r>
      <w:r w:rsidRPr="00206ACB">
        <w:t>the</w:t>
      </w:r>
      <w:r w:rsidR="00AC466E" w:rsidRPr="00206ACB">
        <w:t xml:space="preserve"> </w:t>
      </w:r>
      <w:r w:rsidRPr="00206ACB">
        <w:t>best</w:t>
      </w:r>
      <w:r w:rsidR="00AC466E" w:rsidRPr="00206ACB">
        <w:t xml:space="preserve"> </w:t>
      </w:r>
      <w:r w:rsidRPr="00206ACB">
        <w:t>location</w:t>
      </w:r>
      <w:r w:rsidR="00AC466E" w:rsidRPr="00206ACB">
        <w:t xml:space="preserve"> </w:t>
      </w:r>
      <w:r w:rsidRPr="00206ACB">
        <w:t>is</w:t>
      </w:r>
      <w:r w:rsidR="00AC466E" w:rsidRPr="00206ACB">
        <w:t xml:space="preserve"> </w:t>
      </w:r>
      <w:r w:rsidRPr="00206ACB">
        <w:t>"zero-page</w:t>
      </w:r>
      <w:r w:rsidR="00AC466E" w:rsidRPr="00206ACB">
        <w:t xml:space="preserve"> </w:t>
      </w:r>
      <w:r w:rsidRPr="00206ACB">
        <w:t>RAM".</w:t>
      </w:r>
    </w:p>
    <w:p w14:paraId="3BE144E7" w14:textId="4C1D235D" w:rsidR="00C872EE" w:rsidRPr="00206ACB" w:rsidRDefault="00C872EE" w:rsidP="00C872EE">
      <w:r w:rsidRPr="00206ACB">
        <w:rPr>
          <w:rStyle w:val="marginnote"/>
          <w:rFonts w:eastAsiaTheme="majorEastAsia" w:cstheme="minorHAnsi"/>
          <w:color w:val="111111"/>
          <w:szCs w:val="26"/>
        </w:rPr>
        <w:t xml:space="preserve">As a reminder, "cartridge ROM" or PRG-ROM is the read-only part of your game, and in the NES' memory map, it is located from </w:t>
      </w:r>
      <w:r w:rsidRPr="00C872EE">
        <w:rPr>
          <w:rStyle w:val="QuoteChar"/>
        </w:rPr>
        <w:t>$8000</w:t>
      </w:r>
      <w:r w:rsidRPr="00206ACB">
        <w:rPr>
          <w:rStyle w:val="marginnote"/>
          <w:rFonts w:eastAsiaTheme="majorEastAsia" w:cstheme="minorHAnsi"/>
          <w:color w:val="111111"/>
          <w:szCs w:val="26"/>
        </w:rPr>
        <w:t xml:space="preserve"> to </w:t>
      </w:r>
      <w:r w:rsidRPr="00C872EE">
        <w:rPr>
          <w:rStyle w:val="QuoteChar"/>
        </w:rPr>
        <w:t>$ffff</w:t>
      </w:r>
      <w:r w:rsidRPr="00206ACB">
        <w:rPr>
          <w:rStyle w:val="marginnote"/>
          <w:rFonts w:eastAsiaTheme="majorEastAsia" w:cstheme="minorHAnsi"/>
          <w:color w:val="111111"/>
          <w:szCs w:val="26"/>
        </w:rPr>
        <w:t xml:space="preserve">. All of your game's code is located there, though your game code can refer to memory addresses outside of PRG-ROM, like when we wrote sprite data to </w:t>
      </w:r>
      <w:r w:rsidRPr="00C872EE">
        <w:rPr>
          <w:rStyle w:val="QuoteChar"/>
        </w:rPr>
        <w:t>$0200-$02ff</w:t>
      </w:r>
      <w:r w:rsidRPr="00206ACB">
        <w:rPr>
          <w:rStyle w:val="marginnote"/>
          <w:rFonts w:eastAsiaTheme="majorEastAsia" w:cstheme="minorHAnsi"/>
          <w:color w:val="111111"/>
          <w:szCs w:val="26"/>
        </w:rPr>
        <w:t>.</w:t>
      </w:r>
    </w:p>
    <w:p w14:paraId="217BC2DD" w14:textId="361D532E" w:rsidR="00545119" w:rsidRPr="00206ACB" w:rsidRDefault="00545119" w:rsidP="006709C2">
      <w:pPr>
        <w:pStyle w:val="Heading3"/>
        <w:rPr>
          <w:rFonts w:cstheme="minorHAnsi"/>
        </w:rPr>
      </w:pPr>
      <w:bookmarkStart w:id="165" w:name="_Toc168434263"/>
      <w:bookmarkStart w:id="166" w:name="_Toc168779384"/>
      <w:r w:rsidRPr="00206ACB">
        <w:rPr>
          <w:rFonts w:cstheme="minorHAnsi"/>
        </w:rPr>
        <w:t>Zero-Page</w:t>
      </w:r>
      <w:r w:rsidR="00AC466E" w:rsidRPr="00206ACB">
        <w:rPr>
          <w:rFonts w:cstheme="minorHAnsi"/>
        </w:rPr>
        <w:t xml:space="preserve"> </w:t>
      </w:r>
      <w:r w:rsidRPr="00206ACB">
        <w:rPr>
          <w:rFonts w:cstheme="minorHAnsi"/>
        </w:rPr>
        <w:t>RAM</w:t>
      </w:r>
      <w:bookmarkEnd w:id="165"/>
      <w:bookmarkEnd w:id="166"/>
    </w:p>
    <w:p w14:paraId="62FC0570" w14:textId="644867FB" w:rsidR="00D91886" w:rsidRPr="00206ACB" w:rsidRDefault="00D91886" w:rsidP="002B0920">
      <w:r w:rsidRPr="00206ACB">
        <w:t>A</w:t>
      </w:r>
      <w:r w:rsidR="00AC466E" w:rsidRPr="00206ACB">
        <w:t xml:space="preserve"> </w:t>
      </w:r>
      <w:r w:rsidRPr="00206ACB">
        <w:t>"page"</w:t>
      </w:r>
      <w:r w:rsidR="00AC466E" w:rsidRPr="00206ACB">
        <w:t xml:space="preserve"> </w:t>
      </w:r>
      <w:r w:rsidRPr="00206ACB">
        <w:t>of</w:t>
      </w:r>
      <w:r w:rsidR="00AC466E" w:rsidRPr="00206ACB">
        <w:t xml:space="preserve"> </w:t>
      </w:r>
      <w:r w:rsidRPr="00206ACB">
        <w:t>memory</w:t>
      </w:r>
      <w:r w:rsidR="00AC466E" w:rsidRPr="00206ACB">
        <w:t xml:space="preserve"> </w:t>
      </w:r>
      <w:r w:rsidRPr="00206ACB">
        <w:t>on</w:t>
      </w:r>
      <w:r w:rsidR="00AC466E" w:rsidRPr="00206ACB">
        <w:t xml:space="preserve"> </w:t>
      </w:r>
      <w:r w:rsidRPr="00206ACB">
        <w:t>the</w:t>
      </w:r>
      <w:r w:rsidR="00AC466E" w:rsidRPr="00206ACB">
        <w:t xml:space="preserve"> </w:t>
      </w:r>
      <w:r w:rsidRPr="00206ACB">
        <w:t>NES</w:t>
      </w:r>
      <w:r w:rsidR="00AC466E" w:rsidRPr="00206ACB">
        <w:t xml:space="preserve"> </w:t>
      </w:r>
      <w:r w:rsidRPr="00206ACB">
        <w:t>is</w:t>
      </w:r>
      <w:r w:rsidR="00AC466E" w:rsidRPr="00206ACB">
        <w:t xml:space="preserve"> </w:t>
      </w:r>
      <w:r w:rsidRPr="00206ACB">
        <w:t>a</w:t>
      </w:r>
      <w:r w:rsidR="00AC466E" w:rsidRPr="00206ACB">
        <w:t xml:space="preserve"> </w:t>
      </w:r>
      <w:r w:rsidRPr="00206ACB">
        <w:t>contiguous</w:t>
      </w:r>
      <w:r w:rsidR="00AC466E" w:rsidRPr="00206ACB">
        <w:t xml:space="preserve"> </w:t>
      </w:r>
      <w:r w:rsidRPr="00206ACB">
        <w:t>block</w:t>
      </w:r>
      <w:r w:rsidR="00AC466E" w:rsidRPr="00206ACB">
        <w:t xml:space="preserve"> </w:t>
      </w:r>
      <w:r w:rsidRPr="00206ACB">
        <w:t>of</w:t>
      </w:r>
      <w:r w:rsidR="00AC466E" w:rsidRPr="00206ACB">
        <w:t xml:space="preserve"> </w:t>
      </w:r>
      <w:r w:rsidRPr="00206ACB">
        <w:t>256</w:t>
      </w:r>
      <w:r w:rsidR="00AC466E" w:rsidRPr="00206ACB">
        <w:t xml:space="preserve"> </w:t>
      </w:r>
      <w:r w:rsidRPr="00206ACB">
        <w:t>bytes</w:t>
      </w:r>
      <w:r w:rsidR="00AC466E" w:rsidRPr="00206ACB">
        <w:t xml:space="preserve"> </w:t>
      </w:r>
      <w:r w:rsidRPr="00206ACB">
        <w:t>of</w:t>
      </w:r>
      <w:r w:rsidR="00AC466E" w:rsidRPr="00206ACB">
        <w:t xml:space="preserve"> </w:t>
      </w:r>
      <w:r w:rsidRPr="00206ACB">
        <w:t>memory.</w:t>
      </w:r>
      <w:r w:rsidR="00AC466E" w:rsidRPr="00206ACB">
        <w:t xml:space="preserve"> </w:t>
      </w:r>
      <w:r w:rsidRPr="00206ACB">
        <w:t>For</w:t>
      </w:r>
      <w:r w:rsidR="00AC466E" w:rsidRPr="00206ACB">
        <w:t xml:space="preserve"> </w:t>
      </w:r>
      <w:r w:rsidRPr="00206ACB">
        <w:t>any</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the</w:t>
      </w:r>
      <w:r w:rsidR="00AC466E" w:rsidRPr="00206ACB">
        <w:t xml:space="preserve"> </w:t>
      </w:r>
      <w:r w:rsidRPr="00206ACB">
        <w:rPr>
          <w:rStyle w:val="Emphasis"/>
          <w:rFonts w:eastAsiaTheme="majorEastAsia" w:cstheme="minorHAnsi"/>
          <w:color w:val="111111"/>
          <w:szCs w:val="26"/>
        </w:rPr>
        <w:t>high</w:t>
      </w:r>
      <w:r w:rsidR="00AC466E" w:rsidRPr="00206ACB">
        <w:t xml:space="preserve"> </w:t>
      </w:r>
      <w:r w:rsidRPr="00206ACB">
        <w:t>byte</w:t>
      </w:r>
      <w:r w:rsidR="00AC466E" w:rsidRPr="00206ACB">
        <w:t xml:space="preserve"> </w:t>
      </w:r>
      <w:r w:rsidRPr="00206ACB">
        <w:t>determines</w:t>
      </w:r>
      <w:r w:rsidR="00AC466E" w:rsidRPr="00206ACB">
        <w:t xml:space="preserve"> </w:t>
      </w:r>
      <w:r w:rsidRPr="00206ACB">
        <w:t>the</w:t>
      </w:r>
      <w:r w:rsidR="00AC466E" w:rsidRPr="00206ACB">
        <w:t xml:space="preserve"> </w:t>
      </w:r>
      <w:r w:rsidRPr="00206ACB">
        <w:t>page</w:t>
      </w:r>
      <w:r w:rsidR="00AC466E" w:rsidRPr="00206ACB">
        <w:t xml:space="preserve"> </w:t>
      </w:r>
      <w:r w:rsidRPr="00206ACB">
        <w:t>number,</w:t>
      </w:r>
      <w:r w:rsidR="00AC466E" w:rsidRPr="00206ACB">
        <w:t xml:space="preserve"> </w:t>
      </w:r>
      <w:r w:rsidRPr="00206ACB">
        <w:t>and</w:t>
      </w:r>
      <w:r w:rsidR="00AC466E" w:rsidRPr="00206ACB">
        <w:t xml:space="preserve"> </w:t>
      </w:r>
      <w:r w:rsidRPr="00206ACB">
        <w:t>the</w:t>
      </w:r>
      <w:r w:rsidR="00AC466E" w:rsidRPr="00206ACB">
        <w:t xml:space="preserve"> </w:t>
      </w:r>
      <w:r w:rsidRPr="00206ACB">
        <w:rPr>
          <w:rStyle w:val="Emphasis"/>
          <w:rFonts w:eastAsiaTheme="majorEastAsia" w:cstheme="minorHAnsi"/>
          <w:color w:val="111111"/>
          <w:szCs w:val="26"/>
        </w:rPr>
        <w:t>low</w:t>
      </w:r>
      <w:r w:rsidR="00AC466E" w:rsidRPr="00206ACB">
        <w:t xml:space="preserve"> </w:t>
      </w:r>
      <w:r w:rsidRPr="00206ACB">
        <w:t>byte</w:t>
      </w:r>
      <w:r w:rsidR="00AC466E" w:rsidRPr="00206ACB">
        <w:t xml:space="preserve"> </w:t>
      </w:r>
      <w:r w:rsidRPr="00206ACB">
        <w:t>determines</w:t>
      </w:r>
      <w:r w:rsidR="00AC466E" w:rsidRPr="00206ACB">
        <w:t xml:space="preserve"> </w:t>
      </w:r>
      <w:r w:rsidRPr="00206ACB">
        <w:t>the</w:t>
      </w:r>
      <w:r w:rsidR="00AC466E" w:rsidRPr="00206ACB">
        <w:t xml:space="preserve"> </w:t>
      </w:r>
      <w:r w:rsidRPr="00206ACB">
        <w:t>specific</w:t>
      </w:r>
      <w:r w:rsidR="00AC466E" w:rsidRPr="00206ACB">
        <w:t xml:space="preserve"> </w:t>
      </w:r>
      <w:r w:rsidRPr="00206ACB">
        <w:t>address</w:t>
      </w:r>
      <w:r w:rsidR="00AC466E" w:rsidRPr="00206ACB">
        <w:t xml:space="preserve"> </w:t>
      </w:r>
      <w:r w:rsidRPr="00206ACB">
        <w:t>within</w:t>
      </w:r>
      <w:r w:rsidR="00AC466E" w:rsidRPr="00206ACB">
        <w:t xml:space="preserve"> </w:t>
      </w:r>
      <w:r w:rsidRPr="00206ACB">
        <w:t>the</w:t>
      </w:r>
      <w:r w:rsidR="00AC466E" w:rsidRPr="00206ACB">
        <w:t xml:space="preserve"> </w:t>
      </w:r>
      <w:r w:rsidRPr="00206ACB">
        <w:t>page.</w:t>
      </w:r>
      <w:r w:rsidR="00AC466E" w:rsidRPr="00206ACB">
        <w:t xml:space="preserve"> </w:t>
      </w:r>
      <w:r w:rsidRPr="00206ACB">
        <w:t>As</w:t>
      </w:r>
      <w:r w:rsidR="00AC466E" w:rsidRPr="00206ACB">
        <w:t xml:space="preserve"> </w:t>
      </w:r>
      <w:r w:rsidRPr="00206ACB">
        <w:t>an</w:t>
      </w:r>
      <w:r w:rsidR="00AC466E" w:rsidRPr="00206ACB">
        <w:t xml:space="preserve"> </w:t>
      </w:r>
      <w:r w:rsidRPr="00206ACB">
        <w:t>example,</w:t>
      </w:r>
      <w:r w:rsidR="00AC466E" w:rsidRPr="00206ACB">
        <w:t xml:space="preserve"> </w:t>
      </w:r>
      <w:r w:rsidRPr="00206ACB">
        <w:t>the</w:t>
      </w:r>
      <w:r w:rsidR="00AC466E" w:rsidRPr="00206ACB">
        <w:t xml:space="preserve"> </w:t>
      </w:r>
      <w:r w:rsidRPr="00206ACB">
        <w:t>range</w:t>
      </w:r>
      <w:r w:rsidR="00AC466E" w:rsidRPr="00206ACB">
        <w:t xml:space="preserve"> </w:t>
      </w:r>
      <w:r w:rsidRPr="00206ACB">
        <w:t>from</w:t>
      </w:r>
      <w:r w:rsidR="00AC466E" w:rsidRPr="00206ACB">
        <w:t xml:space="preserve"> </w:t>
      </w:r>
      <w:r w:rsidRPr="00DA1383">
        <w:rPr>
          <w:rStyle w:val="QuoteChar"/>
        </w:rPr>
        <w:t>$0200</w:t>
      </w:r>
      <w:r w:rsidR="00AC466E" w:rsidRPr="00206ACB">
        <w:t xml:space="preserve"> </w:t>
      </w:r>
      <w:r w:rsidRPr="00206ACB">
        <w:t>to</w:t>
      </w:r>
      <w:r w:rsidR="00AC466E" w:rsidRPr="00206ACB">
        <w:t xml:space="preserve"> </w:t>
      </w:r>
      <w:r w:rsidRPr="00DA1383">
        <w:rPr>
          <w:rStyle w:val="QuoteChar"/>
        </w:rPr>
        <w:t>$02ff</w:t>
      </w:r>
      <w:r w:rsidR="00AC466E" w:rsidRPr="00206ACB">
        <w:t xml:space="preserve"> </w:t>
      </w:r>
      <w:r w:rsidRPr="00206ACB">
        <w:t>is</w:t>
      </w:r>
      <w:r w:rsidR="00AC466E" w:rsidRPr="00206ACB">
        <w:t xml:space="preserve"> </w:t>
      </w:r>
      <w:r w:rsidRPr="00206ACB">
        <w:t>"page</w:t>
      </w:r>
      <w:r w:rsidR="00AC466E" w:rsidRPr="00206ACB">
        <w:t xml:space="preserve"> </w:t>
      </w:r>
      <w:r w:rsidRPr="00DA1383">
        <w:rPr>
          <w:rStyle w:val="QuoteChar"/>
        </w:rPr>
        <w:t>$02</w:t>
      </w:r>
      <w:r w:rsidRPr="00206ACB">
        <w:t>",</w:t>
      </w:r>
      <w:r w:rsidR="00AC466E" w:rsidRPr="00206ACB">
        <w:t xml:space="preserve"> </w:t>
      </w:r>
      <w:r w:rsidRPr="00206ACB">
        <w:t>and</w:t>
      </w:r>
      <w:r w:rsidR="00AC466E" w:rsidRPr="00206ACB">
        <w:t xml:space="preserve"> </w:t>
      </w:r>
      <w:r w:rsidRPr="00206ACB">
        <w:t>the</w:t>
      </w:r>
      <w:r w:rsidR="00AC466E" w:rsidRPr="00206ACB">
        <w:t xml:space="preserve"> </w:t>
      </w:r>
      <w:r w:rsidRPr="00206ACB">
        <w:t>range</w:t>
      </w:r>
      <w:r w:rsidR="00AC466E" w:rsidRPr="00206ACB">
        <w:t xml:space="preserve"> </w:t>
      </w:r>
      <w:r w:rsidRPr="00206ACB">
        <w:t>from</w:t>
      </w:r>
      <w:r w:rsidR="00AC466E" w:rsidRPr="00206ACB">
        <w:t xml:space="preserve"> </w:t>
      </w:r>
      <w:r w:rsidRPr="00DA1383">
        <w:rPr>
          <w:rStyle w:val="QuoteChar"/>
        </w:rPr>
        <w:t>$8000</w:t>
      </w:r>
      <w:r w:rsidR="00AC466E" w:rsidRPr="00206ACB">
        <w:t xml:space="preserve"> </w:t>
      </w:r>
      <w:r w:rsidRPr="00206ACB">
        <w:t>to</w:t>
      </w:r>
      <w:r w:rsidR="00AC466E" w:rsidRPr="00206ACB">
        <w:t xml:space="preserve"> </w:t>
      </w:r>
      <w:r w:rsidRPr="00DA1383">
        <w:rPr>
          <w:rStyle w:val="QuoteChar"/>
        </w:rPr>
        <w:t>$80ff</w:t>
      </w:r>
      <w:r w:rsidR="00AC466E" w:rsidRPr="00206ACB">
        <w:t xml:space="preserve"> </w:t>
      </w:r>
      <w:r w:rsidRPr="00206ACB">
        <w:t>is</w:t>
      </w:r>
      <w:r w:rsidR="00AC466E" w:rsidRPr="00206ACB">
        <w:t xml:space="preserve"> </w:t>
      </w:r>
      <w:r w:rsidRPr="00206ACB">
        <w:t>"page</w:t>
      </w:r>
      <w:r w:rsidR="00AC466E" w:rsidRPr="00206ACB">
        <w:t xml:space="preserve"> </w:t>
      </w:r>
      <w:r w:rsidRPr="00DA1383">
        <w:rPr>
          <w:rStyle w:val="QuoteChar"/>
        </w:rPr>
        <w:t>$80</w:t>
      </w:r>
      <w:r w:rsidRPr="00206ACB">
        <w:t>".</w:t>
      </w:r>
    </w:p>
    <w:p w14:paraId="7969826F" w14:textId="28ADBFA4" w:rsidR="00D91886" w:rsidRPr="00206ACB" w:rsidRDefault="00D91886" w:rsidP="00F8266F">
      <w:r w:rsidRPr="00206ACB">
        <w:t>What,</w:t>
      </w:r>
      <w:r w:rsidR="00AC466E" w:rsidRPr="00206ACB">
        <w:t xml:space="preserve"> </w:t>
      </w:r>
      <w:r w:rsidRPr="00206ACB">
        <w:t>then,</w:t>
      </w:r>
      <w:r w:rsidR="00AC466E" w:rsidRPr="00206ACB">
        <w:t xml:space="preserve"> </w:t>
      </w:r>
      <w:r w:rsidRPr="00206ACB">
        <w:t>is</w:t>
      </w:r>
      <w:r w:rsidR="00AC466E" w:rsidRPr="00206ACB">
        <w:t xml:space="preserve"> </w:t>
      </w:r>
      <w:r w:rsidRPr="00206ACB">
        <w:t>"zero-page</w:t>
      </w:r>
      <w:r w:rsidR="00AC466E" w:rsidRPr="00206ACB">
        <w:t xml:space="preserve"> </w:t>
      </w:r>
      <w:r w:rsidRPr="00206ACB">
        <w:t>RAM"?</w:t>
      </w:r>
      <w:r w:rsidR="00AC466E" w:rsidRPr="00206ACB">
        <w:t xml:space="preserve"> </w:t>
      </w:r>
      <w:r w:rsidRPr="00206ACB">
        <w:t>Page</w:t>
      </w:r>
      <w:r w:rsidR="00AC466E" w:rsidRPr="00206ACB">
        <w:t xml:space="preserve"> </w:t>
      </w:r>
      <w:r w:rsidRPr="00206ACB">
        <w:t>zero</w:t>
      </w:r>
      <w:r w:rsidR="00AC466E" w:rsidRPr="00206ACB">
        <w:t xml:space="preserve"> </w:t>
      </w:r>
      <w:r w:rsidRPr="00206ACB">
        <w:t>is</w:t>
      </w:r>
      <w:r w:rsidR="00AC466E" w:rsidRPr="00206ACB">
        <w:t xml:space="preserve"> </w:t>
      </w:r>
      <w:r w:rsidRPr="00206ACB">
        <w:t>the</w:t>
      </w:r>
      <w:r w:rsidR="00AC466E" w:rsidRPr="00206ACB">
        <w:t xml:space="preserve"> </w:t>
      </w:r>
      <w:r w:rsidRPr="00206ACB">
        <w:t>range</w:t>
      </w:r>
      <w:r w:rsidR="00AC466E" w:rsidRPr="00206ACB">
        <w:t xml:space="preserve"> </w:t>
      </w:r>
      <w:r w:rsidRPr="00206ACB">
        <w:t>of</w:t>
      </w:r>
      <w:r w:rsidR="00AC466E" w:rsidRPr="00206ACB">
        <w:t xml:space="preserve"> </w:t>
      </w:r>
      <w:r w:rsidRPr="00206ACB">
        <w:t>memory</w:t>
      </w:r>
      <w:r w:rsidR="00AC466E" w:rsidRPr="00206ACB">
        <w:t xml:space="preserve"> </w:t>
      </w:r>
      <w:r w:rsidRPr="00206ACB">
        <w:t>from</w:t>
      </w:r>
      <w:r w:rsidR="00AC466E" w:rsidRPr="00206ACB">
        <w:t xml:space="preserve"> </w:t>
      </w:r>
      <w:r w:rsidRPr="00DA1383">
        <w:rPr>
          <w:rStyle w:val="QuoteChar"/>
        </w:rPr>
        <w:t>$0000</w:t>
      </w:r>
      <w:r w:rsidR="00AC466E" w:rsidRPr="00206ACB">
        <w:t xml:space="preserve"> </w:t>
      </w:r>
      <w:r w:rsidRPr="00206ACB">
        <w:t>to</w:t>
      </w:r>
      <w:r w:rsidR="00AC466E" w:rsidRPr="00206ACB">
        <w:t xml:space="preserve"> </w:t>
      </w:r>
      <w:r w:rsidRPr="00DA1383">
        <w:rPr>
          <w:rStyle w:val="QuoteChar"/>
        </w:rPr>
        <w:t>$00ff</w:t>
      </w:r>
      <w:r w:rsidRPr="00206ACB">
        <w:t>.</w:t>
      </w:r>
      <w:r w:rsidR="00AC466E" w:rsidRPr="00206ACB">
        <w:t xml:space="preserve"> </w:t>
      </w:r>
      <w:r w:rsidRPr="00206ACB">
        <w:t>What</w:t>
      </w:r>
      <w:r w:rsidR="00AC466E" w:rsidRPr="00206ACB">
        <w:t xml:space="preserve"> </w:t>
      </w:r>
      <w:r w:rsidRPr="00206ACB">
        <w:t>makes</w:t>
      </w:r>
      <w:r w:rsidR="00AC466E" w:rsidRPr="00206ACB">
        <w:t xml:space="preserve"> </w:t>
      </w:r>
      <w:r w:rsidRPr="00206ACB">
        <w:t>page</w:t>
      </w:r>
      <w:r w:rsidR="00AC466E" w:rsidRPr="00206ACB">
        <w:t xml:space="preserve"> </w:t>
      </w:r>
      <w:r w:rsidRPr="00206ACB">
        <w:t>zero</w:t>
      </w:r>
      <w:r w:rsidR="00AC466E" w:rsidRPr="00206ACB">
        <w:t xml:space="preserve"> </w:t>
      </w:r>
      <w:r w:rsidRPr="00206ACB">
        <w:t>useful</w:t>
      </w:r>
      <w:r w:rsidR="00AC466E" w:rsidRPr="00206ACB">
        <w:t xml:space="preserve"> </w:t>
      </w:r>
      <w:r w:rsidRPr="00206ACB">
        <w:t>for</w:t>
      </w:r>
      <w:r w:rsidR="00AC466E" w:rsidRPr="00206ACB">
        <w:t xml:space="preserve"> </w:t>
      </w:r>
      <w:r w:rsidRPr="00206ACB">
        <w:t>things</w:t>
      </w:r>
      <w:r w:rsidR="00AC466E" w:rsidRPr="00206ACB">
        <w:t xml:space="preserve"> </w:t>
      </w:r>
      <w:r w:rsidRPr="00206ACB">
        <w:t>like</w:t>
      </w:r>
      <w:r w:rsidR="00AC466E" w:rsidRPr="00206ACB">
        <w:t xml:space="preserve"> </w:t>
      </w:r>
      <w:r w:rsidRPr="00206ACB">
        <w:t>sprite</w:t>
      </w:r>
      <w:r w:rsidR="00AC466E" w:rsidRPr="00206ACB">
        <w:t xml:space="preserve"> </w:t>
      </w:r>
      <w:r w:rsidRPr="00206ACB">
        <w:t>positions</w:t>
      </w:r>
      <w:r w:rsidR="00AC466E" w:rsidRPr="00206ACB">
        <w:t xml:space="preserve"> </w:t>
      </w:r>
      <w:r w:rsidRPr="00206ACB">
        <w:t>is</w:t>
      </w:r>
      <w:r w:rsidR="00AC466E" w:rsidRPr="00206ACB">
        <w:t xml:space="preserve"> </w:t>
      </w:r>
      <w:r w:rsidRPr="00206ACB">
        <w:t>its</w:t>
      </w:r>
      <w:r w:rsidR="00AC466E" w:rsidRPr="00206ACB">
        <w:t xml:space="preserve"> </w:t>
      </w:r>
      <w:r w:rsidRPr="00206ACB">
        <w:t>speed.</w:t>
      </w:r>
      <w:r w:rsidR="00AC466E" w:rsidRPr="00206ACB">
        <w:t xml:space="preserve"> </w:t>
      </w:r>
      <w:r w:rsidRPr="00206ACB">
        <w:t>The</w:t>
      </w:r>
      <w:r w:rsidR="00AC466E" w:rsidRPr="00206ACB">
        <w:t xml:space="preserve"> </w:t>
      </w:r>
      <w:r w:rsidRPr="00206ACB">
        <w:t>6502</w:t>
      </w:r>
      <w:r w:rsidR="00AC466E" w:rsidRPr="00206ACB">
        <w:t xml:space="preserve"> </w:t>
      </w:r>
      <w:r w:rsidRPr="00206ACB">
        <w:t>processor</w:t>
      </w:r>
      <w:r w:rsidR="00AC466E" w:rsidRPr="00206ACB">
        <w:t xml:space="preserve"> </w:t>
      </w:r>
      <w:r w:rsidRPr="00206ACB">
        <w:t>has</w:t>
      </w:r>
      <w:r w:rsidR="00AC466E" w:rsidRPr="00206ACB">
        <w:t xml:space="preserve"> </w:t>
      </w:r>
      <w:r w:rsidRPr="00206ACB">
        <w:t>a</w:t>
      </w:r>
      <w:r w:rsidR="00AC466E" w:rsidRPr="00206ACB">
        <w:t xml:space="preserve"> </w:t>
      </w:r>
      <w:r w:rsidRPr="00206ACB">
        <w:t>special</w:t>
      </w:r>
      <w:r w:rsidR="00AC466E" w:rsidRPr="00206ACB">
        <w:t xml:space="preserve"> </w:t>
      </w:r>
      <w:r w:rsidRPr="00206ACB">
        <w:t>addressing</w:t>
      </w:r>
      <w:r w:rsidR="00AC466E" w:rsidRPr="00206ACB">
        <w:t xml:space="preserve"> </w:t>
      </w:r>
      <w:r w:rsidRPr="00206ACB">
        <w:t>mode</w:t>
      </w:r>
      <w:r w:rsidR="00AC466E" w:rsidRPr="00206ACB">
        <w:t xml:space="preserve"> </w:t>
      </w:r>
      <w:r w:rsidRPr="00206ACB">
        <w:t>for</w:t>
      </w:r>
      <w:r w:rsidR="00AC466E" w:rsidRPr="00206ACB">
        <w:t xml:space="preserve"> </w:t>
      </w:r>
      <w:r w:rsidRPr="00206ACB">
        <w:t>working</w:t>
      </w:r>
      <w:r w:rsidR="00AC466E" w:rsidRPr="00206ACB">
        <w:t xml:space="preserve"> </w:t>
      </w:r>
      <w:r w:rsidRPr="00206ACB">
        <w:t>with</w:t>
      </w:r>
      <w:r w:rsidR="00AC466E" w:rsidRPr="00206ACB">
        <w:t xml:space="preserve"> </w:t>
      </w:r>
      <w:r w:rsidRPr="00206ACB">
        <w:t>zero-page</w:t>
      </w:r>
      <w:r w:rsidR="00AC466E" w:rsidRPr="00206ACB">
        <w:t xml:space="preserve"> </w:t>
      </w:r>
      <w:r w:rsidRPr="00206ACB">
        <w:t>RAM,</w:t>
      </w:r>
      <w:r w:rsidR="00AC466E" w:rsidRPr="00206ACB">
        <w:t xml:space="preserve"> </w:t>
      </w:r>
      <w:r w:rsidRPr="00206ACB">
        <w:t>which</w:t>
      </w:r>
      <w:r w:rsidR="00AC466E" w:rsidRPr="00206ACB">
        <w:t xml:space="preserve"> </w:t>
      </w:r>
      <w:r w:rsidRPr="00206ACB">
        <w:t>makes</w:t>
      </w:r>
      <w:r w:rsidR="00AC466E" w:rsidRPr="00206ACB">
        <w:t xml:space="preserve"> </w:t>
      </w:r>
      <w:r w:rsidRPr="00206ACB">
        <w:t>operations</w:t>
      </w:r>
      <w:r w:rsidR="00AC466E" w:rsidRPr="00206ACB">
        <w:t xml:space="preserve"> </w:t>
      </w:r>
      <w:r w:rsidRPr="00206ACB">
        <w:t>on</w:t>
      </w:r>
      <w:r w:rsidR="00AC466E" w:rsidRPr="00206ACB">
        <w:t xml:space="preserve"> </w:t>
      </w:r>
      <w:r w:rsidRPr="00206ACB">
        <w:t>zero-page</w:t>
      </w:r>
      <w:r w:rsidR="00AC466E" w:rsidRPr="00206ACB">
        <w:t xml:space="preserve"> </w:t>
      </w:r>
      <w:r w:rsidRPr="00206ACB">
        <w:t>addresses</w:t>
      </w:r>
      <w:r w:rsidR="00AC466E" w:rsidRPr="00206ACB">
        <w:t xml:space="preserve"> </w:t>
      </w:r>
      <w:r w:rsidRPr="00206ACB">
        <w:t>much</w:t>
      </w:r>
      <w:r w:rsidR="00AC466E" w:rsidRPr="00206ACB">
        <w:t xml:space="preserve"> </w:t>
      </w:r>
      <w:r w:rsidRPr="00206ACB">
        <w:t>faster</w:t>
      </w:r>
      <w:r w:rsidR="00AC466E" w:rsidRPr="00206ACB">
        <w:t xml:space="preserve"> </w:t>
      </w:r>
      <w:r w:rsidRPr="00206ACB">
        <w:t>than</w:t>
      </w:r>
      <w:r w:rsidR="00AC466E" w:rsidRPr="00206ACB">
        <w:t xml:space="preserve"> </w:t>
      </w:r>
      <w:r w:rsidRPr="00206ACB">
        <w:t>the</w:t>
      </w:r>
      <w:r w:rsidR="00AC466E" w:rsidRPr="00206ACB">
        <w:t xml:space="preserve"> </w:t>
      </w:r>
      <w:r w:rsidRPr="00206ACB">
        <w:t>same</w:t>
      </w:r>
      <w:r w:rsidR="00AC466E" w:rsidRPr="00206ACB">
        <w:t xml:space="preserve"> </w:t>
      </w:r>
      <w:r w:rsidRPr="00206ACB">
        <w:t>operation</w:t>
      </w:r>
      <w:r w:rsidR="00AC466E" w:rsidRPr="00206ACB">
        <w:t xml:space="preserve"> </w:t>
      </w:r>
      <w:r w:rsidRPr="00206ACB">
        <w:t>on</w:t>
      </w:r>
      <w:r w:rsidR="00AC466E" w:rsidRPr="00206ACB">
        <w:t xml:space="preserve"> </w:t>
      </w:r>
      <w:r w:rsidRPr="00206ACB">
        <w:t>other</w:t>
      </w:r>
      <w:r w:rsidR="00AC466E" w:rsidRPr="00206ACB">
        <w:t xml:space="preserve"> </w:t>
      </w:r>
      <w:r w:rsidRPr="00206ACB">
        <w:t>memory</w:t>
      </w:r>
      <w:r w:rsidR="00AC466E" w:rsidRPr="00206ACB">
        <w:t xml:space="preserve"> </w:t>
      </w:r>
      <w:r w:rsidRPr="00206ACB">
        <w:t>addresses.</w:t>
      </w:r>
      <w:r w:rsidR="00AC466E" w:rsidRPr="00206ACB">
        <w:t xml:space="preserve"> </w:t>
      </w:r>
      <w:r w:rsidRPr="00206ACB">
        <w:t>To</w:t>
      </w:r>
      <w:r w:rsidR="00AC466E" w:rsidRPr="00206ACB">
        <w:t xml:space="preserve"> </w:t>
      </w:r>
      <w:r w:rsidRPr="00206ACB">
        <w:t>use</w:t>
      </w:r>
      <w:r w:rsidR="00AC466E" w:rsidRPr="00206ACB">
        <w:t xml:space="preserve"> </w:t>
      </w:r>
      <w:r w:rsidRPr="00206ACB">
        <w:t>zero-page</w:t>
      </w:r>
      <w:r w:rsidR="00AC466E" w:rsidRPr="00206ACB">
        <w:t xml:space="preserve"> </w:t>
      </w:r>
      <w:r w:rsidRPr="00206ACB">
        <w:t>addressing,</w:t>
      </w:r>
      <w:r w:rsidR="00AC466E" w:rsidRPr="00206ACB">
        <w:t xml:space="preserve"> </w:t>
      </w:r>
      <w:r w:rsidRPr="00206ACB">
        <w:t>use</w:t>
      </w:r>
      <w:r w:rsidR="00AC466E" w:rsidRPr="00206ACB">
        <w:t xml:space="preserve"> </w:t>
      </w:r>
      <w:r w:rsidRPr="00206ACB">
        <w:t>one</w:t>
      </w:r>
      <w:r w:rsidR="00AC466E" w:rsidRPr="00206ACB">
        <w:t xml:space="preserve"> </w:t>
      </w:r>
      <w:r w:rsidRPr="00206ACB">
        <w:t>byte</w:t>
      </w:r>
      <w:r w:rsidR="00AC466E" w:rsidRPr="00206ACB">
        <w:t xml:space="preserve"> </w:t>
      </w:r>
      <w:r w:rsidRPr="00206ACB">
        <w:t>instead</w:t>
      </w:r>
      <w:r w:rsidR="00AC466E" w:rsidRPr="00206ACB">
        <w:t xml:space="preserve"> </w:t>
      </w:r>
      <w:r w:rsidRPr="00206ACB">
        <w:t>of</w:t>
      </w:r>
      <w:r w:rsidR="00AC466E" w:rsidRPr="00206ACB">
        <w:t xml:space="preserve"> </w:t>
      </w:r>
      <w:r w:rsidRPr="00206ACB">
        <w:t>two</w:t>
      </w:r>
      <w:r w:rsidR="00AC466E" w:rsidRPr="00206ACB">
        <w:t xml:space="preserve"> </w:t>
      </w:r>
      <w:r w:rsidRPr="00206ACB">
        <w:t>when</w:t>
      </w:r>
      <w:r w:rsidR="00AC466E" w:rsidRPr="00206ACB">
        <w:t xml:space="preserve"> </w:t>
      </w:r>
      <w:r w:rsidRPr="00206ACB">
        <w:t>providing</w:t>
      </w:r>
      <w:r w:rsidR="00AC466E" w:rsidRPr="00206ACB">
        <w:t xml:space="preserve"> </w:t>
      </w:r>
      <w:r w:rsidRPr="00206ACB">
        <w:t>a</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Let's</w:t>
      </w:r>
      <w:r w:rsidR="00AC466E" w:rsidRPr="00206ACB">
        <w:t xml:space="preserve"> </w:t>
      </w:r>
      <w:r w:rsidRPr="00206ACB">
        <w:t>look</w:t>
      </w:r>
      <w:r w:rsidR="00AC466E" w:rsidRPr="00206ACB">
        <w:t xml:space="preserve"> </w:t>
      </w:r>
      <w:r w:rsidRPr="00206ACB">
        <w:t>at</w:t>
      </w:r>
      <w:r w:rsidR="00AC466E" w:rsidRPr="00206ACB">
        <w:t xml:space="preserve"> </w:t>
      </w:r>
      <w:r w:rsidRPr="00206ACB">
        <w:t>an</w:t>
      </w:r>
      <w:r w:rsidR="00AC466E" w:rsidRPr="00206ACB">
        <w:t xml:space="preserve"> </w:t>
      </w:r>
      <w:r w:rsidRPr="00206ACB">
        <w:t>example:</w:t>
      </w:r>
    </w:p>
    <w:p w14:paraId="5FBDD9FA" w14:textId="14870BAC" w:rsidR="00D91886" w:rsidRPr="00EB0023" w:rsidRDefault="00AC466E" w:rsidP="0036226E">
      <w:pPr>
        <w:pStyle w:val="HTMLPreformatted"/>
        <w:shd w:val="clear" w:color="auto" w:fill="272822"/>
        <w:spacing w:after="120"/>
        <w:ind w:firstLine="360"/>
        <w:rPr>
          <w:rStyle w:val="z-comment"/>
          <w:rFonts w:ascii="DejaVu Sans Mono" w:hAnsi="DejaVu Sans Mono" w:cs="DejaVu Sans Mono"/>
          <w:color w:val="FFC000"/>
          <w:sz w:val="26"/>
          <w:szCs w:val="26"/>
          <w:bdr w:val="none" w:sz="0" w:space="0" w:color="auto" w:frame="1"/>
          <w:shd w:val="clear" w:color="auto" w:fill="272822"/>
        </w:rPr>
      </w:pPr>
      <w:r w:rsidRPr="00EB0023">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EB0023">
        <w:rPr>
          <w:rStyle w:val="z-keyword"/>
          <w:rFonts w:ascii="DejaVu Sans Mono" w:hAnsi="DejaVu Sans Mono" w:cs="DejaVu Sans Mono"/>
          <w:color w:val="E3371E"/>
          <w:sz w:val="26"/>
          <w:szCs w:val="26"/>
          <w:bdr w:val="none" w:sz="0" w:space="0" w:color="auto" w:frame="1"/>
          <w:shd w:val="clear" w:color="auto" w:fill="272822"/>
        </w:rPr>
        <w:t>LDA</w:t>
      </w:r>
      <w:r w:rsidRPr="00EB0023">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EB0023">
        <w:rPr>
          <w:rStyle w:val="z-constant"/>
          <w:rFonts w:ascii="DejaVu Sans Mono" w:hAnsi="DejaVu Sans Mono" w:cs="DejaVu Sans Mono"/>
          <w:color w:val="07E2FA"/>
          <w:sz w:val="26"/>
          <w:szCs w:val="26"/>
          <w:bdr w:val="none" w:sz="0" w:space="0" w:color="auto" w:frame="1"/>
          <w:shd w:val="clear" w:color="auto" w:fill="272822"/>
        </w:rPr>
        <w:t>$8000</w:t>
      </w:r>
      <w:r w:rsidRPr="00EB0023">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EB0023">
        <w:rPr>
          <w:rStyle w:val="z-punctuation"/>
          <w:rFonts w:ascii="DejaVu Sans Mono" w:hAnsi="DejaVu Sans Mono" w:cs="DejaVu Sans Mono"/>
          <w:color w:val="FFC000"/>
          <w:sz w:val="26"/>
          <w:szCs w:val="26"/>
          <w:bdr w:val="none" w:sz="0" w:space="0" w:color="auto" w:frame="1"/>
          <w:shd w:val="clear" w:color="auto" w:fill="272822"/>
        </w:rPr>
        <w:t>;</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"regular",</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absolute</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mode</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addressing</w:t>
      </w:r>
    </w:p>
    <w:p w14:paraId="11603D31" w14:textId="679D6ED8" w:rsidR="00D91886" w:rsidRPr="00EB0023" w:rsidRDefault="00AC466E" w:rsidP="0036226E">
      <w:pPr>
        <w:pStyle w:val="HTMLPreformatted"/>
        <w:shd w:val="clear" w:color="auto" w:fill="272822"/>
        <w:spacing w:after="120"/>
        <w:ind w:firstLine="360"/>
        <w:rPr>
          <w:rStyle w:val="z-comment"/>
          <w:rFonts w:ascii="DejaVu Sans Mono" w:hAnsi="DejaVu Sans Mono" w:cs="DejaVu Sans Mono"/>
          <w:color w:val="FFC000"/>
          <w:sz w:val="26"/>
          <w:szCs w:val="26"/>
          <w:bdr w:val="none" w:sz="0" w:space="0" w:color="auto" w:frame="1"/>
          <w:shd w:val="clear" w:color="auto" w:fill="272822"/>
        </w:rPr>
      </w:pPr>
      <w:r w:rsidRPr="00EB0023">
        <w:rPr>
          <w:rStyle w:val="z-source"/>
          <w:rFonts w:ascii="DejaVu Sans Mono" w:eastAsiaTheme="majorEastAsia" w:hAnsi="DejaVu Sans Mono" w:cs="DejaVu Sans Mono"/>
          <w:color w:val="FFC000"/>
          <w:sz w:val="26"/>
          <w:szCs w:val="26"/>
          <w:bdr w:val="none" w:sz="0" w:space="0" w:color="auto" w:frame="1"/>
          <w:shd w:val="clear" w:color="auto" w:fill="272822"/>
        </w:rPr>
        <w:t xml:space="preserve">            </w:t>
      </w:r>
      <w:r w:rsidR="00D91886" w:rsidRPr="00EB0023">
        <w:rPr>
          <w:rStyle w:val="z-punctuation"/>
          <w:rFonts w:ascii="DejaVu Sans Mono" w:hAnsi="DejaVu Sans Mono" w:cs="DejaVu Sans Mono"/>
          <w:color w:val="FFC000"/>
          <w:sz w:val="26"/>
          <w:szCs w:val="26"/>
          <w:bdr w:val="none" w:sz="0" w:space="0" w:color="auto" w:frame="1"/>
          <w:shd w:val="clear" w:color="auto" w:fill="272822"/>
        </w:rPr>
        <w:t>;</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load</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contents</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of</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address</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$8000</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into</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A</w:t>
      </w:r>
    </w:p>
    <w:p w14:paraId="34182D76" w14:textId="77777777" w:rsidR="00D91886" w:rsidRPr="00EB0023" w:rsidRDefault="00D91886" w:rsidP="0036226E">
      <w:pPr>
        <w:pStyle w:val="HTMLPreformatted"/>
        <w:shd w:val="clear" w:color="auto" w:fill="272822"/>
        <w:spacing w:after="120"/>
        <w:ind w:firstLine="360"/>
        <w:rPr>
          <w:rStyle w:val="z-source"/>
          <w:rFonts w:ascii="DejaVu Sans Mono" w:eastAsiaTheme="majorEastAsia" w:hAnsi="DejaVu Sans Mono" w:cs="DejaVu Sans Mono"/>
          <w:color w:val="C34D00"/>
          <w:sz w:val="26"/>
          <w:szCs w:val="26"/>
          <w:bdr w:val="none" w:sz="0" w:space="0" w:color="auto" w:frame="1"/>
          <w:shd w:val="clear" w:color="auto" w:fill="272822"/>
        </w:rPr>
      </w:pPr>
    </w:p>
    <w:p w14:paraId="1E94C53C" w14:textId="32852E24" w:rsidR="00D91886" w:rsidRPr="00EB0023" w:rsidRDefault="00AC466E" w:rsidP="0036226E">
      <w:pPr>
        <w:pStyle w:val="HTMLPreformatted"/>
        <w:shd w:val="clear" w:color="auto" w:fill="272822"/>
        <w:spacing w:after="120"/>
        <w:ind w:firstLine="360"/>
        <w:rPr>
          <w:rStyle w:val="z-comment"/>
          <w:rFonts w:ascii="DejaVu Sans Mono" w:hAnsi="DejaVu Sans Mono" w:cs="DejaVu Sans Mono"/>
          <w:color w:val="FFC000"/>
          <w:sz w:val="26"/>
          <w:szCs w:val="26"/>
          <w:bdr w:val="none" w:sz="0" w:space="0" w:color="auto" w:frame="1"/>
          <w:shd w:val="clear" w:color="auto" w:fill="272822"/>
        </w:rPr>
      </w:pPr>
      <w:r w:rsidRPr="00EB0023">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EB0023">
        <w:rPr>
          <w:rStyle w:val="z-keyword"/>
          <w:rFonts w:ascii="DejaVu Sans Mono" w:hAnsi="DejaVu Sans Mono" w:cs="DejaVu Sans Mono"/>
          <w:color w:val="E3371E"/>
          <w:sz w:val="26"/>
          <w:szCs w:val="26"/>
          <w:bdr w:val="none" w:sz="0" w:space="0" w:color="auto" w:frame="1"/>
          <w:shd w:val="clear" w:color="auto" w:fill="272822"/>
        </w:rPr>
        <w:t>LDA</w:t>
      </w:r>
      <w:r w:rsidRPr="00EB0023">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EB0023">
        <w:rPr>
          <w:rStyle w:val="z-constant"/>
          <w:rFonts w:ascii="DejaVu Sans Mono" w:hAnsi="DejaVu Sans Mono" w:cs="DejaVu Sans Mono"/>
          <w:color w:val="07E2FA"/>
          <w:sz w:val="26"/>
          <w:szCs w:val="26"/>
          <w:bdr w:val="none" w:sz="0" w:space="0" w:color="auto" w:frame="1"/>
          <w:shd w:val="clear" w:color="auto" w:fill="272822"/>
        </w:rPr>
        <w:t>$3b</w:t>
      </w:r>
      <w:r w:rsidRPr="00EB0023">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EB0023">
        <w:rPr>
          <w:rStyle w:val="z-punctuation"/>
          <w:rFonts w:ascii="DejaVu Sans Mono" w:hAnsi="DejaVu Sans Mono" w:cs="DejaVu Sans Mono"/>
          <w:color w:val="FFC000"/>
          <w:sz w:val="26"/>
          <w:szCs w:val="26"/>
          <w:bdr w:val="none" w:sz="0" w:space="0" w:color="auto" w:frame="1"/>
          <w:shd w:val="clear" w:color="auto" w:fill="272822"/>
        </w:rPr>
        <w:t>;</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zero-page</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addressing</w:t>
      </w:r>
    </w:p>
    <w:p w14:paraId="4C5F5F92" w14:textId="2A60FE88" w:rsidR="00D91886" w:rsidRPr="00EB0023" w:rsidRDefault="00AC466E" w:rsidP="0036226E">
      <w:pPr>
        <w:pStyle w:val="HTMLPreformatted"/>
        <w:shd w:val="clear" w:color="auto" w:fill="272822"/>
        <w:spacing w:after="120"/>
        <w:ind w:firstLine="360"/>
        <w:rPr>
          <w:rStyle w:val="z-comment"/>
          <w:rFonts w:ascii="DejaVu Sans Mono" w:hAnsi="DejaVu Sans Mono" w:cs="DejaVu Sans Mono"/>
          <w:color w:val="FFC000"/>
          <w:sz w:val="26"/>
          <w:szCs w:val="26"/>
          <w:bdr w:val="none" w:sz="0" w:space="0" w:color="auto" w:frame="1"/>
          <w:shd w:val="clear" w:color="auto" w:fill="272822"/>
        </w:rPr>
      </w:pPr>
      <w:r w:rsidRPr="00EB0023">
        <w:rPr>
          <w:rStyle w:val="z-source"/>
          <w:rFonts w:ascii="DejaVu Sans Mono" w:eastAsiaTheme="majorEastAsia" w:hAnsi="DejaVu Sans Mono" w:cs="DejaVu Sans Mono"/>
          <w:color w:val="FFC000"/>
          <w:sz w:val="26"/>
          <w:szCs w:val="26"/>
          <w:bdr w:val="none" w:sz="0" w:space="0" w:color="auto" w:frame="1"/>
          <w:shd w:val="clear" w:color="auto" w:fill="272822"/>
        </w:rPr>
        <w:t xml:space="preserve">            </w:t>
      </w:r>
      <w:r w:rsidR="00D91886" w:rsidRPr="00EB0023">
        <w:rPr>
          <w:rStyle w:val="z-punctuation"/>
          <w:rFonts w:ascii="DejaVu Sans Mono" w:hAnsi="DejaVu Sans Mono" w:cs="DejaVu Sans Mono"/>
          <w:color w:val="FFC000"/>
          <w:sz w:val="26"/>
          <w:szCs w:val="26"/>
          <w:bdr w:val="none" w:sz="0" w:space="0" w:color="auto" w:frame="1"/>
          <w:shd w:val="clear" w:color="auto" w:fill="272822"/>
        </w:rPr>
        <w:t>;</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load</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contents</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of</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address</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$003b</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into</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A</w:t>
      </w:r>
    </w:p>
    <w:p w14:paraId="01E2368A" w14:textId="77777777" w:rsidR="00D91886" w:rsidRPr="00EB0023" w:rsidRDefault="00D91886" w:rsidP="0036226E">
      <w:pPr>
        <w:pStyle w:val="HTMLPreformatted"/>
        <w:shd w:val="clear" w:color="auto" w:fill="272822"/>
        <w:spacing w:after="120"/>
        <w:ind w:firstLine="360"/>
        <w:rPr>
          <w:rStyle w:val="z-source"/>
          <w:rFonts w:ascii="DejaVu Sans Mono" w:eastAsiaTheme="majorEastAsia" w:hAnsi="DejaVu Sans Mono" w:cs="DejaVu Sans Mono"/>
          <w:color w:val="C34D00"/>
          <w:sz w:val="26"/>
          <w:szCs w:val="26"/>
          <w:bdr w:val="none" w:sz="0" w:space="0" w:color="auto" w:frame="1"/>
          <w:shd w:val="clear" w:color="auto" w:fill="272822"/>
        </w:rPr>
      </w:pPr>
    </w:p>
    <w:p w14:paraId="5E52FF15" w14:textId="33F16249" w:rsidR="00D91886" w:rsidRPr="00EB0023" w:rsidRDefault="00AC466E" w:rsidP="0036226E">
      <w:pPr>
        <w:pStyle w:val="HTMLPreformatted"/>
        <w:shd w:val="clear" w:color="auto" w:fill="272822"/>
        <w:spacing w:after="120"/>
        <w:ind w:firstLine="360"/>
        <w:rPr>
          <w:rStyle w:val="z-comment"/>
          <w:rFonts w:ascii="DejaVu Sans Mono" w:hAnsi="DejaVu Sans Mono" w:cs="DejaVu Sans Mono"/>
          <w:color w:val="FFC000"/>
          <w:sz w:val="26"/>
          <w:szCs w:val="26"/>
          <w:bdr w:val="none" w:sz="0" w:space="0" w:color="auto" w:frame="1"/>
          <w:shd w:val="clear" w:color="auto" w:fill="272822"/>
        </w:rPr>
      </w:pPr>
      <w:r w:rsidRPr="00EB0023">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EB0023">
        <w:rPr>
          <w:rStyle w:val="z-keyword"/>
          <w:rFonts w:ascii="DejaVu Sans Mono" w:hAnsi="DejaVu Sans Mono" w:cs="DejaVu Sans Mono"/>
          <w:color w:val="E3371E"/>
          <w:sz w:val="26"/>
          <w:szCs w:val="26"/>
          <w:bdr w:val="none" w:sz="0" w:space="0" w:color="auto" w:frame="1"/>
          <w:shd w:val="clear" w:color="auto" w:fill="272822"/>
        </w:rPr>
        <w:t>LDA</w:t>
      </w:r>
      <w:r w:rsidRPr="00EB0023">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EB0023">
        <w:rPr>
          <w:rStyle w:val="z-source"/>
          <w:rFonts w:ascii="DejaVu Sans Mono" w:eastAsiaTheme="majorEastAsia" w:hAnsi="DejaVu Sans Mono" w:cs="DejaVu Sans Mono"/>
          <w:color w:val="C34D00"/>
          <w:sz w:val="26"/>
          <w:szCs w:val="26"/>
          <w:bdr w:val="none" w:sz="0" w:space="0" w:color="auto" w:frame="1"/>
          <w:shd w:val="clear" w:color="auto" w:fill="272822"/>
        </w:rPr>
        <w:t>#</w:t>
      </w:r>
      <w:r w:rsidR="00D91886" w:rsidRPr="00EB0023">
        <w:rPr>
          <w:rStyle w:val="z-constant"/>
          <w:rFonts w:ascii="DejaVu Sans Mono" w:hAnsi="DejaVu Sans Mono" w:cs="DejaVu Sans Mono"/>
          <w:color w:val="07E2FA"/>
          <w:sz w:val="26"/>
          <w:szCs w:val="26"/>
          <w:bdr w:val="none" w:sz="0" w:space="0" w:color="auto" w:frame="1"/>
          <w:shd w:val="clear" w:color="auto" w:fill="272822"/>
        </w:rPr>
        <w:t>$3b</w:t>
      </w:r>
      <w:r w:rsidRPr="00EB0023">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EB0023">
        <w:rPr>
          <w:rStyle w:val="z-punctuation"/>
          <w:rFonts w:ascii="DejaVu Sans Mono" w:hAnsi="DejaVu Sans Mono" w:cs="DejaVu Sans Mono"/>
          <w:color w:val="FFC000"/>
          <w:sz w:val="26"/>
          <w:szCs w:val="26"/>
          <w:bdr w:val="none" w:sz="0" w:space="0" w:color="auto" w:frame="1"/>
          <w:shd w:val="clear" w:color="auto" w:fill="272822"/>
        </w:rPr>
        <w:t>;</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immediate</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mode</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addressing</w:t>
      </w:r>
    </w:p>
    <w:p w14:paraId="3110B641" w14:textId="0496744C" w:rsidR="00D91886" w:rsidRPr="00EB0023" w:rsidRDefault="00AC466E" w:rsidP="0036226E">
      <w:pPr>
        <w:pStyle w:val="HTMLPreformatted"/>
        <w:shd w:val="clear" w:color="auto" w:fill="272822"/>
        <w:spacing w:after="120"/>
        <w:ind w:firstLine="360"/>
        <w:rPr>
          <w:rStyle w:val="z-comment"/>
          <w:rFonts w:ascii="DejaVu Sans Mono" w:hAnsi="DejaVu Sans Mono" w:cs="DejaVu Sans Mono"/>
          <w:color w:val="FFC000"/>
          <w:sz w:val="26"/>
          <w:szCs w:val="26"/>
          <w:bdr w:val="none" w:sz="0" w:space="0" w:color="auto" w:frame="1"/>
          <w:shd w:val="clear" w:color="auto" w:fill="272822"/>
        </w:rPr>
      </w:pPr>
      <w:r w:rsidRPr="00EB0023">
        <w:rPr>
          <w:rStyle w:val="z-source"/>
          <w:rFonts w:ascii="DejaVu Sans Mono" w:eastAsiaTheme="majorEastAsia" w:hAnsi="DejaVu Sans Mono" w:cs="DejaVu Sans Mono"/>
          <w:color w:val="FFC000"/>
          <w:sz w:val="26"/>
          <w:szCs w:val="26"/>
          <w:bdr w:val="none" w:sz="0" w:space="0" w:color="auto" w:frame="1"/>
          <w:shd w:val="clear" w:color="auto" w:fill="272822"/>
        </w:rPr>
        <w:t xml:space="preserve">            </w:t>
      </w:r>
      <w:r w:rsidR="00D91886" w:rsidRPr="00EB0023">
        <w:rPr>
          <w:rStyle w:val="z-punctuation"/>
          <w:rFonts w:ascii="DejaVu Sans Mono" w:hAnsi="DejaVu Sans Mono" w:cs="DejaVu Sans Mono"/>
          <w:color w:val="FFC000"/>
          <w:sz w:val="26"/>
          <w:szCs w:val="26"/>
          <w:bdr w:val="none" w:sz="0" w:space="0" w:color="auto" w:frame="1"/>
          <w:shd w:val="clear" w:color="auto" w:fill="272822"/>
        </w:rPr>
        <w:t>;</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load</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literal</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value</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$3b</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into</w:t>
      </w:r>
      <w:r w:rsidRPr="00EB0023">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EB0023">
        <w:rPr>
          <w:rStyle w:val="z-comment"/>
          <w:rFonts w:ascii="DejaVu Sans Mono" w:hAnsi="DejaVu Sans Mono" w:cs="DejaVu Sans Mono"/>
          <w:color w:val="FFC000"/>
          <w:sz w:val="26"/>
          <w:szCs w:val="26"/>
          <w:bdr w:val="none" w:sz="0" w:space="0" w:color="auto" w:frame="1"/>
          <w:shd w:val="clear" w:color="auto" w:fill="272822"/>
        </w:rPr>
        <w:t>A</w:t>
      </w:r>
    </w:p>
    <w:p w14:paraId="3D17ED21" w14:textId="59F0EA12" w:rsidR="00F8266F" w:rsidRDefault="00F8266F" w:rsidP="00F8266F">
      <w:r w:rsidRPr="00206ACB">
        <w:rPr>
          <w:rStyle w:val="marginnote"/>
          <w:rFonts w:cstheme="minorHAnsi"/>
          <w:color w:val="111111"/>
          <w:szCs w:val="26"/>
        </w:rPr>
        <w:t xml:space="preserve">Note that you </w:t>
      </w:r>
      <w:r w:rsidRPr="00206ACB">
        <w:rPr>
          <w:rStyle w:val="Emphasis"/>
          <w:rFonts w:eastAsiaTheme="majorEastAsia" w:cstheme="minorHAnsi"/>
          <w:color w:val="111111"/>
          <w:szCs w:val="26"/>
        </w:rPr>
        <w:t>must</w:t>
      </w:r>
      <w:r w:rsidRPr="00206ACB">
        <w:rPr>
          <w:rStyle w:val="marginnote"/>
          <w:rFonts w:cstheme="minorHAnsi"/>
          <w:color w:val="111111"/>
          <w:szCs w:val="26"/>
        </w:rPr>
        <w:t xml:space="preserve"> use just one byte in order to take advantage of zero-page addressing mode. The assembler does not know anything about the memory addresses passing through it. If you were to type </w:t>
      </w:r>
      <w:r w:rsidRPr="00DA1383">
        <w:rPr>
          <w:rStyle w:val="QuoteChar"/>
        </w:rPr>
        <w:t>LDA $003b</w:t>
      </w:r>
      <w:r w:rsidRPr="00206ACB">
        <w:rPr>
          <w:rStyle w:val="marginnote"/>
          <w:rFonts w:cstheme="minorHAnsi"/>
          <w:color w:val="111111"/>
          <w:szCs w:val="26"/>
        </w:rPr>
        <w:t xml:space="preserve"> instead of </w:t>
      </w:r>
      <w:r w:rsidRPr="00DA1383">
        <w:rPr>
          <w:rStyle w:val="QuoteChar"/>
        </w:rPr>
        <w:t>LDA $3b</w:t>
      </w:r>
      <w:r w:rsidRPr="00206ACB">
        <w:rPr>
          <w:rStyle w:val="marginnote"/>
          <w:rFonts w:cstheme="minorHAnsi"/>
          <w:color w:val="111111"/>
          <w:szCs w:val="26"/>
        </w:rPr>
        <w:t xml:space="preserve"> in your assembly code, the resulting machine code would use (slower) absolute mode, even though the memory address you are loading from is located in page zero.</w:t>
      </w:r>
    </w:p>
    <w:p w14:paraId="43DD47FE" w14:textId="2C9DCEEC" w:rsidR="00F8266F" w:rsidRDefault="00F8266F">
      <w:pPr>
        <w:widowControl/>
        <w:kinsoku/>
        <w:overflowPunct/>
        <w:autoSpaceDE/>
        <w:autoSpaceDN/>
        <w:spacing w:before="0" w:after="160" w:line="259" w:lineRule="auto"/>
        <w:ind w:firstLine="0"/>
        <w:jc w:val="left"/>
      </w:pPr>
      <w:r>
        <w:br w:type="page"/>
      </w:r>
    </w:p>
    <w:p w14:paraId="4FFC3F3F" w14:textId="77777777" w:rsidR="00760B2D" w:rsidRDefault="00D91886" w:rsidP="00760B2D">
      <w:r w:rsidRPr="00206ACB">
        <w:lastRenderedPageBreak/>
        <w:t>So,</w:t>
      </w:r>
      <w:r w:rsidR="00AC466E" w:rsidRPr="00206ACB">
        <w:t xml:space="preserve"> </w:t>
      </w:r>
      <w:r w:rsidRPr="00206ACB">
        <w:t>using</w:t>
      </w:r>
      <w:r w:rsidR="00AC466E" w:rsidRPr="00206ACB">
        <w:t xml:space="preserve"> </w:t>
      </w:r>
      <w:r w:rsidRPr="00206ACB">
        <w:t>zero-page</w:t>
      </w:r>
      <w:r w:rsidR="00AC466E" w:rsidRPr="00206ACB">
        <w:t xml:space="preserve"> </w:t>
      </w:r>
      <w:r w:rsidRPr="00206ACB">
        <w:t>addressing</w:t>
      </w:r>
      <w:r w:rsidR="00AC466E" w:rsidRPr="00206ACB">
        <w:t xml:space="preserve"> </w:t>
      </w:r>
      <w:r w:rsidRPr="00206ACB">
        <w:t>gives</w:t>
      </w:r>
      <w:r w:rsidR="00AC466E" w:rsidRPr="00206ACB">
        <w:t xml:space="preserve"> </w:t>
      </w:r>
      <w:r w:rsidRPr="00206ACB">
        <w:t>us</w:t>
      </w:r>
      <w:r w:rsidR="00AC466E" w:rsidRPr="00206ACB">
        <w:t xml:space="preserve"> </w:t>
      </w:r>
      <w:r w:rsidRPr="00206ACB">
        <w:t>very</w:t>
      </w:r>
      <w:r w:rsidR="00AC466E" w:rsidRPr="00206ACB">
        <w:t xml:space="preserve"> </w:t>
      </w:r>
      <w:r w:rsidRPr="00206ACB">
        <w:t>fast</w:t>
      </w:r>
      <w:r w:rsidR="00AC466E" w:rsidRPr="00206ACB">
        <w:t xml:space="preserve"> </w:t>
      </w:r>
      <w:r w:rsidRPr="00206ACB">
        <w:t>access</w:t>
      </w:r>
      <w:r w:rsidR="00AC466E" w:rsidRPr="00206ACB">
        <w:t xml:space="preserve"> </w:t>
      </w:r>
      <w:r w:rsidRPr="00206ACB">
        <w:t>to</w:t>
      </w:r>
      <w:r w:rsidR="00AC466E" w:rsidRPr="00206ACB">
        <w:t xml:space="preserve"> </w:t>
      </w:r>
      <w:r w:rsidRPr="00206ACB">
        <w:t>256</w:t>
      </w:r>
      <w:r w:rsidR="00AC466E" w:rsidRPr="00206ACB">
        <w:t xml:space="preserve"> </w:t>
      </w:r>
      <w:r w:rsidRPr="00206ACB">
        <w:t>bytes</w:t>
      </w:r>
      <w:r w:rsidR="00AC466E" w:rsidRPr="00206ACB">
        <w:t xml:space="preserve"> </w:t>
      </w:r>
      <w:r w:rsidRPr="00206ACB">
        <w:t>of</w:t>
      </w:r>
      <w:r w:rsidR="00AC466E" w:rsidRPr="00206ACB">
        <w:t xml:space="preserve"> </w:t>
      </w:r>
      <w:r w:rsidRPr="00206ACB">
        <w:t>memory.</w:t>
      </w:r>
      <w:r w:rsidR="00AC466E" w:rsidRPr="00206ACB">
        <w:t xml:space="preserve"> </w:t>
      </w:r>
      <w:r w:rsidRPr="00206ACB">
        <w:t>Those</w:t>
      </w:r>
      <w:r w:rsidR="00AC466E" w:rsidRPr="00206ACB">
        <w:t xml:space="preserve"> </w:t>
      </w:r>
      <w:r w:rsidRPr="00206ACB">
        <w:t>256</w:t>
      </w:r>
      <w:r w:rsidR="00AC466E" w:rsidRPr="00206ACB">
        <w:t xml:space="preserve"> </w:t>
      </w:r>
      <w:r w:rsidRPr="00206ACB">
        <w:t>bytes</w:t>
      </w:r>
      <w:r w:rsidR="00AC466E" w:rsidRPr="00206ACB">
        <w:t xml:space="preserve"> </w:t>
      </w:r>
      <w:r w:rsidRPr="00206ACB">
        <w:t>are</w:t>
      </w:r>
      <w:r w:rsidR="00AC466E" w:rsidRPr="00206ACB">
        <w:t xml:space="preserve"> </w:t>
      </w:r>
      <w:r w:rsidRPr="00206ACB">
        <w:t>the</w:t>
      </w:r>
      <w:r w:rsidR="00AC466E" w:rsidRPr="00206ACB">
        <w:t xml:space="preserve"> </w:t>
      </w:r>
      <w:r w:rsidRPr="00206ACB">
        <w:t>ideal</w:t>
      </w:r>
      <w:r w:rsidR="00AC466E" w:rsidRPr="00206ACB">
        <w:t xml:space="preserve"> </w:t>
      </w:r>
      <w:r w:rsidRPr="00206ACB">
        <w:t>place</w:t>
      </w:r>
      <w:r w:rsidR="00AC466E" w:rsidRPr="00206ACB">
        <w:t xml:space="preserve"> </w:t>
      </w:r>
      <w:r w:rsidRPr="00206ACB">
        <w:t>to</w:t>
      </w:r>
      <w:r w:rsidR="00AC466E" w:rsidRPr="00206ACB">
        <w:t xml:space="preserve"> </w:t>
      </w:r>
      <w:r w:rsidRPr="00206ACB">
        <w:t>store</w:t>
      </w:r>
      <w:r w:rsidR="00AC466E" w:rsidRPr="00206ACB">
        <w:t xml:space="preserve"> </w:t>
      </w:r>
      <w:r w:rsidRPr="00206ACB">
        <w:t>values</w:t>
      </w:r>
      <w:r w:rsidR="00AC466E" w:rsidRPr="00206ACB">
        <w:t xml:space="preserve"> </w:t>
      </w:r>
      <w:r w:rsidRPr="00206ACB">
        <w:t>that</w:t>
      </w:r>
      <w:r w:rsidR="00AC466E" w:rsidRPr="00206ACB">
        <w:t xml:space="preserve"> </w:t>
      </w:r>
      <w:r w:rsidRPr="00206ACB">
        <w:t>your</w:t>
      </w:r>
      <w:r w:rsidR="00AC466E" w:rsidRPr="00206ACB">
        <w:t xml:space="preserve"> </w:t>
      </w:r>
      <w:r w:rsidRPr="00206ACB">
        <w:t>game</w:t>
      </w:r>
      <w:r w:rsidR="00AC466E" w:rsidRPr="00206ACB">
        <w:t xml:space="preserve"> </w:t>
      </w:r>
      <w:r w:rsidRPr="00206ACB">
        <w:t>will</w:t>
      </w:r>
      <w:r w:rsidR="00AC466E" w:rsidRPr="00206ACB">
        <w:t xml:space="preserve"> </w:t>
      </w:r>
      <w:r w:rsidRPr="00206ACB">
        <w:t>need</w:t>
      </w:r>
      <w:r w:rsidR="00AC466E" w:rsidRPr="00206ACB">
        <w:t xml:space="preserve"> </w:t>
      </w:r>
      <w:r w:rsidRPr="00206ACB">
        <w:t>to</w:t>
      </w:r>
      <w:r w:rsidR="00AC466E" w:rsidRPr="00206ACB">
        <w:t xml:space="preserve"> </w:t>
      </w:r>
      <w:r w:rsidRPr="00206ACB">
        <w:t>update</w:t>
      </w:r>
      <w:r w:rsidR="00AC466E" w:rsidRPr="00206ACB">
        <w:t xml:space="preserve"> </w:t>
      </w:r>
      <w:r w:rsidRPr="00206ACB">
        <w:t>or</w:t>
      </w:r>
      <w:r w:rsidR="00AC466E" w:rsidRPr="00206ACB">
        <w:t xml:space="preserve"> </w:t>
      </w:r>
      <w:r w:rsidRPr="00206ACB">
        <w:t>reference</w:t>
      </w:r>
      <w:r w:rsidR="00AC466E" w:rsidRPr="00206ACB">
        <w:t xml:space="preserve"> </w:t>
      </w:r>
      <w:r w:rsidRPr="00206ACB">
        <w:t>frequently,</w:t>
      </w:r>
      <w:r w:rsidR="00AC466E" w:rsidRPr="00206ACB">
        <w:t xml:space="preserve"> </w:t>
      </w:r>
      <w:r w:rsidRPr="00206ACB">
        <w:t>making</w:t>
      </w:r>
      <w:r w:rsidR="00AC466E" w:rsidRPr="00206ACB">
        <w:t xml:space="preserve"> </w:t>
      </w:r>
      <w:r w:rsidRPr="00206ACB">
        <w:t>them</w:t>
      </w:r>
      <w:r w:rsidR="00AC466E" w:rsidRPr="00206ACB">
        <w:t xml:space="preserve"> </w:t>
      </w:r>
      <w:r w:rsidRPr="00206ACB">
        <w:t>an</w:t>
      </w:r>
      <w:r w:rsidR="00AC466E" w:rsidRPr="00206ACB">
        <w:t xml:space="preserve"> </w:t>
      </w:r>
      <w:r w:rsidRPr="00206ACB">
        <w:t>ideal</w:t>
      </w:r>
      <w:r w:rsidR="00AC466E" w:rsidRPr="00206ACB">
        <w:t xml:space="preserve"> </w:t>
      </w:r>
      <w:r w:rsidRPr="00206ACB">
        <w:t>place</w:t>
      </w:r>
      <w:r w:rsidR="00AC466E" w:rsidRPr="00206ACB">
        <w:t xml:space="preserve"> </w:t>
      </w:r>
      <w:r w:rsidRPr="00206ACB">
        <w:t>to</w:t>
      </w:r>
      <w:r w:rsidR="00AC466E" w:rsidRPr="00206ACB">
        <w:t xml:space="preserve"> </w:t>
      </w:r>
      <w:r w:rsidRPr="00206ACB">
        <w:t>record</w:t>
      </w:r>
      <w:r w:rsidR="00AC466E" w:rsidRPr="00206ACB">
        <w:t xml:space="preserve"> </w:t>
      </w:r>
      <w:r w:rsidRPr="00206ACB">
        <w:t>things</w:t>
      </w:r>
      <w:r w:rsidR="00AC466E" w:rsidRPr="00206ACB">
        <w:t xml:space="preserve"> </w:t>
      </w:r>
      <w:r w:rsidRPr="00206ACB">
        <w:t>like</w:t>
      </w:r>
      <w:r w:rsidR="00AC466E" w:rsidRPr="00206ACB">
        <w:t xml:space="preserve"> </w:t>
      </w:r>
      <w:r w:rsidRPr="00206ACB">
        <w:t>the</w:t>
      </w:r>
      <w:r w:rsidR="00AC466E" w:rsidRPr="00206ACB">
        <w:t xml:space="preserve"> </w:t>
      </w:r>
      <w:r w:rsidRPr="00206ACB">
        <w:t>current</w:t>
      </w:r>
      <w:r w:rsidR="00AC466E" w:rsidRPr="00206ACB">
        <w:t xml:space="preserve"> </w:t>
      </w:r>
      <w:r w:rsidRPr="00206ACB">
        <w:t>score,</w:t>
      </w:r>
      <w:r w:rsidR="00AC466E" w:rsidRPr="00206ACB">
        <w:t xml:space="preserve"> </w:t>
      </w:r>
      <w:r w:rsidRPr="00206ACB">
        <w:t>the</w:t>
      </w:r>
      <w:r w:rsidR="00AC466E" w:rsidRPr="00206ACB">
        <w:t xml:space="preserve"> </w:t>
      </w:r>
      <w:r w:rsidRPr="00206ACB">
        <w:t>number</w:t>
      </w:r>
      <w:r w:rsidR="00AC466E" w:rsidRPr="00206ACB">
        <w:t xml:space="preserve"> </w:t>
      </w:r>
      <w:r w:rsidRPr="00206ACB">
        <w:t>of</w:t>
      </w:r>
      <w:r w:rsidR="00AC466E" w:rsidRPr="00206ACB">
        <w:t xml:space="preserve"> </w:t>
      </w:r>
      <w:r w:rsidRPr="00206ACB">
        <w:t>lives</w:t>
      </w:r>
      <w:r w:rsidR="00AC466E" w:rsidRPr="00206ACB">
        <w:t xml:space="preserve"> </w:t>
      </w:r>
      <w:r w:rsidRPr="00206ACB">
        <w:t>the</w:t>
      </w:r>
      <w:r w:rsidR="00AC466E" w:rsidRPr="00206ACB">
        <w:t xml:space="preserve"> </w:t>
      </w:r>
      <w:r w:rsidRPr="00206ACB">
        <w:t>player</w:t>
      </w:r>
      <w:r w:rsidR="00AC466E" w:rsidRPr="00206ACB">
        <w:t xml:space="preserve"> </w:t>
      </w:r>
      <w:r w:rsidRPr="00206ACB">
        <w:t>has,</w:t>
      </w:r>
      <w:r w:rsidR="00AC466E" w:rsidRPr="00206ACB">
        <w:t xml:space="preserve"> </w:t>
      </w:r>
      <w:r w:rsidRPr="00206ACB">
        <w:t>which</w:t>
      </w:r>
      <w:r w:rsidR="00AC466E" w:rsidRPr="00206ACB">
        <w:t xml:space="preserve"> </w:t>
      </w:r>
      <w:r w:rsidRPr="00206ACB">
        <w:t>stage</w:t>
      </w:r>
      <w:r w:rsidR="00AC466E" w:rsidRPr="00206ACB">
        <w:t xml:space="preserve"> </w:t>
      </w:r>
      <w:r w:rsidRPr="00206ACB">
        <w:t>or</w:t>
      </w:r>
      <w:r w:rsidR="00AC466E" w:rsidRPr="00206ACB">
        <w:t xml:space="preserve"> </w:t>
      </w:r>
      <w:r w:rsidRPr="00206ACB">
        <w:t>level</w:t>
      </w:r>
      <w:r w:rsidR="00AC466E" w:rsidRPr="00206ACB">
        <w:t xml:space="preserve"> </w:t>
      </w:r>
      <w:r w:rsidRPr="00206ACB">
        <w:t>the</w:t>
      </w:r>
      <w:r w:rsidR="00AC466E" w:rsidRPr="00206ACB">
        <w:t xml:space="preserve"> </w:t>
      </w:r>
      <w:r w:rsidRPr="00206ACB">
        <w:t>player</w:t>
      </w:r>
      <w:r w:rsidR="00AC466E" w:rsidRPr="00206ACB">
        <w:t xml:space="preserve"> </w:t>
      </w:r>
      <w:r w:rsidRPr="00206ACB">
        <w:t>is</w:t>
      </w:r>
      <w:r w:rsidR="00AC466E" w:rsidRPr="00206ACB">
        <w:t xml:space="preserve"> </w:t>
      </w:r>
      <w:r w:rsidRPr="00206ACB">
        <w:t>in,</w:t>
      </w:r>
      <w:r w:rsidR="00AC466E" w:rsidRPr="00206ACB">
        <w:t xml:space="preserve"> </w:t>
      </w:r>
      <w:r w:rsidRPr="00206ACB">
        <w:t>and</w:t>
      </w:r>
      <w:r w:rsidR="00AC466E" w:rsidRPr="00206ACB">
        <w:t xml:space="preserve"> </w:t>
      </w:r>
      <w:r w:rsidRPr="00206ACB">
        <w:t>the</w:t>
      </w:r>
      <w:r w:rsidR="00AC466E" w:rsidRPr="00206ACB">
        <w:t xml:space="preserve"> </w:t>
      </w:r>
      <w:r w:rsidRPr="00206ACB">
        <w:t>positions</w:t>
      </w:r>
      <w:r w:rsidR="00AC466E" w:rsidRPr="00206ACB">
        <w:t xml:space="preserve"> </w:t>
      </w:r>
      <w:r w:rsidRPr="00206ACB">
        <w:t>of</w:t>
      </w:r>
      <w:r w:rsidR="00AC466E" w:rsidRPr="00206ACB">
        <w:t xml:space="preserve"> </w:t>
      </w:r>
      <w:r w:rsidRPr="00206ACB">
        <w:t>the</w:t>
      </w:r>
      <w:r w:rsidR="00AC466E" w:rsidRPr="00206ACB">
        <w:t xml:space="preserve"> </w:t>
      </w:r>
      <w:r w:rsidRPr="00206ACB">
        <w:t>player,</w:t>
      </w:r>
      <w:r w:rsidR="00AC466E" w:rsidRPr="00206ACB">
        <w:t xml:space="preserve"> </w:t>
      </w:r>
      <w:r w:rsidRPr="00206ACB">
        <w:t>enemies,</w:t>
      </w:r>
      <w:r w:rsidR="00AC466E" w:rsidRPr="00206ACB">
        <w:t xml:space="preserve"> </w:t>
      </w:r>
      <w:r w:rsidRPr="00206ACB">
        <w:t>projectiles,</w:t>
      </w:r>
      <w:r w:rsidR="00AC466E" w:rsidRPr="00206ACB">
        <w:t xml:space="preserve"> </w:t>
      </w:r>
      <w:r w:rsidRPr="00206ACB">
        <w:t>etc.</w:t>
      </w:r>
    </w:p>
    <w:p w14:paraId="7D8A08E7" w14:textId="21D6FEDE" w:rsidR="00224D3A" w:rsidRPr="00206ACB" w:rsidRDefault="00D91886" w:rsidP="00760B2D">
      <w:pPr>
        <w:rPr>
          <w:rFonts w:cstheme="minorHAnsi"/>
          <w:color w:val="111111"/>
          <w:szCs w:val="26"/>
        </w:rPr>
      </w:pPr>
      <w:r w:rsidRPr="00206ACB">
        <w:rPr>
          <w:rStyle w:val="marginnote"/>
          <w:rFonts w:cstheme="minorHAnsi"/>
          <w:color w:val="111111"/>
          <w:szCs w:val="26"/>
        </w:rPr>
        <w:t>Notice</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I</w:t>
      </w:r>
      <w:r w:rsidR="00AC466E" w:rsidRPr="00206ACB">
        <w:rPr>
          <w:rStyle w:val="marginnote"/>
          <w:rFonts w:cstheme="minorHAnsi"/>
          <w:color w:val="111111"/>
          <w:szCs w:val="26"/>
        </w:rPr>
        <w:t xml:space="preserve"> </w:t>
      </w:r>
      <w:r w:rsidRPr="00206ACB">
        <w:rPr>
          <w:rStyle w:val="marginnote"/>
          <w:rFonts w:cstheme="minorHAnsi"/>
          <w:color w:val="111111"/>
          <w:szCs w:val="26"/>
        </w:rPr>
        <w:t>said</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position</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player",</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not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positions</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individual</w:t>
      </w:r>
      <w:r w:rsidR="00AC466E" w:rsidRPr="00206ACB">
        <w:rPr>
          <w:rStyle w:val="marginnote"/>
          <w:rFonts w:cstheme="minorHAnsi"/>
          <w:color w:val="111111"/>
          <w:szCs w:val="26"/>
        </w:rPr>
        <w:t xml:space="preserve"> </w:t>
      </w:r>
      <w:r w:rsidRPr="00206ACB">
        <w:rPr>
          <w:rStyle w:val="marginnote"/>
          <w:rFonts w:cstheme="minorHAnsi"/>
          <w:color w:val="111111"/>
          <w:szCs w:val="26"/>
        </w:rPr>
        <w:t>tiles</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make</w:t>
      </w:r>
      <w:r w:rsidR="00AC466E" w:rsidRPr="00206ACB">
        <w:rPr>
          <w:rStyle w:val="marginnote"/>
          <w:rFonts w:cstheme="minorHAnsi"/>
          <w:color w:val="111111"/>
          <w:szCs w:val="26"/>
        </w:rPr>
        <w:t xml:space="preserve"> </w:t>
      </w:r>
      <w:r w:rsidRPr="00206ACB">
        <w:rPr>
          <w:rStyle w:val="marginnote"/>
          <w:rFonts w:cstheme="minorHAnsi"/>
          <w:color w:val="111111"/>
          <w:szCs w:val="26"/>
        </w:rPr>
        <w:t>up</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player.</w:t>
      </w:r>
      <w:r w:rsidR="00AC466E" w:rsidRPr="00206ACB">
        <w:rPr>
          <w:rStyle w:val="marginnote"/>
          <w:rFonts w:cstheme="minorHAnsi"/>
          <w:color w:val="111111"/>
          <w:szCs w:val="26"/>
        </w:rPr>
        <w:t xml:space="preserve"> </w:t>
      </w:r>
      <w:r w:rsidRPr="00206ACB">
        <w:rPr>
          <w:rStyle w:val="marginnote"/>
          <w:rFonts w:cstheme="minorHAnsi"/>
          <w:color w:val="111111"/>
          <w:szCs w:val="26"/>
        </w:rPr>
        <w:t>Any</w:t>
      </w:r>
      <w:r w:rsidR="00AC466E" w:rsidRPr="00206ACB">
        <w:rPr>
          <w:rStyle w:val="marginnote"/>
          <w:rFonts w:cstheme="minorHAnsi"/>
          <w:color w:val="111111"/>
          <w:szCs w:val="26"/>
        </w:rPr>
        <w:t xml:space="preserve"> </w:t>
      </w:r>
      <w:r w:rsidRPr="00206ACB">
        <w:rPr>
          <w:rStyle w:val="marginnote"/>
          <w:rFonts w:cstheme="minorHAnsi"/>
          <w:color w:val="111111"/>
          <w:szCs w:val="26"/>
        </w:rPr>
        <w:t>game</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hopes</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have</w:t>
      </w:r>
      <w:r w:rsidR="00AC466E" w:rsidRPr="00206ACB">
        <w:rPr>
          <w:rStyle w:val="marginnote"/>
          <w:rFonts w:cstheme="minorHAnsi"/>
          <w:color w:val="111111"/>
          <w:szCs w:val="26"/>
        </w:rPr>
        <w:t xml:space="preserve"> </w:t>
      </w:r>
      <w:r w:rsidRPr="00206ACB">
        <w:rPr>
          <w:rStyle w:val="marginnote"/>
          <w:rFonts w:cstheme="minorHAnsi"/>
          <w:color w:val="111111"/>
          <w:szCs w:val="26"/>
        </w:rPr>
        <w:t>more</w:t>
      </w:r>
      <w:r w:rsidR="00AC466E" w:rsidRPr="00206ACB">
        <w:rPr>
          <w:rStyle w:val="marginnote"/>
          <w:rFonts w:cstheme="minorHAnsi"/>
          <w:color w:val="111111"/>
          <w:szCs w:val="26"/>
        </w:rPr>
        <w:t xml:space="preserve"> </w:t>
      </w:r>
      <w:r w:rsidRPr="00206ACB">
        <w:rPr>
          <w:rStyle w:val="marginnote"/>
          <w:rFonts w:cstheme="minorHAnsi"/>
          <w:color w:val="111111"/>
          <w:szCs w:val="26"/>
        </w:rPr>
        <w:t>than</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very</w:t>
      </w:r>
      <w:r w:rsidR="00AC466E" w:rsidRPr="00206ACB">
        <w:rPr>
          <w:rStyle w:val="marginnote"/>
          <w:rFonts w:cstheme="minorHAnsi"/>
          <w:color w:val="111111"/>
          <w:szCs w:val="26"/>
        </w:rPr>
        <w:t xml:space="preserve"> </w:t>
      </w:r>
      <w:r w:rsidRPr="00206ACB">
        <w:rPr>
          <w:rStyle w:val="marginnote"/>
          <w:rFonts w:cstheme="minorHAnsi"/>
          <w:color w:val="111111"/>
          <w:szCs w:val="26"/>
        </w:rPr>
        <w:t>small</w:t>
      </w:r>
      <w:r w:rsidR="00AC466E" w:rsidRPr="00206ACB">
        <w:rPr>
          <w:rStyle w:val="marginnote"/>
          <w:rFonts w:cstheme="minorHAnsi"/>
          <w:color w:val="111111"/>
          <w:szCs w:val="26"/>
        </w:rPr>
        <w:t xml:space="preserve"> </w:t>
      </w:r>
      <w:r w:rsidRPr="00206ACB">
        <w:rPr>
          <w:rStyle w:val="marginnote"/>
          <w:rFonts w:cstheme="minorHAnsi"/>
          <w:color w:val="111111"/>
          <w:szCs w:val="26"/>
        </w:rPr>
        <w:t>number</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objects</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r w:rsidRPr="00206ACB">
        <w:rPr>
          <w:rStyle w:val="marginnote"/>
          <w:rFonts w:cstheme="minorHAnsi"/>
          <w:color w:val="111111"/>
          <w:szCs w:val="26"/>
        </w:rPr>
        <w:t>screen</w:t>
      </w:r>
      <w:r w:rsidR="00AC466E" w:rsidRPr="00206ACB">
        <w:rPr>
          <w:rStyle w:val="marginnote"/>
          <w:rFonts w:cstheme="minorHAnsi"/>
          <w:color w:val="111111"/>
          <w:szCs w:val="26"/>
        </w:rPr>
        <w:t xml:space="preserve"> </w:t>
      </w:r>
      <w:r w:rsidRPr="00206ACB">
        <w:rPr>
          <w:rStyle w:val="marginnote"/>
          <w:rFonts w:cstheme="minorHAnsi"/>
          <w:color w:val="111111"/>
          <w:szCs w:val="26"/>
        </w:rPr>
        <w:t>at</w:t>
      </w:r>
      <w:r w:rsidR="00AC466E" w:rsidRPr="00206ACB">
        <w:rPr>
          <w:rStyle w:val="marginnote"/>
          <w:rFonts w:cstheme="minorHAnsi"/>
          <w:color w:val="111111"/>
          <w:szCs w:val="26"/>
        </w:rPr>
        <w:t xml:space="preserve"> </w:t>
      </w:r>
      <w:r w:rsidRPr="00206ACB">
        <w:rPr>
          <w:rStyle w:val="marginnote"/>
          <w:rFonts w:cstheme="minorHAnsi"/>
          <w:color w:val="111111"/>
          <w:szCs w:val="26"/>
        </w:rPr>
        <w:t>one</w:t>
      </w:r>
      <w:r w:rsidR="00AC466E" w:rsidRPr="00206ACB">
        <w:rPr>
          <w:rStyle w:val="marginnote"/>
          <w:rFonts w:cstheme="minorHAnsi"/>
          <w:color w:val="111111"/>
          <w:szCs w:val="26"/>
        </w:rPr>
        <w:t xml:space="preserve"> </w:t>
      </w:r>
      <w:r w:rsidRPr="00206ACB">
        <w:rPr>
          <w:rStyle w:val="marginnote"/>
          <w:rFonts w:cstheme="minorHAnsi"/>
          <w:color w:val="111111"/>
          <w:szCs w:val="26"/>
        </w:rPr>
        <w:t>time</w:t>
      </w:r>
      <w:r w:rsidR="00AC466E" w:rsidRPr="00206ACB">
        <w:rPr>
          <w:rStyle w:val="marginnote"/>
          <w:rFonts w:cstheme="minorHAnsi"/>
          <w:color w:val="111111"/>
          <w:szCs w:val="26"/>
        </w:rPr>
        <w:t xml:space="preserve"> </w:t>
      </w:r>
      <w:r w:rsidRPr="00206ACB">
        <w:rPr>
          <w:rStyle w:val="marginnote"/>
          <w:rFonts w:cstheme="minorHAnsi"/>
          <w:color w:val="111111"/>
          <w:szCs w:val="26"/>
        </w:rPr>
        <w:t>will</w:t>
      </w:r>
      <w:r w:rsidR="00AC466E" w:rsidRPr="00206ACB">
        <w:rPr>
          <w:rStyle w:val="marginnote"/>
          <w:rFonts w:cstheme="minorHAnsi"/>
          <w:color w:val="111111"/>
          <w:szCs w:val="26"/>
        </w:rPr>
        <w:t xml:space="preserve"> </w:t>
      </w:r>
      <w:r w:rsidRPr="00206ACB">
        <w:rPr>
          <w:rStyle w:val="marginnote"/>
          <w:rFonts w:cstheme="minorHAnsi"/>
          <w:color w:val="111111"/>
          <w:szCs w:val="26"/>
        </w:rPr>
        <w:t>need</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carefully</w:t>
      </w:r>
      <w:r w:rsidR="00AC466E" w:rsidRPr="00206ACB">
        <w:rPr>
          <w:rStyle w:val="marginnote"/>
          <w:rFonts w:cstheme="minorHAnsi"/>
          <w:color w:val="111111"/>
          <w:szCs w:val="26"/>
        </w:rPr>
        <w:t xml:space="preserve"> </w:t>
      </w:r>
      <w:r w:rsidRPr="00206ACB">
        <w:rPr>
          <w:rStyle w:val="marginnote"/>
          <w:rFonts w:cstheme="minorHAnsi"/>
          <w:color w:val="111111"/>
          <w:szCs w:val="26"/>
        </w:rPr>
        <w:t>ration</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use</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zero-page</w:t>
      </w:r>
      <w:r w:rsidR="00AC466E" w:rsidRPr="00206ACB">
        <w:rPr>
          <w:rStyle w:val="marginnote"/>
          <w:rFonts w:cstheme="minorHAnsi"/>
          <w:color w:val="111111"/>
          <w:szCs w:val="26"/>
        </w:rPr>
        <w:t xml:space="preserve"> </w:t>
      </w:r>
      <w:r w:rsidRPr="00206ACB">
        <w:rPr>
          <w:rStyle w:val="marginnote"/>
          <w:rFonts w:cstheme="minorHAnsi"/>
          <w:color w:val="111111"/>
          <w:szCs w:val="26"/>
        </w:rPr>
        <w:t>addresses.</w:t>
      </w:r>
    </w:p>
    <w:p w14:paraId="6F6E6086" w14:textId="2BE5A67C" w:rsidR="00D91886" w:rsidRPr="00206ACB" w:rsidRDefault="00D91886" w:rsidP="00B66E76">
      <w:r w:rsidRPr="00206ACB">
        <w:t>Let's</w:t>
      </w:r>
      <w:r w:rsidR="00AC466E" w:rsidRPr="00206ACB">
        <w:t xml:space="preserve"> </w:t>
      </w:r>
      <w:r w:rsidRPr="00206ACB">
        <w:t>start</w:t>
      </w:r>
      <w:r w:rsidR="00AC466E" w:rsidRPr="00206ACB">
        <w:t xml:space="preserve"> </w:t>
      </w:r>
      <w:r w:rsidRPr="00206ACB">
        <w:t>using</w:t>
      </w:r>
      <w:r w:rsidR="00AC466E" w:rsidRPr="00206ACB">
        <w:t xml:space="preserve"> </w:t>
      </w:r>
      <w:r w:rsidRPr="00206ACB">
        <w:t>zero-page</w:t>
      </w:r>
      <w:r w:rsidR="00AC466E" w:rsidRPr="00206ACB">
        <w:t xml:space="preserve"> </w:t>
      </w:r>
      <w:r w:rsidRPr="00206ACB">
        <w:t>RAM</w:t>
      </w:r>
      <w:r w:rsidR="00AC466E" w:rsidRPr="00206ACB">
        <w:t xml:space="preserve"> </w:t>
      </w:r>
      <w:r w:rsidRPr="00206ACB">
        <w:t>in</w:t>
      </w:r>
      <w:r w:rsidR="00AC466E" w:rsidRPr="00206ACB">
        <w:t xml:space="preserve"> </w:t>
      </w:r>
      <w:r w:rsidRPr="00206ACB">
        <w:t>our</w:t>
      </w:r>
      <w:r w:rsidR="00AC466E" w:rsidRPr="00206ACB">
        <w:t xml:space="preserve"> </w:t>
      </w:r>
      <w:r w:rsidRPr="00206ACB">
        <w:t>code.</w:t>
      </w:r>
      <w:r w:rsidR="00AC466E" w:rsidRPr="00206ACB">
        <w:t xml:space="preserve"> </w:t>
      </w:r>
      <w:r w:rsidRPr="00206ACB">
        <w:t>Because</w:t>
      </w:r>
      <w:r w:rsidR="00AC466E" w:rsidRPr="00206ACB">
        <w:t xml:space="preserve"> </w:t>
      </w:r>
      <w:r w:rsidRPr="00206ACB">
        <w:t>only</w:t>
      </w:r>
      <w:r w:rsidR="00AC466E" w:rsidRPr="00206ACB">
        <w:t xml:space="preserve"> </w:t>
      </w:r>
      <w:r w:rsidRPr="00206ACB">
        <w:t>addresses</w:t>
      </w:r>
      <w:r w:rsidR="00AC466E" w:rsidRPr="00206ACB">
        <w:t xml:space="preserve"> </w:t>
      </w:r>
      <w:r w:rsidRPr="00206ACB">
        <w:t>from</w:t>
      </w:r>
      <w:r w:rsidR="00AC466E" w:rsidRPr="00206ACB">
        <w:t xml:space="preserve"> </w:t>
      </w:r>
      <w:r w:rsidRPr="00206ACB">
        <w:rPr>
          <w:rStyle w:val="HTMLCode"/>
          <w:rFonts w:ascii="QTKorrin" w:eastAsia="QTKorrin" w:hAnsi="QTKorrin" w:cstheme="minorHAnsi"/>
          <w:color w:val="88030F"/>
          <w:sz w:val="26"/>
          <w:szCs w:val="26"/>
        </w:rPr>
        <w:t>$8000</w:t>
      </w:r>
      <w:r w:rsidR="00AC466E" w:rsidRPr="00206ACB">
        <w:t xml:space="preserve"> </w:t>
      </w:r>
      <w:r w:rsidRPr="00206ACB">
        <w:t>and</w:t>
      </w:r>
      <w:r w:rsidR="00AC466E" w:rsidRPr="00206ACB">
        <w:t xml:space="preserve"> </w:t>
      </w:r>
      <w:r w:rsidRPr="00206ACB">
        <w:t>up</w:t>
      </w:r>
      <w:r w:rsidR="00AC466E" w:rsidRPr="00206ACB">
        <w:t xml:space="preserve"> </w:t>
      </w:r>
      <w:r w:rsidRPr="00206ACB">
        <w:t>are</w:t>
      </w:r>
      <w:r w:rsidR="00AC466E" w:rsidRPr="00206ACB">
        <w:t xml:space="preserve"> </w:t>
      </w:r>
      <w:r w:rsidRPr="00206ACB">
        <w:t>ROM</w:t>
      </w:r>
      <w:r w:rsidR="00AC466E" w:rsidRPr="00206ACB">
        <w:t xml:space="preserve"> </w:t>
      </w:r>
      <w:r w:rsidRPr="00206ACB">
        <w:t>(i.e.,</w:t>
      </w:r>
      <w:r w:rsidR="00AC466E" w:rsidRPr="00206ACB">
        <w:t xml:space="preserve"> </w:t>
      </w:r>
      <w:r w:rsidRPr="00206ACB">
        <w:t>part</w:t>
      </w:r>
      <w:r w:rsidR="00AC466E" w:rsidRPr="00206ACB">
        <w:t xml:space="preserve"> </w:t>
      </w:r>
      <w:r w:rsidRPr="00206ACB">
        <w:t>of</w:t>
      </w:r>
      <w:r w:rsidR="00AC466E" w:rsidRPr="00206ACB">
        <w:t xml:space="preserve"> </w:t>
      </w:r>
      <w:r w:rsidRPr="00206ACB">
        <w:t>your</w:t>
      </w:r>
      <w:r w:rsidR="00AC466E" w:rsidRPr="00206ACB">
        <w:t xml:space="preserve"> </w:t>
      </w:r>
      <w:r w:rsidRPr="00206ACB">
        <w:t>actual</w:t>
      </w:r>
      <w:r w:rsidR="00AC466E" w:rsidRPr="00206ACB">
        <w:t xml:space="preserve"> </w:t>
      </w:r>
      <w:r w:rsidRPr="00206ACB">
        <w:t>cartridge</w:t>
      </w:r>
      <w:r w:rsidR="00AC466E" w:rsidRPr="00206ACB">
        <w:t xml:space="preserve"> </w:t>
      </w:r>
      <w:r w:rsidRPr="00206ACB">
        <w:t>/</w:t>
      </w:r>
      <w:r w:rsidR="00AC466E" w:rsidRPr="00206ACB">
        <w:t xml:space="preserve"> </w:t>
      </w:r>
      <w:r w:rsidRPr="00206ACB">
        <w:t>code</w:t>
      </w:r>
      <w:r w:rsidR="00AC466E" w:rsidRPr="00206ACB">
        <w:t xml:space="preserve"> </w:t>
      </w:r>
      <w:r w:rsidRPr="00206ACB">
        <w:t>that</w:t>
      </w:r>
      <w:r w:rsidR="00AC466E" w:rsidRPr="00206ACB">
        <w:t xml:space="preserve"> </w:t>
      </w:r>
      <w:r w:rsidRPr="00206ACB">
        <w:t>you</w:t>
      </w:r>
      <w:r w:rsidR="00AC466E" w:rsidRPr="00206ACB">
        <w:t xml:space="preserve"> </w:t>
      </w:r>
      <w:r w:rsidRPr="00206ACB">
        <w:t>write),</w:t>
      </w:r>
      <w:r w:rsidR="00AC466E" w:rsidRPr="00206ACB">
        <w:t xml:space="preserve"> </w:t>
      </w:r>
      <w:r w:rsidRPr="00206ACB">
        <w:t>we</w:t>
      </w:r>
      <w:r w:rsidR="00AC466E" w:rsidRPr="00206ACB">
        <w:t xml:space="preserve"> </w:t>
      </w:r>
      <w:r w:rsidRPr="00206ACB">
        <w:t>can't</w:t>
      </w:r>
      <w:r w:rsidR="00AC466E" w:rsidRPr="00206ACB">
        <w:t xml:space="preserve"> </w:t>
      </w:r>
      <w:r w:rsidRPr="00206ACB">
        <w:t>just</w:t>
      </w:r>
      <w:r w:rsidR="00AC466E" w:rsidRPr="00206ACB">
        <w:t xml:space="preserve"> </w:t>
      </w:r>
      <w:r w:rsidRPr="00206ACB">
        <w:t>write</w:t>
      </w:r>
      <w:r w:rsidR="00AC466E" w:rsidRPr="00206ACB">
        <w:t xml:space="preserve"> </w:t>
      </w:r>
      <w:r w:rsidRPr="00206ACB">
        <w:t>zero</w:t>
      </w:r>
      <w:r w:rsidR="00AC466E" w:rsidRPr="00206ACB">
        <w:t xml:space="preserve"> </w:t>
      </w:r>
      <w:r w:rsidRPr="00206ACB">
        <w:t>page</w:t>
      </w:r>
      <w:r w:rsidR="00AC466E" w:rsidRPr="00206ACB">
        <w:t xml:space="preserve"> </w:t>
      </w:r>
      <w:r w:rsidRPr="00206ACB">
        <w:t>values</w:t>
      </w:r>
      <w:r w:rsidR="00AC466E" w:rsidRPr="00206ACB">
        <w:t xml:space="preserve"> </w:t>
      </w:r>
      <w:r w:rsidRPr="00206ACB">
        <w:t>directly.</w:t>
      </w:r>
      <w:r w:rsidR="00AC466E" w:rsidRPr="00206ACB">
        <w:t xml:space="preserve"> </w:t>
      </w:r>
      <w:r w:rsidRPr="00206ACB">
        <w:t>Instead,</w:t>
      </w:r>
      <w:r w:rsidR="00AC466E" w:rsidRPr="00206ACB">
        <w:t xml:space="preserve"> </w:t>
      </w:r>
      <w:r w:rsidRPr="00206ACB">
        <w:t>we</w:t>
      </w:r>
      <w:r w:rsidR="00AC466E" w:rsidRPr="00206ACB">
        <w:t xml:space="preserve"> </w:t>
      </w:r>
      <w:r w:rsidRPr="00206ACB">
        <w:t>tell</w:t>
      </w:r>
      <w:r w:rsidR="00AC466E" w:rsidRPr="00206ACB">
        <w:t xml:space="preserve"> </w:t>
      </w:r>
      <w:r w:rsidRPr="00206ACB">
        <w:t>the</w:t>
      </w:r>
      <w:r w:rsidR="00AC466E" w:rsidRPr="00206ACB">
        <w:t xml:space="preserve"> </w:t>
      </w:r>
      <w:r w:rsidRPr="00206ACB">
        <w:t>assembler</w:t>
      </w:r>
      <w:r w:rsidR="00AC466E" w:rsidRPr="00206ACB">
        <w:t xml:space="preserve"> </w:t>
      </w:r>
      <w:r w:rsidRPr="00206ACB">
        <w:t>to</w:t>
      </w:r>
      <w:r w:rsidR="00AC466E" w:rsidRPr="00206ACB">
        <w:t xml:space="preserve"> </w:t>
      </w:r>
      <w:r w:rsidRPr="00206ACB">
        <w:rPr>
          <w:rStyle w:val="Emphasis"/>
          <w:rFonts w:eastAsiaTheme="majorEastAsia" w:cstheme="minorHAnsi"/>
          <w:color w:val="111111"/>
          <w:szCs w:val="26"/>
        </w:rPr>
        <w:t>reserve</w:t>
      </w:r>
      <w:r w:rsidR="00AC466E" w:rsidRPr="00206ACB">
        <w:t xml:space="preserve"> </w:t>
      </w:r>
      <w:r w:rsidRPr="00206ACB">
        <w:t>memory</w:t>
      </w:r>
      <w:r w:rsidR="00AC466E" w:rsidRPr="00206ACB">
        <w:t xml:space="preserve"> </w:t>
      </w:r>
      <w:r w:rsidRPr="00206ACB">
        <w:t>in</w:t>
      </w:r>
      <w:r w:rsidR="00AC466E" w:rsidRPr="00206ACB">
        <w:t xml:space="preserve"> </w:t>
      </w:r>
      <w:r w:rsidRPr="00206ACB">
        <w:t>page</w:t>
      </w:r>
      <w:r w:rsidR="00AC466E" w:rsidRPr="00206ACB">
        <w:t xml:space="preserve"> </w:t>
      </w:r>
      <w:r w:rsidRPr="00206ACB">
        <w:t>zero,</w:t>
      </w:r>
      <w:r w:rsidR="00AC466E" w:rsidRPr="00206ACB">
        <w:t xml:space="preserve"> </w:t>
      </w:r>
      <w:r w:rsidRPr="00206ACB">
        <w:t>like</w:t>
      </w:r>
      <w:r w:rsidR="00AC466E" w:rsidRPr="00206ACB">
        <w:t xml:space="preserve"> </w:t>
      </w:r>
      <w:r w:rsidRPr="00206ACB">
        <w:t>this:</w:t>
      </w:r>
    </w:p>
    <w:p w14:paraId="7879D9E8" w14:textId="5A1EBBE6" w:rsidR="00D91886" w:rsidRPr="00A37588" w:rsidRDefault="00D91886" w:rsidP="0036226E">
      <w:pPr>
        <w:pStyle w:val="HTMLPreformatted"/>
        <w:shd w:val="clear" w:color="auto" w:fill="272822"/>
        <w:spacing w:after="120"/>
        <w:ind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A37588">
        <w:rPr>
          <w:rStyle w:val="z-keyword"/>
          <w:rFonts w:ascii="DejaVu Sans Mono" w:hAnsi="DejaVu Sans Mono" w:cs="DejaVu Sans Mono"/>
          <w:color w:val="10C26F"/>
          <w:sz w:val="26"/>
          <w:szCs w:val="26"/>
          <w:bdr w:val="none" w:sz="0" w:space="0" w:color="auto" w:frame="1"/>
          <w:shd w:val="clear" w:color="auto" w:fill="272822"/>
        </w:rPr>
        <w:t>.segment</w:t>
      </w:r>
      <w:r w:rsidR="00AC466E" w:rsidRPr="00A37588">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A37588">
        <w:rPr>
          <w:rStyle w:val="z-punctuation"/>
          <w:rFonts w:ascii="DejaVu Sans Mono" w:hAnsi="DejaVu Sans Mono" w:cs="DejaVu Sans Mono"/>
          <w:color w:val="10C26F"/>
          <w:sz w:val="26"/>
          <w:szCs w:val="26"/>
          <w:bdr w:val="none" w:sz="0" w:space="0" w:color="auto" w:frame="1"/>
          <w:shd w:val="clear" w:color="auto" w:fill="272822"/>
        </w:rPr>
        <w:t>"</w:t>
      </w:r>
      <w:r w:rsidRPr="00A37588">
        <w:rPr>
          <w:rStyle w:val="z-string"/>
          <w:rFonts w:ascii="DejaVu Sans Mono" w:hAnsi="DejaVu Sans Mono" w:cs="DejaVu Sans Mono"/>
          <w:color w:val="10C26F"/>
          <w:sz w:val="26"/>
          <w:szCs w:val="26"/>
          <w:bdr w:val="none" w:sz="0" w:space="0" w:color="auto" w:frame="1"/>
          <w:shd w:val="clear" w:color="auto" w:fill="272822"/>
        </w:rPr>
        <w:t>ZEROPAGE</w:t>
      </w:r>
      <w:r w:rsidRPr="00A37588">
        <w:rPr>
          <w:rStyle w:val="z-punctuation"/>
          <w:rFonts w:ascii="DejaVu Sans Mono" w:hAnsi="DejaVu Sans Mono" w:cs="DejaVu Sans Mono"/>
          <w:color w:val="10C26F"/>
          <w:sz w:val="26"/>
          <w:szCs w:val="26"/>
          <w:bdr w:val="none" w:sz="0" w:space="0" w:color="auto" w:frame="1"/>
          <w:shd w:val="clear" w:color="auto" w:fill="272822"/>
        </w:rPr>
        <w:t>"</w:t>
      </w:r>
    </w:p>
    <w:p w14:paraId="75A98267" w14:textId="02C88E2B" w:rsidR="00D91886" w:rsidRPr="00A37588" w:rsidRDefault="00D91886" w:rsidP="0036226E">
      <w:pPr>
        <w:pStyle w:val="HTMLPreformatted"/>
        <w:shd w:val="clear" w:color="auto" w:fill="272822"/>
        <w:spacing w:after="120"/>
        <w:ind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A37588">
        <w:rPr>
          <w:rStyle w:val="z-entity"/>
          <w:rFonts w:ascii="DejaVu Sans Mono" w:hAnsi="DejaVu Sans Mono" w:cs="DejaVu Sans Mono"/>
          <w:color w:val="10C26F"/>
          <w:sz w:val="26"/>
          <w:szCs w:val="26"/>
          <w:bdr w:val="none" w:sz="0" w:space="0" w:color="auto" w:frame="1"/>
          <w:shd w:val="clear" w:color="auto" w:fill="272822"/>
        </w:rPr>
        <w:t>player_x:</w:t>
      </w:r>
      <w:r w:rsidR="00AC466E" w:rsidRPr="00A37588">
        <w:rPr>
          <w:rStyle w:val="z-meta"/>
          <w:rFonts w:ascii="DejaVu Sans Mono" w:eastAsiaTheme="majorEastAsia" w:hAnsi="DejaVu Sans Mono" w:cs="DejaVu Sans Mono"/>
          <w:color w:val="10C26F"/>
          <w:sz w:val="26"/>
          <w:szCs w:val="26"/>
          <w:bdr w:val="none" w:sz="0" w:space="0" w:color="auto" w:frame="1"/>
          <w:shd w:val="clear" w:color="auto" w:fill="272822"/>
        </w:rPr>
        <w:t xml:space="preserve"> </w:t>
      </w:r>
      <w:r w:rsidRPr="00A37588">
        <w:rPr>
          <w:rStyle w:val="z-keyword"/>
          <w:rFonts w:ascii="DejaVu Sans Mono" w:hAnsi="DejaVu Sans Mono" w:cs="DejaVu Sans Mono"/>
          <w:color w:val="10C26F"/>
          <w:sz w:val="26"/>
          <w:szCs w:val="26"/>
          <w:bdr w:val="none" w:sz="0" w:space="0" w:color="auto" w:frame="1"/>
          <w:shd w:val="clear" w:color="auto" w:fill="272822"/>
        </w:rPr>
        <w:t>.res</w:t>
      </w:r>
      <w:r w:rsidR="00AC466E" w:rsidRPr="00A37588">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A37588">
        <w:rPr>
          <w:rStyle w:val="z-constant"/>
          <w:rFonts w:ascii="DejaVu Sans Mono" w:hAnsi="DejaVu Sans Mono" w:cs="DejaVu Sans Mono"/>
          <w:color w:val="07E2FA"/>
          <w:sz w:val="26"/>
          <w:szCs w:val="26"/>
          <w:bdr w:val="none" w:sz="0" w:space="0" w:color="auto" w:frame="1"/>
          <w:shd w:val="clear" w:color="auto" w:fill="272822"/>
        </w:rPr>
        <w:t>1</w:t>
      </w:r>
    </w:p>
    <w:p w14:paraId="02FCA3A1" w14:textId="07314F35" w:rsidR="00D91886" w:rsidRPr="00A37588" w:rsidRDefault="00D91886" w:rsidP="0036226E">
      <w:pPr>
        <w:pStyle w:val="HTMLPreformatted"/>
        <w:shd w:val="clear" w:color="auto" w:fill="272822"/>
        <w:spacing w:after="120"/>
        <w:ind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A37588">
        <w:rPr>
          <w:rStyle w:val="z-entity"/>
          <w:rFonts w:ascii="DejaVu Sans Mono" w:hAnsi="DejaVu Sans Mono" w:cs="DejaVu Sans Mono"/>
          <w:color w:val="10C26F"/>
          <w:sz w:val="26"/>
          <w:szCs w:val="26"/>
          <w:bdr w:val="none" w:sz="0" w:space="0" w:color="auto" w:frame="1"/>
          <w:shd w:val="clear" w:color="auto" w:fill="272822"/>
        </w:rPr>
        <w:t>player_y:</w:t>
      </w:r>
      <w:r w:rsidR="00AC466E" w:rsidRPr="00A37588">
        <w:rPr>
          <w:rStyle w:val="z-meta"/>
          <w:rFonts w:ascii="DejaVu Sans Mono" w:eastAsiaTheme="majorEastAsia" w:hAnsi="DejaVu Sans Mono" w:cs="DejaVu Sans Mono"/>
          <w:color w:val="10C26F"/>
          <w:sz w:val="26"/>
          <w:szCs w:val="26"/>
          <w:bdr w:val="none" w:sz="0" w:space="0" w:color="auto" w:frame="1"/>
          <w:shd w:val="clear" w:color="auto" w:fill="272822"/>
        </w:rPr>
        <w:t xml:space="preserve"> </w:t>
      </w:r>
      <w:r w:rsidRPr="00A37588">
        <w:rPr>
          <w:rStyle w:val="z-keyword"/>
          <w:rFonts w:ascii="DejaVu Sans Mono" w:hAnsi="DejaVu Sans Mono" w:cs="DejaVu Sans Mono"/>
          <w:color w:val="10C26F"/>
          <w:sz w:val="26"/>
          <w:szCs w:val="26"/>
          <w:bdr w:val="none" w:sz="0" w:space="0" w:color="auto" w:frame="1"/>
          <w:shd w:val="clear" w:color="auto" w:fill="272822"/>
        </w:rPr>
        <w:t>.res</w:t>
      </w:r>
      <w:r w:rsidR="00AC466E" w:rsidRPr="00A37588">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A37588">
        <w:rPr>
          <w:rStyle w:val="z-constant"/>
          <w:rFonts w:ascii="DejaVu Sans Mono" w:hAnsi="DejaVu Sans Mono" w:cs="DejaVu Sans Mono"/>
          <w:color w:val="07E2FA"/>
          <w:sz w:val="26"/>
          <w:szCs w:val="26"/>
          <w:bdr w:val="none" w:sz="0" w:space="0" w:color="auto" w:frame="1"/>
          <w:shd w:val="clear" w:color="auto" w:fill="272822"/>
        </w:rPr>
        <w:t>1</w:t>
      </w:r>
    </w:p>
    <w:p w14:paraId="7C6F2646" w14:textId="4F1C359A" w:rsidR="00A37588" w:rsidRDefault="00A37588" w:rsidP="00B66E76">
      <w:r w:rsidRPr="00206ACB">
        <w:rPr>
          <w:rStyle w:val="marginnote"/>
          <w:rFonts w:cstheme="minorHAnsi"/>
          <w:color w:val="111111"/>
          <w:szCs w:val="26"/>
        </w:rPr>
        <w:t>Note the ":" after the name of each reserved byte - these look like the labels that we've already been using, and that's because they are! When we use the name of a reserved byte later in our code, we're telling the assembler to find the memory address that corresponds to that label and replace the name with the address, exactly the same as any other label in our code.</w:t>
      </w:r>
    </w:p>
    <w:p w14:paraId="311E14DB" w14:textId="2430BA7D" w:rsidR="00D91886" w:rsidRPr="00206ACB" w:rsidRDefault="00D91886" w:rsidP="0051494F">
      <w:r w:rsidRPr="00206ACB">
        <w:t>First,</w:t>
      </w:r>
      <w:r w:rsidR="00AC466E" w:rsidRPr="00206ACB">
        <w:t xml:space="preserve"> </w:t>
      </w:r>
      <w:r w:rsidRPr="00206ACB">
        <w:t>we</w:t>
      </w:r>
      <w:r w:rsidR="00AC466E" w:rsidRPr="00206ACB">
        <w:t xml:space="preserve"> </w:t>
      </w:r>
      <w:r w:rsidRPr="00206ACB">
        <w:t>tell</w:t>
      </w:r>
      <w:r w:rsidR="00AC466E" w:rsidRPr="00206ACB">
        <w:t xml:space="preserve"> </w:t>
      </w:r>
      <w:r w:rsidRPr="00206ACB">
        <w:t>the</w:t>
      </w:r>
      <w:r w:rsidR="00AC466E" w:rsidRPr="00206ACB">
        <w:t xml:space="preserve"> </w:t>
      </w:r>
      <w:r w:rsidRPr="00206ACB">
        <w:t>assembler</w:t>
      </w:r>
      <w:r w:rsidR="00AC466E" w:rsidRPr="00206ACB">
        <w:t xml:space="preserve"> </w:t>
      </w:r>
      <w:r w:rsidRPr="00206ACB">
        <w:t>that</w:t>
      </w:r>
      <w:r w:rsidR="00AC466E" w:rsidRPr="00206ACB">
        <w:t xml:space="preserve"> </w:t>
      </w:r>
      <w:r w:rsidRPr="00206ACB">
        <w:t>we</w:t>
      </w:r>
      <w:r w:rsidR="00AC466E" w:rsidRPr="00206ACB">
        <w:t xml:space="preserve"> </w:t>
      </w:r>
      <w:r w:rsidRPr="00206ACB">
        <w:t>want</w:t>
      </w:r>
      <w:r w:rsidR="00AC466E" w:rsidRPr="00206ACB">
        <w:t xml:space="preserve"> </w:t>
      </w:r>
      <w:r w:rsidRPr="00206ACB">
        <w:t>to</w:t>
      </w:r>
      <w:r w:rsidR="00AC466E" w:rsidRPr="00206ACB">
        <w:t xml:space="preserve"> </w:t>
      </w:r>
      <w:r w:rsidRPr="00206ACB">
        <w:t>reserve</w:t>
      </w:r>
      <w:r w:rsidR="00AC466E" w:rsidRPr="00206ACB">
        <w:t xml:space="preserve"> </w:t>
      </w:r>
      <w:r w:rsidRPr="00206ACB">
        <w:t>page</w:t>
      </w:r>
      <w:r w:rsidR="00AC466E" w:rsidRPr="00206ACB">
        <w:t xml:space="preserve"> </w:t>
      </w:r>
      <w:r w:rsidRPr="00206ACB">
        <w:t>zero</w:t>
      </w:r>
      <w:r w:rsidR="00AC466E" w:rsidRPr="00206ACB">
        <w:t xml:space="preserve"> </w:t>
      </w:r>
      <w:r w:rsidRPr="00206ACB">
        <w:t>memory</w:t>
      </w:r>
      <w:r w:rsidR="00AC466E" w:rsidRPr="00206ACB">
        <w:t xml:space="preserve"> </w:t>
      </w:r>
      <w:r w:rsidRPr="00206ACB">
        <w:t>by</w:t>
      </w:r>
      <w:r w:rsidR="00AC466E" w:rsidRPr="00206ACB">
        <w:t xml:space="preserve"> </w:t>
      </w:r>
      <w:r w:rsidRPr="00206ACB">
        <w:t>using</w:t>
      </w:r>
      <w:r w:rsidR="00AC466E" w:rsidRPr="00206ACB">
        <w:t xml:space="preserve"> </w:t>
      </w:r>
      <w:r w:rsidRPr="00206ACB">
        <w:t>the</w:t>
      </w:r>
      <w:r w:rsidR="00AC466E" w:rsidRPr="00206ACB">
        <w:t xml:space="preserve"> </w:t>
      </w:r>
      <w:r w:rsidRPr="00206ACB">
        <w:t>appropriate</w:t>
      </w:r>
      <w:r w:rsidR="00AC466E" w:rsidRPr="00206ACB">
        <w:t xml:space="preserve"> </w:t>
      </w:r>
      <w:r w:rsidRPr="00206ACB">
        <w:t>segment</w:t>
      </w:r>
      <w:r w:rsidR="00AC466E" w:rsidRPr="00206ACB">
        <w:t xml:space="preserve"> </w:t>
      </w:r>
      <w:r w:rsidRPr="00206ACB">
        <w:t>from</w:t>
      </w:r>
      <w:r w:rsidR="00AC466E" w:rsidRPr="00206ACB">
        <w:t xml:space="preserve"> </w:t>
      </w:r>
      <w:r w:rsidRPr="00206ACB">
        <w:t>our</w:t>
      </w:r>
      <w:r w:rsidR="00AC466E" w:rsidRPr="00206ACB">
        <w:t xml:space="preserve"> </w:t>
      </w:r>
      <w:r w:rsidRPr="00206ACB">
        <w:t>linker</w:t>
      </w:r>
      <w:r w:rsidR="00AC466E" w:rsidRPr="00206ACB">
        <w:t xml:space="preserve"> </w:t>
      </w:r>
      <w:r w:rsidRPr="00206ACB">
        <w:t>config</w:t>
      </w:r>
      <w:r w:rsidR="00AC466E" w:rsidRPr="00206ACB">
        <w:t xml:space="preserve"> </w:t>
      </w:r>
      <w:r w:rsidRPr="00206ACB">
        <w:t>file</w:t>
      </w:r>
      <w:r w:rsidR="00AC466E" w:rsidRPr="00206ACB">
        <w:t xml:space="preserve"> </w:t>
      </w:r>
      <w:r w:rsidRPr="00206ACB">
        <w:t>-</w:t>
      </w:r>
      <w:r w:rsidR="00AC466E" w:rsidRPr="00206ACB">
        <w:t xml:space="preserve"> </w:t>
      </w:r>
      <w:r w:rsidRPr="00206ACB">
        <w:t>in</w:t>
      </w:r>
      <w:r w:rsidR="00AC466E" w:rsidRPr="00206ACB">
        <w:t xml:space="preserve"> </w:t>
      </w:r>
      <w:r w:rsidRPr="00206ACB">
        <w:t>this</w:t>
      </w:r>
      <w:r w:rsidR="00AC466E" w:rsidRPr="00206ACB">
        <w:t xml:space="preserve"> </w:t>
      </w:r>
      <w:r w:rsidRPr="00206ACB">
        <w:t>case,</w:t>
      </w:r>
      <w:r w:rsidR="00AC466E" w:rsidRPr="00206ACB">
        <w:t xml:space="preserve"> </w:t>
      </w:r>
      <w:r w:rsidRPr="00206ACB">
        <w:rPr>
          <w:rStyle w:val="HTMLCode"/>
          <w:rFonts w:ascii="QTKorrin" w:eastAsia="QTKorrin" w:hAnsi="QTKorrin" w:cstheme="minorHAnsi"/>
          <w:color w:val="88030F"/>
          <w:sz w:val="26"/>
          <w:szCs w:val="26"/>
        </w:rPr>
        <w:t>"</w:t>
      </w:r>
      <w:r w:rsidRPr="00B66E76">
        <w:rPr>
          <w:rStyle w:val="QuoteChar"/>
        </w:rPr>
        <w:t>ZEROPAGE</w:t>
      </w:r>
      <w:r w:rsidRPr="00206ACB">
        <w:rPr>
          <w:rStyle w:val="HTMLCode"/>
          <w:rFonts w:ascii="QTKorrin" w:eastAsia="QTKorrin" w:hAnsi="QTKorrin" w:cstheme="minorHAnsi"/>
          <w:color w:val="88030F"/>
          <w:sz w:val="26"/>
          <w:szCs w:val="26"/>
        </w:rPr>
        <w:t>"</w:t>
      </w:r>
      <w:r w:rsidRPr="00206ACB">
        <w:t>.</w:t>
      </w:r>
      <w:r w:rsidR="00AC466E" w:rsidRPr="00206ACB">
        <w:t xml:space="preserve"> </w:t>
      </w:r>
      <w:r w:rsidRPr="00206ACB">
        <w:t>Then,</w:t>
      </w:r>
      <w:r w:rsidR="00AC466E" w:rsidRPr="00206ACB">
        <w:t xml:space="preserve"> </w:t>
      </w:r>
      <w:r w:rsidRPr="00206ACB">
        <w:t>for</w:t>
      </w:r>
      <w:r w:rsidR="00AC466E" w:rsidRPr="00206ACB">
        <w:t xml:space="preserve"> </w:t>
      </w:r>
      <w:r w:rsidRPr="00206ACB">
        <w:t>each</w:t>
      </w:r>
      <w:r w:rsidR="00AC466E" w:rsidRPr="00206ACB">
        <w:t xml:space="preserve"> </w:t>
      </w:r>
      <w:r w:rsidRPr="00206ACB">
        <w:t>memory</w:t>
      </w:r>
      <w:r w:rsidR="00AC466E" w:rsidRPr="00206ACB">
        <w:t xml:space="preserve"> </w:t>
      </w:r>
      <w:r w:rsidRPr="00206ACB">
        <w:t>range</w:t>
      </w:r>
      <w:r w:rsidR="00AC466E" w:rsidRPr="00206ACB">
        <w:t xml:space="preserve"> </w:t>
      </w:r>
      <w:r w:rsidRPr="00206ACB">
        <w:t>we</w:t>
      </w:r>
      <w:r w:rsidR="00AC466E" w:rsidRPr="00206ACB">
        <w:t xml:space="preserve"> </w:t>
      </w:r>
      <w:r w:rsidRPr="00206ACB">
        <w:t>want</w:t>
      </w:r>
      <w:r w:rsidR="00AC466E" w:rsidRPr="00206ACB">
        <w:t xml:space="preserve"> </w:t>
      </w:r>
      <w:r w:rsidRPr="00206ACB">
        <w:t>to</w:t>
      </w:r>
      <w:r w:rsidR="00AC466E" w:rsidRPr="00206ACB">
        <w:t xml:space="preserve"> </w:t>
      </w:r>
      <w:r w:rsidRPr="00206ACB">
        <w:t>reserve,</w:t>
      </w:r>
      <w:r w:rsidR="00AC466E" w:rsidRPr="00206ACB">
        <w:t xml:space="preserve"> </w:t>
      </w:r>
      <w:r w:rsidRPr="00206ACB">
        <w:t>we</w:t>
      </w:r>
      <w:r w:rsidR="00AC466E" w:rsidRPr="00206ACB">
        <w:t xml:space="preserve"> </w:t>
      </w:r>
      <w:r w:rsidRPr="00206ACB">
        <w:t>use</w:t>
      </w:r>
      <w:r w:rsidR="00AC466E" w:rsidRPr="00206ACB">
        <w:t xml:space="preserve"> </w:t>
      </w:r>
      <w:r w:rsidRPr="00206ACB">
        <w:t>the</w:t>
      </w:r>
      <w:r w:rsidR="00AC466E" w:rsidRPr="00206ACB">
        <w:t xml:space="preserve"> </w:t>
      </w:r>
      <w:r w:rsidRPr="00B66E76">
        <w:rPr>
          <w:rStyle w:val="QuoteChar"/>
        </w:rPr>
        <w:t>.res</w:t>
      </w:r>
      <w:r w:rsidR="00AC466E" w:rsidRPr="00206ACB">
        <w:t xml:space="preserve"> </w:t>
      </w:r>
      <w:r w:rsidRPr="00206ACB">
        <w:t>directive,</w:t>
      </w:r>
      <w:r w:rsidR="00AC466E" w:rsidRPr="00206ACB">
        <w:t xml:space="preserve"> </w:t>
      </w:r>
      <w:r w:rsidRPr="00206ACB">
        <w:t>followed</w:t>
      </w:r>
      <w:r w:rsidR="00AC466E" w:rsidRPr="00206ACB">
        <w:t xml:space="preserve"> </w:t>
      </w:r>
      <w:r w:rsidRPr="00206ACB">
        <w:t>by</w:t>
      </w:r>
      <w:r w:rsidR="00AC466E" w:rsidRPr="00206ACB">
        <w:t xml:space="preserve"> </w:t>
      </w:r>
      <w:r w:rsidRPr="00206ACB">
        <w:t>the</w:t>
      </w:r>
      <w:r w:rsidR="00AC466E" w:rsidRPr="00206ACB">
        <w:t xml:space="preserve"> </w:t>
      </w:r>
      <w:r w:rsidRPr="00206ACB">
        <w:t>number</w:t>
      </w:r>
      <w:r w:rsidR="00AC466E" w:rsidRPr="00206ACB">
        <w:t xml:space="preserve"> </w:t>
      </w:r>
      <w:r w:rsidRPr="00206ACB">
        <w:t>of</w:t>
      </w:r>
      <w:r w:rsidR="00AC466E" w:rsidRPr="00206ACB">
        <w:t xml:space="preserve"> </w:t>
      </w:r>
      <w:r w:rsidRPr="00206ACB">
        <w:t>bytes</w:t>
      </w:r>
      <w:r w:rsidR="00AC466E" w:rsidRPr="00206ACB">
        <w:t xml:space="preserve"> </w:t>
      </w:r>
      <w:r w:rsidRPr="00206ACB">
        <w:t>we</w:t>
      </w:r>
      <w:r w:rsidR="00AC466E" w:rsidRPr="00206ACB">
        <w:t xml:space="preserve"> </w:t>
      </w:r>
      <w:r w:rsidRPr="00206ACB">
        <w:t>want</w:t>
      </w:r>
      <w:r w:rsidR="00AC466E" w:rsidRPr="00206ACB">
        <w:t xml:space="preserve"> </w:t>
      </w:r>
      <w:r w:rsidRPr="00206ACB">
        <w:t>to</w:t>
      </w:r>
      <w:r w:rsidR="00AC466E" w:rsidRPr="00206ACB">
        <w:t xml:space="preserve"> </w:t>
      </w:r>
      <w:r w:rsidRPr="00206ACB">
        <w:t>reserve.</w:t>
      </w:r>
      <w:r w:rsidR="00AC466E" w:rsidRPr="00206ACB">
        <w:t xml:space="preserve"> </w:t>
      </w:r>
      <w:r w:rsidRPr="00206ACB">
        <w:t>Generally</w:t>
      </w:r>
      <w:r w:rsidR="00AC466E" w:rsidRPr="00206ACB">
        <w:t xml:space="preserve"> </w:t>
      </w:r>
      <w:r w:rsidRPr="00206ACB">
        <w:t>this</w:t>
      </w:r>
      <w:r w:rsidR="00AC466E" w:rsidRPr="00206ACB">
        <w:t xml:space="preserve"> </w:t>
      </w:r>
      <w:r w:rsidRPr="00206ACB">
        <w:t>will</w:t>
      </w:r>
      <w:r w:rsidR="00AC466E" w:rsidRPr="00206ACB">
        <w:t xml:space="preserve"> </w:t>
      </w:r>
      <w:r w:rsidRPr="00206ACB">
        <w:t>be</w:t>
      </w:r>
      <w:r w:rsidR="00AC466E" w:rsidRPr="00206ACB">
        <w:t xml:space="preserve"> </w:t>
      </w:r>
      <w:r w:rsidRPr="00206ACB">
        <w:t>"1"</w:t>
      </w:r>
      <w:r w:rsidR="00AC466E" w:rsidRPr="00206ACB">
        <w:t xml:space="preserve"> </w:t>
      </w:r>
      <w:r w:rsidRPr="00206ACB">
        <w:t>to</w:t>
      </w:r>
      <w:r w:rsidR="00AC466E" w:rsidRPr="00206ACB">
        <w:t xml:space="preserve"> </w:t>
      </w:r>
      <w:r w:rsidRPr="00206ACB">
        <w:t>reserve</w:t>
      </w:r>
      <w:r w:rsidR="00AC466E" w:rsidRPr="00206ACB">
        <w:t xml:space="preserve"> </w:t>
      </w:r>
      <w:r w:rsidRPr="00206ACB">
        <w:t>a</w:t>
      </w:r>
      <w:r w:rsidR="00AC466E" w:rsidRPr="00206ACB">
        <w:t xml:space="preserve"> </w:t>
      </w:r>
      <w:r w:rsidRPr="00206ACB">
        <w:t>single</w:t>
      </w:r>
      <w:r w:rsidR="00AC466E" w:rsidRPr="00206ACB">
        <w:t xml:space="preserve"> </w:t>
      </w:r>
      <w:r w:rsidRPr="00206ACB">
        <w:t>byte</w:t>
      </w:r>
      <w:r w:rsidR="00AC466E" w:rsidRPr="00206ACB">
        <w:t xml:space="preserve"> </w:t>
      </w:r>
      <w:r w:rsidRPr="00206ACB">
        <w:t>of</w:t>
      </w:r>
      <w:r w:rsidR="00AC466E" w:rsidRPr="00206ACB">
        <w:t xml:space="preserve"> </w:t>
      </w:r>
      <w:r w:rsidRPr="00206ACB">
        <w:t>memory,</w:t>
      </w:r>
      <w:r w:rsidR="00AC466E" w:rsidRPr="00206ACB">
        <w:t xml:space="preserve"> </w:t>
      </w:r>
      <w:r w:rsidRPr="00206ACB">
        <w:t>but</w:t>
      </w:r>
      <w:r w:rsidR="00AC466E" w:rsidRPr="00206ACB">
        <w:t xml:space="preserve"> </w:t>
      </w:r>
      <w:r w:rsidRPr="00206ACB">
        <w:t>being</w:t>
      </w:r>
      <w:r w:rsidR="00AC466E" w:rsidRPr="00206ACB">
        <w:t xml:space="preserve"> </w:t>
      </w:r>
      <w:r w:rsidRPr="00206ACB">
        <w:t>able</w:t>
      </w:r>
      <w:r w:rsidR="00AC466E" w:rsidRPr="00206ACB">
        <w:t xml:space="preserve"> </w:t>
      </w:r>
      <w:r w:rsidRPr="00206ACB">
        <w:t>to</w:t>
      </w:r>
      <w:r w:rsidR="00AC466E" w:rsidRPr="00206ACB">
        <w:t xml:space="preserve"> </w:t>
      </w:r>
      <w:r w:rsidRPr="00206ACB">
        <w:t>specify</w:t>
      </w:r>
      <w:r w:rsidR="00AC466E" w:rsidRPr="00206ACB">
        <w:t xml:space="preserve"> </w:t>
      </w:r>
      <w:r w:rsidRPr="00206ACB">
        <w:t>any</w:t>
      </w:r>
      <w:r w:rsidR="00AC466E" w:rsidRPr="00206ACB">
        <w:t xml:space="preserve"> </w:t>
      </w:r>
      <w:r w:rsidRPr="00206ACB">
        <w:t>number</w:t>
      </w:r>
      <w:r w:rsidR="00AC466E" w:rsidRPr="00206ACB">
        <w:t xml:space="preserve"> </w:t>
      </w:r>
      <w:r w:rsidRPr="00206ACB">
        <w:t>can</w:t>
      </w:r>
      <w:r w:rsidR="00AC466E" w:rsidRPr="00206ACB">
        <w:t xml:space="preserve"> </w:t>
      </w:r>
      <w:r w:rsidRPr="00206ACB">
        <w:t>be</w:t>
      </w:r>
      <w:r w:rsidR="00AC466E" w:rsidRPr="00206ACB">
        <w:t xml:space="preserve"> </w:t>
      </w:r>
      <w:r w:rsidRPr="00206ACB">
        <w:t>useful</w:t>
      </w:r>
      <w:r w:rsidR="00AC466E" w:rsidRPr="00206ACB">
        <w:t xml:space="preserve"> </w:t>
      </w:r>
      <w:r w:rsidRPr="00206ACB">
        <w:t>if,</w:t>
      </w:r>
      <w:r w:rsidR="00AC466E" w:rsidRPr="00206ACB">
        <w:t xml:space="preserve"> </w:t>
      </w:r>
      <w:r w:rsidRPr="00206ACB">
        <w:t>for</w:t>
      </w:r>
      <w:r w:rsidR="00AC466E" w:rsidRPr="00206ACB">
        <w:t xml:space="preserve"> </w:t>
      </w:r>
      <w:r w:rsidRPr="00206ACB">
        <w:t>example,</w:t>
      </w:r>
      <w:r w:rsidR="00AC466E" w:rsidRPr="00206ACB">
        <w:t xml:space="preserve"> </w:t>
      </w:r>
      <w:r w:rsidRPr="00206ACB">
        <w:t>you</w:t>
      </w:r>
      <w:r w:rsidR="00AC466E" w:rsidRPr="00206ACB">
        <w:t xml:space="preserve"> </w:t>
      </w:r>
      <w:r w:rsidRPr="00206ACB">
        <w:t>need</w:t>
      </w:r>
      <w:r w:rsidR="00AC466E" w:rsidRPr="00206ACB">
        <w:t xml:space="preserve"> </w:t>
      </w:r>
      <w:r w:rsidRPr="00206ACB">
        <w:t>to</w:t>
      </w:r>
      <w:r w:rsidR="00AC466E" w:rsidRPr="00206ACB">
        <w:t xml:space="preserve"> </w:t>
      </w:r>
      <w:r w:rsidRPr="00206ACB">
        <w:t>store</w:t>
      </w:r>
      <w:r w:rsidR="00AC466E" w:rsidRPr="00206ACB">
        <w:t xml:space="preserve"> </w:t>
      </w:r>
      <w:r w:rsidRPr="00206ACB">
        <w:t>a</w:t>
      </w:r>
      <w:r w:rsidR="00AC466E" w:rsidRPr="00206ACB">
        <w:t xml:space="preserve"> </w:t>
      </w:r>
      <w:r w:rsidRPr="00206ACB">
        <w:t>16-bit</w:t>
      </w:r>
      <w:r w:rsidR="00AC466E" w:rsidRPr="00206ACB">
        <w:t xml:space="preserve"> </w:t>
      </w:r>
      <w:r w:rsidRPr="00206ACB">
        <w:t>number</w:t>
      </w:r>
      <w:r w:rsidR="00AC466E" w:rsidRPr="00206ACB">
        <w:t xml:space="preserve"> </w:t>
      </w:r>
      <w:r w:rsidRPr="00206ACB">
        <w:t>in</w:t>
      </w:r>
      <w:r w:rsidR="00AC466E" w:rsidRPr="00206ACB">
        <w:t xml:space="preserve"> </w:t>
      </w:r>
      <w:r w:rsidRPr="00206ACB">
        <w:t>page</w:t>
      </w:r>
      <w:r w:rsidR="00AC466E" w:rsidRPr="00206ACB">
        <w:t xml:space="preserve"> </w:t>
      </w:r>
      <w:r w:rsidRPr="00206ACB">
        <w:t>zero.</w:t>
      </w:r>
    </w:p>
    <w:p w14:paraId="6A12E655" w14:textId="4213D3B5" w:rsidR="00D91886" w:rsidRPr="00206ACB" w:rsidRDefault="00D91886" w:rsidP="0051494F">
      <w:r w:rsidRPr="00206ACB">
        <w:t>Now</w:t>
      </w:r>
      <w:r w:rsidR="00AC466E" w:rsidRPr="00206ACB">
        <w:t xml:space="preserve"> </w:t>
      </w:r>
      <w:r w:rsidRPr="00206ACB">
        <w:t>that</w:t>
      </w:r>
      <w:r w:rsidR="00AC466E" w:rsidRPr="00206ACB">
        <w:t xml:space="preserve"> </w:t>
      </w:r>
      <w:r w:rsidRPr="00206ACB">
        <w:t>we</w:t>
      </w:r>
      <w:r w:rsidR="00AC466E" w:rsidRPr="00206ACB">
        <w:t xml:space="preserve"> </w:t>
      </w:r>
      <w:r w:rsidRPr="00206ACB">
        <w:t>have</w:t>
      </w:r>
      <w:r w:rsidR="00AC466E" w:rsidRPr="00206ACB">
        <w:t xml:space="preserve"> </w:t>
      </w:r>
      <w:r w:rsidRPr="00206ACB">
        <w:t>reserved</w:t>
      </w:r>
      <w:r w:rsidR="00AC466E" w:rsidRPr="00206ACB">
        <w:t xml:space="preserve"> </w:t>
      </w:r>
      <w:r w:rsidRPr="00206ACB">
        <w:t>memory,</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initialize</w:t>
      </w:r>
      <w:r w:rsidR="00AC466E" w:rsidRPr="00206ACB">
        <w:t xml:space="preserve"> </w:t>
      </w:r>
      <w:r w:rsidRPr="00206ACB">
        <w:t>it</w:t>
      </w:r>
      <w:r w:rsidR="00AC466E" w:rsidRPr="00206ACB">
        <w:t xml:space="preserve"> </w:t>
      </w:r>
      <w:r w:rsidRPr="00206ACB">
        <w:t>to</w:t>
      </w:r>
      <w:r w:rsidR="00AC466E" w:rsidRPr="00206ACB">
        <w:t xml:space="preserve"> </w:t>
      </w:r>
      <w:r w:rsidRPr="00206ACB">
        <w:t>a</w:t>
      </w:r>
      <w:r w:rsidR="00AC466E" w:rsidRPr="00206ACB">
        <w:t xml:space="preserve"> </w:t>
      </w:r>
      <w:r w:rsidRPr="00206ACB">
        <w:t>good</w:t>
      </w:r>
      <w:r w:rsidR="00AC466E" w:rsidRPr="00206ACB">
        <w:t xml:space="preserve"> </w:t>
      </w:r>
      <w:r w:rsidRPr="00206ACB">
        <w:t>starting</w:t>
      </w:r>
      <w:r w:rsidR="00AC466E" w:rsidRPr="00206ACB">
        <w:t xml:space="preserve"> </w:t>
      </w:r>
      <w:r w:rsidRPr="00206ACB">
        <w:t>value</w:t>
      </w:r>
      <w:r w:rsidR="00AC466E" w:rsidRPr="00206ACB">
        <w:t xml:space="preserve"> </w:t>
      </w:r>
      <w:r w:rsidRPr="00206ACB">
        <w:t>somewhere</w:t>
      </w:r>
      <w:r w:rsidR="00AC466E" w:rsidRPr="00206ACB">
        <w:t xml:space="preserve"> </w:t>
      </w:r>
      <w:r w:rsidRPr="00206ACB">
        <w:t>in</w:t>
      </w:r>
      <w:r w:rsidR="00AC466E" w:rsidRPr="00206ACB">
        <w:t xml:space="preserve"> </w:t>
      </w:r>
      <w:r w:rsidRPr="00206ACB">
        <w:t>our</w:t>
      </w:r>
      <w:r w:rsidR="00AC466E" w:rsidRPr="00206ACB">
        <w:t xml:space="preserve"> </w:t>
      </w:r>
      <w:r w:rsidRPr="00206ACB">
        <w:t>code.</w:t>
      </w:r>
      <w:r w:rsidR="00AC466E" w:rsidRPr="00206ACB">
        <w:t xml:space="preserve"> </w:t>
      </w:r>
      <w:r w:rsidRPr="00206ACB">
        <w:t>Two</w:t>
      </w:r>
      <w:r w:rsidR="00AC466E" w:rsidRPr="00206ACB">
        <w:t xml:space="preserve"> </w:t>
      </w:r>
      <w:r w:rsidRPr="00206ACB">
        <w:t>good</w:t>
      </w:r>
      <w:r w:rsidR="00AC466E" w:rsidRPr="00206ACB">
        <w:t xml:space="preserve"> </w:t>
      </w:r>
      <w:r w:rsidRPr="00206ACB">
        <w:t>options</w:t>
      </w:r>
      <w:r w:rsidR="00AC466E" w:rsidRPr="00206ACB">
        <w:t xml:space="preserve"> </w:t>
      </w:r>
      <w:r w:rsidRPr="00206ACB">
        <w:t>for</w:t>
      </w:r>
      <w:r w:rsidR="00AC466E" w:rsidRPr="00206ACB">
        <w:t xml:space="preserve"> </w:t>
      </w:r>
      <w:r w:rsidRPr="00206ACB">
        <w:t>this</w:t>
      </w:r>
      <w:r w:rsidR="00AC466E" w:rsidRPr="00206ACB">
        <w:t xml:space="preserve"> </w:t>
      </w:r>
      <w:r w:rsidRPr="00206ACB">
        <w:t>are</w:t>
      </w:r>
      <w:r w:rsidR="00AC466E" w:rsidRPr="00206ACB">
        <w:t xml:space="preserve"> </w:t>
      </w:r>
      <w:r w:rsidRPr="00206ACB">
        <w:t>either</w:t>
      </w:r>
      <w:r w:rsidR="00AC466E" w:rsidRPr="00206ACB">
        <w:t xml:space="preserve"> </w:t>
      </w:r>
      <w:r w:rsidRPr="00206ACB">
        <w:t>as</w:t>
      </w:r>
      <w:r w:rsidR="00AC466E" w:rsidRPr="00206ACB">
        <w:t xml:space="preserve"> </w:t>
      </w:r>
      <w:r w:rsidRPr="00206ACB">
        <w:t>part</w:t>
      </w:r>
      <w:r w:rsidR="00AC466E" w:rsidRPr="00206ACB">
        <w:t xml:space="preserve"> </w:t>
      </w:r>
      <w:r w:rsidRPr="00206ACB">
        <w:t>of</w:t>
      </w:r>
      <w:r w:rsidR="00AC466E" w:rsidRPr="00206ACB">
        <w:t xml:space="preserve"> </w:t>
      </w:r>
      <w:r w:rsidRPr="00206ACB">
        <w:t>the</w:t>
      </w:r>
      <w:r w:rsidR="00AC466E" w:rsidRPr="00206ACB">
        <w:t xml:space="preserve"> </w:t>
      </w:r>
      <w:r w:rsidRPr="00206ACB">
        <w:t>reset</w:t>
      </w:r>
      <w:r w:rsidR="00AC466E" w:rsidRPr="00206ACB">
        <w:t xml:space="preserve"> </w:t>
      </w:r>
      <w:r w:rsidRPr="00206ACB">
        <w:t>handler,</w:t>
      </w:r>
      <w:r w:rsidR="00AC466E" w:rsidRPr="00206ACB">
        <w:t xml:space="preserve"> </w:t>
      </w:r>
      <w:r w:rsidRPr="00206ACB">
        <w:t>or</w:t>
      </w:r>
      <w:r w:rsidR="00AC466E" w:rsidRPr="00206ACB">
        <w:t xml:space="preserve"> </w:t>
      </w:r>
      <w:r w:rsidRPr="00206ACB">
        <w:t>at</w:t>
      </w:r>
      <w:r w:rsidR="00AC466E" w:rsidRPr="00206ACB">
        <w:t xml:space="preserve"> </w:t>
      </w:r>
      <w:r w:rsidRPr="00206ACB">
        <w:t>the</w:t>
      </w:r>
      <w:r w:rsidR="00AC466E" w:rsidRPr="00206ACB">
        <w:t xml:space="preserve"> </w:t>
      </w:r>
      <w:r w:rsidRPr="00206ACB">
        <w:t>beginning</w:t>
      </w:r>
      <w:r w:rsidR="00AC466E" w:rsidRPr="00206ACB">
        <w:t xml:space="preserve"> </w:t>
      </w:r>
      <w:r w:rsidRPr="00206ACB">
        <w:t>of</w:t>
      </w:r>
      <w:r w:rsidR="00AC466E" w:rsidRPr="00206ACB">
        <w:t xml:space="preserve"> </w:t>
      </w:r>
      <w:r w:rsidRPr="00B66E76">
        <w:rPr>
          <w:rStyle w:val="QuoteChar"/>
        </w:rPr>
        <w:t>main</w:t>
      </w:r>
      <w:r w:rsidRPr="00206ACB">
        <w:t>.</w:t>
      </w:r>
      <w:r w:rsidR="00AC466E" w:rsidRPr="00206ACB">
        <w:t xml:space="preserve"> </w:t>
      </w:r>
      <w:r w:rsidRPr="00206ACB">
        <w:t>We'll</w:t>
      </w:r>
      <w:r w:rsidR="00AC466E" w:rsidRPr="00206ACB">
        <w:t xml:space="preserve"> </w:t>
      </w:r>
      <w:r w:rsidRPr="00206ACB">
        <w:t>opt</w:t>
      </w:r>
      <w:r w:rsidR="00AC466E" w:rsidRPr="00206ACB">
        <w:t xml:space="preserve"> </w:t>
      </w:r>
      <w:r w:rsidRPr="00206ACB">
        <w:t>for</w:t>
      </w:r>
      <w:r w:rsidR="00AC466E" w:rsidRPr="00206ACB">
        <w:t xml:space="preserve"> </w:t>
      </w:r>
      <w:r w:rsidRPr="00206ACB">
        <w:t>the</w:t>
      </w:r>
      <w:r w:rsidR="00AC466E" w:rsidRPr="00206ACB">
        <w:t xml:space="preserve"> </w:t>
      </w:r>
      <w:r w:rsidRPr="00206ACB">
        <w:t>reset</w:t>
      </w:r>
      <w:r w:rsidR="00AC466E" w:rsidRPr="00206ACB">
        <w:t xml:space="preserve"> </w:t>
      </w:r>
      <w:r w:rsidRPr="00206ACB">
        <w:t>handler</w:t>
      </w:r>
      <w:r w:rsidR="00AC466E" w:rsidRPr="00206ACB">
        <w:t xml:space="preserve"> </w:t>
      </w:r>
      <w:r w:rsidRPr="00206ACB">
        <w:t>approach</w:t>
      </w:r>
      <w:r w:rsidR="00AC466E" w:rsidRPr="00206ACB">
        <w:t xml:space="preserve"> </w:t>
      </w:r>
      <w:r w:rsidRPr="00206ACB">
        <w:t>here.</w:t>
      </w:r>
      <w:r w:rsidR="00AC466E" w:rsidRPr="00206ACB">
        <w:t xml:space="preserve"> </w:t>
      </w:r>
      <w:r w:rsidRPr="00206ACB">
        <w:t>In</w:t>
      </w:r>
      <w:r w:rsidR="00AC466E" w:rsidRPr="00206ACB">
        <w:t xml:space="preserve"> </w:t>
      </w:r>
      <w:r w:rsidRPr="00B66E76">
        <w:rPr>
          <w:rStyle w:val="QuoteChar"/>
        </w:rPr>
        <w:t>reset.asm</w:t>
      </w:r>
      <w:r w:rsidRPr="00206ACB">
        <w:t>,</w:t>
      </w:r>
      <w:r w:rsidR="00AC466E" w:rsidRPr="00206ACB">
        <w:t xml:space="preserve"> </w:t>
      </w:r>
      <w:r w:rsidRPr="00206ACB">
        <w:t>just</w:t>
      </w:r>
      <w:r w:rsidR="00AC466E" w:rsidRPr="00206ACB">
        <w:t xml:space="preserve"> </w:t>
      </w:r>
      <w:r w:rsidRPr="00206ACB">
        <w:t>before</w:t>
      </w:r>
      <w:r w:rsidR="00AC466E" w:rsidRPr="00206ACB">
        <w:t xml:space="preserve"> </w:t>
      </w:r>
      <w:r w:rsidRPr="00B66E76">
        <w:rPr>
          <w:rStyle w:val="QuoteChar"/>
        </w:rPr>
        <w:t>JMP</w:t>
      </w:r>
      <w:r w:rsidR="00AC466E" w:rsidRPr="00B66E76">
        <w:rPr>
          <w:rStyle w:val="QuoteChar"/>
        </w:rPr>
        <w:t xml:space="preserve"> </w:t>
      </w:r>
      <w:r w:rsidRPr="00B66E76">
        <w:rPr>
          <w:rStyle w:val="QuoteChar"/>
        </w:rPr>
        <w:t>main</w:t>
      </w:r>
      <w:r w:rsidRPr="00206ACB">
        <w:t>,</w:t>
      </w:r>
      <w:r w:rsidR="00AC466E" w:rsidRPr="00206ACB">
        <w:t xml:space="preserve"> </w:t>
      </w:r>
      <w:r w:rsidRPr="00206ACB">
        <w:t>add</w:t>
      </w:r>
      <w:r w:rsidR="00AC466E" w:rsidRPr="00206ACB">
        <w:t xml:space="preserve"> </w:t>
      </w:r>
      <w:r w:rsidRPr="00206ACB">
        <w:t>the</w:t>
      </w:r>
      <w:r w:rsidR="00AC466E" w:rsidRPr="00206ACB">
        <w:t xml:space="preserve"> </w:t>
      </w:r>
      <w:r w:rsidRPr="00206ACB">
        <w:t>following</w:t>
      </w:r>
      <w:r w:rsidR="00AC466E" w:rsidRPr="00206ACB">
        <w:t xml:space="preserve"> </w:t>
      </w:r>
      <w:r w:rsidRPr="00206ACB">
        <w:t>code:</w:t>
      </w:r>
    </w:p>
    <w:p w14:paraId="721B3460" w14:textId="0E75E7C6" w:rsidR="00D91886" w:rsidRPr="0051494F" w:rsidRDefault="00AC466E" w:rsidP="0036226E">
      <w:pPr>
        <w:pStyle w:val="HTMLPreformatted"/>
        <w:shd w:val="clear" w:color="auto" w:fill="272822"/>
        <w:spacing w:after="120"/>
        <w:ind w:firstLine="360"/>
        <w:rPr>
          <w:rStyle w:val="z-comment"/>
          <w:rFonts w:ascii="DejaVu Sans Mono" w:hAnsi="DejaVu Sans Mono" w:cs="DejaVu Sans Mono"/>
          <w:color w:val="FFC000"/>
          <w:sz w:val="26"/>
          <w:szCs w:val="26"/>
          <w:bdr w:val="none" w:sz="0" w:space="0" w:color="auto" w:frame="1"/>
          <w:shd w:val="clear" w:color="auto" w:fill="272822"/>
        </w:rPr>
      </w:pPr>
      <w:r w:rsidRPr="0051494F">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51494F">
        <w:rPr>
          <w:rStyle w:val="z-punctuation"/>
          <w:rFonts w:ascii="DejaVu Sans Mono" w:hAnsi="DejaVu Sans Mono" w:cs="DejaVu Sans Mono"/>
          <w:color w:val="FFC000"/>
          <w:sz w:val="26"/>
          <w:szCs w:val="26"/>
          <w:bdr w:val="none" w:sz="0" w:space="0" w:color="auto" w:frame="1"/>
          <w:shd w:val="clear" w:color="auto" w:fill="272822"/>
        </w:rPr>
        <w:t>;</w:t>
      </w:r>
      <w:r w:rsidRPr="0051494F">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51494F">
        <w:rPr>
          <w:rStyle w:val="z-comment"/>
          <w:rFonts w:ascii="DejaVu Sans Mono" w:hAnsi="DejaVu Sans Mono" w:cs="DejaVu Sans Mono"/>
          <w:color w:val="FFC000"/>
          <w:sz w:val="26"/>
          <w:szCs w:val="26"/>
          <w:bdr w:val="none" w:sz="0" w:space="0" w:color="auto" w:frame="1"/>
          <w:shd w:val="clear" w:color="auto" w:fill="272822"/>
        </w:rPr>
        <w:t>initialize</w:t>
      </w:r>
      <w:r w:rsidRPr="0051494F">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51494F">
        <w:rPr>
          <w:rStyle w:val="z-comment"/>
          <w:rFonts w:ascii="DejaVu Sans Mono" w:hAnsi="DejaVu Sans Mono" w:cs="DejaVu Sans Mono"/>
          <w:color w:val="FFC000"/>
          <w:sz w:val="26"/>
          <w:szCs w:val="26"/>
          <w:bdr w:val="none" w:sz="0" w:space="0" w:color="auto" w:frame="1"/>
          <w:shd w:val="clear" w:color="auto" w:fill="272822"/>
        </w:rPr>
        <w:t>zero-page</w:t>
      </w:r>
      <w:r w:rsidRPr="0051494F">
        <w:rPr>
          <w:rStyle w:val="z-comment"/>
          <w:rFonts w:ascii="DejaVu Sans Mono" w:hAnsi="DejaVu Sans Mono" w:cs="DejaVu Sans Mono"/>
          <w:color w:val="FFC000"/>
          <w:sz w:val="26"/>
          <w:szCs w:val="26"/>
          <w:bdr w:val="none" w:sz="0" w:space="0" w:color="auto" w:frame="1"/>
          <w:shd w:val="clear" w:color="auto" w:fill="272822"/>
        </w:rPr>
        <w:t xml:space="preserve"> </w:t>
      </w:r>
      <w:r w:rsidR="00D91886" w:rsidRPr="0051494F">
        <w:rPr>
          <w:rStyle w:val="z-comment"/>
          <w:rFonts w:ascii="DejaVu Sans Mono" w:hAnsi="DejaVu Sans Mono" w:cs="DejaVu Sans Mono"/>
          <w:color w:val="FFC000"/>
          <w:sz w:val="26"/>
          <w:szCs w:val="26"/>
          <w:bdr w:val="none" w:sz="0" w:space="0" w:color="auto" w:frame="1"/>
          <w:shd w:val="clear" w:color="auto" w:fill="272822"/>
        </w:rPr>
        <w:t>values</w:t>
      </w:r>
    </w:p>
    <w:p w14:paraId="18B53D7D" w14:textId="033BF2CD" w:rsidR="00D91886" w:rsidRPr="0051494F" w:rsidRDefault="00AC466E" w:rsidP="0036226E">
      <w:pPr>
        <w:pStyle w:val="HTMLPreformatted"/>
        <w:shd w:val="clear" w:color="auto" w:fill="272822"/>
        <w:spacing w:after="120"/>
        <w:ind w:firstLine="360"/>
        <w:rPr>
          <w:rStyle w:val="z-source"/>
          <w:rFonts w:ascii="DejaVu Sans Mono" w:eastAsiaTheme="majorEastAsia" w:hAnsi="DejaVu Sans Mono" w:cs="DejaVu Sans Mono"/>
          <w:color w:val="C34D00"/>
          <w:sz w:val="26"/>
          <w:szCs w:val="26"/>
          <w:bdr w:val="none" w:sz="0" w:space="0" w:color="auto" w:frame="1"/>
          <w:shd w:val="clear" w:color="auto" w:fill="272822"/>
        </w:rPr>
      </w:pPr>
      <w:r w:rsidRPr="0051494F">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51494F">
        <w:rPr>
          <w:rStyle w:val="z-keyword"/>
          <w:rFonts w:ascii="DejaVu Sans Mono" w:hAnsi="DejaVu Sans Mono" w:cs="DejaVu Sans Mono"/>
          <w:color w:val="E3371E"/>
          <w:sz w:val="26"/>
          <w:szCs w:val="26"/>
          <w:bdr w:val="none" w:sz="0" w:space="0" w:color="auto" w:frame="1"/>
          <w:shd w:val="clear" w:color="auto" w:fill="272822"/>
        </w:rPr>
        <w:t>LDA</w:t>
      </w:r>
      <w:r w:rsidRPr="0051494F">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51494F">
        <w:rPr>
          <w:rStyle w:val="z-source"/>
          <w:rFonts w:ascii="DejaVu Sans Mono" w:eastAsiaTheme="majorEastAsia" w:hAnsi="DejaVu Sans Mono" w:cs="DejaVu Sans Mono"/>
          <w:color w:val="FF7A48"/>
          <w:sz w:val="26"/>
          <w:szCs w:val="26"/>
          <w:bdr w:val="none" w:sz="0" w:space="0" w:color="auto" w:frame="1"/>
          <w:shd w:val="clear" w:color="auto" w:fill="272822"/>
        </w:rPr>
        <w:t>#</w:t>
      </w:r>
      <w:r w:rsidR="00D91886" w:rsidRPr="0051494F">
        <w:rPr>
          <w:rStyle w:val="z-constant"/>
          <w:rFonts w:ascii="DejaVu Sans Mono" w:hAnsi="DejaVu Sans Mono" w:cs="DejaVu Sans Mono"/>
          <w:color w:val="07E2FA"/>
          <w:sz w:val="26"/>
          <w:szCs w:val="26"/>
          <w:bdr w:val="none" w:sz="0" w:space="0" w:color="auto" w:frame="1"/>
          <w:shd w:val="clear" w:color="auto" w:fill="272822"/>
        </w:rPr>
        <w:t>$80</w:t>
      </w:r>
    </w:p>
    <w:p w14:paraId="7C04AC90" w14:textId="0AC0FA7C" w:rsidR="00D91886" w:rsidRPr="0051494F" w:rsidRDefault="00AC466E" w:rsidP="0036226E">
      <w:pPr>
        <w:pStyle w:val="HTMLPreformatted"/>
        <w:shd w:val="clear" w:color="auto" w:fill="272822"/>
        <w:spacing w:after="120"/>
        <w:ind w:firstLine="360"/>
        <w:rPr>
          <w:rStyle w:val="z-source"/>
          <w:rFonts w:ascii="DejaVu Sans Mono" w:eastAsiaTheme="majorEastAsia" w:hAnsi="DejaVu Sans Mono" w:cs="DejaVu Sans Mono"/>
          <w:color w:val="C34D00"/>
          <w:sz w:val="26"/>
          <w:szCs w:val="26"/>
          <w:bdr w:val="none" w:sz="0" w:space="0" w:color="auto" w:frame="1"/>
          <w:shd w:val="clear" w:color="auto" w:fill="272822"/>
        </w:rPr>
      </w:pPr>
      <w:r w:rsidRPr="0051494F">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51494F">
        <w:rPr>
          <w:rStyle w:val="z-keyword"/>
          <w:rFonts w:ascii="DejaVu Sans Mono" w:hAnsi="DejaVu Sans Mono" w:cs="DejaVu Sans Mono"/>
          <w:color w:val="E3371E"/>
          <w:sz w:val="26"/>
          <w:szCs w:val="26"/>
          <w:bdr w:val="none" w:sz="0" w:space="0" w:color="auto" w:frame="1"/>
          <w:shd w:val="clear" w:color="auto" w:fill="272822"/>
        </w:rPr>
        <w:t>STA</w:t>
      </w:r>
      <w:r w:rsidRPr="0051494F">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51494F">
        <w:rPr>
          <w:rStyle w:val="z-source"/>
          <w:rFonts w:ascii="DejaVu Sans Mono" w:eastAsiaTheme="majorEastAsia" w:hAnsi="DejaVu Sans Mono" w:cs="DejaVu Sans Mono"/>
          <w:color w:val="10C26F"/>
          <w:sz w:val="26"/>
          <w:szCs w:val="26"/>
          <w:bdr w:val="none" w:sz="0" w:space="0" w:color="auto" w:frame="1"/>
          <w:shd w:val="clear" w:color="auto" w:fill="272822"/>
        </w:rPr>
        <w:t>player_x</w:t>
      </w:r>
    </w:p>
    <w:p w14:paraId="5A5D0D71" w14:textId="6F7C2D43" w:rsidR="00D91886" w:rsidRPr="0051494F" w:rsidRDefault="00AC466E" w:rsidP="0036226E">
      <w:pPr>
        <w:pStyle w:val="HTMLPreformatted"/>
        <w:shd w:val="clear" w:color="auto" w:fill="272822"/>
        <w:spacing w:after="120"/>
        <w:ind w:firstLine="360"/>
        <w:rPr>
          <w:rStyle w:val="z-source"/>
          <w:rFonts w:ascii="DejaVu Sans Mono" w:eastAsiaTheme="majorEastAsia" w:hAnsi="DejaVu Sans Mono" w:cs="DejaVu Sans Mono"/>
          <w:color w:val="C34D00"/>
          <w:sz w:val="26"/>
          <w:szCs w:val="26"/>
          <w:bdr w:val="none" w:sz="0" w:space="0" w:color="auto" w:frame="1"/>
          <w:shd w:val="clear" w:color="auto" w:fill="272822"/>
        </w:rPr>
      </w:pPr>
      <w:r w:rsidRPr="0051494F">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51494F">
        <w:rPr>
          <w:rStyle w:val="z-keyword"/>
          <w:rFonts w:ascii="DejaVu Sans Mono" w:hAnsi="DejaVu Sans Mono" w:cs="DejaVu Sans Mono"/>
          <w:color w:val="E3371E"/>
          <w:sz w:val="26"/>
          <w:szCs w:val="26"/>
          <w:bdr w:val="none" w:sz="0" w:space="0" w:color="auto" w:frame="1"/>
          <w:shd w:val="clear" w:color="auto" w:fill="272822"/>
        </w:rPr>
        <w:t>LDA</w:t>
      </w:r>
      <w:r w:rsidRPr="0051494F">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51494F">
        <w:rPr>
          <w:rStyle w:val="z-source"/>
          <w:rFonts w:ascii="DejaVu Sans Mono" w:eastAsiaTheme="majorEastAsia" w:hAnsi="DejaVu Sans Mono" w:cs="DejaVu Sans Mono"/>
          <w:color w:val="FF7A48"/>
          <w:sz w:val="26"/>
          <w:szCs w:val="26"/>
          <w:bdr w:val="none" w:sz="0" w:space="0" w:color="auto" w:frame="1"/>
          <w:shd w:val="clear" w:color="auto" w:fill="272822"/>
        </w:rPr>
        <w:t>#</w:t>
      </w:r>
      <w:r w:rsidR="00D91886" w:rsidRPr="0051494F">
        <w:rPr>
          <w:rStyle w:val="z-constant"/>
          <w:rFonts w:ascii="DejaVu Sans Mono" w:hAnsi="DejaVu Sans Mono" w:cs="DejaVu Sans Mono"/>
          <w:color w:val="07E2FA"/>
          <w:sz w:val="26"/>
          <w:szCs w:val="26"/>
          <w:bdr w:val="none" w:sz="0" w:space="0" w:color="auto" w:frame="1"/>
          <w:shd w:val="clear" w:color="auto" w:fill="272822"/>
        </w:rPr>
        <w:t>$a0</w:t>
      </w:r>
    </w:p>
    <w:p w14:paraId="3ED98F14" w14:textId="5A055688" w:rsidR="00D91886" w:rsidRPr="0051494F" w:rsidRDefault="00AC466E" w:rsidP="0036226E">
      <w:pPr>
        <w:pStyle w:val="HTMLPreformatted"/>
        <w:shd w:val="clear" w:color="auto" w:fill="272822"/>
        <w:spacing w:after="120"/>
        <w:ind w:firstLine="360"/>
        <w:rPr>
          <w:rStyle w:val="z-source"/>
          <w:rFonts w:ascii="DejaVu Sans Mono" w:eastAsiaTheme="majorEastAsia" w:hAnsi="DejaVu Sans Mono" w:cs="DejaVu Sans Mono"/>
          <w:color w:val="C34D00"/>
          <w:sz w:val="26"/>
          <w:szCs w:val="26"/>
          <w:bdr w:val="none" w:sz="0" w:space="0" w:color="auto" w:frame="1"/>
          <w:shd w:val="clear" w:color="auto" w:fill="272822"/>
        </w:rPr>
      </w:pPr>
      <w:r w:rsidRPr="0051494F">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51494F">
        <w:rPr>
          <w:rStyle w:val="z-keyword"/>
          <w:rFonts w:ascii="DejaVu Sans Mono" w:hAnsi="DejaVu Sans Mono" w:cs="DejaVu Sans Mono"/>
          <w:color w:val="E3371E"/>
          <w:sz w:val="26"/>
          <w:szCs w:val="26"/>
          <w:bdr w:val="none" w:sz="0" w:space="0" w:color="auto" w:frame="1"/>
          <w:shd w:val="clear" w:color="auto" w:fill="272822"/>
        </w:rPr>
        <w:t>STA</w:t>
      </w:r>
      <w:r w:rsidRPr="0051494F">
        <w:rPr>
          <w:rStyle w:val="z-source"/>
          <w:rFonts w:ascii="DejaVu Sans Mono" w:eastAsiaTheme="majorEastAsia" w:hAnsi="DejaVu Sans Mono" w:cs="DejaVu Sans Mono"/>
          <w:color w:val="C34D00"/>
          <w:sz w:val="26"/>
          <w:szCs w:val="26"/>
          <w:bdr w:val="none" w:sz="0" w:space="0" w:color="auto" w:frame="1"/>
          <w:shd w:val="clear" w:color="auto" w:fill="272822"/>
        </w:rPr>
        <w:t xml:space="preserve"> </w:t>
      </w:r>
      <w:r w:rsidR="00D91886" w:rsidRPr="0051494F">
        <w:rPr>
          <w:rStyle w:val="z-source"/>
          <w:rFonts w:ascii="DejaVu Sans Mono" w:eastAsiaTheme="majorEastAsia" w:hAnsi="DejaVu Sans Mono" w:cs="DejaVu Sans Mono"/>
          <w:color w:val="10C26F"/>
          <w:sz w:val="26"/>
          <w:szCs w:val="26"/>
          <w:bdr w:val="none" w:sz="0" w:space="0" w:color="auto" w:frame="1"/>
          <w:shd w:val="clear" w:color="auto" w:fill="272822"/>
        </w:rPr>
        <w:t>player_y</w:t>
      </w:r>
    </w:p>
    <w:p w14:paraId="3B52C2BD" w14:textId="19A3A04C" w:rsidR="00D91886" w:rsidRPr="00206ACB" w:rsidRDefault="00D91886" w:rsidP="0051494F">
      <w:r w:rsidRPr="00206ACB">
        <w:t>If</w:t>
      </w:r>
      <w:r w:rsidR="00AC466E" w:rsidRPr="00206ACB">
        <w:t xml:space="preserve"> </w:t>
      </w:r>
      <w:r w:rsidRPr="00206ACB">
        <w:t>you</w:t>
      </w:r>
      <w:r w:rsidR="00AC466E" w:rsidRPr="00206ACB">
        <w:t xml:space="preserve"> </w:t>
      </w:r>
      <w:r w:rsidRPr="00206ACB">
        <w:t>try</w:t>
      </w:r>
      <w:r w:rsidR="00AC466E" w:rsidRPr="00206ACB">
        <w:t xml:space="preserve"> </w:t>
      </w:r>
      <w:r w:rsidRPr="00206ACB">
        <w:t>to</w:t>
      </w:r>
      <w:r w:rsidR="00AC466E" w:rsidRPr="00206ACB">
        <w:t xml:space="preserve"> </w:t>
      </w:r>
      <w:r w:rsidRPr="00206ACB">
        <w:t>assemble</w:t>
      </w:r>
      <w:r w:rsidR="00AC466E" w:rsidRPr="00206ACB">
        <w:t xml:space="preserve"> </w:t>
      </w:r>
      <w:r w:rsidRPr="00206ACB">
        <w:t>this</w:t>
      </w:r>
      <w:r w:rsidR="00AC466E" w:rsidRPr="00206ACB">
        <w:t xml:space="preserve"> </w:t>
      </w:r>
      <w:r w:rsidRPr="00206ACB">
        <w:t>code,</w:t>
      </w:r>
      <w:r w:rsidR="00AC466E" w:rsidRPr="00206ACB">
        <w:t xml:space="preserve"> </w:t>
      </w:r>
      <w:r w:rsidRPr="00206ACB">
        <w:t>however</w:t>
      </w:r>
      <w:r w:rsidR="00AC466E" w:rsidRPr="00206ACB">
        <w:t xml:space="preserve"> </w:t>
      </w:r>
      <w:r w:rsidRPr="00206ACB">
        <w:t>(</w:t>
      </w:r>
      <w:r w:rsidRPr="0051494F">
        <w:rPr>
          <w:rStyle w:val="QuoteChar"/>
        </w:rPr>
        <w:t>ca65</w:t>
      </w:r>
      <w:r w:rsidR="00AC466E" w:rsidRPr="0051494F">
        <w:rPr>
          <w:rStyle w:val="QuoteChar"/>
        </w:rPr>
        <w:t xml:space="preserve"> </w:t>
      </w:r>
      <w:r w:rsidRPr="0051494F">
        <w:rPr>
          <w:rStyle w:val="QuoteChar"/>
        </w:rPr>
        <w:t>src/reset.asm</w:t>
      </w:r>
      <w:r w:rsidRPr="00206ACB">
        <w:t>),</w:t>
      </w:r>
      <w:r w:rsidR="00AC466E" w:rsidRPr="00206ACB">
        <w:t xml:space="preserve"> </w:t>
      </w:r>
      <w:r w:rsidRPr="00206ACB">
        <w:t>you</w:t>
      </w:r>
      <w:r w:rsidR="00AC466E" w:rsidRPr="00206ACB">
        <w:t xml:space="preserve"> </w:t>
      </w:r>
      <w:r w:rsidRPr="00206ACB">
        <w:t>will</w:t>
      </w:r>
      <w:r w:rsidR="00AC466E" w:rsidRPr="00206ACB">
        <w:t xml:space="preserve"> </w:t>
      </w:r>
      <w:r w:rsidRPr="00206ACB">
        <w:t>get</w:t>
      </w:r>
      <w:r w:rsidR="00AC466E" w:rsidRPr="00206ACB">
        <w:t xml:space="preserve"> </w:t>
      </w:r>
      <w:r w:rsidRPr="00206ACB">
        <w:t>an</w:t>
      </w:r>
      <w:r w:rsidR="00AC466E" w:rsidRPr="00206ACB">
        <w:t xml:space="preserve"> </w:t>
      </w:r>
      <w:r w:rsidRPr="00206ACB">
        <w:t>error:</w:t>
      </w:r>
    </w:p>
    <w:p w14:paraId="7105A9A5" w14:textId="0CBCEA75" w:rsidR="00D91886" w:rsidRPr="0051494F" w:rsidRDefault="00D91886" w:rsidP="0051494F">
      <w:pPr>
        <w:pStyle w:val="Quote"/>
        <w:rPr>
          <w:rStyle w:val="z-text"/>
        </w:rPr>
      </w:pPr>
      <w:r w:rsidRPr="0051494F">
        <w:rPr>
          <w:rStyle w:val="z-text"/>
        </w:rPr>
        <w:tab/>
        <w:t>Error:</w:t>
      </w:r>
      <w:r w:rsidR="00AC466E" w:rsidRPr="0051494F">
        <w:rPr>
          <w:rStyle w:val="z-text"/>
        </w:rPr>
        <w:t xml:space="preserve"> </w:t>
      </w:r>
      <w:r w:rsidRPr="0051494F">
        <w:rPr>
          <w:rStyle w:val="z-text"/>
        </w:rPr>
        <w:t>Symbol</w:t>
      </w:r>
      <w:r w:rsidR="00AC466E" w:rsidRPr="0051494F">
        <w:rPr>
          <w:rStyle w:val="z-text"/>
        </w:rPr>
        <w:t xml:space="preserve"> </w:t>
      </w:r>
      <w:r w:rsidRPr="0051494F">
        <w:rPr>
          <w:rStyle w:val="z-text"/>
        </w:rPr>
        <w:t>'player_y'</w:t>
      </w:r>
      <w:r w:rsidR="00AC466E" w:rsidRPr="0051494F">
        <w:rPr>
          <w:rStyle w:val="z-text"/>
        </w:rPr>
        <w:t xml:space="preserve"> </w:t>
      </w:r>
      <w:r w:rsidRPr="0051494F">
        <w:rPr>
          <w:rStyle w:val="z-text"/>
        </w:rPr>
        <w:t>is</w:t>
      </w:r>
      <w:r w:rsidR="00AC466E" w:rsidRPr="0051494F">
        <w:rPr>
          <w:rStyle w:val="z-text"/>
        </w:rPr>
        <w:t xml:space="preserve"> </w:t>
      </w:r>
      <w:r w:rsidRPr="0051494F">
        <w:rPr>
          <w:rStyle w:val="z-text"/>
        </w:rPr>
        <w:t>undefined</w:t>
      </w:r>
    </w:p>
    <w:p w14:paraId="014A08BF" w14:textId="57665131" w:rsidR="00D91886" w:rsidRPr="0051494F" w:rsidRDefault="00D91886" w:rsidP="0051494F">
      <w:pPr>
        <w:pStyle w:val="Quote"/>
        <w:rPr>
          <w:rStyle w:val="z-text"/>
        </w:rPr>
      </w:pPr>
      <w:r w:rsidRPr="0051494F">
        <w:rPr>
          <w:rStyle w:val="z-text"/>
        </w:rPr>
        <w:tab/>
        <w:t>Error:</w:t>
      </w:r>
      <w:r w:rsidR="00AC466E" w:rsidRPr="0051494F">
        <w:rPr>
          <w:rStyle w:val="z-text"/>
        </w:rPr>
        <w:t xml:space="preserve"> </w:t>
      </w:r>
      <w:r w:rsidRPr="0051494F">
        <w:rPr>
          <w:rStyle w:val="z-text"/>
        </w:rPr>
        <w:t>Symbol</w:t>
      </w:r>
      <w:r w:rsidR="00AC466E" w:rsidRPr="0051494F">
        <w:rPr>
          <w:rStyle w:val="z-text"/>
        </w:rPr>
        <w:t xml:space="preserve"> </w:t>
      </w:r>
      <w:r w:rsidRPr="0051494F">
        <w:rPr>
          <w:rStyle w:val="z-text"/>
        </w:rPr>
        <w:t>'player_x'</w:t>
      </w:r>
      <w:r w:rsidR="00AC466E" w:rsidRPr="0051494F">
        <w:rPr>
          <w:rStyle w:val="z-text"/>
        </w:rPr>
        <w:t xml:space="preserve"> </w:t>
      </w:r>
      <w:r w:rsidRPr="0051494F">
        <w:rPr>
          <w:rStyle w:val="z-text"/>
        </w:rPr>
        <w:t>is</w:t>
      </w:r>
      <w:r w:rsidR="00AC466E" w:rsidRPr="0051494F">
        <w:rPr>
          <w:rStyle w:val="z-text"/>
        </w:rPr>
        <w:t xml:space="preserve"> </w:t>
      </w:r>
      <w:r w:rsidRPr="0051494F">
        <w:rPr>
          <w:rStyle w:val="z-text"/>
        </w:rPr>
        <w:t>undefined</w:t>
      </w:r>
    </w:p>
    <w:p w14:paraId="103E26C9" w14:textId="795119BA" w:rsidR="00D91886" w:rsidRPr="00206ACB" w:rsidRDefault="00D91886" w:rsidP="00C35259">
      <w:r w:rsidRPr="00206ACB">
        <w:lastRenderedPageBreak/>
        <w:t>Generally,</w:t>
      </w:r>
      <w:r w:rsidR="00AC466E" w:rsidRPr="00206ACB">
        <w:t xml:space="preserve"> </w:t>
      </w:r>
      <w:r w:rsidRPr="00206ACB">
        <w:t>reserved</w:t>
      </w:r>
      <w:r w:rsidR="00AC466E" w:rsidRPr="00206ACB">
        <w:t xml:space="preserve"> </w:t>
      </w:r>
      <w:r w:rsidRPr="00206ACB">
        <w:t>memory</w:t>
      </w:r>
      <w:r w:rsidR="00AC466E" w:rsidRPr="00206ACB">
        <w:t xml:space="preserve"> </w:t>
      </w:r>
      <w:r w:rsidRPr="00206ACB">
        <w:t>names</w:t>
      </w:r>
      <w:r w:rsidR="00AC466E" w:rsidRPr="00206ACB">
        <w:t xml:space="preserve"> </w:t>
      </w:r>
      <w:r w:rsidRPr="00206ACB">
        <w:t>are</w:t>
      </w:r>
      <w:r w:rsidR="00AC466E" w:rsidRPr="00206ACB">
        <w:t xml:space="preserve"> </w:t>
      </w:r>
      <w:r w:rsidRPr="00206ACB">
        <w:t>only</w:t>
      </w:r>
      <w:r w:rsidR="00AC466E" w:rsidRPr="00206ACB">
        <w:t xml:space="preserve"> </w:t>
      </w:r>
      <w:r w:rsidRPr="00206ACB">
        <w:t>valid</w:t>
      </w:r>
      <w:r w:rsidR="00AC466E" w:rsidRPr="00206ACB">
        <w:t xml:space="preserve"> </w:t>
      </w:r>
      <w:r w:rsidRPr="00206ACB">
        <w:t>in</w:t>
      </w:r>
      <w:r w:rsidR="00AC466E" w:rsidRPr="00206ACB">
        <w:t xml:space="preserve"> </w:t>
      </w:r>
      <w:r w:rsidRPr="00206ACB">
        <w:t>the</w:t>
      </w:r>
      <w:r w:rsidR="00AC466E" w:rsidRPr="00206ACB">
        <w:t xml:space="preserve"> </w:t>
      </w:r>
      <w:r w:rsidRPr="00206ACB">
        <w:t>same</w:t>
      </w:r>
      <w:r w:rsidR="00AC466E" w:rsidRPr="00206ACB">
        <w:t xml:space="preserve"> </w:t>
      </w:r>
      <w:r w:rsidRPr="00206ACB">
        <w:t>file</w:t>
      </w:r>
      <w:r w:rsidR="00AC466E" w:rsidRPr="00206ACB">
        <w:t xml:space="preserve"> </w:t>
      </w:r>
      <w:r w:rsidRPr="00206ACB">
        <w:t>where</w:t>
      </w:r>
      <w:r w:rsidR="00AC466E" w:rsidRPr="00206ACB">
        <w:t xml:space="preserve"> </w:t>
      </w:r>
      <w:r w:rsidRPr="00206ACB">
        <w:t>they</w:t>
      </w:r>
      <w:r w:rsidR="00AC466E" w:rsidRPr="00206ACB">
        <w:t xml:space="preserve"> </w:t>
      </w:r>
      <w:r w:rsidRPr="00206ACB">
        <w:t>are</w:t>
      </w:r>
      <w:r w:rsidR="00AC466E" w:rsidRPr="00206ACB">
        <w:t xml:space="preserve"> </w:t>
      </w:r>
      <w:r w:rsidRPr="00206ACB">
        <w:t>defined.</w:t>
      </w:r>
      <w:r w:rsidR="00AC466E" w:rsidRPr="00206ACB">
        <w:t xml:space="preserve"> </w:t>
      </w:r>
      <w:r w:rsidRPr="00206ACB">
        <w:t>In</w:t>
      </w:r>
      <w:r w:rsidR="00AC466E" w:rsidRPr="00206ACB">
        <w:t xml:space="preserve"> </w:t>
      </w:r>
      <w:r w:rsidRPr="00206ACB">
        <w:t>this</w:t>
      </w:r>
      <w:r w:rsidR="00AC466E" w:rsidRPr="00206ACB">
        <w:t xml:space="preserve"> </w:t>
      </w:r>
      <w:r w:rsidRPr="00206ACB">
        <w:t>case,</w:t>
      </w:r>
      <w:r w:rsidR="00AC466E" w:rsidRPr="00206ACB">
        <w:t xml:space="preserve"> </w:t>
      </w:r>
      <w:r w:rsidRPr="00206ACB">
        <w:t>we</w:t>
      </w:r>
      <w:r w:rsidR="00AC466E" w:rsidRPr="00206ACB">
        <w:t xml:space="preserve"> </w:t>
      </w:r>
      <w:r w:rsidRPr="00206ACB">
        <w:t>reserved</w:t>
      </w:r>
      <w:r w:rsidR="00AC466E" w:rsidRPr="00206ACB">
        <w:t xml:space="preserve"> </w:t>
      </w:r>
      <w:r w:rsidRPr="00577B01">
        <w:rPr>
          <w:rStyle w:val="QuoteChar"/>
        </w:rPr>
        <w:t>player_x</w:t>
      </w:r>
      <w:r w:rsidR="00AC466E" w:rsidRPr="00206ACB">
        <w:t xml:space="preserve"> </w:t>
      </w:r>
      <w:r w:rsidRPr="00206ACB">
        <w:t>and</w:t>
      </w:r>
      <w:r w:rsidR="00AC466E" w:rsidRPr="00206ACB">
        <w:t xml:space="preserve"> </w:t>
      </w:r>
      <w:r w:rsidRPr="00577B01">
        <w:rPr>
          <w:rStyle w:val="QuoteChar"/>
        </w:rPr>
        <w:t>player_y</w:t>
      </w:r>
      <w:r w:rsidR="00AC466E" w:rsidRPr="00206ACB">
        <w:t xml:space="preserve"> </w:t>
      </w:r>
      <w:r w:rsidRPr="00206ACB">
        <w:t>in</w:t>
      </w:r>
      <w:r w:rsidR="00AC466E" w:rsidRPr="00206ACB">
        <w:t xml:space="preserve"> </w:t>
      </w:r>
      <w:r w:rsidRPr="00206ACB">
        <w:t>our</w:t>
      </w:r>
      <w:r w:rsidR="00AC466E" w:rsidRPr="00206ACB">
        <w:t xml:space="preserve"> </w:t>
      </w:r>
      <w:r w:rsidRPr="00206ACB">
        <w:t>main</w:t>
      </w:r>
      <w:r w:rsidR="00AC466E" w:rsidRPr="00206ACB">
        <w:t xml:space="preserve"> </w:t>
      </w:r>
      <w:r w:rsidRPr="00206ACB">
        <w:t>file,</w:t>
      </w:r>
      <w:r w:rsidR="00AC466E" w:rsidRPr="00206ACB">
        <w:t xml:space="preserve"> </w:t>
      </w:r>
      <w:r w:rsidRPr="00206ACB">
        <w:t>but</w:t>
      </w:r>
      <w:r w:rsidR="00AC466E" w:rsidRPr="00206ACB">
        <w:t xml:space="preserve"> </w:t>
      </w:r>
      <w:r w:rsidRPr="00206ACB">
        <w:t>we</w:t>
      </w:r>
      <w:r w:rsidR="00AC466E" w:rsidRPr="00206ACB">
        <w:t xml:space="preserve"> </w:t>
      </w:r>
      <w:r w:rsidRPr="00206ACB">
        <w:t>were</w:t>
      </w:r>
      <w:r w:rsidR="00AC466E" w:rsidRPr="00206ACB">
        <w:t xml:space="preserve"> </w:t>
      </w:r>
      <w:r w:rsidRPr="00206ACB">
        <w:t>trying</w:t>
      </w:r>
      <w:r w:rsidR="00AC466E" w:rsidRPr="00206ACB">
        <w:t xml:space="preserve"> </w:t>
      </w:r>
      <w:r w:rsidRPr="00206ACB">
        <w:t>to</w:t>
      </w:r>
      <w:r w:rsidR="00AC466E" w:rsidRPr="00206ACB">
        <w:t xml:space="preserve"> </w:t>
      </w:r>
      <w:r w:rsidRPr="00206ACB">
        <w:t>use</w:t>
      </w:r>
      <w:r w:rsidR="00AC466E" w:rsidRPr="00206ACB">
        <w:t xml:space="preserve"> </w:t>
      </w:r>
      <w:r w:rsidRPr="00206ACB">
        <w:t>them</w:t>
      </w:r>
      <w:r w:rsidR="00AC466E" w:rsidRPr="00206ACB">
        <w:t xml:space="preserve"> </w:t>
      </w:r>
      <w:r w:rsidRPr="00206ACB">
        <w:t>in</w:t>
      </w:r>
      <w:r w:rsidR="00AC466E" w:rsidRPr="00206ACB">
        <w:t xml:space="preserve"> </w:t>
      </w:r>
      <w:r w:rsidRPr="00577B01">
        <w:rPr>
          <w:rStyle w:val="QuoteChar"/>
        </w:rPr>
        <w:t>reset.asm</w:t>
      </w:r>
      <w:r w:rsidRPr="00206ACB">
        <w:t>.</w:t>
      </w:r>
      <w:r w:rsidR="00AC466E" w:rsidRPr="00206ACB">
        <w:t xml:space="preserve"> </w:t>
      </w:r>
      <w:r w:rsidRPr="00206ACB">
        <w:t>Thankfully,</w:t>
      </w:r>
      <w:r w:rsidR="00AC466E" w:rsidRPr="00206ACB">
        <w:t xml:space="preserve"> </w:t>
      </w:r>
      <w:r w:rsidRPr="00206ACB">
        <w:t>ca65</w:t>
      </w:r>
      <w:r w:rsidR="00AC466E" w:rsidRPr="00206ACB">
        <w:t xml:space="preserve"> </w:t>
      </w:r>
      <w:r w:rsidRPr="00206ACB">
        <w:t>provides</w:t>
      </w:r>
      <w:r w:rsidR="00AC466E" w:rsidRPr="00206ACB">
        <w:t xml:space="preserve"> </w:t>
      </w:r>
      <w:r w:rsidRPr="00206ACB">
        <w:t>directives</w:t>
      </w:r>
      <w:r w:rsidR="00AC466E" w:rsidRPr="00206ACB">
        <w:t xml:space="preserve"> </w:t>
      </w:r>
      <w:r w:rsidRPr="00206ACB">
        <w:t>to</w:t>
      </w:r>
      <w:r w:rsidR="00AC466E" w:rsidRPr="00206ACB">
        <w:t xml:space="preserve"> </w:t>
      </w:r>
      <w:r w:rsidRPr="00206ACB">
        <w:t>export</w:t>
      </w:r>
      <w:r w:rsidR="00AC466E" w:rsidRPr="00206ACB">
        <w:t xml:space="preserve"> </w:t>
      </w:r>
      <w:r w:rsidRPr="00206ACB">
        <w:t>and</w:t>
      </w:r>
      <w:r w:rsidR="00AC466E" w:rsidRPr="00206ACB">
        <w:t xml:space="preserve"> </w:t>
      </w:r>
      <w:r w:rsidRPr="00206ACB">
        <w:t>import</w:t>
      </w:r>
      <w:r w:rsidR="00AC466E" w:rsidRPr="00206ACB">
        <w:t xml:space="preserve"> </w:t>
      </w:r>
      <w:r w:rsidRPr="00206ACB">
        <w:t>reserved</w:t>
      </w:r>
      <w:r w:rsidR="00AC466E" w:rsidRPr="00206ACB">
        <w:t xml:space="preserve"> </w:t>
      </w:r>
      <w:r w:rsidRPr="00206ACB">
        <w:t>zero-page</w:t>
      </w:r>
      <w:r w:rsidR="00AC466E" w:rsidRPr="00206ACB">
        <w:t xml:space="preserve"> </w:t>
      </w:r>
      <w:r w:rsidRPr="00206ACB">
        <w:t>memory</w:t>
      </w:r>
      <w:r w:rsidR="00AC466E" w:rsidRPr="00206ACB">
        <w:t xml:space="preserve"> </w:t>
      </w:r>
      <w:r w:rsidRPr="00206ACB">
        <w:t>so</w:t>
      </w:r>
      <w:r w:rsidR="00AC466E" w:rsidRPr="00206ACB">
        <w:t xml:space="preserve"> </w:t>
      </w:r>
      <w:r w:rsidRPr="00206ACB">
        <w:t>it</w:t>
      </w:r>
      <w:r w:rsidR="00AC466E" w:rsidRPr="00206ACB">
        <w:t xml:space="preserve"> </w:t>
      </w:r>
      <w:r w:rsidRPr="00206ACB">
        <w:t>can</w:t>
      </w:r>
      <w:r w:rsidR="00AC466E" w:rsidRPr="00206ACB">
        <w:t xml:space="preserve"> </w:t>
      </w:r>
      <w:r w:rsidRPr="00206ACB">
        <w:t>be</w:t>
      </w:r>
      <w:r w:rsidR="00AC466E" w:rsidRPr="00206ACB">
        <w:t xml:space="preserve"> </w:t>
      </w:r>
      <w:r w:rsidRPr="00206ACB">
        <w:t>shared</w:t>
      </w:r>
      <w:r w:rsidR="00AC466E" w:rsidRPr="00206ACB">
        <w:t xml:space="preserve"> </w:t>
      </w:r>
      <w:r w:rsidRPr="00206ACB">
        <w:t>between</w:t>
      </w:r>
      <w:r w:rsidR="00AC466E" w:rsidRPr="00206ACB">
        <w:t xml:space="preserve"> </w:t>
      </w:r>
      <w:r w:rsidRPr="00206ACB">
        <w:t>files.</w:t>
      </w:r>
      <w:r w:rsidR="00AC466E" w:rsidRPr="00206ACB">
        <w:t xml:space="preserve"> </w:t>
      </w:r>
      <w:r w:rsidRPr="00206ACB">
        <w:t>We'll</w:t>
      </w:r>
      <w:r w:rsidR="00AC466E" w:rsidRPr="00206ACB">
        <w:t xml:space="preserve"> </w:t>
      </w:r>
      <w:r w:rsidRPr="00206ACB">
        <w:t>just</w:t>
      </w:r>
      <w:r w:rsidR="00AC466E" w:rsidRPr="00206ACB">
        <w:t xml:space="preserve"> </w:t>
      </w:r>
      <w:r w:rsidRPr="00206ACB">
        <w:t>need</w:t>
      </w:r>
      <w:r w:rsidR="00AC466E" w:rsidRPr="00206ACB">
        <w:t xml:space="preserve"> </w:t>
      </w:r>
      <w:r w:rsidRPr="00206ACB">
        <w:t>to</w:t>
      </w:r>
      <w:r w:rsidR="00AC466E" w:rsidRPr="00206ACB">
        <w:t xml:space="preserve"> </w:t>
      </w:r>
      <w:r w:rsidRPr="00206ACB">
        <w:t>add</w:t>
      </w:r>
      <w:r w:rsidR="00AC466E" w:rsidRPr="00206ACB">
        <w:t xml:space="preserve"> </w:t>
      </w:r>
      <w:r w:rsidRPr="00206ACB">
        <w:t>an</w:t>
      </w:r>
      <w:r w:rsidR="00AC466E" w:rsidRPr="00206ACB">
        <w:t xml:space="preserve"> </w:t>
      </w:r>
      <w:r w:rsidRPr="00577B01">
        <w:rPr>
          <w:rStyle w:val="QuoteChar"/>
        </w:rPr>
        <w:t>.exportzp</w:t>
      </w:r>
      <w:r w:rsidR="00AC466E" w:rsidRPr="00206ACB">
        <w:t xml:space="preserve"> </w:t>
      </w:r>
      <w:r w:rsidRPr="00206ACB">
        <w:t>directive</w:t>
      </w:r>
      <w:r w:rsidR="00AC466E" w:rsidRPr="00206ACB">
        <w:t xml:space="preserve"> </w:t>
      </w:r>
      <w:r w:rsidRPr="00206ACB">
        <w:t>in</w:t>
      </w:r>
      <w:r w:rsidR="00AC466E" w:rsidRPr="00206ACB">
        <w:t xml:space="preserve"> </w:t>
      </w:r>
      <w:r w:rsidRPr="00206ACB">
        <w:t>our</w:t>
      </w:r>
      <w:r w:rsidR="00AC466E" w:rsidRPr="00206ACB">
        <w:t xml:space="preserve"> </w:t>
      </w:r>
      <w:r w:rsidRPr="00206ACB">
        <w:t>main</w:t>
      </w:r>
      <w:r w:rsidR="00AC466E" w:rsidRPr="00206ACB">
        <w:t xml:space="preserve"> </w:t>
      </w:r>
      <w:r w:rsidRPr="00206ACB">
        <w:t>file:</w:t>
      </w:r>
    </w:p>
    <w:p w14:paraId="3B62A49E" w14:textId="5002EFE7" w:rsidR="00D91886" w:rsidRPr="00035631" w:rsidRDefault="00D91886" w:rsidP="0036226E">
      <w:pPr>
        <w:pStyle w:val="HTMLPreformatted"/>
        <w:shd w:val="clear" w:color="auto" w:fill="272822"/>
        <w:spacing w:after="120"/>
        <w:ind w:left="360"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035631">
        <w:rPr>
          <w:rStyle w:val="z-keyword"/>
          <w:rFonts w:ascii="DejaVu Sans Mono" w:hAnsi="DejaVu Sans Mono" w:cs="DejaVu Sans Mono"/>
          <w:color w:val="10C26F"/>
          <w:sz w:val="26"/>
          <w:szCs w:val="26"/>
          <w:bdr w:val="none" w:sz="0" w:space="0" w:color="auto" w:frame="1"/>
          <w:shd w:val="clear" w:color="auto" w:fill="272822"/>
        </w:rPr>
        <w:t>.segment</w:t>
      </w:r>
      <w:r w:rsidR="00AC466E" w:rsidRPr="00035631">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035631">
        <w:rPr>
          <w:rStyle w:val="z-punctuation"/>
          <w:rFonts w:ascii="DejaVu Sans Mono" w:hAnsi="DejaVu Sans Mono" w:cs="DejaVu Sans Mono"/>
          <w:color w:val="10C26F"/>
          <w:sz w:val="26"/>
          <w:szCs w:val="26"/>
          <w:bdr w:val="none" w:sz="0" w:space="0" w:color="auto" w:frame="1"/>
          <w:shd w:val="clear" w:color="auto" w:fill="272822"/>
        </w:rPr>
        <w:t>"</w:t>
      </w:r>
      <w:r w:rsidRPr="00035631">
        <w:rPr>
          <w:rStyle w:val="z-string"/>
          <w:rFonts w:ascii="DejaVu Sans Mono" w:hAnsi="DejaVu Sans Mono" w:cs="DejaVu Sans Mono"/>
          <w:color w:val="10C26F"/>
          <w:sz w:val="26"/>
          <w:szCs w:val="26"/>
          <w:bdr w:val="none" w:sz="0" w:space="0" w:color="auto" w:frame="1"/>
          <w:shd w:val="clear" w:color="auto" w:fill="272822"/>
        </w:rPr>
        <w:t>ZEROPAGE</w:t>
      </w:r>
      <w:r w:rsidRPr="00035631">
        <w:rPr>
          <w:rStyle w:val="z-punctuation"/>
          <w:rFonts w:ascii="DejaVu Sans Mono" w:hAnsi="DejaVu Sans Mono" w:cs="DejaVu Sans Mono"/>
          <w:color w:val="10C26F"/>
          <w:sz w:val="26"/>
          <w:szCs w:val="26"/>
          <w:bdr w:val="none" w:sz="0" w:space="0" w:color="auto" w:frame="1"/>
          <w:shd w:val="clear" w:color="auto" w:fill="272822"/>
        </w:rPr>
        <w:t>"</w:t>
      </w:r>
    </w:p>
    <w:p w14:paraId="52521E32" w14:textId="0A080FF9" w:rsidR="00D91886" w:rsidRPr="00035631" w:rsidRDefault="00D91886" w:rsidP="0036226E">
      <w:pPr>
        <w:pStyle w:val="HTMLPreformatted"/>
        <w:shd w:val="clear" w:color="auto" w:fill="272822"/>
        <w:spacing w:after="120"/>
        <w:ind w:left="360"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035631">
        <w:rPr>
          <w:rStyle w:val="z-entity"/>
          <w:rFonts w:ascii="DejaVu Sans Mono" w:hAnsi="DejaVu Sans Mono" w:cs="DejaVu Sans Mono"/>
          <w:color w:val="10C26F"/>
          <w:sz w:val="26"/>
          <w:szCs w:val="26"/>
          <w:bdr w:val="none" w:sz="0" w:space="0" w:color="auto" w:frame="1"/>
          <w:shd w:val="clear" w:color="auto" w:fill="272822"/>
        </w:rPr>
        <w:t>player_x:</w:t>
      </w:r>
      <w:r w:rsidR="00AC466E" w:rsidRPr="00035631">
        <w:rPr>
          <w:rStyle w:val="z-meta"/>
          <w:rFonts w:ascii="DejaVu Sans Mono" w:eastAsiaTheme="majorEastAsia" w:hAnsi="DejaVu Sans Mono" w:cs="DejaVu Sans Mono"/>
          <w:color w:val="10C26F"/>
          <w:sz w:val="26"/>
          <w:szCs w:val="26"/>
          <w:bdr w:val="none" w:sz="0" w:space="0" w:color="auto" w:frame="1"/>
          <w:shd w:val="clear" w:color="auto" w:fill="272822"/>
        </w:rPr>
        <w:t xml:space="preserve"> </w:t>
      </w:r>
      <w:r w:rsidRPr="00035631">
        <w:rPr>
          <w:rStyle w:val="z-keyword"/>
          <w:rFonts w:ascii="DejaVu Sans Mono" w:hAnsi="DejaVu Sans Mono" w:cs="DejaVu Sans Mono"/>
          <w:color w:val="10C26F"/>
          <w:sz w:val="26"/>
          <w:szCs w:val="26"/>
          <w:bdr w:val="none" w:sz="0" w:space="0" w:color="auto" w:frame="1"/>
          <w:shd w:val="clear" w:color="auto" w:fill="272822"/>
        </w:rPr>
        <w:t>.res</w:t>
      </w:r>
      <w:r w:rsidR="00AC466E" w:rsidRPr="00035631">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035631">
        <w:rPr>
          <w:rStyle w:val="z-constant"/>
          <w:rFonts w:ascii="DejaVu Sans Mono" w:hAnsi="DejaVu Sans Mono" w:cs="DejaVu Sans Mono"/>
          <w:color w:val="07E2FA"/>
          <w:sz w:val="26"/>
          <w:szCs w:val="26"/>
          <w:bdr w:val="none" w:sz="0" w:space="0" w:color="auto" w:frame="1"/>
          <w:shd w:val="clear" w:color="auto" w:fill="272822"/>
        </w:rPr>
        <w:t>1</w:t>
      </w:r>
    </w:p>
    <w:p w14:paraId="335D4FC3" w14:textId="02DF52CF" w:rsidR="00D91886" w:rsidRPr="00035631" w:rsidRDefault="00D91886" w:rsidP="0036226E">
      <w:pPr>
        <w:pStyle w:val="HTMLPreformatted"/>
        <w:shd w:val="clear" w:color="auto" w:fill="272822"/>
        <w:spacing w:after="120"/>
        <w:ind w:left="360"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035631">
        <w:rPr>
          <w:rStyle w:val="z-entity"/>
          <w:rFonts w:ascii="DejaVu Sans Mono" w:hAnsi="DejaVu Sans Mono" w:cs="DejaVu Sans Mono"/>
          <w:color w:val="10C26F"/>
          <w:sz w:val="26"/>
          <w:szCs w:val="26"/>
          <w:bdr w:val="none" w:sz="0" w:space="0" w:color="auto" w:frame="1"/>
          <w:shd w:val="clear" w:color="auto" w:fill="272822"/>
        </w:rPr>
        <w:t>player_y:</w:t>
      </w:r>
      <w:r w:rsidR="00AC466E" w:rsidRPr="00035631">
        <w:rPr>
          <w:rStyle w:val="z-meta"/>
          <w:rFonts w:ascii="DejaVu Sans Mono" w:eastAsiaTheme="majorEastAsia" w:hAnsi="DejaVu Sans Mono" w:cs="DejaVu Sans Mono"/>
          <w:color w:val="10C26F"/>
          <w:sz w:val="26"/>
          <w:szCs w:val="26"/>
          <w:bdr w:val="none" w:sz="0" w:space="0" w:color="auto" w:frame="1"/>
          <w:shd w:val="clear" w:color="auto" w:fill="272822"/>
        </w:rPr>
        <w:t xml:space="preserve"> </w:t>
      </w:r>
      <w:r w:rsidRPr="00035631">
        <w:rPr>
          <w:rStyle w:val="z-keyword"/>
          <w:rFonts w:ascii="DejaVu Sans Mono" w:hAnsi="DejaVu Sans Mono" w:cs="DejaVu Sans Mono"/>
          <w:color w:val="10C26F"/>
          <w:sz w:val="26"/>
          <w:szCs w:val="26"/>
          <w:bdr w:val="none" w:sz="0" w:space="0" w:color="auto" w:frame="1"/>
          <w:shd w:val="clear" w:color="auto" w:fill="272822"/>
        </w:rPr>
        <w:t>.res</w:t>
      </w:r>
      <w:r w:rsidR="00AC466E" w:rsidRPr="00035631">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035631">
        <w:rPr>
          <w:rStyle w:val="z-constant"/>
          <w:rFonts w:ascii="DejaVu Sans Mono" w:hAnsi="DejaVu Sans Mono" w:cs="DejaVu Sans Mono"/>
          <w:color w:val="07E2FA"/>
          <w:sz w:val="26"/>
          <w:szCs w:val="26"/>
          <w:bdr w:val="none" w:sz="0" w:space="0" w:color="auto" w:frame="1"/>
          <w:shd w:val="clear" w:color="auto" w:fill="272822"/>
        </w:rPr>
        <w:t>1</w:t>
      </w:r>
    </w:p>
    <w:p w14:paraId="1DC9BF63" w14:textId="3F9680BE" w:rsidR="00D91886" w:rsidRPr="00035631" w:rsidRDefault="00D91886" w:rsidP="0036226E">
      <w:pPr>
        <w:pStyle w:val="HTMLPreformatted"/>
        <w:shd w:val="clear" w:color="auto" w:fill="272822"/>
        <w:spacing w:after="120"/>
        <w:ind w:left="360"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035631">
        <w:rPr>
          <w:rStyle w:val="z-keyword"/>
          <w:rFonts w:ascii="DejaVu Sans Mono" w:hAnsi="DejaVu Sans Mono" w:cs="DejaVu Sans Mono"/>
          <w:color w:val="10C26F"/>
          <w:sz w:val="26"/>
          <w:szCs w:val="26"/>
          <w:bdr w:val="none" w:sz="0" w:space="0" w:color="auto" w:frame="1"/>
          <w:shd w:val="clear" w:color="auto" w:fill="272822"/>
        </w:rPr>
        <w:t>.exportzp</w:t>
      </w:r>
      <w:r w:rsidR="00AC466E" w:rsidRPr="00035631">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035631">
        <w:rPr>
          <w:rStyle w:val="z-source"/>
          <w:rFonts w:ascii="DejaVu Sans Mono" w:eastAsiaTheme="majorEastAsia" w:hAnsi="DejaVu Sans Mono" w:cs="DejaVu Sans Mono"/>
          <w:color w:val="10C26F"/>
          <w:sz w:val="26"/>
          <w:szCs w:val="26"/>
          <w:bdr w:val="none" w:sz="0" w:space="0" w:color="auto" w:frame="1"/>
          <w:shd w:val="clear" w:color="auto" w:fill="272822"/>
        </w:rPr>
        <w:t>player_x,</w:t>
      </w:r>
      <w:r w:rsidR="00AC466E" w:rsidRPr="00035631">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035631">
        <w:rPr>
          <w:rStyle w:val="z-source"/>
          <w:rFonts w:ascii="DejaVu Sans Mono" w:eastAsiaTheme="majorEastAsia" w:hAnsi="DejaVu Sans Mono" w:cs="DejaVu Sans Mono"/>
          <w:color w:val="10C26F"/>
          <w:sz w:val="26"/>
          <w:szCs w:val="26"/>
          <w:bdr w:val="none" w:sz="0" w:space="0" w:color="auto" w:frame="1"/>
          <w:shd w:val="clear" w:color="auto" w:fill="272822"/>
        </w:rPr>
        <w:t>player_y</w:t>
      </w:r>
    </w:p>
    <w:p w14:paraId="5FC000BF" w14:textId="6DE5BFE1" w:rsidR="00D91886" w:rsidRPr="00206ACB" w:rsidRDefault="00D91886" w:rsidP="00C35259">
      <w:r w:rsidRPr="00206ACB">
        <w:t>Then,</w:t>
      </w:r>
      <w:r w:rsidR="00AC466E" w:rsidRPr="00206ACB">
        <w:t xml:space="preserve"> </w:t>
      </w:r>
      <w:r w:rsidRPr="00206ACB">
        <w:t>in</w:t>
      </w:r>
      <w:r w:rsidR="00AC466E" w:rsidRPr="00206ACB">
        <w:t xml:space="preserve"> </w:t>
      </w:r>
      <w:r w:rsidRPr="00324A56">
        <w:rPr>
          <w:rStyle w:val="QuoteChar"/>
        </w:rPr>
        <w:t>reset.asm</w:t>
      </w:r>
      <w:r w:rsidRPr="00206ACB">
        <w:t>,</w:t>
      </w:r>
      <w:r w:rsidR="00AC466E" w:rsidRPr="00206ACB">
        <w:t xml:space="preserve"> </w:t>
      </w:r>
      <w:r w:rsidRPr="00206ACB">
        <w:t>we</w:t>
      </w:r>
      <w:r w:rsidR="00AC466E" w:rsidRPr="00206ACB">
        <w:t xml:space="preserve"> </w:t>
      </w:r>
      <w:r w:rsidRPr="00206ACB">
        <w:t>can</w:t>
      </w:r>
      <w:r w:rsidR="00AC466E" w:rsidRPr="00206ACB">
        <w:t xml:space="preserve"> </w:t>
      </w:r>
      <w:r w:rsidRPr="00206ACB">
        <w:t>use</w:t>
      </w:r>
      <w:r w:rsidR="00AC466E" w:rsidRPr="00206ACB">
        <w:t xml:space="preserve"> </w:t>
      </w:r>
      <w:r w:rsidRPr="00206ACB">
        <w:t>an</w:t>
      </w:r>
      <w:r w:rsidR="00AC466E" w:rsidRPr="00206ACB">
        <w:t xml:space="preserve"> </w:t>
      </w:r>
      <w:r w:rsidRPr="00324A56">
        <w:rPr>
          <w:rStyle w:val="QuoteChar"/>
        </w:rPr>
        <w:t>.importzp</w:t>
      </w:r>
      <w:r w:rsidR="00AC466E" w:rsidRPr="00206ACB">
        <w:t xml:space="preserve"> </w:t>
      </w:r>
      <w:r w:rsidRPr="00206ACB">
        <w:t>directive:</w:t>
      </w:r>
    </w:p>
    <w:p w14:paraId="63E979AC" w14:textId="601EBE63" w:rsidR="00D91886" w:rsidRPr="00035631" w:rsidRDefault="00D91886" w:rsidP="0036226E">
      <w:pPr>
        <w:pStyle w:val="HTMLPreformatted"/>
        <w:shd w:val="clear" w:color="auto" w:fill="272822"/>
        <w:spacing w:after="120"/>
        <w:ind w:left="360"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035631">
        <w:rPr>
          <w:rStyle w:val="z-keyword"/>
          <w:rFonts w:ascii="DejaVu Sans Mono" w:hAnsi="DejaVu Sans Mono" w:cs="DejaVu Sans Mono"/>
          <w:color w:val="10C26F"/>
          <w:sz w:val="26"/>
          <w:szCs w:val="26"/>
          <w:bdr w:val="none" w:sz="0" w:space="0" w:color="auto" w:frame="1"/>
          <w:shd w:val="clear" w:color="auto" w:fill="272822"/>
        </w:rPr>
        <w:t>.segment</w:t>
      </w:r>
      <w:r w:rsidR="00AC466E" w:rsidRPr="00035631">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035631">
        <w:rPr>
          <w:rStyle w:val="z-punctuation"/>
          <w:rFonts w:ascii="DejaVu Sans Mono" w:hAnsi="DejaVu Sans Mono" w:cs="DejaVu Sans Mono"/>
          <w:color w:val="10C26F"/>
          <w:sz w:val="26"/>
          <w:szCs w:val="26"/>
          <w:bdr w:val="none" w:sz="0" w:space="0" w:color="auto" w:frame="1"/>
          <w:shd w:val="clear" w:color="auto" w:fill="272822"/>
        </w:rPr>
        <w:t>"</w:t>
      </w:r>
      <w:r w:rsidRPr="00035631">
        <w:rPr>
          <w:rStyle w:val="z-string"/>
          <w:rFonts w:ascii="DejaVu Sans Mono" w:hAnsi="DejaVu Sans Mono" w:cs="DejaVu Sans Mono"/>
          <w:color w:val="10C26F"/>
          <w:sz w:val="26"/>
          <w:szCs w:val="26"/>
          <w:bdr w:val="none" w:sz="0" w:space="0" w:color="auto" w:frame="1"/>
          <w:shd w:val="clear" w:color="auto" w:fill="272822"/>
        </w:rPr>
        <w:t>ZEROPAGE</w:t>
      </w:r>
      <w:r w:rsidRPr="00035631">
        <w:rPr>
          <w:rStyle w:val="z-punctuation"/>
          <w:rFonts w:ascii="DejaVu Sans Mono" w:hAnsi="DejaVu Sans Mono" w:cs="DejaVu Sans Mono"/>
          <w:color w:val="10C26F"/>
          <w:sz w:val="26"/>
          <w:szCs w:val="26"/>
          <w:bdr w:val="none" w:sz="0" w:space="0" w:color="auto" w:frame="1"/>
          <w:shd w:val="clear" w:color="auto" w:fill="272822"/>
        </w:rPr>
        <w:t>"</w:t>
      </w:r>
    </w:p>
    <w:p w14:paraId="0EEDB6F8" w14:textId="11456616" w:rsidR="00D91886" w:rsidRPr="00035631" w:rsidRDefault="00D91886" w:rsidP="0036226E">
      <w:pPr>
        <w:pStyle w:val="HTMLPreformatted"/>
        <w:shd w:val="clear" w:color="auto" w:fill="272822"/>
        <w:spacing w:after="120"/>
        <w:ind w:left="360"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035631">
        <w:rPr>
          <w:rStyle w:val="z-keyword"/>
          <w:rFonts w:ascii="DejaVu Sans Mono" w:hAnsi="DejaVu Sans Mono" w:cs="DejaVu Sans Mono"/>
          <w:color w:val="10C26F"/>
          <w:sz w:val="26"/>
          <w:szCs w:val="26"/>
          <w:bdr w:val="none" w:sz="0" w:space="0" w:color="auto" w:frame="1"/>
          <w:shd w:val="clear" w:color="auto" w:fill="272822"/>
        </w:rPr>
        <w:t>.importzp</w:t>
      </w:r>
      <w:r w:rsidR="00AC466E" w:rsidRPr="00035631">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035631">
        <w:rPr>
          <w:rStyle w:val="z-source"/>
          <w:rFonts w:ascii="DejaVu Sans Mono" w:eastAsiaTheme="majorEastAsia" w:hAnsi="DejaVu Sans Mono" w:cs="DejaVu Sans Mono"/>
          <w:color w:val="10C26F"/>
          <w:sz w:val="26"/>
          <w:szCs w:val="26"/>
          <w:bdr w:val="none" w:sz="0" w:space="0" w:color="auto" w:frame="1"/>
          <w:shd w:val="clear" w:color="auto" w:fill="272822"/>
        </w:rPr>
        <w:t>player_x,</w:t>
      </w:r>
      <w:r w:rsidR="00AC466E" w:rsidRPr="00035631">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035631">
        <w:rPr>
          <w:rStyle w:val="z-source"/>
          <w:rFonts w:ascii="DejaVu Sans Mono" w:eastAsiaTheme="majorEastAsia" w:hAnsi="DejaVu Sans Mono" w:cs="DejaVu Sans Mono"/>
          <w:color w:val="10C26F"/>
          <w:sz w:val="26"/>
          <w:szCs w:val="26"/>
          <w:bdr w:val="none" w:sz="0" w:space="0" w:color="auto" w:frame="1"/>
          <w:shd w:val="clear" w:color="auto" w:fill="272822"/>
        </w:rPr>
        <w:t>player_y</w:t>
      </w:r>
    </w:p>
    <w:p w14:paraId="4DF69822" w14:textId="08371F54" w:rsidR="00C35259" w:rsidRDefault="00C35259" w:rsidP="00C35259">
      <w:r w:rsidRPr="00206ACB">
        <w:rPr>
          <w:rStyle w:val="marginnote"/>
          <w:rFonts w:cstheme="minorHAnsi"/>
          <w:color w:val="111111"/>
          <w:szCs w:val="26"/>
        </w:rPr>
        <w:t xml:space="preserve">The </w:t>
      </w:r>
      <w:r w:rsidRPr="00324A56">
        <w:rPr>
          <w:rStyle w:val="QuoteChar"/>
        </w:rPr>
        <w:t>.importzp</w:t>
      </w:r>
      <w:r w:rsidRPr="00206ACB">
        <w:rPr>
          <w:rStyle w:val="marginnote"/>
          <w:rFonts w:cstheme="minorHAnsi"/>
          <w:color w:val="111111"/>
          <w:szCs w:val="26"/>
        </w:rPr>
        <w:t xml:space="preserve"> directive should go inside of a </w:t>
      </w:r>
      <w:r w:rsidRPr="00324A56">
        <w:rPr>
          <w:rStyle w:val="QuoteChar"/>
        </w:rPr>
        <w:t>.segment "ZEROPAGE"</w:t>
      </w:r>
      <w:r w:rsidRPr="00206ACB">
        <w:rPr>
          <w:rStyle w:val="marginnote"/>
          <w:rFonts w:cstheme="minorHAnsi"/>
          <w:color w:val="111111"/>
          <w:szCs w:val="26"/>
        </w:rPr>
        <w:t>, even if you are not doing anything else with page zero values in that file.</w:t>
      </w:r>
    </w:p>
    <w:p w14:paraId="50473E63" w14:textId="21FEFB2C" w:rsidR="00EF2CA4" w:rsidRPr="00206ACB" w:rsidRDefault="00D91886" w:rsidP="00C35259">
      <w:r w:rsidRPr="00206ACB">
        <w:t>When</w:t>
      </w:r>
      <w:r w:rsidR="00AC466E" w:rsidRPr="00206ACB">
        <w:t xml:space="preserve"> </w:t>
      </w:r>
      <w:r w:rsidRPr="00206ACB">
        <w:t>you</w:t>
      </w:r>
      <w:r w:rsidR="00AC466E" w:rsidRPr="00206ACB">
        <w:t xml:space="preserve"> </w:t>
      </w:r>
      <w:r w:rsidRPr="00206ACB">
        <w:t>assemble</w:t>
      </w:r>
      <w:r w:rsidR="00AC466E" w:rsidRPr="00206ACB">
        <w:t xml:space="preserve"> </w:t>
      </w:r>
      <w:r w:rsidRPr="00206ACB">
        <w:t>these</w:t>
      </w:r>
      <w:r w:rsidR="00AC466E" w:rsidRPr="00206ACB">
        <w:t xml:space="preserve"> </w:t>
      </w:r>
      <w:r w:rsidRPr="00206ACB">
        <w:t>files,</w:t>
      </w:r>
      <w:r w:rsidR="00AC466E" w:rsidRPr="00206ACB">
        <w:t xml:space="preserve"> </w:t>
      </w:r>
      <w:r w:rsidRPr="00206ACB">
        <w:t>ca65</w:t>
      </w:r>
      <w:r w:rsidR="00AC466E" w:rsidRPr="00206ACB">
        <w:t xml:space="preserve"> </w:t>
      </w:r>
      <w:r w:rsidRPr="00206ACB">
        <w:t>will</w:t>
      </w:r>
      <w:r w:rsidR="00AC466E" w:rsidRPr="00206ACB">
        <w:t xml:space="preserve"> </w:t>
      </w:r>
      <w:r w:rsidRPr="00206ACB">
        <w:t>look</w:t>
      </w:r>
      <w:r w:rsidR="00AC466E" w:rsidRPr="00206ACB">
        <w:t xml:space="preserve"> </w:t>
      </w:r>
      <w:r w:rsidRPr="00206ACB">
        <w:t>through</w:t>
      </w:r>
      <w:r w:rsidR="00AC466E" w:rsidRPr="00206ACB">
        <w:t xml:space="preserve"> </w:t>
      </w:r>
      <w:r w:rsidRPr="00206ACB">
        <w:t>the</w:t>
      </w:r>
      <w:r w:rsidR="00AC466E" w:rsidRPr="00206ACB">
        <w:t xml:space="preserve"> </w:t>
      </w:r>
      <w:r w:rsidRPr="00206ACB">
        <w:t>other</w:t>
      </w:r>
      <w:r w:rsidR="00AC466E" w:rsidRPr="00206ACB">
        <w:t xml:space="preserve"> </w:t>
      </w:r>
      <w:r w:rsidRPr="00206ACB">
        <w:t>source</w:t>
      </w:r>
      <w:r w:rsidR="00AC466E" w:rsidRPr="00206ACB">
        <w:t xml:space="preserve"> </w:t>
      </w:r>
      <w:r w:rsidRPr="00206ACB">
        <w:t>files</w:t>
      </w:r>
      <w:r w:rsidR="00AC466E" w:rsidRPr="00206ACB">
        <w:t xml:space="preserve"> </w:t>
      </w:r>
      <w:r w:rsidRPr="00206ACB">
        <w:t>in</w:t>
      </w:r>
      <w:r w:rsidR="00AC466E" w:rsidRPr="00206ACB">
        <w:t xml:space="preserve"> </w:t>
      </w:r>
      <w:r w:rsidRPr="00206ACB">
        <w:t>the</w:t>
      </w:r>
      <w:r w:rsidR="00AC466E" w:rsidRPr="00206ACB">
        <w:t xml:space="preserve"> </w:t>
      </w:r>
      <w:r w:rsidRPr="00206ACB">
        <w:t>same</w:t>
      </w:r>
      <w:r w:rsidR="00AC466E" w:rsidRPr="00206ACB">
        <w:t xml:space="preserve"> </w:t>
      </w:r>
      <w:r w:rsidRPr="00206ACB">
        <w:t>directory</w:t>
      </w:r>
      <w:r w:rsidR="00AC466E" w:rsidRPr="00206ACB">
        <w:t xml:space="preserve"> </w:t>
      </w:r>
      <w:r w:rsidRPr="00206ACB">
        <w:t>looking</w:t>
      </w:r>
      <w:r w:rsidR="00AC466E" w:rsidRPr="00206ACB">
        <w:t xml:space="preserve"> </w:t>
      </w:r>
      <w:r w:rsidRPr="00206ACB">
        <w:t>for</w:t>
      </w:r>
      <w:r w:rsidR="00AC466E" w:rsidRPr="00206ACB">
        <w:t xml:space="preserve"> </w:t>
      </w:r>
      <w:r w:rsidRPr="00206ACB">
        <w:t>imports</w:t>
      </w:r>
      <w:r w:rsidR="00AC466E" w:rsidRPr="00206ACB">
        <w:t xml:space="preserve"> </w:t>
      </w:r>
      <w:r w:rsidRPr="00206ACB">
        <w:t>and</w:t>
      </w:r>
      <w:r w:rsidR="00AC466E" w:rsidRPr="00206ACB">
        <w:t xml:space="preserve"> </w:t>
      </w:r>
      <w:r w:rsidRPr="00206ACB">
        <w:t>exports</w:t>
      </w:r>
      <w:r w:rsidR="00AC466E" w:rsidRPr="00206ACB">
        <w:t xml:space="preserve"> </w:t>
      </w:r>
      <w:r w:rsidRPr="00206ACB">
        <w:t>and</w:t>
      </w:r>
      <w:r w:rsidR="00AC466E" w:rsidRPr="00206ACB">
        <w:t xml:space="preserve"> </w:t>
      </w:r>
      <w:r w:rsidRPr="00206ACB">
        <w:t>it</w:t>
      </w:r>
      <w:r w:rsidR="00AC466E" w:rsidRPr="00206ACB">
        <w:t xml:space="preserve"> </w:t>
      </w:r>
      <w:r w:rsidRPr="00206ACB">
        <w:t>will</w:t>
      </w:r>
      <w:r w:rsidR="00AC466E" w:rsidRPr="00206ACB">
        <w:t xml:space="preserve"> </w:t>
      </w:r>
      <w:r w:rsidRPr="00206ACB">
        <w:t>figure</w:t>
      </w:r>
      <w:r w:rsidR="00AC466E" w:rsidRPr="00206ACB">
        <w:t xml:space="preserve"> </w:t>
      </w:r>
      <w:r w:rsidRPr="00206ACB">
        <w:t>out</w:t>
      </w:r>
      <w:r w:rsidR="00AC466E" w:rsidRPr="00206ACB">
        <w:t xml:space="preserve"> </w:t>
      </w:r>
      <w:r w:rsidRPr="00206ACB">
        <w:t>what</w:t>
      </w:r>
      <w:r w:rsidR="00AC466E" w:rsidRPr="00206ACB">
        <w:t xml:space="preserve"> </w:t>
      </w:r>
      <w:r w:rsidRPr="00206ACB">
        <w:t>data</w:t>
      </w:r>
      <w:r w:rsidR="00AC466E" w:rsidRPr="00206ACB">
        <w:t xml:space="preserve"> </w:t>
      </w:r>
      <w:r w:rsidRPr="00206ACB">
        <w:t>should</w:t>
      </w:r>
      <w:r w:rsidR="00AC466E" w:rsidRPr="00206ACB">
        <w:t xml:space="preserve"> </w:t>
      </w:r>
      <w:r w:rsidRPr="00206ACB">
        <w:t>go</w:t>
      </w:r>
      <w:r w:rsidR="00AC466E" w:rsidRPr="00206ACB">
        <w:t xml:space="preserve"> </w:t>
      </w:r>
      <w:r w:rsidRPr="00206ACB">
        <w:t>where.</w:t>
      </w:r>
    </w:p>
    <w:p w14:paraId="23EF5774" w14:textId="6C1355FF" w:rsidR="00545119" w:rsidRPr="00206ACB" w:rsidRDefault="00545119" w:rsidP="006709C2">
      <w:pPr>
        <w:pStyle w:val="Heading3"/>
        <w:rPr>
          <w:rFonts w:cstheme="minorHAnsi"/>
        </w:rPr>
      </w:pPr>
      <w:bookmarkStart w:id="167" w:name="_Toc168434264"/>
      <w:bookmarkStart w:id="168" w:name="_Toc168779385"/>
      <w:r w:rsidRPr="00206ACB">
        <w:rPr>
          <w:rFonts w:cstheme="minorHAnsi"/>
        </w:rPr>
        <w:t>Subroutines</w:t>
      </w:r>
      <w:bookmarkEnd w:id="167"/>
      <w:bookmarkEnd w:id="168"/>
    </w:p>
    <w:p w14:paraId="35943514" w14:textId="1AF45B53" w:rsidR="00BB6259" w:rsidRPr="00206ACB" w:rsidRDefault="00BB6259" w:rsidP="00867A01">
      <w:r w:rsidRPr="00206ACB">
        <w:t>Since</w:t>
      </w:r>
      <w:r w:rsidR="00AC466E" w:rsidRPr="00206ACB">
        <w:t xml:space="preserve"> </w:t>
      </w:r>
      <w:r w:rsidRPr="00206ACB">
        <w:t>we</w:t>
      </w:r>
      <w:r w:rsidR="00AC466E" w:rsidRPr="00206ACB">
        <w:t xml:space="preserve"> </w:t>
      </w:r>
      <w:r w:rsidRPr="00206ACB">
        <w:t>only</w:t>
      </w:r>
      <w:r w:rsidR="00AC466E" w:rsidRPr="00206ACB">
        <w:t xml:space="preserve"> </w:t>
      </w:r>
      <w:r w:rsidRPr="00206ACB">
        <w:t>have</w:t>
      </w:r>
      <w:r w:rsidR="00AC466E" w:rsidRPr="00206ACB">
        <w:t xml:space="preserve"> </w:t>
      </w:r>
      <w:r w:rsidRPr="00206ACB">
        <w:t>a</w:t>
      </w:r>
      <w:r w:rsidR="00AC466E" w:rsidRPr="00206ACB">
        <w:t xml:space="preserve"> </w:t>
      </w:r>
      <w:r w:rsidRPr="00206ACB">
        <w:t>limited</w:t>
      </w:r>
      <w:r w:rsidR="00AC466E" w:rsidRPr="00206ACB">
        <w:t xml:space="preserve"> </w:t>
      </w:r>
      <w:r w:rsidRPr="00206ACB">
        <w:t>number</w:t>
      </w:r>
      <w:r w:rsidR="00AC466E" w:rsidRPr="00206ACB">
        <w:t xml:space="preserve"> </w:t>
      </w:r>
      <w:r w:rsidRPr="00206ACB">
        <w:t>of</w:t>
      </w:r>
      <w:r w:rsidR="00AC466E" w:rsidRPr="00206ACB">
        <w:t xml:space="preserve"> </w:t>
      </w:r>
      <w:r w:rsidRPr="00206ACB">
        <w:t>zero-page</w:t>
      </w:r>
      <w:r w:rsidR="00AC466E" w:rsidRPr="00206ACB">
        <w:t xml:space="preserve"> </w:t>
      </w:r>
      <w:r w:rsidRPr="00206ACB">
        <w:t>addresses</w:t>
      </w:r>
      <w:r w:rsidR="00AC466E" w:rsidRPr="00206ACB">
        <w:t xml:space="preserve"> </w:t>
      </w:r>
      <w:r w:rsidRPr="00206ACB">
        <w:t>(256)</w:t>
      </w:r>
      <w:r w:rsidR="00AC466E" w:rsidRPr="00206ACB">
        <w:t xml:space="preserve"> </w:t>
      </w:r>
      <w:r w:rsidRPr="00206ACB">
        <w:t>available,</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ration</w:t>
      </w:r>
      <w:r w:rsidR="00AC466E" w:rsidRPr="00206ACB">
        <w:t xml:space="preserve"> </w:t>
      </w:r>
      <w:r w:rsidRPr="00206ACB">
        <w:t>them</w:t>
      </w:r>
      <w:r w:rsidR="00AC466E" w:rsidRPr="00206ACB">
        <w:t xml:space="preserve"> </w:t>
      </w:r>
      <w:r w:rsidRPr="00206ACB">
        <w:t>out</w:t>
      </w:r>
      <w:r w:rsidR="00AC466E" w:rsidRPr="00206ACB">
        <w:t xml:space="preserve"> </w:t>
      </w:r>
      <w:r w:rsidRPr="00206ACB">
        <w:t>carefully.</w:t>
      </w:r>
      <w:r w:rsidR="00AC466E" w:rsidRPr="00206ACB">
        <w:t xml:space="preserve"> </w:t>
      </w:r>
      <w:r w:rsidRPr="00206ACB">
        <w:t>Instead</w:t>
      </w:r>
      <w:r w:rsidR="00AC466E" w:rsidRPr="00206ACB">
        <w:t xml:space="preserve"> </w:t>
      </w:r>
      <w:r w:rsidRPr="00206ACB">
        <w:t>of</w:t>
      </w:r>
      <w:r w:rsidR="00AC466E" w:rsidRPr="00206ACB">
        <w:t xml:space="preserve"> </w:t>
      </w:r>
      <w:r w:rsidRPr="00206ACB">
        <w:t>storing</w:t>
      </w:r>
      <w:r w:rsidR="00AC466E" w:rsidRPr="00206ACB">
        <w:t xml:space="preserve"> </w:t>
      </w:r>
      <w:r w:rsidRPr="00206ACB">
        <w:t>the</w:t>
      </w:r>
      <w:r w:rsidR="00AC466E" w:rsidRPr="00206ACB">
        <w:t xml:space="preserve"> </w:t>
      </w:r>
      <w:r w:rsidRPr="00206ACB">
        <w:t>position</w:t>
      </w:r>
      <w:r w:rsidR="00AC466E" w:rsidRPr="00206ACB">
        <w:t xml:space="preserve"> </w:t>
      </w:r>
      <w:r w:rsidRPr="00206ACB">
        <w:t>of</w:t>
      </w:r>
      <w:r w:rsidR="00AC466E" w:rsidRPr="00206ACB">
        <w:t xml:space="preserve"> </w:t>
      </w:r>
      <w:r w:rsidRPr="00206ACB">
        <w:t>every</w:t>
      </w:r>
      <w:r w:rsidR="00AC466E" w:rsidRPr="00206ACB">
        <w:t xml:space="preserve"> </w:t>
      </w:r>
      <w:r w:rsidRPr="00206ACB">
        <w:t>player</w:t>
      </w:r>
      <w:r w:rsidR="00AC466E" w:rsidRPr="00206ACB">
        <w:t xml:space="preserve"> </w:t>
      </w:r>
      <w:r w:rsidRPr="00206ACB">
        <w:t>sprite</w:t>
      </w:r>
      <w:r w:rsidR="00AC466E" w:rsidRPr="00206ACB">
        <w:t xml:space="preserve"> </w:t>
      </w:r>
      <w:r w:rsidRPr="00206ACB">
        <w:t>tile</w:t>
      </w:r>
      <w:r w:rsidR="00AC466E" w:rsidRPr="00206ACB">
        <w:t xml:space="preserve"> </w:t>
      </w:r>
      <w:r w:rsidRPr="00206ACB">
        <w:t>individually</w:t>
      </w:r>
      <w:r w:rsidR="00AC466E" w:rsidRPr="00206ACB">
        <w:t xml:space="preserve"> </w:t>
      </w:r>
      <w:r w:rsidRPr="00206ACB">
        <w:t>(which</w:t>
      </w:r>
      <w:r w:rsidR="00AC466E" w:rsidRPr="00206ACB">
        <w:t xml:space="preserve"> </w:t>
      </w:r>
      <w:r w:rsidRPr="00206ACB">
        <w:t>would</w:t>
      </w:r>
      <w:r w:rsidR="00AC466E" w:rsidRPr="00206ACB">
        <w:t xml:space="preserve"> </w:t>
      </w:r>
      <w:r w:rsidRPr="00206ACB">
        <w:t>take</w:t>
      </w:r>
      <w:r w:rsidR="00AC466E" w:rsidRPr="00206ACB">
        <w:t xml:space="preserve"> </w:t>
      </w:r>
      <w:r w:rsidRPr="00206ACB">
        <w:t>8</w:t>
      </w:r>
      <w:r w:rsidR="00AC466E" w:rsidRPr="00206ACB">
        <w:t xml:space="preserve"> </w:t>
      </w:r>
      <w:r w:rsidRPr="00206ACB">
        <w:t>bytes</w:t>
      </w:r>
      <w:r w:rsidR="00AC466E" w:rsidRPr="00206ACB">
        <w:t xml:space="preserve"> </w:t>
      </w:r>
      <w:r w:rsidRPr="00206ACB">
        <w:t>of</w:t>
      </w:r>
      <w:r w:rsidR="00AC466E" w:rsidRPr="00206ACB">
        <w:t xml:space="preserve"> </w:t>
      </w:r>
      <w:r w:rsidRPr="00206ACB">
        <w:t>zero</w:t>
      </w:r>
      <w:r w:rsidR="00AC466E" w:rsidRPr="00206ACB">
        <w:t xml:space="preserve"> </w:t>
      </w:r>
      <w:r w:rsidRPr="00206ACB">
        <w:t>page</w:t>
      </w:r>
      <w:r w:rsidR="00AC466E" w:rsidRPr="00206ACB">
        <w:t xml:space="preserve"> </w:t>
      </w:r>
      <w:r w:rsidRPr="00206ACB">
        <w:t>just</w:t>
      </w:r>
      <w:r w:rsidR="00AC466E" w:rsidRPr="00206ACB">
        <w:t xml:space="preserve"> </w:t>
      </w:r>
      <w:r w:rsidRPr="00206ACB">
        <w:t>for</w:t>
      </w:r>
      <w:r w:rsidR="00AC466E" w:rsidRPr="00206ACB">
        <w:t xml:space="preserve"> </w:t>
      </w:r>
      <w:r w:rsidRPr="00206ACB">
        <w:t>x/y</w:t>
      </w:r>
      <w:r w:rsidR="00AC466E" w:rsidRPr="00206ACB">
        <w:t xml:space="preserve"> </w:t>
      </w:r>
      <w:r w:rsidRPr="00206ACB">
        <w:t>positions),</w:t>
      </w:r>
      <w:r w:rsidR="00AC466E" w:rsidRPr="00206ACB">
        <w:t xml:space="preserve"> </w:t>
      </w:r>
      <w:r w:rsidRPr="00206ACB">
        <w:t>we</w:t>
      </w:r>
      <w:r w:rsidR="00AC466E" w:rsidRPr="00206ACB">
        <w:t xml:space="preserve"> </w:t>
      </w:r>
      <w:r w:rsidRPr="00206ACB">
        <w:t>will</w:t>
      </w:r>
      <w:r w:rsidR="00AC466E" w:rsidRPr="00206ACB">
        <w:t xml:space="preserve"> </w:t>
      </w:r>
      <w:r w:rsidRPr="00206ACB">
        <w:t>store</w:t>
      </w:r>
      <w:r w:rsidR="00AC466E" w:rsidRPr="00206ACB">
        <w:t xml:space="preserve"> </w:t>
      </w:r>
      <w:r w:rsidRPr="00206ACB">
        <w:t>just</w:t>
      </w:r>
      <w:r w:rsidR="00AC466E" w:rsidRPr="00206ACB">
        <w:t xml:space="preserve"> </w:t>
      </w:r>
      <w:r w:rsidRPr="00206ACB">
        <w:t>an</w:t>
      </w:r>
      <w:r w:rsidR="00AC466E" w:rsidRPr="00206ACB">
        <w:t xml:space="preserve"> </w:t>
      </w:r>
      <w:r w:rsidRPr="00206ACB">
        <w:t>overall</w:t>
      </w:r>
      <w:r w:rsidR="00AC466E" w:rsidRPr="00206ACB">
        <w:t xml:space="preserve"> </w:t>
      </w:r>
      <w:r w:rsidRPr="00206ACB">
        <w:t>player</w:t>
      </w:r>
      <w:r w:rsidR="00AC466E" w:rsidRPr="00206ACB">
        <w:t xml:space="preserve"> </w:t>
      </w:r>
      <w:r w:rsidRPr="00206ACB">
        <w:t>X</w:t>
      </w:r>
      <w:r w:rsidR="00AC466E" w:rsidRPr="00206ACB">
        <w:t xml:space="preserve"> </w:t>
      </w:r>
      <w:r w:rsidRPr="00206ACB">
        <w:t>and</w:t>
      </w:r>
      <w:r w:rsidR="00AC466E" w:rsidRPr="00206ACB">
        <w:t xml:space="preserve"> </w:t>
      </w:r>
      <w:r w:rsidRPr="00206ACB">
        <w:t>Y</w:t>
      </w:r>
      <w:r w:rsidR="00AC466E" w:rsidRPr="00206ACB">
        <w:t xml:space="preserve"> </w:t>
      </w:r>
      <w:r w:rsidRPr="00206ACB">
        <w:t>coordinate</w:t>
      </w:r>
      <w:r w:rsidR="00AC466E" w:rsidRPr="00206ACB">
        <w:t xml:space="preserve"> </w:t>
      </w:r>
      <w:r w:rsidRPr="00206ACB">
        <w:t>and</w:t>
      </w:r>
      <w:r w:rsidR="00AC466E" w:rsidRPr="00206ACB">
        <w:t xml:space="preserve"> </w:t>
      </w:r>
      <w:r w:rsidRPr="00206ACB">
        <w:t>offload</w:t>
      </w:r>
      <w:r w:rsidR="00AC466E" w:rsidRPr="00206ACB">
        <w:t xml:space="preserve"> </w:t>
      </w:r>
      <w:r w:rsidRPr="00206ACB">
        <w:t>the</w:t>
      </w:r>
      <w:r w:rsidR="00AC466E" w:rsidRPr="00206ACB">
        <w:t xml:space="preserve"> </w:t>
      </w:r>
      <w:r w:rsidRPr="00206ACB">
        <w:t>drawing</w:t>
      </w:r>
      <w:r w:rsidR="00AC466E" w:rsidRPr="00206ACB">
        <w:t xml:space="preserve"> </w:t>
      </w:r>
      <w:r w:rsidRPr="00206ACB">
        <w:t>of</w:t>
      </w:r>
      <w:r w:rsidR="00AC466E" w:rsidRPr="00206ACB">
        <w:t xml:space="preserve"> </w:t>
      </w:r>
      <w:r w:rsidRPr="00206ACB">
        <w:t>the</w:t>
      </w:r>
      <w:r w:rsidR="00AC466E" w:rsidRPr="00206ACB">
        <w:t xml:space="preserve"> </w:t>
      </w:r>
      <w:r w:rsidRPr="00206ACB">
        <w:t>actual</w:t>
      </w:r>
      <w:r w:rsidR="00AC466E" w:rsidRPr="00206ACB">
        <w:t xml:space="preserve"> </w:t>
      </w:r>
      <w:r w:rsidRPr="00206ACB">
        <w:t>player</w:t>
      </w:r>
      <w:r w:rsidR="00AC466E" w:rsidRPr="00206ACB">
        <w:t xml:space="preserve"> </w:t>
      </w:r>
      <w:r w:rsidRPr="00206ACB">
        <w:t>sprites</w:t>
      </w:r>
      <w:r w:rsidR="00AC466E" w:rsidRPr="00206ACB">
        <w:t xml:space="preserve"> </w:t>
      </w:r>
      <w:r w:rsidRPr="00206ACB">
        <w:t>to</w:t>
      </w:r>
      <w:r w:rsidR="00AC466E" w:rsidRPr="00206ACB">
        <w:t xml:space="preserve"> </w:t>
      </w:r>
      <w:r w:rsidRPr="00206ACB">
        <w:t>a</w:t>
      </w:r>
      <w:r w:rsidR="00AC466E" w:rsidRPr="00206ACB">
        <w:t xml:space="preserve"> </w:t>
      </w:r>
      <w:r w:rsidRPr="00206ACB">
        <w:rPr>
          <w:rStyle w:val="Emphasis"/>
          <w:rFonts w:eastAsiaTheme="majorEastAsia" w:cstheme="minorHAnsi"/>
          <w:color w:val="111111"/>
          <w:szCs w:val="26"/>
        </w:rPr>
        <w:t>subroutine</w:t>
      </w:r>
      <w:r w:rsidRPr="00206ACB">
        <w:t>.</w:t>
      </w:r>
      <w:r w:rsidR="00AC466E" w:rsidRPr="00206ACB">
        <w:t xml:space="preserve"> </w:t>
      </w:r>
      <w:r w:rsidRPr="00206ACB">
        <w:t>Subroutines</w:t>
      </w:r>
      <w:r w:rsidR="00AC466E" w:rsidRPr="00206ACB">
        <w:t xml:space="preserve"> </w:t>
      </w:r>
      <w:r w:rsidRPr="00206ACB">
        <w:t>are</w:t>
      </w:r>
      <w:r w:rsidR="00AC466E" w:rsidRPr="00206ACB">
        <w:t xml:space="preserve"> </w:t>
      </w:r>
      <w:r w:rsidRPr="00206ACB">
        <w:t>assembly's</w:t>
      </w:r>
      <w:r w:rsidR="00AC466E" w:rsidRPr="00206ACB">
        <w:t xml:space="preserve"> </w:t>
      </w:r>
      <w:r w:rsidRPr="00206ACB">
        <w:t>version</w:t>
      </w:r>
      <w:r w:rsidR="00AC466E" w:rsidRPr="00206ACB">
        <w:t xml:space="preserve"> </w:t>
      </w:r>
      <w:r w:rsidRPr="00206ACB">
        <w:t>of</w:t>
      </w:r>
      <w:r w:rsidR="00AC466E" w:rsidRPr="00206ACB">
        <w:t xml:space="preserve"> </w:t>
      </w:r>
      <w:r w:rsidRPr="00206ACB">
        <w:t>functions</w:t>
      </w:r>
      <w:r w:rsidR="00AC466E" w:rsidRPr="00206ACB">
        <w:t xml:space="preserve"> </w:t>
      </w:r>
      <w:r w:rsidRPr="00206ACB">
        <w:t>-</w:t>
      </w:r>
      <w:r w:rsidR="00AC466E" w:rsidRPr="00206ACB">
        <w:t xml:space="preserve"> </w:t>
      </w:r>
      <w:r w:rsidRPr="00206ACB">
        <w:t>named,</w:t>
      </w:r>
      <w:r w:rsidR="00AC466E" w:rsidRPr="00206ACB">
        <w:t xml:space="preserve"> </w:t>
      </w:r>
      <w:r w:rsidRPr="00206ACB">
        <w:t>reusable</w:t>
      </w:r>
      <w:r w:rsidR="00AC466E" w:rsidRPr="00206ACB">
        <w:t xml:space="preserve"> </w:t>
      </w:r>
      <w:r w:rsidRPr="00206ACB">
        <w:t>code</w:t>
      </w:r>
      <w:r w:rsidR="00AC466E" w:rsidRPr="00206ACB">
        <w:t xml:space="preserve"> </w:t>
      </w:r>
      <w:r w:rsidRPr="00206ACB">
        <w:t>fragments.</w:t>
      </w:r>
    </w:p>
    <w:p w14:paraId="11C517C9" w14:textId="115E2FC1" w:rsidR="00BB6259" w:rsidRPr="00206ACB" w:rsidRDefault="00BB6259" w:rsidP="00867A01">
      <w:r w:rsidRPr="00206ACB">
        <w:t>To</w:t>
      </w:r>
      <w:r w:rsidR="00AC466E" w:rsidRPr="00206ACB">
        <w:t xml:space="preserve"> </w:t>
      </w:r>
      <w:r w:rsidRPr="00206ACB">
        <w:t>create</w:t>
      </w:r>
      <w:r w:rsidR="00AC466E" w:rsidRPr="00206ACB">
        <w:t xml:space="preserve"> </w:t>
      </w:r>
      <w:r w:rsidRPr="00206ACB">
        <w:t>a</w:t>
      </w:r>
      <w:r w:rsidR="00AC466E" w:rsidRPr="00206ACB">
        <w:t xml:space="preserve"> </w:t>
      </w:r>
      <w:r w:rsidRPr="00206ACB">
        <w:t>subroutine,</w:t>
      </w:r>
      <w:r w:rsidR="00AC466E" w:rsidRPr="00206ACB">
        <w:t xml:space="preserve"> </w:t>
      </w:r>
      <w:r w:rsidRPr="00206ACB">
        <w:t>make</w:t>
      </w:r>
      <w:r w:rsidR="00AC466E" w:rsidRPr="00206ACB">
        <w:t xml:space="preserve"> </w:t>
      </w:r>
      <w:r w:rsidRPr="00206ACB">
        <w:t>a</w:t>
      </w:r>
      <w:r w:rsidR="00AC466E" w:rsidRPr="00206ACB">
        <w:t xml:space="preserve"> </w:t>
      </w:r>
      <w:r w:rsidRPr="00206ACB">
        <w:t>new</w:t>
      </w:r>
      <w:r w:rsidR="00AC466E" w:rsidRPr="00206ACB">
        <w:t xml:space="preserve"> </w:t>
      </w:r>
      <w:r w:rsidRPr="00867A01">
        <w:rPr>
          <w:rStyle w:val="QuoteChar"/>
        </w:rPr>
        <w:t>.proc</w:t>
      </w:r>
      <w:r w:rsidR="00AC466E" w:rsidRPr="00206ACB">
        <w:t xml:space="preserve"> </w:t>
      </w:r>
      <w:r w:rsidRPr="00206ACB">
        <w:t>in</w:t>
      </w:r>
      <w:r w:rsidR="00AC466E" w:rsidRPr="00206ACB">
        <w:t xml:space="preserve"> </w:t>
      </w:r>
      <w:r w:rsidRPr="00206ACB">
        <w:t>your</w:t>
      </w:r>
      <w:r w:rsidR="00AC466E" w:rsidRPr="00206ACB">
        <w:t xml:space="preserve"> </w:t>
      </w:r>
      <w:r w:rsidRPr="00206ACB">
        <w:t>code.</w:t>
      </w:r>
      <w:r w:rsidR="00AC466E" w:rsidRPr="00206ACB">
        <w:t xml:space="preserve"> </w:t>
      </w:r>
      <w:r w:rsidRPr="00206ACB">
        <w:t>The</w:t>
      </w:r>
      <w:r w:rsidR="00AC466E" w:rsidRPr="00206ACB">
        <w:t xml:space="preserve"> </w:t>
      </w:r>
      <w:r w:rsidRPr="00206ACB">
        <w:t>only</w:t>
      </w:r>
      <w:r w:rsidR="00AC466E" w:rsidRPr="00206ACB">
        <w:t xml:space="preserve"> </w:t>
      </w:r>
      <w:r w:rsidRPr="00206ACB">
        <w:t>requirement</w:t>
      </w:r>
      <w:r w:rsidR="00AC466E" w:rsidRPr="00206ACB">
        <w:t xml:space="preserve"> </w:t>
      </w:r>
      <w:r w:rsidRPr="00206ACB">
        <w:t>for</w:t>
      </w:r>
      <w:r w:rsidR="00AC466E" w:rsidRPr="00206ACB">
        <w:t xml:space="preserve"> </w:t>
      </w:r>
      <w:r w:rsidRPr="00206ACB">
        <w:t>a</w:t>
      </w:r>
      <w:r w:rsidR="00AC466E" w:rsidRPr="00206ACB">
        <w:t xml:space="preserve"> </w:t>
      </w:r>
      <w:r w:rsidRPr="00206ACB">
        <w:t>subroutine</w:t>
      </w:r>
      <w:r w:rsidR="00AC466E" w:rsidRPr="00206ACB">
        <w:t xml:space="preserve"> </w:t>
      </w:r>
      <w:r w:rsidRPr="00206ACB">
        <w:t>is</w:t>
      </w:r>
      <w:r w:rsidR="00AC466E" w:rsidRPr="00206ACB">
        <w:t xml:space="preserve"> </w:t>
      </w:r>
      <w:r w:rsidRPr="00206ACB">
        <w:t>that</w:t>
      </w:r>
      <w:r w:rsidR="00AC466E" w:rsidRPr="00206ACB">
        <w:t xml:space="preserve"> </w:t>
      </w:r>
      <w:r w:rsidRPr="00206ACB">
        <w:t>it</w:t>
      </w:r>
      <w:r w:rsidR="00AC466E" w:rsidRPr="00206ACB">
        <w:t xml:space="preserve"> </w:t>
      </w:r>
      <w:r w:rsidRPr="00206ACB">
        <w:rPr>
          <w:rStyle w:val="Emphasis"/>
          <w:rFonts w:eastAsiaTheme="majorEastAsia" w:cstheme="minorHAnsi"/>
          <w:color w:val="111111"/>
          <w:szCs w:val="26"/>
        </w:rPr>
        <w:t>must</w:t>
      </w:r>
      <w:r w:rsidR="00AC466E" w:rsidRPr="00206ACB">
        <w:t xml:space="preserve"> </w:t>
      </w:r>
      <w:r w:rsidRPr="00206ACB">
        <w:t>end</w:t>
      </w:r>
      <w:r w:rsidR="00AC466E" w:rsidRPr="00206ACB">
        <w:t xml:space="preserve"> </w:t>
      </w:r>
      <w:r w:rsidRPr="00206ACB">
        <w:t>with</w:t>
      </w:r>
      <w:r w:rsidR="00AC466E" w:rsidRPr="00206ACB">
        <w:t xml:space="preserve"> </w:t>
      </w:r>
      <w:r w:rsidRPr="00206ACB">
        <w:t>the</w:t>
      </w:r>
      <w:r w:rsidR="00AC466E" w:rsidRPr="00206ACB">
        <w:t xml:space="preserve"> </w:t>
      </w:r>
      <w:r w:rsidRPr="00206ACB">
        <w:t>opcode</w:t>
      </w:r>
      <w:r w:rsidR="00AC466E" w:rsidRPr="00206ACB">
        <w:t xml:space="preserve"> </w:t>
      </w:r>
      <w:r w:rsidRPr="00867A01">
        <w:rPr>
          <w:rStyle w:val="QuoteChar"/>
        </w:rPr>
        <w:t>RTS</w:t>
      </w:r>
      <w:r w:rsidRPr="00206ACB">
        <w:t>,</w:t>
      </w:r>
      <w:r w:rsidR="00AC466E" w:rsidRPr="00206ACB">
        <w:t xml:space="preserve"> </w:t>
      </w:r>
      <w:r w:rsidRPr="00206ACB">
        <w:t>"Return</w:t>
      </w:r>
      <w:r w:rsidR="00AC466E" w:rsidRPr="00206ACB">
        <w:t xml:space="preserve"> </w:t>
      </w:r>
      <w:r w:rsidRPr="00206ACB">
        <w:t>from</w:t>
      </w:r>
      <w:r w:rsidR="00AC466E" w:rsidRPr="00206ACB">
        <w:t xml:space="preserve"> </w:t>
      </w:r>
      <w:r w:rsidRPr="00206ACB">
        <w:t>Subroutine".</w:t>
      </w:r>
      <w:r w:rsidR="00AC466E" w:rsidRPr="00206ACB">
        <w:t xml:space="preserve"> </w:t>
      </w:r>
      <w:r w:rsidRPr="00206ACB">
        <w:t>To</w:t>
      </w:r>
      <w:r w:rsidR="00AC466E" w:rsidRPr="00206ACB">
        <w:t xml:space="preserve"> </w:t>
      </w:r>
      <w:r w:rsidRPr="00206ACB">
        <w:rPr>
          <w:rStyle w:val="Emphasis"/>
          <w:rFonts w:eastAsiaTheme="majorEastAsia" w:cstheme="minorHAnsi"/>
          <w:color w:val="111111"/>
          <w:szCs w:val="26"/>
        </w:rPr>
        <w:t>call</w:t>
      </w:r>
      <w:r w:rsidR="00AC466E" w:rsidRPr="00206ACB">
        <w:t xml:space="preserve"> </w:t>
      </w:r>
      <w:r w:rsidRPr="00206ACB">
        <w:t>a</w:t>
      </w:r>
      <w:r w:rsidR="00AC466E" w:rsidRPr="00206ACB">
        <w:t xml:space="preserve"> </w:t>
      </w:r>
      <w:r w:rsidRPr="00206ACB">
        <w:t>subroutine,</w:t>
      </w:r>
      <w:r w:rsidR="00AC466E" w:rsidRPr="00206ACB">
        <w:t xml:space="preserve"> </w:t>
      </w:r>
      <w:r w:rsidRPr="00206ACB">
        <w:t>use</w:t>
      </w:r>
      <w:r w:rsidR="00AC466E" w:rsidRPr="00206ACB">
        <w:t xml:space="preserve"> </w:t>
      </w:r>
      <w:r w:rsidRPr="00206ACB">
        <w:t>the</w:t>
      </w:r>
      <w:r w:rsidR="00AC466E" w:rsidRPr="00206ACB">
        <w:t xml:space="preserve"> </w:t>
      </w:r>
      <w:r w:rsidRPr="00206ACB">
        <w:t>opcode</w:t>
      </w:r>
      <w:r w:rsidR="00AC466E" w:rsidRPr="00206ACB">
        <w:t xml:space="preserve"> </w:t>
      </w:r>
      <w:r w:rsidRPr="00867A01">
        <w:rPr>
          <w:rStyle w:val="QuoteChar"/>
        </w:rPr>
        <w:t>JSR</w:t>
      </w:r>
      <w:r w:rsidRPr="00206ACB">
        <w:t>,</w:t>
      </w:r>
      <w:r w:rsidR="00AC466E" w:rsidRPr="00206ACB">
        <w:t xml:space="preserve"> </w:t>
      </w:r>
      <w:r w:rsidRPr="00206ACB">
        <w:t>"Jump</w:t>
      </w:r>
      <w:r w:rsidR="00AC466E" w:rsidRPr="00206ACB">
        <w:t xml:space="preserve"> </w:t>
      </w:r>
      <w:r w:rsidRPr="00206ACB">
        <w:t>to</w:t>
      </w:r>
      <w:r w:rsidR="00AC466E" w:rsidRPr="00206ACB">
        <w:t xml:space="preserve"> </w:t>
      </w:r>
      <w:r w:rsidRPr="00206ACB">
        <w:t>Subroutine",</w:t>
      </w:r>
      <w:r w:rsidR="00AC466E" w:rsidRPr="00206ACB">
        <w:t xml:space="preserve"> </w:t>
      </w:r>
      <w:r w:rsidRPr="00206ACB">
        <w:t>followed</w:t>
      </w:r>
      <w:r w:rsidR="00AC466E" w:rsidRPr="00206ACB">
        <w:t xml:space="preserve"> </w:t>
      </w:r>
      <w:r w:rsidRPr="00206ACB">
        <w:t>by</w:t>
      </w:r>
      <w:r w:rsidR="00AC466E" w:rsidRPr="00206ACB">
        <w:t xml:space="preserve"> </w:t>
      </w:r>
      <w:r w:rsidRPr="00206ACB">
        <w:t>the</w:t>
      </w:r>
      <w:r w:rsidR="00AC466E" w:rsidRPr="00206ACB">
        <w:t xml:space="preserve"> </w:t>
      </w:r>
      <w:r w:rsidRPr="00206ACB">
        <w:t>name</w:t>
      </w:r>
      <w:r w:rsidR="00AC466E" w:rsidRPr="00206ACB">
        <w:t xml:space="preserve"> </w:t>
      </w:r>
      <w:r w:rsidRPr="00206ACB">
        <w:t>of</w:t>
      </w:r>
      <w:r w:rsidR="00AC466E" w:rsidRPr="00206ACB">
        <w:t xml:space="preserve"> </w:t>
      </w:r>
      <w:r w:rsidRPr="00206ACB">
        <w:t>the</w:t>
      </w:r>
      <w:r w:rsidR="00AC466E" w:rsidRPr="00206ACB">
        <w:t xml:space="preserve"> </w:t>
      </w:r>
      <w:r w:rsidRPr="00206ACB">
        <w:t>subroutine</w:t>
      </w:r>
      <w:r w:rsidR="00AC466E" w:rsidRPr="00206ACB">
        <w:t xml:space="preserve"> </w:t>
      </w:r>
      <w:r w:rsidRPr="00206ACB">
        <w:t>(whatever</w:t>
      </w:r>
      <w:r w:rsidR="00AC466E" w:rsidRPr="00206ACB">
        <w:t xml:space="preserve"> </w:t>
      </w:r>
      <w:r w:rsidRPr="00206ACB">
        <w:t>follows</w:t>
      </w:r>
      <w:r w:rsidR="00AC466E" w:rsidRPr="00206ACB">
        <w:t xml:space="preserve"> </w:t>
      </w:r>
      <w:r w:rsidRPr="00867A01">
        <w:rPr>
          <w:rStyle w:val="QuoteChar"/>
        </w:rPr>
        <w:t>.proc</w:t>
      </w:r>
      <w:r w:rsidRPr="00206ACB">
        <w:t>).</w:t>
      </w:r>
    </w:p>
    <w:p w14:paraId="512E337D" w14:textId="6B7DD0A3" w:rsidR="00BB6259" w:rsidRPr="00206ACB" w:rsidRDefault="00000000" w:rsidP="00867A01">
      <w:r>
        <w:rPr>
          <w:noProof/>
        </w:rPr>
        <w:pict w14:anchorId="7575A404">
          <v:rect id="_x0000_s2187" style="position:absolute;left:0;text-align:left;margin-left:1.1pt;margin-top:39.8pt;width:13.5pt;height:148pt;z-index:251732992;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87" inset="0,0,0,0">
              <w:txbxContent>
                <w:p w14:paraId="193CCD2B" w14:textId="72969C53" w:rsidR="00086212" w:rsidRDefault="00086212" w:rsidP="0008621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w:t>
                  </w:r>
                </w:p>
                <w:p w14:paraId="4481E21E" w14:textId="45CC712A" w:rsidR="00086212" w:rsidRDefault="00086212" w:rsidP="0008621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w:t>
                  </w:r>
                </w:p>
                <w:p w14:paraId="544C7C90" w14:textId="28F77CF2" w:rsidR="00086212" w:rsidRDefault="00086212" w:rsidP="0008621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w:t>
                  </w:r>
                </w:p>
                <w:p w14:paraId="2654BA87" w14:textId="1B848B89" w:rsidR="00086212" w:rsidRDefault="00086212" w:rsidP="0008621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w:t>
                  </w:r>
                </w:p>
                <w:p w14:paraId="1269743B" w14:textId="729CB400" w:rsidR="00086212" w:rsidRDefault="00086212" w:rsidP="0008621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w:t>
                  </w:r>
                </w:p>
                <w:p w14:paraId="57870787" w14:textId="57B5311E" w:rsidR="00086212" w:rsidRDefault="00086212" w:rsidP="0008621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6</w:t>
                  </w:r>
                </w:p>
                <w:p w14:paraId="3663A4E9" w14:textId="27BA3F62" w:rsidR="00086212" w:rsidRDefault="00086212" w:rsidP="0008621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7</w:t>
                  </w:r>
                </w:p>
                <w:p w14:paraId="60516224" w14:textId="2D2EF89D" w:rsidR="00086212" w:rsidRDefault="00086212" w:rsidP="0008621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8</w:t>
                  </w:r>
                </w:p>
              </w:txbxContent>
            </v:textbox>
          </v:rect>
        </w:pict>
      </w:r>
      <w:r w:rsidR="00BB6259" w:rsidRPr="00206ACB">
        <w:t>Before</w:t>
      </w:r>
      <w:r w:rsidR="00AC466E" w:rsidRPr="00206ACB">
        <w:t xml:space="preserve"> </w:t>
      </w:r>
      <w:r w:rsidR="00BB6259" w:rsidRPr="00206ACB">
        <w:t>we</w:t>
      </w:r>
      <w:r w:rsidR="00AC466E" w:rsidRPr="00206ACB">
        <w:t xml:space="preserve"> </w:t>
      </w:r>
      <w:r w:rsidR="00BB6259" w:rsidRPr="00206ACB">
        <w:t>go</w:t>
      </w:r>
      <w:r w:rsidR="00AC466E" w:rsidRPr="00206ACB">
        <w:t xml:space="preserve"> </w:t>
      </w:r>
      <w:r w:rsidR="00BB6259" w:rsidRPr="00206ACB">
        <w:t>further,</w:t>
      </w:r>
      <w:r w:rsidR="00AC466E" w:rsidRPr="00206ACB">
        <w:t xml:space="preserve"> </w:t>
      </w:r>
      <w:r w:rsidR="00BB6259" w:rsidRPr="00206ACB">
        <w:t>let's</w:t>
      </w:r>
      <w:r w:rsidR="00AC466E" w:rsidRPr="00206ACB">
        <w:t xml:space="preserve"> </w:t>
      </w:r>
      <w:r w:rsidR="00BB6259" w:rsidRPr="00206ACB">
        <w:t>take</w:t>
      </w:r>
      <w:r w:rsidR="00AC466E" w:rsidRPr="00206ACB">
        <w:t xml:space="preserve"> </w:t>
      </w:r>
      <w:r w:rsidR="00BB6259" w:rsidRPr="00206ACB">
        <w:t>a</w:t>
      </w:r>
      <w:r w:rsidR="00AC466E" w:rsidRPr="00206ACB">
        <w:t xml:space="preserve"> </w:t>
      </w:r>
      <w:r w:rsidR="00BB6259" w:rsidRPr="00206ACB">
        <w:t>look</w:t>
      </w:r>
      <w:r w:rsidR="00AC466E" w:rsidRPr="00206ACB">
        <w:t xml:space="preserve"> </w:t>
      </w:r>
      <w:r w:rsidR="00BB6259" w:rsidRPr="00206ACB">
        <w:t>at</w:t>
      </w:r>
      <w:r w:rsidR="00AC466E" w:rsidRPr="00206ACB">
        <w:t xml:space="preserve"> </w:t>
      </w:r>
      <w:r w:rsidR="00BB6259" w:rsidRPr="00206ACB">
        <w:t>what</w:t>
      </w:r>
      <w:r w:rsidR="00AC466E" w:rsidRPr="00206ACB">
        <w:t xml:space="preserve"> </w:t>
      </w:r>
      <w:r w:rsidR="00BB6259" w:rsidRPr="00206ACB">
        <w:t>actually</w:t>
      </w:r>
      <w:r w:rsidR="00AC466E" w:rsidRPr="00206ACB">
        <w:t xml:space="preserve"> </w:t>
      </w:r>
      <w:r w:rsidR="00BB6259" w:rsidRPr="00206ACB">
        <w:t>happens</w:t>
      </w:r>
      <w:r w:rsidR="00AC466E" w:rsidRPr="00206ACB">
        <w:t xml:space="preserve"> </w:t>
      </w:r>
      <w:r w:rsidR="00BB6259" w:rsidRPr="00206ACB">
        <w:t>when</w:t>
      </w:r>
      <w:r w:rsidR="00AC466E" w:rsidRPr="00206ACB">
        <w:t xml:space="preserve"> </w:t>
      </w:r>
      <w:r w:rsidR="00BB6259" w:rsidRPr="00206ACB">
        <w:t>we</w:t>
      </w:r>
      <w:r w:rsidR="00AC466E" w:rsidRPr="00206ACB">
        <w:t xml:space="preserve"> </w:t>
      </w:r>
      <w:r w:rsidR="00BB6259" w:rsidRPr="00206ACB">
        <w:t>call</w:t>
      </w:r>
      <w:r w:rsidR="00AC466E" w:rsidRPr="00206ACB">
        <w:t xml:space="preserve"> </w:t>
      </w:r>
      <w:r w:rsidR="00BB6259" w:rsidRPr="00206ACB">
        <w:t>a</w:t>
      </w:r>
      <w:r w:rsidR="00AC466E" w:rsidRPr="00206ACB">
        <w:t xml:space="preserve"> </w:t>
      </w:r>
      <w:r w:rsidR="00BB6259" w:rsidRPr="00206ACB">
        <w:t>subroutine.</w:t>
      </w:r>
      <w:r w:rsidR="00AC466E" w:rsidRPr="00206ACB">
        <w:t xml:space="preserve"> </w:t>
      </w:r>
      <w:r w:rsidR="00BB6259" w:rsidRPr="00206ACB">
        <w:t>Here</w:t>
      </w:r>
      <w:r w:rsidR="00AC466E" w:rsidRPr="00206ACB">
        <w:t xml:space="preserve"> </w:t>
      </w:r>
      <w:r w:rsidR="00BB6259" w:rsidRPr="00206ACB">
        <w:t>is</w:t>
      </w:r>
      <w:r w:rsidR="00AC466E" w:rsidRPr="00206ACB">
        <w:t xml:space="preserve"> </w:t>
      </w:r>
      <w:r w:rsidR="00BB6259" w:rsidRPr="00206ACB">
        <w:t>some</w:t>
      </w:r>
      <w:r w:rsidR="00AC466E" w:rsidRPr="00206ACB">
        <w:t xml:space="preserve"> </w:t>
      </w:r>
      <w:r w:rsidR="00BB6259" w:rsidRPr="00206ACB">
        <w:t>example</w:t>
      </w:r>
      <w:r w:rsidR="00AC466E" w:rsidRPr="00206ACB">
        <w:t xml:space="preserve"> </w:t>
      </w:r>
      <w:r w:rsidR="00BB6259" w:rsidRPr="00206ACB">
        <w:t>code:</w:t>
      </w:r>
    </w:p>
    <w:p w14:paraId="1C089696" w14:textId="125895F7" w:rsidR="00571548" w:rsidRPr="00867A01" w:rsidRDefault="00AC466E"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310907775"/>
        <w:rPr>
          <w:rFonts w:ascii="DejaVu Sans Mono" w:hAnsi="DejaVu Sans Mono" w:cs="DejaVu Sans Mono"/>
          <w:color w:val="10C26F"/>
          <w:sz w:val="26"/>
          <w:szCs w:val="26"/>
        </w:rPr>
      </w:pPr>
      <w:r w:rsidRPr="00867A01">
        <w:rPr>
          <w:rFonts w:ascii="DejaVu Sans Mono" w:hAnsi="DejaVu Sans Mono" w:cs="DejaVu Sans Mono"/>
          <w:color w:val="10C26F"/>
          <w:sz w:val="26"/>
          <w:szCs w:val="26"/>
        </w:rPr>
        <w:t xml:space="preserve">  </w:t>
      </w:r>
      <w:r w:rsidR="00571548" w:rsidRPr="00867A01">
        <w:rPr>
          <w:rFonts w:ascii="DejaVu Sans Mono" w:hAnsi="DejaVu Sans Mono" w:cs="DejaVu Sans Mono"/>
          <w:color w:val="E3371E"/>
          <w:sz w:val="26"/>
          <w:szCs w:val="26"/>
        </w:rPr>
        <w:t>LDA</w:t>
      </w:r>
      <w:r w:rsidRPr="00867A01">
        <w:rPr>
          <w:rFonts w:ascii="DejaVu Sans Mono" w:hAnsi="DejaVu Sans Mono" w:cs="DejaVu Sans Mono"/>
          <w:color w:val="10C26F"/>
          <w:sz w:val="26"/>
          <w:szCs w:val="26"/>
        </w:rPr>
        <w:t xml:space="preserve"> </w:t>
      </w:r>
      <w:r w:rsidR="00571548" w:rsidRPr="00867A01">
        <w:rPr>
          <w:rFonts w:ascii="DejaVu Sans Mono" w:hAnsi="DejaVu Sans Mono" w:cs="DejaVu Sans Mono"/>
          <w:color w:val="FF7A48"/>
          <w:sz w:val="26"/>
          <w:szCs w:val="26"/>
        </w:rPr>
        <w:t>#</w:t>
      </w:r>
      <w:r w:rsidR="00571548" w:rsidRPr="00867A01">
        <w:rPr>
          <w:rFonts w:ascii="DejaVu Sans Mono" w:hAnsi="DejaVu Sans Mono" w:cs="DejaVu Sans Mono"/>
          <w:color w:val="07E2FA"/>
          <w:sz w:val="26"/>
          <w:szCs w:val="26"/>
        </w:rPr>
        <w:t>$80</w:t>
      </w:r>
    </w:p>
    <w:p w14:paraId="1085B616" w14:textId="2713C0D2" w:rsidR="00571548" w:rsidRPr="00867A01" w:rsidRDefault="00AC466E"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310907775"/>
        <w:rPr>
          <w:rFonts w:ascii="DejaVu Sans Mono" w:hAnsi="DejaVu Sans Mono" w:cs="DejaVu Sans Mono"/>
          <w:color w:val="10C26F"/>
          <w:sz w:val="26"/>
          <w:szCs w:val="26"/>
        </w:rPr>
      </w:pPr>
      <w:r w:rsidRPr="00867A01">
        <w:rPr>
          <w:rFonts w:ascii="DejaVu Sans Mono" w:hAnsi="DejaVu Sans Mono" w:cs="DejaVu Sans Mono"/>
          <w:color w:val="10C26F"/>
          <w:sz w:val="26"/>
          <w:szCs w:val="26"/>
        </w:rPr>
        <w:t xml:space="preserve">  </w:t>
      </w:r>
      <w:r w:rsidR="00571548" w:rsidRPr="00867A01">
        <w:rPr>
          <w:rFonts w:ascii="DejaVu Sans Mono" w:hAnsi="DejaVu Sans Mono" w:cs="DejaVu Sans Mono"/>
          <w:color w:val="E3371E"/>
          <w:sz w:val="26"/>
          <w:szCs w:val="26"/>
        </w:rPr>
        <w:t>JSR</w:t>
      </w:r>
      <w:r w:rsidRPr="00867A01">
        <w:rPr>
          <w:rFonts w:ascii="DejaVu Sans Mono" w:hAnsi="DejaVu Sans Mono" w:cs="DejaVu Sans Mono"/>
          <w:color w:val="10C26F"/>
          <w:sz w:val="26"/>
          <w:szCs w:val="26"/>
        </w:rPr>
        <w:t xml:space="preserve"> </w:t>
      </w:r>
      <w:r w:rsidR="00571548" w:rsidRPr="00867A01">
        <w:rPr>
          <w:rFonts w:ascii="DejaVu Sans Mono" w:hAnsi="DejaVu Sans Mono" w:cs="DejaVu Sans Mono"/>
          <w:color w:val="10C26F"/>
          <w:sz w:val="26"/>
          <w:szCs w:val="26"/>
        </w:rPr>
        <w:t>do_something_else</w:t>
      </w:r>
    </w:p>
    <w:p w14:paraId="74A7294E" w14:textId="60983475" w:rsidR="00571548" w:rsidRPr="00867A01" w:rsidRDefault="00AC466E"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310907775"/>
        <w:rPr>
          <w:rFonts w:ascii="DejaVu Sans Mono" w:hAnsi="DejaVu Sans Mono" w:cs="DejaVu Sans Mono"/>
          <w:color w:val="10C26F"/>
          <w:sz w:val="26"/>
          <w:szCs w:val="26"/>
        </w:rPr>
      </w:pPr>
      <w:r w:rsidRPr="00867A01">
        <w:rPr>
          <w:rFonts w:ascii="DejaVu Sans Mono" w:hAnsi="DejaVu Sans Mono" w:cs="DejaVu Sans Mono"/>
          <w:color w:val="10C26F"/>
          <w:sz w:val="26"/>
          <w:szCs w:val="26"/>
        </w:rPr>
        <w:t xml:space="preserve">  </w:t>
      </w:r>
      <w:r w:rsidR="00571548" w:rsidRPr="00867A01">
        <w:rPr>
          <w:rFonts w:ascii="DejaVu Sans Mono" w:hAnsi="DejaVu Sans Mono" w:cs="DejaVu Sans Mono"/>
          <w:color w:val="E3371E"/>
          <w:sz w:val="26"/>
          <w:szCs w:val="26"/>
        </w:rPr>
        <w:t>STA</w:t>
      </w:r>
      <w:r w:rsidRPr="00867A01">
        <w:rPr>
          <w:rFonts w:ascii="DejaVu Sans Mono" w:hAnsi="DejaVu Sans Mono" w:cs="DejaVu Sans Mono"/>
          <w:color w:val="10C26F"/>
          <w:sz w:val="26"/>
          <w:szCs w:val="26"/>
        </w:rPr>
        <w:t xml:space="preserve"> </w:t>
      </w:r>
      <w:r w:rsidR="00571548" w:rsidRPr="00867A01">
        <w:rPr>
          <w:rFonts w:ascii="DejaVu Sans Mono" w:hAnsi="DejaVu Sans Mono" w:cs="DejaVu Sans Mono"/>
          <w:color w:val="07E2FA"/>
          <w:sz w:val="26"/>
          <w:szCs w:val="26"/>
        </w:rPr>
        <w:t>$8000</w:t>
      </w:r>
    </w:p>
    <w:p w14:paraId="4BE881D5" w14:textId="7C2F51A2" w:rsidR="00571548" w:rsidRPr="00867A01" w:rsidRDefault="00AC466E"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310907775"/>
        <w:rPr>
          <w:rFonts w:ascii="DejaVu Sans Mono" w:hAnsi="DejaVu Sans Mono" w:cs="DejaVu Sans Mono"/>
          <w:color w:val="10C26F"/>
          <w:sz w:val="26"/>
          <w:szCs w:val="26"/>
        </w:rPr>
      </w:pPr>
      <w:r w:rsidRPr="00867A01">
        <w:rPr>
          <w:rFonts w:ascii="DejaVu Sans Mono" w:hAnsi="DejaVu Sans Mono" w:cs="DejaVu Sans Mono"/>
          <w:color w:val="10C26F"/>
          <w:sz w:val="26"/>
          <w:szCs w:val="26"/>
        </w:rPr>
        <w:t xml:space="preserve"> </w:t>
      </w:r>
    </w:p>
    <w:p w14:paraId="31C9A2D2" w14:textId="5F790A6F" w:rsidR="00571548" w:rsidRPr="00867A01" w:rsidRDefault="00571548"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310907775"/>
        <w:rPr>
          <w:rFonts w:ascii="DejaVu Sans Mono" w:hAnsi="DejaVu Sans Mono" w:cs="DejaVu Sans Mono"/>
          <w:color w:val="10C26F"/>
          <w:sz w:val="26"/>
          <w:szCs w:val="26"/>
        </w:rPr>
      </w:pPr>
      <w:r w:rsidRPr="00867A01">
        <w:rPr>
          <w:rFonts w:ascii="DejaVu Sans Mono" w:hAnsi="DejaVu Sans Mono" w:cs="DejaVu Sans Mono"/>
          <w:color w:val="10C26F"/>
          <w:sz w:val="26"/>
          <w:szCs w:val="26"/>
        </w:rPr>
        <w:t>.proc</w:t>
      </w:r>
      <w:r w:rsidR="00AC466E" w:rsidRPr="00867A01">
        <w:rPr>
          <w:rFonts w:ascii="DejaVu Sans Mono" w:hAnsi="DejaVu Sans Mono" w:cs="DejaVu Sans Mono"/>
          <w:color w:val="10C26F"/>
          <w:sz w:val="26"/>
          <w:szCs w:val="26"/>
        </w:rPr>
        <w:t xml:space="preserve"> </w:t>
      </w:r>
      <w:r w:rsidRPr="00867A01">
        <w:rPr>
          <w:rFonts w:ascii="DejaVu Sans Mono" w:hAnsi="DejaVu Sans Mono" w:cs="DejaVu Sans Mono"/>
          <w:color w:val="10C26F"/>
          <w:sz w:val="26"/>
          <w:szCs w:val="26"/>
        </w:rPr>
        <w:t>do_something_else</w:t>
      </w:r>
    </w:p>
    <w:p w14:paraId="1F780EFC" w14:textId="7C2FFC17" w:rsidR="00571548" w:rsidRPr="00867A01" w:rsidRDefault="00AC466E"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310907775"/>
        <w:rPr>
          <w:rFonts w:ascii="DejaVu Sans Mono" w:hAnsi="DejaVu Sans Mono" w:cs="DejaVu Sans Mono"/>
          <w:color w:val="10C26F"/>
          <w:sz w:val="26"/>
          <w:szCs w:val="26"/>
        </w:rPr>
      </w:pPr>
      <w:r w:rsidRPr="00867A01">
        <w:rPr>
          <w:rFonts w:ascii="DejaVu Sans Mono" w:hAnsi="DejaVu Sans Mono" w:cs="DejaVu Sans Mono"/>
          <w:color w:val="10C26F"/>
          <w:sz w:val="26"/>
          <w:szCs w:val="26"/>
        </w:rPr>
        <w:t xml:space="preserve">  </w:t>
      </w:r>
      <w:r w:rsidR="00571548" w:rsidRPr="00867A01">
        <w:rPr>
          <w:rFonts w:ascii="DejaVu Sans Mono" w:hAnsi="DejaVu Sans Mono" w:cs="DejaVu Sans Mono"/>
          <w:color w:val="E3371E"/>
          <w:sz w:val="26"/>
          <w:szCs w:val="26"/>
        </w:rPr>
        <w:t>LDA</w:t>
      </w:r>
      <w:r w:rsidRPr="00867A01">
        <w:rPr>
          <w:rFonts w:ascii="DejaVu Sans Mono" w:hAnsi="DejaVu Sans Mono" w:cs="DejaVu Sans Mono"/>
          <w:color w:val="10C26F"/>
          <w:sz w:val="26"/>
          <w:szCs w:val="26"/>
        </w:rPr>
        <w:t xml:space="preserve"> </w:t>
      </w:r>
      <w:r w:rsidR="00571548" w:rsidRPr="00867A01">
        <w:rPr>
          <w:rFonts w:ascii="DejaVu Sans Mono" w:hAnsi="DejaVu Sans Mono" w:cs="DejaVu Sans Mono"/>
          <w:color w:val="FF7A48"/>
          <w:sz w:val="26"/>
          <w:szCs w:val="26"/>
        </w:rPr>
        <w:t>#</w:t>
      </w:r>
      <w:r w:rsidR="00571548" w:rsidRPr="00867A01">
        <w:rPr>
          <w:rFonts w:ascii="DejaVu Sans Mono" w:hAnsi="DejaVu Sans Mono" w:cs="DejaVu Sans Mono"/>
          <w:color w:val="07E2FA"/>
          <w:sz w:val="26"/>
          <w:szCs w:val="26"/>
        </w:rPr>
        <w:t>$90</w:t>
      </w:r>
    </w:p>
    <w:p w14:paraId="5BE391F7" w14:textId="34C17CF3" w:rsidR="00571548" w:rsidRPr="00867A01" w:rsidRDefault="00AC466E"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310907775"/>
        <w:rPr>
          <w:rFonts w:ascii="DejaVu Sans Mono" w:hAnsi="DejaVu Sans Mono" w:cs="DejaVu Sans Mono"/>
          <w:color w:val="E3371E"/>
          <w:sz w:val="26"/>
          <w:szCs w:val="26"/>
        </w:rPr>
      </w:pPr>
      <w:r w:rsidRPr="00867A01">
        <w:rPr>
          <w:rFonts w:ascii="DejaVu Sans Mono" w:hAnsi="DejaVu Sans Mono" w:cs="DejaVu Sans Mono"/>
          <w:color w:val="10C26F"/>
          <w:sz w:val="26"/>
          <w:szCs w:val="26"/>
        </w:rPr>
        <w:t xml:space="preserve">  </w:t>
      </w:r>
      <w:r w:rsidR="00571548" w:rsidRPr="00867A01">
        <w:rPr>
          <w:rFonts w:ascii="DejaVu Sans Mono" w:hAnsi="DejaVu Sans Mono" w:cs="DejaVu Sans Mono"/>
          <w:color w:val="E3371E"/>
          <w:sz w:val="26"/>
          <w:szCs w:val="26"/>
        </w:rPr>
        <w:t>RTS</w:t>
      </w:r>
    </w:p>
    <w:p w14:paraId="3E3D015E" w14:textId="46DD2AAA" w:rsidR="00571548" w:rsidRPr="00867A01" w:rsidRDefault="00571548"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left="360" w:firstLine="360"/>
        <w:divId w:val="310907775"/>
        <w:rPr>
          <w:rFonts w:ascii="DejaVu Sans Mono" w:hAnsi="DejaVu Sans Mono" w:cs="DejaVu Sans Mono"/>
          <w:color w:val="10C26F"/>
          <w:sz w:val="26"/>
          <w:szCs w:val="26"/>
        </w:rPr>
      </w:pPr>
      <w:r w:rsidRPr="00867A01">
        <w:rPr>
          <w:rFonts w:ascii="DejaVu Sans Mono" w:hAnsi="DejaVu Sans Mono" w:cs="DejaVu Sans Mono"/>
          <w:color w:val="10C26F"/>
          <w:sz w:val="26"/>
          <w:szCs w:val="26"/>
        </w:rPr>
        <w:t>.endproc</w:t>
      </w:r>
    </w:p>
    <w:p w14:paraId="5A4A1EAB" w14:textId="77777777" w:rsidR="000A1A27" w:rsidRDefault="000A1A27" w:rsidP="002B0920"/>
    <w:p w14:paraId="381FB5F8" w14:textId="11C1FE6C" w:rsidR="002D1617" w:rsidRPr="00206ACB" w:rsidRDefault="002D1617" w:rsidP="002B0920">
      <w:r w:rsidRPr="00206ACB">
        <w:lastRenderedPageBreak/>
        <w:t>When</w:t>
      </w:r>
      <w:r w:rsidR="00AC466E" w:rsidRPr="00206ACB">
        <w:t xml:space="preserve"> </w:t>
      </w:r>
      <w:r w:rsidRPr="00206ACB">
        <w:t>this</w:t>
      </w:r>
      <w:r w:rsidR="00AC466E" w:rsidRPr="00206ACB">
        <w:t xml:space="preserve"> </w:t>
      </w:r>
      <w:r w:rsidRPr="00206ACB">
        <w:t>code</w:t>
      </w:r>
      <w:r w:rsidR="00AC466E" w:rsidRPr="00206ACB">
        <w:t xml:space="preserve"> </w:t>
      </w:r>
      <w:r w:rsidRPr="00206ACB">
        <w:t>runs,</w:t>
      </w:r>
      <w:r w:rsidR="00AC466E" w:rsidRPr="00206ACB">
        <w:t xml:space="preserve"> </w:t>
      </w:r>
      <w:r w:rsidRPr="00206ACB">
        <w:t>the</w:t>
      </w:r>
      <w:r w:rsidR="00AC466E" w:rsidRPr="00206ACB">
        <w:t xml:space="preserve"> </w:t>
      </w:r>
      <w:r w:rsidRPr="00206ACB">
        <w:t>processor</w:t>
      </w:r>
      <w:r w:rsidR="00AC466E" w:rsidRPr="00206ACB">
        <w:t xml:space="preserve"> </w:t>
      </w:r>
      <w:r w:rsidRPr="00206ACB">
        <w:t>first</w:t>
      </w:r>
      <w:r w:rsidR="00AC466E" w:rsidRPr="00206ACB">
        <w:t xml:space="preserve"> </w:t>
      </w:r>
      <w:r w:rsidRPr="00206ACB">
        <w:t>puts</w:t>
      </w:r>
      <w:r w:rsidR="00AC466E" w:rsidRPr="00206ACB">
        <w:t xml:space="preserve"> </w:t>
      </w:r>
      <w:r w:rsidRPr="00206ACB">
        <w:t>the</w:t>
      </w:r>
      <w:r w:rsidR="00AC466E" w:rsidRPr="00206ACB">
        <w:t xml:space="preserve"> </w:t>
      </w:r>
      <w:r w:rsidRPr="00206ACB">
        <w:t>literal</w:t>
      </w:r>
      <w:r w:rsidR="00AC466E" w:rsidRPr="00206ACB">
        <w:t xml:space="preserve"> </w:t>
      </w:r>
      <w:r w:rsidRPr="00206ACB">
        <w:t>value</w:t>
      </w:r>
      <w:r w:rsidR="00AC466E" w:rsidRPr="00206ACB">
        <w:t xml:space="preserve"> </w:t>
      </w:r>
      <w:r w:rsidRPr="00867A01">
        <w:rPr>
          <w:rStyle w:val="QuoteChar"/>
        </w:rPr>
        <w:t>$80</w:t>
      </w:r>
      <w:r w:rsidR="00AC466E" w:rsidRPr="00206ACB">
        <w:t xml:space="preserve"> </w:t>
      </w:r>
      <w:r w:rsidRPr="00206ACB">
        <w:t>into</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Then</w:t>
      </w:r>
      <w:r w:rsidR="00AC466E" w:rsidRPr="00206ACB">
        <w:t xml:space="preserve"> </w:t>
      </w:r>
      <w:r w:rsidRPr="00206ACB">
        <w:t>it</w:t>
      </w:r>
      <w:r w:rsidR="00AC466E" w:rsidRPr="00206ACB">
        <w:t xml:space="preserve"> </w:t>
      </w:r>
      <w:r w:rsidRPr="00206ACB">
        <w:t>calls</w:t>
      </w:r>
      <w:r w:rsidR="00AC466E" w:rsidRPr="00206ACB">
        <w:t xml:space="preserve"> </w:t>
      </w:r>
      <w:r w:rsidRPr="00206ACB">
        <w:t>the</w:t>
      </w:r>
      <w:r w:rsidR="00AC466E" w:rsidRPr="00206ACB">
        <w:t xml:space="preserve"> </w:t>
      </w:r>
      <w:r w:rsidRPr="00206ACB">
        <w:t>subroutine</w:t>
      </w:r>
      <w:r w:rsidR="00AC466E" w:rsidRPr="00206ACB">
        <w:t xml:space="preserve"> </w:t>
      </w:r>
      <w:r w:rsidRPr="00867A01">
        <w:rPr>
          <w:rStyle w:val="QuoteChar"/>
        </w:rPr>
        <w:t>do_something_else</w:t>
      </w:r>
      <w:r w:rsidRPr="00206ACB">
        <w:t>.</w:t>
      </w:r>
      <w:r w:rsidR="00AC466E" w:rsidRPr="00206ACB">
        <w:t xml:space="preserve"> </w:t>
      </w:r>
      <w:r w:rsidRPr="00206ACB">
        <w:t>When</w:t>
      </w:r>
      <w:r w:rsidR="00AC466E" w:rsidRPr="00206ACB">
        <w:t xml:space="preserve"> </w:t>
      </w:r>
      <w:r w:rsidRPr="00206ACB">
        <w:t>the</w:t>
      </w:r>
      <w:r w:rsidR="00AC466E" w:rsidRPr="00206ACB">
        <w:t xml:space="preserve"> </w:t>
      </w:r>
      <w:r w:rsidRPr="00206ACB">
        <w:t>6502</w:t>
      </w:r>
      <w:r w:rsidR="00AC466E" w:rsidRPr="00206ACB">
        <w:t xml:space="preserve"> </w:t>
      </w:r>
      <w:r w:rsidRPr="00206ACB">
        <w:t>sees</w:t>
      </w:r>
      <w:r w:rsidR="00AC466E" w:rsidRPr="00206ACB">
        <w:t xml:space="preserve"> </w:t>
      </w:r>
      <w:r w:rsidRPr="00206ACB">
        <w:t>a</w:t>
      </w:r>
      <w:r w:rsidR="00AC466E" w:rsidRPr="00206ACB">
        <w:t xml:space="preserve"> </w:t>
      </w:r>
      <w:r w:rsidRPr="00867A01">
        <w:rPr>
          <w:rStyle w:val="QuoteChar"/>
        </w:rPr>
        <w:t>JSR</w:t>
      </w:r>
      <w:r w:rsidR="00AC466E" w:rsidRPr="00206ACB">
        <w:t xml:space="preserve"> </w:t>
      </w:r>
      <w:r w:rsidRPr="00206ACB">
        <w:t>opcode,</w:t>
      </w:r>
      <w:r w:rsidR="00AC466E" w:rsidRPr="00206ACB">
        <w:t xml:space="preserve"> </w:t>
      </w:r>
      <w:r w:rsidRPr="00206ACB">
        <w:t>it</w:t>
      </w:r>
      <w:r w:rsidR="00AC466E" w:rsidRPr="00206ACB">
        <w:t xml:space="preserve"> </w:t>
      </w:r>
      <w:r w:rsidRPr="00206ACB">
        <w:t>pushes</w:t>
      </w:r>
      <w:r w:rsidR="00AC466E" w:rsidRPr="00206ACB">
        <w:t xml:space="preserve"> </w:t>
      </w:r>
      <w:r w:rsidRPr="00206ACB">
        <w:t>the</w:t>
      </w:r>
      <w:r w:rsidR="00AC466E" w:rsidRPr="00206ACB">
        <w:t xml:space="preserve"> </w:t>
      </w:r>
      <w:r w:rsidRPr="00206ACB">
        <w:t>current</w:t>
      </w:r>
      <w:r w:rsidR="00AC466E" w:rsidRPr="00206ACB">
        <w:t xml:space="preserve"> </w:t>
      </w:r>
      <w:r w:rsidRPr="00206ACB">
        <w:t>value</w:t>
      </w:r>
      <w:r w:rsidR="00AC466E" w:rsidRPr="00206ACB">
        <w:t xml:space="preserve"> </w:t>
      </w:r>
      <w:r w:rsidRPr="00206ACB">
        <w:t>of</w:t>
      </w:r>
      <w:r w:rsidR="00AC466E" w:rsidRPr="00206ACB">
        <w:t xml:space="preserve"> </w:t>
      </w:r>
      <w:r w:rsidRPr="00206ACB">
        <w:t>the</w:t>
      </w:r>
      <w:r w:rsidR="00AC466E" w:rsidRPr="00206ACB">
        <w:t xml:space="preserve"> </w:t>
      </w:r>
      <w:r w:rsidRPr="00206ACB">
        <w:t>program</w:t>
      </w:r>
      <w:r w:rsidR="00AC466E" w:rsidRPr="00206ACB">
        <w:t xml:space="preserve"> </w:t>
      </w:r>
      <w:r w:rsidRPr="00206ACB">
        <w:t>counter</w:t>
      </w:r>
      <w:r w:rsidR="00AC466E" w:rsidRPr="00206ACB">
        <w:t xml:space="preserve"> </w:t>
      </w:r>
      <w:r w:rsidRPr="00206ACB">
        <w:t>(the</w:t>
      </w:r>
      <w:r w:rsidR="00AC466E" w:rsidRPr="00206ACB">
        <w:t xml:space="preserve"> </w:t>
      </w:r>
      <w:r w:rsidRPr="00206ACB">
        <w:t>special</w:t>
      </w:r>
      <w:r w:rsidR="00AC466E" w:rsidRPr="00206ACB">
        <w:t xml:space="preserve"> </w:t>
      </w:r>
      <w:r w:rsidRPr="00206ACB">
        <w:t>register</w:t>
      </w:r>
      <w:r w:rsidR="00AC466E" w:rsidRPr="00206ACB">
        <w:t xml:space="preserve"> </w:t>
      </w:r>
      <w:r w:rsidRPr="00206ACB">
        <w:t>that</w:t>
      </w:r>
      <w:r w:rsidR="00AC466E" w:rsidRPr="00206ACB">
        <w:t xml:space="preserve"> </w:t>
      </w:r>
      <w:r w:rsidRPr="00206ACB">
        <w:t>holds</w:t>
      </w:r>
      <w:r w:rsidR="00AC466E" w:rsidRPr="00206ACB">
        <w:t xml:space="preserve"> </w:t>
      </w:r>
      <w:r w:rsidRPr="00206ACB">
        <w:t>the</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of</w:t>
      </w:r>
      <w:r w:rsidR="00AC466E" w:rsidRPr="00206ACB">
        <w:t xml:space="preserve"> </w:t>
      </w:r>
      <w:r w:rsidRPr="00206ACB">
        <w:t>the</w:t>
      </w:r>
      <w:r w:rsidR="00AC466E" w:rsidRPr="00206ACB">
        <w:t xml:space="preserve"> </w:t>
      </w:r>
      <w:r w:rsidRPr="00206ACB">
        <w:t>next</w:t>
      </w:r>
      <w:r w:rsidR="00AC466E" w:rsidRPr="00206ACB">
        <w:t xml:space="preserve"> </w:t>
      </w:r>
      <w:r w:rsidRPr="00206ACB">
        <w:t>byte</w:t>
      </w:r>
      <w:r w:rsidR="00AC466E" w:rsidRPr="00206ACB">
        <w:t xml:space="preserve"> </w:t>
      </w:r>
      <w:r w:rsidRPr="00206ACB">
        <w:t>to</w:t>
      </w:r>
      <w:r w:rsidR="00AC466E" w:rsidRPr="00206ACB">
        <w:t xml:space="preserve"> </w:t>
      </w:r>
      <w:r w:rsidRPr="00206ACB">
        <w:t>be</w:t>
      </w:r>
      <w:r w:rsidR="00AC466E" w:rsidRPr="00206ACB">
        <w:t xml:space="preserve"> </w:t>
      </w:r>
      <w:r w:rsidRPr="00206ACB">
        <w:t>processed)</w:t>
      </w:r>
      <w:r w:rsidR="00AC466E" w:rsidRPr="00206ACB">
        <w:t xml:space="preserve"> </w:t>
      </w:r>
      <w:r w:rsidRPr="00206ACB">
        <w:t>onto</w:t>
      </w:r>
      <w:r w:rsidR="00AC466E" w:rsidRPr="00206ACB">
        <w:t xml:space="preserve"> </w:t>
      </w:r>
      <w:r w:rsidRPr="00206ACB">
        <w:t>the</w:t>
      </w:r>
      <w:r w:rsidR="00AC466E" w:rsidRPr="00206ACB">
        <w:t xml:space="preserve"> </w:t>
      </w:r>
      <w:r w:rsidRPr="00206ACB">
        <w:rPr>
          <w:rStyle w:val="Emphasis"/>
          <w:rFonts w:cstheme="minorHAnsi"/>
          <w:color w:val="111111"/>
          <w:szCs w:val="26"/>
        </w:rPr>
        <w:t>stack</w:t>
      </w:r>
      <w:r w:rsidRPr="00206ACB">
        <w:t>.</w:t>
      </w:r>
      <w:r w:rsidR="00AC466E" w:rsidRPr="00206ACB">
        <w:t xml:space="preserve"> </w:t>
      </w:r>
      <w:r w:rsidRPr="00206ACB">
        <w:t>A</w:t>
      </w:r>
      <w:r w:rsidR="00AC466E" w:rsidRPr="00206ACB">
        <w:t xml:space="preserve"> </w:t>
      </w:r>
      <w:r w:rsidRPr="00206ACB">
        <w:t>stack,</w:t>
      </w:r>
      <w:r w:rsidR="00AC466E" w:rsidRPr="00206ACB">
        <w:t xml:space="preserve"> </w:t>
      </w:r>
      <w:r w:rsidRPr="00206ACB">
        <w:t>in</w:t>
      </w:r>
      <w:r w:rsidR="00AC466E" w:rsidRPr="00206ACB">
        <w:t xml:space="preserve"> </w:t>
      </w:r>
      <w:r w:rsidRPr="00206ACB">
        <w:t>computer</w:t>
      </w:r>
      <w:r w:rsidR="00AC466E" w:rsidRPr="00206ACB">
        <w:t xml:space="preserve"> </w:t>
      </w:r>
      <w:r w:rsidRPr="00206ACB">
        <w:t>science,</w:t>
      </w:r>
      <w:r w:rsidR="00AC466E" w:rsidRPr="00206ACB">
        <w:t xml:space="preserve"> </w:t>
      </w:r>
      <w:r w:rsidRPr="00206ACB">
        <w:t>is</w:t>
      </w:r>
      <w:r w:rsidR="00AC466E" w:rsidRPr="00206ACB">
        <w:t xml:space="preserve"> </w:t>
      </w:r>
      <w:r w:rsidRPr="00206ACB">
        <w:t>a</w:t>
      </w:r>
      <w:r w:rsidR="00AC466E" w:rsidRPr="00206ACB">
        <w:t xml:space="preserve"> </w:t>
      </w:r>
      <w:r w:rsidRPr="00206ACB">
        <w:t>"last</w:t>
      </w:r>
      <w:r w:rsidR="00AC466E" w:rsidRPr="00206ACB">
        <w:t xml:space="preserve"> </w:t>
      </w:r>
      <w:r w:rsidRPr="00206ACB">
        <w:t>in,</w:t>
      </w:r>
      <w:r w:rsidR="00AC466E" w:rsidRPr="00206ACB">
        <w:t xml:space="preserve"> </w:t>
      </w:r>
      <w:r w:rsidRPr="00206ACB">
        <w:t>first</w:t>
      </w:r>
      <w:r w:rsidR="00AC466E" w:rsidRPr="00206ACB">
        <w:t xml:space="preserve"> </w:t>
      </w:r>
      <w:r w:rsidRPr="00206ACB">
        <w:t>out"</w:t>
      </w:r>
      <w:r w:rsidR="00AC466E" w:rsidRPr="00206ACB">
        <w:t xml:space="preserve"> </w:t>
      </w:r>
      <w:r w:rsidRPr="00206ACB">
        <w:t>data</w:t>
      </w:r>
      <w:r w:rsidR="00AC466E" w:rsidRPr="00206ACB">
        <w:t xml:space="preserve"> </w:t>
      </w:r>
      <w:r w:rsidRPr="00206ACB">
        <w:t>structure,</w:t>
      </w:r>
      <w:r w:rsidR="00AC466E" w:rsidRPr="00206ACB">
        <w:t xml:space="preserve"> </w:t>
      </w:r>
      <w:r w:rsidRPr="00206ACB">
        <w:t>similar</w:t>
      </w:r>
      <w:r w:rsidR="00AC466E" w:rsidRPr="00206ACB">
        <w:t xml:space="preserve"> </w:t>
      </w:r>
      <w:r w:rsidRPr="00206ACB">
        <w:t>to</w:t>
      </w:r>
      <w:r w:rsidR="00AC466E" w:rsidRPr="00206ACB">
        <w:t xml:space="preserve"> </w:t>
      </w:r>
      <w:r w:rsidRPr="00206ACB">
        <w:t>a</w:t>
      </w:r>
      <w:r w:rsidR="00AC466E" w:rsidRPr="00206ACB">
        <w:t xml:space="preserve"> </w:t>
      </w:r>
      <w:r w:rsidRPr="00206ACB">
        <w:t>stack</w:t>
      </w:r>
      <w:r w:rsidR="00AC466E" w:rsidRPr="00206ACB">
        <w:t xml:space="preserve"> </w:t>
      </w:r>
      <w:r w:rsidRPr="00206ACB">
        <w:t>of</w:t>
      </w:r>
      <w:r w:rsidR="00AC466E" w:rsidRPr="00206ACB">
        <w:t xml:space="preserve"> </w:t>
      </w:r>
      <w:r w:rsidRPr="00206ACB">
        <w:t>real-life</w:t>
      </w:r>
      <w:r w:rsidR="00AC466E" w:rsidRPr="00206ACB">
        <w:t xml:space="preserve"> </w:t>
      </w:r>
      <w:r w:rsidRPr="00206ACB">
        <w:t>plates.</w:t>
      </w:r>
      <w:r w:rsidR="00AC466E" w:rsidRPr="00206ACB">
        <w:t xml:space="preserve"> </w:t>
      </w:r>
      <w:r w:rsidRPr="00206ACB">
        <w:t>Adding</w:t>
      </w:r>
      <w:r w:rsidR="00AC466E" w:rsidRPr="00206ACB">
        <w:t xml:space="preserve"> </w:t>
      </w:r>
      <w:r w:rsidRPr="00206ACB">
        <w:t>something</w:t>
      </w:r>
      <w:r w:rsidR="00AC466E" w:rsidRPr="00206ACB">
        <w:t xml:space="preserve"> </w:t>
      </w:r>
      <w:r w:rsidRPr="00206ACB">
        <w:t>to</w:t>
      </w:r>
      <w:r w:rsidR="00AC466E" w:rsidRPr="00206ACB">
        <w:t xml:space="preserve"> </w:t>
      </w:r>
      <w:r w:rsidRPr="00206ACB">
        <w:t>the</w:t>
      </w:r>
      <w:r w:rsidR="00AC466E" w:rsidRPr="00206ACB">
        <w:t xml:space="preserve"> </w:t>
      </w:r>
      <w:r w:rsidRPr="00206ACB">
        <w:t>stack</w:t>
      </w:r>
      <w:r w:rsidR="00AC466E" w:rsidRPr="00206ACB">
        <w:t xml:space="preserve"> </w:t>
      </w:r>
      <w:r w:rsidRPr="00206ACB">
        <w:t>means</w:t>
      </w:r>
      <w:r w:rsidR="00AC466E" w:rsidRPr="00206ACB">
        <w:t xml:space="preserve"> </w:t>
      </w:r>
      <w:r w:rsidRPr="00206ACB">
        <w:t>putting</w:t>
      </w:r>
      <w:r w:rsidR="00AC466E" w:rsidRPr="00206ACB">
        <w:t xml:space="preserve"> </w:t>
      </w:r>
      <w:r w:rsidRPr="00206ACB">
        <w:t>it</w:t>
      </w:r>
      <w:r w:rsidR="00AC466E" w:rsidRPr="00206ACB">
        <w:t xml:space="preserve"> </w:t>
      </w:r>
      <w:r w:rsidRPr="00206ACB">
        <w:t>on</w:t>
      </w:r>
      <w:r w:rsidR="00AC466E" w:rsidRPr="00206ACB">
        <w:t xml:space="preserve"> </w:t>
      </w:r>
      <w:r w:rsidRPr="00206ACB">
        <w:t>top</w:t>
      </w:r>
      <w:r w:rsidR="00AC466E" w:rsidRPr="00206ACB">
        <w:t xml:space="preserve"> </w:t>
      </w:r>
      <w:r w:rsidRPr="00206ACB">
        <w:t>of</w:t>
      </w:r>
      <w:r w:rsidR="00AC466E" w:rsidRPr="00206ACB">
        <w:t xml:space="preserve"> </w:t>
      </w:r>
      <w:r w:rsidRPr="00206ACB">
        <w:t>the</w:t>
      </w:r>
      <w:r w:rsidR="00AC466E" w:rsidRPr="00206ACB">
        <w:t xml:space="preserve"> </w:t>
      </w:r>
      <w:r w:rsidRPr="00206ACB">
        <w:t>pile,</w:t>
      </w:r>
      <w:r w:rsidR="00AC466E" w:rsidRPr="00206ACB">
        <w:t xml:space="preserve"> </w:t>
      </w:r>
      <w:r w:rsidRPr="00206ACB">
        <w:t>and</w:t>
      </w:r>
      <w:r w:rsidR="00AC466E" w:rsidRPr="00206ACB">
        <w:t xml:space="preserve"> </w:t>
      </w:r>
      <w:r w:rsidRPr="00206ACB">
        <w:t>only</w:t>
      </w:r>
      <w:r w:rsidR="00AC466E" w:rsidRPr="00206ACB">
        <w:t xml:space="preserve"> </w:t>
      </w:r>
      <w:r w:rsidRPr="00206ACB">
        <w:t>the</w:t>
      </w:r>
      <w:r w:rsidR="00AC466E" w:rsidRPr="00206ACB">
        <w:t xml:space="preserve"> </w:t>
      </w:r>
      <w:r w:rsidRPr="00206ACB">
        <w:t>top-most</w:t>
      </w:r>
      <w:r w:rsidR="00AC466E" w:rsidRPr="00206ACB">
        <w:t xml:space="preserve"> </w:t>
      </w:r>
      <w:r w:rsidRPr="00206ACB">
        <w:t>element</w:t>
      </w:r>
      <w:r w:rsidR="00AC466E" w:rsidRPr="00206ACB">
        <w:t xml:space="preserve"> </w:t>
      </w:r>
      <w:r w:rsidRPr="00206ACB">
        <w:t>is</w:t>
      </w:r>
      <w:r w:rsidR="00AC466E" w:rsidRPr="00206ACB">
        <w:t xml:space="preserve"> </w:t>
      </w:r>
      <w:r w:rsidRPr="00206ACB">
        <w:t>available</w:t>
      </w:r>
      <w:r w:rsidR="00AC466E" w:rsidRPr="00206ACB">
        <w:t xml:space="preserve"> </w:t>
      </w:r>
      <w:r w:rsidRPr="00206ACB">
        <w:t>at</w:t>
      </w:r>
      <w:r w:rsidR="00AC466E" w:rsidRPr="00206ACB">
        <w:t xml:space="preserve"> </w:t>
      </w:r>
      <w:r w:rsidRPr="00206ACB">
        <w:t>any</w:t>
      </w:r>
      <w:r w:rsidR="00AC466E" w:rsidRPr="00206ACB">
        <w:t xml:space="preserve"> </w:t>
      </w:r>
      <w:r w:rsidRPr="00206ACB">
        <w:t>given</w:t>
      </w:r>
      <w:r w:rsidR="00AC466E" w:rsidRPr="00206ACB">
        <w:t xml:space="preserve"> </w:t>
      </w:r>
      <w:r w:rsidRPr="00206ACB">
        <w:t>time.</w:t>
      </w:r>
    </w:p>
    <w:p w14:paraId="3394AAEF" w14:textId="6D2F1109" w:rsidR="002D1617" w:rsidRDefault="002D1617" w:rsidP="00867A01">
      <w:r w:rsidRPr="00206ACB">
        <w:t>On</w:t>
      </w:r>
      <w:r w:rsidR="00AC466E" w:rsidRPr="00206ACB">
        <w:t xml:space="preserve"> </w:t>
      </w:r>
      <w:r w:rsidRPr="00206ACB">
        <w:t>the</w:t>
      </w:r>
      <w:r w:rsidR="00AC466E" w:rsidRPr="00206ACB">
        <w:t xml:space="preserve"> </w:t>
      </w:r>
      <w:r w:rsidRPr="00206ACB">
        <w:t>6502,</w:t>
      </w:r>
      <w:r w:rsidR="00AC466E" w:rsidRPr="00206ACB">
        <w:t xml:space="preserve"> </w:t>
      </w:r>
      <w:r w:rsidRPr="00206ACB">
        <w:t>the</w:t>
      </w:r>
      <w:r w:rsidR="00AC466E" w:rsidRPr="00206ACB">
        <w:t xml:space="preserve"> </w:t>
      </w:r>
      <w:r w:rsidRPr="00206ACB">
        <w:t>stack</w:t>
      </w:r>
      <w:r w:rsidR="00AC466E" w:rsidRPr="00206ACB">
        <w:t xml:space="preserve"> </w:t>
      </w:r>
      <w:r w:rsidRPr="00206ACB">
        <w:t>is</w:t>
      </w:r>
      <w:r w:rsidR="00AC466E" w:rsidRPr="00206ACB">
        <w:t xml:space="preserve"> </w:t>
      </w:r>
      <w:r w:rsidRPr="00206ACB">
        <w:t>256</w:t>
      </w:r>
      <w:r w:rsidR="00AC466E" w:rsidRPr="00206ACB">
        <w:t xml:space="preserve"> </w:t>
      </w:r>
      <w:r w:rsidRPr="00206ACB">
        <w:t>bytes</w:t>
      </w:r>
      <w:r w:rsidR="00AC466E" w:rsidRPr="00206ACB">
        <w:t xml:space="preserve"> </w:t>
      </w:r>
      <w:r w:rsidRPr="00206ACB">
        <w:t>in</w:t>
      </w:r>
      <w:r w:rsidR="00AC466E" w:rsidRPr="00206ACB">
        <w:t xml:space="preserve"> </w:t>
      </w:r>
      <w:r w:rsidRPr="00206ACB">
        <w:t>size</w:t>
      </w:r>
      <w:r w:rsidR="00AC466E" w:rsidRPr="00206ACB">
        <w:t xml:space="preserve"> </w:t>
      </w:r>
      <w:r w:rsidRPr="00206ACB">
        <w:t>and</w:t>
      </w:r>
      <w:r w:rsidR="00AC466E" w:rsidRPr="00206ACB">
        <w:t xml:space="preserve"> </w:t>
      </w:r>
      <w:r w:rsidRPr="00206ACB">
        <w:t>is</w:t>
      </w:r>
      <w:r w:rsidR="00AC466E" w:rsidRPr="00206ACB">
        <w:t xml:space="preserve"> </w:t>
      </w:r>
      <w:r w:rsidRPr="00206ACB">
        <w:t>located</w:t>
      </w:r>
      <w:r w:rsidR="00AC466E" w:rsidRPr="00206ACB">
        <w:t xml:space="preserve"> </w:t>
      </w:r>
      <w:r w:rsidRPr="00206ACB">
        <w:t>at</w:t>
      </w:r>
      <w:r w:rsidR="00AC466E" w:rsidRPr="00206ACB">
        <w:t xml:space="preserve"> </w:t>
      </w:r>
      <w:r w:rsidRPr="00E117DD">
        <w:rPr>
          <w:rStyle w:val="QuoteChar"/>
        </w:rPr>
        <w:t>$0300</w:t>
      </w:r>
      <w:r w:rsidR="00AC466E" w:rsidRPr="00206ACB">
        <w:t xml:space="preserve"> </w:t>
      </w:r>
      <w:r w:rsidRPr="00206ACB">
        <w:t>to</w:t>
      </w:r>
      <w:r w:rsidR="00AC466E" w:rsidRPr="00206ACB">
        <w:t xml:space="preserve"> </w:t>
      </w:r>
      <w:r w:rsidRPr="00E117DD">
        <w:rPr>
          <w:rStyle w:val="QuoteChar"/>
        </w:rPr>
        <w:t>$03ff</w:t>
      </w:r>
      <w:r w:rsidRPr="00206ACB">
        <w:t>.</w:t>
      </w:r>
      <w:r w:rsidR="00AC466E" w:rsidRPr="00206ACB">
        <w:t xml:space="preserve"> </w:t>
      </w:r>
      <w:r w:rsidRPr="00206ACB">
        <w:t>The</w:t>
      </w:r>
      <w:r w:rsidR="00AC466E" w:rsidRPr="00206ACB">
        <w:t xml:space="preserve"> </w:t>
      </w:r>
      <w:r w:rsidRPr="00206ACB">
        <w:t>6502</w:t>
      </w:r>
      <w:r w:rsidR="00AC466E" w:rsidRPr="00206ACB">
        <w:t xml:space="preserve"> </w:t>
      </w:r>
      <w:r w:rsidRPr="00206ACB">
        <w:t>uses</w:t>
      </w:r>
      <w:r w:rsidR="00AC466E" w:rsidRPr="00206ACB">
        <w:t xml:space="preserve"> </w:t>
      </w:r>
      <w:r w:rsidRPr="00206ACB">
        <w:t>a</w:t>
      </w:r>
      <w:r w:rsidR="00AC466E" w:rsidRPr="00206ACB">
        <w:t xml:space="preserve"> </w:t>
      </w:r>
      <w:r w:rsidRPr="00206ACB">
        <w:t>special</w:t>
      </w:r>
      <w:r w:rsidR="00AC466E" w:rsidRPr="00206ACB">
        <w:t xml:space="preserve"> </w:t>
      </w:r>
      <w:r w:rsidRPr="00206ACB">
        <w:t>register,</w:t>
      </w:r>
      <w:r w:rsidR="00AC466E" w:rsidRPr="00206ACB">
        <w:t xml:space="preserve"> </w:t>
      </w:r>
      <w:r w:rsidRPr="00206ACB">
        <w:t>the</w:t>
      </w:r>
      <w:r w:rsidR="00AC466E" w:rsidRPr="00206ACB">
        <w:t xml:space="preserve"> </w:t>
      </w:r>
      <w:r w:rsidRPr="00206ACB">
        <w:t>"stack</w:t>
      </w:r>
      <w:r w:rsidR="00AC466E" w:rsidRPr="00206ACB">
        <w:t xml:space="preserve"> </w:t>
      </w:r>
      <w:r w:rsidRPr="00206ACB">
        <w:t>pointer"</w:t>
      </w:r>
      <w:r w:rsidR="00AC466E" w:rsidRPr="00206ACB">
        <w:t xml:space="preserve"> </w:t>
      </w:r>
      <w:r w:rsidRPr="00206ACB">
        <w:t>(often</w:t>
      </w:r>
      <w:r w:rsidR="00AC466E" w:rsidRPr="00206ACB">
        <w:t xml:space="preserve"> </w:t>
      </w:r>
      <w:r w:rsidRPr="00206ACB">
        <w:t>abbreviated</w:t>
      </w:r>
      <w:r w:rsidR="00AC466E" w:rsidRPr="00206ACB">
        <w:t xml:space="preserve"> </w:t>
      </w:r>
      <w:r w:rsidRPr="00206ACB">
        <w:t>"S"),</w:t>
      </w:r>
      <w:r w:rsidR="00AC466E" w:rsidRPr="00206ACB">
        <w:t xml:space="preserve"> </w:t>
      </w:r>
      <w:r w:rsidRPr="00206ACB">
        <w:t>to</w:t>
      </w:r>
      <w:r w:rsidR="00AC466E" w:rsidRPr="00206ACB">
        <w:t xml:space="preserve"> </w:t>
      </w:r>
      <w:r w:rsidRPr="00206ACB">
        <w:t>indicate</w:t>
      </w:r>
      <w:r w:rsidR="00AC466E" w:rsidRPr="00206ACB">
        <w:t xml:space="preserve"> </w:t>
      </w:r>
      <w:r w:rsidRPr="00206ACB">
        <w:t>where</w:t>
      </w:r>
      <w:r w:rsidR="00AC466E" w:rsidRPr="00206ACB">
        <w:t xml:space="preserve"> </w:t>
      </w:r>
      <w:r w:rsidRPr="00206ACB">
        <w:t>the</w:t>
      </w:r>
      <w:r w:rsidR="00AC466E" w:rsidRPr="00206ACB">
        <w:t xml:space="preserve"> </w:t>
      </w:r>
      <w:r w:rsidRPr="00206ACB">
        <w:t>"top"</w:t>
      </w:r>
      <w:r w:rsidR="00AC466E" w:rsidRPr="00206ACB">
        <w:t xml:space="preserve"> </w:t>
      </w:r>
      <w:r w:rsidRPr="00206ACB">
        <w:t>of</w:t>
      </w:r>
      <w:r w:rsidR="00AC466E" w:rsidRPr="00206ACB">
        <w:t xml:space="preserve"> </w:t>
      </w:r>
      <w:r w:rsidRPr="00206ACB">
        <w:t>the</w:t>
      </w:r>
      <w:r w:rsidR="00AC466E" w:rsidRPr="00206ACB">
        <w:t xml:space="preserve"> </w:t>
      </w:r>
      <w:r w:rsidRPr="00206ACB">
        <w:t>stack</w:t>
      </w:r>
      <w:r w:rsidR="00AC466E" w:rsidRPr="00206ACB">
        <w:t xml:space="preserve"> </w:t>
      </w:r>
      <w:r w:rsidRPr="00206ACB">
        <w:t>is.</w:t>
      </w:r>
      <w:r w:rsidR="00AC466E" w:rsidRPr="00206ACB">
        <w:t xml:space="preserve"> </w:t>
      </w:r>
      <w:r w:rsidRPr="00206ACB">
        <w:t>When</w:t>
      </w:r>
      <w:r w:rsidR="00AC466E" w:rsidRPr="00206ACB">
        <w:t xml:space="preserve"> </w:t>
      </w:r>
      <w:r w:rsidRPr="00206ACB">
        <w:t>the</w:t>
      </w:r>
      <w:r w:rsidR="00AC466E" w:rsidRPr="00206ACB">
        <w:t xml:space="preserve"> </w:t>
      </w:r>
      <w:r w:rsidRPr="00206ACB">
        <w:t>system</w:t>
      </w:r>
      <w:r w:rsidR="00AC466E" w:rsidRPr="00206ACB">
        <w:t xml:space="preserve"> </w:t>
      </w:r>
      <w:r w:rsidRPr="00206ACB">
        <w:t>is</w:t>
      </w:r>
      <w:r w:rsidR="00AC466E" w:rsidRPr="00206ACB">
        <w:t xml:space="preserve"> </w:t>
      </w:r>
      <w:r w:rsidRPr="00206ACB">
        <w:t>first</w:t>
      </w:r>
      <w:r w:rsidR="00AC466E" w:rsidRPr="00206ACB">
        <w:t xml:space="preserve"> </w:t>
      </w:r>
      <w:r w:rsidRPr="00206ACB">
        <w:t>initialized,</w:t>
      </w:r>
      <w:r w:rsidR="00AC466E" w:rsidRPr="00206ACB">
        <w:t xml:space="preserve"> </w:t>
      </w:r>
      <w:r w:rsidRPr="00206ACB">
        <w:t>the</w:t>
      </w:r>
      <w:r w:rsidR="00AC466E" w:rsidRPr="00206ACB">
        <w:t xml:space="preserve"> </w:t>
      </w:r>
      <w:r w:rsidRPr="00206ACB">
        <w:t>value</w:t>
      </w:r>
      <w:r w:rsidR="00AC466E" w:rsidRPr="00206ACB">
        <w:t xml:space="preserve"> </w:t>
      </w:r>
      <w:r w:rsidRPr="00206ACB">
        <w:t>of</w:t>
      </w:r>
      <w:r w:rsidR="00AC466E" w:rsidRPr="00206ACB">
        <w:t xml:space="preserve"> </w:t>
      </w:r>
      <w:r w:rsidRPr="00206ACB">
        <w:t>the</w:t>
      </w:r>
      <w:r w:rsidR="00AC466E" w:rsidRPr="00206ACB">
        <w:t xml:space="preserve"> </w:t>
      </w:r>
      <w:r w:rsidRPr="00206ACB">
        <w:t>stack</w:t>
      </w:r>
      <w:r w:rsidR="00AC466E" w:rsidRPr="00206ACB">
        <w:t xml:space="preserve"> </w:t>
      </w:r>
      <w:r w:rsidRPr="00206ACB">
        <w:t>pointer</w:t>
      </w:r>
      <w:r w:rsidR="00AC466E" w:rsidRPr="00206ACB">
        <w:t xml:space="preserve"> </w:t>
      </w:r>
      <w:r w:rsidRPr="00206ACB">
        <w:t>is</w:t>
      </w:r>
      <w:r w:rsidR="00AC466E" w:rsidRPr="00206ACB">
        <w:t xml:space="preserve"> </w:t>
      </w:r>
      <w:r w:rsidRPr="00E117DD">
        <w:rPr>
          <w:rStyle w:val="QuoteChar"/>
        </w:rPr>
        <w:t>$ff</w:t>
      </w:r>
      <w:r w:rsidRPr="00206ACB">
        <w:t>.</w:t>
      </w:r>
      <w:r w:rsidR="00AC466E" w:rsidRPr="00206ACB">
        <w:t xml:space="preserve"> </w:t>
      </w:r>
      <w:r w:rsidRPr="00206ACB">
        <w:t>Every</w:t>
      </w:r>
      <w:r w:rsidR="00AC466E" w:rsidRPr="00206ACB">
        <w:t xml:space="preserve"> </w:t>
      </w:r>
      <w:r w:rsidRPr="00206ACB">
        <w:t>time</w:t>
      </w:r>
      <w:r w:rsidR="00AC466E" w:rsidRPr="00206ACB">
        <w:t xml:space="preserve"> </w:t>
      </w:r>
      <w:r w:rsidRPr="00206ACB">
        <w:t>something</w:t>
      </w:r>
      <w:r w:rsidR="00AC466E" w:rsidRPr="00206ACB">
        <w:t xml:space="preserve"> </w:t>
      </w:r>
      <w:r w:rsidRPr="00206ACB">
        <w:t>is</w:t>
      </w:r>
      <w:r w:rsidR="00AC466E" w:rsidRPr="00206ACB">
        <w:t xml:space="preserve"> </w:t>
      </w:r>
      <w:r w:rsidRPr="00206ACB">
        <w:t>stored</w:t>
      </w:r>
      <w:r w:rsidR="00AC466E" w:rsidRPr="00206ACB">
        <w:t xml:space="preserve"> </w:t>
      </w:r>
      <w:r w:rsidRPr="00206ACB">
        <w:t>on</w:t>
      </w:r>
      <w:r w:rsidR="00AC466E" w:rsidRPr="00206ACB">
        <w:t xml:space="preserve"> </w:t>
      </w:r>
      <w:r w:rsidRPr="00206ACB">
        <w:t>the</w:t>
      </w:r>
      <w:r w:rsidR="00AC466E" w:rsidRPr="00206ACB">
        <w:t xml:space="preserve"> </w:t>
      </w:r>
      <w:r w:rsidRPr="00206ACB">
        <w:t>stack,</w:t>
      </w:r>
      <w:r w:rsidR="00AC466E" w:rsidRPr="00206ACB">
        <w:t xml:space="preserve"> </w:t>
      </w:r>
      <w:r w:rsidRPr="00206ACB">
        <w:t>it</w:t>
      </w:r>
      <w:r w:rsidR="00AC466E" w:rsidRPr="00206ACB">
        <w:t xml:space="preserve"> </w:t>
      </w:r>
      <w:r w:rsidRPr="00206ACB">
        <w:t>is</w:t>
      </w:r>
      <w:r w:rsidR="00AC466E" w:rsidRPr="00206ACB">
        <w:t xml:space="preserve"> </w:t>
      </w:r>
      <w:r w:rsidRPr="00206ACB">
        <w:t>written</w:t>
      </w:r>
      <w:r w:rsidR="00AC466E" w:rsidRPr="00206ACB">
        <w:t xml:space="preserve"> </w:t>
      </w:r>
      <w:r w:rsidRPr="00206ACB">
        <w:t>to</w:t>
      </w:r>
      <w:r w:rsidR="00AC466E" w:rsidRPr="00206ACB">
        <w:t xml:space="preserve"> </w:t>
      </w:r>
      <w:r w:rsidRPr="00E117DD">
        <w:rPr>
          <w:rStyle w:val="QuoteChar"/>
        </w:rPr>
        <w:t>$0300</w:t>
      </w:r>
      <w:r w:rsidR="00AC466E" w:rsidRPr="00206ACB">
        <w:t xml:space="preserve"> </w:t>
      </w:r>
      <w:r w:rsidRPr="00206ACB">
        <w:t>plus</w:t>
      </w:r>
      <w:r w:rsidR="00AC466E" w:rsidRPr="00206ACB">
        <w:t xml:space="preserve"> </w:t>
      </w:r>
      <w:r w:rsidRPr="00206ACB">
        <w:t>the</w:t>
      </w:r>
      <w:r w:rsidR="00AC466E" w:rsidRPr="00206ACB">
        <w:t xml:space="preserve"> </w:t>
      </w:r>
      <w:r w:rsidRPr="00206ACB">
        <w:t>address</w:t>
      </w:r>
      <w:r w:rsidR="00AC466E" w:rsidRPr="00206ACB">
        <w:t xml:space="preserve"> </w:t>
      </w:r>
      <w:r w:rsidRPr="00206ACB">
        <w:t>held</w:t>
      </w:r>
      <w:r w:rsidR="00AC466E" w:rsidRPr="00206ACB">
        <w:t xml:space="preserve"> </w:t>
      </w:r>
      <w:r w:rsidRPr="00206ACB">
        <w:t>in</w:t>
      </w:r>
      <w:r w:rsidR="00AC466E" w:rsidRPr="00206ACB">
        <w:t xml:space="preserve"> </w:t>
      </w:r>
      <w:r w:rsidRPr="00206ACB">
        <w:t>the</w:t>
      </w:r>
      <w:r w:rsidR="00AC466E" w:rsidRPr="00206ACB">
        <w:t xml:space="preserve"> </w:t>
      </w:r>
      <w:r w:rsidRPr="00206ACB">
        <w:t>stack</w:t>
      </w:r>
      <w:r w:rsidR="00AC466E" w:rsidRPr="00206ACB">
        <w:t xml:space="preserve"> </w:t>
      </w:r>
      <w:r w:rsidRPr="00206ACB">
        <w:t>pointer</w:t>
      </w:r>
      <w:r w:rsidR="00AC466E" w:rsidRPr="00206ACB">
        <w:t xml:space="preserve"> </w:t>
      </w:r>
      <w:r w:rsidRPr="00206ACB">
        <w:t>(e.g.,</w:t>
      </w:r>
      <w:r w:rsidR="00AC466E" w:rsidRPr="00206ACB">
        <w:t xml:space="preserve"> </w:t>
      </w:r>
      <w:r w:rsidRPr="00206ACB">
        <w:t>the</w:t>
      </w:r>
      <w:r w:rsidR="00AC466E" w:rsidRPr="00206ACB">
        <w:t xml:space="preserve"> </w:t>
      </w:r>
      <w:r w:rsidRPr="00206ACB">
        <w:t>first</w:t>
      </w:r>
      <w:r w:rsidR="00AC466E" w:rsidRPr="00206ACB">
        <w:t xml:space="preserve"> </w:t>
      </w:r>
      <w:r w:rsidRPr="00206ACB">
        <w:t>write</w:t>
      </w:r>
      <w:r w:rsidR="00AC466E" w:rsidRPr="00206ACB">
        <w:t xml:space="preserve"> </w:t>
      </w:r>
      <w:r w:rsidRPr="00206ACB">
        <w:t>to</w:t>
      </w:r>
      <w:r w:rsidR="00AC466E" w:rsidRPr="00206ACB">
        <w:t xml:space="preserve"> </w:t>
      </w:r>
      <w:r w:rsidRPr="00206ACB">
        <w:t>the</w:t>
      </w:r>
      <w:r w:rsidR="00AC466E" w:rsidRPr="00206ACB">
        <w:t xml:space="preserve"> </w:t>
      </w:r>
      <w:r w:rsidRPr="00206ACB">
        <w:t>stack</w:t>
      </w:r>
      <w:r w:rsidR="00AC466E" w:rsidRPr="00206ACB">
        <w:t xml:space="preserve"> </w:t>
      </w:r>
      <w:r w:rsidRPr="00206ACB">
        <w:t>is</w:t>
      </w:r>
      <w:r w:rsidR="00AC466E" w:rsidRPr="00206ACB">
        <w:t xml:space="preserve"> </w:t>
      </w:r>
      <w:r w:rsidRPr="00206ACB">
        <w:t>stored</w:t>
      </w:r>
      <w:r w:rsidR="00AC466E" w:rsidRPr="00206ACB">
        <w:t xml:space="preserve"> </w:t>
      </w:r>
      <w:r w:rsidRPr="00206ACB">
        <w:t>at</w:t>
      </w:r>
      <w:r w:rsidR="00AC466E" w:rsidRPr="00206ACB">
        <w:t xml:space="preserve"> </w:t>
      </w:r>
      <w:r w:rsidRPr="00E117DD">
        <w:rPr>
          <w:rStyle w:val="QuoteChar"/>
        </w:rPr>
        <w:t>$03ff</w:t>
      </w:r>
      <w:r w:rsidRPr="00206ACB">
        <w:t>),</w:t>
      </w:r>
      <w:r w:rsidR="00AC466E" w:rsidRPr="00206ACB">
        <w:t xml:space="preserve"> </w:t>
      </w:r>
      <w:r w:rsidRPr="00206ACB">
        <w:t>and</w:t>
      </w:r>
      <w:r w:rsidR="00AC466E" w:rsidRPr="00206ACB">
        <w:t xml:space="preserve"> </w:t>
      </w:r>
      <w:r w:rsidRPr="00206ACB">
        <w:t>then</w:t>
      </w:r>
      <w:r w:rsidR="00AC466E" w:rsidRPr="00206ACB">
        <w:t xml:space="preserve"> </w:t>
      </w:r>
      <w:r w:rsidRPr="00206ACB">
        <w:t>the</w:t>
      </w:r>
      <w:r w:rsidR="00AC466E" w:rsidRPr="00206ACB">
        <w:t xml:space="preserve"> </w:t>
      </w:r>
      <w:r w:rsidRPr="00206ACB">
        <w:t>stack</w:t>
      </w:r>
      <w:r w:rsidR="00AC466E" w:rsidRPr="00206ACB">
        <w:t xml:space="preserve"> </w:t>
      </w:r>
      <w:r w:rsidRPr="00206ACB">
        <w:t>pointer</w:t>
      </w:r>
      <w:r w:rsidR="00AC466E" w:rsidRPr="00206ACB">
        <w:t xml:space="preserve"> </w:t>
      </w:r>
      <w:r w:rsidRPr="00206ACB">
        <w:t>is</w:t>
      </w:r>
      <w:r w:rsidR="00AC466E" w:rsidRPr="00206ACB">
        <w:t xml:space="preserve"> </w:t>
      </w:r>
      <w:r w:rsidRPr="00206ACB">
        <w:t>decremented</w:t>
      </w:r>
      <w:r w:rsidR="00AC466E" w:rsidRPr="00206ACB">
        <w:t xml:space="preserve"> </w:t>
      </w:r>
      <w:r w:rsidRPr="00206ACB">
        <w:t>by</w:t>
      </w:r>
      <w:r w:rsidR="00AC466E" w:rsidRPr="00206ACB">
        <w:t xml:space="preserve"> </w:t>
      </w:r>
      <w:r w:rsidRPr="00206ACB">
        <w:t>one.</w:t>
      </w:r>
      <w:r w:rsidR="00AC466E" w:rsidRPr="00206ACB">
        <w:t xml:space="preserve"> </w:t>
      </w:r>
      <w:r w:rsidRPr="00206ACB">
        <w:t>When</w:t>
      </w:r>
      <w:r w:rsidR="00AC466E" w:rsidRPr="00206ACB">
        <w:t xml:space="preserve"> </w:t>
      </w:r>
      <w:r w:rsidRPr="00206ACB">
        <w:t>a</w:t>
      </w:r>
      <w:r w:rsidR="00AC466E" w:rsidRPr="00206ACB">
        <w:t xml:space="preserve"> </w:t>
      </w:r>
      <w:r w:rsidRPr="00206ACB">
        <w:t>value</w:t>
      </w:r>
      <w:r w:rsidR="00AC466E" w:rsidRPr="00206ACB">
        <w:t xml:space="preserve"> </w:t>
      </w:r>
      <w:r w:rsidRPr="00206ACB">
        <w:t>is</w:t>
      </w:r>
      <w:r w:rsidR="00AC466E" w:rsidRPr="00206ACB">
        <w:t xml:space="preserve"> </w:t>
      </w:r>
      <w:r w:rsidRPr="00206ACB">
        <w:t>removed</w:t>
      </w:r>
      <w:r w:rsidR="00AC466E" w:rsidRPr="00206ACB">
        <w:t xml:space="preserve"> </w:t>
      </w:r>
      <w:r w:rsidRPr="00206ACB">
        <w:t>from</w:t>
      </w:r>
      <w:r w:rsidR="00AC466E" w:rsidRPr="00206ACB">
        <w:t xml:space="preserve"> </w:t>
      </w:r>
      <w:r w:rsidRPr="00206ACB">
        <w:t>the</w:t>
      </w:r>
      <w:r w:rsidR="00AC466E" w:rsidRPr="00206ACB">
        <w:t xml:space="preserve"> </w:t>
      </w:r>
      <w:r w:rsidRPr="00206ACB">
        <w:t>stack,</w:t>
      </w:r>
      <w:r w:rsidR="00AC466E" w:rsidRPr="00206ACB">
        <w:t xml:space="preserve"> </w:t>
      </w:r>
      <w:r w:rsidRPr="00206ACB">
        <w:t>the</w:t>
      </w:r>
      <w:r w:rsidR="00AC466E" w:rsidRPr="00206ACB">
        <w:t xml:space="preserve"> </w:t>
      </w:r>
      <w:r w:rsidRPr="00206ACB">
        <w:t>stack</w:t>
      </w:r>
      <w:r w:rsidR="00AC466E" w:rsidRPr="00206ACB">
        <w:t xml:space="preserve"> </w:t>
      </w:r>
      <w:r w:rsidRPr="00206ACB">
        <w:t>pointer</w:t>
      </w:r>
      <w:r w:rsidR="00AC466E" w:rsidRPr="00206ACB">
        <w:t xml:space="preserve"> </w:t>
      </w:r>
      <w:r w:rsidRPr="00206ACB">
        <w:t>is</w:t>
      </w:r>
      <w:r w:rsidR="00AC466E" w:rsidRPr="00206ACB">
        <w:t xml:space="preserve"> </w:t>
      </w:r>
      <w:r w:rsidRPr="00206ACB">
        <w:t>incremented</w:t>
      </w:r>
      <w:r w:rsidR="00AC466E" w:rsidRPr="00206ACB">
        <w:t xml:space="preserve"> </w:t>
      </w:r>
      <w:r w:rsidRPr="00206ACB">
        <w:t>by</w:t>
      </w:r>
      <w:r w:rsidR="00AC466E" w:rsidRPr="00206ACB">
        <w:t xml:space="preserve"> </w:t>
      </w:r>
      <w:r w:rsidRPr="00206ACB">
        <w:t>one.</w:t>
      </w:r>
    </w:p>
    <w:p w14:paraId="36F8D9B4" w14:textId="03C4B0DA" w:rsidR="00867A01" w:rsidRPr="00206ACB" w:rsidRDefault="00867A01" w:rsidP="005C108F">
      <w:r w:rsidRPr="00206ACB">
        <w:rPr>
          <w:rStyle w:val="marginnote"/>
          <w:rFonts w:cstheme="minorHAnsi"/>
          <w:color w:val="111111"/>
          <w:szCs w:val="26"/>
        </w:rPr>
        <w:t xml:space="preserve">Attempting to write more than 256 items to the stack at one time causes the stack pointer to wrap around from </w:t>
      </w:r>
      <w:r w:rsidRPr="00E117DD">
        <w:rPr>
          <w:rStyle w:val="QuoteChar"/>
        </w:rPr>
        <w:t>$00</w:t>
      </w:r>
      <w:r w:rsidRPr="00206ACB">
        <w:rPr>
          <w:rStyle w:val="marginnote"/>
          <w:rFonts w:cstheme="minorHAnsi"/>
          <w:color w:val="111111"/>
          <w:szCs w:val="26"/>
        </w:rPr>
        <w:t xml:space="preserve"> to </w:t>
      </w:r>
      <w:r w:rsidRPr="00E117DD">
        <w:rPr>
          <w:rStyle w:val="QuoteChar"/>
        </w:rPr>
        <w:t>$ff</w:t>
      </w:r>
      <w:r w:rsidRPr="00206ACB">
        <w:rPr>
          <w:rStyle w:val="marginnote"/>
          <w:rFonts w:cstheme="minorHAnsi"/>
          <w:color w:val="111111"/>
          <w:szCs w:val="26"/>
        </w:rPr>
        <w:t xml:space="preserve">, meaning that further writes to the stack will overwrite already existing stack data. This generally-catastrophic scenario is called a </w:t>
      </w:r>
      <w:r w:rsidRPr="00206ACB">
        <w:rPr>
          <w:rStyle w:val="Emphasis"/>
          <w:rFonts w:cstheme="minorHAnsi"/>
          <w:color w:val="111111"/>
          <w:szCs w:val="26"/>
        </w:rPr>
        <w:t>stack overflow</w:t>
      </w:r>
      <w:r w:rsidRPr="00206ACB">
        <w:rPr>
          <w:rStyle w:val="marginnote"/>
          <w:rFonts w:cstheme="minorHAnsi"/>
          <w:color w:val="111111"/>
          <w:szCs w:val="26"/>
        </w:rPr>
        <w:t xml:space="preserve"> (though in the case of the 6502, it's more properly called a stack </w:t>
      </w:r>
      <w:r w:rsidRPr="00206ACB">
        <w:rPr>
          <w:rStyle w:val="Emphasis"/>
          <w:rFonts w:cstheme="minorHAnsi"/>
          <w:color w:val="111111"/>
          <w:szCs w:val="26"/>
        </w:rPr>
        <w:t>underflow</w:t>
      </w:r>
      <w:r w:rsidRPr="00206ACB">
        <w:rPr>
          <w:rStyle w:val="marginnote"/>
          <w:rFonts w:cstheme="minorHAnsi"/>
          <w:color w:val="111111"/>
          <w:szCs w:val="26"/>
        </w:rPr>
        <w:t>).</w:t>
      </w:r>
    </w:p>
    <w:p w14:paraId="75E56D06" w14:textId="77777777" w:rsidR="00495983" w:rsidRDefault="002D1617" w:rsidP="005C108F">
      <w:r w:rsidRPr="00206ACB">
        <w:t>So,</w:t>
      </w:r>
      <w:r w:rsidR="00AC466E" w:rsidRPr="00206ACB">
        <w:t xml:space="preserve"> </w:t>
      </w:r>
      <w:r w:rsidRPr="00206ACB">
        <w:t>on</w:t>
      </w:r>
      <w:r w:rsidR="00AC466E" w:rsidRPr="00206ACB">
        <w:t xml:space="preserve"> </w:t>
      </w:r>
      <w:r w:rsidRPr="00206ACB">
        <w:t>line</w:t>
      </w:r>
      <w:r w:rsidR="00AC466E" w:rsidRPr="00206ACB">
        <w:t xml:space="preserve"> </w:t>
      </w:r>
      <w:r w:rsidRPr="00206ACB">
        <w:t>2,</w:t>
      </w:r>
      <w:r w:rsidR="00AC466E" w:rsidRPr="00206ACB">
        <w:t xml:space="preserve"> </w:t>
      </w:r>
      <w:r w:rsidRPr="00206ACB">
        <w:t>the</w:t>
      </w:r>
      <w:r w:rsidR="00AC466E" w:rsidRPr="00206ACB">
        <w:t xml:space="preserve"> </w:t>
      </w:r>
      <w:r w:rsidRPr="00206ACB">
        <w:t>processor</w:t>
      </w:r>
      <w:r w:rsidR="00AC466E" w:rsidRPr="00206ACB">
        <w:t xml:space="preserve"> </w:t>
      </w:r>
      <w:r w:rsidRPr="00206ACB">
        <w:t>sees</w:t>
      </w:r>
      <w:r w:rsidR="00AC466E" w:rsidRPr="00206ACB">
        <w:t xml:space="preserve"> </w:t>
      </w:r>
      <w:r w:rsidRPr="00206ACB">
        <w:t>a</w:t>
      </w:r>
      <w:r w:rsidR="00AC466E" w:rsidRPr="00206ACB">
        <w:t xml:space="preserve"> </w:t>
      </w:r>
      <w:r w:rsidRPr="00E117DD">
        <w:rPr>
          <w:rStyle w:val="QuoteChar"/>
        </w:rPr>
        <w:t>JSR</w:t>
      </w:r>
      <w:r w:rsidR="00AC466E" w:rsidRPr="00206ACB">
        <w:t xml:space="preserve"> </w:t>
      </w:r>
      <w:r w:rsidRPr="00206ACB">
        <w:t>opcode</w:t>
      </w:r>
      <w:r w:rsidR="00AC466E" w:rsidRPr="00206ACB">
        <w:t xml:space="preserve"> </w:t>
      </w:r>
      <w:r w:rsidRPr="00206ACB">
        <w:t>and</w:t>
      </w:r>
      <w:r w:rsidR="00AC466E" w:rsidRPr="00206ACB">
        <w:t xml:space="preserve"> </w:t>
      </w:r>
      <w:r w:rsidRPr="00206ACB">
        <w:t>stores</w:t>
      </w:r>
      <w:r w:rsidR="00AC466E" w:rsidRPr="00206ACB">
        <w:t xml:space="preserve"> </w:t>
      </w:r>
      <w:r w:rsidRPr="00206ACB">
        <w:t>the</w:t>
      </w:r>
      <w:r w:rsidR="00AC466E" w:rsidRPr="00206ACB">
        <w:t xml:space="preserve"> </w:t>
      </w:r>
      <w:r w:rsidRPr="00206ACB">
        <w:t>current</w:t>
      </w:r>
      <w:r w:rsidR="00AC466E" w:rsidRPr="00206ACB">
        <w:t xml:space="preserve"> </w:t>
      </w:r>
      <w:r w:rsidRPr="00206ACB">
        <w:t>value</w:t>
      </w:r>
      <w:r w:rsidR="00AC466E" w:rsidRPr="00206ACB">
        <w:t xml:space="preserve"> </w:t>
      </w:r>
      <w:r w:rsidRPr="00206ACB">
        <w:t>of</w:t>
      </w:r>
      <w:r w:rsidR="00AC466E" w:rsidRPr="00206ACB">
        <w:t xml:space="preserve"> </w:t>
      </w:r>
      <w:r w:rsidRPr="00206ACB">
        <w:t>the</w:t>
      </w:r>
      <w:r w:rsidR="00AC466E" w:rsidRPr="00206ACB">
        <w:t xml:space="preserve"> </w:t>
      </w:r>
      <w:r w:rsidRPr="00206ACB">
        <w:t>program</w:t>
      </w:r>
      <w:r w:rsidR="00AC466E" w:rsidRPr="00206ACB">
        <w:t xml:space="preserve"> </w:t>
      </w:r>
      <w:r w:rsidRPr="00206ACB">
        <w:t>counter</w:t>
      </w:r>
      <w:r w:rsidR="00AC466E" w:rsidRPr="00206ACB">
        <w:t xml:space="preserve"> </w:t>
      </w:r>
      <w:r w:rsidRPr="00206ACB">
        <w:t>on</w:t>
      </w:r>
      <w:r w:rsidR="00AC466E" w:rsidRPr="00206ACB">
        <w:t xml:space="preserve"> </w:t>
      </w:r>
      <w:r w:rsidRPr="00206ACB">
        <w:t>the</w:t>
      </w:r>
      <w:r w:rsidR="00AC466E" w:rsidRPr="00206ACB">
        <w:t xml:space="preserve"> </w:t>
      </w:r>
      <w:r w:rsidRPr="00206ACB">
        <w:t>stack.</w:t>
      </w:r>
      <w:r w:rsidR="00AC466E" w:rsidRPr="00206ACB">
        <w:t xml:space="preserve"> </w:t>
      </w:r>
      <w:r w:rsidRPr="00206ACB">
        <w:t>Then,</w:t>
      </w:r>
      <w:r w:rsidR="00AC466E" w:rsidRPr="00206ACB">
        <w:t xml:space="preserve"> </w:t>
      </w:r>
      <w:r w:rsidRPr="00206ACB">
        <w:t>it</w:t>
      </w:r>
      <w:r w:rsidR="00AC466E" w:rsidRPr="00206ACB">
        <w:t xml:space="preserve"> </w:t>
      </w:r>
      <w:r w:rsidRPr="00206ACB">
        <w:t>takes</w:t>
      </w:r>
      <w:r w:rsidR="00AC466E" w:rsidRPr="00206ACB">
        <w:t xml:space="preserve"> </w:t>
      </w:r>
      <w:r w:rsidRPr="00206ACB">
        <w:t>the</w:t>
      </w:r>
      <w:r w:rsidR="00AC466E" w:rsidRPr="00206ACB">
        <w:t xml:space="preserve"> </w:t>
      </w:r>
      <w:r w:rsidRPr="00206ACB">
        <w:t>operand</w:t>
      </w:r>
      <w:r w:rsidR="00AC466E" w:rsidRPr="00206ACB">
        <w:t xml:space="preserve"> </w:t>
      </w:r>
      <w:r w:rsidRPr="00206ACB">
        <w:t>of</w:t>
      </w:r>
      <w:r w:rsidR="00AC466E" w:rsidRPr="00206ACB">
        <w:t xml:space="preserve"> </w:t>
      </w:r>
      <w:r w:rsidRPr="00206ACB">
        <w:t>the</w:t>
      </w:r>
      <w:r w:rsidR="00AC466E" w:rsidRPr="00206ACB">
        <w:t xml:space="preserve"> </w:t>
      </w:r>
      <w:r w:rsidRPr="00E117DD">
        <w:rPr>
          <w:rStyle w:val="QuoteChar"/>
        </w:rPr>
        <w:t>JSR</w:t>
      </w:r>
      <w:r w:rsidR="00AC466E" w:rsidRPr="00206ACB">
        <w:t xml:space="preserve"> </w:t>
      </w:r>
      <w:r w:rsidRPr="00206ACB">
        <w:t>and</w:t>
      </w:r>
      <w:r w:rsidR="00AC466E" w:rsidRPr="00206ACB">
        <w:t xml:space="preserve"> </w:t>
      </w:r>
      <w:r w:rsidRPr="00206ACB">
        <w:t>puts</w:t>
      </w:r>
      <w:r w:rsidR="00AC466E" w:rsidRPr="00206ACB">
        <w:t xml:space="preserve"> </w:t>
      </w:r>
      <w:r w:rsidRPr="00206ACB">
        <w:t>that</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into</w:t>
      </w:r>
      <w:r w:rsidR="00AC466E" w:rsidRPr="00206ACB">
        <w:t xml:space="preserve"> </w:t>
      </w:r>
      <w:r w:rsidRPr="00206ACB">
        <w:t>the</w:t>
      </w:r>
      <w:r w:rsidR="00AC466E" w:rsidRPr="00206ACB">
        <w:t xml:space="preserve"> </w:t>
      </w:r>
      <w:r w:rsidRPr="00206ACB">
        <w:t>program</w:t>
      </w:r>
      <w:r w:rsidR="00AC466E" w:rsidRPr="00206ACB">
        <w:t xml:space="preserve"> </w:t>
      </w:r>
      <w:r w:rsidRPr="00206ACB">
        <w:t>counter.</w:t>
      </w:r>
      <w:r w:rsidR="00AC466E" w:rsidRPr="00206ACB">
        <w:t xml:space="preserve"> </w:t>
      </w:r>
      <w:r w:rsidRPr="00206ACB">
        <w:t>Here,</w:t>
      </w:r>
      <w:r w:rsidR="00AC466E" w:rsidRPr="00206ACB">
        <w:t xml:space="preserve"> </w:t>
      </w:r>
      <w:r w:rsidRPr="00206ACB">
        <w:t>the</w:t>
      </w:r>
      <w:r w:rsidR="00AC466E" w:rsidRPr="00206ACB">
        <w:t xml:space="preserve"> </w:t>
      </w:r>
      <w:r w:rsidRPr="00206ACB">
        <w:t>processor</w:t>
      </w:r>
      <w:r w:rsidR="00AC466E" w:rsidRPr="00206ACB">
        <w:t xml:space="preserve"> </w:t>
      </w:r>
      <w:r w:rsidRPr="00206ACB">
        <w:t>skips</w:t>
      </w:r>
      <w:r w:rsidR="00AC466E" w:rsidRPr="00206ACB">
        <w:t xml:space="preserve"> </w:t>
      </w:r>
      <w:r w:rsidRPr="00206ACB">
        <w:t>from</w:t>
      </w:r>
      <w:r w:rsidR="00AC466E" w:rsidRPr="00206ACB">
        <w:t xml:space="preserve"> </w:t>
      </w:r>
      <w:r w:rsidRPr="00206ACB">
        <w:t>line</w:t>
      </w:r>
      <w:r w:rsidR="00AC466E" w:rsidRPr="00206ACB">
        <w:t xml:space="preserve"> </w:t>
      </w:r>
      <w:r w:rsidRPr="00206ACB">
        <w:t>2</w:t>
      </w:r>
      <w:r w:rsidR="00AC466E" w:rsidRPr="00206ACB">
        <w:t xml:space="preserve"> </w:t>
      </w:r>
      <w:r w:rsidRPr="00206ACB">
        <w:t>to</w:t>
      </w:r>
      <w:r w:rsidR="00AC466E" w:rsidRPr="00206ACB">
        <w:t xml:space="preserve"> </w:t>
      </w:r>
      <w:r w:rsidRPr="00206ACB">
        <w:t>line</w:t>
      </w:r>
      <w:r w:rsidR="00AC466E" w:rsidRPr="00206ACB">
        <w:t xml:space="preserve"> </w:t>
      </w:r>
      <w:r w:rsidRPr="00206ACB">
        <w:t>6,</w:t>
      </w:r>
      <w:r w:rsidR="00AC466E" w:rsidRPr="00206ACB">
        <w:t xml:space="preserve"> </w:t>
      </w:r>
      <w:r w:rsidRPr="00206ACB">
        <w:t>and</w:t>
      </w:r>
      <w:r w:rsidR="00AC466E" w:rsidRPr="00206ACB">
        <w:t xml:space="preserve"> </w:t>
      </w:r>
      <w:r w:rsidRPr="00206ACB">
        <w:t>writes</w:t>
      </w:r>
      <w:r w:rsidR="00AC466E" w:rsidRPr="00206ACB">
        <w:t xml:space="preserve"> </w:t>
      </w:r>
      <w:r w:rsidRPr="00206ACB">
        <w:t>the</w:t>
      </w:r>
      <w:r w:rsidR="00AC466E" w:rsidRPr="00206ACB">
        <w:t xml:space="preserve"> </w:t>
      </w:r>
      <w:r w:rsidRPr="00206ACB">
        <w:t>literal</w:t>
      </w:r>
      <w:r w:rsidR="00AC466E" w:rsidRPr="00206ACB">
        <w:t xml:space="preserve"> </w:t>
      </w:r>
      <w:r w:rsidRPr="00206ACB">
        <w:t>value</w:t>
      </w:r>
      <w:r w:rsidR="00AC466E" w:rsidRPr="00206ACB">
        <w:t xml:space="preserve"> </w:t>
      </w:r>
      <w:r w:rsidRPr="00E117DD">
        <w:rPr>
          <w:rStyle w:val="QuoteChar"/>
        </w:rPr>
        <w:t>$90</w:t>
      </w:r>
      <w:r w:rsidR="00AC466E" w:rsidRPr="00206ACB">
        <w:t xml:space="preserve"> </w:t>
      </w:r>
      <w:r w:rsidRPr="00206ACB">
        <w:t>to</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The</w:t>
      </w:r>
      <w:r w:rsidR="00AC466E" w:rsidRPr="00206ACB">
        <w:t xml:space="preserve"> </w:t>
      </w:r>
      <w:r w:rsidRPr="00206ACB">
        <w:t>next</w:t>
      </w:r>
      <w:r w:rsidR="00AC466E" w:rsidRPr="00206ACB">
        <w:t xml:space="preserve"> </w:t>
      </w:r>
      <w:r w:rsidRPr="00206ACB">
        <w:t>opcode</w:t>
      </w:r>
      <w:r w:rsidR="00AC466E" w:rsidRPr="00206ACB">
        <w:t xml:space="preserve"> </w:t>
      </w:r>
      <w:r w:rsidRPr="00206ACB">
        <w:t>is</w:t>
      </w:r>
      <w:r w:rsidR="00AC466E" w:rsidRPr="00206ACB">
        <w:t xml:space="preserve"> </w:t>
      </w:r>
      <w:r w:rsidRPr="00206ACB">
        <w:t>an</w:t>
      </w:r>
      <w:r w:rsidR="00AC466E" w:rsidRPr="00206ACB">
        <w:t xml:space="preserve"> </w:t>
      </w:r>
      <w:r w:rsidRPr="00E117DD">
        <w:rPr>
          <w:rStyle w:val="QuoteChar"/>
        </w:rPr>
        <w:t>RTS</w:t>
      </w:r>
      <w:r w:rsidRPr="00206ACB">
        <w:t>.</w:t>
      </w:r>
      <w:r w:rsidR="00AC466E" w:rsidRPr="00206ACB">
        <w:t xml:space="preserve"> </w:t>
      </w:r>
      <w:r w:rsidRPr="00206ACB">
        <w:t>When</w:t>
      </w:r>
      <w:r w:rsidR="00AC466E" w:rsidRPr="00206ACB">
        <w:t xml:space="preserve"> </w:t>
      </w:r>
      <w:r w:rsidRPr="00206ACB">
        <w:t>the</w:t>
      </w:r>
      <w:r w:rsidR="00AC466E" w:rsidRPr="00206ACB">
        <w:t xml:space="preserve"> </w:t>
      </w:r>
      <w:r w:rsidRPr="00206ACB">
        <w:t>6502</w:t>
      </w:r>
      <w:r w:rsidR="00AC466E" w:rsidRPr="00206ACB">
        <w:t xml:space="preserve"> </w:t>
      </w:r>
      <w:r w:rsidRPr="00206ACB">
        <w:t>sees</w:t>
      </w:r>
      <w:r w:rsidR="00AC466E" w:rsidRPr="00206ACB">
        <w:t xml:space="preserve"> </w:t>
      </w:r>
      <w:r w:rsidRPr="00206ACB">
        <w:t>an</w:t>
      </w:r>
      <w:r w:rsidR="00AC466E" w:rsidRPr="00206ACB">
        <w:t xml:space="preserve"> </w:t>
      </w:r>
      <w:r w:rsidRPr="00E117DD">
        <w:rPr>
          <w:rStyle w:val="QuoteChar"/>
        </w:rPr>
        <w:t>RTS</w:t>
      </w:r>
      <w:r w:rsidRPr="00206ACB">
        <w:t>,</w:t>
      </w:r>
      <w:r w:rsidR="00AC466E" w:rsidRPr="00206ACB">
        <w:t xml:space="preserve"> </w:t>
      </w:r>
      <w:r w:rsidRPr="00206ACB">
        <w:t>it</w:t>
      </w:r>
      <w:r w:rsidR="00AC466E" w:rsidRPr="00206ACB">
        <w:t xml:space="preserve"> </w:t>
      </w:r>
      <w:r w:rsidRPr="00206ACB">
        <w:t>takes</w:t>
      </w:r>
      <w:r w:rsidR="00AC466E" w:rsidRPr="00206ACB">
        <w:t xml:space="preserve"> </w:t>
      </w:r>
      <w:r w:rsidRPr="00206ACB">
        <w:t>the</w:t>
      </w:r>
      <w:r w:rsidR="00AC466E" w:rsidRPr="00206ACB">
        <w:t xml:space="preserve"> </w:t>
      </w:r>
      <w:r w:rsidRPr="00206ACB">
        <w:t>"top"</w:t>
      </w:r>
      <w:r w:rsidR="00AC466E" w:rsidRPr="00206ACB">
        <w:t xml:space="preserve"> </w:t>
      </w:r>
      <w:r w:rsidRPr="00206ACB">
        <w:t>value</w:t>
      </w:r>
      <w:r w:rsidR="00AC466E" w:rsidRPr="00206ACB">
        <w:t xml:space="preserve"> </w:t>
      </w:r>
      <w:r w:rsidRPr="00206ACB">
        <w:t>from</w:t>
      </w:r>
      <w:r w:rsidR="00AC466E" w:rsidRPr="00206ACB">
        <w:t xml:space="preserve"> </w:t>
      </w:r>
      <w:r w:rsidRPr="00206ACB">
        <w:t>the</w:t>
      </w:r>
      <w:r w:rsidR="00AC466E" w:rsidRPr="00206ACB">
        <w:t xml:space="preserve"> </w:t>
      </w:r>
      <w:r w:rsidRPr="00206ACB">
        <w:t>stack</w:t>
      </w:r>
      <w:r w:rsidR="00AC466E" w:rsidRPr="00206ACB">
        <w:t xml:space="preserve"> </w:t>
      </w:r>
      <w:r w:rsidRPr="00206ACB">
        <w:t>(often</w:t>
      </w:r>
      <w:r w:rsidR="00AC466E" w:rsidRPr="00206ACB">
        <w:t xml:space="preserve"> </w:t>
      </w:r>
      <w:r w:rsidRPr="00206ACB">
        <w:t>referred</w:t>
      </w:r>
      <w:r w:rsidR="00AC466E" w:rsidRPr="00206ACB">
        <w:t xml:space="preserve"> </w:t>
      </w:r>
      <w:r w:rsidRPr="00206ACB">
        <w:t>to</w:t>
      </w:r>
      <w:r w:rsidR="00AC466E" w:rsidRPr="00206ACB">
        <w:t xml:space="preserve"> </w:t>
      </w:r>
      <w:r w:rsidRPr="00206ACB">
        <w:t>as</w:t>
      </w:r>
      <w:r w:rsidR="00AC466E" w:rsidRPr="00206ACB">
        <w:t xml:space="preserve"> </w:t>
      </w:r>
      <w:r w:rsidRPr="00206ACB">
        <w:t>"popping"</w:t>
      </w:r>
      <w:r w:rsidR="00AC466E" w:rsidRPr="00206ACB">
        <w:t xml:space="preserve"> </w:t>
      </w:r>
      <w:r w:rsidRPr="00206ACB">
        <w:t>and</w:t>
      </w:r>
      <w:r w:rsidR="00AC466E" w:rsidRPr="00206ACB">
        <w:t xml:space="preserve"> </w:t>
      </w:r>
      <w:r w:rsidRPr="00206ACB">
        <w:t>item</w:t>
      </w:r>
      <w:r w:rsidR="00AC466E" w:rsidRPr="00206ACB">
        <w:t xml:space="preserve"> </w:t>
      </w:r>
      <w:r w:rsidRPr="00206ACB">
        <w:t>off</w:t>
      </w:r>
      <w:r w:rsidR="00AC466E" w:rsidRPr="00206ACB">
        <w:t xml:space="preserve"> </w:t>
      </w:r>
      <w:r w:rsidRPr="00206ACB">
        <w:t>the</w:t>
      </w:r>
      <w:r w:rsidR="00AC466E" w:rsidRPr="00206ACB">
        <w:t xml:space="preserve"> </w:t>
      </w:r>
      <w:r w:rsidRPr="00206ACB">
        <w:t>stack)</w:t>
      </w:r>
      <w:r w:rsidR="00AC466E" w:rsidRPr="00206ACB">
        <w:t xml:space="preserve"> </w:t>
      </w:r>
      <w:r w:rsidRPr="00206ACB">
        <w:t>and</w:t>
      </w:r>
      <w:r w:rsidR="00AC466E" w:rsidRPr="00206ACB">
        <w:t xml:space="preserve"> </w:t>
      </w:r>
      <w:r w:rsidRPr="00206ACB">
        <w:t>puts</w:t>
      </w:r>
      <w:r w:rsidR="00AC466E" w:rsidRPr="00206ACB">
        <w:t xml:space="preserve"> </w:t>
      </w:r>
      <w:r w:rsidRPr="00206ACB">
        <w:t>it</w:t>
      </w:r>
      <w:r w:rsidR="00AC466E" w:rsidRPr="00206ACB">
        <w:t xml:space="preserve"> </w:t>
      </w:r>
      <w:r w:rsidRPr="00206ACB">
        <w:t>into</w:t>
      </w:r>
      <w:r w:rsidR="00AC466E" w:rsidRPr="00206ACB">
        <w:t xml:space="preserve"> </w:t>
      </w:r>
      <w:r w:rsidRPr="00206ACB">
        <w:t>the</w:t>
      </w:r>
      <w:r w:rsidR="00AC466E" w:rsidRPr="00206ACB">
        <w:t xml:space="preserve"> </w:t>
      </w:r>
      <w:r w:rsidRPr="00206ACB">
        <w:t>program</w:t>
      </w:r>
      <w:r w:rsidR="00AC466E" w:rsidRPr="00206ACB">
        <w:t xml:space="preserve"> </w:t>
      </w:r>
      <w:r w:rsidRPr="00206ACB">
        <w:t>counter.</w:t>
      </w:r>
      <w:r w:rsidR="00AC466E" w:rsidRPr="00206ACB">
        <w:t xml:space="preserve"> </w:t>
      </w:r>
      <w:r w:rsidRPr="00206ACB">
        <w:t>Given</w:t>
      </w:r>
      <w:r w:rsidR="00AC466E" w:rsidRPr="00206ACB">
        <w:t xml:space="preserve"> </w:t>
      </w:r>
      <w:r w:rsidRPr="00206ACB">
        <w:t>the</w:t>
      </w:r>
      <w:r w:rsidR="00AC466E" w:rsidRPr="00206ACB">
        <w:t xml:space="preserve"> </w:t>
      </w:r>
      <w:r w:rsidRPr="00206ACB">
        <w:t>way</w:t>
      </w:r>
      <w:r w:rsidR="00AC466E" w:rsidRPr="00206ACB">
        <w:t xml:space="preserve"> </w:t>
      </w:r>
      <w:r w:rsidRPr="00206ACB">
        <w:t>the</w:t>
      </w:r>
      <w:r w:rsidR="00AC466E" w:rsidRPr="00206ACB">
        <w:t xml:space="preserve"> </w:t>
      </w:r>
      <w:r w:rsidRPr="00206ACB">
        <w:t>stack</w:t>
      </w:r>
      <w:r w:rsidR="00AC466E" w:rsidRPr="00206ACB">
        <w:t xml:space="preserve"> </w:t>
      </w:r>
      <w:r w:rsidRPr="00206ACB">
        <w:t>works,</w:t>
      </w:r>
      <w:r w:rsidR="00AC466E" w:rsidRPr="00206ACB">
        <w:t xml:space="preserve"> </w:t>
      </w:r>
      <w:r w:rsidRPr="00206ACB">
        <w:t>this</w:t>
      </w:r>
      <w:r w:rsidR="00AC466E" w:rsidRPr="00206ACB">
        <w:t xml:space="preserve"> </w:t>
      </w:r>
      <w:r w:rsidRPr="00206ACB">
        <w:rPr>
          <w:rStyle w:val="Emphasis"/>
          <w:rFonts w:cstheme="minorHAnsi"/>
          <w:color w:val="111111"/>
          <w:szCs w:val="26"/>
        </w:rPr>
        <w:t>should</w:t>
      </w:r>
      <w:r w:rsidR="00AC466E" w:rsidRPr="00206ACB">
        <w:t xml:space="preserve"> </w:t>
      </w:r>
      <w:r w:rsidRPr="00206ACB">
        <w:t>be</w:t>
      </w:r>
      <w:r w:rsidR="00AC466E" w:rsidRPr="00206ACB">
        <w:t xml:space="preserve"> </w:t>
      </w:r>
      <w:r w:rsidRPr="00206ACB">
        <w:t>the</w:t>
      </w:r>
      <w:r w:rsidR="00AC466E" w:rsidRPr="00206ACB">
        <w:t xml:space="preserve"> </w:t>
      </w:r>
      <w:r w:rsidRPr="00206ACB">
        <w:t>address</w:t>
      </w:r>
      <w:r w:rsidR="00AC466E" w:rsidRPr="00206ACB">
        <w:t xml:space="preserve"> </w:t>
      </w:r>
      <w:r w:rsidRPr="00206ACB">
        <w:t>that</w:t>
      </w:r>
      <w:r w:rsidR="00AC466E" w:rsidRPr="00206ACB">
        <w:t xml:space="preserve"> </w:t>
      </w:r>
      <w:r w:rsidRPr="00206ACB">
        <w:t>was</w:t>
      </w:r>
      <w:r w:rsidR="00AC466E" w:rsidRPr="00206ACB">
        <w:t xml:space="preserve"> </w:t>
      </w:r>
      <w:r w:rsidRPr="00206ACB">
        <w:t>"pushed</w:t>
      </w:r>
      <w:r w:rsidR="00AC466E" w:rsidRPr="00206ACB">
        <w:t xml:space="preserve"> </w:t>
      </w:r>
      <w:r w:rsidRPr="00206ACB">
        <w:t>onto"</w:t>
      </w:r>
      <w:r w:rsidR="00AC466E" w:rsidRPr="00206ACB">
        <w:t xml:space="preserve"> </w:t>
      </w:r>
      <w:r w:rsidRPr="00206ACB">
        <w:t>the</w:t>
      </w:r>
      <w:r w:rsidR="00AC466E" w:rsidRPr="00206ACB">
        <w:t xml:space="preserve"> </w:t>
      </w:r>
      <w:r w:rsidRPr="00206ACB">
        <w:t>stack</w:t>
      </w:r>
      <w:r w:rsidR="00AC466E" w:rsidRPr="00206ACB">
        <w:t xml:space="preserve"> </w:t>
      </w:r>
      <w:r w:rsidRPr="00206ACB">
        <w:t>back</w:t>
      </w:r>
      <w:r w:rsidR="00AC466E" w:rsidRPr="00206ACB">
        <w:t xml:space="preserve"> </w:t>
      </w:r>
      <w:r w:rsidRPr="00206ACB">
        <w:t>when</w:t>
      </w:r>
      <w:r w:rsidR="00AC466E" w:rsidRPr="00206ACB">
        <w:t xml:space="preserve"> </w:t>
      </w:r>
      <w:r w:rsidRPr="00206ACB">
        <w:t>the</w:t>
      </w:r>
      <w:r w:rsidR="00AC466E" w:rsidRPr="00206ACB">
        <w:t xml:space="preserve"> </w:t>
      </w:r>
      <w:r w:rsidRPr="00206ACB">
        <w:t>processor</w:t>
      </w:r>
      <w:r w:rsidR="00AC466E" w:rsidRPr="00206ACB">
        <w:t xml:space="preserve"> </w:t>
      </w:r>
      <w:r w:rsidRPr="00206ACB">
        <w:t>saw</w:t>
      </w:r>
      <w:r w:rsidR="00AC466E" w:rsidRPr="00206ACB">
        <w:t xml:space="preserve"> </w:t>
      </w:r>
      <w:r w:rsidRPr="00206ACB">
        <w:t>a</w:t>
      </w:r>
      <w:r w:rsidR="00AC466E" w:rsidRPr="00206ACB">
        <w:t xml:space="preserve"> </w:t>
      </w:r>
      <w:r w:rsidRPr="00E117DD">
        <w:rPr>
          <w:rStyle w:val="QuoteChar"/>
        </w:rPr>
        <w:t>JSR</w:t>
      </w:r>
      <w:r w:rsidRPr="00206ACB">
        <w:t>.</w:t>
      </w:r>
      <w:r w:rsidR="00AC466E" w:rsidRPr="00206ACB">
        <w:t xml:space="preserve"> </w:t>
      </w:r>
      <w:r w:rsidRPr="00206ACB">
        <w:t>This</w:t>
      </w:r>
      <w:r w:rsidR="00AC466E" w:rsidRPr="00206ACB">
        <w:t xml:space="preserve"> </w:t>
      </w:r>
      <w:r w:rsidRPr="00206ACB">
        <w:t>pulls</w:t>
      </w:r>
      <w:r w:rsidR="00AC466E" w:rsidRPr="00206ACB">
        <w:t xml:space="preserve"> </w:t>
      </w:r>
      <w:r w:rsidRPr="00206ACB">
        <w:t>us</w:t>
      </w:r>
      <w:r w:rsidR="00AC466E" w:rsidRPr="00206ACB">
        <w:t xml:space="preserve"> </w:t>
      </w:r>
      <w:r w:rsidRPr="00206ACB">
        <w:t>back</w:t>
      </w:r>
      <w:r w:rsidR="00AC466E" w:rsidRPr="00206ACB">
        <w:t xml:space="preserve"> </w:t>
      </w:r>
      <w:r w:rsidRPr="00206ACB">
        <w:t>to</w:t>
      </w:r>
      <w:r w:rsidR="00AC466E" w:rsidRPr="00206ACB">
        <w:t xml:space="preserve"> </w:t>
      </w:r>
      <w:r w:rsidRPr="00206ACB">
        <w:t>whatever</w:t>
      </w:r>
      <w:r w:rsidR="00AC466E" w:rsidRPr="00206ACB">
        <w:t xml:space="preserve"> </w:t>
      </w:r>
      <w:r w:rsidRPr="00206ACB">
        <w:t>code</w:t>
      </w:r>
      <w:r w:rsidR="00AC466E" w:rsidRPr="00206ACB">
        <w:t xml:space="preserve"> </w:t>
      </w:r>
      <w:r w:rsidRPr="00206ACB">
        <w:t>is</w:t>
      </w:r>
      <w:r w:rsidR="00AC466E" w:rsidRPr="00206ACB">
        <w:t xml:space="preserve"> </w:t>
      </w:r>
      <w:r w:rsidRPr="00206ACB">
        <w:t>immediately</w:t>
      </w:r>
      <w:r w:rsidR="00AC466E" w:rsidRPr="00206ACB">
        <w:t xml:space="preserve"> </w:t>
      </w:r>
      <w:r w:rsidRPr="00206ACB">
        <w:t>after</w:t>
      </w:r>
      <w:r w:rsidR="00AC466E" w:rsidRPr="00206ACB">
        <w:t xml:space="preserve"> </w:t>
      </w:r>
      <w:r w:rsidRPr="00206ACB">
        <w:t>the</w:t>
      </w:r>
      <w:r w:rsidR="00AC466E" w:rsidRPr="00206ACB">
        <w:t xml:space="preserve"> </w:t>
      </w:r>
      <w:r w:rsidRPr="00E117DD">
        <w:rPr>
          <w:rStyle w:val="QuoteChar"/>
        </w:rPr>
        <w:t>JSR</w:t>
      </w:r>
      <w:r w:rsidRPr="00206ACB">
        <w:t>.</w:t>
      </w:r>
      <w:r w:rsidR="00AC466E" w:rsidRPr="00206ACB">
        <w:t xml:space="preserve"> </w:t>
      </w:r>
      <w:r w:rsidRPr="00206ACB">
        <w:t>Here,</w:t>
      </w:r>
      <w:r w:rsidR="00AC466E" w:rsidRPr="00206ACB">
        <w:t xml:space="preserve"> </w:t>
      </w:r>
      <w:r w:rsidRPr="00206ACB">
        <w:t>that</w:t>
      </w:r>
      <w:r w:rsidR="00AC466E" w:rsidRPr="00206ACB">
        <w:t xml:space="preserve"> </w:t>
      </w:r>
      <w:r w:rsidRPr="00206ACB">
        <w:t>means</w:t>
      </w:r>
      <w:r w:rsidR="00AC466E" w:rsidRPr="00206ACB">
        <w:t xml:space="preserve"> </w:t>
      </w:r>
      <w:r w:rsidRPr="00E117DD">
        <w:rPr>
          <w:rStyle w:val="QuoteChar"/>
        </w:rPr>
        <w:t>STA</w:t>
      </w:r>
      <w:r w:rsidR="00AC466E" w:rsidRPr="00E117DD">
        <w:rPr>
          <w:rStyle w:val="QuoteChar"/>
        </w:rPr>
        <w:t xml:space="preserve"> </w:t>
      </w:r>
      <w:r w:rsidRPr="00E117DD">
        <w:rPr>
          <w:rStyle w:val="QuoteChar"/>
        </w:rPr>
        <w:t>$8000</w:t>
      </w:r>
      <w:r w:rsidR="00AC466E" w:rsidRPr="00206ACB">
        <w:t xml:space="preserve"> </w:t>
      </w:r>
      <w:r w:rsidRPr="00206ACB">
        <w:t>-</w:t>
      </w:r>
      <w:r w:rsidR="00AC466E" w:rsidRPr="00206ACB">
        <w:t xml:space="preserve"> </w:t>
      </w:r>
      <w:r w:rsidRPr="00206ACB">
        <w:t>and</w:t>
      </w:r>
      <w:r w:rsidR="00AC466E" w:rsidRPr="00206ACB">
        <w:t xml:space="preserve"> </w:t>
      </w:r>
      <w:r w:rsidRPr="00206ACB">
        <w:t>the</w:t>
      </w:r>
      <w:r w:rsidR="00AC466E" w:rsidRPr="00206ACB">
        <w:t xml:space="preserve"> </w:t>
      </w:r>
      <w:r w:rsidRPr="00206ACB">
        <w:t>result</w:t>
      </w:r>
      <w:r w:rsidR="00AC466E" w:rsidRPr="00206ACB">
        <w:t xml:space="preserve"> </w:t>
      </w:r>
      <w:r w:rsidRPr="00206ACB">
        <w:t>will</w:t>
      </w:r>
      <w:r w:rsidR="00AC466E" w:rsidRPr="00206ACB">
        <w:t xml:space="preserve"> </w:t>
      </w:r>
      <w:r w:rsidRPr="00206ACB">
        <w:t>be</w:t>
      </w:r>
      <w:r w:rsidR="00AC466E" w:rsidRPr="00206ACB">
        <w:t xml:space="preserve"> </w:t>
      </w:r>
      <w:r w:rsidRPr="00206ACB">
        <w:t>writing</w:t>
      </w:r>
      <w:r w:rsidR="00AC466E" w:rsidRPr="00206ACB">
        <w:t xml:space="preserve"> </w:t>
      </w:r>
      <w:r w:rsidRPr="00E117DD">
        <w:rPr>
          <w:rStyle w:val="QuoteChar"/>
        </w:rPr>
        <w:t>$90</w:t>
      </w:r>
      <w:r w:rsidR="00AC466E" w:rsidRPr="00206ACB">
        <w:t xml:space="preserve"> </w:t>
      </w:r>
      <w:r w:rsidRPr="00206ACB">
        <w:t>to</w:t>
      </w:r>
      <w:r w:rsidR="00AC466E" w:rsidRPr="00206ACB">
        <w:t xml:space="preserve"> </w:t>
      </w:r>
      <w:r w:rsidRPr="00206ACB">
        <w:t>that</w:t>
      </w:r>
      <w:r w:rsidR="00AC466E" w:rsidRPr="00206ACB">
        <w:t xml:space="preserve"> </w:t>
      </w:r>
      <w:r w:rsidRPr="00206ACB">
        <w:t>memory</w:t>
      </w:r>
      <w:r w:rsidR="00AC466E" w:rsidRPr="00206ACB">
        <w:t xml:space="preserve"> </w:t>
      </w:r>
      <w:r w:rsidRPr="00206ACB">
        <w:t>address,</w:t>
      </w:r>
      <w:r w:rsidR="00AC466E" w:rsidRPr="00206ACB">
        <w:t xml:space="preserve"> </w:t>
      </w:r>
      <w:r w:rsidRPr="00206ACB">
        <w:t>not</w:t>
      </w:r>
      <w:r w:rsidR="00AC466E" w:rsidRPr="00206ACB">
        <w:t xml:space="preserve"> </w:t>
      </w:r>
      <w:r w:rsidRPr="00E117DD">
        <w:rPr>
          <w:rStyle w:val="QuoteChar"/>
        </w:rPr>
        <w:t>$80</w:t>
      </w:r>
      <w:r w:rsidRPr="00206ACB">
        <w:t>.</w:t>
      </w:r>
      <w:r w:rsidR="00AC466E" w:rsidRPr="00206ACB">
        <w:t xml:space="preserve"> </w:t>
      </w:r>
      <w:r w:rsidRPr="00206ACB">
        <w:t>Subroutines</w:t>
      </w:r>
      <w:r w:rsidR="00AC466E" w:rsidRPr="00206ACB">
        <w:t xml:space="preserve"> </w:t>
      </w:r>
      <w:r w:rsidRPr="00206ACB">
        <w:t>do</w:t>
      </w:r>
      <w:r w:rsidR="00AC466E" w:rsidRPr="00206ACB">
        <w:t xml:space="preserve"> </w:t>
      </w:r>
      <w:r w:rsidRPr="00206ACB">
        <w:t>not,</w:t>
      </w:r>
      <w:r w:rsidR="00AC466E" w:rsidRPr="00206ACB">
        <w:t xml:space="preserve"> </w:t>
      </w:r>
      <w:r w:rsidRPr="00206ACB">
        <w:t>by</w:t>
      </w:r>
      <w:r w:rsidR="00AC466E" w:rsidRPr="00206ACB">
        <w:t xml:space="preserve"> </w:t>
      </w:r>
      <w:r w:rsidRPr="00206ACB">
        <w:t>default,</w:t>
      </w:r>
      <w:r w:rsidR="00AC466E" w:rsidRPr="00206ACB">
        <w:t xml:space="preserve"> </w:t>
      </w:r>
      <w:r w:rsidRPr="00206ACB">
        <w:t>"save"</w:t>
      </w:r>
      <w:r w:rsidR="00AC466E" w:rsidRPr="00206ACB">
        <w:t xml:space="preserve"> </w:t>
      </w:r>
      <w:r w:rsidRPr="00206ACB">
        <w:t>the</w:t>
      </w:r>
      <w:r w:rsidR="00AC466E" w:rsidRPr="00206ACB">
        <w:t xml:space="preserve"> </w:t>
      </w:r>
      <w:r w:rsidRPr="00206ACB">
        <w:t>values</w:t>
      </w:r>
      <w:r w:rsidR="00AC466E" w:rsidRPr="00206ACB">
        <w:t xml:space="preserve"> </w:t>
      </w:r>
      <w:r w:rsidRPr="00206ACB">
        <w:t>of</w:t>
      </w:r>
      <w:r w:rsidR="00AC466E" w:rsidRPr="00206ACB">
        <w:t xml:space="preserve"> </w:t>
      </w:r>
      <w:r w:rsidRPr="00206ACB">
        <w:t>any</w:t>
      </w:r>
      <w:r w:rsidR="00AC466E" w:rsidRPr="00206ACB">
        <w:t xml:space="preserve"> </w:t>
      </w:r>
      <w:r w:rsidRPr="00206ACB">
        <w:t>registers</w:t>
      </w:r>
      <w:r w:rsidR="00AC466E" w:rsidRPr="00206ACB">
        <w:t xml:space="preserve"> </w:t>
      </w:r>
      <w:r w:rsidRPr="00206ACB">
        <w:t>either</w:t>
      </w:r>
      <w:r w:rsidR="00AC466E" w:rsidRPr="00206ACB">
        <w:t xml:space="preserve"> </w:t>
      </w:r>
      <w:r w:rsidRPr="00206ACB">
        <w:t>when</w:t>
      </w:r>
      <w:r w:rsidR="00AC466E" w:rsidRPr="00206ACB">
        <w:t xml:space="preserve"> </w:t>
      </w:r>
      <w:r w:rsidRPr="00206ACB">
        <w:t>they</w:t>
      </w:r>
      <w:r w:rsidR="00AC466E" w:rsidRPr="00206ACB">
        <w:t xml:space="preserve"> </w:t>
      </w:r>
      <w:r w:rsidRPr="00206ACB">
        <w:t>are</w:t>
      </w:r>
      <w:r w:rsidR="00AC466E" w:rsidRPr="00206ACB">
        <w:t xml:space="preserve"> </w:t>
      </w:r>
      <w:r w:rsidRPr="00206ACB">
        <w:t>called</w:t>
      </w:r>
      <w:r w:rsidR="00AC466E" w:rsidRPr="00206ACB">
        <w:t xml:space="preserve"> </w:t>
      </w:r>
      <w:r w:rsidRPr="00206ACB">
        <w:t>or</w:t>
      </w:r>
      <w:r w:rsidR="00AC466E" w:rsidRPr="00206ACB">
        <w:t xml:space="preserve"> </w:t>
      </w:r>
      <w:r w:rsidRPr="00206ACB">
        <w:t>when</w:t>
      </w:r>
      <w:r w:rsidR="00AC466E" w:rsidRPr="00206ACB">
        <w:t xml:space="preserve"> </w:t>
      </w:r>
      <w:r w:rsidRPr="00206ACB">
        <w:t>they</w:t>
      </w:r>
      <w:r w:rsidR="00AC466E" w:rsidRPr="00206ACB">
        <w:t xml:space="preserve"> </w:t>
      </w:r>
      <w:r w:rsidRPr="00206ACB">
        <w:t>return.</w:t>
      </w:r>
      <w:r w:rsidR="00AC466E" w:rsidRPr="00206ACB">
        <w:t xml:space="preserve"> </w:t>
      </w:r>
      <w:r w:rsidRPr="00206ACB">
        <w:t>In</w:t>
      </w:r>
      <w:r w:rsidR="00AC466E" w:rsidRPr="00206ACB">
        <w:t xml:space="preserve"> </w:t>
      </w:r>
      <w:r w:rsidRPr="00206ACB">
        <w:t>most</w:t>
      </w:r>
      <w:r w:rsidR="00AC466E" w:rsidRPr="00206ACB">
        <w:t xml:space="preserve"> </w:t>
      </w:r>
      <w:r w:rsidRPr="00206ACB">
        <w:t>higher-level</w:t>
      </w:r>
      <w:r w:rsidR="00AC466E" w:rsidRPr="00206ACB">
        <w:t xml:space="preserve"> </w:t>
      </w:r>
      <w:r w:rsidRPr="00206ACB">
        <w:t>programming</w:t>
      </w:r>
      <w:r w:rsidR="00AC466E" w:rsidRPr="00206ACB">
        <w:t xml:space="preserve"> </w:t>
      </w:r>
      <w:r w:rsidRPr="00206ACB">
        <w:t>languages,</w:t>
      </w:r>
      <w:r w:rsidR="00AC466E" w:rsidRPr="00206ACB">
        <w:t xml:space="preserve"> </w:t>
      </w:r>
      <w:r w:rsidRPr="00206ACB">
        <w:t>this</w:t>
      </w:r>
      <w:r w:rsidR="00AC466E" w:rsidRPr="00206ACB">
        <w:t xml:space="preserve"> </w:t>
      </w:r>
      <w:r w:rsidRPr="00206ACB">
        <w:t>is</w:t>
      </w:r>
      <w:r w:rsidR="00AC466E" w:rsidRPr="00206ACB">
        <w:t xml:space="preserve"> </w:t>
      </w:r>
      <w:r w:rsidRPr="00206ACB">
        <w:t>taken</w:t>
      </w:r>
      <w:r w:rsidR="00AC466E" w:rsidRPr="00206ACB">
        <w:t xml:space="preserve"> </w:t>
      </w:r>
      <w:r w:rsidRPr="00206ACB">
        <w:t>care</w:t>
      </w:r>
      <w:r w:rsidR="00AC466E" w:rsidRPr="00206ACB">
        <w:t xml:space="preserve"> </w:t>
      </w:r>
      <w:r w:rsidRPr="00206ACB">
        <w:t>of</w:t>
      </w:r>
      <w:r w:rsidR="00AC466E" w:rsidRPr="00206ACB">
        <w:t xml:space="preserve"> </w:t>
      </w:r>
      <w:r w:rsidRPr="00206ACB">
        <w:t>for</w:t>
      </w:r>
      <w:r w:rsidR="00AC466E" w:rsidRPr="00206ACB">
        <w:t xml:space="preserve"> </w:t>
      </w:r>
      <w:r w:rsidRPr="00206ACB">
        <w:t>you</w:t>
      </w:r>
      <w:r w:rsidR="00AC466E" w:rsidRPr="00206ACB">
        <w:t xml:space="preserve"> </w:t>
      </w:r>
      <w:r w:rsidRPr="00206ACB">
        <w:t>through</w:t>
      </w:r>
      <w:r w:rsidR="00AC466E" w:rsidRPr="00206ACB">
        <w:t xml:space="preserve"> </w:t>
      </w:r>
      <w:r w:rsidRPr="00206ACB">
        <w:t>concepts</w:t>
      </w:r>
      <w:r w:rsidR="00AC466E" w:rsidRPr="00206ACB">
        <w:t xml:space="preserve"> </w:t>
      </w:r>
      <w:r w:rsidRPr="00206ACB">
        <w:t>like</w:t>
      </w:r>
      <w:r w:rsidR="00AC466E" w:rsidRPr="00206ACB">
        <w:t xml:space="preserve"> </w:t>
      </w:r>
      <w:r w:rsidRPr="00206ACB">
        <w:t>"variable</w:t>
      </w:r>
      <w:r w:rsidR="00AC466E" w:rsidRPr="00206ACB">
        <w:t xml:space="preserve"> </w:t>
      </w:r>
      <w:r w:rsidRPr="00206ACB">
        <w:t>scope"</w:t>
      </w:r>
      <w:r w:rsidR="00AC466E" w:rsidRPr="00206ACB">
        <w:t xml:space="preserve"> </w:t>
      </w:r>
      <w:r w:rsidRPr="00206ACB">
        <w:t>or</w:t>
      </w:r>
      <w:r w:rsidR="00AC466E" w:rsidRPr="00206ACB">
        <w:t xml:space="preserve"> </w:t>
      </w:r>
      <w:r w:rsidRPr="00206ACB">
        <w:t>"lifetimes".</w:t>
      </w:r>
      <w:r w:rsidR="00AC466E" w:rsidRPr="00206ACB">
        <w:t xml:space="preserve"> </w:t>
      </w:r>
      <w:r w:rsidRPr="00206ACB">
        <w:t>In</w:t>
      </w:r>
      <w:r w:rsidR="00AC466E" w:rsidRPr="00206ACB">
        <w:t xml:space="preserve"> </w:t>
      </w:r>
      <w:r w:rsidRPr="00206ACB">
        <w:t>assembly,</w:t>
      </w:r>
      <w:r w:rsidR="00AC466E" w:rsidRPr="00206ACB">
        <w:t xml:space="preserve"> </w:t>
      </w:r>
      <w:r w:rsidRPr="00206ACB">
        <w:t>though,</w:t>
      </w:r>
      <w:r w:rsidR="00AC466E" w:rsidRPr="00206ACB">
        <w:t xml:space="preserve"> </w:t>
      </w:r>
      <w:r w:rsidRPr="00206ACB">
        <w:t>you</w:t>
      </w:r>
      <w:r w:rsidR="00AC466E" w:rsidRPr="00206ACB">
        <w:t xml:space="preserve"> </w:t>
      </w:r>
      <w:r w:rsidRPr="00206ACB">
        <w:t>must</w:t>
      </w:r>
      <w:r w:rsidR="00AC466E" w:rsidRPr="00206ACB">
        <w:t xml:space="preserve"> </w:t>
      </w:r>
      <w:r w:rsidRPr="00206ACB">
        <w:t>handle</w:t>
      </w:r>
      <w:r w:rsidR="00AC466E" w:rsidRPr="00206ACB">
        <w:t xml:space="preserve"> </w:t>
      </w:r>
      <w:r w:rsidRPr="00206ACB">
        <w:t>saving</w:t>
      </w:r>
      <w:r w:rsidR="00AC466E" w:rsidRPr="00206ACB">
        <w:t xml:space="preserve"> </w:t>
      </w:r>
      <w:r w:rsidRPr="00206ACB">
        <w:t>and</w:t>
      </w:r>
      <w:r w:rsidR="00AC466E" w:rsidRPr="00206ACB">
        <w:t xml:space="preserve"> </w:t>
      </w:r>
      <w:r w:rsidRPr="00206ACB">
        <w:t>restoring</w:t>
      </w:r>
      <w:r w:rsidR="00AC466E" w:rsidRPr="00206ACB">
        <w:t xml:space="preserve"> </w:t>
      </w:r>
      <w:r w:rsidRPr="00206ACB">
        <w:t>the</w:t>
      </w:r>
      <w:r w:rsidR="00AC466E" w:rsidRPr="00206ACB">
        <w:t xml:space="preserve"> </w:t>
      </w:r>
      <w:r w:rsidRPr="00206ACB">
        <w:t>state</w:t>
      </w:r>
      <w:r w:rsidR="00AC466E" w:rsidRPr="00206ACB">
        <w:t xml:space="preserve"> </w:t>
      </w:r>
      <w:r w:rsidRPr="00206ACB">
        <w:t>of</w:t>
      </w:r>
      <w:r w:rsidR="00AC466E" w:rsidRPr="00206ACB">
        <w:t xml:space="preserve"> </w:t>
      </w:r>
      <w:r w:rsidRPr="00206ACB">
        <w:t>all</w:t>
      </w:r>
      <w:r w:rsidR="00AC466E" w:rsidRPr="00206ACB">
        <w:t xml:space="preserve"> </w:t>
      </w:r>
      <w:r w:rsidRPr="00206ACB">
        <w:t>registers</w:t>
      </w:r>
      <w:r w:rsidR="00AC466E" w:rsidRPr="00206ACB">
        <w:t xml:space="preserve"> </w:t>
      </w:r>
      <w:r w:rsidRPr="00206ACB">
        <w:t>(including</w:t>
      </w:r>
      <w:r w:rsidR="00AC466E" w:rsidRPr="00206ACB">
        <w:t xml:space="preserve"> </w:t>
      </w:r>
      <w:r w:rsidRPr="00206ACB">
        <w:t>the</w:t>
      </w:r>
      <w:r w:rsidR="00AC466E" w:rsidRPr="00206ACB">
        <w:t xml:space="preserve"> </w:t>
      </w:r>
      <w:r w:rsidRPr="00206ACB">
        <w:t>processor</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if</w:t>
      </w:r>
      <w:r w:rsidR="00AC466E" w:rsidRPr="00206ACB">
        <w:t xml:space="preserve"> </w:t>
      </w:r>
      <w:r w:rsidRPr="00206ACB">
        <w:t>you</w:t>
      </w:r>
      <w:r w:rsidR="00AC466E" w:rsidRPr="00206ACB">
        <w:t xml:space="preserve"> </w:t>
      </w:r>
      <w:r w:rsidRPr="00206ACB">
        <w:t>need</w:t>
      </w:r>
      <w:r w:rsidR="00AC466E" w:rsidRPr="00206ACB">
        <w:t xml:space="preserve"> </w:t>
      </w:r>
      <w:r w:rsidRPr="00206ACB">
        <w:t>those</w:t>
      </w:r>
      <w:r w:rsidR="00AC466E" w:rsidRPr="00206ACB">
        <w:t xml:space="preserve"> </w:t>
      </w:r>
      <w:r w:rsidRPr="00206ACB">
        <w:t>values</w:t>
      </w:r>
      <w:r w:rsidR="00AC466E" w:rsidRPr="00206ACB">
        <w:t xml:space="preserve"> </w:t>
      </w:r>
      <w:r w:rsidRPr="00206ACB">
        <w:t>to</w:t>
      </w:r>
      <w:r w:rsidR="00AC466E" w:rsidRPr="00206ACB">
        <w:t xml:space="preserve"> </w:t>
      </w:r>
      <w:r w:rsidRPr="00206ACB">
        <w:t>remain</w:t>
      </w:r>
      <w:r w:rsidR="00AC466E" w:rsidRPr="00206ACB">
        <w:t xml:space="preserve"> </w:t>
      </w:r>
      <w:r w:rsidRPr="00206ACB">
        <w:t>the</w:t>
      </w:r>
      <w:r w:rsidR="00AC466E" w:rsidRPr="00206ACB">
        <w:t xml:space="preserve"> </w:t>
      </w:r>
      <w:r w:rsidRPr="00206ACB">
        <w:t>same</w:t>
      </w:r>
      <w:r w:rsidR="00AC466E" w:rsidRPr="00206ACB">
        <w:t xml:space="preserve"> </w:t>
      </w:r>
      <w:r w:rsidRPr="00206ACB">
        <w:t>when</w:t>
      </w:r>
      <w:r w:rsidR="00AC466E" w:rsidRPr="00206ACB">
        <w:t xml:space="preserve"> </w:t>
      </w:r>
      <w:r w:rsidRPr="00206ACB">
        <w:t>returning</w:t>
      </w:r>
      <w:r w:rsidR="00AC466E" w:rsidRPr="00206ACB">
        <w:t xml:space="preserve"> </w:t>
      </w:r>
      <w:r w:rsidRPr="00206ACB">
        <w:t>from</w:t>
      </w:r>
      <w:r w:rsidR="00AC466E" w:rsidRPr="00206ACB">
        <w:t xml:space="preserve"> </w:t>
      </w:r>
      <w:r w:rsidRPr="00206ACB">
        <w:t>a</w:t>
      </w:r>
      <w:r w:rsidR="00AC466E" w:rsidRPr="00206ACB">
        <w:t xml:space="preserve"> </w:t>
      </w:r>
      <w:r w:rsidRPr="00206ACB">
        <w:t>subroutine.</w:t>
      </w:r>
    </w:p>
    <w:p w14:paraId="3D1228AA" w14:textId="79F2E26D" w:rsidR="00304F33" w:rsidRDefault="00492000" w:rsidP="005C108F">
      <w:r w:rsidRPr="00206ACB">
        <w:t>In</w:t>
      </w:r>
      <w:r w:rsidR="00AC466E" w:rsidRPr="00206ACB">
        <w:t xml:space="preserve"> </w:t>
      </w:r>
      <w:r w:rsidRPr="00206ACB">
        <w:t>general,</w:t>
      </w:r>
      <w:r w:rsidR="00AC466E" w:rsidRPr="00206ACB">
        <w:t xml:space="preserve"> </w:t>
      </w:r>
      <w:r w:rsidRPr="00206ACB">
        <w:t>it</w:t>
      </w:r>
      <w:r w:rsidR="00AC466E" w:rsidRPr="00206ACB">
        <w:t xml:space="preserve"> </w:t>
      </w:r>
      <w:r w:rsidRPr="00206ACB">
        <w:t>is</w:t>
      </w:r>
      <w:r w:rsidR="00AC466E" w:rsidRPr="00206ACB">
        <w:t xml:space="preserve"> </w:t>
      </w:r>
      <w:r w:rsidRPr="00206ACB">
        <w:t>good</w:t>
      </w:r>
      <w:r w:rsidR="00AC466E" w:rsidRPr="00206ACB">
        <w:t xml:space="preserve"> </w:t>
      </w:r>
      <w:r w:rsidRPr="00206ACB">
        <w:t>practice</w:t>
      </w:r>
      <w:r w:rsidR="00AC466E" w:rsidRPr="00206ACB">
        <w:t xml:space="preserve"> </w:t>
      </w:r>
      <w:r w:rsidRPr="00206ACB">
        <w:t>to</w:t>
      </w:r>
      <w:r w:rsidR="00AC466E" w:rsidRPr="00206ACB">
        <w:t xml:space="preserve"> </w:t>
      </w:r>
      <w:r w:rsidRPr="00206ACB">
        <w:t>always</w:t>
      </w:r>
      <w:r w:rsidR="00AC466E" w:rsidRPr="00206ACB">
        <w:t xml:space="preserve"> </w:t>
      </w:r>
      <w:r w:rsidRPr="00206ACB">
        <w:t>save</w:t>
      </w:r>
      <w:r w:rsidR="00AC466E" w:rsidRPr="00206ACB">
        <w:t xml:space="preserve"> </w:t>
      </w:r>
      <w:r w:rsidRPr="00206ACB">
        <w:t>and</w:t>
      </w:r>
      <w:r w:rsidR="00AC466E" w:rsidRPr="00206ACB">
        <w:t xml:space="preserve"> </w:t>
      </w:r>
      <w:r w:rsidRPr="00206ACB">
        <w:t>restore</w:t>
      </w:r>
      <w:r w:rsidR="00AC466E" w:rsidRPr="00206ACB">
        <w:t xml:space="preserve"> </w:t>
      </w:r>
      <w:r w:rsidRPr="00206ACB">
        <w:t>registers</w:t>
      </w:r>
      <w:r w:rsidR="00AC466E" w:rsidRPr="00206ACB">
        <w:t xml:space="preserve"> </w:t>
      </w:r>
      <w:r w:rsidRPr="00206ACB">
        <w:t>when</w:t>
      </w:r>
      <w:r w:rsidR="00AC466E" w:rsidRPr="00206ACB">
        <w:t xml:space="preserve"> </w:t>
      </w:r>
      <w:r w:rsidRPr="00206ACB">
        <w:t>subroutines</w:t>
      </w:r>
      <w:r w:rsidR="00AC466E" w:rsidRPr="00206ACB">
        <w:t xml:space="preserve"> </w:t>
      </w:r>
      <w:r w:rsidRPr="00206ACB">
        <w:t>are</w:t>
      </w:r>
      <w:r w:rsidR="00AC466E" w:rsidRPr="00206ACB">
        <w:t xml:space="preserve"> </w:t>
      </w:r>
      <w:r w:rsidRPr="00206ACB">
        <w:t>involved.</w:t>
      </w:r>
      <w:r w:rsidR="00AC466E" w:rsidRPr="00206ACB">
        <w:t xml:space="preserve"> </w:t>
      </w:r>
      <w:r w:rsidRPr="00206ACB">
        <w:t>Interrupts</w:t>
      </w:r>
      <w:r w:rsidR="00AC466E" w:rsidRPr="00206ACB">
        <w:t xml:space="preserve"> </w:t>
      </w:r>
      <w:r w:rsidRPr="00206ACB">
        <w:t>like</w:t>
      </w:r>
      <w:r w:rsidR="00AC466E" w:rsidRPr="00206ACB">
        <w:t xml:space="preserve"> </w:t>
      </w:r>
      <w:r w:rsidRPr="00206ACB">
        <w:t>NMI</w:t>
      </w:r>
      <w:r w:rsidR="00AC466E" w:rsidRPr="00206ACB">
        <w:t xml:space="preserve"> </w:t>
      </w:r>
      <w:r w:rsidRPr="00206ACB">
        <w:t>or</w:t>
      </w:r>
      <w:r w:rsidR="00AC466E" w:rsidRPr="00206ACB">
        <w:t xml:space="preserve"> </w:t>
      </w:r>
      <w:r w:rsidRPr="00206ACB">
        <w:t>IRQ</w:t>
      </w:r>
      <w:r w:rsidR="00AC466E" w:rsidRPr="00206ACB">
        <w:t xml:space="preserve"> </w:t>
      </w:r>
      <w:r w:rsidRPr="00206ACB">
        <w:t>can</w:t>
      </w:r>
      <w:r w:rsidR="00AC466E" w:rsidRPr="00206ACB">
        <w:t xml:space="preserve"> </w:t>
      </w:r>
      <w:r w:rsidRPr="00206ACB">
        <w:t>be</w:t>
      </w:r>
      <w:r w:rsidR="00AC466E" w:rsidRPr="00206ACB">
        <w:t xml:space="preserve"> </w:t>
      </w:r>
      <w:r w:rsidRPr="00206ACB">
        <w:t>called</w:t>
      </w:r>
      <w:r w:rsidR="00AC466E" w:rsidRPr="00206ACB">
        <w:t xml:space="preserve"> </w:t>
      </w:r>
      <w:r w:rsidRPr="00206ACB">
        <w:t>at</w:t>
      </w:r>
      <w:r w:rsidR="00AC466E" w:rsidRPr="00206ACB">
        <w:t xml:space="preserve"> </w:t>
      </w:r>
      <w:r w:rsidRPr="00206ACB">
        <w:t>any</w:t>
      </w:r>
      <w:r w:rsidR="00AC466E" w:rsidRPr="00206ACB">
        <w:t xml:space="preserve"> </w:t>
      </w:r>
      <w:r w:rsidRPr="00206ACB">
        <w:t>time</w:t>
      </w:r>
      <w:r w:rsidR="00AC466E" w:rsidRPr="00206ACB">
        <w:t xml:space="preserve"> </w:t>
      </w:r>
      <w:r w:rsidRPr="00206ACB">
        <w:t>-</w:t>
      </w:r>
      <w:r w:rsidR="00AC466E" w:rsidRPr="00206ACB">
        <w:t xml:space="preserve"> </w:t>
      </w:r>
      <w:r w:rsidRPr="00206ACB">
        <w:t>even</w:t>
      </w:r>
      <w:r w:rsidR="00AC466E" w:rsidRPr="00206ACB">
        <w:t xml:space="preserve"> </w:t>
      </w:r>
      <w:r w:rsidRPr="00206ACB">
        <w:t>while</w:t>
      </w:r>
      <w:r w:rsidR="00AC466E" w:rsidRPr="00206ACB">
        <w:t xml:space="preserve"> </w:t>
      </w:r>
      <w:r w:rsidRPr="00206ACB">
        <w:t>you</w:t>
      </w:r>
      <w:r w:rsidR="00AC466E" w:rsidRPr="00206ACB">
        <w:t xml:space="preserve"> </w:t>
      </w:r>
      <w:r w:rsidRPr="00206ACB">
        <w:t>are</w:t>
      </w:r>
      <w:r w:rsidR="00AC466E" w:rsidRPr="00206ACB">
        <w:t xml:space="preserve"> </w:t>
      </w:r>
      <w:r w:rsidRPr="00206ACB">
        <w:t>inside</w:t>
      </w:r>
      <w:r w:rsidR="00AC466E" w:rsidRPr="00206ACB">
        <w:t xml:space="preserve"> </w:t>
      </w:r>
      <w:r w:rsidRPr="00206ACB">
        <w:t>of</w:t>
      </w:r>
      <w:r w:rsidR="00AC466E" w:rsidRPr="00206ACB">
        <w:t xml:space="preserve"> </w:t>
      </w:r>
      <w:r w:rsidRPr="00206ACB">
        <w:t>another</w:t>
      </w:r>
      <w:r w:rsidR="00AC466E" w:rsidRPr="00206ACB">
        <w:t xml:space="preserve"> </w:t>
      </w:r>
      <w:r w:rsidRPr="00206ACB">
        <w:t>subroutine!</w:t>
      </w:r>
      <w:r w:rsidR="00AC466E" w:rsidRPr="00206ACB">
        <w:t xml:space="preserve"> </w:t>
      </w:r>
      <w:r w:rsidRPr="00206ACB">
        <w:t>-</w:t>
      </w:r>
      <w:r w:rsidR="00AC466E" w:rsidRPr="00206ACB">
        <w:t xml:space="preserve"> </w:t>
      </w:r>
      <w:r w:rsidRPr="00206ACB">
        <w:t>and</w:t>
      </w:r>
      <w:r w:rsidR="00AC466E" w:rsidRPr="00206ACB">
        <w:t xml:space="preserve"> </w:t>
      </w:r>
      <w:r w:rsidRPr="00206ACB">
        <w:t>it</w:t>
      </w:r>
      <w:r w:rsidR="00AC466E" w:rsidRPr="00206ACB">
        <w:t xml:space="preserve"> </w:t>
      </w:r>
      <w:r w:rsidRPr="00206ACB">
        <w:t>can</w:t>
      </w:r>
      <w:r w:rsidR="00AC466E" w:rsidRPr="00206ACB">
        <w:t xml:space="preserve"> </w:t>
      </w:r>
      <w:r w:rsidRPr="00206ACB">
        <w:t>be</w:t>
      </w:r>
      <w:r w:rsidR="00AC466E" w:rsidRPr="00206ACB">
        <w:t xml:space="preserve"> </w:t>
      </w:r>
      <w:r w:rsidRPr="00206ACB">
        <w:t>difficult</w:t>
      </w:r>
      <w:r w:rsidR="00AC466E" w:rsidRPr="00206ACB">
        <w:t xml:space="preserve"> </w:t>
      </w:r>
      <w:r w:rsidRPr="00206ACB">
        <w:t>to</w:t>
      </w:r>
      <w:r w:rsidR="00AC466E" w:rsidRPr="00206ACB">
        <w:t xml:space="preserve"> </w:t>
      </w:r>
      <w:r w:rsidRPr="00206ACB">
        <w:t>accurately</w:t>
      </w:r>
      <w:r w:rsidR="00AC466E" w:rsidRPr="00206ACB">
        <w:t xml:space="preserve"> </w:t>
      </w:r>
      <w:r w:rsidRPr="00206ACB">
        <w:t>predict</w:t>
      </w:r>
      <w:r w:rsidR="00AC466E" w:rsidRPr="00206ACB">
        <w:t xml:space="preserve"> </w:t>
      </w:r>
      <w:r w:rsidRPr="00206ACB">
        <w:t>what</w:t>
      </w:r>
      <w:r w:rsidR="00AC466E" w:rsidRPr="00206ACB">
        <w:t xml:space="preserve"> </w:t>
      </w:r>
      <w:r w:rsidRPr="00206ACB">
        <w:t>value</w:t>
      </w:r>
      <w:r w:rsidR="00AC466E" w:rsidRPr="00206ACB">
        <w:t xml:space="preserve"> </w:t>
      </w:r>
      <w:r w:rsidRPr="00206ACB">
        <w:t>is</w:t>
      </w:r>
      <w:r w:rsidR="00AC466E" w:rsidRPr="00206ACB">
        <w:t xml:space="preserve"> </w:t>
      </w:r>
      <w:r w:rsidRPr="00206ACB">
        <w:t>in</w:t>
      </w:r>
      <w:r w:rsidR="00AC466E" w:rsidRPr="00206ACB">
        <w:t xml:space="preserve"> </w:t>
      </w:r>
      <w:r w:rsidRPr="00206ACB">
        <w:t>a</w:t>
      </w:r>
      <w:r w:rsidR="00AC466E" w:rsidRPr="00206ACB">
        <w:t xml:space="preserve"> </w:t>
      </w:r>
      <w:r w:rsidRPr="00206ACB">
        <w:t>register</w:t>
      </w:r>
      <w:r w:rsidR="00AC466E" w:rsidRPr="00206ACB">
        <w:t xml:space="preserve"> </w:t>
      </w:r>
      <w:r w:rsidRPr="00206ACB">
        <w:t>if</w:t>
      </w:r>
      <w:r w:rsidR="00AC466E" w:rsidRPr="00206ACB">
        <w:t xml:space="preserve"> </w:t>
      </w:r>
      <w:r w:rsidRPr="00206ACB">
        <w:t>your</w:t>
      </w:r>
      <w:r w:rsidR="00AC466E" w:rsidRPr="00206ACB">
        <w:t xml:space="preserve"> </w:t>
      </w:r>
      <w:r w:rsidRPr="00206ACB">
        <w:t>subroutines</w:t>
      </w:r>
      <w:r w:rsidR="00AC466E" w:rsidRPr="00206ACB">
        <w:t xml:space="preserve"> </w:t>
      </w:r>
      <w:r w:rsidRPr="00206ACB">
        <w:t>/</w:t>
      </w:r>
      <w:r w:rsidR="00AC466E" w:rsidRPr="00206ACB">
        <w:t xml:space="preserve"> </w:t>
      </w:r>
      <w:r w:rsidRPr="00206ACB">
        <w:t>interrupt</w:t>
      </w:r>
      <w:r w:rsidR="00AC466E" w:rsidRPr="00206ACB">
        <w:t xml:space="preserve"> </w:t>
      </w:r>
      <w:r w:rsidRPr="00206ACB">
        <w:t>handlers</w:t>
      </w:r>
      <w:r w:rsidR="00AC466E" w:rsidRPr="00206ACB">
        <w:t xml:space="preserve"> </w:t>
      </w:r>
      <w:r w:rsidRPr="00206ACB">
        <w:t>are</w:t>
      </w:r>
      <w:r w:rsidR="00AC466E" w:rsidRPr="00206ACB">
        <w:t xml:space="preserve"> </w:t>
      </w:r>
      <w:r w:rsidRPr="00206ACB">
        <w:t>not</w:t>
      </w:r>
      <w:r w:rsidR="00AC466E" w:rsidRPr="00206ACB">
        <w:t xml:space="preserve"> </w:t>
      </w:r>
      <w:r w:rsidRPr="00206ACB">
        <w:t>written</w:t>
      </w:r>
      <w:r w:rsidR="00AC466E" w:rsidRPr="00206ACB">
        <w:t xml:space="preserve"> </w:t>
      </w:r>
      <w:r w:rsidRPr="00206ACB">
        <w:t>in</w:t>
      </w:r>
      <w:r w:rsidR="00AC466E" w:rsidRPr="00206ACB">
        <w:t xml:space="preserve"> </w:t>
      </w:r>
      <w:r w:rsidRPr="00206ACB">
        <w:t>a</w:t>
      </w:r>
      <w:r w:rsidR="00AC466E" w:rsidRPr="00206ACB">
        <w:t xml:space="preserve"> </w:t>
      </w:r>
      <w:r w:rsidRPr="00206ACB">
        <w:t>"defensive"</w:t>
      </w:r>
      <w:r w:rsidR="00AC466E" w:rsidRPr="00206ACB">
        <w:t xml:space="preserve"> </w:t>
      </w:r>
      <w:r w:rsidRPr="00206ACB">
        <w:t>manner.</w:t>
      </w:r>
    </w:p>
    <w:p w14:paraId="709801E3" w14:textId="77777777" w:rsidR="00304F33" w:rsidRDefault="00304F33">
      <w:pPr>
        <w:widowControl/>
        <w:kinsoku/>
        <w:overflowPunct/>
        <w:autoSpaceDE/>
        <w:autoSpaceDN/>
        <w:spacing w:before="0" w:after="160" w:line="259" w:lineRule="auto"/>
        <w:ind w:firstLine="0"/>
        <w:jc w:val="left"/>
      </w:pPr>
      <w:r>
        <w:br w:type="page"/>
      </w:r>
    </w:p>
    <w:p w14:paraId="2FFAB557" w14:textId="440E89C4" w:rsidR="00545119" w:rsidRPr="00206ACB" w:rsidRDefault="00545119" w:rsidP="006709C2">
      <w:pPr>
        <w:pStyle w:val="Heading3"/>
        <w:rPr>
          <w:rFonts w:cstheme="minorHAnsi"/>
        </w:rPr>
      </w:pPr>
      <w:bookmarkStart w:id="169" w:name="_Toc168434265"/>
      <w:bookmarkStart w:id="170" w:name="_Toc168779386"/>
      <w:r w:rsidRPr="00206ACB">
        <w:rPr>
          <w:rFonts w:cstheme="minorHAnsi"/>
        </w:rPr>
        <w:lastRenderedPageBreak/>
        <w:t>Subroutine</w:t>
      </w:r>
      <w:r w:rsidR="00AC466E" w:rsidRPr="00206ACB">
        <w:rPr>
          <w:rFonts w:cstheme="minorHAnsi"/>
        </w:rPr>
        <w:t xml:space="preserve"> </w:t>
      </w:r>
      <w:r w:rsidRPr="00206ACB">
        <w:rPr>
          <w:rFonts w:cstheme="minorHAnsi"/>
        </w:rPr>
        <w:t>Register</w:t>
      </w:r>
      <w:r w:rsidR="00AC466E" w:rsidRPr="00206ACB">
        <w:rPr>
          <w:rFonts w:cstheme="minorHAnsi"/>
        </w:rPr>
        <w:t xml:space="preserve"> </w:t>
      </w:r>
      <w:r w:rsidRPr="00206ACB">
        <w:rPr>
          <w:rFonts w:cstheme="minorHAnsi"/>
        </w:rPr>
        <w:t>Management</w:t>
      </w:r>
      <w:bookmarkEnd w:id="169"/>
      <w:bookmarkEnd w:id="170"/>
    </w:p>
    <w:p w14:paraId="07AC1371" w14:textId="075E9A77" w:rsidR="001D2369" w:rsidRPr="00206ACB" w:rsidRDefault="001D2369" w:rsidP="005C108F">
      <w:r w:rsidRPr="00206ACB">
        <w:t>To</w:t>
      </w:r>
      <w:r w:rsidR="00AC466E" w:rsidRPr="00206ACB">
        <w:t xml:space="preserve"> </w:t>
      </w:r>
      <w:r w:rsidRPr="00206ACB">
        <w:t>help</w:t>
      </w:r>
      <w:r w:rsidR="00AC466E" w:rsidRPr="00206ACB">
        <w:t xml:space="preserve"> </w:t>
      </w:r>
      <w:r w:rsidRPr="00206ACB">
        <w:t>you</w:t>
      </w:r>
      <w:r w:rsidR="00AC466E" w:rsidRPr="00206ACB">
        <w:t xml:space="preserve"> </w:t>
      </w:r>
      <w:r w:rsidRPr="00206ACB">
        <w:t>save</w:t>
      </w:r>
      <w:r w:rsidR="00AC466E" w:rsidRPr="00206ACB">
        <w:t xml:space="preserve"> </w:t>
      </w:r>
      <w:r w:rsidRPr="00206ACB">
        <w:t>and</w:t>
      </w:r>
      <w:r w:rsidR="00AC466E" w:rsidRPr="00206ACB">
        <w:t xml:space="preserve"> </w:t>
      </w:r>
      <w:r w:rsidRPr="00206ACB">
        <w:t>restore</w:t>
      </w:r>
      <w:r w:rsidR="00AC466E" w:rsidRPr="00206ACB">
        <w:t xml:space="preserve"> </w:t>
      </w:r>
      <w:r w:rsidRPr="00206ACB">
        <w:t>the</w:t>
      </w:r>
      <w:r w:rsidR="00AC466E" w:rsidRPr="00206ACB">
        <w:t xml:space="preserve"> </w:t>
      </w:r>
      <w:r w:rsidRPr="00206ACB">
        <w:t>contents</w:t>
      </w:r>
      <w:r w:rsidR="00AC466E" w:rsidRPr="00206ACB">
        <w:t xml:space="preserve"> </w:t>
      </w:r>
      <w:r w:rsidRPr="00206ACB">
        <w:t>of</w:t>
      </w:r>
      <w:r w:rsidR="00AC466E" w:rsidRPr="00206ACB">
        <w:t xml:space="preserve"> </w:t>
      </w:r>
      <w:r w:rsidRPr="00206ACB">
        <w:t>registers,</w:t>
      </w:r>
      <w:r w:rsidR="00AC466E" w:rsidRPr="00206ACB">
        <w:t xml:space="preserve"> </w:t>
      </w:r>
      <w:r w:rsidRPr="00206ACB">
        <w:t>the</w:t>
      </w:r>
      <w:r w:rsidR="00AC466E" w:rsidRPr="00206ACB">
        <w:t xml:space="preserve"> </w:t>
      </w:r>
      <w:r w:rsidRPr="00206ACB">
        <w:t>6502</w:t>
      </w:r>
      <w:r w:rsidR="00AC466E" w:rsidRPr="00206ACB">
        <w:t xml:space="preserve"> </w:t>
      </w:r>
      <w:r w:rsidRPr="00206ACB">
        <w:t>provides</w:t>
      </w:r>
      <w:r w:rsidR="00AC466E" w:rsidRPr="00206ACB">
        <w:t xml:space="preserve"> </w:t>
      </w:r>
      <w:r w:rsidRPr="00206ACB">
        <w:t>four</w:t>
      </w:r>
      <w:r w:rsidR="00AC466E" w:rsidRPr="00206ACB">
        <w:t xml:space="preserve"> </w:t>
      </w:r>
      <w:r w:rsidRPr="00206ACB">
        <w:t>opcodes:</w:t>
      </w:r>
      <w:r w:rsidR="00AC466E" w:rsidRPr="00206ACB">
        <w:t xml:space="preserve"> </w:t>
      </w:r>
      <w:r w:rsidRPr="00E117DD">
        <w:rPr>
          <w:rStyle w:val="QuoteChar"/>
        </w:rPr>
        <w:t>PHA</w:t>
      </w:r>
      <w:r w:rsidRPr="00206ACB">
        <w:t>,</w:t>
      </w:r>
      <w:r w:rsidR="00AC466E" w:rsidRPr="00206ACB">
        <w:t xml:space="preserve"> </w:t>
      </w:r>
      <w:r w:rsidRPr="00E117DD">
        <w:rPr>
          <w:rStyle w:val="QuoteChar"/>
        </w:rPr>
        <w:t>PHP</w:t>
      </w:r>
      <w:r w:rsidRPr="00206ACB">
        <w:t>,</w:t>
      </w:r>
      <w:r w:rsidR="00AC466E" w:rsidRPr="00206ACB">
        <w:t xml:space="preserve"> </w:t>
      </w:r>
      <w:r w:rsidRPr="00E117DD">
        <w:rPr>
          <w:rStyle w:val="QuoteChar"/>
        </w:rPr>
        <w:t>PLA</w:t>
      </w:r>
      <w:r w:rsidRPr="00206ACB">
        <w:t>,</w:t>
      </w:r>
      <w:r w:rsidR="00AC466E" w:rsidRPr="00206ACB">
        <w:t xml:space="preserve"> </w:t>
      </w:r>
      <w:r w:rsidRPr="00206ACB">
        <w:t>and</w:t>
      </w:r>
      <w:r w:rsidR="00AC466E" w:rsidRPr="00206ACB">
        <w:t xml:space="preserve"> </w:t>
      </w:r>
      <w:r w:rsidRPr="00E117DD">
        <w:rPr>
          <w:rStyle w:val="QuoteChar"/>
        </w:rPr>
        <w:t>PLP</w:t>
      </w:r>
      <w:r w:rsidRPr="00206ACB">
        <w:t>.</w:t>
      </w:r>
      <w:r w:rsidR="00AC466E" w:rsidRPr="00206ACB">
        <w:t xml:space="preserve"> </w:t>
      </w:r>
      <w:r w:rsidRPr="00E117DD">
        <w:rPr>
          <w:rStyle w:val="QuoteChar"/>
        </w:rPr>
        <w:t>PHA</w:t>
      </w:r>
      <w:r w:rsidR="00AC466E" w:rsidRPr="00206ACB">
        <w:t xml:space="preserve"> </w:t>
      </w:r>
      <w:r w:rsidRPr="00206ACB">
        <w:t>and</w:t>
      </w:r>
      <w:r w:rsidR="00AC466E" w:rsidRPr="00206ACB">
        <w:t xml:space="preserve"> </w:t>
      </w:r>
      <w:r w:rsidRPr="00E117DD">
        <w:rPr>
          <w:rStyle w:val="QuoteChar"/>
        </w:rPr>
        <w:t>PHP</w:t>
      </w:r>
      <w:r w:rsidR="00AC466E" w:rsidRPr="00206ACB">
        <w:t xml:space="preserve"> </w:t>
      </w:r>
      <w:r w:rsidRPr="00206ACB">
        <w:t>are</w:t>
      </w:r>
      <w:r w:rsidR="00AC466E" w:rsidRPr="00206ACB">
        <w:t xml:space="preserve"> </w:t>
      </w:r>
      <w:r w:rsidRPr="00206ACB">
        <w:t>used</w:t>
      </w:r>
      <w:r w:rsidR="00AC466E" w:rsidRPr="00206ACB">
        <w:t xml:space="preserve"> </w:t>
      </w:r>
      <w:r w:rsidRPr="00206ACB">
        <w:t>to</w:t>
      </w:r>
      <w:r w:rsidR="00AC466E" w:rsidRPr="00206ACB">
        <w:t xml:space="preserve"> </w:t>
      </w:r>
      <w:r w:rsidRPr="00206ACB">
        <w:t>"push"</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("A")</w:t>
      </w:r>
      <w:r w:rsidR="00AC466E" w:rsidRPr="00206ACB">
        <w:t xml:space="preserve"> </w:t>
      </w:r>
      <w:r w:rsidRPr="00206ACB">
        <w:t>and</w:t>
      </w:r>
      <w:r w:rsidR="00AC466E" w:rsidRPr="00206ACB">
        <w:t xml:space="preserve"> </w:t>
      </w:r>
      <w:r w:rsidRPr="00206ACB">
        <w:t>processor</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("P"),</w:t>
      </w:r>
      <w:r w:rsidR="00AC466E" w:rsidRPr="00206ACB">
        <w:t xml:space="preserve"> </w:t>
      </w:r>
      <w:r w:rsidRPr="00206ACB">
        <w:t>respectively,</w:t>
      </w:r>
      <w:r w:rsidR="00AC466E" w:rsidRPr="00206ACB">
        <w:t xml:space="preserve"> </w:t>
      </w:r>
      <w:r w:rsidRPr="00206ACB">
        <w:t>onto</w:t>
      </w:r>
      <w:r w:rsidR="00AC466E" w:rsidRPr="00206ACB">
        <w:t xml:space="preserve"> </w:t>
      </w:r>
      <w:r w:rsidRPr="00206ACB">
        <w:t>the</w:t>
      </w:r>
      <w:r w:rsidR="00AC466E" w:rsidRPr="00206ACB">
        <w:t xml:space="preserve"> </w:t>
      </w:r>
      <w:r w:rsidRPr="00206ACB">
        <w:t>stack.</w:t>
      </w:r>
      <w:r w:rsidR="00AC466E" w:rsidRPr="00206ACB">
        <w:t xml:space="preserve"> </w:t>
      </w:r>
      <w:r w:rsidRPr="00206ACB">
        <w:t>In</w:t>
      </w:r>
      <w:r w:rsidR="00AC466E" w:rsidRPr="00206ACB">
        <w:t xml:space="preserve"> </w:t>
      </w:r>
      <w:r w:rsidRPr="00206ACB">
        <w:t>the</w:t>
      </w:r>
      <w:r w:rsidR="00AC466E" w:rsidRPr="00206ACB">
        <w:t xml:space="preserve"> </w:t>
      </w:r>
      <w:r w:rsidRPr="00206ACB">
        <w:t>other</w:t>
      </w:r>
      <w:r w:rsidR="00AC466E" w:rsidRPr="00206ACB">
        <w:t xml:space="preserve"> </w:t>
      </w:r>
      <w:r w:rsidRPr="00206ACB">
        <w:t>direction,</w:t>
      </w:r>
      <w:r w:rsidR="00AC466E" w:rsidRPr="00206ACB">
        <w:t xml:space="preserve"> </w:t>
      </w:r>
      <w:r w:rsidRPr="005C108F">
        <w:rPr>
          <w:rStyle w:val="QuoteChar"/>
        </w:rPr>
        <w:t>PLA</w:t>
      </w:r>
      <w:r w:rsidR="00AC466E" w:rsidRPr="00206ACB">
        <w:t xml:space="preserve"> </w:t>
      </w:r>
      <w:r w:rsidRPr="00206ACB">
        <w:t>and</w:t>
      </w:r>
      <w:r w:rsidR="00AC466E" w:rsidRPr="00206ACB">
        <w:t xml:space="preserve"> </w:t>
      </w:r>
      <w:r w:rsidRPr="005C108F">
        <w:rPr>
          <w:rStyle w:val="QuoteChar"/>
        </w:rPr>
        <w:t>PLP</w:t>
      </w:r>
      <w:r w:rsidR="00AC466E" w:rsidRPr="00206ACB">
        <w:t xml:space="preserve"> </w:t>
      </w:r>
      <w:r w:rsidRPr="00206ACB">
        <w:t>"pull"</w:t>
      </w:r>
      <w:r w:rsidR="00AC466E" w:rsidRPr="00206ACB">
        <w:t xml:space="preserve"> </w:t>
      </w:r>
      <w:r w:rsidRPr="00206ACB">
        <w:t>the</w:t>
      </w:r>
      <w:r w:rsidR="00AC466E" w:rsidRPr="00206ACB">
        <w:t xml:space="preserve"> </w:t>
      </w:r>
      <w:r w:rsidRPr="00206ACB">
        <w:t>top</w:t>
      </w:r>
      <w:r w:rsidR="00AC466E" w:rsidRPr="00206ACB">
        <w:t xml:space="preserve"> </w:t>
      </w:r>
      <w:r w:rsidRPr="00206ACB">
        <w:t>value</w:t>
      </w:r>
      <w:r w:rsidR="00AC466E" w:rsidRPr="00206ACB">
        <w:t xml:space="preserve"> </w:t>
      </w:r>
      <w:r w:rsidRPr="00206ACB">
        <w:t>off</w:t>
      </w:r>
      <w:r w:rsidR="00AC466E" w:rsidRPr="00206ACB">
        <w:t xml:space="preserve"> </w:t>
      </w:r>
      <w:r w:rsidRPr="00206ACB">
        <w:t>of</w:t>
      </w:r>
      <w:r w:rsidR="00AC466E" w:rsidRPr="00206ACB">
        <w:t xml:space="preserve"> </w:t>
      </w:r>
      <w:r w:rsidRPr="00206ACB">
        <w:t>the</w:t>
      </w:r>
      <w:r w:rsidR="00AC466E" w:rsidRPr="00206ACB">
        <w:t xml:space="preserve"> </w:t>
      </w:r>
      <w:r w:rsidRPr="00206ACB">
        <w:t>stack</w:t>
      </w:r>
      <w:r w:rsidR="00AC466E" w:rsidRPr="00206ACB">
        <w:t xml:space="preserve"> </w:t>
      </w:r>
      <w:r w:rsidRPr="00206ACB">
        <w:t>and</w:t>
      </w:r>
      <w:r w:rsidR="00AC466E" w:rsidRPr="00206ACB">
        <w:t xml:space="preserve"> </w:t>
      </w:r>
      <w:r w:rsidRPr="00206ACB">
        <w:t>place</w:t>
      </w:r>
      <w:r w:rsidR="00AC466E" w:rsidRPr="00206ACB">
        <w:t xml:space="preserve"> </w:t>
      </w:r>
      <w:r w:rsidRPr="00206ACB">
        <w:t>it</w:t>
      </w:r>
      <w:r w:rsidR="00AC466E" w:rsidRPr="00206ACB">
        <w:t xml:space="preserve"> </w:t>
      </w:r>
      <w:r w:rsidRPr="00206ACB">
        <w:t>into</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or</w:t>
      </w:r>
      <w:r w:rsidR="00AC466E" w:rsidRPr="00206ACB">
        <w:t xml:space="preserve"> </w:t>
      </w:r>
      <w:r w:rsidRPr="00206ACB">
        <w:t>processor</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There</w:t>
      </w:r>
      <w:r w:rsidR="00AC466E" w:rsidRPr="00206ACB">
        <w:t xml:space="preserve"> </w:t>
      </w:r>
      <w:r w:rsidRPr="00206ACB">
        <w:t>are</w:t>
      </w:r>
      <w:r w:rsidR="00AC466E" w:rsidRPr="00206ACB">
        <w:t xml:space="preserve"> </w:t>
      </w:r>
      <w:r w:rsidRPr="00206ACB">
        <w:t>no</w:t>
      </w:r>
      <w:r w:rsidR="00AC466E" w:rsidRPr="00206ACB">
        <w:t xml:space="preserve"> </w:t>
      </w:r>
      <w:r w:rsidRPr="00206ACB">
        <w:t>special</w:t>
      </w:r>
      <w:r w:rsidR="00AC466E" w:rsidRPr="00206ACB">
        <w:t xml:space="preserve"> </w:t>
      </w:r>
      <w:r w:rsidRPr="00206ACB">
        <w:t>opcodes</w:t>
      </w:r>
      <w:r w:rsidR="00AC466E" w:rsidRPr="00206ACB">
        <w:t xml:space="preserve"> </w:t>
      </w:r>
      <w:r w:rsidRPr="00206ACB">
        <w:t>for</w:t>
      </w:r>
      <w:r w:rsidR="00AC466E" w:rsidRPr="00206ACB">
        <w:t xml:space="preserve"> </w:t>
      </w:r>
      <w:r w:rsidRPr="00206ACB">
        <w:t>the</w:t>
      </w:r>
      <w:r w:rsidR="00AC466E" w:rsidRPr="00206ACB">
        <w:t xml:space="preserve"> </w:t>
      </w:r>
      <w:r w:rsidRPr="00206ACB">
        <w:t>X</w:t>
      </w:r>
      <w:r w:rsidR="00AC466E" w:rsidRPr="00206ACB">
        <w:t xml:space="preserve"> </w:t>
      </w:r>
      <w:r w:rsidRPr="00206ACB">
        <w:t>and</w:t>
      </w:r>
      <w:r w:rsidR="00AC466E" w:rsidRPr="00206ACB">
        <w:t xml:space="preserve"> </w:t>
      </w:r>
      <w:r w:rsidRPr="00206ACB">
        <w:t>Y</w:t>
      </w:r>
      <w:r w:rsidR="00AC466E" w:rsidRPr="00206ACB">
        <w:t xml:space="preserve"> </w:t>
      </w:r>
      <w:r w:rsidRPr="00206ACB">
        <w:t>registers;</w:t>
      </w:r>
      <w:r w:rsidR="00AC466E" w:rsidRPr="00206ACB">
        <w:t xml:space="preserve"> </w:t>
      </w:r>
      <w:r w:rsidRPr="00206ACB">
        <w:t>to</w:t>
      </w:r>
      <w:r w:rsidR="00AC466E" w:rsidRPr="00206ACB">
        <w:t xml:space="preserve"> </w:t>
      </w:r>
      <w:r w:rsidRPr="00206ACB">
        <w:t>push</w:t>
      </w:r>
      <w:r w:rsidR="00AC466E" w:rsidRPr="00206ACB">
        <w:t xml:space="preserve"> </w:t>
      </w:r>
      <w:r w:rsidRPr="00206ACB">
        <w:t>their</w:t>
      </w:r>
      <w:r w:rsidR="00AC466E" w:rsidRPr="00206ACB">
        <w:t xml:space="preserve"> </w:t>
      </w:r>
      <w:r w:rsidRPr="00206ACB">
        <w:t>values,</w:t>
      </w:r>
      <w:r w:rsidR="00AC466E" w:rsidRPr="00206ACB">
        <w:t xml:space="preserve"> </w:t>
      </w:r>
      <w:r w:rsidRPr="00206ACB">
        <w:t>you</w:t>
      </w:r>
      <w:r w:rsidR="00AC466E" w:rsidRPr="00206ACB">
        <w:t xml:space="preserve"> </w:t>
      </w:r>
      <w:r w:rsidRPr="00206ACB">
        <w:t>must</w:t>
      </w:r>
      <w:r w:rsidR="00AC466E" w:rsidRPr="00206ACB">
        <w:t xml:space="preserve"> </w:t>
      </w:r>
      <w:r w:rsidRPr="00206ACB">
        <w:t>first</w:t>
      </w:r>
      <w:r w:rsidR="00AC466E" w:rsidRPr="00206ACB">
        <w:t xml:space="preserve"> </w:t>
      </w:r>
      <w:r w:rsidRPr="00206ACB">
        <w:t>transfer</w:t>
      </w:r>
      <w:r w:rsidR="00AC466E" w:rsidRPr="00206ACB">
        <w:t xml:space="preserve"> </w:t>
      </w:r>
      <w:r w:rsidRPr="00206ACB">
        <w:t>them</w:t>
      </w:r>
      <w:r w:rsidR="00AC466E" w:rsidRPr="00206ACB">
        <w:t xml:space="preserve"> </w:t>
      </w:r>
      <w:r w:rsidRPr="00206ACB">
        <w:t>into</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(with</w:t>
      </w:r>
      <w:r w:rsidR="00AC466E" w:rsidRPr="00206ACB">
        <w:t xml:space="preserve"> </w:t>
      </w:r>
      <w:r w:rsidRPr="005C108F">
        <w:rPr>
          <w:rStyle w:val="QuoteChar"/>
        </w:rPr>
        <w:t>TXA</w:t>
      </w:r>
      <w:r w:rsidR="00AC466E" w:rsidRPr="00206ACB">
        <w:t xml:space="preserve"> </w:t>
      </w:r>
      <w:r w:rsidRPr="00206ACB">
        <w:t>/</w:t>
      </w:r>
      <w:r w:rsidR="00AC466E" w:rsidRPr="00206ACB">
        <w:t xml:space="preserve"> </w:t>
      </w:r>
      <w:r w:rsidRPr="005C108F">
        <w:rPr>
          <w:rStyle w:val="QuoteChar"/>
        </w:rPr>
        <w:t>TYA</w:t>
      </w:r>
      <w:r w:rsidRPr="00206ACB">
        <w:t>),</w:t>
      </w:r>
      <w:r w:rsidR="00AC466E" w:rsidRPr="00206ACB">
        <w:t xml:space="preserve"> </w:t>
      </w:r>
      <w:r w:rsidRPr="00206ACB">
        <w:t>and</w:t>
      </w:r>
      <w:r w:rsidR="00AC466E" w:rsidRPr="00206ACB">
        <w:t xml:space="preserve"> </w:t>
      </w:r>
      <w:r w:rsidRPr="00206ACB">
        <w:t>to</w:t>
      </w:r>
      <w:r w:rsidR="00AC466E" w:rsidRPr="00206ACB">
        <w:t xml:space="preserve"> </w:t>
      </w:r>
      <w:r w:rsidRPr="00206ACB">
        <w:t>restore</w:t>
      </w:r>
      <w:r w:rsidR="00AC466E" w:rsidRPr="00206ACB">
        <w:t xml:space="preserve"> </w:t>
      </w:r>
      <w:r w:rsidRPr="00206ACB">
        <w:t>them</w:t>
      </w:r>
      <w:r w:rsidR="00AC466E" w:rsidRPr="00206ACB">
        <w:t xml:space="preserve"> </w:t>
      </w:r>
      <w:r w:rsidRPr="00206ACB">
        <w:t>you</w:t>
      </w:r>
      <w:r w:rsidR="00AC466E" w:rsidRPr="00206ACB">
        <w:t xml:space="preserve"> </w:t>
      </w:r>
      <w:r w:rsidRPr="00206ACB">
        <w:t>must</w:t>
      </w:r>
      <w:r w:rsidR="00AC466E" w:rsidRPr="00206ACB">
        <w:t xml:space="preserve"> </w:t>
      </w:r>
      <w:r w:rsidRPr="00206ACB">
        <w:t>pull</w:t>
      </w:r>
      <w:r w:rsidR="00AC466E" w:rsidRPr="00206ACB">
        <w:t xml:space="preserve"> </w:t>
      </w:r>
      <w:r w:rsidRPr="00206ACB">
        <w:t>into</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and</w:t>
      </w:r>
      <w:r w:rsidR="00AC466E" w:rsidRPr="00206ACB">
        <w:t xml:space="preserve"> </w:t>
      </w:r>
      <w:r w:rsidRPr="00206ACB">
        <w:t>then</w:t>
      </w:r>
      <w:r w:rsidR="00AC466E" w:rsidRPr="00206ACB">
        <w:t xml:space="preserve"> </w:t>
      </w:r>
      <w:r w:rsidRPr="00206ACB">
        <w:t>transfer</w:t>
      </w:r>
      <w:r w:rsidR="00AC466E" w:rsidRPr="00206ACB">
        <w:t xml:space="preserve"> </w:t>
      </w:r>
      <w:r w:rsidRPr="00206ACB">
        <w:t>again</w:t>
      </w:r>
      <w:r w:rsidR="00AC466E" w:rsidRPr="00206ACB">
        <w:t xml:space="preserve"> </w:t>
      </w:r>
      <w:r w:rsidRPr="00206ACB">
        <w:t>(with</w:t>
      </w:r>
      <w:r w:rsidR="00AC466E" w:rsidRPr="00206ACB">
        <w:t xml:space="preserve"> </w:t>
      </w:r>
      <w:r w:rsidRPr="005C108F">
        <w:rPr>
          <w:rStyle w:val="QuoteChar"/>
        </w:rPr>
        <w:t>TAX</w:t>
      </w:r>
      <w:r w:rsidR="00AC466E" w:rsidRPr="00206ACB">
        <w:t xml:space="preserve"> </w:t>
      </w:r>
      <w:r w:rsidRPr="00206ACB">
        <w:t>/</w:t>
      </w:r>
      <w:r w:rsidR="00AC466E" w:rsidRPr="00206ACB">
        <w:t xml:space="preserve"> </w:t>
      </w:r>
      <w:r w:rsidRPr="005C108F">
        <w:rPr>
          <w:rStyle w:val="QuoteChar"/>
        </w:rPr>
        <w:t>TAY</w:t>
      </w:r>
      <w:r w:rsidRPr="00206ACB">
        <w:t>).</w:t>
      </w:r>
    </w:p>
    <w:p w14:paraId="6F72876D" w14:textId="2D4B45D9" w:rsidR="001D2369" w:rsidRPr="00206ACB" w:rsidRDefault="001D2369" w:rsidP="005C108F">
      <w:r w:rsidRPr="00206ACB">
        <w:t>Let's</w:t>
      </w:r>
      <w:r w:rsidR="00AC466E" w:rsidRPr="00206ACB">
        <w:t xml:space="preserve"> </w:t>
      </w:r>
      <w:r w:rsidRPr="00206ACB">
        <w:t>look</w:t>
      </w:r>
      <w:r w:rsidR="00AC466E" w:rsidRPr="00206ACB">
        <w:t xml:space="preserve"> </w:t>
      </w:r>
      <w:r w:rsidRPr="00206ACB">
        <w:t>at</w:t>
      </w:r>
      <w:r w:rsidR="00AC466E" w:rsidRPr="00206ACB">
        <w:t xml:space="preserve"> </w:t>
      </w:r>
      <w:r w:rsidRPr="00206ACB">
        <w:t>an</w:t>
      </w:r>
      <w:r w:rsidR="00AC466E" w:rsidRPr="00206ACB">
        <w:t xml:space="preserve"> </w:t>
      </w:r>
      <w:r w:rsidRPr="00206ACB">
        <w:t>example</w:t>
      </w:r>
      <w:r w:rsidR="00AC466E" w:rsidRPr="00206ACB">
        <w:t xml:space="preserve"> </w:t>
      </w:r>
      <w:r w:rsidRPr="00206ACB">
        <w:t>subroutine</w:t>
      </w:r>
      <w:r w:rsidR="00AC466E" w:rsidRPr="00206ACB">
        <w:t xml:space="preserve"> </w:t>
      </w:r>
      <w:r w:rsidRPr="00206ACB">
        <w:t>that</w:t>
      </w:r>
      <w:r w:rsidR="00AC466E" w:rsidRPr="00206ACB">
        <w:t xml:space="preserve"> </w:t>
      </w:r>
      <w:r w:rsidRPr="00206ACB">
        <w:t>uses</w:t>
      </w:r>
      <w:r w:rsidR="00AC466E" w:rsidRPr="00206ACB">
        <w:t xml:space="preserve"> </w:t>
      </w:r>
      <w:r w:rsidRPr="00206ACB">
        <w:t>these</w:t>
      </w:r>
      <w:r w:rsidR="00AC466E" w:rsidRPr="00206ACB">
        <w:t xml:space="preserve"> </w:t>
      </w:r>
      <w:r w:rsidRPr="00206ACB">
        <w:t>new</w:t>
      </w:r>
      <w:r w:rsidR="00AC466E" w:rsidRPr="00206ACB">
        <w:t xml:space="preserve"> </w:t>
      </w:r>
      <w:r w:rsidRPr="00206ACB">
        <w:t>opcodes:</w:t>
      </w:r>
    </w:p>
    <w:p w14:paraId="17C25557" w14:textId="507B0F5E" w:rsidR="001D2369" w:rsidRPr="005C108F" w:rsidRDefault="001D2369" w:rsidP="0036226E">
      <w:pPr>
        <w:pStyle w:val="HTMLPreformatted"/>
        <w:shd w:val="clear" w:color="auto" w:fill="272822"/>
        <w:spacing w:before="60" w:after="60"/>
        <w:ind w:firstLine="360"/>
        <w:rPr>
          <w:rStyle w:val="z-source"/>
          <w:rFonts w:ascii="DejaVu Sans Mono" w:hAnsi="DejaVu Sans Mono" w:cs="DejaVu Sans Mono"/>
          <w:color w:val="10C26F"/>
          <w:sz w:val="26"/>
          <w:szCs w:val="26"/>
          <w:bdr w:val="none" w:sz="0" w:space="0" w:color="auto" w:frame="1"/>
          <w:shd w:val="clear" w:color="auto" w:fill="272822"/>
        </w:rPr>
      </w:pPr>
      <w:r w:rsidRPr="005C108F">
        <w:rPr>
          <w:rStyle w:val="z-keyword"/>
          <w:rFonts w:ascii="DejaVu Sans Mono" w:hAnsi="DejaVu Sans Mono" w:cs="DejaVu Sans Mono"/>
          <w:color w:val="10C26F"/>
          <w:sz w:val="26"/>
          <w:szCs w:val="26"/>
          <w:bdr w:val="none" w:sz="0" w:space="0" w:color="auto" w:frame="1"/>
          <w:shd w:val="clear" w:color="auto" w:fill="272822"/>
        </w:rPr>
        <w:t>.proc</w:t>
      </w:r>
      <w:r w:rsidR="00AC466E" w:rsidRPr="005C108F">
        <w:rPr>
          <w:rStyle w:val="z-source"/>
          <w:rFonts w:ascii="DejaVu Sans Mono" w:hAnsi="DejaVu Sans Mono" w:cs="DejaVu Sans Mono"/>
          <w:color w:val="10C26F"/>
          <w:sz w:val="26"/>
          <w:szCs w:val="26"/>
          <w:bdr w:val="none" w:sz="0" w:space="0" w:color="auto" w:frame="1"/>
          <w:shd w:val="clear" w:color="auto" w:fill="272822"/>
        </w:rPr>
        <w:t xml:space="preserve"> </w:t>
      </w:r>
      <w:r w:rsidRPr="005C108F">
        <w:rPr>
          <w:rStyle w:val="z-entity"/>
          <w:rFonts w:ascii="DejaVu Sans Mono" w:eastAsiaTheme="majorEastAsia" w:hAnsi="DejaVu Sans Mono" w:cs="DejaVu Sans Mono"/>
          <w:color w:val="10C26F"/>
          <w:sz w:val="26"/>
          <w:szCs w:val="26"/>
          <w:bdr w:val="none" w:sz="0" w:space="0" w:color="auto" w:frame="1"/>
          <w:shd w:val="clear" w:color="auto" w:fill="272822"/>
        </w:rPr>
        <w:t>my_subroutine</w:t>
      </w:r>
    </w:p>
    <w:p w14:paraId="15509E16" w14:textId="1A5B7970" w:rsidR="001D2369" w:rsidRPr="005C108F"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5C108F">
        <w:rPr>
          <w:rStyle w:val="z-source"/>
          <w:rFonts w:ascii="DejaVu Sans Mono" w:hAnsi="DejaVu Sans Mono" w:cs="DejaVu Sans Mono"/>
          <w:color w:val="E3371E"/>
          <w:sz w:val="26"/>
          <w:szCs w:val="26"/>
          <w:bdr w:val="none" w:sz="0" w:space="0" w:color="auto" w:frame="1"/>
          <w:shd w:val="clear" w:color="auto" w:fill="272822"/>
        </w:rPr>
        <w:t xml:space="preserve">  </w:t>
      </w:r>
      <w:r w:rsidR="001D2369" w:rsidRPr="005C108F">
        <w:rPr>
          <w:rStyle w:val="z-keyword"/>
          <w:rFonts w:ascii="DejaVu Sans Mono" w:hAnsi="DejaVu Sans Mono" w:cs="DejaVu Sans Mono"/>
          <w:color w:val="E3371E"/>
          <w:sz w:val="26"/>
          <w:szCs w:val="26"/>
          <w:bdr w:val="none" w:sz="0" w:space="0" w:color="auto" w:frame="1"/>
          <w:shd w:val="clear" w:color="auto" w:fill="272822"/>
        </w:rPr>
        <w:t>PHP</w:t>
      </w:r>
    </w:p>
    <w:p w14:paraId="50CD5D4D" w14:textId="07D6568D" w:rsidR="001D2369" w:rsidRPr="005C108F"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5C108F">
        <w:rPr>
          <w:rStyle w:val="z-source"/>
          <w:rFonts w:ascii="DejaVu Sans Mono" w:hAnsi="DejaVu Sans Mono" w:cs="DejaVu Sans Mono"/>
          <w:color w:val="E3371E"/>
          <w:sz w:val="26"/>
          <w:szCs w:val="26"/>
          <w:bdr w:val="none" w:sz="0" w:space="0" w:color="auto" w:frame="1"/>
          <w:shd w:val="clear" w:color="auto" w:fill="272822"/>
        </w:rPr>
        <w:t xml:space="preserve">  </w:t>
      </w:r>
      <w:r w:rsidR="001D2369" w:rsidRPr="005C108F">
        <w:rPr>
          <w:rStyle w:val="z-keyword"/>
          <w:rFonts w:ascii="DejaVu Sans Mono" w:hAnsi="DejaVu Sans Mono" w:cs="DejaVu Sans Mono"/>
          <w:color w:val="E3371E"/>
          <w:sz w:val="26"/>
          <w:szCs w:val="26"/>
          <w:bdr w:val="none" w:sz="0" w:space="0" w:color="auto" w:frame="1"/>
          <w:shd w:val="clear" w:color="auto" w:fill="272822"/>
        </w:rPr>
        <w:t>PHA</w:t>
      </w:r>
    </w:p>
    <w:p w14:paraId="71812C5C" w14:textId="26EF061D" w:rsidR="001D2369" w:rsidRPr="005C108F"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5C108F">
        <w:rPr>
          <w:rStyle w:val="z-source"/>
          <w:rFonts w:ascii="DejaVu Sans Mono" w:hAnsi="DejaVu Sans Mono" w:cs="DejaVu Sans Mono"/>
          <w:color w:val="E3371E"/>
          <w:sz w:val="26"/>
          <w:szCs w:val="26"/>
          <w:bdr w:val="none" w:sz="0" w:space="0" w:color="auto" w:frame="1"/>
          <w:shd w:val="clear" w:color="auto" w:fill="272822"/>
        </w:rPr>
        <w:t xml:space="preserve">  </w:t>
      </w:r>
      <w:r w:rsidR="001D2369" w:rsidRPr="005C108F">
        <w:rPr>
          <w:rStyle w:val="z-keyword"/>
          <w:rFonts w:ascii="DejaVu Sans Mono" w:hAnsi="DejaVu Sans Mono" w:cs="DejaVu Sans Mono"/>
          <w:color w:val="E3371E"/>
          <w:sz w:val="26"/>
          <w:szCs w:val="26"/>
          <w:bdr w:val="none" w:sz="0" w:space="0" w:color="auto" w:frame="1"/>
          <w:shd w:val="clear" w:color="auto" w:fill="272822"/>
        </w:rPr>
        <w:t>TXA</w:t>
      </w:r>
    </w:p>
    <w:p w14:paraId="038FBA04" w14:textId="0C3ABF78" w:rsidR="001D2369" w:rsidRPr="005C108F"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5C108F">
        <w:rPr>
          <w:rStyle w:val="z-source"/>
          <w:rFonts w:ascii="DejaVu Sans Mono" w:hAnsi="DejaVu Sans Mono" w:cs="DejaVu Sans Mono"/>
          <w:color w:val="E3371E"/>
          <w:sz w:val="26"/>
          <w:szCs w:val="26"/>
          <w:bdr w:val="none" w:sz="0" w:space="0" w:color="auto" w:frame="1"/>
          <w:shd w:val="clear" w:color="auto" w:fill="272822"/>
        </w:rPr>
        <w:t xml:space="preserve">  </w:t>
      </w:r>
      <w:r w:rsidR="001D2369" w:rsidRPr="005C108F">
        <w:rPr>
          <w:rStyle w:val="z-keyword"/>
          <w:rFonts w:ascii="DejaVu Sans Mono" w:hAnsi="DejaVu Sans Mono" w:cs="DejaVu Sans Mono"/>
          <w:color w:val="E3371E"/>
          <w:sz w:val="26"/>
          <w:szCs w:val="26"/>
          <w:bdr w:val="none" w:sz="0" w:space="0" w:color="auto" w:frame="1"/>
          <w:shd w:val="clear" w:color="auto" w:fill="272822"/>
        </w:rPr>
        <w:t>PHA</w:t>
      </w:r>
    </w:p>
    <w:p w14:paraId="3BDFD0D8" w14:textId="2A7F207B" w:rsidR="001D2369" w:rsidRPr="005C108F"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5C108F">
        <w:rPr>
          <w:rStyle w:val="z-source"/>
          <w:rFonts w:ascii="DejaVu Sans Mono" w:hAnsi="DejaVu Sans Mono" w:cs="DejaVu Sans Mono"/>
          <w:color w:val="E3371E"/>
          <w:sz w:val="26"/>
          <w:szCs w:val="26"/>
          <w:bdr w:val="none" w:sz="0" w:space="0" w:color="auto" w:frame="1"/>
          <w:shd w:val="clear" w:color="auto" w:fill="272822"/>
        </w:rPr>
        <w:t xml:space="preserve">  </w:t>
      </w:r>
      <w:r w:rsidR="001D2369" w:rsidRPr="005C108F">
        <w:rPr>
          <w:rStyle w:val="z-keyword"/>
          <w:rFonts w:ascii="DejaVu Sans Mono" w:hAnsi="DejaVu Sans Mono" w:cs="DejaVu Sans Mono"/>
          <w:color w:val="E3371E"/>
          <w:sz w:val="26"/>
          <w:szCs w:val="26"/>
          <w:bdr w:val="none" w:sz="0" w:space="0" w:color="auto" w:frame="1"/>
          <w:shd w:val="clear" w:color="auto" w:fill="272822"/>
        </w:rPr>
        <w:t>TYA</w:t>
      </w:r>
    </w:p>
    <w:p w14:paraId="145BBA73" w14:textId="74A3128C" w:rsidR="001D2369" w:rsidRPr="005C108F"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5C108F">
        <w:rPr>
          <w:rStyle w:val="z-source"/>
          <w:rFonts w:ascii="DejaVu Sans Mono" w:hAnsi="DejaVu Sans Mono" w:cs="DejaVu Sans Mono"/>
          <w:color w:val="E3371E"/>
          <w:sz w:val="26"/>
          <w:szCs w:val="26"/>
          <w:bdr w:val="none" w:sz="0" w:space="0" w:color="auto" w:frame="1"/>
          <w:shd w:val="clear" w:color="auto" w:fill="272822"/>
        </w:rPr>
        <w:t xml:space="preserve">  </w:t>
      </w:r>
      <w:r w:rsidR="001D2369" w:rsidRPr="005C108F">
        <w:rPr>
          <w:rStyle w:val="z-keyword"/>
          <w:rFonts w:ascii="DejaVu Sans Mono" w:hAnsi="DejaVu Sans Mono" w:cs="DejaVu Sans Mono"/>
          <w:color w:val="E3371E"/>
          <w:sz w:val="26"/>
          <w:szCs w:val="26"/>
          <w:bdr w:val="none" w:sz="0" w:space="0" w:color="auto" w:frame="1"/>
          <w:shd w:val="clear" w:color="auto" w:fill="272822"/>
        </w:rPr>
        <w:t>PHA</w:t>
      </w:r>
    </w:p>
    <w:p w14:paraId="1E0C884C" w14:textId="77777777" w:rsidR="001D2369" w:rsidRPr="005C108F" w:rsidRDefault="001D2369" w:rsidP="0036226E">
      <w:pPr>
        <w:pStyle w:val="HTMLPreformatted"/>
        <w:shd w:val="clear" w:color="auto" w:fill="272822"/>
        <w:spacing w:before="60" w:after="60"/>
        <w:ind w:firstLine="360"/>
        <w:rPr>
          <w:rStyle w:val="z-source"/>
          <w:rFonts w:ascii="DejaVu Sans Mono" w:hAnsi="DejaVu Sans Mono" w:cs="DejaVu Sans Mono"/>
          <w:color w:val="C34D00"/>
          <w:sz w:val="26"/>
          <w:szCs w:val="26"/>
          <w:bdr w:val="none" w:sz="0" w:space="0" w:color="auto" w:frame="1"/>
          <w:shd w:val="clear" w:color="auto" w:fill="272822"/>
        </w:rPr>
      </w:pPr>
    </w:p>
    <w:p w14:paraId="61D5A020" w14:textId="3B4ABE13" w:rsidR="001D2369" w:rsidRPr="005C108F" w:rsidRDefault="00AC466E" w:rsidP="0036226E">
      <w:pPr>
        <w:pStyle w:val="HTMLPreformatted"/>
        <w:shd w:val="clear" w:color="auto" w:fill="272822"/>
        <w:spacing w:before="60" w:after="60"/>
        <w:ind w:firstLine="360"/>
        <w:rPr>
          <w:rStyle w:val="z-comment"/>
          <w:rFonts w:ascii="DejaVu Sans Mono" w:hAnsi="DejaVu Sans Mono" w:cs="DejaVu Sans Mono"/>
          <w:color w:val="FFC000"/>
          <w:sz w:val="26"/>
          <w:szCs w:val="26"/>
          <w:bdr w:val="none" w:sz="0" w:space="0" w:color="auto" w:frame="1"/>
          <w:shd w:val="clear" w:color="auto" w:fill="272822"/>
        </w:rPr>
      </w:pPr>
      <w:r w:rsidRPr="005C108F">
        <w:rPr>
          <w:rStyle w:val="z-source"/>
          <w:rFonts w:ascii="DejaVu Sans Mono" w:hAnsi="DejaVu Sans Mono" w:cs="DejaVu Sans Mono"/>
          <w:color w:val="FFC000"/>
          <w:sz w:val="26"/>
          <w:szCs w:val="26"/>
          <w:bdr w:val="none" w:sz="0" w:space="0" w:color="auto" w:frame="1"/>
          <w:shd w:val="clear" w:color="auto" w:fill="272822"/>
        </w:rPr>
        <w:t xml:space="preserve">  </w:t>
      </w:r>
      <w:r w:rsidR="001D2369" w:rsidRPr="005C108F">
        <w:rPr>
          <w:rStyle w:val="z-punctuation"/>
          <w:rFonts w:ascii="DejaVu Sans Mono" w:hAnsi="DejaVu Sans Mono" w:cs="DejaVu Sans Mono"/>
          <w:color w:val="FFC000"/>
          <w:sz w:val="26"/>
          <w:szCs w:val="26"/>
          <w:bdr w:val="none" w:sz="0" w:space="0" w:color="auto" w:frame="1"/>
          <w:shd w:val="clear" w:color="auto" w:fill="272822"/>
        </w:rPr>
        <w:t>;</w:t>
      </w:r>
      <w:r w:rsidRPr="005C108F">
        <w:rPr>
          <w:rStyle w:val="z-comment"/>
          <w:rFonts w:ascii="DejaVu Sans Mono" w:hAnsi="DejaVu Sans Mono" w:cs="DejaVu Sans Mono"/>
          <w:color w:val="FFC000"/>
          <w:sz w:val="26"/>
          <w:szCs w:val="26"/>
          <w:bdr w:val="none" w:sz="0" w:space="0" w:color="auto" w:frame="1"/>
          <w:shd w:val="clear" w:color="auto" w:fill="272822"/>
        </w:rPr>
        <w:t xml:space="preserve"> </w:t>
      </w:r>
      <w:r w:rsidR="001D2369" w:rsidRPr="005C108F">
        <w:rPr>
          <w:rStyle w:val="z-comment"/>
          <w:rFonts w:ascii="DejaVu Sans Mono" w:hAnsi="DejaVu Sans Mono" w:cs="DejaVu Sans Mono"/>
          <w:color w:val="FFC000"/>
          <w:sz w:val="26"/>
          <w:szCs w:val="26"/>
          <w:bdr w:val="none" w:sz="0" w:space="0" w:color="auto" w:frame="1"/>
          <w:shd w:val="clear" w:color="auto" w:fill="272822"/>
        </w:rPr>
        <w:t>your</w:t>
      </w:r>
      <w:r w:rsidRPr="005C108F">
        <w:rPr>
          <w:rStyle w:val="z-comment"/>
          <w:rFonts w:ascii="DejaVu Sans Mono" w:hAnsi="DejaVu Sans Mono" w:cs="DejaVu Sans Mono"/>
          <w:color w:val="FFC000"/>
          <w:sz w:val="26"/>
          <w:szCs w:val="26"/>
          <w:bdr w:val="none" w:sz="0" w:space="0" w:color="auto" w:frame="1"/>
          <w:shd w:val="clear" w:color="auto" w:fill="272822"/>
        </w:rPr>
        <w:t xml:space="preserve"> </w:t>
      </w:r>
      <w:r w:rsidR="001D2369" w:rsidRPr="005C108F">
        <w:rPr>
          <w:rStyle w:val="z-comment"/>
          <w:rFonts w:ascii="DejaVu Sans Mono" w:hAnsi="DejaVu Sans Mono" w:cs="DejaVu Sans Mono"/>
          <w:color w:val="FFC000"/>
          <w:sz w:val="26"/>
          <w:szCs w:val="26"/>
          <w:bdr w:val="none" w:sz="0" w:space="0" w:color="auto" w:frame="1"/>
          <w:shd w:val="clear" w:color="auto" w:fill="272822"/>
        </w:rPr>
        <w:t>actual</w:t>
      </w:r>
      <w:r w:rsidRPr="005C108F">
        <w:rPr>
          <w:rStyle w:val="z-comment"/>
          <w:rFonts w:ascii="DejaVu Sans Mono" w:hAnsi="DejaVu Sans Mono" w:cs="DejaVu Sans Mono"/>
          <w:color w:val="FFC000"/>
          <w:sz w:val="26"/>
          <w:szCs w:val="26"/>
          <w:bdr w:val="none" w:sz="0" w:space="0" w:color="auto" w:frame="1"/>
          <w:shd w:val="clear" w:color="auto" w:fill="272822"/>
        </w:rPr>
        <w:t xml:space="preserve"> </w:t>
      </w:r>
      <w:r w:rsidR="001D2369" w:rsidRPr="005C108F">
        <w:rPr>
          <w:rStyle w:val="z-comment"/>
          <w:rFonts w:ascii="DejaVu Sans Mono" w:hAnsi="DejaVu Sans Mono" w:cs="DejaVu Sans Mono"/>
          <w:color w:val="FFC000"/>
          <w:sz w:val="26"/>
          <w:szCs w:val="26"/>
          <w:bdr w:val="none" w:sz="0" w:space="0" w:color="auto" w:frame="1"/>
          <w:shd w:val="clear" w:color="auto" w:fill="272822"/>
        </w:rPr>
        <w:t>subroutine</w:t>
      </w:r>
      <w:r w:rsidRPr="005C108F">
        <w:rPr>
          <w:rStyle w:val="z-comment"/>
          <w:rFonts w:ascii="DejaVu Sans Mono" w:hAnsi="DejaVu Sans Mono" w:cs="DejaVu Sans Mono"/>
          <w:color w:val="FFC000"/>
          <w:sz w:val="26"/>
          <w:szCs w:val="26"/>
          <w:bdr w:val="none" w:sz="0" w:space="0" w:color="auto" w:frame="1"/>
          <w:shd w:val="clear" w:color="auto" w:fill="272822"/>
        </w:rPr>
        <w:t xml:space="preserve"> </w:t>
      </w:r>
      <w:r w:rsidR="001D2369" w:rsidRPr="005C108F">
        <w:rPr>
          <w:rStyle w:val="z-comment"/>
          <w:rFonts w:ascii="DejaVu Sans Mono" w:hAnsi="DejaVu Sans Mono" w:cs="DejaVu Sans Mono"/>
          <w:color w:val="FFC000"/>
          <w:sz w:val="26"/>
          <w:szCs w:val="26"/>
          <w:bdr w:val="none" w:sz="0" w:space="0" w:color="auto" w:frame="1"/>
          <w:shd w:val="clear" w:color="auto" w:fill="272822"/>
        </w:rPr>
        <w:t>code</w:t>
      </w:r>
      <w:r w:rsidRPr="005C108F">
        <w:rPr>
          <w:rStyle w:val="z-comment"/>
          <w:rFonts w:ascii="DejaVu Sans Mono" w:hAnsi="DejaVu Sans Mono" w:cs="DejaVu Sans Mono"/>
          <w:color w:val="FFC000"/>
          <w:sz w:val="26"/>
          <w:szCs w:val="26"/>
          <w:bdr w:val="none" w:sz="0" w:space="0" w:color="auto" w:frame="1"/>
          <w:shd w:val="clear" w:color="auto" w:fill="272822"/>
        </w:rPr>
        <w:t xml:space="preserve"> </w:t>
      </w:r>
      <w:r w:rsidR="001D2369" w:rsidRPr="005C108F">
        <w:rPr>
          <w:rStyle w:val="z-comment"/>
          <w:rFonts w:ascii="DejaVu Sans Mono" w:hAnsi="DejaVu Sans Mono" w:cs="DejaVu Sans Mono"/>
          <w:color w:val="FFC000"/>
          <w:sz w:val="26"/>
          <w:szCs w:val="26"/>
          <w:bdr w:val="none" w:sz="0" w:space="0" w:color="auto" w:frame="1"/>
          <w:shd w:val="clear" w:color="auto" w:fill="272822"/>
        </w:rPr>
        <w:t>here</w:t>
      </w:r>
    </w:p>
    <w:p w14:paraId="5B6CE7A1" w14:textId="77777777" w:rsidR="001D2369" w:rsidRPr="005C108F" w:rsidRDefault="001D2369" w:rsidP="0036226E">
      <w:pPr>
        <w:pStyle w:val="HTMLPreformatted"/>
        <w:shd w:val="clear" w:color="auto" w:fill="272822"/>
        <w:spacing w:before="60" w:after="60"/>
        <w:ind w:firstLine="360"/>
        <w:rPr>
          <w:rStyle w:val="z-source"/>
          <w:rFonts w:ascii="DejaVu Sans Mono" w:hAnsi="DejaVu Sans Mono" w:cs="DejaVu Sans Mono"/>
          <w:color w:val="C34D00"/>
          <w:sz w:val="26"/>
          <w:szCs w:val="26"/>
          <w:bdr w:val="none" w:sz="0" w:space="0" w:color="auto" w:frame="1"/>
          <w:shd w:val="clear" w:color="auto" w:fill="272822"/>
        </w:rPr>
      </w:pPr>
    </w:p>
    <w:p w14:paraId="7BFEFCED" w14:textId="63ED23B2" w:rsidR="001D2369" w:rsidRPr="005C108F"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5C108F">
        <w:rPr>
          <w:rStyle w:val="z-source"/>
          <w:rFonts w:ascii="DejaVu Sans Mono" w:hAnsi="DejaVu Sans Mono" w:cs="DejaVu Sans Mono"/>
          <w:color w:val="E3371E"/>
          <w:sz w:val="26"/>
          <w:szCs w:val="26"/>
          <w:bdr w:val="none" w:sz="0" w:space="0" w:color="auto" w:frame="1"/>
          <w:shd w:val="clear" w:color="auto" w:fill="272822"/>
        </w:rPr>
        <w:t xml:space="preserve">  </w:t>
      </w:r>
      <w:r w:rsidR="001D2369" w:rsidRPr="005C108F">
        <w:rPr>
          <w:rStyle w:val="z-keyword"/>
          <w:rFonts w:ascii="DejaVu Sans Mono" w:hAnsi="DejaVu Sans Mono" w:cs="DejaVu Sans Mono"/>
          <w:color w:val="E3371E"/>
          <w:sz w:val="26"/>
          <w:szCs w:val="26"/>
          <w:bdr w:val="none" w:sz="0" w:space="0" w:color="auto" w:frame="1"/>
          <w:shd w:val="clear" w:color="auto" w:fill="272822"/>
        </w:rPr>
        <w:t>PLA</w:t>
      </w:r>
    </w:p>
    <w:p w14:paraId="003A1074" w14:textId="2C46884D" w:rsidR="001D2369" w:rsidRPr="005C108F"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5C108F">
        <w:rPr>
          <w:rStyle w:val="z-source"/>
          <w:rFonts w:ascii="DejaVu Sans Mono" w:hAnsi="DejaVu Sans Mono" w:cs="DejaVu Sans Mono"/>
          <w:color w:val="E3371E"/>
          <w:sz w:val="26"/>
          <w:szCs w:val="26"/>
          <w:bdr w:val="none" w:sz="0" w:space="0" w:color="auto" w:frame="1"/>
          <w:shd w:val="clear" w:color="auto" w:fill="272822"/>
        </w:rPr>
        <w:t xml:space="preserve">  </w:t>
      </w:r>
      <w:r w:rsidR="001D2369" w:rsidRPr="005C108F">
        <w:rPr>
          <w:rStyle w:val="z-keyword"/>
          <w:rFonts w:ascii="DejaVu Sans Mono" w:hAnsi="DejaVu Sans Mono" w:cs="DejaVu Sans Mono"/>
          <w:color w:val="E3371E"/>
          <w:sz w:val="26"/>
          <w:szCs w:val="26"/>
          <w:bdr w:val="none" w:sz="0" w:space="0" w:color="auto" w:frame="1"/>
          <w:shd w:val="clear" w:color="auto" w:fill="272822"/>
        </w:rPr>
        <w:t>TAY</w:t>
      </w:r>
    </w:p>
    <w:p w14:paraId="4E95EB76" w14:textId="17FA109A" w:rsidR="001D2369" w:rsidRPr="005C108F"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5C108F">
        <w:rPr>
          <w:rStyle w:val="z-source"/>
          <w:rFonts w:ascii="DejaVu Sans Mono" w:hAnsi="DejaVu Sans Mono" w:cs="DejaVu Sans Mono"/>
          <w:color w:val="E3371E"/>
          <w:sz w:val="26"/>
          <w:szCs w:val="26"/>
          <w:bdr w:val="none" w:sz="0" w:space="0" w:color="auto" w:frame="1"/>
          <w:shd w:val="clear" w:color="auto" w:fill="272822"/>
        </w:rPr>
        <w:t xml:space="preserve">  </w:t>
      </w:r>
      <w:r w:rsidR="001D2369" w:rsidRPr="005C108F">
        <w:rPr>
          <w:rStyle w:val="z-keyword"/>
          <w:rFonts w:ascii="DejaVu Sans Mono" w:hAnsi="DejaVu Sans Mono" w:cs="DejaVu Sans Mono"/>
          <w:color w:val="E3371E"/>
          <w:sz w:val="26"/>
          <w:szCs w:val="26"/>
          <w:bdr w:val="none" w:sz="0" w:space="0" w:color="auto" w:frame="1"/>
          <w:shd w:val="clear" w:color="auto" w:fill="272822"/>
        </w:rPr>
        <w:t>PLA</w:t>
      </w:r>
    </w:p>
    <w:p w14:paraId="6876E5FB" w14:textId="52DC0E92" w:rsidR="001D2369" w:rsidRPr="005C108F"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5C108F">
        <w:rPr>
          <w:rStyle w:val="z-source"/>
          <w:rFonts w:ascii="DejaVu Sans Mono" w:hAnsi="DejaVu Sans Mono" w:cs="DejaVu Sans Mono"/>
          <w:color w:val="E3371E"/>
          <w:sz w:val="26"/>
          <w:szCs w:val="26"/>
          <w:bdr w:val="none" w:sz="0" w:space="0" w:color="auto" w:frame="1"/>
          <w:shd w:val="clear" w:color="auto" w:fill="272822"/>
        </w:rPr>
        <w:t xml:space="preserve">  </w:t>
      </w:r>
      <w:r w:rsidR="001D2369" w:rsidRPr="005C108F">
        <w:rPr>
          <w:rStyle w:val="z-keyword"/>
          <w:rFonts w:ascii="DejaVu Sans Mono" w:hAnsi="DejaVu Sans Mono" w:cs="DejaVu Sans Mono"/>
          <w:color w:val="E3371E"/>
          <w:sz w:val="26"/>
          <w:szCs w:val="26"/>
          <w:bdr w:val="none" w:sz="0" w:space="0" w:color="auto" w:frame="1"/>
          <w:shd w:val="clear" w:color="auto" w:fill="272822"/>
        </w:rPr>
        <w:t>TAX</w:t>
      </w:r>
    </w:p>
    <w:p w14:paraId="3461CDCA" w14:textId="45CDCBDE" w:rsidR="001D2369" w:rsidRPr="005C108F"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5C108F">
        <w:rPr>
          <w:rStyle w:val="z-source"/>
          <w:rFonts w:ascii="DejaVu Sans Mono" w:hAnsi="DejaVu Sans Mono" w:cs="DejaVu Sans Mono"/>
          <w:color w:val="E3371E"/>
          <w:sz w:val="26"/>
          <w:szCs w:val="26"/>
          <w:bdr w:val="none" w:sz="0" w:space="0" w:color="auto" w:frame="1"/>
          <w:shd w:val="clear" w:color="auto" w:fill="272822"/>
        </w:rPr>
        <w:t xml:space="preserve">  </w:t>
      </w:r>
      <w:r w:rsidR="001D2369" w:rsidRPr="005C108F">
        <w:rPr>
          <w:rStyle w:val="z-keyword"/>
          <w:rFonts w:ascii="DejaVu Sans Mono" w:hAnsi="DejaVu Sans Mono" w:cs="DejaVu Sans Mono"/>
          <w:color w:val="E3371E"/>
          <w:sz w:val="26"/>
          <w:szCs w:val="26"/>
          <w:bdr w:val="none" w:sz="0" w:space="0" w:color="auto" w:frame="1"/>
          <w:shd w:val="clear" w:color="auto" w:fill="272822"/>
        </w:rPr>
        <w:t>PLA</w:t>
      </w:r>
    </w:p>
    <w:p w14:paraId="27207EAC" w14:textId="272A0853" w:rsidR="001D2369" w:rsidRPr="005C108F"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5C108F">
        <w:rPr>
          <w:rStyle w:val="z-source"/>
          <w:rFonts w:ascii="DejaVu Sans Mono" w:hAnsi="DejaVu Sans Mono" w:cs="DejaVu Sans Mono"/>
          <w:color w:val="E3371E"/>
          <w:sz w:val="26"/>
          <w:szCs w:val="26"/>
          <w:bdr w:val="none" w:sz="0" w:space="0" w:color="auto" w:frame="1"/>
          <w:shd w:val="clear" w:color="auto" w:fill="272822"/>
        </w:rPr>
        <w:t xml:space="preserve">  </w:t>
      </w:r>
      <w:r w:rsidR="001D2369" w:rsidRPr="005C108F">
        <w:rPr>
          <w:rStyle w:val="z-keyword"/>
          <w:rFonts w:ascii="DejaVu Sans Mono" w:hAnsi="DejaVu Sans Mono" w:cs="DejaVu Sans Mono"/>
          <w:color w:val="E3371E"/>
          <w:sz w:val="26"/>
          <w:szCs w:val="26"/>
          <w:bdr w:val="none" w:sz="0" w:space="0" w:color="auto" w:frame="1"/>
          <w:shd w:val="clear" w:color="auto" w:fill="272822"/>
        </w:rPr>
        <w:t>PLP</w:t>
      </w:r>
    </w:p>
    <w:p w14:paraId="24A8607B" w14:textId="47C3D566" w:rsidR="001D2369" w:rsidRPr="005C108F"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5C108F">
        <w:rPr>
          <w:rStyle w:val="z-source"/>
          <w:rFonts w:ascii="DejaVu Sans Mono" w:hAnsi="DejaVu Sans Mono" w:cs="DejaVu Sans Mono"/>
          <w:color w:val="E3371E"/>
          <w:sz w:val="26"/>
          <w:szCs w:val="26"/>
          <w:bdr w:val="none" w:sz="0" w:space="0" w:color="auto" w:frame="1"/>
          <w:shd w:val="clear" w:color="auto" w:fill="272822"/>
        </w:rPr>
        <w:t xml:space="preserve">  </w:t>
      </w:r>
      <w:r w:rsidR="001D2369" w:rsidRPr="005C108F">
        <w:rPr>
          <w:rStyle w:val="z-keyword"/>
          <w:rFonts w:ascii="DejaVu Sans Mono" w:hAnsi="DejaVu Sans Mono" w:cs="DejaVu Sans Mono"/>
          <w:color w:val="E3371E"/>
          <w:sz w:val="26"/>
          <w:szCs w:val="26"/>
          <w:bdr w:val="none" w:sz="0" w:space="0" w:color="auto" w:frame="1"/>
          <w:shd w:val="clear" w:color="auto" w:fill="272822"/>
        </w:rPr>
        <w:t>RTS</w:t>
      </w:r>
    </w:p>
    <w:p w14:paraId="6A8A19E9" w14:textId="77777777" w:rsidR="001D2369" w:rsidRPr="005C108F" w:rsidRDefault="001D2369" w:rsidP="0036226E">
      <w:pPr>
        <w:pStyle w:val="HTMLPreformatted"/>
        <w:shd w:val="clear" w:color="auto" w:fill="272822"/>
        <w:spacing w:before="60" w:after="60"/>
        <w:ind w:firstLine="360"/>
        <w:rPr>
          <w:rStyle w:val="z-source"/>
          <w:rFonts w:ascii="DejaVu Sans Mono" w:hAnsi="DejaVu Sans Mono" w:cs="DejaVu Sans Mono"/>
          <w:color w:val="10C26F"/>
          <w:sz w:val="26"/>
          <w:szCs w:val="26"/>
          <w:bdr w:val="none" w:sz="0" w:space="0" w:color="auto" w:frame="1"/>
          <w:shd w:val="clear" w:color="auto" w:fill="272822"/>
        </w:rPr>
      </w:pPr>
      <w:r w:rsidRPr="005C108F">
        <w:rPr>
          <w:rStyle w:val="z-keyword"/>
          <w:rFonts w:ascii="DejaVu Sans Mono" w:hAnsi="DejaVu Sans Mono" w:cs="DejaVu Sans Mono"/>
          <w:color w:val="10C26F"/>
          <w:sz w:val="26"/>
          <w:szCs w:val="26"/>
          <w:bdr w:val="none" w:sz="0" w:space="0" w:color="auto" w:frame="1"/>
          <w:shd w:val="clear" w:color="auto" w:fill="272822"/>
        </w:rPr>
        <w:t>.endproc</w:t>
      </w:r>
    </w:p>
    <w:p w14:paraId="1A5DFDFF" w14:textId="77777777" w:rsidR="007F20C8" w:rsidRDefault="001D2369" w:rsidP="000C50AF">
      <w:r w:rsidRPr="00206ACB">
        <w:t>When</w:t>
      </w:r>
      <w:r w:rsidR="00AC466E" w:rsidRPr="00206ACB">
        <w:t xml:space="preserve"> </w:t>
      </w:r>
      <w:r w:rsidRPr="007F20C8">
        <w:rPr>
          <w:rStyle w:val="QuoteChar"/>
        </w:rPr>
        <w:t>my_subroutine</w:t>
      </w:r>
      <w:r w:rsidR="00AC466E" w:rsidRPr="00206ACB">
        <w:t xml:space="preserve"> </w:t>
      </w:r>
      <w:r w:rsidRPr="00206ACB">
        <w:t>is</w:t>
      </w:r>
      <w:r w:rsidR="00AC466E" w:rsidRPr="00206ACB">
        <w:t xml:space="preserve"> </w:t>
      </w:r>
      <w:r w:rsidRPr="00206ACB">
        <w:t>called</w:t>
      </w:r>
      <w:r w:rsidR="00AC466E" w:rsidRPr="00206ACB">
        <w:t xml:space="preserve"> </w:t>
      </w:r>
      <w:r w:rsidRPr="00206ACB">
        <w:t>(with</w:t>
      </w:r>
      <w:r w:rsidR="00AC466E" w:rsidRPr="00206ACB">
        <w:t xml:space="preserve"> </w:t>
      </w:r>
      <w:r w:rsidRPr="007F20C8">
        <w:rPr>
          <w:rStyle w:val="QuoteChar"/>
        </w:rPr>
        <w:t>JSR</w:t>
      </w:r>
      <w:r w:rsidR="00AC466E" w:rsidRPr="007F20C8">
        <w:rPr>
          <w:rStyle w:val="QuoteChar"/>
        </w:rPr>
        <w:t xml:space="preserve"> </w:t>
      </w:r>
      <w:r w:rsidRPr="007F20C8">
        <w:rPr>
          <w:rStyle w:val="QuoteChar"/>
        </w:rPr>
        <w:t>my_subroutine</w:t>
      </w:r>
      <w:r w:rsidRPr="00206ACB">
        <w:t>),</w:t>
      </w:r>
      <w:r w:rsidR="00AC466E" w:rsidRPr="00206ACB">
        <w:t xml:space="preserve"> </w:t>
      </w:r>
      <w:r w:rsidRPr="00206ACB">
        <w:t>the</w:t>
      </w:r>
      <w:r w:rsidR="00AC466E" w:rsidRPr="00206ACB">
        <w:t xml:space="preserve"> </w:t>
      </w:r>
      <w:r w:rsidRPr="00206ACB">
        <w:t>first</w:t>
      </w:r>
      <w:r w:rsidR="00AC466E" w:rsidRPr="00206ACB">
        <w:t xml:space="preserve"> </w:t>
      </w:r>
      <w:r w:rsidRPr="00206ACB">
        <w:t>six</w:t>
      </w:r>
      <w:r w:rsidR="00AC466E" w:rsidRPr="00206ACB">
        <w:t xml:space="preserve"> </w:t>
      </w:r>
      <w:r w:rsidRPr="00206ACB">
        <w:t>opcodes</w:t>
      </w:r>
      <w:r w:rsidR="00AC466E" w:rsidRPr="00206ACB">
        <w:t xml:space="preserve"> </w:t>
      </w:r>
      <w:r w:rsidRPr="00206ACB">
        <w:t>preserve</w:t>
      </w:r>
      <w:r w:rsidR="00AC466E" w:rsidRPr="00206ACB">
        <w:t xml:space="preserve"> </w:t>
      </w:r>
      <w:r w:rsidRPr="00206ACB">
        <w:t>the</w:t>
      </w:r>
      <w:r w:rsidR="00AC466E" w:rsidRPr="00206ACB">
        <w:t xml:space="preserve"> </w:t>
      </w:r>
      <w:r w:rsidRPr="00206ACB">
        <w:t>state</w:t>
      </w:r>
      <w:r w:rsidR="00AC466E" w:rsidRPr="00206ACB">
        <w:t xml:space="preserve"> </w:t>
      </w:r>
      <w:r w:rsidRPr="00206ACB">
        <w:t>of</w:t>
      </w:r>
      <w:r w:rsidR="00AC466E" w:rsidRPr="00206ACB">
        <w:t xml:space="preserve"> </w:t>
      </w:r>
      <w:r w:rsidRPr="00206ACB">
        <w:t>the</w:t>
      </w:r>
      <w:r w:rsidR="00AC466E" w:rsidRPr="00206ACB">
        <w:t xml:space="preserve"> </w:t>
      </w:r>
      <w:r w:rsidRPr="00206ACB">
        <w:t>registers</w:t>
      </w:r>
      <w:r w:rsidR="00AC466E" w:rsidRPr="00206ACB">
        <w:t xml:space="preserve"> </w:t>
      </w:r>
      <w:r w:rsidRPr="00206ACB">
        <w:t>on</w:t>
      </w:r>
      <w:r w:rsidR="00AC466E" w:rsidRPr="00206ACB">
        <w:t xml:space="preserve"> </w:t>
      </w:r>
      <w:r w:rsidRPr="00206ACB">
        <w:t>the</w:t>
      </w:r>
      <w:r w:rsidR="00AC466E" w:rsidRPr="00206ACB">
        <w:t xml:space="preserve"> </w:t>
      </w:r>
      <w:r w:rsidRPr="00206ACB">
        <w:t>stack</w:t>
      </w:r>
      <w:r w:rsidR="00AC466E" w:rsidRPr="00206ACB">
        <w:t xml:space="preserve"> </w:t>
      </w:r>
      <w:r w:rsidRPr="00206ACB">
        <w:t>before</w:t>
      </w:r>
      <w:r w:rsidR="00AC466E" w:rsidRPr="00206ACB">
        <w:t xml:space="preserve"> </w:t>
      </w:r>
      <w:r w:rsidRPr="00206ACB">
        <w:t>doing</w:t>
      </w:r>
      <w:r w:rsidR="00AC466E" w:rsidRPr="00206ACB">
        <w:t xml:space="preserve"> </w:t>
      </w:r>
      <w:r w:rsidRPr="00206ACB">
        <w:t>anything</w:t>
      </w:r>
      <w:r w:rsidR="00AC466E" w:rsidRPr="00206ACB">
        <w:t xml:space="preserve"> </w:t>
      </w:r>
      <w:r w:rsidRPr="00206ACB">
        <w:t>else.</w:t>
      </w:r>
      <w:r w:rsidR="00AC466E" w:rsidRPr="00206ACB">
        <w:t xml:space="preserve"> </w:t>
      </w:r>
      <w:r w:rsidRPr="007F20C8">
        <w:rPr>
          <w:rStyle w:val="QuoteChar"/>
        </w:rPr>
        <w:t>PHP</w:t>
      </w:r>
      <w:r w:rsidRPr="00206ACB">
        <w:t>,</w:t>
      </w:r>
      <w:r w:rsidR="00AC466E" w:rsidRPr="00206ACB">
        <w:t xml:space="preserve"> </w:t>
      </w:r>
      <w:r w:rsidRPr="00206ACB">
        <w:t>storing</w:t>
      </w:r>
      <w:r w:rsidR="00AC466E" w:rsidRPr="00206ACB">
        <w:t xml:space="preserve"> </w:t>
      </w:r>
      <w:r w:rsidRPr="00206ACB">
        <w:t>the</w:t>
      </w:r>
      <w:r w:rsidR="00AC466E" w:rsidRPr="00206ACB">
        <w:t xml:space="preserve"> </w:t>
      </w:r>
      <w:r w:rsidRPr="00206ACB">
        <w:t>state</w:t>
      </w:r>
      <w:r w:rsidR="00AC466E" w:rsidRPr="00206ACB">
        <w:t xml:space="preserve"> </w:t>
      </w:r>
      <w:r w:rsidRPr="00206ACB">
        <w:t>of</w:t>
      </w:r>
      <w:r w:rsidR="00AC466E" w:rsidRPr="00206ACB">
        <w:t xml:space="preserve"> </w:t>
      </w:r>
      <w:r w:rsidRPr="00206ACB">
        <w:t>the</w:t>
      </w:r>
      <w:r w:rsidR="00AC466E" w:rsidRPr="00206ACB">
        <w:t xml:space="preserve"> </w:t>
      </w:r>
      <w:r w:rsidRPr="00206ACB">
        <w:t>processor</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comes</w:t>
      </w:r>
      <w:r w:rsidR="00AC466E" w:rsidRPr="00206ACB">
        <w:t xml:space="preserve"> </w:t>
      </w:r>
      <w:r w:rsidRPr="00206ACB">
        <w:t>first,</w:t>
      </w:r>
      <w:r w:rsidR="00AC466E" w:rsidRPr="00206ACB">
        <w:t xml:space="preserve"> </w:t>
      </w:r>
      <w:r w:rsidRPr="00206ACB">
        <w:t>because</w:t>
      </w:r>
      <w:r w:rsidR="00AC466E" w:rsidRPr="00206ACB">
        <w:t xml:space="preserve"> </w:t>
      </w:r>
      <w:r w:rsidRPr="00206ACB">
        <w:t>the</w:t>
      </w:r>
      <w:r w:rsidR="00AC466E" w:rsidRPr="00206ACB">
        <w:t xml:space="preserve"> </w:t>
      </w:r>
      <w:r w:rsidRPr="00206ACB">
        <w:t>processor</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is</w:t>
      </w:r>
      <w:r w:rsidR="00AC466E" w:rsidRPr="00206ACB">
        <w:t xml:space="preserve"> </w:t>
      </w:r>
      <w:r w:rsidRPr="00206ACB">
        <w:t>updated</w:t>
      </w:r>
      <w:r w:rsidR="00AC466E" w:rsidRPr="00206ACB">
        <w:t xml:space="preserve"> </w:t>
      </w:r>
      <w:r w:rsidRPr="00206ACB">
        <w:t>after</w:t>
      </w:r>
      <w:r w:rsidR="00AC466E" w:rsidRPr="00206ACB">
        <w:t xml:space="preserve"> </w:t>
      </w:r>
      <w:r w:rsidRPr="00206ACB">
        <w:t>every</w:t>
      </w:r>
      <w:r w:rsidR="00AC466E" w:rsidRPr="00206ACB">
        <w:t xml:space="preserve"> </w:t>
      </w:r>
      <w:r w:rsidRPr="00206ACB">
        <w:t>instruction</w:t>
      </w:r>
      <w:r w:rsidR="00AC466E" w:rsidRPr="00206ACB">
        <w:t xml:space="preserve"> </w:t>
      </w:r>
      <w:r w:rsidRPr="00206ACB">
        <w:t>-</w:t>
      </w:r>
      <w:r w:rsidR="00AC466E" w:rsidRPr="00206ACB">
        <w:t xml:space="preserve"> </w:t>
      </w:r>
      <w:r w:rsidRPr="00206ACB">
        <w:t>if</w:t>
      </w:r>
      <w:r w:rsidR="00AC466E" w:rsidRPr="00206ACB">
        <w:t xml:space="preserve"> </w:t>
      </w:r>
      <w:r w:rsidRPr="00206ACB">
        <w:t>we</w:t>
      </w:r>
      <w:r w:rsidR="00AC466E" w:rsidRPr="00206ACB">
        <w:t xml:space="preserve"> </w:t>
      </w:r>
      <w:r w:rsidRPr="00206ACB">
        <w:t>waited</w:t>
      </w:r>
      <w:r w:rsidR="00AC466E" w:rsidRPr="00206ACB">
        <w:t xml:space="preserve"> </w:t>
      </w:r>
      <w:r w:rsidRPr="00206ACB">
        <w:t>until</w:t>
      </w:r>
      <w:r w:rsidR="00AC466E" w:rsidRPr="00206ACB">
        <w:t xml:space="preserve"> </w:t>
      </w:r>
      <w:r w:rsidRPr="00206ACB">
        <w:t>the</w:t>
      </w:r>
      <w:r w:rsidR="00AC466E" w:rsidRPr="00206ACB">
        <w:t xml:space="preserve"> </w:t>
      </w:r>
      <w:r w:rsidRPr="00206ACB">
        <w:t>end</w:t>
      </w:r>
      <w:r w:rsidR="00AC466E" w:rsidRPr="00206ACB">
        <w:t xml:space="preserve"> </w:t>
      </w:r>
      <w:r w:rsidRPr="00206ACB">
        <w:t>to</w:t>
      </w:r>
      <w:r w:rsidR="00AC466E" w:rsidRPr="00206ACB">
        <w:t xml:space="preserve"> </w:t>
      </w:r>
      <w:r w:rsidRPr="00206ACB">
        <w:t>store</w:t>
      </w:r>
      <w:r w:rsidR="00AC466E" w:rsidRPr="00206ACB">
        <w:t xml:space="preserve"> </w:t>
      </w:r>
      <w:r w:rsidRPr="00206ACB">
        <w:t>P,</w:t>
      </w:r>
      <w:r w:rsidR="00AC466E" w:rsidRPr="00206ACB">
        <w:t xml:space="preserve"> </w:t>
      </w:r>
      <w:r w:rsidRPr="00206ACB">
        <w:t>it</w:t>
      </w:r>
      <w:r w:rsidR="00AC466E" w:rsidRPr="00206ACB">
        <w:t xml:space="preserve"> </w:t>
      </w:r>
      <w:r w:rsidRPr="00206ACB">
        <w:t>would</w:t>
      </w:r>
      <w:r w:rsidR="00AC466E" w:rsidRPr="00206ACB">
        <w:t xml:space="preserve"> </w:t>
      </w:r>
      <w:r w:rsidRPr="00206ACB">
        <w:t>likely</w:t>
      </w:r>
      <w:r w:rsidR="00AC466E" w:rsidRPr="00206ACB">
        <w:t xml:space="preserve"> </w:t>
      </w:r>
      <w:r w:rsidRPr="00206ACB">
        <w:t>be</w:t>
      </w:r>
      <w:r w:rsidR="00AC466E" w:rsidRPr="00206ACB">
        <w:t xml:space="preserve"> </w:t>
      </w:r>
      <w:r w:rsidRPr="00206ACB">
        <w:t>modified</w:t>
      </w:r>
      <w:r w:rsidR="00AC466E" w:rsidRPr="00206ACB">
        <w:t xml:space="preserve"> </w:t>
      </w:r>
      <w:r w:rsidRPr="00206ACB">
        <w:t>by</w:t>
      </w:r>
      <w:r w:rsidR="00AC466E" w:rsidRPr="00206ACB">
        <w:t xml:space="preserve"> </w:t>
      </w:r>
      <w:r w:rsidRPr="00206ACB">
        <w:t>the</w:t>
      </w:r>
      <w:r w:rsidR="00AC466E" w:rsidRPr="00206ACB">
        <w:t xml:space="preserve"> </w:t>
      </w:r>
      <w:r w:rsidRPr="00206ACB">
        <w:t>results</w:t>
      </w:r>
      <w:r w:rsidR="00AC466E" w:rsidRPr="00206ACB">
        <w:t xml:space="preserve"> </w:t>
      </w:r>
      <w:r w:rsidRPr="00206ACB">
        <w:t>of</w:t>
      </w:r>
      <w:r w:rsidR="00AC466E" w:rsidRPr="00206ACB">
        <w:t xml:space="preserve"> </w:t>
      </w:r>
      <w:r w:rsidRPr="00206ACB">
        <w:t>instructions</w:t>
      </w:r>
      <w:r w:rsidR="00AC466E" w:rsidRPr="00206ACB">
        <w:t xml:space="preserve"> </w:t>
      </w:r>
      <w:r w:rsidRPr="00206ACB">
        <w:t>like</w:t>
      </w:r>
      <w:r w:rsidR="00AC466E" w:rsidRPr="00206ACB">
        <w:t xml:space="preserve"> </w:t>
      </w:r>
      <w:r w:rsidRPr="007F20C8">
        <w:rPr>
          <w:rStyle w:val="QuoteChar"/>
        </w:rPr>
        <w:t>TXA</w:t>
      </w:r>
      <w:r w:rsidRPr="00206ACB">
        <w:t>.</w:t>
      </w:r>
      <w:r w:rsidR="00AC466E" w:rsidRPr="00206ACB">
        <w:t xml:space="preserve"> </w:t>
      </w:r>
      <w:r w:rsidRPr="00206ACB">
        <w:t>With</w:t>
      </w:r>
      <w:r w:rsidR="00AC466E" w:rsidRPr="00206ACB">
        <w:t xml:space="preserve"> </w:t>
      </w:r>
      <w:r w:rsidRPr="00206ACB">
        <w:t>the</w:t>
      </w:r>
      <w:r w:rsidR="00AC466E" w:rsidRPr="00206ACB">
        <w:t xml:space="preserve"> </w:t>
      </w:r>
      <w:r w:rsidRPr="00206ACB">
        <w:t>processor</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stored</w:t>
      </w:r>
      <w:r w:rsidR="00AC466E" w:rsidRPr="00206ACB">
        <w:t xml:space="preserve"> </w:t>
      </w:r>
      <w:r w:rsidRPr="00206ACB">
        <w:t>away</w:t>
      </w:r>
      <w:r w:rsidR="00AC466E" w:rsidRPr="00206ACB">
        <w:t xml:space="preserve"> </w:t>
      </w:r>
      <w:r w:rsidRPr="00206ACB">
        <w:t>on</w:t>
      </w:r>
      <w:r w:rsidR="00AC466E" w:rsidRPr="00206ACB">
        <w:t xml:space="preserve"> </w:t>
      </w:r>
      <w:r w:rsidRPr="00206ACB">
        <w:t>the</w:t>
      </w:r>
      <w:r w:rsidR="00AC466E" w:rsidRPr="00206ACB">
        <w:t xml:space="preserve"> </w:t>
      </w:r>
      <w:r w:rsidRPr="00206ACB">
        <w:t>stack,</w:t>
      </w:r>
      <w:r w:rsidR="00AC466E" w:rsidRPr="00206ACB">
        <w:t xml:space="preserve"> </w:t>
      </w:r>
      <w:r w:rsidRPr="00206ACB">
        <w:t>we</w:t>
      </w:r>
      <w:r w:rsidR="00AC466E" w:rsidRPr="00206ACB">
        <w:t xml:space="preserve"> </w:t>
      </w:r>
      <w:r w:rsidRPr="00206ACB">
        <w:t>next</w:t>
      </w:r>
      <w:r w:rsidR="00AC466E" w:rsidRPr="00206ACB">
        <w:t xml:space="preserve"> </w:t>
      </w:r>
      <w:r w:rsidRPr="00206ACB">
        <w:t>push</w:t>
      </w:r>
      <w:r w:rsidR="00AC466E" w:rsidRPr="00206ACB">
        <w:t xml:space="preserve"> </w:t>
      </w:r>
      <w:r w:rsidRPr="00206ACB">
        <w:t>the</w:t>
      </w:r>
      <w:r w:rsidR="00AC466E" w:rsidRPr="00206ACB">
        <w:t xml:space="preserve"> </w:t>
      </w:r>
      <w:r w:rsidRPr="00206ACB">
        <w:t>value</w:t>
      </w:r>
      <w:r w:rsidR="00AC466E" w:rsidRPr="00206ACB">
        <w:t xml:space="preserve"> </w:t>
      </w:r>
      <w:r w:rsidRPr="00206ACB">
        <w:t>of</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and</w:t>
      </w:r>
      <w:r w:rsidR="00AC466E" w:rsidRPr="00206ACB">
        <w:t xml:space="preserve"> </w:t>
      </w:r>
      <w:r w:rsidRPr="00206ACB">
        <w:t>then</w:t>
      </w:r>
      <w:r w:rsidR="00AC466E" w:rsidRPr="00206ACB">
        <w:t xml:space="preserve"> </w:t>
      </w:r>
      <w:r w:rsidRPr="00206ACB">
        <w:t>transfer</w:t>
      </w:r>
      <w:r w:rsidR="00AC466E" w:rsidRPr="00206ACB">
        <w:t xml:space="preserve"> </w:t>
      </w:r>
      <w:r w:rsidRPr="00206ACB">
        <w:t>and</w:t>
      </w:r>
      <w:r w:rsidR="00AC466E" w:rsidRPr="00206ACB">
        <w:t xml:space="preserve"> </w:t>
      </w:r>
      <w:r w:rsidRPr="00206ACB">
        <w:t>push</w:t>
      </w:r>
      <w:r w:rsidR="00AC466E" w:rsidRPr="00206ACB">
        <w:t xml:space="preserve"> </w:t>
      </w:r>
      <w:r w:rsidRPr="00206ACB">
        <w:t>the</w:t>
      </w:r>
      <w:r w:rsidR="00AC466E" w:rsidRPr="00206ACB">
        <w:t xml:space="preserve"> </w:t>
      </w:r>
      <w:r w:rsidRPr="00206ACB">
        <w:t>values</w:t>
      </w:r>
      <w:r w:rsidR="00AC466E" w:rsidRPr="00206ACB">
        <w:t xml:space="preserve"> </w:t>
      </w:r>
      <w:r w:rsidRPr="00206ACB">
        <w:t>of</w:t>
      </w:r>
      <w:r w:rsidR="00AC466E" w:rsidRPr="00206ACB">
        <w:t xml:space="preserve"> </w:t>
      </w:r>
      <w:r w:rsidRPr="00206ACB">
        <w:t>the</w:t>
      </w:r>
      <w:r w:rsidR="00AC466E" w:rsidRPr="00206ACB">
        <w:t xml:space="preserve"> </w:t>
      </w:r>
      <w:r w:rsidRPr="00206ACB">
        <w:t>X</w:t>
      </w:r>
      <w:r w:rsidR="00AC466E" w:rsidRPr="00206ACB">
        <w:t xml:space="preserve"> </w:t>
      </w:r>
      <w:r w:rsidRPr="00206ACB">
        <w:t>and</w:t>
      </w:r>
      <w:r w:rsidR="00AC466E" w:rsidRPr="00206ACB">
        <w:t xml:space="preserve"> </w:t>
      </w:r>
      <w:r w:rsidRPr="00206ACB">
        <w:t>Y</w:t>
      </w:r>
      <w:r w:rsidR="00AC466E" w:rsidRPr="00206ACB">
        <w:t xml:space="preserve"> </w:t>
      </w:r>
      <w:r w:rsidRPr="00206ACB">
        <w:t>registers.</w:t>
      </w:r>
      <w:r w:rsidR="00AC466E" w:rsidRPr="00206ACB">
        <w:t xml:space="preserve"> </w:t>
      </w:r>
      <w:r w:rsidRPr="00206ACB">
        <w:t>With</w:t>
      </w:r>
      <w:r w:rsidR="00AC466E" w:rsidRPr="00206ACB">
        <w:t xml:space="preserve"> </w:t>
      </w:r>
      <w:r w:rsidRPr="00206ACB">
        <w:t>everything</w:t>
      </w:r>
      <w:r w:rsidR="00AC466E" w:rsidRPr="00206ACB">
        <w:t xml:space="preserve"> </w:t>
      </w:r>
      <w:r w:rsidRPr="00206ACB">
        <w:t>stored</w:t>
      </w:r>
      <w:r w:rsidR="00AC466E" w:rsidRPr="00206ACB">
        <w:t xml:space="preserve"> </w:t>
      </w:r>
      <w:r w:rsidRPr="00206ACB">
        <w:t>on</w:t>
      </w:r>
      <w:r w:rsidR="00AC466E" w:rsidRPr="00206ACB">
        <w:t xml:space="preserve"> </w:t>
      </w:r>
      <w:r w:rsidRPr="00206ACB">
        <w:t>the</w:t>
      </w:r>
      <w:r w:rsidR="00AC466E" w:rsidRPr="00206ACB">
        <w:t xml:space="preserve"> </w:t>
      </w:r>
      <w:r w:rsidRPr="00206ACB">
        <w:t>stack,</w:t>
      </w:r>
      <w:r w:rsidR="00AC466E" w:rsidRPr="00206ACB">
        <w:t xml:space="preserve"> </w:t>
      </w:r>
      <w:r w:rsidRPr="00206ACB">
        <w:t>we</w:t>
      </w:r>
      <w:r w:rsidR="00AC466E" w:rsidRPr="00206ACB">
        <w:t xml:space="preserve"> </w:t>
      </w:r>
      <w:r w:rsidRPr="00206ACB">
        <w:t>are</w:t>
      </w:r>
      <w:r w:rsidR="00AC466E" w:rsidRPr="00206ACB">
        <w:t xml:space="preserve"> </w:t>
      </w:r>
      <w:r w:rsidRPr="00206ACB">
        <w:t>free</w:t>
      </w:r>
      <w:r w:rsidR="00AC466E" w:rsidRPr="00206ACB">
        <w:t xml:space="preserve"> </w:t>
      </w:r>
      <w:r w:rsidRPr="00206ACB">
        <w:t>to</w:t>
      </w:r>
      <w:r w:rsidR="00AC466E" w:rsidRPr="00206ACB">
        <w:t xml:space="preserve"> </w:t>
      </w:r>
      <w:r w:rsidRPr="00206ACB">
        <w:t>use</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6502's</w:t>
      </w:r>
      <w:r w:rsidR="00AC466E" w:rsidRPr="00206ACB">
        <w:t xml:space="preserve"> </w:t>
      </w:r>
      <w:r w:rsidRPr="00206ACB">
        <w:t>registers</w:t>
      </w:r>
      <w:r w:rsidR="00AC466E" w:rsidRPr="00206ACB">
        <w:t xml:space="preserve"> </w:t>
      </w:r>
      <w:r w:rsidRPr="00206ACB">
        <w:t>without</w:t>
      </w:r>
      <w:r w:rsidR="00AC466E" w:rsidRPr="00206ACB">
        <w:t xml:space="preserve"> </w:t>
      </w:r>
      <w:r w:rsidRPr="00206ACB">
        <w:t>worrying</w:t>
      </w:r>
      <w:r w:rsidR="00AC466E" w:rsidRPr="00206ACB">
        <w:t xml:space="preserve"> </w:t>
      </w:r>
      <w:r w:rsidRPr="00206ACB">
        <w:t>about</w:t>
      </w:r>
      <w:r w:rsidR="00AC466E" w:rsidRPr="00206ACB">
        <w:t xml:space="preserve"> </w:t>
      </w:r>
      <w:r w:rsidRPr="00206ACB">
        <w:t>what</w:t>
      </w:r>
      <w:r w:rsidR="00AC466E" w:rsidRPr="00206ACB">
        <w:t xml:space="preserve"> </w:t>
      </w:r>
      <w:r w:rsidRPr="00206ACB">
        <w:t>the</w:t>
      </w:r>
      <w:r w:rsidR="00AC466E" w:rsidRPr="00206ACB">
        <w:t xml:space="preserve"> </w:t>
      </w:r>
      <w:r w:rsidRPr="00206ACB">
        <w:t>code</w:t>
      </w:r>
      <w:r w:rsidR="00AC466E" w:rsidRPr="00206ACB">
        <w:t xml:space="preserve"> </w:t>
      </w:r>
      <w:r w:rsidRPr="00206ACB">
        <w:t>that</w:t>
      </w:r>
      <w:r w:rsidR="00AC466E" w:rsidRPr="00206ACB">
        <w:t xml:space="preserve"> </w:t>
      </w:r>
      <w:r w:rsidRPr="00206ACB">
        <w:t>called</w:t>
      </w:r>
      <w:r w:rsidR="00AC466E" w:rsidRPr="00206ACB">
        <w:t xml:space="preserve"> </w:t>
      </w:r>
      <w:r w:rsidRPr="00206ACB">
        <w:t>our</w:t>
      </w:r>
      <w:r w:rsidR="00AC466E" w:rsidRPr="00206ACB">
        <w:t xml:space="preserve"> </w:t>
      </w:r>
      <w:r w:rsidRPr="00206ACB">
        <w:t>subroutine</w:t>
      </w:r>
      <w:r w:rsidR="00AC466E" w:rsidRPr="00206ACB">
        <w:t xml:space="preserve"> </w:t>
      </w:r>
      <w:r w:rsidRPr="00206ACB">
        <w:t>expects</w:t>
      </w:r>
      <w:r w:rsidR="00AC466E" w:rsidRPr="00206ACB">
        <w:t xml:space="preserve"> </w:t>
      </w:r>
      <w:r w:rsidRPr="00206ACB">
        <w:t>to</w:t>
      </w:r>
      <w:r w:rsidR="00AC466E" w:rsidRPr="00206ACB">
        <w:t xml:space="preserve"> </w:t>
      </w:r>
      <w:r w:rsidRPr="00206ACB">
        <w:t>find</w:t>
      </w:r>
      <w:r w:rsidR="00AC466E" w:rsidRPr="00206ACB">
        <w:t xml:space="preserve"> </w:t>
      </w:r>
      <w:r w:rsidRPr="00206ACB">
        <w:t>in</w:t>
      </w:r>
      <w:r w:rsidR="00AC466E" w:rsidRPr="00206ACB">
        <w:t xml:space="preserve"> </w:t>
      </w:r>
      <w:r w:rsidRPr="00206ACB">
        <w:t>them.</w:t>
      </w:r>
      <w:r w:rsidR="00AC466E" w:rsidRPr="00206ACB">
        <w:t xml:space="preserve"> </w:t>
      </w:r>
      <w:r w:rsidRPr="00206ACB">
        <w:t>Once</w:t>
      </w:r>
      <w:r w:rsidR="00AC466E" w:rsidRPr="00206ACB">
        <w:t xml:space="preserve"> </w:t>
      </w:r>
      <w:r w:rsidRPr="00206ACB">
        <w:t>the</w:t>
      </w:r>
      <w:r w:rsidR="00AC466E" w:rsidRPr="00206ACB">
        <w:t xml:space="preserve"> </w:t>
      </w:r>
      <w:r w:rsidRPr="00206ACB">
        <w:t>subroutine</w:t>
      </w:r>
      <w:r w:rsidR="00AC466E" w:rsidRPr="00206ACB">
        <w:t xml:space="preserve"> </w:t>
      </w:r>
      <w:r w:rsidRPr="00206ACB">
        <w:t>code</w:t>
      </w:r>
      <w:r w:rsidR="00AC466E" w:rsidRPr="00206ACB">
        <w:t xml:space="preserve"> </w:t>
      </w:r>
      <w:r w:rsidRPr="00206ACB">
        <w:t>is</w:t>
      </w:r>
      <w:r w:rsidR="00AC466E" w:rsidRPr="00206ACB">
        <w:t xml:space="preserve"> </w:t>
      </w:r>
      <w:r w:rsidRPr="00206ACB">
        <w:t>finished,</w:t>
      </w:r>
      <w:r w:rsidR="00AC466E" w:rsidRPr="00206ACB">
        <w:t xml:space="preserve"> </w:t>
      </w:r>
      <w:r w:rsidRPr="00206ACB">
        <w:t>we</w:t>
      </w:r>
      <w:r w:rsidR="00AC466E" w:rsidRPr="00206ACB">
        <w:t xml:space="preserve"> </w:t>
      </w:r>
      <w:r w:rsidRPr="00206ACB">
        <w:t>reverse</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storing</w:t>
      </w:r>
      <w:r w:rsidR="00AC466E" w:rsidRPr="00206ACB">
        <w:t xml:space="preserve"> </w:t>
      </w:r>
      <w:r w:rsidRPr="00206ACB">
        <w:t>we</w:t>
      </w:r>
      <w:r w:rsidR="00AC466E" w:rsidRPr="00206ACB">
        <w:t xml:space="preserve"> </w:t>
      </w:r>
      <w:r w:rsidRPr="00206ACB">
        <w:t>did</w:t>
      </w:r>
      <w:r w:rsidR="00AC466E" w:rsidRPr="00206ACB">
        <w:t xml:space="preserve"> </w:t>
      </w:r>
      <w:r w:rsidRPr="00206ACB">
        <w:t>at</w:t>
      </w:r>
      <w:r w:rsidR="00AC466E" w:rsidRPr="00206ACB">
        <w:t xml:space="preserve"> </w:t>
      </w:r>
      <w:r w:rsidRPr="00206ACB">
        <w:t>the</w:t>
      </w:r>
      <w:r w:rsidR="00AC466E" w:rsidRPr="00206ACB">
        <w:t xml:space="preserve"> </w:t>
      </w:r>
      <w:r w:rsidRPr="00206ACB">
        <w:t>beginning.</w:t>
      </w:r>
      <w:r w:rsidR="00AC466E" w:rsidRPr="00206ACB">
        <w:t xml:space="preserve"> </w:t>
      </w:r>
      <w:r w:rsidRPr="00206ACB">
        <w:t>We</w:t>
      </w:r>
      <w:r w:rsidR="00AC466E" w:rsidRPr="00206ACB">
        <w:t xml:space="preserve"> </w:t>
      </w:r>
      <w:r w:rsidRPr="00206ACB">
        <w:t>restore</w:t>
      </w:r>
      <w:r w:rsidR="00AC466E" w:rsidRPr="00206ACB">
        <w:t xml:space="preserve"> </w:t>
      </w:r>
      <w:r w:rsidRPr="00206ACB">
        <w:t>everything</w:t>
      </w:r>
      <w:r w:rsidR="00AC466E" w:rsidRPr="00206ACB">
        <w:t xml:space="preserve"> </w:t>
      </w:r>
      <w:r w:rsidRPr="00206ACB">
        <w:t>in</w:t>
      </w:r>
      <w:r w:rsidR="00AC466E" w:rsidRPr="00206ACB">
        <w:t xml:space="preserve"> </w:t>
      </w:r>
      <w:r w:rsidRPr="00206ACB">
        <w:t>the</w:t>
      </w:r>
      <w:r w:rsidR="00AC466E" w:rsidRPr="00206ACB">
        <w:t xml:space="preserve"> </w:t>
      </w:r>
      <w:r w:rsidRPr="00206ACB">
        <w:t>opposite</w:t>
      </w:r>
      <w:r w:rsidR="00AC466E" w:rsidRPr="00206ACB">
        <w:t xml:space="preserve"> </w:t>
      </w:r>
      <w:r w:rsidRPr="00206ACB">
        <w:t>order</w:t>
      </w:r>
      <w:r w:rsidR="00AC466E" w:rsidRPr="00206ACB">
        <w:t xml:space="preserve"> </w:t>
      </w:r>
      <w:r w:rsidRPr="00206ACB">
        <w:t>of</w:t>
      </w:r>
      <w:r w:rsidR="00AC466E" w:rsidRPr="00206ACB">
        <w:t xml:space="preserve"> </w:t>
      </w:r>
      <w:r w:rsidRPr="00206ACB">
        <w:t>how</w:t>
      </w:r>
      <w:r w:rsidR="00AC466E" w:rsidRPr="00206ACB">
        <w:t xml:space="preserve"> </w:t>
      </w:r>
      <w:r w:rsidRPr="00206ACB">
        <w:t>we</w:t>
      </w:r>
      <w:r w:rsidR="00AC466E" w:rsidRPr="00206ACB">
        <w:t xml:space="preserve"> </w:t>
      </w:r>
      <w:r w:rsidRPr="00206ACB">
        <w:t>stored</w:t>
      </w:r>
      <w:r w:rsidR="00AC466E" w:rsidRPr="00206ACB">
        <w:t xml:space="preserve"> </w:t>
      </w:r>
      <w:r w:rsidRPr="00206ACB">
        <w:t>it,</w:t>
      </w:r>
      <w:r w:rsidR="00AC466E" w:rsidRPr="00206ACB">
        <w:t xml:space="preserve"> </w:t>
      </w:r>
      <w:r w:rsidRPr="00206ACB">
        <w:t>first</w:t>
      </w:r>
      <w:r w:rsidR="00AC466E" w:rsidRPr="00206ACB">
        <w:t xml:space="preserve"> </w:t>
      </w:r>
      <w:r w:rsidRPr="00206ACB">
        <w:t>pulling</w:t>
      </w:r>
      <w:r w:rsidR="00AC466E" w:rsidRPr="00206ACB">
        <w:t xml:space="preserve"> </w:t>
      </w:r>
      <w:r w:rsidRPr="00206ACB">
        <w:t>and</w:t>
      </w:r>
      <w:r w:rsidR="00AC466E" w:rsidRPr="00206ACB">
        <w:t xml:space="preserve"> </w:t>
      </w:r>
      <w:r w:rsidRPr="00206ACB">
        <w:t>transferring</w:t>
      </w:r>
      <w:r w:rsidR="00AC466E" w:rsidRPr="00206ACB">
        <w:t xml:space="preserve"> </w:t>
      </w:r>
      <w:r w:rsidRPr="00206ACB">
        <w:t>to</w:t>
      </w:r>
      <w:r w:rsidR="00AC466E" w:rsidRPr="00206ACB">
        <w:t xml:space="preserve"> </w:t>
      </w:r>
      <w:r w:rsidRPr="00206ACB">
        <w:t>the</w:t>
      </w:r>
      <w:r w:rsidR="00AC466E" w:rsidRPr="00206ACB">
        <w:t xml:space="preserve"> </w:t>
      </w:r>
      <w:r w:rsidRPr="00206ACB">
        <w:t>Y</w:t>
      </w:r>
      <w:r w:rsidR="00AC466E" w:rsidRPr="00206ACB">
        <w:t xml:space="preserve"> </w:t>
      </w:r>
      <w:r w:rsidRPr="00206ACB">
        <w:t>and</w:t>
      </w:r>
      <w:r w:rsidR="00AC466E" w:rsidRPr="00206ACB">
        <w:t xml:space="preserve"> </w:t>
      </w:r>
      <w:r w:rsidRPr="00206ACB">
        <w:t>X</w:t>
      </w:r>
      <w:r w:rsidR="00AC466E" w:rsidRPr="00206ACB">
        <w:t xml:space="preserve"> </w:t>
      </w:r>
      <w:r w:rsidRPr="00206ACB">
        <w:t>registers,</w:t>
      </w:r>
      <w:r w:rsidR="00AC466E" w:rsidRPr="00206ACB">
        <w:t xml:space="preserve"> </w:t>
      </w:r>
      <w:r w:rsidRPr="00206ACB">
        <w:t>then</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and</w:t>
      </w:r>
      <w:r w:rsidR="00AC466E" w:rsidRPr="00206ACB">
        <w:t xml:space="preserve"> </w:t>
      </w:r>
      <w:r w:rsidRPr="00206ACB">
        <w:t>then</w:t>
      </w:r>
      <w:r w:rsidR="00AC466E" w:rsidRPr="00206ACB">
        <w:t xml:space="preserve"> </w:t>
      </w:r>
      <w:r w:rsidRPr="00206ACB">
        <w:t>the</w:t>
      </w:r>
      <w:r w:rsidR="00AC466E" w:rsidRPr="00206ACB">
        <w:t xml:space="preserve"> </w:t>
      </w:r>
      <w:r w:rsidRPr="00206ACB">
        <w:t>processor</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Finally,</w:t>
      </w:r>
      <w:r w:rsidR="00AC466E" w:rsidRPr="00206ACB">
        <w:t xml:space="preserve"> </w:t>
      </w:r>
      <w:r w:rsidRPr="00206ACB">
        <w:t>we</w:t>
      </w:r>
      <w:r w:rsidR="00AC466E" w:rsidRPr="00206ACB">
        <w:t xml:space="preserve"> </w:t>
      </w:r>
      <w:r w:rsidRPr="00206ACB">
        <w:t>end</w:t>
      </w:r>
      <w:r w:rsidR="00AC466E" w:rsidRPr="00206ACB">
        <w:t xml:space="preserve"> </w:t>
      </w:r>
      <w:r w:rsidRPr="00206ACB">
        <w:t>with</w:t>
      </w:r>
      <w:r w:rsidR="00AC466E" w:rsidRPr="00206ACB">
        <w:t xml:space="preserve"> </w:t>
      </w:r>
      <w:r w:rsidRPr="007F20C8">
        <w:rPr>
          <w:rStyle w:val="QuoteChar"/>
        </w:rPr>
        <w:t>RTS</w:t>
      </w:r>
      <w:r w:rsidRPr="00206ACB">
        <w:t>,</w:t>
      </w:r>
      <w:r w:rsidR="00AC466E" w:rsidRPr="00206ACB">
        <w:t xml:space="preserve"> </w:t>
      </w:r>
      <w:r w:rsidRPr="00206ACB">
        <w:t>which</w:t>
      </w:r>
      <w:r w:rsidR="00AC466E" w:rsidRPr="00206ACB">
        <w:t xml:space="preserve"> </w:t>
      </w:r>
      <w:r w:rsidRPr="00206ACB">
        <w:t>returns</w:t>
      </w:r>
      <w:r w:rsidR="00AC466E" w:rsidRPr="00206ACB">
        <w:t xml:space="preserve"> </w:t>
      </w:r>
      <w:r w:rsidRPr="00206ACB">
        <w:t>program</w:t>
      </w:r>
      <w:r w:rsidR="00AC466E" w:rsidRPr="00206ACB">
        <w:t xml:space="preserve"> </w:t>
      </w:r>
      <w:r w:rsidRPr="00206ACB">
        <w:t>flow</w:t>
      </w:r>
      <w:r w:rsidR="00AC466E" w:rsidRPr="00206ACB">
        <w:t xml:space="preserve"> </w:t>
      </w:r>
      <w:r w:rsidRPr="00206ACB">
        <w:t>to</w:t>
      </w:r>
      <w:r w:rsidR="00AC466E" w:rsidRPr="00206ACB">
        <w:t xml:space="preserve"> </w:t>
      </w:r>
      <w:r w:rsidRPr="00206ACB">
        <w:t>the</w:t>
      </w:r>
      <w:r w:rsidR="00AC466E" w:rsidRPr="00206ACB">
        <w:t xml:space="preserve"> </w:t>
      </w:r>
      <w:r w:rsidRPr="00206ACB">
        <w:t>point</w:t>
      </w:r>
      <w:r w:rsidR="00AC466E" w:rsidRPr="00206ACB">
        <w:t xml:space="preserve"> </w:t>
      </w:r>
      <w:r w:rsidRPr="00206ACB">
        <w:t>where</w:t>
      </w:r>
      <w:r w:rsidR="00AC466E" w:rsidRPr="00206ACB">
        <w:t xml:space="preserve"> </w:t>
      </w:r>
      <w:r w:rsidRPr="00206ACB">
        <w:t>we</w:t>
      </w:r>
      <w:r w:rsidR="00AC466E" w:rsidRPr="00206ACB">
        <w:t xml:space="preserve"> </w:t>
      </w:r>
      <w:r w:rsidRPr="00206ACB">
        <w:t>called</w:t>
      </w:r>
      <w:r w:rsidR="00AC466E" w:rsidRPr="00206ACB">
        <w:t xml:space="preserve"> </w:t>
      </w:r>
      <w:r w:rsidRPr="00206ACB">
        <w:t>the</w:t>
      </w:r>
      <w:r w:rsidR="00AC466E" w:rsidRPr="00206ACB">
        <w:t xml:space="preserve"> </w:t>
      </w:r>
      <w:r w:rsidRPr="00206ACB">
        <w:t>subroutine.</w:t>
      </w:r>
    </w:p>
    <w:p w14:paraId="6989E70B" w14:textId="77777777" w:rsidR="007F20C8" w:rsidRDefault="007F20C8" w:rsidP="000C50AF"/>
    <w:p w14:paraId="588E745F" w14:textId="22E5EB8B" w:rsidR="00EF2CA4" w:rsidRPr="00206ACB" w:rsidRDefault="001D2369" w:rsidP="000D2881">
      <w:r w:rsidRPr="00206ACB">
        <w:rPr>
          <w:rStyle w:val="marginnote"/>
          <w:rFonts w:cstheme="minorHAnsi"/>
          <w:color w:val="111111"/>
          <w:szCs w:val="26"/>
        </w:rPr>
        <w:lastRenderedPageBreak/>
        <w:t>If</w:t>
      </w:r>
      <w:r w:rsidR="00AC466E" w:rsidRPr="00206ACB">
        <w:rPr>
          <w:rStyle w:val="marginnote"/>
          <w:rFonts w:cstheme="minorHAnsi"/>
          <w:color w:val="111111"/>
          <w:szCs w:val="26"/>
        </w:rPr>
        <w:t xml:space="preserve"> </w:t>
      </w:r>
      <w:r w:rsidRPr="00206ACB">
        <w:rPr>
          <w:rStyle w:val="marginnote"/>
          <w:rFonts w:cstheme="minorHAnsi"/>
          <w:color w:val="111111"/>
          <w:szCs w:val="26"/>
        </w:rPr>
        <w:t>you</w:t>
      </w:r>
      <w:r w:rsidR="00AC466E" w:rsidRPr="00206ACB">
        <w:rPr>
          <w:rStyle w:val="marginnote"/>
          <w:rFonts w:cstheme="minorHAnsi"/>
          <w:color w:val="111111"/>
          <w:szCs w:val="26"/>
        </w:rPr>
        <w:t xml:space="preserve"> </w:t>
      </w:r>
      <w:r w:rsidRPr="00206ACB">
        <w:rPr>
          <w:rStyle w:val="marginnote"/>
          <w:rFonts w:cstheme="minorHAnsi"/>
          <w:color w:val="111111"/>
          <w:szCs w:val="26"/>
        </w:rPr>
        <w:t>forget</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include</w:t>
      </w:r>
      <w:r w:rsidR="00AC466E" w:rsidRPr="00206ACB">
        <w:rPr>
          <w:rStyle w:val="marginnote"/>
          <w:rFonts w:cstheme="minorHAnsi"/>
          <w:color w:val="111111"/>
          <w:szCs w:val="26"/>
        </w:rPr>
        <w:t xml:space="preserve"> </w:t>
      </w:r>
      <w:r w:rsidRPr="007F20C8">
        <w:rPr>
          <w:rStyle w:val="QuoteChar"/>
        </w:rPr>
        <w:t>RTS</w:t>
      </w:r>
      <w:r w:rsidR="00AC466E" w:rsidRPr="00206ACB">
        <w:rPr>
          <w:rStyle w:val="marginnote"/>
          <w:rFonts w:cstheme="minorHAnsi"/>
          <w:color w:val="111111"/>
          <w:szCs w:val="26"/>
        </w:rPr>
        <w:t xml:space="preserve"> </w:t>
      </w:r>
      <w:r w:rsidRPr="00206ACB">
        <w:rPr>
          <w:rStyle w:val="marginnote"/>
          <w:rFonts w:cstheme="minorHAnsi"/>
          <w:color w:val="111111"/>
          <w:szCs w:val="26"/>
        </w:rPr>
        <w:t>at</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end</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your</w:t>
      </w:r>
      <w:r w:rsidR="00AC466E" w:rsidRPr="00206ACB">
        <w:rPr>
          <w:rStyle w:val="marginnote"/>
          <w:rFonts w:cstheme="minorHAnsi"/>
          <w:color w:val="111111"/>
          <w:szCs w:val="26"/>
        </w:rPr>
        <w:t xml:space="preserve"> </w:t>
      </w:r>
      <w:r w:rsidRPr="00206ACB">
        <w:rPr>
          <w:rStyle w:val="marginnote"/>
          <w:rFonts w:cstheme="minorHAnsi"/>
          <w:color w:val="111111"/>
          <w:szCs w:val="26"/>
        </w:rPr>
        <w:t>subroutine,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6502</w:t>
      </w:r>
      <w:r w:rsidR="00AC466E" w:rsidRPr="00206ACB">
        <w:rPr>
          <w:rStyle w:val="marginnote"/>
          <w:rFonts w:cstheme="minorHAnsi"/>
          <w:color w:val="111111"/>
          <w:szCs w:val="26"/>
        </w:rPr>
        <w:t xml:space="preserve"> </w:t>
      </w:r>
      <w:r w:rsidRPr="00206ACB">
        <w:rPr>
          <w:rStyle w:val="marginnote"/>
          <w:rFonts w:cstheme="minorHAnsi"/>
          <w:color w:val="111111"/>
          <w:szCs w:val="26"/>
        </w:rPr>
        <w:t>will</w:t>
      </w:r>
      <w:r w:rsidR="00AC466E" w:rsidRPr="00206ACB">
        <w:rPr>
          <w:rStyle w:val="marginnote"/>
          <w:rFonts w:cstheme="minorHAnsi"/>
          <w:color w:val="111111"/>
          <w:szCs w:val="26"/>
        </w:rPr>
        <w:t xml:space="preserve"> </w:t>
      </w:r>
      <w:r w:rsidRPr="00206ACB">
        <w:rPr>
          <w:rStyle w:val="marginnote"/>
          <w:rFonts w:cstheme="minorHAnsi"/>
          <w:color w:val="111111"/>
          <w:szCs w:val="26"/>
        </w:rPr>
        <w:t>not</w:t>
      </w:r>
      <w:r w:rsidR="00AC466E" w:rsidRPr="00206ACB">
        <w:rPr>
          <w:rStyle w:val="marginnote"/>
          <w:rFonts w:cstheme="minorHAnsi"/>
          <w:color w:val="111111"/>
          <w:szCs w:val="26"/>
        </w:rPr>
        <w:t xml:space="preserve"> </w:t>
      </w:r>
      <w:r w:rsidRPr="00206ACB">
        <w:rPr>
          <w:rStyle w:val="marginnote"/>
          <w:rFonts w:cstheme="minorHAnsi"/>
          <w:color w:val="111111"/>
          <w:szCs w:val="26"/>
        </w:rPr>
        <w:t>return</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where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subroutine</w:t>
      </w:r>
      <w:r w:rsidR="00AC466E" w:rsidRPr="00206ACB">
        <w:rPr>
          <w:rStyle w:val="marginnote"/>
          <w:rFonts w:cstheme="minorHAnsi"/>
          <w:color w:val="111111"/>
          <w:szCs w:val="26"/>
        </w:rPr>
        <w:t xml:space="preserve"> </w:t>
      </w:r>
      <w:r w:rsidRPr="00206ACB">
        <w:rPr>
          <w:rStyle w:val="marginnote"/>
          <w:rFonts w:cstheme="minorHAnsi"/>
          <w:color w:val="111111"/>
          <w:szCs w:val="26"/>
        </w:rPr>
        <w:t>was</w:t>
      </w:r>
      <w:r w:rsidR="00AC466E" w:rsidRPr="00206ACB">
        <w:rPr>
          <w:rStyle w:val="marginnote"/>
          <w:rFonts w:cstheme="minorHAnsi"/>
          <w:color w:val="111111"/>
          <w:szCs w:val="26"/>
        </w:rPr>
        <w:t xml:space="preserve"> </w:t>
      </w:r>
      <w:r w:rsidRPr="00206ACB">
        <w:rPr>
          <w:rStyle w:val="marginnote"/>
          <w:rFonts w:cstheme="minorHAnsi"/>
          <w:color w:val="111111"/>
          <w:szCs w:val="26"/>
        </w:rPr>
        <w:t>called</w:t>
      </w:r>
      <w:r w:rsidR="00AC466E" w:rsidRPr="00206ACB">
        <w:rPr>
          <w:rStyle w:val="marginnote"/>
          <w:rFonts w:cstheme="minorHAnsi"/>
          <w:color w:val="111111"/>
          <w:szCs w:val="26"/>
        </w:rPr>
        <w:t xml:space="preserve"> </w:t>
      </w:r>
      <w:r w:rsidRPr="00206ACB">
        <w:rPr>
          <w:rStyle w:val="marginnote"/>
          <w:rFonts w:cstheme="minorHAnsi"/>
          <w:color w:val="111111"/>
          <w:szCs w:val="26"/>
        </w:rPr>
        <w:t>and</w:t>
      </w:r>
      <w:r w:rsidR="00AC466E" w:rsidRPr="00206ACB">
        <w:rPr>
          <w:rStyle w:val="marginnote"/>
          <w:rFonts w:cstheme="minorHAnsi"/>
          <w:color w:val="111111"/>
          <w:szCs w:val="26"/>
        </w:rPr>
        <w:t xml:space="preserve"> </w:t>
      </w:r>
      <w:r w:rsidRPr="00206ACB">
        <w:rPr>
          <w:rStyle w:val="marginnote"/>
          <w:rFonts w:cstheme="minorHAnsi"/>
          <w:color w:val="111111"/>
          <w:szCs w:val="26"/>
        </w:rPr>
        <w:t>will</w:t>
      </w:r>
      <w:r w:rsidR="00AC466E" w:rsidRPr="00206ACB">
        <w:rPr>
          <w:rStyle w:val="marginnote"/>
          <w:rFonts w:cstheme="minorHAnsi"/>
          <w:color w:val="111111"/>
          <w:szCs w:val="26"/>
        </w:rPr>
        <w:t xml:space="preserve"> </w:t>
      </w:r>
      <w:r w:rsidRPr="00206ACB">
        <w:rPr>
          <w:rStyle w:val="marginnote"/>
          <w:rFonts w:cstheme="minorHAnsi"/>
          <w:color w:val="111111"/>
          <w:szCs w:val="26"/>
        </w:rPr>
        <w:t>instead</w:t>
      </w:r>
      <w:r w:rsidR="00AC466E" w:rsidRPr="00206ACB">
        <w:rPr>
          <w:rStyle w:val="marginnote"/>
          <w:rFonts w:cstheme="minorHAnsi"/>
          <w:color w:val="111111"/>
          <w:szCs w:val="26"/>
        </w:rPr>
        <w:t xml:space="preserve"> </w:t>
      </w:r>
      <w:r w:rsidRPr="00206ACB">
        <w:rPr>
          <w:rStyle w:val="marginnote"/>
          <w:rFonts w:cstheme="minorHAnsi"/>
          <w:color w:val="111111"/>
          <w:szCs w:val="26"/>
        </w:rPr>
        <w:t>happily</w:t>
      </w:r>
      <w:r w:rsidR="00AC466E" w:rsidRPr="00206ACB">
        <w:rPr>
          <w:rStyle w:val="marginnote"/>
          <w:rFonts w:cstheme="minorHAnsi"/>
          <w:color w:val="111111"/>
          <w:szCs w:val="26"/>
        </w:rPr>
        <w:t xml:space="preserve"> </w:t>
      </w:r>
      <w:r w:rsidRPr="00206ACB">
        <w:rPr>
          <w:rStyle w:val="marginnote"/>
          <w:rFonts w:cstheme="minorHAnsi"/>
          <w:color w:val="111111"/>
          <w:szCs w:val="26"/>
        </w:rPr>
        <w:t>continue</w:t>
      </w:r>
      <w:r w:rsidR="00AC466E" w:rsidRPr="00206ACB">
        <w:rPr>
          <w:rStyle w:val="marginnote"/>
          <w:rFonts w:cstheme="minorHAnsi"/>
          <w:color w:val="111111"/>
          <w:szCs w:val="26"/>
        </w:rPr>
        <w:t xml:space="preserve"> </w:t>
      </w:r>
      <w:r w:rsidRPr="00206ACB">
        <w:rPr>
          <w:rStyle w:val="marginnote"/>
          <w:rFonts w:cstheme="minorHAnsi"/>
          <w:color w:val="111111"/>
          <w:szCs w:val="26"/>
        </w:rPr>
        <w:t>with</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next</w:t>
      </w:r>
      <w:r w:rsidR="00AC466E" w:rsidRPr="00206ACB">
        <w:rPr>
          <w:rStyle w:val="marginnote"/>
          <w:rFonts w:cstheme="minorHAnsi"/>
          <w:color w:val="111111"/>
          <w:szCs w:val="26"/>
        </w:rPr>
        <w:t xml:space="preserve"> </w:t>
      </w:r>
      <w:r w:rsidRPr="00206ACB">
        <w:rPr>
          <w:rStyle w:val="marginnote"/>
          <w:rFonts w:cstheme="minorHAnsi"/>
          <w:color w:val="111111"/>
          <w:szCs w:val="26"/>
        </w:rPr>
        <w:t>byte</w:t>
      </w:r>
      <w:r w:rsidR="00AC466E" w:rsidRPr="00206ACB">
        <w:rPr>
          <w:rStyle w:val="marginnote"/>
          <w:rFonts w:cstheme="minorHAnsi"/>
          <w:color w:val="111111"/>
          <w:szCs w:val="26"/>
        </w:rPr>
        <w:t xml:space="preserve"> </w:t>
      </w:r>
      <w:r w:rsidRPr="00206ACB">
        <w:rPr>
          <w:rStyle w:val="marginnote"/>
          <w:rFonts w:cstheme="minorHAnsi"/>
          <w:color w:val="111111"/>
          <w:szCs w:val="26"/>
        </w:rPr>
        <w:t>after</w:t>
      </w:r>
      <w:r w:rsidR="00AC466E" w:rsidRPr="00206ACB">
        <w:rPr>
          <w:rStyle w:val="marginnote"/>
          <w:rFonts w:cstheme="minorHAnsi"/>
          <w:color w:val="111111"/>
          <w:szCs w:val="26"/>
        </w:rPr>
        <w:t xml:space="preserve"> </w:t>
      </w:r>
      <w:r w:rsidRPr="00206ACB">
        <w:rPr>
          <w:rStyle w:val="marginnote"/>
          <w:rFonts w:cstheme="minorHAnsi"/>
          <w:color w:val="111111"/>
          <w:szCs w:val="26"/>
        </w:rPr>
        <w:t>your</w:t>
      </w:r>
      <w:r w:rsidR="00AC466E" w:rsidRPr="00206ACB">
        <w:rPr>
          <w:rStyle w:val="marginnote"/>
          <w:rFonts w:cstheme="minorHAnsi"/>
          <w:color w:val="111111"/>
          <w:szCs w:val="26"/>
        </w:rPr>
        <w:t xml:space="preserve"> </w:t>
      </w:r>
      <w:r w:rsidRPr="00206ACB">
        <w:rPr>
          <w:rStyle w:val="marginnote"/>
          <w:rFonts w:cstheme="minorHAnsi"/>
          <w:color w:val="111111"/>
          <w:szCs w:val="26"/>
        </w:rPr>
        <w:t>subroutine</w:t>
      </w:r>
      <w:r w:rsidR="00AC466E" w:rsidRPr="00206ACB">
        <w:rPr>
          <w:rStyle w:val="marginnote"/>
          <w:rFonts w:cstheme="minorHAnsi"/>
          <w:color w:val="111111"/>
          <w:szCs w:val="26"/>
        </w:rPr>
        <w:t xml:space="preserve"> </w:t>
      </w:r>
      <w:r w:rsidRPr="00206ACB">
        <w:rPr>
          <w:rStyle w:val="marginnote"/>
          <w:rFonts w:cstheme="minorHAnsi"/>
          <w:color w:val="111111"/>
          <w:szCs w:val="26"/>
        </w:rPr>
        <w:t>code.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processor</w:t>
      </w:r>
      <w:r w:rsidR="00AC466E" w:rsidRPr="00206ACB">
        <w:rPr>
          <w:rStyle w:val="marginnote"/>
          <w:rFonts w:cstheme="minorHAnsi"/>
          <w:color w:val="111111"/>
          <w:szCs w:val="26"/>
        </w:rPr>
        <w:t xml:space="preserve"> </w:t>
      </w:r>
      <w:r w:rsidRPr="00206ACB">
        <w:rPr>
          <w:rStyle w:val="marginnote"/>
          <w:rFonts w:cstheme="minorHAnsi"/>
          <w:color w:val="111111"/>
          <w:szCs w:val="26"/>
        </w:rPr>
        <w:t>doesn't</w:t>
      </w:r>
      <w:r w:rsidR="00AC466E" w:rsidRPr="00206ACB">
        <w:rPr>
          <w:rStyle w:val="marginnote"/>
          <w:rFonts w:cstheme="minorHAnsi"/>
          <w:color w:val="111111"/>
          <w:szCs w:val="26"/>
        </w:rPr>
        <w:t xml:space="preserve"> </w:t>
      </w:r>
      <w:r w:rsidRPr="00206ACB">
        <w:rPr>
          <w:rStyle w:val="marginnote"/>
          <w:rFonts w:cstheme="minorHAnsi"/>
          <w:color w:val="111111"/>
          <w:szCs w:val="26"/>
        </w:rPr>
        <w:t>know</w:t>
      </w:r>
      <w:r w:rsidR="00AC466E" w:rsidRPr="00206ACB">
        <w:rPr>
          <w:rStyle w:val="marginnote"/>
          <w:rFonts w:cstheme="minorHAnsi"/>
          <w:color w:val="111111"/>
          <w:szCs w:val="26"/>
        </w:rPr>
        <w:t xml:space="preserve"> </w:t>
      </w:r>
      <w:r w:rsidRPr="00206ACB">
        <w:rPr>
          <w:rStyle w:val="marginnote"/>
          <w:rFonts w:cstheme="minorHAnsi"/>
          <w:color w:val="111111"/>
          <w:szCs w:val="26"/>
        </w:rPr>
        <w:t>anything</w:t>
      </w:r>
      <w:r w:rsidR="00AC466E" w:rsidRPr="00206ACB">
        <w:rPr>
          <w:rStyle w:val="marginnote"/>
          <w:rFonts w:cstheme="minorHAnsi"/>
          <w:color w:val="111111"/>
          <w:szCs w:val="26"/>
        </w:rPr>
        <w:t xml:space="preserve"> </w:t>
      </w:r>
      <w:r w:rsidRPr="00206ACB">
        <w:rPr>
          <w:rStyle w:val="marginnote"/>
          <w:rFonts w:cstheme="minorHAnsi"/>
          <w:color w:val="111111"/>
          <w:szCs w:val="26"/>
        </w:rPr>
        <w:t>about</w:t>
      </w:r>
      <w:r w:rsidR="00AC466E" w:rsidRPr="00206ACB">
        <w:rPr>
          <w:rStyle w:val="marginnote"/>
          <w:rFonts w:cstheme="minorHAnsi"/>
          <w:color w:val="111111"/>
          <w:szCs w:val="26"/>
        </w:rPr>
        <w:t xml:space="preserve"> </w:t>
      </w:r>
      <w:r w:rsidRPr="007F20C8">
        <w:rPr>
          <w:rStyle w:val="QuoteChar"/>
        </w:rPr>
        <w:t>.proc</w:t>
      </w:r>
      <w:r w:rsidRPr="00206ACB">
        <w:rPr>
          <w:rStyle w:val="marginnote"/>
          <w:rFonts w:cstheme="minorHAnsi"/>
          <w:color w:val="111111"/>
          <w:szCs w:val="26"/>
        </w:rPr>
        <w:t>s,</w:t>
      </w:r>
      <w:r w:rsidR="00AC466E" w:rsidRPr="00206ACB">
        <w:rPr>
          <w:rStyle w:val="marginnote"/>
          <w:rFonts w:cstheme="minorHAnsi"/>
          <w:color w:val="111111"/>
          <w:szCs w:val="26"/>
        </w:rPr>
        <w:t xml:space="preserve"> </w:t>
      </w:r>
      <w:r w:rsidRPr="00206ACB">
        <w:rPr>
          <w:rStyle w:val="marginnote"/>
          <w:rFonts w:cstheme="minorHAnsi"/>
          <w:color w:val="111111"/>
          <w:szCs w:val="26"/>
        </w:rPr>
        <w:t>they</w:t>
      </w:r>
      <w:r w:rsidR="00AC466E" w:rsidRPr="00206ACB">
        <w:rPr>
          <w:rStyle w:val="marginnote"/>
          <w:rFonts w:cstheme="minorHAnsi"/>
          <w:color w:val="111111"/>
          <w:szCs w:val="26"/>
        </w:rPr>
        <w:t xml:space="preserve"> </w:t>
      </w:r>
      <w:r w:rsidRPr="00206ACB">
        <w:rPr>
          <w:rStyle w:val="marginnote"/>
          <w:rFonts w:cstheme="minorHAnsi"/>
          <w:color w:val="111111"/>
          <w:szCs w:val="26"/>
        </w:rPr>
        <w:t>are</w:t>
      </w:r>
      <w:r w:rsidR="00AC466E" w:rsidRPr="00206ACB">
        <w:rPr>
          <w:rStyle w:val="marginnote"/>
          <w:rFonts w:cstheme="minorHAnsi"/>
          <w:color w:val="111111"/>
          <w:szCs w:val="26"/>
        </w:rPr>
        <w:t xml:space="preserve"> </w:t>
      </w:r>
      <w:r w:rsidRPr="00206ACB">
        <w:rPr>
          <w:rStyle w:val="marginnote"/>
          <w:rFonts w:cstheme="minorHAnsi"/>
          <w:color w:val="111111"/>
          <w:szCs w:val="26"/>
        </w:rPr>
        <w:t>simply</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tool</w:t>
      </w:r>
      <w:r w:rsidR="00AC466E" w:rsidRPr="00206ACB">
        <w:rPr>
          <w:rStyle w:val="marginnote"/>
          <w:rFonts w:cstheme="minorHAnsi"/>
          <w:color w:val="111111"/>
          <w:szCs w:val="26"/>
        </w:rPr>
        <w:t xml:space="preserve"> </w:t>
      </w:r>
      <w:r w:rsidRPr="00206ACB">
        <w:rPr>
          <w:rStyle w:val="marginnote"/>
          <w:rFonts w:cstheme="minorHAnsi"/>
          <w:color w:val="111111"/>
          <w:szCs w:val="26"/>
        </w:rPr>
        <w:t>to</w:t>
      </w:r>
      <w:r w:rsidR="00AC466E" w:rsidRPr="00206ACB">
        <w:rPr>
          <w:rStyle w:val="marginnote"/>
          <w:rFonts w:cstheme="minorHAnsi"/>
          <w:color w:val="111111"/>
          <w:szCs w:val="26"/>
        </w:rPr>
        <w:t xml:space="preserve"> </w:t>
      </w:r>
      <w:r w:rsidRPr="00206ACB">
        <w:rPr>
          <w:rStyle w:val="marginnote"/>
          <w:rFonts w:cstheme="minorHAnsi"/>
          <w:color w:val="111111"/>
          <w:szCs w:val="26"/>
        </w:rPr>
        <w:t>help</w:t>
      </w:r>
      <w:r w:rsidR="00AC466E" w:rsidRPr="00206ACB">
        <w:rPr>
          <w:rStyle w:val="marginnote"/>
          <w:rFonts w:cstheme="minorHAnsi"/>
          <w:color w:val="111111"/>
          <w:szCs w:val="26"/>
        </w:rPr>
        <w:t xml:space="preserve"> </w:t>
      </w:r>
      <w:r w:rsidRPr="00206ACB">
        <w:rPr>
          <w:rStyle w:val="Emphasis"/>
          <w:rFonts w:cstheme="minorHAnsi"/>
          <w:color w:val="111111"/>
          <w:szCs w:val="26"/>
        </w:rPr>
        <w:t>you</w:t>
      </w:r>
      <w:r w:rsidR="00AC466E" w:rsidRPr="00206ACB">
        <w:rPr>
          <w:rStyle w:val="marginnote"/>
          <w:rFonts w:cstheme="minorHAnsi"/>
          <w:color w:val="111111"/>
          <w:szCs w:val="26"/>
        </w:rPr>
        <w:t xml:space="preserve"> </w:t>
      </w:r>
      <w:r w:rsidRPr="00206ACB">
        <w:rPr>
          <w:rStyle w:val="marginnote"/>
          <w:rFonts w:cstheme="minorHAnsi"/>
          <w:color w:val="111111"/>
          <w:szCs w:val="26"/>
        </w:rPr>
        <w:t>organize</w:t>
      </w:r>
      <w:r w:rsidR="00AC466E" w:rsidRPr="00206ACB">
        <w:rPr>
          <w:rStyle w:val="marginnote"/>
          <w:rFonts w:cstheme="minorHAnsi"/>
          <w:color w:val="111111"/>
          <w:szCs w:val="26"/>
        </w:rPr>
        <w:t xml:space="preserve"> </w:t>
      </w:r>
      <w:r w:rsidRPr="00206ACB">
        <w:rPr>
          <w:rStyle w:val="marginnote"/>
          <w:rFonts w:cstheme="minorHAnsi"/>
          <w:color w:val="111111"/>
          <w:szCs w:val="26"/>
        </w:rPr>
        <w:t>your</w:t>
      </w:r>
      <w:r w:rsidR="00AC466E" w:rsidRPr="00206ACB">
        <w:rPr>
          <w:rStyle w:val="marginnote"/>
          <w:rFonts w:cstheme="minorHAnsi"/>
          <w:color w:val="111111"/>
          <w:szCs w:val="26"/>
        </w:rPr>
        <w:t xml:space="preserve"> </w:t>
      </w:r>
      <w:r w:rsidRPr="00206ACB">
        <w:rPr>
          <w:rStyle w:val="marginnote"/>
          <w:rFonts w:cstheme="minorHAnsi"/>
          <w:color w:val="111111"/>
          <w:szCs w:val="26"/>
        </w:rPr>
        <w:t>code.</w:t>
      </w:r>
    </w:p>
    <w:p w14:paraId="400B86EC" w14:textId="2DE557D5" w:rsidR="00545119" w:rsidRPr="00206ACB" w:rsidRDefault="00545119" w:rsidP="000D2881">
      <w:pPr>
        <w:pStyle w:val="Heading3"/>
      </w:pPr>
      <w:bookmarkStart w:id="171" w:name="_Toc168434266"/>
      <w:bookmarkStart w:id="172" w:name="_Toc168779387"/>
      <w:r w:rsidRPr="00206ACB">
        <w:t>Your</w:t>
      </w:r>
      <w:r w:rsidR="00AC466E" w:rsidRPr="00206ACB">
        <w:t xml:space="preserve"> </w:t>
      </w:r>
      <w:r w:rsidRPr="00206ACB">
        <w:t>First</w:t>
      </w:r>
      <w:r w:rsidR="00AC466E" w:rsidRPr="00206ACB">
        <w:t xml:space="preserve"> </w:t>
      </w:r>
      <w:r w:rsidRPr="000D2881">
        <w:t>Subroutine</w:t>
      </w:r>
      <w:r w:rsidRPr="00206ACB">
        <w:t>:</w:t>
      </w:r>
      <w:r w:rsidR="00AC466E" w:rsidRPr="00206ACB">
        <w:t xml:space="preserve"> </w:t>
      </w:r>
      <w:r w:rsidRPr="00206ACB">
        <w:t>Drawing</w:t>
      </w:r>
      <w:r w:rsidR="00AC466E" w:rsidRPr="00206ACB">
        <w:t xml:space="preserve"> </w:t>
      </w:r>
      <w:r w:rsidRPr="00206ACB">
        <w:t>the</w:t>
      </w:r>
      <w:r w:rsidR="00AC466E" w:rsidRPr="00206ACB">
        <w:t xml:space="preserve"> </w:t>
      </w:r>
      <w:r w:rsidRPr="00206ACB">
        <w:t>Player</w:t>
      </w:r>
      <w:bookmarkEnd w:id="171"/>
      <w:bookmarkEnd w:id="172"/>
    </w:p>
    <w:p w14:paraId="7488FDCD" w14:textId="6D8D2D51" w:rsidR="00F06B5A" w:rsidRPr="00206ACB" w:rsidRDefault="00F06B5A" w:rsidP="000D2881">
      <w:r w:rsidRPr="00206ACB">
        <w:t>Now</w:t>
      </w:r>
      <w:r w:rsidR="00AC466E" w:rsidRPr="00206ACB">
        <w:t xml:space="preserve"> </w:t>
      </w:r>
      <w:r w:rsidRPr="00206ACB">
        <w:t>that</w:t>
      </w:r>
      <w:r w:rsidR="00AC466E" w:rsidRPr="00206ACB">
        <w:t xml:space="preserve"> </w:t>
      </w:r>
      <w:r w:rsidRPr="00206ACB">
        <w:t>you've</w:t>
      </w:r>
      <w:r w:rsidR="00AC466E" w:rsidRPr="00206ACB">
        <w:t xml:space="preserve"> </w:t>
      </w:r>
      <w:r w:rsidRPr="00206ACB">
        <w:t>seen</w:t>
      </w:r>
      <w:r w:rsidR="00AC466E" w:rsidRPr="00206ACB">
        <w:t xml:space="preserve"> </w:t>
      </w:r>
      <w:r w:rsidRPr="00206ACB">
        <w:t>how</w:t>
      </w:r>
      <w:r w:rsidR="00AC466E" w:rsidRPr="00206ACB">
        <w:t xml:space="preserve"> </w:t>
      </w:r>
      <w:r w:rsidRPr="00206ACB">
        <w:t>subroutines</w:t>
      </w:r>
      <w:r w:rsidR="00AC466E" w:rsidRPr="00206ACB">
        <w:t xml:space="preserve"> </w:t>
      </w:r>
      <w:r w:rsidRPr="00206ACB">
        <w:t>work,</w:t>
      </w:r>
      <w:r w:rsidR="00AC466E" w:rsidRPr="00206ACB">
        <w:t xml:space="preserve"> </w:t>
      </w:r>
      <w:r w:rsidRPr="00206ACB">
        <w:t>it's</w:t>
      </w:r>
      <w:r w:rsidR="00AC466E" w:rsidRPr="00206ACB">
        <w:t xml:space="preserve"> </w:t>
      </w:r>
      <w:r w:rsidRPr="00206ACB">
        <w:t>time</w:t>
      </w:r>
      <w:r w:rsidR="00AC466E" w:rsidRPr="00206ACB">
        <w:t xml:space="preserve"> </w:t>
      </w:r>
      <w:r w:rsidRPr="00206ACB">
        <w:t>to</w:t>
      </w:r>
      <w:r w:rsidR="00AC466E" w:rsidRPr="00206ACB">
        <w:t xml:space="preserve"> </w:t>
      </w:r>
      <w:r w:rsidRPr="00206ACB">
        <w:t>create</w:t>
      </w:r>
      <w:r w:rsidR="00AC466E" w:rsidRPr="00206ACB">
        <w:t xml:space="preserve"> </w:t>
      </w:r>
      <w:r w:rsidRPr="00206ACB">
        <w:t>your</w:t>
      </w:r>
      <w:r w:rsidR="00AC466E" w:rsidRPr="00206ACB">
        <w:t xml:space="preserve"> </w:t>
      </w:r>
      <w:r w:rsidRPr="00206ACB">
        <w:t>own.</w:t>
      </w:r>
      <w:r w:rsidR="00AC466E" w:rsidRPr="00206ACB">
        <w:t xml:space="preserve"> </w:t>
      </w:r>
      <w:r w:rsidRPr="00206ACB">
        <w:t>Let's</w:t>
      </w:r>
      <w:r w:rsidR="00AC466E" w:rsidRPr="00206ACB">
        <w:t xml:space="preserve"> </w:t>
      </w:r>
      <w:r w:rsidRPr="00206ACB">
        <w:t>write</w:t>
      </w:r>
      <w:r w:rsidR="00AC466E" w:rsidRPr="00206ACB">
        <w:t xml:space="preserve"> </w:t>
      </w:r>
      <w:r w:rsidRPr="00206ACB">
        <w:t>a</w:t>
      </w:r>
      <w:r w:rsidR="00AC466E" w:rsidRPr="00206ACB">
        <w:t xml:space="preserve"> </w:t>
      </w:r>
      <w:r w:rsidRPr="00206ACB">
        <w:t>subroutine</w:t>
      </w:r>
      <w:r w:rsidR="00AC466E" w:rsidRPr="00206ACB">
        <w:t xml:space="preserve"> </w:t>
      </w:r>
      <w:r w:rsidRPr="00206ACB">
        <w:t>that</w:t>
      </w:r>
      <w:r w:rsidR="00AC466E" w:rsidRPr="00206ACB">
        <w:t xml:space="preserve"> </w:t>
      </w:r>
      <w:r w:rsidRPr="00206ACB">
        <w:t>draws</w:t>
      </w:r>
      <w:r w:rsidR="00AC466E" w:rsidRPr="00206ACB">
        <w:t xml:space="preserve"> </w:t>
      </w:r>
      <w:r w:rsidRPr="00206ACB">
        <w:t>the</w:t>
      </w:r>
      <w:r w:rsidR="00AC466E" w:rsidRPr="00206ACB">
        <w:t xml:space="preserve"> </w:t>
      </w:r>
      <w:r w:rsidRPr="00206ACB">
        <w:t>player's</w:t>
      </w:r>
      <w:r w:rsidR="00AC466E" w:rsidRPr="00206ACB">
        <w:t xml:space="preserve"> </w:t>
      </w:r>
      <w:r w:rsidRPr="00206ACB">
        <w:t>ship</w:t>
      </w:r>
      <w:r w:rsidR="00AC466E" w:rsidRPr="00206ACB">
        <w:t xml:space="preserve"> </w:t>
      </w:r>
      <w:r w:rsidRPr="00206ACB">
        <w:t>at</w:t>
      </w:r>
      <w:r w:rsidR="00AC466E" w:rsidRPr="00206ACB">
        <w:t xml:space="preserve"> </w:t>
      </w:r>
      <w:r w:rsidRPr="00206ACB">
        <w:t>a</w:t>
      </w:r>
      <w:r w:rsidR="00AC466E" w:rsidRPr="00206ACB">
        <w:t xml:space="preserve"> </w:t>
      </w:r>
      <w:r w:rsidRPr="00206ACB">
        <w:t>given</w:t>
      </w:r>
      <w:r w:rsidR="00AC466E" w:rsidRPr="00206ACB">
        <w:t xml:space="preserve"> </w:t>
      </w:r>
      <w:r w:rsidRPr="00206ACB">
        <w:t>location.</w:t>
      </w:r>
      <w:r w:rsidR="00AC466E" w:rsidRPr="00206ACB">
        <w:t xml:space="preserve"> </w:t>
      </w:r>
      <w:r w:rsidRPr="00206ACB">
        <w:t>To</w:t>
      </w:r>
      <w:r w:rsidR="00AC466E" w:rsidRPr="00206ACB">
        <w:t xml:space="preserve"> </w:t>
      </w:r>
      <w:r w:rsidRPr="00206ACB">
        <w:t>do</w:t>
      </w:r>
      <w:r w:rsidR="00AC466E" w:rsidRPr="00206ACB">
        <w:t xml:space="preserve"> </w:t>
      </w:r>
      <w:r w:rsidRPr="00206ACB">
        <w:t>that,</w:t>
      </w:r>
      <w:r w:rsidR="00AC466E" w:rsidRPr="00206ACB">
        <w:t xml:space="preserve"> </w:t>
      </w:r>
      <w:r w:rsidRPr="00206ACB">
        <w:t>we'll</w:t>
      </w:r>
      <w:r w:rsidR="00AC466E" w:rsidRPr="00206ACB">
        <w:t xml:space="preserve"> </w:t>
      </w:r>
      <w:r w:rsidRPr="00206ACB">
        <w:t>need</w:t>
      </w:r>
      <w:r w:rsidR="00AC466E" w:rsidRPr="00206ACB">
        <w:t xml:space="preserve"> </w:t>
      </w:r>
      <w:r w:rsidRPr="00206ACB">
        <w:t>to</w:t>
      </w:r>
      <w:r w:rsidR="00AC466E" w:rsidRPr="00206ACB">
        <w:t xml:space="preserve"> </w:t>
      </w:r>
      <w:r w:rsidRPr="00206ACB">
        <w:t>use</w:t>
      </w:r>
      <w:r w:rsidR="00AC466E" w:rsidRPr="00206ACB">
        <w:t xml:space="preserve"> </w:t>
      </w:r>
      <w:r w:rsidRPr="00206ACB">
        <w:t>the</w:t>
      </w:r>
      <w:r w:rsidR="00AC466E" w:rsidRPr="00206ACB">
        <w:t xml:space="preserve"> </w:t>
      </w:r>
      <w:r w:rsidRPr="00EC2726">
        <w:rPr>
          <w:rStyle w:val="QuoteChar"/>
        </w:rPr>
        <w:t>player_x</w:t>
      </w:r>
      <w:r w:rsidR="00AC466E" w:rsidRPr="00206ACB">
        <w:t xml:space="preserve"> </w:t>
      </w:r>
      <w:r w:rsidRPr="00206ACB">
        <w:t>and</w:t>
      </w:r>
      <w:r w:rsidR="00AC466E" w:rsidRPr="00206ACB">
        <w:t xml:space="preserve"> </w:t>
      </w:r>
      <w:r w:rsidRPr="00EC2726">
        <w:rPr>
          <w:rStyle w:val="QuoteChar"/>
        </w:rPr>
        <w:t>player_y</w:t>
      </w:r>
      <w:r w:rsidR="00AC466E" w:rsidRPr="00206ACB">
        <w:t xml:space="preserve"> </w:t>
      </w:r>
      <w:r w:rsidRPr="00206ACB">
        <w:t>zero-page</w:t>
      </w:r>
      <w:r w:rsidR="00AC466E" w:rsidRPr="00206ACB">
        <w:t xml:space="preserve"> </w:t>
      </w:r>
      <w:r w:rsidRPr="00206ACB">
        <w:t>variables</w:t>
      </w:r>
      <w:r w:rsidR="00AC466E" w:rsidRPr="00206ACB">
        <w:t xml:space="preserve"> </w:t>
      </w:r>
      <w:r w:rsidRPr="00206ACB">
        <w:t>we</w:t>
      </w:r>
      <w:r w:rsidR="00AC466E" w:rsidRPr="00206ACB">
        <w:t xml:space="preserve"> </w:t>
      </w:r>
      <w:r w:rsidRPr="00206ACB">
        <w:t>created</w:t>
      </w:r>
      <w:r w:rsidR="00AC466E" w:rsidRPr="00206ACB">
        <w:t xml:space="preserve"> </w:t>
      </w:r>
      <w:r w:rsidRPr="00206ACB">
        <w:t>earlier</w:t>
      </w:r>
      <w:r w:rsidR="00AC466E" w:rsidRPr="00206ACB">
        <w:t xml:space="preserve"> </w:t>
      </w:r>
      <w:r w:rsidRPr="00206ACB">
        <w:t>to</w:t>
      </w:r>
      <w:r w:rsidR="00AC466E" w:rsidRPr="00206ACB">
        <w:t xml:space="preserve"> </w:t>
      </w:r>
      <w:r w:rsidRPr="00206ACB">
        <w:t>write</w:t>
      </w:r>
      <w:r w:rsidR="00AC466E" w:rsidRPr="00206ACB">
        <w:t xml:space="preserve"> </w:t>
      </w:r>
      <w:r w:rsidRPr="00206ACB">
        <w:t>the</w:t>
      </w:r>
      <w:r w:rsidR="00AC466E" w:rsidRPr="00206ACB">
        <w:t xml:space="preserve"> </w:t>
      </w:r>
      <w:r w:rsidRPr="00206ACB">
        <w:t>appropriate</w:t>
      </w:r>
      <w:r w:rsidR="00AC466E" w:rsidRPr="00206ACB">
        <w:t xml:space="preserve"> </w:t>
      </w:r>
      <w:r w:rsidRPr="00206ACB">
        <w:t>bytes</w:t>
      </w:r>
      <w:r w:rsidR="00AC466E" w:rsidRPr="00206ACB">
        <w:t xml:space="preserve"> </w:t>
      </w:r>
      <w:r w:rsidRPr="00206ACB">
        <w:t>to</w:t>
      </w:r>
      <w:r w:rsidR="00AC466E" w:rsidRPr="00206ACB">
        <w:t xml:space="preserve"> </w:t>
      </w:r>
      <w:r w:rsidRPr="00206ACB">
        <w:t>memory</w:t>
      </w:r>
      <w:r w:rsidR="00AC466E" w:rsidRPr="00206ACB">
        <w:t xml:space="preserve"> </w:t>
      </w:r>
      <w:r w:rsidRPr="00206ACB">
        <w:t>range</w:t>
      </w:r>
      <w:r w:rsidR="00AC466E" w:rsidRPr="00206ACB">
        <w:t xml:space="preserve"> </w:t>
      </w:r>
      <w:r w:rsidRPr="00EC2726">
        <w:rPr>
          <w:rStyle w:val="QuoteChar"/>
        </w:rPr>
        <w:t>$0200-$02ff</w:t>
      </w:r>
      <w:r w:rsidRPr="00206ACB">
        <w:t>.</w:t>
      </w:r>
      <w:r w:rsidR="00AC466E" w:rsidRPr="00206ACB">
        <w:t xml:space="preserve"> </w:t>
      </w:r>
      <w:r w:rsidRPr="00206ACB">
        <w:t>Previously,</w:t>
      </w:r>
      <w:r w:rsidR="00AC466E" w:rsidRPr="00206ACB">
        <w:t xml:space="preserve"> </w:t>
      </w:r>
      <w:r w:rsidRPr="00206ACB">
        <w:t>we</w:t>
      </w:r>
      <w:r w:rsidR="00AC466E" w:rsidRPr="00206ACB">
        <w:t xml:space="preserve"> </w:t>
      </w:r>
      <w:r w:rsidRPr="00206ACB">
        <w:t>did</w:t>
      </w:r>
      <w:r w:rsidR="00AC466E" w:rsidRPr="00206ACB">
        <w:t xml:space="preserve"> </w:t>
      </w:r>
      <w:r w:rsidRPr="00206ACB">
        <w:t>this</w:t>
      </w:r>
      <w:r w:rsidR="00AC466E" w:rsidRPr="00206ACB">
        <w:t xml:space="preserve"> </w:t>
      </w:r>
      <w:r w:rsidRPr="00206ACB">
        <w:t>by</w:t>
      </w:r>
      <w:r w:rsidR="00AC466E" w:rsidRPr="00206ACB">
        <w:t xml:space="preserve"> </w:t>
      </w:r>
      <w:r w:rsidRPr="00206ACB">
        <w:t>storing</w:t>
      </w:r>
      <w:r w:rsidR="00AC466E" w:rsidRPr="00206ACB">
        <w:t xml:space="preserve"> </w:t>
      </w:r>
      <w:r w:rsidRPr="00206ACB">
        <w:t>the</w:t>
      </w:r>
      <w:r w:rsidR="00AC466E" w:rsidRPr="00206ACB">
        <w:t xml:space="preserve"> </w:t>
      </w:r>
      <w:r w:rsidRPr="00206ACB">
        <w:t>appropriate</w:t>
      </w:r>
      <w:r w:rsidR="00AC466E" w:rsidRPr="00206ACB">
        <w:t xml:space="preserve"> </w:t>
      </w:r>
      <w:r w:rsidRPr="00206ACB">
        <w:t>bytes</w:t>
      </w:r>
      <w:r w:rsidR="00AC466E" w:rsidRPr="00206ACB">
        <w:t xml:space="preserve"> </w:t>
      </w:r>
      <w:r w:rsidRPr="00206ACB">
        <w:t>in</w:t>
      </w:r>
      <w:r w:rsidR="00AC466E" w:rsidRPr="00206ACB">
        <w:t xml:space="preserve"> </w:t>
      </w:r>
      <w:r w:rsidRPr="00EC2726">
        <w:rPr>
          <w:rStyle w:val="QuoteChar"/>
        </w:rPr>
        <w:t>RODATA</w:t>
      </w:r>
      <w:r w:rsidR="00AC466E" w:rsidRPr="00206ACB">
        <w:t xml:space="preserve"> </w:t>
      </w:r>
      <w:r w:rsidRPr="00206ACB">
        <w:t>and</w:t>
      </w:r>
      <w:r w:rsidR="00AC466E" w:rsidRPr="00206ACB">
        <w:t xml:space="preserve"> </w:t>
      </w:r>
      <w:r w:rsidRPr="00206ACB">
        <w:t>copying</w:t>
      </w:r>
      <w:r w:rsidR="00AC466E" w:rsidRPr="00206ACB">
        <w:t xml:space="preserve"> </w:t>
      </w:r>
      <w:r w:rsidRPr="00206ACB">
        <w:t>them</w:t>
      </w:r>
      <w:r w:rsidR="00AC466E" w:rsidRPr="00206ACB">
        <w:t xml:space="preserve"> </w:t>
      </w:r>
      <w:r w:rsidRPr="00206ACB">
        <w:t>with</w:t>
      </w:r>
      <w:r w:rsidR="00AC466E" w:rsidRPr="00206ACB">
        <w:t xml:space="preserve"> </w:t>
      </w:r>
      <w:r w:rsidRPr="00206ACB">
        <w:t>a</w:t>
      </w:r>
      <w:r w:rsidR="00AC466E" w:rsidRPr="00206ACB">
        <w:t xml:space="preserve"> </w:t>
      </w:r>
      <w:r w:rsidRPr="00206ACB">
        <w:t>loop</w:t>
      </w:r>
      <w:r w:rsidR="00AC466E" w:rsidRPr="00206ACB">
        <w:t xml:space="preserve"> </w:t>
      </w:r>
      <w:r w:rsidRPr="00206ACB">
        <w:t>and</w:t>
      </w:r>
      <w:r w:rsidR="00AC466E" w:rsidRPr="00206ACB">
        <w:t xml:space="preserve"> </w:t>
      </w:r>
      <w:r w:rsidRPr="00206ACB">
        <w:t>indexed</w:t>
      </w:r>
      <w:r w:rsidR="00AC466E" w:rsidRPr="00206ACB">
        <w:t xml:space="preserve"> </w:t>
      </w:r>
      <w:r w:rsidRPr="00206ACB">
        <w:t>addressing,</w:t>
      </w:r>
      <w:r w:rsidR="00AC466E" w:rsidRPr="00206ACB">
        <w:t xml:space="preserve"> </w:t>
      </w:r>
      <w:r w:rsidRPr="00206ACB">
        <w:t>the</w:t>
      </w:r>
      <w:r w:rsidR="00AC466E" w:rsidRPr="00206ACB">
        <w:t xml:space="preserve"> </w:t>
      </w:r>
      <w:r w:rsidRPr="00206ACB">
        <w:t>same</w:t>
      </w:r>
      <w:r w:rsidR="00AC466E" w:rsidRPr="00206ACB">
        <w:t xml:space="preserve"> </w:t>
      </w:r>
      <w:r w:rsidRPr="00206ACB">
        <w:t>way</w:t>
      </w:r>
      <w:r w:rsidR="00AC466E" w:rsidRPr="00206ACB">
        <w:t xml:space="preserve"> </w:t>
      </w:r>
      <w:r w:rsidRPr="00206ACB">
        <w:t>we</w:t>
      </w:r>
      <w:r w:rsidR="00AC466E" w:rsidRPr="00206ACB">
        <w:t xml:space="preserve"> </w:t>
      </w:r>
      <w:r w:rsidRPr="00206ACB">
        <w:t>did</w:t>
      </w:r>
      <w:r w:rsidR="00AC466E" w:rsidRPr="00206ACB">
        <w:t xml:space="preserve"> </w:t>
      </w:r>
      <w:r w:rsidRPr="00206ACB">
        <w:t>with</w:t>
      </w:r>
      <w:r w:rsidR="00AC466E" w:rsidRPr="00206ACB">
        <w:t xml:space="preserve"> </w:t>
      </w:r>
      <w:r w:rsidRPr="00206ACB">
        <w:t>palettes.</w:t>
      </w:r>
      <w:r w:rsidR="00AC466E" w:rsidRPr="00206ACB">
        <w:t xml:space="preserve"> </w:t>
      </w:r>
      <w:r w:rsidRPr="00206ACB">
        <w:t>As</w:t>
      </w:r>
      <w:r w:rsidR="00AC466E" w:rsidRPr="00206ACB">
        <w:t xml:space="preserve"> </w:t>
      </w:r>
      <w:r w:rsidRPr="00206ACB">
        <w:t>a</w:t>
      </w:r>
      <w:r w:rsidR="00AC466E" w:rsidRPr="00206ACB">
        <w:t xml:space="preserve"> </w:t>
      </w:r>
      <w:r w:rsidRPr="00206ACB">
        <w:t>quick</w:t>
      </w:r>
      <w:r w:rsidR="00AC466E" w:rsidRPr="00206ACB">
        <w:t xml:space="preserve"> </w:t>
      </w:r>
      <w:r w:rsidRPr="00206ACB">
        <w:t>refresher,</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write</w:t>
      </w:r>
      <w:r w:rsidR="00AC466E" w:rsidRPr="00206ACB">
        <w:t xml:space="preserve"> </w:t>
      </w:r>
      <w:r w:rsidRPr="00206ACB">
        <w:t>four</w:t>
      </w:r>
      <w:r w:rsidR="00AC466E" w:rsidRPr="00206ACB">
        <w:t xml:space="preserve"> </w:t>
      </w:r>
      <w:r w:rsidRPr="00206ACB">
        <w:t>bytes</w:t>
      </w:r>
      <w:r w:rsidR="00AC466E" w:rsidRPr="00206ACB">
        <w:t xml:space="preserve"> </w:t>
      </w:r>
      <w:r w:rsidRPr="00206ACB">
        <w:t>of</w:t>
      </w:r>
      <w:r w:rsidR="00AC466E" w:rsidRPr="00206ACB">
        <w:t xml:space="preserve"> </w:t>
      </w:r>
      <w:r w:rsidRPr="00206ACB">
        <w:t>data</w:t>
      </w:r>
      <w:r w:rsidR="00AC466E" w:rsidRPr="00206ACB">
        <w:t xml:space="preserve"> </w:t>
      </w:r>
      <w:r w:rsidRPr="00206ACB">
        <w:t>for</w:t>
      </w:r>
      <w:r w:rsidR="00AC466E" w:rsidRPr="00206ACB">
        <w:t xml:space="preserve"> </w:t>
      </w:r>
      <w:r w:rsidRPr="00206ACB">
        <w:t>each</w:t>
      </w:r>
      <w:r w:rsidR="00AC466E" w:rsidRPr="00206ACB">
        <w:t xml:space="preserve"> </w:t>
      </w:r>
      <w:r w:rsidRPr="00206ACB">
        <w:t>8</w:t>
      </w:r>
      <w:r w:rsidR="00AC466E" w:rsidRPr="00206ACB">
        <w:t xml:space="preserve"> </w:t>
      </w:r>
      <w:r w:rsidRPr="00206ACB">
        <w:t>pixel</w:t>
      </w:r>
      <w:r w:rsidR="00AC466E" w:rsidRPr="00206ACB">
        <w:t xml:space="preserve"> </w:t>
      </w:r>
      <w:r w:rsidRPr="00206ACB">
        <w:t>by</w:t>
      </w:r>
      <w:r w:rsidR="00AC466E" w:rsidRPr="00206ACB">
        <w:t xml:space="preserve"> </w:t>
      </w:r>
      <w:r w:rsidRPr="00206ACB">
        <w:t>8</w:t>
      </w:r>
      <w:r w:rsidR="00AC466E" w:rsidRPr="00206ACB">
        <w:t xml:space="preserve"> </w:t>
      </w:r>
      <w:r w:rsidRPr="00206ACB">
        <w:t>pixel</w:t>
      </w:r>
      <w:r w:rsidR="00AC466E" w:rsidRPr="00206ACB">
        <w:t xml:space="preserve"> </w:t>
      </w:r>
      <w:r w:rsidRPr="00206ACB">
        <w:t>sprite</w:t>
      </w:r>
      <w:r w:rsidR="00AC466E" w:rsidRPr="00206ACB">
        <w:t xml:space="preserve"> </w:t>
      </w:r>
      <w:r w:rsidRPr="00206ACB">
        <w:t>tile:</w:t>
      </w:r>
      <w:r w:rsidR="00AC466E" w:rsidRPr="00206ACB">
        <w:t xml:space="preserve"> </w:t>
      </w:r>
      <w:r w:rsidRPr="00206ACB">
        <w:t>the</w:t>
      </w:r>
      <w:r w:rsidR="00AC466E" w:rsidRPr="00206ACB">
        <w:t xml:space="preserve"> </w:t>
      </w:r>
      <w:r w:rsidRPr="00206ACB">
        <w:t>sprite's</w:t>
      </w:r>
      <w:r w:rsidR="00AC466E" w:rsidRPr="00206ACB">
        <w:t xml:space="preserve"> </w:t>
      </w:r>
      <w:r w:rsidRPr="00206ACB">
        <w:t>Y</w:t>
      </w:r>
      <w:r w:rsidR="00AC466E" w:rsidRPr="00206ACB">
        <w:t xml:space="preserve"> </w:t>
      </w:r>
      <w:r w:rsidRPr="00206ACB">
        <w:t>position,</w:t>
      </w:r>
      <w:r w:rsidR="00AC466E" w:rsidRPr="00206ACB">
        <w:t xml:space="preserve"> </w:t>
      </w:r>
      <w:r w:rsidRPr="00206ACB">
        <w:t>tile</w:t>
      </w:r>
      <w:r w:rsidR="00AC466E" w:rsidRPr="00206ACB">
        <w:t xml:space="preserve"> </w:t>
      </w:r>
      <w:r w:rsidRPr="00206ACB">
        <w:t>number,</w:t>
      </w:r>
      <w:r w:rsidR="00AC466E" w:rsidRPr="00206ACB">
        <w:t xml:space="preserve"> </w:t>
      </w:r>
      <w:r w:rsidRPr="00206ACB">
        <w:t>special</w:t>
      </w:r>
      <w:r w:rsidR="00AC466E" w:rsidRPr="00206ACB">
        <w:t xml:space="preserve"> </w:t>
      </w:r>
      <w:r w:rsidRPr="00206ACB">
        <w:t>attributes</w:t>
      </w:r>
      <w:r w:rsidR="00AC466E" w:rsidRPr="00206ACB">
        <w:t xml:space="preserve"> </w:t>
      </w:r>
      <w:r w:rsidRPr="00206ACB">
        <w:t>/</w:t>
      </w:r>
      <w:r w:rsidR="00AC466E" w:rsidRPr="00206ACB">
        <w:t xml:space="preserve"> </w:t>
      </w:r>
      <w:r w:rsidRPr="00206ACB">
        <w:t>palette,</w:t>
      </w:r>
      <w:r w:rsidR="00AC466E" w:rsidRPr="00206ACB">
        <w:t xml:space="preserve"> </w:t>
      </w:r>
      <w:r w:rsidRPr="00206ACB">
        <w:t>and</w:t>
      </w:r>
      <w:r w:rsidR="00AC466E" w:rsidRPr="00206ACB">
        <w:t xml:space="preserve"> </w:t>
      </w:r>
      <w:r w:rsidRPr="00206ACB">
        <w:t>X</w:t>
      </w:r>
      <w:r w:rsidR="00AC466E" w:rsidRPr="00206ACB">
        <w:t xml:space="preserve"> </w:t>
      </w:r>
      <w:r w:rsidRPr="00206ACB">
        <w:t>position.</w:t>
      </w:r>
      <w:r w:rsidR="00AC466E" w:rsidRPr="00206ACB">
        <w:t xml:space="preserve"> </w:t>
      </w:r>
      <w:r w:rsidRPr="00206ACB">
        <w:t>The</w:t>
      </w:r>
      <w:r w:rsidR="00AC466E" w:rsidRPr="00206ACB">
        <w:t xml:space="preserve"> </w:t>
      </w:r>
      <w:r w:rsidRPr="00206ACB">
        <w:t>tile</w:t>
      </w:r>
      <w:r w:rsidR="00AC466E" w:rsidRPr="00206ACB">
        <w:t xml:space="preserve"> </w:t>
      </w:r>
      <w:r w:rsidRPr="00206ACB">
        <w:t>number</w:t>
      </w:r>
      <w:r w:rsidR="00AC466E" w:rsidRPr="00206ACB">
        <w:t xml:space="preserve"> </w:t>
      </w:r>
      <w:r w:rsidRPr="00206ACB">
        <w:t>and</w:t>
      </w:r>
      <w:r w:rsidR="00AC466E" w:rsidRPr="00206ACB">
        <w:t xml:space="preserve"> </w:t>
      </w:r>
      <w:r w:rsidRPr="00206ACB">
        <w:t>palette</w:t>
      </w:r>
      <w:r w:rsidR="00AC466E" w:rsidRPr="00206ACB">
        <w:t xml:space="preserve"> </w:t>
      </w:r>
      <w:r w:rsidRPr="00206ACB">
        <w:t>for</w:t>
      </w:r>
      <w:r w:rsidR="00AC466E" w:rsidRPr="00206ACB">
        <w:t xml:space="preserve"> </w:t>
      </w:r>
      <w:r w:rsidRPr="00206ACB">
        <w:t>each</w:t>
      </w:r>
      <w:r w:rsidR="00AC466E" w:rsidRPr="00206ACB">
        <w:t xml:space="preserve"> </w:t>
      </w:r>
      <w:r w:rsidRPr="00206ACB">
        <w:t>of</w:t>
      </w:r>
      <w:r w:rsidR="00AC466E" w:rsidRPr="00206ACB">
        <w:t xml:space="preserve"> </w:t>
      </w:r>
      <w:r w:rsidRPr="00206ACB">
        <w:t>the</w:t>
      </w:r>
      <w:r w:rsidR="00AC466E" w:rsidRPr="00206ACB">
        <w:t xml:space="preserve"> </w:t>
      </w:r>
      <w:r w:rsidRPr="00206ACB">
        <w:t>four</w:t>
      </w:r>
      <w:r w:rsidR="00AC466E" w:rsidRPr="00206ACB">
        <w:t xml:space="preserve"> </w:t>
      </w:r>
      <w:r w:rsidRPr="00206ACB">
        <w:t>sprites</w:t>
      </w:r>
      <w:r w:rsidR="00AC466E" w:rsidRPr="00206ACB">
        <w:t xml:space="preserve"> </w:t>
      </w:r>
      <w:r w:rsidRPr="00206ACB">
        <w:t>that</w:t>
      </w:r>
      <w:r w:rsidR="00AC466E" w:rsidRPr="00206ACB">
        <w:t xml:space="preserve"> </w:t>
      </w:r>
      <w:r w:rsidRPr="00206ACB">
        <w:t>make</w:t>
      </w:r>
      <w:r w:rsidR="00AC466E" w:rsidRPr="00206ACB">
        <w:t xml:space="preserve"> </w:t>
      </w:r>
      <w:r w:rsidRPr="00206ACB">
        <w:t>up</w:t>
      </w:r>
      <w:r w:rsidR="00AC466E" w:rsidRPr="00206ACB">
        <w:t xml:space="preserve"> </w:t>
      </w:r>
      <w:r w:rsidRPr="00206ACB">
        <w:t>the</w:t>
      </w:r>
      <w:r w:rsidR="00AC466E" w:rsidRPr="00206ACB">
        <w:t xml:space="preserve"> </w:t>
      </w:r>
      <w:r w:rsidRPr="00206ACB">
        <w:t>player</w:t>
      </w:r>
      <w:r w:rsidR="00AC466E" w:rsidRPr="00206ACB">
        <w:t xml:space="preserve"> </w:t>
      </w:r>
      <w:r w:rsidRPr="00206ACB">
        <w:t>ship</w:t>
      </w:r>
      <w:r w:rsidR="00AC466E" w:rsidRPr="00206ACB">
        <w:t xml:space="preserve"> </w:t>
      </w:r>
      <w:r w:rsidRPr="00206ACB">
        <w:t>will</w:t>
      </w:r>
      <w:r w:rsidR="00AC466E" w:rsidRPr="00206ACB">
        <w:t xml:space="preserve"> </w:t>
      </w:r>
      <w:r w:rsidRPr="00206ACB">
        <w:t>not</w:t>
      </w:r>
      <w:r w:rsidR="00AC466E" w:rsidRPr="00206ACB">
        <w:t xml:space="preserve"> </w:t>
      </w:r>
      <w:r w:rsidRPr="00206ACB">
        <w:t>change,</w:t>
      </w:r>
      <w:r w:rsidR="00AC466E" w:rsidRPr="00206ACB">
        <w:t xml:space="preserve"> </w:t>
      </w:r>
      <w:r w:rsidRPr="00206ACB">
        <w:t>so</w:t>
      </w:r>
      <w:r w:rsidR="00AC466E" w:rsidRPr="00206ACB">
        <w:t xml:space="preserve"> </w:t>
      </w:r>
      <w:r w:rsidRPr="00206ACB">
        <w:t>let's</w:t>
      </w:r>
      <w:r w:rsidR="00AC466E" w:rsidRPr="00206ACB">
        <w:t xml:space="preserve"> </w:t>
      </w:r>
      <w:r w:rsidRPr="00206ACB">
        <w:t>start</w:t>
      </w:r>
      <w:r w:rsidR="00AC466E" w:rsidRPr="00206ACB">
        <w:t xml:space="preserve"> </w:t>
      </w:r>
      <w:r w:rsidRPr="00206ACB">
        <w:t>there.</w:t>
      </w:r>
      <w:r w:rsidR="00AC466E" w:rsidRPr="00206ACB">
        <w:t xml:space="preserve"> </w:t>
      </w:r>
      <w:r w:rsidRPr="00206ACB">
        <w:t>We</w:t>
      </w:r>
      <w:r w:rsidR="00AC466E" w:rsidRPr="00206ACB">
        <w:t xml:space="preserve"> </w:t>
      </w:r>
      <w:r w:rsidRPr="00206ACB">
        <w:t>will</w:t>
      </w:r>
      <w:r w:rsidR="00AC466E" w:rsidRPr="00206ACB">
        <w:t xml:space="preserve"> </w:t>
      </w:r>
      <w:r w:rsidRPr="00206ACB">
        <w:t>also</w:t>
      </w:r>
      <w:r w:rsidR="00AC466E" w:rsidRPr="00206ACB">
        <w:t xml:space="preserve"> </w:t>
      </w:r>
      <w:r w:rsidRPr="00206ACB">
        <w:t>save</w:t>
      </w:r>
      <w:r w:rsidR="00AC466E" w:rsidRPr="00206ACB">
        <w:t xml:space="preserve"> </w:t>
      </w:r>
      <w:r w:rsidRPr="00206ACB">
        <w:t>and</w:t>
      </w:r>
      <w:r w:rsidR="00AC466E" w:rsidRPr="00206ACB">
        <w:t xml:space="preserve"> </w:t>
      </w:r>
      <w:r w:rsidRPr="00206ACB">
        <w:t>restore</w:t>
      </w:r>
      <w:r w:rsidR="00AC466E" w:rsidRPr="00206ACB">
        <w:t xml:space="preserve"> </w:t>
      </w:r>
      <w:r w:rsidRPr="00206ACB">
        <w:t>the</w:t>
      </w:r>
      <w:r w:rsidR="00AC466E" w:rsidRPr="00206ACB">
        <w:t xml:space="preserve"> </w:t>
      </w:r>
      <w:r w:rsidRPr="00206ACB">
        <w:t>system's</w:t>
      </w:r>
      <w:r w:rsidR="00AC466E" w:rsidRPr="00206ACB">
        <w:t xml:space="preserve"> </w:t>
      </w:r>
      <w:r w:rsidRPr="00206ACB">
        <w:t>registers</w:t>
      </w:r>
      <w:r w:rsidR="00AC466E" w:rsidRPr="00206ACB">
        <w:t xml:space="preserve"> </w:t>
      </w:r>
      <w:r w:rsidRPr="00206ACB">
        <w:t>at</w:t>
      </w:r>
      <w:r w:rsidR="00AC466E" w:rsidRPr="00206ACB">
        <w:t xml:space="preserve"> </w:t>
      </w:r>
      <w:r w:rsidRPr="00206ACB">
        <w:t>the</w:t>
      </w:r>
      <w:r w:rsidR="00AC466E" w:rsidRPr="00206ACB">
        <w:t xml:space="preserve"> </w:t>
      </w:r>
      <w:r w:rsidRPr="00206ACB">
        <w:t>start</w:t>
      </w:r>
      <w:r w:rsidR="00AC466E" w:rsidRPr="00206ACB">
        <w:t xml:space="preserve"> </w:t>
      </w:r>
      <w:r w:rsidRPr="00206ACB">
        <w:t>and</w:t>
      </w:r>
      <w:r w:rsidR="00AC466E" w:rsidRPr="00206ACB">
        <w:t xml:space="preserve"> </w:t>
      </w:r>
      <w:r w:rsidRPr="00206ACB">
        <w:t>end</w:t>
      </w:r>
      <w:r w:rsidR="00AC466E" w:rsidRPr="00206ACB">
        <w:t xml:space="preserve"> </w:t>
      </w:r>
      <w:r w:rsidRPr="00206ACB">
        <w:t>of</w:t>
      </w:r>
      <w:r w:rsidR="00AC466E" w:rsidRPr="00206ACB">
        <w:t xml:space="preserve"> </w:t>
      </w:r>
      <w:r w:rsidRPr="00206ACB">
        <w:t>our</w:t>
      </w:r>
      <w:r w:rsidR="00AC466E" w:rsidRPr="00206ACB">
        <w:t xml:space="preserve"> </w:t>
      </w:r>
      <w:r w:rsidRPr="00206ACB">
        <w:t>subroutine.</w:t>
      </w:r>
    </w:p>
    <w:p w14:paraId="467D8F3E" w14:textId="7F649FFD" w:rsidR="00F06B5A" w:rsidRPr="000D2881" w:rsidRDefault="00F06B5A" w:rsidP="0036226E">
      <w:pPr>
        <w:pStyle w:val="HTMLPreformatted"/>
        <w:shd w:val="clear" w:color="auto" w:fill="272822"/>
        <w:spacing w:before="60" w:after="60"/>
        <w:ind w:firstLine="360"/>
        <w:rPr>
          <w:rStyle w:val="z-source"/>
          <w:rFonts w:ascii="DejaVu Sans Mono" w:hAnsi="DejaVu Sans Mono" w:cs="DejaVu Sans Mono"/>
          <w:color w:val="10C26F"/>
          <w:sz w:val="26"/>
          <w:szCs w:val="26"/>
          <w:bdr w:val="none" w:sz="0" w:space="0" w:color="auto" w:frame="1"/>
          <w:shd w:val="clear" w:color="auto" w:fill="272822"/>
        </w:rPr>
      </w:pPr>
      <w:r w:rsidRPr="000D2881">
        <w:rPr>
          <w:rStyle w:val="z-keyword"/>
          <w:rFonts w:ascii="DejaVu Sans Mono" w:hAnsi="DejaVu Sans Mono" w:cs="DejaVu Sans Mono"/>
          <w:color w:val="10C26F"/>
          <w:sz w:val="26"/>
          <w:szCs w:val="26"/>
          <w:bdr w:val="none" w:sz="0" w:space="0" w:color="auto" w:frame="1"/>
          <w:shd w:val="clear" w:color="auto" w:fill="272822"/>
        </w:rPr>
        <w:t>.proc</w:t>
      </w:r>
      <w:r w:rsidR="00AC466E" w:rsidRPr="000D2881">
        <w:rPr>
          <w:rStyle w:val="z-source"/>
          <w:rFonts w:ascii="DejaVu Sans Mono" w:hAnsi="DejaVu Sans Mono" w:cs="DejaVu Sans Mono"/>
          <w:color w:val="10C26F"/>
          <w:sz w:val="26"/>
          <w:szCs w:val="26"/>
          <w:bdr w:val="none" w:sz="0" w:space="0" w:color="auto" w:frame="1"/>
          <w:shd w:val="clear" w:color="auto" w:fill="272822"/>
        </w:rPr>
        <w:t xml:space="preserve"> </w:t>
      </w:r>
      <w:r w:rsidRPr="000D2881">
        <w:rPr>
          <w:rStyle w:val="z-entity"/>
          <w:rFonts w:ascii="DejaVu Sans Mono" w:eastAsiaTheme="majorEastAsia" w:hAnsi="DejaVu Sans Mono" w:cs="DejaVu Sans Mono"/>
          <w:color w:val="10C26F"/>
          <w:sz w:val="26"/>
          <w:szCs w:val="26"/>
          <w:bdr w:val="none" w:sz="0" w:space="0" w:color="auto" w:frame="1"/>
          <w:shd w:val="clear" w:color="auto" w:fill="272822"/>
        </w:rPr>
        <w:t>draw_player</w:t>
      </w:r>
    </w:p>
    <w:p w14:paraId="59ED1B68" w14:textId="7AD43F9E" w:rsidR="00F06B5A" w:rsidRPr="000D2881" w:rsidRDefault="00AC466E" w:rsidP="0036226E">
      <w:pPr>
        <w:pStyle w:val="HTMLPreformatted"/>
        <w:shd w:val="clear" w:color="auto" w:fill="272822"/>
        <w:spacing w:before="60" w:after="60"/>
        <w:ind w:firstLine="360"/>
        <w:rPr>
          <w:rStyle w:val="z-comment"/>
          <w:rFonts w:ascii="DejaVu Sans Mono" w:eastAsiaTheme="majorEastAsia" w:hAnsi="DejaVu Sans Mono" w:cs="DejaVu Sans Mono"/>
          <w:color w:val="FFC000"/>
          <w:sz w:val="26"/>
          <w:szCs w:val="26"/>
          <w:bdr w:val="none" w:sz="0" w:space="0" w:color="auto" w:frame="1"/>
          <w:shd w:val="clear" w:color="auto" w:fill="272822"/>
        </w:rPr>
      </w:pPr>
      <w:r w:rsidRPr="000D2881">
        <w:rPr>
          <w:rStyle w:val="z-source"/>
          <w:rFonts w:ascii="DejaVu Sans Mono" w:hAnsi="DejaVu Sans Mono" w:cs="DejaVu Sans Mono"/>
          <w:color w:val="FFC000"/>
          <w:sz w:val="26"/>
          <w:szCs w:val="26"/>
          <w:bdr w:val="none" w:sz="0" w:space="0" w:color="auto" w:frame="1"/>
          <w:shd w:val="clear" w:color="auto" w:fill="272822"/>
        </w:rPr>
        <w:t xml:space="preserve">  </w:t>
      </w:r>
      <w:r w:rsidR="00F06B5A" w:rsidRPr="000D2881">
        <w:rPr>
          <w:rStyle w:val="z-punctuation"/>
          <w:rFonts w:ascii="DejaVu Sans Mono" w:hAnsi="DejaVu Sans Mono" w:cs="DejaVu Sans Mono"/>
          <w:color w:val="FFC000"/>
          <w:sz w:val="26"/>
          <w:szCs w:val="26"/>
          <w:bdr w:val="none" w:sz="0" w:space="0" w:color="auto" w:frame="1"/>
          <w:shd w:val="clear" w:color="auto" w:fill="272822"/>
        </w:rPr>
        <w:t>;</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save</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registers</w:t>
      </w:r>
    </w:p>
    <w:p w14:paraId="78415578" w14:textId="2349D32F" w:rsidR="00F06B5A" w:rsidRPr="000D2881"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PHP</w:t>
      </w:r>
    </w:p>
    <w:p w14:paraId="7D78E3FC" w14:textId="20D34310" w:rsidR="00F06B5A" w:rsidRPr="000D2881"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PHA</w:t>
      </w:r>
    </w:p>
    <w:p w14:paraId="21CF4371" w14:textId="20EF445E" w:rsidR="00F06B5A" w:rsidRPr="000D2881"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TXA</w:t>
      </w:r>
    </w:p>
    <w:p w14:paraId="275B1A7F" w14:textId="25B737D6" w:rsidR="00F06B5A" w:rsidRPr="000D2881"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PHA</w:t>
      </w:r>
    </w:p>
    <w:p w14:paraId="6D1448CF" w14:textId="3DA7EBF5" w:rsidR="00F06B5A" w:rsidRPr="000D2881"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TYA</w:t>
      </w:r>
    </w:p>
    <w:p w14:paraId="3E3A22C3" w14:textId="59CEE840" w:rsidR="00F06B5A" w:rsidRPr="000D2881"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PHA</w:t>
      </w:r>
    </w:p>
    <w:p w14:paraId="57546C87" w14:textId="77777777" w:rsidR="00F06B5A" w:rsidRPr="000D2881" w:rsidRDefault="00F06B5A" w:rsidP="0036226E">
      <w:pPr>
        <w:pStyle w:val="HTMLPreformatted"/>
        <w:shd w:val="clear" w:color="auto" w:fill="272822"/>
        <w:spacing w:before="60" w:after="60"/>
        <w:ind w:firstLine="360"/>
        <w:rPr>
          <w:rStyle w:val="z-source"/>
          <w:rFonts w:ascii="DejaVu Sans Mono" w:hAnsi="DejaVu Sans Mono" w:cs="DejaVu Sans Mono"/>
          <w:color w:val="C34D00"/>
          <w:sz w:val="26"/>
          <w:szCs w:val="26"/>
          <w:bdr w:val="none" w:sz="0" w:space="0" w:color="auto" w:frame="1"/>
          <w:shd w:val="clear" w:color="auto" w:fill="272822"/>
        </w:rPr>
      </w:pPr>
    </w:p>
    <w:p w14:paraId="5CD46124" w14:textId="465ADF39" w:rsidR="00F06B5A" w:rsidRPr="000D2881" w:rsidRDefault="00AC466E" w:rsidP="0036226E">
      <w:pPr>
        <w:pStyle w:val="HTMLPreformatted"/>
        <w:shd w:val="clear" w:color="auto" w:fill="272822"/>
        <w:spacing w:before="60" w:after="60"/>
        <w:ind w:firstLine="360"/>
        <w:rPr>
          <w:rStyle w:val="z-comment"/>
          <w:rFonts w:ascii="DejaVu Sans Mono" w:eastAsiaTheme="majorEastAsia" w:hAnsi="DejaVu Sans Mono" w:cs="DejaVu Sans Mono"/>
          <w:color w:val="FFC000"/>
          <w:sz w:val="26"/>
          <w:szCs w:val="26"/>
          <w:bdr w:val="none" w:sz="0" w:space="0" w:color="auto" w:frame="1"/>
          <w:shd w:val="clear" w:color="auto" w:fill="272822"/>
        </w:rPr>
      </w:pPr>
      <w:r w:rsidRPr="000D2881">
        <w:rPr>
          <w:rStyle w:val="z-source"/>
          <w:rFonts w:ascii="DejaVu Sans Mono" w:hAnsi="DejaVu Sans Mono" w:cs="DejaVu Sans Mono"/>
          <w:color w:val="FFC000"/>
          <w:sz w:val="26"/>
          <w:szCs w:val="26"/>
          <w:bdr w:val="none" w:sz="0" w:space="0" w:color="auto" w:frame="1"/>
          <w:shd w:val="clear" w:color="auto" w:fill="272822"/>
        </w:rPr>
        <w:t xml:space="preserve">  </w:t>
      </w:r>
      <w:r w:rsidR="00F06B5A" w:rsidRPr="000D2881">
        <w:rPr>
          <w:rStyle w:val="z-punctuation"/>
          <w:rFonts w:ascii="DejaVu Sans Mono" w:hAnsi="DejaVu Sans Mono" w:cs="DejaVu Sans Mono"/>
          <w:color w:val="FFC000"/>
          <w:sz w:val="26"/>
          <w:szCs w:val="26"/>
          <w:bdr w:val="none" w:sz="0" w:space="0" w:color="auto" w:frame="1"/>
          <w:shd w:val="clear" w:color="auto" w:fill="272822"/>
        </w:rPr>
        <w:t>;</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write</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player</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ship</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tile</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numbers</w:t>
      </w:r>
    </w:p>
    <w:p w14:paraId="5A9F83B5" w14:textId="4F167C1F" w:rsidR="00F06B5A" w:rsidRPr="000D2881"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LDA</w:t>
      </w: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source"/>
          <w:rFonts w:ascii="DejaVu Sans Mono" w:hAnsi="DejaVu Sans Mono" w:cs="DejaVu Sans Mono"/>
          <w:color w:val="FF7A48"/>
          <w:sz w:val="26"/>
          <w:szCs w:val="26"/>
          <w:bdr w:val="none" w:sz="0" w:space="0" w:color="auto" w:frame="1"/>
          <w:shd w:val="clear" w:color="auto" w:fill="272822"/>
        </w:rPr>
        <w:t>#</w:t>
      </w:r>
      <w:r w:rsidR="00F06B5A" w:rsidRPr="000D2881">
        <w:rPr>
          <w:rStyle w:val="z-constant"/>
          <w:rFonts w:ascii="DejaVu Sans Mono" w:hAnsi="DejaVu Sans Mono" w:cs="DejaVu Sans Mono"/>
          <w:color w:val="07E2FA"/>
          <w:sz w:val="26"/>
          <w:szCs w:val="26"/>
          <w:bdr w:val="none" w:sz="0" w:space="0" w:color="auto" w:frame="1"/>
          <w:shd w:val="clear" w:color="auto" w:fill="272822"/>
        </w:rPr>
        <w:t>$05</w:t>
      </w:r>
    </w:p>
    <w:p w14:paraId="348CAA98" w14:textId="69DD9C8F" w:rsidR="00F06B5A" w:rsidRPr="000D2881"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STA</w:t>
      </w: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constant"/>
          <w:rFonts w:ascii="DejaVu Sans Mono" w:hAnsi="DejaVu Sans Mono" w:cs="DejaVu Sans Mono"/>
          <w:color w:val="07E2FA"/>
          <w:sz w:val="26"/>
          <w:szCs w:val="26"/>
          <w:bdr w:val="none" w:sz="0" w:space="0" w:color="auto" w:frame="1"/>
          <w:shd w:val="clear" w:color="auto" w:fill="272822"/>
        </w:rPr>
        <w:t>$0201</w:t>
      </w:r>
    </w:p>
    <w:p w14:paraId="13795C04" w14:textId="7135CAAA" w:rsidR="00F06B5A" w:rsidRPr="000D2881"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LDA</w:t>
      </w: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source"/>
          <w:rFonts w:ascii="DejaVu Sans Mono" w:hAnsi="DejaVu Sans Mono" w:cs="DejaVu Sans Mono"/>
          <w:color w:val="FF7A48"/>
          <w:sz w:val="26"/>
          <w:szCs w:val="26"/>
          <w:bdr w:val="none" w:sz="0" w:space="0" w:color="auto" w:frame="1"/>
          <w:shd w:val="clear" w:color="auto" w:fill="272822"/>
        </w:rPr>
        <w:t>#</w:t>
      </w:r>
      <w:r w:rsidR="00F06B5A" w:rsidRPr="000D2881">
        <w:rPr>
          <w:rStyle w:val="z-constant"/>
          <w:rFonts w:ascii="DejaVu Sans Mono" w:hAnsi="DejaVu Sans Mono" w:cs="DejaVu Sans Mono"/>
          <w:color w:val="07E2FA"/>
          <w:sz w:val="26"/>
          <w:szCs w:val="26"/>
          <w:bdr w:val="none" w:sz="0" w:space="0" w:color="auto" w:frame="1"/>
          <w:shd w:val="clear" w:color="auto" w:fill="272822"/>
        </w:rPr>
        <w:t>$06</w:t>
      </w:r>
    </w:p>
    <w:p w14:paraId="31CBD447" w14:textId="0790A561" w:rsidR="00F06B5A" w:rsidRPr="000D2881"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STA</w:t>
      </w: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constant"/>
          <w:rFonts w:ascii="DejaVu Sans Mono" w:hAnsi="DejaVu Sans Mono" w:cs="DejaVu Sans Mono"/>
          <w:color w:val="07E2FA"/>
          <w:sz w:val="26"/>
          <w:szCs w:val="26"/>
          <w:bdr w:val="none" w:sz="0" w:space="0" w:color="auto" w:frame="1"/>
          <w:shd w:val="clear" w:color="auto" w:fill="272822"/>
        </w:rPr>
        <w:t>$0205</w:t>
      </w:r>
    </w:p>
    <w:p w14:paraId="739B84ED" w14:textId="3E1410F9" w:rsidR="00F06B5A" w:rsidRPr="000D2881"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LDA</w:t>
      </w: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source"/>
          <w:rFonts w:ascii="DejaVu Sans Mono" w:hAnsi="DejaVu Sans Mono" w:cs="DejaVu Sans Mono"/>
          <w:color w:val="FF7A48"/>
          <w:sz w:val="26"/>
          <w:szCs w:val="26"/>
          <w:bdr w:val="none" w:sz="0" w:space="0" w:color="auto" w:frame="1"/>
          <w:shd w:val="clear" w:color="auto" w:fill="272822"/>
        </w:rPr>
        <w:t>#</w:t>
      </w:r>
      <w:r w:rsidR="00F06B5A" w:rsidRPr="000D2881">
        <w:rPr>
          <w:rStyle w:val="z-constant"/>
          <w:rFonts w:ascii="DejaVu Sans Mono" w:hAnsi="DejaVu Sans Mono" w:cs="DejaVu Sans Mono"/>
          <w:color w:val="07E2FA"/>
          <w:sz w:val="26"/>
          <w:szCs w:val="26"/>
          <w:bdr w:val="none" w:sz="0" w:space="0" w:color="auto" w:frame="1"/>
          <w:shd w:val="clear" w:color="auto" w:fill="272822"/>
        </w:rPr>
        <w:t>$07</w:t>
      </w:r>
    </w:p>
    <w:p w14:paraId="30476FD6" w14:textId="4A0BE8FE" w:rsidR="00F06B5A" w:rsidRPr="000D2881"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STA</w:t>
      </w: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constant"/>
          <w:rFonts w:ascii="DejaVu Sans Mono" w:hAnsi="DejaVu Sans Mono" w:cs="DejaVu Sans Mono"/>
          <w:color w:val="07E2FA"/>
          <w:sz w:val="26"/>
          <w:szCs w:val="26"/>
          <w:bdr w:val="none" w:sz="0" w:space="0" w:color="auto" w:frame="1"/>
          <w:shd w:val="clear" w:color="auto" w:fill="272822"/>
        </w:rPr>
        <w:t>$0209</w:t>
      </w:r>
    </w:p>
    <w:p w14:paraId="3F9A2269" w14:textId="4B46E25D" w:rsidR="00F06B5A" w:rsidRPr="000D2881"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LDA</w:t>
      </w: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source"/>
          <w:rFonts w:ascii="DejaVu Sans Mono" w:hAnsi="DejaVu Sans Mono" w:cs="DejaVu Sans Mono"/>
          <w:color w:val="FF7A48"/>
          <w:sz w:val="26"/>
          <w:szCs w:val="26"/>
          <w:bdr w:val="none" w:sz="0" w:space="0" w:color="auto" w:frame="1"/>
          <w:shd w:val="clear" w:color="auto" w:fill="272822"/>
        </w:rPr>
        <w:t>#</w:t>
      </w:r>
      <w:r w:rsidR="00F06B5A" w:rsidRPr="000D2881">
        <w:rPr>
          <w:rStyle w:val="z-constant"/>
          <w:rFonts w:ascii="DejaVu Sans Mono" w:hAnsi="DejaVu Sans Mono" w:cs="DejaVu Sans Mono"/>
          <w:color w:val="07E2FA"/>
          <w:sz w:val="26"/>
          <w:szCs w:val="26"/>
          <w:bdr w:val="none" w:sz="0" w:space="0" w:color="auto" w:frame="1"/>
          <w:shd w:val="clear" w:color="auto" w:fill="272822"/>
        </w:rPr>
        <w:t>$08</w:t>
      </w:r>
    </w:p>
    <w:p w14:paraId="1726DC6E" w14:textId="3E1FE979" w:rsidR="00F06B5A" w:rsidRPr="000D2881"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STA</w:t>
      </w: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constant"/>
          <w:rFonts w:ascii="DejaVu Sans Mono" w:hAnsi="DejaVu Sans Mono" w:cs="DejaVu Sans Mono"/>
          <w:color w:val="07E2FA"/>
          <w:sz w:val="26"/>
          <w:szCs w:val="26"/>
          <w:bdr w:val="none" w:sz="0" w:space="0" w:color="auto" w:frame="1"/>
          <w:shd w:val="clear" w:color="auto" w:fill="272822"/>
        </w:rPr>
        <w:t>$020d</w:t>
      </w:r>
    </w:p>
    <w:p w14:paraId="48E329F9" w14:textId="77777777" w:rsidR="00F06B5A" w:rsidRPr="000D2881" w:rsidRDefault="00F06B5A" w:rsidP="0036226E">
      <w:pPr>
        <w:pStyle w:val="HTMLPreformatted"/>
        <w:shd w:val="clear" w:color="auto" w:fill="272822"/>
        <w:spacing w:before="60" w:after="60"/>
        <w:ind w:firstLine="360"/>
        <w:rPr>
          <w:rStyle w:val="z-source"/>
          <w:rFonts w:ascii="DejaVu Sans Mono" w:hAnsi="DejaVu Sans Mono" w:cs="DejaVu Sans Mono"/>
          <w:color w:val="C34D00"/>
          <w:sz w:val="26"/>
          <w:szCs w:val="26"/>
          <w:bdr w:val="none" w:sz="0" w:space="0" w:color="auto" w:frame="1"/>
          <w:shd w:val="clear" w:color="auto" w:fill="272822"/>
        </w:rPr>
      </w:pPr>
    </w:p>
    <w:p w14:paraId="4DCE1045" w14:textId="03FE602B" w:rsidR="00F06B5A" w:rsidRPr="000D2881" w:rsidRDefault="00AC466E" w:rsidP="0036226E">
      <w:pPr>
        <w:pStyle w:val="HTMLPreformatted"/>
        <w:shd w:val="clear" w:color="auto" w:fill="272822"/>
        <w:spacing w:before="60" w:after="60"/>
        <w:ind w:firstLine="360"/>
        <w:rPr>
          <w:rStyle w:val="z-comment"/>
          <w:rFonts w:ascii="DejaVu Sans Mono" w:eastAsiaTheme="majorEastAsia" w:hAnsi="DejaVu Sans Mono" w:cs="DejaVu Sans Mono"/>
          <w:color w:val="FFC000"/>
          <w:sz w:val="26"/>
          <w:szCs w:val="26"/>
          <w:bdr w:val="none" w:sz="0" w:space="0" w:color="auto" w:frame="1"/>
          <w:shd w:val="clear" w:color="auto" w:fill="272822"/>
        </w:rPr>
      </w:pPr>
      <w:r w:rsidRPr="000D2881">
        <w:rPr>
          <w:rStyle w:val="z-source"/>
          <w:rFonts w:ascii="DejaVu Sans Mono" w:hAnsi="DejaVu Sans Mono" w:cs="DejaVu Sans Mono"/>
          <w:color w:val="FFC000"/>
          <w:sz w:val="26"/>
          <w:szCs w:val="26"/>
          <w:bdr w:val="none" w:sz="0" w:space="0" w:color="auto" w:frame="1"/>
          <w:shd w:val="clear" w:color="auto" w:fill="272822"/>
        </w:rPr>
        <w:t xml:space="preserve">  </w:t>
      </w:r>
      <w:r w:rsidR="00F06B5A" w:rsidRPr="000D2881">
        <w:rPr>
          <w:rStyle w:val="z-punctuation"/>
          <w:rFonts w:ascii="DejaVu Sans Mono" w:hAnsi="DejaVu Sans Mono" w:cs="DejaVu Sans Mono"/>
          <w:color w:val="FFC000"/>
          <w:sz w:val="26"/>
          <w:szCs w:val="26"/>
          <w:bdr w:val="none" w:sz="0" w:space="0" w:color="auto" w:frame="1"/>
          <w:shd w:val="clear" w:color="auto" w:fill="272822"/>
        </w:rPr>
        <w:t>;</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write</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player</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ship</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tile</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attributes</w:t>
      </w:r>
    </w:p>
    <w:p w14:paraId="75530699" w14:textId="1DD3B197" w:rsidR="00F06B5A" w:rsidRPr="000D2881" w:rsidRDefault="00AC466E" w:rsidP="0036226E">
      <w:pPr>
        <w:pStyle w:val="HTMLPreformatted"/>
        <w:shd w:val="clear" w:color="auto" w:fill="272822"/>
        <w:spacing w:before="60" w:after="60"/>
        <w:ind w:firstLine="360"/>
        <w:rPr>
          <w:rStyle w:val="z-comment"/>
          <w:rFonts w:ascii="DejaVu Sans Mono" w:eastAsiaTheme="majorEastAsia" w:hAnsi="DejaVu Sans Mono" w:cs="DejaVu Sans Mono"/>
          <w:color w:val="FFC000"/>
          <w:sz w:val="26"/>
          <w:szCs w:val="26"/>
          <w:bdr w:val="none" w:sz="0" w:space="0" w:color="auto" w:frame="1"/>
          <w:shd w:val="clear" w:color="auto" w:fill="272822"/>
        </w:rPr>
      </w:pPr>
      <w:r w:rsidRPr="000D2881">
        <w:rPr>
          <w:rStyle w:val="z-source"/>
          <w:rFonts w:ascii="DejaVu Sans Mono" w:hAnsi="DejaVu Sans Mono" w:cs="DejaVu Sans Mono"/>
          <w:color w:val="FFC000"/>
          <w:sz w:val="26"/>
          <w:szCs w:val="26"/>
          <w:bdr w:val="none" w:sz="0" w:space="0" w:color="auto" w:frame="1"/>
          <w:shd w:val="clear" w:color="auto" w:fill="272822"/>
        </w:rPr>
        <w:t xml:space="preserve">  </w:t>
      </w:r>
      <w:r w:rsidR="00F06B5A" w:rsidRPr="000D2881">
        <w:rPr>
          <w:rStyle w:val="z-punctuation"/>
          <w:rFonts w:ascii="DejaVu Sans Mono" w:hAnsi="DejaVu Sans Mono" w:cs="DejaVu Sans Mono"/>
          <w:color w:val="FFC000"/>
          <w:sz w:val="26"/>
          <w:szCs w:val="26"/>
          <w:bdr w:val="none" w:sz="0" w:space="0" w:color="auto" w:frame="1"/>
          <w:shd w:val="clear" w:color="auto" w:fill="272822"/>
        </w:rPr>
        <w:t>;</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use</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palette</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0</w:t>
      </w:r>
    </w:p>
    <w:p w14:paraId="0D310C21" w14:textId="459BD741" w:rsidR="00F06B5A" w:rsidRPr="000D2881"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LDA</w:t>
      </w: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source"/>
          <w:rFonts w:ascii="DejaVu Sans Mono" w:hAnsi="DejaVu Sans Mono" w:cs="DejaVu Sans Mono"/>
          <w:color w:val="FF7A48"/>
          <w:sz w:val="26"/>
          <w:szCs w:val="26"/>
          <w:bdr w:val="none" w:sz="0" w:space="0" w:color="auto" w:frame="1"/>
          <w:shd w:val="clear" w:color="auto" w:fill="272822"/>
        </w:rPr>
        <w:t>#</w:t>
      </w:r>
      <w:r w:rsidR="00F06B5A" w:rsidRPr="000D2881">
        <w:rPr>
          <w:rStyle w:val="z-constant"/>
          <w:rFonts w:ascii="DejaVu Sans Mono" w:hAnsi="DejaVu Sans Mono" w:cs="DejaVu Sans Mono"/>
          <w:color w:val="07E2FA"/>
          <w:sz w:val="26"/>
          <w:szCs w:val="26"/>
          <w:bdr w:val="none" w:sz="0" w:space="0" w:color="auto" w:frame="1"/>
          <w:shd w:val="clear" w:color="auto" w:fill="272822"/>
        </w:rPr>
        <w:t>$00</w:t>
      </w:r>
    </w:p>
    <w:p w14:paraId="2DAAFADF" w14:textId="417AC6E0" w:rsidR="00F06B5A" w:rsidRPr="000D2881"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STA</w:t>
      </w: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constant"/>
          <w:rFonts w:ascii="DejaVu Sans Mono" w:hAnsi="DejaVu Sans Mono" w:cs="DejaVu Sans Mono"/>
          <w:color w:val="07E2FA"/>
          <w:sz w:val="26"/>
          <w:szCs w:val="26"/>
          <w:bdr w:val="none" w:sz="0" w:space="0" w:color="auto" w:frame="1"/>
          <w:shd w:val="clear" w:color="auto" w:fill="272822"/>
        </w:rPr>
        <w:t>$0202</w:t>
      </w:r>
    </w:p>
    <w:p w14:paraId="13670F49" w14:textId="07795F21" w:rsidR="00F06B5A" w:rsidRPr="000D2881"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STA</w:t>
      </w: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constant"/>
          <w:rFonts w:ascii="DejaVu Sans Mono" w:hAnsi="DejaVu Sans Mono" w:cs="DejaVu Sans Mono"/>
          <w:color w:val="07E2FA"/>
          <w:sz w:val="26"/>
          <w:szCs w:val="26"/>
          <w:bdr w:val="none" w:sz="0" w:space="0" w:color="auto" w:frame="1"/>
          <w:shd w:val="clear" w:color="auto" w:fill="272822"/>
        </w:rPr>
        <w:t>$0206</w:t>
      </w:r>
    </w:p>
    <w:p w14:paraId="73C227ED" w14:textId="29FAB3A8" w:rsidR="00F06B5A" w:rsidRPr="000D2881"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STA</w:t>
      </w: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constant"/>
          <w:rFonts w:ascii="DejaVu Sans Mono" w:hAnsi="DejaVu Sans Mono" w:cs="DejaVu Sans Mono"/>
          <w:color w:val="07E2FA"/>
          <w:sz w:val="26"/>
          <w:szCs w:val="26"/>
          <w:bdr w:val="none" w:sz="0" w:space="0" w:color="auto" w:frame="1"/>
          <w:shd w:val="clear" w:color="auto" w:fill="272822"/>
        </w:rPr>
        <w:t>$020a</w:t>
      </w:r>
    </w:p>
    <w:p w14:paraId="7A82A914" w14:textId="33375F92" w:rsidR="00F06B5A" w:rsidRPr="000D2881"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STA</w:t>
      </w: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constant"/>
          <w:rFonts w:ascii="DejaVu Sans Mono" w:hAnsi="DejaVu Sans Mono" w:cs="DejaVu Sans Mono"/>
          <w:color w:val="07E2FA"/>
          <w:sz w:val="26"/>
          <w:szCs w:val="26"/>
          <w:bdr w:val="none" w:sz="0" w:space="0" w:color="auto" w:frame="1"/>
          <w:shd w:val="clear" w:color="auto" w:fill="272822"/>
        </w:rPr>
        <w:t>$020e</w:t>
      </w:r>
    </w:p>
    <w:p w14:paraId="019D5962" w14:textId="77777777" w:rsidR="00F06B5A" w:rsidRPr="000D2881" w:rsidRDefault="00F06B5A" w:rsidP="0036226E">
      <w:pPr>
        <w:pStyle w:val="HTMLPreformatted"/>
        <w:shd w:val="clear" w:color="auto" w:fill="272822"/>
        <w:spacing w:before="60" w:after="60"/>
        <w:ind w:firstLine="360"/>
        <w:rPr>
          <w:rStyle w:val="z-source"/>
          <w:rFonts w:ascii="DejaVu Sans Mono" w:hAnsi="DejaVu Sans Mono" w:cs="DejaVu Sans Mono"/>
          <w:color w:val="C34D00"/>
          <w:sz w:val="26"/>
          <w:szCs w:val="26"/>
          <w:bdr w:val="none" w:sz="0" w:space="0" w:color="auto" w:frame="1"/>
          <w:shd w:val="clear" w:color="auto" w:fill="272822"/>
        </w:rPr>
      </w:pPr>
    </w:p>
    <w:p w14:paraId="0C7AB47C" w14:textId="728B3F28" w:rsidR="00F06B5A" w:rsidRPr="000D2881" w:rsidRDefault="00AC466E" w:rsidP="0036226E">
      <w:pPr>
        <w:pStyle w:val="HTMLPreformatted"/>
        <w:shd w:val="clear" w:color="auto" w:fill="272822"/>
        <w:spacing w:before="60" w:after="60"/>
        <w:ind w:firstLine="360"/>
        <w:rPr>
          <w:rStyle w:val="z-comment"/>
          <w:rFonts w:ascii="DejaVu Sans Mono" w:eastAsiaTheme="majorEastAsia" w:hAnsi="DejaVu Sans Mono" w:cs="DejaVu Sans Mono"/>
          <w:color w:val="FFC000"/>
          <w:sz w:val="26"/>
          <w:szCs w:val="26"/>
          <w:bdr w:val="none" w:sz="0" w:space="0" w:color="auto" w:frame="1"/>
          <w:shd w:val="clear" w:color="auto" w:fill="272822"/>
        </w:rPr>
      </w:pPr>
      <w:r w:rsidRPr="000D2881">
        <w:rPr>
          <w:rStyle w:val="z-source"/>
          <w:rFonts w:ascii="DejaVu Sans Mono" w:hAnsi="DejaVu Sans Mono" w:cs="DejaVu Sans Mono"/>
          <w:color w:val="FFC000"/>
          <w:sz w:val="26"/>
          <w:szCs w:val="26"/>
          <w:bdr w:val="none" w:sz="0" w:space="0" w:color="auto" w:frame="1"/>
          <w:shd w:val="clear" w:color="auto" w:fill="272822"/>
        </w:rPr>
        <w:lastRenderedPageBreak/>
        <w:t xml:space="preserve">  </w:t>
      </w:r>
      <w:r w:rsidR="00F06B5A" w:rsidRPr="000D2881">
        <w:rPr>
          <w:rStyle w:val="z-punctuation"/>
          <w:rFonts w:ascii="DejaVu Sans Mono" w:hAnsi="DejaVu Sans Mono" w:cs="DejaVu Sans Mono"/>
          <w:color w:val="FFC000"/>
          <w:sz w:val="26"/>
          <w:szCs w:val="26"/>
          <w:bdr w:val="none" w:sz="0" w:space="0" w:color="auto" w:frame="1"/>
          <w:shd w:val="clear" w:color="auto" w:fill="272822"/>
        </w:rPr>
        <w:t>;</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restore</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registers</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and</w:t>
      </w:r>
      <w:r w:rsidRPr="000D2881">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0D2881">
        <w:rPr>
          <w:rStyle w:val="z-comment"/>
          <w:rFonts w:ascii="DejaVu Sans Mono" w:eastAsiaTheme="majorEastAsia" w:hAnsi="DejaVu Sans Mono" w:cs="DejaVu Sans Mono"/>
          <w:color w:val="FFC000"/>
          <w:sz w:val="26"/>
          <w:szCs w:val="26"/>
          <w:bdr w:val="none" w:sz="0" w:space="0" w:color="auto" w:frame="1"/>
          <w:shd w:val="clear" w:color="auto" w:fill="272822"/>
        </w:rPr>
        <w:t>return</w:t>
      </w:r>
    </w:p>
    <w:p w14:paraId="5A6AAF25" w14:textId="5F5D0B2B" w:rsidR="00F06B5A" w:rsidRPr="000D2881"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PLA</w:t>
      </w:r>
    </w:p>
    <w:p w14:paraId="49CE0954" w14:textId="18D29306" w:rsidR="00F06B5A" w:rsidRPr="000D2881"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TAY</w:t>
      </w:r>
    </w:p>
    <w:p w14:paraId="0048A673" w14:textId="02DF48A3" w:rsidR="00F06B5A" w:rsidRPr="000D2881"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PLA</w:t>
      </w:r>
    </w:p>
    <w:p w14:paraId="7E262F76" w14:textId="242854B8" w:rsidR="00F06B5A" w:rsidRPr="000D2881"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TAX</w:t>
      </w:r>
    </w:p>
    <w:p w14:paraId="19F7D016" w14:textId="78953733" w:rsidR="00F06B5A" w:rsidRPr="000D2881"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PLA</w:t>
      </w:r>
    </w:p>
    <w:p w14:paraId="52F6946A" w14:textId="7407A6A6" w:rsidR="00F06B5A" w:rsidRPr="000D2881"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PLP</w:t>
      </w:r>
    </w:p>
    <w:p w14:paraId="58A877BB" w14:textId="7560DD24" w:rsidR="00F06B5A" w:rsidRPr="000D2881" w:rsidRDefault="00AC466E" w:rsidP="0036226E">
      <w:pPr>
        <w:pStyle w:val="HTMLPreformatted"/>
        <w:shd w:val="clear" w:color="auto" w:fill="272822"/>
        <w:spacing w:before="60" w:after="60"/>
        <w:ind w:firstLine="360"/>
        <w:rPr>
          <w:rStyle w:val="z-source"/>
          <w:rFonts w:ascii="DejaVu Sans Mono" w:hAnsi="DejaVu Sans Mono" w:cs="DejaVu Sans Mono"/>
          <w:color w:val="E3371E"/>
          <w:sz w:val="26"/>
          <w:szCs w:val="26"/>
          <w:bdr w:val="none" w:sz="0" w:space="0" w:color="auto" w:frame="1"/>
          <w:shd w:val="clear" w:color="auto" w:fill="272822"/>
        </w:rPr>
      </w:pPr>
      <w:r w:rsidRPr="000D2881">
        <w:rPr>
          <w:rStyle w:val="z-source"/>
          <w:rFonts w:ascii="DejaVu Sans Mono" w:hAnsi="DejaVu Sans Mono" w:cs="DejaVu Sans Mono"/>
          <w:color w:val="E3371E"/>
          <w:sz w:val="26"/>
          <w:szCs w:val="26"/>
          <w:bdr w:val="none" w:sz="0" w:space="0" w:color="auto" w:frame="1"/>
          <w:shd w:val="clear" w:color="auto" w:fill="272822"/>
        </w:rPr>
        <w:t xml:space="preserve">  </w:t>
      </w:r>
      <w:r w:rsidR="00F06B5A" w:rsidRPr="000D2881">
        <w:rPr>
          <w:rStyle w:val="z-keyword"/>
          <w:rFonts w:ascii="DejaVu Sans Mono" w:hAnsi="DejaVu Sans Mono" w:cs="DejaVu Sans Mono"/>
          <w:color w:val="E3371E"/>
          <w:sz w:val="26"/>
          <w:szCs w:val="26"/>
          <w:bdr w:val="none" w:sz="0" w:space="0" w:color="auto" w:frame="1"/>
          <w:shd w:val="clear" w:color="auto" w:fill="272822"/>
        </w:rPr>
        <w:t>RTS</w:t>
      </w:r>
    </w:p>
    <w:p w14:paraId="520616E0" w14:textId="77777777" w:rsidR="00F06B5A" w:rsidRPr="000D2881" w:rsidRDefault="00F06B5A" w:rsidP="0036226E">
      <w:pPr>
        <w:pStyle w:val="HTMLPreformatted"/>
        <w:shd w:val="clear" w:color="auto" w:fill="272822"/>
        <w:spacing w:before="60" w:after="60"/>
        <w:ind w:firstLine="360"/>
        <w:rPr>
          <w:rStyle w:val="z-source"/>
          <w:rFonts w:ascii="DejaVu Sans Mono" w:hAnsi="DejaVu Sans Mono" w:cs="DejaVu Sans Mono"/>
          <w:color w:val="10C26F"/>
          <w:sz w:val="26"/>
          <w:szCs w:val="26"/>
          <w:bdr w:val="none" w:sz="0" w:space="0" w:color="auto" w:frame="1"/>
          <w:shd w:val="clear" w:color="auto" w:fill="272822"/>
        </w:rPr>
      </w:pPr>
      <w:r w:rsidRPr="000D2881">
        <w:rPr>
          <w:rStyle w:val="z-keyword"/>
          <w:rFonts w:ascii="DejaVu Sans Mono" w:hAnsi="DejaVu Sans Mono" w:cs="DejaVu Sans Mono"/>
          <w:color w:val="10C26F"/>
          <w:sz w:val="26"/>
          <w:szCs w:val="26"/>
          <w:bdr w:val="none" w:sz="0" w:space="0" w:color="auto" w:frame="1"/>
          <w:shd w:val="clear" w:color="auto" w:fill="272822"/>
        </w:rPr>
        <w:t>.endproc</w:t>
      </w:r>
    </w:p>
    <w:p w14:paraId="4EA87653" w14:textId="43FAC3AA" w:rsidR="00F06B5A" w:rsidRPr="00206ACB" w:rsidRDefault="00F06B5A" w:rsidP="000D2881">
      <w:r w:rsidRPr="00206ACB">
        <w:t>The</w:t>
      </w:r>
      <w:r w:rsidR="00AC466E" w:rsidRPr="00206ACB">
        <w:t xml:space="preserve"> </w:t>
      </w:r>
      <w:r w:rsidRPr="00206ACB">
        <w:t>player</w:t>
      </w:r>
      <w:r w:rsidR="00AC466E" w:rsidRPr="00206ACB">
        <w:t xml:space="preserve"> </w:t>
      </w:r>
      <w:r w:rsidRPr="00206ACB">
        <w:t>ship</w:t>
      </w:r>
      <w:r w:rsidR="00AC466E" w:rsidRPr="00206ACB">
        <w:t xml:space="preserve"> </w:t>
      </w:r>
      <w:r w:rsidRPr="00206ACB">
        <w:t>uses</w:t>
      </w:r>
      <w:r w:rsidR="00AC466E" w:rsidRPr="00206ACB">
        <w:t xml:space="preserve"> </w:t>
      </w:r>
      <w:r w:rsidRPr="00206ACB">
        <w:t>tiles</w:t>
      </w:r>
      <w:r w:rsidR="00AC466E" w:rsidRPr="00206ACB">
        <w:t xml:space="preserve"> </w:t>
      </w:r>
      <w:r w:rsidRPr="00393C4F">
        <w:rPr>
          <w:rStyle w:val="QuoteChar"/>
        </w:rPr>
        <w:t>$05</w:t>
      </w:r>
      <w:r w:rsidR="00AC466E" w:rsidRPr="00206ACB">
        <w:t xml:space="preserve"> </w:t>
      </w:r>
      <w:r w:rsidRPr="00206ACB">
        <w:t>(top</w:t>
      </w:r>
      <w:r w:rsidR="00AC466E" w:rsidRPr="00206ACB">
        <w:t xml:space="preserve"> </w:t>
      </w:r>
      <w:r w:rsidRPr="00206ACB">
        <w:t>left),</w:t>
      </w:r>
      <w:r w:rsidR="00AC466E" w:rsidRPr="00206ACB">
        <w:t xml:space="preserve"> </w:t>
      </w:r>
      <w:r w:rsidRPr="00393C4F">
        <w:rPr>
          <w:rStyle w:val="QuoteChar"/>
        </w:rPr>
        <w:t>$06</w:t>
      </w:r>
      <w:r w:rsidR="00AC466E" w:rsidRPr="00206ACB">
        <w:t xml:space="preserve"> </w:t>
      </w:r>
      <w:r w:rsidRPr="00206ACB">
        <w:t>(top</w:t>
      </w:r>
      <w:r w:rsidR="00AC466E" w:rsidRPr="00206ACB">
        <w:t xml:space="preserve"> </w:t>
      </w:r>
      <w:r w:rsidRPr="00206ACB">
        <w:t>right),</w:t>
      </w:r>
      <w:r w:rsidR="00AC466E" w:rsidRPr="00206ACB">
        <w:t xml:space="preserve"> </w:t>
      </w:r>
      <w:r w:rsidRPr="00393C4F">
        <w:rPr>
          <w:rStyle w:val="QuoteChar"/>
        </w:rPr>
        <w:t>$07</w:t>
      </w:r>
      <w:r w:rsidR="00AC466E" w:rsidRPr="00206ACB">
        <w:t xml:space="preserve"> </w:t>
      </w:r>
      <w:r w:rsidRPr="00206ACB">
        <w:t>(bottom</w:t>
      </w:r>
      <w:r w:rsidR="00AC466E" w:rsidRPr="00206ACB">
        <w:t xml:space="preserve"> </w:t>
      </w:r>
      <w:r w:rsidRPr="00206ACB">
        <w:t>left),</w:t>
      </w:r>
      <w:r w:rsidR="00AC466E" w:rsidRPr="00206ACB">
        <w:t xml:space="preserve"> </w:t>
      </w:r>
      <w:r w:rsidRPr="00206ACB">
        <w:t>and</w:t>
      </w:r>
      <w:r w:rsidR="00AC466E" w:rsidRPr="00206ACB">
        <w:t xml:space="preserve"> </w:t>
      </w:r>
      <w:r w:rsidRPr="00393C4F">
        <w:rPr>
          <w:rStyle w:val="QuoteChar"/>
        </w:rPr>
        <w:t>$08</w:t>
      </w:r>
      <w:r w:rsidR="00AC466E" w:rsidRPr="00206ACB">
        <w:t xml:space="preserve"> </w:t>
      </w:r>
      <w:r w:rsidRPr="00206ACB">
        <w:t>(bottom</w:t>
      </w:r>
      <w:r w:rsidR="00AC466E" w:rsidRPr="00206ACB">
        <w:t xml:space="preserve"> </w:t>
      </w:r>
      <w:r w:rsidRPr="00206ACB">
        <w:t>right).</w:t>
      </w:r>
      <w:r w:rsidR="00AC466E" w:rsidRPr="00206ACB">
        <w:t xml:space="preserve"> </w:t>
      </w:r>
      <w:r w:rsidRPr="00206ACB">
        <w:t>We</w:t>
      </w:r>
      <w:r w:rsidR="00AC466E" w:rsidRPr="00206ACB">
        <w:t xml:space="preserve"> </w:t>
      </w:r>
      <w:r w:rsidRPr="00206ACB">
        <w:t>write</w:t>
      </w:r>
      <w:r w:rsidR="00AC466E" w:rsidRPr="00206ACB">
        <w:t xml:space="preserve"> </w:t>
      </w:r>
      <w:r w:rsidRPr="00206ACB">
        <w:t>those</w:t>
      </w:r>
      <w:r w:rsidR="00AC466E" w:rsidRPr="00206ACB">
        <w:t xml:space="preserve"> </w:t>
      </w:r>
      <w:r w:rsidRPr="00206ACB">
        <w:t>tile</w:t>
      </w:r>
      <w:r w:rsidR="00AC466E" w:rsidRPr="00206ACB">
        <w:t xml:space="preserve"> </w:t>
      </w:r>
      <w:r w:rsidRPr="00206ACB">
        <w:t>numbers</w:t>
      </w:r>
      <w:r w:rsidR="00AC466E" w:rsidRPr="00206ACB">
        <w:t xml:space="preserve"> </w:t>
      </w:r>
      <w:r w:rsidRPr="00206ACB">
        <w:t>to</w:t>
      </w:r>
      <w:r w:rsidR="00AC466E" w:rsidRPr="00206ACB">
        <w:t xml:space="preserve"> </w:t>
      </w:r>
      <w:r w:rsidRPr="00206ACB">
        <w:t>memory</w:t>
      </w:r>
      <w:r w:rsidR="00AC466E" w:rsidRPr="00206ACB">
        <w:t xml:space="preserve"> </w:t>
      </w:r>
      <w:r w:rsidRPr="00206ACB">
        <w:t>addresses</w:t>
      </w:r>
      <w:r w:rsidR="00AC466E" w:rsidRPr="00206ACB">
        <w:t xml:space="preserve"> </w:t>
      </w:r>
      <w:r w:rsidRPr="00393C4F">
        <w:rPr>
          <w:rStyle w:val="QuoteChar"/>
        </w:rPr>
        <w:t>$0201</w:t>
      </w:r>
      <w:r w:rsidRPr="00206ACB">
        <w:t>,</w:t>
      </w:r>
      <w:r w:rsidR="00AC466E" w:rsidRPr="00206ACB">
        <w:t xml:space="preserve"> </w:t>
      </w:r>
      <w:r w:rsidRPr="00393C4F">
        <w:rPr>
          <w:rStyle w:val="QuoteChar"/>
        </w:rPr>
        <w:t>$0205</w:t>
      </w:r>
      <w:r w:rsidRPr="00206ACB">
        <w:t>,</w:t>
      </w:r>
      <w:r w:rsidR="00AC466E" w:rsidRPr="00206ACB">
        <w:t xml:space="preserve"> </w:t>
      </w:r>
      <w:r w:rsidRPr="00393C4F">
        <w:rPr>
          <w:rStyle w:val="QuoteChar"/>
        </w:rPr>
        <w:t>$0209</w:t>
      </w:r>
      <w:r w:rsidRPr="00206ACB">
        <w:t>,</w:t>
      </w:r>
      <w:r w:rsidR="00AC466E" w:rsidRPr="00206ACB">
        <w:t xml:space="preserve"> </w:t>
      </w:r>
      <w:r w:rsidRPr="00206ACB">
        <w:t>and</w:t>
      </w:r>
      <w:r w:rsidR="00AC466E" w:rsidRPr="00206ACB">
        <w:t xml:space="preserve"> </w:t>
      </w:r>
      <w:r w:rsidRPr="00393C4F">
        <w:rPr>
          <w:rStyle w:val="QuoteChar"/>
        </w:rPr>
        <w:t>$020d</w:t>
      </w:r>
      <w:r w:rsidRPr="00206ACB">
        <w:t>,</w:t>
      </w:r>
      <w:r w:rsidR="00AC466E" w:rsidRPr="00206ACB">
        <w:t xml:space="preserve"> </w:t>
      </w:r>
      <w:r w:rsidRPr="00206ACB">
        <w:t>respectively,</w:t>
      </w:r>
      <w:r w:rsidR="00AC466E" w:rsidRPr="00206ACB">
        <w:t xml:space="preserve"> </w:t>
      </w:r>
      <w:r w:rsidRPr="00206ACB">
        <w:t>because</w:t>
      </w:r>
      <w:r w:rsidR="00AC466E" w:rsidRPr="00206ACB">
        <w:t xml:space="preserve"> </w:t>
      </w:r>
      <w:r w:rsidRPr="00206ACB">
        <w:t>those</w:t>
      </w:r>
      <w:r w:rsidR="00AC466E" w:rsidRPr="00206ACB">
        <w:t xml:space="preserve"> </w:t>
      </w:r>
      <w:r w:rsidRPr="00206ACB">
        <w:t>correspond</w:t>
      </w:r>
      <w:r w:rsidR="00AC466E" w:rsidRPr="00206ACB">
        <w:t xml:space="preserve"> </w:t>
      </w:r>
      <w:r w:rsidRPr="00206ACB">
        <w:t>to</w:t>
      </w:r>
      <w:r w:rsidR="00AC466E" w:rsidRPr="00206ACB">
        <w:t xml:space="preserve"> </w:t>
      </w:r>
      <w:r w:rsidRPr="00206ACB">
        <w:t>"byte</w:t>
      </w:r>
      <w:r w:rsidR="00AC466E" w:rsidRPr="00206ACB">
        <w:t xml:space="preserve"> </w:t>
      </w:r>
      <w:r w:rsidRPr="00206ACB">
        <w:t>2"</w:t>
      </w:r>
      <w:r w:rsidR="00AC466E" w:rsidRPr="00206ACB">
        <w:t xml:space="preserve"> </w:t>
      </w:r>
      <w:r w:rsidRPr="00206ACB">
        <w:t>of</w:t>
      </w:r>
      <w:r w:rsidR="00AC466E" w:rsidRPr="00206ACB">
        <w:t xml:space="preserve"> </w:t>
      </w:r>
      <w:r w:rsidRPr="00206ACB">
        <w:t>the</w:t>
      </w:r>
      <w:r w:rsidR="00AC466E" w:rsidRPr="00206ACB">
        <w:t xml:space="preserve"> </w:t>
      </w:r>
      <w:r w:rsidRPr="00206ACB">
        <w:t>first</w:t>
      </w:r>
      <w:r w:rsidR="00AC466E" w:rsidRPr="00206ACB">
        <w:t xml:space="preserve"> </w:t>
      </w:r>
      <w:r w:rsidRPr="00206ACB">
        <w:t>four</w:t>
      </w:r>
      <w:r w:rsidR="00AC466E" w:rsidRPr="00206ACB">
        <w:t xml:space="preserve"> </w:t>
      </w:r>
      <w:r w:rsidRPr="00206ACB">
        <w:t>sprites.</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player</w:t>
      </w:r>
      <w:r w:rsidR="00AC466E" w:rsidRPr="00206ACB">
        <w:t xml:space="preserve"> </w:t>
      </w:r>
      <w:r w:rsidRPr="00206ACB">
        <w:t>ship's</w:t>
      </w:r>
      <w:r w:rsidR="00AC466E" w:rsidRPr="00206ACB">
        <w:t xml:space="preserve"> </w:t>
      </w:r>
      <w:r w:rsidRPr="00206ACB">
        <w:t>tiles</w:t>
      </w:r>
      <w:r w:rsidR="00AC466E" w:rsidRPr="00206ACB">
        <w:t xml:space="preserve"> </w:t>
      </w:r>
      <w:r w:rsidRPr="00206ACB">
        <w:t>use</w:t>
      </w:r>
      <w:r w:rsidR="00AC466E" w:rsidRPr="00206ACB">
        <w:t xml:space="preserve"> </w:t>
      </w:r>
      <w:r w:rsidRPr="00206ACB">
        <w:t>palette</w:t>
      </w:r>
      <w:r w:rsidR="00AC466E" w:rsidRPr="00206ACB">
        <w:t xml:space="preserve"> </w:t>
      </w:r>
      <w:r w:rsidRPr="00206ACB">
        <w:t>zero</w:t>
      </w:r>
      <w:r w:rsidR="00AC466E" w:rsidRPr="00206ACB">
        <w:t xml:space="preserve"> </w:t>
      </w:r>
      <w:r w:rsidRPr="00206ACB">
        <w:t>(the</w:t>
      </w:r>
      <w:r w:rsidR="00AC466E" w:rsidRPr="00206ACB">
        <w:t xml:space="preserve"> </w:t>
      </w:r>
      <w:r w:rsidRPr="00206ACB">
        <w:t>first</w:t>
      </w:r>
      <w:r w:rsidR="00AC466E" w:rsidRPr="00206ACB">
        <w:t xml:space="preserve"> </w:t>
      </w:r>
      <w:r w:rsidRPr="00206ACB">
        <w:t>palette),</w:t>
      </w:r>
      <w:r w:rsidR="00AC466E" w:rsidRPr="00206ACB">
        <w:t xml:space="preserve"> </w:t>
      </w:r>
      <w:r w:rsidRPr="00206ACB">
        <w:t>so</w:t>
      </w:r>
      <w:r w:rsidR="00AC466E" w:rsidRPr="00206ACB">
        <w:t xml:space="preserve"> </w:t>
      </w:r>
      <w:r w:rsidRPr="00206ACB">
        <w:t>the</w:t>
      </w:r>
      <w:r w:rsidR="00AC466E" w:rsidRPr="00206ACB">
        <w:t xml:space="preserve"> </w:t>
      </w:r>
      <w:r w:rsidRPr="00206ACB">
        <w:t>code</w:t>
      </w:r>
      <w:r w:rsidR="00AC466E" w:rsidRPr="00206ACB">
        <w:t xml:space="preserve"> </w:t>
      </w:r>
      <w:r w:rsidRPr="00206ACB">
        <w:t>to</w:t>
      </w:r>
      <w:r w:rsidR="00AC466E" w:rsidRPr="00206ACB">
        <w:t xml:space="preserve"> </w:t>
      </w:r>
      <w:r w:rsidRPr="00206ACB">
        <w:t>write</w:t>
      </w:r>
      <w:r w:rsidR="00AC466E" w:rsidRPr="00206ACB">
        <w:t xml:space="preserve"> </w:t>
      </w:r>
      <w:r w:rsidRPr="00206ACB">
        <w:t>sprite</w:t>
      </w:r>
      <w:r w:rsidR="00AC466E" w:rsidRPr="00206ACB">
        <w:t xml:space="preserve"> </w:t>
      </w:r>
      <w:r w:rsidRPr="00206ACB">
        <w:t>attributes</w:t>
      </w:r>
      <w:r w:rsidR="00AC466E" w:rsidRPr="00206ACB">
        <w:t xml:space="preserve"> </w:t>
      </w:r>
      <w:r w:rsidRPr="00206ACB">
        <w:t>is</w:t>
      </w:r>
      <w:r w:rsidR="00AC466E" w:rsidRPr="00206ACB">
        <w:t xml:space="preserve"> </w:t>
      </w:r>
      <w:r w:rsidRPr="00206ACB">
        <w:t>much</w:t>
      </w:r>
      <w:r w:rsidR="00AC466E" w:rsidRPr="00206ACB">
        <w:t xml:space="preserve"> </w:t>
      </w:r>
      <w:r w:rsidRPr="00206ACB">
        <w:t>shorter.</w:t>
      </w:r>
      <w:r w:rsidR="00AC466E" w:rsidRPr="00206ACB">
        <w:t xml:space="preserve"> </w:t>
      </w:r>
      <w:r w:rsidRPr="00393C4F">
        <w:rPr>
          <w:rStyle w:val="QuoteChar"/>
        </w:rPr>
        <w:t>$0202</w:t>
      </w:r>
      <w:r w:rsidRPr="00206ACB">
        <w:t>,</w:t>
      </w:r>
      <w:r w:rsidR="00AC466E" w:rsidRPr="00206ACB">
        <w:t xml:space="preserve"> </w:t>
      </w:r>
      <w:r w:rsidRPr="00393C4F">
        <w:rPr>
          <w:rStyle w:val="QuoteChar"/>
        </w:rPr>
        <w:t>$0206</w:t>
      </w:r>
      <w:r w:rsidRPr="00206ACB">
        <w:t>,</w:t>
      </w:r>
      <w:r w:rsidR="00AC466E" w:rsidRPr="00206ACB">
        <w:t xml:space="preserve"> </w:t>
      </w:r>
      <w:r w:rsidRPr="00476C22">
        <w:rPr>
          <w:rStyle w:val="QuoteChar"/>
        </w:rPr>
        <w:t>$020a</w:t>
      </w:r>
      <w:r w:rsidRPr="00206ACB">
        <w:t>,</w:t>
      </w:r>
      <w:r w:rsidR="00AC466E" w:rsidRPr="00206ACB">
        <w:t xml:space="preserve"> </w:t>
      </w:r>
      <w:r w:rsidRPr="00206ACB">
        <w:t>and</w:t>
      </w:r>
      <w:r w:rsidR="00AC466E" w:rsidRPr="00206ACB">
        <w:t xml:space="preserve"> </w:t>
      </w:r>
      <w:r w:rsidRPr="00476C22">
        <w:rPr>
          <w:rStyle w:val="QuoteChar"/>
        </w:rPr>
        <w:t>$020e</w:t>
      </w:r>
      <w:r w:rsidR="00AC466E" w:rsidRPr="00206ACB">
        <w:t xml:space="preserve"> </w:t>
      </w:r>
      <w:r w:rsidRPr="00206ACB">
        <w:t>are</w:t>
      </w:r>
      <w:r w:rsidR="00AC466E" w:rsidRPr="00206ACB">
        <w:t xml:space="preserve"> </w:t>
      </w:r>
      <w:r w:rsidRPr="00206ACB">
        <w:t>the</w:t>
      </w:r>
      <w:r w:rsidR="00AC466E" w:rsidRPr="00206ACB">
        <w:t xml:space="preserve"> </w:t>
      </w:r>
      <w:r w:rsidRPr="00206ACB">
        <w:t>bytes</w:t>
      </w:r>
      <w:r w:rsidR="00AC466E" w:rsidRPr="00206ACB">
        <w:t xml:space="preserve"> </w:t>
      </w:r>
      <w:r w:rsidRPr="00206ACB">
        <w:t>immediately</w:t>
      </w:r>
      <w:r w:rsidR="00AC466E" w:rsidRPr="00206ACB">
        <w:t xml:space="preserve"> </w:t>
      </w:r>
      <w:r w:rsidRPr="00206ACB">
        <w:t>following</w:t>
      </w:r>
      <w:r w:rsidR="00AC466E" w:rsidRPr="00206ACB">
        <w:t xml:space="preserve"> </w:t>
      </w:r>
      <w:r w:rsidRPr="00206ACB">
        <w:t>the</w:t>
      </w:r>
      <w:r w:rsidR="00AC466E" w:rsidRPr="00206ACB">
        <w:t xml:space="preserve"> </w:t>
      </w:r>
      <w:r w:rsidRPr="00206ACB">
        <w:t>previous</w:t>
      </w:r>
      <w:r w:rsidR="00AC466E" w:rsidRPr="00206ACB">
        <w:t xml:space="preserve"> </w:t>
      </w:r>
      <w:r w:rsidRPr="00206ACB">
        <w:t>tile</w:t>
      </w:r>
      <w:r w:rsidR="00AC466E" w:rsidRPr="00206ACB">
        <w:t xml:space="preserve"> </w:t>
      </w:r>
      <w:r w:rsidRPr="00206ACB">
        <w:t>number</w:t>
      </w:r>
      <w:r w:rsidR="00AC466E" w:rsidRPr="00206ACB">
        <w:t xml:space="preserve"> </w:t>
      </w:r>
      <w:r w:rsidRPr="00206ACB">
        <w:t>bytes,</w:t>
      </w:r>
      <w:r w:rsidR="00AC466E" w:rsidRPr="00206ACB">
        <w:t xml:space="preserve"> </w:t>
      </w:r>
      <w:r w:rsidRPr="00206ACB">
        <w:t>and</w:t>
      </w:r>
      <w:r w:rsidR="00AC466E" w:rsidRPr="00206ACB">
        <w:t xml:space="preserve"> </w:t>
      </w:r>
      <w:r w:rsidRPr="00206ACB">
        <w:t>so</w:t>
      </w:r>
      <w:r w:rsidR="00AC466E" w:rsidRPr="00206ACB">
        <w:t xml:space="preserve"> </w:t>
      </w:r>
      <w:r w:rsidRPr="00206ACB">
        <w:t>they</w:t>
      </w:r>
      <w:r w:rsidR="00AC466E" w:rsidRPr="00206ACB">
        <w:t xml:space="preserve"> </w:t>
      </w:r>
      <w:r w:rsidRPr="00206ACB">
        <w:t>hold</w:t>
      </w:r>
      <w:r w:rsidR="00AC466E" w:rsidRPr="00206ACB">
        <w:t xml:space="preserve"> </w:t>
      </w:r>
      <w:r w:rsidRPr="00206ACB">
        <w:t>the</w:t>
      </w:r>
      <w:r w:rsidR="00AC466E" w:rsidRPr="00206ACB">
        <w:t xml:space="preserve"> </w:t>
      </w:r>
      <w:r w:rsidRPr="00206ACB">
        <w:t>attributes</w:t>
      </w:r>
      <w:r w:rsidR="00AC466E" w:rsidRPr="00206ACB">
        <w:t xml:space="preserve"> </w:t>
      </w:r>
      <w:r w:rsidRPr="00206ACB">
        <w:t>for</w:t>
      </w:r>
      <w:r w:rsidR="00AC466E" w:rsidRPr="00206ACB">
        <w:t xml:space="preserve"> </w:t>
      </w:r>
      <w:r w:rsidRPr="00206ACB">
        <w:t>each</w:t>
      </w:r>
      <w:r w:rsidR="00AC466E" w:rsidRPr="00206ACB">
        <w:t xml:space="preserve"> </w:t>
      </w:r>
      <w:r w:rsidRPr="00206ACB">
        <w:t>of</w:t>
      </w:r>
      <w:r w:rsidR="00AC466E" w:rsidRPr="00206ACB">
        <w:t xml:space="preserve"> </w:t>
      </w:r>
      <w:r w:rsidRPr="00206ACB">
        <w:t>the</w:t>
      </w:r>
      <w:r w:rsidR="00AC466E" w:rsidRPr="00206ACB">
        <w:t xml:space="preserve"> </w:t>
      </w:r>
      <w:r w:rsidRPr="00206ACB">
        <w:t>first</w:t>
      </w:r>
      <w:r w:rsidR="00AC466E" w:rsidRPr="00206ACB">
        <w:t xml:space="preserve"> </w:t>
      </w:r>
      <w:r w:rsidRPr="00206ACB">
        <w:t>four</w:t>
      </w:r>
      <w:r w:rsidR="00AC466E" w:rsidRPr="00206ACB">
        <w:t xml:space="preserve"> </w:t>
      </w:r>
      <w:r w:rsidRPr="00206ACB">
        <w:t>sprites.</w:t>
      </w:r>
      <w:r w:rsidR="00AC466E" w:rsidRPr="00206ACB">
        <w:t xml:space="preserve"> </w:t>
      </w:r>
      <w:r w:rsidRPr="00206ACB">
        <w:t>Finally,</w:t>
      </w:r>
      <w:r w:rsidR="00AC466E" w:rsidRPr="00206ACB">
        <w:t xml:space="preserve"> </w:t>
      </w:r>
      <w:r w:rsidRPr="00206ACB">
        <w:t>we</w:t>
      </w:r>
      <w:r w:rsidR="00AC466E" w:rsidRPr="00206ACB">
        <w:t xml:space="preserve"> </w:t>
      </w:r>
      <w:r w:rsidRPr="00206ACB">
        <w:t>restore</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registers,</w:t>
      </w:r>
      <w:r w:rsidR="00AC466E" w:rsidRPr="00206ACB">
        <w:t xml:space="preserve"> </w:t>
      </w:r>
      <w:r w:rsidRPr="00206ACB">
        <w:t>in</w:t>
      </w:r>
      <w:r w:rsidR="00AC466E" w:rsidRPr="00206ACB">
        <w:t xml:space="preserve"> </w:t>
      </w:r>
      <w:r w:rsidRPr="00206ACB">
        <w:t>the</w:t>
      </w:r>
      <w:r w:rsidR="00AC466E" w:rsidRPr="00206ACB">
        <w:t xml:space="preserve"> </w:t>
      </w:r>
      <w:r w:rsidRPr="00206ACB">
        <w:t>opposite</w:t>
      </w:r>
      <w:r w:rsidR="00AC466E" w:rsidRPr="00206ACB">
        <w:t xml:space="preserve"> </w:t>
      </w:r>
      <w:r w:rsidRPr="00206ACB">
        <w:t>order</w:t>
      </w:r>
      <w:r w:rsidR="00AC466E" w:rsidRPr="00206ACB">
        <w:t xml:space="preserve"> </w:t>
      </w:r>
      <w:r w:rsidRPr="00206ACB">
        <w:t>of</w:t>
      </w:r>
      <w:r w:rsidR="00AC466E" w:rsidRPr="00206ACB">
        <w:t xml:space="preserve"> </w:t>
      </w:r>
      <w:r w:rsidRPr="00206ACB">
        <w:t>how</w:t>
      </w:r>
      <w:r w:rsidR="00AC466E" w:rsidRPr="00206ACB">
        <w:t xml:space="preserve"> </w:t>
      </w:r>
      <w:r w:rsidRPr="00206ACB">
        <w:t>we</w:t>
      </w:r>
      <w:r w:rsidR="00AC466E" w:rsidRPr="00206ACB">
        <w:t xml:space="preserve"> </w:t>
      </w:r>
      <w:r w:rsidRPr="00206ACB">
        <w:t>stored</w:t>
      </w:r>
      <w:r w:rsidR="00AC466E" w:rsidRPr="00206ACB">
        <w:t xml:space="preserve"> </w:t>
      </w:r>
      <w:r w:rsidRPr="00206ACB">
        <w:t>them,</w:t>
      </w:r>
      <w:r w:rsidR="00AC466E" w:rsidRPr="00206ACB">
        <w:t xml:space="preserve"> </w:t>
      </w:r>
      <w:r w:rsidRPr="00206ACB">
        <w:t>and</w:t>
      </w:r>
      <w:r w:rsidR="00AC466E" w:rsidRPr="00206ACB">
        <w:t xml:space="preserve"> </w:t>
      </w:r>
      <w:r w:rsidRPr="00206ACB">
        <w:t>use</w:t>
      </w:r>
      <w:r w:rsidR="00AC466E" w:rsidRPr="00206ACB">
        <w:t xml:space="preserve"> </w:t>
      </w:r>
      <w:r w:rsidRPr="00476C22">
        <w:rPr>
          <w:rStyle w:val="QuoteChar"/>
        </w:rPr>
        <w:t>RTS</w:t>
      </w:r>
      <w:r w:rsidR="00AC466E" w:rsidRPr="00206ACB">
        <w:t xml:space="preserve"> </w:t>
      </w:r>
      <w:r w:rsidRPr="00206ACB">
        <w:t>to</w:t>
      </w:r>
      <w:r w:rsidR="00AC466E" w:rsidRPr="00206ACB">
        <w:t xml:space="preserve"> </w:t>
      </w:r>
      <w:r w:rsidRPr="00206ACB">
        <w:t>end</w:t>
      </w:r>
      <w:r w:rsidR="00AC466E" w:rsidRPr="00206ACB">
        <w:t xml:space="preserve"> </w:t>
      </w:r>
      <w:r w:rsidRPr="00206ACB">
        <w:t>the</w:t>
      </w:r>
      <w:r w:rsidR="00AC466E" w:rsidRPr="00206ACB">
        <w:t xml:space="preserve"> </w:t>
      </w:r>
      <w:r w:rsidRPr="00206ACB">
        <w:t>subroutine.</w:t>
      </w:r>
    </w:p>
    <w:p w14:paraId="3D6C306B" w14:textId="77777777" w:rsidR="00E936F8" w:rsidRDefault="00F06B5A" w:rsidP="000C50AF">
      <w:r w:rsidRPr="00206ACB">
        <w:t>What</w:t>
      </w:r>
      <w:r w:rsidR="00AC466E" w:rsidRPr="00206ACB">
        <w:t xml:space="preserve"> </w:t>
      </w:r>
      <w:r w:rsidRPr="00206ACB">
        <w:t>about</w:t>
      </w:r>
      <w:r w:rsidR="00AC466E" w:rsidRPr="00206ACB">
        <w:t xml:space="preserve"> </w:t>
      </w:r>
      <w:r w:rsidRPr="00206ACB">
        <w:t>the</w:t>
      </w:r>
      <w:r w:rsidR="00AC466E" w:rsidRPr="00206ACB">
        <w:t xml:space="preserve"> </w:t>
      </w:r>
      <w:r w:rsidRPr="00206ACB">
        <w:rPr>
          <w:rStyle w:val="Emphasis"/>
          <w:rFonts w:cstheme="minorHAnsi"/>
          <w:color w:val="111111"/>
          <w:szCs w:val="26"/>
        </w:rPr>
        <w:t>location</w:t>
      </w:r>
      <w:r w:rsidR="00AC466E" w:rsidRPr="00206ACB">
        <w:t xml:space="preserve"> </w:t>
      </w:r>
      <w:r w:rsidRPr="00206ACB">
        <w:t>of</w:t>
      </w:r>
      <w:r w:rsidR="00AC466E" w:rsidRPr="00206ACB">
        <w:t xml:space="preserve"> </w:t>
      </w:r>
      <w:r w:rsidRPr="00206ACB">
        <w:t>each</w:t>
      </w:r>
      <w:r w:rsidR="00AC466E" w:rsidRPr="00206ACB">
        <w:t xml:space="preserve"> </w:t>
      </w:r>
      <w:r w:rsidRPr="00206ACB">
        <w:t>tile</w:t>
      </w:r>
      <w:r w:rsidR="00AC466E" w:rsidRPr="00206ACB">
        <w:t xml:space="preserve"> </w:t>
      </w:r>
      <w:r w:rsidRPr="00206ACB">
        <w:t>on</w:t>
      </w:r>
      <w:r w:rsidR="00AC466E" w:rsidRPr="00206ACB">
        <w:t xml:space="preserve"> </w:t>
      </w:r>
      <w:r w:rsidRPr="00206ACB">
        <w:t>screen?</w:t>
      </w:r>
      <w:r w:rsidR="00AC466E" w:rsidRPr="00206ACB">
        <w:t xml:space="preserve"> </w:t>
      </w:r>
      <w:r w:rsidRPr="00206ACB">
        <w:t>For</w:t>
      </w:r>
      <w:r w:rsidR="00AC466E" w:rsidRPr="00206ACB">
        <w:t xml:space="preserve"> </w:t>
      </w:r>
      <w:r w:rsidRPr="00206ACB">
        <w:t>that,</w:t>
      </w:r>
      <w:r w:rsidR="00AC466E" w:rsidRPr="00206ACB">
        <w:t xml:space="preserve"> </w:t>
      </w:r>
      <w:r w:rsidRPr="00206ACB">
        <w:t>we</w:t>
      </w:r>
      <w:r w:rsidR="00AC466E" w:rsidRPr="00206ACB">
        <w:t xml:space="preserve"> </w:t>
      </w:r>
      <w:r w:rsidRPr="00206ACB">
        <w:t>will</w:t>
      </w:r>
      <w:r w:rsidR="00AC466E" w:rsidRPr="00206ACB">
        <w:t xml:space="preserve"> </w:t>
      </w:r>
      <w:r w:rsidRPr="00206ACB">
        <w:t>need</w:t>
      </w:r>
      <w:r w:rsidR="00AC466E" w:rsidRPr="00206ACB">
        <w:t xml:space="preserve"> </w:t>
      </w:r>
      <w:r w:rsidRPr="00206ACB">
        <w:t>to</w:t>
      </w:r>
      <w:r w:rsidR="00AC466E" w:rsidRPr="00206ACB">
        <w:t xml:space="preserve"> </w:t>
      </w:r>
      <w:r w:rsidRPr="00206ACB">
        <w:t>use</w:t>
      </w:r>
      <w:r w:rsidR="00AC466E" w:rsidRPr="00206ACB">
        <w:t xml:space="preserve"> </w:t>
      </w:r>
      <w:r w:rsidRPr="00476C22">
        <w:rPr>
          <w:rStyle w:val="QuoteChar"/>
        </w:rPr>
        <w:t>player_x,</w:t>
      </w:r>
      <w:r w:rsidR="00AC466E" w:rsidRPr="00476C22">
        <w:rPr>
          <w:rStyle w:val="QuoteChar"/>
        </w:rPr>
        <w:t xml:space="preserve"> </w:t>
      </w:r>
      <w:r w:rsidRPr="00476C22">
        <w:rPr>
          <w:rStyle w:val="QuoteChar"/>
        </w:rPr>
        <w:t>player_y</w:t>
      </w:r>
      <w:r w:rsidRPr="00206ACB">
        <w:t>,</w:t>
      </w:r>
      <w:r w:rsidR="00AC466E" w:rsidRPr="00206ACB">
        <w:t xml:space="preserve"> </w:t>
      </w:r>
      <w:r w:rsidRPr="00206ACB">
        <w:t>and</w:t>
      </w:r>
      <w:r w:rsidR="00AC466E" w:rsidRPr="00206ACB">
        <w:t xml:space="preserve"> </w:t>
      </w:r>
      <w:r w:rsidRPr="00206ACB">
        <w:t>some</w:t>
      </w:r>
      <w:r w:rsidR="00AC466E" w:rsidRPr="00206ACB">
        <w:t xml:space="preserve"> </w:t>
      </w:r>
      <w:r w:rsidRPr="00206ACB">
        <w:t>basic</w:t>
      </w:r>
      <w:r w:rsidR="00AC466E" w:rsidRPr="00206ACB">
        <w:t xml:space="preserve"> </w:t>
      </w:r>
      <w:r w:rsidRPr="00206ACB">
        <w:t>math.</w:t>
      </w:r>
      <w:r w:rsidR="00AC466E" w:rsidRPr="00206ACB">
        <w:t xml:space="preserve"> </w:t>
      </w:r>
      <w:r w:rsidRPr="00206ACB">
        <w:t>Let's</w:t>
      </w:r>
      <w:r w:rsidR="00AC466E" w:rsidRPr="00206ACB">
        <w:t xml:space="preserve"> </w:t>
      </w:r>
      <w:r w:rsidRPr="00206ACB">
        <w:t>assume,</w:t>
      </w:r>
      <w:r w:rsidR="00AC466E" w:rsidRPr="00206ACB">
        <w:t xml:space="preserve"> </w:t>
      </w:r>
      <w:r w:rsidRPr="00206ACB">
        <w:t>to</w:t>
      </w:r>
      <w:r w:rsidR="00AC466E" w:rsidRPr="00206ACB">
        <w:t xml:space="preserve"> </w:t>
      </w:r>
      <w:r w:rsidRPr="00206ACB">
        <w:t>make</w:t>
      </w:r>
      <w:r w:rsidR="00AC466E" w:rsidRPr="00206ACB">
        <w:t xml:space="preserve"> </w:t>
      </w:r>
      <w:r w:rsidRPr="00206ACB">
        <w:t>things</w:t>
      </w:r>
      <w:r w:rsidR="00AC466E" w:rsidRPr="00206ACB">
        <w:t xml:space="preserve"> </w:t>
      </w:r>
      <w:r w:rsidRPr="00206ACB">
        <w:t>easier,</w:t>
      </w:r>
      <w:r w:rsidR="00AC466E" w:rsidRPr="00206ACB">
        <w:t xml:space="preserve"> </w:t>
      </w:r>
      <w:r w:rsidRPr="00206ACB">
        <w:t>that</w:t>
      </w:r>
      <w:r w:rsidR="00AC466E" w:rsidRPr="00206ACB">
        <w:t xml:space="preserve"> </w:t>
      </w:r>
      <w:r w:rsidRPr="00476C22">
        <w:rPr>
          <w:rStyle w:val="QuoteChar"/>
        </w:rPr>
        <w:t>player_x</w:t>
      </w:r>
      <w:r w:rsidR="00AC466E" w:rsidRPr="00206ACB">
        <w:t xml:space="preserve"> </w:t>
      </w:r>
      <w:r w:rsidRPr="00206ACB">
        <w:t>and</w:t>
      </w:r>
      <w:r w:rsidR="00AC466E" w:rsidRPr="00206ACB">
        <w:t xml:space="preserve"> </w:t>
      </w:r>
      <w:r w:rsidRPr="00476C22">
        <w:rPr>
          <w:rStyle w:val="QuoteChar"/>
        </w:rPr>
        <w:t>player_y</w:t>
      </w:r>
      <w:r w:rsidR="00AC466E" w:rsidRPr="00206ACB">
        <w:t xml:space="preserve"> </w:t>
      </w:r>
      <w:r w:rsidRPr="00206ACB">
        <w:t>represent</w:t>
      </w:r>
      <w:r w:rsidR="00AC466E" w:rsidRPr="00206ACB">
        <w:t xml:space="preserve"> </w:t>
      </w:r>
      <w:r w:rsidRPr="00206ACB">
        <w:t>the</w:t>
      </w:r>
      <w:r w:rsidR="00AC466E" w:rsidRPr="00206ACB">
        <w:t xml:space="preserve"> </w:t>
      </w:r>
      <w:r w:rsidRPr="00206ACB">
        <w:t>top</w:t>
      </w:r>
      <w:r w:rsidR="00AC466E" w:rsidRPr="00206ACB">
        <w:t xml:space="preserve"> </w:t>
      </w:r>
      <w:r w:rsidRPr="00206ACB">
        <w:t>left</w:t>
      </w:r>
      <w:r w:rsidR="00AC466E" w:rsidRPr="00206ACB">
        <w:t xml:space="preserve"> </w:t>
      </w:r>
      <w:r w:rsidRPr="00206ACB">
        <w:t>corner</w:t>
      </w:r>
      <w:r w:rsidR="00AC466E" w:rsidRPr="00206ACB">
        <w:t xml:space="preserve"> </w:t>
      </w:r>
      <w:r w:rsidRPr="00206ACB">
        <w:t>of</w:t>
      </w:r>
      <w:r w:rsidR="00AC466E" w:rsidRPr="00206ACB">
        <w:t xml:space="preserve"> </w:t>
      </w:r>
      <w:r w:rsidRPr="00206ACB">
        <w:t>the</w:t>
      </w:r>
      <w:r w:rsidR="00AC466E" w:rsidRPr="00206ACB">
        <w:t xml:space="preserve"> </w:t>
      </w:r>
      <w:r w:rsidRPr="00206ACB">
        <w:t>top</w:t>
      </w:r>
      <w:r w:rsidR="00AC466E" w:rsidRPr="00206ACB">
        <w:t xml:space="preserve"> </w:t>
      </w:r>
      <w:r w:rsidRPr="00206ACB">
        <w:t>left</w:t>
      </w:r>
      <w:r w:rsidR="00AC466E" w:rsidRPr="00206ACB">
        <w:t xml:space="preserve"> </w:t>
      </w:r>
      <w:r w:rsidRPr="00206ACB">
        <w:t>tile</w:t>
      </w:r>
      <w:r w:rsidR="00AC466E" w:rsidRPr="00206ACB">
        <w:t xml:space="preserve"> </w:t>
      </w:r>
      <w:r w:rsidRPr="00206ACB">
        <w:t>of</w:t>
      </w:r>
      <w:r w:rsidR="00AC466E" w:rsidRPr="00206ACB">
        <w:t xml:space="preserve"> </w:t>
      </w:r>
      <w:r w:rsidRPr="00206ACB">
        <w:t>the</w:t>
      </w:r>
      <w:r w:rsidR="00AC466E" w:rsidRPr="00206ACB">
        <w:t xml:space="preserve"> </w:t>
      </w:r>
      <w:r w:rsidRPr="00206ACB">
        <w:t>player's</w:t>
      </w:r>
      <w:r w:rsidR="00AC466E" w:rsidRPr="00206ACB">
        <w:t xml:space="preserve"> </w:t>
      </w:r>
      <w:r w:rsidRPr="00206ACB">
        <w:t>ship.</w:t>
      </w:r>
      <w:r w:rsidR="00AC466E" w:rsidRPr="00206ACB">
        <w:t xml:space="preserve"> </w:t>
      </w:r>
      <w:r w:rsidRPr="00206ACB">
        <w:t>In</w:t>
      </w:r>
      <w:r w:rsidR="00AC466E" w:rsidRPr="00206ACB">
        <w:t xml:space="preserve"> </w:t>
      </w:r>
      <w:r w:rsidRPr="00206ACB">
        <w:t>our</w:t>
      </w:r>
      <w:r w:rsidR="00AC466E" w:rsidRPr="00206ACB">
        <w:t xml:space="preserve"> </w:t>
      </w:r>
      <w:r w:rsidRPr="00206ACB">
        <w:t>reset</w:t>
      </w:r>
      <w:r w:rsidR="00AC466E" w:rsidRPr="00206ACB">
        <w:t xml:space="preserve"> </w:t>
      </w:r>
      <w:r w:rsidRPr="00206ACB">
        <w:t>handler,</w:t>
      </w:r>
      <w:r w:rsidR="00AC466E" w:rsidRPr="00206ACB">
        <w:t xml:space="preserve"> </w:t>
      </w:r>
      <w:r w:rsidRPr="00206ACB">
        <w:t>we</w:t>
      </w:r>
      <w:r w:rsidR="00AC466E" w:rsidRPr="00206ACB">
        <w:t xml:space="preserve"> </w:t>
      </w:r>
      <w:r w:rsidRPr="00206ACB">
        <w:t>positioned</w:t>
      </w:r>
      <w:r w:rsidR="00AC466E" w:rsidRPr="00206ACB">
        <w:t xml:space="preserve"> </w:t>
      </w:r>
      <w:r w:rsidRPr="00206ACB">
        <w:t>the</w:t>
      </w:r>
      <w:r w:rsidR="00AC466E" w:rsidRPr="00206ACB">
        <w:t xml:space="preserve"> </w:t>
      </w:r>
      <w:r w:rsidRPr="00206ACB">
        <w:t>top</w:t>
      </w:r>
      <w:r w:rsidR="00AC466E" w:rsidRPr="00206ACB">
        <w:t xml:space="preserve"> </w:t>
      </w:r>
      <w:r w:rsidRPr="00206ACB">
        <w:t>left</w:t>
      </w:r>
      <w:r w:rsidR="00AC466E" w:rsidRPr="00206ACB">
        <w:t xml:space="preserve"> </w:t>
      </w:r>
      <w:r w:rsidRPr="00206ACB">
        <w:t>corner</w:t>
      </w:r>
      <w:r w:rsidR="00AC466E" w:rsidRPr="00206ACB">
        <w:t xml:space="preserve"> </w:t>
      </w:r>
      <w:r w:rsidRPr="00206ACB">
        <w:t>of</w:t>
      </w:r>
      <w:r w:rsidR="00AC466E" w:rsidRPr="00206ACB">
        <w:t xml:space="preserve"> </w:t>
      </w:r>
      <w:r w:rsidRPr="00206ACB">
        <w:t>the</w:t>
      </w:r>
      <w:r w:rsidR="00AC466E" w:rsidRPr="00206ACB">
        <w:t xml:space="preserve"> </w:t>
      </w:r>
      <w:r w:rsidRPr="00206ACB">
        <w:t>top</w:t>
      </w:r>
      <w:r w:rsidR="00AC466E" w:rsidRPr="00206ACB">
        <w:t xml:space="preserve"> </w:t>
      </w:r>
      <w:r w:rsidRPr="00206ACB">
        <w:t>left</w:t>
      </w:r>
      <w:r w:rsidR="00AC466E" w:rsidRPr="00206ACB">
        <w:t xml:space="preserve"> </w:t>
      </w:r>
      <w:r w:rsidRPr="00206ACB">
        <w:t>player</w:t>
      </w:r>
      <w:r w:rsidR="00AC466E" w:rsidRPr="00206ACB">
        <w:t xml:space="preserve"> </w:t>
      </w:r>
      <w:r w:rsidRPr="00206ACB">
        <w:t>ship</w:t>
      </w:r>
      <w:r w:rsidR="00AC466E" w:rsidRPr="00206ACB">
        <w:t xml:space="preserve"> </w:t>
      </w:r>
      <w:r w:rsidRPr="00206ACB">
        <w:t>tile</w:t>
      </w:r>
      <w:r w:rsidR="00AC466E" w:rsidRPr="00206ACB">
        <w:t xml:space="preserve"> </w:t>
      </w:r>
      <w:r w:rsidRPr="00206ACB">
        <w:t>at</w:t>
      </w:r>
      <w:r w:rsidR="00AC466E" w:rsidRPr="00206ACB">
        <w:t xml:space="preserve"> </w:t>
      </w:r>
      <w:r w:rsidRPr="00206ACB">
        <w:t>(</w:t>
      </w:r>
      <w:r w:rsidRPr="00476C22">
        <w:rPr>
          <w:rStyle w:val="QuoteChar"/>
        </w:rPr>
        <w:t>$70,</w:t>
      </w:r>
      <w:r w:rsidR="00AC466E" w:rsidRPr="00476C22">
        <w:rPr>
          <w:rStyle w:val="QuoteChar"/>
        </w:rPr>
        <w:t xml:space="preserve"> </w:t>
      </w:r>
      <w:r w:rsidRPr="00476C22">
        <w:rPr>
          <w:rStyle w:val="QuoteChar"/>
        </w:rPr>
        <w:t>$a0</w:t>
      </w:r>
      <w:r w:rsidRPr="00206ACB">
        <w:t>).</w:t>
      </w:r>
      <w:r w:rsidR="00AC466E" w:rsidRPr="00206ACB">
        <w:t xml:space="preserve"> </w:t>
      </w:r>
      <w:r w:rsidRPr="00206ACB">
        <w:t>Once</w:t>
      </w:r>
      <w:r w:rsidR="00AC466E" w:rsidRPr="00206ACB">
        <w:t xml:space="preserve"> </w:t>
      </w:r>
      <w:r w:rsidRPr="00206ACB">
        <w:t>we</w:t>
      </w:r>
      <w:r w:rsidR="00AC466E" w:rsidRPr="00206ACB">
        <w:t xml:space="preserve"> </w:t>
      </w:r>
      <w:r w:rsidRPr="00206ACB">
        <w:t>have</w:t>
      </w:r>
      <w:r w:rsidR="00AC466E" w:rsidRPr="00206ACB">
        <w:t xml:space="preserve"> </w:t>
      </w:r>
      <w:r w:rsidRPr="00206ACB">
        <w:t>placed</w:t>
      </w:r>
      <w:r w:rsidR="00AC466E" w:rsidRPr="00206ACB">
        <w:t xml:space="preserve"> </w:t>
      </w:r>
      <w:r w:rsidRPr="00206ACB">
        <w:t>the</w:t>
      </w:r>
      <w:r w:rsidR="00AC466E" w:rsidRPr="00206ACB">
        <w:t xml:space="preserve"> </w:t>
      </w:r>
      <w:r w:rsidRPr="00206ACB">
        <w:t>top</w:t>
      </w:r>
      <w:r w:rsidR="00AC466E" w:rsidRPr="00206ACB">
        <w:t xml:space="preserve"> </w:t>
      </w:r>
      <w:r w:rsidRPr="00206ACB">
        <w:t>left</w:t>
      </w:r>
      <w:r w:rsidR="00AC466E" w:rsidRPr="00206ACB">
        <w:t xml:space="preserve"> </w:t>
      </w:r>
      <w:r w:rsidRPr="00206ACB">
        <w:t>tile,</w:t>
      </w:r>
      <w:r w:rsidR="00AC466E" w:rsidRPr="00206ACB">
        <w:t xml:space="preserve"> </w:t>
      </w:r>
      <w:r w:rsidRPr="00206ACB">
        <w:t>we</w:t>
      </w:r>
      <w:r w:rsidR="00AC466E" w:rsidRPr="00206ACB">
        <w:t xml:space="preserve"> </w:t>
      </w:r>
      <w:r w:rsidRPr="00206ACB">
        <w:t>can</w:t>
      </w:r>
      <w:r w:rsidR="00AC466E" w:rsidRPr="00206ACB">
        <w:t xml:space="preserve"> </w:t>
      </w:r>
      <w:r w:rsidRPr="00206ACB">
        <w:t>add</w:t>
      </w:r>
      <w:r w:rsidR="00AC466E" w:rsidRPr="00206ACB">
        <w:t xml:space="preserve"> </w:t>
      </w:r>
      <w:r w:rsidRPr="00206ACB">
        <w:t>eight</w:t>
      </w:r>
      <w:r w:rsidR="00AC466E" w:rsidRPr="00206ACB">
        <w:t xml:space="preserve"> </w:t>
      </w:r>
      <w:r w:rsidRPr="00206ACB">
        <w:t>pixels</w:t>
      </w:r>
      <w:r w:rsidR="00AC466E" w:rsidRPr="00206ACB">
        <w:t xml:space="preserve"> </w:t>
      </w:r>
      <w:r w:rsidRPr="00206ACB">
        <w:t>to</w:t>
      </w:r>
      <w:r w:rsidR="00AC466E" w:rsidRPr="00206ACB">
        <w:t xml:space="preserve"> </w:t>
      </w:r>
      <w:r w:rsidRPr="00476C22">
        <w:rPr>
          <w:rStyle w:val="QuoteChar"/>
        </w:rPr>
        <w:t>player_x</w:t>
      </w:r>
      <w:r w:rsidR="00AC466E" w:rsidRPr="00206ACB">
        <w:t xml:space="preserve"> </w:t>
      </w:r>
      <w:r w:rsidRPr="00206ACB">
        <w:t>and</w:t>
      </w:r>
      <w:r w:rsidR="00AC466E" w:rsidRPr="00206ACB">
        <w:t xml:space="preserve"> </w:t>
      </w:r>
      <w:r w:rsidRPr="00476C22">
        <w:rPr>
          <w:rStyle w:val="QuoteChar"/>
        </w:rPr>
        <w:t>player_y</w:t>
      </w:r>
      <w:r w:rsidR="00AC466E" w:rsidRPr="00206ACB">
        <w:t xml:space="preserve"> </w:t>
      </w:r>
      <w:r w:rsidRPr="00206ACB">
        <w:t>to</w:t>
      </w:r>
      <w:r w:rsidR="00AC466E" w:rsidRPr="00206ACB">
        <w:t xml:space="preserve"> </w:t>
      </w:r>
      <w:r w:rsidRPr="00206ACB">
        <w:t>find</w:t>
      </w:r>
      <w:r w:rsidR="00AC466E" w:rsidRPr="00206ACB">
        <w:t xml:space="preserve"> </w:t>
      </w:r>
      <w:r w:rsidRPr="00206ACB">
        <w:t>the</w:t>
      </w:r>
      <w:r w:rsidR="00AC466E" w:rsidRPr="00206ACB">
        <w:t xml:space="preserve"> </w:t>
      </w:r>
      <w:r w:rsidRPr="00206ACB">
        <w:t>positions</w:t>
      </w:r>
      <w:r w:rsidR="00AC466E" w:rsidRPr="00206ACB">
        <w:t xml:space="preserve"> </w:t>
      </w:r>
      <w:r w:rsidRPr="00206ACB">
        <w:t>of</w:t>
      </w:r>
      <w:r w:rsidR="00AC466E" w:rsidRPr="00206ACB">
        <w:t xml:space="preserve"> </w:t>
      </w:r>
      <w:r w:rsidRPr="00206ACB">
        <w:t>the</w:t>
      </w:r>
      <w:r w:rsidR="00AC466E" w:rsidRPr="00206ACB">
        <w:t xml:space="preserve"> </w:t>
      </w:r>
      <w:r w:rsidRPr="00206ACB">
        <w:t>other</w:t>
      </w:r>
      <w:r w:rsidR="00AC466E" w:rsidRPr="00206ACB">
        <w:t xml:space="preserve"> </w:t>
      </w:r>
      <w:r w:rsidRPr="00206ACB">
        <w:t>three</w:t>
      </w:r>
      <w:r w:rsidR="00AC466E" w:rsidRPr="00206ACB">
        <w:t xml:space="preserve"> </w:t>
      </w:r>
      <w:r w:rsidRPr="00206ACB">
        <w:t>tiles.</w:t>
      </w:r>
    </w:p>
    <w:p w14:paraId="25383CF3" w14:textId="201EF50A" w:rsidR="00E936F8" w:rsidRDefault="00E936F8" w:rsidP="00E936F8">
      <w:r w:rsidRPr="00E936F8">
        <w:t xml:space="preserve">In the past, we have used </w:t>
      </w:r>
      <w:r w:rsidRPr="00E936F8">
        <w:rPr>
          <w:rStyle w:val="QuoteChar"/>
        </w:rPr>
        <w:t>INC</w:t>
      </w:r>
      <w:r w:rsidRPr="00E936F8">
        <w:t xml:space="preserve"> / </w:t>
      </w:r>
      <w:r w:rsidRPr="00E936F8">
        <w:rPr>
          <w:rStyle w:val="QuoteChar"/>
        </w:rPr>
        <w:t>DEC</w:t>
      </w:r>
      <w:r w:rsidRPr="00E936F8">
        <w:t xml:space="preserve"> to add or subtract. When adding or subtracting more than 1, however, there are more efficient opcodes. </w:t>
      </w:r>
      <w:r w:rsidRPr="00E936F8">
        <w:rPr>
          <w:rStyle w:val="QuoteChar"/>
        </w:rPr>
        <w:t>ADC</w:t>
      </w:r>
      <w:r w:rsidRPr="00E936F8">
        <w:t xml:space="preserve"> (“ADd with Carry”)</w:t>
      </w:r>
    </w:p>
    <w:p w14:paraId="2FD03E06" w14:textId="6783915B" w:rsidR="00393C4F" w:rsidRDefault="00F06B5A" w:rsidP="00E936F8">
      <w:r w:rsidRPr="00206ACB">
        <w:t>Here's</w:t>
      </w:r>
      <w:r w:rsidR="00AC466E" w:rsidRPr="00206ACB">
        <w:t xml:space="preserve"> </w:t>
      </w:r>
      <w:r w:rsidRPr="00206ACB">
        <w:t>what</w:t>
      </w:r>
      <w:r w:rsidR="00AC466E" w:rsidRPr="00206ACB">
        <w:t xml:space="preserve"> </w:t>
      </w:r>
      <w:r w:rsidRPr="00206ACB">
        <w:t>that</w:t>
      </w:r>
      <w:r w:rsidR="00AC466E" w:rsidRPr="00206ACB">
        <w:t xml:space="preserve"> </w:t>
      </w:r>
      <w:r w:rsidRPr="00206ACB">
        <w:t>looks</w:t>
      </w:r>
      <w:r w:rsidR="00AC466E" w:rsidRPr="00206ACB">
        <w:t xml:space="preserve"> </w:t>
      </w:r>
      <w:r w:rsidRPr="00206ACB">
        <w:t>like</w:t>
      </w:r>
      <w:r w:rsidR="00AC466E" w:rsidRPr="00206ACB">
        <w:t xml:space="preserve"> </w:t>
      </w:r>
      <w:r w:rsidRPr="00206ACB">
        <w:t>(previous</w:t>
      </w:r>
      <w:r w:rsidR="00AC466E" w:rsidRPr="00206ACB">
        <w:t xml:space="preserve"> </w:t>
      </w:r>
      <w:r w:rsidRPr="00206ACB">
        <w:t>code</w:t>
      </w:r>
      <w:r w:rsidR="00AC466E" w:rsidRPr="00206ACB">
        <w:t xml:space="preserve"> </w:t>
      </w:r>
      <w:r w:rsidRPr="00206ACB">
        <w:t>reduced</w:t>
      </w:r>
      <w:r w:rsidR="00AC466E" w:rsidRPr="00206ACB">
        <w:t xml:space="preserve"> </w:t>
      </w:r>
      <w:r w:rsidRPr="00206ACB">
        <w:t>to</w:t>
      </w:r>
      <w:r w:rsidR="00AC466E" w:rsidRPr="00206ACB">
        <w:t xml:space="preserve"> </w:t>
      </w:r>
      <w:r w:rsidRPr="00206ACB">
        <w:t>just</w:t>
      </w:r>
      <w:r w:rsidR="00AC466E" w:rsidRPr="00206ACB">
        <w:t xml:space="preserve"> </w:t>
      </w:r>
      <w:r w:rsidRPr="00206ACB">
        <w:t>comments):</w:t>
      </w:r>
    </w:p>
    <w:p w14:paraId="6D6F2C8F" w14:textId="77777777" w:rsidR="000D2881" w:rsidRDefault="000D2881" w:rsidP="00E936F8"/>
    <w:p w14:paraId="62E826EC" w14:textId="0898D3CC" w:rsidR="00F06B5A" w:rsidRPr="00BF44E3" w:rsidRDefault="00F06B5A" w:rsidP="0036226E">
      <w:pPr>
        <w:pStyle w:val="HTMLPreformatted"/>
        <w:shd w:val="clear" w:color="auto" w:fill="272822"/>
        <w:spacing w:after="120"/>
        <w:ind w:firstLine="360"/>
        <w:rPr>
          <w:rStyle w:val="z-source"/>
          <w:rFonts w:ascii="DejaVu Sans Mono" w:hAnsi="DejaVu Sans Mono" w:cs="DejaVu Sans Mono"/>
          <w:color w:val="10C26F"/>
          <w:sz w:val="26"/>
          <w:szCs w:val="26"/>
          <w:bdr w:val="none" w:sz="0" w:space="0" w:color="auto" w:frame="1"/>
          <w:shd w:val="clear" w:color="auto" w:fill="272822"/>
        </w:rPr>
      </w:pPr>
      <w:r w:rsidRPr="00BF44E3">
        <w:rPr>
          <w:rStyle w:val="z-keyword"/>
          <w:rFonts w:ascii="DejaVu Sans Mono" w:hAnsi="DejaVu Sans Mono" w:cs="DejaVu Sans Mono"/>
          <w:color w:val="10C26F"/>
          <w:sz w:val="26"/>
          <w:szCs w:val="26"/>
          <w:bdr w:val="none" w:sz="0" w:space="0" w:color="auto" w:frame="1"/>
          <w:shd w:val="clear" w:color="auto" w:fill="272822"/>
        </w:rPr>
        <w:t>.proc</w:t>
      </w:r>
      <w:r w:rsidR="00AC466E" w:rsidRPr="00BF44E3">
        <w:rPr>
          <w:rStyle w:val="z-source"/>
          <w:rFonts w:ascii="DejaVu Sans Mono" w:hAnsi="DejaVu Sans Mono" w:cs="DejaVu Sans Mono"/>
          <w:color w:val="10C26F"/>
          <w:sz w:val="26"/>
          <w:szCs w:val="26"/>
          <w:bdr w:val="none" w:sz="0" w:space="0" w:color="auto" w:frame="1"/>
          <w:shd w:val="clear" w:color="auto" w:fill="272822"/>
        </w:rPr>
        <w:t xml:space="preserve"> </w:t>
      </w:r>
      <w:r w:rsidRPr="00BF44E3">
        <w:rPr>
          <w:rStyle w:val="z-entity"/>
          <w:rFonts w:ascii="DejaVu Sans Mono" w:eastAsiaTheme="majorEastAsia" w:hAnsi="DejaVu Sans Mono" w:cs="DejaVu Sans Mono"/>
          <w:color w:val="10C26F"/>
          <w:sz w:val="26"/>
          <w:szCs w:val="26"/>
          <w:bdr w:val="none" w:sz="0" w:space="0" w:color="auto" w:frame="1"/>
          <w:shd w:val="clear" w:color="auto" w:fill="272822"/>
        </w:rPr>
        <w:t>draw_player</w:t>
      </w:r>
    </w:p>
    <w:p w14:paraId="7F2A1528" w14:textId="1235867D" w:rsidR="00F06B5A" w:rsidRPr="00BF44E3" w:rsidRDefault="00AC466E" w:rsidP="0036226E">
      <w:pPr>
        <w:pStyle w:val="HTMLPreformatted"/>
        <w:shd w:val="clear" w:color="auto" w:fill="272822"/>
        <w:spacing w:after="120"/>
        <w:ind w:firstLine="360"/>
        <w:rPr>
          <w:rStyle w:val="z-comment"/>
          <w:rFonts w:ascii="DejaVu Sans Mono" w:eastAsiaTheme="majorEastAsia" w:hAnsi="DejaVu Sans Mono" w:cs="DejaVu Sans Mono"/>
          <w:color w:val="FFC000"/>
          <w:sz w:val="26"/>
          <w:szCs w:val="26"/>
          <w:bdr w:val="none" w:sz="0" w:space="0" w:color="auto" w:frame="1"/>
          <w:shd w:val="clear" w:color="auto" w:fill="272822"/>
        </w:rPr>
      </w:pPr>
      <w:r w:rsidRPr="00BF44E3">
        <w:rPr>
          <w:rStyle w:val="z-source"/>
          <w:rFonts w:ascii="DejaVu Sans Mono" w:hAnsi="DejaVu Sans Mono" w:cs="DejaVu Sans Mono"/>
          <w:color w:val="FFC000"/>
          <w:sz w:val="26"/>
          <w:szCs w:val="26"/>
          <w:bdr w:val="none" w:sz="0" w:space="0" w:color="auto" w:frame="1"/>
          <w:shd w:val="clear" w:color="auto" w:fill="272822"/>
        </w:rPr>
        <w:t xml:space="preserve">  </w:t>
      </w:r>
      <w:r w:rsidR="00F06B5A" w:rsidRPr="00BF44E3">
        <w:rPr>
          <w:rStyle w:val="z-punctuation"/>
          <w:rFonts w:ascii="DejaVu Sans Mono" w:hAnsi="DejaVu Sans Mono" w:cs="DejaVu Sans Mono"/>
          <w:color w:val="FFC000"/>
          <w:sz w:val="26"/>
          <w:szCs w:val="26"/>
          <w:bdr w:val="none" w:sz="0" w:space="0" w:color="auto" w:frame="1"/>
          <w:shd w:val="clear" w:color="auto" w:fill="272822"/>
        </w:rPr>
        <w: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save</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registers</w:t>
      </w:r>
    </w:p>
    <w:p w14:paraId="0C7A8F2E" w14:textId="758CC831" w:rsidR="00F06B5A" w:rsidRPr="00BF44E3" w:rsidRDefault="00AC466E" w:rsidP="0036226E">
      <w:pPr>
        <w:pStyle w:val="HTMLPreformatted"/>
        <w:shd w:val="clear" w:color="auto" w:fill="272822"/>
        <w:spacing w:after="120"/>
        <w:ind w:firstLine="360"/>
        <w:rPr>
          <w:rStyle w:val="z-comment"/>
          <w:rFonts w:ascii="DejaVu Sans Mono" w:eastAsiaTheme="majorEastAsia" w:hAnsi="DejaVu Sans Mono" w:cs="DejaVu Sans Mono"/>
          <w:color w:val="FFC000"/>
          <w:sz w:val="26"/>
          <w:szCs w:val="26"/>
          <w:bdr w:val="none" w:sz="0" w:space="0" w:color="auto" w:frame="1"/>
          <w:shd w:val="clear" w:color="auto" w:fill="272822"/>
        </w:rPr>
      </w:pPr>
      <w:r w:rsidRPr="00BF44E3">
        <w:rPr>
          <w:rStyle w:val="z-source"/>
          <w:rFonts w:ascii="DejaVu Sans Mono" w:hAnsi="DejaVu Sans Mono" w:cs="DejaVu Sans Mono"/>
          <w:color w:val="FFC000"/>
          <w:sz w:val="26"/>
          <w:szCs w:val="26"/>
          <w:bdr w:val="none" w:sz="0" w:space="0" w:color="auto" w:frame="1"/>
          <w:shd w:val="clear" w:color="auto" w:fill="272822"/>
        </w:rPr>
        <w:t xml:space="preserve">  </w:t>
      </w:r>
      <w:r w:rsidR="00F06B5A" w:rsidRPr="00BF44E3">
        <w:rPr>
          <w:rStyle w:val="z-punctuation"/>
          <w:rFonts w:ascii="DejaVu Sans Mono" w:hAnsi="DejaVu Sans Mono" w:cs="DejaVu Sans Mono"/>
          <w:color w:val="FFC000"/>
          <w:sz w:val="26"/>
          <w:szCs w:val="26"/>
          <w:bdr w:val="none" w:sz="0" w:space="0" w:color="auto" w:frame="1"/>
          <w:shd w:val="clear" w:color="auto" w:fill="272822"/>
        </w:rPr>
        <w: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store</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tile</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numbers</w:t>
      </w:r>
    </w:p>
    <w:p w14:paraId="54D37DB3" w14:textId="01397C2F" w:rsidR="00F06B5A" w:rsidRPr="00BF44E3" w:rsidRDefault="00AC466E" w:rsidP="0036226E">
      <w:pPr>
        <w:pStyle w:val="HTMLPreformatted"/>
        <w:shd w:val="clear" w:color="auto" w:fill="272822"/>
        <w:spacing w:after="120"/>
        <w:ind w:firstLine="360"/>
        <w:rPr>
          <w:rStyle w:val="z-comment"/>
          <w:rFonts w:ascii="DejaVu Sans Mono" w:eastAsiaTheme="majorEastAsia" w:hAnsi="DejaVu Sans Mono" w:cs="DejaVu Sans Mono"/>
          <w:color w:val="FFC000"/>
          <w:sz w:val="26"/>
          <w:szCs w:val="26"/>
          <w:bdr w:val="none" w:sz="0" w:space="0" w:color="auto" w:frame="1"/>
          <w:shd w:val="clear" w:color="auto" w:fill="272822"/>
        </w:rPr>
      </w:pPr>
      <w:r w:rsidRPr="00BF44E3">
        <w:rPr>
          <w:rStyle w:val="z-source"/>
          <w:rFonts w:ascii="DejaVu Sans Mono" w:hAnsi="DejaVu Sans Mono" w:cs="DejaVu Sans Mono"/>
          <w:color w:val="FFC000"/>
          <w:sz w:val="26"/>
          <w:szCs w:val="26"/>
          <w:bdr w:val="none" w:sz="0" w:space="0" w:color="auto" w:frame="1"/>
          <w:shd w:val="clear" w:color="auto" w:fill="272822"/>
        </w:rPr>
        <w:t xml:space="preserve">  </w:t>
      </w:r>
      <w:r w:rsidR="00F06B5A" w:rsidRPr="00BF44E3">
        <w:rPr>
          <w:rStyle w:val="z-punctuation"/>
          <w:rFonts w:ascii="DejaVu Sans Mono" w:hAnsi="DejaVu Sans Mono" w:cs="DejaVu Sans Mono"/>
          <w:color w:val="FFC000"/>
          <w:sz w:val="26"/>
          <w:szCs w:val="26"/>
          <w:bdr w:val="none" w:sz="0" w:space="0" w:color="auto" w:frame="1"/>
          <w:shd w:val="clear" w:color="auto" w:fill="272822"/>
        </w:rPr>
        <w: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store</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attributes</w:t>
      </w:r>
    </w:p>
    <w:p w14:paraId="508A1963" w14:textId="77777777" w:rsidR="00F06B5A" w:rsidRPr="00BF44E3" w:rsidRDefault="00F06B5A" w:rsidP="0036226E">
      <w:pPr>
        <w:pStyle w:val="HTMLPreformatted"/>
        <w:shd w:val="clear" w:color="auto" w:fill="272822"/>
        <w:spacing w:after="120"/>
        <w:ind w:firstLine="360"/>
        <w:rPr>
          <w:rStyle w:val="z-source"/>
          <w:rFonts w:ascii="DejaVu Sans Mono" w:hAnsi="DejaVu Sans Mono" w:cs="DejaVu Sans Mono"/>
          <w:color w:val="FFC000"/>
          <w:sz w:val="26"/>
          <w:szCs w:val="26"/>
          <w:bdr w:val="none" w:sz="0" w:space="0" w:color="auto" w:frame="1"/>
          <w:shd w:val="clear" w:color="auto" w:fill="272822"/>
        </w:rPr>
      </w:pPr>
    </w:p>
    <w:p w14:paraId="5CFCD13E" w14:textId="0B28D830" w:rsidR="00F06B5A" w:rsidRPr="00BF44E3" w:rsidRDefault="00AC466E" w:rsidP="0036226E">
      <w:pPr>
        <w:pStyle w:val="HTMLPreformatted"/>
        <w:shd w:val="clear" w:color="auto" w:fill="272822"/>
        <w:spacing w:after="120"/>
        <w:ind w:firstLine="360"/>
        <w:rPr>
          <w:rStyle w:val="z-comment"/>
          <w:rFonts w:ascii="DejaVu Sans Mono" w:eastAsiaTheme="majorEastAsia" w:hAnsi="DejaVu Sans Mono" w:cs="DejaVu Sans Mono"/>
          <w:color w:val="FFC000"/>
          <w:sz w:val="26"/>
          <w:szCs w:val="26"/>
          <w:bdr w:val="none" w:sz="0" w:space="0" w:color="auto" w:frame="1"/>
          <w:shd w:val="clear" w:color="auto" w:fill="272822"/>
        </w:rPr>
      </w:pPr>
      <w:r w:rsidRPr="00BF44E3">
        <w:rPr>
          <w:rStyle w:val="z-source"/>
          <w:rFonts w:ascii="DejaVu Sans Mono" w:hAnsi="DejaVu Sans Mono" w:cs="DejaVu Sans Mono"/>
          <w:color w:val="FFC000"/>
          <w:sz w:val="26"/>
          <w:szCs w:val="26"/>
          <w:bdr w:val="none" w:sz="0" w:space="0" w:color="auto" w:frame="1"/>
          <w:shd w:val="clear" w:color="auto" w:fill="272822"/>
        </w:rPr>
        <w:t xml:space="preserve">  </w:t>
      </w:r>
      <w:r w:rsidR="00F06B5A" w:rsidRPr="00BF44E3">
        <w:rPr>
          <w:rStyle w:val="z-punctuation"/>
          <w:rFonts w:ascii="DejaVu Sans Mono" w:hAnsi="DejaVu Sans Mono" w:cs="DejaVu Sans Mono"/>
          <w:color w:val="FFC000"/>
          <w:sz w:val="26"/>
          <w:szCs w:val="26"/>
          <w:bdr w:val="none" w:sz="0" w:space="0" w:color="auto" w:frame="1"/>
          <w:shd w:val="clear" w:color="auto" w:fill="272822"/>
        </w:rPr>
        <w: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store</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tile</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locations</w:t>
      </w:r>
    </w:p>
    <w:p w14:paraId="69F40F0A" w14:textId="41E704A6" w:rsidR="00F06B5A" w:rsidRPr="00BF44E3" w:rsidRDefault="00AC466E" w:rsidP="0036226E">
      <w:pPr>
        <w:pStyle w:val="HTMLPreformatted"/>
        <w:shd w:val="clear" w:color="auto" w:fill="272822"/>
        <w:spacing w:after="120"/>
        <w:ind w:firstLine="360"/>
        <w:rPr>
          <w:rStyle w:val="z-comment"/>
          <w:rFonts w:ascii="DejaVu Sans Mono" w:eastAsiaTheme="majorEastAsia" w:hAnsi="DejaVu Sans Mono" w:cs="DejaVu Sans Mono"/>
          <w:color w:val="FFC000"/>
          <w:sz w:val="26"/>
          <w:szCs w:val="26"/>
          <w:bdr w:val="none" w:sz="0" w:space="0" w:color="auto" w:frame="1"/>
          <w:shd w:val="clear" w:color="auto" w:fill="272822"/>
        </w:rPr>
      </w:pPr>
      <w:r w:rsidRPr="00BF44E3">
        <w:rPr>
          <w:rStyle w:val="z-source"/>
          <w:rFonts w:ascii="DejaVu Sans Mono" w:hAnsi="DejaVu Sans Mono" w:cs="DejaVu Sans Mono"/>
          <w:color w:val="FFC000"/>
          <w:sz w:val="26"/>
          <w:szCs w:val="26"/>
          <w:bdr w:val="none" w:sz="0" w:space="0" w:color="auto" w:frame="1"/>
          <w:shd w:val="clear" w:color="auto" w:fill="272822"/>
        </w:rPr>
        <w:t xml:space="preserve">  </w:t>
      </w:r>
      <w:r w:rsidR="00F06B5A" w:rsidRPr="00BF44E3">
        <w:rPr>
          <w:rStyle w:val="z-punctuation"/>
          <w:rFonts w:ascii="DejaVu Sans Mono" w:hAnsi="DejaVu Sans Mono" w:cs="DejaVu Sans Mono"/>
          <w:color w:val="FFC000"/>
          <w:sz w:val="26"/>
          <w:szCs w:val="26"/>
          <w:bdr w:val="none" w:sz="0" w:space="0" w:color="auto" w:frame="1"/>
          <w:shd w:val="clear" w:color="auto" w:fill="272822"/>
        </w:rPr>
        <w: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top</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left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tile:</w:t>
      </w:r>
    </w:p>
    <w:p w14:paraId="52F1D277" w14:textId="4A898206" w:rsidR="00F06B5A" w:rsidRPr="00393C4F" w:rsidRDefault="00AC466E" w:rsidP="0036226E">
      <w:pPr>
        <w:pStyle w:val="HTMLPreformatted"/>
        <w:shd w:val="clear" w:color="auto" w:fill="272822"/>
        <w:spacing w:after="120"/>
        <w:ind w:firstLine="36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LDA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source"/>
          <w:rFonts w:ascii="DejaVu Sans Mono" w:hAnsi="DejaVu Sans Mono" w:cs="DejaVu Sans Mono"/>
          <w:color w:val="10C26F"/>
          <w:sz w:val="26"/>
          <w:szCs w:val="26"/>
          <w:bdr w:val="none" w:sz="0" w:space="0" w:color="auto" w:frame="1"/>
          <w:shd w:val="clear" w:color="auto" w:fill="272822"/>
        </w:rPr>
        <w:t>player_y</w:t>
      </w:r>
    </w:p>
    <w:p w14:paraId="22240549" w14:textId="6AFD1897" w:rsidR="00F06B5A" w:rsidRPr="00393C4F" w:rsidRDefault="00AC466E" w:rsidP="0036226E">
      <w:pPr>
        <w:pStyle w:val="HTMLPreformatted"/>
        <w:shd w:val="clear" w:color="auto" w:fill="272822"/>
        <w:spacing w:after="120"/>
        <w:ind w:firstLine="36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STA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constant"/>
          <w:rFonts w:ascii="DejaVu Sans Mono" w:hAnsi="DejaVu Sans Mono" w:cs="DejaVu Sans Mono"/>
          <w:color w:val="07E2FA"/>
          <w:sz w:val="26"/>
          <w:szCs w:val="26"/>
          <w:bdr w:val="none" w:sz="0" w:space="0" w:color="auto" w:frame="1"/>
          <w:shd w:val="clear" w:color="auto" w:fill="272822"/>
        </w:rPr>
        <w:t>$0200</w:t>
      </w:r>
    </w:p>
    <w:p w14:paraId="5AEB8421" w14:textId="5FF0390E" w:rsidR="00F06B5A" w:rsidRPr="00393C4F" w:rsidRDefault="00AC466E" w:rsidP="0036226E">
      <w:pPr>
        <w:pStyle w:val="HTMLPreformatted"/>
        <w:shd w:val="clear" w:color="auto" w:fill="272822"/>
        <w:spacing w:after="120"/>
        <w:ind w:firstLine="36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LDA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source"/>
          <w:rFonts w:ascii="DejaVu Sans Mono" w:hAnsi="DejaVu Sans Mono" w:cs="DejaVu Sans Mono"/>
          <w:color w:val="10C26F"/>
          <w:sz w:val="26"/>
          <w:szCs w:val="26"/>
          <w:bdr w:val="none" w:sz="0" w:space="0" w:color="auto" w:frame="1"/>
          <w:shd w:val="clear" w:color="auto" w:fill="272822"/>
        </w:rPr>
        <w:t>player_x</w:t>
      </w:r>
    </w:p>
    <w:p w14:paraId="1838D230" w14:textId="380B6EA3" w:rsidR="00F06B5A" w:rsidRPr="00393C4F" w:rsidRDefault="00AC466E" w:rsidP="0036226E">
      <w:pPr>
        <w:pStyle w:val="HTMLPreformatted"/>
        <w:shd w:val="clear" w:color="auto" w:fill="272822"/>
        <w:spacing w:after="120"/>
        <w:ind w:firstLine="36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STA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constant"/>
          <w:rFonts w:ascii="DejaVu Sans Mono" w:hAnsi="DejaVu Sans Mono" w:cs="DejaVu Sans Mono"/>
          <w:color w:val="07E2FA"/>
          <w:sz w:val="26"/>
          <w:szCs w:val="26"/>
          <w:bdr w:val="none" w:sz="0" w:space="0" w:color="auto" w:frame="1"/>
          <w:shd w:val="clear" w:color="auto" w:fill="272822"/>
        </w:rPr>
        <w:t>$0203</w:t>
      </w:r>
    </w:p>
    <w:p w14:paraId="56E43A00" w14:textId="77777777" w:rsidR="00F06B5A" w:rsidRPr="00393C4F" w:rsidRDefault="00F06B5A" w:rsidP="0036226E">
      <w:pPr>
        <w:pStyle w:val="HTMLPreformatted"/>
        <w:shd w:val="clear" w:color="auto" w:fill="272822"/>
        <w:spacing w:after="120"/>
        <w:ind w:firstLine="360"/>
        <w:rPr>
          <w:rStyle w:val="z-source"/>
          <w:rFonts w:ascii="DejaVu Sans Mono" w:hAnsi="DejaVu Sans Mono" w:cs="DejaVu Sans Mono"/>
          <w:color w:val="C34D00"/>
          <w:sz w:val="26"/>
          <w:szCs w:val="26"/>
          <w:bdr w:val="none" w:sz="0" w:space="0" w:color="auto" w:frame="1"/>
          <w:shd w:val="clear" w:color="auto" w:fill="272822"/>
        </w:rPr>
      </w:pPr>
    </w:p>
    <w:p w14:paraId="0C92058B" w14:textId="44B2B705" w:rsidR="00F06B5A" w:rsidRPr="00BF44E3" w:rsidRDefault="00AC466E" w:rsidP="0036226E">
      <w:pPr>
        <w:pStyle w:val="HTMLPreformatted"/>
        <w:shd w:val="clear" w:color="auto" w:fill="272822"/>
        <w:spacing w:after="120"/>
        <w:ind w:firstLine="360"/>
        <w:rPr>
          <w:rStyle w:val="z-comment"/>
          <w:rFonts w:ascii="DejaVu Sans Mono" w:eastAsiaTheme="majorEastAsia" w:hAnsi="DejaVu Sans Mono" w:cs="DejaVu Sans Mono"/>
          <w:color w:val="FFC000"/>
          <w:sz w:val="26"/>
          <w:szCs w:val="26"/>
          <w:bdr w:val="none" w:sz="0" w:space="0" w:color="auto" w:frame="1"/>
          <w:shd w:val="clear" w:color="auto" w:fill="272822"/>
        </w:rPr>
      </w:pPr>
      <w:r w:rsidRPr="00BF44E3">
        <w:rPr>
          <w:rStyle w:val="z-source"/>
          <w:rFonts w:ascii="DejaVu Sans Mono" w:hAnsi="DejaVu Sans Mono" w:cs="DejaVu Sans Mono"/>
          <w:color w:val="FFC000"/>
          <w:sz w:val="26"/>
          <w:szCs w:val="26"/>
          <w:bdr w:val="none" w:sz="0" w:space="0" w:color="auto" w:frame="1"/>
          <w:shd w:val="clear" w:color="auto" w:fill="272822"/>
        </w:rPr>
        <w:lastRenderedPageBreak/>
        <w:t xml:space="preserve">  </w:t>
      </w:r>
      <w:r w:rsidR="00F06B5A" w:rsidRPr="00BF44E3">
        <w:rPr>
          <w:rStyle w:val="z-punctuation"/>
          <w:rFonts w:ascii="DejaVu Sans Mono" w:hAnsi="DejaVu Sans Mono" w:cs="DejaVu Sans Mono"/>
          <w:color w:val="FFC000"/>
          <w:sz w:val="26"/>
          <w:szCs w:val="26"/>
          <w:bdr w:val="none" w:sz="0" w:space="0" w:color="auto" w:frame="1"/>
          <w:shd w:val="clear" w:color="auto" w:fill="272822"/>
        </w:rPr>
        <w: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top</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right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tile</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(x</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8):</w:t>
      </w:r>
    </w:p>
    <w:p w14:paraId="58EB5C6B" w14:textId="06B6CEB3" w:rsidR="00F06B5A" w:rsidRPr="00393C4F" w:rsidRDefault="00AC466E" w:rsidP="0036226E">
      <w:pPr>
        <w:pStyle w:val="HTMLPreformatted"/>
        <w:shd w:val="clear" w:color="auto" w:fill="272822"/>
        <w:spacing w:after="120"/>
        <w:ind w:firstLine="36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LDA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source"/>
          <w:rFonts w:ascii="DejaVu Sans Mono" w:hAnsi="DejaVu Sans Mono" w:cs="DejaVu Sans Mono"/>
          <w:color w:val="10C26F"/>
          <w:sz w:val="26"/>
          <w:szCs w:val="26"/>
          <w:bdr w:val="none" w:sz="0" w:space="0" w:color="auto" w:frame="1"/>
          <w:shd w:val="clear" w:color="auto" w:fill="272822"/>
        </w:rPr>
        <w:t>player_y</w:t>
      </w:r>
    </w:p>
    <w:p w14:paraId="5845542E" w14:textId="1CF02679" w:rsidR="00F06B5A" w:rsidRPr="00393C4F" w:rsidRDefault="00AC466E" w:rsidP="0036226E">
      <w:pPr>
        <w:pStyle w:val="HTMLPreformatted"/>
        <w:shd w:val="clear" w:color="auto" w:fill="272822"/>
        <w:spacing w:after="120"/>
        <w:ind w:firstLine="36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STA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constant"/>
          <w:rFonts w:ascii="DejaVu Sans Mono" w:hAnsi="DejaVu Sans Mono" w:cs="DejaVu Sans Mono"/>
          <w:color w:val="07E2FA"/>
          <w:sz w:val="26"/>
          <w:szCs w:val="26"/>
          <w:bdr w:val="none" w:sz="0" w:space="0" w:color="auto" w:frame="1"/>
          <w:shd w:val="clear" w:color="auto" w:fill="272822"/>
        </w:rPr>
        <w:t>$0204</w:t>
      </w:r>
    </w:p>
    <w:p w14:paraId="76BB4458" w14:textId="246B783D" w:rsidR="00F06B5A" w:rsidRPr="00393C4F" w:rsidRDefault="00AC466E" w:rsidP="0036226E">
      <w:pPr>
        <w:pStyle w:val="HTMLPreformatted"/>
        <w:shd w:val="clear" w:color="auto" w:fill="272822"/>
        <w:spacing w:after="120"/>
        <w:ind w:firstLine="36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LDA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source"/>
          <w:rFonts w:ascii="DejaVu Sans Mono" w:hAnsi="DejaVu Sans Mono" w:cs="DejaVu Sans Mono"/>
          <w:color w:val="10C26F"/>
          <w:sz w:val="26"/>
          <w:szCs w:val="26"/>
          <w:bdr w:val="none" w:sz="0" w:space="0" w:color="auto" w:frame="1"/>
          <w:shd w:val="clear" w:color="auto" w:fill="272822"/>
        </w:rPr>
        <w:t>player_x</w:t>
      </w:r>
    </w:p>
    <w:p w14:paraId="0939E9CB" w14:textId="54B639BF" w:rsidR="00F06B5A" w:rsidRPr="00BF44E3" w:rsidRDefault="00AC466E" w:rsidP="0036226E">
      <w:pPr>
        <w:pStyle w:val="HTMLPreformatted"/>
        <w:shd w:val="clear" w:color="auto" w:fill="272822"/>
        <w:spacing w:after="120"/>
        <w:ind w:firstLine="360"/>
        <w:rPr>
          <w:rStyle w:val="z-source"/>
          <w:rFonts w:ascii="DejaVu Sans Mono" w:hAnsi="DejaVu Sans Mono" w:cs="DejaVu Sans Mono"/>
          <w:color w:val="E3371E"/>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CLC</w:t>
      </w:r>
    </w:p>
    <w:p w14:paraId="0DCAD41C" w14:textId="0B9FB2F7" w:rsidR="00F06B5A" w:rsidRPr="00393C4F" w:rsidRDefault="00AC466E" w:rsidP="0036226E">
      <w:pPr>
        <w:pStyle w:val="HTMLPreformatted"/>
        <w:shd w:val="clear" w:color="auto" w:fill="272822"/>
        <w:spacing w:after="120"/>
        <w:ind w:firstLine="36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ADC</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source"/>
          <w:rFonts w:ascii="DejaVu Sans Mono" w:hAnsi="DejaVu Sans Mono" w:cs="DejaVu Sans Mono"/>
          <w:color w:val="FF7A48"/>
          <w:sz w:val="26"/>
          <w:szCs w:val="26"/>
          <w:bdr w:val="none" w:sz="0" w:space="0" w:color="auto" w:frame="1"/>
          <w:shd w:val="clear" w:color="auto" w:fill="272822"/>
        </w:rPr>
        <w:t>#</w:t>
      </w:r>
      <w:r w:rsidR="00F06B5A" w:rsidRPr="00BF44E3">
        <w:rPr>
          <w:rStyle w:val="z-constant"/>
          <w:rFonts w:ascii="DejaVu Sans Mono" w:hAnsi="DejaVu Sans Mono" w:cs="DejaVu Sans Mono"/>
          <w:color w:val="07E2FA"/>
          <w:sz w:val="26"/>
          <w:szCs w:val="26"/>
          <w:bdr w:val="none" w:sz="0" w:space="0" w:color="auto" w:frame="1"/>
          <w:shd w:val="clear" w:color="auto" w:fill="272822"/>
        </w:rPr>
        <w:t>$08</w:t>
      </w:r>
    </w:p>
    <w:p w14:paraId="3937F4F6" w14:textId="447B13F8" w:rsidR="00F06B5A" w:rsidRPr="00393C4F" w:rsidRDefault="00AC466E" w:rsidP="0036226E">
      <w:pPr>
        <w:pStyle w:val="HTMLPreformatted"/>
        <w:shd w:val="clear" w:color="auto" w:fill="272822"/>
        <w:spacing w:after="120"/>
        <w:ind w:firstLine="36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STA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constant"/>
          <w:rFonts w:ascii="DejaVu Sans Mono" w:hAnsi="DejaVu Sans Mono" w:cs="DejaVu Sans Mono"/>
          <w:color w:val="07E2FA"/>
          <w:sz w:val="26"/>
          <w:szCs w:val="26"/>
          <w:bdr w:val="none" w:sz="0" w:space="0" w:color="auto" w:frame="1"/>
          <w:shd w:val="clear" w:color="auto" w:fill="272822"/>
        </w:rPr>
        <w:t>$0207</w:t>
      </w:r>
    </w:p>
    <w:p w14:paraId="32BD6373" w14:textId="77777777" w:rsidR="00F06B5A" w:rsidRPr="00393C4F" w:rsidRDefault="00F06B5A" w:rsidP="0036226E">
      <w:pPr>
        <w:pStyle w:val="HTMLPreformatted"/>
        <w:shd w:val="clear" w:color="auto" w:fill="272822"/>
        <w:spacing w:after="120"/>
        <w:ind w:firstLine="360"/>
        <w:rPr>
          <w:rStyle w:val="z-source"/>
          <w:rFonts w:ascii="DejaVu Sans Mono" w:hAnsi="DejaVu Sans Mono" w:cs="DejaVu Sans Mono"/>
          <w:color w:val="C34D00"/>
          <w:sz w:val="26"/>
          <w:szCs w:val="26"/>
          <w:bdr w:val="none" w:sz="0" w:space="0" w:color="auto" w:frame="1"/>
          <w:shd w:val="clear" w:color="auto" w:fill="272822"/>
        </w:rPr>
      </w:pPr>
    </w:p>
    <w:p w14:paraId="269D03B4" w14:textId="0A7A63DB" w:rsidR="00F06B5A" w:rsidRPr="00BF44E3" w:rsidRDefault="00AC466E" w:rsidP="0036226E">
      <w:pPr>
        <w:pStyle w:val="HTMLPreformatted"/>
        <w:shd w:val="clear" w:color="auto" w:fill="272822"/>
        <w:spacing w:after="120"/>
        <w:ind w:firstLine="360"/>
        <w:rPr>
          <w:rStyle w:val="z-comment"/>
          <w:rFonts w:ascii="DejaVu Sans Mono" w:eastAsiaTheme="majorEastAsia" w:hAnsi="DejaVu Sans Mono" w:cs="DejaVu Sans Mono"/>
          <w:color w:val="FFC000"/>
          <w:sz w:val="26"/>
          <w:szCs w:val="26"/>
          <w:bdr w:val="none" w:sz="0" w:space="0" w:color="auto" w:frame="1"/>
          <w:shd w:val="clear" w:color="auto" w:fill="272822"/>
        </w:rPr>
      </w:pPr>
      <w:r w:rsidRPr="00BF44E3">
        <w:rPr>
          <w:rStyle w:val="z-source"/>
          <w:rFonts w:ascii="DejaVu Sans Mono" w:hAnsi="DejaVu Sans Mono" w:cs="DejaVu Sans Mono"/>
          <w:color w:val="FFC000"/>
          <w:sz w:val="26"/>
          <w:szCs w:val="26"/>
          <w:bdr w:val="none" w:sz="0" w:space="0" w:color="auto" w:frame="1"/>
          <w:shd w:val="clear" w:color="auto" w:fill="272822"/>
        </w:rPr>
        <w:t xml:space="preserve">  </w:t>
      </w:r>
      <w:r w:rsidR="00F06B5A" w:rsidRPr="00BF44E3">
        <w:rPr>
          <w:rStyle w:val="z-punctuation"/>
          <w:rFonts w:ascii="DejaVu Sans Mono" w:hAnsi="DejaVu Sans Mono" w:cs="DejaVu Sans Mono"/>
          <w:color w:val="FFC000"/>
          <w:sz w:val="26"/>
          <w:szCs w:val="26"/>
          <w:bdr w:val="none" w:sz="0" w:space="0" w:color="auto" w:frame="1"/>
          <w:shd w:val="clear" w:color="auto" w:fill="272822"/>
        </w:rPr>
        <w: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bottom</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left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tile</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(y</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8):</w:t>
      </w:r>
    </w:p>
    <w:p w14:paraId="70A3CA75" w14:textId="4379FC79" w:rsidR="00F06B5A" w:rsidRPr="00393C4F" w:rsidRDefault="00AC466E" w:rsidP="0036226E">
      <w:pPr>
        <w:pStyle w:val="HTMLPreformatted"/>
        <w:shd w:val="clear" w:color="auto" w:fill="272822"/>
        <w:spacing w:after="120"/>
        <w:ind w:firstLine="36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LDA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source"/>
          <w:rFonts w:ascii="DejaVu Sans Mono" w:hAnsi="DejaVu Sans Mono" w:cs="DejaVu Sans Mono"/>
          <w:color w:val="10C26F"/>
          <w:sz w:val="26"/>
          <w:szCs w:val="26"/>
          <w:bdr w:val="none" w:sz="0" w:space="0" w:color="auto" w:frame="1"/>
          <w:shd w:val="clear" w:color="auto" w:fill="272822"/>
        </w:rPr>
        <w:t>player_y</w:t>
      </w:r>
    </w:p>
    <w:p w14:paraId="569AE1F0" w14:textId="0249C5CC" w:rsidR="00F06B5A" w:rsidRPr="00BF44E3" w:rsidRDefault="00AC466E" w:rsidP="0036226E">
      <w:pPr>
        <w:pStyle w:val="HTMLPreformatted"/>
        <w:shd w:val="clear" w:color="auto" w:fill="272822"/>
        <w:spacing w:after="120"/>
        <w:ind w:firstLine="360"/>
        <w:rPr>
          <w:rStyle w:val="z-source"/>
          <w:rFonts w:ascii="DejaVu Sans Mono" w:hAnsi="DejaVu Sans Mono" w:cs="DejaVu Sans Mono"/>
          <w:color w:val="E3371E"/>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CLC</w:t>
      </w:r>
    </w:p>
    <w:p w14:paraId="0EDAA2B6" w14:textId="626874C5" w:rsidR="00F06B5A" w:rsidRPr="00393C4F" w:rsidRDefault="00AC466E" w:rsidP="0036226E">
      <w:pPr>
        <w:pStyle w:val="HTMLPreformatted"/>
        <w:shd w:val="clear" w:color="auto" w:fill="272822"/>
        <w:spacing w:after="120"/>
        <w:ind w:firstLine="36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ADC</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source"/>
          <w:rFonts w:ascii="DejaVu Sans Mono" w:hAnsi="DejaVu Sans Mono" w:cs="DejaVu Sans Mono"/>
          <w:color w:val="FF7A48"/>
          <w:sz w:val="26"/>
          <w:szCs w:val="26"/>
          <w:bdr w:val="none" w:sz="0" w:space="0" w:color="auto" w:frame="1"/>
          <w:shd w:val="clear" w:color="auto" w:fill="272822"/>
        </w:rPr>
        <w:t>#</w:t>
      </w:r>
      <w:r w:rsidR="00F06B5A" w:rsidRPr="00BF44E3">
        <w:rPr>
          <w:rStyle w:val="z-constant"/>
          <w:rFonts w:ascii="DejaVu Sans Mono" w:hAnsi="DejaVu Sans Mono" w:cs="DejaVu Sans Mono"/>
          <w:color w:val="07E2FA"/>
          <w:sz w:val="26"/>
          <w:szCs w:val="26"/>
          <w:bdr w:val="none" w:sz="0" w:space="0" w:color="auto" w:frame="1"/>
          <w:shd w:val="clear" w:color="auto" w:fill="272822"/>
        </w:rPr>
        <w:t>$08</w:t>
      </w:r>
    </w:p>
    <w:p w14:paraId="74A0D085" w14:textId="1791A7D4" w:rsidR="00F06B5A" w:rsidRPr="00393C4F" w:rsidRDefault="00AC466E" w:rsidP="0036226E">
      <w:pPr>
        <w:pStyle w:val="HTMLPreformatted"/>
        <w:shd w:val="clear" w:color="auto" w:fill="272822"/>
        <w:spacing w:after="120"/>
        <w:ind w:firstLine="36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STA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constant"/>
          <w:rFonts w:ascii="DejaVu Sans Mono" w:hAnsi="DejaVu Sans Mono" w:cs="DejaVu Sans Mono"/>
          <w:color w:val="07E2FA"/>
          <w:sz w:val="26"/>
          <w:szCs w:val="26"/>
          <w:bdr w:val="none" w:sz="0" w:space="0" w:color="auto" w:frame="1"/>
          <w:shd w:val="clear" w:color="auto" w:fill="272822"/>
        </w:rPr>
        <w:t>$0208</w:t>
      </w:r>
    </w:p>
    <w:p w14:paraId="586C6531" w14:textId="0F920A46" w:rsidR="00F06B5A" w:rsidRPr="00393C4F" w:rsidRDefault="00AC466E" w:rsidP="0036226E">
      <w:pPr>
        <w:pStyle w:val="HTMLPreformatted"/>
        <w:shd w:val="clear" w:color="auto" w:fill="272822"/>
        <w:spacing w:after="120"/>
        <w:ind w:firstLine="36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LDA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source"/>
          <w:rFonts w:ascii="DejaVu Sans Mono" w:hAnsi="DejaVu Sans Mono" w:cs="DejaVu Sans Mono"/>
          <w:color w:val="10C26F"/>
          <w:sz w:val="26"/>
          <w:szCs w:val="26"/>
          <w:bdr w:val="none" w:sz="0" w:space="0" w:color="auto" w:frame="1"/>
          <w:shd w:val="clear" w:color="auto" w:fill="272822"/>
        </w:rPr>
        <w:t>player_x</w:t>
      </w:r>
    </w:p>
    <w:p w14:paraId="5172F1C6" w14:textId="23BAFB99" w:rsidR="00F06B5A" w:rsidRPr="00393C4F" w:rsidRDefault="00AC466E" w:rsidP="0036226E">
      <w:pPr>
        <w:pStyle w:val="HTMLPreformatted"/>
        <w:shd w:val="clear" w:color="auto" w:fill="272822"/>
        <w:spacing w:after="120"/>
        <w:ind w:firstLine="36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STA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constant"/>
          <w:rFonts w:ascii="DejaVu Sans Mono" w:hAnsi="DejaVu Sans Mono" w:cs="DejaVu Sans Mono"/>
          <w:color w:val="07E2FA"/>
          <w:sz w:val="26"/>
          <w:szCs w:val="26"/>
          <w:bdr w:val="none" w:sz="0" w:space="0" w:color="auto" w:frame="1"/>
          <w:shd w:val="clear" w:color="auto" w:fill="272822"/>
        </w:rPr>
        <w:t>$020b</w:t>
      </w:r>
    </w:p>
    <w:p w14:paraId="41B22520" w14:textId="77777777" w:rsidR="00F06B5A" w:rsidRPr="00393C4F" w:rsidRDefault="00F06B5A" w:rsidP="0036226E">
      <w:pPr>
        <w:pStyle w:val="HTMLPreformatted"/>
        <w:shd w:val="clear" w:color="auto" w:fill="272822"/>
        <w:spacing w:after="120"/>
        <w:ind w:firstLine="360"/>
        <w:rPr>
          <w:rStyle w:val="z-source"/>
          <w:rFonts w:ascii="DejaVu Sans Mono" w:hAnsi="DejaVu Sans Mono" w:cs="DejaVu Sans Mono"/>
          <w:color w:val="C34D00"/>
          <w:sz w:val="26"/>
          <w:szCs w:val="26"/>
          <w:bdr w:val="none" w:sz="0" w:space="0" w:color="auto" w:frame="1"/>
          <w:shd w:val="clear" w:color="auto" w:fill="272822"/>
        </w:rPr>
      </w:pPr>
    </w:p>
    <w:p w14:paraId="6A47218D" w14:textId="27D1C95A" w:rsidR="00F06B5A" w:rsidRPr="00BF44E3" w:rsidRDefault="00AC466E" w:rsidP="0036226E">
      <w:pPr>
        <w:pStyle w:val="HTMLPreformatted"/>
        <w:shd w:val="clear" w:color="auto" w:fill="272822"/>
        <w:spacing w:after="120"/>
        <w:ind w:firstLine="360"/>
        <w:rPr>
          <w:rStyle w:val="z-comment"/>
          <w:rFonts w:ascii="DejaVu Sans Mono" w:eastAsiaTheme="majorEastAsia" w:hAnsi="DejaVu Sans Mono" w:cs="DejaVu Sans Mono"/>
          <w:color w:val="FFC000"/>
          <w:sz w:val="26"/>
          <w:szCs w:val="26"/>
          <w:bdr w:val="none" w:sz="0" w:space="0" w:color="auto" w:frame="1"/>
          <w:shd w:val="clear" w:color="auto" w:fill="272822"/>
        </w:rPr>
      </w:pPr>
      <w:r w:rsidRPr="00BF44E3">
        <w:rPr>
          <w:rStyle w:val="z-source"/>
          <w:rFonts w:ascii="DejaVu Sans Mono" w:hAnsi="DejaVu Sans Mono" w:cs="DejaVu Sans Mono"/>
          <w:color w:val="FFC000"/>
          <w:sz w:val="26"/>
          <w:szCs w:val="26"/>
          <w:bdr w:val="none" w:sz="0" w:space="0" w:color="auto" w:frame="1"/>
          <w:shd w:val="clear" w:color="auto" w:fill="272822"/>
        </w:rPr>
        <w:t xml:space="preserve">  </w:t>
      </w:r>
      <w:r w:rsidR="00F06B5A" w:rsidRPr="00BF44E3">
        <w:rPr>
          <w:rStyle w:val="z-punctuation"/>
          <w:rFonts w:ascii="DejaVu Sans Mono" w:hAnsi="DejaVu Sans Mono" w:cs="DejaVu Sans Mono"/>
          <w:color w:val="FFC000"/>
          <w:sz w:val="26"/>
          <w:szCs w:val="26"/>
          <w:bdr w:val="none" w:sz="0" w:space="0" w:color="auto" w:frame="1"/>
          <w:shd w:val="clear" w:color="auto" w:fill="272822"/>
        </w:rPr>
        <w: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bottom</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right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tile</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(x</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8,</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y</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8)</w:t>
      </w:r>
    </w:p>
    <w:p w14:paraId="45DF11C3" w14:textId="4206815B" w:rsidR="00F06B5A" w:rsidRPr="00393C4F" w:rsidRDefault="00AC466E" w:rsidP="0036226E">
      <w:pPr>
        <w:pStyle w:val="HTMLPreformatted"/>
        <w:shd w:val="clear" w:color="auto" w:fill="272822"/>
        <w:spacing w:after="120"/>
        <w:ind w:firstLine="36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LDA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source"/>
          <w:rFonts w:ascii="DejaVu Sans Mono" w:hAnsi="DejaVu Sans Mono" w:cs="DejaVu Sans Mono"/>
          <w:color w:val="10C26F"/>
          <w:sz w:val="26"/>
          <w:szCs w:val="26"/>
          <w:bdr w:val="none" w:sz="0" w:space="0" w:color="auto" w:frame="1"/>
          <w:shd w:val="clear" w:color="auto" w:fill="272822"/>
        </w:rPr>
        <w:t>player_y</w:t>
      </w:r>
    </w:p>
    <w:p w14:paraId="19B94321" w14:textId="53D66422" w:rsidR="00F06B5A" w:rsidRPr="00BF44E3" w:rsidRDefault="00AC466E" w:rsidP="0036226E">
      <w:pPr>
        <w:pStyle w:val="HTMLPreformatted"/>
        <w:shd w:val="clear" w:color="auto" w:fill="272822"/>
        <w:spacing w:after="120"/>
        <w:ind w:firstLine="360"/>
        <w:rPr>
          <w:rStyle w:val="z-source"/>
          <w:rFonts w:ascii="DejaVu Sans Mono" w:hAnsi="DejaVu Sans Mono" w:cs="DejaVu Sans Mono"/>
          <w:color w:val="E3371E"/>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CLC</w:t>
      </w:r>
    </w:p>
    <w:p w14:paraId="735101EE" w14:textId="724671F2" w:rsidR="00F06B5A" w:rsidRPr="00393C4F" w:rsidRDefault="00AC466E" w:rsidP="0036226E">
      <w:pPr>
        <w:pStyle w:val="HTMLPreformatted"/>
        <w:shd w:val="clear" w:color="auto" w:fill="272822"/>
        <w:spacing w:after="120"/>
        <w:ind w:firstLine="36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ADC</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source"/>
          <w:rFonts w:ascii="DejaVu Sans Mono" w:hAnsi="DejaVu Sans Mono" w:cs="DejaVu Sans Mono"/>
          <w:color w:val="FF7A48"/>
          <w:sz w:val="26"/>
          <w:szCs w:val="26"/>
          <w:bdr w:val="none" w:sz="0" w:space="0" w:color="auto" w:frame="1"/>
          <w:shd w:val="clear" w:color="auto" w:fill="272822"/>
        </w:rPr>
        <w:t>#</w:t>
      </w:r>
      <w:r w:rsidR="00F06B5A" w:rsidRPr="00BF44E3">
        <w:rPr>
          <w:rStyle w:val="z-constant"/>
          <w:rFonts w:ascii="DejaVu Sans Mono" w:hAnsi="DejaVu Sans Mono" w:cs="DejaVu Sans Mono"/>
          <w:color w:val="07E2FA"/>
          <w:sz w:val="26"/>
          <w:szCs w:val="26"/>
          <w:bdr w:val="none" w:sz="0" w:space="0" w:color="auto" w:frame="1"/>
          <w:shd w:val="clear" w:color="auto" w:fill="272822"/>
        </w:rPr>
        <w:t>$08</w:t>
      </w:r>
    </w:p>
    <w:p w14:paraId="05C40977" w14:textId="2C6B795B" w:rsidR="00F06B5A" w:rsidRPr="00393C4F" w:rsidRDefault="00AC466E" w:rsidP="0036226E">
      <w:pPr>
        <w:pStyle w:val="HTMLPreformatted"/>
        <w:shd w:val="clear" w:color="auto" w:fill="272822"/>
        <w:spacing w:after="120"/>
        <w:ind w:firstLine="36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STA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constant"/>
          <w:rFonts w:ascii="DejaVu Sans Mono" w:hAnsi="DejaVu Sans Mono" w:cs="DejaVu Sans Mono"/>
          <w:color w:val="07E2FA"/>
          <w:sz w:val="26"/>
          <w:szCs w:val="26"/>
          <w:bdr w:val="none" w:sz="0" w:space="0" w:color="auto" w:frame="1"/>
          <w:shd w:val="clear" w:color="auto" w:fill="272822"/>
        </w:rPr>
        <w:t>$020c</w:t>
      </w:r>
    </w:p>
    <w:p w14:paraId="4CABD366" w14:textId="251CA32A" w:rsidR="00F06B5A" w:rsidRPr="00393C4F" w:rsidRDefault="00AC466E" w:rsidP="0036226E">
      <w:pPr>
        <w:pStyle w:val="HTMLPreformatted"/>
        <w:shd w:val="clear" w:color="auto" w:fill="272822"/>
        <w:spacing w:after="120"/>
        <w:ind w:firstLine="36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LDA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source"/>
          <w:rFonts w:ascii="DejaVu Sans Mono" w:hAnsi="DejaVu Sans Mono" w:cs="DejaVu Sans Mono"/>
          <w:color w:val="10C26F"/>
          <w:sz w:val="26"/>
          <w:szCs w:val="26"/>
          <w:bdr w:val="none" w:sz="0" w:space="0" w:color="auto" w:frame="1"/>
          <w:shd w:val="clear" w:color="auto" w:fill="272822"/>
        </w:rPr>
        <w:t>player_x</w:t>
      </w:r>
    </w:p>
    <w:p w14:paraId="76D9E098" w14:textId="1D513E3B" w:rsidR="00F06B5A" w:rsidRPr="00BF44E3" w:rsidRDefault="00AC466E" w:rsidP="0036226E">
      <w:pPr>
        <w:pStyle w:val="HTMLPreformatted"/>
        <w:shd w:val="clear" w:color="auto" w:fill="272822"/>
        <w:spacing w:after="120"/>
        <w:ind w:firstLine="360"/>
        <w:rPr>
          <w:rStyle w:val="z-source"/>
          <w:rFonts w:ascii="DejaVu Sans Mono" w:hAnsi="DejaVu Sans Mono" w:cs="DejaVu Sans Mono"/>
          <w:color w:val="E3371E"/>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CLC</w:t>
      </w:r>
    </w:p>
    <w:p w14:paraId="1F8A20AE" w14:textId="0B66C17E" w:rsidR="00F06B5A" w:rsidRPr="00393C4F" w:rsidRDefault="00AC466E" w:rsidP="0036226E">
      <w:pPr>
        <w:pStyle w:val="HTMLPreformatted"/>
        <w:shd w:val="clear" w:color="auto" w:fill="272822"/>
        <w:spacing w:after="120"/>
        <w:ind w:firstLine="36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ADC</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source"/>
          <w:rFonts w:ascii="DejaVu Sans Mono" w:hAnsi="DejaVu Sans Mono" w:cs="DejaVu Sans Mono"/>
          <w:color w:val="FF7A48"/>
          <w:sz w:val="26"/>
          <w:szCs w:val="26"/>
          <w:bdr w:val="none" w:sz="0" w:space="0" w:color="auto" w:frame="1"/>
          <w:shd w:val="clear" w:color="auto" w:fill="272822"/>
        </w:rPr>
        <w:t>#</w:t>
      </w:r>
      <w:r w:rsidR="00F06B5A" w:rsidRPr="00BF44E3">
        <w:rPr>
          <w:rStyle w:val="z-constant"/>
          <w:rFonts w:ascii="DejaVu Sans Mono" w:hAnsi="DejaVu Sans Mono" w:cs="DejaVu Sans Mono"/>
          <w:color w:val="07E2FA"/>
          <w:sz w:val="26"/>
          <w:szCs w:val="26"/>
          <w:bdr w:val="none" w:sz="0" w:space="0" w:color="auto" w:frame="1"/>
          <w:shd w:val="clear" w:color="auto" w:fill="272822"/>
        </w:rPr>
        <w:t>$08</w:t>
      </w:r>
    </w:p>
    <w:p w14:paraId="111477A0" w14:textId="0A7D52E2" w:rsidR="00F06B5A" w:rsidRPr="00393C4F" w:rsidRDefault="00AC466E" w:rsidP="0036226E">
      <w:pPr>
        <w:pStyle w:val="HTMLPreformatted"/>
        <w:shd w:val="clear" w:color="auto" w:fill="272822"/>
        <w:spacing w:after="120"/>
        <w:ind w:firstLine="360"/>
        <w:rPr>
          <w:rStyle w:val="z-source"/>
          <w:rFonts w:ascii="DejaVu Sans Mono" w:hAnsi="DejaVu Sans Mono" w:cs="DejaVu Sans Mono"/>
          <w:color w:val="C34D00"/>
          <w:sz w:val="26"/>
          <w:szCs w:val="26"/>
          <w:bdr w:val="none" w:sz="0" w:space="0" w:color="auto" w:frame="1"/>
          <w:shd w:val="clear" w:color="auto" w:fill="272822"/>
        </w:rPr>
      </w:pP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keyword"/>
          <w:rFonts w:ascii="DejaVu Sans Mono" w:hAnsi="DejaVu Sans Mono" w:cs="DejaVu Sans Mono"/>
          <w:color w:val="E3371E"/>
          <w:sz w:val="26"/>
          <w:szCs w:val="26"/>
          <w:bdr w:val="none" w:sz="0" w:space="0" w:color="auto" w:frame="1"/>
          <w:shd w:val="clear" w:color="auto" w:fill="272822"/>
        </w:rPr>
        <w:t>STA</w:t>
      </w:r>
      <w:r w:rsidRPr="00393C4F">
        <w:rPr>
          <w:rStyle w:val="z-source"/>
          <w:rFonts w:ascii="DejaVu Sans Mono" w:hAnsi="DejaVu Sans Mono" w:cs="DejaVu Sans Mono"/>
          <w:color w:val="C34D00"/>
          <w:sz w:val="26"/>
          <w:szCs w:val="26"/>
          <w:bdr w:val="none" w:sz="0" w:space="0" w:color="auto" w:frame="1"/>
          <w:shd w:val="clear" w:color="auto" w:fill="272822"/>
        </w:rPr>
        <w:t xml:space="preserve"> </w:t>
      </w:r>
      <w:r w:rsidR="00F06B5A" w:rsidRPr="00BF44E3">
        <w:rPr>
          <w:rStyle w:val="z-constant"/>
          <w:rFonts w:ascii="DejaVu Sans Mono" w:hAnsi="DejaVu Sans Mono" w:cs="DejaVu Sans Mono"/>
          <w:color w:val="07E2FA"/>
          <w:sz w:val="26"/>
          <w:szCs w:val="26"/>
          <w:bdr w:val="none" w:sz="0" w:space="0" w:color="auto" w:frame="1"/>
          <w:shd w:val="clear" w:color="auto" w:fill="272822"/>
        </w:rPr>
        <w:t>$020f</w:t>
      </w:r>
    </w:p>
    <w:p w14:paraId="593DE261" w14:textId="77777777" w:rsidR="00F06B5A" w:rsidRPr="00393C4F" w:rsidRDefault="00F06B5A" w:rsidP="0036226E">
      <w:pPr>
        <w:pStyle w:val="HTMLPreformatted"/>
        <w:shd w:val="clear" w:color="auto" w:fill="272822"/>
        <w:spacing w:after="120"/>
        <w:ind w:firstLine="360"/>
        <w:rPr>
          <w:rStyle w:val="z-source"/>
          <w:rFonts w:ascii="DejaVu Sans Mono" w:hAnsi="DejaVu Sans Mono" w:cs="DejaVu Sans Mono"/>
          <w:color w:val="C34D00"/>
          <w:sz w:val="26"/>
          <w:szCs w:val="26"/>
          <w:bdr w:val="none" w:sz="0" w:space="0" w:color="auto" w:frame="1"/>
          <w:shd w:val="clear" w:color="auto" w:fill="272822"/>
        </w:rPr>
      </w:pPr>
    </w:p>
    <w:p w14:paraId="3622985A" w14:textId="00125A21" w:rsidR="00F06B5A" w:rsidRPr="00BF44E3" w:rsidRDefault="00AC466E" w:rsidP="0036226E">
      <w:pPr>
        <w:pStyle w:val="HTMLPreformatted"/>
        <w:shd w:val="clear" w:color="auto" w:fill="272822"/>
        <w:spacing w:after="120"/>
        <w:ind w:firstLine="360"/>
        <w:rPr>
          <w:rStyle w:val="z-comment"/>
          <w:rFonts w:ascii="DejaVu Sans Mono" w:eastAsiaTheme="majorEastAsia" w:hAnsi="DejaVu Sans Mono" w:cs="DejaVu Sans Mono"/>
          <w:color w:val="FFC000"/>
          <w:sz w:val="26"/>
          <w:szCs w:val="26"/>
          <w:bdr w:val="none" w:sz="0" w:space="0" w:color="auto" w:frame="1"/>
          <w:shd w:val="clear" w:color="auto" w:fill="272822"/>
        </w:rPr>
      </w:pPr>
      <w:r w:rsidRPr="00BF44E3">
        <w:rPr>
          <w:rStyle w:val="z-source"/>
          <w:rFonts w:ascii="DejaVu Sans Mono" w:hAnsi="DejaVu Sans Mono" w:cs="DejaVu Sans Mono"/>
          <w:color w:val="FFC000"/>
          <w:sz w:val="26"/>
          <w:szCs w:val="26"/>
          <w:bdr w:val="none" w:sz="0" w:space="0" w:color="auto" w:frame="1"/>
          <w:shd w:val="clear" w:color="auto" w:fill="272822"/>
        </w:rPr>
        <w:t xml:space="preserve">  </w:t>
      </w:r>
      <w:r w:rsidR="00F06B5A" w:rsidRPr="00BF44E3">
        <w:rPr>
          <w:rStyle w:val="z-punctuation"/>
          <w:rFonts w:ascii="DejaVu Sans Mono" w:hAnsi="DejaVu Sans Mono" w:cs="DejaVu Sans Mono"/>
          <w:color w:val="FFC000"/>
          <w:sz w:val="26"/>
          <w:szCs w:val="26"/>
          <w:bdr w:val="none" w:sz="0" w:space="0" w:color="auto" w:frame="1"/>
          <w:shd w:val="clear" w:color="auto" w:fill="272822"/>
        </w:rPr>
        <w:t>;</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restore</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registers</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and</w:t>
      </w:r>
      <w:r w:rsidRPr="00BF44E3">
        <w:rPr>
          <w:rStyle w:val="z-comment"/>
          <w:rFonts w:ascii="DejaVu Sans Mono" w:eastAsiaTheme="majorEastAsia" w:hAnsi="DejaVu Sans Mono" w:cs="DejaVu Sans Mono"/>
          <w:color w:val="FFC000"/>
          <w:sz w:val="26"/>
          <w:szCs w:val="26"/>
          <w:bdr w:val="none" w:sz="0" w:space="0" w:color="auto" w:frame="1"/>
          <w:shd w:val="clear" w:color="auto" w:fill="272822"/>
        </w:rPr>
        <w:t xml:space="preserve"> </w:t>
      </w:r>
      <w:r w:rsidR="00F06B5A" w:rsidRPr="00BF44E3">
        <w:rPr>
          <w:rStyle w:val="z-comment"/>
          <w:rFonts w:ascii="DejaVu Sans Mono" w:eastAsiaTheme="majorEastAsia" w:hAnsi="DejaVu Sans Mono" w:cs="DejaVu Sans Mono"/>
          <w:color w:val="FFC000"/>
          <w:sz w:val="26"/>
          <w:szCs w:val="26"/>
          <w:bdr w:val="none" w:sz="0" w:space="0" w:color="auto" w:frame="1"/>
          <w:shd w:val="clear" w:color="auto" w:fill="272822"/>
        </w:rPr>
        <w:t>return</w:t>
      </w:r>
    </w:p>
    <w:p w14:paraId="683B8ADC" w14:textId="77777777" w:rsidR="00F06B5A" w:rsidRPr="00BF44E3" w:rsidRDefault="00F06B5A" w:rsidP="0036226E">
      <w:pPr>
        <w:pStyle w:val="HTMLPreformatted"/>
        <w:shd w:val="clear" w:color="auto" w:fill="272822"/>
        <w:spacing w:after="120"/>
        <w:ind w:firstLine="360"/>
        <w:rPr>
          <w:rStyle w:val="z-source"/>
          <w:rFonts w:ascii="DejaVu Sans Mono" w:hAnsi="DejaVu Sans Mono" w:cs="DejaVu Sans Mono"/>
          <w:color w:val="10C26F"/>
          <w:sz w:val="26"/>
          <w:szCs w:val="26"/>
          <w:bdr w:val="none" w:sz="0" w:space="0" w:color="auto" w:frame="1"/>
          <w:shd w:val="clear" w:color="auto" w:fill="272822"/>
        </w:rPr>
      </w:pPr>
      <w:r w:rsidRPr="00BF44E3">
        <w:rPr>
          <w:rStyle w:val="z-keyword"/>
          <w:rFonts w:ascii="DejaVu Sans Mono" w:hAnsi="DejaVu Sans Mono" w:cs="DejaVu Sans Mono"/>
          <w:color w:val="10C26F"/>
          <w:sz w:val="26"/>
          <w:szCs w:val="26"/>
          <w:bdr w:val="none" w:sz="0" w:space="0" w:color="auto" w:frame="1"/>
          <w:shd w:val="clear" w:color="auto" w:fill="272822"/>
        </w:rPr>
        <w:t>.endproc</w:t>
      </w:r>
    </w:p>
    <w:p w14:paraId="52F30D0A" w14:textId="66DA6463" w:rsidR="00BF44E3" w:rsidRDefault="00F06B5A" w:rsidP="000D2881">
      <w:r w:rsidRPr="00206ACB">
        <w:t>Remember</w:t>
      </w:r>
      <w:r w:rsidR="00AC466E" w:rsidRPr="00206ACB">
        <w:t xml:space="preserve"> </w:t>
      </w:r>
      <w:r w:rsidRPr="00206ACB">
        <w:t>that</w:t>
      </w:r>
      <w:r w:rsidR="00AC466E" w:rsidRPr="00206ACB">
        <w:t xml:space="preserve"> </w:t>
      </w:r>
      <w:r w:rsidRPr="00206ACB">
        <w:t>when</w:t>
      </w:r>
      <w:r w:rsidR="00AC466E" w:rsidRPr="00206ACB">
        <w:t xml:space="preserve"> </w:t>
      </w:r>
      <w:r w:rsidRPr="00206ACB">
        <w:t>you</w:t>
      </w:r>
      <w:r w:rsidR="00AC466E" w:rsidRPr="00206ACB">
        <w:t xml:space="preserve"> </w:t>
      </w:r>
      <w:r w:rsidRPr="00206ACB">
        <w:t>want</w:t>
      </w:r>
      <w:r w:rsidR="00AC466E" w:rsidRPr="00206ACB">
        <w:t xml:space="preserve"> </w:t>
      </w:r>
      <w:r w:rsidRPr="00206ACB">
        <w:t>to</w:t>
      </w:r>
      <w:r w:rsidR="00AC466E" w:rsidRPr="00206ACB">
        <w:t xml:space="preserve"> </w:t>
      </w:r>
      <w:r w:rsidRPr="00206ACB">
        <w:t>perform</w:t>
      </w:r>
      <w:r w:rsidR="00AC466E" w:rsidRPr="00206ACB">
        <w:t xml:space="preserve"> </w:t>
      </w:r>
      <w:r w:rsidRPr="00206ACB">
        <w:t>addition,</w:t>
      </w:r>
      <w:r w:rsidR="00AC466E" w:rsidRPr="00206ACB">
        <w:t xml:space="preserve"> </w:t>
      </w:r>
      <w:r w:rsidRPr="00206ACB">
        <w:t>first</w:t>
      </w:r>
      <w:r w:rsidR="00AC466E" w:rsidRPr="00206ACB">
        <w:t xml:space="preserve"> </w:t>
      </w:r>
      <w:r w:rsidRPr="00206ACB">
        <w:t>call</w:t>
      </w:r>
      <w:r w:rsidR="00AC466E" w:rsidRPr="00206ACB">
        <w:t xml:space="preserve"> </w:t>
      </w:r>
      <w:r w:rsidRPr="000D2881">
        <w:rPr>
          <w:rStyle w:val="QuoteChar"/>
        </w:rPr>
        <w:t>CLC</w:t>
      </w:r>
      <w:r w:rsidRPr="00206ACB">
        <w:t>,</w:t>
      </w:r>
      <w:r w:rsidR="00AC466E" w:rsidRPr="00206ACB">
        <w:t xml:space="preserve"> </w:t>
      </w:r>
      <w:r w:rsidRPr="00206ACB">
        <w:t>then</w:t>
      </w:r>
      <w:r w:rsidR="00AC466E" w:rsidRPr="00206ACB">
        <w:t xml:space="preserve"> </w:t>
      </w:r>
      <w:r w:rsidRPr="00206ACB">
        <w:t>use</w:t>
      </w:r>
      <w:r w:rsidR="00AC466E" w:rsidRPr="00206ACB">
        <w:t xml:space="preserve"> </w:t>
      </w:r>
      <w:r w:rsidRPr="000D2881">
        <w:rPr>
          <w:rStyle w:val="QuoteChar"/>
        </w:rPr>
        <w:t>ADC</w:t>
      </w:r>
      <w:r w:rsidR="00AC466E" w:rsidRPr="00206ACB">
        <w:t xml:space="preserve"> </w:t>
      </w:r>
      <w:r w:rsidRPr="00206ACB">
        <w:t>(unless</w:t>
      </w:r>
      <w:r w:rsidR="00AC466E" w:rsidRPr="00206ACB">
        <w:t xml:space="preserve"> </w:t>
      </w:r>
      <w:r w:rsidRPr="00206ACB">
        <w:t>you're</w:t>
      </w:r>
      <w:r w:rsidR="00AC466E" w:rsidRPr="00206ACB">
        <w:t xml:space="preserve"> </w:t>
      </w:r>
      <w:r w:rsidRPr="00206ACB">
        <w:t>trying</w:t>
      </w:r>
      <w:r w:rsidR="00AC466E" w:rsidRPr="00206ACB">
        <w:t xml:space="preserve"> </w:t>
      </w:r>
      <w:r w:rsidRPr="00206ACB">
        <w:t>to</w:t>
      </w:r>
      <w:r w:rsidR="00AC466E" w:rsidRPr="00206ACB">
        <w:t xml:space="preserve"> </w:t>
      </w:r>
      <w:r w:rsidRPr="00206ACB">
        <w:t>add</w:t>
      </w:r>
      <w:r w:rsidR="00AC466E" w:rsidRPr="00206ACB">
        <w:t xml:space="preserve"> </w:t>
      </w:r>
      <w:r w:rsidRPr="00206ACB">
        <w:t>something</w:t>
      </w:r>
      <w:r w:rsidR="00AC466E" w:rsidRPr="00206ACB">
        <w:t xml:space="preserve"> </w:t>
      </w:r>
      <w:r w:rsidRPr="00206ACB">
        <w:t>to</w:t>
      </w:r>
      <w:r w:rsidR="00AC466E" w:rsidRPr="00206ACB">
        <w:t xml:space="preserve"> </w:t>
      </w:r>
      <w:r w:rsidRPr="00206ACB">
        <w:t>a</w:t>
      </w:r>
      <w:r w:rsidR="00AC466E" w:rsidRPr="00206ACB">
        <w:t xml:space="preserve"> </w:t>
      </w:r>
      <w:r w:rsidRPr="00206ACB">
        <w:t>16-bit</w:t>
      </w:r>
      <w:r w:rsidR="00AC466E" w:rsidRPr="00206ACB">
        <w:t xml:space="preserve"> </w:t>
      </w:r>
      <w:r w:rsidRPr="00206ACB">
        <w:t>number,</w:t>
      </w:r>
      <w:r w:rsidR="00AC466E" w:rsidRPr="00206ACB">
        <w:t xml:space="preserve"> </w:t>
      </w:r>
      <w:r w:rsidRPr="00206ACB">
        <w:t>which</w:t>
      </w:r>
      <w:r w:rsidR="00AC466E" w:rsidRPr="00206ACB">
        <w:t xml:space="preserve"> </w:t>
      </w:r>
      <w:r w:rsidRPr="00206ACB">
        <w:t>will</w:t>
      </w:r>
      <w:r w:rsidR="00AC466E" w:rsidRPr="00206ACB">
        <w:t xml:space="preserve"> </w:t>
      </w:r>
      <w:r w:rsidRPr="00206ACB">
        <w:t>be</w:t>
      </w:r>
      <w:r w:rsidR="00AC466E" w:rsidRPr="00206ACB">
        <w:t xml:space="preserve"> </w:t>
      </w:r>
      <w:r w:rsidRPr="00206ACB">
        <w:t>rare</w:t>
      </w:r>
      <w:r w:rsidR="00AC466E" w:rsidRPr="00206ACB">
        <w:t xml:space="preserve"> </w:t>
      </w:r>
      <w:r w:rsidRPr="00206ACB">
        <w:t>for</w:t>
      </w:r>
      <w:r w:rsidR="00AC466E" w:rsidRPr="00206ACB">
        <w:t xml:space="preserve"> </w:t>
      </w:r>
      <w:r w:rsidRPr="00206ACB">
        <w:t>now).</w:t>
      </w:r>
      <w:r w:rsidR="00AC466E" w:rsidRPr="00206ACB">
        <w:t xml:space="preserve"> </w:t>
      </w:r>
      <w:r w:rsidRPr="00206ACB">
        <w:t>The</w:t>
      </w:r>
      <w:r w:rsidR="00AC466E" w:rsidRPr="00206ACB">
        <w:t xml:space="preserve"> </w:t>
      </w:r>
      <w:r w:rsidRPr="00206ACB">
        <w:t>result</w:t>
      </w:r>
      <w:r w:rsidR="00AC466E" w:rsidRPr="00206ACB">
        <w:t xml:space="preserve"> </w:t>
      </w:r>
      <w:r w:rsidRPr="00206ACB">
        <w:t>of</w:t>
      </w:r>
      <w:r w:rsidR="00AC466E" w:rsidRPr="00206ACB">
        <w:t xml:space="preserve"> </w:t>
      </w:r>
      <w:r w:rsidRPr="00206ACB">
        <w:t>the</w:t>
      </w:r>
      <w:r w:rsidR="00AC466E" w:rsidRPr="00206ACB">
        <w:t xml:space="preserve"> </w:t>
      </w:r>
      <w:r w:rsidRPr="00206ACB">
        <w:t>addition</w:t>
      </w:r>
      <w:r w:rsidR="00AC466E" w:rsidRPr="00206ACB">
        <w:t xml:space="preserve"> </w:t>
      </w:r>
      <w:r w:rsidRPr="00206ACB">
        <w:t>can</w:t>
      </w:r>
      <w:r w:rsidR="00AC466E" w:rsidRPr="00206ACB">
        <w:t xml:space="preserve"> </w:t>
      </w:r>
      <w:r w:rsidRPr="00206ACB">
        <w:t>be</w:t>
      </w:r>
      <w:r w:rsidR="00AC466E" w:rsidRPr="00206ACB">
        <w:t xml:space="preserve"> </w:t>
      </w:r>
      <w:r w:rsidRPr="00206ACB">
        <w:t>found</w:t>
      </w:r>
      <w:r w:rsidR="00AC466E" w:rsidRPr="00206ACB">
        <w:t xml:space="preserve"> </w:t>
      </w:r>
      <w:r w:rsidRPr="00206ACB">
        <w:t>in</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it</w:t>
      </w:r>
      <w:r w:rsidR="00AC466E" w:rsidRPr="00206ACB">
        <w:t xml:space="preserve"> </w:t>
      </w:r>
      <w:r w:rsidRPr="00206ACB">
        <w:t>does</w:t>
      </w:r>
      <w:r w:rsidR="00AC466E" w:rsidRPr="00206ACB">
        <w:t xml:space="preserve"> </w:t>
      </w:r>
      <w:r w:rsidRPr="00206ACB">
        <w:t>not</w:t>
      </w:r>
      <w:r w:rsidR="00AC466E" w:rsidRPr="00206ACB">
        <w:t xml:space="preserve"> </w:t>
      </w:r>
      <w:r w:rsidRPr="00206ACB">
        <w:t>get</w:t>
      </w:r>
      <w:r w:rsidR="00AC466E" w:rsidRPr="00206ACB">
        <w:t xml:space="preserve"> </w:t>
      </w:r>
      <w:r w:rsidRPr="00206ACB">
        <w:t>written</w:t>
      </w:r>
      <w:r w:rsidR="00AC466E" w:rsidRPr="00206ACB">
        <w:t xml:space="preserve"> </w:t>
      </w:r>
      <w:r w:rsidRPr="00206ACB">
        <w:t>to</w:t>
      </w:r>
      <w:r w:rsidR="00AC466E" w:rsidRPr="00206ACB">
        <w:t xml:space="preserve"> </w:t>
      </w:r>
      <w:r w:rsidRPr="000D2881">
        <w:rPr>
          <w:rStyle w:val="QuoteChar"/>
        </w:rPr>
        <w:t>player_y</w:t>
      </w:r>
      <w:r w:rsidR="00AC466E" w:rsidRPr="00206ACB">
        <w:t xml:space="preserve"> </w:t>
      </w:r>
      <w:r w:rsidRPr="00206ACB">
        <w:t>or</w:t>
      </w:r>
      <w:r w:rsidR="00AC466E" w:rsidRPr="00206ACB">
        <w:t xml:space="preserve"> </w:t>
      </w:r>
      <w:r w:rsidRPr="000D2881">
        <w:rPr>
          <w:rStyle w:val="QuoteChar"/>
        </w:rPr>
        <w:t>player_x</w:t>
      </w:r>
      <w:r w:rsidRPr="00206ACB">
        <w:t>.</w:t>
      </w:r>
    </w:p>
    <w:p w14:paraId="634A2632" w14:textId="77777777" w:rsidR="00BF44E3" w:rsidRDefault="00BF44E3">
      <w:pPr>
        <w:widowControl/>
        <w:kinsoku/>
        <w:overflowPunct/>
        <w:autoSpaceDE/>
        <w:autoSpaceDN/>
        <w:spacing w:before="0" w:after="160" w:line="259" w:lineRule="auto"/>
        <w:ind w:firstLine="0"/>
        <w:jc w:val="left"/>
      </w:pPr>
      <w:r>
        <w:br w:type="page"/>
      </w:r>
    </w:p>
    <w:p w14:paraId="1543EE0B" w14:textId="445A9FE7" w:rsidR="00545119" w:rsidRPr="00206ACB" w:rsidRDefault="00545119" w:rsidP="00EE360D">
      <w:pPr>
        <w:pStyle w:val="Heading3"/>
        <w:rPr>
          <w:rFonts w:cstheme="minorHAnsi"/>
        </w:rPr>
      </w:pPr>
      <w:bookmarkStart w:id="173" w:name="_Toc168434267"/>
      <w:bookmarkStart w:id="174" w:name="_Toc168779388"/>
      <w:r w:rsidRPr="00206ACB">
        <w:rPr>
          <w:rFonts w:cstheme="minorHAnsi"/>
        </w:rPr>
        <w:lastRenderedPageBreak/>
        <w:t>Putting</w:t>
      </w:r>
      <w:r w:rsidR="00AC466E" w:rsidRPr="00206ACB">
        <w:rPr>
          <w:rFonts w:cstheme="minorHAnsi"/>
        </w:rPr>
        <w:t xml:space="preserve"> </w:t>
      </w:r>
      <w:r w:rsidRPr="00206ACB">
        <w:rPr>
          <w:rFonts w:cstheme="minorHAnsi"/>
        </w:rPr>
        <w:t>It</w:t>
      </w:r>
      <w:r w:rsidR="00AC466E" w:rsidRPr="00206ACB">
        <w:rPr>
          <w:rFonts w:cstheme="minorHAnsi"/>
        </w:rPr>
        <w:t xml:space="preserve"> </w:t>
      </w:r>
      <w:r w:rsidRPr="00206ACB">
        <w:rPr>
          <w:rFonts w:cstheme="minorHAnsi"/>
        </w:rPr>
        <w:t>All</w:t>
      </w:r>
      <w:r w:rsidR="00AC466E" w:rsidRPr="00206ACB">
        <w:rPr>
          <w:rFonts w:cstheme="minorHAnsi"/>
        </w:rPr>
        <w:t xml:space="preserve"> </w:t>
      </w:r>
      <w:r w:rsidRPr="00206ACB">
        <w:rPr>
          <w:rFonts w:cstheme="minorHAnsi"/>
        </w:rPr>
        <w:t>Together</w:t>
      </w:r>
      <w:bookmarkEnd w:id="173"/>
      <w:bookmarkEnd w:id="174"/>
    </w:p>
    <w:p w14:paraId="142938C7" w14:textId="1B19E492" w:rsidR="00EF2CA4" w:rsidRPr="00206ACB" w:rsidRDefault="00000000" w:rsidP="00736C2A">
      <w:r>
        <w:rPr>
          <w:noProof/>
        </w:rPr>
        <w:pict w14:anchorId="7575A404">
          <v:rect id="_x0000_s2188" style="position:absolute;left:0;text-align:left;margin-left:-6.4pt;margin-top:61.6pt;width:20.5pt;height:256.5pt;z-index:251734016;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88" inset="0,0,0,0">
              <w:txbxContent>
                <w:p w14:paraId="57F99E06" w14:textId="480A90B4"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14</w:t>
                  </w:r>
                </w:p>
                <w:p w14:paraId="2E048569" w14:textId="61F22B70"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15</w:t>
                  </w:r>
                </w:p>
                <w:p w14:paraId="231E0F56" w14:textId="34D1E49A"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16</w:t>
                  </w:r>
                </w:p>
                <w:p w14:paraId="55FC13E6" w14:textId="21080CFC"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17</w:t>
                  </w:r>
                </w:p>
                <w:p w14:paraId="52003366" w14:textId="35A74ED9"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18</w:t>
                  </w:r>
                </w:p>
                <w:p w14:paraId="0C518A20" w14:textId="61970CCD"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w:t>
                  </w:r>
                </w:p>
                <w:p w14:paraId="0AF5EEC1" w14:textId="6317A5A2"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20</w:t>
                  </w:r>
                </w:p>
                <w:p w14:paraId="57EDC329" w14:textId="55313EE5"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21</w:t>
                  </w:r>
                </w:p>
                <w:p w14:paraId="7E01FA8E" w14:textId="7784B4EC"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22</w:t>
                  </w:r>
                </w:p>
                <w:p w14:paraId="42A0A8CC" w14:textId="31721287"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23</w:t>
                  </w:r>
                </w:p>
                <w:p w14:paraId="53422119" w14:textId="36EB0079"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24</w:t>
                  </w:r>
                </w:p>
                <w:p w14:paraId="2DAFE195" w14:textId="4527116C"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25</w:t>
                  </w:r>
                </w:p>
                <w:p w14:paraId="17FCF3A0" w14:textId="4E84E2D2"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26</w:t>
                  </w:r>
                </w:p>
                <w:p w14:paraId="6C284F6F" w14:textId="7A73E794" w:rsidR="009560CF" w:rsidRDefault="009560CF" w:rsidP="009560CF">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27</w:t>
                  </w:r>
                </w:p>
              </w:txbxContent>
            </v:textbox>
          </v:rect>
        </w:pict>
      </w:r>
      <w:r w:rsidR="00D57259" w:rsidRPr="00206ACB">
        <w:t>With</w:t>
      </w:r>
      <w:r w:rsidR="00AC466E" w:rsidRPr="00206ACB">
        <w:t xml:space="preserve"> </w:t>
      </w:r>
      <w:r w:rsidR="00D57259" w:rsidRPr="00206ACB">
        <w:t>our</w:t>
      </w:r>
      <w:r w:rsidR="00AC466E" w:rsidRPr="00206ACB">
        <w:t xml:space="preserve"> </w:t>
      </w:r>
      <w:r w:rsidR="00D57259" w:rsidRPr="00206ACB">
        <w:t>subroutine</w:t>
      </w:r>
      <w:r w:rsidR="00AC466E" w:rsidRPr="00206ACB">
        <w:t xml:space="preserve"> </w:t>
      </w:r>
      <w:r w:rsidR="00D57259" w:rsidRPr="00206ACB">
        <w:t>written,</w:t>
      </w:r>
      <w:r w:rsidR="00AC466E" w:rsidRPr="00206ACB">
        <w:t xml:space="preserve"> </w:t>
      </w:r>
      <w:r w:rsidR="00D57259" w:rsidRPr="00206ACB">
        <w:t>it's</w:t>
      </w:r>
      <w:r w:rsidR="00AC466E" w:rsidRPr="00206ACB">
        <w:t xml:space="preserve"> </w:t>
      </w:r>
      <w:r w:rsidR="00D57259" w:rsidRPr="00206ACB">
        <w:t>time</w:t>
      </w:r>
      <w:r w:rsidR="00AC466E" w:rsidRPr="00206ACB">
        <w:t xml:space="preserve"> </w:t>
      </w:r>
      <w:r w:rsidR="00D57259" w:rsidRPr="00206ACB">
        <w:t>to</w:t>
      </w:r>
      <w:r w:rsidR="00AC466E" w:rsidRPr="00206ACB">
        <w:t xml:space="preserve"> </w:t>
      </w:r>
      <w:r w:rsidR="00D57259" w:rsidRPr="00206ACB">
        <w:t>make</w:t>
      </w:r>
      <w:r w:rsidR="00AC466E" w:rsidRPr="00206ACB">
        <w:t xml:space="preserve"> </w:t>
      </w:r>
      <w:r w:rsidR="00D57259" w:rsidRPr="00206ACB">
        <w:t>use</w:t>
      </w:r>
      <w:r w:rsidR="00AC466E" w:rsidRPr="00206ACB">
        <w:t xml:space="preserve"> </w:t>
      </w:r>
      <w:r w:rsidR="00D57259" w:rsidRPr="00206ACB">
        <w:t>of</w:t>
      </w:r>
      <w:r w:rsidR="00AC466E" w:rsidRPr="00206ACB">
        <w:t xml:space="preserve"> </w:t>
      </w:r>
      <w:r w:rsidR="00D57259" w:rsidRPr="00206ACB">
        <w:t>it.</w:t>
      </w:r>
      <w:r w:rsidR="00AC466E" w:rsidRPr="00206ACB">
        <w:t xml:space="preserve"> </w:t>
      </w:r>
      <w:r w:rsidR="00D57259" w:rsidRPr="00206ACB">
        <w:t>We</w:t>
      </w:r>
      <w:r w:rsidR="00AC466E" w:rsidRPr="00206ACB">
        <w:t xml:space="preserve"> </w:t>
      </w:r>
      <w:r w:rsidR="00D57259" w:rsidRPr="00206ACB">
        <w:t>already</w:t>
      </w:r>
      <w:r w:rsidR="00AC466E" w:rsidRPr="00206ACB">
        <w:t xml:space="preserve"> </w:t>
      </w:r>
      <w:r w:rsidR="00D57259" w:rsidRPr="00206ACB">
        <w:t>set</w:t>
      </w:r>
      <w:r w:rsidR="00AC466E" w:rsidRPr="00206ACB">
        <w:t xml:space="preserve"> </w:t>
      </w:r>
      <w:r w:rsidR="00D57259" w:rsidRPr="00206ACB">
        <w:t>up</w:t>
      </w:r>
      <w:r w:rsidR="00AC466E" w:rsidRPr="00206ACB">
        <w:t xml:space="preserve"> </w:t>
      </w:r>
      <w:r w:rsidR="00D57259" w:rsidRPr="00206ACB">
        <w:t>the</w:t>
      </w:r>
      <w:r w:rsidR="00AC466E" w:rsidRPr="00206ACB">
        <w:t xml:space="preserve"> </w:t>
      </w:r>
      <w:r w:rsidR="00D57259" w:rsidRPr="00206ACB">
        <w:t>initial</w:t>
      </w:r>
      <w:r w:rsidR="00AC466E" w:rsidRPr="00206ACB">
        <w:t xml:space="preserve"> </w:t>
      </w:r>
      <w:r w:rsidR="00D57259" w:rsidRPr="00206ACB">
        <w:t>values</w:t>
      </w:r>
      <w:r w:rsidR="00AC466E" w:rsidRPr="00206ACB">
        <w:t xml:space="preserve"> </w:t>
      </w:r>
      <w:r w:rsidR="00D57259" w:rsidRPr="00206ACB">
        <w:t>of</w:t>
      </w:r>
      <w:r w:rsidR="00AC466E" w:rsidRPr="00206ACB">
        <w:t xml:space="preserve"> </w:t>
      </w:r>
      <w:r w:rsidR="00D57259" w:rsidRPr="00736C2A">
        <w:rPr>
          <w:rStyle w:val="QuoteChar"/>
        </w:rPr>
        <w:t>player_x</w:t>
      </w:r>
      <w:r w:rsidR="00AC466E" w:rsidRPr="00206ACB">
        <w:t xml:space="preserve"> </w:t>
      </w:r>
      <w:r w:rsidR="00D57259" w:rsidRPr="00206ACB">
        <w:t>and</w:t>
      </w:r>
      <w:r w:rsidR="00AC466E" w:rsidRPr="00206ACB">
        <w:t xml:space="preserve"> </w:t>
      </w:r>
      <w:r w:rsidR="00D57259" w:rsidRPr="00736C2A">
        <w:rPr>
          <w:rStyle w:val="QuoteChar"/>
        </w:rPr>
        <w:t>player_y</w:t>
      </w:r>
      <w:r w:rsidR="00AC466E" w:rsidRPr="00206ACB">
        <w:t xml:space="preserve"> </w:t>
      </w:r>
      <w:r w:rsidR="00D57259" w:rsidRPr="00206ACB">
        <w:t>in</w:t>
      </w:r>
      <w:r w:rsidR="00AC466E" w:rsidRPr="00206ACB">
        <w:t xml:space="preserve"> </w:t>
      </w:r>
      <w:r w:rsidR="00D57259" w:rsidRPr="00206ACB">
        <w:t>the</w:t>
      </w:r>
      <w:r w:rsidR="00AC466E" w:rsidRPr="00206ACB">
        <w:t xml:space="preserve"> </w:t>
      </w:r>
      <w:r w:rsidR="00D57259" w:rsidRPr="00206ACB">
        <w:t>reset</w:t>
      </w:r>
      <w:r w:rsidR="00AC466E" w:rsidRPr="00206ACB">
        <w:t xml:space="preserve"> </w:t>
      </w:r>
      <w:r w:rsidR="00D57259" w:rsidRPr="00206ACB">
        <w:t>handler.</w:t>
      </w:r>
      <w:r w:rsidR="00AC466E" w:rsidRPr="00206ACB">
        <w:t xml:space="preserve"> </w:t>
      </w:r>
      <w:r w:rsidR="00D57259" w:rsidRPr="00206ACB">
        <w:t>Now,</w:t>
      </w:r>
      <w:r w:rsidR="00AC466E" w:rsidRPr="00206ACB">
        <w:t xml:space="preserve"> </w:t>
      </w:r>
      <w:r w:rsidR="00D57259" w:rsidRPr="00206ACB">
        <w:t>we'll</w:t>
      </w:r>
      <w:r w:rsidR="00AC466E" w:rsidRPr="00206ACB">
        <w:t xml:space="preserve"> </w:t>
      </w:r>
      <w:r w:rsidR="00D57259" w:rsidRPr="00206ACB">
        <w:t>call</w:t>
      </w:r>
      <w:r w:rsidR="00AC466E" w:rsidRPr="00206ACB">
        <w:t xml:space="preserve"> </w:t>
      </w:r>
      <w:r w:rsidR="00D57259" w:rsidRPr="00206ACB">
        <w:t>our</w:t>
      </w:r>
      <w:r w:rsidR="00AC466E" w:rsidRPr="00206ACB">
        <w:t xml:space="preserve"> </w:t>
      </w:r>
      <w:r w:rsidR="00D57259" w:rsidRPr="00206ACB">
        <w:t>new</w:t>
      </w:r>
      <w:r w:rsidR="00AC466E" w:rsidRPr="00206ACB">
        <w:t xml:space="preserve"> </w:t>
      </w:r>
      <w:r w:rsidR="00D57259" w:rsidRPr="00206ACB">
        <w:t>subroutine</w:t>
      </w:r>
      <w:r w:rsidR="00AC466E" w:rsidRPr="00206ACB">
        <w:t xml:space="preserve"> </w:t>
      </w:r>
      <w:r w:rsidR="00D57259" w:rsidRPr="00206ACB">
        <w:t>as</w:t>
      </w:r>
      <w:r w:rsidR="00AC466E" w:rsidRPr="00206ACB">
        <w:t xml:space="preserve"> </w:t>
      </w:r>
      <w:r w:rsidR="00D57259" w:rsidRPr="00206ACB">
        <w:t>part</w:t>
      </w:r>
      <w:r w:rsidR="00AC466E" w:rsidRPr="00206ACB">
        <w:t xml:space="preserve"> </w:t>
      </w:r>
      <w:r w:rsidR="00D57259" w:rsidRPr="00206ACB">
        <w:t>of</w:t>
      </w:r>
      <w:r w:rsidR="00AC466E" w:rsidRPr="00206ACB">
        <w:t xml:space="preserve"> </w:t>
      </w:r>
      <w:r w:rsidR="00D57259" w:rsidRPr="00206ACB">
        <w:t>the</w:t>
      </w:r>
      <w:r w:rsidR="00AC466E" w:rsidRPr="00206ACB">
        <w:t xml:space="preserve"> </w:t>
      </w:r>
      <w:r w:rsidR="00D57259" w:rsidRPr="00206ACB">
        <w:t>NMI</w:t>
      </w:r>
      <w:r w:rsidR="00AC466E" w:rsidRPr="00206ACB">
        <w:t xml:space="preserve"> </w:t>
      </w:r>
      <w:r w:rsidR="00D57259" w:rsidRPr="00206ACB">
        <w:t>handler,</w:t>
      </w:r>
      <w:r w:rsidR="00AC466E" w:rsidRPr="00206ACB">
        <w:t xml:space="preserve"> </w:t>
      </w:r>
      <w:r w:rsidR="00D57259" w:rsidRPr="00206ACB">
        <w:t>so</w:t>
      </w:r>
      <w:r w:rsidR="00AC466E" w:rsidRPr="00206ACB">
        <w:t xml:space="preserve"> </w:t>
      </w:r>
      <w:r w:rsidR="00D57259" w:rsidRPr="00206ACB">
        <w:t>it</w:t>
      </w:r>
      <w:r w:rsidR="00AC466E" w:rsidRPr="00206ACB">
        <w:t xml:space="preserve"> </w:t>
      </w:r>
      <w:r w:rsidR="00D57259" w:rsidRPr="00206ACB">
        <w:t>runs</w:t>
      </w:r>
      <w:r w:rsidR="00AC466E" w:rsidRPr="00206ACB">
        <w:t xml:space="preserve"> </w:t>
      </w:r>
      <w:r w:rsidR="00D57259" w:rsidRPr="00206ACB">
        <w:t>every</w:t>
      </w:r>
      <w:r w:rsidR="00AC466E" w:rsidRPr="00206ACB">
        <w:t xml:space="preserve"> </w:t>
      </w:r>
      <w:r w:rsidR="00D57259" w:rsidRPr="00206ACB">
        <w:t>frame:</w:t>
      </w:r>
    </w:p>
    <w:p w14:paraId="3218FA95" w14:textId="3F46D303" w:rsidR="009560CF" w:rsidRPr="00F70194" w:rsidRDefault="009560CF" w:rsidP="0036226E">
      <w:pPr>
        <w:pStyle w:val="HTMLPreformatted"/>
        <w:shd w:val="clear" w:color="auto" w:fill="272822"/>
        <w:spacing w:before="60" w:after="60"/>
        <w:ind w:left="360"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keyword"/>
          <w:rFonts w:ascii="DejaVu Sans Mono" w:hAnsi="DejaVu Sans Mono" w:cs="DejaVu Sans Mono"/>
          <w:color w:val="10C26F"/>
          <w:sz w:val="26"/>
          <w:szCs w:val="26"/>
          <w:bdr w:val="none" w:sz="0" w:space="0" w:color="auto" w:frame="1"/>
          <w:shd w:val="clear" w:color="auto" w:fill="272822"/>
        </w:rPr>
        <w:t>.proc</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entity"/>
          <w:rFonts w:ascii="DejaVu Sans Mono" w:hAnsi="DejaVu Sans Mono" w:cs="DejaVu Sans Mono"/>
          <w:color w:val="10C26F"/>
          <w:sz w:val="26"/>
          <w:szCs w:val="26"/>
          <w:bdr w:val="none" w:sz="0" w:space="0" w:color="auto" w:frame="1"/>
          <w:shd w:val="clear" w:color="auto" w:fill="272822"/>
        </w:rPr>
        <w:t>nmi_handler</w:t>
      </w:r>
    </w:p>
    <w:p w14:paraId="0351F927" w14:textId="77777777" w:rsidR="009560CF" w:rsidRPr="00F70194" w:rsidRDefault="009560CF" w:rsidP="0036226E">
      <w:pPr>
        <w:pStyle w:val="HTMLPreformatted"/>
        <w:shd w:val="clear" w:color="auto" w:fill="272822"/>
        <w:spacing w:before="60" w:after="60"/>
        <w:ind w:left="360"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LDA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source"/>
          <w:rFonts w:ascii="DejaVu Sans Mono" w:eastAsiaTheme="majorEastAsia" w:hAnsi="DejaVu Sans Mono" w:cs="DejaVu Sans Mono"/>
          <w:color w:val="FF7A48"/>
          <w:sz w:val="26"/>
          <w:szCs w:val="26"/>
          <w:bdr w:val="none" w:sz="0" w:space="0" w:color="auto" w:frame="1"/>
          <w:shd w:val="clear" w:color="auto" w:fill="272822"/>
        </w:rPr>
        <w:t>#</w:t>
      </w:r>
      <w:r w:rsidRPr="00F70194">
        <w:rPr>
          <w:rStyle w:val="z-constant"/>
          <w:rFonts w:ascii="DejaVu Sans Mono" w:hAnsi="DejaVu Sans Mono" w:cs="DejaVu Sans Mono"/>
          <w:color w:val="07E2FA"/>
          <w:sz w:val="26"/>
          <w:szCs w:val="26"/>
          <w:bdr w:val="none" w:sz="0" w:space="0" w:color="auto" w:frame="1"/>
          <w:shd w:val="clear" w:color="auto" w:fill="272822"/>
        </w:rPr>
        <w:t>$00</w:t>
      </w:r>
    </w:p>
    <w:p w14:paraId="7AD00A88" w14:textId="77777777" w:rsidR="009560CF" w:rsidRPr="00F70194" w:rsidRDefault="009560CF" w:rsidP="0036226E">
      <w:pPr>
        <w:pStyle w:val="HTMLPreformatted"/>
        <w:shd w:val="clear" w:color="auto" w:fill="272822"/>
        <w:spacing w:before="60" w:after="60"/>
        <w:ind w:left="360"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STA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OAMADDR</w:t>
      </w:r>
    </w:p>
    <w:p w14:paraId="1A30FA8C" w14:textId="77777777" w:rsidR="009560CF" w:rsidRPr="00F70194" w:rsidRDefault="009560CF" w:rsidP="0036226E">
      <w:pPr>
        <w:pStyle w:val="HTMLPreformatted"/>
        <w:shd w:val="clear" w:color="auto" w:fill="272822"/>
        <w:spacing w:before="60" w:after="60"/>
        <w:ind w:left="360" w:firstLine="360"/>
        <w:rPr>
          <w:rStyle w:val="z-source"/>
          <w:rFonts w:ascii="DejaVu Sans Mono" w:eastAsiaTheme="majorEastAsia" w:hAnsi="DejaVu Sans Mono" w:cs="DejaVu Sans Mono"/>
          <w:color w:val="07E2FA"/>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LDA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source"/>
          <w:rFonts w:ascii="DejaVu Sans Mono" w:eastAsiaTheme="majorEastAsia" w:hAnsi="DejaVu Sans Mono" w:cs="DejaVu Sans Mono"/>
          <w:color w:val="FF7A48"/>
          <w:sz w:val="26"/>
          <w:szCs w:val="26"/>
          <w:bdr w:val="none" w:sz="0" w:space="0" w:color="auto" w:frame="1"/>
          <w:shd w:val="clear" w:color="auto" w:fill="272822"/>
        </w:rPr>
        <w:t>#</w:t>
      </w:r>
      <w:r w:rsidRPr="00F70194">
        <w:rPr>
          <w:rStyle w:val="z-constant"/>
          <w:rFonts w:ascii="DejaVu Sans Mono" w:hAnsi="DejaVu Sans Mono" w:cs="DejaVu Sans Mono"/>
          <w:color w:val="07E2FA"/>
          <w:sz w:val="26"/>
          <w:szCs w:val="26"/>
          <w:bdr w:val="none" w:sz="0" w:space="0" w:color="auto" w:frame="1"/>
          <w:shd w:val="clear" w:color="auto" w:fill="272822"/>
        </w:rPr>
        <w:t>$02</w:t>
      </w:r>
    </w:p>
    <w:p w14:paraId="64089011" w14:textId="77777777" w:rsidR="009560CF" w:rsidRDefault="009560CF" w:rsidP="0036226E">
      <w:pPr>
        <w:pStyle w:val="HTMLPreformatted"/>
        <w:shd w:val="clear" w:color="auto" w:fill="272822"/>
        <w:spacing w:before="60" w:after="60"/>
        <w:ind w:left="360"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STA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OAMDMA</w:t>
      </w:r>
    </w:p>
    <w:p w14:paraId="18616D23" w14:textId="290EE274" w:rsidR="009560CF" w:rsidRDefault="009560CF" w:rsidP="0036226E">
      <w:pPr>
        <w:pStyle w:val="HTMLPreformatted"/>
        <w:shd w:val="clear" w:color="auto" w:fill="272822"/>
        <w:spacing w:before="60" w:after="60"/>
        <w:ind w:left="360"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p>
    <w:p w14:paraId="5472306F" w14:textId="1B4BEDB8" w:rsidR="009560CF" w:rsidRPr="009560CF" w:rsidRDefault="009560CF" w:rsidP="0036226E">
      <w:pPr>
        <w:pStyle w:val="HTMLPreformatted"/>
        <w:shd w:val="clear" w:color="auto" w:fill="272822"/>
        <w:spacing w:before="60" w:after="60"/>
        <w:ind w:left="360" w:firstLine="360"/>
        <w:rPr>
          <w:rStyle w:val="z-source"/>
          <w:rFonts w:ascii="DejaVu Sans Mono" w:eastAsiaTheme="majorEastAsia" w:hAnsi="DejaVu Sans Mono" w:cs="DejaVu Sans Mono"/>
          <w:color w:val="FFC000"/>
          <w:sz w:val="26"/>
          <w:szCs w:val="26"/>
          <w:bdr w:val="none" w:sz="0" w:space="0" w:color="auto" w:frame="1"/>
          <w:shd w:val="clear" w:color="auto" w:fill="272822"/>
        </w:rPr>
      </w:pPr>
      <w:r>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9560CF">
        <w:rPr>
          <w:rStyle w:val="z-source"/>
          <w:rFonts w:ascii="DejaVu Sans Mono" w:eastAsiaTheme="majorEastAsia" w:hAnsi="DejaVu Sans Mono" w:cs="DejaVu Sans Mono"/>
          <w:color w:val="FFC000"/>
          <w:sz w:val="26"/>
          <w:szCs w:val="26"/>
          <w:bdr w:val="none" w:sz="0" w:space="0" w:color="auto" w:frame="1"/>
          <w:shd w:val="clear" w:color="auto" w:fill="272822"/>
        </w:rPr>
        <w:t>; update tiles *after* DMA transfer</w:t>
      </w:r>
    </w:p>
    <w:p w14:paraId="3F68A304" w14:textId="4F82EEC2" w:rsidR="009560CF" w:rsidRDefault="009560CF" w:rsidP="0036226E">
      <w:pPr>
        <w:pStyle w:val="HTMLPreformatted"/>
        <w:shd w:val="clear" w:color="auto" w:fill="272822"/>
        <w:spacing w:before="60" w:after="60"/>
        <w:ind w:left="360"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9560CF">
        <w:rPr>
          <w:rStyle w:val="z-source"/>
          <w:rFonts w:ascii="DejaVu Sans Mono" w:eastAsiaTheme="majorEastAsia" w:hAnsi="DejaVu Sans Mono" w:cs="DejaVu Sans Mono"/>
          <w:color w:val="E3371E"/>
          <w:sz w:val="26"/>
          <w:szCs w:val="26"/>
          <w:bdr w:val="none" w:sz="0" w:space="0" w:color="auto" w:frame="1"/>
          <w:shd w:val="clear" w:color="auto" w:fill="272822"/>
        </w:rPr>
        <w:t>JSR</w:t>
      </w:r>
      <w:r w:rsidRPr="009560CF">
        <w:rPr>
          <w:rStyle w:val="z-source"/>
          <w:rFonts w:ascii="DejaVu Sans Mono" w:eastAsiaTheme="majorEastAsia" w:hAnsi="DejaVu Sans Mono" w:cs="DejaVu Sans Mono"/>
          <w:color w:val="10C26F"/>
          <w:sz w:val="26"/>
          <w:szCs w:val="26"/>
          <w:bdr w:val="none" w:sz="0" w:space="0" w:color="auto" w:frame="1"/>
          <w:shd w:val="clear" w:color="auto" w:fill="272822"/>
        </w:rPr>
        <w:t xml:space="preserve"> draw_player</w:t>
      </w:r>
    </w:p>
    <w:p w14:paraId="00F53789" w14:textId="46C1AF27" w:rsidR="009560CF" w:rsidRDefault="009560CF" w:rsidP="0036226E">
      <w:pPr>
        <w:pStyle w:val="HTMLPreformatted"/>
        <w:shd w:val="clear" w:color="auto" w:fill="272822"/>
        <w:spacing w:before="60" w:after="60"/>
        <w:ind w:left="360"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p>
    <w:p w14:paraId="378BD9C2" w14:textId="77777777" w:rsidR="009560CF" w:rsidRDefault="009560CF" w:rsidP="0036226E">
      <w:pPr>
        <w:pStyle w:val="HTMLPreformatted"/>
        <w:shd w:val="clear" w:color="auto" w:fill="272822"/>
        <w:spacing w:before="60" w:after="60"/>
        <w:ind w:left="360" w:firstLine="360"/>
        <w:rPr>
          <w:rStyle w:val="z-constant"/>
          <w:rFonts w:ascii="DejaVu Sans Mono" w:hAnsi="DejaVu Sans Mono" w:cs="DejaVu Sans Mono"/>
          <w:color w:val="07E2FA"/>
          <w:sz w:val="26"/>
          <w:szCs w:val="26"/>
          <w:bdr w:val="none" w:sz="0" w:space="0" w:color="auto" w:frame="1"/>
          <w:shd w:val="clear" w:color="auto" w:fill="272822"/>
        </w:rPr>
      </w:pPr>
      <w:r>
        <w:rPr>
          <w:rStyle w:val="z-keyword"/>
          <w:rFonts w:ascii="DejaVu Sans Mono" w:hAnsi="DejaVu Sans Mono" w:cs="DejaVu Sans Mono"/>
          <w:color w:val="E3371E"/>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LDA</w:t>
      </w: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source"/>
          <w:rFonts w:ascii="DejaVu Sans Mono" w:eastAsiaTheme="majorEastAsia" w:hAnsi="DejaVu Sans Mono" w:cs="DejaVu Sans Mono"/>
          <w:color w:val="FF7A48"/>
          <w:sz w:val="26"/>
          <w:szCs w:val="26"/>
          <w:bdr w:val="none" w:sz="0" w:space="0" w:color="auto" w:frame="1"/>
          <w:shd w:val="clear" w:color="auto" w:fill="272822"/>
        </w:rPr>
        <w:t>#</w:t>
      </w:r>
      <w:r w:rsidRPr="00F70194">
        <w:rPr>
          <w:rStyle w:val="z-constant"/>
          <w:rFonts w:ascii="DejaVu Sans Mono" w:hAnsi="DejaVu Sans Mono" w:cs="DejaVu Sans Mono"/>
          <w:color w:val="07E2FA"/>
          <w:sz w:val="26"/>
          <w:szCs w:val="26"/>
          <w:bdr w:val="none" w:sz="0" w:space="0" w:color="auto" w:frame="1"/>
          <w:shd w:val="clear" w:color="auto" w:fill="272822"/>
        </w:rPr>
        <w:t>$0</w:t>
      </w:r>
      <w:r>
        <w:rPr>
          <w:rStyle w:val="z-constant"/>
          <w:rFonts w:ascii="DejaVu Sans Mono" w:hAnsi="DejaVu Sans Mono" w:cs="DejaVu Sans Mono"/>
          <w:color w:val="07E2FA"/>
          <w:sz w:val="26"/>
          <w:szCs w:val="26"/>
          <w:bdr w:val="none" w:sz="0" w:space="0" w:color="auto" w:frame="1"/>
          <w:shd w:val="clear" w:color="auto" w:fill="272822"/>
        </w:rPr>
        <w:t>0</w:t>
      </w:r>
    </w:p>
    <w:p w14:paraId="0B2DAB71" w14:textId="58FAC405" w:rsidR="009560CF" w:rsidRDefault="009560CF" w:rsidP="0036226E">
      <w:pPr>
        <w:pStyle w:val="HTMLPreformatted"/>
        <w:shd w:val="clear" w:color="auto" w:fill="272822"/>
        <w:spacing w:before="60" w:after="60"/>
        <w:ind w:left="360" w:firstLine="360"/>
        <w:rPr>
          <w:rStyle w:val="z-keyword"/>
          <w:rFonts w:ascii="DejaVu Sans Mono" w:hAnsi="DejaVu Sans Mono" w:cs="DejaVu Sans Mono"/>
          <w:color w:val="E3371E"/>
          <w:sz w:val="26"/>
          <w:szCs w:val="26"/>
          <w:bdr w:val="none" w:sz="0" w:space="0" w:color="auto" w:frame="1"/>
          <w:shd w:val="clear" w:color="auto" w:fill="272822"/>
        </w:rPr>
      </w:pPr>
      <w:r>
        <w:rPr>
          <w:rStyle w:val="z-keyword"/>
          <w:rFonts w:ascii="DejaVu Sans Mono" w:hAnsi="DejaVu Sans Mono" w:cs="DejaVu Sans Mono"/>
          <w:color w:val="E3371E"/>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STA</w:t>
      </w:r>
      <w:r>
        <w:rPr>
          <w:rStyle w:val="z-keyword"/>
          <w:rFonts w:ascii="DejaVu Sans Mono" w:hAnsi="DejaVu Sans Mono" w:cs="DejaVu Sans Mono"/>
          <w:color w:val="E3371E"/>
          <w:sz w:val="26"/>
          <w:szCs w:val="26"/>
          <w:bdr w:val="none" w:sz="0" w:space="0" w:color="auto" w:frame="1"/>
          <w:shd w:val="clear" w:color="auto" w:fill="272822"/>
        </w:rPr>
        <w:t xml:space="preserve"> </w:t>
      </w:r>
      <w:r w:rsidRPr="00F70194">
        <w:rPr>
          <w:rStyle w:val="z-constant"/>
          <w:rFonts w:ascii="DejaVu Sans Mono" w:hAnsi="DejaVu Sans Mono" w:cs="DejaVu Sans Mono"/>
          <w:color w:val="07E2FA"/>
          <w:sz w:val="26"/>
          <w:szCs w:val="26"/>
          <w:bdr w:val="none" w:sz="0" w:space="0" w:color="auto" w:frame="1"/>
          <w:shd w:val="clear" w:color="auto" w:fill="272822"/>
        </w:rPr>
        <w:t>$</w:t>
      </w:r>
      <w:r>
        <w:rPr>
          <w:rStyle w:val="z-constant"/>
          <w:rFonts w:ascii="DejaVu Sans Mono" w:hAnsi="DejaVu Sans Mono" w:cs="DejaVu Sans Mono"/>
          <w:color w:val="07E2FA"/>
          <w:sz w:val="26"/>
          <w:szCs w:val="26"/>
          <w:bdr w:val="none" w:sz="0" w:space="0" w:color="auto" w:frame="1"/>
          <w:shd w:val="clear" w:color="auto" w:fill="272822"/>
        </w:rPr>
        <w:t>2</w:t>
      </w:r>
      <w:r w:rsidRPr="00F70194">
        <w:rPr>
          <w:rStyle w:val="z-constant"/>
          <w:rFonts w:ascii="DejaVu Sans Mono" w:hAnsi="DejaVu Sans Mono" w:cs="DejaVu Sans Mono"/>
          <w:color w:val="07E2FA"/>
          <w:sz w:val="26"/>
          <w:szCs w:val="26"/>
          <w:bdr w:val="none" w:sz="0" w:space="0" w:color="auto" w:frame="1"/>
          <w:shd w:val="clear" w:color="auto" w:fill="272822"/>
        </w:rPr>
        <w:t>00</w:t>
      </w:r>
      <w:r>
        <w:rPr>
          <w:rStyle w:val="z-constant"/>
          <w:rFonts w:ascii="DejaVu Sans Mono" w:hAnsi="DejaVu Sans Mono" w:cs="DejaVu Sans Mono"/>
          <w:color w:val="07E2FA"/>
          <w:sz w:val="26"/>
          <w:szCs w:val="26"/>
          <w:bdr w:val="none" w:sz="0" w:space="0" w:color="auto" w:frame="1"/>
          <w:shd w:val="clear" w:color="auto" w:fill="272822"/>
        </w:rPr>
        <w:t>5</w:t>
      </w:r>
    </w:p>
    <w:p w14:paraId="7216B7DC" w14:textId="77777777" w:rsidR="009560CF" w:rsidRPr="00F70194" w:rsidRDefault="009560CF" w:rsidP="0036226E">
      <w:pPr>
        <w:pStyle w:val="HTMLPreformatted"/>
        <w:shd w:val="clear" w:color="auto" w:fill="272822"/>
        <w:spacing w:before="60" w:after="60"/>
        <w:ind w:left="360"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Pr>
          <w:rStyle w:val="z-keyword"/>
          <w:rFonts w:ascii="DejaVu Sans Mono" w:hAnsi="DejaVu Sans Mono" w:cs="DejaVu Sans Mono"/>
          <w:color w:val="E3371E"/>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STA</w:t>
      </w:r>
      <w:r>
        <w:rPr>
          <w:rStyle w:val="z-keyword"/>
          <w:rFonts w:ascii="DejaVu Sans Mono" w:hAnsi="DejaVu Sans Mono" w:cs="DejaVu Sans Mono"/>
          <w:color w:val="E3371E"/>
          <w:sz w:val="26"/>
          <w:szCs w:val="26"/>
          <w:bdr w:val="none" w:sz="0" w:space="0" w:color="auto" w:frame="1"/>
          <w:shd w:val="clear" w:color="auto" w:fill="272822"/>
        </w:rPr>
        <w:t xml:space="preserve"> </w:t>
      </w:r>
      <w:r w:rsidRPr="00F70194">
        <w:rPr>
          <w:rStyle w:val="z-constant"/>
          <w:rFonts w:ascii="DejaVu Sans Mono" w:hAnsi="DejaVu Sans Mono" w:cs="DejaVu Sans Mono"/>
          <w:color w:val="07E2FA"/>
          <w:sz w:val="26"/>
          <w:szCs w:val="26"/>
          <w:bdr w:val="none" w:sz="0" w:space="0" w:color="auto" w:frame="1"/>
          <w:shd w:val="clear" w:color="auto" w:fill="272822"/>
        </w:rPr>
        <w:t>$</w:t>
      </w:r>
      <w:r>
        <w:rPr>
          <w:rStyle w:val="z-constant"/>
          <w:rFonts w:ascii="DejaVu Sans Mono" w:hAnsi="DejaVu Sans Mono" w:cs="DejaVu Sans Mono"/>
          <w:color w:val="07E2FA"/>
          <w:sz w:val="26"/>
          <w:szCs w:val="26"/>
          <w:bdr w:val="none" w:sz="0" w:space="0" w:color="auto" w:frame="1"/>
          <w:shd w:val="clear" w:color="auto" w:fill="272822"/>
        </w:rPr>
        <w:t>2</w:t>
      </w:r>
      <w:r w:rsidRPr="00F70194">
        <w:rPr>
          <w:rStyle w:val="z-constant"/>
          <w:rFonts w:ascii="DejaVu Sans Mono" w:hAnsi="DejaVu Sans Mono" w:cs="DejaVu Sans Mono"/>
          <w:color w:val="07E2FA"/>
          <w:sz w:val="26"/>
          <w:szCs w:val="26"/>
          <w:bdr w:val="none" w:sz="0" w:space="0" w:color="auto" w:frame="1"/>
          <w:shd w:val="clear" w:color="auto" w:fill="272822"/>
        </w:rPr>
        <w:t>00</w:t>
      </w:r>
      <w:r>
        <w:rPr>
          <w:rStyle w:val="z-constant"/>
          <w:rFonts w:ascii="DejaVu Sans Mono" w:hAnsi="DejaVu Sans Mono" w:cs="DejaVu Sans Mono"/>
          <w:color w:val="07E2FA"/>
          <w:sz w:val="26"/>
          <w:szCs w:val="26"/>
          <w:bdr w:val="none" w:sz="0" w:space="0" w:color="auto" w:frame="1"/>
          <w:shd w:val="clear" w:color="auto" w:fill="272822"/>
        </w:rPr>
        <w:t>5</w:t>
      </w:r>
    </w:p>
    <w:p w14:paraId="6C985A65" w14:textId="77777777" w:rsidR="009560CF" w:rsidRPr="00F70194" w:rsidRDefault="009560CF" w:rsidP="0036226E">
      <w:pPr>
        <w:pStyle w:val="HTMLPreformatted"/>
        <w:shd w:val="clear" w:color="auto" w:fill="272822"/>
        <w:spacing w:before="60" w:after="60"/>
        <w:ind w:left="360" w:firstLine="360"/>
        <w:rPr>
          <w:rStyle w:val="z-source"/>
          <w:rFonts w:ascii="DejaVu Sans Mono" w:eastAsiaTheme="majorEastAsia" w:hAnsi="DejaVu Sans Mono" w:cs="DejaVu Sans Mono"/>
          <w:color w:val="E3371E"/>
          <w:sz w:val="26"/>
          <w:szCs w:val="26"/>
          <w:bdr w:val="none" w:sz="0" w:space="0" w:color="auto" w:frame="1"/>
          <w:shd w:val="clear" w:color="auto" w:fill="272822"/>
        </w:rPr>
      </w:pPr>
      <w:r w:rsidRPr="00F70194">
        <w:rPr>
          <w:rStyle w:val="z-source"/>
          <w:rFonts w:ascii="DejaVu Sans Mono" w:eastAsiaTheme="majorEastAsia" w:hAnsi="DejaVu Sans Mono" w:cs="DejaVu Sans Mono"/>
          <w:color w:val="10C26F"/>
          <w:sz w:val="26"/>
          <w:szCs w:val="26"/>
          <w:bdr w:val="none" w:sz="0" w:space="0" w:color="auto" w:frame="1"/>
          <w:shd w:val="clear" w:color="auto" w:fill="272822"/>
        </w:rPr>
        <w:t xml:space="preserve">  </w:t>
      </w:r>
      <w:r w:rsidRPr="00F70194">
        <w:rPr>
          <w:rStyle w:val="z-keyword"/>
          <w:rFonts w:ascii="DejaVu Sans Mono" w:hAnsi="DejaVu Sans Mono" w:cs="DejaVu Sans Mono"/>
          <w:color w:val="E3371E"/>
          <w:sz w:val="26"/>
          <w:szCs w:val="26"/>
          <w:bdr w:val="none" w:sz="0" w:space="0" w:color="auto" w:frame="1"/>
          <w:shd w:val="clear" w:color="auto" w:fill="272822"/>
        </w:rPr>
        <w:t>RTI</w:t>
      </w:r>
    </w:p>
    <w:p w14:paraId="2BD0CF0D" w14:textId="77777777" w:rsidR="009560CF" w:rsidRPr="00F70194" w:rsidRDefault="009560CF" w:rsidP="0036226E">
      <w:pPr>
        <w:pStyle w:val="HTMLPreformatted"/>
        <w:shd w:val="clear" w:color="auto" w:fill="272822"/>
        <w:spacing w:before="60" w:after="60"/>
        <w:ind w:left="360" w:firstLine="360"/>
        <w:rPr>
          <w:rStyle w:val="z-source"/>
          <w:rFonts w:ascii="DejaVu Sans Mono" w:eastAsiaTheme="majorEastAsia" w:hAnsi="DejaVu Sans Mono" w:cs="DejaVu Sans Mono"/>
          <w:color w:val="10C26F"/>
          <w:sz w:val="26"/>
          <w:szCs w:val="26"/>
          <w:bdr w:val="none" w:sz="0" w:space="0" w:color="auto" w:frame="1"/>
          <w:shd w:val="clear" w:color="auto" w:fill="272822"/>
        </w:rPr>
      </w:pPr>
      <w:r w:rsidRPr="00F70194">
        <w:rPr>
          <w:rStyle w:val="z-keyword"/>
          <w:rFonts w:ascii="DejaVu Sans Mono" w:hAnsi="DejaVu Sans Mono" w:cs="DejaVu Sans Mono"/>
          <w:color w:val="10C26F"/>
          <w:sz w:val="26"/>
          <w:szCs w:val="26"/>
          <w:bdr w:val="none" w:sz="0" w:space="0" w:color="auto" w:frame="1"/>
          <w:shd w:val="clear" w:color="auto" w:fill="272822"/>
        </w:rPr>
        <w:t>.endproc</w:t>
      </w:r>
    </w:p>
    <w:p w14:paraId="26F30FE7" w14:textId="3200259C" w:rsidR="00BA13A2" w:rsidRPr="00206ACB" w:rsidRDefault="00BA13A2" w:rsidP="000D2881">
      <w:r w:rsidRPr="00206ACB">
        <w:t>Notice</w:t>
      </w:r>
      <w:r w:rsidR="00AC466E" w:rsidRPr="00206ACB">
        <w:t xml:space="preserve"> </w:t>
      </w:r>
      <w:r w:rsidRPr="00206ACB">
        <w:t>that</w:t>
      </w:r>
      <w:r w:rsidR="00AC466E" w:rsidRPr="00206ACB">
        <w:t xml:space="preserve"> </w:t>
      </w:r>
      <w:r w:rsidRPr="00206ACB">
        <w:t>we</w:t>
      </w:r>
      <w:r w:rsidR="00AC466E" w:rsidRPr="00206ACB">
        <w:t xml:space="preserve"> </w:t>
      </w:r>
      <w:r w:rsidRPr="00206ACB">
        <w:t>perform</w:t>
      </w:r>
      <w:r w:rsidR="00AC466E" w:rsidRPr="00206ACB">
        <w:t xml:space="preserve"> </w:t>
      </w:r>
      <w:r w:rsidRPr="00206ACB">
        <w:t>a</w:t>
      </w:r>
      <w:r w:rsidR="00AC466E" w:rsidRPr="00206ACB">
        <w:t xml:space="preserve"> </w:t>
      </w:r>
      <w:r w:rsidRPr="00206ACB">
        <w:t>DMA</w:t>
      </w:r>
      <w:r w:rsidR="00AC466E" w:rsidRPr="00206ACB">
        <w:t xml:space="preserve"> </w:t>
      </w:r>
      <w:r w:rsidRPr="00206ACB">
        <w:t>transfer</w:t>
      </w:r>
      <w:r w:rsidR="00AC466E" w:rsidRPr="00206ACB">
        <w:t xml:space="preserve"> </w:t>
      </w:r>
      <w:r w:rsidRPr="00206ACB">
        <w:t>of</w:t>
      </w:r>
      <w:r w:rsidR="00AC466E" w:rsidRPr="00206ACB">
        <w:t xml:space="preserve"> </w:t>
      </w:r>
      <w:r w:rsidRPr="00206ACB">
        <w:t>whatever</w:t>
      </w:r>
      <w:r w:rsidR="00AC466E" w:rsidRPr="00206ACB">
        <w:t xml:space="preserve"> </w:t>
      </w:r>
      <w:r w:rsidRPr="00206ACB">
        <w:t>is</w:t>
      </w:r>
      <w:r w:rsidR="00AC466E" w:rsidRPr="00206ACB">
        <w:t xml:space="preserve"> </w:t>
      </w:r>
      <w:r w:rsidRPr="00206ACB">
        <w:t>already</w:t>
      </w:r>
      <w:r w:rsidR="00AC466E" w:rsidRPr="00206ACB">
        <w:t xml:space="preserve"> </w:t>
      </w:r>
      <w:r w:rsidRPr="00206ACB">
        <w:t>in</w:t>
      </w:r>
      <w:r w:rsidR="00AC466E" w:rsidRPr="00206ACB">
        <w:t xml:space="preserve"> </w:t>
      </w:r>
      <w:r w:rsidRPr="00206ACB">
        <w:t>memory</w:t>
      </w:r>
      <w:r w:rsidR="00AC466E" w:rsidRPr="00206ACB">
        <w:t xml:space="preserve"> </w:t>
      </w:r>
      <w:r w:rsidRPr="00206ACB">
        <w:t>range</w:t>
      </w:r>
      <w:r w:rsidR="00AC466E" w:rsidRPr="00206ACB">
        <w:t xml:space="preserve"> </w:t>
      </w:r>
      <w:r w:rsidRPr="00736C2A">
        <w:rPr>
          <w:rStyle w:val="QuoteChar"/>
        </w:rPr>
        <w:t>$0200-$02ff</w:t>
      </w:r>
      <w:r w:rsidR="00AC466E" w:rsidRPr="00206ACB">
        <w:t xml:space="preserve"> </w:t>
      </w:r>
      <w:r w:rsidRPr="00206ACB">
        <w:rPr>
          <w:rStyle w:val="Emphasis"/>
          <w:rFonts w:cstheme="minorHAnsi"/>
          <w:color w:val="111111"/>
          <w:szCs w:val="26"/>
        </w:rPr>
        <w:t>before</w:t>
      </w:r>
      <w:r w:rsidR="00AC466E" w:rsidRPr="00206ACB">
        <w:t xml:space="preserve"> </w:t>
      </w:r>
      <w:r w:rsidRPr="00206ACB">
        <w:t>calling</w:t>
      </w:r>
      <w:r w:rsidR="00AC466E" w:rsidRPr="00206ACB">
        <w:t xml:space="preserve"> </w:t>
      </w:r>
      <w:r w:rsidRPr="00206ACB">
        <w:t>our</w:t>
      </w:r>
      <w:r w:rsidR="00AC466E" w:rsidRPr="00206ACB">
        <w:t xml:space="preserve"> </w:t>
      </w:r>
      <w:r w:rsidRPr="00206ACB">
        <w:t>subroutine.</w:t>
      </w:r>
      <w:r w:rsidR="00AC466E" w:rsidRPr="00206ACB">
        <w:t xml:space="preserve"> </w:t>
      </w:r>
      <w:r w:rsidRPr="00206ACB">
        <w:t>The</w:t>
      </w:r>
      <w:r w:rsidR="00AC466E" w:rsidRPr="00206ACB">
        <w:t xml:space="preserve"> </w:t>
      </w:r>
      <w:r w:rsidRPr="00206ACB">
        <w:t>amount</w:t>
      </w:r>
      <w:r w:rsidR="00AC466E" w:rsidRPr="00206ACB">
        <w:t xml:space="preserve"> </w:t>
      </w:r>
      <w:r w:rsidRPr="00206ACB">
        <w:t>of</w:t>
      </w:r>
      <w:r w:rsidR="00AC466E" w:rsidRPr="00206ACB">
        <w:t xml:space="preserve"> </w:t>
      </w:r>
      <w:r w:rsidRPr="00206ACB">
        <w:t>time</w:t>
      </w:r>
      <w:r w:rsidR="00AC466E" w:rsidRPr="00206ACB">
        <w:t xml:space="preserve"> </w:t>
      </w:r>
      <w:r w:rsidRPr="00206ACB">
        <w:t>you</w:t>
      </w:r>
      <w:r w:rsidR="00AC466E" w:rsidRPr="00206ACB">
        <w:t xml:space="preserve"> </w:t>
      </w:r>
      <w:r w:rsidRPr="00206ACB">
        <w:t>have</w:t>
      </w:r>
      <w:r w:rsidR="00AC466E" w:rsidRPr="00206ACB">
        <w:t xml:space="preserve"> </w:t>
      </w:r>
      <w:r w:rsidRPr="00206ACB">
        <w:t>available</w:t>
      </w:r>
      <w:r w:rsidR="00AC466E" w:rsidRPr="00206ACB">
        <w:t xml:space="preserve"> </w:t>
      </w:r>
      <w:r w:rsidRPr="00206ACB">
        <w:t>to</w:t>
      </w:r>
      <w:r w:rsidR="00AC466E" w:rsidRPr="00206ACB">
        <w:t xml:space="preserve"> </w:t>
      </w:r>
      <w:r w:rsidRPr="00206ACB">
        <w:t>complete</w:t>
      </w:r>
      <w:r w:rsidR="00AC466E" w:rsidRPr="00206ACB">
        <w:t xml:space="preserve"> </w:t>
      </w:r>
      <w:r w:rsidRPr="00206ACB">
        <w:t>your</w:t>
      </w:r>
      <w:r w:rsidR="00AC466E" w:rsidRPr="00206ACB">
        <w:t xml:space="preserve"> </w:t>
      </w:r>
      <w:r w:rsidRPr="00206ACB">
        <w:t>NMI</w:t>
      </w:r>
      <w:r w:rsidR="00AC466E" w:rsidRPr="00206ACB">
        <w:t xml:space="preserve"> </w:t>
      </w:r>
      <w:r w:rsidRPr="00206ACB">
        <w:t>handler</w:t>
      </w:r>
      <w:r w:rsidR="00AC466E" w:rsidRPr="00206ACB">
        <w:t xml:space="preserve"> </w:t>
      </w:r>
      <w:r w:rsidRPr="00206ACB">
        <w:t>is</w:t>
      </w:r>
      <w:r w:rsidR="00AC466E" w:rsidRPr="00206ACB">
        <w:t xml:space="preserve"> </w:t>
      </w:r>
      <w:r w:rsidRPr="00206ACB">
        <w:t>very</w:t>
      </w:r>
      <w:r w:rsidR="00AC466E" w:rsidRPr="00206ACB">
        <w:t xml:space="preserve"> </w:t>
      </w:r>
      <w:r w:rsidRPr="00206ACB">
        <w:t>short,</w:t>
      </w:r>
      <w:r w:rsidR="00AC466E" w:rsidRPr="00206ACB">
        <w:t xml:space="preserve"> </w:t>
      </w:r>
      <w:r w:rsidRPr="00206ACB">
        <w:t>so</w:t>
      </w:r>
      <w:r w:rsidR="00AC466E" w:rsidRPr="00206ACB">
        <w:t xml:space="preserve"> </w:t>
      </w:r>
      <w:r w:rsidRPr="00206ACB">
        <w:t>putting</w:t>
      </w:r>
      <w:r w:rsidR="00AC466E" w:rsidRPr="00206ACB">
        <w:t xml:space="preserve"> </w:t>
      </w:r>
      <w:r w:rsidRPr="00206ACB">
        <w:t>your</w:t>
      </w:r>
      <w:r w:rsidR="00AC466E" w:rsidRPr="00206ACB">
        <w:t xml:space="preserve"> </w:t>
      </w:r>
      <w:r w:rsidRPr="00206ACB">
        <w:t>DMA</w:t>
      </w:r>
      <w:r w:rsidR="00AC466E" w:rsidRPr="00206ACB">
        <w:t xml:space="preserve"> </w:t>
      </w:r>
      <w:r w:rsidRPr="00206ACB">
        <w:t>transfer</w:t>
      </w:r>
      <w:r w:rsidR="00AC466E" w:rsidRPr="00206ACB">
        <w:t xml:space="preserve"> </w:t>
      </w:r>
      <w:r w:rsidRPr="00206ACB">
        <w:t>first</w:t>
      </w:r>
      <w:r w:rsidR="00AC466E" w:rsidRPr="00206ACB">
        <w:t xml:space="preserve"> </w:t>
      </w:r>
      <w:r w:rsidRPr="00206ACB">
        <w:t>ensures</w:t>
      </w:r>
      <w:r w:rsidR="00AC466E" w:rsidRPr="00206ACB">
        <w:t xml:space="preserve"> </w:t>
      </w:r>
      <w:r w:rsidRPr="00206ACB">
        <w:t>that</w:t>
      </w:r>
      <w:r w:rsidR="00AC466E" w:rsidRPr="00206ACB">
        <w:t xml:space="preserve"> </w:t>
      </w:r>
      <w:r w:rsidRPr="00206ACB">
        <w:t>at</w:t>
      </w:r>
      <w:r w:rsidR="00AC466E" w:rsidRPr="00206ACB">
        <w:t xml:space="preserve"> </w:t>
      </w:r>
      <w:r w:rsidRPr="00206ACB">
        <w:t>least</w:t>
      </w:r>
      <w:r w:rsidR="00AC466E" w:rsidRPr="00206ACB">
        <w:t xml:space="preserve"> </w:t>
      </w:r>
      <w:r w:rsidRPr="00206ACB">
        <w:rPr>
          <w:rStyle w:val="Emphasis"/>
          <w:rFonts w:cstheme="minorHAnsi"/>
          <w:color w:val="111111"/>
          <w:szCs w:val="26"/>
        </w:rPr>
        <w:t>something</w:t>
      </w:r>
      <w:r w:rsidR="00AC466E" w:rsidRPr="00206ACB">
        <w:t xml:space="preserve"> </w:t>
      </w:r>
      <w:r w:rsidRPr="00206ACB">
        <w:t>will</w:t>
      </w:r>
      <w:r w:rsidR="00AC466E" w:rsidRPr="00206ACB">
        <w:t xml:space="preserve"> </w:t>
      </w:r>
      <w:r w:rsidRPr="00206ACB">
        <w:t>be</w:t>
      </w:r>
      <w:r w:rsidR="00AC466E" w:rsidRPr="00206ACB">
        <w:t xml:space="preserve"> </w:t>
      </w:r>
      <w:r w:rsidRPr="00206ACB">
        <w:t>drawn</w:t>
      </w:r>
      <w:r w:rsidR="00AC466E" w:rsidRPr="00206ACB">
        <w:t xml:space="preserve"> </w:t>
      </w:r>
      <w:r w:rsidRPr="00206ACB">
        <w:t>to</w:t>
      </w:r>
      <w:r w:rsidR="00AC466E" w:rsidRPr="00206ACB">
        <w:t xml:space="preserve"> </w:t>
      </w:r>
      <w:r w:rsidRPr="00206ACB">
        <w:t>the</w:t>
      </w:r>
      <w:r w:rsidR="00AC466E" w:rsidRPr="00206ACB">
        <w:t xml:space="preserve"> </w:t>
      </w:r>
      <w:r w:rsidRPr="00206ACB">
        <w:t>screen</w:t>
      </w:r>
      <w:r w:rsidR="00AC466E" w:rsidRPr="00206ACB">
        <w:t xml:space="preserve"> </w:t>
      </w:r>
      <w:r w:rsidRPr="00206ACB">
        <w:t>each</w:t>
      </w:r>
      <w:r w:rsidR="00AC466E" w:rsidRPr="00206ACB">
        <w:t xml:space="preserve"> </w:t>
      </w:r>
      <w:r w:rsidRPr="00206ACB">
        <w:t>frame.</w:t>
      </w:r>
    </w:p>
    <w:p w14:paraId="55B5D40D" w14:textId="6DFB79F5" w:rsidR="00BA13A2" w:rsidRPr="00206ACB" w:rsidRDefault="00BA13A2" w:rsidP="000D2881">
      <w:r w:rsidRPr="00206ACB">
        <w:t>Finally,</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update</w:t>
      </w:r>
      <w:r w:rsidR="00AC466E" w:rsidRPr="00206ACB">
        <w:t xml:space="preserve"> </w:t>
      </w:r>
      <w:r w:rsidRPr="00736C2A">
        <w:rPr>
          <w:rStyle w:val="QuoteChar"/>
        </w:rPr>
        <w:t>player_x</w:t>
      </w:r>
      <w:r w:rsidR="00AC466E" w:rsidRPr="00206ACB">
        <w:t xml:space="preserve"> </w:t>
      </w:r>
      <w:r w:rsidRPr="00206ACB">
        <w:t>each</w:t>
      </w:r>
      <w:r w:rsidR="00AC466E" w:rsidRPr="00206ACB">
        <w:t xml:space="preserve"> </w:t>
      </w:r>
      <w:r w:rsidRPr="00206ACB">
        <w:t>frame</w:t>
      </w:r>
      <w:r w:rsidR="00AC466E" w:rsidRPr="00206ACB">
        <w:t xml:space="preserve"> </w:t>
      </w:r>
      <w:r w:rsidRPr="00206ACB">
        <w:t>so</w:t>
      </w:r>
      <w:r w:rsidR="00AC466E" w:rsidRPr="00206ACB">
        <w:t xml:space="preserve"> </w:t>
      </w:r>
      <w:r w:rsidRPr="00206ACB">
        <w:t>that</w:t>
      </w:r>
      <w:r w:rsidR="00AC466E" w:rsidRPr="00206ACB">
        <w:t xml:space="preserve"> </w:t>
      </w:r>
      <w:r w:rsidRPr="00206ACB">
        <w:t>our</w:t>
      </w:r>
      <w:r w:rsidR="00AC466E" w:rsidRPr="00206ACB">
        <w:t xml:space="preserve"> </w:t>
      </w:r>
      <w:r w:rsidRPr="00206ACB">
        <w:t>sprites</w:t>
      </w:r>
      <w:r w:rsidR="00AC466E" w:rsidRPr="00206ACB">
        <w:t xml:space="preserve"> </w:t>
      </w:r>
      <w:r w:rsidRPr="00206ACB">
        <w:t>will</w:t>
      </w:r>
      <w:r w:rsidR="00AC466E" w:rsidRPr="00206ACB">
        <w:t xml:space="preserve"> </w:t>
      </w:r>
      <w:r w:rsidRPr="00206ACB">
        <w:t>actually</w:t>
      </w:r>
      <w:r w:rsidR="00AC466E" w:rsidRPr="00206ACB">
        <w:t xml:space="preserve"> </w:t>
      </w:r>
      <w:r w:rsidRPr="00206ACB">
        <w:t>move</w:t>
      </w:r>
      <w:r w:rsidR="00AC466E" w:rsidRPr="00206ACB">
        <w:t xml:space="preserve"> </w:t>
      </w:r>
      <w:r w:rsidRPr="00206ACB">
        <w:t>around</w:t>
      </w:r>
      <w:r w:rsidR="00AC466E" w:rsidRPr="00206ACB">
        <w:t xml:space="preserve"> </w:t>
      </w:r>
      <w:r w:rsidRPr="00206ACB">
        <w:t>the</w:t>
      </w:r>
      <w:r w:rsidR="00AC466E" w:rsidRPr="00206ACB">
        <w:t xml:space="preserve"> </w:t>
      </w:r>
      <w:r w:rsidRPr="00206ACB">
        <w:t>screen.</w:t>
      </w:r>
      <w:r w:rsidR="00AC466E" w:rsidRPr="00206ACB">
        <w:t xml:space="preserve"> </w:t>
      </w:r>
      <w:r w:rsidRPr="00206ACB">
        <w:t>For</w:t>
      </w:r>
      <w:r w:rsidR="00AC466E" w:rsidRPr="00206ACB">
        <w:t xml:space="preserve"> </w:t>
      </w:r>
      <w:r w:rsidRPr="00206ACB">
        <w:t>this</w:t>
      </w:r>
      <w:r w:rsidR="00AC466E" w:rsidRPr="00206ACB">
        <w:t xml:space="preserve"> </w:t>
      </w:r>
      <w:r w:rsidRPr="00206ACB">
        <w:t>example,</w:t>
      </w:r>
      <w:r w:rsidR="00AC466E" w:rsidRPr="00206ACB">
        <w:t xml:space="preserve"> </w:t>
      </w:r>
      <w:r w:rsidRPr="00206ACB">
        <w:t>we</w:t>
      </w:r>
      <w:r w:rsidR="00AC466E" w:rsidRPr="00206ACB">
        <w:t xml:space="preserve"> </w:t>
      </w:r>
      <w:r w:rsidRPr="00206ACB">
        <w:t>will</w:t>
      </w:r>
      <w:r w:rsidR="00AC466E" w:rsidRPr="00206ACB">
        <w:t xml:space="preserve"> </w:t>
      </w:r>
      <w:r w:rsidRPr="00206ACB">
        <w:t>keep</w:t>
      </w:r>
      <w:r w:rsidR="00AC466E" w:rsidRPr="00206ACB">
        <w:t xml:space="preserve"> </w:t>
      </w:r>
      <w:r w:rsidRPr="00736C2A">
        <w:rPr>
          <w:rStyle w:val="QuoteChar"/>
        </w:rPr>
        <w:t>player_y</w:t>
      </w:r>
      <w:r w:rsidR="00AC466E" w:rsidRPr="00206ACB">
        <w:t xml:space="preserve"> </w:t>
      </w:r>
      <w:r w:rsidRPr="00206ACB">
        <w:t>the</w:t>
      </w:r>
      <w:r w:rsidR="00AC466E" w:rsidRPr="00206ACB">
        <w:t xml:space="preserve"> </w:t>
      </w:r>
      <w:r w:rsidRPr="00206ACB">
        <w:t>same,</w:t>
      </w:r>
      <w:r w:rsidR="00AC466E" w:rsidRPr="00206ACB">
        <w:t xml:space="preserve"> </w:t>
      </w:r>
      <w:r w:rsidRPr="00206ACB">
        <w:t>but</w:t>
      </w:r>
      <w:r w:rsidR="00AC466E" w:rsidRPr="00206ACB">
        <w:t xml:space="preserve"> </w:t>
      </w:r>
      <w:r w:rsidRPr="00206ACB">
        <w:t>we</w:t>
      </w:r>
      <w:r w:rsidR="00AC466E" w:rsidRPr="00206ACB">
        <w:t xml:space="preserve"> </w:t>
      </w:r>
      <w:r w:rsidRPr="00206ACB">
        <w:t>will</w:t>
      </w:r>
      <w:r w:rsidR="00AC466E" w:rsidRPr="00206ACB">
        <w:t xml:space="preserve"> </w:t>
      </w:r>
      <w:r w:rsidRPr="00206ACB">
        <w:t>modify</w:t>
      </w:r>
      <w:r w:rsidR="00AC466E" w:rsidRPr="00206ACB">
        <w:t xml:space="preserve"> </w:t>
      </w:r>
      <w:r w:rsidRPr="00736C2A">
        <w:rPr>
          <w:rStyle w:val="QuoteChar"/>
        </w:rPr>
        <w:t>player_x</w:t>
      </w:r>
      <w:r w:rsidR="00AC466E" w:rsidRPr="00206ACB">
        <w:t xml:space="preserve"> </w:t>
      </w:r>
      <w:r w:rsidRPr="00206ACB">
        <w:t>so</w:t>
      </w:r>
      <w:r w:rsidR="00AC466E" w:rsidRPr="00206ACB">
        <w:t xml:space="preserve"> </w:t>
      </w:r>
      <w:r w:rsidRPr="00206ACB">
        <w:t>that</w:t>
      </w:r>
      <w:r w:rsidR="00AC466E" w:rsidRPr="00206ACB">
        <w:t xml:space="preserve"> </w:t>
      </w:r>
      <w:r w:rsidRPr="00206ACB">
        <w:t>the</w:t>
      </w:r>
      <w:r w:rsidR="00AC466E" w:rsidRPr="00206ACB">
        <w:t xml:space="preserve"> </w:t>
      </w:r>
      <w:r w:rsidRPr="00206ACB">
        <w:t>player's</w:t>
      </w:r>
      <w:r w:rsidR="00AC466E" w:rsidRPr="00206ACB">
        <w:t xml:space="preserve"> </w:t>
      </w:r>
      <w:r w:rsidRPr="00206ACB">
        <w:t>ship</w:t>
      </w:r>
      <w:r w:rsidR="00AC466E" w:rsidRPr="00206ACB">
        <w:t xml:space="preserve"> </w:t>
      </w:r>
      <w:r w:rsidRPr="00206ACB">
        <w:t>moves</w:t>
      </w:r>
      <w:r w:rsidR="00AC466E" w:rsidRPr="00206ACB">
        <w:t xml:space="preserve"> </w:t>
      </w:r>
      <w:r w:rsidRPr="00206ACB">
        <w:t>to</w:t>
      </w:r>
      <w:r w:rsidR="00AC466E" w:rsidRPr="00206ACB">
        <w:t xml:space="preserve"> </w:t>
      </w:r>
      <w:r w:rsidRPr="00206ACB">
        <w:t>the</w:t>
      </w:r>
      <w:r w:rsidR="00AC466E" w:rsidRPr="00206ACB">
        <w:t xml:space="preserve"> </w:t>
      </w:r>
      <w:r w:rsidRPr="00206ACB">
        <w:t>right</w:t>
      </w:r>
      <w:r w:rsidR="00AC466E" w:rsidRPr="00206ACB">
        <w:t xml:space="preserve"> </w:t>
      </w:r>
      <w:r w:rsidRPr="00206ACB">
        <w:t>until</w:t>
      </w:r>
      <w:r w:rsidR="00AC466E" w:rsidRPr="00206ACB">
        <w:t xml:space="preserve"> </w:t>
      </w:r>
      <w:r w:rsidRPr="00206ACB">
        <w:t>it</w:t>
      </w:r>
      <w:r w:rsidR="00AC466E" w:rsidRPr="00206ACB">
        <w:t xml:space="preserve"> </w:t>
      </w:r>
      <w:r w:rsidRPr="00206ACB">
        <w:t>is</w:t>
      </w:r>
      <w:r w:rsidR="00AC466E" w:rsidRPr="00206ACB">
        <w:t xml:space="preserve"> </w:t>
      </w:r>
      <w:r w:rsidRPr="00206ACB">
        <w:t>near</w:t>
      </w:r>
      <w:r w:rsidR="00AC466E" w:rsidRPr="00206ACB">
        <w:t xml:space="preserve"> </w:t>
      </w:r>
      <w:r w:rsidRPr="00206ACB">
        <w:t>the</w:t>
      </w:r>
      <w:r w:rsidR="00AC466E" w:rsidRPr="00206ACB">
        <w:t xml:space="preserve"> </w:t>
      </w:r>
      <w:r w:rsidRPr="00206ACB">
        <w:t>right</w:t>
      </w:r>
      <w:r w:rsidR="00AC466E" w:rsidRPr="00206ACB">
        <w:t xml:space="preserve"> </w:t>
      </w:r>
      <w:r w:rsidRPr="00206ACB">
        <w:t>edge</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and</w:t>
      </w:r>
      <w:r w:rsidR="00AC466E" w:rsidRPr="00206ACB">
        <w:t xml:space="preserve"> </w:t>
      </w:r>
      <w:r w:rsidRPr="00206ACB">
        <w:t>then</w:t>
      </w:r>
      <w:r w:rsidR="00AC466E" w:rsidRPr="00206ACB">
        <w:t xml:space="preserve"> </w:t>
      </w:r>
      <w:r w:rsidRPr="00206ACB">
        <w:t>moves</w:t>
      </w:r>
      <w:r w:rsidR="00AC466E" w:rsidRPr="00206ACB">
        <w:t xml:space="preserve"> </w:t>
      </w:r>
      <w:r w:rsidRPr="00206ACB">
        <w:t>left</w:t>
      </w:r>
      <w:r w:rsidR="00AC466E" w:rsidRPr="00206ACB">
        <w:t xml:space="preserve"> </w:t>
      </w:r>
      <w:r w:rsidRPr="00206ACB">
        <w:t>until</w:t>
      </w:r>
      <w:r w:rsidR="00AC466E" w:rsidRPr="00206ACB">
        <w:t xml:space="preserve"> </w:t>
      </w:r>
      <w:r w:rsidRPr="00206ACB">
        <w:t>it</w:t>
      </w:r>
      <w:r w:rsidR="00AC466E" w:rsidRPr="00206ACB">
        <w:t xml:space="preserve"> </w:t>
      </w:r>
      <w:r w:rsidRPr="00206ACB">
        <w:t>is</w:t>
      </w:r>
      <w:r w:rsidR="00AC466E" w:rsidRPr="00206ACB">
        <w:t xml:space="preserve"> </w:t>
      </w:r>
      <w:r w:rsidRPr="00206ACB">
        <w:t>near</w:t>
      </w:r>
      <w:r w:rsidR="00AC466E" w:rsidRPr="00206ACB">
        <w:t xml:space="preserve"> </w:t>
      </w:r>
      <w:r w:rsidRPr="00206ACB">
        <w:t>the</w:t>
      </w:r>
      <w:r w:rsidR="00AC466E" w:rsidRPr="00206ACB">
        <w:t xml:space="preserve"> </w:t>
      </w:r>
      <w:r w:rsidRPr="00206ACB">
        <w:t>left</w:t>
      </w:r>
      <w:r w:rsidR="00AC466E" w:rsidRPr="00206ACB">
        <w:t xml:space="preserve"> </w:t>
      </w:r>
      <w:r w:rsidRPr="00206ACB">
        <w:t>edge</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To</w:t>
      </w:r>
      <w:r w:rsidR="00AC466E" w:rsidRPr="00206ACB">
        <w:t xml:space="preserve"> </w:t>
      </w:r>
      <w:r w:rsidRPr="00206ACB">
        <w:t>make</w:t>
      </w:r>
      <w:r w:rsidR="00AC466E" w:rsidRPr="00206ACB">
        <w:t xml:space="preserve"> </w:t>
      </w:r>
      <w:r w:rsidRPr="00206ACB">
        <w:t>this</w:t>
      </w:r>
      <w:r w:rsidR="00AC466E" w:rsidRPr="00206ACB">
        <w:t xml:space="preserve"> </w:t>
      </w:r>
      <w:r w:rsidRPr="00206ACB">
        <w:t>easier,</w:t>
      </w:r>
      <w:r w:rsidR="00AC466E" w:rsidRPr="00206ACB">
        <w:t xml:space="preserve"> </w:t>
      </w:r>
      <w:r w:rsidRPr="00206ACB">
        <w:t>we'll</w:t>
      </w:r>
      <w:r w:rsidR="00AC466E" w:rsidRPr="00206ACB">
        <w:t xml:space="preserve"> </w:t>
      </w:r>
      <w:r w:rsidRPr="00206ACB">
        <w:t>need</w:t>
      </w:r>
      <w:r w:rsidR="00AC466E" w:rsidRPr="00206ACB">
        <w:t xml:space="preserve"> </w:t>
      </w:r>
      <w:r w:rsidRPr="00206ACB">
        <w:t>to</w:t>
      </w:r>
      <w:r w:rsidR="00AC466E" w:rsidRPr="00206ACB">
        <w:t xml:space="preserve"> </w:t>
      </w:r>
      <w:r w:rsidRPr="00206ACB">
        <w:t>store</w:t>
      </w:r>
      <w:r w:rsidR="00AC466E" w:rsidRPr="00206ACB">
        <w:t xml:space="preserve"> </w:t>
      </w:r>
      <w:r w:rsidRPr="00206ACB">
        <w:t>what</w:t>
      </w:r>
      <w:r w:rsidR="00AC466E" w:rsidRPr="00206ACB">
        <w:t xml:space="preserve"> </w:t>
      </w:r>
      <w:r w:rsidRPr="00206ACB">
        <w:t>direction</w:t>
      </w:r>
      <w:r w:rsidR="00AC466E" w:rsidRPr="00206ACB">
        <w:t xml:space="preserve"> </w:t>
      </w:r>
      <w:r w:rsidRPr="00206ACB">
        <w:t>the</w:t>
      </w:r>
      <w:r w:rsidR="00AC466E" w:rsidRPr="00206ACB">
        <w:t xml:space="preserve"> </w:t>
      </w:r>
      <w:r w:rsidRPr="00206ACB">
        <w:t>player's</w:t>
      </w:r>
      <w:r w:rsidR="00AC466E" w:rsidRPr="00206ACB">
        <w:t xml:space="preserve"> </w:t>
      </w:r>
      <w:r w:rsidRPr="00206ACB">
        <w:t>ship</w:t>
      </w:r>
      <w:r w:rsidR="00AC466E" w:rsidRPr="00206ACB">
        <w:t xml:space="preserve"> </w:t>
      </w:r>
      <w:r w:rsidRPr="00206ACB">
        <w:t>is</w:t>
      </w:r>
      <w:r w:rsidR="00AC466E" w:rsidRPr="00206ACB">
        <w:t xml:space="preserve"> </w:t>
      </w:r>
      <w:r w:rsidRPr="00206ACB">
        <w:t>moving</w:t>
      </w:r>
      <w:r w:rsidR="00AC466E" w:rsidRPr="00206ACB">
        <w:t xml:space="preserve"> </w:t>
      </w:r>
      <w:r w:rsidRPr="00206ACB">
        <w:t>in.</w:t>
      </w:r>
      <w:r w:rsidR="00AC466E" w:rsidRPr="00206ACB">
        <w:t xml:space="preserve"> </w:t>
      </w:r>
      <w:r w:rsidRPr="00206ACB">
        <w:t>Let's</w:t>
      </w:r>
      <w:r w:rsidR="00AC466E" w:rsidRPr="00206ACB">
        <w:t xml:space="preserve"> </w:t>
      </w:r>
      <w:r w:rsidRPr="00206ACB">
        <w:t>add</w:t>
      </w:r>
      <w:r w:rsidR="00AC466E" w:rsidRPr="00206ACB">
        <w:t xml:space="preserve"> </w:t>
      </w:r>
      <w:r w:rsidRPr="00206ACB">
        <w:t>another</w:t>
      </w:r>
      <w:r w:rsidR="00AC466E" w:rsidRPr="00206ACB">
        <w:t xml:space="preserve"> </w:t>
      </w:r>
      <w:r w:rsidRPr="00206ACB">
        <w:t>zero</w:t>
      </w:r>
      <w:r w:rsidR="00AC466E" w:rsidRPr="00206ACB">
        <w:t xml:space="preserve"> </w:t>
      </w:r>
      <w:r w:rsidRPr="00206ACB">
        <w:t>page</w:t>
      </w:r>
      <w:r w:rsidR="00AC466E" w:rsidRPr="00206ACB">
        <w:t xml:space="preserve"> </w:t>
      </w:r>
      <w:r w:rsidRPr="00206ACB">
        <w:t>variable,</w:t>
      </w:r>
      <w:r w:rsidR="00AC466E" w:rsidRPr="00206ACB">
        <w:t xml:space="preserve"> </w:t>
      </w:r>
      <w:r w:rsidRPr="00736C2A">
        <w:rPr>
          <w:rStyle w:val="QuoteChar"/>
        </w:rPr>
        <w:t>player_dir</w:t>
      </w:r>
      <w:r w:rsidRPr="00206ACB">
        <w:t>.</w:t>
      </w:r>
      <w:r w:rsidR="00AC466E" w:rsidRPr="00206ACB">
        <w:t xml:space="preserve"> </w:t>
      </w:r>
      <w:r w:rsidRPr="00206ACB">
        <w:t>A</w:t>
      </w:r>
      <w:r w:rsidR="00AC466E" w:rsidRPr="00206ACB">
        <w:t xml:space="preserve"> </w:t>
      </w:r>
      <w:r w:rsidRPr="00736C2A">
        <w:rPr>
          <w:rStyle w:val="QuoteChar"/>
        </w:rPr>
        <w:t>0</w:t>
      </w:r>
      <w:r w:rsidR="00AC466E" w:rsidRPr="00206ACB">
        <w:t xml:space="preserve"> </w:t>
      </w:r>
      <w:r w:rsidRPr="00206ACB">
        <w:t>will</w:t>
      </w:r>
      <w:r w:rsidR="00AC466E" w:rsidRPr="00206ACB">
        <w:t xml:space="preserve"> </w:t>
      </w:r>
      <w:r w:rsidRPr="00206ACB">
        <w:t>indicate</w:t>
      </w:r>
      <w:r w:rsidR="00AC466E" w:rsidRPr="00206ACB">
        <w:t xml:space="preserve"> </w:t>
      </w:r>
      <w:r w:rsidRPr="00206ACB">
        <w:t>that</w:t>
      </w:r>
      <w:r w:rsidR="00AC466E" w:rsidRPr="00206ACB">
        <w:t xml:space="preserve"> </w:t>
      </w:r>
      <w:r w:rsidRPr="00206ACB">
        <w:t>the</w:t>
      </w:r>
      <w:r w:rsidR="00AC466E" w:rsidRPr="00206ACB">
        <w:t xml:space="preserve"> </w:t>
      </w:r>
      <w:r w:rsidRPr="00206ACB">
        <w:t>player's</w:t>
      </w:r>
      <w:r w:rsidR="00AC466E" w:rsidRPr="00206ACB">
        <w:t xml:space="preserve"> </w:t>
      </w:r>
      <w:r w:rsidRPr="00206ACB">
        <w:t>ship</w:t>
      </w:r>
      <w:r w:rsidR="00AC466E" w:rsidRPr="00206ACB">
        <w:t xml:space="preserve"> </w:t>
      </w:r>
      <w:r w:rsidRPr="00206ACB">
        <w:t>is</w:t>
      </w:r>
      <w:r w:rsidR="00AC466E" w:rsidRPr="00206ACB">
        <w:t xml:space="preserve"> </w:t>
      </w:r>
      <w:r w:rsidRPr="00206ACB">
        <w:t>moving</w:t>
      </w:r>
      <w:r w:rsidR="00AC466E" w:rsidRPr="00206ACB">
        <w:t xml:space="preserve"> </w:t>
      </w:r>
      <w:r w:rsidRPr="00206ACB">
        <w:t>left,</w:t>
      </w:r>
      <w:r w:rsidR="00AC466E" w:rsidRPr="00206ACB">
        <w:t xml:space="preserve"> </w:t>
      </w:r>
      <w:r w:rsidRPr="00206ACB">
        <w:t>and</w:t>
      </w:r>
      <w:r w:rsidR="00AC466E" w:rsidRPr="00206ACB">
        <w:t xml:space="preserve"> </w:t>
      </w:r>
      <w:r w:rsidRPr="00206ACB">
        <w:t>a</w:t>
      </w:r>
      <w:r w:rsidR="00AC466E" w:rsidRPr="00206ACB">
        <w:t xml:space="preserve"> </w:t>
      </w:r>
      <w:r w:rsidRPr="00736C2A">
        <w:rPr>
          <w:rStyle w:val="QuoteChar"/>
        </w:rPr>
        <w:t>1</w:t>
      </w:r>
      <w:r w:rsidR="00AC466E" w:rsidRPr="00206ACB">
        <w:t xml:space="preserve"> </w:t>
      </w:r>
      <w:r w:rsidRPr="00206ACB">
        <w:t>will</w:t>
      </w:r>
      <w:r w:rsidR="00AC466E" w:rsidRPr="00206ACB">
        <w:t xml:space="preserve"> </w:t>
      </w:r>
      <w:r w:rsidRPr="00206ACB">
        <w:t>indicate</w:t>
      </w:r>
      <w:r w:rsidR="00AC466E" w:rsidRPr="00206ACB">
        <w:t xml:space="preserve"> </w:t>
      </w:r>
      <w:r w:rsidRPr="00206ACB">
        <w:t>that</w:t>
      </w:r>
      <w:r w:rsidR="00AC466E" w:rsidRPr="00206ACB">
        <w:t xml:space="preserve"> </w:t>
      </w:r>
      <w:r w:rsidRPr="00206ACB">
        <w:t>the</w:t>
      </w:r>
      <w:r w:rsidR="00AC466E" w:rsidRPr="00206ACB">
        <w:t xml:space="preserve"> </w:t>
      </w:r>
      <w:r w:rsidRPr="00206ACB">
        <w:t>player's</w:t>
      </w:r>
      <w:r w:rsidR="00AC466E" w:rsidRPr="00206ACB">
        <w:t xml:space="preserve"> </w:t>
      </w:r>
      <w:r w:rsidRPr="00206ACB">
        <w:t>ship</w:t>
      </w:r>
      <w:r w:rsidR="00AC466E" w:rsidRPr="00206ACB">
        <w:t xml:space="preserve"> </w:t>
      </w:r>
      <w:r w:rsidRPr="00206ACB">
        <w:t>is</w:t>
      </w:r>
      <w:r w:rsidR="00AC466E" w:rsidRPr="00206ACB">
        <w:t xml:space="preserve"> </w:t>
      </w:r>
      <w:r w:rsidRPr="00206ACB">
        <w:t>moving</w:t>
      </w:r>
      <w:r w:rsidR="00AC466E" w:rsidRPr="00206ACB">
        <w:t xml:space="preserve"> </w:t>
      </w:r>
      <w:r w:rsidRPr="00206ACB">
        <w:t>right.</w:t>
      </w:r>
    </w:p>
    <w:p w14:paraId="3B94ED56" w14:textId="2523F573" w:rsidR="00BA13A2" w:rsidRPr="009560CF" w:rsidRDefault="00BA13A2" w:rsidP="0036226E">
      <w:pPr>
        <w:pStyle w:val="HTMLPreformatted"/>
        <w:shd w:val="clear" w:color="auto" w:fill="272822"/>
        <w:spacing w:after="120"/>
        <w:ind w:left="360" w:firstLine="360"/>
        <w:rPr>
          <w:rStyle w:val="z-source"/>
          <w:rFonts w:ascii="DejaVu Sans Mono" w:hAnsi="DejaVu Sans Mono" w:cs="DejaVu Sans Mono"/>
          <w:color w:val="10C26F"/>
          <w:sz w:val="26"/>
          <w:szCs w:val="26"/>
          <w:bdr w:val="none" w:sz="0" w:space="0" w:color="auto" w:frame="1"/>
          <w:shd w:val="clear" w:color="auto" w:fill="272822"/>
        </w:rPr>
      </w:pPr>
      <w:r w:rsidRPr="009560CF">
        <w:rPr>
          <w:rStyle w:val="z-keyword"/>
          <w:rFonts w:ascii="DejaVu Sans Mono" w:eastAsiaTheme="majorEastAsia" w:hAnsi="DejaVu Sans Mono" w:cs="DejaVu Sans Mono"/>
          <w:color w:val="10C26F"/>
          <w:sz w:val="26"/>
          <w:szCs w:val="26"/>
          <w:bdr w:val="none" w:sz="0" w:space="0" w:color="auto" w:frame="1"/>
          <w:shd w:val="clear" w:color="auto" w:fill="272822"/>
        </w:rPr>
        <w:t>.segment</w:t>
      </w:r>
      <w:r w:rsidR="00AC466E" w:rsidRPr="009560CF">
        <w:rPr>
          <w:rStyle w:val="z-source"/>
          <w:rFonts w:ascii="DejaVu Sans Mono" w:hAnsi="DejaVu Sans Mono" w:cs="DejaVu Sans Mono"/>
          <w:color w:val="10C26F"/>
          <w:sz w:val="26"/>
          <w:szCs w:val="26"/>
          <w:bdr w:val="none" w:sz="0" w:space="0" w:color="auto" w:frame="1"/>
          <w:shd w:val="clear" w:color="auto" w:fill="272822"/>
        </w:rPr>
        <w:t xml:space="preserve"> </w:t>
      </w:r>
      <w:r w:rsidRPr="009560CF">
        <w:rPr>
          <w:rStyle w:val="z-punctuation"/>
          <w:rFonts w:ascii="DejaVu Sans Mono" w:hAnsi="DejaVu Sans Mono" w:cs="DejaVu Sans Mono"/>
          <w:color w:val="10C26F"/>
          <w:sz w:val="26"/>
          <w:szCs w:val="26"/>
          <w:bdr w:val="none" w:sz="0" w:space="0" w:color="auto" w:frame="1"/>
          <w:shd w:val="clear" w:color="auto" w:fill="272822"/>
        </w:rPr>
        <w:t>"</w:t>
      </w:r>
      <w:r w:rsidRPr="009560CF">
        <w:rPr>
          <w:rStyle w:val="z-string"/>
          <w:rFonts w:ascii="DejaVu Sans Mono" w:hAnsi="DejaVu Sans Mono" w:cs="DejaVu Sans Mono"/>
          <w:color w:val="10C26F"/>
          <w:sz w:val="26"/>
          <w:szCs w:val="26"/>
          <w:bdr w:val="none" w:sz="0" w:space="0" w:color="auto" w:frame="1"/>
          <w:shd w:val="clear" w:color="auto" w:fill="272822"/>
        </w:rPr>
        <w:t>ZEROPAGE</w:t>
      </w:r>
      <w:r w:rsidRPr="009560CF">
        <w:rPr>
          <w:rStyle w:val="z-punctuation"/>
          <w:rFonts w:ascii="DejaVu Sans Mono" w:hAnsi="DejaVu Sans Mono" w:cs="DejaVu Sans Mono"/>
          <w:color w:val="10C26F"/>
          <w:sz w:val="26"/>
          <w:szCs w:val="26"/>
          <w:bdr w:val="none" w:sz="0" w:space="0" w:color="auto" w:frame="1"/>
          <w:shd w:val="clear" w:color="auto" w:fill="272822"/>
        </w:rPr>
        <w:t>"</w:t>
      </w:r>
    </w:p>
    <w:p w14:paraId="5B61C452" w14:textId="14FBA5F1" w:rsidR="00BA13A2" w:rsidRPr="009560CF" w:rsidRDefault="00BA13A2" w:rsidP="0036226E">
      <w:pPr>
        <w:pStyle w:val="HTMLPreformatted"/>
        <w:shd w:val="clear" w:color="auto" w:fill="272822"/>
        <w:spacing w:after="120"/>
        <w:ind w:left="360" w:firstLine="360"/>
        <w:rPr>
          <w:rStyle w:val="z-source"/>
          <w:rFonts w:ascii="DejaVu Sans Mono" w:hAnsi="DejaVu Sans Mono" w:cs="DejaVu Sans Mono"/>
          <w:color w:val="10C26F"/>
          <w:sz w:val="26"/>
          <w:szCs w:val="26"/>
          <w:bdr w:val="none" w:sz="0" w:space="0" w:color="auto" w:frame="1"/>
          <w:shd w:val="clear" w:color="auto" w:fill="272822"/>
        </w:rPr>
      </w:pPr>
      <w:r w:rsidRPr="009560CF">
        <w:rPr>
          <w:rStyle w:val="z-entity"/>
          <w:rFonts w:ascii="DejaVu Sans Mono" w:hAnsi="DejaVu Sans Mono" w:cs="DejaVu Sans Mono"/>
          <w:color w:val="10C26F"/>
          <w:sz w:val="26"/>
          <w:szCs w:val="26"/>
          <w:bdr w:val="none" w:sz="0" w:space="0" w:color="auto" w:frame="1"/>
          <w:shd w:val="clear" w:color="auto" w:fill="272822"/>
        </w:rPr>
        <w:t>player_x:</w:t>
      </w:r>
      <w:r w:rsidR="00AC466E" w:rsidRPr="009560CF">
        <w:rPr>
          <w:rStyle w:val="z-meta"/>
          <w:rFonts w:ascii="DejaVu Sans Mono" w:eastAsiaTheme="majorEastAsia" w:hAnsi="DejaVu Sans Mono" w:cs="DejaVu Sans Mono"/>
          <w:color w:val="10C26F"/>
          <w:sz w:val="26"/>
          <w:szCs w:val="26"/>
          <w:bdr w:val="none" w:sz="0" w:space="0" w:color="auto" w:frame="1"/>
          <w:shd w:val="clear" w:color="auto" w:fill="272822"/>
        </w:rPr>
        <w:t xml:space="preserve"> </w:t>
      </w:r>
      <w:r w:rsidRPr="009560CF">
        <w:rPr>
          <w:rStyle w:val="z-keyword"/>
          <w:rFonts w:ascii="DejaVu Sans Mono" w:eastAsiaTheme="majorEastAsia" w:hAnsi="DejaVu Sans Mono" w:cs="DejaVu Sans Mono"/>
          <w:color w:val="10C26F"/>
          <w:sz w:val="26"/>
          <w:szCs w:val="26"/>
          <w:bdr w:val="none" w:sz="0" w:space="0" w:color="auto" w:frame="1"/>
          <w:shd w:val="clear" w:color="auto" w:fill="272822"/>
        </w:rPr>
        <w:t>.res</w:t>
      </w:r>
      <w:r w:rsidR="00AC466E" w:rsidRPr="009560CF">
        <w:rPr>
          <w:rStyle w:val="z-source"/>
          <w:rFonts w:ascii="DejaVu Sans Mono" w:hAnsi="DejaVu Sans Mono" w:cs="DejaVu Sans Mono"/>
          <w:color w:val="10C26F"/>
          <w:sz w:val="26"/>
          <w:szCs w:val="26"/>
          <w:bdr w:val="none" w:sz="0" w:space="0" w:color="auto" w:frame="1"/>
          <w:shd w:val="clear" w:color="auto" w:fill="272822"/>
        </w:rPr>
        <w:t xml:space="preserve"> </w:t>
      </w:r>
      <w:r w:rsidRPr="009560CF">
        <w:rPr>
          <w:rStyle w:val="z-constant"/>
          <w:rFonts w:ascii="DejaVu Sans Mono" w:hAnsi="DejaVu Sans Mono" w:cs="DejaVu Sans Mono"/>
          <w:color w:val="07E2FA"/>
          <w:sz w:val="26"/>
          <w:szCs w:val="26"/>
          <w:bdr w:val="none" w:sz="0" w:space="0" w:color="auto" w:frame="1"/>
          <w:shd w:val="clear" w:color="auto" w:fill="272822"/>
        </w:rPr>
        <w:t>1</w:t>
      </w:r>
    </w:p>
    <w:p w14:paraId="50B573F3" w14:textId="7A6A9A2D" w:rsidR="00BA13A2" w:rsidRPr="009560CF" w:rsidRDefault="00BA13A2" w:rsidP="0036226E">
      <w:pPr>
        <w:pStyle w:val="HTMLPreformatted"/>
        <w:shd w:val="clear" w:color="auto" w:fill="272822"/>
        <w:spacing w:after="120"/>
        <w:ind w:left="360" w:firstLine="360"/>
        <w:rPr>
          <w:rStyle w:val="z-source"/>
          <w:rFonts w:ascii="DejaVu Sans Mono" w:hAnsi="DejaVu Sans Mono" w:cs="DejaVu Sans Mono"/>
          <w:color w:val="10C26F"/>
          <w:sz w:val="26"/>
          <w:szCs w:val="26"/>
          <w:bdr w:val="none" w:sz="0" w:space="0" w:color="auto" w:frame="1"/>
          <w:shd w:val="clear" w:color="auto" w:fill="272822"/>
        </w:rPr>
      </w:pPr>
      <w:r w:rsidRPr="009560CF">
        <w:rPr>
          <w:rStyle w:val="z-entity"/>
          <w:rFonts w:ascii="DejaVu Sans Mono" w:hAnsi="DejaVu Sans Mono" w:cs="DejaVu Sans Mono"/>
          <w:color w:val="10C26F"/>
          <w:sz w:val="26"/>
          <w:szCs w:val="26"/>
          <w:bdr w:val="none" w:sz="0" w:space="0" w:color="auto" w:frame="1"/>
          <w:shd w:val="clear" w:color="auto" w:fill="272822"/>
        </w:rPr>
        <w:t>player_y:</w:t>
      </w:r>
      <w:r w:rsidR="00AC466E" w:rsidRPr="009560CF">
        <w:rPr>
          <w:rStyle w:val="z-meta"/>
          <w:rFonts w:ascii="DejaVu Sans Mono" w:eastAsiaTheme="majorEastAsia" w:hAnsi="DejaVu Sans Mono" w:cs="DejaVu Sans Mono"/>
          <w:color w:val="10C26F"/>
          <w:sz w:val="26"/>
          <w:szCs w:val="26"/>
          <w:bdr w:val="none" w:sz="0" w:space="0" w:color="auto" w:frame="1"/>
          <w:shd w:val="clear" w:color="auto" w:fill="272822"/>
        </w:rPr>
        <w:t xml:space="preserve"> </w:t>
      </w:r>
      <w:r w:rsidRPr="009560CF">
        <w:rPr>
          <w:rStyle w:val="z-keyword"/>
          <w:rFonts w:ascii="DejaVu Sans Mono" w:eastAsiaTheme="majorEastAsia" w:hAnsi="DejaVu Sans Mono" w:cs="DejaVu Sans Mono"/>
          <w:color w:val="10C26F"/>
          <w:sz w:val="26"/>
          <w:szCs w:val="26"/>
          <w:bdr w:val="none" w:sz="0" w:space="0" w:color="auto" w:frame="1"/>
          <w:shd w:val="clear" w:color="auto" w:fill="272822"/>
        </w:rPr>
        <w:t>.res</w:t>
      </w:r>
      <w:r w:rsidR="00AC466E" w:rsidRPr="009560CF">
        <w:rPr>
          <w:rStyle w:val="z-source"/>
          <w:rFonts w:ascii="DejaVu Sans Mono" w:hAnsi="DejaVu Sans Mono" w:cs="DejaVu Sans Mono"/>
          <w:color w:val="10C26F"/>
          <w:sz w:val="26"/>
          <w:szCs w:val="26"/>
          <w:bdr w:val="none" w:sz="0" w:space="0" w:color="auto" w:frame="1"/>
          <w:shd w:val="clear" w:color="auto" w:fill="272822"/>
        </w:rPr>
        <w:t xml:space="preserve"> </w:t>
      </w:r>
      <w:r w:rsidRPr="009560CF">
        <w:rPr>
          <w:rStyle w:val="z-constant"/>
          <w:rFonts w:ascii="DejaVu Sans Mono" w:hAnsi="DejaVu Sans Mono" w:cs="DejaVu Sans Mono"/>
          <w:color w:val="07E2FA"/>
          <w:sz w:val="26"/>
          <w:szCs w:val="26"/>
          <w:bdr w:val="none" w:sz="0" w:space="0" w:color="auto" w:frame="1"/>
          <w:shd w:val="clear" w:color="auto" w:fill="272822"/>
        </w:rPr>
        <w:t>1</w:t>
      </w:r>
    </w:p>
    <w:p w14:paraId="5C2E1C46" w14:textId="3482E8FE" w:rsidR="00BA13A2" w:rsidRPr="009560CF" w:rsidRDefault="00BA13A2" w:rsidP="0036226E">
      <w:pPr>
        <w:pStyle w:val="HTMLPreformatted"/>
        <w:shd w:val="clear" w:color="auto" w:fill="272822"/>
        <w:spacing w:after="120"/>
        <w:ind w:left="360" w:firstLine="360"/>
        <w:rPr>
          <w:rStyle w:val="z-source"/>
          <w:rFonts w:ascii="DejaVu Sans Mono" w:hAnsi="DejaVu Sans Mono" w:cs="DejaVu Sans Mono"/>
          <w:color w:val="10C26F"/>
          <w:sz w:val="26"/>
          <w:szCs w:val="26"/>
          <w:bdr w:val="none" w:sz="0" w:space="0" w:color="auto" w:frame="1"/>
          <w:shd w:val="clear" w:color="auto" w:fill="272822"/>
        </w:rPr>
      </w:pPr>
      <w:r w:rsidRPr="009560CF">
        <w:rPr>
          <w:rStyle w:val="z-entity"/>
          <w:rFonts w:ascii="DejaVu Sans Mono" w:hAnsi="DejaVu Sans Mono" w:cs="DejaVu Sans Mono"/>
          <w:color w:val="10C26F"/>
          <w:sz w:val="26"/>
          <w:szCs w:val="26"/>
          <w:bdr w:val="none" w:sz="0" w:space="0" w:color="auto" w:frame="1"/>
          <w:shd w:val="clear" w:color="auto" w:fill="272822"/>
        </w:rPr>
        <w:t>player_dir:</w:t>
      </w:r>
      <w:r w:rsidR="00AC466E" w:rsidRPr="009560CF">
        <w:rPr>
          <w:rStyle w:val="z-meta"/>
          <w:rFonts w:ascii="DejaVu Sans Mono" w:eastAsiaTheme="majorEastAsia" w:hAnsi="DejaVu Sans Mono" w:cs="DejaVu Sans Mono"/>
          <w:color w:val="10C26F"/>
          <w:sz w:val="26"/>
          <w:szCs w:val="26"/>
          <w:bdr w:val="none" w:sz="0" w:space="0" w:color="auto" w:frame="1"/>
          <w:shd w:val="clear" w:color="auto" w:fill="272822"/>
        </w:rPr>
        <w:t xml:space="preserve"> </w:t>
      </w:r>
      <w:r w:rsidRPr="009560CF">
        <w:rPr>
          <w:rStyle w:val="z-keyword"/>
          <w:rFonts w:ascii="DejaVu Sans Mono" w:eastAsiaTheme="majorEastAsia" w:hAnsi="DejaVu Sans Mono" w:cs="DejaVu Sans Mono"/>
          <w:color w:val="10C26F"/>
          <w:sz w:val="26"/>
          <w:szCs w:val="26"/>
          <w:bdr w:val="none" w:sz="0" w:space="0" w:color="auto" w:frame="1"/>
          <w:shd w:val="clear" w:color="auto" w:fill="272822"/>
        </w:rPr>
        <w:t>.res</w:t>
      </w:r>
      <w:r w:rsidR="00AC466E" w:rsidRPr="009560CF">
        <w:rPr>
          <w:rStyle w:val="z-source"/>
          <w:rFonts w:ascii="DejaVu Sans Mono" w:hAnsi="DejaVu Sans Mono" w:cs="DejaVu Sans Mono"/>
          <w:color w:val="10C26F"/>
          <w:sz w:val="26"/>
          <w:szCs w:val="26"/>
          <w:bdr w:val="none" w:sz="0" w:space="0" w:color="auto" w:frame="1"/>
          <w:shd w:val="clear" w:color="auto" w:fill="272822"/>
        </w:rPr>
        <w:t xml:space="preserve"> </w:t>
      </w:r>
      <w:r w:rsidRPr="009560CF">
        <w:rPr>
          <w:rStyle w:val="z-constant"/>
          <w:rFonts w:ascii="DejaVu Sans Mono" w:hAnsi="DejaVu Sans Mono" w:cs="DejaVu Sans Mono"/>
          <w:color w:val="07E2FA"/>
          <w:sz w:val="26"/>
          <w:szCs w:val="26"/>
          <w:bdr w:val="none" w:sz="0" w:space="0" w:color="auto" w:frame="1"/>
          <w:shd w:val="clear" w:color="auto" w:fill="272822"/>
        </w:rPr>
        <w:t>1</w:t>
      </w:r>
    </w:p>
    <w:p w14:paraId="6FFF91F4" w14:textId="4EA2F3F9" w:rsidR="00BA13A2" w:rsidRPr="009560CF" w:rsidRDefault="00BA13A2" w:rsidP="0036226E">
      <w:pPr>
        <w:pStyle w:val="HTMLPreformatted"/>
        <w:shd w:val="clear" w:color="auto" w:fill="272822"/>
        <w:spacing w:after="120"/>
        <w:ind w:left="360" w:firstLine="360"/>
        <w:rPr>
          <w:rStyle w:val="z-source"/>
          <w:rFonts w:ascii="DejaVu Sans Mono" w:hAnsi="DejaVu Sans Mono" w:cs="DejaVu Sans Mono"/>
          <w:color w:val="10C26F"/>
          <w:sz w:val="26"/>
          <w:szCs w:val="26"/>
          <w:bdr w:val="none" w:sz="0" w:space="0" w:color="auto" w:frame="1"/>
          <w:shd w:val="clear" w:color="auto" w:fill="272822"/>
        </w:rPr>
      </w:pPr>
      <w:r w:rsidRPr="009560CF">
        <w:rPr>
          <w:rStyle w:val="z-keyword"/>
          <w:rFonts w:ascii="DejaVu Sans Mono" w:eastAsiaTheme="majorEastAsia" w:hAnsi="DejaVu Sans Mono" w:cs="DejaVu Sans Mono"/>
          <w:color w:val="10C26F"/>
          <w:sz w:val="26"/>
          <w:szCs w:val="26"/>
          <w:bdr w:val="none" w:sz="0" w:space="0" w:color="auto" w:frame="1"/>
          <w:shd w:val="clear" w:color="auto" w:fill="272822"/>
        </w:rPr>
        <w:t>.exportzp</w:t>
      </w:r>
      <w:r w:rsidR="00AC466E" w:rsidRPr="009560CF">
        <w:rPr>
          <w:rStyle w:val="z-source"/>
          <w:rFonts w:ascii="DejaVu Sans Mono" w:hAnsi="DejaVu Sans Mono" w:cs="DejaVu Sans Mono"/>
          <w:color w:val="10C26F"/>
          <w:sz w:val="26"/>
          <w:szCs w:val="26"/>
          <w:bdr w:val="none" w:sz="0" w:space="0" w:color="auto" w:frame="1"/>
          <w:shd w:val="clear" w:color="auto" w:fill="272822"/>
        </w:rPr>
        <w:t xml:space="preserve"> </w:t>
      </w:r>
      <w:r w:rsidRPr="009560CF">
        <w:rPr>
          <w:rStyle w:val="z-source"/>
          <w:rFonts w:ascii="DejaVu Sans Mono" w:hAnsi="DejaVu Sans Mono" w:cs="DejaVu Sans Mono"/>
          <w:color w:val="10C26F"/>
          <w:sz w:val="26"/>
          <w:szCs w:val="26"/>
          <w:bdr w:val="none" w:sz="0" w:space="0" w:color="auto" w:frame="1"/>
          <w:shd w:val="clear" w:color="auto" w:fill="272822"/>
        </w:rPr>
        <w:t>player_x,</w:t>
      </w:r>
      <w:r w:rsidR="00AC466E" w:rsidRPr="009560CF">
        <w:rPr>
          <w:rStyle w:val="z-source"/>
          <w:rFonts w:ascii="DejaVu Sans Mono" w:hAnsi="DejaVu Sans Mono" w:cs="DejaVu Sans Mono"/>
          <w:color w:val="10C26F"/>
          <w:sz w:val="26"/>
          <w:szCs w:val="26"/>
          <w:bdr w:val="none" w:sz="0" w:space="0" w:color="auto" w:frame="1"/>
          <w:shd w:val="clear" w:color="auto" w:fill="272822"/>
        </w:rPr>
        <w:t xml:space="preserve"> </w:t>
      </w:r>
      <w:r w:rsidRPr="009560CF">
        <w:rPr>
          <w:rStyle w:val="z-source"/>
          <w:rFonts w:ascii="DejaVu Sans Mono" w:hAnsi="DejaVu Sans Mono" w:cs="DejaVu Sans Mono"/>
          <w:color w:val="10C26F"/>
          <w:sz w:val="26"/>
          <w:szCs w:val="26"/>
          <w:bdr w:val="none" w:sz="0" w:space="0" w:color="auto" w:frame="1"/>
          <w:shd w:val="clear" w:color="auto" w:fill="272822"/>
        </w:rPr>
        <w:t>player_y</w:t>
      </w:r>
    </w:p>
    <w:p w14:paraId="3A8F2664" w14:textId="2953CC15" w:rsidR="00BA13A2" w:rsidRPr="00206ACB" w:rsidRDefault="00BA13A2" w:rsidP="000C50AF">
      <w:r w:rsidRPr="00206ACB">
        <w:t>I</w:t>
      </w:r>
      <w:r w:rsidR="00AC466E" w:rsidRPr="00206ACB">
        <w:t xml:space="preserve"> </w:t>
      </w:r>
      <w:r w:rsidRPr="00206ACB">
        <w:t>did</w:t>
      </w:r>
      <w:r w:rsidR="00AC466E" w:rsidRPr="00206ACB">
        <w:t xml:space="preserve"> </w:t>
      </w:r>
      <w:r w:rsidRPr="00206ACB">
        <w:t>not</w:t>
      </w:r>
      <w:r w:rsidR="00AC466E" w:rsidRPr="00206ACB">
        <w:t xml:space="preserve"> </w:t>
      </w:r>
      <w:r w:rsidRPr="00206ACB">
        <w:t>export</w:t>
      </w:r>
      <w:r w:rsidR="00AC466E" w:rsidRPr="00206ACB">
        <w:t xml:space="preserve"> </w:t>
      </w:r>
      <w:r w:rsidRPr="00736C2A">
        <w:rPr>
          <w:rStyle w:val="QuoteChar"/>
        </w:rPr>
        <w:t>player_dir</w:t>
      </w:r>
      <w:r w:rsidR="00AC466E" w:rsidRPr="00206ACB">
        <w:t xml:space="preserve"> </w:t>
      </w:r>
      <w:r w:rsidRPr="00206ACB">
        <w:t>because</w:t>
      </w:r>
      <w:r w:rsidR="00AC466E" w:rsidRPr="00206ACB">
        <w:t xml:space="preserve"> </w:t>
      </w:r>
      <w:r w:rsidRPr="00206ACB">
        <w:t>other</w:t>
      </w:r>
      <w:r w:rsidR="00AC466E" w:rsidRPr="00206ACB">
        <w:t xml:space="preserve"> </w:t>
      </w:r>
      <w:r w:rsidRPr="00206ACB">
        <w:t>files</w:t>
      </w:r>
      <w:r w:rsidR="00AC466E" w:rsidRPr="00206ACB">
        <w:t xml:space="preserve"> </w:t>
      </w:r>
      <w:r w:rsidRPr="00206ACB">
        <w:t>do</w:t>
      </w:r>
      <w:r w:rsidR="00AC466E" w:rsidRPr="00206ACB">
        <w:t xml:space="preserve"> </w:t>
      </w:r>
      <w:r w:rsidRPr="00206ACB">
        <w:t>not</w:t>
      </w:r>
      <w:r w:rsidR="00AC466E" w:rsidRPr="00206ACB">
        <w:t xml:space="preserve"> </w:t>
      </w:r>
      <w:r w:rsidRPr="00206ACB">
        <w:t>(yet)</w:t>
      </w:r>
      <w:r w:rsidR="00AC466E" w:rsidRPr="00206ACB">
        <w:t xml:space="preserve"> </w:t>
      </w:r>
      <w:r w:rsidRPr="00206ACB">
        <w:t>need</w:t>
      </w:r>
      <w:r w:rsidR="00AC466E" w:rsidRPr="00206ACB">
        <w:t xml:space="preserve"> </w:t>
      </w:r>
      <w:r w:rsidRPr="00206ACB">
        <w:t>to</w:t>
      </w:r>
      <w:r w:rsidR="00AC466E" w:rsidRPr="00206ACB">
        <w:t xml:space="preserve"> </w:t>
      </w:r>
      <w:r w:rsidRPr="00206ACB">
        <w:t>access</w:t>
      </w:r>
      <w:r w:rsidR="00AC466E" w:rsidRPr="00206ACB">
        <w:t xml:space="preserve"> </w:t>
      </w:r>
      <w:r w:rsidRPr="00206ACB">
        <w:t>it.</w:t>
      </w:r>
      <w:r w:rsidR="00AC466E" w:rsidRPr="00206ACB">
        <w:t xml:space="preserve"> </w:t>
      </w:r>
      <w:r w:rsidRPr="00206ACB">
        <w:t>Now</w:t>
      </w:r>
      <w:r w:rsidR="00AC466E" w:rsidRPr="00206ACB">
        <w:t xml:space="preserve"> </w:t>
      </w:r>
      <w:r w:rsidRPr="00206ACB">
        <w:t>we</w:t>
      </w:r>
      <w:r w:rsidR="00AC466E" w:rsidRPr="00206ACB">
        <w:t xml:space="preserve"> </w:t>
      </w:r>
      <w:r w:rsidRPr="00206ACB">
        <w:t>can</w:t>
      </w:r>
      <w:r w:rsidR="00AC466E" w:rsidRPr="00206ACB">
        <w:t xml:space="preserve"> </w:t>
      </w:r>
      <w:r w:rsidRPr="00206ACB">
        <w:t>write</w:t>
      </w:r>
      <w:r w:rsidR="00AC466E" w:rsidRPr="00206ACB">
        <w:t xml:space="preserve"> </w:t>
      </w:r>
      <w:r w:rsidRPr="00206ACB">
        <w:t>the</w:t>
      </w:r>
      <w:r w:rsidR="00AC466E" w:rsidRPr="00206ACB">
        <w:t xml:space="preserve"> </w:t>
      </w:r>
      <w:r w:rsidRPr="00206ACB">
        <w:t>code</w:t>
      </w:r>
      <w:r w:rsidR="00AC466E" w:rsidRPr="00206ACB">
        <w:t xml:space="preserve"> </w:t>
      </w:r>
      <w:r w:rsidRPr="00206ACB">
        <w:t>to</w:t>
      </w:r>
      <w:r w:rsidR="00AC466E" w:rsidRPr="00206ACB">
        <w:t xml:space="preserve"> </w:t>
      </w:r>
      <w:r w:rsidRPr="00206ACB">
        <w:t>update</w:t>
      </w:r>
      <w:r w:rsidR="00AC466E" w:rsidRPr="00206ACB">
        <w:t xml:space="preserve"> </w:t>
      </w:r>
      <w:r w:rsidRPr="00736C2A">
        <w:rPr>
          <w:rStyle w:val="QuoteChar"/>
        </w:rPr>
        <w:t>player_x</w:t>
      </w:r>
      <w:r w:rsidRPr="00206ACB">
        <w:t>.</w:t>
      </w:r>
      <w:r w:rsidR="00AC466E" w:rsidRPr="00206ACB">
        <w:t xml:space="preserve"> </w:t>
      </w:r>
      <w:r w:rsidRPr="00206ACB">
        <w:t>We</w:t>
      </w:r>
      <w:r w:rsidR="00AC466E" w:rsidRPr="00206ACB">
        <w:t xml:space="preserve"> </w:t>
      </w:r>
      <w:r w:rsidRPr="00206ACB">
        <w:t>could</w:t>
      </w:r>
      <w:r w:rsidR="00AC466E" w:rsidRPr="00206ACB">
        <w:t xml:space="preserve"> </w:t>
      </w:r>
      <w:r w:rsidRPr="00206ACB">
        <w:t>write</w:t>
      </w:r>
      <w:r w:rsidR="00AC466E" w:rsidRPr="00206ACB">
        <w:t xml:space="preserve"> </w:t>
      </w:r>
      <w:r w:rsidRPr="00206ACB">
        <w:t>out</w:t>
      </w:r>
      <w:r w:rsidR="00AC466E" w:rsidRPr="00206ACB">
        <w:t xml:space="preserve"> </w:t>
      </w:r>
      <w:r w:rsidRPr="00206ACB">
        <w:t>this</w:t>
      </w:r>
      <w:r w:rsidR="00AC466E" w:rsidRPr="00206ACB">
        <w:t xml:space="preserve"> </w:t>
      </w:r>
      <w:r w:rsidRPr="00206ACB">
        <w:t>code</w:t>
      </w:r>
      <w:r w:rsidR="00AC466E" w:rsidRPr="00206ACB">
        <w:t xml:space="preserve"> </w:t>
      </w:r>
      <w:r w:rsidRPr="00206ACB">
        <w:t>as</w:t>
      </w:r>
      <w:r w:rsidR="00AC466E" w:rsidRPr="00206ACB">
        <w:t xml:space="preserve"> </w:t>
      </w:r>
      <w:r w:rsidRPr="00206ACB">
        <w:t>part</w:t>
      </w:r>
      <w:r w:rsidR="00AC466E" w:rsidRPr="00206ACB">
        <w:t xml:space="preserve"> </w:t>
      </w:r>
      <w:r w:rsidRPr="00206ACB">
        <w:t>of</w:t>
      </w:r>
      <w:r w:rsidR="00AC466E" w:rsidRPr="00206ACB">
        <w:t xml:space="preserve"> </w:t>
      </w:r>
      <w:r w:rsidRPr="00206ACB">
        <w:t>the</w:t>
      </w:r>
      <w:r w:rsidR="00AC466E" w:rsidRPr="00206ACB">
        <w:t xml:space="preserve"> </w:t>
      </w:r>
      <w:r w:rsidRPr="00206ACB">
        <w:t>NMI</w:t>
      </w:r>
      <w:r w:rsidR="00AC466E" w:rsidRPr="00206ACB">
        <w:t xml:space="preserve"> </w:t>
      </w:r>
      <w:r w:rsidRPr="00206ACB">
        <w:t>handler</w:t>
      </w:r>
      <w:r w:rsidR="00AC466E" w:rsidRPr="00206ACB">
        <w:t xml:space="preserve"> </w:t>
      </w:r>
      <w:r w:rsidRPr="00206ACB">
        <w:t>directly,</w:t>
      </w:r>
      <w:r w:rsidR="00AC466E" w:rsidRPr="00206ACB">
        <w:t xml:space="preserve"> </w:t>
      </w:r>
      <w:r w:rsidRPr="00206ACB">
        <w:t>but</w:t>
      </w:r>
      <w:r w:rsidR="00AC466E" w:rsidRPr="00206ACB">
        <w:t xml:space="preserve"> </w:t>
      </w:r>
      <w:r w:rsidRPr="00206ACB">
        <w:t>in</w:t>
      </w:r>
      <w:r w:rsidR="00AC466E" w:rsidRPr="00206ACB">
        <w:t xml:space="preserve"> </w:t>
      </w:r>
      <w:r w:rsidRPr="00206ACB">
        <w:t>anticipation</w:t>
      </w:r>
      <w:r w:rsidR="00AC466E" w:rsidRPr="00206ACB">
        <w:t xml:space="preserve"> </w:t>
      </w:r>
      <w:r w:rsidRPr="00206ACB">
        <w:t>of</w:t>
      </w:r>
      <w:r w:rsidR="00AC466E" w:rsidRPr="00206ACB">
        <w:t xml:space="preserve"> </w:t>
      </w:r>
      <w:r w:rsidRPr="00206ACB">
        <w:t>more</w:t>
      </w:r>
      <w:r w:rsidR="00AC466E" w:rsidRPr="00206ACB">
        <w:t xml:space="preserve"> </w:t>
      </w:r>
      <w:r w:rsidRPr="00206ACB">
        <w:t>complicated</w:t>
      </w:r>
      <w:r w:rsidR="00AC466E" w:rsidRPr="00206ACB">
        <w:t xml:space="preserve"> </w:t>
      </w:r>
      <w:r w:rsidRPr="00206ACB">
        <w:t>player</w:t>
      </w:r>
      <w:r w:rsidR="00AC466E" w:rsidRPr="00206ACB">
        <w:t xml:space="preserve"> </w:t>
      </w:r>
      <w:r w:rsidRPr="00206ACB">
        <w:t>movement</w:t>
      </w:r>
      <w:r w:rsidR="00AC466E" w:rsidRPr="00206ACB">
        <w:t xml:space="preserve"> </w:t>
      </w:r>
      <w:r w:rsidRPr="00206ACB">
        <w:t>in</w:t>
      </w:r>
      <w:r w:rsidR="00AC466E" w:rsidRPr="00206ACB">
        <w:t xml:space="preserve"> </w:t>
      </w:r>
      <w:r w:rsidRPr="00206ACB">
        <w:t>the</w:t>
      </w:r>
      <w:r w:rsidR="00AC466E" w:rsidRPr="00206ACB">
        <w:t xml:space="preserve"> </w:t>
      </w:r>
      <w:r w:rsidRPr="00206ACB">
        <w:t>future,</w:t>
      </w:r>
      <w:r w:rsidR="00AC466E" w:rsidRPr="00206ACB">
        <w:t xml:space="preserve"> </w:t>
      </w:r>
      <w:r w:rsidRPr="00206ACB">
        <w:t>let's</w:t>
      </w:r>
      <w:r w:rsidR="00AC466E" w:rsidRPr="00206ACB">
        <w:t xml:space="preserve"> </w:t>
      </w:r>
      <w:r w:rsidRPr="00206ACB">
        <w:t>put</w:t>
      </w:r>
      <w:r w:rsidR="00AC466E" w:rsidRPr="00206ACB">
        <w:t xml:space="preserve"> </w:t>
      </w:r>
      <w:r w:rsidRPr="00206ACB">
        <w:t>it</w:t>
      </w:r>
      <w:r w:rsidR="00AC466E" w:rsidRPr="00206ACB">
        <w:t xml:space="preserve"> </w:t>
      </w:r>
      <w:r w:rsidRPr="00206ACB">
        <w:t>into</w:t>
      </w:r>
      <w:r w:rsidR="00AC466E" w:rsidRPr="00206ACB">
        <w:t xml:space="preserve"> </w:t>
      </w:r>
      <w:r w:rsidRPr="00206ACB">
        <w:t>its</w:t>
      </w:r>
      <w:r w:rsidR="00AC466E" w:rsidRPr="00206ACB">
        <w:t xml:space="preserve"> </w:t>
      </w:r>
      <w:r w:rsidRPr="00206ACB">
        <w:t>own</w:t>
      </w:r>
      <w:r w:rsidR="00AC466E" w:rsidRPr="00206ACB">
        <w:t xml:space="preserve"> </w:t>
      </w:r>
      <w:r w:rsidRPr="00206ACB">
        <w:t>subroutine,</w:t>
      </w:r>
      <w:r w:rsidR="00AC466E" w:rsidRPr="00206ACB">
        <w:t xml:space="preserve"> </w:t>
      </w:r>
      <w:r w:rsidRPr="00736C2A">
        <w:rPr>
          <w:rStyle w:val="QuoteChar"/>
        </w:rPr>
        <w:t>update_player</w:t>
      </w:r>
      <w:r w:rsidRPr="00206ACB">
        <w:t>:</w:t>
      </w:r>
    </w:p>
    <w:p w14:paraId="237D864C" w14:textId="2195C9BC" w:rsidR="00F7290D" w:rsidRPr="00206ACB" w:rsidRDefault="00F7290D">
      <w:pPr>
        <w:widowControl/>
        <w:autoSpaceDE/>
        <w:autoSpaceDN/>
        <w:jc w:val="left"/>
        <w:rPr>
          <w:rFonts w:eastAsia="Times New Roman" w:cstheme="minorHAnsi"/>
          <w:color w:val="111111"/>
          <w:kern w:val="0"/>
          <w:szCs w:val="26"/>
          <w:lang w:eastAsia="ja-JP"/>
        </w:rPr>
      </w:pPr>
      <w:r w:rsidRPr="00206ACB">
        <w:rPr>
          <w:rFonts w:cstheme="minorHAnsi"/>
          <w:color w:val="111111"/>
          <w:szCs w:val="26"/>
        </w:rPr>
        <w:br w:type="page"/>
      </w:r>
    </w:p>
    <w:p w14:paraId="20C0A1C6" w14:textId="14D8E215" w:rsidR="00BA13A2" w:rsidRPr="00C36398" w:rsidRDefault="00BA13A2" w:rsidP="0036226E">
      <w:pPr>
        <w:pStyle w:val="HTMLPreformatted"/>
        <w:shd w:val="clear" w:color="auto" w:fill="272822"/>
        <w:spacing w:before="40" w:after="40"/>
        <w:ind w:firstLine="360"/>
        <w:rPr>
          <w:rStyle w:val="z-source"/>
          <w:rFonts w:ascii="DejaVu Sans Mono" w:hAnsi="DejaVu Sans Mono" w:cs="DejaVu Sans Mono"/>
          <w:color w:val="10C26F"/>
          <w:sz w:val="26"/>
          <w:szCs w:val="26"/>
          <w:bdr w:val="none" w:sz="0" w:space="0" w:color="auto" w:frame="1"/>
          <w:shd w:val="clear" w:color="auto" w:fill="272822"/>
        </w:rPr>
      </w:pPr>
      <w:r w:rsidRPr="00C36398">
        <w:rPr>
          <w:rStyle w:val="z-keyword"/>
          <w:rFonts w:ascii="DejaVu Sans Mono" w:eastAsiaTheme="majorEastAsia" w:hAnsi="DejaVu Sans Mono" w:cs="DejaVu Sans Mono"/>
          <w:color w:val="10C26F"/>
          <w:sz w:val="26"/>
          <w:szCs w:val="26"/>
          <w:bdr w:val="none" w:sz="0" w:space="0" w:color="auto" w:frame="1"/>
          <w:shd w:val="clear" w:color="auto" w:fill="272822"/>
        </w:rPr>
        <w:lastRenderedPageBreak/>
        <w:t>.proc</w:t>
      </w:r>
      <w:r w:rsidR="00AC466E" w:rsidRPr="00C36398">
        <w:rPr>
          <w:rStyle w:val="z-source"/>
          <w:rFonts w:ascii="DejaVu Sans Mono" w:hAnsi="DejaVu Sans Mono" w:cs="DejaVu Sans Mono"/>
          <w:color w:val="10C26F"/>
          <w:sz w:val="26"/>
          <w:szCs w:val="26"/>
          <w:bdr w:val="none" w:sz="0" w:space="0" w:color="auto" w:frame="1"/>
          <w:shd w:val="clear" w:color="auto" w:fill="272822"/>
        </w:rPr>
        <w:t xml:space="preserve"> </w:t>
      </w:r>
      <w:r w:rsidRPr="00C36398">
        <w:rPr>
          <w:rStyle w:val="z-entity"/>
          <w:rFonts w:ascii="DejaVu Sans Mono" w:hAnsi="DejaVu Sans Mono" w:cs="DejaVu Sans Mono"/>
          <w:color w:val="10C26F"/>
          <w:sz w:val="26"/>
          <w:szCs w:val="26"/>
          <w:bdr w:val="none" w:sz="0" w:space="0" w:color="auto" w:frame="1"/>
          <w:shd w:val="clear" w:color="auto" w:fill="272822"/>
        </w:rPr>
        <w:t>update_player</w:t>
      </w:r>
    </w:p>
    <w:p w14:paraId="190ADB6F" w14:textId="5CC99994" w:rsidR="00BA13A2" w:rsidRPr="00C36398" w:rsidRDefault="00AC466E" w:rsidP="0036226E">
      <w:pPr>
        <w:pStyle w:val="HTMLPreformatted"/>
        <w:shd w:val="clear" w:color="auto" w:fill="272822"/>
        <w:spacing w:before="40" w:after="40"/>
        <w:ind w:firstLine="360"/>
        <w:rPr>
          <w:rStyle w:val="z-source"/>
          <w:rFonts w:ascii="DejaVu Sans Mono" w:hAnsi="DejaVu Sans Mono" w:cs="DejaVu Sans Mono"/>
          <w:color w:val="E3371E"/>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PHP</w:t>
      </w:r>
    </w:p>
    <w:p w14:paraId="5090F522" w14:textId="121B5751" w:rsidR="00BA13A2" w:rsidRPr="00C36398" w:rsidRDefault="00AC466E" w:rsidP="0036226E">
      <w:pPr>
        <w:pStyle w:val="HTMLPreformatted"/>
        <w:shd w:val="clear" w:color="auto" w:fill="272822"/>
        <w:spacing w:before="40" w:after="40"/>
        <w:ind w:firstLine="360"/>
        <w:rPr>
          <w:rStyle w:val="z-source"/>
          <w:rFonts w:ascii="DejaVu Sans Mono" w:hAnsi="DejaVu Sans Mono" w:cs="DejaVu Sans Mono"/>
          <w:color w:val="E3371E"/>
          <w:sz w:val="26"/>
          <w:szCs w:val="26"/>
          <w:bdr w:val="none" w:sz="0" w:space="0" w:color="auto" w:frame="1"/>
          <w:shd w:val="clear" w:color="auto" w:fill="272822"/>
        </w:rPr>
      </w:pPr>
      <w:r w:rsidRPr="00C36398">
        <w:rPr>
          <w:rStyle w:val="z-source"/>
          <w:rFonts w:ascii="DejaVu Sans Mono" w:hAnsi="DejaVu Sans Mono" w:cs="DejaVu Sans Mono"/>
          <w:color w:val="E3371E"/>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PHA</w:t>
      </w:r>
    </w:p>
    <w:p w14:paraId="641901F3" w14:textId="054CEFAE" w:rsidR="00BA13A2" w:rsidRPr="00C36398" w:rsidRDefault="00AC466E" w:rsidP="0036226E">
      <w:pPr>
        <w:pStyle w:val="HTMLPreformatted"/>
        <w:shd w:val="clear" w:color="auto" w:fill="272822"/>
        <w:spacing w:before="40" w:after="40"/>
        <w:ind w:firstLine="360"/>
        <w:rPr>
          <w:rStyle w:val="z-source"/>
          <w:rFonts w:ascii="DejaVu Sans Mono" w:hAnsi="DejaVu Sans Mono" w:cs="DejaVu Sans Mono"/>
          <w:color w:val="E3371E"/>
          <w:sz w:val="26"/>
          <w:szCs w:val="26"/>
          <w:bdr w:val="none" w:sz="0" w:space="0" w:color="auto" w:frame="1"/>
          <w:shd w:val="clear" w:color="auto" w:fill="272822"/>
        </w:rPr>
      </w:pPr>
      <w:r w:rsidRPr="00C36398">
        <w:rPr>
          <w:rStyle w:val="z-source"/>
          <w:rFonts w:ascii="DejaVu Sans Mono" w:hAnsi="DejaVu Sans Mono" w:cs="DejaVu Sans Mono"/>
          <w:color w:val="E3371E"/>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TXA</w:t>
      </w:r>
    </w:p>
    <w:p w14:paraId="2E6CB6FF" w14:textId="4B8F1B1E" w:rsidR="00BA13A2" w:rsidRPr="00C36398" w:rsidRDefault="00AC466E" w:rsidP="0036226E">
      <w:pPr>
        <w:pStyle w:val="HTMLPreformatted"/>
        <w:shd w:val="clear" w:color="auto" w:fill="272822"/>
        <w:spacing w:before="40" w:after="40"/>
        <w:ind w:firstLine="360"/>
        <w:rPr>
          <w:rStyle w:val="z-source"/>
          <w:rFonts w:ascii="DejaVu Sans Mono" w:hAnsi="DejaVu Sans Mono" w:cs="DejaVu Sans Mono"/>
          <w:color w:val="E3371E"/>
          <w:sz w:val="26"/>
          <w:szCs w:val="26"/>
          <w:bdr w:val="none" w:sz="0" w:space="0" w:color="auto" w:frame="1"/>
          <w:shd w:val="clear" w:color="auto" w:fill="272822"/>
        </w:rPr>
      </w:pPr>
      <w:r w:rsidRPr="00C36398">
        <w:rPr>
          <w:rStyle w:val="z-source"/>
          <w:rFonts w:ascii="DejaVu Sans Mono" w:hAnsi="DejaVu Sans Mono" w:cs="DejaVu Sans Mono"/>
          <w:color w:val="E3371E"/>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PHA</w:t>
      </w:r>
    </w:p>
    <w:p w14:paraId="1BB527CF" w14:textId="2B5F4436" w:rsidR="00BA13A2" w:rsidRPr="00C36398" w:rsidRDefault="00AC466E" w:rsidP="0036226E">
      <w:pPr>
        <w:pStyle w:val="HTMLPreformatted"/>
        <w:shd w:val="clear" w:color="auto" w:fill="272822"/>
        <w:spacing w:before="40" w:after="40"/>
        <w:ind w:firstLine="360"/>
        <w:rPr>
          <w:rStyle w:val="z-source"/>
          <w:rFonts w:ascii="DejaVu Sans Mono" w:hAnsi="DejaVu Sans Mono" w:cs="DejaVu Sans Mono"/>
          <w:color w:val="E3371E"/>
          <w:sz w:val="26"/>
          <w:szCs w:val="26"/>
          <w:bdr w:val="none" w:sz="0" w:space="0" w:color="auto" w:frame="1"/>
          <w:shd w:val="clear" w:color="auto" w:fill="272822"/>
        </w:rPr>
      </w:pPr>
      <w:r w:rsidRPr="00C36398">
        <w:rPr>
          <w:rStyle w:val="z-source"/>
          <w:rFonts w:ascii="DejaVu Sans Mono" w:hAnsi="DejaVu Sans Mono" w:cs="DejaVu Sans Mono"/>
          <w:color w:val="E3371E"/>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TYA</w:t>
      </w:r>
    </w:p>
    <w:p w14:paraId="0FC4FB81" w14:textId="6B308AB7" w:rsidR="00BA13A2" w:rsidRPr="00C36398" w:rsidRDefault="00AC466E" w:rsidP="0036226E">
      <w:pPr>
        <w:pStyle w:val="HTMLPreformatted"/>
        <w:shd w:val="clear" w:color="auto" w:fill="272822"/>
        <w:spacing w:before="40" w:after="40"/>
        <w:ind w:firstLine="360"/>
        <w:rPr>
          <w:rStyle w:val="z-source"/>
          <w:rFonts w:ascii="DejaVu Sans Mono" w:hAnsi="DejaVu Sans Mono" w:cs="DejaVu Sans Mono"/>
          <w:color w:val="E3371E"/>
          <w:sz w:val="26"/>
          <w:szCs w:val="26"/>
          <w:bdr w:val="none" w:sz="0" w:space="0" w:color="auto" w:frame="1"/>
          <w:shd w:val="clear" w:color="auto" w:fill="272822"/>
        </w:rPr>
      </w:pPr>
      <w:r w:rsidRPr="00C36398">
        <w:rPr>
          <w:rStyle w:val="z-source"/>
          <w:rFonts w:ascii="DejaVu Sans Mono" w:hAnsi="DejaVu Sans Mono" w:cs="DejaVu Sans Mono"/>
          <w:color w:val="E3371E"/>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PHA</w:t>
      </w:r>
    </w:p>
    <w:p w14:paraId="12F14C66" w14:textId="77777777" w:rsidR="00BA13A2" w:rsidRPr="00C36398" w:rsidRDefault="00BA13A2" w:rsidP="0036226E">
      <w:pPr>
        <w:pStyle w:val="HTMLPreformatted"/>
        <w:shd w:val="clear" w:color="auto" w:fill="272822"/>
        <w:spacing w:before="40" w:after="40"/>
        <w:ind w:firstLine="360"/>
        <w:rPr>
          <w:rStyle w:val="z-source"/>
          <w:rFonts w:ascii="DejaVu Sans Mono" w:hAnsi="DejaVu Sans Mono" w:cs="DejaVu Sans Mono"/>
          <w:color w:val="E3371E"/>
          <w:sz w:val="26"/>
          <w:szCs w:val="26"/>
          <w:bdr w:val="none" w:sz="0" w:space="0" w:color="auto" w:frame="1"/>
          <w:shd w:val="clear" w:color="auto" w:fill="272822"/>
        </w:rPr>
      </w:pPr>
    </w:p>
    <w:p w14:paraId="4E0C91F0" w14:textId="2AF21812" w:rsidR="00BA13A2" w:rsidRPr="00C36398" w:rsidRDefault="00AC466E" w:rsidP="0036226E">
      <w:pPr>
        <w:pStyle w:val="HTMLPreformatted"/>
        <w:shd w:val="clear" w:color="auto" w:fill="272822"/>
        <w:spacing w:before="40" w:after="40"/>
        <w:ind w:firstLine="360"/>
        <w:rPr>
          <w:rStyle w:val="z-source"/>
          <w:rFonts w:ascii="DejaVu Sans Mono" w:hAnsi="DejaVu Sans Mono" w:cs="DejaVu Sans Mono"/>
          <w:color w:val="C34D00"/>
          <w:sz w:val="26"/>
          <w:szCs w:val="26"/>
          <w:bdr w:val="none" w:sz="0" w:space="0" w:color="auto" w:frame="1"/>
          <w:shd w:val="clear" w:color="auto" w:fill="272822"/>
        </w:rPr>
      </w:pPr>
      <w:r w:rsidRPr="00C36398">
        <w:rPr>
          <w:rStyle w:val="z-source"/>
          <w:rFonts w:ascii="DejaVu Sans Mono" w:hAnsi="DejaVu Sans Mono" w:cs="DejaVu Sans Mono"/>
          <w:color w:val="E3371E"/>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LDA</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10C26F"/>
          <w:sz w:val="26"/>
          <w:szCs w:val="26"/>
          <w:bdr w:val="none" w:sz="0" w:space="0" w:color="auto" w:frame="1"/>
          <w:shd w:val="clear" w:color="auto" w:fill="272822"/>
        </w:rPr>
        <w:t>player_x</w:t>
      </w:r>
    </w:p>
    <w:p w14:paraId="53477675" w14:textId="4B26FC13" w:rsidR="00BA13A2" w:rsidRPr="00C36398" w:rsidRDefault="00AC466E" w:rsidP="0036226E">
      <w:pPr>
        <w:pStyle w:val="HTMLPreformatted"/>
        <w:shd w:val="clear" w:color="auto" w:fill="272822"/>
        <w:spacing w:before="40" w:after="40"/>
        <w:ind w:firstLine="360"/>
        <w:rPr>
          <w:rStyle w:val="z-source"/>
          <w:rFonts w:ascii="DejaVu Sans Mono" w:hAnsi="DejaVu Sans Mono" w:cs="DejaVu Sans Mono"/>
          <w:color w:val="C34D00"/>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CMP</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FF7A48"/>
          <w:sz w:val="26"/>
          <w:szCs w:val="26"/>
          <w:bdr w:val="none" w:sz="0" w:space="0" w:color="auto" w:frame="1"/>
          <w:shd w:val="clear" w:color="auto" w:fill="272822"/>
        </w:rPr>
        <w:t>#</w:t>
      </w:r>
      <w:r w:rsidR="00BA13A2" w:rsidRPr="00C36398">
        <w:rPr>
          <w:rStyle w:val="z-constant"/>
          <w:rFonts w:ascii="DejaVu Sans Mono" w:hAnsi="DejaVu Sans Mono" w:cs="DejaVu Sans Mono"/>
          <w:color w:val="07E2FA"/>
          <w:sz w:val="26"/>
          <w:szCs w:val="26"/>
          <w:bdr w:val="none" w:sz="0" w:space="0" w:color="auto" w:frame="1"/>
          <w:shd w:val="clear" w:color="auto" w:fill="272822"/>
        </w:rPr>
        <w:t>$e0</w:t>
      </w:r>
    </w:p>
    <w:p w14:paraId="77985146" w14:textId="2B471305" w:rsidR="00BA13A2" w:rsidRPr="00C36398" w:rsidRDefault="00AC466E" w:rsidP="0036226E">
      <w:pPr>
        <w:pStyle w:val="HTMLPreformatted"/>
        <w:shd w:val="clear" w:color="auto" w:fill="272822"/>
        <w:spacing w:before="40" w:after="40"/>
        <w:ind w:firstLine="360"/>
        <w:rPr>
          <w:rStyle w:val="z-source"/>
          <w:rFonts w:ascii="DejaVu Sans Mono" w:hAnsi="DejaVu Sans Mono" w:cs="DejaVu Sans Mono"/>
          <w:color w:val="C34D00"/>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BCC</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10C26F"/>
          <w:sz w:val="26"/>
          <w:szCs w:val="26"/>
          <w:bdr w:val="none" w:sz="0" w:space="0" w:color="auto" w:frame="1"/>
          <w:shd w:val="clear" w:color="auto" w:fill="272822"/>
        </w:rPr>
        <w:t>not_at_right_edge</w:t>
      </w:r>
    </w:p>
    <w:p w14:paraId="2972E46A" w14:textId="6AA12D65" w:rsidR="00BA13A2" w:rsidRPr="00C36398" w:rsidRDefault="00AC466E" w:rsidP="0036226E">
      <w:pPr>
        <w:pStyle w:val="HTMLPreformatted"/>
        <w:shd w:val="clear" w:color="auto" w:fill="272822"/>
        <w:spacing w:before="40" w:after="40"/>
        <w:ind w:firstLine="360"/>
        <w:rPr>
          <w:rStyle w:val="z-comment"/>
          <w:rFonts w:ascii="DejaVu Sans Mono" w:hAnsi="DejaVu Sans Mono" w:cs="DejaVu Sans Mono"/>
          <w:color w:val="FFC000"/>
          <w:sz w:val="26"/>
          <w:szCs w:val="26"/>
          <w:bdr w:val="none" w:sz="0" w:space="0" w:color="auto" w:frame="1"/>
          <w:shd w:val="clear" w:color="auto" w:fill="272822"/>
        </w:rPr>
      </w:pPr>
      <w:r w:rsidRPr="00C36398">
        <w:rPr>
          <w:rStyle w:val="z-source"/>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punctuation"/>
          <w:rFonts w:ascii="DejaVu Sans Mono" w:hAnsi="DejaVu Sans Mono" w:cs="DejaVu Sans Mono"/>
          <w:color w:val="FFC000"/>
          <w:sz w:val="26"/>
          <w:szCs w:val="26"/>
          <w:bdr w:val="none" w:sz="0" w:space="0" w:color="auto" w:frame="1"/>
          <w:shd w:val="clear" w:color="auto" w:fill="272822"/>
        </w:rPr>
        <w: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if</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BCC</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is</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not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taken,</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we</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are</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greater</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than</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$e0</w:t>
      </w:r>
    </w:p>
    <w:p w14:paraId="37B18542" w14:textId="49B23148" w:rsidR="00BA13A2" w:rsidRPr="00C36398" w:rsidRDefault="00AC466E" w:rsidP="0036226E">
      <w:pPr>
        <w:pStyle w:val="HTMLPreformatted"/>
        <w:shd w:val="clear" w:color="auto" w:fill="272822"/>
        <w:spacing w:before="40" w:after="40"/>
        <w:ind w:firstLine="360"/>
        <w:rPr>
          <w:rStyle w:val="z-source"/>
          <w:rFonts w:ascii="DejaVu Sans Mono" w:hAnsi="DejaVu Sans Mono" w:cs="DejaVu Sans Mono"/>
          <w:color w:val="C34D00"/>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LDA</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FF7A48"/>
          <w:sz w:val="26"/>
          <w:szCs w:val="26"/>
          <w:bdr w:val="none" w:sz="0" w:space="0" w:color="auto" w:frame="1"/>
          <w:shd w:val="clear" w:color="auto" w:fill="272822"/>
        </w:rPr>
        <w:t>#</w:t>
      </w:r>
      <w:r w:rsidR="00BA13A2" w:rsidRPr="00C36398">
        <w:rPr>
          <w:rStyle w:val="z-constant"/>
          <w:rFonts w:ascii="DejaVu Sans Mono" w:hAnsi="DejaVu Sans Mono" w:cs="DejaVu Sans Mono"/>
          <w:color w:val="07E2FA"/>
          <w:sz w:val="26"/>
          <w:szCs w:val="26"/>
          <w:bdr w:val="none" w:sz="0" w:space="0" w:color="auto" w:frame="1"/>
          <w:shd w:val="clear" w:color="auto" w:fill="272822"/>
        </w:rPr>
        <w:t>$00</w:t>
      </w:r>
    </w:p>
    <w:p w14:paraId="30520B25" w14:textId="6DAE3490" w:rsidR="00BA13A2" w:rsidRPr="00C36398" w:rsidRDefault="00AC466E" w:rsidP="0036226E">
      <w:pPr>
        <w:pStyle w:val="HTMLPreformatted"/>
        <w:shd w:val="clear" w:color="auto" w:fill="272822"/>
        <w:spacing w:before="40" w:after="40"/>
        <w:ind w:firstLine="360"/>
        <w:rPr>
          <w:rStyle w:val="z-comment"/>
          <w:rFonts w:ascii="DejaVu Sans Mono" w:hAnsi="DejaVu Sans Mono" w:cs="DejaVu Sans Mono"/>
          <w:color w:val="C69CFE"/>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STA</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10C26F"/>
          <w:sz w:val="26"/>
          <w:szCs w:val="26"/>
          <w:bdr w:val="none" w:sz="0" w:space="0" w:color="auto" w:frame="1"/>
          <w:shd w:val="clear" w:color="auto" w:fill="272822"/>
        </w:rPr>
        <w:t>player_dir</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punctuation"/>
          <w:rFonts w:ascii="DejaVu Sans Mono" w:hAnsi="DejaVu Sans Mono" w:cs="DejaVu Sans Mono"/>
          <w:color w:val="FFC000"/>
          <w:sz w:val="26"/>
          <w:szCs w:val="26"/>
          <w:bdr w:val="none" w:sz="0" w:space="0" w:color="auto" w:frame="1"/>
          <w:shd w:val="clear" w:color="auto" w:fill="272822"/>
        </w:rPr>
        <w: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start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moving</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left</w:t>
      </w:r>
    </w:p>
    <w:p w14:paraId="56825FEF" w14:textId="079E7A07" w:rsidR="00BA13A2" w:rsidRPr="00C36398" w:rsidRDefault="00AC466E" w:rsidP="0036226E">
      <w:pPr>
        <w:pStyle w:val="HTMLPreformatted"/>
        <w:shd w:val="clear" w:color="auto" w:fill="272822"/>
        <w:spacing w:before="40" w:after="40"/>
        <w:ind w:firstLine="360"/>
        <w:rPr>
          <w:rStyle w:val="z-comment"/>
          <w:rFonts w:ascii="DejaVu Sans Mono" w:hAnsi="DejaVu Sans Mono" w:cs="DejaVu Sans Mono"/>
          <w:color w:val="C69CFE"/>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JMP</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10C26F"/>
          <w:sz w:val="26"/>
          <w:szCs w:val="26"/>
          <w:bdr w:val="none" w:sz="0" w:space="0" w:color="auto" w:frame="1"/>
          <w:shd w:val="clear" w:color="auto" w:fill="272822"/>
        </w:rPr>
        <w:t>direction_set</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punctuation"/>
          <w:rFonts w:ascii="DejaVu Sans Mono" w:hAnsi="DejaVu Sans Mono" w:cs="DejaVu Sans Mono"/>
          <w:color w:val="FFC000"/>
          <w:sz w:val="26"/>
          <w:szCs w:val="26"/>
          <w:bdr w:val="none" w:sz="0" w:space="0" w:color="auto" w:frame="1"/>
          <w:shd w:val="clear" w:color="auto" w:fill="272822"/>
        </w:rPr>
        <w: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we</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already</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chose</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a</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direction,</w:t>
      </w:r>
    </w:p>
    <w:p w14:paraId="62A73754" w14:textId="77E09CFB" w:rsidR="00BA13A2" w:rsidRPr="00C36398" w:rsidRDefault="00AC466E" w:rsidP="0036226E">
      <w:pPr>
        <w:pStyle w:val="HTMLPreformatted"/>
        <w:shd w:val="clear" w:color="auto" w:fill="272822"/>
        <w:spacing w:before="40" w:after="40"/>
        <w:ind w:firstLine="360"/>
        <w:rPr>
          <w:rStyle w:val="z-comment"/>
          <w:rFonts w:ascii="DejaVu Sans Mono" w:hAnsi="DejaVu Sans Mono" w:cs="DejaVu Sans Mono"/>
          <w:color w:val="FFC000"/>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punctuation"/>
          <w:rFonts w:ascii="DejaVu Sans Mono" w:hAnsi="DejaVu Sans Mono" w:cs="DejaVu Sans Mono"/>
          <w:color w:val="FFC000"/>
          <w:sz w:val="26"/>
          <w:szCs w:val="26"/>
          <w:bdr w:val="none" w:sz="0" w:space="0" w:color="auto" w:frame="1"/>
          <w:shd w:val="clear" w:color="auto" w:fill="272822"/>
        </w:rPr>
        <w: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so</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we</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can</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skip</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the</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left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side</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check</w:t>
      </w:r>
    </w:p>
    <w:p w14:paraId="440273BF" w14:textId="77777777" w:rsidR="00BA13A2" w:rsidRPr="00C36398" w:rsidRDefault="00BA13A2" w:rsidP="0036226E">
      <w:pPr>
        <w:pStyle w:val="HTMLPreformatted"/>
        <w:shd w:val="clear" w:color="auto" w:fill="272822"/>
        <w:spacing w:before="40" w:after="40"/>
        <w:ind w:firstLine="360"/>
        <w:rPr>
          <w:rStyle w:val="z-source"/>
          <w:rFonts w:ascii="DejaVu Sans Mono" w:hAnsi="DejaVu Sans Mono" w:cs="DejaVu Sans Mono"/>
          <w:color w:val="10C26F"/>
          <w:sz w:val="26"/>
          <w:szCs w:val="26"/>
          <w:bdr w:val="none" w:sz="0" w:space="0" w:color="auto" w:frame="1"/>
          <w:shd w:val="clear" w:color="auto" w:fill="272822"/>
        </w:rPr>
      </w:pPr>
      <w:r w:rsidRPr="00C36398">
        <w:rPr>
          <w:rStyle w:val="z-entity"/>
          <w:rFonts w:ascii="DejaVu Sans Mono" w:hAnsi="DejaVu Sans Mono" w:cs="DejaVu Sans Mono"/>
          <w:color w:val="10C26F"/>
          <w:sz w:val="26"/>
          <w:szCs w:val="26"/>
          <w:bdr w:val="none" w:sz="0" w:space="0" w:color="auto" w:frame="1"/>
          <w:shd w:val="clear" w:color="auto" w:fill="272822"/>
        </w:rPr>
        <w:t>not_at_right_edge:</w:t>
      </w:r>
    </w:p>
    <w:p w14:paraId="2D1F453F" w14:textId="5D006798" w:rsidR="00BA13A2" w:rsidRPr="00C36398" w:rsidRDefault="00AC466E" w:rsidP="0036226E">
      <w:pPr>
        <w:pStyle w:val="HTMLPreformatted"/>
        <w:shd w:val="clear" w:color="auto" w:fill="272822"/>
        <w:spacing w:before="40" w:after="40"/>
        <w:ind w:firstLine="360"/>
        <w:rPr>
          <w:rStyle w:val="z-source"/>
          <w:rFonts w:ascii="DejaVu Sans Mono" w:hAnsi="DejaVu Sans Mono" w:cs="DejaVu Sans Mono"/>
          <w:color w:val="C34D00"/>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LDA</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10C26F"/>
          <w:sz w:val="26"/>
          <w:szCs w:val="26"/>
          <w:bdr w:val="none" w:sz="0" w:space="0" w:color="auto" w:frame="1"/>
          <w:shd w:val="clear" w:color="auto" w:fill="272822"/>
        </w:rPr>
        <w:t>player_x</w:t>
      </w:r>
    </w:p>
    <w:p w14:paraId="23B05A14" w14:textId="1DC07E56" w:rsidR="00BA13A2" w:rsidRPr="00C36398" w:rsidRDefault="00AC466E" w:rsidP="0036226E">
      <w:pPr>
        <w:pStyle w:val="HTMLPreformatted"/>
        <w:shd w:val="clear" w:color="auto" w:fill="272822"/>
        <w:spacing w:before="40" w:after="40"/>
        <w:ind w:firstLine="360"/>
        <w:rPr>
          <w:rStyle w:val="z-source"/>
          <w:rFonts w:ascii="DejaVu Sans Mono" w:hAnsi="DejaVu Sans Mono" w:cs="DejaVu Sans Mono"/>
          <w:color w:val="C34D00"/>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CMP</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FF7A48"/>
          <w:sz w:val="26"/>
          <w:szCs w:val="26"/>
          <w:bdr w:val="none" w:sz="0" w:space="0" w:color="auto" w:frame="1"/>
          <w:shd w:val="clear" w:color="auto" w:fill="272822"/>
        </w:rPr>
        <w:t>#</w:t>
      </w:r>
      <w:r w:rsidR="00BA13A2" w:rsidRPr="00C36398">
        <w:rPr>
          <w:rStyle w:val="z-constant"/>
          <w:rFonts w:ascii="DejaVu Sans Mono" w:hAnsi="DejaVu Sans Mono" w:cs="DejaVu Sans Mono"/>
          <w:color w:val="07E2FA"/>
          <w:sz w:val="26"/>
          <w:szCs w:val="26"/>
          <w:bdr w:val="none" w:sz="0" w:space="0" w:color="auto" w:frame="1"/>
          <w:shd w:val="clear" w:color="auto" w:fill="272822"/>
        </w:rPr>
        <w:t>$10</w:t>
      </w:r>
    </w:p>
    <w:p w14:paraId="3F7C8316" w14:textId="062E58FB" w:rsidR="00BA13A2" w:rsidRPr="00C36398" w:rsidRDefault="00AC466E" w:rsidP="0036226E">
      <w:pPr>
        <w:pStyle w:val="HTMLPreformatted"/>
        <w:shd w:val="clear" w:color="auto" w:fill="272822"/>
        <w:spacing w:before="40" w:after="40"/>
        <w:ind w:firstLine="360"/>
        <w:rPr>
          <w:rStyle w:val="z-source"/>
          <w:rFonts w:ascii="DejaVu Sans Mono" w:hAnsi="DejaVu Sans Mono" w:cs="DejaVu Sans Mono"/>
          <w:color w:val="C34D00"/>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BCS</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10C26F"/>
          <w:sz w:val="26"/>
          <w:szCs w:val="26"/>
          <w:bdr w:val="none" w:sz="0" w:space="0" w:color="auto" w:frame="1"/>
          <w:shd w:val="clear" w:color="auto" w:fill="272822"/>
        </w:rPr>
        <w:t>direction_set</w:t>
      </w:r>
    </w:p>
    <w:p w14:paraId="26BDCA52" w14:textId="501FDC47" w:rsidR="00BA13A2" w:rsidRPr="00C36398" w:rsidRDefault="00AC466E" w:rsidP="0036226E">
      <w:pPr>
        <w:pStyle w:val="HTMLPreformatted"/>
        <w:shd w:val="clear" w:color="auto" w:fill="272822"/>
        <w:spacing w:before="40" w:after="40"/>
        <w:ind w:firstLine="360"/>
        <w:rPr>
          <w:rStyle w:val="z-comment"/>
          <w:rFonts w:ascii="DejaVu Sans Mono" w:hAnsi="DejaVu Sans Mono" w:cs="DejaVu Sans Mono"/>
          <w:color w:val="FFC000"/>
          <w:sz w:val="26"/>
          <w:szCs w:val="26"/>
          <w:bdr w:val="none" w:sz="0" w:space="0" w:color="auto" w:frame="1"/>
          <w:shd w:val="clear" w:color="auto" w:fill="272822"/>
        </w:rPr>
      </w:pPr>
      <w:r w:rsidRPr="00C36398">
        <w:rPr>
          <w:rStyle w:val="z-source"/>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punctuation"/>
          <w:rFonts w:ascii="DejaVu Sans Mono" w:hAnsi="DejaVu Sans Mono" w:cs="DejaVu Sans Mono"/>
          <w:color w:val="FFC000"/>
          <w:sz w:val="26"/>
          <w:szCs w:val="26"/>
          <w:bdr w:val="none" w:sz="0" w:space="0" w:color="auto" w:frame="1"/>
          <w:shd w:val="clear" w:color="auto" w:fill="272822"/>
        </w:rPr>
        <w: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if</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BCS</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not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taken,</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we</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are</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less</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than</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$10</w:t>
      </w:r>
    </w:p>
    <w:p w14:paraId="5A0771C5" w14:textId="00D9296C" w:rsidR="00BA13A2" w:rsidRPr="00C36398" w:rsidRDefault="00AC466E" w:rsidP="0036226E">
      <w:pPr>
        <w:pStyle w:val="HTMLPreformatted"/>
        <w:shd w:val="clear" w:color="auto" w:fill="272822"/>
        <w:spacing w:before="40" w:after="40"/>
        <w:ind w:firstLine="360"/>
        <w:rPr>
          <w:rStyle w:val="z-source"/>
          <w:rFonts w:ascii="DejaVu Sans Mono" w:hAnsi="DejaVu Sans Mono" w:cs="DejaVu Sans Mono"/>
          <w:color w:val="C34D00"/>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LDA</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FF7A48"/>
          <w:sz w:val="26"/>
          <w:szCs w:val="26"/>
          <w:bdr w:val="none" w:sz="0" w:space="0" w:color="auto" w:frame="1"/>
          <w:shd w:val="clear" w:color="auto" w:fill="272822"/>
        </w:rPr>
        <w:t>#</w:t>
      </w:r>
      <w:r w:rsidR="00BA13A2" w:rsidRPr="00C36398">
        <w:rPr>
          <w:rStyle w:val="z-constant"/>
          <w:rFonts w:ascii="DejaVu Sans Mono" w:hAnsi="DejaVu Sans Mono" w:cs="DejaVu Sans Mono"/>
          <w:color w:val="07E2FA"/>
          <w:sz w:val="26"/>
          <w:szCs w:val="26"/>
          <w:bdr w:val="none" w:sz="0" w:space="0" w:color="auto" w:frame="1"/>
          <w:shd w:val="clear" w:color="auto" w:fill="272822"/>
        </w:rPr>
        <w:t>$01</w:t>
      </w:r>
    </w:p>
    <w:p w14:paraId="6AA4856E" w14:textId="5409C3D9" w:rsidR="00BA13A2" w:rsidRPr="00C36398" w:rsidRDefault="00AC466E" w:rsidP="0036226E">
      <w:pPr>
        <w:pStyle w:val="HTMLPreformatted"/>
        <w:shd w:val="clear" w:color="auto" w:fill="272822"/>
        <w:spacing w:before="40" w:after="40"/>
        <w:ind w:firstLine="360"/>
        <w:rPr>
          <w:rStyle w:val="z-comment"/>
          <w:rFonts w:ascii="DejaVu Sans Mono" w:hAnsi="DejaVu Sans Mono" w:cs="DejaVu Sans Mono"/>
          <w:color w:val="C69CFE"/>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STA</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10C26F"/>
          <w:sz w:val="26"/>
          <w:szCs w:val="26"/>
          <w:bdr w:val="none" w:sz="0" w:space="0" w:color="auto" w:frame="1"/>
          <w:shd w:val="clear" w:color="auto" w:fill="272822"/>
        </w:rPr>
        <w:t>player_dir</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punctuation"/>
          <w:rFonts w:ascii="DejaVu Sans Mono" w:hAnsi="DejaVu Sans Mono" w:cs="DejaVu Sans Mono"/>
          <w:color w:val="FFC000"/>
          <w:sz w:val="26"/>
          <w:szCs w:val="26"/>
          <w:bdr w:val="none" w:sz="0" w:space="0" w:color="auto" w:frame="1"/>
          <w:shd w:val="clear" w:color="auto" w:fill="272822"/>
        </w:rPr>
        <w: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start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moving</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right</w:t>
      </w:r>
    </w:p>
    <w:p w14:paraId="449FB842" w14:textId="77777777" w:rsidR="00BA13A2" w:rsidRPr="00C36398" w:rsidRDefault="00BA13A2" w:rsidP="0036226E">
      <w:pPr>
        <w:pStyle w:val="HTMLPreformatted"/>
        <w:shd w:val="clear" w:color="auto" w:fill="272822"/>
        <w:spacing w:before="40" w:after="40"/>
        <w:ind w:firstLine="360"/>
        <w:rPr>
          <w:rStyle w:val="z-source"/>
          <w:rFonts w:ascii="DejaVu Sans Mono" w:hAnsi="DejaVu Sans Mono" w:cs="DejaVu Sans Mono"/>
          <w:color w:val="10C26F"/>
          <w:sz w:val="26"/>
          <w:szCs w:val="26"/>
          <w:bdr w:val="none" w:sz="0" w:space="0" w:color="auto" w:frame="1"/>
          <w:shd w:val="clear" w:color="auto" w:fill="272822"/>
        </w:rPr>
      </w:pPr>
      <w:r w:rsidRPr="00C36398">
        <w:rPr>
          <w:rStyle w:val="z-entity"/>
          <w:rFonts w:ascii="DejaVu Sans Mono" w:hAnsi="DejaVu Sans Mono" w:cs="DejaVu Sans Mono"/>
          <w:color w:val="10C26F"/>
          <w:sz w:val="26"/>
          <w:szCs w:val="26"/>
          <w:bdr w:val="none" w:sz="0" w:space="0" w:color="auto" w:frame="1"/>
          <w:shd w:val="clear" w:color="auto" w:fill="272822"/>
        </w:rPr>
        <w:t>direction_set:</w:t>
      </w:r>
    </w:p>
    <w:p w14:paraId="3E6C9A03" w14:textId="7A1BCAF4" w:rsidR="00BA13A2" w:rsidRPr="00C36398" w:rsidRDefault="00AC466E" w:rsidP="0036226E">
      <w:pPr>
        <w:pStyle w:val="HTMLPreformatted"/>
        <w:shd w:val="clear" w:color="auto" w:fill="272822"/>
        <w:spacing w:before="40" w:after="40"/>
        <w:ind w:firstLine="360"/>
        <w:rPr>
          <w:rStyle w:val="z-comment"/>
          <w:rFonts w:ascii="DejaVu Sans Mono" w:hAnsi="DejaVu Sans Mono" w:cs="DejaVu Sans Mono"/>
          <w:color w:val="FFC000"/>
          <w:sz w:val="26"/>
          <w:szCs w:val="26"/>
          <w:bdr w:val="none" w:sz="0" w:space="0" w:color="auto" w:frame="1"/>
          <w:shd w:val="clear" w:color="auto" w:fill="272822"/>
        </w:rPr>
      </w:pPr>
      <w:r w:rsidRPr="00C36398">
        <w:rPr>
          <w:rStyle w:val="z-source"/>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punctuation"/>
          <w:rFonts w:ascii="DejaVu Sans Mono" w:hAnsi="DejaVu Sans Mono" w:cs="DejaVu Sans Mono"/>
          <w:color w:val="FFC000"/>
          <w:sz w:val="26"/>
          <w:szCs w:val="26"/>
          <w:bdr w:val="none" w:sz="0" w:space="0" w:color="auto" w:frame="1"/>
          <w:shd w:val="clear" w:color="auto" w:fill="272822"/>
        </w:rPr>
        <w: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now,</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actually</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update</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player_x</w:t>
      </w:r>
    </w:p>
    <w:p w14:paraId="675D3D5A" w14:textId="462F6FAC" w:rsidR="00BA13A2" w:rsidRPr="00C36398" w:rsidRDefault="00AC466E" w:rsidP="0036226E">
      <w:pPr>
        <w:pStyle w:val="HTMLPreformatted"/>
        <w:shd w:val="clear" w:color="auto" w:fill="272822"/>
        <w:spacing w:before="40" w:after="40"/>
        <w:ind w:firstLine="360"/>
        <w:rPr>
          <w:rStyle w:val="z-source"/>
          <w:rFonts w:ascii="DejaVu Sans Mono" w:hAnsi="DejaVu Sans Mono" w:cs="DejaVu Sans Mono"/>
          <w:color w:val="C34D00"/>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LDA</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10C26F"/>
          <w:sz w:val="26"/>
          <w:szCs w:val="26"/>
          <w:bdr w:val="none" w:sz="0" w:space="0" w:color="auto" w:frame="1"/>
          <w:shd w:val="clear" w:color="auto" w:fill="272822"/>
        </w:rPr>
        <w:t>player_dir</w:t>
      </w:r>
    </w:p>
    <w:p w14:paraId="7F07A4D8" w14:textId="46B19B68" w:rsidR="00BA13A2" w:rsidRPr="00C36398" w:rsidRDefault="00AC466E" w:rsidP="0036226E">
      <w:pPr>
        <w:pStyle w:val="HTMLPreformatted"/>
        <w:shd w:val="clear" w:color="auto" w:fill="272822"/>
        <w:spacing w:before="40" w:after="40"/>
        <w:ind w:firstLine="360"/>
        <w:rPr>
          <w:rStyle w:val="z-source"/>
          <w:rFonts w:ascii="DejaVu Sans Mono" w:hAnsi="DejaVu Sans Mono" w:cs="DejaVu Sans Mono"/>
          <w:color w:val="C34D00"/>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CMP</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FF7A48"/>
          <w:sz w:val="26"/>
          <w:szCs w:val="26"/>
          <w:bdr w:val="none" w:sz="0" w:space="0" w:color="auto" w:frame="1"/>
          <w:shd w:val="clear" w:color="auto" w:fill="272822"/>
        </w:rPr>
        <w:t>#</w:t>
      </w:r>
      <w:r w:rsidR="00BA13A2" w:rsidRPr="00C36398">
        <w:rPr>
          <w:rStyle w:val="z-constant"/>
          <w:rFonts w:ascii="DejaVu Sans Mono" w:hAnsi="DejaVu Sans Mono" w:cs="DejaVu Sans Mono"/>
          <w:color w:val="07E2FA"/>
          <w:sz w:val="26"/>
          <w:szCs w:val="26"/>
          <w:bdr w:val="none" w:sz="0" w:space="0" w:color="auto" w:frame="1"/>
          <w:shd w:val="clear" w:color="auto" w:fill="272822"/>
        </w:rPr>
        <w:t>$01</w:t>
      </w:r>
    </w:p>
    <w:p w14:paraId="634BFC09" w14:textId="69E9F955" w:rsidR="00BA13A2" w:rsidRPr="00C36398" w:rsidRDefault="00AC466E" w:rsidP="0036226E">
      <w:pPr>
        <w:pStyle w:val="HTMLPreformatted"/>
        <w:shd w:val="clear" w:color="auto" w:fill="272822"/>
        <w:spacing w:before="40" w:after="40"/>
        <w:ind w:firstLine="360"/>
        <w:rPr>
          <w:rStyle w:val="z-source"/>
          <w:rFonts w:ascii="DejaVu Sans Mono" w:hAnsi="DejaVu Sans Mono" w:cs="DejaVu Sans Mono"/>
          <w:color w:val="10C26F"/>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BEQ</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10C26F"/>
          <w:sz w:val="26"/>
          <w:szCs w:val="26"/>
          <w:bdr w:val="none" w:sz="0" w:space="0" w:color="auto" w:frame="1"/>
          <w:shd w:val="clear" w:color="auto" w:fill="272822"/>
        </w:rPr>
        <w:t>move_right</w:t>
      </w:r>
    </w:p>
    <w:p w14:paraId="7510D1FD" w14:textId="66234C53" w:rsidR="00BA13A2" w:rsidRPr="00C36398" w:rsidRDefault="00AC466E" w:rsidP="0036226E">
      <w:pPr>
        <w:pStyle w:val="HTMLPreformatted"/>
        <w:shd w:val="clear" w:color="auto" w:fill="272822"/>
        <w:spacing w:before="40" w:after="40"/>
        <w:ind w:firstLine="360"/>
        <w:rPr>
          <w:rStyle w:val="z-comment"/>
          <w:rFonts w:ascii="DejaVu Sans Mono" w:hAnsi="DejaVu Sans Mono" w:cs="DejaVu Sans Mono"/>
          <w:color w:val="FFC000"/>
          <w:sz w:val="26"/>
          <w:szCs w:val="26"/>
          <w:bdr w:val="none" w:sz="0" w:space="0" w:color="auto" w:frame="1"/>
          <w:shd w:val="clear" w:color="auto" w:fill="272822"/>
        </w:rPr>
      </w:pPr>
      <w:r w:rsidRPr="00C36398">
        <w:rPr>
          <w:rStyle w:val="z-source"/>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punctuation"/>
          <w:rFonts w:ascii="DejaVu Sans Mono" w:hAnsi="DejaVu Sans Mono" w:cs="DejaVu Sans Mono"/>
          <w:color w:val="FFC000"/>
          <w:sz w:val="26"/>
          <w:szCs w:val="26"/>
          <w:bdr w:val="none" w:sz="0" w:space="0" w:color="auto" w:frame="1"/>
          <w:shd w:val="clear" w:color="auto" w:fill="272822"/>
        </w:rPr>
        <w: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if</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player_dir</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minus</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$01</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is</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not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zero,</w:t>
      </w:r>
    </w:p>
    <w:p w14:paraId="2154C641" w14:textId="3CA9F201" w:rsidR="00BA13A2" w:rsidRPr="00C36398" w:rsidRDefault="00AC466E" w:rsidP="0036226E">
      <w:pPr>
        <w:pStyle w:val="HTMLPreformatted"/>
        <w:shd w:val="clear" w:color="auto" w:fill="272822"/>
        <w:spacing w:before="40" w:after="40"/>
        <w:ind w:firstLine="360"/>
        <w:rPr>
          <w:rStyle w:val="z-comment"/>
          <w:rFonts w:ascii="DejaVu Sans Mono" w:hAnsi="DejaVu Sans Mono" w:cs="DejaVu Sans Mono"/>
          <w:color w:val="FFC000"/>
          <w:sz w:val="26"/>
          <w:szCs w:val="26"/>
          <w:bdr w:val="none" w:sz="0" w:space="0" w:color="auto" w:frame="1"/>
          <w:shd w:val="clear" w:color="auto" w:fill="272822"/>
        </w:rPr>
      </w:pPr>
      <w:r w:rsidRPr="00C36398">
        <w:rPr>
          <w:rStyle w:val="z-source"/>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punctuation"/>
          <w:rFonts w:ascii="DejaVu Sans Mono" w:hAnsi="DejaVu Sans Mono" w:cs="DejaVu Sans Mono"/>
          <w:color w:val="FFC000"/>
          <w:sz w:val="26"/>
          <w:szCs w:val="26"/>
          <w:bdr w:val="none" w:sz="0" w:space="0" w:color="auto" w:frame="1"/>
          <w:shd w:val="clear" w:color="auto" w:fill="272822"/>
        </w:rPr>
        <w: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that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means</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player_dir</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was</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$00</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and</w:t>
      </w:r>
    </w:p>
    <w:p w14:paraId="4C468274" w14:textId="6B9D93BC" w:rsidR="00BA13A2" w:rsidRPr="00C36398" w:rsidRDefault="00AC466E" w:rsidP="0036226E">
      <w:pPr>
        <w:pStyle w:val="HTMLPreformatted"/>
        <w:shd w:val="clear" w:color="auto" w:fill="272822"/>
        <w:spacing w:before="40" w:after="40"/>
        <w:ind w:firstLine="360"/>
        <w:rPr>
          <w:rStyle w:val="z-comment"/>
          <w:rFonts w:ascii="DejaVu Sans Mono" w:hAnsi="DejaVu Sans Mono" w:cs="DejaVu Sans Mono"/>
          <w:color w:val="FFC000"/>
          <w:sz w:val="26"/>
          <w:szCs w:val="26"/>
          <w:bdr w:val="none" w:sz="0" w:space="0" w:color="auto" w:frame="1"/>
          <w:shd w:val="clear" w:color="auto" w:fill="272822"/>
        </w:rPr>
      </w:pPr>
      <w:r w:rsidRPr="00C36398">
        <w:rPr>
          <w:rStyle w:val="z-source"/>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punctuation"/>
          <w:rFonts w:ascii="DejaVu Sans Mono" w:hAnsi="DejaVu Sans Mono" w:cs="DejaVu Sans Mono"/>
          <w:color w:val="FFC000"/>
          <w:sz w:val="26"/>
          <w:szCs w:val="26"/>
          <w:bdr w:val="none" w:sz="0" w:space="0" w:color="auto" w:frame="1"/>
          <w:shd w:val="clear" w:color="auto" w:fill="272822"/>
        </w:rPr>
        <w: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we</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need</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to</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move</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left</w:t>
      </w:r>
    </w:p>
    <w:p w14:paraId="480789FC" w14:textId="21D26C5D" w:rsidR="00BA13A2" w:rsidRPr="00C36398" w:rsidRDefault="00AC466E" w:rsidP="0036226E">
      <w:pPr>
        <w:pStyle w:val="HTMLPreformatted"/>
        <w:shd w:val="clear" w:color="auto" w:fill="272822"/>
        <w:spacing w:before="40" w:after="40"/>
        <w:ind w:firstLine="360"/>
        <w:rPr>
          <w:rStyle w:val="z-source"/>
          <w:rFonts w:ascii="DejaVu Sans Mono" w:hAnsi="DejaVu Sans Mono" w:cs="DejaVu Sans Mono"/>
          <w:color w:val="C34D00"/>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DEC</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10C26F"/>
          <w:sz w:val="26"/>
          <w:szCs w:val="26"/>
          <w:bdr w:val="none" w:sz="0" w:space="0" w:color="auto" w:frame="1"/>
          <w:shd w:val="clear" w:color="auto" w:fill="272822"/>
        </w:rPr>
        <w:t>player_x</w:t>
      </w:r>
    </w:p>
    <w:p w14:paraId="64456D53" w14:textId="442F9C1F" w:rsidR="00BA13A2" w:rsidRPr="00C36398" w:rsidRDefault="00AC466E" w:rsidP="0036226E">
      <w:pPr>
        <w:pStyle w:val="HTMLPreformatted"/>
        <w:shd w:val="clear" w:color="auto" w:fill="272822"/>
        <w:spacing w:before="40" w:after="40"/>
        <w:ind w:firstLine="360"/>
        <w:rPr>
          <w:rStyle w:val="z-source"/>
          <w:rFonts w:ascii="DejaVu Sans Mono" w:hAnsi="DejaVu Sans Mono" w:cs="DejaVu Sans Mono"/>
          <w:color w:val="C34D00"/>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JMP</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10C26F"/>
          <w:sz w:val="26"/>
          <w:szCs w:val="26"/>
          <w:bdr w:val="none" w:sz="0" w:space="0" w:color="auto" w:frame="1"/>
          <w:shd w:val="clear" w:color="auto" w:fill="272822"/>
        </w:rPr>
        <w:t>exit_subroutine</w:t>
      </w:r>
    </w:p>
    <w:p w14:paraId="567FEEC1" w14:textId="77777777" w:rsidR="00BA13A2" w:rsidRPr="00C36398" w:rsidRDefault="00BA13A2" w:rsidP="0036226E">
      <w:pPr>
        <w:pStyle w:val="HTMLPreformatted"/>
        <w:shd w:val="clear" w:color="auto" w:fill="272822"/>
        <w:spacing w:before="40" w:after="40"/>
        <w:ind w:firstLine="360"/>
        <w:rPr>
          <w:rStyle w:val="z-source"/>
          <w:rFonts w:ascii="DejaVu Sans Mono" w:hAnsi="DejaVu Sans Mono" w:cs="DejaVu Sans Mono"/>
          <w:color w:val="10C26F"/>
          <w:sz w:val="26"/>
          <w:szCs w:val="26"/>
          <w:bdr w:val="none" w:sz="0" w:space="0" w:color="auto" w:frame="1"/>
          <w:shd w:val="clear" w:color="auto" w:fill="272822"/>
        </w:rPr>
      </w:pPr>
      <w:r w:rsidRPr="00C36398">
        <w:rPr>
          <w:rStyle w:val="z-entity"/>
          <w:rFonts w:ascii="DejaVu Sans Mono" w:hAnsi="DejaVu Sans Mono" w:cs="DejaVu Sans Mono"/>
          <w:color w:val="10C26F"/>
          <w:sz w:val="26"/>
          <w:szCs w:val="26"/>
          <w:bdr w:val="none" w:sz="0" w:space="0" w:color="auto" w:frame="1"/>
          <w:shd w:val="clear" w:color="auto" w:fill="272822"/>
        </w:rPr>
        <w:t>move_right:</w:t>
      </w:r>
    </w:p>
    <w:p w14:paraId="04F747A5" w14:textId="79CA9845" w:rsidR="00BA13A2" w:rsidRPr="00C36398" w:rsidRDefault="00AC466E" w:rsidP="0036226E">
      <w:pPr>
        <w:pStyle w:val="HTMLPreformatted"/>
        <w:shd w:val="clear" w:color="auto" w:fill="272822"/>
        <w:spacing w:before="40" w:after="40"/>
        <w:ind w:firstLine="360"/>
        <w:rPr>
          <w:rStyle w:val="z-source"/>
          <w:rFonts w:ascii="DejaVu Sans Mono" w:hAnsi="DejaVu Sans Mono" w:cs="DejaVu Sans Mono"/>
          <w:color w:val="C34D00"/>
          <w:sz w:val="26"/>
          <w:szCs w:val="26"/>
          <w:bdr w:val="none" w:sz="0" w:space="0" w:color="auto" w:frame="1"/>
          <w:shd w:val="clear" w:color="auto" w:fill="272822"/>
        </w:rPr>
      </w:pP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INC</w:t>
      </w:r>
      <w:r w:rsidRPr="00C36398">
        <w:rPr>
          <w:rStyle w:val="z-source"/>
          <w:rFonts w:ascii="DejaVu Sans Mono" w:hAnsi="DejaVu Sans Mono" w:cs="DejaVu Sans Mono"/>
          <w:color w:val="C34D00"/>
          <w:sz w:val="26"/>
          <w:szCs w:val="26"/>
          <w:bdr w:val="none" w:sz="0" w:space="0" w:color="auto" w:frame="1"/>
          <w:shd w:val="clear" w:color="auto" w:fill="272822"/>
        </w:rPr>
        <w:t xml:space="preserve"> </w:t>
      </w:r>
      <w:r w:rsidR="00BA13A2" w:rsidRPr="00C36398">
        <w:rPr>
          <w:rStyle w:val="z-source"/>
          <w:rFonts w:ascii="DejaVu Sans Mono" w:hAnsi="DejaVu Sans Mono" w:cs="DejaVu Sans Mono"/>
          <w:color w:val="10C26F"/>
          <w:sz w:val="26"/>
          <w:szCs w:val="26"/>
          <w:bdr w:val="none" w:sz="0" w:space="0" w:color="auto" w:frame="1"/>
          <w:shd w:val="clear" w:color="auto" w:fill="272822"/>
        </w:rPr>
        <w:t>player_x</w:t>
      </w:r>
    </w:p>
    <w:p w14:paraId="1D843D24" w14:textId="77777777" w:rsidR="00BA13A2" w:rsidRPr="00C36398" w:rsidRDefault="00BA13A2" w:rsidP="0036226E">
      <w:pPr>
        <w:pStyle w:val="HTMLPreformatted"/>
        <w:shd w:val="clear" w:color="auto" w:fill="272822"/>
        <w:spacing w:before="40" w:after="40"/>
        <w:ind w:firstLine="360"/>
        <w:rPr>
          <w:rStyle w:val="z-source"/>
          <w:rFonts w:ascii="DejaVu Sans Mono" w:hAnsi="DejaVu Sans Mono" w:cs="DejaVu Sans Mono"/>
          <w:color w:val="10C26F"/>
          <w:sz w:val="26"/>
          <w:szCs w:val="26"/>
          <w:bdr w:val="none" w:sz="0" w:space="0" w:color="auto" w:frame="1"/>
          <w:shd w:val="clear" w:color="auto" w:fill="272822"/>
        </w:rPr>
      </w:pPr>
      <w:r w:rsidRPr="00C36398">
        <w:rPr>
          <w:rStyle w:val="z-entity"/>
          <w:rFonts w:ascii="DejaVu Sans Mono" w:hAnsi="DejaVu Sans Mono" w:cs="DejaVu Sans Mono"/>
          <w:color w:val="10C26F"/>
          <w:sz w:val="26"/>
          <w:szCs w:val="26"/>
          <w:bdr w:val="none" w:sz="0" w:space="0" w:color="auto" w:frame="1"/>
          <w:shd w:val="clear" w:color="auto" w:fill="272822"/>
        </w:rPr>
        <w:t>exit_subroutine:</w:t>
      </w:r>
    </w:p>
    <w:p w14:paraId="752A4A64" w14:textId="1AFB6AA2" w:rsidR="00BA13A2" w:rsidRPr="00C36398" w:rsidRDefault="00AC466E" w:rsidP="0036226E">
      <w:pPr>
        <w:pStyle w:val="HTMLPreformatted"/>
        <w:shd w:val="clear" w:color="auto" w:fill="272822"/>
        <w:spacing w:before="40" w:after="40"/>
        <w:ind w:firstLine="360"/>
        <w:rPr>
          <w:rStyle w:val="z-comment"/>
          <w:rFonts w:ascii="DejaVu Sans Mono" w:hAnsi="DejaVu Sans Mono" w:cs="DejaVu Sans Mono"/>
          <w:color w:val="FFC000"/>
          <w:sz w:val="26"/>
          <w:szCs w:val="26"/>
          <w:bdr w:val="none" w:sz="0" w:space="0" w:color="auto" w:frame="1"/>
          <w:shd w:val="clear" w:color="auto" w:fill="272822"/>
        </w:rPr>
      </w:pPr>
      <w:r w:rsidRPr="00C36398">
        <w:rPr>
          <w:rStyle w:val="z-source"/>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punctuation"/>
          <w:rFonts w:ascii="DejaVu Sans Mono" w:hAnsi="DejaVu Sans Mono" w:cs="DejaVu Sans Mono"/>
          <w:color w:val="FFC000"/>
          <w:sz w:val="26"/>
          <w:szCs w:val="26"/>
          <w:bdr w:val="none" w:sz="0" w:space="0" w:color="auto" w:frame="1"/>
          <w:shd w:val="clear" w:color="auto" w:fill="272822"/>
        </w:rPr>
        <w:t>;</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all</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done,</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clean</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up</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and</w:t>
      </w:r>
      <w:r w:rsidRPr="00C36398">
        <w:rPr>
          <w:rStyle w:val="z-comment"/>
          <w:rFonts w:ascii="DejaVu Sans Mono" w:hAnsi="DejaVu Sans Mono" w:cs="DejaVu Sans Mono"/>
          <w:color w:val="FFC000"/>
          <w:sz w:val="26"/>
          <w:szCs w:val="26"/>
          <w:bdr w:val="none" w:sz="0" w:space="0" w:color="auto" w:frame="1"/>
          <w:shd w:val="clear" w:color="auto" w:fill="272822"/>
        </w:rPr>
        <w:t xml:space="preserve"> </w:t>
      </w:r>
      <w:r w:rsidR="00BA13A2" w:rsidRPr="00C36398">
        <w:rPr>
          <w:rStyle w:val="z-comment"/>
          <w:rFonts w:ascii="DejaVu Sans Mono" w:hAnsi="DejaVu Sans Mono" w:cs="DejaVu Sans Mono"/>
          <w:color w:val="FFC000"/>
          <w:sz w:val="26"/>
          <w:szCs w:val="26"/>
          <w:bdr w:val="none" w:sz="0" w:space="0" w:color="auto" w:frame="1"/>
          <w:shd w:val="clear" w:color="auto" w:fill="272822"/>
        </w:rPr>
        <w:t>return</w:t>
      </w:r>
    </w:p>
    <w:p w14:paraId="7274E6FF" w14:textId="79687912" w:rsidR="00BA13A2" w:rsidRPr="00C36398" w:rsidRDefault="00AC466E" w:rsidP="0036226E">
      <w:pPr>
        <w:pStyle w:val="HTMLPreformatted"/>
        <w:shd w:val="clear" w:color="auto" w:fill="272822"/>
        <w:spacing w:before="40" w:after="40"/>
        <w:ind w:firstLine="360"/>
        <w:rPr>
          <w:rStyle w:val="z-source"/>
          <w:rFonts w:ascii="DejaVu Sans Mono" w:hAnsi="DejaVu Sans Mono" w:cs="DejaVu Sans Mono"/>
          <w:color w:val="E3371E"/>
          <w:sz w:val="26"/>
          <w:szCs w:val="26"/>
          <w:bdr w:val="none" w:sz="0" w:space="0" w:color="auto" w:frame="1"/>
          <w:shd w:val="clear" w:color="auto" w:fill="272822"/>
        </w:rPr>
      </w:pPr>
      <w:r w:rsidRPr="00C36398">
        <w:rPr>
          <w:rStyle w:val="z-source"/>
          <w:rFonts w:ascii="DejaVu Sans Mono" w:hAnsi="DejaVu Sans Mono" w:cs="DejaVu Sans Mono"/>
          <w:color w:val="E3371E"/>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PLA</w:t>
      </w:r>
    </w:p>
    <w:p w14:paraId="09CEAA78" w14:textId="1763593A" w:rsidR="00BA13A2" w:rsidRPr="00C36398" w:rsidRDefault="00AC466E" w:rsidP="0036226E">
      <w:pPr>
        <w:pStyle w:val="HTMLPreformatted"/>
        <w:shd w:val="clear" w:color="auto" w:fill="272822"/>
        <w:spacing w:before="40" w:after="40"/>
        <w:ind w:firstLine="360"/>
        <w:rPr>
          <w:rStyle w:val="z-source"/>
          <w:rFonts w:ascii="DejaVu Sans Mono" w:hAnsi="DejaVu Sans Mono" w:cs="DejaVu Sans Mono"/>
          <w:color w:val="E3371E"/>
          <w:sz w:val="26"/>
          <w:szCs w:val="26"/>
          <w:bdr w:val="none" w:sz="0" w:space="0" w:color="auto" w:frame="1"/>
          <w:shd w:val="clear" w:color="auto" w:fill="272822"/>
        </w:rPr>
      </w:pPr>
      <w:r w:rsidRPr="00C36398">
        <w:rPr>
          <w:rStyle w:val="z-source"/>
          <w:rFonts w:ascii="DejaVu Sans Mono" w:hAnsi="DejaVu Sans Mono" w:cs="DejaVu Sans Mono"/>
          <w:color w:val="E3371E"/>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TAY</w:t>
      </w:r>
    </w:p>
    <w:p w14:paraId="586E6B60" w14:textId="255D6D5D" w:rsidR="00BA13A2" w:rsidRPr="00C36398" w:rsidRDefault="00AC466E" w:rsidP="0036226E">
      <w:pPr>
        <w:pStyle w:val="HTMLPreformatted"/>
        <w:shd w:val="clear" w:color="auto" w:fill="272822"/>
        <w:spacing w:before="40" w:after="40"/>
        <w:ind w:firstLine="360"/>
        <w:rPr>
          <w:rStyle w:val="z-source"/>
          <w:rFonts w:ascii="DejaVu Sans Mono" w:hAnsi="DejaVu Sans Mono" w:cs="DejaVu Sans Mono"/>
          <w:color w:val="E3371E"/>
          <w:sz w:val="26"/>
          <w:szCs w:val="26"/>
          <w:bdr w:val="none" w:sz="0" w:space="0" w:color="auto" w:frame="1"/>
          <w:shd w:val="clear" w:color="auto" w:fill="272822"/>
        </w:rPr>
      </w:pPr>
      <w:r w:rsidRPr="00C36398">
        <w:rPr>
          <w:rStyle w:val="z-source"/>
          <w:rFonts w:ascii="DejaVu Sans Mono" w:hAnsi="DejaVu Sans Mono" w:cs="DejaVu Sans Mono"/>
          <w:color w:val="E3371E"/>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PLA</w:t>
      </w:r>
    </w:p>
    <w:p w14:paraId="1F1A1B0B" w14:textId="40D61204" w:rsidR="00BA13A2" w:rsidRPr="00C36398" w:rsidRDefault="00AC466E" w:rsidP="0036226E">
      <w:pPr>
        <w:pStyle w:val="HTMLPreformatted"/>
        <w:shd w:val="clear" w:color="auto" w:fill="272822"/>
        <w:spacing w:before="40" w:after="40"/>
        <w:ind w:firstLine="360"/>
        <w:rPr>
          <w:rStyle w:val="z-source"/>
          <w:rFonts w:ascii="DejaVu Sans Mono" w:hAnsi="DejaVu Sans Mono" w:cs="DejaVu Sans Mono"/>
          <w:color w:val="E3371E"/>
          <w:sz w:val="26"/>
          <w:szCs w:val="26"/>
          <w:bdr w:val="none" w:sz="0" w:space="0" w:color="auto" w:frame="1"/>
          <w:shd w:val="clear" w:color="auto" w:fill="272822"/>
        </w:rPr>
      </w:pPr>
      <w:r w:rsidRPr="00C36398">
        <w:rPr>
          <w:rStyle w:val="z-source"/>
          <w:rFonts w:ascii="DejaVu Sans Mono" w:hAnsi="DejaVu Sans Mono" w:cs="DejaVu Sans Mono"/>
          <w:color w:val="E3371E"/>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TAX</w:t>
      </w:r>
    </w:p>
    <w:p w14:paraId="478C2E51" w14:textId="293EBCE3" w:rsidR="00BA13A2" w:rsidRPr="00C36398" w:rsidRDefault="00AC466E" w:rsidP="0036226E">
      <w:pPr>
        <w:pStyle w:val="HTMLPreformatted"/>
        <w:shd w:val="clear" w:color="auto" w:fill="272822"/>
        <w:spacing w:before="40" w:after="40"/>
        <w:ind w:firstLine="360"/>
        <w:rPr>
          <w:rStyle w:val="z-source"/>
          <w:rFonts w:ascii="DejaVu Sans Mono" w:hAnsi="DejaVu Sans Mono" w:cs="DejaVu Sans Mono"/>
          <w:color w:val="E3371E"/>
          <w:sz w:val="26"/>
          <w:szCs w:val="26"/>
          <w:bdr w:val="none" w:sz="0" w:space="0" w:color="auto" w:frame="1"/>
          <w:shd w:val="clear" w:color="auto" w:fill="272822"/>
        </w:rPr>
      </w:pPr>
      <w:r w:rsidRPr="00C36398">
        <w:rPr>
          <w:rStyle w:val="z-source"/>
          <w:rFonts w:ascii="DejaVu Sans Mono" w:hAnsi="DejaVu Sans Mono" w:cs="DejaVu Sans Mono"/>
          <w:color w:val="E3371E"/>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PLA</w:t>
      </w:r>
    </w:p>
    <w:p w14:paraId="67D9B18A" w14:textId="330AE6C1" w:rsidR="00BA13A2" w:rsidRPr="00C36398" w:rsidRDefault="00AC466E" w:rsidP="0036226E">
      <w:pPr>
        <w:pStyle w:val="HTMLPreformatted"/>
        <w:shd w:val="clear" w:color="auto" w:fill="272822"/>
        <w:spacing w:before="40" w:after="40"/>
        <w:ind w:firstLine="360"/>
        <w:rPr>
          <w:rStyle w:val="z-source"/>
          <w:rFonts w:ascii="DejaVu Sans Mono" w:hAnsi="DejaVu Sans Mono" w:cs="DejaVu Sans Mono"/>
          <w:color w:val="E3371E"/>
          <w:sz w:val="26"/>
          <w:szCs w:val="26"/>
          <w:bdr w:val="none" w:sz="0" w:space="0" w:color="auto" w:frame="1"/>
          <w:shd w:val="clear" w:color="auto" w:fill="272822"/>
        </w:rPr>
      </w:pPr>
      <w:r w:rsidRPr="00C36398">
        <w:rPr>
          <w:rStyle w:val="z-source"/>
          <w:rFonts w:ascii="DejaVu Sans Mono" w:hAnsi="DejaVu Sans Mono" w:cs="DejaVu Sans Mono"/>
          <w:color w:val="E3371E"/>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PLP</w:t>
      </w:r>
    </w:p>
    <w:p w14:paraId="257CEC5A" w14:textId="6870EF2E" w:rsidR="00BA13A2" w:rsidRPr="00C36398" w:rsidRDefault="00AC466E" w:rsidP="0036226E">
      <w:pPr>
        <w:pStyle w:val="HTMLPreformatted"/>
        <w:shd w:val="clear" w:color="auto" w:fill="272822"/>
        <w:spacing w:before="40" w:after="40"/>
        <w:ind w:firstLine="360"/>
        <w:rPr>
          <w:rStyle w:val="z-source"/>
          <w:rFonts w:ascii="DejaVu Sans Mono" w:hAnsi="DejaVu Sans Mono" w:cs="DejaVu Sans Mono"/>
          <w:color w:val="E3371E"/>
          <w:sz w:val="26"/>
          <w:szCs w:val="26"/>
          <w:bdr w:val="none" w:sz="0" w:space="0" w:color="auto" w:frame="1"/>
          <w:shd w:val="clear" w:color="auto" w:fill="272822"/>
        </w:rPr>
      </w:pPr>
      <w:r w:rsidRPr="00C36398">
        <w:rPr>
          <w:rStyle w:val="z-source"/>
          <w:rFonts w:ascii="DejaVu Sans Mono" w:hAnsi="DejaVu Sans Mono" w:cs="DejaVu Sans Mono"/>
          <w:color w:val="E3371E"/>
          <w:sz w:val="26"/>
          <w:szCs w:val="26"/>
          <w:bdr w:val="none" w:sz="0" w:space="0" w:color="auto" w:frame="1"/>
          <w:shd w:val="clear" w:color="auto" w:fill="272822"/>
        </w:rPr>
        <w:t xml:space="preserve">  </w:t>
      </w:r>
      <w:r w:rsidR="00BA13A2" w:rsidRPr="00C36398">
        <w:rPr>
          <w:rStyle w:val="z-keyword"/>
          <w:rFonts w:ascii="DejaVu Sans Mono" w:eastAsiaTheme="majorEastAsia" w:hAnsi="DejaVu Sans Mono" w:cs="DejaVu Sans Mono"/>
          <w:color w:val="E3371E"/>
          <w:sz w:val="26"/>
          <w:szCs w:val="26"/>
          <w:bdr w:val="none" w:sz="0" w:space="0" w:color="auto" w:frame="1"/>
          <w:shd w:val="clear" w:color="auto" w:fill="272822"/>
        </w:rPr>
        <w:t>RTS</w:t>
      </w:r>
    </w:p>
    <w:p w14:paraId="4483FDC7" w14:textId="77777777" w:rsidR="00BA13A2" w:rsidRPr="00C36398" w:rsidRDefault="00BA13A2" w:rsidP="0036226E">
      <w:pPr>
        <w:pStyle w:val="HTMLPreformatted"/>
        <w:shd w:val="clear" w:color="auto" w:fill="272822"/>
        <w:spacing w:before="40" w:after="40"/>
        <w:ind w:firstLine="360"/>
        <w:rPr>
          <w:rStyle w:val="z-source"/>
          <w:rFonts w:ascii="DejaVu Sans Mono" w:hAnsi="DejaVu Sans Mono" w:cs="DejaVu Sans Mono"/>
          <w:color w:val="10C26F"/>
          <w:sz w:val="26"/>
          <w:szCs w:val="26"/>
          <w:bdr w:val="none" w:sz="0" w:space="0" w:color="auto" w:frame="1"/>
          <w:shd w:val="clear" w:color="auto" w:fill="272822"/>
        </w:rPr>
      </w:pPr>
      <w:r w:rsidRPr="00C36398">
        <w:rPr>
          <w:rStyle w:val="z-keyword"/>
          <w:rFonts w:ascii="DejaVu Sans Mono" w:eastAsiaTheme="majorEastAsia" w:hAnsi="DejaVu Sans Mono" w:cs="DejaVu Sans Mono"/>
          <w:color w:val="10C26F"/>
          <w:sz w:val="26"/>
          <w:szCs w:val="26"/>
          <w:bdr w:val="none" w:sz="0" w:space="0" w:color="auto" w:frame="1"/>
          <w:shd w:val="clear" w:color="auto" w:fill="272822"/>
        </w:rPr>
        <w:t>.endproc</w:t>
      </w:r>
    </w:p>
    <w:p w14:paraId="16ABA744" w14:textId="0A65E3B5" w:rsidR="00BA13A2" w:rsidRPr="00206ACB" w:rsidRDefault="00BA13A2" w:rsidP="009E137C">
      <w:r w:rsidRPr="00206ACB">
        <w:lastRenderedPageBreak/>
        <w:t>This</w:t>
      </w:r>
      <w:r w:rsidR="00AC466E" w:rsidRPr="00206ACB">
        <w:t xml:space="preserve"> </w:t>
      </w:r>
      <w:r w:rsidRPr="00206ACB">
        <w:t>subroutine</w:t>
      </w:r>
      <w:r w:rsidR="00AC466E" w:rsidRPr="00206ACB">
        <w:t xml:space="preserve"> </w:t>
      </w:r>
      <w:r w:rsidRPr="00206ACB">
        <w:t>makes</w:t>
      </w:r>
      <w:r w:rsidR="00AC466E" w:rsidRPr="00206ACB">
        <w:t xml:space="preserve"> </w:t>
      </w:r>
      <w:r w:rsidRPr="00206ACB">
        <w:t>heavy</w:t>
      </w:r>
      <w:r w:rsidR="00AC466E" w:rsidRPr="00206ACB">
        <w:t xml:space="preserve"> </w:t>
      </w:r>
      <w:r w:rsidRPr="00206ACB">
        <w:t>use</w:t>
      </w:r>
      <w:r w:rsidR="00AC466E" w:rsidRPr="00206ACB">
        <w:t xml:space="preserve"> </w:t>
      </w:r>
      <w:r w:rsidRPr="00206ACB">
        <w:t>of</w:t>
      </w:r>
      <w:r w:rsidR="00AC466E" w:rsidRPr="00206ACB">
        <w:t xml:space="preserve"> </w:t>
      </w:r>
      <w:r w:rsidRPr="00206ACB">
        <w:t>the</w:t>
      </w:r>
      <w:r w:rsidR="00AC466E" w:rsidRPr="00206ACB">
        <w:t xml:space="preserve"> </w:t>
      </w:r>
      <w:r w:rsidRPr="00206ACB">
        <w:t>branching</w:t>
      </w:r>
      <w:r w:rsidR="00AC466E" w:rsidRPr="00206ACB">
        <w:t xml:space="preserve"> </w:t>
      </w:r>
      <w:r w:rsidRPr="00206ACB">
        <w:t>and</w:t>
      </w:r>
      <w:r w:rsidR="00AC466E" w:rsidRPr="00206ACB">
        <w:t xml:space="preserve"> </w:t>
      </w:r>
      <w:r w:rsidRPr="00206ACB">
        <w:t>comparison</w:t>
      </w:r>
      <w:r w:rsidR="00AC466E" w:rsidRPr="00206ACB">
        <w:t xml:space="preserve"> </w:t>
      </w:r>
      <w:r w:rsidRPr="00206ACB">
        <w:t>opcodes</w:t>
      </w:r>
      <w:r w:rsidR="00AC466E" w:rsidRPr="00206ACB">
        <w:t xml:space="preserve"> </w:t>
      </w:r>
      <w:r w:rsidRPr="00206ACB">
        <w:t>we</w:t>
      </w:r>
      <w:r w:rsidR="00AC466E" w:rsidRPr="00206ACB">
        <w:t xml:space="preserve"> </w:t>
      </w:r>
      <w:r w:rsidRPr="00206ACB">
        <w:t>saw</w:t>
      </w:r>
      <w:r w:rsidR="00AC466E" w:rsidRPr="00206ACB">
        <w:t xml:space="preserve"> </w:t>
      </w:r>
      <w:r w:rsidRPr="00206ACB">
        <w:t>in</w:t>
      </w:r>
      <w:r w:rsidR="00AC466E" w:rsidRPr="00206ACB">
        <w:t xml:space="preserve"> </w:t>
      </w:r>
      <w:hyperlink r:id="rId121" w:history="1">
        <w:r w:rsidRPr="00206ACB">
          <w:rPr>
            <w:rStyle w:val="Hyperlink"/>
            <w:rFonts w:cstheme="minorHAnsi"/>
            <w:color w:val="82642B"/>
            <w:szCs w:val="26"/>
          </w:rPr>
          <w:t>Chapter</w:t>
        </w:r>
        <w:r w:rsidR="00AC466E" w:rsidRPr="00206ACB">
          <w:rPr>
            <w:rStyle w:val="Hyperlink"/>
            <w:rFonts w:cstheme="minorHAnsi"/>
            <w:color w:val="82642B"/>
            <w:szCs w:val="26"/>
          </w:rPr>
          <w:t xml:space="preserve"> </w:t>
        </w:r>
        <w:r w:rsidRPr="00206ACB">
          <w:rPr>
            <w:rStyle w:val="Hyperlink"/>
            <w:rFonts w:cstheme="minorHAnsi"/>
            <w:color w:val="82642B"/>
            <w:szCs w:val="26"/>
          </w:rPr>
          <w:t>11</w:t>
        </w:r>
      </w:hyperlink>
      <w:r w:rsidRPr="00206ACB">
        <w:t>.</w:t>
      </w:r>
      <w:r w:rsidR="00AC466E" w:rsidRPr="00206ACB">
        <w:t xml:space="preserve"> </w:t>
      </w:r>
      <w:r w:rsidRPr="00206ACB">
        <w:t>We</w:t>
      </w:r>
      <w:r w:rsidR="00AC466E" w:rsidRPr="00206ACB">
        <w:t xml:space="preserve"> </w:t>
      </w:r>
      <w:r w:rsidRPr="00206ACB">
        <w:t>first</w:t>
      </w:r>
      <w:r w:rsidR="00AC466E" w:rsidRPr="00206ACB">
        <w:t xml:space="preserve"> </w:t>
      </w:r>
      <w:r w:rsidRPr="00206ACB">
        <w:t>load</w:t>
      </w:r>
      <w:r w:rsidR="00AC466E" w:rsidRPr="00206ACB">
        <w:t xml:space="preserve"> </w:t>
      </w:r>
      <w:r w:rsidRPr="00F95618">
        <w:rPr>
          <w:rStyle w:val="QuoteChar"/>
        </w:rPr>
        <w:t>player_x</w:t>
      </w:r>
      <w:r w:rsidR="00AC466E" w:rsidRPr="00206ACB">
        <w:t xml:space="preserve"> </w:t>
      </w:r>
      <w:r w:rsidRPr="00206ACB">
        <w:t>into</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and</w:t>
      </w:r>
      <w:r w:rsidR="00AC466E" w:rsidRPr="00206ACB">
        <w:t xml:space="preserve"> </w:t>
      </w:r>
      <w:r w:rsidRPr="00206ACB">
        <w:t>compare</w:t>
      </w:r>
      <w:r w:rsidR="00AC466E" w:rsidRPr="00206ACB">
        <w:t xml:space="preserve"> </w:t>
      </w:r>
      <w:r w:rsidRPr="00206ACB">
        <w:t>with</w:t>
      </w:r>
      <w:r w:rsidR="00AC466E" w:rsidRPr="00206ACB">
        <w:t xml:space="preserve"> </w:t>
      </w:r>
      <w:r w:rsidRPr="00F95618">
        <w:rPr>
          <w:rStyle w:val="QuoteChar"/>
        </w:rPr>
        <w:t>$e0</w:t>
      </w:r>
      <w:r w:rsidRPr="00206ACB">
        <w:t>.</w:t>
      </w:r>
      <w:r w:rsidR="00AC466E" w:rsidRPr="00206ACB">
        <w:t xml:space="preserve"> </w:t>
      </w:r>
      <w:r w:rsidRPr="00F95618">
        <w:rPr>
          <w:rStyle w:val="QuoteChar"/>
        </w:rPr>
        <w:t>CMP</w:t>
      </w:r>
      <w:r w:rsidRPr="00206ACB">
        <w:t>,</w:t>
      </w:r>
      <w:r w:rsidR="00AC466E" w:rsidRPr="00206ACB">
        <w:t xml:space="preserve"> </w:t>
      </w:r>
      <w:r w:rsidRPr="00206ACB">
        <w:t>as</w:t>
      </w:r>
      <w:r w:rsidR="00AC466E" w:rsidRPr="00206ACB">
        <w:t xml:space="preserve"> </w:t>
      </w:r>
      <w:r w:rsidRPr="00206ACB">
        <w:t>we</w:t>
      </w:r>
      <w:r w:rsidR="00AC466E" w:rsidRPr="00206ACB">
        <w:t xml:space="preserve"> </w:t>
      </w:r>
      <w:r w:rsidRPr="00206ACB">
        <w:t>learned</w:t>
      </w:r>
      <w:r w:rsidR="00AC466E" w:rsidRPr="00206ACB">
        <w:t xml:space="preserve"> </w:t>
      </w:r>
      <w:r w:rsidRPr="00206ACB">
        <w:t>earlier,</w:t>
      </w:r>
      <w:r w:rsidR="00AC466E" w:rsidRPr="00206ACB">
        <w:t xml:space="preserve"> </w:t>
      </w:r>
      <w:r w:rsidRPr="00206ACB">
        <w:t>subtracts</w:t>
      </w:r>
      <w:r w:rsidR="00AC466E" w:rsidRPr="00206ACB">
        <w:t xml:space="preserve"> </w:t>
      </w:r>
      <w:r w:rsidRPr="00206ACB">
        <w:t>its</w:t>
      </w:r>
      <w:r w:rsidR="00AC466E" w:rsidRPr="00206ACB">
        <w:t xml:space="preserve"> </w:t>
      </w:r>
      <w:r w:rsidRPr="00206ACB">
        <w:t>own</w:t>
      </w:r>
      <w:r w:rsidR="00AC466E" w:rsidRPr="00206ACB">
        <w:t xml:space="preserve"> </w:t>
      </w:r>
      <w:r w:rsidRPr="00206ACB">
        <w:t>operand</w:t>
      </w:r>
      <w:r w:rsidR="00AC466E" w:rsidRPr="00206ACB">
        <w:t xml:space="preserve"> </w:t>
      </w:r>
      <w:r w:rsidRPr="00206ACB">
        <w:t>from</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but</w:t>
      </w:r>
      <w:r w:rsidR="00AC466E" w:rsidRPr="00206ACB">
        <w:t xml:space="preserve"> </w:t>
      </w:r>
      <w:r w:rsidRPr="00206ACB">
        <w:t>only</w:t>
      </w:r>
      <w:r w:rsidR="00AC466E" w:rsidRPr="00206ACB">
        <w:t xml:space="preserve"> </w:t>
      </w:r>
      <w:r w:rsidRPr="00206ACB">
        <w:t>sets</w:t>
      </w:r>
      <w:r w:rsidR="00AC466E" w:rsidRPr="00206ACB">
        <w:t xml:space="preserve"> </w:t>
      </w:r>
      <w:r w:rsidRPr="00206ACB">
        <w:t>the</w:t>
      </w:r>
      <w:r w:rsidR="00AC466E" w:rsidRPr="00206ACB">
        <w:t xml:space="preserve"> </w:t>
      </w:r>
      <w:r w:rsidRPr="00206ACB">
        <w:t>carry</w:t>
      </w:r>
      <w:r w:rsidR="00AC466E" w:rsidRPr="00206ACB">
        <w:t xml:space="preserve"> </w:t>
      </w:r>
      <w:r w:rsidRPr="00206ACB">
        <w:t>and</w:t>
      </w:r>
      <w:r w:rsidR="00AC466E" w:rsidRPr="00206ACB">
        <w:t xml:space="preserve"> </w:t>
      </w:r>
      <w:r w:rsidRPr="00206ACB">
        <w:t>zero</w:t>
      </w:r>
      <w:r w:rsidR="00AC466E" w:rsidRPr="00206ACB">
        <w:t xml:space="preserve"> </w:t>
      </w:r>
      <w:r w:rsidRPr="00206ACB">
        <w:t>flags.</w:t>
      </w:r>
      <w:r w:rsidR="00AC466E" w:rsidRPr="00206ACB">
        <w:t xml:space="preserve"> </w:t>
      </w:r>
      <w:r w:rsidRPr="00206ACB">
        <w:t>We</w:t>
      </w:r>
      <w:r w:rsidR="00AC466E" w:rsidRPr="00206ACB">
        <w:t xml:space="preserve"> </w:t>
      </w:r>
      <w:r w:rsidRPr="00206ACB">
        <w:t>can</w:t>
      </w:r>
      <w:r w:rsidR="00AC466E" w:rsidRPr="00206ACB">
        <w:t xml:space="preserve"> </w:t>
      </w:r>
      <w:r w:rsidRPr="00206ACB">
        <w:t>use</w:t>
      </w:r>
      <w:r w:rsidR="00AC466E" w:rsidRPr="00206ACB">
        <w:t xml:space="preserve"> </w:t>
      </w:r>
      <w:r w:rsidRPr="00206ACB">
        <w:t>the</w:t>
      </w:r>
      <w:r w:rsidR="00AC466E" w:rsidRPr="00206ACB">
        <w:t xml:space="preserve"> </w:t>
      </w:r>
      <w:r w:rsidRPr="00206ACB">
        <w:t>resulting</w:t>
      </w:r>
      <w:r w:rsidR="00AC466E" w:rsidRPr="00206ACB">
        <w:t xml:space="preserve"> </w:t>
      </w:r>
      <w:r w:rsidRPr="00206ACB">
        <w:t>processor</w:t>
      </w:r>
      <w:r w:rsidR="00AC466E" w:rsidRPr="00206ACB">
        <w:t xml:space="preserve"> </w:t>
      </w:r>
      <w:r w:rsidRPr="00206ACB">
        <w:t>status</w:t>
      </w:r>
      <w:r w:rsidR="00AC466E" w:rsidRPr="00206ACB">
        <w:t xml:space="preserve"> </w:t>
      </w:r>
      <w:r w:rsidRPr="00206ACB">
        <w:t>register</w:t>
      </w:r>
      <w:r w:rsidR="00AC466E" w:rsidRPr="00206ACB">
        <w:t xml:space="preserve"> </w:t>
      </w:r>
      <w:r w:rsidRPr="00206ACB">
        <w:t>flags</w:t>
      </w:r>
      <w:r w:rsidR="00AC466E" w:rsidRPr="00206ACB">
        <w:t xml:space="preserve"> </w:t>
      </w:r>
      <w:r w:rsidRPr="00206ACB">
        <w:t>to</w:t>
      </w:r>
      <w:r w:rsidR="00AC466E" w:rsidRPr="00206ACB">
        <w:t xml:space="preserve"> </w:t>
      </w:r>
      <w:r w:rsidRPr="00206ACB">
        <w:t>tell</w:t>
      </w:r>
      <w:r w:rsidR="00AC466E" w:rsidRPr="00206ACB">
        <w:t xml:space="preserve"> </w:t>
      </w:r>
      <w:r w:rsidRPr="00206ACB">
        <w:t>us</w:t>
      </w:r>
      <w:r w:rsidR="00AC466E" w:rsidRPr="00206ACB">
        <w:t xml:space="preserve"> </w:t>
      </w:r>
      <w:r w:rsidRPr="00206ACB">
        <w:t>whether</w:t>
      </w:r>
      <w:r w:rsidR="00AC466E" w:rsidRPr="00206ACB">
        <w:t xml:space="preserve"> </w:t>
      </w:r>
      <w:r w:rsidRPr="00206ACB">
        <w:t>the</w:t>
      </w:r>
      <w:r w:rsidR="00AC466E" w:rsidRPr="00206ACB">
        <w:t xml:space="preserve"> </w:t>
      </w:r>
      <w:r w:rsidRPr="00206ACB">
        <w:t>value</w:t>
      </w:r>
      <w:r w:rsidR="00AC466E" w:rsidRPr="00206ACB">
        <w:t xml:space="preserve"> </w:t>
      </w:r>
      <w:r w:rsidRPr="00206ACB">
        <w:t>in</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(in</w:t>
      </w:r>
      <w:r w:rsidR="00AC466E" w:rsidRPr="00206ACB">
        <w:t xml:space="preserve"> </w:t>
      </w:r>
      <w:r w:rsidRPr="00206ACB">
        <w:t>this</w:t>
      </w:r>
      <w:r w:rsidR="00AC466E" w:rsidRPr="00206ACB">
        <w:t xml:space="preserve"> </w:t>
      </w:r>
      <w:r w:rsidRPr="00206ACB">
        <w:t>case,</w:t>
      </w:r>
      <w:r w:rsidR="00AC466E" w:rsidRPr="00206ACB">
        <w:t xml:space="preserve"> </w:t>
      </w:r>
      <w:r w:rsidRPr="00F95618">
        <w:rPr>
          <w:rStyle w:val="QuoteChar"/>
        </w:rPr>
        <w:t>player_x</w:t>
      </w:r>
      <w:r w:rsidRPr="00206ACB">
        <w:t>)</w:t>
      </w:r>
      <w:r w:rsidR="00AC466E" w:rsidRPr="00206ACB">
        <w:t xml:space="preserve"> </w:t>
      </w:r>
      <w:r w:rsidRPr="00206ACB">
        <w:t>was</w:t>
      </w:r>
      <w:r w:rsidR="00AC466E" w:rsidRPr="00206ACB">
        <w:t xml:space="preserve"> </w:t>
      </w:r>
      <w:r w:rsidRPr="00206ACB">
        <w:t>greater</w:t>
      </w:r>
      <w:r w:rsidR="00AC466E" w:rsidRPr="00206ACB">
        <w:t xml:space="preserve"> </w:t>
      </w:r>
      <w:r w:rsidRPr="00206ACB">
        <w:t>than,</w:t>
      </w:r>
      <w:r w:rsidR="00AC466E" w:rsidRPr="00206ACB">
        <w:t xml:space="preserve"> </w:t>
      </w:r>
      <w:r w:rsidRPr="00206ACB">
        <w:t>equal</w:t>
      </w:r>
      <w:r w:rsidR="00AC466E" w:rsidRPr="00206ACB">
        <w:t xml:space="preserve"> </w:t>
      </w:r>
      <w:r w:rsidRPr="00206ACB">
        <w:t>to,</w:t>
      </w:r>
      <w:r w:rsidR="00AC466E" w:rsidRPr="00206ACB">
        <w:t xml:space="preserve"> </w:t>
      </w:r>
      <w:r w:rsidRPr="00206ACB">
        <w:t>or</w:t>
      </w:r>
      <w:r w:rsidR="00AC466E" w:rsidRPr="00206ACB">
        <w:t xml:space="preserve"> </w:t>
      </w:r>
      <w:r w:rsidRPr="00206ACB">
        <w:t>less</w:t>
      </w:r>
      <w:r w:rsidR="00AC466E" w:rsidRPr="00206ACB">
        <w:t xml:space="preserve"> </w:t>
      </w:r>
      <w:r w:rsidRPr="00206ACB">
        <w:t>than</w:t>
      </w:r>
      <w:r w:rsidR="00AC466E" w:rsidRPr="00206ACB">
        <w:t xml:space="preserve"> </w:t>
      </w:r>
      <w:r w:rsidRPr="00F95618">
        <w:rPr>
          <w:rStyle w:val="QuoteChar"/>
        </w:rPr>
        <w:t>CMP</w:t>
      </w:r>
      <w:r w:rsidRPr="00206ACB">
        <w:t>'s</w:t>
      </w:r>
      <w:r w:rsidR="00AC466E" w:rsidRPr="00206ACB">
        <w:t xml:space="preserve"> </w:t>
      </w:r>
      <w:r w:rsidRPr="00206ACB">
        <w:t>operand.</w:t>
      </w:r>
      <w:r w:rsidR="00AC466E" w:rsidRPr="00206ACB">
        <w:t xml:space="preserve"> </w:t>
      </w:r>
      <w:r w:rsidRPr="00F95618">
        <w:rPr>
          <w:rStyle w:val="QuoteChar"/>
        </w:rPr>
        <w:t>BCC</w:t>
      </w:r>
      <w:r w:rsidR="00AC466E" w:rsidRPr="00F95618">
        <w:rPr>
          <w:rStyle w:val="QuoteChar"/>
        </w:rPr>
        <w:t xml:space="preserve"> </w:t>
      </w:r>
      <w:r w:rsidRPr="00F95618">
        <w:rPr>
          <w:rStyle w:val="QuoteChar"/>
        </w:rPr>
        <w:t>not_at_right_edge</w:t>
      </w:r>
      <w:r w:rsidR="00AC466E" w:rsidRPr="00206ACB">
        <w:t xml:space="preserve"> </w:t>
      </w:r>
      <w:r w:rsidRPr="00206ACB">
        <w:t>tells</w:t>
      </w:r>
      <w:r w:rsidR="00AC466E" w:rsidRPr="00206ACB">
        <w:t xml:space="preserve"> </w:t>
      </w:r>
      <w:r w:rsidRPr="00206ACB">
        <w:t>the</w:t>
      </w:r>
      <w:r w:rsidR="00AC466E" w:rsidRPr="00206ACB">
        <w:t xml:space="preserve"> </w:t>
      </w:r>
      <w:r w:rsidRPr="00206ACB">
        <w:t>6502</w:t>
      </w:r>
      <w:r w:rsidR="00AC466E" w:rsidRPr="00206ACB">
        <w:t xml:space="preserve"> </w:t>
      </w:r>
      <w:r w:rsidRPr="00206ACB">
        <w:t>to</w:t>
      </w:r>
      <w:r w:rsidR="00AC466E" w:rsidRPr="00206ACB">
        <w:t xml:space="preserve"> </w:t>
      </w:r>
      <w:r w:rsidRPr="00206ACB">
        <w:t>skip</w:t>
      </w:r>
      <w:r w:rsidR="00AC466E" w:rsidRPr="00206ACB">
        <w:t xml:space="preserve"> </w:t>
      </w:r>
      <w:r w:rsidRPr="00206ACB">
        <w:t>ahead</w:t>
      </w:r>
      <w:r w:rsidR="00AC466E" w:rsidRPr="00206ACB">
        <w:t xml:space="preserve"> </w:t>
      </w:r>
      <w:r w:rsidRPr="00206ACB">
        <w:t>to</w:t>
      </w:r>
      <w:r w:rsidR="00AC466E" w:rsidRPr="00206ACB">
        <w:t xml:space="preserve"> </w:t>
      </w:r>
      <w:r w:rsidRPr="00F95618">
        <w:rPr>
          <w:rStyle w:val="QuoteChar"/>
        </w:rPr>
        <w:t>not_at_right_edge</w:t>
      </w:r>
      <w:r w:rsidR="00AC466E" w:rsidRPr="00206ACB">
        <w:t xml:space="preserve"> </w:t>
      </w:r>
      <w:r w:rsidRPr="00206ACB">
        <w:t>if</w:t>
      </w:r>
      <w:r w:rsidR="00AC466E" w:rsidRPr="00206ACB">
        <w:t xml:space="preserve"> </w:t>
      </w:r>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is</w:t>
      </w:r>
      <w:r w:rsidR="00AC466E" w:rsidRPr="00206ACB">
        <w:t xml:space="preserve"> </w:t>
      </w:r>
      <w:r w:rsidRPr="00206ACB">
        <w:t>cleared.</w:t>
      </w:r>
      <w:r w:rsidR="00AC466E" w:rsidRPr="00206ACB">
        <w:t xml:space="preserve"> </w:t>
      </w:r>
      <w:r w:rsidRPr="00206ACB">
        <w:t>When</w:t>
      </w:r>
      <w:r w:rsidR="00AC466E" w:rsidRPr="00206ACB">
        <w:t xml:space="preserve"> </w:t>
      </w:r>
      <w:r w:rsidRPr="00206ACB">
        <w:t>performing</w:t>
      </w:r>
      <w:r w:rsidR="00AC466E" w:rsidRPr="00206ACB">
        <w:t xml:space="preserve"> </w:t>
      </w:r>
      <w:r w:rsidRPr="00206ACB">
        <w:t>a</w:t>
      </w:r>
      <w:r w:rsidR="00AC466E" w:rsidRPr="00206ACB">
        <w:t xml:space="preserve"> </w:t>
      </w:r>
      <w:r w:rsidRPr="00206ACB">
        <w:t>subtraction</w:t>
      </w:r>
      <w:r w:rsidR="00AC466E" w:rsidRPr="00206ACB">
        <w:t xml:space="preserve"> </w:t>
      </w:r>
      <w:r w:rsidRPr="00206ACB">
        <w:t>as</w:t>
      </w:r>
      <w:r w:rsidR="00AC466E" w:rsidRPr="00206ACB">
        <w:t xml:space="preserve"> </w:t>
      </w:r>
      <w:r w:rsidRPr="00206ACB">
        <w:t>part</w:t>
      </w:r>
      <w:r w:rsidR="00AC466E" w:rsidRPr="00206ACB">
        <w:t xml:space="preserve"> </w:t>
      </w:r>
      <w:r w:rsidRPr="00206ACB">
        <w:t>of</w:t>
      </w:r>
      <w:r w:rsidR="00AC466E" w:rsidRPr="00206ACB">
        <w:t xml:space="preserve"> </w:t>
      </w:r>
      <w:r w:rsidRPr="00206ACB">
        <w:t>a</w:t>
      </w:r>
      <w:r w:rsidR="00AC466E" w:rsidRPr="00206ACB">
        <w:t xml:space="preserve"> </w:t>
      </w:r>
      <w:r w:rsidRPr="00206ACB">
        <w:t>comparison,</w:t>
      </w:r>
      <w:r w:rsidR="00AC466E" w:rsidRPr="00206ACB">
        <w:t xml:space="preserve"> </w:t>
      </w:r>
      <w:r w:rsidRPr="00206ACB">
        <w:t>the</w:t>
      </w:r>
      <w:r w:rsidR="00AC466E" w:rsidRPr="00206ACB">
        <w:t xml:space="preserve"> </w:t>
      </w:r>
      <w:r w:rsidRPr="00206ACB">
        <w:t>6502</w:t>
      </w:r>
      <w:r w:rsidR="00AC466E" w:rsidRPr="00206ACB">
        <w:t xml:space="preserve"> </w:t>
      </w:r>
      <w:r w:rsidRPr="00206ACB">
        <w:t>first</w:t>
      </w:r>
      <w:r w:rsidR="00AC466E" w:rsidRPr="00206ACB">
        <w:t xml:space="preserve"> </w:t>
      </w:r>
      <w:r w:rsidRPr="00206ACB">
        <w:t>sets</w:t>
      </w:r>
      <w:r w:rsidR="00AC466E" w:rsidRPr="00206ACB">
        <w:t xml:space="preserve"> </w:t>
      </w:r>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and</w:t>
      </w:r>
      <w:r w:rsidR="00AC466E" w:rsidRPr="00206ACB">
        <w:t xml:space="preserve"> </w:t>
      </w:r>
      <w:r w:rsidRPr="00206ACB">
        <w:t>it</w:t>
      </w:r>
      <w:r w:rsidR="00AC466E" w:rsidRPr="00206ACB">
        <w:t xml:space="preserve"> </w:t>
      </w:r>
      <w:r w:rsidRPr="00206ACB">
        <w:t>is</w:t>
      </w:r>
      <w:r w:rsidR="00AC466E" w:rsidRPr="00206ACB">
        <w:t xml:space="preserve"> </w:t>
      </w:r>
      <w:r w:rsidRPr="00206ACB">
        <w:t>only</w:t>
      </w:r>
      <w:r w:rsidR="00AC466E" w:rsidRPr="00206ACB">
        <w:t xml:space="preserve"> </w:t>
      </w:r>
      <w:r w:rsidRPr="00206ACB">
        <w:t>cleared</w:t>
      </w:r>
      <w:r w:rsidR="00AC466E" w:rsidRPr="00206ACB">
        <w:t xml:space="preserve"> </w:t>
      </w:r>
      <w:r w:rsidRPr="00206ACB">
        <w:t>if</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is</w:t>
      </w:r>
      <w:r w:rsidR="00AC466E" w:rsidRPr="00206ACB">
        <w:t xml:space="preserve"> </w:t>
      </w:r>
      <w:r w:rsidRPr="00206ACB">
        <w:t>smaller</w:t>
      </w:r>
      <w:r w:rsidR="00AC466E" w:rsidRPr="00206ACB">
        <w:t xml:space="preserve"> </w:t>
      </w:r>
      <w:r w:rsidRPr="00206ACB">
        <w:t>than</w:t>
      </w:r>
      <w:r w:rsidR="00AC466E" w:rsidRPr="00206ACB">
        <w:t xml:space="preserve"> </w:t>
      </w:r>
      <w:r w:rsidRPr="00F95618">
        <w:rPr>
          <w:rStyle w:val="QuoteChar"/>
        </w:rPr>
        <w:t>CMP</w:t>
      </w:r>
      <w:r w:rsidRPr="00206ACB">
        <w:t>'s</w:t>
      </w:r>
      <w:r w:rsidR="00AC466E" w:rsidRPr="00206ACB">
        <w:t xml:space="preserve"> </w:t>
      </w:r>
      <w:r w:rsidRPr="00206ACB">
        <w:t>operand.</w:t>
      </w:r>
      <w:r w:rsidR="00AC466E" w:rsidRPr="00206ACB">
        <w:t xml:space="preserve"> </w:t>
      </w:r>
      <w:r w:rsidRPr="00206ACB">
        <w:t>In</w:t>
      </w:r>
      <w:r w:rsidR="00AC466E" w:rsidRPr="00206ACB">
        <w:t xml:space="preserve"> </w:t>
      </w:r>
      <w:r w:rsidRPr="00206ACB">
        <w:t>this</w:t>
      </w:r>
      <w:r w:rsidR="00AC466E" w:rsidRPr="00206ACB">
        <w:t xml:space="preserve"> </w:t>
      </w:r>
      <w:r w:rsidRPr="00206ACB">
        <w:t>case,</w:t>
      </w:r>
      <w:r w:rsidR="00AC466E" w:rsidRPr="00206ACB">
        <w:t xml:space="preserve"> </w:t>
      </w:r>
      <w:r w:rsidRPr="00206ACB">
        <w:t>if</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is</w:t>
      </w:r>
      <w:r w:rsidR="00AC466E" w:rsidRPr="00206ACB">
        <w:t xml:space="preserve"> </w:t>
      </w:r>
      <w:r w:rsidRPr="00206ACB">
        <w:t>smaller</w:t>
      </w:r>
      <w:r w:rsidR="00AC466E" w:rsidRPr="00206ACB">
        <w:t xml:space="preserve"> </w:t>
      </w:r>
      <w:r w:rsidRPr="00206ACB">
        <w:t>than</w:t>
      </w:r>
      <w:r w:rsidR="00AC466E" w:rsidRPr="00206ACB">
        <w:t xml:space="preserve"> </w:t>
      </w:r>
      <w:r w:rsidRPr="00F95618">
        <w:rPr>
          <w:rStyle w:val="QuoteChar"/>
        </w:rPr>
        <w:t>$e0</w:t>
      </w:r>
      <w:r w:rsidRPr="00206ACB">
        <w:t>,</w:t>
      </w:r>
      <w:r w:rsidR="00AC466E" w:rsidRPr="00206ACB">
        <w:t xml:space="preserve"> </w:t>
      </w:r>
      <w:r w:rsidRPr="00206ACB">
        <w:t>we</w:t>
      </w:r>
      <w:r w:rsidR="00AC466E" w:rsidRPr="00206ACB">
        <w:t xml:space="preserve"> </w:t>
      </w:r>
      <w:r w:rsidRPr="00206ACB">
        <w:t>know</w:t>
      </w:r>
      <w:r w:rsidR="00AC466E" w:rsidRPr="00206ACB">
        <w:t xml:space="preserve"> </w:t>
      </w:r>
      <w:r w:rsidRPr="00206ACB">
        <w:t>we</w:t>
      </w:r>
      <w:r w:rsidR="00AC466E" w:rsidRPr="00206ACB">
        <w:t xml:space="preserve"> </w:t>
      </w:r>
      <w:r w:rsidRPr="00206ACB">
        <w:t>are</w:t>
      </w:r>
      <w:r w:rsidR="00AC466E" w:rsidRPr="00206ACB">
        <w:t xml:space="preserve"> </w:t>
      </w:r>
      <w:r w:rsidRPr="00206ACB">
        <w:t>not</w:t>
      </w:r>
      <w:r w:rsidR="00AC466E" w:rsidRPr="00206ACB">
        <w:t xml:space="preserve"> </w:t>
      </w:r>
      <w:r w:rsidRPr="00206ACB">
        <w:t>near</w:t>
      </w:r>
      <w:r w:rsidR="00AC466E" w:rsidRPr="00206ACB">
        <w:t xml:space="preserve"> </w:t>
      </w:r>
      <w:r w:rsidRPr="00206ACB">
        <w:t>the</w:t>
      </w:r>
      <w:r w:rsidR="00AC466E" w:rsidRPr="00206ACB">
        <w:t xml:space="preserve"> </w:t>
      </w:r>
      <w:r w:rsidRPr="00206ACB">
        <w:t>right</w:t>
      </w:r>
      <w:r w:rsidR="00AC466E" w:rsidRPr="00206ACB">
        <w:t xml:space="preserve"> </w:t>
      </w:r>
      <w:r w:rsidRPr="00206ACB">
        <w:t>edge</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so</w:t>
      </w:r>
      <w:r w:rsidR="00AC466E" w:rsidRPr="00206ACB">
        <w:t xml:space="preserve"> </w:t>
      </w:r>
      <w:r w:rsidRPr="00206ACB">
        <w:t>we</w:t>
      </w:r>
      <w:r w:rsidR="00AC466E" w:rsidRPr="00206ACB">
        <w:t xml:space="preserve"> </w:t>
      </w:r>
      <w:r w:rsidRPr="00206ACB">
        <w:t>can</w:t>
      </w:r>
      <w:r w:rsidR="00AC466E" w:rsidRPr="00206ACB">
        <w:t xml:space="preserve"> </w:t>
      </w:r>
      <w:r w:rsidRPr="00206ACB">
        <w:t>skip</w:t>
      </w:r>
      <w:r w:rsidR="00AC466E" w:rsidRPr="00206ACB">
        <w:t xml:space="preserve"> </w:t>
      </w:r>
      <w:r w:rsidRPr="00206ACB">
        <w:t>ahead</w:t>
      </w:r>
      <w:r w:rsidR="00AC466E" w:rsidRPr="00206ACB">
        <w:t xml:space="preserve"> </w:t>
      </w:r>
      <w:r w:rsidRPr="00206ACB">
        <w:t>to</w:t>
      </w:r>
      <w:r w:rsidR="00AC466E" w:rsidRPr="00206ACB">
        <w:t xml:space="preserve"> </w:t>
      </w:r>
      <w:r w:rsidRPr="00F95618">
        <w:rPr>
          <w:rStyle w:val="QuoteChar"/>
        </w:rPr>
        <w:t>not_at_right_edge</w:t>
      </w:r>
      <w:r w:rsidRPr="00206ACB">
        <w:t>.</w:t>
      </w:r>
      <w:r w:rsidR="00AC466E" w:rsidRPr="00206ACB">
        <w:t xml:space="preserve"> </w:t>
      </w:r>
      <w:r w:rsidRPr="00206ACB">
        <w:t>If</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is</w:t>
      </w:r>
      <w:r w:rsidR="00AC466E" w:rsidRPr="00206ACB">
        <w:t xml:space="preserve"> </w:t>
      </w:r>
      <w:r w:rsidRPr="00206ACB">
        <w:t>greater</w:t>
      </w:r>
      <w:r w:rsidR="00AC466E" w:rsidRPr="00206ACB">
        <w:t xml:space="preserve"> </w:t>
      </w:r>
      <w:r w:rsidRPr="00206ACB">
        <w:t>than</w:t>
      </w:r>
      <w:r w:rsidR="00AC466E" w:rsidRPr="00206ACB">
        <w:t xml:space="preserve"> </w:t>
      </w:r>
      <w:r w:rsidRPr="00F95618">
        <w:rPr>
          <w:rStyle w:val="QuoteChar"/>
        </w:rPr>
        <w:t>$e0</w:t>
      </w:r>
      <w:r w:rsidRPr="00206ACB">
        <w:t>,</w:t>
      </w:r>
      <w:r w:rsidR="00AC466E" w:rsidRPr="00206ACB">
        <w:t xml:space="preserve"> </w:t>
      </w:r>
      <w:r w:rsidRPr="00206ACB">
        <w:t>the</w:t>
      </w:r>
      <w:r w:rsidR="00AC466E" w:rsidRPr="00206ACB">
        <w:t xml:space="preserve"> </w:t>
      </w:r>
      <w:r w:rsidRPr="00206ACB">
        <w:t>carry</w:t>
      </w:r>
      <w:r w:rsidR="00AC466E" w:rsidRPr="00206ACB">
        <w:t xml:space="preserve"> </w:t>
      </w:r>
      <w:r w:rsidRPr="00206ACB">
        <w:t>flag</w:t>
      </w:r>
      <w:r w:rsidR="00AC466E" w:rsidRPr="00206ACB">
        <w:t xml:space="preserve"> </w:t>
      </w:r>
      <w:r w:rsidRPr="00206ACB">
        <w:t>will</w:t>
      </w:r>
      <w:r w:rsidR="00AC466E" w:rsidRPr="00206ACB">
        <w:t xml:space="preserve"> </w:t>
      </w:r>
      <w:r w:rsidRPr="00206ACB">
        <w:t>still</w:t>
      </w:r>
      <w:r w:rsidR="00AC466E" w:rsidRPr="00206ACB">
        <w:t xml:space="preserve"> </w:t>
      </w:r>
      <w:r w:rsidRPr="00206ACB">
        <w:t>be</w:t>
      </w:r>
      <w:r w:rsidR="00AC466E" w:rsidRPr="00206ACB">
        <w:t xml:space="preserve"> </w:t>
      </w:r>
      <w:r w:rsidRPr="00206ACB">
        <w:t>set</w:t>
      </w:r>
      <w:r w:rsidR="00AC466E" w:rsidRPr="00206ACB">
        <w:t xml:space="preserve"> </w:t>
      </w:r>
      <w:r w:rsidRPr="00206ACB">
        <w:t>and</w:t>
      </w:r>
      <w:r w:rsidR="00AC466E" w:rsidRPr="00206ACB">
        <w:t xml:space="preserve"> </w:t>
      </w:r>
      <w:r w:rsidRPr="00206ACB">
        <w:t>the</w:t>
      </w:r>
      <w:r w:rsidR="00AC466E" w:rsidRPr="00206ACB">
        <w:t xml:space="preserve"> </w:t>
      </w:r>
      <w:r w:rsidRPr="00206ACB">
        <w:t>6502</w:t>
      </w:r>
      <w:r w:rsidR="00AC466E" w:rsidRPr="00206ACB">
        <w:t xml:space="preserve"> </w:t>
      </w:r>
      <w:r w:rsidRPr="00206ACB">
        <w:t>will</w:t>
      </w:r>
      <w:r w:rsidR="00AC466E" w:rsidRPr="00206ACB">
        <w:t xml:space="preserve"> </w:t>
      </w:r>
      <w:r w:rsidRPr="00206ACB">
        <w:t>continue</w:t>
      </w:r>
      <w:r w:rsidR="00AC466E" w:rsidRPr="00206ACB">
        <w:t xml:space="preserve"> </w:t>
      </w:r>
      <w:r w:rsidRPr="00206ACB">
        <w:t>with</w:t>
      </w:r>
      <w:r w:rsidR="00AC466E" w:rsidRPr="00206ACB">
        <w:t xml:space="preserve"> </w:t>
      </w:r>
      <w:r w:rsidRPr="00206ACB">
        <w:t>the</w:t>
      </w:r>
      <w:r w:rsidR="00AC466E" w:rsidRPr="00206ACB">
        <w:t xml:space="preserve"> </w:t>
      </w:r>
      <w:r w:rsidRPr="00206ACB">
        <w:t>next</w:t>
      </w:r>
      <w:r w:rsidR="00AC466E" w:rsidRPr="00206ACB">
        <w:t xml:space="preserve"> </w:t>
      </w:r>
      <w:r w:rsidRPr="00206ACB">
        <w:t>line.</w:t>
      </w:r>
      <w:r w:rsidR="00AC466E" w:rsidRPr="00206ACB">
        <w:t xml:space="preserve"> </w:t>
      </w:r>
      <w:r w:rsidRPr="00206ACB">
        <w:t>In</w:t>
      </w:r>
      <w:r w:rsidR="00AC466E" w:rsidRPr="00206ACB">
        <w:t xml:space="preserve"> </w:t>
      </w:r>
      <w:r w:rsidRPr="00206ACB">
        <w:t>that</w:t>
      </w:r>
      <w:r w:rsidR="00AC466E" w:rsidRPr="00206ACB">
        <w:t xml:space="preserve"> </w:t>
      </w:r>
      <w:r w:rsidRPr="00206ACB">
        <w:t>case,</w:t>
      </w:r>
      <w:r w:rsidR="00AC466E" w:rsidRPr="00206ACB">
        <w:t xml:space="preserve"> </w:t>
      </w:r>
      <w:r w:rsidRPr="00206ACB">
        <w:t>we</w:t>
      </w:r>
      <w:r w:rsidR="00AC466E" w:rsidRPr="00206ACB">
        <w:t xml:space="preserve"> </w:t>
      </w:r>
      <w:r w:rsidRPr="00206ACB">
        <w:t>are</w:t>
      </w:r>
      <w:r w:rsidR="00AC466E" w:rsidRPr="00206ACB">
        <w:t xml:space="preserve"> </w:t>
      </w:r>
      <w:r w:rsidRPr="00206ACB">
        <w:t>near</w:t>
      </w:r>
      <w:r w:rsidR="00AC466E" w:rsidRPr="00206ACB">
        <w:t xml:space="preserve"> </w:t>
      </w:r>
      <w:r w:rsidRPr="00206ACB">
        <w:t>the</w:t>
      </w:r>
      <w:r w:rsidR="00AC466E" w:rsidRPr="00206ACB">
        <w:t xml:space="preserve"> </w:t>
      </w:r>
      <w:r w:rsidRPr="00206ACB">
        <w:t>right</w:t>
      </w:r>
      <w:r w:rsidR="00AC466E" w:rsidRPr="00206ACB">
        <w:t xml:space="preserve"> </w:t>
      </w:r>
      <w:r w:rsidRPr="00206ACB">
        <w:t>edge</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so</w:t>
      </w:r>
      <w:r w:rsidR="00AC466E" w:rsidRPr="00206ACB">
        <w:t xml:space="preserve"> </w:t>
      </w:r>
      <w:r w:rsidRPr="00206ACB">
        <w:t>we</w:t>
      </w:r>
      <w:r w:rsidR="00AC466E" w:rsidRPr="00206ACB">
        <w:t xml:space="preserve"> </w:t>
      </w:r>
      <w:r w:rsidRPr="00206ACB">
        <w:t>will</w:t>
      </w:r>
      <w:r w:rsidR="00AC466E" w:rsidRPr="00206ACB">
        <w:t xml:space="preserve"> </w:t>
      </w:r>
      <w:r w:rsidRPr="00206ACB">
        <w:t>need</w:t>
      </w:r>
      <w:r w:rsidR="00AC466E" w:rsidRPr="00206ACB">
        <w:t xml:space="preserve"> </w:t>
      </w:r>
      <w:r w:rsidRPr="00206ACB">
        <w:t>to</w:t>
      </w:r>
      <w:r w:rsidR="00AC466E" w:rsidRPr="00206ACB">
        <w:t xml:space="preserve"> </w:t>
      </w:r>
      <w:r w:rsidRPr="00206ACB">
        <w:t>update</w:t>
      </w:r>
      <w:r w:rsidR="00AC466E" w:rsidRPr="00206ACB">
        <w:t xml:space="preserve"> </w:t>
      </w:r>
      <w:r w:rsidRPr="00F95618">
        <w:rPr>
          <w:rStyle w:val="QuoteChar"/>
        </w:rPr>
        <w:t>player_dir</w:t>
      </w:r>
      <w:r w:rsidR="00AC466E" w:rsidRPr="00206ACB">
        <w:t xml:space="preserve"> </w:t>
      </w:r>
      <w:r w:rsidRPr="00206ACB">
        <w:t>with</w:t>
      </w:r>
      <w:r w:rsidR="00AC466E" w:rsidRPr="00206ACB">
        <w:t xml:space="preserve"> </w:t>
      </w:r>
      <w:r w:rsidRPr="00206ACB">
        <w:t>a</w:t>
      </w:r>
      <w:r w:rsidR="00AC466E" w:rsidRPr="00206ACB">
        <w:t xml:space="preserve"> </w:t>
      </w:r>
      <w:r w:rsidRPr="00206ACB">
        <w:t>zero</w:t>
      </w:r>
      <w:r w:rsidR="00AC466E" w:rsidRPr="00206ACB">
        <w:t xml:space="preserve"> </w:t>
      </w:r>
      <w:r w:rsidRPr="00206ACB">
        <w:t>(to</w:t>
      </w:r>
      <w:r w:rsidR="00AC466E" w:rsidRPr="00206ACB">
        <w:t xml:space="preserve"> </w:t>
      </w:r>
      <w:r w:rsidRPr="00206ACB">
        <w:t>signify</w:t>
      </w:r>
      <w:r w:rsidR="00AC466E" w:rsidRPr="00206ACB">
        <w:t xml:space="preserve"> </w:t>
      </w:r>
      <w:r w:rsidRPr="00206ACB">
        <w:t>"moving</w:t>
      </w:r>
      <w:r w:rsidR="00AC466E" w:rsidRPr="00206ACB">
        <w:t xml:space="preserve"> </w:t>
      </w:r>
      <w:r w:rsidRPr="00206ACB">
        <w:t>left").</w:t>
      </w:r>
      <w:r w:rsidR="00AC466E" w:rsidRPr="00206ACB">
        <w:t xml:space="preserve"> </w:t>
      </w:r>
      <w:r w:rsidRPr="00206ACB">
        <w:t>Then</w:t>
      </w:r>
      <w:r w:rsidR="00AC466E" w:rsidRPr="00206ACB">
        <w:t xml:space="preserve"> </w:t>
      </w:r>
      <w:r w:rsidRPr="00206ACB">
        <w:t>we</w:t>
      </w:r>
      <w:r w:rsidR="00AC466E" w:rsidRPr="00206ACB">
        <w:t xml:space="preserve"> </w:t>
      </w:r>
      <w:r w:rsidRPr="00206ACB">
        <w:t>use</w:t>
      </w:r>
      <w:r w:rsidR="00AC466E" w:rsidRPr="00206ACB">
        <w:t xml:space="preserve"> </w:t>
      </w:r>
      <w:r w:rsidRPr="00F95618">
        <w:rPr>
          <w:rStyle w:val="QuoteChar"/>
        </w:rPr>
        <w:t>JMP</w:t>
      </w:r>
      <w:r w:rsidR="00AC466E" w:rsidRPr="00206ACB">
        <w:t xml:space="preserve"> </w:t>
      </w:r>
      <w:r w:rsidRPr="00206ACB">
        <w:t>to</w:t>
      </w:r>
      <w:r w:rsidR="00AC466E" w:rsidRPr="00206ACB">
        <w:t xml:space="preserve"> </w:t>
      </w:r>
      <w:r w:rsidRPr="00206ACB">
        <w:t>skip</w:t>
      </w:r>
      <w:r w:rsidR="00AC466E" w:rsidRPr="00206ACB">
        <w:t xml:space="preserve"> </w:t>
      </w:r>
      <w:r w:rsidRPr="00206ACB">
        <w:t>over</w:t>
      </w:r>
      <w:r w:rsidR="00AC466E" w:rsidRPr="00206ACB">
        <w:t xml:space="preserve"> </w:t>
      </w:r>
      <w:r w:rsidRPr="00206ACB">
        <w:t>the</w:t>
      </w:r>
      <w:r w:rsidR="00AC466E" w:rsidRPr="00206ACB">
        <w:t xml:space="preserve"> </w:t>
      </w:r>
      <w:r w:rsidRPr="00206ACB">
        <w:t>checks</w:t>
      </w:r>
      <w:r w:rsidR="00AC466E" w:rsidRPr="00206ACB">
        <w:t xml:space="preserve"> </w:t>
      </w:r>
      <w:r w:rsidRPr="00206ACB">
        <w:t>for</w:t>
      </w:r>
      <w:r w:rsidR="00AC466E" w:rsidRPr="00206ACB">
        <w:t xml:space="preserve"> </w:t>
      </w:r>
      <w:r w:rsidRPr="00206ACB">
        <w:t>whether</w:t>
      </w:r>
      <w:r w:rsidR="00AC466E" w:rsidRPr="00206ACB">
        <w:t xml:space="preserve"> </w:t>
      </w:r>
      <w:r w:rsidRPr="00206ACB">
        <w:t>or</w:t>
      </w:r>
      <w:r w:rsidR="00AC466E" w:rsidRPr="00206ACB">
        <w:t xml:space="preserve"> </w:t>
      </w:r>
      <w:r w:rsidRPr="00206ACB">
        <w:t>not</w:t>
      </w:r>
      <w:r w:rsidR="00AC466E" w:rsidRPr="00206ACB">
        <w:t xml:space="preserve"> </w:t>
      </w:r>
      <w:r w:rsidRPr="00206ACB">
        <w:t>we</w:t>
      </w:r>
      <w:r w:rsidR="00AC466E" w:rsidRPr="00206ACB">
        <w:t xml:space="preserve"> </w:t>
      </w:r>
      <w:r w:rsidRPr="00206ACB">
        <w:t>are</w:t>
      </w:r>
      <w:r w:rsidR="00AC466E" w:rsidRPr="00206ACB">
        <w:t xml:space="preserve"> </w:t>
      </w:r>
      <w:r w:rsidRPr="00206ACB">
        <w:t>near</w:t>
      </w:r>
      <w:r w:rsidR="00AC466E" w:rsidRPr="00206ACB">
        <w:t xml:space="preserve"> </w:t>
      </w:r>
      <w:r w:rsidRPr="00206ACB">
        <w:t>the</w:t>
      </w:r>
      <w:r w:rsidR="00AC466E" w:rsidRPr="00206ACB">
        <w:t xml:space="preserve"> </w:t>
      </w:r>
      <w:r w:rsidRPr="00206ACB">
        <w:t>left</w:t>
      </w:r>
      <w:r w:rsidR="00AC466E" w:rsidRPr="00206ACB">
        <w:t xml:space="preserve"> </w:t>
      </w:r>
      <w:r w:rsidRPr="00206ACB">
        <w:t>edge</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because</w:t>
      </w:r>
      <w:r w:rsidR="00AC466E" w:rsidRPr="00206ACB">
        <w:t xml:space="preserve"> </w:t>
      </w:r>
      <w:r w:rsidRPr="00206ACB">
        <w:t>we</w:t>
      </w:r>
      <w:r w:rsidR="00AC466E" w:rsidRPr="00206ACB">
        <w:t xml:space="preserve"> </w:t>
      </w:r>
      <w:r w:rsidRPr="00206ACB">
        <w:t>already</w:t>
      </w:r>
      <w:r w:rsidR="00AC466E" w:rsidRPr="00206ACB">
        <w:t xml:space="preserve"> </w:t>
      </w:r>
      <w:r w:rsidRPr="00206ACB">
        <w:t>know</w:t>
      </w:r>
      <w:r w:rsidR="00AC466E" w:rsidRPr="00206ACB">
        <w:t xml:space="preserve"> </w:t>
      </w:r>
      <w:r w:rsidRPr="00206ACB">
        <w:t>that's</w:t>
      </w:r>
      <w:r w:rsidR="00AC466E" w:rsidRPr="00206ACB">
        <w:t xml:space="preserve"> </w:t>
      </w:r>
      <w:r w:rsidRPr="00206ACB">
        <w:t>not</w:t>
      </w:r>
      <w:r w:rsidR="00AC466E" w:rsidRPr="00206ACB">
        <w:t xml:space="preserve"> </w:t>
      </w:r>
      <w:r w:rsidRPr="00206ACB">
        <w:t>possible.</w:t>
      </w:r>
    </w:p>
    <w:p w14:paraId="38FD05CE" w14:textId="77777777" w:rsidR="000C5875" w:rsidRDefault="00BA13A2" w:rsidP="009E137C">
      <w:r w:rsidRPr="00206ACB">
        <w:t>If</w:t>
      </w:r>
      <w:r w:rsidR="00AC466E" w:rsidRPr="00206ACB">
        <w:t xml:space="preserve"> </w:t>
      </w:r>
      <w:r w:rsidRPr="00206ACB">
        <w:t>the</w:t>
      </w:r>
      <w:r w:rsidR="00AC466E" w:rsidRPr="00206ACB">
        <w:t xml:space="preserve"> </w:t>
      </w:r>
      <w:r w:rsidRPr="00206ACB">
        <w:t>result</w:t>
      </w:r>
      <w:r w:rsidR="00AC466E" w:rsidRPr="00206ACB">
        <w:t xml:space="preserve"> </w:t>
      </w:r>
      <w:r w:rsidRPr="00206ACB">
        <w:t>of</w:t>
      </w:r>
      <w:r w:rsidR="00AC466E" w:rsidRPr="00206ACB">
        <w:t xml:space="preserve"> </w:t>
      </w:r>
      <w:r w:rsidRPr="00206ACB">
        <w:t>the</w:t>
      </w:r>
      <w:r w:rsidR="00AC466E" w:rsidRPr="00206ACB">
        <w:t xml:space="preserve"> </w:t>
      </w:r>
      <w:r w:rsidRPr="00206ACB">
        <w:t>first</w:t>
      </w:r>
      <w:r w:rsidR="00AC466E" w:rsidRPr="00206ACB">
        <w:t xml:space="preserve"> </w:t>
      </w:r>
      <w:r w:rsidRPr="00206ACB">
        <w:t>comparison</w:t>
      </w:r>
      <w:r w:rsidR="00AC466E" w:rsidRPr="00206ACB">
        <w:t xml:space="preserve"> </w:t>
      </w:r>
      <w:r w:rsidRPr="00206ACB">
        <w:t>was</w:t>
      </w:r>
      <w:r w:rsidR="00AC466E" w:rsidRPr="00206ACB">
        <w:t xml:space="preserve"> </w:t>
      </w:r>
      <w:r w:rsidRPr="00206ACB">
        <w:t>that</w:t>
      </w:r>
      <w:r w:rsidR="00AC466E" w:rsidRPr="00206ACB">
        <w:t xml:space="preserve"> </w:t>
      </w:r>
      <w:r w:rsidRPr="00F95618">
        <w:rPr>
          <w:rStyle w:val="QuoteChar"/>
        </w:rPr>
        <w:t>player_x</w:t>
      </w:r>
      <w:r w:rsidR="00AC466E" w:rsidRPr="00206ACB">
        <w:t xml:space="preserve"> </w:t>
      </w:r>
      <w:r w:rsidRPr="00206ACB">
        <w:t>is</w:t>
      </w:r>
      <w:r w:rsidR="00AC466E" w:rsidRPr="00206ACB">
        <w:t xml:space="preserve"> </w:t>
      </w:r>
      <w:r w:rsidRPr="00206ACB">
        <w:t>not</w:t>
      </w:r>
      <w:r w:rsidR="00AC466E" w:rsidRPr="00206ACB">
        <w:t xml:space="preserve"> </w:t>
      </w:r>
      <w:r w:rsidRPr="00206ACB">
        <w:t>near</w:t>
      </w:r>
      <w:r w:rsidR="00AC466E" w:rsidRPr="00206ACB">
        <w:t xml:space="preserve"> </w:t>
      </w:r>
      <w:r w:rsidRPr="00206ACB">
        <w:t>the</w:t>
      </w:r>
      <w:r w:rsidR="00AC466E" w:rsidRPr="00206ACB">
        <w:t xml:space="preserve"> </w:t>
      </w:r>
      <w:r w:rsidRPr="00206ACB">
        <w:t>right</w:t>
      </w:r>
      <w:r w:rsidR="00AC466E" w:rsidRPr="00206ACB">
        <w:t xml:space="preserve"> </w:t>
      </w:r>
      <w:r w:rsidRPr="00206ACB">
        <w:t>edge</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it's</w:t>
      </w:r>
      <w:r w:rsidR="00AC466E" w:rsidRPr="00206ACB">
        <w:t xml:space="preserve"> </w:t>
      </w:r>
      <w:r w:rsidRPr="00206ACB">
        <w:t>time</w:t>
      </w:r>
      <w:r w:rsidR="00AC466E" w:rsidRPr="00206ACB">
        <w:t xml:space="preserve"> </w:t>
      </w:r>
      <w:r w:rsidRPr="00206ACB">
        <w:t>to</w:t>
      </w:r>
      <w:r w:rsidR="00AC466E" w:rsidRPr="00206ACB">
        <w:t xml:space="preserve"> </w:t>
      </w:r>
      <w:r w:rsidRPr="00206ACB">
        <w:t>test</w:t>
      </w:r>
      <w:r w:rsidR="00AC466E" w:rsidRPr="00206ACB">
        <w:t xml:space="preserve"> </w:t>
      </w:r>
      <w:r w:rsidRPr="00206ACB">
        <w:t>if</w:t>
      </w:r>
      <w:r w:rsidR="00AC466E" w:rsidRPr="00206ACB">
        <w:t xml:space="preserve"> </w:t>
      </w:r>
      <w:r w:rsidRPr="00365816">
        <w:rPr>
          <w:rStyle w:val="QuoteChar"/>
        </w:rPr>
        <w:t>player_x</w:t>
      </w:r>
      <w:r w:rsidR="00AC466E" w:rsidRPr="00206ACB">
        <w:t xml:space="preserve"> </w:t>
      </w:r>
      <w:r w:rsidRPr="00206ACB">
        <w:t>is</w:t>
      </w:r>
      <w:r w:rsidR="00AC466E" w:rsidRPr="00206ACB">
        <w:t xml:space="preserve"> </w:t>
      </w:r>
      <w:r w:rsidRPr="00206ACB">
        <w:t>near</w:t>
      </w:r>
      <w:r w:rsidR="00AC466E" w:rsidRPr="00206ACB">
        <w:t xml:space="preserve"> </w:t>
      </w:r>
      <w:r w:rsidRPr="00206ACB">
        <w:t>the</w:t>
      </w:r>
      <w:r w:rsidR="00AC466E" w:rsidRPr="00206ACB">
        <w:t xml:space="preserve"> </w:t>
      </w:r>
      <w:r w:rsidRPr="00206ACB">
        <w:t>left</w:t>
      </w:r>
      <w:r w:rsidR="00AC466E" w:rsidRPr="00206ACB">
        <w:t xml:space="preserve"> </w:t>
      </w:r>
      <w:r w:rsidRPr="00206ACB">
        <w:t>edge</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We</w:t>
      </w:r>
      <w:r w:rsidR="00AC466E" w:rsidRPr="00206ACB">
        <w:t xml:space="preserve"> </w:t>
      </w:r>
      <w:r w:rsidRPr="00206ACB">
        <w:t>compare</w:t>
      </w:r>
      <w:r w:rsidR="00AC466E" w:rsidRPr="00206ACB">
        <w:t xml:space="preserve"> </w:t>
      </w:r>
      <w:r w:rsidRPr="00365816">
        <w:rPr>
          <w:rStyle w:val="QuoteChar"/>
        </w:rPr>
        <w:t>player_x</w:t>
      </w:r>
      <w:r w:rsidR="00AC466E" w:rsidRPr="00206ACB">
        <w:t xml:space="preserve"> </w:t>
      </w:r>
      <w:r w:rsidRPr="00206ACB">
        <w:t>with</w:t>
      </w:r>
      <w:r w:rsidR="00AC466E" w:rsidRPr="00206ACB">
        <w:t xml:space="preserve"> </w:t>
      </w:r>
      <w:r w:rsidRPr="00365816">
        <w:rPr>
          <w:rStyle w:val="QuoteChar"/>
        </w:rPr>
        <w:t>$10</w:t>
      </w:r>
      <w:r w:rsidRPr="00206ACB">
        <w:t>,</w:t>
      </w:r>
      <w:r w:rsidR="00AC466E" w:rsidRPr="00206ACB">
        <w:t xml:space="preserve"> </w:t>
      </w:r>
      <w:r w:rsidRPr="00206ACB">
        <w:t>and</w:t>
      </w:r>
      <w:r w:rsidR="00AC466E" w:rsidRPr="00206ACB">
        <w:t xml:space="preserve"> </w:t>
      </w:r>
      <w:r w:rsidRPr="00206ACB">
        <w:t>this</w:t>
      </w:r>
      <w:r w:rsidR="00AC466E" w:rsidRPr="00206ACB">
        <w:t xml:space="preserve"> </w:t>
      </w:r>
      <w:r w:rsidRPr="00206ACB">
        <w:t>time</w:t>
      </w:r>
      <w:r w:rsidR="00AC466E" w:rsidRPr="00206ACB">
        <w:t xml:space="preserve"> </w:t>
      </w:r>
      <w:r w:rsidRPr="00206ACB">
        <w:t>we</w:t>
      </w:r>
      <w:r w:rsidR="00AC466E" w:rsidRPr="00206ACB">
        <w:t xml:space="preserve"> </w:t>
      </w:r>
      <w:r w:rsidRPr="00206ACB">
        <w:t>use</w:t>
      </w:r>
      <w:r w:rsidR="00AC466E" w:rsidRPr="00206ACB">
        <w:t xml:space="preserve"> </w:t>
      </w:r>
      <w:r w:rsidRPr="00365816">
        <w:rPr>
          <w:rStyle w:val="QuoteChar"/>
        </w:rPr>
        <w:t>BCS</w:t>
      </w:r>
      <w:r w:rsidR="00AC466E" w:rsidRPr="00365816">
        <w:rPr>
          <w:rStyle w:val="QuoteChar"/>
        </w:rPr>
        <w:t xml:space="preserve"> </w:t>
      </w:r>
      <w:r w:rsidRPr="00365816">
        <w:rPr>
          <w:rStyle w:val="QuoteChar"/>
        </w:rPr>
        <w:t>direction_set</w:t>
      </w:r>
      <w:r w:rsidRPr="00206ACB">
        <w:t>.</w:t>
      </w:r>
      <w:r w:rsidR="00AC466E" w:rsidRPr="00206ACB">
        <w:t xml:space="preserve"> </w:t>
      </w:r>
      <w:r w:rsidRPr="00365816">
        <w:rPr>
          <w:rStyle w:val="QuoteChar"/>
        </w:rPr>
        <w:t>BCS</w:t>
      </w:r>
      <w:r w:rsidRPr="00206ACB">
        <w:t>,</w:t>
      </w:r>
      <w:r w:rsidR="00AC466E" w:rsidRPr="00206ACB">
        <w:t xml:space="preserve"> </w:t>
      </w:r>
      <w:r w:rsidRPr="00206ACB">
        <w:t>as</w:t>
      </w:r>
      <w:r w:rsidR="00AC466E" w:rsidRPr="00206ACB">
        <w:t xml:space="preserve"> </w:t>
      </w:r>
      <w:r w:rsidRPr="00206ACB">
        <w:t>explained</w:t>
      </w:r>
      <w:r w:rsidR="00AC466E" w:rsidRPr="00206ACB">
        <w:t xml:space="preserve"> </w:t>
      </w:r>
      <w:r w:rsidRPr="00206ACB">
        <w:t>above,</w:t>
      </w:r>
      <w:r w:rsidR="00AC466E" w:rsidRPr="00206ACB">
        <w:t xml:space="preserve"> </w:t>
      </w:r>
      <w:r w:rsidRPr="00206ACB">
        <w:t>will</w:t>
      </w:r>
      <w:r w:rsidR="00AC466E" w:rsidRPr="00206ACB">
        <w:t xml:space="preserve"> </w:t>
      </w:r>
      <w:r w:rsidRPr="00206ACB">
        <w:t>activate</w:t>
      </w:r>
      <w:r w:rsidR="00AC466E" w:rsidRPr="00206ACB">
        <w:t xml:space="preserve"> </w:t>
      </w:r>
      <w:r w:rsidRPr="00206ACB">
        <w:t>if</w:t>
      </w:r>
      <w:r w:rsidR="00AC466E" w:rsidRPr="00206ACB">
        <w:t xml:space="preserve"> </w:t>
      </w:r>
      <w:r w:rsidRPr="00206ACB">
        <w:t>the</w:t>
      </w:r>
      <w:r w:rsidR="00AC466E" w:rsidRPr="00206ACB">
        <w:t xml:space="preserve"> </w:t>
      </w:r>
      <w:r w:rsidRPr="00206ACB">
        <w:t>accumulator</w:t>
      </w:r>
      <w:r w:rsidR="00AC466E" w:rsidRPr="00206ACB">
        <w:t xml:space="preserve"> </w:t>
      </w:r>
      <w:r w:rsidRPr="00206ACB">
        <w:t>(</w:t>
      </w:r>
      <w:r w:rsidRPr="00365816">
        <w:rPr>
          <w:rStyle w:val="QuoteChar"/>
        </w:rPr>
        <w:t>player_x</w:t>
      </w:r>
      <w:r w:rsidRPr="00206ACB">
        <w:t>)</w:t>
      </w:r>
      <w:r w:rsidR="00AC466E" w:rsidRPr="00206ACB">
        <w:t xml:space="preserve"> </w:t>
      </w:r>
      <w:r w:rsidRPr="00206ACB">
        <w:t>was</w:t>
      </w:r>
      <w:r w:rsidR="00AC466E" w:rsidRPr="00206ACB">
        <w:t xml:space="preserve"> </w:t>
      </w:r>
      <w:r w:rsidRPr="00206ACB">
        <w:t>larger</w:t>
      </w:r>
      <w:r w:rsidR="00AC466E" w:rsidRPr="00206ACB">
        <w:t xml:space="preserve"> </w:t>
      </w:r>
      <w:r w:rsidRPr="00206ACB">
        <w:t>than</w:t>
      </w:r>
      <w:r w:rsidR="00AC466E" w:rsidRPr="00206ACB">
        <w:t xml:space="preserve"> </w:t>
      </w:r>
      <w:r w:rsidRPr="00206ACB">
        <w:t>the</w:t>
      </w:r>
      <w:r w:rsidR="00AC466E" w:rsidRPr="00206ACB">
        <w:t xml:space="preserve"> </w:t>
      </w:r>
      <w:r w:rsidRPr="00206ACB">
        <w:t>comparison</w:t>
      </w:r>
      <w:r w:rsidR="00AC466E" w:rsidRPr="00206ACB">
        <w:t xml:space="preserve"> </w:t>
      </w:r>
      <w:r w:rsidRPr="00206ACB">
        <w:t>value</w:t>
      </w:r>
      <w:r w:rsidR="00AC466E" w:rsidRPr="00206ACB">
        <w:t xml:space="preserve"> </w:t>
      </w:r>
      <w:r w:rsidRPr="00206ACB">
        <w:t>(</w:t>
      </w:r>
      <w:r w:rsidRPr="00365816">
        <w:rPr>
          <w:rStyle w:val="QuoteChar"/>
        </w:rPr>
        <w:t>$10</w:t>
      </w:r>
      <w:r w:rsidRPr="00206ACB">
        <w:t>).</w:t>
      </w:r>
      <w:r w:rsidR="00AC466E" w:rsidRPr="00206ACB">
        <w:t xml:space="preserve"> </w:t>
      </w:r>
      <w:r w:rsidRPr="00206ACB">
        <w:t>In</w:t>
      </w:r>
      <w:r w:rsidR="00AC466E" w:rsidRPr="00206ACB">
        <w:t xml:space="preserve"> </w:t>
      </w:r>
      <w:r w:rsidRPr="00206ACB">
        <w:t>that</w:t>
      </w:r>
      <w:r w:rsidR="00AC466E" w:rsidRPr="00206ACB">
        <w:t xml:space="preserve"> </w:t>
      </w:r>
      <w:r w:rsidRPr="00206ACB">
        <w:t>case,</w:t>
      </w:r>
      <w:r w:rsidR="00AC466E" w:rsidRPr="00206ACB">
        <w:t xml:space="preserve"> </w:t>
      </w:r>
      <w:r w:rsidRPr="00206ACB">
        <w:t>we</w:t>
      </w:r>
      <w:r w:rsidR="00AC466E" w:rsidRPr="00206ACB">
        <w:t xml:space="preserve"> </w:t>
      </w:r>
      <w:r w:rsidRPr="00206ACB">
        <w:t>are</w:t>
      </w:r>
      <w:r w:rsidR="00AC466E" w:rsidRPr="00206ACB">
        <w:t xml:space="preserve"> </w:t>
      </w:r>
      <w:r w:rsidRPr="00206ACB">
        <w:t>not</w:t>
      </w:r>
      <w:r w:rsidR="00AC466E" w:rsidRPr="00206ACB">
        <w:t xml:space="preserve"> </w:t>
      </w:r>
      <w:r w:rsidRPr="00206ACB">
        <w:t>near</w:t>
      </w:r>
      <w:r w:rsidR="00AC466E" w:rsidRPr="00206ACB">
        <w:t xml:space="preserve"> </w:t>
      </w:r>
      <w:r w:rsidRPr="00206ACB">
        <w:t>the</w:t>
      </w:r>
      <w:r w:rsidR="00AC466E" w:rsidRPr="00206ACB">
        <w:t xml:space="preserve"> </w:t>
      </w:r>
      <w:r w:rsidRPr="00206ACB">
        <w:t>left</w:t>
      </w:r>
      <w:r w:rsidR="00AC466E" w:rsidRPr="00206ACB">
        <w:t xml:space="preserve"> </w:t>
      </w:r>
      <w:r w:rsidRPr="00206ACB">
        <w:t>edge</w:t>
      </w:r>
      <w:r w:rsidR="00AC466E" w:rsidRPr="00206ACB">
        <w:t xml:space="preserve"> </w:t>
      </w:r>
      <w:r w:rsidRPr="00206ACB">
        <w:t>and</w:t>
      </w:r>
      <w:r w:rsidR="00AC466E" w:rsidRPr="00206ACB">
        <w:t xml:space="preserve"> </w:t>
      </w:r>
      <w:r w:rsidRPr="00206ACB">
        <w:t>can</w:t>
      </w:r>
      <w:r w:rsidR="00AC466E" w:rsidRPr="00206ACB">
        <w:t xml:space="preserve"> </w:t>
      </w:r>
      <w:r w:rsidRPr="00206ACB">
        <w:t>skip</w:t>
      </w:r>
      <w:r w:rsidR="00AC466E" w:rsidRPr="00206ACB">
        <w:t xml:space="preserve"> </w:t>
      </w:r>
      <w:r w:rsidRPr="00206ACB">
        <w:t>forward</w:t>
      </w:r>
      <w:r w:rsidR="00AC466E" w:rsidRPr="00206ACB">
        <w:t xml:space="preserve"> </w:t>
      </w:r>
      <w:r w:rsidRPr="00206ACB">
        <w:t>to</w:t>
      </w:r>
      <w:r w:rsidR="00AC466E" w:rsidRPr="00206ACB">
        <w:t xml:space="preserve"> </w:t>
      </w:r>
      <w:r w:rsidRPr="00206ACB">
        <w:t>actually</w:t>
      </w:r>
      <w:r w:rsidR="00AC466E" w:rsidRPr="00206ACB">
        <w:t xml:space="preserve"> </w:t>
      </w:r>
      <w:r w:rsidRPr="00206ACB">
        <w:t>updating</w:t>
      </w:r>
      <w:r w:rsidR="00AC466E" w:rsidRPr="00206ACB">
        <w:t xml:space="preserve"> </w:t>
      </w:r>
      <w:r w:rsidRPr="00365816">
        <w:rPr>
          <w:rStyle w:val="QuoteChar"/>
        </w:rPr>
        <w:t>player_x</w:t>
      </w:r>
      <w:r w:rsidRPr="00206ACB">
        <w:t>.</w:t>
      </w:r>
      <w:r w:rsidR="00AC466E" w:rsidRPr="00206ACB">
        <w:t xml:space="preserve"> </w:t>
      </w:r>
      <w:r w:rsidRPr="00206ACB">
        <w:t>Otherwise,</w:t>
      </w:r>
      <w:r w:rsidR="00AC466E" w:rsidRPr="00206ACB">
        <w:t xml:space="preserve"> </w:t>
      </w:r>
      <w:r w:rsidRPr="00206ACB">
        <w:t>we</w:t>
      </w:r>
      <w:r w:rsidR="00AC466E" w:rsidRPr="00206ACB">
        <w:t xml:space="preserve"> </w:t>
      </w:r>
      <w:r w:rsidRPr="00206ACB">
        <w:t>need</w:t>
      </w:r>
      <w:r w:rsidR="00AC466E" w:rsidRPr="00206ACB">
        <w:t xml:space="preserve"> </w:t>
      </w:r>
      <w:r w:rsidRPr="00206ACB">
        <w:t>to</w:t>
      </w:r>
      <w:r w:rsidR="00AC466E" w:rsidRPr="00206ACB">
        <w:t xml:space="preserve"> </w:t>
      </w:r>
      <w:r w:rsidRPr="00206ACB">
        <w:t>update</w:t>
      </w:r>
      <w:r w:rsidR="00AC466E" w:rsidRPr="00206ACB">
        <w:t xml:space="preserve"> </w:t>
      </w:r>
      <w:r w:rsidRPr="00365816">
        <w:rPr>
          <w:rStyle w:val="QuoteChar"/>
        </w:rPr>
        <w:t>player_dir</w:t>
      </w:r>
      <w:r w:rsidR="00AC466E" w:rsidRPr="00206ACB">
        <w:t xml:space="preserve"> </w:t>
      </w:r>
      <w:r w:rsidRPr="00206ACB">
        <w:t>to</w:t>
      </w:r>
      <w:r w:rsidR="00AC466E" w:rsidRPr="00206ACB">
        <w:t xml:space="preserve"> </w:t>
      </w:r>
      <w:r w:rsidRPr="00206ACB">
        <w:t>be</w:t>
      </w:r>
      <w:r w:rsidR="00AC466E" w:rsidRPr="00206ACB">
        <w:t xml:space="preserve"> </w:t>
      </w:r>
      <w:r w:rsidRPr="00365816">
        <w:rPr>
          <w:rStyle w:val="QuoteChar"/>
        </w:rPr>
        <w:t>$01</w:t>
      </w:r>
      <w:r w:rsidRPr="00206ACB">
        <w:t>,</w:t>
      </w:r>
      <w:r w:rsidR="00AC466E" w:rsidRPr="00206ACB">
        <w:t xml:space="preserve"> </w:t>
      </w:r>
      <w:r w:rsidRPr="00206ACB">
        <w:t>indicating</w:t>
      </w:r>
      <w:r w:rsidR="00AC466E" w:rsidRPr="00206ACB">
        <w:t xml:space="preserve"> </w:t>
      </w:r>
      <w:r w:rsidRPr="00206ACB">
        <w:t>"move</w:t>
      </w:r>
      <w:r w:rsidR="00AC466E" w:rsidRPr="00206ACB">
        <w:t xml:space="preserve"> </w:t>
      </w:r>
      <w:r w:rsidRPr="00206ACB">
        <w:t>right".</w:t>
      </w:r>
    </w:p>
    <w:p w14:paraId="523CABBA" w14:textId="1B236C43" w:rsidR="00BA13A2" w:rsidRPr="00206ACB" w:rsidRDefault="00BA13A2" w:rsidP="000C5875">
      <w:r w:rsidRPr="00206ACB">
        <w:rPr>
          <w:rStyle w:val="marginnote"/>
          <w:rFonts w:cstheme="minorHAnsi"/>
          <w:color w:val="111111"/>
          <w:szCs w:val="26"/>
        </w:rPr>
        <w:t>Note</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with</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way</w:t>
      </w:r>
      <w:r w:rsidR="00AC466E" w:rsidRPr="00206ACB">
        <w:rPr>
          <w:rStyle w:val="marginnote"/>
          <w:rFonts w:cstheme="minorHAnsi"/>
          <w:color w:val="111111"/>
          <w:szCs w:val="26"/>
        </w:rPr>
        <w:t xml:space="preserve"> </w:t>
      </w:r>
      <w:r w:rsidRPr="00365816">
        <w:rPr>
          <w:rStyle w:val="QuoteChar"/>
        </w:rPr>
        <w:t>update_player</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structured,</w:t>
      </w:r>
      <w:r w:rsidR="00AC466E" w:rsidRPr="00206ACB">
        <w:rPr>
          <w:rStyle w:val="marginnote"/>
          <w:rFonts w:cstheme="minorHAnsi"/>
          <w:color w:val="111111"/>
          <w:szCs w:val="26"/>
        </w:rPr>
        <w:t xml:space="preserve"> </w:t>
      </w:r>
      <w:r w:rsidRPr="00206ACB">
        <w:rPr>
          <w:rStyle w:val="marginnote"/>
          <w:rFonts w:cstheme="minorHAnsi"/>
          <w:color w:val="111111"/>
          <w:szCs w:val="26"/>
        </w:rPr>
        <w:t>if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player's</w:t>
      </w:r>
      <w:r w:rsidR="00AC466E" w:rsidRPr="00206ACB">
        <w:rPr>
          <w:rStyle w:val="marginnote"/>
          <w:rFonts w:cstheme="minorHAnsi"/>
          <w:color w:val="111111"/>
          <w:szCs w:val="26"/>
        </w:rPr>
        <w:t xml:space="preserve"> </w:t>
      </w:r>
      <w:r w:rsidRPr="00206ACB">
        <w:rPr>
          <w:rStyle w:val="marginnote"/>
          <w:rFonts w:cstheme="minorHAnsi"/>
          <w:color w:val="111111"/>
          <w:szCs w:val="26"/>
        </w:rPr>
        <w:t>ship</w:t>
      </w:r>
      <w:r w:rsidR="00AC466E" w:rsidRPr="00206ACB">
        <w:rPr>
          <w:rStyle w:val="marginnote"/>
          <w:rFonts w:cstheme="minorHAnsi"/>
          <w:color w:val="111111"/>
          <w:szCs w:val="26"/>
        </w:rPr>
        <w:t xml:space="preserve"> </w:t>
      </w:r>
      <w:r w:rsidRPr="00206ACB">
        <w:rPr>
          <w:rStyle w:val="marginnote"/>
          <w:rFonts w:cstheme="minorHAnsi"/>
          <w:color w:val="111111"/>
          <w:szCs w:val="26"/>
        </w:rPr>
        <w:t>is</w:t>
      </w:r>
      <w:r w:rsidR="00AC466E" w:rsidRPr="00206ACB">
        <w:rPr>
          <w:rStyle w:val="marginnote"/>
          <w:rFonts w:cstheme="minorHAnsi"/>
          <w:color w:val="111111"/>
          <w:szCs w:val="26"/>
        </w:rPr>
        <w:t xml:space="preserve"> </w:t>
      </w:r>
      <w:r w:rsidRPr="00206ACB">
        <w:rPr>
          <w:rStyle w:val="marginnote"/>
          <w:rFonts w:cstheme="minorHAnsi"/>
          <w:color w:val="111111"/>
          <w:szCs w:val="26"/>
        </w:rPr>
        <w:t>not</w:t>
      </w:r>
      <w:r w:rsidR="00AC466E" w:rsidRPr="00206ACB">
        <w:rPr>
          <w:rStyle w:val="marginnote"/>
          <w:rFonts w:cstheme="minorHAnsi"/>
          <w:color w:val="111111"/>
          <w:szCs w:val="26"/>
        </w:rPr>
        <w:t xml:space="preserve"> </w:t>
      </w:r>
      <w:r w:rsidRPr="00206ACB">
        <w:rPr>
          <w:rStyle w:val="marginnote"/>
          <w:rFonts w:cstheme="minorHAnsi"/>
          <w:color w:val="111111"/>
          <w:szCs w:val="26"/>
        </w:rPr>
        <w:t>near</w:t>
      </w:r>
      <w:r w:rsidR="00AC466E" w:rsidRPr="00206ACB">
        <w:rPr>
          <w:rStyle w:val="marginnote"/>
          <w:rFonts w:cstheme="minorHAnsi"/>
          <w:color w:val="111111"/>
          <w:szCs w:val="26"/>
        </w:rPr>
        <w:t xml:space="preserve"> </w:t>
      </w:r>
      <w:r w:rsidRPr="00206ACB">
        <w:rPr>
          <w:rStyle w:val="Emphasis"/>
          <w:rFonts w:cstheme="minorHAnsi"/>
          <w:color w:val="111111"/>
          <w:szCs w:val="26"/>
        </w:rPr>
        <w:t>either</w:t>
      </w:r>
      <w:r w:rsidR="00AC466E" w:rsidRPr="00206ACB">
        <w:rPr>
          <w:rStyle w:val="marginnote"/>
          <w:rFonts w:cstheme="minorHAnsi"/>
          <w:color w:val="111111"/>
          <w:szCs w:val="26"/>
        </w:rPr>
        <w:t xml:space="preserve"> </w:t>
      </w:r>
      <w:r w:rsidRPr="00206ACB">
        <w:rPr>
          <w:rStyle w:val="marginnote"/>
          <w:rFonts w:cstheme="minorHAnsi"/>
          <w:color w:val="111111"/>
          <w:szCs w:val="26"/>
        </w:rPr>
        <w:t>edge</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screen,</w:t>
      </w:r>
      <w:r w:rsidR="00AC466E" w:rsidRPr="00206ACB">
        <w:rPr>
          <w:rStyle w:val="marginnote"/>
          <w:rFonts w:cstheme="minorHAnsi"/>
          <w:color w:val="111111"/>
          <w:szCs w:val="26"/>
        </w:rPr>
        <w:t xml:space="preserve"> </w:t>
      </w:r>
      <w:r w:rsidRPr="00365816">
        <w:rPr>
          <w:rStyle w:val="QuoteChar"/>
        </w:rPr>
        <w:t>player_dir</w:t>
      </w:r>
      <w:r w:rsidR="00AC466E" w:rsidRPr="00206ACB">
        <w:rPr>
          <w:rStyle w:val="marginnote"/>
          <w:rFonts w:cstheme="minorHAnsi"/>
          <w:color w:val="111111"/>
          <w:szCs w:val="26"/>
        </w:rPr>
        <w:t xml:space="preserve"> </w:t>
      </w:r>
      <w:r w:rsidRPr="00206ACB">
        <w:rPr>
          <w:rStyle w:val="marginnote"/>
          <w:rFonts w:cstheme="minorHAnsi"/>
          <w:color w:val="111111"/>
          <w:szCs w:val="26"/>
        </w:rPr>
        <w:t>will</w:t>
      </w:r>
      <w:r w:rsidR="00AC466E" w:rsidRPr="00206ACB">
        <w:rPr>
          <w:rStyle w:val="marginnote"/>
          <w:rFonts w:cstheme="minorHAnsi"/>
          <w:color w:val="111111"/>
          <w:szCs w:val="26"/>
        </w:rPr>
        <w:t xml:space="preserve"> </w:t>
      </w:r>
      <w:r w:rsidRPr="00206ACB">
        <w:rPr>
          <w:rStyle w:val="marginnote"/>
          <w:rFonts w:cstheme="minorHAnsi"/>
          <w:color w:val="111111"/>
          <w:szCs w:val="26"/>
        </w:rPr>
        <w:t>not</w:t>
      </w:r>
      <w:r w:rsidR="00AC466E" w:rsidRPr="00206ACB">
        <w:rPr>
          <w:rStyle w:val="marginnote"/>
          <w:rFonts w:cstheme="minorHAnsi"/>
          <w:color w:val="111111"/>
          <w:szCs w:val="26"/>
        </w:rPr>
        <w:t xml:space="preserve"> </w:t>
      </w:r>
      <w:r w:rsidRPr="00206ACB">
        <w:rPr>
          <w:rStyle w:val="marginnote"/>
          <w:rFonts w:cstheme="minorHAnsi"/>
          <w:color w:val="111111"/>
          <w:szCs w:val="26"/>
        </w:rPr>
        <w:t>be</w:t>
      </w:r>
      <w:r w:rsidR="00AC466E" w:rsidRPr="00206ACB">
        <w:rPr>
          <w:rStyle w:val="marginnote"/>
          <w:rFonts w:cstheme="minorHAnsi"/>
          <w:color w:val="111111"/>
          <w:szCs w:val="26"/>
        </w:rPr>
        <w:t xml:space="preserve"> </w:t>
      </w:r>
      <w:r w:rsidRPr="00206ACB">
        <w:rPr>
          <w:rStyle w:val="marginnote"/>
          <w:rFonts w:cstheme="minorHAnsi"/>
          <w:color w:val="111111"/>
          <w:szCs w:val="26"/>
        </w:rPr>
        <w:t>updated,</w:t>
      </w:r>
      <w:r w:rsidR="00AC466E" w:rsidRPr="00206ACB">
        <w:rPr>
          <w:rStyle w:val="marginnote"/>
          <w:rFonts w:cstheme="minorHAnsi"/>
          <w:color w:val="111111"/>
          <w:szCs w:val="26"/>
        </w:rPr>
        <w:t xml:space="preserve"> </w:t>
      </w:r>
      <w:r w:rsidRPr="00206ACB">
        <w:rPr>
          <w:rStyle w:val="marginnote"/>
          <w:rFonts w:cstheme="minorHAnsi"/>
          <w:color w:val="111111"/>
          <w:szCs w:val="26"/>
        </w:rPr>
        <w:t>but</w:t>
      </w:r>
      <w:r w:rsidR="00AC466E" w:rsidRPr="00206ACB">
        <w:rPr>
          <w:rStyle w:val="marginnote"/>
          <w:rFonts w:cstheme="minorHAnsi"/>
          <w:color w:val="111111"/>
          <w:szCs w:val="26"/>
        </w:rPr>
        <w:t xml:space="preserve"> </w:t>
      </w:r>
      <w:r w:rsidRPr="00206ACB">
        <w:rPr>
          <w:rStyle w:val="marginnote"/>
          <w:rFonts w:cstheme="minorHAnsi"/>
          <w:color w:val="111111"/>
          <w:szCs w:val="26"/>
        </w:rPr>
        <w:t>we</w:t>
      </w:r>
      <w:r w:rsidR="00AC466E" w:rsidRPr="00206ACB">
        <w:rPr>
          <w:rStyle w:val="marginnote"/>
          <w:rFonts w:cstheme="minorHAnsi"/>
          <w:color w:val="111111"/>
          <w:szCs w:val="26"/>
        </w:rPr>
        <w:t xml:space="preserve"> </w:t>
      </w:r>
      <w:r w:rsidRPr="00206ACB">
        <w:rPr>
          <w:rStyle w:val="marginnote"/>
          <w:rFonts w:cstheme="minorHAnsi"/>
          <w:color w:val="111111"/>
          <w:szCs w:val="26"/>
        </w:rPr>
        <w:t>will</w:t>
      </w:r>
      <w:r w:rsidR="00AC466E" w:rsidRPr="00206ACB">
        <w:rPr>
          <w:rStyle w:val="marginnote"/>
          <w:rFonts w:cstheme="minorHAnsi"/>
          <w:color w:val="111111"/>
          <w:szCs w:val="26"/>
        </w:rPr>
        <w:t xml:space="preserve"> </w:t>
      </w:r>
      <w:r w:rsidRPr="00206ACB">
        <w:rPr>
          <w:rStyle w:val="marginnote"/>
          <w:rFonts w:cstheme="minorHAnsi"/>
          <w:color w:val="111111"/>
          <w:szCs w:val="26"/>
        </w:rPr>
        <w:t>still</w:t>
      </w:r>
      <w:r w:rsidR="00AC466E" w:rsidRPr="00206ACB">
        <w:rPr>
          <w:rStyle w:val="marginnote"/>
          <w:rFonts w:cstheme="minorHAnsi"/>
          <w:color w:val="111111"/>
          <w:szCs w:val="26"/>
        </w:rPr>
        <w:t xml:space="preserve"> </w:t>
      </w:r>
      <w:r w:rsidRPr="00206ACB">
        <w:rPr>
          <w:rStyle w:val="marginnote"/>
          <w:rFonts w:cstheme="minorHAnsi"/>
          <w:color w:val="111111"/>
          <w:szCs w:val="26"/>
        </w:rPr>
        <w:t>increment</w:t>
      </w:r>
      <w:r w:rsidR="00AC466E" w:rsidRPr="00206ACB">
        <w:rPr>
          <w:rStyle w:val="marginnote"/>
          <w:rFonts w:cstheme="minorHAnsi"/>
          <w:color w:val="111111"/>
          <w:szCs w:val="26"/>
        </w:rPr>
        <w:t xml:space="preserve"> </w:t>
      </w:r>
      <w:r w:rsidRPr="00206ACB">
        <w:rPr>
          <w:rStyle w:val="marginnote"/>
          <w:rFonts w:cstheme="minorHAnsi"/>
          <w:color w:val="111111"/>
          <w:szCs w:val="26"/>
        </w:rPr>
        <w:t>or</w:t>
      </w:r>
      <w:r w:rsidR="00AC466E" w:rsidRPr="00206ACB">
        <w:rPr>
          <w:rStyle w:val="marginnote"/>
          <w:rFonts w:cstheme="minorHAnsi"/>
          <w:color w:val="111111"/>
          <w:szCs w:val="26"/>
        </w:rPr>
        <w:t xml:space="preserve"> </w:t>
      </w:r>
      <w:r w:rsidRPr="00206ACB">
        <w:rPr>
          <w:rStyle w:val="marginnote"/>
          <w:rFonts w:cstheme="minorHAnsi"/>
          <w:color w:val="111111"/>
          <w:szCs w:val="26"/>
        </w:rPr>
        <w:t>decrement</w:t>
      </w:r>
      <w:r w:rsidR="00AC466E" w:rsidRPr="00206ACB">
        <w:rPr>
          <w:rStyle w:val="marginnote"/>
          <w:rFonts w:cstheme="minorHAnsi"/>
          <w:color w:val="111111"/>
          <w:szCs w:val="26"/>
        </w:rPr>
        <w:t xml:space="preserve"> </w:t>
      </w:r>
      <w:r w:rsidRPr="00365816">
        <w:rPr>
          <w:rStyle w:val="QuoteChar"/>
        </w:rPr>
        <w:t>player_x</w:t>
      </w:r>
      <w:r w:rsidR="00AC466E" w:rsidRPr="00206ACB">
        <w:rPr>
          <w:rStyle w:val="marginnote"/>
          <w:rFonts w:cstheme="minorHAnsi"/>
          <w:color w:val="111111"/>
          <w:szCs w:val="26"/>
        </w:rPr>
        <w:t xml:space="preserve"> </w:t>
      </w:r>
      <w:r w:rsidRPr="00206ACB">
        <w:rPr>
          <w:rStyle w:val="marginnote"/>
          <w:rFonts w:cstheme="minorHAnsi"/>
          <w:color w:val="111111"/>
          <w:szCs w:val="26"/>
        </w:rPr>
        <w:t>as</w:t>
      </w:r>
      <w:r w:rsidR="00AC466E" w:rsidRPr="00206ACB">
        <w:rPr>
          <w:rStyle w:val="marginnote"/>
          <w:rFonts w:cstheme="minorHAnsi"/>
          <w:color w:val="111111"/>
          <w:szCs w:val="26"/>
        </w:rPr>
        <w:t xml:space="preserve"> </w:t>
      </w:r>
      <w:r w:rsidRPr="00206ACB">
        <w:rPr>
          <w:rStyle w:val="marginnote"/>
          <w:rFonts w:cstheme="minorHAnsi"/>
          <w:color w:val="111111"/>
          <w:szCs w:val="26"/>
        </w:rPr>
        <w:t>appropriate.</w:t>
      </w:r>
    </w:p>
    <w:p w14:paraId="7C94D81B" w14:textId="472AD488" w:rsidR="00BA13A2" w:rsidRPr="00206ACB" w:rsidRDefault="00BA13A2" w:rsidP="009E137C">
      <w:r w:rsidRPr="00206ACB">
        <w:t>Finally,</w:t>
      </w:r>
      <w:r w:rsidR="00AC466E" w:rsidRPr="00206ACB">
        <w:t xml:space="preserve"> </w:t>
      </w:r>
      <w:r w:rsidRPr="00206ACB">
        <w:t>it's</w:t>
      </w:r>
      <w:r w:rsidR="00AC466E" w:rsidRPr="00206ACB">
        <w:t xml:space="preserve"> </w:t>
      </w:r>
      <w:r w:rsidRPr="00206ACB">
        <w:t>time</w:t>
      </w:r>
      <w:r w:rsidR="00AC466E" w:rsidRPr="00206ACB">
        <w:t xml:space="preserve"> </w:t>
      </w:r>
      <w:r w:rsidRPr="00206ACB">
        <w:t>to</w:t>
      </w:r>
      <w:r w:rsidR="00AC466E" w:rsidRPr="00206ACB">
        <w:t xml:space="preserve"> </w:t>
      </w:r>
      <w:r w:rsidRPr="00206ACB">
        <w:t>actually</w:t>
      </w:r>
      <w:r w:rsidR="00AC466E" w:rsidRPr="00206ACB">
        <w:t xml:space="preserve"> </w:t>
      </w:r>
      <w:r w:rsidRPr="00206ACB">
        <w:t>use</w:t>
      </w:r>
      <w:r w:rsidR="00AC466E" w:rsidRPr="00206ACB">
        <w:t xml:space="preserve"> </w:t>
      </w:r>
      <w:r w:rsidRPr="00206ACB">
        <w:t>the</w:t>
      </w:r>
      <w:r w:rsidR="00AC466E" w:rsidRPr="00206ACB">
        <w:t xml:space="preserve"> </w:t>
      </w:r>
      <w:r w:rsidRPr="00206ACB">
        <w:t>results</w:t>
      </w:r>
      <w:r w:rsidR="00AC466E" w:rsidRPr="00206ACB">
        <w:t xml:space="preserve"> </w:t>
      </w:r>
      <w:r w:rsidRPr="00206ACB">
        <w:t>of</w:t>
      </w:r>
      <w:r w:rsidR="00AC466E" w:rsidRPr="00206ACB">
        <w:t xml:space="preserve"> </w:t>
      </w:r>
      <w:r w:rsidRPr="00206ACB">
        <w:t>our</w:t>
      </w:r>
      <w:r w:rsidR="00AC466E" w:rsidRPr="00206ACB">
        <w:t xml:space="preserve"> </w:t>
      </w:r>
      <w:r w:rsidRPr="00206ACB">
        <w:t>edge</w:t>
      </w:r>
      <w:r w:rsidR="00AC466E" w:rsidRPr="00206ACB">
        <w:t xml:space="preserve"> </w:t>
      </w:r>
      <w:r w:rsidRPr="00206ACB">
        <w:t>tests.</w:t>
      </w:r>
      <w:r w:rsidR="00AC466E" w:rsidRPr="00206ACB">
        <w:t xml:space="preserve"> </w:t>
      </w:r>
      <w:r w:rsidRPr="00206ACB">
        <w:t>We</w:t>
      </w:r>
      <w:r w:rsidR="00AC466E" w:rsidRPr="00206ACB">
        <w:t xml:space="preserve"> </w:t>
      </w:r>
      <w:r w:rsidRPr="00206ACB">
        <w:t>compare</w:t>
      </w:r>
      <w:r w:rsidR="00AC466E" w:rsidRPr="00206ACB">
        <w:t xml:space="preserve"> </w:t>
      </w:r>
      <w:r w:rsidRPr="00C96BC2">
        <w:rPr>
          <w:rStyle w:val="QuoteChar"/>
        </w:rPr>
        <w:t>player_dir</w:t>
      </w:r>
      <w:r w:rsidR="00AC466E" w:rsidRPr="00206ACB">
        <w:t xml:space="preserve"> </w:t>
      </w:r>
      <w:r w:rsidRPr="00206ACB">
        <w:t>with</w:t>
      </w:r>
      <w:r w:rsidR="00AC466E" w:rsidRPr="00206ACB">
        <w:t xml:space="preserve"> </w:t>
      </w:r>
      <w:r w:rsidRPr="00C96BC2">
        <w:rPr>
          <w:rStyle w:val="QuoteChar"/>
        </w:rPr>
        <w:t>$01</w:t>
      </w:r>
      <w:r w:rsidR="00AC466E" w:rsidRPr="00206ACB">
        <w:t xml:space="preserve"> </w:t>
      </w:r>
      <w:r w:rsidRPr="00206ACB">
        <w:t>and</w:t>
      </w:r>
      <w:r w:rsidR="00AC466E" w:rsidRPr="00206ACB">
        <w:t xml:space="preserve"> </w:t>
      </w:r>
      <w:r w:rsidRPr="00206ACB">
        <w:t>look</w:t>
      </w:r>
      <w:r w:rsidR="00AC466E" w:rsidRPr="00206ACB">
        <w:t xml:space="preserve"> </w:t>
      </w:r>
      <w:r w:rsidRPr="00206ACB">
        <w:t>to</w:t>
      </w:r>
      <w:r w:rsidR="00AC466E" w:rsidRPr="00206ACB">
        <w:t xml:space="preserve"> </w:t>
      </w:r>
      <w:r w:rsidRPr="00206ACB">
        <w:t>see</w:t>
      </w:r>
      <w:r w:rsidR="00AC466E" w:rsidRPr="00206ACB">
        <w:t xml:space="preserve"> </w:t>
      </w:r>
      <w:r w:rsidRPr="00206ACB">
        <w:t>if</w:t>
      </w:r>
      <w:r w:rsidR="00AC466E" w:rsidRPr="00206ACB">
        <w:t xml:space="preserve"> </w:t>
      </w:r>
      <w:r w:rsidRPr="00206ACB">
        <w:t>the</w:t>
      </w:r>
      <w:r w:rsidR="00AC466E" w:rsidRPr="00206ACB">
        <w:t xml:space="preserve"> </w:t>
      </w:r>
      <w:r w:rsidRPr="00206ACB">
        <w:t>result</w:t>
      </w:r>
      <w:r w:rsidR="00AC466E" w:rsidRPr="00206ACB">
        <w:t xml:space="preserve"> </w:t>
      </w:r>
      <w:r w:rsidRPr="00206ACB">
        <w:t>is</w:t>
      </w:r>
      <w:r w:rsidR="00AC466E" w:rsidRPr="00206ACB">
        <w:t xml:space="preserve"> </w:t>
      </w:r>
      <w:r w:rsidRPr="00206ACB">
        <w:t>zero.</w:t>
      </w:r>
      <w:r w:rsidR="00AC466E" w:rsidRPr="00206ACB">
        <w:t xml:space="preserve"> </w:t>
      </w:r>
      <w:r w:rsidRPr="00206ACB">
        <w:t>If</w:t>
      </w:r>
      <w:r w:rsidR="00AC466E" w:rsidRPr="00206ACB">
        <w:t xml:space="preserve"> </w:t>
      </w:r>
      <w:r w:rsidRPr="00206ACB">
        <w:t>it</w:t>
      </w:r>
      <w:r w:rsidR="00AC466E" w:rsidRPr="00206ACB">
        <w:t xml:space="preserve"> </w:t>
      </w:r>
      <w:r w:rsidRPr="00206ACB">
        <w:t>is,</w:t>
      </w:r>
      <w:r w:rsidR="00AC466E" w:rsidRPr="00206ACB">
        <w:t xml:space="preserve"> </w:t>
      </w:r>
      <w:r w:rsidRPr="00C96BC2">
        <w:rPr>
          <w:rStyle w:val="QuoteChar"/>
        </w:rPr>
        <w:t>BEQ</w:t>
      </w:r>
      <w:r w:rsidR="00AC466E" w:rsidRPr="00C96BC2">
        <w:rPr>
          <w:rStyle w:val="QuoteChar"/>
        </w:rPr>
        <w:t xml:space="preserve"> </w:t>
      </w:r>
      <w:r w:rsidRPr="00C96BC2">
        <w:rPr>
          <w:rStyle w:val="QuoteChar"/>
        </w:rPr>
        <w:t>move_right</w:t>
      </w:r>
      <w:r w:rsidR="00AC466E" w:rsidRPr="00206ACB">
        <w:t xml:space="preserve"> </w:t>
      </w:r>
      <w:r w:rsidRPr="00206ACB">
        <w:t>activates</w:t>
      </w:r>
      <w:r w:rsidR="00AC466E" w:rsidRPr="00206ACB">
        <w:t xml:space="preserve"> </w:t>
      </w:r>
      <w:r w:rsidRPr="00206ACB">
        <w:t>and</w:t>
      </w:r>
      <w:r w:rsidR="00AC466E" w:rsidRPr="00206ACB">
        <w:t xml:space="preserve"> </w:t>
      </w:r>
      <w:r w:rsidRPr="00206ACB">
        <w:t>we</w:t>
      </w:r>
      <w:r w:rsidR="00AC466E" w:rsidRPr="00206ACB">
        <w:t xml:space="preserve"> </w:t>
      </w:r>
      <w:r w:rsidRPr="00206ACB">
        <w:t>increment</w:t>
      </w:r>
      <w:r w:rsidR="00AC466E" w:rsidRPr="00206ACB">
        <w:t xml:space="preserve"> </w:t>
      </w:r>
      <w:r w:rsidRPr="00C96BC2">
        <w:rPr>
          <w:rStyle w:val="QuoteChar"/>
        </w:rPr>
        <w:t>player_x</w:t>
      </w:r>
      <w:r w:rsidRPr="00206ACB">
        <w:t>.</w:t>
      </w:r>
      <w:r w:rsidR="00AC466E" w:rsidRPr="00206ACB">
        <w:t xml:space="preserve"> </w:t>
      </w:r>
      <w:r w:rsidRPr="00206ACB">
        <w:t>Otherwise,</w:t>
      </w:r>
      <w:r w:rsidR="00AC466E" w:rsidRPr="00206ACB">
        <w:t xml:space="preserve"> </w:t>
      </w:r>
      <w:r w:rsidRPr="00206ACB">
        <w:t>we</w:t>
      </w:r>
      <w:r w:rsidR="00AC466E" w:rsidRPr="00206ACB">
        <w:t xml:space="preserve"> </w:t>
      </w:r>
      <w:r w:rsidRPr="00206ACB">
        <w:t>decrement</w:t>
      </w:r>
      <w:r w:rsidR="00AC466E" w:rsidRPr="00206ACB">
        <w:t xml:space="preserve"> </w:t>
      </w:r>
      <w:r w:rsidRPr="00C96BC2">
        <w:rPr>
          <w:rStyle w:val="QuoteChar"/>
        </w:rPr>
        <w:t>player_x</w:t>
      </w:r>
      <w:r w:rsidRPr="00206ACB">
        <w:t>.</w:t>
      </w:r>
      <w:r w:rsidR="00AC466E" w:rsidRPr="00206ACB">
        <w:t xml:space="preserve"> </w:t>
      </w:r>
      <w:r w:rsidRPr="00206ACB">
        <w:t>Having</w:t>
      </w:r>
      <w:r w:rsidR="00AC466E" w:rsidRPr="00206ACB">
        <w:t xml:space="preserve"> </w:t>
      </w:r>
      <w:r w:rsidRPr="00206ACB">
        <w:t>performed</w:t>
      </w:r>
      <w:r w:rsidR="00AC466E" w:rsidRPr="00206ACB">
        <w:t xml:space="preserve"> </w:t>
      </w:r>
      <w:r w:rsidRPr="00206ACB">
        <w:t>our</w:t>
      </w:r>
      <w:r w:rsidR="00AC466E" w:rsidRPr="00206ACB">
        <w:t xml:space="preserve"> </w:t>
      </w:r>
      <w:r w:rsidRPr="00206ACB">
        <w:t>update,</w:t>
      </w:r>
      <w:r w:rsidR="00AC466E" w:rsidRPr="00206ACB">
        <w:t xml:space="preserve"> </w:t>
      </w:r>
      <w:r w:rsidRPr="00206ACB">
        <w:t>we</w:t>
      </w:r>
      <w:r w:rsidR="00AC466E" w:rsidRPr="00206ACB">
        <w:t xml:space="preserve"> </w:t>
      </w:r>
      <w:r w:rsidRPr="00206ACB">
        <w:t>restore</w:t>
      </w:r>
      <w:r w:rsidR="00AC466E" w:rsidRPr="00206ACB">
        <w:t xml:space="preserve"> </w:t>
      </w:r>
      <w:r w:rsidRPr="00206ACB">
        <w:t>all</w:t>
      </w:r>
      <w:r w:rsidR="00AC466E" w:rsidRPr="00206ACB">
        <w:t xml:space="preserve"> </w:t>
      </w:r>
      <w:r w:rsidRPr="00206ACB">
        <w:t>of</w:t>
      </w:r>
      <w:r w:rsidR="00AC466E" w:rsidRPr="00206ACB">
        <w:t xml:space="preserve"> </w:t>
      </w:r>
      <w:r w:rsidRPr="00206ACB">
        <w:t>the</w:t>
      </w:r>
      <w:r w:rsidR="00AC466E" w:rsidRPr="00206ACB">
        <w:t xml:space="preserve"> </w:t>
      </w:r>
      <w:r w:rsidRPr="00206ACB">
        <w:t>registers</w:t>
      </w:r>
      <w:r w:rsidR="00AC466E" w:rsidRPr="00206ACB">
        <w:t xml:space="preserve"> </w:t>
      </w:r>
      <w:r w:rsidRPr="00206ACB">
        <w:t>and</w:t>
      </w:r>
      <w:r w:rsidR="00AC466E" w:rsidRPr="00206ACB">
        <w:t xml:space="preserve"> </w:t>
      </w:r>
      <w:r w:rsidRPr="00206ACB">
        <w:t>return</w:t>
      </w:r>
      <w:r w:rsidR="00AC466E" w:rsidRPr="00206ACB">
        <w:t xml:space="preserve"> </w:t>
      </w:r>
      <w:r w:rsidRPr="00206ACB">
        <w:t>from</w:t>
      </w:r>
      <w:r w:rsidR="00AC466E" w:rsidRPr="00206ACB">
        <w:t xml:space="preserve"> </w:t>
      </w:r>
      <w:r w:rsidRPr="00206ACB">
        <w:t>the</w:t>
      </w:r>
      <w:r w:rsidR="00AC466E" w:rsidRPr="00206ACB">
        <w:t xml:space="preserve"> </w:t>
      </w:r>
      <w:r w:rsidRPr="00206ACB">
        <w:t>subroutine.</w:t>
      </w:r>
    </w:p>
    <w:p w14:paraId="75338655" w14:textId="014CD459" w:rsidR="00BA13A2" w:rsidRPr="00206ACB" w:rsidRDefault="00BA13A2" w:rsidP="000C50AF">
      <w:r w:rsidRPr="00206ACB">
        <w:t>Let's</w:t>
      </w:r>
      <w:r w:rsidR="00AC466E" w:rsidRPr="00206ACB">
        <w:t xml:space="preserve"> </w:t>
      </w:r>
      <w:r w:rsidRPr="00206ACB">
        <w:t>call</w:t>
      </w:r>
      <w:r w:rsidR="00AC466E" w:rsidRPr="00206ACB">
        <w:t xml:space="preserve"> </w:t>
      </w:r>
      <w:r w:rsidRPr="00206ACB">
        <w:t>our</w:t>
      </w:r>
      <w:r w:rsidR="00AC466E" w:rsidRPr="00206ACB">
        <w:t xml:space="preserve"> </w:t>
      </w:r>
      <w:r w:rsidRPr="00206ACB">
        <w:t>new</w:t>
      </w:r>
      <w:r w:rsidR="00AC466E" w:rsidRPr="00206ACB">
        <w:t xml:space="preserve"> </w:t>
      </w:r>
      <w:r w:rsidRPr="00206ACB">
        <w:t>subroutine</w:t>
      </w:r>
      <w:r w:rsidR="00AC466E" w:rsidRPr="00206ACB">
        <w:t xml:space="preserve"> </w:t>
      </w:r>
      <w:r w:rsidRPr="00206ACB">
        <w:t>inside</w:t>
      </w:r>
      <w:r w:rsidR="00AC466E" w:rsidRPr="00206ACB">
        <w:t xml:space="preserve"> </w:t>
      </w:r>
      <w:r w:rsidRPr="00206ACB">
        <w:t>of</w:t>
      </w:r>
      <w:r w:rsidR="00AC466E" w:rsidRPr="00206ACB">
        <w:t xml:space="preserve"> </w:t>
      </w:r>
      <w:r w:rsidRPr="00206ACB">
        <w:t>the</w:t>
      </w:r>
      <w:r w:rsidR="00AC466E" w:rsidRPr="00206ACB">
        <w:t xml:space="preserve"> </w:t>
      </w:r>
      <w:r w:rsidRPr="00206ACB">
        <w:t>NMI</w:t>
      </w:r>
      <w:r w:rsidR="00AC466E" w:rsidRPr="00206ACB">
        <w:t xml:space="preserve"> </w:t>
      </w:r>
      <w:r w:rsidRPr="00206ACB">
        <w:t>handler</w:t>
      </w:r>
      <w:r w:rsidR="00AC466E" w:rsidRPr="00206ACB">
        <w:t xml:space="preserve"> </w:t>
      </w:r>
      <w:r w:rsidRPr="00206ACB">
        <w:t>to</w:t>
      </w:r>
      <w:r w:rsidR="00AC466E" w:rsidRPr="00206ACB">
        <w:t xml:space="preserve"> </w:t>
      </w:r>
      <w:r w:rsidRPr="00206ACB">
        <w:t>finish</w:t>
      </w:r>
      <w:r w:rsidR="00AC466E" w:rsidRPr="00206ACB">
        <w:t xml:space="preserve"> </w:t>
      </w:r>
      <w:r w:rsidRPr="00206ACB">
        <w:t>off</w:t>
      </w:r>
      <w:r w:rsidR="00AC466E" w:rsidRPr="00206ACB">
        <w:t xml:space="preserve"> </w:t>
      </w:r>
      <w:r w:rsidRPr="00206ACB">
        <w:t>our</w:t>
      </w:r>
      <w:r w:rsidR="00AC466E" w:rsidRPr="00206ACB">
        <w:t xml:space="preserve"> </w:t>
      </w:r>
      <w:r w:rsidRPr="00206ACB">
        <w:t>example</w:t>
      </w:r>
      <w:r w:rsidR="00AC466E" w:rsidRPr="00206ACB">
        <w:t xml:space="preserve"> </w:t>
      </w:r>
      <w:r w:rsidRPr="00206ACB">
        <w:t>project:</w:t>
      </w:r>
    </w:p>
    <w:p w14:paraId="4C41845D" w14:textId="00D99507" w:rsidR="0042652C" w:rsidRPr="00C96BC2" w:rsidRDefault="00AC466E"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firstLine="360"/>
        <w:divId w:val="74715967"/>
        <w:rPr>
          <w:rFonts w:ascii="DejaVu Sans Mono" w:hAnsi="DejaVu Sans Mono" w:cs="DejaVu Sans Mono"/>
          <w:color w:val="FFC000"/>
          <w:sz w:val="26"/>
          <w:szCs w:val="26"/>
        </w:rPr>
      </w:pPr>
      <w:r w:rsidRPr="00C96BC2">
        <w:rPr>
          <w:rFonts w:ascii="DejaVu Sans Mono" w:hAnsi="DejaVu Sans Mono" w:cs="DejaVu Sans Mono"/>
          <w:color w:val="FFC000"/>
          <w:sz w:val="26"/>
          <w:szCs w:val="26"/>
        </w:rPr>
        <w:t xml:space="preserve">  </w:t>
      </w:r>
      <w:r w:rsidR="0042652C" w:rsidRPr="00C96BC2">
        <w:rPr>
          <w:rFonts w:ascii="DejaVu Sans Mono" w:hAnsi="DejaVu Sans Mono" w:cs="DejaVu Sans Mono"/>
          <w:color w:val="FFC000"/>
          <w:sz w:val="26"/>
          <w:szCs w:val="26"/>
        </w:rPr>
        <w:t>;</w:t>
      </w:r>
      <w:r w:rsidRPr="00C96BC2">
        <w:rPr>
          <w:rFonts w:ascii="DejaVu Sans Mono" w:hAnsi="DejaVu Sans Mono" w:cs="DejaVu Sans Mono"/>
          <w:color w:val="FFC000"/>
          <w:sz w:val="26"/>
          <w:szCs w:val="26"/>
        </w:rPr>
        <w:t xml:space="preserve"> </w:t>
      </w:r>
      <w:r w:rsidR="0042652C" w:rsidRPr="00C96BC2">
        <w:rPr>
          <w:rFonts w:ascii="DejaVu Sans Mono" w:hAnsi="DejaVu Sans Mono" w:cs="DejaVu Sans Mono"/>
          <w:color w:val="FFC000"/>
          <w:sz w:val="26"/>
          <w:szCs w:val="26"/>
        </w:rPr>
        <w:t>update</w:t>
      </w:r>
      <w:r w:rsidRPr="00C96BC2">
        <w:rPr>
          <w:rFonts w:ascii="DejaVu Sans Mono" w:hAnsi="DejaVu Sans Mono" w:cs="DejaVu Sans Mono"/>
          <w:color w:val="FFC000"/>
          <w:sz w:val="26"/>
          <w:szCs w:val="26"/>
        </w:rPr>
        <w:t xml:space="preserve"> </w:t>
      </w:r>
      <w:r w:rsidR="0042652C" w:rsidRPr="00C96BC2">
        <w:rPr>
          <w:rFonts w:ascii="DejaVu Sans Mono" w:hAnsi="DejaVu Sans Mono" w:cs="DejaVu Sans Mono"/>
          <w:color w:val="FFC000"/>
          <w:sz w:val="26"/>
          <w:szCs w:val="26"/>
        </w:rPr>
        <w:t>tiles</w:t>
      </w:r>
      <w:r w:rsidRPr="00C96BC2">
        <w:rPr>
          <w:rFonts w:ascii="DejaVu Sans Mono" w:hAnsi="DejaVu Sans Mono" w:cs="DejaVu Sans Mono"/>
          <w:color w:val="FFC000"/>
          <w:sz w:val="26"/>
          <w:szCs w:val="26"/>
        </w:rPr>
        <w:t xml:space="preserve"> </w:t>
      </w:r>
      <w:r w:rsidR="0042652C" w:rsidRPr="00C96BC2">
        <w:rPr>
          <w:rFonts w:ascii="DejaVu Sans Mono" w:hAnsi="DejaVu Sans Mono" w:cs="DejaVu Sans Mono"/>
          <w:color w:val="FFC000"/>
          <w:sz w:val="26"/>
          <w:szCs w:val="26"/>
        </w:rPr>
        <w:t>*after*</w:t>
      </w:r>
      <w:r w:rsidRPr="00C96BC2">
        <w:rPr>
          <w:rFonts w:ascii="DejaVu Sans Mono" w:hAnsi="DejaVu Sans Mono" w:cs="DejaVu Sans Mono"/>
          <w:color w:val="FFC000"/>
          <w:sz w:val="26"/>
          <w:szCs w:val="26"/>
        </w:rPr>
        <w:t xml:space="preserve"> </w:t>
      </w:r>
      <w:r w:rsidR="0042652C" w:rsidRPr="00C96BC2">
        <w:rPr>
          <w:rFonts w:ascii="DejaVu Sans Mono" w:hAnsi="DejaVu Sans Mono" w:cs="DejaVu Sans Mono"/>
          <w:color w:val="FFC000"/>
          <w:sz w:val="26"/>
          <w:szCs w:val="26"/>
        </w:rPr>
        <w:t>DMA</w:t>
      </w:r>
      <w:r w:rsidRPr="00C96BC2">
        <w:rPr>
          <w:rFonts w:ascii="DejaVu Sans Mono" w:hAnsi="DejaVu Sans Mono" w:cs="DejaVu Sans Mono"/>
          <w:color w:val="FFC000"/>
          <w:sz w:val="26"/>
          <w:szCs w:val="26"/>
        </w:rPr>
        <w:t xml:space="preserve"> </w:t>
      </w:r>
      <w:r w:rsidR="0042652C" w:rsidRPr="00C96BC2">
        <w:rPr>
          <w:rFonts w:ascii="DejaVu Sans Mono" w:hAnsi="DejaVu Sans Mono" w:cs="DejaVu Sans Mono"/>
          <w:color w:val="FFC000"/>
          <w:sz w:val="26"/>
          <w:szCs w:val="26"/>
        </w:rPr>
        <w:t>transfer</w:t>
      </w:r>
    </w:p>
    <w:p w14:paraId="087FD36F" w14:textId="43789426" w:rsidR="0042652C" w:rsidRPr="00C96BC2" w:rsidRDefault="00AC466E"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firstLine="360"/>
        <w:divId w:val="74715967"/>
        <w:rPr>
          <w:rFonts w:ascii="DejaVu Sans Mono" w:hAnsi="DejaVu Sans Mono" w:cs="DejaVu Sans Mono"/>
          <w:color w:val="10C26F"/>
          <w:sz w:val="26"/>
          <w:szCs w:val="26"/>
        </w:rPr>
      </w:pPr>
      <w:r w:rsidRPr="00C96BC2">
        <w:rPr>
          <w:rFonts w:ascii="DejaVu Sans Mono" w:hAnsi="DejaVu Sans Mono" w:cs="DejaVu Sans Mono"/>
          <w:color w:val="10C26F"/>
          <w:sz w:val="26"/>
          <w:szCs w:val="26"/>
        </w:rPr>
        <w:t xml:space="preserve">  </w:t>
      </w:r>
      <w:r w:rsidR="0042652C" w:rsidRPr="00C96BC2">
        <w:rPr>
          <w:rFonts w:ascii="DejaVu Sans Mono" w:hAnsi="DejaVu Sans Mono" w:cs="DejaVu Sans Mono"/>
          <w:color w:val="E3371E"/>
          <w:sz w:val="26"/>
          <w:szCs w:val="26"/>
        </w:rPr>
        <w:t>JSR</w:t>
      </w:r>
      <w:r w:rsidRPr="00C96BC2">
        <w:rPr>
          <w:rFonts w:ascii="DejaVu Sans Mono" w:hAnsi="DejaVu Sans Mono" w:cs="DejaVu Sans Mono"/>
          <w:color w:val="10C26F"/>
          <w:sz w:val="26"/>
          <w:szCs w:val="26"/>
        </w:rPr>
        <w:t xml:space="preserve"> </w:t>
      </w:r>
      <w:r w:rsidR="0042652C" w:rsidRPr="00C96BC2">
        <w:rPr>
          <w:rFonts w:ascii="DejaVu Sans Mono" w:hAnsi="DejaVu Sans Mono" w:cs="DejaVu Sans Mono"/>
          <w:color w:val="10C26F"/>
          <w:sz w:val="26"/>
          <w:szCs w:val="26"/>
        </w:rPr>
        <w:t>update_player</w:t>
      </w:r>
    </w:p>
    <w:p w14:paraId="31D6DE6B" w14:textId="00F11065" w:rsidR="0042652C" w:rsidRPr="00C96BC2" w:rsidRDefault="00AC466E" w:rsidP="0036226E">
      <w:pPr>
        <w:pStyle w:val="HTMLPreformatted"/>
        <w:pBdr>
          <w:top w:val="single" w:sz="6" w:space="2" w:color="888888"/>
          <w:left w:val="single" w:sz="6" w:space="2" w:color="888888"/>
          <w:bottom w:val="single" w:sz="6" w:space="2" w:color="888888"/>
          <w:right w:val="single" w:sz="6" w:space="2" w:color="888888"/>
        </w:pBdr>
        <w:shd w:val="clear" w:color="auto" w:fill="292D3E"/>
        <w:spacing w:before="60" w:after="60"/>
        <w:ind w:firstLine="360"/>
        <w:divId w:val="74715967"/>
        <w:rPr>
          <w:rFonts w:ascii="DejaVu Sans Mono" w:hAnsi="DejaVu Sans Mono" w:cs="DejaVu Sans Mono"/>
          <w:color w:val="10C26F"/>
          <w:sz w:val="26"/>
          <w:szCs w:val="26"/>
        </w:rPr>
      </w:pPr>
      <w:r w:rsidRPr="00C96BC2">
        <w:rPr>
          <w:rFonts w:ascii="DejaVu Sans Mono" w:hAnsi="DejaVu Sans Mono" w:cs="DejaVu Sans Mono"/>
          <w:color w:val="10C26F"/>
          <w:sz w:val="26"/>
          <w:szCs w:val="26"/>
        </w:rPr>
        <w:t xml:space="preserve">  </w:t>
      </w:r>
      <w:r w:rsidR="0042652C" w:rsidRPr="00C96BC2">
        <w:rPr>
          <w:rFonts w:ascii="DejaVu Sans Mono" w:hAnsi="DejaVu Sans Mono" w:cs="DejaVu Sans Mono"/>
          <w:color w:val="E3371E"/>
          <w:sz w:val="26"/>
          <w:szCs w:val="26"/>
        </w:rPr>
        <w:t>JSR</w:t>
      </w:r>
      <w:r w:rsidRPr="00C96BC2">
        <w:rPr>
          <w:rFonts w:ascii="DejaVu Sans Mono" w:hAnsi="DejaVu Sans Mono" w:cs="DejaVu Sans Mono"/>
          <w:color w:val="10C26F"/>
          <w:sz w:val="26"/>
          <w:szCs w:val="26"/>
        </w:rPr>
        <w:t xml:space="preserve"> </w:t>
      </w:r>
      <w:r w:rsidR="0042652C" w:rsidRPr="00C96BC2">
        <w:rPr>
          <w:rFonts w:ascii="DejaVu Sans Mono" w:hAnsi="DejaVu Sans Mono" w:cs="DejaVu Sans Mono"/>
          <w:color w:val="10C26F"/>
          <w:sz w:val="26"/>
          <w:szCs w:val="26"/>
        </w:rPr>
        <w:t>draw_player</w:t>
      </w:r>
    </w:p>
    <w:p w14:paraId="37D335C6" w14:textId="039A25E8" w:rsidR="0042652C" w:rsidRPr="00206ACB" w:rsidRDefault="0042652C" w:rsidP="009E137C">
      <w:r w:rsidRPr="00206ACB">
        <w:t>All</w:t>
      </w:r>
      <w:r w:rsidR="00AC466E" w:rsidRPr="00206ACB">
        <w:t xml:space="preserve"> </w:t>
      </w:r>
      <w:r w:rsidRPr="00206ACB">
        <w:t>that's</w:t>
      </w:r>
      <w:r w:rsidR="00AC466E" w:rsidRPr="00206ACB">
        <w:t xml:space="preserve"> </w:t>
      </w:r>
      <w:r w:rsidRPr="00206ACB">
        <w:t>left</w:t>
      </w:r>
      <w:r w:rsidR="00AC466E" w:rsidRPr="00206ACB">
        <w:t xml:space="preserve"> </w:t>
      </w:r>
      <w:r w:rsidRPr="00206ACB">
        <w:t>is</w:t>
      </w:r>
      <w:r w:rsidR="00AC466E" w:rsidRPr="00206ACB">
        <w:t xml:space="preserve"> </w:t>
      </w:r>
      <w:r w:rsidRPr="00206ACB">
        <w:t>to</w:t>
      </w:r>
      <w:r w:rsidR="00AC466E" w:rsidRPr="00206ACB">
        <w:t xml:space="preserve"> </w:t>
      </w:r>
      <w:r w:rsidRPr="00206ACB">
        <w:t>assemble</w:t>
      </w:r>
      <w:r w:rsidR="00AC466E" w:rsidRPr="00206ACB">
        <w:t xml:space="preserve"> </w:t>
      </w:r>
      <w:r w:rsidRPr="00206ACB">
        <w:t>and</w:t>
      </w:r>
      <w:r w:rsidR="00AC466E" w:rsidRPr="00206ACB">
        <w:t xml:space="preserve"> </w:t>
      </w:r>
      <w:r w:rsidRPr="00206ACB">
        <w:t>link</w:t>
      </w:r>
      <w:r w:rsidR="00AC466E" w:rsidRPr="00206ACB">
        <w:t xml:space="preserve"> </w:t>
      </w:r>
      <w:r w:rsidRPr="00206ACB">
        <w:t>the</w:t>
      </w:r>
      <w:r w:rsidR="00AC466E" w:rsidRPr="00206ACB">
        <w:t xml:space="preserve"> </w:t>
      </w:r>
      <w:r w:rsidRPr="00206ACB">
        <w:t>files</w:t>
      </w:r>
      <w:r w:rsidR="00AC466E" w:rsidRPr="00206ACB">
        <w:t xml:space="preserve"> </w:t>
      </w:r>
      <w:r w:rsidRPr="00206ACB">
        <w:t>into</w:t>
      </w:r>
      <w:r w:rsidR="00AC466E" w:rsidRPr="00206ACB">
        <w:t xml:space="preserve"> </w:t>
      </w:r>
      <w:r w:rsidRPr="00206ACB">
        <w:t>a</w:t>
      </w:r>
      <w:r w:rsidR="00AC466E" w:rsidRPr="00206ACB">
        <w:t xml:space="preserve"> </w:t>
      </w:r>
      <w:r w:rsidRPr="00206ACB">
        <w:t>NES</w:t>
      </w:r>
      <w:r w:rsidR="00AC466E" w:rsidRPr="00206ACB">
        <w:t xml:space="preserve"> </w:t>
      </w:r>
      <w:r w:rsidRPr="00206ACB">
        <w:t>ROM:</w:t>
      </w:r>
    </w:p>
    <w:p w14:paraId="3CC2C2B9" w14:textId="45C5D0FD" w:rsidR="0042652C" w:rsidRPr="00C96BC2" w:rsidRDefault="0042652C" w:rsidP="00C96BC2">
      <w:pPr>
        <w:pStyle w:val="Quote"/>
        <w:ind w:firstLine="0"/>
        <w:rPr>
          <w:rStyle w:val="z-text"/>
          <w:sz w:val="22"/>
          <w:szCs w:val="22"/>
        </w:rPr>
      </w:pPr>
      <w:r w:rsidRPr="00C96BC2">
        <w:rPr>
          <w:rStyle w:val="z-text"/>
          <w:sz w:val="22"/>
          <w:szCs w:val="22"/>
        </w:rPr>
        <w:tab/>
        <w:t>ca65</w:t>
      </w:r>
      <w:r w:rsidR="00AC466E" w:rsidRPr="00C96BC2">
        <w:rPr>
          <w:rStyle w:val="z-text"/>
          <w:sz w:val="22"/>
          <w:szCs w:val="22"/>
        </w:rPr>
        <w:t xml:space="preserve"> </w:t>
      </w:r>
      <w:r w:rsidRPr="00C96BC2">
        <w:rPr>
          <w:rStyle w:val="z-text"/>
          <w:sz w:val="22"/>
          <w:szCs w:val="22"/>
        </w:rPr>
        <w:t>src/spritemovement.asm</w:t>
      </w:r>
    </w:p>
    <w:p w14:paraId="16B50C3A" w14:textId="0AE521F9" w:rsidR="0042652C" w:rsidRPr="00C96BC2" w:rsidRDefault="0042652C" w:rsidP="00C96BC2">
      <w:pPr>
        <w:pStyle w:val="Quote"/>
        <w:ind w:firstLine="0"/>
        <w:rPr>
          <w:rStyle w:val="z-text"/>
          <w:sz w:val="22"/>
          <w:szCs w:val="22"/>
        </w:rPr>
      </w:pPr>
      <w:r w:rsidRPr="00C96BC2">
        <w:rPr>
          <w:rStyle w:val="z-text"/>
          <w:sz w:val="22"/>
          <w:szCs w:val="22"/>
        </w:rPr>
        <w:tab/>
        <w:t>ca65</w:t>
      </w:r>
      <w:r w:rsidR="00AC466E" w:rsidRPr="00C96BC2">
        <w:rPr>
          <w:rStyle w:val="z-text"/>
          <w:sz w:val="22"/>
          <w:szCs w:val="22"/>
        </w:rPr>
        <w:t xml:space="preserve"> </w:t>
      </w:r>
      <w:r w:rsidRPr="00C96BC2">
        <w:rPr>
          <w:rStyle w:val="z-text"/>
          <w:sz w:val="22"/>
          <w:szCs w:val="22"/>
        </w:rPr>
        <w:t>src/reset.asm</w:t>
      </w:r>
    </w:p>
    <w:p w14:paraId="3AA2B874" w14:textId="2A8ED2CB" w:rsidR="0042652C" w:rsidRPr="00C96BC2" w:rsidRDefault="0042652C" w:rsidP="00C96BC2">
      <w:pPr>
        <w:pStyle w:val="Quote"/>
        <w:ind w:firstLine="0"/>
        <w:rPr>
          <w:rStyle w:val="z-text"/>
          <w:sz w:val="22"/>
          <w:szCs w:val="22"/>
        </w:rPr>
      </w:pPr>
      <w:r w:rsidRPr="00C96BC2">
        <w:rPr>
          <w:rStyle w:val="z-text"/>
          <w:sz w:val="22"/>
          <w:szCs w:val="22"/>
        </w:rPr>
        <w:tab/>
        <w:t>ld65</w:t>
      </w:r>
      <w:r w:rsidR="00AC466E" w:rsidRPr="00C96BC2">
        <w:rPr>
          <w:rStyle w:val="z-text"/>
          <w:sz w:val="22"/>
          <w:szCs w:val="22"/>
        </w:rPr>
        <w:t xml:space="preserve"> </w:t>
      </w:r>
      <w:r w:rsidRPr="00C96BC2">
        <w:rPr>
          <w:rStyle w:val="z-text"/>
          <w:sz w:val="22"/>
          <w:szCs w:val="22"/>
        </w:rPr>
        <w:t>src/reset.o</w:t>
      </w:r>
      <w:r w:rsidR="00AC466E" w:rsidRPr="00C96BC2">
        <w:rPr>
          <w:rStyle w:val="z-text"/>
          <w:sz w:val="22"/>
          <w:szCs w:val="22"/>
        </w:rPr>
        <w:t xml:space="preserve"> </w:t>
      </w:r>
      <w:r w:rsidRPr="00C96BC2">
        <w:rPr>
          <w:rStyle w:val="z-text"/>
          <w:sz w:val="22"/>
          <w:szCs w:val="22"/>
        </w:rPr>
        <w:t>src/spritemovement.o</w:t>
      </w:r>
      <w:r w:rsidR="00AC466E" w:rsidRPr="00C96BC2">
        <w:rPr>
          <w:rStyle w:val="z-text"/>
          <w:sz w:val="22"/>
          <w:szCs w:val="22"/>
        </w:rPr>
        <w:t xml:space="preserve"> </w:t>
      </w:r>
      <w:r w:rsidRPr="00C96BC2">
        <w:rPr>
          <w:rStyle w:val="z-text"/>
          <w:sz w:val="22"/>
          <w:szCs w:val="22"/>
        </w:rPr>
        <w:t>-C</w:t>
      </w:r>
      <w:r w:rsidR="00AC466E" w:rsidRPr="00C96BC2">
        <w:rPr>
          <w:rStyle w:val="z-text"/>
          <w:sz w:val="22"/>
          <w:szCs w:val="22"/>
        </w:rPr>
        <w:t xml:space="preserve"> </w:t>
      </w:r>
      <w:r w:rsidRPr="00C96BC2">
        <w:rPr>
          <w:rStyle w:val="z-text"/>
          <w:sz w:val="22"/>
          <w:szCs w:val="22"/>
        </w:rPr>
        <w:t>nes.cfg</w:t>
      </w:r>
      <w:r w:rsidR="00AC466E" w:rsidRPr="00C96BC2">
        <w:rPr>
          <w:rStyle w:val="z-text"/>
          <w:sz w:val="22"/>
          <w:szCs w:val="22"/>
        </w:rPr>
        <w:t xml:space="preserve"> </w:t>
      </w:r>
      <w:r w:rsidRPr="00C96BC2">
        <w:rPr>
          <w:rStyle w:val="z-text"/>
          <w:sz w:val="22"/>
          <w:szCs w:val="22"/>
        </w:rPr>
        <w:t>-o</w:t>
      </w:r>
      <w:r w:rsidR="00AC466E" w:rsidRPr="00C96BC2">
        <w:rPr>
          <w:rStyle w:val="z-text"/>
          <w:sz w:val="22"/>
          <w:szCs w:val="22"/>
        </w:rPr>
        <w:t xml:space="preserve"> </w:t>
      </w:r>
      <w:r w:rsidRPr="00C96BC2">
        <w:rPr>
          <w:rStyle w:val="z-text"/>
          <w:sz w:val="22"/>
          <w:szCs w:val="22"/>
        </w:rPr>
        <w:t>spritemovement.nes</w:t>
      </w:r>
    </w:p>
    <w:p w14:paraId="58A8FDCE" w14:textId="77777777" w:rsidR="000C5875" w:rsidRDefault="000C5875">
      <w:pPr>
        <w:widowControl/>
        <w:kinsoku/>
        <w:overflowPunct/>
        <w:autoSpaceDE/>
        <w:autoSpaceDN/>
        <w:spacing w:before="0" w:after="160" w:line="259" w:lineRule="auto"/>
        <w:ind w:firstLine="0"/>
        <w:jc w:val="left"/>
      </w:pPr>
      <w:r>
        <w:br w:type="page"/>
      </w:r>
    </w:p>
    <w:p w14:paraId="0F8B1A80" w14:textId="7D98595B" w:rsidR="0042652C" w:rsidRPr="00206ACB" w:rsidRDefault="0042652C" w:rsidP="000C50AF">
      <w:r w:rsidRPr="00206ACB">
        <w:lastRenderedPageBreak/>
        <w:t>If</w:t>
      </w:r>
      <w:r w:rsidR="00AC466E" w:rsidRPr="00206ACB">
        <w:t xml:space="preserve"> </w:t>
      </w:r>
      <w:r w:rsidRPr="00206ACB">
        <w:t>you</w:t>
      </w:r>
      <w:r w:rsidR="00AC466E" w:rsidRPr="00206ACB">
        <w:t xml:space="preserve"> </w:t>
      </w:r>
      <w:r w:rsidRPr="00206ACB">
        <w:t>open</w:t>
      </w:r>
      <w:r w:rsidR="00AC466E" w:rsidRPr="00206ACB">
        <w:t xml:space="preserve"> </w:t>
      </w:r>
      <w:r w:rsidRPr="00206ACB">
        <w:t>the</w:t>
      </w:r>
      <w:r w:rsidR="00AC466E" w:rsidRPr="00206ACB">
        <w:t xml:space="preserve"> </w:t>
      </w:r>
      <w:r w:rsidRPr="00206ACB">
        <w:t>resulting</w:t>
      </w:r>
      <w:r w:rsidR="00AC466E" w:rsidRPr="00206ACB">
        <w:t xml:space="preserve"> </w:t>
      </w:r>
      <w:r w:rsidRPr="00C96BC2">
        <w:rPr>
          <w:rStyle w:val="QuoteChar"/>
        </w:rPr>
        <w:t>.nes</w:t>
      </w:r>
      <w:r w:rsidR="00AC466E" w:rsidRPr="00206ACB">
        <w:t xml:space="preserve"> </w:t>
      </w:r>
      <w:r w:rsidRPr="00206ACB">
        <w:t>file</w:t>
      </w:r>
      <w:r w:rsidR="00AC466E" w:rsidRPr="00206ACB">
        <w:t xml:space="preserve"> </w:t>
      </w:r>
      <w:r w:rsidRPr="00206ACB">
        <w:t>in</w:t>
      </w:r>
      <w:r w:rsidR="00AC466E" w:rsidRPr="00206ACB">
        <w:t xml:space="preserve"> </w:t>
      </w:r>
      <w:r w:rsidRPr="00206ACB">
        <w:t>an</w:t>
      </w:r>
      <w:r w:rsidR="00AC466E" w:rsidRPr="00206ACB">
        <w:t xml:space="preserve"> </w:t>
      </w:r>
      <w:r w:rsidRPr="00206ACB">
        <w:t>emulator,</w:t>
      </w:r>
      <w:r w:rsidR="00AC466E" w:rsidRPr="00206ACB">
        <w:t xml:space="preserve"> </w:t>
      </w:r>
      <w:r w:rsidRPr="00206ACB">
        <w:t>you</w:t>
      </w:r>
      <w:r w:rsidR="00AC466E" w:rsidRPr="00206ACB">
        <w:t xml:space="preserve"> </w:t>
      </w:r>
      <w:r w:rsidRPr="00206ACB">
        <w:t>should</w:t>
      </w:r>
      <w:r w:rsidR="00AC466E" w:rsidRPr="00206ACB">
        <w:t xml:space="preserve"> </w:t>
      </w:r>
      <w:r w:rsidRPr="00206ACB">
        <w:t>see</w:t>
      </w:r>
      <w:r w:rsidR="00AC466E" w:rsidRPr="00206ACB">
        <w:t xml:space="preserve"> </w:t>
      </w:r>
      <w:r w:rsidRPr="00206ACB">
        <w:t>this:</w:t>
      </w:r>
    </w:p>
    <w:p w14:paraId="18F08CA1" w14:textId="2D4FF3EA" w:rsidR="0042652C" w:rsidRPr="00206ACB" w:rsidRDefault="000C5875" w:rsidP="006369BB">
      <w:pPr>
        <w:rPr>
          <w:rFonts w:cstheme="minorHAnsi"/>
          <w:szCs w:val="26"/>
        </w:rPr>
      </w:pPr>
      <w:r>
        <w:rPr>
          <w:noProof/>
        </w:rPr>
        <w:drawing>
          <wp:inline distT="0" distB="0" distL="0" distR="0" wp14:anchorId="444F0199" wp14:editId="6F4D252E">
            <wp:extent cx="2438400" cy="2286000"/>
            <wp:effectExtent l="0" t="0" r="0" b="0"/>
            <wp:docPr id="225217722" name="Picture 8" descr="A video game screen with stars and space shutt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17722" name="Picture 8" descr="A video game screen with stars and space shuttles&#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38400" cy="2286000"/>
                    </a:xfrm>
                    <a:prstGeom prst="rect">
                      <a:avLst/>
                    </a:prstGeom>
                    <a:noFill/>
                    <a:ln>
                      <a:noFill/>
                    </a:ln>
                  </pic:spPr>
                </pic:pic>
              </a:graphicData>
            </a:graphic>
          </wp:inline>
        </w:drawing>
      </w:r>
    </w:p>
    <w:p w14:paraId="5552066B" w14:textId="58314D7B" w:rsidR="00F152EE" w:rsidRPr="00206ACB" w:rsidRDefault="00545119" w:rsidP="001B7632">
      <w:pPr>
        <w:pStyle w:val="Heading3"/>
        <w:rPr>
          <w:rFonts w:cstheme="minorHAnsi"/>
        </w:rPr>
      </w:pPr>
      <w:bookmarkStart w:id="175" w:name="_Toc168434268"/>
      <w:bookmarkStart w:id="176" w:name="_Toc168779389"/>
      <w:r w:rsidRPr="00206ACB">
        <w:rPr>
          <w:rFonts w:cstheme="minorHAnsi"/>
        </w:rPr>
        <w:t>Homework</w:t>
      </w:r>
      <w:bookmarkEnd w:id="175"/>
      <w:bookmarkEnd w:id="176"/>
    </w:p>
    <w:p w14:paraId="29505A32" w14:textId="2B17EC3A" w:rsidR="000731D5" w:rsidRPr="00206ACB" w:rsidRDefault="000731D5" w:rsidP="009E137C">
      <w:r w:rsidRPr="00206ACB">
        <w:t>Now</w:t>
      </w:r>
      <w:r w:rsidR="00AC466E" w:rsidRPr="00206ACB">
        <w:t xml:space="preserve"> </w:t>
      </w:r>
      <w:r w:rsidRPr="00206ACB">
        <w:t>that</w:t>
      </w:r>
      <w:r w:rsidR="00AC466E" w:rsidRPr="00206ACB">
        <w:t xml:space="preserve"> </w:t>
      </w:r>
      <w:r w:rsidRPr="00206ACB">
        <w:t>you</w:t>
      </w:r>
      <w:r w:rsidR="00AC466E" w:rsidRPr="00206ACB">
        <w:t xml:space="preserve"> </w:t>
      </w:r>
      <w:r w:rsidRPr="00206ACB">
        <w:t>understand</w:t>
      </w:r>
      <w:r w:rsidR="00AC466E" w:rsidRPr="00206ACB">
        <w:t xml:space="preserve"> </w:t>
      </w:r>
      <w:r w:rsidRPr="00206ACB">
        <w:t>the</w:t>
      </w:r>
      <w:r w:rsidR="00AC466E" w:rsidRPr="00206ACB">
        <w:t xml:space="preserve"> </w:t>
      </w:r>
      <w:r w:rsidRPr="00206ACB">
        <w:t>basics</w:t>
      </w:r>
      <w:r w:rsidR="00AC466E" w:rsidRPr="00206ACB">
        <w:t xml:space="preserve"> </w:t>
      </w:r>
      <w:r w:rsidRPr="00206ACB">
        <w:t>of</w:t>
      </w:r>
      <w:r w:rsidR="00AC466E" w:rsidRPr="00206ACB">
        <w:t xml:space="preserve"> </w:t>
      </w:r>
      <w:r w:rsidRPr="00206ACB">
        <w:t>moving</w:t>
      </w:r>
      <w:r w:rsidR="00AC466E" w:rsidRPr="00206ACB">
        <w:t xml:space="preserve"> </w:t>
      </w:r>
      <w:r w:rsidRPr="00206ACB">
        <w:t>sprites</w:t>
      </w:r>
      <w:r w:rsidR="00AC466E" w:rsidRPr="00206ACB">
        <w:t xml:space="preserve"> </w:t>
      </w:r>
      <w:r w:rsidRPr="00206ACB">
        <w:t>around</w:t>
      </w:r>
      <w:r w:rsidR="00AC466E" w:rsidRPr="00206ACB">
        <w:t xml:space="preserve"> </w:t>
      </w:r>
      <w:r w:rsidRPr="00206ACB">
        <w:t>the</w:t>
      </w:r>
      <w:r w:rsidR="00AC466E" w:rsidRPr="00206ACB">
        <w:t xml:space="preserve"> </w:t>
      </w:r>
      <w:r w:rsidRPr="00206ACB">
        <w:t>screen,</w:t>
      </w:r>
      <w:r w:rsidR="00AC466E" w:rsidRPr="00206ACB">
        <w:t xml:space="preserve"> </w:t>
      </w:r>
      <w:r w:rsidRPr="00206ACB">
        <w:t>try</w:t>
      </w:r>
      <w:r w:rsidR="00AC466E" w:rsidRPr="00206ACB">
        <w:t xml:space="preserve"> </w:t>
      </w:r>
      <w:r w:rsidRPr="00206ACB">
        <w:t>these</w:t>
      </w:r>
      <w:r w:rsidR="00AC466E" w:rsidRPr="00206ACB">
        <w:t xml:space="preserve"> </w:t>
      </w:r>
      <w:r w:rsidRPr="00206ACB">
        <w:t>projects</w:t>
      </w:r>
      <w:r w:rsidR="00AC466E" w:rsidRPr="00206ACB">
        <w:t xml:space="preserve"> </w:t>
      </w:r>
      <w:r w:rsidRPr="00206ACB">
        <w:t>to</w:t>
      </w:r>
      <w:r w:rsidR="00AC466E" w:rsidRPr="00206ACB">
        <w:t xml:space="preserve"> </w:t>
      </w:r>
      <w:r w:rsidRPr="00206ACB">
        <w:t>explore</w:t>
      </w:r>
      <w:r w:rsidR="00AC466E" w:rsidRPr="00206ACB">
        <w:t xml:space="preserve"> </w:t>
      </w:r>
      <w:r w:rsidRPr="00206ACB">
        <w:t>and</w:t>
      </w:r>
      <w:r w:rsidR="00AC466E" w:rsidRPr="00206ACB">
        <w:t xml:space="preserve"> </w:t>
      </w:r>
      <w:r w:rsidRPr="00206ACB">
        <w:t>deepen</w:t>
      </w:r>
      <w:r w:rsidR="00AC466E" w:rsidRPr="00206ACB">
        <w:t xml:space="preserve"> </w:t>
      </w:r>
      <w:r w:rsidRPr="00206ACB">
        <w:t>your</w:t>
      </w:r>
      <w:r w:rsidR="00AC466E" w:rsidRPr="00206ACB">
        <w:t xml:space="preserve"> </w:t>
      </w:r>
      <w:r w:rsidRPr="00206ACB">
        <w:t>understanding.</w:t>
      </w:r>
    </w:p>
    <w:p w14:paraId="0AA10104" w14:textId="003C0EB2" w:rsidR="000731D5" w:rsidRPr="00206ACB" w:rsidRDefault="000731D5">
      <w:pPr>
        <w:pStyle w:val="ListParagraph"/>
        <w:numPr>
          <w:ilvl w:val="0"/>
          <w:numId w:val="20"/>
        </w:numPr>
        <w:ind w:left="1080"/>
      </w:pPr>
      <w:r w:rsidRPr="00206ACB">
        <w:t>Make</w:t>
      </w:r>
      <w:r w:rsidR="00AC466E" w:rsidRPr="00206ACB">
        <w:t xml:space="preserve"> </w:t>
      </w:r>
      <w:r w:rsidRPr="00206ACB">
        <w:t>the</w:t>
      </w:r>
      <w:r w:rsidR="00AC466E" w:rsidRPr="00206ACB">
        <w:t xml:space="preserve"> </w:t>
      </w:r>
      <w:r w:rsidRPr="00206ACB">
        <w:t>player</w:t>
      </w:r>
      <w:r w:rsidR="00AC466E" w:rsidRPr="00206ACB">
        <w:t xml:space="preserve"> </w:t>
      </w:r>
      <w:r w:rsidRPr="00206ACB">
        <w:t>ship</w:t>
      </w:r>
      <w:r w:rsidR="00AC466E" w:rsidRPr="00206ACB">
        <w:t xml:space="preserve"> </w:t>
      </w:r>
      <w:r w:rsidRPr="00206ACB">
        <w:t>move</w:t>
      </w:r>
      <w:r w:rsidR="00AC466E" w:rsidRPr="00206ACB">
        <w:t xml:space="preserve"> </w:t>
      </w:r>
      <w:r w:rsidRPr="00206ACB">
        <w:t>faster.</w:t>
      </w:r>
      <w:r w:rsidR="00AC466E" w:rsidRPr="00206ACB">
        <w:t xml:space="preserve"> </w:t>
      </w:r>
      <w:r w:rsidRPr="00206ACB">
        <w:t>Currently,</w:t>
      </w:r>
      <w:r w:rsidR="00AC466E" w:rsidRPr="00206ACB">
        <w:t xml:space="preserve"> </w:t>
      </w:r>
      <w:r w:rsidRPr="00206ACB">
        <w:t>we</w:t>
      </w:r>
      <w:r w:rsidR="00AC466E" w:rsidRPr="00206ACB">
        <w:t xml:space="preserve"> </w:t>
      </w:r>
      <w:r w:rsidRPr="00206ACB">
        <w:t>move</w:t>
      </w:r>
      <w:r w:rsidR="00AC466E" w:rsidRPr="00206ACB">
        <w:t xml:space="preserve"> </w:t>
      </w:r>
      <w:r w:rsidRPr="00206ACB">
        <w:t>the</w:t>
      </w:r>
      <w:r w:rsidR="00AC466E" w:rsidRPr="00206ACB">
        <w:t xml:space="preserve"> </w:t>
      </w:r>
      <w:r w:rsidRPr="00206ACB">
        <w:t>player's</w:t>
      </w:r>
      <w:r w:rsidR="00AC466E" w:rsidRPr="00206ACB">
        <w:t xml:space="preserve"> </w:t>
      </w:r>
      <w:r w:rsidRPr="00206ACB">
        <w:t>ship</w:t>
      </w:r>
      <w:r w:rsidR="00AC466E" w:rsidRPr="00206ACB">
        <w:t xml:space="preserve"> </w:t>
      </w:r>
      <w:r w:rsidRPr="00206ACB">
        <w:t>one</w:t>
      </w:r>
      <w:r w:rsidR="00AC466E" w:rsidRPr="00206ACB">
        <w:t xml:space="preserve"> </w:t>
      </w:r>
      <w:r w:rsidRPr="00206ACB">
        <w:t>pixel</w:t>
      </w:r>
      <w:r w:rsidR="00AC466E" w:rsidRPr="00206ACB">
        <w:t xml:space="preserve"> </w:t>
      </w:r>
      <w:r w:rsidRPr="00206ACB">
        <w:t>per</w:t>
      </w:r>
      <w:r w:rsidR="00AC466E" w:rsidRPr="00206ACB">
        <w:t xml:space="preserve"> </w:t>
      </w:r>
      <w:r w:rsidRPr="00206ACB">
        <w:t>frame,</w:t>
      </w:r>
      <w:r w:rsidR="00AC466E" w:rsidRPr="00206ACB">
        <w:t xml:space="preserve"> </w:t>
      </w:r>
      <w:r w:rsidRPr="00206ACB">
        <w:t>or</w:t>
      </w:r>
      <w:r w:rsidR="00AC466E" w:rsidRPr="00206ACB">
        <w:t xml:space="preserve"> </w:t>
      </w:r>
      <w:r w:rsidRPr="00206ACB">
        <w:t>60</w:t>
      </w:r>
      <w:r w:rsidR="00AC466E" w:rsidRPr="00206ACB">
        <w:t xml:space="preserve"> </w:t>
      </w:r>
      <w:r w:rsidRPr="00206ACB">
        <w:t>pixels</w:t>
      </w:r>
      <w:r w:rsidR="00AC466E" w:rsidRPr="00206ACB">
        <w:t xml:space="preserve"> </w:t>
      </w:r>
      <w:r w:rsidRPr="00206ACB">
        <w:t>per</w:t>
      </w:r>
      <w:r w:rsidR="00AC466E" w:rsidRPr="00206ACB">
        <w:t xml:space="preserve"> </w:t>
      </w:r>
      <w:r w:rsidRPr="00206ACB">
        <w:t>second.</w:t>
      </w:r>
      <w:r w:rsidR="00AC466E" w:rsidRPr="00206ACB">
        <w:t xml:space="preserve"> </w:t>
      </w:r>
      <w:r w:rsidRPr="00206ACB">
        <w:t>How</w:t>
      </w:r>
      <w:r w:rsidR="00AC466E" w:rsidRPr="00206ACB">
        <w:t xml:space="preserve"> </w:t>
      </w:r>
      <w:r w:rsidRPr="00206ACB">
        <w:t>would</w:t>
      </w:r>
      <w:r w:rsidR="00AC466E" w:rsidRPr="00206ACB">
        <w:t xml:space="preserve"> </w:t>
      </w:r>
      <w:r w:rsidRPr="00206ACB">
        <w:t>you</w:t>
      </w:r>
      <w:r w:rsidR="00AC466E" w:rsidRPr="00206ACB">
        <w:t xml:space="preserve"> </w:t>
      </w:r>
      <w:r w:rsidRPr="00206ACB">
        <w:t>make</w:t>
      </w:r>
      <w:r w:rsidR="00AC466E" w:rsidRPr="00206ACB">
        <w:t xml:space="preserve"> </w:t>
      </w:r>
      <w:r w:rsidRPr="00206ACB">
        <w:t>that</w:t>
      </w:r>
      <w:r w:rsidR="00AC466E" w:rsidRPr="00206ACB">
        <w:t xml:space="preserve"> </w:t>
      </w:r>
      <w:r w:rsidRPr="00206ACB">
        <w:t>movement</w:t>
      </w:r>
      <w:r w:rsidR="00AC466E" w:rsidRPr="00206ACB">
        <w:t xml:space="preserve"> </w:t>
      </w:r>
      <w:r w:rsidRPr="00206ACB">
        <w:t>faster?</w:t>
      </w:r>
    </w:p>
    <w:p w14:paraId="5DB0A98E" w14:textId="6581D6BC" w:rsidR="000731D5" w:rsidRPr="00206ACB" w:rsidRDefault="000731D5">
      <w:pPr>
        <w:pStyle w:val="ListParagraph"/>
        <w:numPr>
          <w:ilvl w:val="0"/>
          <w:numId w:val="20"/>
        </w:numPr>
        <w:ind w:left="1080"/>
      </w:pPr>
      <w:r w:rsidRPr="00206ACB">
        <w:t>Change</w:t>
      </w:r>
      <w:r w:rsidR="00AC466E" w:rsidRPr="00206ACB">
        <w:t xml:space="preserve"> </w:t>
      </w:r>
      <w:r w:rsidRPr="000C5875">
        <w:rPr>
          <w:rStyle w:val="QuoteChar"/>
        </w:rPr>
        <w:t>player_y</w:t>
      </w:r>
      <w:r w:rsidR="00AC466E" w:rsidRPr="00206ACB">
        <w:t xml:space="preserve"> </w:t>
      </w:r>
      <w:r w:rsidRPr="00206ACB">
        <w:t>instead</w:t>
      </w:r>
      <w:r w:rsidR="00AC466E" w:rsidRPr="00206ACB">
        <w:t xml:space="preserve"> </w:t>
      </w:r>
      <w:r w:rsidRPr="00206ACB">
        <w:t>of</w:t>
      </w:r>
      <w:r w:rsidR="00AC466E" w:rsidRPr="00206ACB">
        <w:t xml:space="preserve"> </w:t>
      </w:r>
      <w:r w:rsidRPr="00206ACB">
        <w:t>(or</w:t>
      </w:r>
      <w:r w:rsidR="00AC466E" w:rsidRPr="00206ACB">
        <w:t xml:space="preserve"> </w:t>
      </w:r>
      <w:r w:rsidRPr="00206ACB">
        <w:t>in</w:t>
      </w:r>
      <w:r w:rsidR="00AC466E" w:rsidRPr="00206ACB">
        <w:t xml:space="preserve"> </w:t>
      </w:r>
      <w:r w:rsidRPr="00206ACB">
        <w:t>addition</w:t>
      </w:r>
      <w:r w:rsidR="00AC466E" w:rsidRPr="00206ACB">
        <w:t xml:space="preserve"> </w:t>
      </w:r>
      <w:r w:rsidRPr="00206ACB">
        <w:t>to)</w:t>
      </w:r>
      <w:r w:rsidR="00AC466E" w:rsidRPr="00206ACB">
        <w:t xml:space="preserve"> </w:t>
      </w:r>
      <w:r w:rsidRPr="000C5875">
        <w:rPr>
          <w:rStyle w:val="QuoteChar"/>
        </w:rPr>
        <w:t>player_x</w:t>
      </w:r>
      <w:r w:rsidRPr="00206ACB">
        <w:t>.</w:t>
      </w:r>
      <w:r w:rsidR="00AC466E" w:rsidRPr="00206ACB">
        <w:t xml:space="preserve"> </w:t>
      </w:r>
      <w:r w:rsidRPr="00206ACB">
        <w:t>Keep</w:t>
      </w:r>
      <w:r w:rsidR="00AC466E" w:rsidRPr="00206ACB">
        <w:t xml:space="preserve"> </w:t>
      </w:r>
      <w:r w:rsidRPr="00206ACB">
        <w:t>in</w:t>
      </w:r>
      <w:r w:rsidR="00AC466E" w:rsidRPr="00206ACB">
        <w:t xml:space="preserve"> </w:t>
      </w:r>
      <w:r w:rsidRPr="00206ACB">
        <w:t>mind</w:t>
      </w:r>
      <w:r w:rsidR="00AC466E" w:rsidRPr="00206ACB">
        <w:t xml:space="preserve"> </w:t>
      </w:r>
      <w:r w:rsidRPr="00206ACB">
        <w:t>that</w:t>
      </w:r>
      <w:r w:rsidR="00AC466E" w:rsidRPr="00206ACB">
        <w:t xml:space="preserve"> </w:t>
      </w:r>
      <w:r w:rsidRPr="00206ACB">
        <w:t>sprite</w:t>
      </w:r>
      <w:r w:rsidR="00AC466E" w:rsidRPr="00206ACB">
        <w:t xml:space="preserve"> </w:t>
      </w:r>
      <w:r w:rsidRPr="00206ACB">
        <w:t>Y</w:t>
      </w:r>
      <w:r w:rsidR="00AC466E" w:rsidRPr="00206ACB">
        <w:t xml:space="preserve"> </w:t>
      </w:r>
      <w:r w:rsidRPr="00206ACB">
        <w:t>positions</w:t>
      </w:r>
      <w:r w:rsidR="00AC466E" w:rsidRPr="00206ACB">
        <w:t xml:space="preserve"> </w:t>
      </w:r>
      <w:r w:rsidRPr="00206ACB">
        <w:t>greater</w:t>
      </w:r>
      <w:r w:rsidR="00AC466E" w:rsidRPr="00206ACB">
        <w:t xml:space="preserve"> </w:t>
      </w:r>
      <w:r w:rsidRPr="00206ACB">
        <w:t>than</w:t>
      </w:r>
      <w:r w:rsidR="00AC466E" w:rsidRPr="00206ACB">
        <w:t xml:space="preserve"> </w:t>
      </w:r>
      <w:r w:rsidRPr="000C5875">
        <w:rPr>
          <w:rStyle w:val="QuoteChar"/>
        </w:rPr>
        <w:t>$e0</w:t>
      </w:r>
      <w:r w:rsidR="00AC466E" w:rsidRPr="00206ACB">
        <w:t xml:space="preserve"> </w:t>
      </w:r>
      <w:r w:rsidRPr="00206ACB">
        <w:t>will</w:t>
      </w:r>
      <w:r w:rsidR="00AC466E" w:rsidRPr="00206ACB">
        <w:t xml:space="preserve"> </w:t>
      </w:r>
      <w:r w:rsidRPr="00206ACB">
        <w:t>be</w:t>
      </w:r>
      <w:r w:rsidR="00AC466E" w:rsidRPr="00206ACB">
        <w:t xml:space="preserve"> </w:t>
      </w:r>
      <w:r w:rsidRPr="00206ACB">
        <w:t>below</w:t>
      </w:r>
      <w:r w:rsidR="00AC466E" w:rsidRPr="00206ACB">
        <w:t xml:space="preserve"> </w:t>
      </w:r>
      <w:r w:rsidRPr="00206ACB">
        <w:t>the</w:t>
      </w:r>
      <w:r w:rsidR="00AC466E" w:rsidRPr="00206ACB">
        <w:t xml:space="preserve"> </w:t>
      </w:r>
      <w:r w:rsidRPr="00206ACB">
        <w:t>bottom</w:t>
      </w:r>
      <w:r w:rsidR="00AC466E" w:rsidRPr="00206ACB">
        <w:t xml:space="preserve"> </w:t>
      </w:r>
      <w:r w:rsidRPr="00206ACB">
        <w:t>of</w:t>
      </w:r>
      <w:r w:rsidR="00AC466E" w:rsidRPr="00206ACB">
        <w:t xml:space="preserve"> </w:t>
      </w:r>
      <w:r w:rsidRPr="00206ACB">
        <w:t>the</w:t>
      </w:r>
      <w:r w:rsidR="00AC466E" w:rsidRPr="00206ACB">
        <w:t xml:space="preserve"> </w:t>
      </w:r>
      <w:r w:rsidRPr="00206ACB">
        <w:t>viewable</w:t>
      </w:r>
      <w:r w:rsidR="00AC466E" w:rsidRPr="00206ACB">
        <w:t xml:space="preserve"> </w:t>
      </w:r>
      <w:r w:rsidRPr="00206ACB">
        <w:t>screen</w:t>
      </w:r>
      <w:r w:rsidR="00AC466E" w:rsidRPr="00206ACB">
        <w:t xml:space="preserve"> </w:t>
      </w:r>
      <w:r w:rsidRPr="00206ACB">
        <w:t>area.</w:t>
      </w:r>
    </w:p>
    <w:p w14:paraId="5D6581C7" w14:textId="464ECD3A" w:rsidR="000731D5" w:rsidRPr="00206ACB" w:rsidRDefault="000731D5">
      <w:pPr>
        <w:pStyle w:val="ListParagraph"/>
        <w:numPr>
          <w:ilvl w:val="0"/>
          <w:numId w:val="20"/>
        </w:numPr>
        <w:ind w:left="1080"/>
      </w:pPr>
      <w:r w:rsidRPr="00206ACB">
        <w:t>What</w:t>
      </w:r>
      <w:r w:rsidR="00AC466E" w:rsidRPr="00206ACB">
        <w:t xml:space="preserve"> </w:t>
      </w:r>
      <w:r w:rsidRPr="00206ACB">
        <w:t>happens</w:t>
      </w:r>
      <w:r w:rsidR="00AC466E" w:rsidRPr="00206ACB">
        <w:t xml:space="preserve"> </w:t>
      </w:r>
      <w:r w:rsidRPr="00206ACB">
        <w:t>if,</w:t>
      </w:r>
      <w:r w:rsidR="00AC466E" w:rsidRPr="00206ACB">
        <w:t xml:space="preserve"> </w:t>
      </w:r>
      <w:r w:rsidRPr="00206ACB">
        <w:t>instead</w:t>
      </w:r>
      <w:r w:rsidR="00AC466E" w:rsidRPr="00206ACB">
        <w:t xml:space="preserve"> </w:t>
      </w:r>
      <w:r w:rsidRPr="00206ACB">
        <w:t>of</w:t>
      </w:r>
      <w:r w:rsidR="00AC466E" w:rsidRPr="00206ACB">
        <w:t xml:space="preserve"> </w:t>
      </w:r>
      <w:r w:rsidRPr="00206ACB">
        <w:t>checking</w:t>
      </w:r>
      <w:r w:rsidR="00AC466E" w:rsidRPr="00206ACB">
        <w:t xml:space="preserve"> </w:t>
      </w:r>
      <w:r w:rsidRPr="00206ACB">
        <w:t>the</w:t>
      </w:r>
      <w:r w:rsidR="00AC466E" w:rsidRPr="00206ACB">
        <w:t xml:space="preserve"> </w:t>
      </w:r>
      <w:r w:rsidRPr="00206ACB">
        <w:t>left</w:t>
      </w:r>
      <w:r w:rsidR="00AC466E" w:rsidRPr="00206ACB">
        <w:t xml:space="preserve"> </w:t>
      </w:r>
      <w:r w:rsidRPr="00206ACB">
        <w:t>and</w:t>
      </w:r>
      <w:r w:rsidR="00AC466E" w:rsidRPr="00206ACB">
        <w:t xml:space="preserve"> </w:t>
      </w:r>
      <w:r w:rsidRPr="00206ACB">
        <w:t>right</w:t>
      </w:r>
      <w:r w:rsidR="00AC466E" w:rsidRPr="00206ACB">
        <w:t xml:space="preserve"> </w:t>
      </w:r>
      <w:r w:rsidRPr="00206ACB">
        <w:t>edges</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you</w:t>
      </w:r>
      <w:r w:rsidR="00AC466E" w:rsidRPr="00206ACB">
        <w:t xml:space="preserve"> </w:t>
      </w:r>
      <w:r w:rsidRPr="00206ACB">
        <w:t>just</w:t>
      </w:r>
      <w:r w:rsidR="00AC466E" w:rsidRPr="00206ACB">
        <w:t xml:space="preserve"> </w:t>
      </w:r>
      <w:r w:rsidRPr="000C5875">
        <w:rPr>
          <w:rStyle w:val="QuoteChar"/>
        </w:rPr>
        <w:t>INC</w:t>
      </w:r>
      <w:r w:rsidR="00AC466E" w:rsidRPr="000C5875">
        <w:rPr>
          <w:rStyle w:val="QuoteChar"/>
        </w:rPr>
        <w:t xml:space="preserve"> </w:t>
      </w:r>
      <w:r w:rsidRPr="000C5875">
        <w:rPr>
          <w:rStyle w:val="QuoteChar"/>
        </w:rPr>
        <w:t>player_x</w:t>
      </w:r>
      <w:r w:rsidR="00AC466E" w:rsidRPr="00206ACB">
        <w:t xml:space="preserve"> </w:t>
      </w:r>
      <w:r w:rsidRPr="00206ACB">
        <w:t>(or</w:t>
      </w:r>
      <w:r w:rsidR="00AC466E" w:rsidRPr="00206ACB">
        <w:t xml:space="preserve"> </w:t>
      </w:r>
      <w:r w:rsidRPr="000C5875">
        <w:rPr>
          <w:rStyle w:val="QuoteChar"/>
        </w:rPr>
        <w:t>DEC</w:t>
      </w:r>
      <w:r w:rsidR="00AC466E" w:rsidRPr="000C5875">
        <w:rPr>
          <w:rStyle w:val="QuoteChar"/>
        </w:rPr>
        <w:t xml:space="preserve"> </w:t>
      </w:r>
      <w:r w:rsidRPr="000C5875">
        <w:rPr>
          <w:rStyle w:val="QuoteChar"/>
        </w:rPr>
        <w:t>player_x</w:t>
      </w:r>
      <w:r w:rsidRPr="00206ACB">
        <w:t>)</w:t>
      </w:r>
      <w:r w:rsidR="00AC466E" w:rsidRPr="00206ACB">
        <w:t xml:space="preserve"> </w:t>
      </w:r>
      <w:r w:rsidRPr="00206ACB">
        <w:t>every</w:t>
      </w:r>
      <w:r w:rsidR="00AC466E" w:rsidRPr="00206ACB">
        <w:t xml:space="preserve"> </w:t>
      </w:r>
      <w:r w:rsidRPr="00206ACB">
        <w:t>frame?</w:t>
      </w:r>
      <w:r w:rsidR="00AC466E" w:rsidRPr="00206ACB">
        <w:t xml:space="preserve"> </w:t>
      </w:r>
      <w:r w:rsidRPr="00206ACB">
        <w:t>It's</w:t>
      </w:r>
      <w:r w:rsidR="00AC466E" w:rsidRPr="00206ACB">
        <w:t xml:space="preserve"> </w:t>
      </w:r>
      <w:r w:rsidRPr="00206ACB">
        <w:t>simple</w:t>
      </w:r>
      <w:r w:rsidR="00AC466E" w:rsidRPr="00206ACB">
        <w:t xml:space="preserve"> </w:t>
      </w:r>
      <w:r w:rsidRPr="00206ACB">
        <w:t>enough</w:t>
      </w:r>
      <w:r w:rsidR="00AC466E" w:rsidRPr="00206ACB">
        <w:t xml:space="preserve"> </w:t>
      </w:r>
      <w:r w:rsidRPr="00206ACB">
        <w:t>that</w:t>
      </w:r>
      <w:r w:rsidR="00AC466E" w:rsidRPr="00206ACB">
        <w:t xml:space="preserve"> </w:t>
      </w:r>
      <w:r w:rsidRPr="00206ACB">
        <w:t>you</w:t>
      </w:r>
      <w:r w:rsidR="00AC466E" w:rsidRPr="00206ACB">
        <w:t xml:space="preserve"> </w:t>
      </w:r>
      <w:r w:rsidRPr="00206ACB">
        <w:t>could</w:t>
      </w:r>
      <w:r w:rsidR="00AC466E" w:rsidRPr="00206ACB">
        <w:t xml:space="preserve"> </w:t>
      </w:r>
      <w:r w:rsidRPr="00206ACB">
        <w:t>do</w:t>
      </w:r>
      <w:r w:rsidR="00AC466E" w:rsidRPr="00206ACB">
        <w:t xml:space="preserve"> </w:t>
      </w:r>
      <w:r w:rsidRPr="00206ACB">
        <w:t>it</w:t>
      </w:r>
      <w:r w:rsidR="00AC466E" w:rsidRPr="00206ACB">
        <w:t xml:space="preserve"> </w:t>
      </w:r>
      <w:r w:rsidRPr="00206ACB">
        <w:t>directly</w:t>
      </w:r>
      <w:r w:rsidR="00AC466E" w:rsidRPr="00206ACB">
        <w:t xml:space="preserve"> </w:t>
      </w:r>
      <w:r w:rsidRPr="00206ACB">
        <w:t>in</w:t>
      </w:r>
      <w:r w:rsidR="00AC466E" w:rsidRPr="00206ACB">
        <w:t xml:space="preserve"> </w:t>
      </w:r>
      <w:r w:rsidRPr="00206ACB">
        <w:t>the</w:t>
      </w:r>
      <w:r w:rsidR="00AC466E" w:rsidRPr="00206ACB">
        <w:t xml:space="preserve"> </w:t>
      </w:r>
      <w:r w:rsidRPr="00206ACB">
        <w:t>NMI</w:t>
      </w:r>
      <w:r w:rsidR="00AC466E" w:rsidRPr="00206ACB">
        <w:t xml:space="preserve"> </w:t>
      </w:r>
      <w:r w:rsidRPr="00206ACB">
        <w:t>handler,</w:t>
      </w:r>
      <w:r w:rsidR="00AC466E" w:rsidRPr="00206ACB">
        <w:t xml:space="preserve"> </w:t>
      </w:r>
      <w:r w:rsidRPr="00206ACB">
        <w:t>without</w:t>
      </w:r>
      <w:r w:rsidR="00AC466E" w:rsidRPr="00206ACB">
        <w:t xml:space="preserve"> </w:t>
      </w:r>
      <w:r w:rsidRPr="00206ACB">
        <w:t>even</w:t>
      </w:r>
      <w:r w:rsidR="00AC466E" w:rsidRPr="00206ACB">
        <w:t xml:space="preserve"> </w:t>
      </w:r>
      <w:r w:rsidRPr="00206ACB">
        <w:t>touching</w:t>
      </w:r>
      <w:r w:rsidR="00AC466E" w:rsidRPr="00206ACB">
        <w:t xml:space="preserve"> </w:t>
      </w:r>
      <w:r w:rsidRPr="000C5875">
        <w:rPr>
          <w:rStyle w:val="QuoteChar"/>
        </w:rPr>
        <w:t>update_player</w:t>
      </w:r>
      <w:r w:rsidRPr="00206ACB">
        <w:t>.</w:t>
      </w:r>
    </w:p>
    <w:p w14:paraId="1A309D4A" w14:textId="1134BDCA" w:rsidR="000731D5" w:rsidRPr="00206ACB" w:rsidRDefault="000731D5">
      <w:pPr>
        <w:pStyle w:val="ListParagraph"/>
        <w:numPr>
          <w:ilvl w:val="0"/>
          <w:numId w:val="20"/>
        </w:numPr>
        <w:ind w:left="1080"/>
      </w:pPr>
      <w:r w:rsidRPr="00206ACB">
        <w:t>Add</w:t>
      </w:r>
      <w:r w:rsidR="00AC466E" w:rsidRPr="00206ACB">
        <w:t xml:space="preserve"> </w:t>
      </w:r>
      <w:r w:rsidRPr="00206ACB">
        <w:t>additional</w:t>
      </w:r>
      <w:r w:rsidR="00AC466E" w:rsidRPr="00206ACB">
        <w:t xml:space="preserve"> </w:t>
      </w:r>
      <w:r w:rsidRPr="00206ACB">
        <w:t>sprites</w:t>
      </w:r>
      <w:r w:rsidR="00AC466E" w:rsidRPr="00206ACB">
        <w:t xml:space="preserve"> </w:t>
      </w:r>
      <w:r w:rsidRPr="00206ACB">
        <w:t>and</w:t>
      </w:r>
      <w:r w:rsidR="00AC466E" w:rsidRPr="00206ACB">
        <w:t xml:space="preserve"> </w:t>
      </w:r>
      <w:r w:rsidRPr="00206ACB">
        <w:t>move</w:t>
      </w:r>
      <w:r w:rsidR="00AC466E" w:rsidRPr="00206ACB">
        <w:t xml:space="preserve"> </w:t>
      </w:r>
      <w:r w:rsidRPr="00206ACB">
        <w:t>them</w:t>
      </w:r>
      <w:r w:rsidR="00AC466E" w:rsidRPr="00206ACB">
        <w:t xml:space="preserve"> </w:t>
      </w:r>
      <w:r w:rsidRPr="00206ACB">
        <w:t>separately</w:t>
      </w:r>
      <w:r w:rsidR="00AC466E" w:rsidRPr="00206ACB">
        <w:t xml:space="preserve"> </w:t>
      </w:r>
      <w:r w:rsidRPr="00206ACB">
        <w:t>from</w:t>
      </w:r>
      <w:r w:rsidR="00AC466E" w:rsidRPr="00206ACB">
        <w:t xml:space="preserve"> </w:t>
      </w:r>
      <w:r w:rsidRPr="00206ACB">
        <w:t>the</w:t>
      </w:r>
      <w:r w:rsidR="00AC466E" w:rsidRPr="00206ACB">
        <w:t xml:space="preserve"> </w:t>
      </w:r>
      <w:r w:rsidRPr="00206ACB">
        <w:t>player</w:t>
      </w:r>
      <w:r w:rsidR="00AC466E" w:rsidRPr="00206ACB">
        <w:t xml:space="preserve"> </w:t>
      </w:r>
      <w:r w:rsidRPr="00206ACB">
        <w:t>ship</w:t>
      </w:r>
      <w:r w:rsidR="00AC466E" w:rsidRPr="00206ACB">
        <w:t xml:space="preserve"> </w:t>
      </w:r>
      <w:r w:rsidRPr="00206ACB">
        <w:t>sprite.</w:t>
      </w:r>
    </w:p>
    <w:p w14:paraId="767648A3" w14:textId="57E484C3" w:rsidR="006D192B" w:rsidRPr="00206ACB" w:rsidRDefault="000731D5" w:rsidP="000C50AF">
      <w:pPr>
        <w:rPr>
          <w:color w:val="111111"/>
        </w:rPr>
      </w:pPr>
      <w:r w:rsidRPr="00206ACB">
        <w:rPr>
          <w:color w:val="111111"/>
        </w:rPr>
        <w:t>To</w:t>
      </w:r>
      <w:r w:rsidR="00AC466E" w:rsidRPr="00206ACB">
        <w:rPr>
          <w:color w:val="111111"/>
        </w:rPr>
        <w:t xml:space="preserve"> </w:t>
      </w:r>
      <w:r w:rsidRPr="00206ACB">
        <w:rPr>
          <w:color w:val="111111"/>
        </w:rPr>
        <w:t>help</w:t>
      </w:r>
      <w:r w:rsidR="00AC466E" w:rsidRPr="00206ACB">
        <w:rPr>
          <w:color w:val="111111"/>
        </w:rPr>
        <w:t xml:space="preserve"> </w:t>
      </w:r>
      <w:r w:rsidRPr="00206ACB">
        <w:rPr>
          <w:color w:val="111111"/>
        </w:rPr>
        <w:t>you</w:t>
      </w:r>
      <w:r w:rsidR="00AC466E" w:rsidRPr="00206ACB">
        <w:rPr>
          <w:color w:val="111111"/>
        </w:rPr>
        <w:t xml:space="preserve"> </w:t>
      </w:r>
      <w:r w:rsidRPr="00206ACB">
        <w:rPr>
          <w:color w:val="111111"/>
        </w:rPr>
        <w:t>get</w:t>
      </w:r>
      <w:r w:rsidR="00AC466E" w:rsidRPr="00206ACB">
        <w:rPr>
          <w:color w:val="111111"/>
        </w:rPr>
        <w:t xml:space="preserve"> </w:t>
      </w:r>
      <w:r w:rsidRPr="00206ACB">
        <w:rPr>
          <w:color w:val="111111"/>
        </w:rPr>
        <w:t>started,</w:t>
      </w:r>
      <w:r w:rsidR="00AC466E" w:rsidRPr="00206ACB">
        <w:rPr>
          <w:color w:val="111111"/>
        </w:rPr>
        <w:t xml:space="preserve"> </w:t>
      </w:r>
      <w:r w:rsidRPr="00206ACB">
        <w:rPr>
          <w:color w:val="111111"/>
        </w:rPr>
        <w:t>you</w:t>
      </w:r>
      <w:r w:rsidR="00AC466E" w:rsidRPr="00206ACB">
        <w:rPr>
          <w:color w:val="111111"/>
        </w:rPr>
        <w:t xml:space="preserve"> </w:t>
      </w:r>
      <w:r w:rsidRPr="00206ACB">
        <w:rPr>
          <w:color w:val="111111"/>
        </w:rPr>
        <w:t>can</w:t>
      </w:r>
      <w:r w:rsidR="00AC466E" w:rsidRPr="00206ACB">
        <w:rPr>
          <w:color w:val="111111"/>
        </w:rPr>
        <w:t xml:space="preserve"> </w:t>
      </w:r>
      <w:r w:rsidRPr="00206ACB">
        <w:rPr>
          <w:color w:val="111111"/>
        </w:rPr>
        <w:t>download</w:t>
      </w:r>
      <w:r w:rsidR="00AC466E" w:rsidRPr="00206ACB">
        <w:rPr>
          <w:color w:val="111111"/>
        </w:rPr>
        <w:t xml:space="preserve"> </w:t>
      </w:r>
      <w:hyperlink r:id="rId123" w:history="1">
        <w:r w:rsidRPr="00206ACB">
          <w:rPr>
            <w:rStyle w:val="Hyperlink"/>
            <w:rFonts w:cstheme="minorHAnsi"/>
            <w:color w:val="82642B"/>
            <w:szCs w:val="26"/>
          </w:rPr>
          <w:t>all</w:t>
        </w:r>
        <w:r w:rsidR="00AC466E" w:rsidRPr="00206ACB">
          <w:rPr>
            <w:rStyle w:val="Hyperlink"/>
            <w:rFonts w:cstheme="minorHAnsi"/>
            <w:color w:val="82642B"/>
            <w:szCs w:val="26"/>
          </w:rPr>
          <w:t xml:space="preserve"> </w:t>
        </w:r>
        <w:r w:rsidRPr="00206ACB">
          <w:rPr>
            <w:rStyle w:val="Hyperlink"/>
            <w:rFonts w:cstheme="minorHAnsi"/>
            <w:color w:val="82642B"/>
            <w:szCs w:val="26"/>
          </w:rPr>
          <w:t>of</w:t>
        </w:r>
        <w:r w:rsidR="00AC466E" w:rsidRPr="00206ACB">
          <w:rPr>
            <w:rStyle w:val="Hyperlink"/>
            <w:rFonts w:cstheme="minorHAnsi"/>
            <w:color w:val="82642B"/>
            <w:szCs w:val="26"/>
          </w:rPr>
          <w:t xml:space="preserve"> </w:t>
        </w:r>
        <w:r w:rsidRPr="00206ACB">
          <w:rPr>
            <w:rStyle w:val="Hyperlink"/>
            <w:rFonts w:cstheme="minorHAnsi"/>
            <w:color w:val="82642B"/>
            <w:szCs w:val="26"/>
          </w:rPr>
          <w:t>the</w:t>
        </w:r>
        <w:r w:rsidR="00AC466E" w:rsidRPr="00206ACB">
          <w:rPr>
            <w:rStyle w:val="Hyperlink"/>
            <w:rFonts w:cstheme="minorHAnsi"/>
            <w:color w:val="82642B"/>
            <w:szCs w:val="26"/>
          </w:rPr>
          <w:t xml:space="preserve"> </w:t>
        </w:r>
        <w:r w:rsidRPr="00206ACB">
          <w:rPr>
            <w:rStyle w:val="Hyperlink"/>
            <w:rFonts w:cstheme="minorHAnsi"/>
            <w:color w:val="82642B"/>
            <w:szCs w:val="26"/>
          </w:rPr>
          <w:t>code</w:t>
        </w:r>
        <w:r w:rsidR="00AC466E" w:rsidRPr="00206ACB">
          <w:rPr>
            <w:rStyle w:val="Hyperlink"/>
            <w:rFonts w:cstheme="minorHAnsi"/>
            <w:color w:val="82642B"/>
            <w:szCs w:val="26"/>
          </w:rPr>
          <w:t xml:space="preserve"> </w:t>
        </w:r>
        <w:r w:rsidRPr="00206ACB">
          <w:rPr>
            <w:rStyle w:val="Hyperlink"/>
            <w:rFonts w:cstheme="minorHAnsi"/>
            <w:color w:val="82642B"/>
            <w:szCs w:val="26"/>
          </w:rPr>
          <w:t>from</w:t>
        </w:r>
        <w:r w:rsidR="00AC466E" w:rsidRPr="00206ACB">
          <w:rPr>
            <w:rStyle w:val="Hyperlink"/>
            <w:rFonts w:cstheme="minorHAnsi"/>
            <w:color w:val="82642B"/>
            <w:szCs w:val="26"/>
          </w:rPr>
          <w:t xml:space="preserve"> </w:t>
        </w:r>
        <w:r w:rsidRPr="00206ACB">
          <w:rPr>
            <w:rStyle w:val="Hyperlink"/>
            <w:rFonts w:cstheme="minorHAnsi"/>
            <w:color w:val="82642B"/>
            <w:szCs w:val="26"/>
          </w:rPr>
          <w:t>this</w:t>
        </w:r>
        <w:r w:rsidR="00AC466E" w:rsidRPr="00206ACB">
          <w:rPr>
            <w:rStyle w:val="Hyperlink"/>
            <w:rFonts w:cstheme="minorHAnsi"/>
            <w:color w:val="82642B"/>
            <w:szCs w:val="26"/>
          </w:rPr>
          <w:t xml:space="preserve"> </w:t>
        </w:r>
        <w:r w:rsidRPr="00206ACB">
          <w:rPr>
            <w:rStyle w:val="Hyperlink"/>
            <w:rFonts w:cstheme="minorHAnsi"/>
            <w:color w:val="82642B"/>
            <w:szCs w:val="26"/>
          </w:rPr>
          <w:t>chapter</w:t>
        </w:r>
        <w:r w:rsidR="00EB6BCA" w:rsidRPr="00206ACB">
          <w:rPr>
            <w:rStyle w:val="Hyperlink"/>
            <w:rFonts w:cstheme="minorHAnsi"/>
            <w:color w:val="82642B"/>
            <w:szCs w:val="26"/>
          </w:rPr>
          <w:t xml:space="preserve"> (https://famicom.party/book/projects/14-spritemovement.zip)</w:t>
        </w:r>
      </w:hyperlink>
      <w:r w:rsidRPr="00206ACB">
        <w:rPr>
          <w:color w:val="111111"/>
        </w:rPr>
        <w:t>.</w:t>
      </w:r>
    </w:p>
    <w:p w14:paraId="565E6D03" w14:textId="77777777" w:rsidR="006D192B" w:rsidRPr="00206ACB" w:rsidRDefault="006D192B">
      <w:pPr>
        <w:widowControl/>
        <w:autoSpaceDE/>
        <w:autoSpaceDN/>
        <w:jc w:val="left"/>
        <w:rPr>
          <w:rFonts w:eastAsia="Times New Roman" w:cstheme="minorHAnsi"/>
          <w:color w:val="111111"/>
          <w:kern w:val="0"/>
          <w:szCs w:val="26"/>
          <w:lang w:eastAsia="ja-JP"/>
        </w:rPr>
      </w:pPr>
      <w:r w:rsidRPr="00206ACB">
        <w:rPr>
          <w:rFonts w:cstheme="minorHAnsi"/>
          <w:color w:val="111111"/>
          <w:szCs w:val="26"/>
        </w:rPr>
        <w:br w:type="page"/>
      </w:r>
    </w:p>
    <w:p w14:paraId="6F669C82" w14:textId="2885325E" w:rsidR="00EF2CA4" w:rsidRPr="00206ACB" w:rsidRDefault="00A76FDB">
      <w:pPr>
        <w:pStyle w:val="Heading2"/>
        <w:numPr>
          <w:ilvl w:val="0"/>
          <w:numId w:val="16"/>
        </w:numPr>
        <w:ind w:left="540"/>
        <w:rPr>
          <w:rFonts w:cstheme="minorHAnsi"/>
        </w:rPr>
      </w:pPr>
      <w:bookmarkStart w:id="177" w:name="_Toc168434269"/>
      <w:bookmarkStart w:id="178" w:name="_Toc168779390"/>
      <w:r w:rsidRPr="00206ACB">
        <w:rPr>
          <w:rFonts w:cstheme="minorHAnsi"/>
        </w:rPr>
        <w:lastRenderedPageBreak/>
        <w:t>Background</w:t>
      </w:r>
      <w:r w:rsidR="00AC466E" w:rsidRPr="00206ACB">
        <w:rPr>
          <w:rFonts w:cstheme="minorHAnsi"/>
        </w:rPr>
        <w:t xml:space="preserve"> </w:t>
      </w:r>
      <w:r w:rsidRPr="00206ACB">
        <w:rPr>
          <w:rFonts w:cstheme="minorHAnsi"/>
        </w:rPr>
        <w:t>Scrolling</w:t>
      </w:r>
      <w:bookmarkEnd w:id="177"/>
      <w:bookmarkEnd w:id="178"/>
    </w:p>
    <w:p w14:paraId="3B294F2B" w14:textId="0835E688" w:rsidR="00BF4EAE" w:rsidRPr="00206ACB" w:rsidRDefault="00BF4EAE" w:rsidP="00CE05A8">
      <w:pPr>
        <w:rPr>
          <w:lang w:eastAsia="ja-JP"/>
        </w:rPr>
      </w:pPr>
      <w:r w:rsidRPr="00206ACB">
        <w:rPr>
          <w:lang w:eastAsia="ja-JP"/>
        </w:rPr>
        <w:t>We</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covered</w:t>
      </w:r>
      <w:r w:rsidR="00AC466E" w:rsidRPr="00206ACB">
        <w:rPr>
          <w:lang w:eastAsia="ja-JP"/>
        </w:rPr>
        <w:t xml:space="preserve"> </w:t>
      </w:r>
      <w:r w:rsidRPr="00206ACB">
        <w:rPr>
          <w:lang w:eastAsia="ja-JP"/>
        </w:rPr>
        <w:t>drawing</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moving</w:t>
      </w:r>
      <w:r w:rsidR="00AC466E" w:rsidRPr="00206ACB">
        <w:rPr>
          <w:lang w:eastAsia="ja-JP"/>
        </w:rPr>
        <w:t xml:space="preserve"> </w:t>
      </w:r>
      <w:r w:rsidRPr="00206ACB">
        <w:rPr>
          <w:lang w:eastAsia="ja-JP"/>
        </w:rPr>
        <w:t>sprites,</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far</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only</w:t>
      </w:r>
      <w:r w:rsidR="00AC466E" w:rsidRPr="00206ACB">
        <w:rPr>
          <w:lang w:eastAsia="ja-JP"/>
        </w:rPr>
        <w:t xml:space="preserve"> </w:t>
      </w:r>
      <w:r w:rsidRPr="00206ACB">
        <w:rPr>
          <w:i/>
          <w:iCs/>
          <w:lang w:eastAsia="ja-JP"/>
        </w:rPr>
        <w:t>drawn</w:t>
      </w:r>
      <w:r w:rsidR="00AC466E" w:rsidRPr="00206ACB">
        <w:rPr>
          <w:lang w:eastAsia="ja-JP"/>
        </w:rPr>
        <w:t xml:space="preserve"> </w:t>
      </w:r>
      <w:r w:rsidRPr="00206ACB">
        <w:rPr>
          <w:lang w:eastAsia="ja-JP"/>
        </w:rPr>
        <w:t>backgrounds.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has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ability</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backgrounds</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little</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pixel</w:t>
      </w:r>
      <w:r w:rsidR="00AC466E" w:rsidRPr="00206ACB">
        <w:rPr>
          <w:lang w:eastAsia="ja-JP"/>
        </w:rPr>
        <w:t xml:space="preserve"> </w:t>
      </w:r>
      <w:r w:rsidRPr="00206ACB">
        <w:rPr>
          <w:lang w:eastAsia="ja-JP"/>
        </w:rPr>
        <w:t>per</w:t>
      </w:r>
      <w:r w:rsidR="00AC466E" w:rsidRPr="00206ACB">
        <w:rPr>
          <w:lang w:eastAsia="ja-JP"/>
        </w:rPr>
        <w:t xml:space="preserve"> </w:t>
      </w:r>
      <w:r w:rsidRPr="00206ACB">
        <w:rPr>
          <w:lang w:eastAsia="ja-JP"/>
        </w:rPr>
        <w:t>frame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smooth</w:t>
      </w:r>
      <w:r w:rsidR="00AC466E" w:rsidRPr="00206ACB">
        <w:rPr>
          <w:lang w:eastAsia="ja-JP"/>
        </w:rPr>
        <w:t xml:space="preserve"> </w:t>
      </w:r>
      <w:r w:rsidRPr="00206ACB">
        <w:rPr>
          <w:lang w:eastAsia="ja-JP"/>
        </w:rPr>
        <w:t>motion.</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contrast,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Atari</w:t>
      </w:r>
      <w:r w:rsidR="00AC466E" w:rsidRPr="00206ACB">
        <w:rPr>
          <w:lang w:eastAsia="ja-JP"/>
        </w:rPr>
        <w:t xml:space="preserve"> </w:t>
      </w:r>
      <w:r w:rsidRPr="00206ACB">
        <w:rPr>
          <w:lang w:eastAsia="ja-JP"/>
        </w:rPr>
        <w:t>2600's</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scrolling</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much</w:t>
      </w:r>
      <w:r w:rsidR="00AC466E" w:rsidRPr="00206ACB">
        <w:rPr>
          <w:lang w:eastAsia="ja-JP"/>
        </w:rPr>
        <w:t xml:space="preserve"> </w:t>
      </w:r>
      <w:r w:rsidRPr="00206ACB">
        <w:rPr>
          <w:lang w:eastAsia="ja-JP"/>
        </w:rPr>
        <w:t>less</w:t>
      </w:r>
      <w:r w:rsidR="00AC466E" w:rsidRPr="00206ACB">
        <w:rPr>
          <w:lang w:eastAsia="ja-JP"/>
        </w:rPr>
        <w:t xml:space="preserve"> </w:t>
      </w:r>
      <w:r w:rsidRPr="00206ACB">
        <w:rPr>
          <w:lang w:eastAsia="ja-JP"/>
        </w:rPr>
        <w:t>fluid,</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seen</w:t>
      </w:r>
      <w:r w:rsidR="00AC466E" w:rsidRPr="00206ACB">
        <w:rPr>
          <w:lang w:eastAsia="ja-JP"/>
        </w:rPr>
        <w:t xml:space="preserve"> </w:t>
      </w:r>
      <w:r w:rsidRPr="00206ACB">
        <w:rPr>
          <w:lang w:eastAsia="ja-JP"/>
        </w:rPr>
        <w:t>in</w:t>
      </w:r>
      <w:r w:rsidR="00AC466E" w:rsidRPr="00206ACB">
        <w:rPr>
          <w:lang w:eastAsia="ja-JP"/>
        </w:rPr>
        <w:t xml:space="preserve"> </w:t>
      </w:r>
      <w:r w:rsidRPr="00206ACB">
        <w:rPr>
          <w:i/>
          <w:iCs/>
          <w:lang w:eastAsia="ja-JP"/>
        </w:rPr>
        <w:t>Vanguard</w:t>
      </w:r>
      <w:r w:rsidRPr="00206ACB">
        <w:rPr>
          <w:lang w:eastAsia="ja-JP"/>
        </w:rPr>
        <w:t>:</w:t>
      </w:r>
    </w:p>
    <w:p w14:paraId="3218E5A3" w14:textId="4ADAAB01" w:rsidR="00BF4EAE" w:rsidRPr="00206ACB" w:rsidRDefault="00000000" w:rsidP="009944E9">
      <w:pPr>
        <w:widowControl/>
        <w:autoSpaceDE/>
        <w:autoSpaceDN/>
        <w:spacing w:line="240" w:lineRule="auto"/>
        <w:textAlignment w:val="baseline"/>
        <w:rPr>
          <w:rFonts w:eastAsia="Times New Roman" w:cstheme="minorHAnsi"/>
          <w:color w:val="111111"/>
          <w:kern w:val="0"/>
          <w:szCs w:val="26"/>
          <w:lang w:eastAsia="ja-JP"/>
        </w:rPr>
      </w:pPr>
      <w:hyperlink r:id="rId124" w:history="1">
        <w:r w:rsidR="00BF4EAE" w:rsidRPr="00206ACB">
          <w:rPr>
            <w:rStyle w:val="Hyperlink"/>
            <w:rFonts w:eastAsia="Times New Roman" w:cstheme="minorHAnsi"/>
            <w:kern w:val="0"/>
            <w:szCs w:val="26"/>
            <w:lang w:eastAsia="ja-JP"/>
          </w:rPr>
          <w:t>https://youtu.be/ewQDKtc1i-4</w:t>
        </w:r>
      </w:hyperlink>
    </w:p>
    <w:p w14:paraId="35A0A821" w14:textId="020DCD9F" w:rsidR="00BF4EAE" w:rsidRPr="00206ACB" w:rsidRDefault="00BF4EAE" w:rsidP="00CE05A8">
      <w:pPr>
        <w:rPr>
          <w:lang w:eastAsia="ja-JP"/>
        </w:rPr>
      </w:pPr>
      <w:r w:rsidRPr="00206ACB">
        <w:rPr>
          <w:i/>
          <w:iCs/>
          <w:lang w:eastAsia="ja-JP"/>
        </w:rPr>
        <w:t>Vanguard</w:t>
      </w:r>
      <w:r w:rsidR="00AC466E" w:rsidRPr="00206ACB">
        <w:rPr>
          <w:lang w:eastAsia="ja-JP"/>
        </w:rPr>
        <w:t xml:space="preserve"> </w:t>
      </w:r>
      <w:r w:rsidRPr="00206ACB">
        <w:rPr>
          <w:lang w:eastAsia="ja-JP"/>
        </w:rPr>
        <w:t>(SNK,</w:t>
      </w:r>
      <w:r w:rsidR="00AC466E" w:rsidRPr="00206ACB">
        <w:rPr>
          <w:lang w:eastAsia="ja-JP"/>
        </w:rPr>
        <w:t xml:space="preserve"> </w:t>
      </w:r>
      <w:r w:rsidRPr="00206ACB">
        <w:rPr>
          <w:lang w:eastAsia="ja-JP"/>
        </w:rPr>
        <w:t>1982)</w:t>
      </w:r>
      <w:r w:rsidR="00AC466E" w:rsidRPr="00206ACB">
        <w:rPr>
          <w:lang w:eastAsia="ja-JP"/>
        </w:rPr>
        <w:t xml:space="preserve"> </w:t>
      </w:r>
      <w:r w:rsidRPr="00206ACB">
        <w:rPr>
          <w:lang w:eastAsia="ja-JP"/>
        </w:rPr>
        <w:t>was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side-scrolling</w:t>
      </w:r>
      <w:r w:rsidR="00AC466E" w:rsidRPr="00206ACB">
        <w:rPr>
          <w:lang w:eastAsia="ja-JP"/>
        </w:rPr>
        <w:t xml:space="preserve"> </w:t>
      </w:r>
      <w:r w:rsidRPr="00206ACB">
        <w:rPr>
          <w:lang w:eastAsia="ja-JP"/>
        </w:rPr>
        <w:t>shooter</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originally</w:t>
      </w:r>
      <w:r w:rsidR="00AC466E" w:rsidRPr="00206ACB">
        <w:rPr>
          <w:lang w:eastAsia="ja-JP"/>
        </w:rPr>
        <w:t xml:space="preserve"> </w:t>
      </w:r>
      <w:r w:rsidRPr="00206ACB">
        <w:rPr>
          <w:lang w:eastAsia="ja-JP"/>
        </w:rPr>
        <w:t>released</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arcades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later</w:t>
      </w:r>
      <w:r w:rsidR="00AC466E" w:rsidRPr="00206ACB">
        <w:rPr>
          <w:lang w:eastAsia="ja-JP"/>
        </w:rPr>
        <w:t xml:space="preserve"> </w:t>
      </w:r>
      <w:r w:rsidRPr="00206ACB">
        <w:rPr>
          <w:lang w:eastAsia="ja-JP"/>
        </w:rPr>
        <w:t>ported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Atari</w:t>
      </w:r>
      <w:r w:rsidR="00AC466E" w:rsidRPr="00206ACB">
        <w:rPr>
          <w:lang w:eastAsia="ja-JP"/>
        </w:rPr>
        <w:t xml:space="preserve"> </w:t>
      </w:r>
      <w:r w:rsidRPr="00206ACB">
        <w:rPr>
          <w:lang w:eastAsia="ja-JP"/>
        </w:rPr>
        <w:t>2600.</w:t>
      </w:r>
    </w:p>
    <w:p w14:paraId="6F5ECD28" w14:textId="4DA717C8" w:rsidR="00BF4EAE" w:rsidRPr="00206ACB" w:rsidRDefault="00BF4EAE" w:rsidP="00CE05A8">
      <w:pPr>
        <w:rPr>
          <w:lang w:eastAsia="ja-JP"/>
        </w:rPr>
      </w:pP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scrolling</w:t>
      </w:r>
      <w:r w:rsidR="00AC466E" w:rsidRPr="00206ACB">
        <w:rPr>
          <w:lang w:eastAsia="ja-JP"/>
        </w:rPr>
        <w:t xml:space="preserve"> </w:t>
      </w:r>
      <w:r w:rsidRPr="00206ACB">
        <w:rPr>
          <w:lang w:eastAsia="ja-JP"/>
        </w:rPr>
        <w:t>abilities</w:t>
      </w:r>
      <w:r w:rsidR="00AC466E" w:rsidRPr="00206ACB">
        <w:rPr>
          <w:lang w:eastAsia="ja-JP"/>
        </w:rPr>
        <w:t xml:space="preserve"> </w:t>
      </w:r>
      <w:r w:rsidRPr="00206ACB">
        <w:rPr>
          <w:lang w:eastAsia="ja-JP"/>
        </w:rPr>
        <w:t>come</w:t>
      </w:r>
      <w:r w:rsidR="00AC466E" w:rsidRPr="00206ACB">
        <w:rPr>
          <w:lang w:eastAsia="ja-JP"/>
        </w:rPr>
        <w:t xml:space="preserve"> </w:t>
      </w:r>
      <w:r w:rsidRPr="00206ACB">
        <w:rPr>
          <w:lang w:eastAsia="ja-JP"/>
        </w:rPr>
        <w:t>courtesy</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few</w:t>
      </w:r>
      <w:r w:rsidR="00AC466E" w:rsidRPr="00206ACB">
        <w:rPr>
          <w:lang w:eastAsia="ja-JP"/>
        </w:rPr>
        <w:t xml:space="preserve"> </w:t>
      </w:r>
      <w:r w:rsidRPr="00206ACB">
        <w:rPr>
          <w:lang w:eastAsia="ja-JP"/>
        </w:rPr>
        <w:t>special</w:t>
      </w:r>
      <w:r w:rsidR="00AC466E" w:rsidRPr="00206ACB">
        <w:rPr>
          <w:lang w:eastAsia="ja-JP"/>
        </w:rPr>
        <w:t xml:space="preserve"> </w:t>
      </w:r>
      <w:r w:rsidRPr="00206ACB">
        <w:rPr>
          <w:lang w:eastAsia="ja-JP"/>
        </w:rPr>
        <w:t>registers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way</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backgrounds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laid</w:t>
      </w:r>
      <w:r w:rsidR="00AC466E" w:rsidRPr="00206ACB">
        <w:rPr>
          <w:lang w:eastAsia="ja-JP"/>
        </w:rPr>
        <w:t xml:space="preserve"> </w:t>
      </w:r>
      <w:r w:rsidRPr="00206ACB">
        <w:rPr>
          <w:lang w:eastAsia="ja-JP"/>
        </w:rPr>
        <w:t>out</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reminder,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PPU's</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map</w:t>
      </w:r>
      <w:r w:rsidR="00AC466E" w:rsidRPr="00206ACB">
        <w:rPr>
          <w:lang w:eastAsia="ja-JP"/>
        </w:rPr>
        <w:t xml:space="preserve"> </w:t>
      </w:r>
      <w:r w:rsidRPr="00206ACB">
        <w:rPr>
          <w:lang w:eastAsia="ja-JP"/>
        </w:rPr>
        <w:t>has</w:t>
      </w:r>
      <w:r w:rsidR="00AC466E" w:rsidRPr="00206ACB">
        <w:rPr>
          <w:lang w:eastAsia="ja-JP"/>
        </w:rPr>
        <w:t xml:space="preserve"> </w:t>
      </w:r>
      <w:r w:rsidRPr="00206ACB">
        <w:rPr>
          <w:lang w:eastAsia="ja-JP"/>
        </w:rPr>
        <w:t>space</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nametables,</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enough</w:t>
      </w:r>
      <w:r w:rsidR="00AC466E" w:rsidRPr="00206ACB">
        <w:rPr>
          <w:lang w:eastAsia="ja-JP"/>
        </w:rPr>
        <w:t xml:space="preserve"> </w:t>
      </w:r>
      <w:r w:rsidRPr="00206ACB">
        <w:rPr>
          <w:lang w:eastAsia="ja-JP"/>
        </w:rPr>
        <w:t>physical</w:t>
      </w:r>
      <w:r w:rsidR="00AC466E" w:rsidRPr="00206ACB">
        <w:rPr>
          <w:lang w:eastAsia="ja-JP"/>
        </w:rPr>
        <w:t xml:space="preserve"> </w:t>
      </w:r>
      <w:r w:rsidRPr="00206ACB">
        <w:rPr>
          <w:lang w:eastAsia="ja-JP"/>
        </w:rPr>
        <w:t>RAM</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hold</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Those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nametables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either</w:t>
      </w:r>
      <w:r w:rsidR="00AC466E" w:rsidRPr="00206ACB">
        <w:rPr>
          <w:lang w:eastAsia="ja-JP"/>
        </w:rPr>
        <w:t xml:space="preserve"> </w:t>
      </w:r>
      <w:r w:rsidRPr="00206ACB">
        <w:rPr>
          <w:lang w:eastAsia="ja-JP"/>
        </w:rPr>
        <w:t>a</w:t>
      </w:r>
      <w:r w:rsidR="00AC466E" w:rsidRPr="00206ACB">
        <w:rPr>
          <w:lang w:eastAsia="ja-JP"/>
        </w:rPr>
        <w:t xml:space="preserve"> </w:t>
      </w:r>
      <w:r w:rsidRPr="00206ACB">
        <w:rPr>
          <w:i/>
          <w:iCs/>
          <w:lang w:eastAsia="ja-JP"/>
        </w:rPr>
        <w:t>vertical</w:t>
      </w:r>
      <w:r w:rsidR="00AC466E" w:rsidRPr="00206ACB">
        <w:rPr>
          <w:i/>
          <w:iCs/>
          <w:lang w:eastAsia="ja-JP"/>
        </w:rPr>
        <w:t xml:space="preserve"> </w:t>
      </w:r>
      <w:r w:rsidRPr="00206ACB">
        <w:rPr>
          <w:i/>
          <w:iCs/>
          <w:lang w:eastAsia="ja-JP"/>
        </w:rPr>
        <w:t>layout</w:t>
      </w:r>
      <w:r w:rsidRPr="00206ACB">
        <w:rPr>
          <w:lang w:eastAsia="ja-JP"/>
        </w:rPr>
        <w:t>,</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which</w:t>
      </w:r>
      <w:r w:rsidR="00AC466E" w:rsidRPr="00206ACB">
        <w:rPr>
          <w:lang w:eastAsia="ja-JP"/>
        </w:rPr>
        <w:t xml:space="preserve"> </w:t>
      </w:r>
      <w:r w:rsidRPr="00CE05A8">
        <w:rPr>
          <w:rStyle w:val="QuoteChar"/>
        </w:rPr>
        <w:t>$2000</w:t>
      </w:r>
      <w:r w:rsidR="00AC466E" w:rsidRPr="00206ACB">
        <w:rPr>
          <w:lang w:eastAsia="ja-JP"/>
        </w:rPr>
        <w:t xml:space="preserve"> </w:t>
      </w:r>
      <w:r w:rsidRPr="00206ACB">
        <w:rPr>
          <w:lang w:eastAsia="ja-JP"/>
        </w:rPr>
        <w:t>and</w:t>
      </w:r>
      <w:r w:rsidR="00AC466E" w:rsidRPr="00206ACB">
        <w:rPr>
          <w:lang w:eastAsia="ja-JP"/>
        </w:rPr>
        <w:t xml:space="preserve"> </w:t>
      </w:r>
      <w:r w:rsidRPr="00CE05A8">
        <w:rPr>
          <w:rStyle w:val="QuoteChar"/>
        </w:rPr>
        <w:t>$2800</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"real",</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a</w:t>
      </w:r>
      <w:r w:rsidR="00AC466E" w:rsidRPr="00206ACB">
        <w:rPr>
          <w:lang w:eastAsia="ja-JP"/>
        </w:rPr>
        <w:t xml:space="preserve"> </w:t>
      </w:r>
      <w:r w:rsidRPr="00206ACB">
        <w:rPr>
          <w:i/>
          <w:iCs/>
          <w:lang w:eastAsia="ja-JP"/>
        </w:rPr>
        <w:t>horizontal</w:t>
      </w:r>
      <w:r w:rsidR="00AC466E" w:rsidRPr="00206ACB">
        <w:rPr>
          <w:i/>
          <w:iCs/>
          <w:lang w:eastAsia="ja-JP"/>
        </w:rPr>
        <w:t xml:space="preserve"> </w:t>
      </w:r>
      <w:r w:rsidRPr="00206ACB">
        <w:rPr>
          <w:i/>
          <w:iCs/>
          <w:lang w:eastAsia="ja-JP"/>
        </w:rPr>
        <w:t>layout</w:t>
      </w:r>
      <w:r w:rsidRPr="00206ACB">
        <w:rPr>
          <w:lang w:eastAsia="ja-JP"/>
        </w:rPr>
        <w:t>,</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which</w:t>
      </w:r>
      <w:r w:rsidR="00AC466E" w:rsidRPr="00206ACB">
        <w:rPr>
          <w:lang w:eastAsia="ja-JP"/>
        </w:rPr>
        <w:t xml:space="preserve"> </w:t>
      </w:r>
      <w:r w:rsidRPr="00CE05A8">
        <w:rPr>
          <w:rStyle w:val="QuoteChar"/>
        </w:rPr>
        <w:t>$2000</w:t>
      </w:r>
      <w:r w:rsidR="00AC466E" w:rsidRPr="00206ACB">
        <w:rPr>
          <w:lang w:eastAsia="ja-JP"/>
        </w:rPr>
        <w:t xml:space="preserve"> </w:t>
      </w:r>
      <w:r w:rsidRPr="00206ACB">
        <w:rPr>
          <w:lang w:eastAsia="ja-JP"/>
        </w:rPr>
        <w:t>and</w:t>
      </w:r>
      <w:r w:rsidR="00AC466E" w:rsidRPr="00206ACB">
        <w:rPr>
          <w:lang w:eastAsia="ja-JP"/>
        </w:rPr>
        <w:t xml:space="preserve"> </w:t>
      </w:r>
      <w:r w:rsidRPr="00CE05A8">
        <w:rPr>
          <w:rStyle w:val="QuoteChar"/>
        </w:rPr>
        <w:t>$2400</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"real".</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layout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used</w:t>
      </w:r>
      <w:r w:rsidR="00AC466E" w:rsidRPr="00206ACB">
        <w:rPr>
          <w:lang w:eastAsia="ja-JP"/>
        </w:rPr>
        <w:t xml:space="preserve"> </w:t>
      </w:r>
      <w:r w:rsidRPr="00206ACB">
        <w:rPr>
          <w:lang w:eastAsia="ja-JP"/>
        </w:rPr>
        <w:t>depends</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cartridge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manufactured.</w:t>
      </w:r>
      <w:r w:rsidR="00AC466E" w:rsidRPr="00206ACB">
        <w:rPr>
          <w:lang w:eastAsia="ja-JP"/>
        </w:rPr>
        <w:t xml:space="preserve"> </w:t>
      </w:r>
      <w:r w:rsidRPr="00206ACB">
        <w:rPr>
          <w:lang w:eastAsia="ja-JP"/>
        </w:rPr>
        <w:t>Older</w:t>
      </w:r>
      <w:r w:rsidR="00AC466E" w:rsidRPr="00206ACB">
        <w:rPr>
          <w:lang w:eastAsia="ja-JP"/>
        </w:rPr>
        <w:t xml:space="preserve"> </w:t>
      </w:r>
      <w:r w:rsidRPr="00206ACB">
        <w:rPr>
          <w:lang w:eastAsia="ja-JP"/>
        </w:rPr>
        <w:t>cartridges</w:t>
      </w:r>
      <w:r w:rsidR="00AC466E" w:rsidRPr="00206ACB">
        <w:rPr>
          <w:lang w:eastAsia="ja-JP"/>
        </w:rPr>
        <w:t xml:space="preserve"> </w:t>
      </w:r>
      <w:r w:rsidRPr="00206ACB">
        <w:rPr>
          <w:lang w:eastAsia="ja-JP"/>
        </w:rPr>
        <w:t>feature</w:t>
      </w:r>
      <w:r w:rsidR="00AC466E" w:rsidRPr="00206ACB">
        <w:rPr>
          <w:lang w:eastAsia="ja-JP"/>
        </w:rPr>
        <w:t xml:space="preserve"> </w:t>
      </w:r>
      <w:r w:rsidRPr="00206ACB">
        <w:rPr>
          <w:lang w:eastAsia="ja-JP"/>
        </w:rPr>
        <w:t>"V"</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"H"</w:t>
      </w:r>
      <w:r w:rsidR="00AC466E" w:rsidRPr="00206ACB">
        <w:rPr>
          <w:lang w:eastAsia="ja-JP"/>
        </w:rPr>
        <w:t xml:space="preserve"> </w:t>
      </w:r>
      <w:r w:rsidRPr="00206ACB">
        <w:rPr>
          <w:lang w:eastAsia="ja-JP"/>
        </w:rPr>
        <w:t>solder</w:t>
      </w:r>
      <w:r w:rsidR="00AC466E" w:rsidRPr="00206ACB">
        <w:rPr>
          <w:lang w:eastAsia="ja-JP"/>
        </w:rPr>
        <w:t xml:space="preserve"> </w:t>
      </w:r>
      <w:r w:rsidRPr="00206ACB">
        <w:rPr>
          <w:lang w:eastAsia="ja-JP"/>
        </w:rPr>
        <w:t>pads</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cartridge</w:t>
      </w:r>
      <w:r w:rsidR="00AC466E" w:rsidRPr="00206ACB">
        <w:rPr>
          <w:lang w:eastAsia="ja-JP"/>
        </w:rPr>
        <w:t xml:space="preserve"> </w:t>
      </w:r>
      <w:r w:rsidRPr="00206ACB">
        <w:rPr>
          <w:lang w:eastAsia="ja-JP"/>
        </w:rPr>
        <w:t>board;</w:t>
      </w:r>
      <w:r w:rsidR="00AC466E" w:rsidRPr="00206ACB">
        <w:rPr>
          <w:lang w:eastAsia="ja-JP"/>
        </w:rPr>
        <w:t xml:space="preserve"> </w:t>
      </w:r>
      <w:r w:rsidRPr="00206ACB">
        <w:rPr>
          <w:lang w:eastAsia="ja-JP"/>
        </w:rPr>
        <w:t>whichever</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has</w:t>
      </w:r>
      <w:r w:rsidR="00AC466E" w:rsidRPr="00206ACB">
        <w:rPr>
          <w:lang w:eastAsia="ja-JP"/>
        </w:rPr>
        <w:t xml:space="preserve"> </w:t>
      </w:r>
      <w:r w:rsidRPr="00206ACB">
        <w:rPr>
          <w:lang w:eastAsia="ja-JP"/>
        </w:rPr>
        <w:t>solder</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layout</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used.</w:t>
      </w:r>
    </w:p>
    <w:p w14:paraId="76D1D4E7" w14:textId="76819C27" w:rsidR="0034336D" w:rsidRPr="00206ACB" w:rsidRDefault="00E4649F" w:rsidP="00CE05A8">
      <w:pPr>
        <w:ind w:firstLine="0"/>
        <w:jc w:val="center"/>
        <w:rPr>
          <w:rFonts w:eastAsia="Times New Roman" w:cstheme="minorHAnsi"/>
          <w:kern w:val="0"/>
          <w:szCs w:val="26"/>
          <w:lang w:eastAsia="ja-JP"/>
        </w:rPr>
      </w:pPr>
      <w:r>
        <w:rPr>
          <w:rFonts w:eastAsia="Times New Roman" w:cstheme="minorHAnsi"/>
          <w:noProof/>
          <w:kern w:val="0"/>
          <w:szCs w:val="26"/>
          <w:lang w:eastAsia="ja-JP"/>
        </w:rPr>
        <w:drawing>
          <wp:inline distT="0" distB="0" distL="0" distR="0" wp14:anchorId="267E0CF5" wp14:editId="0CDFABC1">
            <wp:extent cx="821317" cy="457200"/>
            <wp:effectExtent l="0" t="0" r="0" b="0"/>
            <wp:docPr id="3413162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821317" cy="457200"/>
                    </a:xfrm>
                    <a:prstGeom prst="rect">
                      <a:avLst/>
                    </a:prstGeom>
                    <a:noFill/>
                  </pic:spPr>
                </pic:pic>
              </a:graphicData>
            </a:graphic>
          </wp:inline>
        </w:drawing>
      </w:r>
    </w:p>
    <w:p w14:paraId="5FA6C95B" w14:textId="3633F00D" w:rsidR="00BF4EAE" w:rsidRPr="00206ACB" w:rsidRDefault="00BF4EAE" w:rsidP="009A278A">
      <w:pPr>
        <w:spacing w:line="240" w:lineRule="auto"/>
        <w:jc w:val="center"/>
      </w:pPr>
      <w:r w:rsidRPr="00206ACB">
        <w:rPr>
          <w:lang w:eastAsia="ja-JP"/>
        </w:rPr>
        <w:t>The</w:t>
      </w:r>
      <w:r w:rsidR="00AC466E" w:rsidRPr="00206ACB">
        <w:rPr>
          <w:lang w:eastAsia="ja-JP"/>
        </w:rPr>
        <w:t xml:space="preserve"> </w:t>
      </w:r>
      <w:r w:rsidRPr="00206ACB">
        <w:rPr>
          <w:lang w:eastAsia="ja-JP"/>
        </w:rPr>
        <w:t>"V"/"H"</w:t>
      </w:r>
      <w:r w:rsidR="00AC466E" w:rsidRPr="00206ACB">
        <w:rPr>
          <w:lang w:eastAsia="ja-JP"/>
        </w:rPr>
        <w:t xml:space="preserve"> </w:t>
      </w:r>
      <w:r w:rsidRPr="00206ACB">
        <w:rPr>
          <w:lang w:eastAsia="ja-JP"/>
        </w:rPr>
        <w:t>solder</w:t>
      </w:r>
      <w:r w:rsidR="00AC466E" w:rsidRPr="00206ACB">
        <w:rPr>
          <w:lang w:eastAsia="ja-JP"/>
        </w:rPr>
        <w:t xml:space="preserve"> </w:t>
      </w:r>
      <w:r w:rsidRPr="00206ACB">
        <w:rPr>
          <w:lang w:eastAsia="ja-JP"/>
        </w:rPr>
        <w:t>pads</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cartridge</w:t>
      </w:r>
      <w:r w:rsidR="00AC466E" w:rsidRPr="00206ACB">
        <w:rPr>
          <w:lang w:eastAsia="ja-JP"/>
        </w:rPr>
        <w:t xml:space="preserve"> </w:t>
      </w:r>
      <w:r w:rsidRPr="00206ACB">
        <w:rPr>
          <w:lang w:eastAsia="ja-JP"/>
        </w:rPr>
        <w:t>board</w:t>
      </w:r>
      <w:r w:rsidR="00AC466E" w:rsidRPr="00206ACB">
        <w:rPr>
          <w:lang w:eastAsia="ja-JP"/>
        </w:rPr>
        <w:t xml:space="preserve"> </w:t>
      </w:r>
      <w:r w:rsidRPr="00206ACB">
        <w:rPr>
          <w:lang w:eastAsia="ja-JP"/>
        </w:rPr>
        <w:t>for</w:t>
      </w:r>
      <w:r w:rsidR="00AC466E" w:rsidRPr="00206ACB">
        <w:rPr>
          <w:lang w:eastAsia="ja-JP"/>
        </w:rPr>
        <w:t xml:space="preserve"> </w:t>
      </w:r>
      <w:r w:rsidRPr="00206ACB">
        <w:rPr>
          <w:i/>
          <w:iCs/>
          <w:lang w:eastAsia="ja-JP"/>
        </w:rPr>
        <w:t>Donkey</w:t>
      </w:r>
      <w:r w:rsidR="00AC466E" w:rsidRPr="00206ACB">
        <w:rPr>
          <w:i/>
          <w:iCs/>
          <w:lang w:eastAsia="ja-JP"/>
        </w:rPr>
        <w:t xml:space="preserve"> </w:t>
      </w:r>
      <w:r w:rsidRPr="00206ACB">
        <w:rPr>
          <w:i/>
          <w:iCs/>
          <w:lang w:eastAsia="ja-JP"/>
        </w:rPr>
        <w:t>Kong</w:t>
      </w:r>
      <w:r w:rsidR="00AC466E" w:rsidRPr="00206ACB">
        <w:rPr>
          <w:lang w:eastAsia="ja-JP"/>
        </w:rPr>
        <w:t xml:space="preserve"> </w:t>
      </w:r>
      <w:r w:rsidRPr="00206ACB">
        <w:rPr>
          <w:lang w:eastAsia="ja-JP"/>
        </w:rPr>
        <w:t>(Nintendo,</w:t>
      </w:r>
      <w:r w:rsidR="00AC466E" w:rsidRPr="00206ACB">
        <w:rPr>
          <w:lang w:eastAsia="ja-JP"/>
        </w:rPr>
        <w:t xml:space="preserve"> </w:t>
      </w:r>
      <w:r w:rsidRPr="00206ACB">
        <w:rPr>
          <w:lang w:eastAsia="ja-JP"/>
        </w:rPr>
        <w:t>1983).</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w:t>
      </w:r>
      <w:r w:rsidR="00AC466E" w:rsidRPr="00206ACB">
        <w:rPr>
          <w:lang w:eastAsia="ja-JP"/>
        </w:rPr>
        <w:t xml:space="preserve"> </w:t>
      </w:r>
      <w:r w:rsidRPr="00206ACB">
        <w:rPr>
          <w:lang w:eastAsia="ja-JP"/>
        </w:rPr>
        <w:t>pad</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soldered,</w:t>
      </w:r>
      <w:r w:rsidR="00AC466E" w:rsidRPr="00206ACB">
        <w:rPr>
          <w:lang w:eastAsia="ja-JP"/>
        </w:rPr>
        <w:t xml:space="preserve"> </w:t>
      </w:r>
      <w:r w:rsidRPr="00206ACB">
        <w:rPr>
          <w:lang w:eastAsia="ja-JP"/>
        </w:rPr>
        <w:t>meaning</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cartridge</w:t>
      </w:r>
      <w:r w:rsidR="00AC466E" w:rsidRPr="00206ACB">
        <w:rPr>
          <w:lang w:eastAsia="ja-JP"/>
        </w:rPr>
        <w:t xml:space="preserve"> </w:t>
      </w:r>
      <w:r w:rsidRPr="00206ACB">
        <w:rPr>
          <w:lang w:eastAsia="ja-JP"/>
        </w:rPr>
        <w:t>uses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vertical</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layout</w:t>
      </w:r>
      <w:r w:rsidR="00AC466E" w:rsidRPr="00206ACB">
        <w:rPr>
          <w:lang w:eastAsia="ja-JP"/>
        </w:rPr>
        <w:t xml:space="preserve"> </w:t>
      </w:r>
      <w:r w:rsidRPr="00206ACB">
        <w:rPr>
          <w:lang w:eastAsia="ja-JP"/>
        </w:rPr>
        <w:t>(also</w:t>
      </w:r>
      <w:r w:rsidR="00AC466E" w:rsidRPr="00206ACB">
        <w:rPr>
          <w:lang w:eastAsia="ja-JP"/>
        </w:rPr>
        <w:t xml:space="preserve"> </w:t>
      </w:r>
      <w:r w:rsidRPr="00206ACB">
        <w:rPr>
          <w:lang w:eastAsia="ja-JP"/>
        </w:rPr>
        <w:t>known</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horizontal</w:t>
      </w:r>
      <w:r w:rsidR="00AC466E" w:rsidRPr="00206ACB">
        <w:rPr>
          <w:lang w:eastAsia="ja-JP"/>
        </w:rPr>
        <w:t xml:space="preserve"> </w:t>
      </w:r>
      <w:r w:rsidRPr="00206ACB">
        <w:rPr>
          <w:lang w:eastAsia="ja-JP"/>
        </w:rPr>
        <w:t>mirroring).</w:t>
      </w:r>
    </w:p>
    <w:p w14:paraId="0ADACD07" w14:textId="19320CF1" w:rsidR="005A133A" w:rsidRPr="00CE05A8" w:rsidRDefault="005A133A" w:rsidP="00384C17">
      <w:pPr>
        <w:pStyle w:val="Heading3"/>
        <w:rPr>
          <w:rFonts w:cstheme="minorHAnsi"/>
        </w:rPr>
      </w:pPr>
      <w:bookmarkStart w:id="179" w:name="_Toc168434270"/>
      <w:bookmarkStart w:id="180" w:name="_Toc168779391"/>
      <w:r w:rsidRPr="00CE05A8">
        <w:rPr>
          <w:rFonts w:cstheme="minorHAnsi"/>
        </w:rPr>
        <w:t>Using</w:t>
      </w:r>
      <w:r w:rsidR="00AC466E" w:rsidRPr="00CE05A8">
        <w:rPr>
          <w:rFonts w:cstheme="minorHAnsi"/>
        </w:rPr>
        <w:t xml:space="preserve"> </w:t>
      </w:r>
      <w:r w:rsidRPr="00CE05A8">
        <w:rPr>
          <w:rStyle w:val="QuoteChar"/>
          <w:bCs/>
          <w:sz w:val="32"/>
          <w:szCs w:val="32"/>
        </w:rPr>
        <w:t>PPUSCROLL</w:t>
      </w:r>
      <w:bookmarkEnd w:id="179"/>
      <w:bookmarkEnd w:id="180"/>
    </w:p>
    <w:p w14:paraId="5130B943" w14:textId="2FA0217F" w:rsidR="0034336D" w:rsidRDefault="0034336D" w:rsidP="00CE05A8">
      <w:pPr>
        <w:rPr>
          <w:lang w:eastAsia="ja-JP"/>
        </w:rPr>
      </w:pPr>
      <w:r w:rsidRPr="00206ACB">
        <w:rPr>
          <w:lang w:eastAsia="ja-JP"/>
        </w:rPr>
        <w:t>In</w:t>
      </w:r>
      <w:r w:rsidR="00AC466E" w:rsidRPr="00206ACB">
        <w:rPr>
          <w:lang w:eastAsia="ja-JP"/>
        </w:rPr>
        <w:t xml:space="preserve"> </w:t>
      </w:r>
      <w:r w:rsidRPr="00206ACB">
        <w:rPr>
          <w:lang w:eastAsia="ja-JP"/>
        </w:rPr>
        <w:t>most</w:t>
      </w:r>
      <w:r w:rsidR="00AC466E" w:rsidRPr="00206ACB">
        <w:rPr>
          <w:lang w:eastAsia="ja-JP"/>
        </w:rPr>
        <w:t xml:space="preserve"> </w:t>
      </w:r>
      <w:r w:rsidRPr="00206ACB">
        <w:rPr>
          <w:lang w:eastAsia="ja-JP"/>
        </w:rPr>
        <w:t>cases,</w:t>
      </w:r>
      <w:r w:rsidR="00AC466E" w:rsidRPr="00206ACB">
        <w:rPr>
          <w:lang w:eastAsia="ja-JP"/>
        </w:rPr>
        <w:t xml:space="preserve"> </w:t>
      </w:r>
      <w:r w:rsidRPr="00206ACB">
        <w:rPr>
          <w:lang w:eastAsia="ja-JP"/>
        </w:rPr>
        <w:t>scrolling</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controlled</w:t>
      </w:r>
      <w:r w:rsidR="00AC466E" w:rsidRPr="00206ACB">
        <w:rPr>
          <w:lang w:eastAsia="ja-JP"/>
        </w:rPr>
        <w:t xml:space="preserve"> </w:t>
      </w:r>
      <w:r w:rsidRPr="00206ACB">
        <w:rPr>
          <w:lang w:eastAsia="ja-JP"/>
        </w:rPr>
        <w:t>via</w:t>
      </w:r>
      <w:r w:rsidR="00AC466E" w:rsidRPr="00206ACB">
        <w:rPr>
          <w:lang w:eastAsia="ja-JP"/>
        </w:rPr>
        <w:t xml:space="preserve"> </w:t>
      </w:r>
      <w:r w:rsidRPr="00206ACB">
        <w:rPr>
          <w:lang w:eastAsia="ja-JP"/>
        </w:rPr>
        <w:t>writes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CE05A8">
        <w:rPr>
          <w:rStyle w:val="QuoteChar"/>
        </w:rPr>
        <w:t>PPUSCROLL</w:t>
      </w:r>
      <w:r w:rsidR="00AC466E" w:rsidRPr="00206ACB">
        <w:rPr>
          <w:lang w:eastAsia="ja-JP"/>
        </w:rPr>
        <w:t xml:space="preserve"> </w:t>
      </w:r>
      <w:r w:rsidRPr="00206ACB">
        <w:rPr>
          <w:lang w:eastAsia="ja-JP"/>
        </w:rPr>
        <w:t>(</w:t>
      </w:r>
      <w:r w:rsidRPr="00CE05A8">
        <w:rPr>
          <w:rStyle w:val="QuoteChar"/>
        </w:rPr>
        <w:t>$2005</w:t>
      </w:r>
      <w:r w:rsidRPr="00206ACB">
        <w:rPr>
          <w:lang w:eastAsia="ja-JP"/>
        </w:rPr>
        <w:t>)</w:t>
      </w:r>
      <w:r w:rsidR="00AC466E" w:rsidRPr="00206ACB">
        <w:rPr>
          <w:lang w:eastAsia="ja-JP"/>
        </w:rPr>
        <w:t xml:space="preserve"> </w:t>
      </w:r>
      <w:r w:rsidRPr="00206ACB">
        <w:rPr>
          <w:lang w:eastAsia="ja-JP"/>
        </w:rPr>
        <w:t>memory-mapped</w:t>
      </w:r>
      <w:r w:rsidR="00AC466E" w:rsidRPr="00206ACB">
        <w:rPr>
          <w:lang w:eastAsia="ja-JP"/>
        </w:rPr>
        <w:t xml:space="preserve"> </w:t>
      </w:r>
      <w:r w:rsidRPr="00206ACB">
        <w:rPr>
          <w:lang w:eastAsia="ja-JP"/>
        </w:rPr>
        <w:t>I/O</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during</w:t>
      </w:r>
      <w:r w:rsidR="00AC466E" w:rsidRPr="00206ACB">
        <w:rPr>
          <w:lang w:eastAsia="ja-JP"/>
        </w:rPr>
        <w:t xml:space="preserve"> </w:t>
      </w:r>
      <w:r w:rsidRPr="00206ACB">
        <w:rPr>
          <w:lang w:eastAsia="ja-JP"/>
        </w:rPr>
        <w:t>Vblank</w:t>
      </w:r>
      <w:r w:rsidR="00AC466E" w:rsidRPr="00206ACB">
        <w:rPr>
          <w:lang w:eastAsia="ja-JP"/>
        </w:rPr>
        <w:t xml:space="preserve"> </w:t>
      </w:r>
      <w:r w:rsidRPr="00206ACB">
        <w:rPr>
          <w:lang w:eastAsia="ja-JP"/>
        </w:rPr>
        <w:t>(i.e.,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your</w:t>
      </w:r>
      <w:r w:rsidR="00AC466E" w:rsidRPr="00206ACB">
        <w:rPr>
          <w:lang w:eastAsia="ja-JP"/>
        </w:rPr>
        <w:t xml:space="preserve"> </w:t>
      </w:r>
      <w:r w:rsidRPr="00206ACB">
        <w:rPr>
          <w:lang w:eastAsia="ja-JP"/>
        </w:rPr>
        <w:t>NMI</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Your</w:t>
      </w:r>
      <w:r w:rsidR="00AC466E" w:rsidRPr="00206ACB">
        <w:rPr>
          <w:lang w:eastAsia="ja-JP"/>
        </w:rPr>
        <w:t xml:space="preserve"> </w:t>
      </w:r>
      <w:r w:rsidRPr="00206ACB">
        <w:rPr>
          <w:lang w:eastAsia="ja-JP"/>
        </w:rPr>
        <w:t>NMI</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should</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to</w:t>
      </w:r>
      <w:r w:rsidR="00AC466E" w:rsidRPr="00206ACB">
        <w:rPr>
          <w:lang w:eastAsia="ja-JP"/>
        </w:rPr>
        <w:t xml:space="preserve"> </w:t>
      </w:r>
      <w:r w:rsidRPr="00CE05A8">
        <w:rPr>
          <w:rStyle w:val="QuoteChar"/>
        </w:rPr>
        <w:t>PPUSCROLL</w:t>
      </w:r>
      <w:r w:rsidR="00AC466E" w:rsidRPr="00206ACB">
        <w:rPr>
          <w:lang w:eastAsia="ja-JP"/>
        </w:rPr>
        <w:t xml:space="preserve"> </w:t>
      </w:r>
      <w:r w:rsidRPr="00206ACB">
        <w:rPr>
          <w:lang w:eastAsia="ja-JP"/>
        </w:rPr>
        <w:t>twice</w:t>
      </w:r>
      <w:r w:rsidR="00AC466E" w:rsidRPr="00206ACB">
        <w:rPr>
          <w:lang w:eastAsia="ja-JP"/>
        </w:rPr>
        <w:t xml:space="preserve"> </w:t>
      </w:r>
      <w:r w:rsidRPr="00206ACB">
        <w:rPr>
          <w:lang w:eastAsia="ja-JP"/>
        </w:rPr>
        <w:t>per</w:t>
      </w:r>
      <w:r w:rsidR="00AC466E" w:rsidRPr="00206ACB">
        <w:rPr>
          <w:lang w:eastAsia="ja-JP"/>
        </w:rPr>
        <w:t xml:space="preserve"> </w:t>
      </w:r>
      <w:r w:rsidRPr="00206ACB">
        <w:rPr>
          <w:lang w:eastAsia="ja-JP"/>
        </w:rPr>
        <w:t>frame.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determine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position,</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pixels,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second</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determine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position,</w:t>
      </w:r>
      <w:r w:rsidR="00AC466E" w:rsidRPr="00206ACB">
        <w:rPr>
          <w:lang w:eastAsia="ja-JP"/>
        </w:rPr>
        <w:t xml:space="preserve"> </w:t>
      </w:r>
      <w:r w:rsidRPr="00206ACB">
        <w:rPr>
          <w:lang w:eastAsia="ja-JP"/>
        </w:rPr>
        <w:t>also</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pixels.</w:t>
      </w:r>
      <w:r w:rsidR="00AC466E" w:rsidRPr="00206ACB">
        <w:rPr>
          <w:lang w:eastAsia="ja-JP"/>
        </w:rPr>
        <w:t xml:space="preserve"> </w:t>
      </w:r>
      <w:r w:rsidRPr="00206ACB">
        <w:rPr>
          <w:lang w:eastAsia="ja-JP"/>
        </w:rPr>
        <w:t>Writes</w:t>
      </w:r>
      <w:r w:rsidR="00AC466E" w:rsidRPr="00206ACB">
        <w:rPr>
          <w:lang w:eastAsia="ja-JP"/>
        </w:rPr>
        <w:t xml:space="preserve"> </w:t>
      </w:r>
      <w:r w:rsidRPr="00206ACB">
        <w:rPr>
          <w:lang w:eastAsia="ja-JP"/>
        </w:rPr>
        <w:t>to</w:t>
      </w:r>
      <w:r w:rsidR="00AC466E" w:rsidRPr="00206ACB">
        <w:rPr>
          <w:lang w:eastAsia="ja-JP"/>
        </w:rPr>
        <w:t xml:space="preserve"> </w:t>
      </w:r>
      <w:r w:rsidRPr="00CE05A8">
        <w:rPr>
          <w:rStyle w:val="QuoteChar"/>
        </w:rPr>
        <w:t>PPUSCROLL</w:t>
      </w:r>
      <w:r w:rsidR="00AC466E" w:rsidRPr="00206ACB">
        <w:rPr>
          <w:lang w:eastAsia="ja-JP"/>
        </w:rPr>
        <w:t xml:space="preserve"> </w:t>
      </w:r>
      <w:r w:rsidRPr="00206ACB">
        <w:rPr>
          <w:lang w:eastAsia="ja-JP"/>
        </w:rPr>
        <w:t>should</w:t>
      </w:r>
      <w:r w:rsidR="00AC466E" w:rsidRPr="00206ACB">
        <w:rPr>
          <w:lang w:eastAsia="ja-JP"/>
        </w:rPr>
        <w:t xml:space="preserve"> </w:t>
      </w:r>
      <w:r w:rsidRPr="00206ACB">
        <w:rPr>
          <w:lang w:eastAsia="ja-JP"/>
        </w:rPr>
        <w:t>always</w:t>
      </w:r>
      <w:r w:rsidR="00AC466E" w:rsidRPr="00206ACB">
        <w:rPr>
          <w:lang w:eastAsia="ja-JP"/>
        </w:rPr>
        <w:t xml:space="preserve"> </w:t>
      </w:r>
      <w:r w:rsidRPr="00206ACB">
        <w:rPr>
          <w:lang w:eastAsia="ja-JP"/>
        </w:rPr>
        <w:t>occur</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the</w:t>
      </w:r>
      <w:r w:rsidR="00AC466E" w:rsidRPr="00206ACB">
        <w:rPr>
          <w:lang w:eastAsia="ja-JP"/>
        </w:rPr>
        <w:t xml:space="preserve"> </w:t>
      </w:r>
      <w:r w:rsidRPr="00206ACB">
        <w:rPr>
          <w:i/>
          <w:iCs/>
          <w:lang w:eastAsia="ja-JP"/>
        </w:rPr>
        <w:t>end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NMI</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least</w:t>
      </w:r>
      <w:r w:rsidR="00AC466E" w:rsidRPr="00206ACB">
        <w:rPr>
          <w:lang w:eastAsia="ja-JP"/>
        </w:rPr>
        <w:t xml:space="preserve"> </w:t>
      </w:r>
      <w:r w:rsidRPr="00206ACB">
        <w:rPr>
          <w:lang w:eastAsia="ja-JP"/>
        </w:rPr>
        <w:t>after</w:t>
      </w:r>
      <w:r w:rsidR="00AC466E" w:rsidRPr="00206ACB">
        <w:rPr>
          <w:lang w:eastAsia="ja-JP"/>
        </w:rPr>
        <w:t xml:space="preserve"> </w:t>
      </w:r>
      <w:r w:rsidRPr="00206ACB">
        <w:rPr>
          <w:lang w:eastAsia="ja-JP"/>
        </w:rPr>
        <w:t>any</w:t>
      </w:r>
      <w:r w:rsidR="00AC466E" w:rsidRPr="00206ACB">
        <w:rPr>
          <w:lang w:eastAsia="ja-JP"/>
        </w:rPr>
        <w:t xml:space="preserve"> </w:t>
      </w:r>
      <w:r w:rsidRPr="00206ACB">
        <w:rPr>
          <w:lang w:eastAsia="ja-JP"/>
        </w:rPr>
        <w:t>writes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registers</w:t>
      </w:r>
      <w:r w:rsidR="00AC466E" w:rsidRPr="00206ACB">
        <w:rPr>
          <w:lang w:eastAsia="ja-JP"/>
        </w:rPr>
        <w:t xml:space="preserve"> </w:t>
      </w:r>
      <w:r w:rsidRPr="00206ACB">
        <w:rPr>
          <w:lang w:eastAsia="ja-JP"/>
        </w:rPr>
        <w:t>like</w:t>
      </w:r>
      <w:r w:rsidR="00AC466E" w:rsidRPr="00206ACB">
        <w:rPr>
          <w:lang w:eastAsia="ja-JP"/>
        </w:rPr>
        <w:t xml:space="preserve"> </w:t>
      </w:r>
      <w:r w:rsidRPr="00CE05A8">
        <w:rPr>
          <w:rStyle w:val="QuoteChar"/>
        </w:rPr>
        <w:t>PPUADDR</w:t>
      </w:r>
      <w:r w:rsidRPr="00206ACB">
        <w:rPr>
          <w:lang w:eastAsia="ja-JP"/>
        </w:rPr>
        <w:t>),</w:t>
      </w:r>
      <w:r w:rsidR="00AC466E" w:rsidRPr="00206ACB">
        <w:rPr>
          <w:lang w:eastAsia="ja-JP"/>
        </w:rPr>
        <w:t xml:space="preserve"> </w:t>
      </w:r>
      <w:r w:rsidRPr="00206ACB">
        <w:rPr>
          <w:lang w:eastAsia="ja-JP"/>
        </w:rPr>
        <w:t>because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uses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internal</w:t>
      </w:r>
      <w:r w:rsidR="00AC466E" w:rsidRPr="00206ACB">
        <w:rPr>
          <w:lang w:eastAsia="ja-JP"/>
        </w:rPr>
        <w:t xml:space="preserve"> </w:t>
      </w:r>
      <w:r w:rsidRPr="00206ACB">
        <w:rPr>
          <w:lang w:eastAsia="ja-JP"/>
        </w:rPr>
        <w:t>registers</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both</w:t>
      </w:r>
      <w:r w:rsidR="00AC466E" w:rsidRPr="00206ACB">
        <w:rPr>
          <w:lang w:eastAsia="ja-JP"/>
        </w:rPr>
        <w:t xml:space="preserve"> </w:t>
      </w:r>
      <w:r w:rsidRPr="00206ACB">
        <w:rPr>
          <w:lang w:eastAsia="ja-JP"/>
        </w:rPr>
        <w:t>memory</w:t>
      </w:r>
      <w:r w:rsidR="00AC466E" w:rsidRPr="00206ACB">
        <w:rPr>
          <w:lang w:eastAsia="ja-JP"/>
        </w:rPr>
        <w:t xml:space="preserve"> </w:t>
      </w:r>
      <w:r w:rsidRPr="00206ACB">
        <w:rPr>
          <w:lang w:eastAsia="ja-JP"/>
        </w:rPr>
        <w:t>access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information,</w:t>
      </w:r>
      <w:r w:rsidR="00AC466E" w:rsidRPr="00206ACB">
        <w:rPr>
          <w:lang w:eastAsia="ja-JP"/>
        </w:rPr>
        <w:t xml:space="preserve"> </w:t>
      </w:r>
      <w:r w:rsidRPr="00206ACB">
        <w:rPr>
          <w:lang w:eastAsia="ja-JP"/>
        </w:rPr>
        <w:t>meaning</w:t>
      </w:r>
      <w:r w:rsidR="00AC466E" w:rsidRPr="00206ACB">
        <w:rPr>
          <w:lang w:eastAsia="ja-JP"/>
        </w:rPr>
        <w:t xml:space="preserve"> </w:t>
      </w:r>
      <w:r w:rsidRPr="00206ACB">
        <w:rPr>
          <w:lang w:eastAsia="ja-JP"/>
        </w:rPr>
        <w:t>writes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registers</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change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position.</w:t>
      </w:r>
    </w:p>
    <w:p w14:paraId="5CB27E40" w14:textId="1ADA215E" w:rsidR="00CE05A8" w:rsidRPr="00206ACB" w:rsidRDefault="00CE05A8" w:rsidP="00E4649F">
      <w:pPr>
        <w:rPr>
          <w:lang w:eastAsia="ja-JP"/>
        </w:rPr>
      </w:pPr>
      <w:r w:rsidRPr="00206ACB">
        <w:rPr>
          <w:lang w:eastAsia="ja-JP"/>
        </w:rPr>
        <w:t xml:space="preserve">What are the "other" cases, where scrolling is handled differently? It is possible to create "split-screen" effects, where the top of the screen is at a different scroll position than the bottom, by carefully manipulating the internal working of the PPU. This requires writes to </w:t>
      </w:r>
      <w:r w:rsidRPr="00CE05A8">
        <w:rPr>
          <w:rStyle w:val="QuoteChar"/>
        </w:rPr>
        <w:t>PPUSCROLL</w:t>
      </w:r>
      <w:r w:rsidRPr="00206ACB">
        <w:rPr>
          <w:lang w:eastAsia="ja-JP"/>
        </w:rPr>
        <w:t xml:space="preserve"> and </w:t>
      </w:r>
      <w:r w:rsidRPr="00CE05A8">
        <w:rPr>
          <w:rStyle w:val="QuoteChar"/>
        </w:rPr>
        <w:t>PPUCTRL</w:t>
      </w:r>
      <w:r w:rsidRPr="00206ACB">
        <w:rPr>
          <w:lang w:eastAsia="ja-JP"/>
        </w:rPr>
        <w:t xml:space="preserve"> within a very short period of time, when the PPU has almost finished drawing the scanline before the split.</w:t>
      </w:r>
    </w:p>
    <w:p w14:paraId="55402B4F" w14:textId="557105D3" w:rsidR="0034336D" w:rsidRPr="00206ACB" w:rsidRDefault="0034336D" w:rsidP="00F07E4D">
      <w:pPr>
        <w:rPr>
          <w:lang w:eastAsia="ja-JP"/>
        </w:rPr>
      </w:pPr>
      <w:r w:rsidRPr="00206ACB">
        <w:rPr>
          <w:lang w:eastAsia="ja-JP"/>
        </w:rPr>
        <w:t>What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positions"</w:t>
      </w:r>
      <w:r w:rsidR="00AC466E" w:rsidRPr="00206ACB">
        <w:rPr>
          <w:lang w:eastAsia="ja-JP"/>
        </w:rPr>
        <w:t xml:space="preserve"> </w:t>
      </w:r>
      <w:r w:rsidRPr="00206ACB">
        <w:rPr>
          <w:lang w:eastAsia="ja-JP"/>
        </w:rPr>
        <w:t>mean</w:t>
      </w:r>
      <w:r w:rsidR="00AC466E" w:rsidRPr="00206ACB">
        <w:rPr>
          <w:lang w:eastAsia="ja-JP"/>
        </w:rPr>
        <w:t xml:space="preserve"> </w:t>
      </w:r>
      <w:r w:rsidRPr="00206ACB">
        <w:rPr>
          <w:lang w:eastAsia="ja-JP"/>
        </w:rPr>
        <w:t>varies</w:t>
      </w:r>
      <w:r w:rsidR="00AC466E" w:rsidRPr="00206ACB">
        <w:rPr>
          <w:lang w:eastAsia="ja-JP"/>
        </w:rPr>
        <w:t xml:space="preserve"> </w:t>
      </w:r>
      <w:r w:rsidRPr="00206ACB">
        <w:rPr>
          <w:lang w:eastAsia="ja-JP"/>
        </w:rPr>
        <w:t>based</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cartridge's</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layout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what</w:t>
      </w:r>
      <w:r w:rsidR="00AC466E" w:rsidRPr="00206ACB">
        <w:rPr>
          <w:lang w:eastAsia="ja-JP"/>
        </w:rPr>
        <w:t xml:space="preserve"> </w:t>
      </w:r>
      <w:r w:rsidRPr="00206ACB">
        <w:rPr>
          <w:lang w:eastAsia="ja-JP"/>
        </w:rPr>
        <w:t>has</w:t>
      </w:r>
      <w:r w:rsidR="00AC466E" w:rsidRPr="00206ACB">
        <w:rPr>
          <w:lang w:eastAsia="ja-JP"/>
        </w:rPr>
        <w:t xml:space="preserve"> </w:t>
      </w:r>
      <w:r w:rsidRPr="00206ACB">
        <w:rPr>
          <w:lang w:eastAsia="ja-JP"/>
        </w:rPr>
        <w:t>been</w:t>
      </w:r>
      <w:r w:rsidR="00AC466E" w:rsidRPr="00206ACB">
        <w:rPr>
          <w:lang w:eastAsia="ja-JP"/>
        </w:rPr>
        <w:t xml:space="preserve"> </w:t>
      </w:r>
      <w:r w:rsidRPr="00206ACB">
        <w:rPr>
          <w:lang w:eastAsia="ja-JP"/>
        </w:rPr>
        <w:t>written</w:t>
      </w:r>
      <w:r w:rsidR="00AC466E" w:rsidRPr="00206ACB">
        <w:rPr>
          <w:lang w:eastAsia="ja-JP"/>
        </w:rPr>
        <w:t xml:space="preserve"> </w:t>
      </w:r>
      <w:r w:rsidRPr="00206ACB">
        <w:rPr>
          <w:lang w:eastAsia="ja-JP"/>
        </w:rPr>
        <w:t>to</w:t>
      </w:r>
      <w:r w:rsidR="00AC466E" w:rsidRPr="00206ACB">
        <w:rPr>
          <w:lang w:eastAsia="ja-JP"/>
        </w:rPr>
        <w:t xml:space="preserve"> </w:t>
      </w:r>
      <w:r w:rsidRPr="009A278A">
        <w:rPr>
          <w:rStyle w:val="QuoteChar"/>
        </w:rPr>
        <w:t>PPUCTRL</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PPU</w:t>
      </w:r>
      <w:r w:rsidR="00AC466E" w:rsidRPr="00206ACB">
        <w:rPr>
          <w:lang w:eastAsia="ja-JP"/>
        </w:rPr>
        <w:t xml:space="preserve"> </w:t>
      </w:r>
      <w:r w:rsidRPr="00206ACB">
        <w:rPr>
          <w:lang w:eastAsia="ja-JP"/>
        </w:rPr>
        <w:t>keeps</w:t>
      </w:r>
      <w:r w:rsidR="00AC466E" w:rsidRPr="00206ACB">
        <w:rPr>
          <w:lang w:eastAsia="ja-JP"/>
        </w:rPr>
        <w:t xml:space="preserve"> </w:t>
      </w:r>
      <w:r w:rsidRPr="00206ACB">
        <w:rPr>
          <w:lang w:eastAsia="ja-JP"/>
        </w:rPr>
        <w:t>track</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"current"</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via</w:t>
      </w:r>
      <w:r w:rsidR="00AC466E" w:rsidRPr="00206ACB">
        <w:rPr>
          <w:lang w:eastAsia="ja-JP"/>
        </w:rPr>
        <w:t xml:space="preserve"> </w:t>
      </w:r>
      <w:r w:rsidRPr="00206ACB">
        <w:rPr>
          <w:lang w:eastAsia="ja-JP"/>
        </w:rPr>
        <w:t>writes</w:t>
      </w:r>
      <w:r w:rsidR="00AC466E" w:rsidRPr="00206ACB">
        <w:rPr>
          <w:lang w:eastAsia="ja-JP"/>
        </w:rPr>
        <w:t xml:space="preserve"> </w:t>
      </w:r>
      <w:r w:rsidRPr="00206ACB">
        <w:rPr>
          <w:lang w:eastAsia="ja-JP"/>
        </w:rPr>
        <w:t>to</w:t>
      </w:r>
      <w:r w:rsidR="00AC466E" w:rsidRPr="00206ACB">
        <w:rPr>
          <w:lang w:eastAsia="ja-JP"/>
        </w:rPr>
        <w:t xml:space="preserve"> </w:t>
      </w:r>
      <w:r w:rsidRPr="009A278A">
        <w:rPr>
          <w:rStyle w:val="QuoteChar"/>
        </w:rPr>
        <w:t>PPUCTRL</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lowest</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written</w:t>
      </w:r>
      <w:r w:rsidR="00AC466E" w:rsidRPr="00206ACB">
        <w:rPr>
          <w:lang w:eastAsia="ja-JP"/>
        </w:rPr>
        <w:t xml:space="preserve"> </w:t>
      </w:r>
      <w:r w:rsidRPr="00206ACB">
        <w:rPr>
          <w:lang w:eastAsia="ja-JP"/>
        </w:rPr>
        <w:t>to</w:t>
      </w:r>
      <w:r w:rsidR="00AC466E" w:rsidRPr="00206ACB">
        <w:rPr>
          <w:lang w:eastAsia="ja-JP"/>
        </w:rPr>
        <w:t xml:space="preserve"> </w:t>
      </w:r>
      <w:r w:rsidRPr="009A278A">
        <w:rPr>
          <w:rStyle w:val="QuoteChar"/>
        </w:rPr>
        <w:t>PPUCTRL</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with</w:t>
      </w:r>
      <w:r w:rsidR="00AC466E" w:rsidRPr="00206ACB">
        <w:rPr>
          <w:lang w:eastAsia="ja-JP"/>
        </w:rPr>
        <w:t xml:space="preserve"> </w:t>
      </w:r>
      <w:r w:rsidRPr="009A278A">
        <w:rPr>
          <w:rStyle w:val="QuoteChar"/>
        </w:rPr>
        <w:t>00</w:t>
      </w:r>
      <w:r w:rsidR="00AC466E" w:rsidRPr="00206ACB">
        <w:rPr>
          <w:lang w:eastAsia="ja-JP"/>
        </w:rPr>
        <w:t xml:space="preserve"> </w:t>
      </w:r>
      <w:r w:rsidRPr="00206ACB">
        <w:rPr>
          <w:lang w:eastAsia="ja-JP"/>
        </w:rPr>
        <w:t>representing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at</w:t>
      </w:r>
      <w:r w:rsidR="00AC466E" w:rsidRPr="00206ACB">
        <w:rPr>
          <w:lang w:eastAsia="ja-JP"/>
        </w:rPr>
        <w:t xml:space="preserve"> </w:t>
      </w:r>
      <w:r w:rsidRPr="009A278A">
        <w:rPr>
          <w:rStyle w:val="QuoteChar"/>
        </w:rPr>
        <w:t>$2000</w:t>
      </w:r>
      <w:r w:rsidRPr="00206ACB">
        <w:rPr>
          <w:lang w:eastAsia="ja-JP"/>
        </w:rPr>
        <w:t>,</w:t>
      </w:r>
      <w:r w:rsidR="00AC466E" w:rsidRPr="00206ACB">
        <w:rPr>
          <w:lang w:eastAsia="ja-JP"/>
        </w:rPr>
        <w:t xml:space="preserve"> </w:t>
      </w:r>
      <w:r w:rsidRPr="009A278A">
        <w:rPr>
          <w:rStyle w:val="QuoteChar"/>
        </w:rPr>
        <w:t>01</w:t>
      </w:r>
      <w:r w:rsidR="00AC466E" w:rsidRPr="00206ACB">
        <w:rPr>
          <w:lang w:eastAsia="ja-JP"/>
        </w:rPr>
        <w:t xml:space="preserve"> </w:t>
      </w:r>
      <w:r w:rsidRPr="00206ACB">
        <w:rPr>
          <w:lang w:eastAsia="ja-JP"/>
        </w:rPr>
        <w:t>representing</w:t>
      </w:r>
      <w:r w:rsidR="00AC466E" w:rsidRPr="00206ACB">
        <w:rPr>
          <w:lang w:eastAsia="ja-JP"/>
        </w:rPr>
        <w:t xml:space="preserve"> </w:t>
      </w:r>
      <w:r w:rsidRPr="009A278A">
        <w:rPr>
          <w:rStyle w:val="QuoteChar"/>
        </w:rPr>
        <w:t>$2400</w:t>
      </w:r>
      <w:r w:rsidRPr="00206ACB">
        <w:rPr>
          <w:lang w:eastAsia="ja-JP"/>
        </w:rPr>
        <w:t>,</w:t>
      </w:r>
      <w:r w:rsidR="00AC466E" w:rsidRPr="00206ACB">
        <w:rPr>
          <w:lang w:eastAsia="ja-JP"/>
        </w:rPr>
        <w:t xml:space="preserve"> </w:t>
      </w:r>
      <w:r w:rsidRPr="009A278A">
        <w:rPr>
          <w:rStyle w:val="QuoteChar"/>
        </w:rPr>
        <w:t>10</w:t>
      </w:r>
      <w:r w:rsidR="00AC466E" w:rsidRPr="00206ACB">
        <w:rPr>
          <w:lang w:eastAsia="ja-JP"/>
        </w:rPr>
        <w:t xml:space="preserve"> </w:t>
      </w:r>
      <w:r w:rsidRPr="00206ACB">
        <w:rPr>
          <w:lang w:eastAsia="ja-JP"/>
        </w:rPr>
        <w:t>representing</w:t>
      </w:r>
      <w:r w:rsidR="00AC466E" w:rsidRPr="00206ACB">
        <w:rPr>
          <w:lang w:eastAsia="ja-JP"/>
        </w:rPr>
        <w:t xml:space="preserve"> </w:t>
      </w:r>
      <w:r w:rsidRPr="009A278A">
        <w:rPr>
          <w:rStyle w:val="QuoteChar"/>
        </w:rPr>
        <w:t>$2800</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9A278A">
        <w:rPr>
          <w:rStyle w:val="QuoteChar"/>
        </w:rPr>
        <w:t>11</w:t>
      </w:r>
      <w:r w:rsidR="00AC466E" w:rsidRPr="00206ACB">
        <w:rPr>
          <w:lang w:eastAsia="ja-JP"/>
        </w:rPr>
        <w:t xml:space="preserve"> </w:t>
      </w:r>
      <w:r w:rsidRPr="00206ACB">
        <w:rPr>
          <w:lang w:eastAsia="ja-JP"/>
        </w:rPr>
        <w:t>representing</w:t>
      </w:r>
      <w:r w:rsidR="00AC466E" w:rsidRPr="00206ACB">
        <w:rPr>
          <w:lang w:eastAsia="ja-JP"/>
        </w:rPr>
        <w:t xml:space="preserve"> </w:t>
      </w:r>
      <w:r w:rsidRPr="009A278A">
        <w:rPr>
          <w:rStyle w:val="QuoteChar"/>
        </w:rPr>
        <w:t>$2c00</w:t>
      </w:r>
      <w:r w:rsidRPr="00206ACB">
        <w:rPr>
          <w:lang w:eastAsia="ja-JP"/>
        </w:rPr>
        <w:t>.</w:t>
      </w:r>
      <w:r w:rsidR="00AC466E" w:rsidRPr="00206ACB">
        <w:rPr>
          <w:lang w:eastAsia="ja-JP"/>
        </w:rPr>
        <w:t xml:space="preserve"> </w:t>
      </w:r>
      <w:r w:rsidRPr="00206ACB">
        <w:rPr>
          <w:lang w:eastAsia="ja-JP"/>
        </w:rPr>
        <w:t>Once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has</w:t>
      </w:r>
      <w:r w:rsidR="00AC466E" w:rsidRPr="00206ACB">
        <w:rPr>
          <w:lang w:eastAsia="ja-JP"/>
        </w:rPr>
        <w:t xml:space="preserve"> </w:t>
      </w:r>
      <w:r w:rsidRPr="00206ACB">
        <w:rPr>
          <w:lang w:eastAsia="ja-JP"/>
        </w:rPr>
        <w:t>been</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positions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offsets</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nametable.</w:t>
      </w:r>
    </w:p>
    <w:p w14:paraId="19CA6C17" w14:textId="4F07D08D" w:rsidR="0034336D" w:rsidRPr="00206ACB" w:rsidRDefault="0034336D" w:rsidP="00F07E4D">
      <w:pPr>
        <w:rPr>
          <w:lang w:eastAsia="ja-JP"/>
        </w:rPr>
      </w:pPr>
      <w:r w:rsidRPr="00206ACB">
        <w:rPr>
          <w:lang w:eastAsia="ja-JP"/>
        </w:rPr>
        <w:lastRenderedPageBreak/>
        <w:t>Consider</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standard</w:t>
      </w:r>
      <w:r w:rsidR="00AC466E" w:rsidRPr="00206ACB">
        <w:rPr>
          <w:lang w:eastAsia="ja-JP"/>
        </w:rPr>
        <w:t xml:space="preserve"> </w:t>
      </w:r>
      <w:r w:rsidRPr="00206ACB">
        <w:rPr>
          <w:lang w:eastAsia="ja-JP"/>
        </w:rPr>
        <w:t>horizontal-layout</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layout,</w:t>
      </w:r>
      <w:r w:rsidR="00AC466E" w:rsidRPr="00206ACB">
        <w:rPr>
          <w:lang w:eastAsia="ja-JP"/>
        </w:rPr>
        <w:t xml:space="preserve"> </w:t>
      </w:r>
      <w:r w:rsidRPr="00206ACB">
        <w:rPr>
          <w:lang w:eastAsia="ja-JP"/>
        </w:rPr>
        <w:t>there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nametables:</w:t>
      </w:r>
      <w:r w:rsidR="00AC466E" w:rsidRPr="00206ACB">
        <w:rPr>
          <w:lang w:eastAsia="ja-JP"/>
        </w:rPr>
        <w:t xml:space="preserve"> </w:t>
      </w:r>
      <w:r w:rsidRPr="00B24314">
        <w:rPr>
          <w:rStyle w:val="QuoteChar"/>
        </w:rPr>
        <w:t>$2000</w:t>
      </w:r>
      <w:r w:rsidR="00AC466E" w:rsidRPr="00206ACB">
        <w:rPr>
          <w:lang w:eastAsia="ja-JP"/>
        </w:rPr>
        <w:t xml:space="preserve"> </w:t>
      </w:r>
      <w:r w:rsidRPr="00206ACB">
        <w:rPr>
          <w:lang w:eastAsia="ja-JP"/>
        </w:rPr>
        <w:t>and</w:t>
      </w:r>
      <w:r w:rsidR="00AC466E" w:rsidRPr="00206ACB">
        <w:rPr>
          <w:lang w:eastAsia="ja-JP"/>
        </w:rPr>
        <w:t xml:space="preserve"> </w:t>
      </w:r>
      <w:r w:rsidRPr="00B24314">
        <w:rPr>
          <w:rStyle w:val="QuoteChar"/>
        </w:rPr>
        <w:t>$2400</w:t>
      </w:r>
      <w:r w:rsidRPr="00206ACB">
        <w:rPr>
          <w:lang w:eastAsia="ja-JP"/>
        </w:rPr>
        <w:t>.</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to</w:t>
      </w:r>
      <w:r w:rsidR="00AC466E" w:rsidRPr="00206ACB">
        <w:rPr>
          <w:lang w:eastAsia="ja-JP"/>
        </w:rPr>
        <w:t xml:space="preserve"> </w:t>
      </w:r>
      <w:r w:rsidRPr="00B24314">
        <w:rPr>
          <w:rStyle w:val="QuoteChar"/>
        </w:rPr>
        <w:t>$2000</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both</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positions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resulting</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image</w:t>
      </w:r>
      <w:r w:rsidR="00AC466E" w:rsidRPr="00206ACB">
        <w:rPr>
          <w:lang w:eastAsia="ja-JP"/>
        </w:rPr>
        <w:t xml:space="preserve"> </w:t>
      </w:r>
      <w:r w:rsidRPr="00206ACB">
        <w:rPr>
          <w:lang w:eastAsia="ja-JP"/>
        </w:rPr>
        <w:t>displayed</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entirety</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at</w:t>
      </w:r>
      <w:r w:rsidR="00AC466E" w:rsidRPr="00206ACB">
        <w:rPr>
          <w:lang w:eastAsia="ja-JP"/>
        </w:rPr>
        <w:t xml:space="preserve"> </w:t>
      </w:r>
      <w:r w:rsidRPr="00B24314">
        <w:rPr>
          <w:rStyle w:val="QuoteChar"/>
        </w:rPr>
        <w:t>$2000</w:t>
      </w:r>
      <w:r w:rsidRPr="00206ACB">
        <w:rPr>
          <w:lang w:eastAsia="ja-JP"/>
        </w:rPr>
        <w:t>.</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what</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looks</w:t>
      </w:r>
      <w:r w:rsidR="00AC466E" w:rsidRPr="00206ACB">
        <w:rPr>
          <w:lang w:eastAsia="ja-JP"/>
        </w:rPr>
        <w:t xml:space="preserve"> </w:t>
      </w:r>
      <w:r w:rsidRPr="00206ACB">
        <w:rPr>
          <w:lang w:eastAsia="ja-JP"/>
        </w:rPr>
        <w:t>like:</w:t>
      </w:r>
    </w:p>
    <w:p w14:paraId="05A16189" w14:textId="19144BEA" w:rsidR="0034336D" w:rsidRPr="003B76D6"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3B76D6">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w:t>
      </w:r>
      <w:r w:rsidRPr="003B76D6">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at</w:t>
      </w:r>
      <w:r w:rsidRPr="003B76D6">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end</w:t>
      </w:r>
      <w:r w:rsidRPr="003B76D6">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of</w:t>
      </w:r>
      <w:r w:rsidRPr="003B76D6">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NMI</w:t>
      </w:r>
      <w:r w:rsidRPr="003B76D6">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handler</w:t>
      </w:r>
    </w:p>
    <w:p w14:paraId="1B277A92" w14:textId="78729307" w:rsidR="0034336D" w:rsidRPr="003B76D6"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firstLine="360"/>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3B76D6">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E3371E"/>
          <w:kern w:val="0"/>
          <w:szCs w:val="26"/>
          <w:bdr w:val="none" w:sz="0" w:space="0" w:color="auto" w:frame="1"/>
          <w:shd w:val="clear" w:color="auto" w:fill="272822"/>
          <w:lang w:eastAsia="ja-JP"/>
        </w:rPr>
        <w:t>LDA</w:t>
      </w:r>
      <w:r w:rsidRPr="003B76D6">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7A48"/>
          <w:kern w:val="0"/>
          <w:szCs w:val="26"/>
          <w:bdr w:val="none" w:sz="0" w:space="0" w:color="auto" w:frame="1"/>
          <w:shd w:val="clear" w:color="auto" w:fill="272822"/>
          <w:lang w:eastAsia="ja-JP"/>
        </w:rPr>
        <w:t>#</w:t>
      </w:r>
      <w:r w:rsidR="0034336D" w:rsidRPr="003B76D6">
        <w:rPr>
          <w:rFonts w:ascii="DejaVu Sans Mono" w:eastAsia="Times New Roman" w:hAnsi="DejaVu Sans Mono" w:cs="DejaVu Sans Mono"/>
          <w:color w:val="07E2FA"/>
          <w:kern w:val="0"/>
          <w:szCs w:val="26"/>
          <w:bdr w:val="none" w:sz="0" w:space="0" w:color="auto" w:frame="1"/>
          <w:shd w:val="clear" w:color="auto" w:fill="272822"/>
          <w:lang w:eastAsia="ja-JP"/>
        </w:rPr>
        <w:t>$00</w:t>
      </w:r>
    </w:p>
    <w:p w14:paraId="5495F68C" w14:textId="31179B08" w:rsidR="0034336D" w:rsidRPr="003B76D6"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firstLine="360"/>
        <w:jc w:val="left"/>
        <w:rPr>
          <w:rFonts w:ascii="DejaVu Sans Mono" w:eastAsia="Times New Roman" w:hAnsi="DejaVu Sans Mono" w:cs="DejaVu Sans Mono"/>
          <w:color w:val="C69CFE"/>
          <w:kern w:val="0"/>
          <w:szCs w:val="26"/>
          <w:bdr w:val="none" w:sz="0" w:space="0" w:color="auto" w:frame="1"/>
          <w:shd w:val="clear" w:color="auto" w:fill="272822"/>
          <w:lang w:eastAsia="ja-JP"/>
        </w:rPr>
      </w:pPr>
      <w:r w:rsidRPr="003B76D6">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E3371E"/>
          <w:kern w:val="0"/>
          <w:szCs w:val="26"/>
          <w:bdr w:val="none" w:sz="0" w:space="0" w:color="auto" w:frame="1"/>
          <w:shd w:val="clear" w:color="auto" w:fill="272822"/>
          <w:lang w:eastAsia="ja-JP"/>
        </w:rPr>
        <w:t>STA</w:t>
      </w:r>
      <w:r w:rsidRPr="003B76D6">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10C26F"/>
          <w:kern w:val="0"/>
          <w:szCs w:val="26"/>
          <w:bdr w:val="none" w:sz="0" w:space="0" w:color="auto" w:frame="1"/>
          <w:shd w:val="clear" w:color="auto" w:fill="272822"/>
          <w:lang w:eastAsia="ja-JP"/>
        </w:rPr>
        <w:t>PPUSCROLL</w:t>
      </w:r>
      <w:r w:rsidRPr="003B76D6">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w:t>
      </w:r>
      <w:r w:rsidRPr="003B76D6">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set</w:t>
      </w:r>
      <w:r w:rsidRPr="003B76D6">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X</w:t>
      </w:r>
      <w:r w:rsidRPr="003B76D6">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scroll</w:t>
      </w:r>
    </w:p>
    <w:p w14:paraId="18204BF4" w14:textId="7BCC2B04" w:rsidR="0034336D" w:rsidRPr="003B76D6"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firstLine="360"/>
        <w:jc w:val="left"/>
        <w:rPr>
          <w:rFonts w:ascii="DejaVu Sans Mono" w:eastAsia="Times New Roman" w:hAnsi="DejaVu Sans Mono" w:cs="DejaVu Sans Mono"/>
          <w:color w:val="C69CFE"/>
          <w:kern w:val="0"/>
          <w:szCs w:val="26"/>
          <w:bdr w:val="none" w:sz="0" w:space="0" w:color="auto" w:frame="1"/>
          <w:shd w:val="clear" w:color="auto" w:fill="272822"/>
          <w:lang w:eastAsia="ja-JP"/>
        </w:rPr>
      </w:pPr>
      <w:r w:rsidRPr="003B76D6">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E3371E"/>
          <w:kern w:val="0"/>
          <w:szCs w:val="26"/>
          <w:bdr w:val="none" w:sz="0" w:space="0" w:color="auto" w:frame="1"/>
          <w:shd w:val="clear" w:color="auto" w:fill="272822"/>
          <w:lang w:eastAsia="ja-JP"/>
        </w:rPr>
        <w:t>STA</w:t>
      </w:r>
      <w:r w:rsidRPr="003B76D6">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10C26F"/>
          <w:kern w:val="0"/>
          <w:szCs w:val="26"/>
          <w:bdr w:val="none" w:sz="0" w:space="0" w:color="auto" w:frame="1"/>
          <w:shd w:val="clear" w:color="auto" w:fill="272822"/>
          <w:lang w:eastAsia="ja-JP"/>
        </w:rPr>
        <w:t>PPUSCROLL</w:t>
      </w:r>
      <w:r w:rsidRPr="003B76D6">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w:t>
      </w:r>
      <w:r w:rsidRPr="003B76D6">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set</w:t>
      </w:r>
      <w:r w:rsidRPr="003B76D6">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Y</w:t>
      </w:r>
      <w:r w:rsidRPr="003B76D6">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3B76D6">
        <w:rPr>
          <w:rFonts w:ascii="DejaVu Sans Mono" w:eastAsia="Times New Roman" w:hAnsi="DejaVu Sans Mono" w:cs="DejaVu Sans Mono"/>
          <w:color w:val="FFC000"/>
          <w:kern w:val="0"/>
          <w:szCs w:val="26"/>
          <w:bdr w:val="none" w:sz="0" w:space="0" w:color="auto" w:frame="1"/>
          <w:shd w:val="clear" w:color="auto" w:fill="272822"/>
          <w:lang w:eastAsia="ja-JP"/>
        </w:rPr>
        <w:t>scroll</w:t>
      </w:r>
    </w:p>
    <w:p w14:paraId="2A0E831E" w14:textId="787B1A26" w:rsidR="0034336D" w:rsidRPr="00206ACB" w:rsidRDefault="0034336D" w:rsidP="00F07E4D">
      <w:pPr>
        <w:rPr>
          <w:lang w:eastAsia="ja-JP"/>
        </w:rPr>
      </w:pPr>
      <w:r w:rsidRPr="00206ACB">
        <w:rPr>
          <w:lang w:eastAsia="ja-JP"/>
        </w:rPr>
        <w:t>Now</w:t>
      </w:r>
      <w:r w:rsidR="00AC466E" w:rsidRPr="00206ACB">
        <w:rPr>
          <w:lang w:eastAsia="ja-JP"/>
        </w:rPr>
        <w:t xml:space="preserve"> </w:t>
      </w:r>
      <w:r w:rsidRPr="00206ACB">
        <w:rPr>
          <w:lang w:eastAsia="ja-JP"/>
        </w:rPr>
        <w:t>let's</w:t>
      </w:r>
      <w:r w:rsidR="00AC466E" w:rsidRPr="00206ACB">
        <w:rPr>
          <w:lang w:eastAsia="ja-JP"/>
        </w:rPr>
        <w:t xml:space="preserve"> </w:t>
      </w:r>
      <w:r w:rsidRPr="00206ACB">
        <w:rPr>
          <w:lang w:eastAsia="ja-JP"/>
        </w:rPr>
        <w:t>say</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want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move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"camera"</w:t>
      </w:r>
      <w:r w:rsidR="00AC466E" w:rsidRPr="00206ACB">
        <w:rPr>
          <w:lang w:eastAsia="ja-JP"/>
        </w:rPr>
        <w:t xml:space="preserve"> </w:t>
      </w:r>
      <w:r w:rsidRPr="00206ACB">
        <w:rPr>
          <w:lang w:eastAsia="ja-JP"/>
        </w:rPr>
        <w:t>twenty</w:t>
      </w:r>
      <w:r w:rsidR="00AC466E" w:rsidRPr="00206ACB">
        <w:rPr>
          <w:lang w:eastAsia="ja-JP"/>
        </w:rPr>
        <w:t xml:space="preserve"> </w:t>
      </w:r>
      <w:r w:rsidRPr="00206ACB">
        <w:rPr>
          <w:lang w:eastAsia="ja-JP"/>
        </w:rPr>
        <w:t>pixels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right.</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horizontal</w:t>
      </w:r>
      <w:r w:rsidR="00AC466E" w:rsidRPr="00206ACB">
        <w:rPr>
          <w:lang w:eastAsia="ja-JP"/>
        </w:rPr>
        <w:t xml:space="preserve"> </w:t>
      </w:r>
      <w:r w:rsidRPr="00206ACB">
        <w:rPr>
          <w:lang w:eastAsia="ja-JP"/>
        </w:rPr>
        <w:t>layout,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would</w:t>
      </w:r>
      <w:r w:rsidR="00AC466E" w:rsidRPr="00206ACB">
        <w:rPr>
          <w:lang w:eastAsia="ja-JP"/>
        </w:rPr>
        <w:t xml:space="preserve"> </w:t>
      </w:r>
      <w:r w:rsidRPr="00206ACB">
        <w:rPr>
          <w:lang w:eastAsia="ja-JP"/>
        </w:rPr>
        <w:t>see</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leftmost</w:t>
      </w:r>
      <w:r w:rsidR="00AC466E" w:rsidRPr="00206ACB">
        <w:rPr>
          <w:lang w:eastAsia="ja-JP"/>
        </w:rPr>
        <w:t xml:space="preserve"> </w:t>
      </w:r>
      <w:r w:rsidRPr="00206ACB">
        <w:rPr>
          <w:lang w:eastAsia="ja-JP"/>
        </w:rPr>
        <w:t>twenty</w:t>
      </w:r>
      <w:r w:rsidR="00AC466E" w:rsidRPr="00206ACB">
        <w:rPr>
          <w:lang w:eastAsia="ja-JP"/>
        </w:rPr>
        <w:t xml:space="preserve"> </w:t>
      </w:r>
      <w:r w:rsidRPr="00206ACB">
        <w:rPr>
          <w:lang w:eastAsia="ja-JP"/>
        </w:rPr>
        <w:t>pixels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at</w:t>
      </w:r>
      <w:r w:rsidR="00AC466E" w:rsidRPr="00206ACB">
        <w:rPr>
          <w:lang w:eastAsia="ja-JP"/>
        </w:rPr>
        <w:t xml:space="preserve"> </w:t>
      </w:r>
      <w:r w:rsidRPr="002624D9">
        <w:rPr>
          <w:rStyle w:val="QuoteChar"/>
        </w:rPr>
        <w:t>$2000</w:t>
      </w:r>
      <w:r w:rsidR="00AC466E" w:rsidRPr="00206ACB">
        <w:rPr>
          <w:lang w:eastAsia="ja-JP"/>
        </w:rPr>
        <w:t xml:space="preserve"> </w:t>
      </w:r>
      <w:r w:rsidRPr="00206ACB">
        <w:rPr>
          <w:lang w:eastAsia="ja-JP"/>
        </w:rPr>
        <w:t>lined</w:t>
      </w:r>
      <w:r w:rsidR="00AC466E" w:rsidRPr="00206ACB">
        <w:rPr>
          <w:lang w:eastAsia="ja-JP"/>
        </w:rPr>
        <w:t xml:space="preserve"> </w:t>
      </w:r>
      <w:r w:rsidRPr="00206ACB">
        <w:rPr>
          <w:lang w:eastAsia="ja-JP"/>
        </w:rPr>
        <w:t>up</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left</w:t>
      </w:r>
      <w:r w:rsidR="00AC466E" w:rsidRPr="00206ACB">
        <w:rPr>
          <w:lang w:eastAsia="ja-JP"/>
        </w:rPr>
        <w:t xml:space="preserve"> </w:t>
      </w:r>
      <w:r w:rsidRPr="00206ACB">
        <w:rPr>
          <w:lang w:eastAsia="ja-JP"/>
        </w:rPr>
        <w:t>edge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right</w:t>
      </w:r>
      <w:r w:rsidR="00AC466E" w:rsidRPr="00206ACB">
        <w:rPr>
          <w:lang w:eastAsia="ja-JP"/>
        </w:rPr>
        <w:t xml:space="preserve"> </w:t>
      </w:r>
      <w:r w:rsidRPr="00206ACB">
        <w:rPr>
          <w:lang w:eastAsia="ja-JP"/>
        </w:rPr>
        <w:t>side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would</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leftmost</w:t>
      </w:r>
      <w:r w:rsidR="00AC466E" w:rsidRPr="00206ACB">
        <w:rPr>
          <w:lang w:eastAsia="ja-JP"/>
        </w:rPr>
        <w:t xml:space="preserve"> </w:t>
      </w:r>
      <w:r w:rsidRPr="00206ACB">
        <w:rPr>
          <w:lang w:eastAsia="ja-JP"/>
        </w:rPr>
        <w:t>twenty</w:t>
      </w:r>
      <w:r w:rsidR="00AC466E" w:rsidRPr="00206ACB">
        <w:rPr>
          <w:lang w:eastAsia="ja-JP"/>
        </w:rPr>
        <w:t xml:space="preserve"> </w:t>
      </w:r>
      <w:r w:rsidRPr="00206ACB">
        <w:rPr>
          <w:lang w:eastAsia="ja-JP"/>
        </w:rPr>
        <w:t>pixels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at</w:t>
      </w:r>
      <w:r w:rsidR="00AC466E" w:rsidRPr="00206ACB">
        <w:rPr>
          <w:lang w:eastAsia="ja-JP"/>
        </w:rPr>
        <w:t xml:space="preserve"> </w:t>
      </w:r>
      <w:r w:rsidRPr="002624D9">
        <w:rPr>
          <w:rStyle w:val="QuoteChar"/>
        </w:rPr>
        <w:t>$2400</w:t>
      </w:r>
      <w:r w:rsidRPr="00206ACB">
        <w:rPr>
          <w:lang w:eastAsia="ja-JP"/>
        </w:rPr>
        <w:t>.</w:t>
      </w:r>
    </w:p>
    <w:p w14:paraId="24AA1D75" w14:textId="77777777" w:rsidR="0034336D" w:rsidRPr="00206ACB" w:rsidRDefault="0034336D" w:rsidP="00923FD0">
      <w:pPr>
        <w:widowControl/>
        <w:autoSpaceDE/>
        <w:autoSpaceDN/>
        <w:spacing w:line="240" w:lineRule="auto"/>
        <w:ind w:firstLine="0"/>
        <w:jc w:val="center"/>
        <w:rPr>
          <w:rFonts w:eastAsia="Times New Roman" w:cstheme="minorHAnsi"/>
          <w:kern w:val="0"/>
          <w:szCs w:val="26"/>
          <w:lang w:eastAsia="ja-JP"/>
        </w:rPr>
      </w:pPr>
      <w:r w:rsidRPr="00206ACB">
        <w:rPr>
          <w:rFonts w:eastAsia="Times New Roman" w:cstheme="minorHAnsi"/>
          <w:noProof/>
          <w:kern w:val="0"/>
          <w:szCs w:val="26"/>
          <w:lang w:eastAsia="ja-JP"/>
        </w:rPr>
        <w:drawing>
          <wp:inline distT="0" distB="0" distL="0" distR="0" wp14:anchorId="60A26605" wp14:editId="4630C78D">
            <wp:extent cx="4497090" cy="21031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97090" cy="2103120"/>
                    </a:xfrm>
                    <a:prstGeom prst="rect">
                      <a:avLst/>
                    </a:prstGeom>
                    <a:noFill/>
                    <a:ln>
                      <a:noFill/>
                    </a:ln>
                  </pic:spPr>
                </pic:pic>
              </a:graphicData>
            </a:graphic>
          </wp:inline>
        </w:drawing>
      </w:r>
    </w:p>
    <w:p w14:paraId="09C8E793" w14:textId="03A1E362" w:rsidR="0034336D" w:rsidRPr="00206ACB" w:rsidRDefault="0034336D" w:rsidP="00F07E4D">
      <w:pPr>
        <w:jc w:val="center"/>
        <w:rPr>
          <w:lang w:eastAsia="ja-JP"/>
        </w:rPr>
      </w:pPr>
      <w:r w:rsidRPr="00206ACB">
        <w:rPr>
          <w:lang w:eastAsia="ja-JP"/>
        </w:rPr>
        <w:t>Side-by-side</w:t>
      </w:r>
      <w:r w:rsidR="00AC466E" w:rsidRPr="00206ACB">
        <w:rPr>
          <w:lang w:eastAsia="ja-JP"/>
        </w:rPr>
        <w:t xml:space="preserve"> </w:t>
      </w:r>
      <w:r w:rsidRPr="00206ACB">
        <w:rPr>
          <w:lang w:eastAsia="ja-JP"/>
        </w:rPr>
        <w:t>nametables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horizontal</w:t>
      </w:r>
      <w:r w:rsidR="00AC466E" w:rsidRPr="00206ACB">
        <w:rPr>
          <w:lang w:eastAsia="ja-JP"/>
        </w:rPr>
        <w:t xml:space="preserve"> </w:t>
      </w:r>
      <w:r w:rsidRPr="00206ACB">
        <w:rPr>
          <w:lang w:eastAsia="ja-JP"/>
        </w:rPr>
        <w:t>layout,</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attribute</w:t>
      </w:r>
      <w:r w:rsidR="00AC466E" w:rsidRPr="00206ACB">
        <w:rPr>
          <w:lang w:eastAsia="ja-JP"/>
        </w:rPr>
        <w:t xml:space="preserve"> </w:t>
      </w:r>
      <w:r w:rsidRPr="00206ACB">
        <w:rPr>
          <w:lang w:eastAsia="ja-JP"/>
        </w:rPr>
        <w:t>grid</w:t>
      </w:r>
      <w:r w:rsidR="00AC466E" w:rsidRPr="00206ACB">
        <w:rPr>
          <w:lang w:eastAsia="ja-JP"/>
        </w:rPr>
        <w:t xml:space="preserve"> </w:t>
      </w:r>
      <w:r w:rsidRPr="00206ACB">
        <w:rPr>
          <w:lang w:eastAsia="ja-JP"/>
        </w:rPr>
        <w:t>visible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blue.</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player</w:t>
      </w:r>
      <w:r w:rsidR="00AC466E" w:rsidRPr="00206ACB">
        <w:rPr>
          <w:lang w:eastAsia="ja-JP"/>
        </w:rPr>
        <w:t xml:space="preserve"> </w:t>
      </w:r>
      <w:r w:rsidRPr="00206ACB">
        <w:rPr>
          <w:lang w:eastAsia="ja-JP"/>
        </w:rPr>
        <w:t>moves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right,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position</w:t>
      </w:r>
      <w:r w:rsidR="00AC466E" w:rsidRPr="00206ACB">
        <w:rPr>
          <w:lang w:eastAsia="ja-JP"/>
        </w:rPr>
        <w:t xml:space="preserve"> </w:t>
      </w:r>
      <w:r w:rsidRPr="00206ACB">
        <w:rPr>
          <w:lang w:eastAsia="ja-JP"/>
        </w:rPr>
        <w:t>increases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viewport</w:t>
      </w:r>
      <w:r w:rsidR="00AC466E" w:rsidRPr="00206ACB">
        <w:rPr>
          <w:lang w:eastAsia="ja-JP"/>
        </w:rPr>
        <w:t xml:space="preserve"> </w:t>
      </w:r>
      <w:r w:rsidRPr="00206ACB">
        <w:rPr>
          <w:lang w:eastAsia="ja-JP"/>
        </w:rPr>
        <w:t>"slides"</w:t>
      </w:r>
      <w:r w:rsidR="00AC466E" w:rsidRPr="00206ACB">
        <w:rPr>
          <w:lang w:eastAsia="ja-JP"/>
        </w:rPr>
        <w:t xml:space="preserve"> </w:t>
      </w:r>
      <w:r w:rsidRPr="00206ACB">
        <w:rPr>
          <w:lang w:eastAsia="ja-JP"/>
        </w:rPr>
        <w:t>across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nametables.</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screens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Metal</w:t>
      </w:r>
      <w:r w:rsidR="00AC466E" w:rsidRPr="00206ACB">
        <w:rPr>
          <w:lang w:eastAsia="ja-JP"/>
        </w:rPr>
        <w:t xml:space="preserve"> </w:t>
      </w:r>
      <w:r w:rsidRPr="00206ACB">
        <w:rPr>
          <w:lang w:eastAsia="ja-JP"/>
        </w:rPr>
        <w:t>Man</w:t>
      </w:r>
      <w:r w:rsidR="00AC466E" w:rsidRPr="00206ACB">
        <w:rPr>
          <w:lang w:eastAsia="ja-JP"/>
        </w:rPr>
        <w:t xml:space="preserve"> </w:t>
      </w:r>
      <w:r w:rsidRPr="00206ACB">
        <w:rPr>
          <w:lang w:eastAsia="ja-JP"/>
        </w:rPr>
        <w:t>stage</w:t>
      </w:r>
      <w:r w:rsidR="00AC466E" w:rsidRPr="00206ACB">
        <w:rPr>
          <w:lang w:eastAsia="ja-JP"/>
        </w:rPr>
        <w:t xml:space="preserve"> </w:t>
      </w:r>
      <w:r w:rsidRPr="00206ACB">
        <w:rPr>
          <w:lang w:eastAsia="ja-JP"/>
        </w:rPr>
        <w:t>in</w:t>
      </w:r>
      <w:r w:rsidR="00AC466E" w:rsidRPr="00206ACB">
        <w:rPr>
          <w:lang w:eastAsia="ja-JP"/>
        </w:rPr>
        <w:t xml:space="preserve"> </w:t>
      </w:r>
      <w:r w:rsidRPr="00206ACB">
        <w:rPr>
          <w:i/>
          <w:iCs/>
          <w:lang w:eastAsia="ja-JP"/>
        </w:rPr>
        <w:t>Mega</w:t>
      </w:r>
      <w:r w:rsidR="00AC466E" w:rsidRPr="00206ACB">
        <w:rPr>
          <w:i/>
          <w:iCs/>
          <w:lang w:eastAsia="ja-JP"/>
        </w:rPr>
        <w:t xml:space="preserve"> </w:t>
      </w:r>
      <w:r w:rsidRPr="00206ACB">
        <w:rPr>
          <w:i/>
          <w:iCs/>
          <w:lang w:eastAsia="ja-JP"/>
        </w:rPr>
        <w:t>Man</w:t>
      </w:r>
      <w:r w:rsidR="00AC466E" w:rsidRPr="00206ACB">
        <w:rPr>
          <w:i/>
          <w:iCs/>
          <w:lang w:eastAsia="ja-JP"/>
        </w:rPr>
        <w:t xml:space="preserve"> </w:t>
      </w:r>
      <w:r w:rsidRPr="00206ACB">
        <w:rPr>
          <w:i/>
          <w:iCs/>
          <w:lang w:eastAsia="ja-JP"/>
        </w:rPr>
        <w:t>2</w:t>
      </w:r>
      <w:r w:rsidR="00AC466E" w:rsidRPr="00206ACB">
        <w:rPr>
          <w:lang w:eastAsia="ja-JP"/>
        </w:rPr>
        <w:t xml:space="preserve"> </w:t>
      </w:r>
      <w:r w:rsidRPr="00206ACB">
        <w:rPr>
          <w:lang w:eastAsia="ja-JP"/>
        </w:rPr>
        <w:t>(Capcom,</w:t>
      </w:r>
      <w:r w:rsidR="00AC466E" w:rsidRPr="00206ACB">
        <w:rPr>
          <w:lang w:eastAsia="ja-JP"/>
        </w:rPr>
        <w:t xml:space="preserve"> </w:t>
      </w:r>
      <w:r w:rsidRPr="00206ACB">
        <w:rPr>
          <w:lang w:eastAsia="ja-JP"/>
        </w:rPr>
        <w:t>1988).</w:t>
      </w:r>
    </w:p>
    <w:p w14:paraId="7B68A56D" w14:textId="23A6DF9A" w:rsidR="0034336D" w:rsidRPr="00206ACB" w:rsidRDefault="0034336D" w:rsidP="002624D9">
      <w:pPr>
        <w:rPr>
          <w:lang w:eastAsia="ja-JP"/>
        </w:rPr>
      </w:pPr>
      <w:r w:rsidRPr="00206ACB">
        <w:rPr>
          <w:lang w:eastAsia="ja-JP"/>
        </w:rPr>
        <w:t>In</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looks</w:t>
      </w:r>
      <w:r w:rsidR="00AC466E" w:rsidRPr="00206ACB">
        <w:rPr>
          <w:lang w:eastAsia="ja-JP"/>
        </w:rPr>
        <w:t xml:space="preserve"> </w:t>
      </w:r>
      <w:r w:rsidRPr="00206ACB">
        <w:rPr>
          <w:lang w:eastAsia="ja-JP"/>
        </w:rPr>
        <w:t>like</w:t>
      </w:r>
      <w:r w:rsidR="00AC466E" w:rsidRPr="00206ACB">
        <w:rPr>
          <w:lang w:eastAsia="ja-JP"/>
        </w:rPr>
        <w:t xml:space="preserve"> </w:t>
      </w:r>
      <w:r w:rsidRPr="00206ACB">
        <w:rPr>
          <w:lang w:eastAsia="ja-JP"/>
        </w:rPr>
        <w:t>this:</w:t>
      </w:r>
    </w:p>
    <w:p w14:paraId="789F3B2F" w14:textId="6B556FD4" w:rsidR="0034336D" w:rsidRPr="00923FD0"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at</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end</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of</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NMI</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handler</w:t>
      </w:r>
    </w:p>
    <w:p w14:paraId="0FAE6C31" w14:textId="0A673BDC" w:rsidR="0034336D" w:rsidRPr="00923FD0"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firstLine="360"/>
        <w:jc w:val="left"/>
        <w:rPr>
          <w:rFonts w:ascii="DejaVu Sans Mono" w:eastAsia="Times New Roman" w:hAnsi="DejaVu Sans Mono" w:cs="DejaVu Sans Mono"/>
          <w:color w:val="C69CFE"/>
          <w:kern w:val="0"/>
          <w:szCs w:val="26"/>
          <w:bdr w:val="none" w:sz="0" w:space="0" w:color="auto" w:frame="1"/>
          <w:shd w:val="clear" w:color="auto" w:fill="272822"/>
          <w:lang w:eastAsia="ja-JP"/>
        </w:rPr>
      </w:pPr>
      <w:r w:rsidRPr="00923FD0">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E3371E"/>
          <w:kern w:val="0"/>
          <w:szCs w:val="26"/>
          <w:bdr w:val="none" w:sz="0" w:space="0" w:color="auto" w:frame="1"/>
          <w:shd w:val="clear" w:color="auto" w:fill="272822"/>
          <w:lang w:eastAsia="ja-JP"/>
        </w:rPr>
        <w:t>LDA</w:t>
      </w:r>
      <w:r w:rsidRPr="00923FD0">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7A48"/>
          <w:kern w:val="0"/>
          <w:szCs w:val="26"/>
          <w:bdr w:val="none" w:sz="0" w:space="0" w:color="auto" w:frame="1"/>
          <w:shd w:val="clear" w:color="auto" w:fill="272822"/>
          <w:lang w:eastAsia="ja-JP"/>
        </w:rPr>
        <w:t>#</w:t>
      </w:r>
      <w:r w:rsidR="0034336D" w:rsidRPr="00923FD0">
        <w:rPr>
          <w:rFonts w:ascii="DejaVu Sans Mono" w:eastAsia="Times New Roman" w:hAnsi="DejaVu Sans Mono" w:cs="DejaVu Sans Mono"/>
          <w:color w:val="07E2FA"/>
          <w:kern w:val="0"/>
          <w:szCs w:val="26"/>
          <w:bdr w:val="none" w:sz="0" w:space="0" w:color="auto" w:frame="1"/>
          <w:shd w:val="clear" w:color="auto" w:fill="272822"/>
          <w:lang w:eastAsia="ja-JP"/>
        </w:rPr>
        <w:t>20</w:t>
      </w:r>
      <w:r w:rsidRPr="00923FD0">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decimal</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20</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because</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no</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w:t>
      </w:r>
    </w:p>
    <w:p w14:paraId="31795FDB" w14:textId="63201AA2" w:rsidR="0034336D" w:rsidRPr="00923FD0"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firstLine="360"/>
        <w:jc w:val="left"/>
        <w:rPr>
          <w:rFonts w:ascii="DejaVu Sans Mono" w:eastAsia="Times New Roman" w:hAnsi="DejaVu Sans Mono" w:cs="DejaVu Sans Mono"/>
          <w:color w:val="FFC000"/>
          <w:kern w:val="0"/>
          <w:szCs w:val="26"/>
          <w:bdr w:val="none" w:sz="0" w:space="0" w:color="auto" w:frame="1"/>
          <w:shd w:val="clear" w:color="auto" w:fill="272822"/>
          <w:lang w:eastAsia="ja-JP"/>
        </w:rPr>
      </w:pPr>
      <w:r w:rsidRPr="00923FD0">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E3371E"/>
          <w:kern w:val="0"/>
          <w:szCs w:val="26"/>
          <w:bdr w:val="none" w:sz="0" w:space="0" w:color="auto" w:frame="1"/>
          <w:shd w:val="clear" w:color="auto" w:fill="272822"/>
          <w:lang w:eastAsia="ja-JP"/>
        </w:rPr>
        <w:t>STA</w:t>
      </w:r>
      <w:r w:rsidRPr="00923FD0">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10C26F"/>
          <w:kern w:val="0"/>
          <w:szCs w:val="26"/>
          <w:bdr w:val="none" w:sz="0" w:space="0" w:color="auto" w:frame="1"/>
          <w:shd w:val="clear" w:color="auto" w:fill="272822"/>
          <w:lang w:eastAsia="ja-JP"/>
        </w:rPr>
        <w:t>PPUSCROLL</w:t>
      </w:r>
      <w:r w:rsidRPr="00923FD0">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set</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X</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scroll</w:t>
      </w:r>
    </w:p>
    <w:p w14:paraId="185F160C" w14:textId="38E1F038" w:rsidR="0034336D" w:rsidRPr="00923FD0"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firstLine="360"/>
        <w:jc w:val="left"/>
        <w:rPr>
          <w:rFonts w:ascii="DejaVu Sans Mono" w:eastAsia="Times New Roman" w:hAnsi="DejaVu Sans Mono" w:cs="DejaVu Sans Mono"/>
          <w:color w:val="C34D00"/>
          <w:kern w:val="0"/>
          <w:szCs w:val="26"/>
          <w:bdr w:val="none" w:sz="0" w:space="0" w:color="auto" w:frame="1"/>
          <w:shd w:val="clear" w:color="auto" w:fill="272822"/>
          <w:lang w:eastAsia="ja-JP"/>
        </w:rPr>
      </w:pPr>
      <w:r w:rsidRPr="00923FD0">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E3371E"/>
          <w:kern w:val="0"/>
          <w:szCs w:val="26"/>
          <w:bdr w:val="none" w:sz="0" w:space="0" w:color="auto" w:frame="1"/>
          <w:shd w:val="clear" w:color="auto" w:fill="272822"/>
          <w:lang w:eastAsia="ja-JP"/>
        </w:rPr>
        <w:t>LDA</w:t>
      </w:r>
      <w:r w:rsidRPr="00923FD0">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7A48"/>
          <w:kern w:val="0"/>
          <w:szCs w:val="26"/>
          <w:bdr w:val="none" w:sz="0" w:space="0" w:color="auto" w:frame="1"/>
          <w:shd w:val="clear" w:color="auto" w:fill="272822"/>
          <w:lang w:eastAsia="ja-JP"/>
        </w:rPr>
        <w:t>#</w:t>
      </w:r>
      <w:r w:rsidR="0034336D" w:rsidRPr="00923FD0">
        <w:rPr>
          <w:rFonts w:ascii="DejaVu Sans Mono" w:eastAsia="Times New Roman" w:hAnsi="DejaVu Sans Mono" w:cs="DejaVu Sans Mono"/>
          <w:color w:val="07E2FA"/>
          <w:kern w:val="0"/>
          <w:szCs w:val="26"/>
          <w:bdr w:val="none" w:sz="0" w:space="0" w:color="auto" w:frame="1"/>
          <w:shd w:val="clear" w:color="auto" w:fill="272822"/>
          <w:lang w:eastAsia="ja-JP"/>
        </w:rPr>
        <w:t>$00</w:t>
      </w:r>
    </w:p>
    <w:p w14:paraId="12DD9AC3" w14:textId="364F4794" w:rsidR="0034336D" w:rsidRPr="00923FD0" w:rsidRDefault="00AC466E" w:rsidP="0036226E">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firstLine="360"/>
        <w:jc w:val="left"/>
        <w:rPr>
          <w:rFonts w:ascii="DejaVu Sans Mono" w:eastAsia="Times New Roman" w:hAnsi="DejaVu Sans Mono" w:cs="DejaVu Sans Mono"/>
          <w:color w:val="C69CFE"/>
          <w:kern w:val="0"/>
          <w:szCs w:val="26"/>
          <w:bdr w:val="none" w:sz="0" w:space="0" w:color="auto" w:frame="1"/>
          <w:shd w:val="clear" w:color="auto" w:fill="272822"/>
          <w:lang w:eastAsia="ja-JP"/>
        </w:rPr>
      </w:pPr>
      <w:r w:rsidRPr="00923FD0">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E3371E"/>
          <w:kern w:val="0"/>
          <w:szCs w:val="26"/>
          <w:bdr w:val="none" w:sz="0" w:space="0" w:color="auto" w:frame="1"/>
          <w:shd w:val="clear" w:color="auto" w:fill="272822"/>
          <w:lang w:eastAsia="ja-JP"/>
        </w:rPr>
        <w:t>STA</w:t>
      </w:r>
      <w:r w:rsidRPr="00923FD0">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10C26F"/>
          <w:kern w:val="0"/>
          <w:szCs w:val="26"/>
          <w:bdr w:val="none" w:sz="0" w:space="0" w:color="auto" w:frame="1"/>
          <w:shd w:val="clear" w:color="auto" w:fill="272822"/>
          <w:lang w:eastAsia="ja-JP"/>
        </w:rPr>
        <w:t>PPUSCROLL</w:t>
      </w:r>
      <w:r w:rsidRPr="00923FD0">
        <w:rPr>
          <w:rFonts w:ascii="DejaVu Sans Mono" w:eastAsia="Times New Roman" w:hAnsi="DejaVu Sans Mono" w:cs="DejaVu Sans Mono"/>
          <w:color w:val="C34D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set</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Y</w:t>
      </w:r>
      <w:r w:rsidRPr="00923FD0">
        <w:rPr>
          <w:rFonts w:ascii="DejaVu Sans Mono" w:eastAsia="Times New Roman" w:hAnsi="DejaVu Sans Mono" w:cs="DejaVu Sans Mono"/>
          <w:color w:val="FFC000"/>
          <w:kern w:val="0"/>
          <w:szCs w:val="26"/>
          <w:bdr w:val="none" w:sz="0" w:space="0" w:color="auto" w:frame="1"/>
          <w:shd w:val="clear" w:color="auto" w:fill="272822"/>
          <w:lang w:eastAsia="ja-JP"/>
        </w:rPr>
        <w:t xml:space="preserve"> </w:t>
      </w:r>
      <w:r w:rsidR="0034336D" w:rsidRPr="00923FD0">
        <w:rPr>
          <w:rFonts w:ascii="DejaVu Sans Mono" w:eastAsia="Times New Roman" w:hAnsi="DejaVu Sans Mono" w:cs="DejaVu Sans Mono"/>
          <w:color w:val="FFC000"/>
          <w:kern w:val="0"/>
          <w:szCs w:val="26"/>
          <w:bdr w:val="none" w:sz="0" w:space="0" w:color="auto" w:frame="1"/>
          <w:shd w:val="clear" w:color="auto" w:fill="272822"/>
          <w:lang w:eastAsia="ja-JP"/>
        </w:rPr>
        <w:t>scroll</w:t>
      </w:r>
    </w:p>
    <w:p w14:paraId="2C2C797D" w14:textId="7B47A154" w:rsidR="002624D9" w:rsidRDefault="0034336D" w:rsidP="002624D9">
      <w:pPr>
        <w:rPr>
          <w:lang w:eastAsia="ja-JP"/>
        </w:rPr>
      </w:pPr>
      <w:r w:rsidRPr="00206ACB">
        <w:rPr>
          <w:lang w:eastAsia="ja-JP"/>
        </w:rPr>
        <w:t>What</w:t>
      </w:r>
      <w:r w:rsidR="00AC466E" w:rsidRPr="00206ACB">
        <w:rPr>
          <w:lang w:eastAsia="ja-JP"/>
        </w:rPr>
        <w:t xml:space="preserve"> </w:t>
      </w:r>
      <w:r w:rsidRPr="00206ACB">
        <w:rPr>
          <w:lang w:eastAsia="ja-JP"/>
        </w:rPr>
        <w:t>would</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do</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uses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vertical</w:t>
      </w:r>
      <w:r w:rsidR="00AC466E" w:rsidRPr="00206ACB">
        <w:rPr>
          <w:lang w:eastAsia="ja-JP"/>
        </w:rPr>
        <w:t xml:space="preserve"> </w:t>
      </w:r>
      <w:r w:rsidRPr="00206ACB">
        <w:rPr>
          <w:lang w:eastAsia="ja-JP"/>
        </w:rPr>
        <w:t>layout?</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position</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viewport</w:t>
      </w:r>
      <w:r w:rsidR="00AC466E" w:rsidRPr="00206ACB">
        <w:rPr>
          <w:lang w:eastAsia="ja-JP"/>
        </w:rPr>
        <w:t xml:space="preserve"> </w:t>
      </w:r>
      <w:r w:rsidRPr="00206ACB">
        <w:rPr>
          <w:lang w:eastAsia="ja-JP"/>
        </w:rPr>
        <w:t>would</w:t>
      </w:r>
      <w:r w:rsidR="00AC466E" w:rsidRPr="00206ACB">
        <w:rPr>
          <w:lang w:eastAsia="ja-JP"/>
        </w:rPr>
        <w:t xml:space="preserve"> </w:t>
      </w:r>
      <w:r w:rsidRPr="00206ACB">
        <w:rPr>
          <w:lang w:eastAsia="ja-JP"/>
        </w:rPr>
        <w:t>move</w:t>
      </w:r>
      <w:r w:rsidR="00AC466E" w:rsidRPr="00206ACB">
        <w:rPr>
          <w:lang w:eastAsia="ja-JP"/>
        </w:rPr>
        <w:t xml:space="preserve"> </w:t>
      </w:r>
      <w:r w:rsidRPr="00206ACB">
        <w:rPr>
          <w:lang w:eastAsia="ja-JP"/>
        </w:rPr>
        <w:t>beyond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bounds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"real"</w:t>
      </w:r>
      <w:r w:rsidR="00AC466E" w:rsidRPr="00206ACB">
        <w:rPr>
          <w:lang w:eastAsia="ja-JP"/>
        </w:rPr>
        <w:t xml:space="preserve"> </w:t>
      </w:r>
      <w:r w:rsidRPr="00206ACB">
        <w:rPr>
          <w:lang w:eastAsia="ja-JP"/>
        </w:rPr>
        <w:t>nametables,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viewport</w:t>
      </w:r>
      <w:r w:rsidR="00AC466E" w:rsidRPr="00206ACB">
        <w:rPr>
          <w:lang w:eastAsia="ja-JP"/>
        </w:rPr>
        <w:t xml:space="preserve"> </w:t>
      </w:r>
      <w:r w:rsidRPr="00206ACB">
        <w:rPr>
          <w:lang w:eastAsia="ja-JP"/>
        </w:rPr>
        <w:t>wraps</w:t>
      </w:r>
      <w:r w:rsidR="00AC466E" w:rsidRPr="00206ACB">
        <w:rPr>
          <w:lang w:eastAsia="ja-JP"/>
        </w:rPr>
        <w:t xml:space="preserve"> </w:t>
      </w:r>
      <w:r w:rsidRPr="00206ACB">
        <w:rPr>
          <w:lang w:eastAsia="ja-JP"/>
        </w:rPr>
        <w:t>around</w:t>
      </w:r>
      <w:r w:rsidR="00AC466E" w:rsidRPr="00206ACB">
        <w:rPr>
          <w:lang w:eastAsia="ja-JP"/>
        </w:rPr>
        <w:t xml:space="preserve"> </w:t>
      </w:r>
      <w:r w:rsidRPr="00206ACB">
        <w:rPr>
          <w:lang w:eastAsia="ja-JP"/>
        </w:rPr>
        <w:t>instead.</w:t>
      </w:r>
      <w:r w:rsidR="00AC466E" w:rsidRPr="00206ACB">
        <w:rPr>
          <w:lang w:eastAsia="ja-JP"/>
        </w:rPr>
        <w:t xml:space="preserve"> </w:t>
      </w:r>
      <w:r w:rsidRPr="00206ACB">
        <w:rPr>
          <w:lang w:eastAsia="ja-JP"/>
        </w:rPr>
        <w:t>However,</w:t>
      </w:r>
      <w:r w:rsidR="00AC466E" w:rsidRPr="00206ACB">
        <w:rPr>
          <w:lang w:eastAsia="ja-JP"/>
        </w:rPr>
        <w:t xml:space="preserve"> </w:t>
      </w:r>
      <w:r w:rsidRPr="00206ACB">
        <w:rPr>
          <w:lang w:eastAsia="ja-JP"/>
        </w:rPr>
        <w:t>most</w:t>
      </w:r>
      <w:r w:rsidR="00AC466E" w:rsidRPr="00206ACB">
        <w:rPr>
          <w:lang w:eastAsia="ja-JP"/>
        </w:rPr>
        <w:t xml:space="preserve"> </w:t>
      </w:r>
      <w:r w:rsidRPr="00206ACB">
        <w:rPr>
          <w:lang w:eastAsia="ja-JP"/>
        </w:rPr>
        <w:t>games</w:t>
      </w:r>
      <w:r w:rsidR="00AC466E" w:rsidRPr="00206ACB">
        <w:rPr>
          <w:lang w:eastAsia="ja-JP"/>
        </w:rPr>
        <w:t xml:space="preserve"> </w:t>
      </w:r>
      <w:r w:rsidRPr="00206ACB">
        <w:rPr>
          <w:lang w:eastAsia="ja-JP"/>
        </w:rPr>
        <w:t>do</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functionality;</w:t>
      </w:r>
      <w:r w:rsidR="00AC466E" w:rsidRPr="00206ACB">
        <w:rPr>
          <w:lang w:eastAsia="ja-JP"/>
        </w:rPr>
        <w:t xml:space="preserve"> </w:t>
      </w:r>
      <w:r w:rsidRPr="00206ACB">
        <w:rPr>
          <w:lang w:eastAsia="ja-JP"/>
        </w:rPr>
        <w:t>generally,</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uses</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vertical</w:t>
      </w:r>
      <w:r w:rsidR="00AC466E" w:rsidRPr="00206ACB">
        <w:rPr>
          <w:lang w:eastAsia="ja-JP"/>
        </w:rPr>
        <w:t xml:space="preserve"> </w:t>
      </w:r>
      <w:r w:rsidRPr="00206ACB">
        <w:rPr>
          <w:lang w:eastAsia="ja-JP"/>
        </w:rPr>
        <w:t>layout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prevent</w:t>
      </w:r>
      <w:r w:rsidR="00AC466E" w:rsidRPr="00206ACB">
        <w:rPr>
          <w:lang w:eastAsia="ja-JP"/>
        </w:rPr>
        <w:t xml:space="preserve"> </w:t>
      </w:r>
      <w:r w:rsidRPr="00206ACB">
        <w:rPr>
          <w:lang w:eastAsia="ja-JP"/>
        </w:rPr>
        <w:t>horizontal</w:t>
      </w:r>
      <w:r w:rsidR="00AC466E" w:rsidRPr="00206ACB">
        <w:rPr>
          <w:lang w:eastAsia="ja-JP"/>
        </w:rPr>
        <w:t xml:space="preserve"> </w:t>
      </w:r>
      <w:r w:rsidRPr="00206ACB">
        <w:rPr>
          <w:lang w:eastAsia="ja-JP"/>
        </w:rPr>
        <w:t>scrolling</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vice</w:t>
      </w:r>
      <w:r w:rsidR="00AC466E" w:rsidRPr="00206ACB">
        <w:rPr>
          <w:lang w:eastAsia="ja-JP"/>
        </w:rPr>
        <w:t xml:space="preserve"> </w:t>
      </w:r>
      <w:r w:rsidRPr="00206ACB">
        <w:rPr>
          <w:lang w:eastAsia="ja-JP"/>
        </w:rPr>
        <w:t>versa.</w:t>
      </w:r>
    </w:p>
    <w:p w14:paraId="06051B5E" w14:textId="77777777" w:rsidR="002624D9" w:rsidRDefault="002624D9">
      <w:pPr>
        <w:widowControl/>
        <w:kinsoku/>
        <w:overflowPunct/>
        <w:autoSpaceDE/>
        <w:autoSpaceDN/>
        <w:spacing w:before="0" w:after="160" w:line="259" w:lineRule="auto"/>
        <w:ind w:firstLine="0"/>
        <w:jc w:val="left"/>
        <w:rPr>
          <w:lang w:eastAsia="ja-JP"/>
        </w:rPr>
      </w:pPr>
      <w:r>
        <w:rPr>
          <w:lang w:eastAsia="ja-JP"/>
        </w:rPr>
        <w:br w:type="page"/>
      </w:r>
    </w:p>
    <w:p w14:paraId="06F83547" w14:textId="3000EC2E" w:rsidR="005A133A" w:rsidRPr="00206ACB" w:rsidRDefault="005A133A" w:rsidP="007E172E">
      <w:pPr>
        <w:pStyle w:val="Heading3"/>
        <w:rPr>
          <w:rFonts w:cstheme="minorHAnsi"/>
        </w:rPr>
      </w:pPr>
      <w:bookmarkStart w:id="181" w:name="_Toc168434271"/>
      <w:bookmarkStart w:id="182" w:name="_Toc168779392"/>
      <w:r w:rsidRPr="00206ACB">
        <w:rPr>
          <w:rFonts w:cstheme="minorHAnsi"/>
        </w:rPr>
        <w:lastRenderedPageBreak/>
        <w:t>Camera</w:t>
      </w:r>
      <w:r w:rsidR="00AC466E" w:rsidRPr="00206ACB">
        <w:rPr>
          <w:rFonts w:cstheme="minorHAnsi"/>
        </w:rPr>
        <w:t xml:space="preserve"> </w:t>
      </w:r>
      <w:r w:rsidRPr="00206ACB">
        <w:rPr>
          <w:rFonts w:cstheme="minorHAnsi"/>
        </w:rPr>
        <w:t>Systems</w:t>
      </w:r>
      <w:bookmarkEnd w:id="181"/>
      <w:bookmarkEnd w:id="182"/>
    </w:p>
    <w:p w14:paraId="251D00C3" w14:textId="2618DA25" w:rsidR="0016250D" w:rsidRDefault="0026025F" w:rsidP="0016250D">
      <w:r w:rsidRPr="00206ACB">
        <w:t>Now</w:t>
      </w:r>
      <w:r w:rsidR="00AC466E" w:rsidRPr="00206ACB">
        <w:t xml:space="preserve"> </w:t>
      </w:r>
      <w:r w:rsidRPr="00206ACB">
        <w:t>that</w:t>
      </w:r>
      <w:r w:rsidR="00AC466E" w:rsidRPr="00206ACB">
        <w:t xml:space="preserve"> </w:t>
      </w:r>
      <w:r w:rsidRPr="00206ACB">
        <w:t>we</w:t>
      </w:r>
      <w:r w:rsidR="00AC466E" w:rsidRPr="00206ACB">
        <w:t xml:space="preserve"> </w:t>
      </w:r>
      <w:r w:rsidRPr="00206ACB">
        <w:t>have</w:t>
      </w:r>
      <w:r w:rsidR="00AC466E" w:rsidRPr="00206ACB">
        <w:t xml:space="preserve"> </w:t>
      </w:r>
      <w:r w:rsidRPr="00206ACB">
        <w:t>seen</w:t>
      </w:r>
      <w:r w:rsidR="00AC466E" w:rsidRPr="00206ACB">
        <w:t xml:space="preserve"> </w:t>
      </w:r>
      <w:r w:rsidRPr="00206ACB">
        <w:rPr>
          <w:rStyle w:val="Emphasis"/>
          <w:rFonts w:eastAsiaTheme="majorEastAsia" w:cstheme="minorHAnsi"/>
          <w:color w:val="111111"/>
          <w:szCs w:val="26"/>
        </w:rPr>
        <w:t>how</w:t>
      </w:r>
      <w:r w:rsidR="00AC466E" w:rsidRPr="00206ACB">
        <w:t xml:space="preserve"> </w:t>
      </w:r>
      <w:r w:rsidRPr="00206ACB">
        <w:t>to</w:t>
      </w:r>
      <w:r w:rsidR="00AC466E" w:rsidRPr="00206ACB">
        <w:t xml:space="preserve"> </w:t>
      </w:r>
      <w:r w:rsidRPr="00206ACB">
        <w:t>scroll</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it's</w:t>
      </w:r>
      <w:r w:rsidR="00AC466E" w:rsidRPr="00206ACB">
        <w:t xml:space="preserve"> </w:t>
      </w:r>
      <w:r w:rsidRPr="00206ACB">
        <w:t>time</w:t>
      </w:r>
      <w:r w:rsidR="00AC466E" w:rsidRPr="00206ACB">
        <w:t xml:space="preserve"> </w:t>
      </w:r>
      <w:r w:rsidRPr="00206ACB">
        <w:t>to</w:t>
      </w:r>
      <w:r w:rsidR="00AC466E" w:rsidRPr="00206ACB">
        <w:t xml:space="preserve"> </w:t>
      </w:r>
      <w:r w:rsidRPr="00206ACB">
        <w:t>take</w:t>
      </w:r>
      <w:r w:rsidR="00AC466E" w:rsidRPr="00206ACB">
        <w:t xml:space="preserve"> </w:t>
      </w:r>
      <w:r w:rsidRPr="00206ACB">
        <w:t>a</w:t>
      </w:r>
      <w:r w:rsidR="00AC466E" w:rsidRPr="00206ACB">
        <w:t xml:space="preserve"> </w:t>
      </w:r>
      <w:r w:rsidRPr="00206ACB">
        <w:t>look</w:t>
      </w:r>
      <w:r w:rsidR="00AC466E" w:rsidRPr="00206ACB">
        <w:t xml:space="preserve"> </w:t>
      </w:r>
      <w:r w:rsidRPr="00206ACB">
        <w:t>at</w:t>
      </w:r>
      <w:r w:rsidR="00AC466E" w:rsidRPr="00206ACB">
        <w:t xml:space="preserve"> </w:t>
      </w:r>
      <w:r w:rsidRPr="00206ACB">
        <w:rPr>
          <w:rStyle w:val="Emphasis"/>
          <w:rFonts w:eastAsiaTheme="majorEastAsia" w:cstheme="minorHAnsi"/>
          <w:color w:val="111111"/>
          <w:szCs w:val="26"/>
        </w:rPr>
        <w:t>when</w:t>
      </w:r>
      <w:r w:rsidR="00AC466E" w:rsidRPr="00206ACB">
        <w:t xml:space="preserve"> </w:t>
      </w:r>
      <w:r w:rsidRPr="00206ACB">
        <w:t>to</w:t>
      </w:r>
      <w:r w:rsidR="00AC466E" w:rsidRPr="00206ACB">
        <w:t xml:space="preserve"> </w:t>
      </w:r>
      <w:r w:rsidRPr="00206ACB">
        <w:t>scroll</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While</w:t>
      </w:r>
      <w:r w:rsidR="00AC466E" w:rsidRPr="00206ACB">
        <w:t xml:space="preserve"> </w:t>
      </w:r>
      <w:r w:rsidRPr="00206ACB">
        <w:t>it</w:t>
      </w:r>
      <w:r w:rsidR="00AC466E" w:rsidRPr="00206ACB">
        <w:t xml:space="preserve"> </w:t>
      </w:r>
      <w:r w:rsidRPr="00206ACB">
        <w:t>might</w:t>
      </w:r>
      <w:r w:rsidR="00AC466E" w:rsidRPr="00206ACB">
        <w:t xml:space="preserve"> </w:t>
      </w:r>
      <w:r w:rsidRPr="00206ACB">
        <w:t>feel</w:t>
      </w:r>
      <w:r w:rsidR="00AC466E" w:rsidRPr="00206ACB">
        <w:t xml:space="preserve"> </w:t>
      </w:r>
      <w:r w:rsidRPr="00206ACB">
        <w:t>natural</w:t>
      </w:r>
      <w:r w:rsidR="00AC466E" w:rsidRPr="00206ACB">
        <w:t xml:space="preserve"> </w:t>
      </w:r>
      <w:r w:rsidRPr="00206ACB">
        <w:t>for</w:t>
      </w:r>
      <w:r w:rsidR="00AC466E" w:rsidRPr="00206ACB">
        <w:t xml:space="preserve"> </w:t>
      </w:r>
      <w:r w:rsidRPr="00206ACB">
        <w:t>a</w:t>
      </w:r>
      <w:r w:rsidR="00AC466E" w:rsidRPr="00206ACB">
        <w:t xml:space="preserve"> </w:t>
      </w:r>
      <w:r w:rsidRPr="00206ACB">
        <w:t>character</w:t>
      </w:r>
      <w:r w:rsidR="00AC466E" w:rsidRPr="00206ACB">
        <w:t xml:space="preserve"> </w:t>
      </w:r>
      <w:r w:rsidRPr="00206ACB">
        <w:t>moving</w:t>
      </w:r>
      <w:r w:rsidR="00AC466E" w:rsidRPr="00206ACB">
        <w:t xml:space="preserve"> </w:t>
      </w:r>
      <w:r w:rsidRPr="00206ACB">
        <w:t>to</w:t>
      </w:r>
      <w:r w:rsidR="00AC466E" w:rsidRPr="00206ACB">
        <w:t xml:space="preserve"> </w:t>
      </w:r>
      <w:r w:rsidRPr="00206ACB">
        <w:t>the</w:t>
      </w:r>
      <w:r w:rsidR="00AC466E" w:rsidRPr="00206ACB">
        <w:t xml:space="preserve"> </w:t>
      </w:r>
      <w:r w:rsidRPr="00206ACB">
        <w:t>right</w:t>
      </w:r>
      <w:r w:rsidR="00AC466E" w:rsidRPr="00206ACB">
        <w:t xml:space="preserve"> </w:t>
      </w:r>
      <w:r w:rsidRPr="00206ACB">
        <w:t>to</w:t>
      </w:r>
      <w:r w:rsidR="00AC466E" w:rsidRPr="00206ACB">
        <w:t xml:space="preserve"> </w:t>
      </w:r>
      <w:r w:rsidRPr="00206ACB">
        <w:t>have</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scroll</w:t>
      </w:r>
      <w:r w:rsidR="00AC466E" w:rsidRPr="00206ACB">
        <w:t xml:space="preserve"> </w:t>
      </w:r>
      <w:r w:rsidRPr="00206ACB">
        <w:t>to</w:t>
      </w:r>
      <w:r w:rsidR="00AC466E" w:rsidRPr="00206ACB">
        <w:t xml:space="preserve"> </w:t>
      </w:r>
      <w:r w:rsidRPr="00206ACB">
        <w:t>the</w:t>
      </w:r>
      <w:r w:rsidR="00AC466E" w:rsidRPr="00206ACB">
        <w:t xml:space="preserve"> </w:t>
      </w:r>
      <w:r w:rsidRPr="00206ACB">
        <w:t>right</w:t>
      </w:r>
      <w:r w:rsidR="00AC466E" w:rsidRPr="00206ACB">
        <w:t xml:space="preserve"> </w:t>
      </w:r>
      <w:r w:rsidRPr="00206ACB">
        <w:t>with</w:t>
      </w:r>
      <w:r w:rsidR="00AC466E" w:rsidRPr="00206ACB">
        <w:t xml:space="preserve"> </w:t>
      </w:r>
      <w:r w:rsidRPr="00206ACB">
        <w:t>them,</w:t>
      </w:r>
      <w:r w:rsidR="00AC466E" w:rsidRPr="00206ACB">
        <w:t xml:space="preserve"> </w:t>
      </w:r>
      <w:r w:rsidRPr="00206ACB">
        <w:t>the</w:t>
      </w:r>
      <w:r w:rsidR="00AC466E" w:rsidRPr="00206ACB">
        <w:t xml:space="preserve"> </w:t>
      </w:r>
      <w:r w:rsidRPr="00206ACB">
        <w:t>NES</w:t>
      </w:r>
      <w:r w:rsidR="00AC466E" w:rsidRPr="00206ACB">
        <w:t xml:space="preserve"> </w:t>
      </w:r>
      <w:r w:rsidRPr="00206ACB">
        <w:t>leaves</w:t>
      </w:r>
      <w:r w:rsidR="00AC466E" w:rsidRPr="00206ACB">
        <w:t xml:space="preserve"> </w:t>
      </w:r>
      <w:r w:rsidRPr="00206ACB">
        <w:t>scrolling</w:t>
      </w:r>
      <w:r w:rsidR="00AC466E" w:rsidRPr="00206ACB">
        <w:t xml:space="preserve"> </w:t>
      </w:r>
      <w:r w:rsidRPr="00206ACB">
        <w:t>decisions</w:t>
      </w:r>
      <w:r w:rsidR="00AC466E" w:rsidRPr="00206ACB">
        <w:t xml:space="preserve"> </w:t>
      </w:r>
      <w:r w:rsidRPr="00206ACB">
        <w:t>entirely</w:t>
      </w:r>
      <w:r w:rsidR="00AC466E" w:rsidRPr="00206ACB">
        <w:t xml:space="preserve"> </w:t>
      </w:r>
      <w:r w:rsidRPr="00206ACB">
        <w:t>up</w:t>
      </w:r>
      <w:r w:rsidR="00AC466E" w:rsidRPr="00206ACB">
        <w:t xml:space="preserve"> </w:t>
      </w:r>
      <w:r w:rsidRPr="00206ACB">
        <w:t>to</w:t>
      </w:r>
      <w:r w:rsidR="00AC466E" w:rsidRPr="00206ACB">
        <w:t xml:space="preserve"> </w:t>
      </w:r>
      <w:r w:rsidRPr="00206ACB">
        <w:t>the</w:t>
      </w:r>
      <w:r w:rsidR="00AC466E" w:rsidRPr="00206ACB">
        <w:t xml:space="preserve"> </w:t>
      </w:r>
      <w:r w:rsidRPr="00206ACB">
        <w:t>programmer.</w:t>
      </w:r>
      <w:r w:rsidR="00AC466E" w:rsidRPr="00206ACB">
        <w:t xml:space="preserve"> </w:t>
      </w:r>
      <w:r w:rsidRPr="00206ACB">
        <w:t>Different</w:t>
      </w:r>
      <w:r w:rsidR="00AC466E" w:rsidRPr="00206ACB">
        <w:t xml:space="preserve"> </w:t>
      </w:r>
      <w:r w:rsidRPr="00206ACB">
        <w:t>games</w:t>
      </w:r>
      <w:r w:rsidR="00AC466E" w:rsidRPr="00206ACB">
        <w:t xml:space="preserve"> </w:t>
      </w:r>
      <w:r w:rsidRPr="00206ACB">
        <w:t>take</w:t>
      </w:r>
      <w:r w:rsidR="00AC466E" w:rsidRPr="00206ACB">
        <w:t xml:space="preserve"> </w:t>
      </w:r>
      <w:r w:rsidRPr="00206ACB">
        <w:t>very</w:t>
      </w:r>
      <w:r w:rsidR="00AC466E" w:rsidRPr="00206ACB">
        <w:t xml:space="preserve"> </w:t>
      </w:r>
      <w:r w:rsidRPr="00206ACB">
        <w:t>different</w:t>
      </w:r>
      <w:r w:rsidR="00AC466E" w:rsidRPr="00206ACB">
        <w:t xml:space="preserve"> </w:t>
      </w:r>
      <w:r w:rsidRPr="00206ACB">
        <w:t>approaches</w:t>
      </w:r>
      <w:r w:rsidR="00AC466E" w:rsidRPr="00206ACB">
        <w:t xml:space="preserve"> </w:t>
      </w:r>
      <w:r w:rsidRPr="00206ACB">
        <w:t>to</w:t>
      </w:r>
      <w:r w:rsidR="00AC466E" w:rsidRPr="00206ACB">
        <w:t xml:space="preserve"> </w:t>
      </w:r>
      <w:r w:rsidRPr="00206ACB">
        <w:t>the</w:t>
      </w:r>
      <w:r w:rsidR="00AC466E" w:rsidRPr="00206ACB">
        <w:t xml:space="preserve"> </w:t>
      </w:r>
      <w:r w:rsidRPr="00206ACB">
        <w:t>question</w:t>
      </w:r>
      <w:r w:rsidR="00AC466E" w:rsidRPr="00206ACB">
        <w:t xml:space="preserve"> </w:t>
      </w:r>
      <w:r w:rsidRPr="00206ACB">
        <w:t>of</w:t>
      </w:r>
      <w:r w:rsidR="00AC466E" w:rsidRPr="00206ACB">
        <w:t xml:space="preserve"> </w:t>
      </w:r>
      <w:r w:rsidRPr="00206ACB">
        <w:t>what</w:t>
      </w:r>
      <w:r w:rsidR="00AC466E" w:rsidRPr="00206ACB">
        <w:t xml:space="preserve"> </w:t>
      </w:r>
      <w:r w:rsidRPr="00206ACB">
        <w:t>should</w:t>
      </w:r>
      <w:r w:rsidR="00AC466E" w:rsidRPr="00206ACB">
        <w:t xml:space="preserve"> </w:t>
      </w:r>
      <w:r w:rsidRPr="00206ACB">
        <w:t>trigger</w:t>
      </w:r>
      <w:r w:rsidR="00AC466E" w:rsidRPr="00206ACB">
        <w:t xml:space="preserve"> </w:t>
      </w:r>
      <w:r w:rsidRPr="00206ACB">
        <w:t>a</w:t>
      </w:r>
      <w:r w:rsidR="00AC466E" w:rsidRPr="00206ACB">
        <w:t xml:space="preserve"> </w:t>
      </w:r>
      <w:r w:rsidRPr="00206ACB">
        <w:t>scroll.</w:t>
      </w:r>
      <w:r w:rsidR="00AC466E" w:rsidRPr="00206ACB">
        <w:t xml:space="preserve"> </w:t>
      </w:r>
      <w:r w:rsidRPr="00206ACB">
        <w:t>These</w:t>
      </w:r>
      <w:r w:rsidR="00AC466E" w:rsidRPr="00206ACB">
        <w:t xml:space="preserve"> </w:t>
      </w:r>
      <w:r w:rsidRPr="00206ACB">
        <w:t>approaches</w:t>
      </w:r>
      <w:r w:rsidR="00AC466E" w:rsidRPr="00206ACB">
        <w:t xml:space="preserve"> </w:t>
      </w:r>
      <w:r w:rsidRPr="00206ACB">
        <w:t>represent</w:t>
      </w:r>
      <w:r w:rsidR="00AC466E" w:rsidRPr="00206ACB">
        <w:t xml:space="preserve"> </w:t>
      </w:r>
      <w:r w:rsidRPr="00206ACB">
        <w:t>different</w:t>
      </w:r>
      <w:r w:rsidR="00AC466E" w:rsidRPr="00206ACB">
        <w:t xml:space="preserve"> </w:t>
      </w:r>
      <w:r w:rsidRPr="00206ACB">
        <w:rPr>
          <w:rStyle w:val="Emphasis"/>
          <w:rFonts w:eastAsiaTheme="majorEastAsia" w:cstheme="minorHAnsi"/>
          <w:color w:val="111111"/>
          <w:szCs w:val="26"/>
        </w:rPr>
        <w:t>camera</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systems</w:t>
      </w:r>
      <w:r w:rsidRPr="00206ACB">
        <w:t>,</w:t>
      </w:r>
      <w:r w:rsidR="00AC466E" w:rsidRPr="00206ACB">
        <w:t xml:space="preserve"> </w:t>
      </w:r>
      <w:r w:rsidRPr="00206ACB">
        <w:t>each</w:t>
      </w:r>
      <w:r w:rsidR="00AC466E" w:rsidRPr="00206ACB">
        <w:t xml:space="preserve"> </w:t>
      </w:r>
      <w:r w:rsidRPr="00206ACB">
        <w:t>with</w:t>
      </w:r>
      <w:r w:rsidR="00AC466E" w:rsidRPr="00206ACB">
        <w:t xml:space="preserve"> </w:t>
      </w:r>
      <w:r w:rsidRPr="00206ACB">
        <w:t>their</w:t>
      </w:r>
      <w:r w:rsidR="00AC466E" w:rsidRPr="00206ACB">
        <w:t xml:space="preserve"> </w:t>
      </w:r>
      <w:r w:rsidRPr="00206ACB">
        <w:t>own</w:t>
      </w:r>
      <w:r w:rsidR="00AC466E" w:rsidRPr="00206ACB">
        <w:t xml:space="preserve"> </w:t>
      </w:r>
      <w:r w:rsidRPr="00206ACB">
        <w:t>advantages</w:t>
      </w:r>
      <w:r w:rsidR="00AC466E" w:rsidRPr="00206ACB">
        <w:t xml:space="preserve"> </w:t>
      </w:r>
      <w:r w:rsidRPr="00206ACB">
        <w:t>and</w:t>
      </w:r>
      <w:r w:rsidR="00AC466E" w:rsidRPr="00206ACB">
        <w:t xml:space="preserve"> </w:t>
      </w:r>
      <w:r w:rsidRPr="00206ACB">
        <w:t>drawbacks.</w:t>
      </w:r>
      <w:r w:rsidR="0016250D">
        <w:t xml:space="preserve"> </w:t>
      </w:r>
      <w:r w:rsidR="0016250D" w:rsidRPr="00206ACB">
        <w:t>Let's look at a few basic techniques that were common on the NES.</w:t>
      </w:r>
    </w:p>
    <w:p w14:paraId="5CFBF507" w14:textId="37233864" w:rsidR="000561AC" w:rsidRPr="002624D9" w:rsidRDefault="0026025F" w:rsidP="0016250D">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examples</w:t>
      </w:r>
      <w:r w:rsidR="00AC466E" w:rsidRPr="00206ACB">
        <w:rPr>
          <w:rStyle w:val="marginnote"/>
          <w:rFonts w:cstheme="minorHAnsi"/>
          <w:color w:val="111111"/>
          <w:szCs w:val="26"/>
        </w:rPr>
        <w:t xml:space="preserve"> </w:t>
      </w:r>
      <w:r w:rsidRPr="00206ACB">
        <w:rPr>
          <w:rStyle w:val="marginnote"/>
          <w:rFonts w:cstheme="minorHAnsi"/>
          <w:color w:val="111111"/>
          <w:szCs w:val="26"/>
        </w:rPr>
        <w:t>that</w:t>
      </w:r>
      <w:r w:rsidR="00AC466E" w:rsidRPr="00206ACB">
        <w:rPr>
          <w:rStyle w:val="marginnote"/>
          <w:rFonts w:cstheme="minorHAnsi"/>
          <w:color w:val="111111"/>
          <w:szCs w:val="26"/>
        </w:rPr>
        <w:t xml:space="preserve"> </w:t>
      </w:r>
      <w:r w:rsidRPr="00206ACB">
        <w:rPr>
          <w:rStyle w:val="marginnote"/>
          <w:rFonts w:cstheme="minorHAnsi"/>
          <w:color w:val="111111"/>
          <w:szCs w:val="26"/>
        </w:rPr>
        <w:t>follow</w:t>
      </w:r>
      <w:r w:rsidR="00AC466E" w:rsidRPr="00206ACB">
        <w:rPr>
          <w:rStyle w:val="marginnote"/>
          <w:rFonts w:cstheme="minorHAnsi"/>
          <w:color w:val="111111"/>
          <w:szCs w:val="26"/>
        </w:rPr>
        <w:t xml:space="preserve"> </w:t>
      </w:r>
      <w:r w:rsidRPr="00206ACB">
        <w:rPr>
          <w:rStyle w:val="marginnote"/>
          <w:rFonts w:cstheme="minorHAnsi"/>
          <w:color w:val="111111"/>
          <w:szCs w:val="26"/>
        </w:rPr>
        <w:t>are</w:t>
      </w:r>
      <w:r w:rsidR="00AC466E" w:rsidRPr="00206ACB">
        <w:rPr>
          <w:rStyle w:val="marginnote"/>
          <w:rFonts w:cstheme="minorHAnsi"/>
          <w:color w:val="111111"/>
          <w:szCs w:val="26"/>
        </w:rPr>
        <w:t xml:space="preserve"> </w:t>
      </w:r>
      <w:r w:rsidRPr="00206ACB">
        <w:rPr>
          <w:rStyle w:val="marginnote"/>
          <w:rFonts w:cstheme="minorHAnsi"/>
          <w:color w:val="111111"/>
          <w:szCs w:val="26"/>
        </w:rPr>
        <w:t>based</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r w:rsidRPr="00206ACB">
        <w:rPr>
          <w:rStyle w:val="marginnote"/>
          <w:rFonts w:cstheme="minorHAnsi"/>
          <w:color w:val="111111"/>
          <w:szCs w:val="26"/>
        </w:rPr>
        <w:t>Itay</w:t>
      </w:r>
      <w:r w:rsidR="00AC466E" w:rsidRPr="00206ACB">
        <w:rPr>
          <w:rStyle w:val="marginnote"/>
          <w:rFonts w:cstheme="minorHAnsi"/>
          <w:color w:val="111111"/>
          <w:szCs w:val="26"/>
        </w:rPr>
        <w:t xml:space="preserve"> </w:t>
      </w:r>
      <w:r w:rsidRPr="00206ACB">
        <w:rPr>
          <w:rStyle w:val="marginnote"/>
          <w:rFonts w:cstheme="minorHAnsi"/>
          <w:color w:val="111111"/>
          <w:szCs w:val="26"/>
        </w:rPr>
        <w:t>Keren's</w:t>
      </w:r>
      <w:r w:rsidR="00AC466E" w:rsidRPr="00206ACB">
        <w:rPr>
          <w:rStyle w:val="marginnote"/>
          <w:rFonts w:cstheme="minorHAnsi"/>
          <w:color w:val="111111"/>
          <w:szCs w:val="26"/>
        </w:rPr>
        <w:t xml:space="preserve"> </w:t>
      </w:r>
      <w:r w:rsidRPr="00206ACB">
        <w:rPr>
          <w:rStyle w:val="marginnote"/>
          <w:rFonts w:cstheme="minorHAnsi"/>
          <w:color w:val="111111"/>
          <w:szCs w:val="26"/>
        </w:rPr>
        <w:t>seminal</w:t>
      </w:r>
      <w:r w:rsidR="00AC466E" w:rsidRPr="00206ACB">
        <w:rPr>
          <w:rStyle w:val="marginnote"/>
          <w:rFonts w:cstheme="minorHAnsi"/>
          <w:color w:val="111111"/>
          <w:szCs w:val="26"/>
        </w:rPr>
        <w:t xml:space="preserve"> </w:t>
      </w:r>
      <w:r w:rsidRPr="00206ACB">
        <w:rPr>
          <w:rStyle w:val="marginnote"/>
          <w:rFonts w:cstheme="minorHAnsi"/>
          <w:color w:val="111111"/>
          <w:szCs w:val="26"/>
        </w:rPr>
        <w:t>work</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r w:rsidRPr="00206ACB">
        <w:rPr>
          <w:rStyle w:val="marginnote"/>
          <w:rFonts w:cstheme="minorHAnsi"/>
          <w:color w:val="111111"/>
          <w:szCs w:val="26"/>
        </w:rPr>
        <w:t>camera</w:t>
      </w:r>
      <w:r w:rsidR="00AC466E" w:rsidRPr="00206ACB">
        <w:rPr>
          <w:rStyle w:val="marginnote"/>
          <w:rFonts w:cstheme="minorHAnsi"/>
          <w:color w:val="111111"/>
          <w:szCs w:val="26"/>
        </w:rPr>
        <w:t xml:space="preserve"> </w:t>
      </w:r>
      <w:r w:rsidRPr="00206ACB">
        <w:rPr>
          <w:rStyle w:val="marginnote"/>
          <w:rFonts w:cstheme="minorHAnsi"/>
          <w:color w:val="111111"/>
          <w:szCs w:val="26"/>
        </w:rPr>
        <w:t>systems,</w:t>
      </w:r>
      <w:r w:rsidR="00AC466E" w:rsidRPr="00206ACB">
        <w:rPr>
          <w:rStyle w:val="marginnote"/>
          <w:rFonts w:cstheme="minorHAnsi"/>
          <w:color w:val="111111"/>
          <w:szCs w:val="26"/>
        </w:rPr>
        <w:t xml:space="preserve"> </w:t>
      </w:r>
      <w:hyperlink r:id="rId127" w:tgtFrame="_blank" w:history="1">
        <w:r w:rsidRPr="00206ACB">
          <w:rPr>
            <w:rStyle w:val="Hyperlink"/>
            <w:rFonts w:cstheme="minorHAnsi"/>
            <w:color w:val="82642B"/>
            <w:szCs w:val="26"/>
          </w:rPr>
          <w:t>"Scroll</w:t>
        </w:r>
        <w:r w:rsidR="00AC466E" w:rsidRPr="00206ACB">
          <w:rPr>
            <w:rStyle w:val="Hyperlink"/>
            <w:rFonts w:cstheme="minorHAnsi"/>
            <w:color w:val="82642B"/>
            <w:szCs w:val="26"/>
          </w:rPr>
          <w:t xml:space="preserve"> </w:t>
        </w:r>
        <w:r w:rsidRPr="00206ACB">
          <w:rPr>
            <w:rStyle w:val="Hyperlink"/>
            <w:rFonts w:cstheme="minorHAnsi"/>
            <w:color w:val="82642B"/>
            <w:szCs w:val="26"/>
          </w:rPr>
          <w:t>Back:</w:t>
        </w:r>
        <w:r w:rsidR="00AC466E" w:rsidRPr="00206ACB">
          <w:rPr>
            <w:rStyle w:val="Hyperlink"/>
            <w:rFonts w:cstheme="minorHAnsi"/>
            <w:color w:val="82642B"/>
            <w:szCs w:val="26"/>
          </w:rPr>
          <w:t xml:space="preserve"> </w:t>
        </w:r>
        <w:r w:rsidRPr="00206ACB">
          <w:rPr>
            <w:rStyle w:val="Hyperlink"/>
            <w:rFonts w:cstheme="minorHAnsi"/>
            <w:color w:val="82642B"/>
            <w:szCs w:val="26"/>
          </w:rPr>
          <w:t>The</w:t>
        </w:r>
        <w:r w:rsidR="00AC466E" w:rsidRPr="00206ACB">
          <w:rPr>
            <w:rStyle w:val="Hyperlink"/>
            <w:rFonts w:cstheme="minorHAnsi"/>
            <w:color w:val="82642B"/>
            <w:szCs w:val="26"/>
          </w:rPr>
          <w:t xml:space="preserve"> </w:t>
        </w:r>
        <w:r w:rsidRPr="00206ACB">
          <w:rPr>
            <w:rStyle w:val="Hyperlink"/>
            <w:rFonts w:cstheme="minorHAnsi"/>
            <w:color w:val="82642B"/>
            <w:szCs w:val="26"/>
          </w:rPr>
          <w:t>Theory</w:t>
        </w:r>
        <w:r w:rsidR="00AC466E" w:rsidRPr="00206ACB">
          <w:rPr>
            <w:rStyle w:val="Hyperlink"/>
            <w:rFonts w:cstheme="minorHAnsi"/>
            <w:color w:val="82642B"/>
            <w:szCs w:val="26"/>
          </w:rPr>
          <w:t xml:space="preserve"> </w:t>
        </w:r>
        <w:r w:rsidRPr="00206ACB">
          <w:rPr>
            <w:rStyle w:val="Hyperlink"/>
            <w:rFonts w:cstheme="minorHAnsi"/>
            <w:color w:val="82642B"/>
            <w:szCs w:val="26"/>
          </w:rPr>
          <w:t>and</w:t>
        </w:r>
        <w:r w:rsidR="00AC466E" w:rsidRPr="00206ACB">
          <w:rPr>
            <w:rStyle w:val="Hyperlink"/>
            <w:rFonts w:cstheme="minorHAnsi"/>
            <w:color w:val="82642B"/>
            <w:szCs w:val="26"/>
          </w:rPr>
          <w:t xml:space="preserve"> </w:t>
        </w:r>
        <w:r w:rsidRPr="00206ACB">
          <w:rPr>
            <w:rStyle w:val="Hyperlink"/>
            <w:rFonts w:cstheme="minorHAnsi"/>
            <w:color w:val="82642B"/>
            <w:szCs w:val="26"/>
          </w:rPr>
          <w:t>Practice</w:t>
        </w:r>
        <w:r w:rsidR="00AC466E" w:rsidRPr="00206ACB">
          <w:rPr>
            <w:rStyle w:val="Hyperlink"/>
            <w:rFonts w:cstheme="minorHAnsi"/>
            <w:color w:val="82642B"/>
            <w:szCs w:val="26"/>
          </w:rPr>
          <w:t xml:space="preserve"> </w:t>
        </w:r>
        <w:r w:rsidRPr="00206ACB">
          <w:rPr>
            <w:rStyle w:val="Hyperlink"/>
            <w:rFonts w:cstheme="minorHAnsi"/>
            <w:color w:val="82642B"/>
            <w:szCs w:val="26"/>
          </w:rPr>
          <w:t>of</w:t>
        </w:r>
        <w:r w:rsidR="00AC466E" w:rsidRPr="00206ACB">
          <w:rPr>
            <w:rStyle w:val="Hyperlink"/>
            <w:rFonts w:cstheme="minorHAnsi"/>
            <w:color w:val="82642B"/>
            <w:szCs w:val="26"/>
          </w:rPr>
          <w:t xml:space="preserve"> </w:t>
        </w:r>
        <w:r w:rsidRPr="00206ACB">
          <w:rPr>
            <w:rStyle w:val="Hyperlink"/>
            <w:rFonts w:cstheme="minorHAnsi"/>
            <w:color w:val="82642B"/>
            <w:szCs w:val="26"/>
          </w:rPr>
          <w:t>Cameras</w:t>
        </w:r>
        <w:r w:rsidR="00AC466E" w:rsidRPr="00206ACB">
          <w:rPr>
            <w:rStyle w:val="Hyperlink"/>
            <w:rFonts w:cstheme="minorHAnsi"/>
            <w:color w:val="82642B"/>
            <w:szCs w:val="26"/>
          </w:rPr>
          <w:t xml:space="preserve"> </w:t>
        </w:r>
        <w:r w:rsidRPr="00206ACB">
          <w:rPr>
            <w:rStyle w:val="Hyperlink"/>
            <w:rFonts w:cstheme="minorHAnsi"/>
            <w:color w:val="82642B"/>
            <w:szCs w:val="26"/>
          </w:rPr>
          <w:t>in</w:t>
        </w:r>
        <w:r w:rsidR="00AC466E" w:rsidRPr="00206ACB">
          <w:rPr>
            <w:rStyle w:val="Hyperlink"/>
            <w:rFonts w:cstheme="minorHAnsi"/>
            <w:color w:val="82642B"/>
            <w:szCs w:val="26"/>
          </w:rPr>
          <w:t xml:space="preserve"> </w:t>
        </w:r>
        <w:r w:rsidRPr="00206ACB">
          <w:rPr>
            <w:rStyle w:val="Hyperlink"/>
            <w:rFonts w:cstheme="minorHAnsi"/>
            <w:color w:val="82642B"/>
            <w:szCs w:val="26"/>
          </w:rPr>
          <w:t>Side-Scrollers"</w:t>
        </w:r>
      </w:hyperlink>
      <w:r w:rsidRPr="00206ACB">
        <w:rPr>
          <w:rStyle w:val="marginnote"/>
          <w:rFonts w:cstheme="minorHAnsi"/>
          <w:color w:val="111111"/>
          <w:szCs w:val="26"/>
        </w:rPr>
        <w:t>,</w:t>
      </w:r>
      <w:r w:rsidR="00AC466E" w:rsidRPr="00206ACB">
        <w:rPr>
          <w:rStyle w:val="marginnote"/>
          <w:rFonts w:cstheme="minorHAnsi"/>
          <w:color w:val="111111"/>
          <w:szCs w:val="26"/>
        </w:rPr>
        <w:t xml:space="preserve"> </w:t>
      </w:r>
      <w:r w:rsidRPr="00206ACB">
        <w:rPr>
          <w:rStyle w:val="marginnote"/>
          <w:rFonts w:cstheme="minorHAnsi"/>
          <w:color w:val="111111"/>
          <w:szCs w:val="26"/>
        </w:rPr>
        <w:t>which</w:t>
      </w:r>
      <w:r w:rsidR="00AC466E" w:rsidRPr="00206ACB">
        <w:rPr>
          <w:rStyle w:val="marginnote"/>
          <w:rFonts w:cstheme="minorHAnsi"/>
          <w:color w:val="111111"/>
          <w:szCs w:val="26"/>
        </w:rPr>
        <w:t xml:space="preserve"> </w:t>
      </w:r>
      <w:r w:rsidRPr="00206ACB">
        <w:rPr>
          <w:rStyle w:val="marginnote"/>
          <w:rFonts w:cstheme="minorHAnsi"/>
          <w:color w:val="111111"/>
          <w:szCs w:val="26"/>
        </w:rPr>
        <w:t>goes</w:t>
      </w:r>
      <w:r w:rsidR="00AC466E" w:rsidRPr="00206ACB">
        <w:rPr>
          <w:rStyle w:val="marginnote"/>
          <w:rFonts w:cstheme="minorHAnsi"/>
          <w:color w:val="111111"/>
          <w:szCs w:val="26"/>
        </w:rPr>
        <w:t xml:space="preserve"> </w:t>
      </w:r>
      <w:r w:rsidRPr="00206ACB">
        <w:rPr>
          <w:rStyle w:val="marginnote"/>
          <w:rFonts w:cstheme="minorHAnsi"/>
          <w:color w:val="111111"/>
          <w:szCs w:val="26"/>
        </w:rPr>
        <w:t>into</w:t>
      </w:r>
      <w:r w:rsidR="00AC466E" w:rsidRPr="00206ACB">
        <w:rPr>
          <w:rStyle w:val="marginnote"/>
          <w:rFonts w:cstheme="minorHAnsi"/>
          <w:color w:val="111111"/>
          <w:szCs w:val="26"/>
        </w:rPr>
        <w:t xml:space="preserve"> </w:t>
      </w:r>
      <w:r w:rsidRPr="00206ACB">
        <w:rPr>
          <w:rStyle w:val="marginnote"/>
          <w:rFonts w:cstheme="minorHAnsi"/>
          <w:color w:val="111111"/>
          <w:szCs w:val="26"/>
        </w:rPr>
        <w:t>far</w:t>
      </w:r>
      <w:r w:rsidR="00AC466E" w:rsidRPr="00206ACB">
        <w:rPr>
          <w:rStyle w:val="marginnote"/>
          <w:rFonts w:cstheme="minorHAnsi"/>
          <w:color w:val="111111"/>
          <w:szCs w:val="26"/>
        </w:rPr>
        <w:t xml:space="preserve"> </w:t>
      </w:r>
      <w:r w:rsidRPr="00206ACB">
        <w:rPr>
          <w:rStyle w:val="marginnote"/>
          <w:rFonts w:cstheme="minorHAnsi"/>
          <w:color w:val="111111"/>
          <w:szCs w:val="26"/>
        </w:rPr>
        <w:t>greater</w:t>
      </w:r>
      <w:r w:rsidR="00AC466E" w:rsidRPr="00206ACB">
        <w:rPr>
          <w:rStyle w:val="marginnote"/>
          <w:rFonts w:cstheme="minorHAnsi"/>
          <w:color w:val="111111"/>
          <w:szCs w:val="26"/>
        </w:rPr>
        <w:t xml:space="preserve"> </w:t>
      </w:r>
      <w:r w:rsidRPr="00206ACB">
        <w:rPr>
          <w:rStyle w:val="marginnote"/>
          <w:rFonts w:cstheme="minorHAnsi"/>
          <w:color w:val="111111"/>
          <w:szCs w:val="26"/>
        </w:rPr>
        <w:t>detail</w:t>
      </w:r>
      <w:r w:rsidR="00AC466E" w:rsidRPr="00206ACB">
        <w:rPr>
          <w:rStyle w:val="marginnote"/>
          <w:rFonts w:cstheme="minorHAnsi"/>
          <w:color w:val="111111"/>
          <w:szCs w:val="26"/>
        </w:rPr>
        <w:t xml:space="preserve"> </w:t>
      </w:r>
      <w:r w:rsidRPr="00206ACB">
        <w:rPr>
          <w:rStyle w:val="marginnote"/>
          <w:rFonts w:cstheme="minorHAnsi"/>
          <w:color w:val="111111"/>
          <w:szCs w:val="26"/>
        </w:rPr>
        <w:t>than</w:t>
      </w:r>
      <w:r w:rsidR="00AC466E" w:rsidRPr="00206ACB">
        <w:rPr>
          <w:rStyle w:val="marginnote"/>
          <w:rFonts w:cstheme="minorHAnsi"/>
          <w:color w:val="111111"/>
          <w:szCs w:val="26"/>
        </w:rPr>
        <w:t xml:space="preserve"> </w:t>
      </w:r>
      <w:r w:rsidRPr="00206ACB">
        <w:rPr>
          <w:rStyle w:val="marginnote"/>
          <w:rFonts w:cstheme="minorHAnsi"/>
          <w:color w:val="111111"/>
          <w:szCs w:val="26"/>
        </w:rPr>
        <w:t>I</w:t>
      </w:r>
      <w:r w:rsidR="00AC466E" w:rsidRPr="00206ACB">
        <w:rPr>
          <w:rStyle w:val="marginnote"/>
          <w:rFonts w:cstheme="minorHAnsi"/>
          <w:color w:val="111111"/>
          <w:szCs w:val="26"/>
        </w:rPr>
        <w:t xml:space="preserve"> </w:t>
      </w:r>
      <w:r w:rsidRPr="00206ACB">
        <w:rPr>
          <w:rStyle w:val="marginnote"/>
          <w:rFonts w:cstheme="minorHAnsi"/>
          <w:color w:val="111111"/>
          <w:szCs w:val="26"/>
        </w:rPr>
        <w:t>will</w:t>
      </w:r>
      <w:r w:rsidR="00AC466E" w:rsidRPr="00206ACB">
        <w:rPr>
          <w:rStyle w:val="marginnote"/>
          <w:rFonts w:cstheme="minorHAnsi"/>
          <w:color w:val="111111"/>
          <w:szCs w:val="26"/>
        </w:rPr>
        <w:t xml:space="preserve"> </w:t>
      </w:r>
      <w:r w:rsidRPr="00206ACB">
        <w:rPr>
          <w:rStyle w:val="marginnote"/>
          <w:rFonts w:cstheme="minorHAnsi"/>
          <w:color w:val="111111"/>
          <w:szCs w:val="26"/>
        </w:rPr>
        <w:t>here.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terms</w:t>
      </w:r>
      <w:r w:rsidR="00AC466E" w:rsidRPr="00206ACB">
        <w:rPr>
          <w:rStyle w:val="marginnote"/>
          <w:rFonts w:cstheme="minorHAnsi"/>
          <w:color w:val="111111"/>
          <w:szCs w:val="26"/>
        </w:rPr>
        <w:t xml:space="preserve"> </w:t>
      </w:r>
      <w:r w:rsidRPr="00206ACB">
        <w:rPr>
          <w:rStyle w:val="marginnote"/>
          <w:rFonts w:cstheme="minorHAnsi"/>
          <w:color w:val="111111"/>
          <w:szCs w:val="26"/>
        </w:rPr>
        <w:t>used</w:t>
      </w:r>
      <w:r w:rsidR="00AC466E" w:rsidRPr="00206ACB">
        <w:rPr>
          <w:rStyle w:val="marginnote"/>
          <w:rFonts w:cstheme="minorHAnsi"/>
          <w:color w:val="111111"/>
          <w:szCs w:val="26"/>
        </w:rPr>
        <w:t xml:space="preserve"> </w:t>
      </w:r>
      <w:r w:rsidRPr="00206ACB">
        <w:rPr>
          <w:rStyle w:val="marginnote"/>
          <w:rFonts w:cstheme="minorHAnsi"/>
          <w:color w:val="111111"/>
          <w:szCs w:val="26"/>
        </w:rPr>
        <w:t>below</w:t>
      </w:r>
      <w:r w:rsidR="00AC466E" w:rsidRPr="00206ACB">
        <w:rPr>
          <w:rStyle w:val="marginnote"/>
          <w:rFonts w:cstheme="minorHAnsi"/>
          <w:color w:val="111111"/>
          <w:szCs w:val="26"/>
        </w:rPr>
        <w:t xml:space="preserve"> </w:t>
      </w:r>
      <w:r w:rsidRPr="00206ACB">
        <w:rPr>
          <w:rStyle w:val="marginnote"/>
          <w:rFonts w:cstheme="minorHAnsi"/>
          <w:color w:val="111111"/>
          <w:szCs w:val="26"/>
        </w:rPr>
        <w:t>(like</w:t>
      </w:r>
      <w:r w:rsidR="00AC466E" w:rsidRPr="00206ACB">
        <w:rPr>
          <w:rStyle w:val="marginnote"/>
          <w:rFonts w:cstheme="minorHAnsi"/>
          <w:color w:val="111111"/>
          <w:szCs w:val="26"/>
        </w:rPr>
        <w:t xml:space="preserve"> </w:t>
      </w:r>
      <w:r w:rsidRPr="00206ACB">
        <w:rPr>
          <w:rStyle w:val="marginnote"/>
          <w:rFonts w:cstheme="minorHAnsi"/>
          <w:color w:val="111111"/>
          <w:szCs w:val="26"/>
        </w:rPr>
        <w:t>"position-locking")</w:t>
      </w:r>
      <w:r w:rsidR="00AC466E" w:rsidRPr="00206ACB">
        <w:rPr>
          <w:rStyle w:val="marginnote"/>
          <w:rFonts w:cstheme="minorHAnsi"/>
          <w:color w:val="111111"/>
          <w:szCs w:val="26"/>
        </w:rPr>
        <w:t xml:space="preserve"> </w:t>
      </w:r>
      <w:r w:rsidRPr="00206ACB">
        <w:rPr>
          <w:rStyle w:val="marginnote"/>
          <w:rFonts w:cstheme="minorHAnsi"/>
          <w:color w:val="111111"/>
          <w:szCs w:val="26"/>
        </w:rPr>
        <w:t>are</w:t>
      </w:r>
      <w:r w:rsidR="00AC466E" w:rsidRPr="00206ACB">
        <w:rPr>
          <w:rStyle w:val="marginnote"/>
          <w:rFonts w:cstheme="minorHAnsi"/>
          <w:color w:val="111111"/>
          <w:szCs w:val="26"/>
        </w:rPr>
        <w:t xml:space="preserve"> </w:t>
      </w:r>
      <w:r w:rsidRPr="00206ACB">
        <w:rPr>
          <w:rStyle w:val="marginnote"/>
          <w:rFonts w:cstheme="minorHAnsi"/>
          <w:color w:val="111111"/>
          <w:szCs w:val="26"/>
        </w:rPr>
        <w:t>from</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same</w:t>
      </w:r>
      <w:r w:rsidR="00AC466E" w:rsidRPr="00206ACB">
        <w:rPr>
          <w:rStyle w:val="marginnote"/>
          <w:rFonts w:cstheme="minorHAnsi"/>
          <w:color w:val="111111"/>
          <w:szCs w:val="26"/>
        </w:rPr>
        <w:t xml:space="preserve"> </w:t>
      </w:r>
      <w:r w:rsidRPr="00206ACB">
        <w:rPr>
          <w:rStyle w:val="marginnote"/>
          <w:rFonts w:cstheme="minorHAnsi"/>
          <w:color w:val="111111"/>
          <w:szCs w:val="26"/>
        </w:rPr>
        <w:t>article.</w:t>
      </w:r>
    </w:p>
    <w:p w14:paraId="44EBA8BD" w14:textId="0D4A780B" w:rsidR="0026025F" w:rsidRPr="00206ACB" w:rsidRDefault="0026025F">
      <w:pPr>
        <w:pStyle w:val="ListParagraph"/>
        <w:numPr>
          <w:ilvl w:val="0"/>
          <w:numId w:val="13"/>
        </w:numPr>
        <w:rPr>
          <w:rFonts w:cstheme="minorHAnsi"/>
          <w:szCs w:val="26"/>
        </w:rPr>
      </w:pPr>
      <w:r w:rsidRPr="00206ACB">
        <w:rPr>
          <w:rFonts w:cstheme="minorHAnsi"/>
          <w:szCs w:val="26"/>
        </w:rPr>
        <w:t>Position</w:t>
      </w:r>
      <w:r w:rsidR="00AC466E" w:rsidRPr="00206ACB">
        <w:rPr>
          <w:rFonts w:cstheme="minorHAnsi"/>
          <w:szCs w:val="26"/>
        </w:rPr>
        <w:t xml:space="preserve"> </w:t>
      </w:r>
      <w:r w:rsidRPr="00206ACB">
        <w:rPr>
          <w:rFonts w:cstheme="minorHAnsi"/>
          <w:szCs w:val="26"/>
        </w:rPr>
        <w:t>Locking</w:t>
      </w:r>
    </w:p>
    <w:p w14:paraId="1FB5437D" w14:textId="4DA48EC3" w:rsidR="0026025F" w:rsidRPr="00206ACB" w:rsidRDefault="0026025F" w:rsidP="002624D9">
      <w:r w:rsidRPr="00206ACB">
        <w:t>The</w:t>
      </w:r>
      <w:r w:rsidR="00AC466E" w:rsidRPr="00206ACB">
        <w:t xml:space="preserve"> </w:t>
      </w:r>
      <w:r w:rsidRPr="00206ACB">
        <w:t>simplest</w:t>
      </w:r>
      <w:r w:rsidR="00AC466E" w:rsidRPr="00206ACB">
        <w:t xml:space="preserve"> </w:t>
      </w:r>
      <w:r w:rsidRPr="00206ACB">
        <w:t>camera</w:t>
      </w:r>
      <w:r w:rsidR="00AC466E" w:rsidRPr="00206ACB">
        <w:t xml:space="preserve"> </w:t>
      </w:r>
      <w:r w:rsidRPr="00206ACB">
        <w:t>system,</w:t>
      </w:r>
      <w:r w:rsidR="00AC466E" w:rsidRPr="00206ACB">
        <w:t xml:space="preserve"> </w:t>
      </w:r>
      <w:r w:rsidRPr="00206ACB">
        <w:rPr>
          <w:rStyle w:val="Emphasis"/>
          <w:rFonts w:eastAsiaTheme="majorEastAsia" w:cstheme="minorHAnsi"/>
          <w:color w:val="111111"/>
          <w:szCs w:val="26"/>
        </w:rPr>
        <w:t>position</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locking</w:t>
      </w:r>
      <w:r w:rsidR="00AC466E" w:rsidRPr="00206ACB">
        <w:t xml:space="preserve"> </w:t>
      </w:r>
      <w:r w:rsidRPr="00206ACB">
        <w:t>keeps</w:t>
      </w:r>
      <w:r w:rsidR="00AC466E" w:rsidRPr="00206ACB">
        <w:t xml:space="preserve"> </w:t>
      </w:r>
      <w:r w:rsidRPr="00206ACB">
        <w:t>the</w:t>
      </w:r>
      <w:r w:rsidR="00AC466E" w:rsidRPr="00206ACB">
        <w:t xml:space="preserve"> </w:t>
      </w:r>
      <w:r w:rsidRPr="00206ACB">
        <w:t>player</w:t>
      </w:r>
      <w:r w:rsidR="00AC466E" w:rsidRPr="00206ACB">
        <w:t xml:space="preserve"> </w:t>
      </w:r>
      <w:r w:rsidRPr="00206ACB">
        <w:t>in</w:t>
      </w:r>
      <w:r w:rsidR="00AC466E" w:rsidRPr="00206ACB">
        <w:t xml:space="preserve"> </w:t>
      </w:r>
      <w:r w:rsidRPr="00206ACB">
        <w:t>the</w:t>
      </w:r>
      <w:r w:rsidR="00AC466E" w:rsidRPr="00206ACB">
        <w:t xml:space="preserve"> </w:t>
      </w:r>
      <w:r w:rsidRPr="00206ACB">
        <w:t>same</w:t>
      </w:r>
      <w:r w:rsidR="00AC466E" w:rsidRPr="00206ACB">
        <w:t xml:space="preserve"> </w:t>
      </w:r>
      <w:r w:rsidRPr="00206ACB">
        <w:t>place</w:t>
      </w:r>
      <w:r w:rsidR="00AC466E" w:rsidRPr="00206ACB">
        <w:t xml:space="preserve"> </w:t>
      </w:r>
      <w:r w:rsidRPr="00206ACB">
        <w:t>on</w:t>
      </w:r>
      <w:r w:rsidR="00AC466E" w:rsidRPr="00206ACB">
        <w:t xml:space="preserve"> </w:t>
      </w:r>
      <w:r w:rsidRPr="00206ACB">
        <w:t>screen</w:t>
      </w:r>
      <w:r w:rsidR="00AC466E" w:rsidRPr="00206ACB">
        <w:t xml:space="preserve"> </w:t>
      </w:r>
      <w:r w:rsidRPr="00206ACB">
        <w:t>at</w:t>
      </w:r>
      <w:r w:rsidR="00AC466E" w:rsidRPr="00206ACB">
        <w:t xml:space="preserve"> </w:t>
      </w:r>
      <w:r w:rsidRPr="00206ACB">
        <w:t>all</w:t>
      </w:r>
      <w:r w:rsidR="00AC466E" w:rsidRPr="00206ACB">
        <w:t xml:space="preserve"> </w:t>
      </w:r>
      <w:r w:rsidRPr="00206ACB">
        <w:t>times,</w:t>
      </w:r>
      <w:r w:rsidR="00AC466E" w:rsidRPr="00206ACB">
        <w:t xml:space="preserve"> </w:t>
      </w:r>
      <w:r w:rsidRPr="00206ACB">
        <w:t>and</w:t>
      </w:r>
      <w:r w:rsidR="00AC466E" w:rsidRPr="00206ACB">
        <w:t xml:space="preserve"> </w:t>
      </w:r>
      <w:r w:rsidRPr="00206ACB">
        <w:t>scrolls</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every</w:t>
      </w:r>
      <w:r w:rsidR="00AC466E" w:rsidRPr="00206ACB">
        <w:t xml:space="preserve"> </w:t>
      </w:r>
      <w:r w:rsidRPr="00206ACB">
        <w:t>time</w:t>
      </w:r>
      <w:r w:rsidR="00AC466E" w:rsidRPr="00206ACB">
        <w:t xml:space="preserve"> </w:t>
      </w:r>
      <w:r w:rsidRPr="00206ACB">
        <w:t>the</w:t>
      </w:r>
      <w:r w:rsidR="00AC466E" w:rsidRPr="00206ACB">
        <w:t xml:space="preserve"> </w:t>
      </w:r>
      <w:r w:rsidRPr="00206ACB">
        <w:t>player</w:t>
      </w:r>
      <w:r w:rsidR="00AC466E" w:rsidRPr="00206ACB">
        <w:t xml:space="preserve"> </w:t>
      </w:r>
      <w:r w:rsidRPr="00206ACB">
        <w:t>"moves".</w:t>
      </w:r>
    </w:p>
    <w:p w14:paraId="2261BBF9" w14:textId="3C4B6A82" w:rsidR="00EA6CCB" w:rsidRPr="00206ACB" w:rsidRDefault="00000000" w:rsidP="002624D9">
      <w:pPr>
        <w:rPr>
          <w:rFonts w:cstheme="minorHAnsi"/>
          <w:color w:val="111111"/>
          <w:szCs w:val="26"/>
        </w:rPr>
      </w:pPr>
      <w:hyperlink r:id="rId128" w:history="1">
        <w:r w:rsidR="002624D9" w:rsidRPr="002624D9">
          <w:rPr>
            <w:rStyle w:val="Hyperlink"/>
          </w:rPr>
          <w:t>https://famicom.party/_app/immutable/assets/micromachines.4_nVjgU6.mp4</w:t>
        </w:r>
      </w:hyperlink>
    </w:p>
    <w:p w14:paraId="07EACA4F" w14:textId="3E1EAE1F" w:rsidR="0026025F" w:rsidRPr="00206ACB" w:rsidRDefault="0026025F" w:rsidP="002624D9">
      <w:r w:rsidRPr="00206ACB">
        <w:t>Position-locked</w:t>
      </w:r>
      <w:r w:rsidR="00AC466E" w:rsidRPr="00206ACB">
        <w:t xml:space="preserve"> </w:t>
      </w:r>
      <w:r w:rsidRPr="00206ACB">
        <w:t>camera</w:t>
      </w:r>
      <w:r w:rsidR="00AC466E" w:rsidRPr="00206ACB">
        <w:t xml:space="preserve"> </w:t>
      </w:r>
      <w:r w:rsidRPr="00206ACB">
        <w:t>in</w:t>
      </w:r>
      <w:r w:rsidR="00AC466E" w:rsidRPr="00206ACB">
        <w:t xml:space="preserve"> </w:t>
      </w:r>
      <w:r w:rsidRPr="00206ACB">
        <w:rPr>
          <w:rStyle w:val="Emphasis"/>
          <w:rFonts w:cstheme="minorHAnsi"/>
          <w:szCs w:val="26"/>
        </w:rPr>
        <w:t>Micro</w:t>
      </w:r>
      <w:r w:rsidR="00AC466E" w:rsidRPr="00206ACB">
        <w:rPr>
          <w:rStyle w:val="Emphasis"/>
          <w:rFonts w:cstheme="minorHAnsi"/>
          <w:szCs w:val="26"/>
        </w:rPr>
        <w:t xml:space="preserve"> </w:t>
      </w:r>
      <w:r w:rsidRPr="00206ACB">
        <w:rPr>
          <w:rStyle w:val="Emphasis"/>
          <w:rFonts w:cstheme="minorHAnsi"/>
          <w:szCs w:val="26"/>
        </w:rPr>
        <w:t>Machines</w:t>
      </w:r>
      <w:r w:rsidR="00AC466E" w:rsidRPr="00206ACB">
        <w:t xml:space="preserve"> </w:t>
      </w:r>
      <w:r w:rsidRPr="00206ACB">
        <w:t>(CodeMasters,</w:t>
      </w:r>
      <w:r w:rsidR="00AC466E" w:rsidRPr="00206ACB">
        <w:t xml:space="preserve"> </w:t>
      </w:r>
      <w:r w:rsidRPr="00206ACB">
        <w:t>1991).</w:t>
      </w:r>
      <w:r w:rsidR="00AC466E" w:rsidRPr="00206ACB">
        <w:t xml:space="preserve"> </w:t>
      </w:r>
      <w:r w:rsidRPr="00206ACB">
        <w:t>Here,</w:t>
      </w:r>
      <w:r w:rsidR="00AC466E" w:rsidRPr="00206ACB">
        <w:t xml:space="preserve"> </w:t>
      </w:r>
      <w:r w:rsidRPr="00206ACB">
        <w:t>the</w:t>
      </w:r>
      <w:r w:rsidR="00AC466E" w:rsidRPr="00206ACB">
        <w:t xml:space="preserve"> </w:t>
      </w:r>
      <w:r w:rsidRPr="00206ACB">
        <w:t>player</w:t>
      </w:r>
      <w:r w:rsidR="00AC466E" w:rsidRPr="00206ACB">
        <w:t xml:space="preserve"> </w:t>
      </w:r>
      <w:r w:rsidRPr="00206ACB">
        <w:t>vehicle</w:t>
      </w:r>
      <w:r w:rsidR="00AC466E" w:rsidRPr="00206ACB">
        <w:t xml:space="preserve"> </w:t>
      </w:r>
      <w:r w:rsidRPr="00206ACB">
        <w:t>is</w:t>
      </w:r>
      <w:r w:rsidR="00AC466E" w:rsidRPr="00206ACB">
        <w:t xml:space="preserve"> </w:t>
      </w:r>
      <w:r w:rsidRPr="00206ACB">
        <w:t>kept</w:t>
      </w:r>
      <w:r w:rsidR="00AC466E" w:rsidRPr="00206ACB">
        <w:t xml:space="preserve"> </w:t>
      </w:r>
      <w:r w:rsidRPr="00206ACB">
        <w:t>in</w:t>
      </w:r>
      <w:r w:rsidR="00AC466E" w:rsidRPr="00206ACB">
        <w:t xml:space="preserve"> </w:t>
      </w:r>
      <w:r w:rsidRPr="00206ACB">
        <w:t>the</w:t>
      </w:r>
      <w:r w:rsidR="00AC466E" w:rsidRPr="00206ACB">
        <w:t xml:space="preserve"> </w:t>
      </w:r>
      <w:r w:rsidRPr="00206ACB">
        <w:t>center</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at</w:t>
      </w:r>
      <w:r w:rsidR="00AC466E" w:rsidRPr="00206ACB">
        <w:t xml:space="preserve"> </w:t>
      </w:r>
      <w:r w:rsidRPr="00206ACB">
        <w:t>all</w:t>
      </w:r>
      <w:r w:rsidR="00AC466E" w:rsidRPr="00206ACB">
        <w:t xml:space="preserve"> </w:t>
      </w:r>
      <w:r w:rsidRPr="00206ACB">
        <w:t>times.</w:t>
      </w:r>
    </w:p>
    <w:p w14:paraId="555FFF81" w14:textId="7FBF5F58" w:rsidR="0026025F" w:rsidRPr="00206ACB" w:rsidRDefault="0026025F" w:rsidP="002624D9">
      <w:r w:rsidRPr="00206ACB">
        <w:t>Position</w:t>
      </w:r>
      <w:r w:rsidR="00AC466E" w:rsidRPr="00206ACB">
        <w:t xml:space="preserve"> </w:t>
      </w:r>
      <w:r w:rsidRPr="00206ACB">
        <w:t>locking</w:t>
      </w:r>
      <w:r w:rsidR="00AC466E" w:rsidRPr="00206ACB">
        <w:t xml:space="preserve"> </w:t>
      </w:r>
      <w:r w:rsidRPr="00206ACB">
        <w:t>is</w:t>
      </w:r>
      <w:r w:rsidR="00AC466E" w:rsidRPr="00206ACB">
        <w:t xml:space="preserve"> </w:t>
      </w:r>
      <w:r w:rsidRPr="00206ACB">
        <w:t>useful</w:t>
      </w:r>
      <w:r w:rsidR="00AC466E" w:rsidRPr="00206ACB">
        <w:t xml:space="preserve"> </w:t>
      </w:r>
      <w:r w:rsidRPr="00206ACB">
        <w:t>when</w:t>
      </w:r>
      <w:r w:rsidR="00AC466E" w:rsidRPr="00206ACB">
        <w:t xml:space="preserve"> </w:t>
      </w:r>
      <w:r w:rsidRPr="00206ACB">
        <w:t>the</w:t>
      </w:r>
      <w:r w:rsidR="00AC466E" w:rsidRPr="00206ACB">
        <w:t xml:space="preserve"> </w:t>
      </w:r>
      <w:r w:rsidRPr="00206ACB">
        <w:t>player</w:t>
      </w:r>
      <w:r w:rsidR="00AC466E" w:rsidRPr="00206ACB">
        <w:t xml:space="preserve"> </w:t>
      </w:r>
      <w:r w:rsidRPr="00206ACB">
        <w:t>needs</w:t>
      </w:r>
      <w:r w:rsidR="00AC466E" w:rsidRPr="00206ACB">
        <w:t xml:space="preserve"> </w:t>
      </w:r>
      <w:r w:rsidRPr="00206ACB">
        <w:t>a</w:t>
      </w:r>
      <w:r w:rsidR="00AC466E" w:rsidRPr="00206ACB">
        <w:t xml:space="preserve"> </w:t>
      </w:r>
      <w:r w:rsidRPr="00206ACB">
        <w:t>consistent</w:t>
      </w:r>
      <w:r w:rsidR="00AC466E" w:rsidRPr="00206ACB">
        <w:t xml:space="preserve"> </w:t>
      </w:r>
      <w:r w:rsidRPr="00206ACB">
        <w:t>view</w:t>
      </w:r>
      <w:r w:rsidR="00AC466E" w:rsidRPr="00206ACB">
        <w:t xml:space="preserve"> </w:t>
      </w:r>
      <w:r w:rsidRPr="00206ACB">
        <w:t>distance</w:t>
      </w:r>
      <w:r w:rsidR="00AC466E" w:rsidRPr="00206ACB">
        <w:t xml:space="preserve"> </w:t>
      </w:r>
      <w:r w:rsidRPr="00206ACB">
        <w:t>around</w:t>
      </w:r>
      <w:r w:rsidR="00AC466E" w:rsidRPr="00206ACB">
        <w:t xml:space="preserve"> </w:t>
      </w:r>
      <w:r w:rsidRPr="00206ACB">
        <w:t>their</w:t>
      </w:r>
      <w:r w:rsidR="00AC466E" w:rsidRPr="00206ACB">
        <w:t xml:space="preserve"> </w:t>
      </w:r>
      <w:r w:rsidRPr="00206ACB">
        <w:t>character</w:t>
      </w:r>
      <w:r w:rsidR="00AC466E" w:rsidRPr="00206ACB">
        <w:t xml:space="preserve"> </w:t>
      </w:r>
      <w:r w:rsidRPr="00206ACB">
        <w:t>on</w:t>
      </w:r>
      <w:r w:rsidR="00AC466E" w:rsidRPr="00206ACB">
        <w:t xml:space="preserve"> </w:t>
      </w:r>
      <w:r w:rsidRPr="00206ACB">
        <w:t>screen.</w:t>
      </w:r>
      <w:r w:rsidR="00AC466E" w:rsidRPr="00206ACB">
        <w:t xml:space="preserve"> </w:t>
      </w:r>
      <w:r w:rsidRPr="00206ACB">
        <w:t>In</w:t>
      </w:r>
      <w:r w:rsidR="00AC466E" w:rsidRPr="00206ACB">
        <w:t xml:space="preserve"> </w:t>
      </w:r>
      <w:r w:rsidRPr="00206ACB">
        <w:rPr>
          <w:rStyle w:val="Emphasis"/>
          <w:rFonts w:eastAsiaTheme="majorEastAsia" w:cstheme="minorHAnsi"/>
          <w:color w:val="111111"/>
          <w:szCs w:val="26"/>
        </w:rPr>
        <w:t>Micro</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Machines</w:t>
      </w:r>
      <w:r w:rsidRPr="00206ACB">
        <w:t>,</w:t>
      </w:r>
      <w:r w:rsidR="00AC466E" w:rsidRPr="00206ACB">
        <w:t xml:space="preserve"> </w:t>
      </w:r>
      <w:r w:rsidRPr="00206ACB">
        <w:t>which</w:t>
      </w:r>
      <w:r w:rsidR="00AC466E" w:rsidRPr="00206ACB">
        <w:t xml:space="preserve"> </w:t>
      </w:r>
      <w:r w:rsidRPr="00206ACB">
        <w:t>mixes</w:t>
      </w:r>
      <w:r w:rsidR="00AC466E" w:rsidRPr="00206ACB">
        <w:t xml:space="preserve"> </w:t>
      </w:r>
      <w:r w:rsidRPr="00206ACB">
        <w:t>high</w:t>
      </w:r>
      <w:r w:rsidR="00AC466E" w:rsidRPr="00206ACB">
        <w:t xml:space="preserve"> </w:t>
      </w:r>
      <w:r w:rsidRPr="00206ACB">
        <w:t>speed</w:t>
      </w:r>
      <w:r w:rsidR="00AC466E" w:rsidRPr="00206ACB">
        <w:t xml:space="preserve"> </w:t>
      </w:r>
      <w:r w:rsidRPr="00206ACB">
        <w:t>racing</w:t>
      </w:r>
      <w:r w:rsidR="00AC466E" w:rsidRPr="00206ACB">
        <w:t xml:space="preserve"> </w:t>
      </w:r>
      <w:r w:rsidRPr="00206ACB">
        <w:t>with</w:t>
      </w:r>
      <w:r w:rsidR="00AC466E" w:rsidRPr="00206ACB">
        <w:t xml:space="preserve"> </w:t>
      </w:r>
      <w:r w:rsidRPr="00206ACB">
        <w:t>sudden</w:t>
      </w:r>
      <w:r w:rsidR="00AC466E" w:rsidRPr="00206ACB">
        <w:t xml:space="preserve"> </w:t>
      </w:r>
      <w:r w:rsidRPr="00206ACB">
        <w:t>turns,</w:t>
      </w:r>
      <w:r w:rsidR="00AC466E" w:rsidRPr="00206ACB">
        <w:t xml:space="preserve"> </w:t>
      </w:r>
      <w:r w:rsidRPr="00206ACB">
        <w:t>the</w:t>
      </w:r>
      <w:r w:rsidR="00AC466E" w:rsidRPr="00206ACB">
        <w:t xml:space="preserve"> </w:t>
      </w:r>
      <w:r w:rsidRPr="00206ACB">
        <w:t>center-locked</w:t>
      </w:r>
      <w:r w:rsidR="00AC466E" w:rsidRPr="00206ACB">
        <w:t xml:space="preserve"> </w:t>
      </w:r>
      <w:r w:rsidRPr="00206ACB">
        <w:t>camera</w:t>
      </w:r>
      <w:r w:rsidR="00AC466E" w:rsidRPr="00206ACB">
        <w:t xml:space="preserve"> </w:t>
      </w:r>
      <w:r w:rsidRPr="00206ACB">
        <w:t>gives</w:t>
      </w:r>
      <w:r w:rsidR="00AC466E" w:rsidRPr="00206ACB">
        <w:t xml:space="preserve"> </w:t>
      </w:r>
      <w:r w:rsidRPr="00206ACB">
        <w:t>the</w:t>
      </w:r>
      <w:r w:rsidR="00AC466E" w:rsidRPr="00206ACB">
        <w:t xml:space="preserve"> </w:t>
      </w:r>
      <w:r w:rsidRPr="00206ACB">
        <w:t>player</w:t>
      </w:r>
      <w:r w:rsidR="00AC466E" w:rsidRPr="00206ACB">
        <w:t xml:space="preserve"> </w:t>
      </w:r>
      <w:r w:rsidRPr="00206ACB">
        <w:t>a</w:t>
      </w:r>
      <w:r w:rsidR="00AC466E" w:rsidRPr="00206ACB">
        <w:t xml:space="preserve"> </w:t>
      </w:r>
      <w:r w:rsidRPr="00206ACB">
        <w:t>clear</w:t>
      </w:r>
      <w:r w:rsidR="00AC466E" w:rsidRPr="00206ACB">
        <w:t xml:space="preserve"> </w:t>
      </w:r>
      <w:r w:rsidRPr="00206ACB">
        <w:t>view</w:t>
      </w:r>
      <w:r w:rsidR="00AC466E" w:rsidRPr="00206ACB">
        <w:t xml:space="preserve"> </w:t>
      </w:r>
      <w:r w:rsidRPr="00206ACB">
        <w:t>of</w:t>
      </w:r>
      <w:r w:rsidR="00AC466E" w:rsidRPr="00206ACB">
        <w:t xml:space="preserve"> </w:t>
      </w:r>
      <w:r w:rsidRPr="00206ACB">
        <w:t>their</w:t>
      </w:r>
      <w:r w:rsidR="00AC466E" w:rsidRPr="00206ACB">
        <w:t xml:space="preserve"> </w:t>
      </w:r>
      <w:r w:rsidRPr="00206ACB">
        <w:t>surroundings</w:t>
      </w:r>
      <w:r w:rsidR="00AC466E" w:rsidRPr="00206ACB">
        <w:t xml:space="preserve"> </w:t>
      </w:r>
      <w:r w:rsidRPr="00206ACB">
        <w:t>at</w:t>
      </w:r>
      <w:r w:rsidR="00AC466E" w:rsidRPr="00206ACB">
        <w:t xml:space="preserve"> </w:t>
      </w:r>
      <w:r w:rsidRPr="00206ACB">
        <w:t>all</w:t>
      </w:r>
      <w:r w:rsidR="00AC466E" w:rsidRPr="00206ACB">
        <w:t xml:space="preserve"> </w:t>
      </w:r>
      <w:r w:rsidRPr="00206ACB">
        <w:t>times.</w:t>
      </w:r>
      <w:r w:rsidR="00AC466E" w:rsidRPr="00206ACB">
        <w:t xml:space="preserve"> </w:t>
      </w:r>
      <w:r w:rsidRPr="00206ACB">
        <w:t>Similarly,</w:t>
      </w:r>
      <w:r w:rsidR="00AC466E" w:rsidRPr="00206ACB">
        <w:t xml:space="preserve"> </w:t>
      </w:r>
      <w:r w:rsidRPr="00206ACB">
        <w:t>in</w:t>
      </w:r>
      <w:r w:rsidR="00AC466E" w:rsidRPr="00206ACB">
        <w:t xml:space="preserve"> </w:t>
      </w:r>
      <w:r w:rsidRPr="00206ACB">
        <w:t>side-scrolling</w:t>
      </w:r>
      <w:r w:rsidR="00AC466E" w:rsidRPr="00206ACB">
        <w:t xml:space="preserve"> </w:t>
      </w:r>
      <w:r w:rsidRPr="00206ACB">
        <w:t>games,</w:t>
      </w:r>
      <w:r w:rsidR="00AC466E" w:rsidRPr="00206ACB">
        <w:t xml:space="preserve"> </w:t>
      </w:r>
      <w:r w:rsidRPr="00206ACB">
        <w:t>position</w:t>
      </w:r>
      <w:r w:rsidR="00AC466E" w:rsidRPr="00206ACB">
        <w:t xml:space="preserve"> </w:t>
      </w:r>
      <w:r w:rsidRPr="00206ACB">
        <w:t>locking</w:t>
      </w:r>
      <w:r w:rsidR="00AC466E" w:rsidRPr="00206ACB">
        <w:t xml:space="preserve"> </w:t>
      </w:r>
      <w:r w:rsidRPr="00206ACB">
        <w:t>on</w:t>
      </w:r>
      <w:r w:rsidR="00AC466E" w:rsidRPr="00206ACB">
        <w:t xml:space="preserve"> </w:t>
      </w:r>
      <w:r w:rsidRPr="00206ACB">
        <w:t>the</w:t>
      </w:r>
      <w:r w:rsidR="00AC466E" w:rsidRPr="00206ACB">
        <w:t xml:space="preserve"> </w:t>
      </w:r>
      <w:r w:rsidRPr="00206ACB">
        <w:t>X</w:t>
      </w:r>
      <w:r w:rsidR="00AC466E" w:rsidRPr="00206ACB">
        <w:t xml:space="preserve"> </w:t>
      </w:r>
      <w:r w:rsidRPr="00206ACB">
        <w:t>axis</w:t>
      </w:r>
      <w:r w:rsidR="00AC466E" w:rsidRPr="00206ACB">
        <w:t xml:space="preserve"> </w:t>
      </w:r>
      <w:r w:rsidRPr="00206ACB">
        <w:t>ensures</w:t>
      </w:r>
      <w:r w:rsidR="00AC466E" w:rsidRPr="00206ACB">
        <w:t xml:space="preserve"> </w:t>
      </w:r>
      <w:r w:rsidRPr="00206ACB">
        <w:t>that</w:t>
      </w:r>
      <w:r w:rsidR="00AC466E" w:rsidRPr="00206ACB">
        <w:t xml:space="preserve"> </w:t>
      </w:r>
      <w:r w:rsidRPr="00206ACB">
        <w:t>the</w:t>
      </w:r>
      <w:r w:rsidR="00AC466E" w:rsidRPr="00206ACB">
        <w:t xml:space="preserve"> </w:t>
      </w:r>
      <w:r w:rsidRPr="00206ACB">
        <w:t>player</w:t>
      </w:r>
      <w:r w:rsidR="00AC466E" w:rsidRPr="00206ACB">
        <w:t xml:space="preserve"> </w:t>
      </w:r>
      <w:r w:rsidRPr="00206ACB">
        <w:t>can</w:t>
      </w:r>
      <w:r w:rsidR="00AC466E" w:rsidRPr="00206ACB">
        <w:t xml:space="preserve"> </w:t>
      </w:r>
      <w:r w:rsidRPr="00206ACB">
        <w:t>see</w:t>
      </w:r>
      <w:r w:rsidR="00AC466E" w:rsidRPr="00206ACB">
        <w:t xml:space="preserve"> </w:t>
      </w:r>
      <w:r w:rsidRPr="00206ACB">
        <w:t>a</w:t>
      </w:r>
      <w:r w:rsidR="00AC466E" w:rsidRPr="00206ACB">
        <w:t xml:space="preserve"> </w:t>
      </w:r>
      <w:r w:rsidRPr="00206ACB">
        <w:t>fixed</w:t>
      </w:r>
      <w:r w:rsidR="00AC466E" w:rsidRPr="00206ACB">
        <w:t xml:space="preserve"> </w:t>
      </w:r>
      <w:r w:rsidRPr="00206ACB">
        <w:t>distance</w:t>
      </w:r>
      <w:r w:rsidR="00AC466E" w:rsidRPr="00206ACB">
        <w:t xml:space="preserve"> </w:t>
      </w:r>
      <w:r w:rsidRPr="00206ACB">
        <w:t>to</w:t>
      </w:r>
      <w:r w:rsidR="00AC466E" w:rsidRPr="00206ACB">
        <w:t xml:space="preserve"> </w:t>
      </w:r>
      <w:r w:rsidRPr="00206ACB">
        <w:t>the</w:t>
      </w:r>
      <w:r w:rsidR="00AC466E" w:rsidRPr="00206ACB">
        <w:t xml:space="preserve"> </w:t>
      </w:r>
      <w:r w:rsidRPr="00206ACB">
        <w:t>left</w:t>
      </w:r>
      <w:r w:rsidR="00AC466E" w:rsidRPr="00206ACB">
        <w:t xml:space="preserve"> </w:t>
      </w:r>
      <w:r w:rsidRPr="00206ACB">
        <w:t>and</w:t>
      </w:r>
      <w:r w:rsidR="00AC466E" w:rsidRPr="00206ACB">
        <w:t xml:space="preserve"> </w:t>
      </w:r>
      <w:r w:rsidRPr="00206ACB">
        <w:t>right,</w:t>
      </w:r>
      <w:r w:rsidR="00AC466E" w:rsidRPr="00206ACB">
        <w:t xml:space="preserve"> </w:t>
      </w:r>
      <w:r w:rsidRPr="00206ACB">
        <w:t>so</w:t>
      </w:r>
      <w:r w:rsidR="00AC466E" w:rsidRPr="00206ACB">
        <w:t xml:space="preserve"> </w:t>
      </w:r>
      <w:r w:rsidRPr="00206ACB">
        <w:t>they</w:t>
      </w:r>
      <w:r w:rsidR="00AC466E" w:rsidRPr="00206ACB">
        <w:t xml:space="preserve"> </w:t>
      </w:r>
      <w:r w:rsidRPr="00206ACB">
        <w:t>will</w:t>
      </w:r>
      <w:r w:rsidR="00AC466E" w:rsidRPr="00206ACB">
        <w:t xml:space="preserve"> </w:t>
      </w:r>
      <w:r w:rsidRPr="00206ACB">
        <w:t>not</w:t>
      </w:r>
      <w:r w:rsidR="00AC466E" w:rsidRPr="00206ACB">
        <w:t xml:space="preserve"> </w:t>
      </w:r>
      <w:r w:rsidRPr="00206ACB">
        <w:t>be</w:t>
      </w:r>
      <w:r w:rsidR="00AC466E" w:rsidRPr="00206ACB">
        <w:t xml:space="preserve"> </w:t>
      </w:r>
      <w:r w:rsidRPr="00206ACB">
        <w:t>surprised</w:t>
      </w:r>
      <w:r w:rsidR="00AC466E" w:rsidRPr="00206ACB">
        <w:t xml:space="preserve"> </w:t>
      </w:r>
      <w:r w:rsidRPr="00206ACB">
        <w:t>by</w:t>
      </w:r>
      <w:r w:rsidR="00AC466E" w:rsidRPr="00206ACB">
        <w:t xml:space="preserve"> </w:t>
      </w:r>
      <w:r w:rsidRPr="00206ACB">
        <w:t>enemies</w:t>
      </w:r>
      <w:r w:rsidR="00AC466E" w:rsidRPr="00206ACB">
        <w:t xml:space="preserve"> </w:t>
      </w:r>
      <w:r w:rsidRPr="00206ACB">
        <w:t>coming</w:t>
      </w:r>
      <w:r w:rsidR="00AC466E" w:rsidRPr="00206ACB">
        <w:t xml:space="preserve"> </w:t>
      </w:r>
      <w:r w:rsidRPr="00206ACB">
        <w:t>from</w:t>
      </w:r>
      <w:r w:rsidR="00AC466E" w:rsidRPr="00206ACB">
        <w:t xml:space="preserve"> </w:t>
      </w:r>
      <w:r w:rsidRPr="00206ACB">
        <w:t>either</w:t>
      </w:r>
      <w:r w:rsidR="00AC466E" w:rsidRPr="00206ACB">
        <w:t xml:space="preserve"> </w:t>
      </w:r>
      <w:r w:rsidRPr="00206ACB">
        <w:t>side.</w:t>
      </w:r>
    </w:p>
    <w:p w14:paraId="44C7FFF3" w14:textId="743B5A9C" w:rsidR="00EA6CCB" w:rsidRPr="00206ACB" w:rsidRDefault="00000000" w:rsidP="002624D9">
      <w:pPr>
        <w:rPr>
          <w:rFonts w:cstheme="minorHAnsi"/>
          <w:color w:val="111111"/>
          <w:szCs w:val="26"/>
        </w:rPr>
      </w:pPr>
      <w:hyperlink r:id="rId129" w:history="1">
        <w:r w:rsidR="002624D9" w:rsidRPr="002624D9">
          <w:rPr>
            <w:rStyle w:val="Hyperlink"/>
          </w:rPr>
          <w:t>https://famicom.party/_app/immutable/assets/ducktales.XmPOUYHn.mp4</w:t>
        </w:r>
      </w:hyperlink>
    </w:p>
    <w:p w14:paraId="5ED9EAA7" w14:textId="7710EE24" w:rsidR="0026025F" w:rsidRPr="00206ACB" w:rsidRDefault="0026025F" w:rsidP="002624D9">
      <w:r w:rsidRPr="00206ACB">
        <w:t>A</w:t>
      </w:r>
      <w:r w:rsidR="00AC466E" w:rsidRPr="00206ACB">
        <w:t xml:space="preserve"> </w:t>
      </w:r>
      <w:r w:rsidRPr="00206ACB">
        <w:t>horizontally</w:t>
      </w:r>
      <w:r w:rsidR="00AC466E" w:rsidRPr="00206ACB">
        <w:t xml:space="preserve"> </w:t>
      </w:r>
      <w:r w:rsidRPr="00206ACB">
        <w:t>position-locked</w:t>
      </w:r>
      <w:r w:rsidR="00AC466E" w:rsidRPr="00206ACB">
        <w:t xml:space="preserve"> </w:t>
      </w:r>
      <w:r w:rsidRPr="00206ACB">
        <w:t>camera</w:t>
      </w:r>
      <w:r w:rsidR="00AC466E" w:rsidRPr="00206ACB">
        <w:t xml:space="preserve"> </w:t>
      </w:r>
      <w:r w:rsidRPr="00206ACB">
        <w:t>in</w:t>
      </w:r>
      <w:r w:rsidR="00AC466E" w:rsidRPr="00206ACB">
        <w:t xml:space="preserve"> </w:t>
      </w:r>
      <w:r w:rsidRPr="00206ACB">
        <w:rPr>
          <w:rStyle w:val="Emphasis"/>
          <w:rFonts w:cstheme="minorHAnsi"/>
          <w:szCs w:val="26"/>
        </w:rPr>
        <w:t>Ducktales</w:t>
      </w:r>
      <w:r w:rsidR="00AC466E" w:rsidRPr="00206ACB">
        <w:t xml:space="preserve"> </w:t>
      </w:r>
      <w:r w:rsidRPr="00206ACB">
        <w:t>(Capcom,</w:t>
      </w:r>
      <w:r w:rsidR="00AC466E" w:rsidRPr="00206ACB">
        <w:t xml:space="preserve"> </w:t>
      </w:r>
      <w:r w:rsidRPr="00206ACB">
        <w:t>1989).</w:t>
      </w:r>
      <w:r w:rsidR="00AC466E" w:rsidRPr="00206ACB">
        <w:t xml:space="preserve"> </w:t>
      </w:r>
      <w:r w:rsidRPr="00206ACB">
        <w:t>Scrooge</w:t>
      </w:r>
      <w:r w:rsidR="00AC466E" w:rsidRPr="00206ACB">
        <w:t xml:space="preserve"> </w:t>
      </w:r>
      <w:r w:rsidRPr="00206ACB">
        <w:t>remains</w:t>
      </w:r>
      <w:r w:rsidR="00AC466E" w:rsidRPr="00206ACB">
        <w:t xml:space="preserve"> </w:t>
      </w:r>
      <w:r w:rsidRPr="00206ACB">
        <w:t>in</w:t>
      </w:r>
      <w:r w:rsidR="00AC466E" w:rsidRPr="00206ACB">
        <w:t xml:space="preserve"> </w:t>
      </w:r>
      <w:r w:rsidRPr="00206ACB">
        <w:t>the</w:t>
      </w:r>
      <w:r w:rsidR="00AC466E" w:rsidRPr="00206ACB">
        <w:t xml:space="preserve"> </w:t>
      </w:r>
      <w:r w:rsidRPr="00206ACB">
        <w:t>same</w:t>
      </w:r>
      <w:r w:rsidR="00AC466E" w:rsidRPr="00206ACB">
        <w:t xml:space="preserve"> </w:t>
      </w:r>
      <w:r w:rsidRPr="00206ACB">
        <w:t>X</w:t>
      </w:r>
      <w:r w:rsidR="00AC466E" w:rsidRPr="00206ACB">
        <w:t xml:space="preserve"> </w:t>
      </w:r>
      <w:r w:rsidRPr="00206ACB">
        <w:t>position</w:t>
      </w:r>
      <w:r w:rsidR="00AC466E" w:rsidRPr="00206ACB">
        <w:t xml:space="preserve"> </w:t>
      </w:r>
      <w:r w:rsidRPr="00206ACB">
        <w:t>at</w:t>
      </w:r>
      <w:r w:rsidR="00AC466E" w:rsidRPr="00206ACB">
        <w:t xml:space="preserve"> </w:t>
      </w:r>
      <w:r w:rsidRPr="00206ACB">
        <w:t>all</w:t>
      </w:r>
      <w:r w:rsidR="00AC466E" w:rsidRPr="00206ACB">
        <w:t xml:space="preserve"> </w:t>
      </w:r>
      <w:r w:rsidRPr="00206ACB">
        <w:t>times,</w:t>
      </w:r>
      <w:r w:rsidR="00AC466E" w:rsidRPr="00206ACB">
        <w:t xml:space="preserve"> </w:t>
      </w:r>
      <w:r w:rsidRPr="00206ACB">
        <w:t>but</w:t>
      </w:r>
      <w:r w:rsidR="00AC466E" w:rsidRPr="00206ACB">
        <w:t xml:space="preserve"> </w:t>
      </w:r>
      <w:r w:rsidRPr="00206ACB">
        <w:t>he</w:t>
      </w:r>
      <w:r w:rsidR="00AC466E" w:rsidRPr="00206ACB">
        <w:t xml:space="preserve"> </w:t>
      </w:r>
      <w:r w:rsidRPr="00206ACB">
        <w:t>can</w:t>
      </w:r>
      <w:r w:rsidR="00AC466E" w:rsidRPr="00206ACB">
        <w:t xml:space="preserve"> </w:t>
      </w:r>
      <w:r w:rsidRPr="00206ACB">
        <w:t>move</w:t>
      </w:r>
      <w:r w:rsidR="00AC466E" w:rsidRPr="00206ACB">
        <w:t xml:space="preserve"> </w:t>
      </w:r>
      <w:r w:rsidRPr="00206ACB">
        <w:t>vertically</w:t>
      </w:r>
      <w:r w:rsidR="00AC466E" w:rsidRPr="00206ACB">
        <w:t xml:space="preserve"> </w:t>
      </w:r>
      <w:r w:rsidRPr="00206ACB">
        <w:t>without</w:t>
      </w:r>
      <w:r w:rsidR="00AC466E" w:rsidRPr="00206ACB">
        <w:t xml:space="preserve"> </w:t>
      </w:r>
      <w:r w:rsidRPr="00206ACB">
        <w:t>the</w:t>
      </w:r>
      <w:r w:rsidR="00AC466E" w:rsidRPr="00206ACB">
        <w:t xml:space="preserve"> </w:t>
      </w:r>
      <w:r w:rsidRPr="00206ACB">
        <w:t>camera</w:t>
      </w:r>
      <w:r w:rsidR="00AC466E" w:rsidRPr="00206ACB">
        <w:t xml:space="preserve"> </w:t>
      </w:r>
      <w:r w:rsidRPr="00206ACB">
        <w:t>following</w:t>
      </w:r>
      <w:r w:rsidR="00AC466E" w:rsidRPr="00206ACB">
        <w:t xml:space="preserve"> </w:t>
      </w:r>
      <w:r w:rsidRPr="00206ACB">
        <w:t>him.</w:t>
      </w:r>
    </w:p>
    <w:p w14:paraId="690BECFF" w14:textId="39D0AA63" w:rsidR="0026025F" w:rsidRPr="00206ACB" w:rsidRDefault="0026025F">
      <w:pPr>
        <w:pStyle w:val="ListParagraph"/>
        <w:numPr>
          <w:ilvl w:val="0"/>
          <w:numId w:val="13"/>
        </w:numPr>
        <w:rPr>
          <w:rFonts w:cstheme="minorHAnsi"/>
          <w:szCs w:val="26"/>
        </w:rPr>
      </w:pPr>
      <w:r w:rsidRPr="00206ACB">
        <w:rPr>
          <w:rFonts w:cstheme="minorHAnsi"/>
          <w:szCs w:val="26"/>
        </w:rPr>
        <w:t>Camera</w:t>
      </w:r>
      <w:r w:rsidR="00AC466E" w:rsidRPr="00206ACB">
        <w:rPr>
          <w:rFonts w:cstheme="minorHAnsi"/>
          <w:szCs w:val="26"/>
        </w:rPr>
        <w:t xml:space="preserve"> </w:t>
      </w:r>
      <w:r w:rsidRPr="00206ACB">
        <w:rPr>
          <w:rFonts w:cstheme="minorHAnsi"/>
          <w:szCs w:val="26"/>
        </w:rPr>
        <w:t>Windows</w:t>
      </w:r>
    </w:p>
    <w:p w14:paraId="098FD4CC" w14:textId="39B99A7C" w:rsidR="0026025F" w:rsidRPr="00206ACB" w:rsidRDefault="0026025F" w:rsidP="002624D9">
      <w:r w:rsidRPr="00206ACB">
        <w:t>Position-locked</w:t>
      </w:r>
      <w:r w:rsidR="00AC466E" w:rsidRPr="00206ACB">
        <w:t xml:space="preserve"> </w:t>
      </w:r>
      <w:r w:rsidRPr="00206ACB">
        <w:t>cameras</w:t>
      </w:r>
      <w:r w:rsidR="00AC466E" w:rsidRPr="00206ACB">
        <w:t xml:space="preserve"> </w:t>
      </w:r>
      <w:r w:rsidRPr="00206ACB">
        <w:t>are</w:t>
      </w:r>
      <w:r w:rsidR="00AC466E" w:rsidRPr="00206ACB">
        <w:t xml:space="preserve"> </w:t>
      </w:r>
      <w:r w:rsidRPr="00206ACB">
        <w:t>extremely</w:t>
      </w:r>
      <w:r w:rsidR="00AC466E" w:rsidRPr="00206ACB">
        <w:t xml:space="preserve"> </w:t>
      </w:r>
      <w:r w:rsidRPr="00206ACB">
        <w:t>popular</w:t>
      </w:r>
      <w:r w:rsidR="00AC466E" w:rsidRPr="00206ACB">
        <w:t xml:space="preserve"> </w:t>
      </w:r>
      <w:r w:rsidRPr="00206ACB">
        <w:t>on</w:t>
      </w:r>
      <w:r w:rsidR="00AC466E" w:rsidRPr="00206ACB">
        <w:t xml:space="preserve"> </w:t>
      </w:r>
      <w:r w:rsidRPr="00206ACB">
        <w:t>the</w:t>
      </w:r>
      <w:r w:rsidR="00AC466E" w:rsidRPr="00206ACB">
        <w:t xml:space="preserve"> </w:t>
      </w:r>
      <w:r w:rsidRPr="00206ACB">
        <w:t>NES,</w:t>
      </w:r>
      <w:r w:rsidR="00AC466E" w:rsidRPr="00206ACB">
        <w:t xml:space="preserve"> </w:t>
      </w:r>
      <w:r w:rsidRPr="00206ACB">
        <w:t>but</w:t>
      </w:r>
      <w:r w:rsidR="00AC466E" w:rsidRPr="00206ACB">
        <w:t xml:space="preserve"> </w:t>
      </w:r>
      <w:r w:rsidRPr="00206ACB">
        <w:t>sometimes</w:t>
      </w:r>
      <w:r w:rsidR="00AC466E" w:rsidRPr="00206ACB">
        <w:t xml:space="preserve"> </w:t>
      </w:r>
      <w:r w:rsidRPr="00206ACB">
        <w:t>developers</w:t>
      </w:r>
      <w:r w:rsidR="00AC466E" w:rsidRPr="00206ACB">
        <w:t xml:space="preserve"> </w:t>
      </w:r>
      <w:r w:rsidRPr="00206ACB">
        <w:t>want</w:t>
      </w:r>
      <w:r w:rsidR="00AC466E" w:rsidRPr="00206ACB">
        <w:t xml:space="preserve"> </w:t>
      </w:r>
      <w:r w:rsidRPr="00206ACB">
        <w:t>to</w:t>
      </w:r>
      <w:r w:rsidR="00AC466E" w:rsidRPr="00206ACB">
        <w:t xml:space="preserve"> </w:t>
      </w:r>
      <w:r w:rsidRPr="00206ACB">
        <w:t>give</w:t>
      </w:r>
      <w:r w:rsidR="00AC466E" w:rsidRPr="00206ACB">
        <w:t xml:space="preserve"> </w:t>
      </w:r>
      <w:r w:rsidRPr="00206ACB">
        <w:t>the</w:t>
      </w:r>
      <w:r w:rsidR="00AC466E" w:rsidRPr="00206ACB">
        <w:t xml:space="preserve"> </w:t>
      </w:r>
      <w:r w:rsidRPr="00206ACB">
        <w:t>player</w:t>
      </w:r>
      <w:r w:rsidR="00AC466E" w:rsidRPr="00206ACB">
        <w:t xml:space="preserve"> </w:t>
      </w:r>
      <w:r w:rsidRPr="00206ACB">
        <w:t>more</w:t>
      </w:r>
      <w:r w:rsidR="00AC466E" w:rsidRPr="00206ACB">
        <w:t xml:space="preserve"> </w:t>
      </w:r>
      <w:r w:rsidRPr="00206ACB">
        <w:t>freedom</w:t>
      </w:r>
      <w:r w:rsidR="00AC466E" w:rsidRPr="00206ACB">
        <w:t xml:space="preserve"> </w:t>
      </w:r>
      <w:r w:rsidRPr="00206ACB">
        <w:t>to</w:t>
      </w:r>
      <w:r w:rsidR="00AC466E" w:rsidRPr="00206ACB">
        <w:t xml:space="preserve"> </w:t>
      </w:r>
      <w:r w:rsidRPr="00206ACB">
        <w:t>move</w:t>
      </w:r>
      <w:r w:rsidR="00AC466E" w:rsidRPr="00206ACB">
        <w:t xml:space="preserve"> </w:t>
      </w:r>
      <w:r w:rsidRPr="00206ACB">
        <w:t>around</w:t>
      </w:r>
      <w:r w:rsidR="00AC466E" w:rsidRPr="00206ACB">
        <w:t xml:space="preserve"> </w:t>
      </w:r>
      <w:r w:rsidRPr="00206ACB">
        <w:t>without</w:t>
      </w:r>
      <w:r w:rsidR="00AC466E" w:rsidRPr="00206ACB">
        <w:t xml:space="preserve"> </w:t>
      </w:r>
      <w:r w:rsidRPr="00206ACB">
        <w:t>constantly</w:t>
      </w:r>
      <w:r w:rsidR="00AC466E" w:rsidRPr="00206ACB">
        <w:t xml:space="preserve"> </w:t>
      </w:r>
      <w:r w:rsidRPr="00206ACB">
        <w:t>shifting</w:t>
      </w:r>
      <w:r w:rsidR="00AC466E" w:rsidRPr="00206ACB">
        <w:t xml:space="preserve"> </w:t>
      </w:r>
      <w:r w:rsidRPr="00206ACB">
        <w:t>the</w:t>
      </w:r>
      <w:r w:rsidR="00AC466E" w:rsidRPr="00206ACB">
        <w:t xml:space="preserve"> </w:t>
      </w:r>
      <w:r w:rsidRPr="00206ACB">
        <w:t>viewport.</w:t>
      </w:r>
      <w:r w:rsidR="00AC466E" w:rsidRPr="00206ACB">
        <w:t xml:space="preserve"> </w:t>
      </w:r>
      <w:r w:rsidRPr="00206ACB">
        <w:t>A</w:t>
      </w:r>
      <w:r w:rsidR="00AC466E" w:rsidRPr="00206ACB">
        <w:t xml:space="preserve"> </w:t>
      </w:r>
      <w:r w:rsidRPr="00206ACB">
        <w:rPr>
          <w:rStyle w:val="Emphasis"/>
          <w:rFonts w:eastAsiaTheme="majorEastAsia" w:cstheme="minorHAnsi"/>
          <w:color w:val="111111"/>
          <w:szCs w:val="26"/>
        </w:rPr>
        <w:t>camera</w:t>
      </w:r>
      <w:r w:rsidR="00AC466E" w:rsidRPr="00206ACB">
        <w:rPr>
          <w:rStyle w:val="Emphasis"/>
          <w:rFonts w:eastAsiaTheme="majorEastAsia" w:cstheme="minorHAnsi"/>
          <w:color w:val="111111"/>
          <w:szCs w:val="26"/>
        </w:rPr>
        <w:t xml:space="preserve"> </w:t>
      </w:r>
      <w:r w:rsidRPr="00206ACB">
        <w:rPr>
          <w:rStyle w:val="Emphasis"/>
          <w:rFonts w:eastAsiaTheme="majorEastAsia" w:cstheme="minorHAnsi"/>
          <w:color w:val="111111"/>
          <w:szCs w:val="26"/>
        </w:rPr>
        <w:t>window</w:t>
      </w:r>
      <w:r w:rsidR="00AC466E" w:rsidRPr="00206ACB">
        <w:t xml:space="preserve"> </w:t>
      </w:r>
      <w:r w:rsidRPr="00206ACB">
        <w:t>specifies</w:t>
      </w:r>
      <w:r w:rsidR="00AC466E" w:rsidRPr="00206ACB">
        <w:t xml:space="preserve"> </w:t>
      </w:r>
      <w:r w:rsidRPr="00206ACB">
        <w:t>a</w:t>
      </w:r>
      <w:r w:rsidR="00AC466E" w:rsidRPr="00206ACB">
        <w:t xml:space="preserve"> </w:t>
      </w:r>
      <w:r w:rsidRPr="00206ACB">
        <w:t>region</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in</w:t>
      </w:r>
      <w:r w:rsidR="00AC466E" w:rsidRPr="00206ACB">
        <w:t xml:space="preserve"> </w:t>
      </w:r>
      <w:r w:rsidRPr="00206ACB">
        <w:t>which</w:t>
      </w:r>
      <w:r w:rsidR="00AC466E" w:rsidRPr="00206ACB">
        <w:t xml:space="preserve"> </w:t>
      </w:r>
      <w:r w:rsidRPr="00206ACB">
        <w:t>the</w:t>
      </w:r>
      <w:r w:rsidR="00AC466E" w:rsidRPr="00206ACB">
        <w:t xml:space="preserve"> </w:t>
      </w:r>
      <w:r w:rsidRPr="00206ACB">
        <w:t>player</w:t>
      </w:r>
      <w:r w:rsidR="00AC466E" w:rsidRPr="00206ACB">
        <w:t xml:space="preserve"> </w:t>
      </w:r>
      <w:r w:rsidRPr="00206ACB">
        <w:t>can</w:t>
      </w:r>
      <w:r w:rsidR="00AC466E" w:rsidRPr="00206ACB">
        <w:t xml:space="preserve"> </w:t>
      </w:r>
      <w:r w:rsidRPr="00206ACB">
        <w:t>move</w:t>
      </w:r>
      <w:r w:rsidR="00AC466E" w:rsidRPr="00206ACB">
        <w:t xml:space="preserve"> </w:t>
      </w:r>
      <w:r w:rsidRPr="00206ACB">
        <w:t>without</w:t>
      </w:r>
      <w:r w:rsidR="00AC466E" w:rsidRPr="00206ACB">
        <w:t xml:space="preserve"> </w:t>
      </w:r>
      <w:r w:rsidRPr="00206ACB">
        <w:t>causing</w:t>
      </w:r>
      <w:r w:rsidR="00AC466E" w:rsidRPr="00206ACB">
        <w:t xml:space="preserve"> </w:t>
      </w:r>
      <w:r w:rsidRPr="00206ACB">
        <w:t>the</w:t>
      </w:r>
      <w:r w:rsidR="00AC466E" w:rsidRPr="00206ACB">
        <w:t xml:space="preserve"> </w:t>
      </w:r>
      <w:r w:rsidRPr="00206ACB">
        <w:t>screen</w:t>
      </w:r>
      <w:r w:rsidR="00AC466E" w:rsidRPr="00206ACB">
        <w:t xml:space="preserve"> </w:t>
      </w:r>
      <w:r w:rsidRPr="00206ACB">
        <w:t>to</w:t>
      </w:r>
      <w:r w:rsidR="00AC466E" w:rsidRPr="00206ACB">
        <w:t xml:space="preserve"> </w:t>
      </w:r>
      <w:r w:rsidRPr="00206ACB">
        <w:t>scroll;</w:t>
      </w:r>
      <w:r w:rsidR="00AC466E" w:rsidRPr="00206ACB">
        <w:t xml:space="preserve"> </w:t>
      </w:r>
      <w:r w:rsidRPr="00206ACB">
        <w:t>attempting</w:t>
      </w:r>
      <w:r w:rsidR="00AC466E" w:rsidRPr="00206ACB">
        <w:t xml:space="preserve"> </w:t>
      </w:r>
      <w:r w:rsidRPr="00206ACB">
        <w:t>to</w:t>
      </w:r>
      <w:r w:rsidR="00AC466E" w:rsidRPr="00206ACB">
        <w:t xml:space="preserve"> </w:t>
      </w:r>
      <w:r w:rsidRPr="00206ACB">
        <w:t>move</w:t>
      </w:r>
      <w:r w:rsidR="00AC466E" w:rsidRPr="00206ACB">
        <w:t xml:space="preserve"> </w:t>
      </w:r>
      <w:r w:rsidRPr="00206ACB">
        <w:t>outside</w:t>
      </w:r>
      <w:r w:rsidR="00AC466E" w:rsidRPr="00206ACB">
        <w:t xml:space="preserve"> </w:t>
      </w:r>
      <w:r w:rsidRPr="00206ACB">
        <w:t>of</w:t>
      </w:r>
      <w:r w:rsidR="00AC466E" w:rsidRPr="00206ACB">
        <w:t xml:space="preserve"> </w:t>
      </w:r>
      <w:r w:rsidRPr="00206ACB">
        <w:t>the</w:t>
      </w:r>
      <w:r w:rsidR="00AC466E" w:rsidRPr="00206ACB">
        <w:t xml:space="preserve"> </w:t>
      </w:r>
      <w:r w:rsidRPr="00206ACB">
        <w:t>window</w:t>
      </w:r>
      <w:r w:rsidR="00AC466E" w:rsidRPr="00206ACB">
        <w:t xml:space="preserve"> </w:t>
      </w:r>
      <w:r w:rsidRPr="00206ACB">
        <w:t>causes</w:t>
      </w:r>
      <w:r w:rsidR="00AC466E" w:rsidRPr="00206ACB">
        <w:t xml:space="preserve"> </w:t>
      </w:r>
      <w:r w:rsidRPr="00206ACB">
        <w:t>the</w:t>
      </w:r>
      <w:r w:rsidR="00AC466E" w:rsidRPr="00206ACB">
        <w:t xml:space="preserve"> </w:t>
      </w:r>
      <w:r w:rsidRPr="00206ACB">
        <w:t>screen</w:t>
      </w:r>
      <w:r w:rsidR="00AC466E" w:rsidRPr="00206ACB">
        <w:t xml:space="preserve"> </w:t>
      </w:r>
      <w:r w:rsidRPr="00206ACB">
        <w:t>to</w:t>
      </w:r>
      <w:r w:rsidR="00AC466E" w:rsidRPr="00206ACB">
        <w:t xml:space="preserve"> </w:t>
      </w:r>
      <w:r w:rsidRPr="00206ACB">
        <w:t>scroll</w:t>
      </w:r>
      <w:r w:rsidR="00AC466E" w:rsidRPr="00206ACB">
        <w:t xml:space="preserve"> </w:t>
      </w:r>
      <w:r w:rsidRPr="00206ACB">
        <w:t>instead.</w:t>
      </w:r>
    </w:p>
    <w:p w14:paraId="587CB066" w14:textId="346278E5" w:rsidR="00F85F44" w:rsidRPr="00206ACB" w:rsidRDefault="00000000" w:rsidP="009944E9">
      <w:pPr>
        <w:pStyle w:val="NormalWeb"/>
        <w:spacing w:before="120" w:beforeAutospacing="0" w:after="120" w:afterAutospacing="0"/>
        <w:textAlignment w:val="baseline"/>
        <w:rPr>
          <w:rFonts w:cstheme="minorHAnsi"/>
          <w:color w:val="111111"/>
          <w:sz w:val="26"/>
          <w:szCs w:val="26"/>
        </w:rPr>
      </w:pPr>
      <w:hyperlink r:id="rId130" w:history="1">
        <w:r w:rsidR="002624D9">
          <w:rPr>
            <w:rStyle w:val="Hyperlink"/>
            <w:rFonts w:cstheme="minorHAnsi"/>
            <w:sz w:val="26"/>
            <w:szCs w:val="26"/>
          </w:rPr>
          <w:t>https://famicom.party/_app/immutable/assets/crystalis.v7tQkrL-.mp4</w:t>
        </w:r>
      </w:hyperlink>
    </w:p>
    <w:p w14:paraId="6DE347A2" w14:textId="1E3944B1" w:rsidR="001A1446" w:rsidRDefault="0026025F" w:rsidP="002624D9">
      <w:r w:rsidRPr="00206ACB">
        <w:t>A</w:t>
      </w:r>
      <w:r w:rsidR="00AC466E" w:rsidRPr="00206ACB">
        <w:t xml:space="preserve"> </w:t>
      </w:r>
      <w:r w:rsidRPr="00206ACB">
        <w:t>camera</w:t>
      </w:r>
      <w:r w:rsidR="00AC466E" w:rsidRPr="00206ACB">
        <w:t xml:space="preserve"> </w:t>
      </w:r>
      <w:r w:rsidRPr="00206ACB">
        <w:t>window</w:t>
      </w:r>
      <w:r w:rsidR="00AC466E" w:rsidRPr="00206ACB">
        <w:t xml:space="preserve"> </w:t>
      </w:r>
      <w:r w:rsidRPr="00206ACB">
        <w:t>in</w:t>
      </w:r>
      <w:r w:rsidR="00AC466E" w:rsidRPr="00206ACB">
        <w:t xml:space="preserve"> </w:t>
      </w:r>
      <w:r w:rsidRPr="00206ACB">
        <w:rPr>
          <w:rStyle w:val="Emphasis"/>
          <w:rFonts w:cstheme="minorHAnsi"/>
          <w:szCs w:val="26"/>
        </w:rPr>
        <w:t>Crystalis</w:t>
      </w:r>
      <w:r w:rsidR="00AC466E" w:rsidRPr="00206ACB">
        <w:t xml:space="preserve"> </w:t>
      </w:r>
      <w:r w:rsidRPr="00206ACB">
        <w:t>(SNK,</w:t>
      </w:r>
      <w:r w:rsidR="00AC466E" w:rsidRPr="00206ACB">
        <w:t xml:space="preserve"> </w:t>
      </w:r>
      <w:r w:rsidRPr="00206ACB">
        <w:t>1990).</w:t>
      </w:r>
      <w:r w:rsidR="00AC466E" w:rsidRPr="00206ACB">
        <w:t xml:space="preserve"> </w:t>
      </w:r>
      <w:r w:rsidRPr="00206ACB">
        <w:t>The</w:t>
      </w:r>
      <w:r w:rsidR="00AC466E" w:rsidRPr="00206ACB">
        <w:t xml:space="preserve"> </w:t>
      </w:r>
      <w:r w:rsidRPr="00206ACB">
        <w:t>camera</w:t>
      </w:r>
      <w:r w:rsidR="00AC466E" w:rsidRPr="00206ACB">
        <w:t xml:space="preserve"> </w:t>
      </w:r>
      <w:r w:rsidRPr="00206ACB">
        <w:t>window</w:t>
      </w:r>
      <w:r w:rsidR="00AC466E" w:rsidRPr="00206ACB">
        <w:t xml:space="preserve"> </w:t>
      </w:r>
      <w:r w:rsidRPr="00206ACB">
        <w:t>here</w:t>
      </w:r>
      <w:r w:rsidR="00AC466E" w:rsidRPr="00206ACB">
        <w:t xml:space="preserve"> </w:t>
      </w:r>
      <w:r w:rsidRPr="00206ACB">
        <w:t>is</w:t>
      </w:r>
      <w:r w:rsidR="00AC466E" w:rsidRPr="00206ACB">
        <w:t xml:space="preserve"> </w:t>
      </w:r>
      <w:r w:rsidRPr="00206ACB">
        <w:t>especially</w:t>
      </w:r>
      <w:r w:rsidR="00AC466E" w:rsidRPr="00206ACB">
        <w:t xml:space="preserve"> </w:t>
      </w:r>
      <w:r w:rsidRPr="00206ACB">
        <w:t>noticeable</w:t>
      </w:r>
      <w:r w:rsidR="00AC466E" w:rsidRPr="00206ACB">
        <w:t xml:space="preserve"> </w:t>
      </w:r>
      <w:r w:rsidRPr="00206ACB">
        <w:t>when</w:t>
      </w:r>
      <w:r w:rsidR="00AC466E" w:rsidRPr="00206ACB">
        <w:t xml:space="preserve"> </w:t>
      </w:r>
      <w:r w:rsidRPr="00206ACB">
        <w:t>the</w:t>
      </w:r>
      <w:r w:rsidR="00AC466E" w:rsidRPr="00206ACB">
        <w:t xml:space="preserve"> </w:t>
      </w:r>
      <w:r w:rsidRPr="00206ACB">
        <w:t>player</w:t>
      </w:r>
      <w:r w:rsidR="00AC466E" w:rsidRPr="00206ACB">
        <w:t xml:space="preserve"> </w:t>
      </w:r>
      <w:r w:rsidRPr="00206ACB">
        <w:t>character</w:t>
      </w:r>
      <w:r w:rsidR="00AC466E" w:rsidRPr="00206ACB">
        <w:t xml:space="preserve"> </w:t>
      </w:r>
      <w:r w:rsidRPr="00206ACB">
        <w:t>is</w:t>
      </w:r>
      <w:r w:rsidR="00AC466E" w:rsidRPr="00206ACB">
        <w:t xml:space="preserve"> </w:t>
      </w:r>
      <w:r w:rsidRPr="00206ACB">
        <w:t>moving</w:t>
      </w:r>
      <w:r w:rsidR="00AC466E" w:rsidRPr="00206ACB">
        <w:t xml:space="preserve"> </w:t>
      </w:r>
      <w:r w:rsidRPr="00206ACB">
        <w:t>left</w:t>
      </w:r>
      <w:r w:rsidR="00AC466E" w:rsidRPr="00206ACB">
        <w:t xml:space="preserve"> </w:t>
      </w:r>
      <w:r w:rsidRPr="00206ACB">
        <w:t>or</w:t>
      </w:r>
      <w:r w:rsidR="00AC466E" w:rsidRPr="00206ACB">
        <w:t xml:space="preserve"> </w:t>
      </w:r>
      <w:r w:rsidRPr="00206ACB">
        <w:t>right.</w:t>
      </w:r>
    </w:p>
    <w:p w14:paraId="160D0528" w14:textId="77777777" w:rsidR="001A1446" w:rsidRDefault="001A1446">
      <w:pPr>
        <w:widowControl/>
        <w:kinsoku/>
        <w:overflowPunct/>
        <w:autoSpaceDE/>
        <w:autoSpaceDN/>
        <w:spacing w:before="0" w:after="160" w:line="259" w:lineRule="auto"/>
        <w:ind w:firstLine="0"/>
        <w:jc w:val="left"/>
      </w:pPr>
      <w:r>
        <w:br w:type="page"/>
      </w:r>
    </w:p>
    <w:p w14:paraId="43401487" w14:textId="77777777" w:rsidR="0026025F" w:rsidRPr="00206ACB" w:rsidRDefault="0026025F">
      <w:pPr>
        <w:pStyle w:val="ListParagraph"/>
        <w:numPr>
          <w:ilvl w:val="0"/>
          <w:numId w:val="13"/>
        </w:numPr>
        <w:rPr>
          <w:rFonts w:cstheme="minorHAnsi"/>
          <w:szCs w:val="26"/>
        </w:rPr>
      </w:pPr>
      <w:r w:rsidRPr="00206ACB">
        <w:rPr>
          <w:rFonts w:cstheme="minorHAnsi"/>
          <w:szCs w:val="26"/>
        </w:rPr>
        <w:lastRenderedPageBreak/>
        <w:t>Auto-scroll</w:t>
      </w:r>
    </w:p>
    <w:p w14:paraId="0C60507E" w14:textId="350C1F46" w:rsidR="0026025F" w:rsidRPr="00206ACB" w:rsidRDefault="0026025F" w:rsidP="009944E9">
      <w:pPr>
        <w:pStyle w:val="NormalWeb"/>
        <w:spacing w:before="120" w:beforeAutospacing="0" w:after="120" w:afterAutospacing="0"/>
        <w:jc w:val="both"/>
        <w:textAlignment w:val="baseline"/>
        <w:rPr>
          <w:rFonts w:cstheme="minorHAnsi"/>
          <w:color w:val="111111"/>
          <w:sz w:val="26"/>
          <w:szCs w:val="26"/>
        </w:rPr>
      </w:pPr>
      <w:r w:rsidRPr="00206ACB">
        <w:rPr>
          <w:rFonts w:cstheme="minorHAnsi"/>
          <w:color w:val="111111"/>
          <w:sz w:val="26"/>
          <w:szCs w:val="26"/>
        </w:rPr>
        <w:t>Finally,</w:t>
      </w:r>
      <w:r w:rsidR="00AC466E" w:rsidRPr="00206ACB">
        <w:rPr>
          <w:rFonts w:cstheme="minorHAnsi"/>
          <w:color w:val="111111"/>
          <w:sz w:val="26"/>
          <w:szCs w:val="26"/>
        </w:rPr>
        <w:t xml:space="preserve"> </w:t>
      </w:r>
      <w:r w:rsidRPr="00206ACB">
        <w:rPr>
          <w:rFonts w:cstheme="minorHAnsi"/>
          <w:color w:val="111111"/>
          <w:sz w:val="26"/>
          <w:szCs w:val="26"/>
        </w:rPr>
        <w:t>the</w:t>
      </w:r>
      <w:r w:rsidR="00AC466E" w:rsidRPr="00206ACB">
        <w:rPr>
          <w:rFonts w:cstheme="minorHAnsi"/>
          <w:color w:val="111111"/>
          <w:sz w:val="26"/>
          <w:szCs w:val="26"/>
        </w:rPr>
        <w:t xml:space="preserve"> </w:t>
      </w:r>
      <w:r w:rsidRPr="00206ACB">
        <w:rPr>
          <w:rFonts w:cstheme="minorHAnsi"/>
          <w:color w:val="111111"/>
          <w:sz w:val="26"/>
          <w:szCs w:val="26"/>
        </w:rPr>
        <w:t>third</w:t>
      </w:r>
      <w:r w:rsidR="00AC466E" w:rsidRPr="00206ACB">
        <w:rPr>
          <w:rFonts w:cstheme="minorHAnsi"/>
          <w:color w:val="111111"/>
          <w:sz w:val="26"/>
          <w:szCs w:val="26"/>
        </w:rPr>
        <w:t xml:space="preserve"> </w:t>
      </w:r>
      <w:r w:rsidRPr="00206ACB">
        <w:rPr>
          <w:rFonts w:cstheme="minorHAnsi"/>
          <w:color w:val="111111"/>
          <w:sz w:val="26"/>
          <w:szCs w:val="26"/>
        </w:rPr>
        <w:t>camera</w:t>
      </w:r>
      <w:r w:rsidR="00AC466E" w:rsidRPr="00206ACB">
        <w:rPr>
          <w:rFonts w:cstheme="minorHAnsi"/>
          <w:color w:val="111111"/>
          <w:sz w:val="26"/>
          <w:szCs w:val="26"/>
        </w:rPr>
        <w:t xml:space="preserve"> </w:t>
      </w:r>
      <w:r w:rsidRPr="00206ACB">
        <w:rPr>
          <w:rFonts w:cstheme="minorHAnsi"/>
          <w:color w:val="111111"/>
          <w:sz w:val="26"/>
          <w:szCs w:val="26"/>
        </w:rPr>
        <w:t>system</w:t>
      </w:r>
      <w:r w:rsidR="00AC466E" w:rsidRPr="00206ACB">
        <w:rPr>
          <w:rFonts w:cstheme="minorHAnsi"/>
          <w:color w:val="111111"/>
          <w:sz w:val="26"/>
          <w:szCs w:val="26"/>
        </w:rPr>
        <w:t xml:space="preserve"> </w:t>
      </w:r>
      <w:r w:rsidRPr="00206ACB">
        <w:rPr>
          <w:rFonts w:cstheme="minorHAnsi"/>
          <w:color w:val="111111"/>
          <w:sz w:val="26"/>
          <w:szCs w:val="26"/>
        </w:rPr>
        <w:t>we</w:t>
      </w:r>
      <w:r w:rsidR="00AC466E" w:rsidRPr="00206ACB">
        <w:rPr>
          <w:rFonts w:cstheme="minorHAnsi"/>
          <w:color w:val="111111"/>
          <w:sz w:val="26"/>
          <w:szCs w:val="26"/>
        </w:rPr>
        <w:t xml:space="preserve"> </w:t>
      </w:r>
      <w:r w:rsidRPr="00206ACB">
        <w:rPr>
          <w:rFonts w:cstheme="minorHAnsi"/>
          <w:color w:val="111111"/>
          <w:sz w:val="26"/>
          <w:szCs w:val="26"/>
        </w:rPr>
        <w:t>will</w:t>
      </w:r>
      <w:r w:rsidR="00AC466E" w:rsidRPr="00206ACB">
        <w:rPr>
          <w:rFonts w:cstheme="minorHAnsi"/>
          <w:color w:val="111111"/>
          <w:sz w:val="26"/>
          <w:szCs w:val="26"/>
        </w:rPr>
        <w:t xml:space="preserve"> </w:t>
      </w:r>
      <w:r w:rsidRPr="00206ACB">
        <w:rPr>
          <w:rFonts w:cstheme="minorHAnsi"/>
          <w:color w:val="111111"/>
          <w:sz w:val="26"/>
          <w:szCs w:val="26"/>
        </w:rPr>
        <w:t>look</w:t>
      </w:r>
      <w:r w:rsidR="00AC466E" w:rsidRPr="00206ACB">
        <w:rPr>
          <w:rFonts w:cstheme="minorHAnsi"/>
          <w:color w:val="111111"/>
          <w:sz w:val="26"/>
          <w:szCs w:val="26"/>
        </w:rPr>
        <w:t xml:space="preserve"> </w:t>
      </w:r>
      <w:r w:rsidRPr="00206ACB">
        <w:rPr>
          <w:rFonts w:cstheme="minorHAnsi"/>
          <w:color w:val="111111"/>
          <w:sz w:val="26"/>
          <w:szCs w:val="26"/>
        </w:rPr>
        <w:t>at</w:t>
      </w:r>
      <w:r w:rsidR="00AC466E" w:rsidRPr="00206ACB">
        <w:rPr>
          <w:rFonts w:cstheme="minorHAnsi"/>
          <w:color w:val="111111"/>
          <w:sz w:val="26"/>
          <w:szCs w:val="26"/>
        </w:rPr>
        <w:t xml:space="preserve"> </w:t>
      </w:r>
      <w:r w:rsidRPr="00206ACB">
        <w:rPr>
          <w:rFonts w:cstheme="minorHAnsi"/>
          <w:color w:val="111111"/>
          <w:sz w:val="26"/>
          <w:szCs w:val="26"/>
        </w:rPr>
        <w:t>here</w:t>
      </w:r>
      <w:r w:rsidR="00AC466E" w:rsidRPr="00206ACB">
        <w:rPr>
          <w:rFonts w:cstheme="minorHAnsi"/>
          <w:color w:val="111111"/>
          <w:sz w:val="26"/>
          <w:szCs w:val="26"/>
        </w:rPr>
        <w:t xml:space="preserve"> </w:t>
      </w:r>
      <w:r w:rsidRPr="00206ACB">
        <w:rPr>
          <w:rFonts w:cstheme="minorHAnsi"/>
          <w:color w:val="111111"/>
          <w:sz w:val="26"/>
          <w:szCs w:val="26"/>
        </w:rPr>
        <w:t>is</w:t>
      </w:r>
      <w:r w:rsidR="00AC466E" w:rsidRPr="00206ACB">
        <w:rPr>
          <w:rFonts w:cstheme="minorHAnsi"/>
          <w:color w:val="111111"/>
          <w:sz w:val="26"/>
          <w:szCs w:val="26"/>
        </w:rPr>
        <w:t xml:space="preserve"> </w:t>
      </w:r>
      <w:r w:rsidRPr="00206ACB">
        <w:rPr>
          <w:rFonts w:cstheme="minorHAnsi"/>
          <w:color w:val="111111"/>
          <w:sz w:val="26"/>
          <w:szCs w:val="26"/>
        </w:rPr>
        <w:t>auto-scrolling.</w:t>
      </w:r>
      <w:r w:rsidR="00AC466E" w:rsidRPr="00206ACB">
        <w:rPr>
          <w:rFonts w:cstheme="minorHAnsi"/>
          <w:color w:val="111111"/>
          <w:sz w:val="26"/>
          <w:szCs w:val="26"/>
        </w:rPr>
        <w:t xml:space="preserve"> </w:t>
      </w:r>
      <w:r w:rsidRPr="00206ACB">
        <w:rPr>
          <w:rFonts w:cstheme="minorHAnsi"/>
          <w:color w:val="111111"/>
          <w:sz w:val="26"/>
          <w:szCs w:val="26"/>
        </w:rPr>
        <w:t>In</w:t>
      </w:r>
      <w:r w:rsidR="00AC466E" w:rsidRPr="00206ACB">
        <w:rPr>
          <w:rFonts w:cstheme="minorHAnsi"/>
          <w:color w:val="111111"/>
          <w:sz w:val="26"/>
          <w:szCs w:val="26"/>
        </w:rPr>
        <w:t xml:space="preserve"> </w:t>
      </w:r>
      <w:r w:rsidRPr="00206ACB">
        <w:rPr>
          <w:rFonts w:cstheme="minorHAnsi"/>
          <w:color w:val="111111"/>
          <w:sz w:val="26"/>
          <w:szCs w:val="26"/>
        </w:rPr>
        <w:t>an</w:t>
      </w:r>
      <w:r w:rsidR="00AC466E" w:rsidRPr="00206ACB">
        <w:rPr>
          <w:rFonts w:cstheme="minorHAnsi"/>
          <w:color w:val="111111"/>
          <w:sz w:val="26"/>
          <w:szCs w:val="26"/>
        </w:rPr>
        <w:t xml:space="preserve"> </w:t>
      </w:r>
      <w:r w:rsidRPr="00206ACB">
        <w:rPr>
          <w:rFonts w:cstheme="minorHAnsi"/>
          <w:color w:val="111111"/>
          <w:sz w:val="26"/>
          <w:szCs w:val="26"/>
        </w:rPr>
        <w:t>auto-scroll</w:t>
      </w:r>
      <w:r w:rsidR="00AC466E" w:rsidRPr="00206ACB">
        <w:rPr>
          <w:rFonts w:cstheme="minorHAnsi"/>
          <w:color w:val="111111"/>
          <w:sz w:val="26"/>
          <w:szCs w:val="26"/>
        </w:rPr>
        <w:t xml:space="preserve"> </w:t>
      </w:r>
      <w:r w:rsidRPr="00206ACB">
        <w:rPr>
          <w:rFonts w:cstheme="minorHAnsi"/>
          <w:color w:val="111111"/>
          <w:sz w:val="26"/>
          <w:szCs w:val="26"/>
        </w:rPr>
        <w:t>camera</w:t>
      </w:r>
      <w:r w:rsidR="00AC466E" w:rsidRPr="00206ACB">
        <w:rPr>
          <w:rFonts w:cstheme="minorHAnsi"/>
          <w:color w:val="111111"/>
          <w:sz w:val="26"/>
          <w:szCs w:val="26"/>
        </w:rPr>
        <w:t xml:space="preserve"> </w:t>
      </w:r>
      <w:r w:rsidRPr="00206ACB">
        <w:rPr>
          <w:rFonts w:cstheme="minorHAnsi"/>
          <w:color w:val="111111"/>
          <w:sz w:val="26"/>
          <w:szCs w:val="26"/>
        </w:rPr>
        <w:t>system,</w:t>
      </w:r>
      <w:r w:rsidR="00AC466E" w:rsidRPr="00206ACB">
        <w:rPr>
          <w:rFonts w:cstheme="minorHAnsi"/>
          <w:color w:val="111111"/>
          <w:sz w:val="26"/>
          <w:szCs w:val="26"/>
        </w:rPr>
        <w:t xml:space="preserve"> </w:t>
      </w:r>
      <w:r w:rsidRPr="00206ACB">
        <w:rPr>
          <w:rFonts w:cstheme="minorHAnsi"/>
          <w:color w:val="111111"/>
          <w:sz w:val="26"/>
          <w:szCs w:val="26"/>
        </w:rPr>
        <w:t>the</w:t>
      </w:r>
      <w:r w:rsidR="00AC466E" w:rsidRPr="00206ACB">
        <w:rPr>
          <w:rFonts w:cstheme="minorHAnsi"/>
          <w:color w:val="111111"/>
          <w:sz w:val="26"/>
          <w:szCs w:val="26"/>
        </w:rPr>
        <w:t xml:space="preserve"> </w:t>
      </w:r>
      <w:r w:rsidRPr="00206ACB">
        <w:rPr>
          <w:rFonts w:cstheme="minorHAnsi"/>
          <w:color w:val="111111"/>
          <w:sz w:val="26"/>
          <w:szCs w:val="26"/>
        </w:rPr>
        <w:t>player</w:t>
      </w:r>
      <w:r w:rsidR="00AC466E" w:rsidRPr="00206ACB">
        <w:rPr>
          <w:rFonts w:cstheme="minorHAnsi"/>
          <w:color w:val="111111"/>
          <w:sz w:val="26"/>
          <w:szCs w:val="26"/>
        </w:rPr>
        <w:t xml:space="preserve"> </w:t>
      </w:r>
      <w:r w:rsidRPr="00206ACB">
        <w:rPr>
          <w:rFonts w:cstheme="minorHAnsi"/>
          <w:color w:val="111111"/>
          <w:sz w:val="26"/>
          <w:szCs w:val="26"/>
        </w:rPr>
        <w:t>does</w:t>
      </w:r>
      <w:r w:rsidR="00AC466E" w:rsidRPr="00206ACB">
        <w:rPr>
          <w:rFonts w:cstheme="minorHAnsi"/>
          <w:color w:val="111111"/>
          <w:sz w:val="26"/>
          <w:szCs w:val="26"/>
        </w:rPr>
        <w:t xml:space="preserve"> </w:t>
      </w:r>
      <w:r w:rsidRPr="00206ACB">
        <w:rPr>
          <w:rFonts w:cstheme="minorHAnsi"/>
          <w:color w:val="111111"/>
          <w:sz w:val="26"/>
          <w:szCs w:val="26"/>
        </w:rPr>
        <w:t>not</w:t>
      </w:r>
      <w:r w:rsidR="00AC466E" w:rsidRPr="00206ACB">
        <w:rPr>
          <w:rFonts w:cstheme="minorHAnsi"/>
          <w:color w:val="111111"/>
          <w:sz w:val="26"/>
          <w:szCs w:val="26"/>
        </w:rPr>
        <w:t xml:space="preserve"> </w:t>
      </w:r>
      <w:r w:rsidRPr="00206ACB">
        <w:rPr>
          <w:rFonts w:cstheme="minorHAnsi"/>
          <w:color w:val="111111"/>
          <w:sz w:val="26"/>
          <w:szCs w:val="26"/>
        </w:rPr>
        <w:t>have</w:t>
      </w:r>
      <w:r w:rsidR="00AC466E" w:rsidRPr="00206ACB">
        <w:rPr>
          <w:rFonts w:cstheme="minorHAnsi"/>
          <w:color w:val="111111"/>
          <w:sz w:val="26"/>
          <w:szCs w:val="26"/>
        </w:rPr>
        <w:t xml:space="preserve"> </w:t>
      </w:r>
      <w:r w:rsidRPr="00206ACB">
        <w:rPr>
          <w:rFonts w:cstheme="minorHAnsi"/>
          <w:color w:val="111111"/>
          <w:sz w:val="26"/>
          <w:szCs w:val="26"/>
        </w:rPr>
        <w:t>any</w:t>
      </w:r>
      <w:r w:rsidR="00AC466E" w:rsidRPr="00206ACB">
        <w:rPr>
          <w:rFonts w:cstheme="minorHAnsi"/>
          <w:color w:val="111111"/>
          <w:sz w:val="26"/>
          <w:szCs w:val="26"/>
        </w:rPr>
        <w:t xml:space="preserve"> </w:t>
      </w:r>
      <w:r w:rsidRPr="00206ACB">
        <w:rPr>
          <w:rFonts w:cstheme="minorHAnsi"/>
          <w:color w:val="111111"/>
          <w:sz w:val="26"/>
          <w:szCs w:val="26"/>
        </w:rPr>
        <w:t>control</w:t>
      </w:r>
      <w:r w:rsidR="00AC466E" w:rsidRPr="00206ACB">
        <w:rPr>
          <w:rFonts w:cstheme="minorHAnsi"/>
          <w:color w:val="111111"/>
          <w:sz w:val="26"/>
          <w:szCs w:val="26"/>
        </w:rPr>
        <w:t xml:space="preserve"> </w:t>
      </w:r>
      <w:r w:rsidRPr="00206ACB">
        <w:rPr>
          <w:rFonts w:cstheme="minorHAnsi"/>
          <w:color w:val="111111"/>
          <w:sz w:val="26"/>
          <w:szCs w:val="26"/>
        </w:rPr>
        <w:t>over</w:t>
      </w:r>
      <w:r w:rsidR="00AC466E" w:rsidRPr="00206ACB">
        <w:rPr>
          <w:rFonts w:cstheme="minorHAnsi"/>
          <w:color w:val="111111"/>
          <w:sz w:val="26"/>
          <w:szCs w:val="26"/>
        </w:rPr>
        <w:t xml:space="preserve"> </w:t>
      </w:r>
      <w:r w:rsidRPr="00206ACB">
        <w:rPr>
          <w:rFonts w:cstheme="minorHAnsi"/>
          <w:color w:val="111111"/>
          <w:sz w:val="26"/>
          <w:szCs w:val="26"/>
        </w:rPr>
        <w:t>camera</w:t>
      </w:r>
      <w:r w:rsidR="00AC466E" w:rsidRPr="00206ACB">
        <w:rPr>
          <w:rFonts w:cstheme="minorHAnsi"/>
          <w:color w:val="111111"/>
          <w:sz w:val="26"/>
          <w:szCs w:val="26"/>
        </w:rPr>
        <w:t xml:space="preserve"> </w:t>
      </w:r>
      <w:r w:rsidRPr="00206ACB">
        <w:rPr>
          <w:rFonts w:cstheme="minorHAnsi"/>
          <w:color w:val="111111"/>
          <w:sz w:val="26"/>
          <w:szCs w:val="26"/>
        </w:rPr>
        <w:t>movement</w:t>
      </w:r>
      <w:r w:rsidR="00AC466E" w:rsidRPr="00206ACB">
        <w:rPr>
          <w:rFonts w:cstheme="minorHAnsi"/>
          <w:color w:val="111111"/>
          <w:sz w:val="26"/>
          <w:szCs w:val="26"/>
        </w:rPr>
        <w:t xml:space="preserve"> </w:t>
      </w:r>
      <w:r w:rsidRPr="00206ACB">
        <w:rPr>
          <w:rFonts w:cstheme="minorHAnsi"/>
          <w:color w:val="111111"/>
          <w:sz w:val="26"/>
          <w:szCs w:val="26"/>
        </w:rPr>
        <w:t>-</w:t>
      </w:r>
      <w:r w:rsidR="00AC466E" w:rsidRPr="00206ACB">
        <w:rPr>
          <w:rFonts w:cstheme="minorHAnsi"/>
          <w:color w:val="111111"/>
          <w:sz w:val="26"/>
          <w:szCs w:val="26"/>
        </w:rPr>
        <w:t xml:space="preserve"> </w:t>
      </w:r>
      <w:r w:rsidRPr="00206ACB">
        <w:rPr>
          <w:rFonts w:cstheme="minorHAnsi"/>
          <w:color w:val="111111"/>
          <w:sz w:val="26"/>
          <w:szCs w:val="26"/>
        </w:rPr>
        <w:t>the</w:t>
      </w:r>
      <w:r w:rsidR="00AC466E" w:rsidRPr="00206ACB">
        <w:rPr>
          <w:rFonts w:cstheme="minorHAnsi"/>
          <w:color w:val="111111"/>
          <w:sz w:val="26"/>
          <w:szCs w:val="26"/>
        </w:rPr>
        <w:t xml:space="preserve"> </w:t>
      </w:r>
      <w:r w:rsidRPr="00206ACB">
        <w:rPr>
          <w:rFonts w:cstheme="minorHAnsi"/>
          <w:color w:val="111111"/>
          <w:sz w:val="26"/>
          <w:szCs w:val="26"/>
        </w:rPr>
        <w:t>camera</w:t>
      </w:r>
      <w:r w:rsidR="00AC466E" w:rsidRPr="00206ACB">
        <w:rPr>
          <w:rFonts w:cstheme="minorHAnsi"/>
          <w:color w:val="111111"/>
          <w:sz w:val="26"/>
          <w:szCs w:val="26"/>
        </w:rPr>
        <w:t xml:space="preserve"> </w:t>
      </w:r>
      <w:r w:rsidRPr="00206ACB">
        <w:rPr>
          <w:rFonts w:cstheme="minorHAnsi"/>
          <w:color w:val="111111"/>
          <w:sz w:val="26"/>
          <w:szCs w:val="26"/>
        </w:rPr>
        <w:t>is</w:t>
      </w:r>
      <w:r w:rsidR="00AC466E" w:rsidRPr="00206ACB">
        <w:rPr>
          <w:rFonts w:cstheme="minorHAnsi"/>
          <w:color w:val="111111"/>
          <w:sz w:val="26"/>
          <w:szCs w:val="26"/>
        </w:rPr>
        <w:t xml:space="preserve"> </w:t>
      </w:r>
      <w:r w:rsidRPr="00206ACB">
        <w:rPr>
          <w:rFonts w:cstheme="minorHAnsi"/>
          <w:color w:val="111111"/>
          <w:sz w:val="26"/>
          <w:szCs w:val="26"/>
        </w:rPr>
        <w:t>constantly</w:t>
      </w:r>
      <w:r w:rsidR="00AC466E" w:rsidRPr="00206ACB">
        <w:rPr>
          <w:rFonts w:cstheme="minorHAnsi"/>
          <w:color w:val="111111"/>
          <w:sz w:val="26"/>
          <w:szCs w:val="26"/>
        </w:rPr>
        <w:t xml:space="preserve"> </w:t>
      </w:r>
      <w:r w:rsidRPr="00206ACB">
        <w:rPr>
          <w:rFonts w:cstheme="minorHAnsi"/>
          <w:color w:val="111111"/>
          <w:sz w:val="26"/>
          <w:szCs w:val="26"/>
        </w:rPr>
        <w:t>moving</w:t>
      </w:r>
      <w:r w:rsidR="00AC466E" w:rsidRPr="00206ACB">
        <w:rPr>
          <w:rFonts w:cstheme="minorHAnsi"/>
          <w:color w:val="111111"/>
          <w:sz w:val="26"/>
          <w:szCs w:val="26"/>
        </w:rPr>
        <w:t xml:space="preserve"> </w:t>
      </w:r>
      <w:r w:rsidRPr="00206ACB">
        <w:rPr>
          <w:rFonts w:cstheme="minorHAnsi"/>
          <w:color w:val="111111"/>
          <w:sz w:val="26"/>
          <w:szCs w:val="26"/>
        </w:rPr>
        <w:t>on</w:t>
      </w:r>
      <w:r w:rsidR="00AC466E" w:rsidRPr="00206ACB">
        <w:rPr>
          <w:rFonts w:cstheme="minorHAnsi"/>
          <w:color w:val="111111"/>
          <w:sz w:val="26"/>
          <w:szCs w:val="26"/>
        </w:rPr>
        <w:t xml:space="preserve"> </w:t>
      </w:r>
      <w:r w:rsidRPr="00206ACB">
        <w:rPr>
          <w:rFonts w:cstheme="minorHAnsi"/>
          <w:color w:val="111111"/>
          <w:sz w:val="26"/>
          <w:szCs w:val="26"/>
        </w:rPr>
        <w:t>its</w:t>
      </w:r>
      <w:r w:rsidR="00AC466E" w:rsidRPr="00206ACB">
        <w:rPr>
          <w:rFonts w:cstheme="minorHAnsi"/>
          <w:color w:val="111111"/>
          <w:sz w:val="26"/>
          <w:szCs w:val="26"/>
        </w:rPr>
        <w:t xml:space="preserve"> </w:t>
      </w:r>
      <w:r w:rsidRPr="00206ACB">
        <w:rPr>
          <w:rFonts w:cstheme="minorHAnsi"/>
          <w:color w:val="111111"/>
          <w:sz w:val="26"/>
          <w:szCs w:val="26"/>
        </w:rPr>
        <w:t>own,</w:t>
      </w:r>
      <w:r w:rsidR="00AC466E" w:rsidRPr="00206ACB">
        <w:rPr>
          <w:rFonts w:cstheme="minorHAnsi"/>
          <w:color w:val="111111"/>
          <w:sz w:val="26"/>
          <w:szCs w:val="26"/>
        </w:rPr>
        <w:t xml:space="preserve"> </w:t>
      </w:r>
      <w:r w:rsidRPr="00206ACB">
        <w:rPr>
          <w:rFonts w:cstheme="minorHAnsi"/>
          <w:color w:val="111111"/>
          <w:sz w:val="26"/>
          <w:szCs w:val="26"/>
        </w:rPr>
        <w:t>with</w:t>
      </w:r>
      <w:r w:rsidR="00AC466E" w:rsidRPr="00206ACB">
        <w:rPr>
          <w:rFonts w:cstheme="minorHAnsi"/>
          <w:color w:val="111111"/>
          <w:sz w:val="26"/>
          <w:szCs w:val="26"/>
        </w:rPr>
        <w:t xml:space="preserve"> </w:t>
      </w:r>
      <w:r w:rsidRPr="00206ACB">
        <w:rPr>
          <w:rFonts w:cstheme="minorHAnsi"/>
          <w:color w:val="111111"/>
          <w:sz w:val="26"/>
          <w:szCs w:val="26"/>
        </w:rPr>
        <w:t>the</w:t>
      </w:r>
      <w:r w:rsidR="00AC466E" w:rsidRPr="00206ACB">
        <w:rPr>
          <w:rFonts w:cstheme="minorHAnsi"/>
          <w:color w:val="111111"/>
          <w:sz w:val="26"/>
          <w:szCs w:val="26"/>
        </w:rPr>
        <w:t xml:space="preserve"> </w:t>
      </w:r>
      <w:r w:rsidRPr="00206ACB">
        <w:rPr>
          <w:rFonts w:cstheme="minorHAnsi"/>
          <w:color w:val="111111"/>
          <w:sz w:val="26"/>
          <w:szCs w:val="26"/>
        </w:rPr>
        <w:t>player</w:t>
      </w:r>
      <w:r w:rsidR="00AC466E" w:rsidRPr="00206ACB">
        <w:rPr>
          <w:rFonts w:cstheme="minorHAnsi"/>
          <w:color w:val="111111"/>
          <w:sz w:val="26"/>
          <w:szCs w:val="26"/>
        </w:rPr>
        <w:t xml:space="preserve"> </w:t>
      </w:r>
      <w:r w:rsidRPr="00206ACB">
        <w:rPr>
          <w:rFonts w:cstheme="minorHAnsi"/>
          <w:color w:val="111111"/>
          <w:sz w:val="26"/>
          <w:szCs w:val="26"/>
        </w:rPr>
        <w:t>either</w:t>
      </w:r>
      <w:r w:rsidR="00AC466E" w:rsidRPr="00206ACB">
        <w:rPr>
          <w:rFonts w:cstheme="minorHAnsi"/>
          <w:color w:val="111111"/>
          <w:sz w:val="26"/>
          <w:szCs w:val="26"/>
        </w:rPr>
        <w:t xml:space="preserve"> </w:t>
      </w:r>
      <w:r w:rsidRPr="00206ACB">
        <w:rPr>
          <w:rFonts w:cstheme="minorHAnsi"/>
          <w:color w:val="111111"/>
          <w:sz w:val="26"/>
          <w:szCs w:val="26"/>
        </w:rPr>
        <w:t>remaining</w:t>
      </w:r>
      <w:r w:rsidR="00AC466E" w:rsidRPr="00206ACB">
        <w:rPr>
          <w:rFonts w:cstheme="minorHAnsi"/>
          <w:color w:val="111111"/>
          <w:sz w:val="26"/>
          <w:szCs w:val="26"/>
        </w:rPr>
        <w:t xml:space="preserve"> </w:t>
      </w:r>
      <w:r w:rsidRPr="00206ACB">
        <w:rPr>
          <w:rFonts w:cstheme="minorHAnsi"/>
          <w:color w:val="111111"/>
          <w:sz w:val="26"/>
          <w:szCs w:val="26"/>
        </w:rPr>
        <w:t>in</w:t>
      </w:r>
      <w:r w:rsidR="00AC466E" w:rsidRPr="00206ACB">
        <w:rPr>
          <w:rFonts w:cstheme="minorHAnsi"/>
          <w:color w:val="111111"/>
          <w:sz w:val="26"/>
          <w:szCs w:val="26"/>
        </w:rPr>
        <w:t xml:space="preserve"> </w:t>
      </w:r>
      <w:r w:rsidRPr="00206ACB">
        <w:rPr>
          <w:rFonts w:cstheme="minorHAnsi"/>
          <w:color w:val="111111"/>
          <w:sz w:val="26"/>
          <w:szCs w:val="26"/>
        </w:rPr>
        <w:t>the</w:t>
      </w:r>
      <w:r w:rsidR="00AC466E" w:rsidRPr="00206ACB">
        <w:rPr>
          <w:rFonts w:cstheme="minorHAnsi"/>
          <w:color w:val="111111"/>
          <w:sz w:val="26"/>
          <w:szCs w:val="26"/>
        </w:rPr>
        <w:t xml:space="preserve"> </w:t>
      </w:r>
      <w:r w:rsidRPr="00206ACB">
        <w:rPr>
          <w:rFonts w:cstheme="minorHAnsi"/>
          <w:color w:val="111111"/>
          <w:sz w:val="26"/>
          <w:szCs w:val="26"/>
        </w:rPr>
        <w:t>same</w:t>
      </w:r>
      <w:r w:rsidR="00AC466E" w:rsidRPr="00206ACB">
        <w:rPr>
          <w:rFonts w:cstheme="minorHAnsi"/>
          <w:color w:val="111111"/>
          <w:sz w:val="26"/>
          <w:szCs w:val="26"/>
        </w:rPr>
        <w:t xml:space="preserve"> </w:t>
      </w:r>
      <w:r w:rsidRPr="00206ACB">
        <w:rPr>
          <w:rFonts w:cstheme="minorHAnsi"/>
          <w:color w:val="111111"/>
          <w:sz w:val="26"/>
          <w:szCs w:val="26"/>
        </w:rPr>
        <w:t>position</w:t>
      </w:r>
      <w:r w:rsidR="00AC466E" w:rsidRPr="00206ACB">
        <w:rPr>
          <w:rFonts w:cstheme="minorHAnsi"/>
          <w:color w:val="111111"/>
          <w:sz w:val="26"/>
          <w:szCs w:val="26"/>
        </w:rPr>
        <w:t xml:space="preserve"> </w:t>
      </w:r>
      <w:r w:rsidRPr="00206ACB">
        <w:rPr>
          <w:rFonts w:cstheme="minorHAnsi"/>
          <w:color w:val="111111"/>
          <w:sz w:val="26"/>
          <w:szCs w:val="26"/>
        </w:rPr>
        <w:t>while</w:t>
      </w:r>
      <w:r w:rsidR="00AC466E" w:rsidRPr="00206ACB">
        <w:rPr>
          <w:rFonts w:cstheme="minorHAnsi"/>
          <w:color w:val="111111"/>
          <w:sz w:val="26"/>
          <w:szCs w:val="26"/>
        </w:rPr>
        <w:t xml:space="preserve"> </w:t>
      </w:r>
      <w:r w:rsidRPr="00206ACB">
        <w:rPr>
          <w:rFonts w:cstheme="minorHAnsi"/>
          <w:color w:val="111111"/>
          <w:sz w:val="26"/>
          <w:szCs w:val="26"/>
        </w:rPr>
        <w:t>the</w:t>
      </w:r>
      <w:r w:rsidR="00AC466E" w:rsidRPr="00206ACB">
        <w:rPr>
          <w:rFonts w:cstheme="minorHAnsi"/>
          <w:color w:val="111111"/>
          <w:sz w:val="26"/>
          <w:szCs w:val="26"/>
        </w:rPr>
        <w:t xml:space="preserve"> </w:t>
      </w:r>
      <w:r w:rsidRPr="00206ACB">
        <w:rPr>
          <w:rFonts w:cstheme="minorHAnsi"/>
          <w:color w:val="111111"/>
          <w:sz w:val="26"/>
          <w:szCs w:val="26"/>
        </w:rPr>
        <w:t>background</w:t>
      </w:r>
      <w:r w:rsidR="00AC466E" w:rsidRPr="00206ACB">
        <w:rPr>
          <w:rFonts w:cstheme="minorHAnsi"/>
          <w:color w:val="111111"/>
          <w:sz w:val="26"/>
          <w:szCs w:val="26"/>
        </w:rPr>
        <w:t xml:space="preserve"> </w:t>
      </w:r>
      <w:r w:rsidRPr="00206ACB">
        <w:rPr>
          <w:rFonts w:cstheme="minorHAnsi"/>
          <w:color w:val="111111"/>
          <w:sz w:val="26"/>
          <w:szCs w:val="26"/>
        </w:rPr>
        <w:t>scrolls</w:t>
      </w:r>
      <w:r w:rsidR="00AC466E" w:rsidRPr="00206ACB">
        <w:rPr>
          <w:rFonts w:cstheme="minorHAnsi"/>
          <w:color w:val="111111"/>
          <w:sz w:val="26"/>
          <w:szCs w:val="26"/>
        </w:rPr>
        <w:t xml:space="preserve"> </w:t>
      </w:r>
      <w:r w:rsidRPr="00206ACB">
        <w:rPr>
          <w:rFonts w:cstheme="minorHAnsi"/>
          <w:color w:val="111111"/>
          <w:sz w:val="26"/>
          <w:szCs w:val="26"/>
        </w:rPr>
        <w:t>below</w:t>
      </w:r>
      <w:r w:rsidR="00AC466E" w:rsidRPr="00206ACB">
        <w:rPr>
          <w:rFonts w:cstheme="minorHAnsi"/>
          <w:color w:val="111111"/>
          <w:sz w:val="26"/>
          <w:szCs w:val="26"/>
        </w:rPr>
        <w:t xml:space="preserve"> </w:t>
      </w:r>
      <w:r w:rsidRPr="00206ACB">
        <w:rPr>
          <w:rFonts w:cstheme="minorHAnsi"/>
          <w:color w:val="111111"/>
          <w:sz w:val="26"/>
          <w:szCs w:val="26"/>
        </w:rPr>
        <w:t>or</w:t>
      </w:r>
      <w:r w:rsidR="00AC466E" w:rsidRPr="00206ACB">
        <w:rPr>
          <w:rFonts w:cstheme="minorHAnsi"/>
          <w:color w:val="111111"/>
          <w:sz w:val="26"/>
          <w:szCs w:val="26"/>
        </w:rPr>
        <w:t xml:space="preserve"> </w:t>
      </w:r>
      <w:r w:rsidRPr="00206ACB">
        <w:rPr>
          <w:rFonts w:cstheme="minorHAnsi"/>
          <w:color w:val="111111"/>
          <w:sz w:val="26"/>
          <w:szCs w:val="26"/>
        </w:rPr>
        <w:t>with</w:t>
      </w:r>
      <w:r w:rsidR="00AC466E" w:rsidRPr="00206ACB">
        <w:rPr>
          <w:rFonts w:cstheme="minorHAnsi"/>
          <w:color w:val="111111"/>
          <w:sz w:val="26"/>
          <w:szCs w:val="26"/>
        </w:rPr>
        <w:t xml:space="preserve"> </w:t>
      </w:r>
      <w:r w:rsidRPr="00206ACB">
        <w:rPr>
          <w:rFonts w:cstheme="minorHAnsi"/>
          <w:color w:val="111111"/>
          <w:sz w:val="26"/>
          <w:szCs w:val="26"/>
        </w:rPr>
        <w:t>the</w:t>
      </w:r>
      <w:r w:rsidR="00AC466E" w:rsidRPr="00206ACB">
        <w:rPr>
          <w:rFonts w:cstheme="minorHAnsi"/>
          <w:color w:val="111111"/>
          <w:sz w:val="26"/>
          <w:szCs w:val="26"/>
        </w:rPr>
        <w:t xml:space="preserve"> </w:t>
      </w:r>
      <w:r w:rsidRPr="00206ACB">
        <w:rPr>
          <w:rFonts w:cstheme="minorHAnsi"/>
          <w:color w:val="111111"/>
          <w:sz w:val="26"/>
          <w:szCs w:val="26"/>
        </w:rPr>
        <w:t>player</w:t>
      </w:r>
      <w:r w:rsidR="00AC466E" w:rsidRPr="00206ACB">
        <w:rPr>
          <w:rFonts w:cstheme="minorHAnsi"/>
          <w:color w:val="111111"/>
          <w:sz w:val="26"/>
          <w:szCs w:val="26"/>
        </w:rPr>
        <w:t xml:space="preserve"> </w:t>
      </w:r>
      <w:r w:rsidRPr="00206ACB">
        <w:rPr>
          <w:rFonts w:cstheme="minorHAnsi"/>
          <w:color w:val="111111"/>
          <w:sz w:val="26"/>
          <w:szCs w:val="26"/>
        </w:rPr>
        <w:t>sprites</w:t>
      </w:r>
      <w:r w:rsidR="00AC466E" w:rsidRPr="00206ACB">
        <w:rPr>
          <w:rFonts w:cstheme="minorHAnsi"/>
          <w:color w:val="111111"/>
          <w:sz w:val="26"/>
          <w:szCs w:val="26"/>
        </w:rPr>
        <w:t xml:space="preserve"> </w:t>
      </w:r>
      <w:r w:rsidRPr="00206ACB">
        <w:rPr>
          <w:rFonts w:cstheme="minorHAnsi"/>
          <w:color w:val="111111"/>
          <w:sz w:val="26"/>
          <w:szCs w:val="26"/>
        </w:rPr>
        <w:t>moving,</w:t>
      </w:r>
      <w:r w:rsidR="00AC466E" w:rsidRPr="00206ACB">
        <w:rPr>
          <w:rFonts w:cstheme="minorHAnsi"/>
          <w:color w:val="111111"/>
          <w:sz w:val="26"/>
          <w:szCs w:val="26"/>
        </w:rPr>
        <w:t xml:space="preserve"> </w:t>
      </w:r>
      <w:r w:rsidRPr="00206ACB">
        <w:rPr>
          <w:rFonts w:cstheme="minorHAnsi"/>
          <w:color w:val="111111"/>
          <w:sz w:val="26"/>
          <w:szCs w:val="26"/>
        </w:rPr>
        <w:t>by</w:t>
      </w:r>
      <w:r w:rsidR="00AC466E" w:rsidRPr="00206ACB">
        <w:rPr>
          <w:rFonts w:cstheme="minorHAnsi"/>
          <w:color w:val="111111"/>
          <w:sz w:val="26"/>
          <w:szCs w:val="26"/>
        </w:rPr>
        <w:t xml:space="preserve"> </w:t>
      </w:r>
      <w:r w:rsidRPr="00206ACB">
        <w:rPr>
          <w:rFonts w:cstheme="minorHAnsi"/>
          <w:color w:val="111111"/>
          <w:sz w:val="26"/>
          <w:szCs w:val="26"/>
        </w:rPr>
        <w:t>default,</w:t>
      </w:r>
      <w:r w:rsidR="00AC466E" w:rsidRPr="00206ACB">
        <w:rPr>
          <w:rFonts w:cstheme="minorHAnsi"/>
          <w:color w:val="111111"/>
          <w:sz w:val="26"/>
          <w:szCs w:val="26"/>
        </w:rPr>
        <w:t xml:space="preserve"> </w:t>
      </w:r>
      <w:r w:rsidRPr="00206ACB">
        <w:rPr>
          <w:rFonts w:cstheme="minorHAnsi"/>
          <w:color w:val="111111"/>
          <w:sz w:val="26"/>
          <w:szCs w:val="26"/>
        </w:rPr>
        <w:t>to</w:t>
      </w:r>
      <w:r w:rsidR="00AC466E" w:rsidRPr="00206ACB">
        <w:rPr>
          <w:rFonts w:cstheme="minorHAnsi"/>
          <w:color w:val="111111"/>
          <w:sz w:val="26"/>
          <w:szCs w:val="26"/>
        </w:rPr>
        <w:t xml:space="preserve"> </w:t>
      </w:r>
      <w:r w:rsidRPr="00206ACB">
        <w:rPr>
          <w:rFonts w:cstheme="minorHAnsi"/>
          <w:color w:val="111111"/>
          <w:sz w:val="26"/>
          <w:szCs w:val="26"/>
        </w:rPr>
        <w:t>match</w:t>
      </w:r>
      <w:r w:rsidR="00AC466E" w:rsidRPr="00206ACB">
        <w:rPr>
          <w:rFonts w:cstheme="minorHAnsi"/>
          <w:color w:val="111111"/>
          <w:sz w:val="26"/>
          <w:szCs w:val="26"/>
        </w:rPr>
        <w:t xml:space="preserve"> </w:t>
      </w:r>
      <w:r w:rsidRPr="00206ACB">
        <w:rPr>
          <w:rFonts w:cstheme="minorHAnsi"/>
          <w:color w:val="111111"/>
          <w:sz w:val="26"/>
          <w:szCs w:val="26"/>
        </w:rPr>
        <w:t>the</w:t>
      </w:r>
      <w:r w:rsidR="00AC466E" w:rsidRPr="00206ACB">
        <w:rPr>
          <w:rFonts w:cstheme="minorHAnsi"/>
          <w:color w:val="111111"/>
          <w:sz w:val="26"/>
          <w:szCs w:val="26"/>
        </w:rPr>
        <w:t xml:space="preserve"> </w:t>
      </w:r>
      <w:r w:rsidRPr="00206ACB">
        <w:rPr>
          <w:rFonts w:cstheme="minorHAnsi"/>
          <w:color w:val="111111"/>
          <w:sz w:val="26"/>
          <w:szCs w:val="26"/>
        </w:rPr>
        <w:t>movement</w:t>
      </w:r>
      <w:r w:rsidR="00AC466E" w:rsidRPr="00206ACB">
        <w:rPr>
          <w:rFonts w:cstheme="minorHAnsi"/>
          <w:color w:val="111111"/>
          <w:sz w:val="26"/>
          <w:szCs w:val="26"/>
        </w:rPr>
        <w:t xml:space="preserve"> </w:t>
      </w:r>
      <w:r w:rsidRPr="00206ACB">
        <w:rPr>
          <w:rFonts w:cstheme="minorHAnsi"/>
          <w:color w:val="111111"/>
          <w:sz w:val="26"/>
          <w:szCs w:val="26"/>
        </w:rPr>
        <w:t>of</w:t>
      </w:r>
      <w:r w:rsidR="00AC466E" w:rsidRPr="00206ACB">
        <w:rPr>
          <w:rFonts w:cstheme="minorHAnsi"/>
          <w:color w:val="111111"/>
          <w:sz w:val="26"/>
          <w:szCs w:val="26"/>
        </w:rPr>
        <w:t xml:space="preserve"> </w:t>
      </w:r>
      <w:r w:rsidRPr="00206ACB">
        <w:rPr>
          <w:rFonts w:cstheme="minorHAnsi"/>
          <w:color w:val="111111"/>
          <w:sz w:val="26"/>
          <w:szCs w:val="26"/>
        </w:rPr>
        <w:t>the</w:t>
      </w:r>
      <w:r w:rsidR="00AC466E" w:rsidRPr="00206ACB">
        <w:rPr>
          <w:rFonts w:cstheme="minorHAnsi"/>
          <w:color w:val="111111"/>
          <w:sz w:val="26"/>
          <w:szCs w:val="26"/>
        </w:rPr>
        <w:t xml:space="preserve"> </w:t>
      </w:r>
      <w:r w:rsidRPr="00206ACB">
        <w:rPr>
          <w:rFonts w:cstheme="minorHAnsi"/>
          <w:color w:val="111111"/>
          <w:sz w:val="26"/>
          <w:szCs w:val="26"/>
        </w:rPr>
        <w:t>background.</w:t>
      </w:r>
    </w:p>
    <w:p w14:paraId="5604B6C5" w14:textId="672C4F4B" w:rsidR="0016250D" w:rsidRPr="0016250D" w:rsidRDefault="00000000" w:rsidP="0016250D">
      <w:pPr>
        <w:rPr>
          <w:szCs w:val="26"/>
          <w:lang w:eastAsia="ja-JP"/>
        </w:rPr>
      </w:pPr>
      <w:hyperlink r:id="rId131" w:history="1">
        <w:r w:rsidR="0016250D" w:rsidRPr="0016250D">
          <w:rPr>
            <w:rStyle w:val="Hyperlink"/>
            <w:rFonts w:eastAsia="Times New Roman" w:cs="Times New Roman"/>
            <w:kern w:val="0"/>
            <w:szCs w:val="26"/>
            <w:lang w:eastAsia="ja-JP"/>
          </w:rPr>
          <w:t>https://famicom.party/_app/immutable/assets/starsoldier.0K-9hYUp.mp4</w:t>
        </w:r>
      </w:hyperlink>
    </w:p>
    <w:p w14:paraId="7CF11E43" w14:textId="5E935A86" w:rsidR="00A77986" w:rsidRPr="00206ACB" w:rsidRDefault="0026025F" w:rsidP="000561AC">
      <w:pPr>
        <w:rPr>
          <w:rFonts w:cstheme="minorHAnsi"/>
          <w:szCs w:val="26"/>
        </w:rPr>
      </w:pPr>
      <w:r w:rsidRPr="00206ACB">
        <w:rPr>
          <w:rFonts w:cstheme="minorHAnsi"/>
          <w:szCs w:val="26"/>
        </w:rPr>
        <w:t>Auto-scroll</w:t>
      </w:r>
      <w:r w:rsidR="00AC466E" w:rsidRPr="00206ACB">
        <w:rPr>
          <w:rFonts w:cstheme="minorHAnsi"/>
          <w:szCs w:val="26"/>
        </w:rPr>
        <w:t xml:space="preserve"> </w:t>
      </w:r>
      <w:r w:rsidRPr="00206ACB">
        <w:rPr>
          <w:rFonts w:cstheme="minorHAnsi"/>
          <w:szCs w:val="26"/>
        </w:rPr>
        <w:t>in</w:t>
      </w:r>
      <w:r w:rsidR="00AC466E" w:rsidRPr="00206ACB">
        <w:rPr>
          <w:rFonts w:cstheme="minorHAnsi"/>
          <w:szCs w:val="26"/>
        </w:rPr>
        <w:t xml:space="preserve"> </w:t>
      </w:r>
      <w:r w:rsidRPr="00206ACB">
        <w:rPr>
          <w:rStyle w:val="Emphasis"/>
          <w:rFonts w:cstheme="minorHAnsi"/>
          <w:szCs w:val="26"/>
        </w:rPr>
        <w:t>Star</w:t>
      </w:r>
      <w:r w:rsidR="00AC466E" w:rsidRPr="00206ACB">
        <w:rPr>
          <w:rStyle w:val="Emphasis"/>
          <w:rFonts w:cstheme="minorHAnsi"/>
          <w:szCs w:val="26"/>
        </w:rPr>
        <w:t xml:space="preserve"> </w:t>
      </w:r>
      <w:r w:rsidRPr="00206ACB">
        <w:rPr>
          <w:rStyle w:val="Emphasis"/>
          <w:rFonts w:cstheme="minorHAnsi"/>
          <w:szCs w:val="26"/>
        </w:rPr>
        <w:t>Soldier</w:t>
      </w:r>
      <w:r w:rsidR="00AC466E" w:rsidRPr="00206ACB">
        <w:rPr>
          <w:rFonts w:cstheme="minorHAnsi"/>
          <w:szCs w:val="26"/>
        </w:rPr>
        <w:t xml:space="preserve"> </w:t>
      </w:r>
      <w:r w:rsidRPr="00206ACB">
        <w:rPr>
          <w:rFonts w:cstheme="minorHAnsi"/>
          <w:szCs w:val="26"/>
        </w:rPr>
        <w:t>(Hudson</w:t>
      </w:r>
      <w:r w:rsidR="00AC466E" w:rsidRPr="00206ACB">
        <w:rPr>
          <w:rFonts w:cstheme="minorHAnsi"/>
          <w:szCs w:val="26"/>
        </w:rPr>
        <w:t xml:space="preserve"> </w:t>
      </w:r>
      <w:r w:rsidRPr="00206ACB">
        <w:rPr>
          <w:rFonts w:cstheme="minorHAnsi"/>
          <w:szCs w:val="26"/>
        </w:rPr>
        <w:t>Soft</w:t>
      </w:r>
      <w:r w:rsidR="00AC466E" w:rsidRPr="00206ACB">
        <w:rPr>
          <w:rFonts w:cstheme="minorHAnsi"/>
          <w:szCs w:val="26"/>
        </w:rPr>
        <w:t xml:space="preserve"> </w:t>
      </w:r>
      <w:r w:rsidRPr="00206ACB">
        <w:rPr>
          <w:rFonts w:cstheme="minorHAnsi"/>
          <w:szCs w:val="26"/>
        </w:rPr>
        <w:t>/</w:t>
      </w:r>
      <w:r w:rsidR="00AC466E" w:rsidRPr="00206ACB">
        <w:rPr>
          <w:rFonts w:cstheme="minorHAnsi"/>
          <w:szCs w:val="26"/>
        </w:rPr>
        <w:t xml:space="preserve"> </w:t>
      </w:r>
      <w:r w:rsidRPr="00206ACB">
        <w:rPr>
          <w:rFonts w:cstheme="minorHAnsi"/>
          <w:szCs w:val="26"/>
        </w:rPr>
        <w:t>Taxan,</w:t>
      </w:r>
      <w:r w:rsidR="00AC466E" w:rsidRPr="00206ACB">
        <w:rPr>
          <w:rFonts w:cstheme="minorHAnsi"/>
          <w:szCs w:val="26"/>
        </w:rPr>
        <w:t xml:space="preserve"> </w:t>
      </w:r>
      <w:r w:rsidRPr="00206ACB">
        <w:rPr>
          <w:rFonts w:cstheme="minorHAnsi"/>
          <w:szCs w:val="26"/>
        </w:rPr>
        <w:t>1988).</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player's</w:t>
      </w:r>
      <w:r w:rsidR="00AC466E" w:rsidRPr="00206ACB">
        <w:rPr>
          <w:rFonts w:cstheme="minorHAnsi"/>
          <w:szCs w:val="26"/>
        </w:rPr>
        <w:t xml:space="preserve"> </w:t>
      </w:r>
      <w:r w:rsidRPr="00206ACB">
        <w:rPr>
          <w:rFonts w:cstheme="minorHAnsi"/>
          <w:szCs w:val="26"/>
        </w:rPr>
        <w:t>ship</w:t>
      </w:r>
      <w:r w:rsidR="00AC466E" w:rsidRPr="00206ACB">
        <w:rPr>
          <w:rFonts w:cstheme="minorHAnsi"/>
          <w:szCs w:val="26"/>
        </w:rPr>
        <w:t xml:space="preserve"> </w:t>
      </w:r>
      <w:r w:rsidRPr="00206ACB">
        <w:rPr>
          <w:rFonts w:cstheme="minorHAnsi"/>
          <w:szCs w:val="26"/>
        </w:rPr>
        <w:t>is</w:t>
      </w:r>
      <w:r w:rsidR="00AC466E" w:rsidRPr="00206ACB">
        <w:rPr>
          <w:rFonts w:cstheme="minorHAnsi"/>
          <w:szCs w:val="26"/>
        </w:rPr>
        <w:t xml:space="preserve"> </w:t>
      </w:r>
      <w:r w:rsidRPr="00206ACB">
        <w:rPr>
          <w:rFonts w:cstheme="minorHAnsi"/>
          <w:szCs w:val="26"/>
        </w:rPr>
        <w:t>totally</w:t>
      </w:r>
      <w:r w:rsidR="00AC466E" w:rsidRPr="00206ACB">
        <w:rPr>
          <w:rFonts w:cstheme="minorHAnsi"/>
          <w:szCs w:val="26"/>
        </w:rPr>
        <w:t xml:space="preserve"> </w:t>
      </w:r>
      <w:r w:rsidRPr="00206ACB">
        <w:rPr>
          <w:rFonts w:cstheme="minorHAnsi"/>
          <w:szCs w:val="26"/>
        </w:rPr>
        <w:t>disconnected</w:t>
      </w:r>
      <w:r w:rsidR="00AC466E" w:rsidRPr="00206ACB">
        <w:rPr>
          <w:rFonts w:cstheme="minorHAnsi"/>
          <w:szCs w:val="26"/>
        </w:rPr>
        <w:t xml:space="preserve"> </w:t>
      </w:r>
      <w:r w:rsidRPr="00206ACB">
        <w:rPr>
          <w:rFonts w:cstheme="minorHAnsi"/>
          <w:szCs w:val="26"/>
        </w:rPr>
        <w:t>from</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background</w:t>
      </w:r>
      <w:r w:rsidR="00AC466E" w:rsidRPr="00206ACB">
        <w:rPr>
          <w:rFonts w:cstheme="minorHAnsi"/>
          <w:szCs w:val="26"/>
        </w:rPr>
        <w:t xml:space="preserve"> </w:t>
      </w:r>
      <w:r w:rsidRPr="00206ACB">
        <w:rPr>
          <w:rFonts w:cstheme="minorHAnsi"/>
          <w:szCs w:val="26"/>
        </w:rPr>
        <w:t>starfield.</w:t>
      </w:r>
      <w:r w:rsidR="00AC466E" w:rsidRPr="00206ACB">
        <w:rPr>
          <w:rFonts w:cstheme="minorHAnsi"/>
          <w:szCs w:val="26"/>
        </w:rPr>
        <w:t xml:space="preserve"> </w:t>
      </w:r>
      <w:r w:rsidRPr="00206ACB">
        <w:rPr>
          <w:rFonts w:cstheme="minorHAnsi"/>
          <w:szCs w:val="26"/>
        </w:rPr>
        <w:t>If</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player</w:t>
      </w:r>
      <w:r w:rsidR="00AC466E" w:rsidRPr="00206ACB">
        <w:rPr>
          <w:rFonts w:cstheme="minorHAnsi"/>
          <w:szCs w:val="26"/>
        </w:rPr>
        <w:t xml:space="preserve"> </w:t>
      </w:r>
      <w:r w:rsidRPr="00206ACB">
        <w:rPr>
          <w:rFonts w:cstheme="minorHAnsi"/>
          <w:szCs w:val="26"/>
        </w:rPr>
        <w:t>does</w:t>
      </w:r>
      <w:r w:rsidR="00AC466E" w:rsidRPr="00206ACB">
        <w:rPr>
          <w:rFonts w:cstheme="minorHAnsi"/>
          <w:szCs w:val="26"/>
        </w:rPr>
        <w:t xml:space="preserve"> </w:t>
      </w:r>
      <w:r w:rsidRPr="00206ACB">
        <w:rPr>
          <w:rFonts w:cstheme="minorHAnsi"/>
          <w:szCs w:val="26"/>
        </w:rPr>
        <w:t>not</w:t>
      </w:r>
      <w:r w:rsidR="00AC466E" w:rsidRPr="00206ACB">
        <w:rPr>
          <w:rFonts w:cstheme="minorHAnsi"/>
          <w:szCs w:val="26"/>
        </w:rPr>
        <w:t xml:space="preserve"> </w:t>
      </w:r>
      <w:r w:rsidRPr="00206ACB">
        <w:rPr>
          <w:rFonts w:cstheme="minorHAnsi"/>
          <w:szCs w:val="26"/>
        </w:rPr>
        <w:t>press</w:t>
      </w:r>
      <w:r w:rsidR="00AC466E" w:rsidRPr="00206ACB">
        <w:rPr>
          <w:rFonts w:cstheme="minorHAnsi"/>
          <w:szCs w:val="26"/>
        </w:rPr>
        <w:t xml:space="preserve"> </w:t>
      </w:r>
      <w:r w:rsidRPr="00206ACB">
        <w:rPr>
          <w:rFonts w:cstheme="minorHAnsi"/>
          <w:szCs w:val="26"/>
        </w:rPr>
        <w:t>any</w:t>
      </w:r>
      <w:r w:rsidR="00AC466E" w:rsidRPr="00206ACB">
        <w:rPr>
          <w:rFonts w:cstheme="minorHAnsi"/>
          <w:szCs w:val="26"/>
        </w:rPr>
        <w:t xml:space="preserve"> </w:t>
      </w:r>
      <w:r w:rsidRPr="00206ACB">
        <w:rPr>
          <w:rFonts w:cstheme="minorHAnsi"/>
          <w:szCs w:val="26"/>
        </w:rPr>
        <w:t>buttons,</w:t>
      </w:r>
      <w:r w:rsidR="00AC466E" w:rsidRPr="00206ACB">
        <w:rPr>
          <w:rFonts w:cstheme="minorHAnsi"/>
          <w:szCs w:val="26"/>
        </w:rPr>
        <w:t xml:space="preserve"> </w:t>
      </w:r>
      <w:r w:rsidRPr="00206ACB">
        <w:rPr>
          <w:rFonts w:cstheme="minorHAnsi"/>
          <w:szCs w:val="26"/>
        </w:rPr>
        <w:t>it</w:t>
      </w:r>
      <w:r w:rsidR="00AC466E" w:rsidRPr="00206ACB">
        <w:rPr>
          <w:rFonts w:cstheme="minorHAnsi"/>
          <w:szCs w:val="26"/>
        </w:rPr>
        <w:t xml:space="preserve"> </w:t>
      </w:r>
      <w:r w:rsidRPr="00206ACB">
        <w:rPr>
          <w:rFonts w:cstheme="minorHAnsi"/>
          <w:szCs w:val="26"/>
        </w:rPr>
        <w:t>remains</w:t>
      </w:r>
      <w:r w:rsidR="00AC466E" w:rsidRPr="00206ACB">
        <w:rPr>
          <w:rFonts w:cstheme="minorHAnsi"/>
          <w:szCs w:val="26"/>
        </w:rPr>
        <w:t xml:space="preserve"> </w:t>
      </w:r>
      <w:r w:rsidRPr="00206ACB">
        <w:rPr>
          <w:rFonts w:cstheme="minorHAnsi"/>
          <w:szCs w:val="26"/>
        </w:rPr>
        <w:t>in</w:t>
      </w:r>
      <w:r w:rsidR="00AC466E" w:rsidRPr="00206ACB">
        <w:rPr>
          <w:rFonts w:cstheme="minorHAnsi"/>
          <w:szCs w:val="26"/>
        </w:rPr>
        <w:t xml:space="preserve"> </w:t>
      </w:r>
      <w:r w:rsidRPr="00206ACB">
        <w:rPr>
          <w:rFonts w:cstheme="minorHAnsi"/>
          <w:szCs w:val="26"/>
        </w:rPr>
        <w:t>the</w:t>
      </w:r>
      <w:r w:rsidR="00AC466E" w:rsidRPr="00206ACB">
        <w:rPr>
          <w:rFonts w:cstheme="minorHAnsi"/>
          <w:szCs w:val="26"/>
        </w:rPr>
        <w:t xml:space="preserve"> </w:t>
      </w:r>
      <w:r w:rsidRPr="00206ACB">
        <w:rPr>
          <w:rFonts w:cstheme="minorHAnsi"/>
          <w:szCs w:val="26"/>
        </w:rPr>
        <w:t>same</w:t>
      </w:r>
      <w:r w:rsidR="00AC466E" w:rsidRPr="00206ACB">
        <w:rPr>
          <w:rFonts w:cstheme="minorHAnsi"/>
          <w:szCs w:val="26"/>
        </w:rPr>
        <w:t xml:space="preserve"> </w:t>
      </w:r>
      <w:r w:rsidRPr="00206ACB">
        <w:rPr>
          <w:rFonts w:cstheme="minorHAnsi"/>
          <w:szCs w:val="26"/>
        </w:rPr>
        <w:t>place</w:t>
      </w:r>
      <w:r w:rsidR="00AC466E" w:rsidRPr="00206ACB">
        <w:rPr>
          <w:rFonts w:cstheme="minorHAnsi"/>
          <w:szCs w:val="26"/>
        </w:rPr>
        <w:t xml:space="preserve"> </w:t>
      </w:r>
      <w:r w:rsidRPr="00206ACB">
        <w:rPr>
          <w:rFonts w:cstheme="minorHAnsi"/>
          <w:szCs w:val="26"/>
        </w:rPr>
        <w:t>on</w:t>
      </w:r>
      <w:r w:rsidR="00AC466E" w:rsidRPr="00206ACB">
        <w:rPr>
          <w:rFonts w:cstheme="minorHAnsi"/>
          <w:szCs w:val="26"/>
        </w:rPr>
        <w:t xml:space="preserve"> </w:t>
      </w:r>
      <w:r w:rsidRPr="00206ACB">
        <w:rPr>
          <w:rFonts w:cstheme="minorHAnsi"/>
          <w:szCs w:val="26"/>
        </w:rPr>
        <w:t>screen</w:t>
      </w:r>
      <w:r w:rsidR="00AC466E" w:rsidRPr="00206ACB">
        <w:rPr>
          <w:rFonts w:cstheme="minorHAnsi"/>
          <w:szCs w:val="26"/>
        </w:rPr>
        <w:t xml:space="preserve"> </w:t>
      </w:r>
      <w:r w:rsidRPr="00206ACB">
        <w:rPr>
          <w:rFonts w:cstheme="minorHAnsi"/>
          <w:szCs w:val="26"/>
        </w:rPr>
        <w:t>as</w:t>
      </w:r>
      <w:r w:rsidR="00AC466E" w:rsidRPr="00206ACB">
        <w:rPr>
          <w:rFonts w:cstheme="minorHAnsi"/>
          <w:szCs w:val="26"/>
        </w:rPr>
        <w:t xml:space="preserve"> </w:t>
      </w:r>
      <w:r w:rsidRPr="00206ACB">
        <w:rPr>
          <w:rFonts w:cstheme="minorHAnsi"/>
          <w:szCs w:val="26"/>
        </w:rPr>
        <w:t>where</w:t>
      </w:r>
      <w:r w:rsidR="00AC466E" w:rsidRPr="00206ACB">
        <w:rPr>
          <w:rFonts w:cstheme="minorHAnsi"/>
          <w:szCs w:val="26"/>
        </w:rPr>
        <w:t xml:space="preserve"> </w:t>
      </w:r>
      <w:r w:rsidRPr="00206ACB">
        <w:rPr>
          <w:rFonts w:cstheme="minorHAnsi"/>
          <w:szCs w:val="26"/>
        </w:rPr>
        <w:t>it</w:t>
      </w:r>
      <w:r w:rsidR="00AC466E" w:rsidRPr="00206ACB">
        <w:rPr>
          <w:rFonts w:cstheme="minorHAnsi"/>
          <w:szCs w:val="26"/>
        </w:rPr>
        <w:t xml:space="preserve"> </w:t>
      </w:r>
      <w:r w:rsidRPr="00206ACB">
        <w:rPr>
          <w:rFonts w:cstheme="minorHAnsi"/>
          <w:szCs w:val="26"/>
        </w:rPr>
        <w:t>was</w:t>
      </w:r>
      <w:r w:rsidR="00AC466E" w:rsidRPr="00206ACB">
        <w:rPr>
          <w:rFonts w:cstheme="minorHAnsi"/>
          <w:szCs w:val="26"/>
        </w:rPr>
        <w:t xml:space="preserve"> </w:t>
      </w:r>
      <w:r w:rsidRPr="00206ACB">
        <w:rPr>
          <w:rFonts w:cstheme="minorHAnsi"/>
          <w:szCs w:val="26"/>
        </w:rPr>
        <w:t>before.</w:t>
      </w:r>
    </w:p>
    <w:p w14:paraId="3C78C2AF" w14:textId="19166AB8" w:rsidR="0016250D" w:rsidRDefault="00000000" w:rsidP="0016250D">
      <w:hyperlink r:id="rId132" w:history="1">
        <w:r w:rsidR="0016250D" w:rsidRPr="0007309F">
          <w:rPr>
            <w:rStyle w:val="Hyperlink"/>
          </w:rPr>
          <w:t>https://famicom.party/_app/immutable/assets/smb3.QwSFlYDY.mp4</w:t>
        </w:r>
      </w:hyperlink>
    </w:p>
    <w:p w14:paraId="12DD572D" w14:textId="4F2722CF" w:rsidR="000561AC" w:rsidRPr="00694659" w:rsidRDefault="0026025F" w:rsidP="001A1446">
      <w:r w:rsidRPr="00206ACB">
        <w:t>Auto-scroll</w:t>
      </w:r>
      <w:r w:rsidR="00AC466E" w:rsidRPr="00206ACB">
        <w:t xml:space="preserve"> </w:t>
      </w:r>
      <w:r w:rsidRPr="00206ACB">
        <w:t>in</w:t>
      </w:r>
      <w:r w:rsidR="00AC466E" w:rsidRPr="00206ACB">
        <w:t xml:space="preserve"> </w:t>
      </w:r>
      <w:r w:rsidRPr="00206ACB">
        <w:t>an</w:t>
      </w:r>
      <w:r w:rsidR="00AC466E" w:rsidRPr="00206ACB">
        <w:t xml:space="preserve"> </w:t>
      </w:r>
      <w:r w:rsidRPr="00206ACB">
        <w:t>airship</w:t>
      </w:r>
      <w:r w:rsidR="00AC466E" w:rsidRPr="00206ACB">
        <w:t xml:space="preserve"> </w:t>
      </w:r>
      <w:r w:rsidRPr="00206ACB">
        <w:t>level</w:t>
      </w:r>
      <w:r w:rsidR="00AC466E" w:rsidRPr="00206ACB">
        <w:t xml:space="preserve"> </w:t>
      </w:r>
      <w:r w:rsidRPr="00206ACB">
        <w:t>of</w:t>
      </w:r>
      <w:r w:rsidR="00AC466E" w:rsidRPr="00206ACB">
        <w:t xml:space="preserve"> </w:t>
      </w:r>
      <w:r w:rsidRPr="00206ACB">
        <w:rPr>
          <w:rStyle w:val="Emphasis"/>
          <w:rFonts w:cstheme="minorHAnsi"/>
          <w:szCs w:val="26"/>
        </w:rPr>
        <w:t>Super</w:t>
      </w:r>
      <w:r w:rsidR="00AC466E" w:rsidRPr="00206ACB">
        <w:rPr>
          <w:rStyle w:val="Emphasis"/>
          <w:rFonts w:cstheme="minorHAnsi"/>
          <w:szCs w:val="26"/>
        </w:rPr>
        <w:t xml:space="preserve"> </w:t>
      </w:r>
      <w:r w:rsidRPr="00206ACB">
        <w:rPr>
          <w:rStyle w:val="Emphasis"/>
          <w:rFonts w:cstheme="minorHAnsi"/>
          <w:szCs w:val="26"/>
        </w:rPr>
        <w:t>Mario</w:t>
      </w:r>
      <w:r w:rsidR="00AC466E" w:rsidRPr="00206ACB">
        <w:rPr>
          <w:rStyle w:val="Emphasis"/>
          <w:rFonts w:cstheme="minorHAnsi"/>
          <w:szCs w:val="26"/>
        </w:rPr>
        <w:t xml:space="preserve"> </w:t>
      </w:r>
      <w:r w:rsidRPr="00206ACB">
        <w:rPr>
          <w:rStyle w:val="Emphasis"/>
          <w:rFonts w:cstheme="minorHAnsi"/>
          <w:szCs w:val="26"/>
        </w:rPr>
        <w:t>Bros.</w:t>
      </w:r>
      <w:r w:rsidR="00AC466E" w:rsidRPr="00206ACB">
        <w:rPr>
          <w:rStyle w:val="Emphasis"/>
          <w:rFonts w:cstheme="minorHAnsi"/>
          <w:szCs w:val="26"/>
        </w:rPr>
        <w:t xml:space="preserve"> </w:t>
      </w:r>
      <w:r w:rsidRPr="00206ACB">
        <w:rPr>
          <w:rStyle w:val="Emphasis"/>
          <w:rFonts w:cstheme="minorHAnsi"/>
          <w:szCs w:val="26"/>
        </w:rPr>
        <w:t>3</w:t>
      </w:r>
      <w:r w:rsidR="00AC466E" w:rsidRPr="00206ACB">
        <w:t xml:space="preserve"> </w:t>
      </w:r>
      <w:r w:rsidRPr="00206ACB">
        <w:t>(Nintendo,</w:t>
      </w:r>
      <w:r w:rsidR="00AC466E" w:rsidRPr="00206ACB">
        <w:t xml:space="preserve"> </w:t>
      </w:r>
      <w:r w:rsidRPr="00206ACB">
        <w:t>1990).</w:t>
      </w:r>
      <w:r w:rsidR="00AC466E" w:rsidRPr="00206ACB">
        <w:t xml:space="preserve"> </w:t>
      </w:r>
      <w:r w:rsidRPr="00206ACB">
        <w:t>Here,</w:t>
      </w:r>
      <w:r w:rsidR="00AC466E" w:rsidRPr="00206ACB">
        <w:t xml:space="preserve"> </w:t>
      </w:r>
      <w:r w:rsidRPr="00206ACB">
        <w:t>when</w:t>
      </w:r>
      <w:r w:rsidR="00AC466E" w:rsidRPr="00206ACB">
        <w:t xml:space="preserve"> </w:t>
      </w:r>
      <w:r w:rsidRPr="00206ACB">
        <w:t>the</w:t>
      </w:r>
      <w:r w:rsidR="00AC466E" w:rsidRPr="00206ACB">
        <w:t xml:space="preserve"> </w:t>
      </w:r>
      <w:r w:rsidRPr="00206ACB">
        <w:t>player</w:t>
      </w:r>
      <w:r w:rsidR="00AC466E" w:rsidRPr="00206ACB">
        <w:t xml:space="preserve"> </w:t>
      </w:r>
      <w:r w:rsidRPr="00206ACB">
        <w:t>is</w:t>
      </w:r>
      <w:r w:rsidR="00AC466E" w:rsidRPr="00206ACB">
        <w:t xml:space="preserve"> </w:t>
      </w:r>
      <w:r w:rsidRPr="00206ACB">
        <w:t>not</w:t>
      </w:r>
      <w:r w:rsidR="00AC466E" w:rsidRPr="00206ACB">
        <w:t xml:space="preserve"> </w:t>
      </w:r>
      <w:r w:rsidRPr="00206ACB">
        <w:t>pressing</w:t>
      </w:r>
      <w:r w:rsidR="00AC466E" w:rsidRPr="00206ACB">
        <w:t xml:space="preserve"> </w:t>
      </w:r>
      <w:r w:rsidRPr="00206ACB">
        <w:t>buttons</w:t>
      </w:r>
      <w:r w:rsidR="00AC466E" w:rsidRPr="00206ACB">
        <w:t xml:space="preserve"> </w:t>
      </w:r>
      <w:r w:rsidRPr="00206ACB">
        <w:t>on</w:t>
      </w:r>
      <w:r w:rsidR="00AC466E" w:rsidRPr="00206ACB">
        <w:t xml:space="preserve"> </w:t>
      </w:r>
      <w:r w:rsidRPr="00206ACB">
        <w:t>the</w:t>
      </w:r>
      <w:r w:rsidR="00AC466E" w:rsidRPr="00206ACB">
        <w:t xml:space="preserve"> </w:t>
      </w:r>
      <w:r w:rsidRPr="00206ACB">
        <w:t>controller,</w:t>
      </w:r>
      <w:r w:rsidR="00AC466E" w:rsidRPr="00206ACB">
        <w:t xml:space="preserve"> </w:t>
      </w:r>
      <w:r w:rsidRPr="00206ACB">
        <w:t>Mario</w:t>
      </w:r>
      <w:r w:rsidR="00AC466E" w:rsidRPr="00206ACB">
        <w:t xml:space="preserve"> </w:t>
      </w:r>
      <w:r w:rsidRPr="00206ACB">
        <w:t>moves</w:t>
      </w:r>
      <w:r w:rsidR="00AC466E" w:rsidRPr="00206ACB">
        <w:t xml:space="preserve"> </w:t>
      </w:r>
      <w:r w:rsidRPr="00206ACB">
        <w:t>along</w:t>
      </w:r>
      <w:r w:rsidR="00AC466E" w:rsidRPr="00206ACB">
        <w:t xml:space="preserve"> </w:t>
      </w:r>
      <w:r w:rsidRPr="00206ACB">
        <w:t>with</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When</w:t>
      </w:r>
      <w:r w:rsidR="00AC466E" w:rsidRPr="00206ACB">
        <w:t xml:space="preserve"> </w:t>
      </w:r>
      <w:r w:rsidRPr="00206ACB">
        <w:t>the</w:t>
      </w:r>
      <w:r w:rsidR="00AC466E" w:rsidRPr="00206ACB">
        <w:t xml:space="preserve"> </w:t>
      </w:r>
      <w:r w:rsidRPr="00206ACB">
        <w:t>player</w:t>
      </w:r>
      <w:r w:rsidR="00AC466E" w:rsidRPr="00206ACB">
        <w:t xml:space="preserve"> </w:t>
      </w:r>
      <w:r w:rsidRPr="00206ACB">
        <w:t>reaches</w:t>
      </w:r>
      <w:r w:rsidR="00AC466E" w:rsidRPr="00206ACB">
        <w:t xml:space="preserve"> </w:t>
      </w:r>
      <w:r w:rsidRPr="00206ACB">
        <w:t>the</w:t>
      </w:r>
      <w:r w:rsidR="00AC466E" w:rsidRPr="00206ACB">
        <w:t xml:space="preserve"> </w:t>
      </w:r>
      <w:r w:rsidRPr="00206ACB">
        <w:t>left</w:t>
      </w:r>
      <w:r w:rsidR="00AC466E" w:rsidRPr="00206ACB">
        <w:t xml:space="preserve"> </w:t>
      </w:r>
      <w:r w:rsidRPr="00206ACB">
        <w:t>edge</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they</w:t>
      </w:r>
      <w:r w:rsidR="00AC466E" w:rsidRPr="00206ACB">
        <w:t xml:space="preserve"> </w:t>
      </w:r>
      <w:r w:rsidRPr="00206ACB">
        <w:t>remain</w:t>
      </w:r>
      <w:r w:rsidR="00AC466E" w:rsidRPr="00206ACB">
        <w:t xml:space="preserve"> </w:t>
      </w:r>
      <w:r w:rsidRPr="00206ACB">
        <w:t>there</w:t>
      </w:r>
      <w:r w:rsidR="00AC466E" w:rsidRPr="00206ACB">
        <w:t xml:space="preserve"> </w:t>
      </w:r>
      <w:r w:rsidRPr="00206ACB">
        <w:t>but</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continues</w:t>
      </w:r>
      <w:r w:rsidR="00AC466E" w:rsidRPr="00206ACB">
        <w:t xml:space="preserve"> </w:t>
      </w:r>
      <w:r w:rsidRPr="00206ACB">
        <w:t>moving</w:t>
      </w:r>
      <w:r w:rsidR="00AC466E" w:rsidRPr="00206ACB">
        <w:t xml:space="preserve"> </w:t>
      </w:r>
      <w:r w:rsidRPr="00206ACB">
        <w:t>under</w:t>
      </w:r>
      <w:r w:rsidR="00AC466E" w:rsidRPr="00206ACB">
        <w:t xml:space="preserve"> </w:t>
      </w:r>
      <w:r w:rsidRPr="00206ACB">
        <w:t>them.</w:t>
      </w:r>
      <w:r w:rsidR="00AC466E" w:rsidRPr="00206ACB">
        <w:t xml:space="preserve"> </w:t>
      </w:r>
      <w:r w:rsidRPr="00206ACB">
        <w:t>Other</w:t>
      </w:r>
      <w:r w:rsidR="00AC466E" w:rsidRPr="00206ACB">
        <w:t xml:space="preserve"> </w:t>
      </w:r>
      <w:r w:rsidRPr="00206ACB">
        <w:t>games</w:t>
      </w:r>
      <w:r w:rsidR="00AC466E" w:rsidRPr="00206ACB">
        <w:t xml:space="preserve"> </w:t>
      </w:r>
      <w:r w:rsidRPr="00206ACB">
        <w:t>with</w:t>
      </w:r>
      <w:r w:rsidR="00AC466E" w:rsidRPr="00206ACB">
        <w:t xml:space="preserve"> </w:t>
      </w:r>
      <w:r w:rsidRPr="00206ACB">
        <w:t>auto-scrolling</w:t>
      </w:r>
      <w:r w:rsidR="00AC466E" w:rsidRPr="00206ACB">
        <w:t xml:space="preserve"> </w:t>
      </w:r>
      <w:r w:rsidRPr="00206ACB">
        <w:t>may</w:t>
      </w:r>
      <w:r w:rsidR="00AC466E" w:rsidRPr="00206ACB">
        <w:t xml:space="preserve"> </w:t>
      </w:r>
      <w:r w:rsidRPr="00206ACB">
        <w:t>count</w:t>
      </w:r>
      <w:r w:rsidR="00AC466E" w:rsidRPr="00206ACB">
        <w:t xml:space="preserve"> </w:t>
      </w:r>
      <w:r w:rsidRPr="00206ACB">
        <w:t>hitting</w:t>
      </w:r>
      <w:r w:rsidR="00AC466E" w:rsidRPr="00206ACB">
        <w:t xml:space="preserve"> </w:t>
      </w:r>
      <w:r w:rsidRPr="00206ACB">
        <w:t>the</w:t>
      </w:r>
      <w:r w:rsidR="00AC466E" w:rsidRPr="00206ACB">
        <w:t xml:space="preserve"> </w:t>
      </w:r>
      <w:r w:rsidRPr="00206ACB">
        <w:t>left</w:t>
      </w:r>
      <w:r w:rsidR="00AC466E" w:rsidRPr="00206ACB">
        <w:t xml:space="preserve"> </w:t>
      </w:r>
      <w:r w:rsidRPr="00206ACB">
        <w:t>edge</w:t>
      </w:r>
      <w:r w:rsidR="00AC466E" w:rsidRPr="00206ACB">
        <w:t xml:space="preserve"> </w:t>
      </w:r>
      <w:r w:rsidRPr="00206ACB">
        <w:t>of</w:t>
      </w:r>
      <w:r w:rsidR="00AC466E" w:rsidRPr="00206ACB">
        <w:t xml:space="preserve"> </w:t>
      </w:r>
      <w:r w:rsidRPr="00206ACB">
        <w:t>the</w:t>
      </w:r>
      <w:r w:rsidR="00AC466E" w:rsidRPr="00206ACB">
        <w:t xml:space="preserve"> </w:t>
      </w:r>
      <w:r w:rsidRPr="00206ACB">
        <w:t>screen</w:t>
      </w:r>
      <w:r w:rsidR="00AC466E" w:rsidRPr="00206ACB">
        <w:t xml:space="preserve"> </w:t>
      </w:r>
      <w:r w:rsidRPr="00206ACB">
        <w:t>as</w:t>
      </w:r>
      <w:r w:rsidR="00AC466E" w:rsidRPr="00206ACB">
        <w:t xml:space="preserve"> </w:t>
      </w:r>
      <w:r w:rsidRPr="00206ACB">
        <w:t>an</w:t>
      </w:r>
      <w:r w:rsidR="00AC466E" w:rsidRPr="00206ACB">
        <w:t xml:space="preserve"> </w:t>
      </w:r>
      <w:r w:rsidRPr="00206ACB">
        <w:t>instant</w:t>
      </w:r>
      <w:r w:rsidR="00AC466E" w:rsidRPr="00206ACB">
        <w:t xml:space="preserve"> </w:t>
      </w:r>
      <w:r w:rsidRPr="00206ACB">
        <w:t>death.</w:t>
      </w:r>
    </w:p>
    <w:p w14:paraId="7B208CF4" w14:textId="691DD5F6" w:rsidR="005A133A" w:rsidRPr="00206ACB" w:rsidRDefault="005A133A" w:rsidP="007E172E">
      <w:pPr>
        <w:pStyle w:val="Heading3"/>
        <w:rPr>
          <w:rFonts w:cstheme="minorHAnsi"/>
        </w:rPr>
      </w:pPr>
      <w:bookmarkStart w:id="183" w:name="_Toc168434272"/>
      <w:bookmarkStart w:id="184" w:name="_Toc168779393"/>
      <w:r w:rsidRPr="00206ACB">
        <w:rPr>
          <w:rFonts w:cstheme="minorHAnsi"/>
        </w:rPr>
        <w:t>Setting</w:t>
      </w:r>
      <w:r w:rsidR="00AC466E" w:rsidRPr="00206ACB">
        <w:rPr>
          <w:rFonts w:cstheme="minorHAnsi"/>
        </w:rPr>
        <w:t xml:space="preserve"> </w:t>
      </w:r>
      <w:r w:rsidRPr="00206ACB">
        <w:rPr>
          <w:rFonts w:cstheme="minorHAnsi"/>
        </w:rPr>
        <w:t>up</w:t>
      </w:r>
      <w:r w:rsidR="00AC466E" w:rsidRPr="00206ACB">
        <w:rPr>
          <w:rFonts w:cstheme="minorHAnsi"/>
        </w:rPr>
        <w:t xml:space="preserve"> </w:t>
      </w:r>
      <w:r w:rsidRPr="00206ACB">
        <w:rPr>
          <w:rFonts w:cstheme="minorHAnsi"/>
        </w:rPr>
        <w:t>backgrounds</w:t>
      </w:r>
      <w:r w:rsidR="00AC466E" w:rsidRPr="00206ACB">
        <w:rPr>
          <w:rFonts w:cstheme="minorHAnsi"/>
        </w:rPr>
        <w:t xml:space="preserve"> </w:t>
      </w:r>
      <w:r w:rsidRPr="00206ACB">
        <w:rPr>
          <w:rFonts w:cstheme="minorHAnsi"/>
        </w:rPr>
        <w:t>for</w:t>
      </w:r>
      <w:r w:rsidR="00AC466E" w:rsidRPr="00206ACB">
        <w:rPr>
          <w:rFonts w:cstheme="minorHAnsi"/>
        </w:rPr>
        <w:t xml:space="preserve"> </w:t>
      </w:r>
      <w:r w:rsidRPr="00206ACB">
        <w:rPr>
          <w:rFonts w:cstheme="minorHAnsi"/>
        </w:rPr>
        <w:t>scrolling</w:t>
      </w:r>
      <w:bookmarkEnd w:id="183"/>
      <w:bookmarkEnd w:id="184"/>
    </w:p>
    <w:p w14:paraId="2E592990" w14:textId="066A5120" w:rsidR="00355FAA" w:rsidRPr="00206ACB" w:rsidRDefault="00355FAA" w:rsidP="001A1446">
      <w:pPr>
        <w:rPr>
          <w:lang w:eastAsia="ja-JP"/>
        </w:rPr>
      </w:pPr>
      <w:r w:rsidRPr="00206ACB">
        <w:rPr>
          <w:lang w:eastAsia="ja-JP"/>
        </w:rPr>
        <w:t>For</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space</w:t>
      </w:r>
      <w:r w:rsidR="00AC466E" w:rsidRPr="00206ACB">
        <w:rPr>
          <w:lang w:eastAsia="ja-JP"/>
        </w:rPr>
        <w:t xml:space="preserve"> </w:t>
      </w:r>
      <w:r w:rsidRPr="00206ACB">
        <w:rPr>
          <w:lang w:eastAsia="ja-JP"/>
        </w:rPr>
        <w:t>shooter</w:t>
      </w:r>
      <w:r w:rsidR="00AC466E" w:rsidRPr="00206ACB">
        <w:rPr>
          <w:lang w:eastAsia="ja-JP"/>
        </w:rPr>
        <w:t xml:space="preserve"> </w:t>
      </w:r>
      <w:r w:rsidRPr="00206ACB">
        <w:rPr>
          <w:lang w:eastAsia="ja-JP"/>
        </w:rPr>
        <w:t>project,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vertical</w:t>
      </w:r>
      <w:r w:rsidR="00AC466E" w:rsidRPr="00206ACB">
        <w:rPr>
          <w:lang w:eastAsia="ja-JP"/>
        </w:rPr>
        <w:t xml:space="preserve"> </w:t>
      </w:r>
      <w:r w:rsidRPr="00206ACB">
        <w:rPr>
          <w:lang w:eastAsia="ja-JP"/>
        </w:rPr>
        <w:t>layout</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auto-scrolling</w:t>
      </w:r>
      <w:r w:rsidR="00AC466E" w:rsidRPr="00206ACB">
        <w:rPr>
          <w:lang w:eastAsia="ja-JP"/>
        </w:rPr>
        <w:t xml:space="preserve"> </w:t>
      </w:r>
      <w:r w:rsidRPr="00206ACB">
        <w:rPr>
          <w:lang w:eastAsia="ja-JP"/>
        </w:rPr>
        <w:t>camera.</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make</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backgrounds</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interesting,</w:t>
      </w:r>
      <w:r w:rsidR="00AC466E" w:rsidRPr="00206ACB">
        <w:rPr>
          <w:lang w:eastAsia="ja-JP"/>
        </w:rPr>
        <w:t xml:space="preserve"> </w:t>
      </w:r>
      <w:r w:rsidRPr="00206ACB">
        <w:rPr>
          <w:lang w:eastAsia="ja-JP"/>
        </w:rPr>
        <w:t>I've</w:t>
      </w:r>
      <w:r w:rsidR="00AC466E" w:rsidRPr="00206ACB">
        <w:rPr>
          <w:lang w:eastAsia="ja-JP"/>
        </w:rPr>
        <w:t xml:space="preserve"> </w:t>
      </w:r>
      <w:r w:rsidRPr="00206ACB">
        <w:rPr>
          <w:lang w:eastAsia="ja-JP"/>
        </w:rPr>
        <w:t>created</w:t>
      </w:r>
      <w:r w:rsidR="00AC466E" w:rsidRPr="00206ACB">
        <w:rPr>
          <w:lang w:eastAsia="ja-JP"/>
        </w:rPr>
        <w:t xml:space="preserve"> </w:t>
      </w:r>
      <w:r w:rsidRPr="00206ACB">
        <w:rPr>
          <w:lang w:eastAsia="ja-JP"/>
        </w:rPr>
        <w:t>some</w:t>
      </w:r>
      <w:r w:rsidR="00AC466E" w:rsidRPr="00206ACB">
        <w:rPr>
          <w:lang w:eastAsia="ja-JP"/>
        </w:rPr>
        <w:t xml:space="preserve"> </w:t>
      </w:r>
      <w:r w:rsidRPr="00206ACB">
        <w:rPr>
          <w:lang w:eastAsia="ja-JP"/>
        </w:rPr>
        <w:t>additional</w:t>
      </w:r>
      <w:r w:rsidR="00AC466E" w:rsidRPr="00206ACB">
        <w:rPr>
          <w:lang w:eastAsia="ja-JP"/>
        </w:rPr>
        <w:t xml:space="preserve"> </w:t>
      </w:r>
      <w:r w:rsidRPr="00206ACB">
        <w:rPr>
          <w:lang w:eastAsia="ja-JP"/>
        </w:rPr>
        <w:t>graphics</w:t>
      </w:r>
      <w:r w:rsidR="00AC466E" w:rsidRPr="00206ACB">
        <w:rPr>
          <w:lang w:eastAsia="ja-JP"/>
        </w:rPr>
        <w:t xml:space="preserve"> </w:t>
      </w:r>
      <w:r w:rsidRPr="00206ACB">
        <w:rPr>
          <w:lang w:eastAsia="ja-JP"/>
        </w:rPr>
        <w:t>tiles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put</w:t>
      </w:r>
      <w:r w:rsidR="00AC466E" w:rsidRPr="00206ACB">
        <w:rPr>
          <w:lang w:eastAsia="ja-JP"/>
        </w:rPr>
        <w:t xml:space="preserve"> </w:t>
      </w:r>
      <w:r w:rsidRPr="00206ACB">
        <w:rPr>
          <w:lang w:eastAsia="ja-JP"/>
        </w:rPr>
        <w:t>them</w:t>
      </w:r>
      <w:r w:rsidR="00AC466E" w:rsidRPr="00206ACB">
        <w:rPr>
          <w:lang w:eastAsia="ja-JP"/>
        </w:rPr>
        <w:t xml:space="preserve"> </w:t>
      </w:r>
      <w:r w:rsidRPr="00206ACB">
        <w:rPr>
          <w:lang w:eastAsia="ja-JP"/>
        </w:rPr>
        <w:t>into</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new</w:t>
      </w:r>
      <w:r w:rsidR="00AC466E" w:rsidRPr="00206ACB">
        <w:rPr>
          <w:lang w:eastAsia="ja-JP"/>
        </w:rPr>
        <w:t xml:space="preserve"> </w:t>
      </w:r>
      <w:r w:rsidRPr="00206ACB">
        <w:rPr>
          <w:lang w:eastAsia="ja-JP"/>
        </w:rPr>
        <w:t>.chr</w:t>
      </w:r>
      <w:r w:rsidR="00AC466E" w:rsidRPr="00206ACB">
        <w:rPr>
          <w:lang w:eastAsia="ja-JP"/>
        </w:rPr>
        <w:t xml:space="preserve"> </w:t>
      </w:r>
      <w:r w:rsidRPr="00206ACB">
        <w:rPr>
          <w:lang w:eastAsia="ja-JP"/>
        </w:rPr>
        <w:t>file</w:t>
      </w:r>
      <w:r w:rsidR="00AC466E" w:rsidRPr="00206ACB">
        <w:rPr>
          <w:lang w:eastAsia="ja-JP"/>
        </w:rPr>
        <w:t xml:space="preserve"> </w:t>
      </w:r>
      <w:r w:rsidRPr="00206ACB">
        <w:rPr>
          <w:lang w:eastAsia="ja-JP"/>
        </w:rPr>
        <w:t>(</w:t>
      </w:r>
      <w:r w:rsidRPr="001A1446">
        <w:rPr>
          <w:rStyle w:val="QuoteChar"/>
        </w:rPr>
        <w:t>scrolling.chr</w:t>
      </w:r>
      <w:r w:rsidRPr="00206ACB">
        <w:rPr>
          <w:lang w:eastAsia="ja-JP"/>
        </w:rPr>
        <w:t>).</w:t>
      </w:r>
    </w:p>
    <w:p w14:paraId="01D942D3" w14:textId="281A3F33" w:rsidR="00CE4187" w:rsidRPr="00206ACB" w:rsidRDefault="001A1446" w:rsidP="001A1446">
      <w:pPr>
        <w:widowControl/>
        <w:autoSpaceDE/>
        <w:autoSpaceDN/>
        <w:spacing w:line="240" w:lineRule="auto"/>
        <w:ind w:firstLine="0"/>
        <w:jc w:val="center"/>
        <w:rPr>
          <w:rFonts w:eastAsia="Times New Roman" w:cstheme="minorHAnsi"/>
          <w:kern w:val="0"/>
          <w:szCs w:val="26"/>
          <w:lang w:eastAsia="ja-JP"/>
        </w:rPr>
      </w:pPr>
      <w:r>
        <w:rPr>
          <w:rFonts w:eastAsia="Times New Roman" w:cstheme="minorHAnsi"/>
          <w:noProof/>
          <w:kern w:val="0"/>
          <w:szCs w:val="26"/>
          <w:lang w:eastAsia="ja-JP"/>
        </w:rPr>
        <w:drawing>
          <wp:inline distT="0" distB="0" distL="0" distR="0" wp14:anchorId="4575FE5F" wp14:editId="24172353">
            <wp:extent cx="6583680" cy="3291840"/>
            <wp:effectExtent l="0" t="0" r="0" b="0"/>
            <wp:docPr id="2439459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83680" cy="3291840"/>
                    </a:xfrm>
                    <a:prstGeom prst="rect">
                      <a:avLst/>
                    </a:prstGeom>
                    <a:noFill/>
                  </pic:spPr>
                </pic:pic>
              </a:graphicData>
            </a:graphic>
          </wp:inline>
        </w:drawing>
      </w:r>
    </w:p>
    <w:p w14:paraId="2D9C472A" w14:textId="203C919B" w:rsidR="00355FAA" w:rsidRPr="00206ACB" w:rsidRDefault="00355FAA" w:rsidP="001A1446">
      <w:pPr>
        <w:ind w:firstLine="0"/>
        <w:jc w:val="center"/>
        <w:rPr>
          <w:lang w:eastAsia="ja-JP"/>
        </w:rPr>
      </w:pPr>
      <w:r w:rsidRPr="00206ACB">
        <w:rPr>
          <w:lang w:eastAsia="ja-JP"/>
        </w:rPr>
        <w:t>The</w:t>
      </w:r>
      <w:r w:rsidR="00AC466E" w:rsidRPr="00206ACB">
        <w:rPr>
          <w:lang w:eastAsia="ja-JP"/>
        </w:rPr>
        <w:t xml:space="preserve"> </w:t>
      </w:r>
      <w:r w:rsidRPr="00206ACB">
        <w:rPr>
          <w:lang w:eastAsia="ja-JP"/>
        </w:rPr>
        <w:t>new</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tiles</w:t>
      </w:r>
      <w:r w:rsidR="00AC466E" w:rsidRPr="00206ACB">
        <w:rPr>
          <w:lang w:eastAsia="ja-JP"/>
        </w:rPr>
        <w:t xml:space="preserve"> </w:t>
      </w:r>
      <w:r w:rsidRPr="00206ACB">
        <w:rPr>
          <w:lang w:eastAsia="ja-JP"/>
        </w:rPr>
        <w:t>in</w:t>
      </w:r>
      <w:r w:rsidR="00AC466E" w:rsidRPr="00206ACB">
        <w:rPr>
          <w:lang w:eastAsia="ja-JP"/>
        </w:rPr>
        <w:t xml:space="preserve"> </w:t>
      </w:r>
      <w:r w:rsidRPr="001A1446">
        <w:rPr>
          <w:rStyle w:val="QuoteChar"/>
        </w:rPr>
        <w:t>scrolling.chr</w:t>
      </w:r>
      <w:r w:rsidRPr="00206ACB">
        <w:rPr>
          <w:lang w:eastAsia="ja-JP"/>
        </w:rPr>
        <w:t>.</w:t>
      </w:r>
    </w:p>
    <w:p w14:paraId="5F62E588" w14:textId="6BBEF309" w:rsidR="00355FAA" w:rsidRPr="00206ACB" w:rsidRDefault="00355FAA" w:rsidP="001A1446">
      <w:pPr>
        <w:rPr>
          <w:lang w:eastAsia="ja-JP"/>
        </w:rPr>
      </w:pPr>
      <w:r w:rsidRPr="00206ACB">
        <w:rPr>
          <w:lang w:eastAsia="ja-JP"/>
        </w:rPr>
        <w:t>To</w:t>
      </w:r>
      <w:r w:rsidR="00AC466E" w:rsidRPr="00206ACB">
        <w:rPr>
          <w:lang w:eastAsia="ja-JP"/>
        </w:rPr>
        <w:t xml:space="preserve"> </w:t>
      </w:r>
      <w:r w:rsidRPr="00206ACB">
        <w:rPr>
          <w:lang w:eastAsia="ja-JP"/>
        </w:rPr>
        <w:t>finish</w:t>
      </w:r>
      <w:r w:rsidR="00AC466E" w:rsidRPr="00206ACB">
        <w:rPr>
          <w:lang w:eastAsia="ja-JP"/>
        </w:rPr>
        <w:t xml:space="preserve"> </w:t>
      </w:r>
      <w:r w:rsidRPr="00206ACB">
        <w:rPr>
          <w:lang w:eastAsia="ja-JP"/>
        </w:rPr>
        <w:t>out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chapter,</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up</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nametables</w:t>
      </w:r>
      <w:r w:rsidR="00AC466E" w:rsidRPr="00206ACB">
        <w:rPr>
          <w:lang w:eastAsia="ja-JP"/>
        </w:rPr>
        <w:t xml:space="preserve"> </w:t>
      </w:r>
      <w:r w:rsidRPr="00206ACB">
        <w:rPr>
          <w:lang w:eastAsia="ja-JP"/>
        </w:rPr>
        <w:t>worth</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backgrounds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horizontal</w:t>
      </w:r>
      <w:r w:rsidR="00AC466E" w:rsidRPr="00206ACB">
        <w:rPr>
          <w:lang w:eastAsia="ja-JP"/>
        </w:rPr>
        <w:t xml:space="preserve"> </w:t>
      </w:r>
      <w:r w:rsidRPr="00206ACB">
        <w:rPr>
          <w:lang w:eastAsia="ja-JP"/>
        </w:rPr>
        <w:t>mirroring</w:t>
      </w:r>
      <w:r w:rsidR="00AC466E" w:rsidRPr="00206ACB">
        <w:rPr>
          <w:lang w:eastAsia="ja-JP"/>
        </w:rPr>
        <w:t xml:space="preserve"> </w:t>
      </w:r>
      <w:r w:rsidRPr="00206ACB">
        <w:rPr>
          <w:lang w:eastAsia="ja-JP"/>
        </w:rPr>
        <w:t>arrangement,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continuously</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across</w:t>
      </w:r>
      <w:r w:rsidR="00AC466E" w:rsidRPr="00206ACB">
        <w:rPr>
          <w:lang w:eastAsia="ja-JP"/>
        </w:rPr>
        <w:t xml:space="preserve"> </w:t>
      </w:r>
      <w:r w:rsidRPr="00206ACB">
        <w:rPr>
          <w:lang w:eastAsia="ja-JP"/>
        </w:rPr>
        <w:t>them.</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start</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"bottom"</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taking</w:t>
      </w:r>
      <w:r w:rsidR="00AC466E" w:rsidRPr="00206ACB">
        <w:rPr>
          <w:lang w:eastAsia="ja-JP"/>
        </w:rPr>
        <w:t xml:space="preserve"> </w:t>
      </w:r>
      <w:r w:rsidRPr="00206ACB">
        <w:rPr>
          <w:lang w:eastAsia="ja-JP"/>
        </w:rPr>
        <w:t>up</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full</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slowly</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upwards</w:t>
      </w:r>
      <w:r w:rsidR="00AC466E" w:rsidRPr="00206ACB">
        <w:rPr>
          <w:lang w:eastAsia="ja-JP"/>
        </w:rPr>
        <w:t xml:space="preserve"> </w:t>
      </w:r>
      <w:r w:rsidRPr="00206ACB">
        <w:rPr>
          <w:lang w:eastAsia="ja-JP"/>
        </w:rPr>
        <w:t>until</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"top"</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takes</w:t>
      </w:r>
      <w:r w:rsidR="00AC466E" w:rsidRPr="00206ACB">
        <w:rPr>
          <w:lang w:eastAsia="ja-JP"/>
        </w:rPr>
        <w:t xml:space="preserve"> </w:t>
      </w:r>
      <w:r w:rsidRPr="00206ACB">
        <w:rPr>
          <w:lang w:eastAsia="ja-JP"/>
        </w:rPr>
        <w:t>up</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full</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wrap</w:t>
      </w:r>
      <w:r w:rsidR="00AC466E" w:rsidRPr="00206ACB">
        <w:rPr>
          <w:lang w:eastAsia="ja-JP"/>
        </w:rPr>
        <w:t xml:space="preserve"> </w:t>
      </w:r>
      <w:r w:rsidRPr="00206ACB">
        <w:rPr>
          <w:lang w:eastAsia="ja-JP"/>
        </w:rPr>
        <w:t>around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display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bottom</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again.</w:t>
      </w:r>
    </w:p>
    <w:p w14:paraId="700C72FC" w14:textId="0EBB77FA" w:rsidR="00355FAA" w:rsidRPr="00206ACB" w:rsidRDefault="00355FAA" w:rsidP="001A1446">
      <w:pPr>
        <w:rPr>
          <w:lang w:eastAsia="ja-JP"/>
        </w:rPr>
      </w:pPr>
      <w:r w:rsidRPr="00206ACB">
        <w:rPr>
          <w:lang w:eastAsia="ja-JP"/>
        </w:rPr>
        <w:lastRenderedPageBreak/>
        <w: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nametables:</w:t>
      </w:r>
    </w:p>
    <w:p w14:paraId="77D56B97" w14:textId="70997CA1" w:rsidR="006736DC" w:rsidRPr="00206ACB" w:rsidRDefault="001A1446" w:rsidP="00905443">
      <w:pPr>
        <w:widowControl/>
        <w:autoSpaceDE/>
        <w:autoSpaceDN/>
        <w:spacing w:line="240" w:lineRule="auto"/>
        <w:ind w:firstLine="0"/>
        <w:jc w:val="center"/>
        <w:rPr>
          <w:rFonts w:eastAsia="Times New Roman" w:cstheme="minorHAnsi"/>
          <w:kern w:val="0"/>
          <w:szCs w:val="26"/>
          <w:lang w:eastAsia="ja-JP"/>
        </w:rPr>
      </w:pPr>
      <w:r>
        <w:rPr>
          <w:rFonts w:eastAsia="Times New Roman" w:cstheme="minorHAnsi"/>
          <w:noProof/>
          <w:kern w:val="0"/>
          <w:szCs w:val="26"/>
          <w:lang w:eastAsia="ja-JP"/>
        </w:rPr>
        <w:drawing>
          <wp:inline distT="0" distB="0" distL="0" distR="0" wp14:anchorId="2AA21D51" wp14:editId="14DB8DA8">
            <wp:extent cx="4560876" cy="3749040"/>
            <wp:effectExtent l="0" t="0" r="0" b="0"/>
            <wp:docPr id="14908886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60876" cy="3749040"/>
                    </a:xfrm>
                    <a:prstGeom prst="rect">
                      <a:avLst/>
                    </a:prstGeom>
                    <a:noFill/>
                  </pic:spPr>
                </pic:pic>
              </a:graphicData>
            </a:graphic>
          </wp:inline>
        </w:drawing>
      </w:r>
    </w:p>
    <w:p w14:paraId="6C882D28" w14:textId="7CAA8B15" w:rsidR="007E172E" w:rsidRPr="00206ACB" w:rsidRDefault="00905443" w:rsidP="00905443">
      <w:pPr>
        <w:ind w:firstLine="0"/>
        <w:jc w:val="center"/>
        <w:rPr>
          <w:lang w:eastAsia="ja-JP"/>
        </w:rPr>
      </w:pPr>
      <w:r w:rsidRPr="00905443">
        <w:rPr>
          <w:lang w:eastAsia="ja-JP"/>
        </w:rPr>
        <w:t>Minor additions to the nametable from last chapter, as seen in NEXXT.</w:t>
      </w:r>
    </w:p>
    <w:p w14:paraId="3E424780" w14:textId="1BDF812B" w:rsidR="00355FAA" w:rsidRPr="00206ACB" w:rsidRDefault="00355FAA" w:rsidP="009944E9">
      <w:pPr>
        <w:widowControl/>
        <w:autoSpaceDE/>
        <w:autoSpaceDN/>
        <w:spacing w:line="240" w:lineRule="auto"/>
        <w:textAlignment w:val="baseline"/>
        <w:rPr>
          <w:rFonts w:eastAsia="Times New Roman" w:cstheme="minorHAnsi"/>
          <w:color w:val="111111"/>
          <w:kern w:val="0"/>
          <w:szCs w:val="26"/>
          <w:lang w:eastAsia="ja-JP"/>
        </w:rPr>
      </w:pPr>
      <w:r w:rsidRPr="00206ACB">
        <w:rPr>
          <w:rFonts w:eastAsia="Times New Roman" w:cstheme="minorHAnsi"/>
          <w:color w:val="111111"/>
          <w:kern w:val="0"/>
          <w:szCs w:val="26"/>
          <w:lang w:eastAsia="ja-JP"/>
        </w:rPr>
        <w:t>And</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here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is</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the</w:t>
      </w:r>
      <w:r w:rsidR="00AC466E" w:rsidRPr="00206ACB">
        <w:rPr>
          <w:rFonts w:eastAsia="Times New Roman" w:cstheme="minorHAnsi"/>
          <w:color w:val="111111"/>
          <w:kern w:val="0"/>
          <w:szCs w:val="26"/>
          <w:lang w:eastAsia="ja-JP"/>
        </w:rPr>
        <w:t xml:space="preserve"> </w:t>
      </w:r>
      <w:r w:rsidRPr="00206ACB">
        <w:rPr>
          <w:rFonts w:eastAsia="Times New Roman" w:cstheme="minorHAnsi"/>
          <w:color w:val="111111"/>
          <w:kern w:val="0"/>
          <w:szCs w:val="26"/>
          <w:lang w:eastAsia="ja-JP"/>
        </w:rPr>
        <w:t>other:</w:t>
      </w:r>
    </w:p>
    <w:p w14:paraId="6FE7C40D" w14:textId="68272DCE" w:rsidR="003579CA" w:rsidRPr="00206ACB" w:rsidRDefault="00905443" w:rsidP="00905443">
      <w:pPr>
        <w:widowControl/>
        <w:autoSpaceDE/>
        <w:autoSpaceDN/>
        <w:spacing w:line="240" w:lineRule="auto"/>
        <w:ind w:firstLine="0"/>
        <w:jc w:val="center"/>
        <w:rPr>
          <w:rFonts w:eastAsia="Times New Roman" w:cstheme="minorHAnsi"/>
          <w:kern w:val="0"/>
          <w:szCs w:val="26"/>
          <w:lang w:eastAsia="ja-JP"/>
        </w:rPr>
      </w:pPr>
      <w:r>
        <w:rPr>
          <w:rFonts w:eastAsia="Times New Roman" w:cstheme="minorHAnsi"/>
          <w:noProof/>
          <w:kern w:val="0"/>
          <w:szCs w:val="26"/>
          <w:lang w:eastAsia="ja-JP"/>
        </w:rPr>
        <w:drawing>
          <wp:inline distT="0" distB="0" distL="0" distR="0" wp14:anchorId="6F9254E2" wp14:editId="594636EB">
            <wp:extent cx="4549806" cy="3749040"/>
            <wp:effectExtent l="0" t="0" r="0" b="0"/>
            <wp:docPr id="13865808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49806" cy="3749040"/>
                    </a:xfrm>
                    <a:prstGeom prst="rect">
                      <a:avLst/>
                    </a:prstGeom>
                    <a:noFill/>
                  </pic:spPr>
                </pic:pic>
              </a:graphicData>
            </a:graphic>
          </wp:inline>
        </w:drawing>
      </w:r>
    </w:p>
    <w:p w14:paraId="48265E49" w14:textId="0B71B0CC" w:rsidR="000561AC" w:rsidRPr="00206ACB" w:rsidRDefault="00355FAA" w:rsidP="00761BB0">
      <w:pPr>
        <w:widowControl/>
        <w:autoSpaceDE/>
        <w:autoSpaceDN/>
        <w:spacing w:line="240" w:lineRule="auto"/>
        <w:ind w:firstLine="0"/>
        <w:jc w:val="center"/>
        <w:rPr>
          <w:rFonts w:eastAsia="Times New Roman" w:cstheme="minorHAnsi"/>
          <w:kern w:val="0"/>
          <w:szCs w:val="26"/>
          <w:lang w:eastAsia="ja-JP"/>
        </w:rPr>
      </w:pPr>
      <w:r w:rsidRPr="00206ACB">
        <w:rPr>
          <w:rFonts w:eastAsia="Times New Roman" w:cstheme="minorHAnsi"/>
          <w:kern w:val="0"/>
          <w:szCs w:val="26"/>
          <w:lang w:eastAsia="ja-JP"/>
        </w:rPr>
        <w:t>Another</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set</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of</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additions,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as</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seen</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in</w:t>
      </w:r>
      <w:r w:rsidR="00AC466E" w:rsidRPr="00206ACB">
        <w:rPr>
          <w:rFonts w:eastAsia="Times New Roman" w:cstheme="minorHAnsi"/>
          <w:kern w:val="0"/>
          <w:szCs w:val="26"/>
          <w:lang w:eastAsia="ja-JP"/>
        </w:rPr>
        <w:t xml:space="preserve"> </w:t>
      </w:r>
      <w:r w:rsidRPr="00206ACB">
        <w:rPr>
          <w:rFonts w:eastAsia="Times New Roman" w:cstheme="minorHAnsi"/>
          <w:kern w:val="0"/>
          <w:szCs w:val="26"/>
          <w:lang w:eastAsia="ja-JP"/>
        </w:rPr>
        <w:t>NE</w:t>
      </w:r>
      <w:r w:rsidR="00905443">
        <w:rPr>
          <w:rFonts w:eastAsia="Times New Roman" w:cstheme="minorHAnsi"/>
          <w:kern w:val="0"/>
          <w:szCs w:val="26"/>
          <w:lang w:eastAsia="ja-JP"/>
        </w:rPr>
        <w:t>XXT</w:t>
      </w:r>
      <w:r w:rsidRPr="00206ACB">
        <w:rPr>
          <w:rFonts w:eastAsia="Times New Roman" w:cstheme="minorHAnsi"/>
          <w:kern w:val="0"/>
          <w:szCs w:val="26"/>
          <w:lang w:eastAsia="ja-JP"/>
        </w:rPr>
        <w:t>.</w:t>
      </w:r>
    </w:p>
    <w:p w14:paraId="7DF1BE56" w14:textId="69C01CD5" w:rsidR="00355FAA" w:rsidRPr="00206ACB" w:rsidRDefault="00355FAA" w:rsidP="00510A13">
      <w:pPr>
        <w:rPr>
          <w:lang w:eastAsia="ja-JP"/>
        </w:rPr>
      </w:pPr>
      <w:r w:rsidRPr="00206ACB">
        <w:rPr>
          <w:lang w:eastAsia="ja-JP"/>
        </w:rPr>
        <w:t>Both</w:t>
      </w:r>
      <w:r w:rsidR="00AC466E" w:rsidRPr="00206ACB">
        <w:rPr>
          <w:lang w:eastAsia="ja-JP"/>
        </w:rPr>
        <w:t xml:space="preserve"> </w:t>
      </w:r>
      <w:r w:rsidRPr="00206ACB">
        <w:rPr>
          <w:lang w:eastAsia="ja-JP"/>
        </w:rPr>
        <w:t>nametables</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same</w:t>
      </w:r>
      <w:r w:rsidR="00AC466E" w:rsidRPr="00206ACB">
        <w:rPr>
          <w:lang w:eastAsia="ja-JP"/>
        </w:rPr>
        <w:t xml:space="preserve"> </w:t>
      </w:r>
      <w:r w:rsidRPr="00206ACB">
        <w:rPr>
          <w:lang w:eastAsia="ja-JP"/>
        </w:rPr>
        <w:t>pattern</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stars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these</w:t>
      </w:r>
      <w:r w:rsidR="00AC466E" w:rsidRPr="00206ACB">
        <w:rPr>
          <w:lang w:eastAsia="ja-JP"/>
        </w:rPr>
        <w:t xml:space="preserve"> </w:t>
      </w:r>
      <w:r w:rsidRPr="00206ACB">
        <w:rPr>
          <w:lang w:eastAsia="ja-JP"/>
        </w:rPr>
        <w:t>new</w:t>
      </w:r>
      <w:r w:rsidR="00AC466E" w:rsidRPr="00206ACB">
        <w:rPr>
          <w:lang w:eastAsia="ja-JP"/>
        </w:rPr>
        <w:t xml:space="preserve"> </w:t>
      </w:r>
      <w:r w:rsidRPr="00206ACB">
        <w:rPr>
          <w:lang w:eastAsia="ja-JP"/>
        </w:rPr>
        <w:t>objects</w:t>
      </w:r>
      <w:r w:rsidR="00AC466E" w:rsidRPr="00206ACB">
        <w:rPr>
          <w:lang w:eastAsia="ja-JP"/>
        </w:rPr>
        <w:t xml:space="preserve"> </w:t>
      </w:r>
      <w:r w:rsidRPr="00206ACB">
        <w:rPr>
          <w:lang w:eastAsia="ja-JP"/>
        </w:rPr>
        <w:t>overlaid</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top.</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make</w:t>
      </w:r>
      <w:r w:rsidR="00AC466E" w:rsidRPr="00206ACB">
        <w:rPr>
          <w:lang w:eastAsia="ja-JP"/>
        </w:rPr>
        <w:t xml:space="preserve"> </w:t>
      </w:r>
      <w:r w:rsidRPr="00206ACB">
        <w:rPr>
          <w:lang w:eastAsia="ja-JP"/>
        </w:rPr>
        <w:t>things</w:t>
      </w:r>
      <w:r w:rsidR="00AC466E" w:rsidRPr="00206ACB">
        <w:rPr>
          <w:lang w:eastAsia="ja-JP"/>
        </w:rPr>
        <w:t xml:space="preserve"> </w:t>
      </w:r>
      <w:r w:rsidRPr="00206ACB">
        <w:rPr>
          <w:lang w:eastAsia="ja-JP"/>
        </w:rPr>
        <w:t>simpler,</w:t>
      </w:r>
      <w:r w:rsidR="00AC466E" w:rsidRPr="00206ACB">
        <w:rPr>
          <w:lang w:eastAsia="ja-JP"/>
        </w:rPr>
        <w:t xml:space="preserve"> </w:t>
      </w:r>
      <w:r w:rsidRPr="00206ACB">
        <w:rPr>
          <w:lang w:eastAsia="ja-JP"/>
        </w:rPr>
        <w:t>let's</w:t>
      </w:r>
      <w:r w:rsidR="00AC466E" w:rsidRPr="00206ACB">
        <w:rPr>
          <w:lang w:eastAsia="ja-JP"/>
        </w:rPr>
        <w:t xml:space="preserve"> </w:t>
      </w:r>
      <w:r w:rsidRPr="00206ACB">
        <w:rPr>
          <w:lang w:eastAsia="ja-JP"/>
        </w:rPr>
        <w:t>move</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star-background-drawing</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into</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subroutine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call</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draw</w:t>
      </w:r>
      <w:r w:rsidR="00AC466E" w:rsidRPr="00206ACB">
        <w:rPr>
          <w:lang w:eastAsia="ja-JP"/>
        </w:rPr>
        <w:t xml:space="preserve"> </w:t>
      </w:r>
      <w:r w:rsidRPr="00206ACB">
        <w:rPr>
          <w:lang w:eastAsia="ja-JP"/>
        </w:rPr>
        <w:t>stars</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any</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nametables,</w:t>
      </w:r>
      <w:r w:rsidR="00AC466E" w:rsidRPr="00206ACB">
        <w:rPr>
          <w:lang w:eastAsia="ja-JP"/>
        </w:rPr>
        <w:t xml:space="preserve"> </w:t>
      </w:r>
      <w:r w:rsidRPr="00206ACB">
        <w:rPr>
          <w:lang w:eastAsia="ja-JP"/>
        </w:rPr>
        <w:t>selected</w:t>
      </w:r>
      <w:r w:rsidR="00AC466E" w:rsidRPr="00206ACB">
        <w:rPr>
          <w:lang w:eastAsia="ja-JP"/>
        </w:rPr>
        <w:t xml:space="preserve"> </w:t>
      </w:r>
      <w:r w:rsidRPr="00206ACB">
        <w:rPr>
          <w:lang w:eastAsia="ja-JP"/>
        </w:rPr>
        <w:t>via</w:t>
      </w:r>
      <w:r w:rsidR="00AC466E" w:rsidRPr="00206ACB">
        <w:rPr>
          <w:lang w:eastAsia="ja-JP"/>
        </w:rPr>
        <w:t xml:space="preserve"> </w:t>
      </w:r>
      <w:r w:rsidRPr="00206ACB">
        <w:rPr>
          <w:lang w:eastAsia="ja-JP"/>
        </w:rPr>
        <w:t>whatever</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stored</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I</w:t>
      </w:r>
      <w:r w:rsidR="00AC466E" w:rsidRPr="00206ACB">
        <w:rPr>
          <w:lang w:eastAsia="ja-JP"/>
        </w:rPr>
        <w:t xml:space="preserve"> </w:t>
      </w:r>
      <w:r w:rsidRPr="00206ACB">
        <w:rPr>
          <w:lang w:eastAsia="ja-JP"/>
        </w:rPr>
        <w:t>made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new</w:t>
      </w:r>
      <w:r w:rsidR="00AC466E" w:rsidRPr="00206ACB">
        <w:rPr>
          <w:lang w:eastAsia="ja-JP"/>
        </w:rPr>
        <w:t xml:space="preserve"> </w:t>
      </w:r>
      <w:r w:rsidRPr="00206ACB">
        <w:rPr>
          <w:lang w:eastAsia="ja-JP"/>
        </w:rPr>
        <w:t>file,</w:t>
      </w:r>
      <w:r w:rsidR="00AC466E" w:rsidRPr="00206ACB">
        <w:rPr>
          <w:lang w:eastAsia="ja-JP"/>
        </w:rPr>
        <w:t xml:space="preserve"> </w:t>
      </w:r>
      <w:r w:rsidRPr="00510A13">
        <w:rPr>
          <w:rStyle w:val="QuoteChar"/>
        </w:rPr>
        <w:t>backgrounds.asm</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added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following</w:t>
      </w:r>
      <w:r w:rsidR="00AC466E" w:rsidRPr="00206ACB">
        <w:rPr>
          <w:lang w:eastAsia="ja-JP"/>
        </w:rPr>
        <w:t xml:space="preserve"> </w:t>
      </w:r>
      <w:r w:rsidRPr="00206ACB">
        <w:rPr>
          <w:lang w:eastAsia="ja-JP"/>
        </w:rPr>
        <w:t>subroutine:</w:t>
      </w:r>
    </w:p>
    <w:p w14:paraId="6157246A" w14:textId="6D4C7EDF" w:rsidR="00761BB0" w:rsidRPr="00761BB0" w:rsidRDefault="0000000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Pr>
          <w:rFonts w:ascii="DejaVu Sans Mono" w:eastAsia="Times New Roman" w:hAnsi="DejaVu Sans Mono" w:cs="DejaVu Sans Mono"/>
          <w:noProof/>
          <w:color w:val="10C26F"/>
          <w:kern w:val="0"/>
          <w:sz w:val="24"/>
          <w:szCs w:val="24"/>
          <w:lang w:eastAsia="ja-JP"/>
        </w:rPr>
        <w:lastRenderedPageBreak/>
        <w:pict w14:anchorId="3C31427B">
          <v:rect id="_x0000_s2193" style="position:absolute;left:0;text-align:left;margin-left:-3.95pt;margin-top:-1.8pt;width:21.05pt;height:783pt;z-index:251735040;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93" inset="0,0,0,0">
              <w:txbxContent>
                <w:p w14:paraId="243DBD76" w14:textId="6F9A18C1"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1</w:t>
                  </w:r>
                </w:p>
                <w:p w14:paraId="7A0B7778" w14:textId="24F3287D"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2</w:t>
                  </w:r>
                </w:p>
                <w:p w14:paraId="7FEA2DED" w14:textId="55F0D6DB"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3</w:t>
                  </w:r>
                </w:p>
                <w:p w14:paraId="3522749B" w14:textId="05E02E90"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4</w:t>
                  </w:r>
                </w:p>
                <w:p w14:paraId="7B79BEB4" w14:textId="0895EA64"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5</w:t>
                  </w:r>
                </w:p>
                <w:p w14:paraId="13DE642A" w14:textId="55B55056"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6</w:t>
                  </w:r>
                </w:p>
                <w:p w14:paraId="1CBE11FC" w14:textId="42C4B2C9"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7</w:t>
                  </w:r>
                </w:p>
                <w:p w14:paraId="49FB400C" w14:textId="46D4D7AA"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8</w:t>
                  </w:r>
                </w:p>
                <w:p w14:paraId="4EA1B321" w14:textId="2C61CB56"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9</w:t>
                  </w:r>
                </w:p>
                <w:p w14:paraId="43F43C43" w14:textId="45B098E0"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10</w:t>
                  </w:r>
                </w:p>
                <w:p w14:paraId="60B5CF80" w14:textId="54DD77F8"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11</w:t>
                  </w:r>
                </w:p>
                <w:p w14:paraId="55B33B2D" w14:textId="7A9A7326"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12</w:t>
                  </w:r>
                </w:p>
                <w:p w14:paraId="579DA1FA" w14:textId="57564910"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13</w:t>
                  </w:r>
                </w:p>
                <w:p w14:paraId="555BE975"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14</w:t>
                  </w:r>
                </w:p>
                <w:p w14:paraId="42180E16"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15</w:t>
                  </w:r>
                </w:p>
                <w:p w14:paraId="2FE14101"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16</w:t>
                  </w:r>
                </w:p>
                <w:p w14:paraId="6F878320"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17</w:t>
                  </w:r>
                </w:p>
                <w:p w14:paraId="3CBE5292"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18</w:t>
                  </w:r>
                </w:p>
                <w:p w14:paraId="6C726CE6"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19</w:t>
                  </w:r>
                </w:p>
                <w:p w14:paraId="7CC8A6CB"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20</w:t>
                  </w:r>
                </w:p>
                <w:p w14:paraId="38B3A1AC"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21</w:t>
                  </w:r>
                </w:p>
                <w:p w14:paraId="5E4E1AED"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22</w:t>
                  </w:r>
                </w:p>
                <w:p w14:paraId="756BCEF6"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23</w:t>
                  </w:r>
                </w:p>
                <w:p w14:paraId="43EF9D8A"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24</w:t>
                  </w:r>
                </w:p>
                <w:p w14:paraId="5A7B9FCE"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25</w:t>
                  </w:r>
                </w:p>
                <w:p w14:paraId="53AE9885"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26</w:t>
                  </w:r>
                </w:p>
                <w:p w14:paraId="6C1E1BBA"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27</w:t>
                  </w:r>
                </w:p>
                <w:p w14:paraId="5A1AA09C"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28</w:t>
                  </w:r>
                </w:p>
                <w:p w14:paraId="4A906C32"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29</w:t>
                  </w:r>
                </w:p>
                <w:p w14:paraId="219386BE"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30</w:t>
                  </w:r>
                </w:p>
                <w:p w14:paraId="33A4F2ED"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31</w:t>
                  </w:r>
                </w:p>
                <w:p w14:paraId="5A084803"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32</w:t>
                  </w:r>
                </w:p>
                <w:p w14:paraId="0ABF73BC"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33</w:t>
                  </w:r>
                </w:p>
                <w:p w14:paraId="6DC7A233"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34</w:t>
                  </w:r>
                </w:p>
                <w:p w14:paraId="1EA6737E"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35</w:t>
                  </w:r>
                </w:p>
                <w:p w14:paraId="72A97114"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36</w:t>
                  </w:r>
                </w:p>
                <w:p w14:paraId="6963F0F8"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37</w:t>
                  </w:r>
                </w:p>
                <w:p w14:paraId="3A2038BB"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38</w:t>
                  </w:r>
                </w:p>
                <w:p w14:paraId="012D2139"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39</w:t>
                  </w:r>
                </w:p>
                <w:p w14:paraId="3B603F87"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40</w:t>
                  </w:r>
                </w:p>
                <w:p w14:paraId="7672043E"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41</w:t>
                  </w:r>
                </w:p>
                <w:p w14:paraId="0F19C0E7"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42</w:t>
                  </w:r>
                </w:p>
                <w:p w14:paraId="6A0A137D"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43</w:t>
                  </w:r>
                </w:p>
                <w:p w14:paraId="1F9A9DBF"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44</w:t>
                  </w:r>
                </w:p>
                <w:p w14:paraId="09A25B1E" w14:textId="77777777"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45</w:t>
                  </w:r>
                </w:p>
                <w:p w14:paraId="39DD086F" w14:textId="795BF1C0" w:rsidR="004513B3" w:rsidRPr="004513B3" w:rsidRDefault="004513B3" w:rsidP="004513B3">
                  <w:pPr>
                    <w:spacing w:before="60" w:after="60" w:line="240" w:lineRule="auto"/>
                    <w:ind w:firstLine="0"/>
                    <w:jc w:val="left"/>
                    <w:rPr>
                      <w:rFonts w:ascii="DejaVu Sans Mono" w:hAnsi="DejaVu Sans Mono" w:cs="DejaVu Sans Mono"/>
                      <w:sz w:val="24"/>
                      <w:szCs w:val="24"/>
                    </w:rPr>
                  </w:pPr>
                  <w:r w:rsidRPr="004513B3">
                    <w:rPr>
                      <w:rFonts w:ascii="DejaVu Sans Mono" w:hAnsi="DejaVu Sans Mono" w:cs="DejaVu Sans Mono"/>
                      <w:sz w:val="24"/>
                      <w:szCs w:val="24"/>
                    </w:rPr>
                    <w:t>46</w:t>
                  </w:r>
                </w:p>
              </w:txbxContent>
            </v:textbox>
          </v:rect>
        </w:pict>
      </w:r>
      <w:r w:rsidR="00761BB0" w:rsidRPr="00761BB0">
        <w:rPr>
          <w:rFonts w:ascii="DejaVu Sans Mono" w:eastAsia="Times New Roman" w:hAnsi="DejaVu Sans Mono" w:cs="DejaVu Sans Mono"/>
          <w:color w:val="10C26F"/>
          <w:kern w:val="0"/>
          <w:sz w:val="24"/>
          <w:szCs w:val="24"/>
          <w:lang w:eastAsia="ja-JP"/>
        </w:rPr>
        <w:t>.include "constants.inc"</w:t>
      </w:r>
    </w:p>
    <w:p w14:paraId="671CD06B" w14:textId="49556D3C"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p>
    <w:p w14:paraId="577497E0"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.segment "CODE"</w:t>
      </w:r>
    </w:p>
    <w:p w14:paraId="2EF341A5"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p>
    <w:p w14:paraId="452A258B"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.export draw_starfield</w:t>
      </w:r>
    </w:p>
    <w:p w14:paraId="7CEF0DB9"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.proc draw_starfield</w:t>
      </w:r>
    </w:p>
    <w:p w14:paraId="79EE764D"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2D338"/>
          <w:kern w:val="0"/>
          <w:sz w:val="24"/>
          <w:szCs w:val="24"/>
          <w:lang w:eastAsia="ja-JP"/>
        </w:rPr>
        <w:t>; X register stores high byte of nametable</w:t>
      </w:r>
    </w:p>
    <w:p w14:paraId="4C3D712A"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2D338"/>
          <w:kern w:val="0"/>
          <w:sz w:val="24"/>
          <w:szCs w:val="24"/>
          <w:lang w:eastAsia="ja-JP"/>
        </w:rPr>
        <w:t>; write nametables</w:t>
      </w:r>
    </w:p>
    <w:p w14:paraId="6C2B4893"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2D338"/>
          <w:kern w:val="0"/>
          <w:sz w:val="24"/>
          <w:szCs w:val="24"/>
          <w:lang w:eastAsia="ja-JP"/>
        </w:rPr>
        <w:t>; big stars first</w:t>
      </w:r>
    </w:p>
    <w:p w14:paraId="538C13F5"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LDA</w:t>
      </w:r>
      <w:r w:rsidRPr="00761BB0">
        <w:rPr>
          <w:rFonts w:ascii="DejaVu Sans Mono" w:eastAsia="Times New Roman" w:hAnsi="DejaVu Sans Mono" w:cs="DejaVu Sans Mono"/>
          <w:color w:val="10C26F"/>
          <w:kern w:val="0"/>
          <w:sz w:val="24"/>
          <w:szCs w:val="24"/>
          <w:lang w:eastAsia="ja-JP"/>
        </w:rPr>
        <w:t xml:space="preserve"> PPUSTATUS</w:t>
      </w:r>
    </w:p>
    <w:p w14:paraId="3FE66EDA"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TXA</w:t>
      </w:r>
    </w:p>
    <w:p w14:paraId="06377AAA"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STA</w:t>
      </w:r>
      <w:r w:rsidRPr="00761BB0">
        <w:rPr>
          <w:rFonts w:ascii="DejaVu Sans Mono" w:eastAsia="Times New Roman" w:hAnsi="DejaVu Sans Mono" w:cs="DejaVu Sans Mono"/>
          <w:color w:val="10C26F"/>
          <w:kern w:val="0"/>
          <w:sz w:val="24"/>
          <w:szCs w:val="24"/>
          <w:lang w:eastAsia="ja-JP"/>
        </w:rPr>
        <w:t xml:space="preserve"> PPUADDR</w:t>
      </w:r>
    </w:p>
    <w:p w14:paraId="19697A97"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LDA</w:t>
      </w: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F7A48"/>
          <w:kern w:val="0"/>
          <w:sz w:val="24"/>
          <w:szCs w:val="24"/>
          <w:lang w:eastAsia="ja-JP"/>
        </w:rPr>
        <w:t>#</w:t>
      </w:r>
      <w:r w:rsidRPr="00761BB0">
        <w:rPr>
          <w:rFonts w:ascii="DejaVu Sans Mono" w:eastAsia="Times New Roman" w:hAnsi="DejaVu Sans Mono" w:cs="DejaVu Sans Mono"/>
          <w:color w:val="07E2FA"/>
          <w:kern w:val="0"/>
          <w:sz w:val="24"/>
          <w:szCs w:val="24"/>
          <w:lang w:eastAsia="ja-JP"/>
        </w:rPr>
        <w:t>$6b</w:t>
      </w:r>
    </w:p>
    <w:p w14:paraId="7E90BA7C"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STA</w:t>
      </w:r>
      <w:r w:rsidRPr="00761BB0">
        <w:rPr>
          <w:rFonts w:ascii="DejaVu Sans Mono" w:eastAsia="Times New Roman" w:hAnsi="DejaVu Sans Mono" w:cs="DejaVu Sans Mono"/>
          <w:color w:val="10C26F"/>
          <w:kern w:val="0"/>
          <w:sz w:val="24"/>
          <w:szCs w:val="24"/>
          <w:lang w:eastAsia="ja-JP"/>
        </w:rPr>
        <w:t xml:space="preserve"> PPUADDR</w:t>
      </w:r>
    </w:p>
    <w:p w14:paraId="114F19C4"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LDY</w:t>
      </w: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F7A48"/>
          <w:kern w:val="0"/>
          <w:sz w:val="24"/>
          <w:szCs w:val="24"/>
          <w:lang w:eastAsia="ja-JP"/>
        </w:rPr>
        <w:t>#</w:t>
      </w:r>
      <w:r w:rsidRPr="00761BB0">
        <w:rPr>
          <w:rFonts w:ascii="DejaVu Sans Mono" w:eastAsia="Times New Roman" w:hAnsi="DejaVu Sans Mono" w:cs="DejaVu Sans Mono"/>
          <w:color w:val="07E2FA"/>
          <w:kern w:val="0"/>
          <w:sz w:val="24"/>
          <w:szCs w:val="24"/>
          <w:lang w:eastAsia="ja-JP"/>
        </w:rPr>
        <w:t>$2f</w:t>
      </w:r>
    </w:p>
    <w:p w14:paraId="229C2B47"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STY</w:t>
      </w:r>
      <w:r w:rsidRPr="00761BB0">
        <w:rPr>
          <w:rFonts w:ascii="DejaVu Sans Mono" w:eastAsia="Times New Roman" w:hAnsi="DejaVu Sans Mono" w:cs="DejaVu Sans Mono"/>
          <w:color w:val="10C26F"/>
          <w:kern w:val="0"/>
          <w:sz w:val="24"/>
          <w:szCs w:val="24"/>
          <w:lang w:eastAsia="ja-JP"/>
        </w:rPr>
        <w:t xml:space="preserve"> PPUDATA</w:t>
      </w:r>
    </w:p>
    <w:p w14:paraId="5C3509AC"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p>
    <w:p w14:paraId="79C1053D"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LDA</w:t>
      </w:r>
      <w:r w:rsidRPr="00761BB0">
        <w:rPr>
          <w:rFonts w:ascii="DejaVu Sans Mono" w:eastAsia="Times New Roman" w:hAnsi="DejaVu Sans Mono" w:cs="DejaVu Sans Mono"/>
          <w:color w:val="10C26F"/>
          <w:kern w:val="0"/>
          <w:sz w:val="24"/>
          <w:szCs w:val="24"/>
          <w:lang w:eastAsia="ja-JP"/>
        </w:rPr>
        <w:t xml:space="preserve"> PPUSTATUS</w:t>
      </w:r>
    </w:p>
    <w:p w14:paraId="7CF2FBBA"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TXA</w:t>
      </w:r>
    </w:p>
    <w:p w14:paraId="10B01778"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ADC</w:t>
      </w: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F7A48"/>
          <w:kern w:val="0"/>
          <w:sz w:val="24"/>
          <w:szCs w:val="24"/>
          <w:lang w:eastAsia="ja-JP"/>
        </w:rPr>
        <w:t>#</w:t>
      </w:r>
      <w:r w:rsidRPr="00761BB0">
        <w:rPr>
          <w:rFonts w:ascii="DejaVu Sans Mono" w:eastAsia="Times New Roman" w:hAnsi="DejaVu Sans Mono" w:cs="DejaVu Sans Mono"/>
          <w:color w:val="07E2FA"/>
          <w:kern w:val="0"/>
          <w:sz w:val="24"/>
          <w:szCs w:val="24"/>
          <w:lang w:eastAsia="ja-JP"/>
        </w:rPr>
        <w:t>$01</w:t>
      </w:r>
    </w:p>
    <w:p w14:paraId="4E8104AD"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STA</w:t>
      </w:r>
      <w:r w:rsidRPr="00761BB0">
        <w:rPr>
          <w:rFonts w:ascii="DejaVu Sans Mono" w:eastAsia="Times New Roman" w:hAnsi="DejaVu Sans Mono" w:cs="DejaVu Sans Mono"/>
          <w:color w:val="10C26F"/>
          <w:kern w:val="0"/>
          <w:sz w:val="24"/>
          <w:szCs w:val="24"/>
          <w:lang w:eastAsia="ja-JP"/>
        </w:rPr>
        <w:t xml:space="preserve"> PPUADDR</w:t>
      </w:r>
    </w:p>
    <w:p w14:paraId="469D2F86"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LDA</w:t>
      </w: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F7A48"/>
          <w:kern w:val="0"/>
          <w:sz w:val="24"/>
          <w:szCs w:val="24"/>
          <w:lang w:eastAsia="ja-JP"/>
        </w:rPr>
        <w:t>#</w:t>
      </w:r>
      <w:r w:rsidRPr="00761BB0">
        <w:rPr>
          <w:rFonts w:ascii="DejaVu Sans Mono" w:eastAsia="Times New Roman" w:hAnsi="DejaVu Sans Mono" w:cs="DejaVu Sans Mono"/>
          <w:color w:val="07E2FA"/>
          <w:kern w:val="0"/>
          <w:sz w:val="24"/>
          <w:szCs w:val="24"/>
          <w:lang w:eastAsia="ja-JP"/>
        </w:rPr>
        <w:t>$57</w:t>
      </w:r>
    </w:p>
    <w:p w14:paraId="1734F6E2"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STA</w:t>
      </w:r>
      <w:r w:rsidRPr="00761BB0">
        <w:rPr>
          <w:rFonts w:ascii="DejaVu Sans Mono" w:eastAsia="Times New Roman" w:hAnsi="DejaVu Sans Mono" w:cs="DejaVu Sans Mono"/>
          <w:color w:val="10C26F"/>
          <w:kern w:val="0"/>
          <w:sz w:val="24"/>
          <w:szCs w:val="24"/>
          <w:lang w:eastAsia="ja-JP"/>
        </w:rPr>
        <w:t xml:space="preserve"> PPUADDR</w:t>
      </w:r>
    </w:p>
    <w:p w14:paraId="65EFEF5A"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STY</w:t>
      </w:r>
      <w:r w:rsidRPr="00761BB0">
        <w:rPr>
          <w:rFonts w:ascii="DejaVu Sans Mono" w:eastAsia="Times New Roman" w:hAnsi="DejaVu Sans Mono" w:cs="DejaVu Sans Mono"/>
          <w:color w:val="10C26F"/>
          <w:kern w:val="0"/>
          <w:sz w:val="24"/>
          <w:szCs w:val="24"/>
          <w:lang w:eastAsia="ja-JP"/>
        </w:rPr>
        <w:t xml:space="preserve"> PPUDATA</w:t>
      </w:r>
    </w:p>
    <w:p w14:paraId="40BE32D3"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p>
    <w:p w14:paraId="5BB0AE67"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F2D338"/>
          <w:kern w:val="0"/>
          <w:sz w:val="24"/>
          <w:szCs w:val="24"/>
          <w:lang w:eastAsia="ja-JP"/>
        </w:rPr>
        <w:t>; ...and much more, see the file for full listing</w:t>
      </w:r>
    </w:p>
    <w:p w14:paraId="241F98E2"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p>
    <w:p w14:paraId="6B38EC6B"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2D338"/>
          <w:kern w:val="0"/>
          <w:sz w:val="24"/>
          <w:szCs w:val="24"/>
          <w:lang w:eastAsia="ja-JP"/>
        </w:rPr>
        <w:t>; finally, attribute table</w:t>
      </w:r>
    </w:p>
    <w:p w14:paraId="01D2A84E"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LDA</w:t>
      </w:r>
      <w:r w:rsidRPr="00761BB0">
        <w:rPr>
          <w:rFonts w:ascii="DejaVu Sans Mono" w:eastAsia="Times New Roman" w:hAnsi="DejaVu Sans Mono" w:cs="DejaVu Sans Mono"/>
          <w:color w:val="10C26F"/>
          <w:kern w:val="0"/>
          <w:sz w:val="24"/>
          <w:szCs w:val="24"/>
          <w:lang w:eastAsia="ja-JP"/>
        </w:rPr>
        <w:t xml:space="preserve"> PPUSTATUS</w:t>
      </w:r>
    </w:p>
    <w:p w14:paraId="098F6D50"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LDA</w:t>
      </w: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F7A48"/>
          <w:kern w:val="0"/>
          <w:sz w:val="24"/>
          <w:szCs w:val="24"/>
          <w:lang w:eastAsia="ja-JP"/>
        </w:rPr>
        <w:t>#</w:t>
      </w:r>
      <w:r w:rsidRPr="00761BB0">
        <w:rPr>
          <w:rFonts w:ascii="DejaVu Sans Mono" w:eastAsia="Times New Roman" w:hAnsi="DejaVu Sans Mono" w:cs="DejaVu Sans Mono"/>
          <w:color w:val="07E2FA"/>
          <w:kern w:val="0"/>
          <w:sz w:val="24"/>
          <w:szCs w:val="24"/>
          <w:lang w:eastAsia="ja-JP"/>
        </w:rPr>
        <w:t>$23</w:t>
      </w:r>
    </w:p>
    <w:p w14:paraId="5E6159A6"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STA</w:t>
      </w:r>
      <w:r w:rsidRPr="00761BB0">
        <w:rPr>
          <w:rFonts w:ascii="DejaVu Sans Mono" w:eastAsia="Times New Roman" w:hAnsi="DejaVu Sans Mono" w:cs="DejaVu Sans Mono"/>
          <w:color w:val="10C26F"/>
          <w:kern w:val="0"/>
          <w:sz w:val="24"/>
          <w:szCs w:val="24"/>
          <w:lang w:eastAsia="ja-JP"/>
        </w:rPr>
        <w:t xml:space="preserve"> PPUADDR</w:t>
      </w:r>
    </w:p>
    <w:p w14:paraId="57B91FFE"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LDA</w:t>
      </w: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F7A48"/>
          <w:kern w:val="0"/>
          <w:sz w:val="24"/>
          <w:szCs w:val="24"/>
          <w:lang w:eastAsia="ja-JP"/>
        </w:rPr>
        <w:t>#</w:t>
      </w:r>
      <w:r w:rsidRPr="00761BB0">
        <w:rPr>
          <w:rFonts w:ascii="DejaVu Sans Mono" w:eastAsia="Times New Roman" w:hAnsi="DejaVu Sans Mono" w:cs="DejaVu Sans Mono"/>
          <w:color w:val="07E2FA"/>
          <w:kern w:val="0"/>
          <w:sz w:val="24"/>
          <w:szCs w:val="24"/>
          <w:lang w:eastAsia="ja-JP"/>
        </w:rPr>
        <w:t>$c2</w:t>
      </w:r>
    </w:p>
    <w:p w14:paraId="740D3700"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STA</w:t>
      </w:r>
      <w:r w:rsidRPr="00761BB0">
        <w:rPr>
          <w:rFonts w:ascii="DejaVu Sans Mono" w:eastAsia="Times New Roman" w:hAnsi="DejaVu Sans Mono" w:cs="DejaVu Sans Mono"/>
          <w:color w:val="10C26F"/>
          <w:kern w:val="0"/>
          <w:sz w:val="24"/>
          <w:szCs w:val="24"/>
          <w:lang w:eastAsia="ja-JP"/>
        </w:rPr>
        <w:t xml:space="preserve"> PPUADDR</w:t>
      </w:r>
    </w:p>
    <w:p w14:paraId="3A03F223"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LDA</w:t>
      </w: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F7A48"/>
          <w:kern w:val="0"/>
          <w:sz w:val="24"/>
          <w:szCs w:val="24"/>
          <w:lang w:eastAsia="ja-JP"/>
        </w:rPr>
        <w:t>#</w:t>
      </w:r>
      <w:r w:rsidRPr="00761BB0">
        <w:rPr>
          <w:rFonts w:ascii="DejaVu Sans Mono" w:eastAsia="Times New Roman" w:hAnsi="DejaVu Sans Mono" w:cs="DejaVu Sans Mono"/>
          <w:color w:val="06BDD1"/>
          <w:kern w:val="0"/>
          <w:sz w:val="24"/>
          <w:szCs w:val="24"/>
          <w:lang w:eastAsia="ja-JP"/>
        </w:rPr>
        <w:t>%01000000</w:t>
      </w:r>
    </w:p>
    <w:p w14:paraId="446CFB5C"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STA</w:t>
      </w:r>
      <w:r w:rsidRPr="00761BB0">
        <w:rPr>
          <w:rFonts w:ascii="DejaVu Sans Mono" w:eastAsia="Times New Roman" w:hAnsi="DejaVu Sans Mono" w:cs="DejaVu Sans Mono"/>
          <w:color w:val="10C26F"/>
          <w:kern w:val="0"/>
          <w:sz w:val="24"/>
          <w:szCs w:val="24"/>
          <w:lang w:eastAsia="ja-JP"/>
        </w:rPr>
        <w:t xml:space="preserve"> PPUDATA</w:t>
      </w:r>
    </w:p>
    <w:p w14:paraId="23F3DFAD"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p>
    <w:p w14:paraId="5DD8AEDC"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LDA</w:t>
      </w:r>
      <w:r w:rsidRPr="00761BB0">
        <w:rPr>
          <w:rFonts w:ascii="DejaVu Sans Mono" w:eastAsia="Times New Roman" w:hAnsi="DejaVu Sans Mono" w:cs="DejaVu Sans Mono"/>
          <w:color w:val="10C26F"/>
          <w:kern w:val="0"/>
          <w:sz w:val="24"/>
          <w:szCs w:val="24"/>
          <w:lang w:eastAsia="ja-JP"/>
        </w:rPr>
        <w:t xml:space="preserve"> PPUSTATUS</w:t>
      </w:r>
    </w:p>
    <w:p w14:paraId="5CB924E8"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LDA</w:t>
      </w: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F7A48"/>
          <w:kern w:val="0"/>
          <w:sz w:val="24"/>
          <w:szCs w:val="24"/>
          <w:lang w:eastAsia="ja-JP"/>
        </w:rPr>
        <w:t>#</w:t>
      </w:r>
      <w:r w:rsidRPr="00761BB0">
        <w:rPr>
          <w:rFonts w:ascii="DejaVu Sans Mono" w:eastAsia="Times New Roman" w:hAnsi="DejaVu Sans Mono" w:cs="DejaVu Sans Mono"/>
          <w:color w:val="07E2FA"/>
          <w:kern w:val="0"/>
          <w:sz w:val="24"/>
          <w:szCs w:val="24"/>
          <w:lang w:eastAsia="ja-JP"/>
        </w:rPr>
        <w:t>$23</w:t>
      </w:r>
    </w:p>
    <w:p w14:paraId="45C9C334"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STA</w:t>
      </w:r>
      <w:r w:rsidRPr="00761BB0">
        <w:rPr>
          <w:rFonts w:ascii="DejaVu Sans Mono" w:eastAsia="Times New Roman" w:hAnsi="DejaVu Sans Mono" w:cs="DejaVu Sans Mono"/>
          <w:color w:val="10C26F"/>
          <w:kern w:val="0"/>
          <w:sz w:val="24"/>
          <w:szCs w:val="24"/>
          <w:lang w:eastAsia="ja-JP"/>
        </w:rPr>
        <w:t xml:space="preserve"> PPUADDR</w:t>
      </w:r>
    </w:p>
    <w:p w14:paraId="68528372"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LDA</w:t>
      </w: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F7A48"/>
          <w:kern w:val="0"/>
          <w:sz w:val="24"/>
          <w:szCs w:val="24"/>
          <w:lang w:eastAsia="ja-JP"/>
        </w:rPr>
        <w:t>#</w:t>
      </w:r>
      <w:r w:rsidRPr="00761BB0">
        <w:rPr>
          <w:rFonts w:ascii="DejaVu Sans Mono" w:eastAsia="Times New Roman" w:hAnsi="DejaVu Sans Mono" w:cs="DejaVu Sans Mono"/>
          <w:color w:val="07E2FA"/>
          <w:kern w:val="0"/>
          <w:sz w:val="24"/>
          <w:szCs w:val="24"/>
          <w:lang w:eastAsia="ja-JP"/>
        </w:rPr>
        <w:t>$e0</w:t>
      </w:r>
    </w:p>
    <w:p w14:paraId="40899949"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STA</w:t>
      </w:r>
      <w:r w:rsidRPr="00761BB0">
        <w:rPr>
          <w:rFonts w:ascii="DejaVu Sans Mono" w:eastAsia="Times New Roman" w:hAnsi="DejaVu Sans Mono" w:cs="DejaVu Sans Mono"/>
          <w:color w:val="10C26F"/>
          <w:kern w:val="0"/>
          <w:sz w:val="24"/>
          <w:szCs w:val="24"/>
          <w:lang w:eastAsia="ja-JP"/>
        </w:rPr>
        <w:t xml:space="preserve"> PPUADDR</w:t>
      </w:r>
    </w:p>
    <w:p w14:paraId="79CA5C6F"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LDA</w:t>
      </w: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FF7A48"/>
          <w:kern w:val="0"/>
          <w:sz w:val="24"/>
          <w:szCs w:val="24"/>
          <w:lang w:eastAsia="ja-JP"/>
        </w:rPr>
        <w:t>#</w:t>
      </w:r>
      <w:r w:rsidRPr="00761BB0">
        <w:rPr>
          <w:rFonts w:ascii="DejaVu Sans Mono" w:eastAsia="Times New Roman" w:hAnsi="DejaVu Sans Mono" w:cs="DejaVu Sans Mono"/>
          <w:color w:val="06BDD1"/>
          <w:kern w:val="0"/>
          <w:sz w:val="24"/>
          <w:szCs w:val="24"/>
          <w:lang w:eastAsia="ja-JP"/>
        </w:rPr>
        <w:t>%00001100</w:t>
      </w:r>
    </w:p>
    <w:p w14:paraId="63490323"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STA</w:t>
      </w:r>
      <w:r w:rsidRPr="00761BB0">
        <w:rPr>
          <w:rFonts w:ascii="DejaVu Sans Mono" w:eastAsia="Times New Roman" w:hAnsi="DejaVu Sans Mono" w:cs="DejaVu Sans Mono"/>
          <w:color w:val="10C26F"/>
          <w:kern w:val="0"/>
          <w:sz w:val="24"/>
          <w:szCs w:val="24"/>
          <w:lang w:eastAsia="ja-JP"/>
        </w:rPr>
        <w:t xml:space="preserve"> PPUDATA</w:t>
      </w:r>
    </w:p>
    <w:p w14:paraId="030A3674" w14:textId="04BBB43B"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p>
    <w:p w14:paraId="39D7A05C" w14:textId="77777777" w:rsidR="00761BB0" w:rsidRPr="00761BB0" w:rsidRDefault="00761BB0" w:rsidP="00921FF2">
      <w:pPr>
        <w:widowControl/>
        <w:shd w:val="clear" w:color="auto" w:fill="292D3E"/>
        <w:kinsoku/>
        <w:overflowPunct/>
        <w:autoSpaceDE/>
        <w:autoSpaceDN/>
        <w:spacing w:before="60" w:after="60" w:line="240" w:lineRule="auto"/>
        <w:ind w:left="360" w:firstLine="360"/>
        <w:jc w:val="left"/>
        <w:rPr>
          <w:rFonts w:ascii="DejaVu Sans Mono" w:eastAsia="Times New Roman" w:hAnsi="DejaVu Sans Mono" w:cs="DejaVu Sans Mono"/>
          <w:color w:val="88030F"/>
          <w:kern w:val="0"/>
          <w:sz w:val="24"/>
          <w:szCs w:val="24"/>
          <w:shd w:val="clear" w:color="auto" w:fill="292D3E"/>
          <w:lang w:eastAsia="ja-JP"/>
        </w:rPr>
      </w:pPr>
      <w:r w:rsidRPr="00761BB0">
        <w:rPr>
          <w:rFonts w:ascii="DejaVu Sans Mono" w:eastAsia="Times New Roman" w:hAnsi="DejaVu Sans Mono" w:cs="DejaVu Sans Mono"/>
          <w:color w:val="10C26F"/>
          <w:kern w:val="0"/>
          <w:sz w:val="24"/>
          <w:szCs w:val="24"/>
          <w:lang w:eastAsia="ja-JP"/>
        </w:rPr>
        <w:t xml:space="preserve">  </w:t>
      </w:r>
      <w:r w:rsidRPr="00761BB0">
        <w:rPr>
          <w:rFonts w:ascii="DejaVu Sans Mono" w:eastAsia="Times New Roman" w:hAnsi="DejaVu Sans Mono" w:cs="DejaVu Sans Mono"/>
          <w:color w:val="E3371E"/>
          <w:kern w:val="0"/>
          <w:sz w:val="24"/>
          <w:szCs w:val="24"/>
          <w:lang w:eastAsia="ja-JP"/>
        </w:rPr>
        <w:t>RTS</w:t>
      </w:r>
    </w:p>
    <w:p w14:paraId="11163BDA" w14:textId="2F94F277" w:rsidR="000561AC" w:rsidRPr="004513B3" w:rsidRDefault="00761BB0" w:rsidP="00921FF2">
      <w:pPr>
        <w:widowControl/>
        <w:shd w:val="clear" w:color="auto" w:fill="292D3E"/>
        <w:autoSpaceDE/>
        <w:autoSpaceDN/>
        <w:spacing w:before="60" w:after="60"/>
        <w:ind w:left="360" w:firstLine="360"/>
        <w:jc w:val="left"/>
        <w:rPr>
          <w:rFonts w:ascii="DejaVu Sans Mono" w:eastAsia="Times New Roman" w:hAnsi="DejaVu Sans Mono" w:cs="DejaVu Sans Mono"/>
          <w:color w:val="10C26F"/>
          <w:kern w:val="0"/>
          <w:sz w:val="24"/>
          <w:szCs w:val="24"/>
          <w:lang w:eastAsia="ja-JP"/>
        </w:rPr>
      </w:pPr>
      <w:r w:rsidRPr="004513B3">
        <w:rPr>
          <w:rFonts w:ascii="DejaVu Sans Mono" w:eastAsia="Times New Roman" w:hAnsi="DejaVu Sans Mono" w:cs="DejaVu Sans Mono"/>
          <w:color w:val="10C26F"/>
          <w:kern w:val="0"/>
          <w:sz w:val="24"/>
          <w:szCs w:val="24"/>
          <w:lang w:eastAsia="ja-JP"/>
        </w:rPr>
        <w:t>.endproc</w:t>
      </w:r>
    </w:p>
    <w:p w14:paraId="40165226" w14:textId="4B41D31F" w:rsidR="009C133A" w:rsidRPr="00206ACB" w:rsidRDefault="009C133A" w:rsidP="004513B3">
      <w:pPr>
        <w:rPr>
          <w:lang w:eastAsia="ja-JP"/>
        </w:rPr>
      </w:pPr>
      <w:r w:rsidRPr="00206ACB">
        <w:rPr>
          <w:lang w:eastAsia="ja-JP"/>
        </w:rPr>
        <w:lastRenderedPageBreak/>
        <w:t>To</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subroutine,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high</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want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draw</w:t>
      </w:r>
      <w:r w:rsidR="00AC466E" w:rsidRPr="00206ACB">
        <w:rPr>
          <w:lang w:eastAsia="ja-JP"/>
        </w:rPr>
        <w:t xml:space="preserve"> </w:t>
      </w:r>
      <w:r w:rsidRPr="00206ACB">
        <w:rPr>
          <w:lang w:eastAsia="ja-JP"/>
        </w:rPr>
        <w:t>stars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into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case,</w:t>
      </w:r>
      <w:r w:rsidR="00AC466E" w:rsidRPr="00206ACB">
        <w:rPr>
          <w:lang w:eastAsia="ja-JP"/>
        </w:rPr>
        <w:t xml:space="preserve"> </w:t>
      </w:r>
      <w:r w:rsidRPr="00206ACB">
        <w:rPr>
          <w:lang w:eastAsia="ja-JP"/>
        </w:rPr>
        <w:t>since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using</w:t>
      </w:r>
      <w:r w:rsidR="00AC466E" w:rsidRPr="00206ACB">
        <w:rPr>
          <w:lang w:eastAsia="ja-JP"/>
        </w:rPr>
        <w:t xml:space="preserve"> </w:t>
      </w:r>
      <w:r w:rsidRPr="00206ACB">
        <w:rPr>
          <w:lang w:eastAsia="ja-JP"/>
        </w:rPr>
        <w:t>horizontal</w:t>
      </w:r>
      <w:r w:rsidR="00AC466E" w:rsidRPr="00206ACB">
        <w:rPr>
          <w:lang w:eastAsia="ja-JP"/>
        </w:rPr>
        <w:t xml:space="preserve"> </w:t>
      </w:r>
      <w:r w:rsidRPr="00206ACB">
        <w:rPr>
          <w:lang w:eastAsia="ja-JP"/>
        </w:rPr>
        <w:t>mirroring,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"real"</w:t>
      </w:r>
      <w:r w:rsidR="00AC466E" w:rsidRPr="00206ACB">
        <w:rPr>
          <w:lang w:eastAsia="ja-JP"/>
        </w:rPr>
        <w:t xml:space="preserve"> </w:t>
      </w:r>
      <w:r w:rsidRPr="00206ACB">
        <w:rPr>
          <w:lang w:eastAsia="ja-JP"/>
        </w:rPr>
        <w:t>nametables</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located</w:t>
      </w:r>
      <w:r w:rsidR="00AC466E" w:rsidRPr="00206ACB">
        <w:rPr>
          <w:lang w:eastAsia="ja-JP"/>
        </w:rPr>
        <w:t xml:space="preserve"> </w:t>
      </w:r>
      <w:r w:rsidRPr="00206ACB">
        <w:rPr>
          <w:lang w:eastAsia="ja-JP"/>
        </w:rPr>
        <w:t>at</w:t>
      </w:r>
      <w:r w:rsidR="00AC466E" w:rsidRPr="00206ACB">
        <w:rPr>
          <w:lang w:eastAsia="ja-JP"/>
        </w:rPr>
        <w:t xml:space="preserve"> </w:t>
      </w:r>
      <w:r w:rsidRPr="00175741">
        <w:rPr>
          <w:rStyle w:val="QuoteChar"/>
        </w:rPr>
        <w:t>$2000</w:t>
      </w:r>
      <w:r w:rsidR="00AC466E" w:rsidRPr="00206ACB">
        <w:rPr>
          <w:lang w:eastAsia="ja-JP"/>
        </w:rPr>
        <w:t xml:space="preserve"> </w:t>
      </w:r>
      <w:r w:rsidRPr="00206ACB">
        <w:rPr>
          <w:lang w:eastAsia="ja-JP"/>
        </w:rPr>
        <w:t>and</w:t>
      </w:r>
      <w:r w:rsidR="00AC466E" w:rsidRPr="00206ACB">
        <w:rPr>
          <w:lang w:eastAsia="ja-JP"/>
        </w:rPr>
        <w:t xml:space="preserve"> </w:t>
      </w:r>
      <w:r w:rsidRPr="00175741">
        <w:rPr>
          <w:rStyle w:val="QuoteChar"/>
        </w:rPr>
        <w:t>$2800</w:t>
      </w:r>
      <w:r w:rsidRPr="00206ACB">
        <w:rPr>
          <w:lang w:eastAsia="ja-JP"/>
        </w:rPr>
        <w:t>,</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either</w:t>
      </w:r>
      <w:r w:rsidR="00AC466E" w:rsidRPr="00206ACB">
        <w:rPr>
          <w:lang w:eastAsia="ja-JP"/>
        </w:rPr>
        <w:t xml:space="preserve"> </w:t>
      </w:r>
      <w:r w:rsidRPr="00175741">
        <w:rPr>
          <w:rStyle w:val="QuoteChar"/>
        </w:rPr>
        <w:t>#$20</w:t>
      </w:r>
      <w:r w:rsidR="00AC466E" w:rsidRPr="00206ACB">
        <w:rPr>
          <w:lang w:eastAsia="ja-JP"/>
        </w:rPr>
        <w:t xml:space="preserve"> </w:t>
      </w:r>
      <w:r w:rsidRPr="00206ACB">
        <w:rPr>
          <w:lang w:eastAsia="ja-JP"/>
        </w:rPr>
        <w:t>or</w:t>
      </w:r>
      <w:r w:rsidR="00AC466E" w:rsidRPr="00206ACB">
        <w:rPr>
          <w:lang w:eastAsia="ja-JP"/>
        </w:rPr>
        <w:t xml:space="preserve"> </w:t>
      </w:r>
      <w:r w:rsidRPr="00175741">
        <w:rPr>
          <w:rStyle w:val="QuoteChar"/>
        </w:rPr>
        <w:t>#$28</w:t>
      </w:r>
      <w:r w:rsidRPr="00206ACB">
        <w:rPr>
          <w:lang w:eastAsia="ja-JP"/>
        </w:rPr>
        <w:t>.</w:t>
      </w:r>
      <w:r w:rsidR="00AC466E" w:rsidRPr="00206ACB">
        <w:rPr>
          <w:lang w:eastAsia="ja-JP"/>
        </w:rPr>
        <w:t xml:space="preserve"> </w:t>
      </w:r>
      <w:r w:rsidRPr="00206ACB">
        <w:rPr>
          <w:lang w:eastAsia="ja-JP"/>
        </w:rPr>
        <w:t>Notice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use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load</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tile</w:t>
      </w:r>
      <w:r w:rsidR="00AC466E" w:rsidRPr="00206ACB">
        <w:rPr>
          <w:lang w:eastAsia="ja-JP"/>
        </w:rPr>
        <w:t xml:space="preserve"> </w:t>
      </w:r>
      <w:r w:rsidRPr="00206ACB">
        <w:rPr>
          <w:lang w:eastAsia="ja-JP"/>
        </w:rPr>
        <w:t>numbers,</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PPUADDR.</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keep</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because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frequently</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load</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into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(with</w:t>
      </w:r>
      <w:r w:rsidR="00AC466E" w:rsidRPr="00206ACB">
        <w:rPr>
          <w:lang w:eastAsia="ja-JP"/>
        </w:rPr>
        <w:t xml:space="preserve"> </w:t>
      </w:r>
      <w:r w:rsidRPr="00175741">
        <w:rPr>
          <w:rStyle w:val="QuoteChar"/>
        </w:rPr>
        <w:t>TXA</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add</w:t>
      </w:r>
      <w:r w:rsidR="00AC466E" w:rsidRPr="00206ACB">
        <w:rPr>
          <w:lang w:eastAsia="ja-JP"/>
        </w:rPr>
        <w:t xml:space="preserve"> </w:t>
      </w:r>
      <w:r w:rsidRPr="00206ACB">
        <w:rPr>
          <w:lang w:eastAsia="ja-JP"/>
        </w:rPr>
        <w:t>something</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create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correct</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tile</w:t>
      </w:r>
      <w:r w:rsidR="00AC466E" w:rsidRPr="00206ACB">
        <w:rPr>
          <w:lang w:eastAsia="ja-JP"/>
        </w:rPr>
        <w:t xml:space="preserve"> </w:t>
      </w:r>
      <w:r w:rsidRPr="00206ACB">
        <w:rPr>
          <w:lang w:eastAsia="ja-JP"/>
        </w:rPr>
        <w:t>address</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See,</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example,</w:t>
      </w:r>
      <w:r w:rsidR="00AC466E" w:rsidRPr="00206ACB">
        <w:rPr>
          <w:lang w:eastAsia="ja-JP"/>
        </w:rPr>
        <w:t xml:space="preserve"> </w:t>
      </w:r>
      <w:r w:rsidRPr="00206ACB">
        <w:rPr>
          <w:lang w:eastAsia="ja-JP"/>
        </w:rPr>
        <w:t>lines</w:t>
      </w:r>
      <w:r w:rsidR="00AC466E" w:rsidRPr="00206ACB">
        <w:rPr>
          <w:lang w:eastAsia="ja-JP"/>
        </w:rPr>
        <w:t xml:space="preserve"> </w:t>
      </w:r>
      <w:r w:rsidRPr="00206ACB">
        <w:rPr>
          <w:lang w:eastAsia="ja-JP"/>
        </w:rPr>
        <w:t>19-23</w:t>
      </w:r>
      <w:r w:rsidR="00AC466E" w:rsidRPr="00206ACB">
        <w:rPr>
          <w:lang w:eastAsia="ja-JP"/>
        </w:rPr>
        <w:t xml:space="preserve"> </w:t>
      </w:r>
      <w:r w:rsidRPr="00206ACB">
        <w:rPr>
          <w:lang w:eastAsia="ja-JP"/>
        </w:rPr>
        <w:t>above.</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particular</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data</w:t>
      </w:r>
      <w:r w:rsidR="00AC466E" w:rsidRPr="00206ACB">
        <w:rPr>
          <w:lang w:eastAsia="ja-JP"/>
        </w:rPr>
        <w:t xml:space="preserve"> </w:t>
      </w:r>
      <w:r w:rsidRPr="00206ACB">
        <w:rPr>
          <w:lang w:eastAsia="ja-JP"/>
        </w:rPr>
        <w:t>needs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be</w:t>
      </w:r>
      <w:r w:rsidR="00AC466E" w:rsidRPr="00206ACB">
        <w:rPr>
          <w:lang w:eastAsia="ja-JP"/>
        </w:rPr>
        <w:t xml:space="preserve"> </w:t>
      </w:r>
      <w:r w:rsidRPr="00206ACB">
        <w:rPr>
          <w:lang w:eastAsia="ja-JP"/>
        </w:rPr>
        <w:t>written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either</w:t>
      </w:r>
      <w:r w:rsidR="00AC466E" w:rsidRPr="00206ACB">
        <w:rPr>
          <w:lang w:eastAsia="ja-JP"/>
        </w:rPr>
        <w:t xml:space="preserve"> </w:t>
      </w:r>
      <w:r w:rsidRPr="00175741">
        <w:rPr>
          <w:rStyle w:val="QuoteChar"/>
        </w:rPr>
        <w:t>$2157</w:t>
      </w:r>
      <w:r w:rsidR="00AC466E" w:rsidRPr="00206ACB">
        <w:rPr>
          <w:lang w:eastAsia="ja-JP"/>
        </w:rPr>
        <w:t xml:space="preserve"> </w:t>
      </w:r>
      <w:r w:rsidRPr="00206ACB">
        <w:rPr>
          <w:lang w:eastAsia="ja-JP"/>
        </w:rPr>
        <w:t>or</w:t>
      </w:r>
      <w:r w:rsidR="00AC466E" w:rsidRPr="00206ACB">
        <w:rPr>
          <w:lang w:eastAsia="ja-JP"/>
        </w:rPr>
        <w:t xml:space="preserve"> </w:t>
      </w:r>
      <w:r w:rsidRPr="00175741">
        <w:rPr>
          <w:rStyle w:val="QuoteChar"/>
        </w:rPr>
        <w:t>$2957</w:t>
      </w:r>
      <w:r w:rsidRPr="00206ACB">
        <w:rPr>
          <w:lang w:eastAsia="ja-JP"/>
        </w:rPr>
        <w:t>,</w:t>
      </w:r>
      <w:r w:rsidR="00AC466E" w:rsidRPr="00206ACB">
        <w:rPr>
          <w:lang w:eastAsia="ja-JP"/>
        </w:rPr>
        <w:t xml:space="preserve"> </w:t>
      </w:r>
      <w:r w:rsidRPr="00206ACB">
        <w:rPr>
          <w:lang w:eastAsia="ja-JP"/>
        </w:rPr>
        <w:t>depending</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using</w:t>
      </w:r>
      <w:r w:rsidR="00AC466E" w:rsidRPr="00206ACB">
        <w:rPr>
          <w:lang w:eastAsia="ja-JP"/>
        </w:rPr>
        <w:t xml:space="preserve"> </w:t>
      </w:r>
      <w:r w:rsidRPr="00175741">
        <w:rPr>
          <w:rStyle w:val="QuoteChar"/>
        </w:rPr>
        <w:t>TXA</w:t>
      </w:r>
      <w:r w:rsidR="00AC466E" w:rsidRPr="00206ACB">
        <w:rPr>
          <w:lang w:eastAsia="ja-JP"/>
        </w:rPr>
        <w:t xml:space="preserve"> </w:t>
      </w:r>
      <w:r w:rsidRPr="00206ACB">
        <w:rPr>
          <w:lang w:eastAsia="ja-JP"/>
        </w:rPr>
        <w:t>followed</w:t>
      </w:r>
      <w:r w:rsidR="00AC466E" w:rsidRPr="00206ACB">
        <w:rPr>
          <w:lang w:eastAsia="ja-JP"/>
        </w:rPr>
        <w:t xml:space="preserve"> </w:t>
      </w:r>
      <w:r w:rsidRPr="00206ACB">
        <w:rPr>
          <w:lang w:eastAsia="ja-JP"/>
        </w:rPr>
        <w:t>by</w:t>
      </w:r>
      <w:r w:rsidR="00AC466E" w:rsidRPr="00206ACB">
        <w:rPr>
          <w:lang w:eastAsia="ja-JP"/>
        </w:rPr>
        <w:t xml:space="preserve"> </w:t>
      </w:r>
      <w:r w:rsidRPr="00175741">
        <w:rPr>
          <w:rStyle w:val="QuoteChar"/>
        </w:rPr>
        <w:t>ADC</w:t>
      </w:r>
      <w:r w:rsidR="00AC466E" w:rsidRPr="00175741">
        <w:rPr>
          <w:rStyle w:val="QuoteChar"/>
        </w:rPr>
        <w:t xml:space="preserve"> </w:t>
      </w:r>
      <w:r w:rsidRPr="00175741">
        <w:rPr>
          <w:rStyle w:val="QuoteChar"/>
        </w:rPr>
        <w:t>#$01</w:t>
      </w:r>
      <w:r w:rsidRPr="00206ACB">
        <w:rPr>
          <w:lang w:eastAsia="ja-JP"/>
        </w:rPr>
        <w: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get</w:t>
      </w:r>
      <w:r w:rsidR="00AC466E" w:rsidRPr="00206ACB">
        <w:rPr>
          <w:lang w:eastAsia="ja-JP"/>
        </w:rPr>
        <w:t xml:space="preserve"> </w:t>
      </w:r>
      <w:r w:rsidRPr="00175741">
        <w:rPr>
          <w:rStyle w:val="QuoteChar"/>
        </w:rPr>
        <w:t>$21</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had</w:t>
      </w:r>
      <w:r w:rsidR="00AC466E" w:rsidRPr="00206ACB">
        <w:rPr>
          <w:lang w:eastAsia="ja-JP"/>
        </w:rPr>
        <w:t xml:space="preserve"> </w:t>
      </w:r>
      <w:r w:rsidRPr="00175741">
        <w:rPr>
          <w:rStyle w:val="QuoteChar"/>
        </w:rPr>
        <w:t>$20</w:t>
      </w:r>
      <w:r w:rsidRPr="00206ACB">
        <w:rPr>
          <w:lang w:eastAsia="ja-JP"/>
        </w:rPr>
        <w:t>)</w:t>
      </w:r>
      <w:r w:rsidR="00AC466E" w:rsidRPr="00206ACB">
        <w:rPr>
          <w:lang w:eastAsia="ja-JP"/>
        </w:rPr>
        <w:t xml:space="preserve"> </w:t>
      </w:r>
      <w:r w:rsidRPr="00206ACB">
        <w:rPr>
          <w:lang w:eastAsia="ja-JP"/>
        </w:rPr>
        <w:t>or</w:t>
      </w:r>
      <w:r w:rsidR="00AC466E" w:rsidRPr="00206ACB">
        <w:rPr>
          <w:lang w:eastAsia="ja-JP"/>
        </w:rPr>
        <w:t xml:space="preserve"> </w:t>
      </w:r>
      <w:r w:rsidRPr="00175741">
        <w:rPr>
          <w:rStyle w:val="QuoteChar"/>
        </w:rPr>
        <w:t>$29</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had</w:t>
      </w:r>
      <w:r w:rsidR="00AC466E" w:rsidRPr="00206ACB">
        <w:rPr>
          <w:lang w:eastAsia="ja-JP"/>
        </w:rPr>
        <w:t xml:space="preserve"> </w:t>
      </w:r>
      <w:r w:rsidRPr="00175741">
        <w:rPr>
          <w:rStyle w:val="QuoteChar"/>
        </w:rPr>
        <w:t>$28</w:t>
      </w:r>
      <w:r w:rsidRPr="00206ACB">
        <w:rPr>
          <w:lang w:eastAsia="ja-JP"/>
        </w:rPr>
        <w:t>),</w:t>
      </w:r>
      <w:r w:rsidR="00AC466E" w:rsidRPr="00206ACB">
        <w:rPr>
          <w:lang w:eastAsia="ja-JP"/>
        </w:rPr>
        <w:t xml:space="preserve"> </w:t>
      </w:r>
      <w:r w:rsidRPr="00206ACB">
        <w:rPr>
          <w:lang w:eastAsia="ja-JP"/>
        </w:rPr>
        <w:t>giving</w:t>
      </w:r>
      <w:r w:rsidR="00AC466E" w:rsidRPr="00206ACB">
        <w:rPr>
          <w:lang w:eastAsia="ja-JP"/>
        </w:rPr>
        <w:t xml:space="preserve"> </w:t>
      </w:r>
      <w:r w:rsidRPr="00206ACB">
        <w:rPr>
          <w:lang w:eastAsia="ja-JP"/>
        </w:rPr>
        <w:t>us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correct</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both</w:t>
      </w:r>
      <w:r w:rsidR="00AC466E" w:rsidRPr="00206ACB">
        <w:rPr>
          <w:lang w:eastAsia="ja-JP"/>
        </w:rPr>
        <w:t xml:space="preserve"> </w:t>
      </w:r>
      <w:r w:rsidRPr="00206ACB">
        <w:rPr>
          <w:lang w:eastAsia="ja-JP"/>
        </w:rPr>
        <w:t>nametables.</w:t>
      </w:r>
    </w:p>
    <w:p w14:paraId="335A43A9" w14:textId="3D4EF260" w:rsidR="009C133A" w:rsidRPr="00206ACB" w:rsidRDefault="009C133A" w:rsidP="004513B3">
      <w:pPr>
        <w:rPr>
          <w:lang w:eastAsia="ja-JP"/>
        </w:rPr>
      </w:pPr>
      <w:r w:rsidRPr="00206ACB">
        <w:rPr>
          <w:lang w:eastAsia="ja-JP"/>
        </w:rPr>
        <w:t>Back</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main</w:t>
      </w:r>
      <w:r w:rsidR="00AC466E" w:rsidRPr="00206ACB">
        <w:rPr>
          <w:lang w:eastAsia="ja-JP"/>
        </w:rPr>
        <w:t xml:space="preserve"> </w:t>
      </w:r>
      <w:r w:rsidRPr="00206ACB">
        <w:rPr>
          <w:lang w:eastAsia="ja-JP"/>
        </w:rPr>
        <w:t>file,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remove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existing</w:t>
      </w:r>
      <w:r w:rsidR="00AC466E" w:rsidRPr="00206ACB">
        <w:rPr>
          <w:lang w:eastAsia="ja-JP"/>
        </w:rPr>
        <w:t xml:space="preserve"> </w:t>
      </w:r>
      <w:r w:rsidRPr="00206ACB">
        <w:rPr>
          <w:lang w:eastAsia="ja-JP"/>
        </w:rPr>
        <w:t>"draw</w:t>
      </w:r>
      <w:r w:rsidR="00AC466E" w:rsidRPr="00206ACB">
        <w:rPr>
          <w:lang w:eastAsia="ja-JP"/>
        </w:rPr>
        <w:t xml:space="preserve"> </w:t>
      </w:r>
      <w:r w:rsidRPr="00206ACB">
        <w:rPr>
          <w:lang w:eastAsia="ja-JP"/>
        </w:rPr>
        <w:t>star</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replace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calls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new</w:t>
      </w:r>
      <w:r w:rsidR="00AC466E" w:rsidRPr="00206ACB">
        <w:rPr>
          <w:lang w:eastAsia="ja-JP"/>
        </w:rPr>
        <w:t xml:space="preserve"> </w:t>
      </w:r>
      <w:r w:rsidRPr="00206ACB">
        <w:rPr>
          <w:lang w:eastAsia="ja-JP"/>
        </w:rPr>
        <w:t>subroutine:</w:t>
      </w:r>
    </w:p>
    <w:p w14:paraId="3F963F31" w14:textId="05468544" w:rsidR="00175741" w:rsidRPr="00175741" w:rsidRDefault="00175741" w:rsidP="00921FF2">
      <w:pPr>
        <w:widowControl/>
        <w:shd w:val="clear" w:color="auto" w:fill="292D3E"/>
        <w:kinsoku/>
        <w:overflowPunct/>
        <w:autoSpaceDE/>
        <w:autoSpaceDN/>
        <w:spacing w:before="0" w:after="0" w:line="240" w:lineRule="auto"/>
        <w:ind w:left="360" w:firstLine="360"/>
        <w:jc w:val="left"/>
        <w:rPr>
          <w:rFonts w:ascii="DejaVu Sans Mono" w:eastAsia="Times New Roman" w:hAnsi="DejaVu Sans Mono" w:cs="DejaVu Sans Mono"/>
          <w:color w:val="88030F"/>
          <w:kern w:val="0"/>
          <w:sz w:val="28"/>
          <w:szCs w:val="28"/>
          <w:shd w:val="clear" w:color="auto" w:fill="292D3E"/>
          <w:lang w:eastAsia="ja-JP"/>
        </w:rPr>
      </w:pPr>
      <w:r w:rsidRPr="00175741">
        <w:rPr>
          <w:rFonts w:ascii="DejaVu Sans Mono" w:eastAsia="Times New Roman" w:hAnsi="DejaVu Sans Mono" w:cs="DejaVu Sans Mono"/>
          <w:color w:val="10C26F"/>
          <w:kern w:val="0"/>
          <w:sz w:val="28"/>
          <w:szCs w:val="28"/>
          <w:lang w:eastAsia="ja-JP"/>
        </w:rPr>
        <w:t>.import draw_starfield</w:t>
      </w:r>
    </w:p>
    <w:p w14:paraId="02031864" w14:textId="77777777" w:rsidR="00175741" w:rsidRPr="00175741" w:rsidRDefault="00175741" w:rsidP="00921FF2">
      <w:pPr>
        <w:widowControl/>
        <w:shd w:val="clear" w:color="auto" w:fill="292D3E"/>
        <w:kinsoku/>
        <w:overflowPunct/>
        <w:autoSpaceDE/>
        <w:autoSpaceDN/>
        <w:spacing w:before="0" w:after="0" w:line="240" w:lineRule="auto"/>
        <w:ind w:left="360" w:firstLine="360"/>
        <w:jc w:val="left"/>
        <w:rPr>
          <w:rFonts w:ascii="DejaVu Sans Mono" w:eastAsia="Times New Roman" w:hAnsi="DejaVu Sans Mono" w:cs="DejaVu Sans Mono"/>
          <w:color w:val="88030F"/>
          <w:kern w:val="0"/>
          <w:sz w:val="28"/>
          <w:szCs w:val="28"/>
          <w:shd w:val="clear" w:color="auto" w:fill="292D3E"/>
          <w:lang w:eastAsia="ja-JP"/>
        </w:rPr>
      </w:pPr>
    </w:p>
    <w:p w14:paraId="4BCB62C9" w14:textId="77777777" w:rsidR="00175741" w:rsidRPr="00175741" w:rsidRDefault="00175741" w:rsidP="00921FF2">
      <w:pPr>
        <w:widowControl/>
        <w:shd w:val="clear" w:color="auto" w:fill="292D3E"/>
        <w:kinsoku/>
        <w:overflowPunct/>
        <w:autoSpaceDE/>
        <w:autoSpaceDN/>
        <w:spacing w:before="0" w:after="0" w:line="240" w:lineRule="auto"/>
        <w:ind w:left="360" w:firstLine="360"/>
        <w:jc w:val="left"/>
        <w:rPr>
          <w:rFonts w:ascii="DejaVu Sans Mono" w:eastAsia="Times New Roman" w:hAnsi="DejaVu Sans Mono" w:cs="DejaVu Sans Mono"/>
          <w:color w:val="88030F"/>
          <w:kern w:val="0"/>
          <w:sz w:val="28"/>
          <w:szCs w:val="28"/>
          <w:shd w:val="clear" w:color="auto" w:fill="292D3E"/>
          <w:lang w:eastAsia="ja-JP"/>
        </w:rPr>
      </w:pPr>
      <w:r w:rsidRPr="00175741">
        <w:rPr>
          <w:rFonts w:ascii="DejaVu Sans Mono" w:eastAsia="Times New Roman" w:hAnsi="DejaVu Sans Mono" w:cs="DejaVu Sans Mono"/>
          <w:color w:val="F2D338"/>
          <w:kern w:val="0"/>
          <w:sz w:val="28"/>
          <w:szCs w:val="28"/>
          <w:lang w:eastAsia="ja-JP"/>
        </w:rPr>
        <w:t>; inside .proc main, after writing palettes:</w:t>
      </w:r>
    </w:p>
    <w:p w14:paraId="5499842D" w14:textId="77777777" w:rsidR="00175741" w:rsidRPr="00175741" w:rsidRDefault="00175741" w:rsidP="00921FF2">
      <w:pPr>
        <w:widowControl/>
        <w:shd w:val="clear" w:color="auto" w:fill="292D3E"/>
        <w:kinsoku/>
        <w:overflowPunct/>
        <w:autoSpaceDE/>
        <w:autoSpaceDN/>
        <w:spacing w:before="0" w:after="0" w:line="240" w:lineRule="auto"/>
        <w:ind w:left="360" w:firstLine="360"/>
        <w:jc w:val="left"/>
        <w:rPr>
          <w:rFonts w:ascii="DejaVu Sans Mono" w:eastAsia="Times New Roman" w:hAnsi="DejaVu Sans Mono" w:cs="DejaVu Sans Mono"/>
          <w:color w:val="88030F"/>
          <w:kern w:val="0"/>
          <w:sz w:val="28"/>
          <w:szCs w:val="28"/>
          <w:shd w:val="clear" w:color="auto" w:fill="292D3E"/>
          <w:lang w:eastAsia="ja-JP"/>
        </w:rPr>
      </w:pPr>
      <w:r w:rsidRPr="00175741">
        <w:rPr>
          <w:rFonts w:ascii="DejaVu Sans Mono" w:eastAsia="Times New Roman" w:hAnsi="DejaVu Sans Mono" w:cs="DejaVu Sans Mono"/>
          <w:color w:val="10C26F"/>
          <w:kern w:val="0"/>
          <w:sz w:val="28"/>
          <w:szCs w:val="28"/>
          <w:lang w:eastAsia="ja-JP"/>
        </w:rPr>
        <w:t xml:space="preserve">  </w:t>
      </w:r>
      <w:r w:rsidRPr="00175741">
        <w:rPr>
          <w:rFonts w:ascii="DejaVu Sans Mono" w:eastAsia="Times New Roman" w:hAnsi="DejaVu Sans Mono" w:cs="DejaVu Sans Mono"/>
          <w:color w:val="F2D338"/>
          <w:kern w:val="0"/>
          <w:sz w:val="28"/>
          <w:szCs w:val="28"/>
          <w:lang w:eastAsia="ja-JP"/>
        </w:rPr>
        <w:t>; write nametables</w:t>
      </w:r>
    </w:p>
    <w:p w14:paraId="207083F2" w14:textId="77777777" w:rsidR="00175741" w:rsidRPr="00175741" w:rsidRDefault="00175741" w:rsidP="00921FF2">
      <w:pPr>
        <w:widowControl/>
        <w:shd w:val="clear" w:color="auto" w:fill="292D3E"/>
        <w:kinsoku/>
        <w:overflowPunct/>
        <w:autoSpaceDE/>
        <w:autoSpaceDN/>
        <w:spacing w:before="0" w:after="0" w:line="240" w:lineRule="auto"/>
        <w:ind w:left="360" w:firstLine="360"/>
        <w:jc w:val="left"/>
        <w:rPr>
          <w:rFonts w:ascii="DejaVu Sans Mono" w:eastAsia="Times New Roman" w:hAnsi="DejaVu Sans Mono" w:cs="DejaVu Sans Mono"/>
          <w:color w:val="88030F"/>
          <w:kern w:val="0"/>
          <w:sz w:val="28"/>
          <w:szCs w:val="28"/>
          <w:shd w:val="clear" w:color="auto" w:fill="292D3E"/>
          <w:lang w:eastAsia="ja-JP"/>
        </w:rPr>
      </w:pPr>
      <w:r w:rsidRPr="00175741">
        <w:rPr>
          <w:rFonts w:ascii="DejaVu Sans Mono" w:eastAsia="Times New Roman" w:hAnsi="DejaVu Sans Mono" w:cs="DejaVu Sans Mono"/>
          <w:color w:val="10C26F"/>
          <w:kern w:val="0"/>
          <w:sz w:val="28"/>
          <w:szCs w:val="28"/>
          <w:lang w:eastAsia="ja-JP"/>
        </w:rPr>
        <w:t xml:space="preserve">  </w:t>
      </w:r>
      <w:r w:rsidRPr="00175741">
        <w:rPr>
          <w:rFonts w:ascii="DejaVu Sans Mono" w:eastAsia="Times New Roman" w:hAnsi="DejaVu Sans Mono" w:cs="DejaVu Sans Mono"/>
          <w:color w:val="E3371E"/>
          <w:kern w:val="0"/>
          <w:sz w:val="28"/>
          <w:szCs w:val="28"/>
          <w:lang w:eastAsia="ja-JP"/>
        </w:rPr>
        <w:t>LDX</w:t>
      </w:r>
      <w:r w:rsidRPr="00175741">
        <w:rPr>
          <w:rFonts w:ascii="DejaVu Sans Mono" w:eastAsia="Times New Roman" w:hAnsi="DejaVu Sans Mono" w:cs="DejaVu Sans Mono"/>
          <w:color w:val="10C26F"/>
          <w:kern w:val="0"/>
          <w:sz w:val="28"/>
          <w:szCs w:val="28"/>
          <w:lang w:eastAsia="ja-JP"/>
        </w:rPr>
        <w:t xml:space="preserve"> </w:t>
      </w:r>
      <w:r w:rsidRPr="00175741">
        <w:rPr>
          <w:rFonts w:ascii="DejaVu Sans Mono" w:eastAsia="Times New Roman" w:hAnsi="DejaVu Sans Mono" w:cs="DejaVu Sans Mono"/>
          <w:color w:val="FF7A48"/>
          <w:kern w:val="0"/>
          <w:sz w:val="28"/>
          <w:szCs w:val="28"/>
          <w:lang w:eastAsia="ja-JP"/>
        </w:rPr>
        <w:t>#</w:t>
      </w:r>
      <w:r w:rsidRPr="00175741">
        <w:rPr>
          <w:rFonts w:ascii="DejaVu Sans Mono" w:eastAsia="Times New Roman" w:hAnsi="DejaVu Sans Mono" w:cs="DejaVu Sans Mono"/>
          <w:color w:val="07E2FA"/>
          <w:kern w:val="0"/>
          <w:sz w:val="28"/>
          <w:szCs w:val="28"/>
          <w:lang w:eastAsia="ja-JP"/>
        </w:rPr>
        <w:t>$20</w:t>
      </w:r>
    </w:p>
    <w:p w14:paraId="1782AD57" w14:textId="77777777" w:rsidR="00175741" w:rsidRPr="00175741" w:rsidRDefault="00175741" w:rsidP="00921FF2">
      <w:pPr>
        <w:widowControl/>
        <w:shd w:val="clear" w:color="auto" w:fill="292D3E"/>
        <w:kinsoku/>
        <w:overflowPunct/>
        <w:autoSpaceDE/>
        <w:autoSpaceDN/>
        <w:spacing w:before="0" w:after="0" w:line="240" w:lineRule="auto"/>
        <w:ind w:left="360" w:firstLine="360"/>
        <w:jc w:val="left"/>
        <w:rPr>
          <w:rFonts w:ascii="DejaVu Sans Mono" w:eastAsia="Times New Roman" w:hAnsi="DejaVu Sans Mono" w:cs="DejaVu Sans Mono"/>
          <w:color w:val="88030F"/>
          <w:kern w:val="0"/>
          <w:sz w:val="28"/>
          <w:szCs w:val="28"/>
          <w:shd w:val="clear" w:color="auto" w:fill="292D3E"/>
          <w:lang w:eastAsia="ja-JP"/>
        </w:rPr>
      </w:pPr>
      <w:r w:rsidRPr="00175741">
        <w:rPr>
          <w:rFonts w:ascii="DejaVu Sans Mono" w:eastAsia="Times New Roman" w:hAnsi="DejaVu Sans Mono" w:cs="DejaVu Sans Mono"/>
          <w:color w:val="10C26F"/>
          <w:kern w:val="0"/>
          <w:sz w:val="28"/>
          <w:szCs w:val="28"/>
          <w:lang w:eastAsia="ja-JP"/>
        </w:rPr>
        <w:t xml:space="preserve">  </w:t>
      </w:r>
      <w:r w:rsidRPr="00175741">
        <w:rPr>
          <w:rFonts w:ascii="DejaVu Sans Mono" w:eastAsia="Times New Roman" w:hAnsi="DejaVu Sans Mono" w:cs="DejaVu Sans Mono"/>
          <w:color w:val="E3371E"/>
          <w:kern w:val="0"/>
          <w:sz w:val="28"/>
          <w:szCs w:val="28"/>
          <w:lang w:eastAsia="ja-JP"/>
        </w:rPr>
        <w:t>JSR</w:t>
      </w:r>
      <w:r w:rsidRPr="00175741">
        <w:rPr>
          <w:rFonts w:ascii="DejaVu Sans Mono" w:eastAsia="Times New Roman" w:hAnsi="DejaVu Sans Mono" w:cs="DejaVu Sans Mono"/>
          <w:color w:val="10C26F"/>
          <w:kern w:val="0"/>
          <w:sz w:val="28"/>
          <w:szCs w:val="28"/>
          <w:lang w:eastAsia="ja-JP"/>
        </w:rPr>
        <w:t xml:space="preserve"> draw_starfield</w:t>
      </w:r>
    </w:p>
    <w:p w14:paraId="0B408E98" w14:textId="77777777" w:rsidR="00175741" w:rsidRPr="00175741" w:rsidRDefault="00175741" w:rsidP="00921FF2">
      <w:pPr>
        <w:widowControl/>
        <w:shd w:val="clear" w:color="auto" w:fill="292D3E"/>
        <w:kinsoku/>
        <w:overflowPunct/>
        <w:autoSpaceDE/>
        <w:autoSpaceDN/>
        <w:spacing w:before="0" w:after="0" w:line="240" w:lineRule="auto"/>
        <w:ind w:left="360" w:firstLine="360"/>
        <w:jc w:val="left"/>
        <w:rPr>
          <w:rFonts w:ascii="DejaVu Sans Mono" w:eastAsia="Times New Roman" w:hAnsi="DejaVu Sans Mono" w:cs="DejaVu Sans Mono"/>
          <w:color w:val="88030F"/>
          <w:kern w:val="0"/>
          <w:sz w:val="28"/>
          <w:szCs w:val="28"/>
          <w:shd w:val="clear" w:color="auto" w:fill="292D3E"/>
          <w:lang w:eastAsia="ja-JP"/>
        </w:rPr>
      </w:pPr>
    </w:p>
    <w:p w14:paraId="46AB023C" w14:textId="77777777" w:rsidR="00175741" w:rsidRPr="00175741" w:rsidRDefault="00175741" w:rsidP="00921FF2">
      <w:pPr>
        <w:widowControl/>
        <w:shd w:val="clear" w:color="auto" w:fill="292D3E"/>
        <w:kinsoku/>
        <w:overflowPunct/>
        <w:autoSpaceDE/>
        <w:autoSpaceDN/>
        <w:spacing w:before="0" w:after="0" w:line="240" w:lineRule="auto"/>
        <w:ind w:left="360" w:firstLine="360"/>
        <w:jc w:val="left"/>
        <w:rPr>
          <w:rFonts w:ascii="DejaVu Sans Mono" w:eastAsia="Times New Roman" w:hAnsi="DejaVu Sans Mono" w:cs="DejaVu Sans Mono"/>
          <w:color w:val="88030F"/>
          <w:kern w:val="0"/>
          <w:sz w:val="28"/>
          <w:szCs w:val="28"/>
          <w:shd w:val="clear" w:color="auto" w:fill="292D3E"/>
          <w:lang w:eastAsia="ja-JP"/>
        </w:rPr>
      </w:pPr>
      <w:r w:rsidRPr="00175741">
        <w:rPr>
          <w:rFonts w:ascii="DejaVu Sans Mono" w:eastAsia="Times New Roman" w:hAnsi="DejaVu Sans Mono" w:cs="DejaVu Sans Mono"/>
          <w:color w:val="10C26F"/>
          <w:kern w:val="0"/>
          <w:sz w:val="28"/>
          <w:szCs w:val="28"/>
          <w:lang w:eastAsia="ja-JP"/>
        </w:rPr>
        <w:t xml:space="preserve">  </w:t>
      </w:r>
      <w:r w:rsidRPr="00175741">
        <w:rPr>
          <w:rFonts w:ascii="DejaVu Sans Mono" w:eastAsia="Times New Roman" w:hAnsi="DejaVu Sans Mono" w:cs="DejaVu Sans Mono"/>
          <w:color w:val="E3371E"/>
          <w:kern w:val="0"/>
          <w:sz w:val="28"/>
          <w:szCs w:val="28"/>
          <w:lang w:eastAsia="ja-JP"/>
        </w:rPr>
        <w:t>LDX</w:t>
      </w:r>
      <w:r w:rsidRPr="00175741">
        <w:rPr>
          <w:rFonts w:ascii="DejaVu Sans Mono" w:eastAsia="Times New Roman" w:hAnsi="DejaVu Sans Mono" w:cs="DejaVu Sans Mono"/>
          <w:color w:val="10C26F"/>
          <w:kern w:val="0"/>
          <w:sz w:val="28"/>
          <w:szCs w:val="28"/>
          <w:lang w:eastAsia="ja-JP"/>
        </w:rPr>
        <w:t xml:space="preserve"> </w:t>
      </w:r>
      <w:r w:rsidRPr="00175741">
        <w:rPr>
          <w:rFonts w:ascii="DejaVu Sans Mono" w:eastAsia="Times New Roman" w:hAnsi="DejaVu Sans Mono" w:cs="DejaVu Sans Mono"/>
          <w:color w:val="FF7A48"/>
          <w:kern w:val="0"/>
          <w:sz w:val="28"/>
          <w:szCs w:val="28"/>
          <w:lang w:eastAsia="ja-JP"/>
        </w:rPr>
        <w:t>#</w:t>
      </w:r>
      <w:r w:rsidRPr="00175741">
        <w:rPr>
          <w:rFonts w:ascii="DejaVu Sans Mono" w:eastAsia="Times New Roman" w:hAnsi="DejaVu Sans Mono" w:cs="DejaVu Sans Mono"/>
          <w:color w:val="07E2FA"/>
          <w:kern w:val="0"/>
          <w:sz w:val="28"/>
          <w:szCs w:val="28"/>
          <w:lang w:eastAsia="ja-JP"/>
        </w:rPr>
        <w:t>$28</w:t>
      </w:r>
    </w:p>
    <w:p w14:paraId="18AB3355" w14:textId="5B7626C9" w:rsidR="00176016" w:rsidRPr="00176016" w:rsidRDefault="00175741" w:rsidP="00921FF2">
      <w:pPr>
        <w:widowControl/>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left="360" w:firstLine="360"/>
        <w:jc w:val="left"/>
        <w:rPr>
          <w:rFonts w:eastAsia="Times New Roman" w:cstheme="minorHAnsi"/>
          <w:color w:val="C34D00"/>
          <w:kern w:val="0"/>
          <w:szCs w:val="26"/>
          <w:bdr w:val="none" w:sz="0" w:space="0" w:color="auto" w:frame="1"/>
          <w:shd w:val="clear" w:color="auto" w:fill="272822"/>
          <w:lang w:eastAsia="ja-JP"/>
        </w:rPr>
      </w:pPr>
      <w:r w:rsidRPr="00175741">
        <w:rPr>
          <w:rFonts w:ascii="DejaVu Sans Mono" w:eastAsia="Times New Roman" w:hAnsi="DejaVu Sans Mono" w:cs="DejaVu Sans Mono"/>
          <w:color w:val="10C26F"/>
          <w:kern w:val="0"/>
          <w:sz w:val="28"/>
          <w:szCs w:val="28"/>
          <w:lang w:eastAsia="ja-JP"/>
        </w:rPr>
        <w:t xml:space="preserve">  </w:t>
      </w:r>
      <w:r w:rsidRPr="00175741">
        <w:rPr>
          <w:rFonts w:ascii="DejaVu Sans Mono" w:eastAsia="Times New Roman" w:hAnsi="DejaVu Sans Mono" w:cs="DejaVu Sans Mono"/>
          <w:color w:val="E3371E"/>
          <w:kern w:val="0"/>
          <w:sz w:val="28"/>
          <w:szCs w:val="28"/>
          <w:lang w:eastAsia="ja-JP"/>
        </w:rPr>
        <w:t>JSR</w:t>
      </w:r>
      <w:r w:rsidRPr="00175741">
        <w:rPr>
          <w:rFonts w:ascii="DejaVu Sans Mono" w:eastAsia="Times New Roman" w:hAnsi="DejaVu Sans Mono" w:cs="DejaVu Sans Mono"/>
          <w:color w:val="10C26F"/>
          <w:kern w:val="0"/>
          <w:sz w:val="28"/>
          <w:szCs w:val="28"/>
          <w:lang w:eastAsia="ja-JP"/>
        </w:rPr>
        <w:t xml:space="preserve"> draw_starfield</w:t>
      </w:r>
    </w:p>
    <w:p w14:paraId="1DC1338D" w14:textId="4D154820" w:rsidR="00176016" w:rsidRPr="00206ACB" w:rsidRDefault="00000000" w:rsidP="00176016">
      <w:pPr>
        <w:rPr>
          <w:lang w:eastAsia="ja-JP"/>
        </w:rPr>
      </w:pPr>
      <w:r>
        <w:rPr>
          <w:rFonts w:ascii="DejaVu Sans Mono" w:eastAsia="Times New Roman" w:hAnsi="DejaVu Sans Mono" w:cs="DejaVu Sans Mono"/>
          <w:noProof/>
          <w:color w:val="10C26F"/>
          <w:kern w:val="0"/>
          <w:szCs w:val="26"/>
          <w:lang w:eastAsia="ja-JP"/>
        </w:rPr>
        <w:pict w14:anchorId="3C31427B">
          <v:rect id="_x0000_s2196" style="position:absolute;left:0;text-align:left;margin-left:-12.9pt;margin-top:74.05pt;width:28.55pt;height:297pt;z-index:251737088;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96" inset="0,0,0,0">
              <w:txbxContent>
                <w:p w14:paraId="4AF8616C" w14:textId="1BF79000"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152</w:t>
                  </w:r>
                </w:p>
                <w:p w14:paraId="0092FC3B" w14:textId="1070855B"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153</w:t>
                  </w:r>
                </w:p>
                <w:p w14:paraId="114F3C66" w14:textId="269CAC4D"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154</w:t>
                  </w:r>
                </w:p>
                <w:p w14:paraId="5D01B68D" w14:textId="46E06088"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155</w:t>
                  </w:r>
                </w:p>
                <w:p w14:paraId="5340A2AF" w14:textId="3325A5A4"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156</w:t>
                  </w:r>
                </w:p>
                <w:p w14:paraId="14909D0E" w14:textId="1BC52805"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157</w:t>
                  </w:r>
                </w:p>
                <w:p w14:paraId="232A74DE" w14:textId="357387C2"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158</w:t>
                  </w:r>
                </w:p>
                <w:p w14:paraId="2DF80D62" w14:textId="168C7994"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159</w:t>
                  </w:r>
                </w:p>
                <w:p w14:paraId="56D8C266" w14:textId="71B0F535"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160</w:t>
                  </w:r>
                </w:p>
                <w:p w14:paraId="403A70DF" w14:textId="491958D4"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161</w:t>
                  </w:r>
                </w:p>
                <w:p w14:paraId="5FE57C80" w14:textId="649E5511"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162</w:t>
                  </w:r>
                </w:p>
                <w:p w14:paraId="0CFD0689" w14:textId="46A87CC1"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163</w:t>
                  </w:r>
                </w:p>
                <w:p w14:paraId="0E57707B" w14:textId="65F75094"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164</w:t>
                  </w:r>
                </w:p>
                <w:p w14:paraId="01E2C76E" w14:textId="5EDF4E5A"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165</w:t>
                  </w:r>
                </w:p>
                <w:p w14:paraId="6B6BD264" w14:textId="218D468C"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166</w:t>
                  </w:r>
                </w:p>
                <w:p w14:paraId="553C9B7B" w14:textId="534D6068" w:rsidR="00176016" w:rsidRPr="00176016" w:rsidRDefault="00176016" w:rsidP="00176016">
                  <w:pPr>
                    <w:spacing w:before="60" w:after="60" w:line="240" w:lineRule="auto"/>
                    <w:ind w:firstLine="0"/>
                    <w:jc w:val="left"/>
                    <w:rPr>
                      <w:rFonts w:ascii="DejaVu Sans Mono" w:hAnsi="DejaVu Sans Mono" w:cs="DejaVu Sans Mono"/>
                      <w:szCs w:val="26"/>
                    </w:rPr>
                  </w:pPr>
                  <w:r w:rsidRPr="00176016">
                    <w:rPr>
                      <w:rFonts w:ascii="DejaVu Sans Mono" w:hAnsi="DejaVu Sans Mono" w:cs="DejaVu Sans Mono"/>
                      <w:szCs w:val="26"/>
                    </w:rPr>
                    <w:t>167</w:t>
                  </w:r>
                </w:p>
              </w:txbxContent>
            </v:textbox>
          </v:rect>
        </w:pict>
      </w:r>
      <w:r w:rsidR="009C133A" w:rsidRPr="00206ACB">
        <w:rPr>
          <w:lang w:eastAsia="ja-JP"/>
        </w:rPr>
        <w:t>The</w:t>
      </w:r>
      <w:r w:rsidR="00AC466E" w:rsidRPr="00206ACB">
        <w:rPr>
          <w:lang w:eastAsia="ja-JP"/>
        </w:rPr>
        <w:t xml:space="preserve"> </w:t>
      </w:r>
      <w:r w:rsidR="009C133A" w:rsidRPr="00206ACB">
        <w:rPr>
          <w:lang w:eastAsia="ja-JP"/>
        </w:rPr>
        <w:t>result,</w:t>
      </w:r>
      <w:r w:rsidR="00AC466E" w:rsidRPr="00206ACB">
        <w:rPr>
          <w:lang w:eastAsia="ja-JP"/>
        </w:rPr>
        <w:t xml:space="preserve"> </w:t>
      </w:r>
      <w:r w:rsidR="009C133A" w:rsidRPr="00206ACB">
        <w:rPr>
          <w:lang w:eastAsia="ja-JP"/>
        </w:rPr>
        <w:t>if</w:t>
      </w:r>
      <w:r w:rsidR="00AC466E" w:rsidRPr="00206ACB">
        <w:rPr>
          <w:lang w:eastAsia="ja-JP"/>
        </w:rPr>
        <w:t xml:space="preserve"> </w:t>
      </w:r>
      <w:r w:rsidR="009C133A" w:rsidRPr="00206ACB">
        <w:rPr>
          <w:lang w:eastAsia="ja-JP"/>
        </w:rPr>
        <w:t>you</w:t>
      </w:r>
      <w:r w:rsidR="00AC466E" w:rsidRPr="00206ACB">
        <w:rPr>
          <w:lang w:eastAsia="ja-JP"/>
        </w:rPr>
        <w:t xml:space="preserve"> </w:t>
      </w:r>
      <w:r w:rsidR="009C133A" w:rsidRPr="00206ACB">
        <w:rPr>
          <w:lang w:eastAsia="ja-JP"/>
        </w:rPr>
        <w:t>check</w:t>
      </w:r>
      <w:r w:rsidR="00AC466E" w:rsidRPr="00206ACB">
        <w:rPr>
          <w:lang w:eastAsia="ja-JP"/>
        </w:rPr>
        <w:t xml:space="preserve"> </w:t>
      </w:r>
      <w:r w:rsidR="009C133A" w:rsidRPr="00206ACB">
        <w:rPr>
          <w:lang w:eastAsia="ja-JP"/>
        </w:rPr>
        <w:t>the</w:t>
      </w:r>
      <w:r w:rsidR="00AC466E" w:rsidRPr="00206ACB">
        <w:rPr>
          <w:lang w:eastAsia="ja-JP"/>
        </w:rPr>
        <w:t xml:space="preserve"> </w:t>
      </w:r>
      <w:r w:rsidR="009C133A" w:rsidRPr="00206ACB">
        <w:rPr>
          <w:lang w:eastAsia="ja-JP"/>
        </w:rPr>
        <w:t>"Nametables"</w:t>
      </w:r>
      <w:r w:rsidR="00AC466E" w:rsidRPr="00206ACB">
        <w:rPr>
          <w:lang w:eastAsia="ja-JP"/>
        </w:rPr>
        <w:t xml:space="preserve"> </w:t>
      </w:r>
      <w:r w:rsidR="009C133A" w:rsidRPr="00206ACB">
        <w:rPr>
          <w:lang w:eastAsia="ja-JP"/>
        </w:rPr>
        <w:t>debug</w:t>
      </w:r>
      <w:r w:rsidR="00AC466E" w:rsidRPr="00206ACB">
        <w:rPr>
          <w:lang w:eastAsia="ja-JP"/>
        </w:rPr>
        <w:t xml:space="preserve"> </w:t>
      </w:r>
      <w:r w:rsidR="009C133A" w:rsidRPr="00206ACB">
        <w:rPr>
          <w:lang w:eastAsia="ja-JP"/>
        </w:rPr>
        <w:t>helper</w:t>
      </w:r>
      <w:r w:rsidR="00AC466E" w:rsidRPr="00206ACB">
        <w:rPr>
          <w:lang w:eastAsia="ja-JP"/>
        </w:rPr>
        <w:t xml:space="preserve"> </w:t>
      </w:r>
      <w:r w:rsidR="009C133A" w:rsidRPr="00206ACB">
        <w:rPr>
          <w:lang w:eastAsia="ja-JP"/>
        </w:rPr>
        <w:t>in</w:t>
      </w:r>
      <w:r w:rsidR="00AC466E" w:rsidRPr="00206ACB">
        <w:rPr>
          <w:lang w:eastAsia="ja-JP"/>
        </w:rPr>
        <w:t xml:space="preserve"> </w:t>
      </w:r>
      <w:r w:rsidR="009C133A" w:rsidRPr="00206ACB">
        <w:rPr>
          <w:lang w:eastAsia="ja-JP"/>
        </w:rPr>
        <w:t>Nintaco,</w:t>
      </w:r>
      <w:r w:rsidR="00AC466E" w:rsidRPr="00206ACB">
        <w:rPr>
          <w:lang w:eastAsia="ja-JP"/>
        </w:rPr>
        <w:t xml:space="preserve"> </w:t>
      </w:r>
      <w:r w:rsidR="009C133A" w:rsidRPr="00206ACB">
        <w:rPr>
          <w:lang w:eastAsia="ja-JP"/>
        </w:rPr>
        <w:t>is</w:t>
      </w:r>
      <w:r w:rsidR="00AC466E" w:rsidRPr="00206ACB">
        <w:rPr>
          <w:lang w:eastAsia="ja-JP"/>
        </w:rPr>
        <w:t xml:space="preserve"> </w:t>
      </w:r>
      <w:r w:rsidR="009C133A" w:rsidRPr="00206ACB">
        <w:rPr>
          <w:lang w:eastAsia="ja-JP"/>
        </w:rPr>
        <w:t>that</w:t>
      </w:r>
      <w:r w:rsidR="00AC466E" w:rsidRPr="00206ACB">
        <w:rPr>
          <w:lang w:eastAsia="ja-JP"/>
        </w:rPr>
        <w:t xml:space="preserve"> </w:t>
      </w:r>
      <w:r w:rsidR="009C133A" w:rsidRPr="00206ACB">
        <w:rPr>
          <w:lang w:eastAsia="ja-JP"/>
        </w:rPr>
        <w:t>both</w:t>
      </w:r>
      <w:r w:rsidR="00AC466E" w:rsidRPr="00206ACB">
        <w:rPr>
          <w:lang w:eastAsia="ja-JP"/>
        </w:rPr>
        <w:t xml:space="preserve"> </w:t>
      </w:r>
      <w:r w:rsidR="009C133A" w:rsidRPr="00206ACB">
        <w:rPr>
          <w:lang w:eastAsia="ja-JP"/>
        </w:rPr>
        <w:t>nametables</w:t>
      </w:r>
      <w:r w:rsidR="00AC466E" w:rsidRPr="00206ACB">
        <w:rPr>
          <w:lang w:eastAsia="ja-JP"/>
        </w:rPr>
        <w:t xml:space="preserve"> </w:t>
      </w:r>
      <w:r w:rsidR="009C133A" w:rsidRPr="00206ACB">
        <w:rPr>
          <w:lang w:eastAsia="ja-JP"/>
        </w:rPr>
        <w:t>will</w:t>
      </w:r>
      <w:r w:rsidR="00AC466E" w:rsidRPr="00206ACB">
        <w:rPr>
          <w:lang w:eastAsia="ja-JP"/>
        </w:rPr>
        <w:t xml:space="preserve"> </w:t>
      </w:r>
      <w:r w:rsidR="009C133A" w:rsidRPr="00206ACB">
        <w:rPr>
          <w:lang w:eastAsia="ja-JP"/>
        </w:rPr>
        <w:t>have</w:t>
      </w:r>
      <w:r w:rsidR="00AC466E" w:rsidRPr="00206ACB">
        <w:rPr>
          <w:lang w:eastAsia="ja-JP"/>
        </w:rPr>
        <w:t xml:space="preserve"> </w:t>
      </w:r>
      <w:r w:rsidR="009C133A" w:rsidRPr="00206ACB">
        <w:rPr>
          <w:lang w:eastAsia="ja-JP"/>
        </w:rPr>
        <w:t>a</w:t>
      </w:r>
      <w:r w:rsidR="00AC466E" w:rsidRPr="00206ACB">
        <w:rPr>
          <w:lang w:eastAsia="ja-JP"/>
        </w:rPr>
        <w:t xml:space="preserve"> </w:t>
      </w:r>
      <w:r w:rsidR="009C133A" w:rsidRPr="00206ACB">
        <w:rPr>
          <w:lang w:eastAsia="ja-JP"/>
        </w:rPr>
        <w:t>starfield</w:t>
      </w:r>
      <w:r w:rsidR="00AC466E" w:rsidRPr="00206ACB">
        <w:rPr>
          <w:lang w:eastAsia="ja-JP"/>
        </w:rPr>
        <w:t xml:space="preserve"> </w:t>
      </w:r>
      <w:r w:rsidR="009C133A" w:rsidRPr="00206ACB">
        <w:rPr>
          <w:lang w:eastAsia="ja-JP"/>
        </w:rPr>
        <w:t>background.</w:t>
      </w:r>
      <w:r w:rsidR="00AC466E" w:rsidRPr="00206ACB">
        <w:rPr>
          <w:lang w:eastAsia="ja-JP"/>
        </w:rPr>
        <w:t xml:space="preserve"> </w:t>
      </w:r>
      <w:r w:rsidR="009C133A" w:rsidRPr="00206ACB">
        <w:rPr>
          <w:lang w:eastAsia="ja-JP"/>
        </w:rPr>
        <w:t>Next,</w:t>
      </w:r>
      <w:r w:rsidR="00AC466E" w:rsidRPr="00206ACB">
        <w:rPr>
          <w:lang w:eastAsia="ja-JP"/>
        </w:rPr>
        <w:t xml:space="preserve"> </w:t>
      </w:r>
      <w:r w:rsidR="009C133A" w:rsidRPr="00206ACB">
        <w:rPr>
          <w:lang w:eastAsia="ja-JP"/>
        </w:rPr>
        <w:t>we'll</w:t>
      </w:r>
      <w:r w:rsidR="00AC466E" w:rsidRPr="00206ACB">
        <w:rPr>
          <w:lang w:eastAsia="ja-JP"/>
        </w:rPr>
        <w:t xml:space="preserve"> </w:t>
      </w:r>
      <w:r w:rsidR="009C133A" w:rsidRPr="00206ACB">
        <w:rPr>
          <w:lang w:eastAsia="ja-JP"/>
        </w:rPr>
        <w:t>need</w:t>
      </w:r>
      <w:r w:rsidR="00AC466E" w:rsidRPr="00206ACB">
        <w:rPr>
          <w:lang w:eastAsia="ja-JP"/>
        </w:rPr>
        <w:t xml:space="preserve"> </w:t>
      </w:r>
      <w:r w:rsidR="009C133A" w:rsidRPr="00206ACB">
        <w:rPr>
          <w:lang w:eastAsia="ja-JP"/>
        </w:rPr>
        <w:t>to</w:t>
      </w:r>
      <w:r w:rsidR="00AC466E" w:rsidRPr="00206ACB">
        <w:rPr>
          <w:lang w:eastAsia="ja-JP"/>
        </w:rPr>
        <w:t xml:space="preserve"> </w:t>
      </w:r>
      <w:r w:rsidR="009C133A" w:rsidRPr="00206ACB">
        <w:rPr>
          <w:lang w:eastAsia="ja-JP"/>
        </w:rPr>
        <w:t>add</w:t>
      </w:r>
      <w:r w:rsidR="00AC466E" w:rsidRPr="00206ACB">
        <w:rPr>
          <w:lang w:eastAsia="ja-JP"/>
        </w:rPr>
        <w:t xml:space="preserve"> </w:t>
      </w:r>
      <w:r w:rsidR="009C133A" w:rsidRPr="00206ACB">
        <w:rPr>
          <w:lang w:eastAsia="ja-JP"/>
        </w:rPr>
        <w:t>some</w:t>
      </w:r>
      <w:r w:rsidR="00AC466E" w:rsidRPr="00206ACB">
        <w:rPr>
          <w:lang w:eastAsia="ja-JP"/>
        </w:rPr>
        <w:t xml:space="preserve"> </w:t>
      </w:r>
      <w:r w:rsidR="009C133A" w:rsidRPr="00206ACB">
        <w:rPr>
          <w:lang w:eastAsia="ja-JP"/>
        </w:rPr>
        <w:t>new</w:t>
      </w:r>
      <w:r w:rsidR="00AC466E" w:rsidRPr="00206ACB">
        <w:rPr>
          <w:lang w:eastAsia="ja-JP"/>
        </w:rPr>
        <w:t xml:space="preserve"> </w:t>
      </w:r>
      <w:r w:rsidR="009C133A" w:rsidRPr="00206ACB">
        <w:rPr>
          <w:lang w:eastAsia="ja-JP"/>
        </w:rPr>
        <w:t>objects</w:t>
      </w:r>
      <w:r w:rsidR="00AC466E" w:rsidRPr="00206ACB">
        <w:rPr>
          <w:lang w:eastAsia="ja-JP"/>
        </w:rPr>
        <w:t xml:space="preserve"> </w:t>
      </w:r>
      <w:r w:rsidR="009C133A" w:rsidRPr="00206ACB">
        <w:rPr>
          <w:lang w:eastAsia="ja-JP"/>
        </w:rPr>
        <w:t>on</w:t>
      </w:r>
      <w:r w:rsidR="00AC466E" w:rsidRPr="00206ACB">
        <w:rPr>
          <w:lang w:eastAsia="ja-JP"/>
        </w:rPr>
        <w:t xml:space="preserve"> </w:t>
      </w:r>
      <w:r w:rsidR="009C133A" w:rsidRPr="00206ACB">
        <w:rPr>
          <w:lang w:eastAsia="ja-JP"/>
        </w:rPr>
        <w:t>top</w:t>
      </w:r>
      <w:r w:rsidR="00AC466E" w:rsidRPr="00206ACB">
        <w:rPr>
          <w:lang w:eastAsia="ja-JP"/>
        </w:rPr>
        <w:t xml:space="preserve"> </w:t>
      </w:r>
      <w:r w:rsidR="009C133A" w:rsidRPr="00206ACB">
        <w:rPr>
          <w:lang w:eastAsia="ja-JP"/>
        </w:rPr>
        <w:t>of</w:t>
      </w:r>
      <w:r w:rsidR="00AC466E" w:rsidRPr="00206ACB">
        <w:rPr>
          <w:lang w:eastAsia="ja-JP"/>
        </w:rPr>
        <w:t xml:space="preserve"> </w:t>
      </w:r>
      <w:r w:rsidR="009C133A" w:rsidRPr="00206ACB">
        <w:rPr>
          <w:lang w:eastAsia="ja-JP"/>
        </w:rPr>
        <w:t>the</w:t>
      </w:r>
      <w:r w:rsidR="00AC466E" w:rsidRPr="00206ACB">
        <w:rPr>
          <w:lang w:eastAsia="ja-JP"/>
        </w:rPr>
        <w:t xml:space="preserve"> </w:t>
      </w:r>
      <w:r w:rsidR="009C133A" w:rsidRPr="00206ACB">
        <w:rPr>
          <w:lang w:eastAsia="ja-JP"/>
        </w:rPr>
        <w:t>starfield.</w:t>
      </w:r>
      <w:r w:rsidR="00AC466E" w:rsidRPr="00206ACB">
        <w:rPr>
          <w:lang w:eastAsia="ja-JP"/>
        </w:rPr>
        <w:t xml:space="preserve"> </w:t>
      </w:r>
      <w:r w:rsidR="009C133A" w:rsidRPr="00206ACB">
        <w:rPr>
          <w:lang w:eastAsia="ja-JP"/>
        </w:rPr>
        <w:t>I</w:t>
      </w:r>
      <w:r w:rsidR="00AC466E" w:rsidRPr="00206ACB">
        <w:rPr>
          <w:lang w:eastAsia="ja-JP"/>
        </w:rPr>
        <w:t xml:space="preserve"> </w:t>
      </w:r>
      <w:r w:rsidR="009C133A" w:rsidRPr="00206ACB">
        <w:rPr>
          <w:lang w:eastAsia="ja-JP"/>
        </w:rPr>
        <w:t>chose</w:t>
      </w:r>
      <w:r w:rsidR="00AC466E" w:rsidRPr="00206ACB">
        <w:rPr>
          <w:lang w:eastAsia="ja-JP"/>
        </w:rPr>
        <w:t xml:space="preserve"> </w:t>
      </w:r>
      <w:r w:rsidR="009C133A" w:rsidRPr="00206ACB">
        <w:rPr>
          <w:lang w:eastAsia="ja-JP"/>
        </w:rPr>
        <w:t>to</w:t>
      </w:r>
      <w:r w:rsidR="00AC466E" w:rsidRPr="00206ACB">
        <w:rPr>
          <w:lang w:eastAsia="ja-JP"/>
        </w:rPr>
        <w:t xml:space="preserve"> </w:t>
      </w:r>
      <w:r w:rsidR="009C133A" w:rsidRPr="00206ACB">
        <w:rPr>
          <w:lang w:eastAsia="ja-JP"/>
        </w:rPr>
        <w:t>do</w:t>
      </w:r>
      <w:r w:rsidR="00AC466E" w:rsidRPr="00206ACB">
        <w:rPr>
          <w:lang w:eastAsia="ja-JP"/>
        </w:rPr>
        <w:t xml:space="preserve"> </w:t>
      </w:r>
      <w:r w:rsidR="009C133A" w:rsidRPr="00206ACB">
        <w:rPr>
          <w:lang w:eastAsia="ja-JP"/>
        </w:rPr>
        <w:t>this</w:t>
      </w:r>
      <w:r w:rsidR="00AC466E" w:rsidRPr="00206ACB">
        <w:rPr>
          <w:lang w:eastAsia="ja-JP"/>
        </w:rPr>
        <w:t xml:space="preserve"> </w:t>
      </w:r>
      <w:r w:rsidR="009C133A" w:rsidRPr="00206ACB">
        <w:rPr>
          <w:lang w:eastAsia="ja-JP"/>
        </w:rPr>
        <w:t>in</w:t>
      </w:r>
      <w:r w:rsidR="00AC466E" w:rsidRPr="00206ACB">
        <w:rPr>
          <w:lang w:eastAsia="ja-JP"/>
        </w:rPr>
        <w:t xml:space="preserve"> </w:t>
      </w:r>
      <w:r w:rsidR="009C133A" w:rsidRPr="00206ACB">
        <w:rPr>
          <w:lang w:eastAsia="ja-JP"/>
        </w:rPr>
        <w:t>another</w:t>
      </w:r>
      <w:r w:rsidR="00AC466E" w:rsidRPr="00206ACB">
        <w:rPr>
          <w:lang w:eastAsia="ja-JP"/>
        </w:rPr>
        <w:t xml:space="preserve"> </w:t>
      </w:r>
      <w:r w:rsidR="009C133A" w:rsidRPr="00206ACB">
        <w:rPr>
          <w:lang w:eastAsia="ja-JP"/>
        </w:rPr>
        <w:t>subroutine</w:t>
      </w:r>
      <w:r w:rsidR="00AC466E" w:rsidRPr="00206ACB">
        <w:rPr>
          <w:lang w:eastAsia="ja-JP"/>
        </w:rPr>
        <w:t xml:space="preserve"> </w:t>
      </w:r>
      <w:r w:rsidR="009C133A" w:rsidRPr="00206ACB">
        <w:rPr>
          <w:lang w:eastAsia="ja-JP"/>
        </w:rPr>
        <w:t>inside</w:t>
      </w:r>
      <w:r w:rsidR="00AC466E" w:rsidRPr="00206ACB">
        <w:rPr>
          <w:lang w:eastAsia="ja-JP"/>
        </w:rPr>
        <w:t xml:space="preserve"> </w:t>
      </w:r>
      <w:r w:rsidR="009C133A" w:rsidRPr="00176016">
        <w:rPr>
          <w:rStyle w:val="QuoteChar"/>
        </w:rPr>
        <w:t>backgrounds.asm</w:t>
      </w:r>
      <w:r w:rsidR="009C133A" w:rsidRPr="00206ACB">
        <w:rPr>
          <w:lang w:eastAsia="ja-JP"/>
        </w:rPr>
        <w:t>,</w:t>
      </w:r>
      <w:r w:rsidR="00AC466E" w:rsidRPr="00206ACB">
        <w:rPr>
          <w:lang w:eastAsia="ja-JP"/>
        </w:rPr>
        <w:t xml:space="preserve"> </w:t>
      </w:r>
      <w:r w:rsidR="009C133A" w:rsidRPr="00206ACB">
        <w:rPr>
          <w:lang w:eastAsia="ja-JP"/>
        </w:rPr>
        <w:t>this</w:t>
      </w:r>
      <w:r w:rsidR="00AC466E" w:rsidRPr="00206ACB">
        <w:rPr>
          <w:lang w:eastAsia="ja-JP"/>
        </w:rPr>
        <w:t xml:space="preserve"> </w:t>
      </w:r>
      <w:r w:rsidR="009C133A" w:rsidRPr="00206ACB">
        <w:rPr>
          <w:lang w:eastAsia="ja-JP"/>
        </w:rPr>
        <w:t>time</w:t>
      </w:r>
      <w:r w:rsidR="00AC466E" w:rsidRPr="00206ACB">
        <w:rPr>
          <w:lang w:eastAsia="ja-JP"/>
        </w:rPr>
        <w:t xml:space="preserve"> </w:t>
      </w:r>
      <w:r w:rsidR="009C133A" w:rsidRPr="00206ACB">
        <w:rPr>
          <w:lang w:eastAsia="ja-JP"/>
        </w:rPr>
        <w:t>called</w:t>
      </w:r>
      <w:r w:rsidR="00AC466E" w:rsidRPr="00206ACB">
        <w:rPr>
          <w:lang w:eastAsia="ja-JP"/>
        </w:rPr>
        <w:t xml:space="preserve"> </w:t>
      </w:r>
      <w:r w:rsidR="009C133A" w:rsidRPr="00176016">
        <w:rPr>
          <w:rStyle w:val="QuoteChar"/>
        </w:rPr>
        <w:t>draw_objects</w:t>
      </w:r>
      <w:r w:rsidR="009C133A" w:rsidRPr="00206ACB">
        <w:rPr>
          <w:lang w:eastAsia="ja-JP"/>
        </w:rPr>
        <w:t>:</w:t>
      </w:r>
    </w:p>
    <w:p w14:paraId="0AA948C1" w14:textId="0894BCA2"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.export draw_objects</w:t>
      </w:r>
    </w:p>
    <w:p w14:paraId="1B58DCCC"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.proc draw_objects</w:t>
      </w:r>
    </w:p>
    <w:p w14:paraId="3B1B38EE"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2D338"/>
          <w:kern w:val="0"/>
          <w:szCs w:val="26"/>
          <w:lang w:eastAsia="ja-JP"/>
        </w:rPr>
        <w:t>; Draw objects on top of the starfield,</w:t>
      </w:r>
    </w:p>
    <w:p w14:paraId="1E63CC7E" w14:textId="2797577E"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2D338"/>
          <w:kern w:val="0"/>
          <w:szCs w:val="26"/>
          <w:lang w:eastAsia="ja-JP"/>
        </w:rPr>
        <w:t>; and update attribute tables</w:t>
      </w:r>
    </w:p>
    <w:p w14:paraId="75A8C2EE"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p>
    <w:p w14:paraId="664B1766"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2D338"/>
          <w:kern w:val="0"/>
          <w:szCs w:val="26"/>
          <w:lang w:eastAsia="ja-JP"/>
        </w:rPr>
        <w:t>; new additions: galaxy and planet</w:t>
      </w:r>
    </w:p>
    <w:p w14:paraId="69CD9678"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PPUSTATUS</w:t>
      </w:r>
    </w:p>
    <w:p w14:paraId="0F126173"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$21</w:t>
      </w:r>
    </w:p>
    <w:p w14:paraId="4F3122D0"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STA</w:t>
      </w:r>
      <w:r w:rsidRPr="00176016">
        <w:rPr>
          <w:rFonts w:ascii="DejaVu Sans Mono" w:eastAsia="Times New Roman" w:hAnsi="DejaVu Sans Mono" w:cs="DejaVu Sans Mono"/>
          <w:color w:val="10C26F"/>
          <w:kern w:val="0"/>
          <w:szCs w:val="26"/>
          <w:lang w:eastAsia="ja-JP"/>
        </w:rPr>
        <w:t xml:space="preserve"> PPUADDR</w:t>
      </w:r>
    </w:p>
    <w:p w14:paraId="2B115B95"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$90</w:t>
      </w:r>
    </w:p>
    <w:p w14:paraId="53F32AAF"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STA</w:t>
      </w:r>
      <w:r w:rsidRPr="00176016">
        <w:rPr>
          <w:rFonts w:ascii="DejaVu Sans Mono" w:eastAsia="Times New Roman" w:hAnsi="DejaVu Sans Mono" w:cs="DejaVu Sans Mono"/>
          <w:color w:val="10C26F"/>
          <w:kern w:val="0"/>
          <w:szCs w:val="26"/>
          <w:lang w:eastAsia="ja-JP"/>
        </w:rPr>
        <w:t xml:space="preserve"> PPUADDR</w:t>
      </w:r>
    </w:p>
    <w:p w14:paraId="32B96752"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LDX</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$30</w:t>
      </w:r>
    </w:p>
    <w:p w14:paraId="0DBD9646"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STX</w:t>
      </w:r>
      <w:r w:rsidRPr="00176016">
        <w:rPr>
          <w:rFonts w:ascii="DejaVu Sans Mono" w:eastAsia="Times New Roman" w:hAnsi="DejaVu Sans Mono" w:cs="DejaVu Sans Mono"/>
          <w:color w:val="10C26F"/>
          <w:kern w:val="0"/>
          <w:szCs w:val="26"/>
          <w:lang w:eastAsia="ja-JP"/>
        </w:rPr>
        <w:t xml:space="preserve"> PPUDATA</w:t>
      </w:r>
    </w:p>
    <w:p w14:paraId="3D3ABAF8"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LDX</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$31</w:t>
      </w:r>
    </w:p>
    <w:p w14:paraId="11239723"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STX</w:t>
      </w:r>
      <w:r w:rsidRPr="00176016">
        <w:rPr>
          <w:rFonts w:ascii="DejaVu Sans Mono" w:eastAsia="Times New Roman" w:hAnsi="DejaVu Sans Mono" w:cs="DejaVu Sans Mono"/>
          <w:color w:val="10C26F"/>
          <w:kern w:val="0"/>
          <w:szCs w:val="26"/>
          <w:lang w:eastAsia="ja-JP"/>
        </w:rPr>
        <w:t xml:space="preserve"> PPUDATA</w:t>
      </w:r>
    </w:p>
    <w:p w14:paraId="1D69C16E"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p>
    <w:p w14:paraId="7D2E56C6" w14:textId="4A97A90F" w:rsidR="00176016" w:rsidRPr="00176016" w:rsidRDefault="00000000"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Pr>
          <w:noProof/>
          <w:lang w:eastAsia="ja-JP"/>
        </w:rPr>
        <w:lastRenderedPageBreak/>
        <w:pict w14:anchorId="3C31427B">
          <v:rect id="_x0000_s2195" style="position:absolute;left:0;text-align:left;margin-left:-14.1pt;margin-top:-4.05pt;width:33pt;height:712.95pt;z-index:251736064;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95" inset="0,0,0,0">
              <w:txbxContent>
                <w:p w14:paraId="3030BD41" w14:textId="1192B623"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168</w:t>
                  </w:r>
                </w:p>
                <w:p w14:paraId="7FA12A27" w14:textId="487AB71A"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169</w:t>
                  </w:r>
                </w:p>
                <w:p w14:paraId="768E991A" w14:textId="79B92B24"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170</w:t>
                  </w:r>
                </w:p>
                <w:p w14:paraId="07959387" w14:textId="5DCE8759"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171</w:t>
                  </w:r>
                </w:p>
                <w:p w14:paraId="33E831DC" w14:textId="0F6AB452"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172</w:t>
                  </w:r>
                </w:p>
                <w:p w14:paraId="594CD4E2" w14:textId="1B58262F"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173</w:t>
                  </w:r>
                </w:p>
                <w:p w14:paraId="49DC1FD2" w14:textId="4A730320"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174</w:t>
                  </w:r>
                </w:p>
                <w:p w14:paraId="2A4A8A3D" w14:textId="0E756A94"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175</w:t>
                  </w:r>
                </w:p>
                <w:p w14:paraId="419A6A37" w14:textId="73E386A2"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176</w:t>
                  </w:r>
                </w:p>
                <w:p w14:paraId="6D5D7DCE" w14:textId="5F48B716"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177</w:t>
                  </w:r>
                </w:p>
                <w:p w14:paraId="600B0268" w14:textId="28FE9D9B"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178</w:t>
                  </w:r>
                </w:p>
                <w:p w14:paraId="1EEF6CDE" w14:textId="05C4DE9E"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179</w:t>
                  </w:r>
                </w:p>
                <w:p w14:paraId="608D807E" w14:textId="73438E95"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180</w:t>
                  </w:r>
                </w:p>
                <w:p w14:paraId="06C35694" w14:textId="57E48AA5"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181</w:t>
                  </w:r>
                </w:p>
                <w:p w14:paraId="3CDEB7E0" w14:textId="70B7FE13"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182</w:t>
                  </w:r>
                </w:p>
                <w:p w14:paraId="21925151" w14:textId="1DE8AA8C"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183</w:t>
                  </w:r>
                </w:p>
                <w:p w14:paraId="119DB3C6" w14:textId="4D27C76C"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184</w:t>
                  </w:r>
                </w:p>
                <w:p w14:paraId="324E4997" w14:textId="333732BF"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185</w:t>
                  </w:r>
                </w:p>
                <w:p w14:paraId="61ED2150" w14:textId="33C67823"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186</w:t>
                  </w:r>
                </w:p>
                <w:p w14:paraId="55A869A5" w14:textId="55B60E85"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187</w:t>
                  </w:r>
                </w:p>
                <w:p w14:paraId="7B6265A5" w14:textId="2FE15475"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188</w:t>
                  </w:r>
                </w:p>
                <w:p w14:paraId="155C9E21" w14:textId="102D5F00"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189</w:t>
                  </w:r>
                </w:p>
                <w:p w14:paraId="63FFA447" w14:textId="563DF23E"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190</w:t>
                  </w:r>
                </w:p>
                <w:p w14:paraId="3F9C2B7D" w14:textId="36D87D15"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191</w:t>
                  </w:r>
                </w:p>
                <w:p w14:paraId="772E13B6" w14:textId="3FE70E05"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192</w:t>
                  </w:r>
                </w:p>
                <w:p w14:paraId="290DC060" w14:textId="4BA20A4D"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193</w:t>
                  </w:r>
                </w:p>
                <w:p w14:paraId="096A445A" w14:textId="5451E169"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194</w:t>
                  </w:r>
                </w:p>
                <w:p w14:paraId="3BE23F25" w14:textId="2B5D15F2"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195</w:t>
                  </w:r>
                </w:p>
                <w:p w14:paraId="32A70929" w14:textId="120B8FA1"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196</w:t>
                  </w:r>
                </w:p>
                <w:p w14:paraId="52C18C74" w14:textId="50CA3B85"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197</w:t>
                  </w:r>
                </w:p>
                <w:p w14:paraId="165E9B8F" w14:textId="0DAA9537"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198</w:t>
                  </w:r>
                </w:p>
                <w:p w14:paraId="62369245" w14:textId="6A8FBFFF"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199</w:t>
                  </w:r>
                </w:p>
                <w:p w14:paraId="5DFA14D6" w14:textId="154CBFFD"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200</w:t>
                  </w:r>
                </w:p>
                <w:p w14:paraId="63F1DD8C" w14:textId="432C134E"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201</w:t>
                  </w:r>
                </w:p>
                <w:p w14:paraId="0AA5EDD6" w14:textId="4D297177"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202</w:t>
                  </w:r>
                </w:p>
                <w:p w14:paraId="02CF1191" w14:textId="075290DA"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203</w:t>
                  </w:r>
                </w:p>
                <w:p w14:paraId="5B56E70B" w14:textId="12B3626B"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204</w:t>
                  </w:r>
                </w:p>
                <w:p w14:paraId="75341F89" w14:textId="55A88CC1"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205</w:t>
                  </w:r>
                </w:p>
                <w:p w14:paraId="507C08C1" w14:textId="0C9048F8" w:rsidR="00176016" w:rsidRPr="003B5173" w:rsidRDefault="00176016" w:rsidP="00176016">
                  <w:pPr>
                    <w:spacing w:before="60" w:after="60" w:line="240" w:lineRule="auto"/>
                    <w:ind w:firstLine="0"/>
                    <w:jc w:val="left"/>
                    <w:rPr>
                      <w:rFonts w:ascii="DejaVu Sans Mono" w:hAnsi="DejaVu Sans Mono" w:cs="DejaVu Sans Mono"/>
                      <w:szCs w:val="26"/>
                    </w:rPr>
                  </w:pPr>
                  <w:r w:rsidRPr="003B5173">
                    <w:rPr>
                      <w:rFonts w:ascii="DejaVu Sans Mono" w:hAnsi="DejaVu Sans Mono" w:cs="DejaVu Sans Mono"/>
                      <w:szCs w:val="26"/>
                    </w:rPr>
                    <w:t>206</w:t>
                  </w:r>
                </w:p>
              </w:txbxContent>
            </v:textbox>
          </v:rect>
        </w:pict>
      </w:r>
      <w:r w:rsidR="00176016" w:rsidRPr="00176016">
        <w:rPr>
          <w:rFonts w:ascii="DejaVu Sans Mono" w:eastAsia="Times New Roman" w:hAnsi="DejaVu Sans Mono" w:cs="DejaVu Sans Mono"/>
          <w:color w:val="10C26F"/>
          <w:kern w:val="0"/>
          <w:szCs w:val="26"/>
          <w:lang w:eastAsia="ja-JP"/>
        </w:rPr>
        <w:t xml:space="preserve">  </w:t>
      </w:r>
      <w:r w:rsidR="00176016" w:rsidRPr="00176016">
        <w:rPr>
          <w:rFonts w:ascii="DejaVu Sans Mono" w:eastAsia="Times New Roman" w:hAnsi="DejaVu Sans Mono" w:cs="DejaVu Sans Mono"/>
          <w:color w:val="E3371E"/>
          <w:kern w:val="0"/>
          <w:szCs w:val="26"/>
          <w:lang w:eastAsia="ja-JP"/>
        </w:rPr>
        <w:t>LDA</w:t>
      </w:r>
      <w:r w:rsidR="00176016" w:rsidRPr="00176016">
        <w:rPr>
          <w:rFonts w:ascii="DejaVu Sans Mono" w:eastAsia="Times New Roman" w:hAnsi="DejaVu Sans Mono" w:cs="DejaVu Sans Mono"/>
          <w:color w:val="10C26F"/>
          <w:kern w:val="0"/>
          <w:szCs w:val="26"/>
          <w:lang w:eastAsia="ja-JP"/>
        </w:rPr>
        <w:t xml:space="preserve"> PPUSTATUS</w:t>
      </w:r>
    </w:p>
    <w:p w14:paraId="75C3E482" w14:textId="1FC102DD"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$21</w:t>
      </w:r>
    </w:p>
    <w:p w14:paraId="772255B8"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STA</w:t>
      </w:r>
      <w:r w:rsidRPr="00176016">
        <w:rPr>
          <w:rFonts w:ascii="DejaVu Sans Mono" w:eastAsia="Times New Roman" w:hAnsi="DejaVu Sans Mono" w:cs="DejaVu Sans Mono"/>
          <w:color w:val="10C26F"/>
          <w:kern w:val="0"/>
          <w:szCs w:val="26"/>
          <w:lang w:eastAsia="ja-JP"/>
        </w:rPr>
        <w:t xml:space="preserve"> PPUADDR</w:t>
      </w:r>
    </w:p>
    <w:p w14:paraId="7B3F75D7"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$b0</w:t>
      </w:r>
    </w:p>
    <w:p w14:paraId="4C98BF00"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STA</w:t>
      </w:r>
      <w:r w:rsidRPr="00176016">
        <w:rPr>
          <w:rFonts w:ascii="DejaVu Sans Mono" w:eastAsia="Times New Roman" w:hAnsi="DejaVu Sans Mono" w:cs="DejaVu Sans Mono"/>
          <w:color w:val="10C26F"/>
          <w:kern w:val="0"/>
          <w:szCs w:val="26"/>
          <w:lang w:eastAsia="ja-JP"/>
        </w:rPr>
        <w:t xml:space="preserve"> PPUADDR</w:t>
      </w:r>
    </w:p>
    <w:p w14:paraId="1AE4539F"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LDX</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$32</w:t>
      </w:r>
    </w:p>
    <w:p w14:paraId="4468AE76"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STX</w:t>
      </w:r>
      <w:r w:rsidRPr="00176016">
        <w:rPr>
          <w:rFonts w:ascii="DejaVu Sans Mono" w:eastAsia="Times New Roman" w:hAnsi="DejaVu Sans Mono" w:cs="DejaVu Sans Mono"/>
          <w:color w:val="10C26F"/>
          <w:kern w:val="0"/>
          <w:szCs w:val="26"/>
          <w:lang w:eastAsia="ja-JP"/>
        </w:rPr>
        <w:t xml:space="preserve"> PPUDATA</w:t>
      </w:r>
    </w:p>
    <w:p w14:paraId="7EF9CB71"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LDX</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$33</w:t>
      </w:r>
    </w:p>
    <w:p w14:paraId="4FFEA171"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STX</w:t>
      </w:r>
      <w:r w:rsidRPr="00176016">
        <w:rPr>
          <w:rFonts w:ascii="DejaVu Sans Mono" w:eastAsia="Times New Roman" w:hAnsi="DejaVu Sans Mono" w:cs="DejaVu Sans Mono"/>
          <w:color w:val="10C26F"/>
          <w:kern w:val="0"/>
          <w:szCs w:val="26"/>
          <w:lang w:eastAsia="ja-JP"/>
        </w:rPr>
        <w:t xml:space="preserve"> PPUDATA</w:t>
      </w:r>
    </w:p>
    <w:p w14:paraId="76843B66"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p>
    <w:p w14:paraId="49E79F9B"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F2D338"/>
          <w:kern w:val="0"/>
          <w:szCs w:val="26"/>
          <w:lang w:eastAsia="ja-JP"/>
        </w:rPr>
        <w:t>; ...and more, not listed here</w:t>
      </w:r>
    </w:p>
    <w:p w14:paraId="55E2D858"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p>
    <w:p w14:paraId="7A929C67"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2D338"/>
          <w:kern w:val="0"/>
          <w:szCs w:val="26"/>
          <w:lang w:eastAsia="ja-JP"/>
        </w:rPr>
        <w:t>; finally, attribute tables</w:t>
      </w:r>
    </w:p>
    <w:p w14:paraId="658725F5"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PPUSTATUS</w:t>
      </w:r>
    </w:p>
    <w:p w14:paraId="0CC822AA"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$23</w:t>
      </w:r>
    </w:p>
    <w:p w14:paraId="74E6947E"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STA</w:t>
      </w:r>
      <w:r w:rsidRPr="00176016">
        <w:rPr>
          <w:rFonts w:ascii="DejaVu Sans Mono" w:eastAsia="Times New Roman" w:hAnsi="DejaVu Sans Mono" w:cs="DejaVu Sans Mono"/>
          <w:color w:val="10C26F"/>
          <w:kern w:val="0"/>
          <w:szCs w:val="26"/>
          <w:lang w:eastAsia="ja-JP"/>
        </w:rPr>
        <w:t xml:space="preserve"> PPUADDR</w:t>
      </w:r>
    </w:p>
    <w:p w14:paraId="4CDBA394"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$dc</w:t>
      </w:r>
    </w:p>
    <w:p w14:paraId="211F3DB5"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STA</w:t>
      </w:r>
      <w:r w:rsidRPr="00176016">
        <w:rPr>
          <w:rFonts w:ascii="DejaVu Sans Mono" w:eastAsia="Times New Roman" w:hAnsi="DejaVu Sans Mono" w:cs="DejaVu Sans Mono"/>
          <w:color w:val="10C26F"/>
          <w:kern w:val="0"/>
          <w:szCs w:val="26"/>
          <w:lang w:eastAsia="ja-JP"/>
        </w:rPr>
        <w:t xml:space="preserve"> PPUADDR</w:t>
      </w:r>
    </w:p>
    <w:p w14:paraId="468F1388"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6BDD1"/>
          <w:kern w:val="0"/>
          <w:szCs w:val="26"/>
          <w:lang w:eastAsia="ja-JP"/>
        </w:rPr>
        <w:t>%00000001</w:t>
      </w:r>
    </w:p>
    <w:p w14:paraId="79ED2CE2"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STA</w:t>
      </w:r>
      <w:r w:rsidRPr="00176016">
        <w:rPr>
          <w:rFonts w:ascii="DejaVu Sans Mono" w:eastAsia="Times New Roman" w:hAnsi="DejaVu Sans Mono" w:cs="DejaVu Sans Mono"/>
          <w:color w:val="10C26F"/>
          <w:kern w:val="0"/>
          <w:szCs w:val="26"/>
          <w:lang w:eastAsia="ja-JP"/>
        </w:rPr>
        <w:t xml:space="preserve"> PPUDATA</w:t>
      </w:r>
    </w:p>
    <w:p w14:paraId="1ADFCA32"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p>
    <w:p w14:paraId="165CAFD1"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PPUSTATUS</w:t>
      </w:r>
    </w:p>
    <w:p w14:paraId="7CD19B9F"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$2b</w:t>
      </w:r>
    </w:p>
    <w:p w14:paraId="104C1388"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STA</w:t>
      </w:r>
      <w:r w:rsidRPr="00176016">
        <w:rPr>
          <w:rFonts w:ascii="DejaVu Sans Mono" w:eastAsia="Times New Roman" w:hAnsi="DejaVu Sans Mono" w:cs="DejaVu Sans Mono"/>
          <w:color w:val="10C26F"/>
          <w:kern w:val="0"/>
          <w:szCs w:val="26"/>
          <w:lang w:eastAsia="ja-JP"/>
        </w:rPr>
        <w:t xml:space="preserve"> PPUADDR</w:t>
      </w:r>
    </w:p>
    <w:p w14:paraId="51960A1E"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$ca</w:t>
      </w:r>
    </w:p>
    <w:p w14:paraId="040F0635"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STA</w:t>
      </w:r>
      <w:r w:rsidRPr="00176016">
        <w:rPr>
          <w:rFonts w:ascii="DejaVu Sans Mono" w:eastAsia="Times New Roman" w:hAnsi="DejaVu Sans Mono" w:cs="DejaVu Sans Mono"/>
          <w:color w:val="10C26F"/>
          <w:kern w:val="0"/>
          <w:szCs w:val="26"/>
          <w:lang w:eastAsia="ja-JP"/>
        </w:rPr>
        <w:t xml:space="preserve"> PPUADDR</w:t>
      </w:r>
    </w:p>
    <w:p w14:paraId="4F6DC28B"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6BDD1"/>
          <w:kern w:val="0"/>
          <w:szCs w:val="26"/>
          <w:lang w:eastAsia="ja-JP"/>
        </w:rPr>
        <w:t>%10100000</w:t>
      </w:r>
    </w:p>
    <w:p w14:paraId="40CD3D8A"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STA</w:t>
      </w:r>
      <w:r w:rsidRPr="00176016">
        <w:rPr>
          <w:rFonts w:ascii="DejaVu Sans Mono" w:eastAsia="Times New Roman" w:hAnsi="DejaVu Sans Mono" w:cs="DejaVu Sans Mono"/>
          <w:color w:val="10C26F"/>
          <w:kern w:val="0"/>
          <w:szCs w:val="26"/>
          <w:lang w:eastAsia="ja-JP"/>
        </w:rPr>
        <w:t xml:space="preserve"> PPUDATA</w:t>
      </w:r>
    </w:p>
    <w:p w14:paraId="1CBEB851"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p>
    <w:p w14:paraId="5BB1C574"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PPUSTATUS</w:t>
      </w:r>
    </w:p>
    <w:p w14:paraId="4DF0DEAA"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$2b</w:t>
      </w:r>
    </w:p>
    <w:p w14:paraId="2C9AEC56"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STA</w:t>
      </w:r>
      <w:r w:rsidRPr="00176016">
        <w:rPr>
          <w:rFonts w:ascii="DejaVu Sans Mono" w:eastAsia="Times New Roman" w:hAnsi="DejaVu Sans Mono" w:cs="DejaVu Sans Mono"/>
          <w:color w:val="10C26F"/>
          <w:kern w:val="0"/>
          <w:szCs w:val="26"/>
          <w:lang w:eastAsia="ja-JP"/>
        </w:rPr>
        <w:t xml:space="preserve"> PPUADDR</w:t>
      </w:r>
    </w:p>
    <w:p w14:paraId="4E696B25"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7E2FA"/>
          <w:kern w:val="0"/>
          <w:szCs w:val="26"/>
          <w:lang w:eastAsia="ja-JP"/>
        </w:rPr>
        <w:t>$d2</w:t>
      </w:r>
    </w:p>
    <w:p w14:paraId="3D40445B"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STA</w:t>
      </w:r>
      <w:r w:rsidRPr="00176016">
        <w:rPr>
          <w:rFonts w:ascii="DejaVu Sans Mono" w:eastAsia="Times New Roman" w:hAnsi="DejaVu Sans Mono" w:cs="DejaVu Sans Mono"/>
          <w:color w:val="10C26F"/>
          <w:kern w:val="0"/>
          <w:szCs w:val="26"/>
          <w:lang w:eastAsia="ja-JP"/>
        </w:rPr>
        <w:t xml:space="preserve"> PPUADDR</w:t>
      </w:r>
    </w:p>
    <w:p w14:paraId="658B2FB2"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LDA</w:t>
      </w: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FF7A48"/>
          <w:kern w:val="0"/>
          <w:szCs w:val="26"/>
          <w:lang w:eastAsia="ja-JP"/>
        </w:rPr>
        <w:t>#</w:t>
      </w:r>
      <w:r w:rsidRPr="00176016">
        <w:rPr>
          <w:rFonts w:ascii="DejaVu Sans Mono" w:eastAsia="Times New Roman" w:hAnsi="DejaVu Sans Mono" w:cs="DejaVu Sans Mono"/>
          <w:color w:val="06BDD1"/>
          <w:kern w:val="0"/>
          <w:szCs w:val="26"/>
          <w:lang w:eastAsia="ja-JP"/>
        </w:rPr>
        <w:t>%00001010</w:t>
      </w:r>
    </w:p>
    <w:p w14:paraId="27B1BB4C"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STA</w:t>
      </w:r>
      <w:r w:rsidRPr="00176016">
        <w:rPr>
          <w:rFonts w:ascii="DejaVu Sans Mono" w:eastAsia="Times New Roman" w:hAnsi="DejaVu Sans Mono" w:cs="DejaVu Sans Mono"/>
          <w:color w:val="10C26F"/>
          <w:kern w:val="0"/>
          <w:szCs w:val="26"/>
          <w:lang w:eastAsia="ja-JP"/>
        </w:rPr>
        <w:t xml:space="preserve"> PPUDATA</w:t>
      </w:r>
    </w:p>
    <w:p w14:paraId="686B2135"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p>
    <w:p w14:paraId="70E5DCD8" w14:textId="77777777" w:rsidR="00176016" w:rsidRPr="00176016" w:rsidRDefault="00176016" w:rsidP="00921FF2">
      <w:pPr>
        <w:widowControl/>
        <w:shd w:val="clear" w:color="auto" w:fill="292D3E"/>
        <w:kinsoku/>
        <w:overflowPunct/>
        <w:autoSpaceDE/>
        <w:autoSpaceDN/>
        <w:spacing w:before="60" w:after="60"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176016">
        <w:rPr>
          <w:rFonts w:ascii="DejaVu Sans Mono" w:eastAsia="Times New Roman" w:hAnsi="DejaVu Sans Mono" w:cs="DejaVu Sans Mono"/>
          <w:color w:val="10C26F"/>
          <w:kern w:val="0"/>
          <w:szCs w:val="26"/>
          <w:lang w:eastAsia="ja-JP"/>
        </w:rPr>
        <w:t xml:space="preserve">  </w:t>
      </w:r>
      <w:r w:rsidRPr="00176016">
        <w:rPr>
          <w:rFonts w:ascii="DejaVu Sans Mono" w:eastAsia="Times New Roman" w:hAnsi="DejaVu Sans Mono" w:cs="DejaVu Sans Mono"/>
          <w:color w:val="E3371E"/>
          <w:kern w:val="0"/>
          <w:szCs w:val="26"/>
          <w:lang w:eastAsia="ja-JP"/>
        </w:rPr>
        <w:t>RTS</w:t>
      </w:r>
    </w:p>
    <w:p w14:paraId="43BF34AF" w14:textId="77777777" w:rsidR="00176016" w:rsidRPr="00176016" w:rsidRDefault="00176016" w:rsidP="00921FF2">
      <w:pPr>
        <w:shd w:val="clear" w:color="auto" w:fill="292D3E"/>
        <w:spacing w:before="60" w:after="60" w:line="20" w:lineRule="atLeast"/>
        <w:ind w:left="360" w:firstLine="360"/>
        <w:rPr>
          <w:rFonts w:ascii="DejaVu Sans Mono" w:eastAsia="Times New Roman" w:hAnsi="DejaVu Sans Mono" w:cs="DejaVu Sans Mono"/>
          <w:color w:val="10C26F"/>
          <w:kern w:val="0"/>
          <w:szCs w:val="26"/>
          <w:lang w:eastAsia="ja-JP"/>
        </w:rPr>
      </w:pPr>
      <w:r w:rsidRPr="00176016">
        <w:rPr>
          <w:rFonts w:ascii="DejaVu Sans Mono" w:eastAsia="Times New Roman" w:hAnsi="DejaVu Sans Mono" w:cs="DejaVu Sans Mono"/>
          <w:color w:val="10C26F"/>
          <w:kern w:val="0"/>
          <w:szCs w:val="26"/>
          <w:lang w:eastAsia="ja-JP"/>
        </w:rPr>
        <w:t>.endproc</w:t>
      </w:r>
    </w:p>
    <w:p w14:paraId="7BB83E2B" w14:textId="13FF49CF" w:rsidR="00904257" w:rsidRPr="00206ACB" w:rsidRDefault="00904257" w:rsidP="00176016">
      <w:pPr>
        <w:rPr>
          <w:lang w:eastAsia="ja-JP"/>
        </w:rPr>
      </w:pPr>
      <w:r w:rsidRPr="00206ACB">
        <w:rPr>
          <w:lang w:eastAsia="ja-JP"/>
        </w:rPr>
        <w:t>This</w:t>
      </w:r>
      <w:r w:rsidR="00AC466E" w:rsidRPr="00206ACB">
        <w:rPr>
          <w:lang w:eastAsia="ja-JP"/>
        </w:rPr>
        <w:t xml:space="preserve"> </w:t>
      </w:r>
      <w:r w:rsidRPr="00206ACB">
        <w:rPr>
          <w:lang w:eastAsia="ja-JP"/>
        </w:rPr>
        <w:t>subroutine</w:t>
      </w:r>
      <w:r w:rsidR="00AC466E" w:rsidRPr="00206ACB">
        <w:rPr>
          <w:lang w:eastAsia="ja-JP"/>
        </w:rPr>
        <w:t xml:space="preserve"> </w:t>
      </w:r>
      <w:r w:rsidRPr="00206ACB">
        <w:rPr>
          <w:lang w:eastAsia="ja-JP"/>
        </w:rPr>
        <w:t>does</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collect</w:t>
      </w:r>
      <w:r w:rsidR="00AC466E" w:rsidRPr="00206ACB">
        <w:rPr>
          <w:lang w:eastAsia="ja-JP"/>
        </w:rPr>
        <w:t xml:space="preserve"> </w:t>
      </w:r>
      <w:r w:rsidRPr="00206ACB">
        <w:rPr>
          <w:lang w:eastAsia="ja-JP"/>
        </w:rPr>
        <w:t>any</w:t>
      </w:r>
      <w:r w:rsidR="00AC466E" w:rsidRPr="00206ACB">
        <w:rPr>
          <w:lang w:eastAsia="ja-JP"/>
        </w:rPr>
        <w:t xml:space="preserve"> </w:t>
      </w:r>
      <w:r w:rsidRPr="00206ACB">
        <w:rPr>
          <w:lang w:eastAsia="ja-JP"/>
        </w:rPr>
        <w:t>information</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register</w:t>
      </w:r>
      <w:r w:rsidR="00AC466E" w:rsidRPr="00206ACB">
        <w:rPr>
          <w:lang w:eastAsia="ja-JP"/>
        </w:rPr>
        <w:t xml:space="preserve"> </w:t>
      </w:r>
      <w:r w:rsidRPr="00206ACB">
        <w:rPr>
          <w:lang w:eastAsia="ja-JP"/>
        </w:rPr>
        <w:t>(nor</w:t>
      </w:r>
      <w:r w:rsidR="00AC466E" w:rsidRPr="00206ACB">
        <w:rPr>
          <w:lang w:eastAsia="ja-JP"/>
        </w:rPr>
        <w:t xml:space="preserve"> </w:t>
      </w:r>
      <w:r w:rsidRPr="00206ACB">
        <w:rPr>
          <w:lang w:eastAsia="ja-JP"/>
        </w:rPr>
        <w:t>any</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addresses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hard-coded.</w:t>
      </w:r>
      <w:r w:rsidR="00AC466E" w:rsidRPr="00206ACB">
        <w:rPr>
          <w:lang w:eastAsia="ja-JP"/>
        </w:rPr>
        <w:t xml:space="preserve"> </w:t>
      </w:r>
      <w:r w:rsidRPr="00206ACB">
        <w:rPr>
          <w:lang w:eastAsia="ja-JP"/>
        </w:rPr>
        <w:t>Calling</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subroutine</w:t>
      </w:r>
      <w:r w:rsidR="00AC466E" w:rsidRPr="00206ACB">
        <w:rPr>
          <w:lang w:eastAsia="ja-JP"/>
        </w:rPr>
        <w:t xml:space="preserve"> </w:t>
      </w:r>
      <w:r w:rsidRPr="00206ACB">
        <w:rPr>
          <w:lang w:eastAsia="ja-JP"/>
        </w:rPr>
        <w:t>(with</w:t>
      </w:r>
      <w:r w:rsidR="00AC466E" w:rsidRPr="00206ACB">
        <w:rPr>
          <w:lang w:eastAsia="ja-JP"/>
        </w:rPr>
        <w:t xml:space="preserve"> </w:t>
      </w:r>
      <w:r w:rsidRPr="00176016">
        <w:rPr>
          <w:rStyle w:val="QuoteChar"/>
        </w:rPr>
        <w:t>JSR</w:t>
      </w:r>
      <w:r w:rsidR="00AC466E" w:rsidRPr="00176016">
        <w:rPr>
          <w:rStyle w:val="QuoteChar"/>
        </w:rPr>
        <w:t xml:space="preserve"> </w:t>
      </w:r>
      <w:r w:rsidRPr="00176016">
        <w:rPr>
          <w:rStyle w:val="QuoteChar"/>
        </w:rPr>
        <w:t>draw_objects</w:t>
      </w:r>
      <w:r w:rsidR="00AC466E" w:rsidRPr="00206ACB">
        <w:rPr>
          <w:lang w:eastAsia="ja-JP"/>
        </w:rPr>
        <w:t xml:space="preserve"> </w:t>
      </w:r>
      <w:r w:rsidRPr="00206ACB">
        <w:rPr>
          <w:lang w:eastAsia="ja-JP"/>
        </w:rPr>
        <w:t>following</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calls</w:t>
      </w:r>
      <w:r w:rsidR="00AC466E" w:rsidRPr="00206ACB">
        <w:rPr>
          <w:lang w:eastAsia="ja-JP"/>
        </w:rPr>
        <w:t xml:space="preserve"> </w:t>
      </w:r>
      <w:r w:rsidRPr="00206ACB">
        <w:rPr>
          <w:lang w:eastAsia="ja-JP"/>
        </w:rPr>
        <w:t>to</w:t>
      </w:r>
      <w:r w:rsidR="00AC466E" w:rsidRPr="00206ACB">
        <w:rPr>
          <w:lang w:eastAsia="ja-JP"/>
        </w:rPr>
        <w:t xml:space="preserve"> </w:t>
      </w:r>
      <w:r w:rsidRPr="00176016">
        <w:rPr>
          <w:rStyle w:val="QuoteChar"/>
        </w:rPr>
        <w:t>draw_starfield</w:t>
      </w:r>
      <w:r w:rsidRPr="00206ACB">
        <w:rPr>
          <w:lang w:eastAsia="ja-JP"/>
        </w:rPr>
        <w: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complete</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nametables.</w:t>
      </w:r>
    </w:p>
    <w:p w14:paraId="118AB4B8" w14:textId="32E44E0A" w:rsidR="00904257" w:rsidRPr="00206ACB" w:rsidRDefault="00176016" w:rsidP="00176016">
      <w:pPr>
        <w:ind w:firstLine="0"/>
        <w:jc w:val="center"/>
        <w:rPr>
          <w:rFonts w:eastAsia="Times New Roman" w:cstheme="minorHAnsi"/>
          <w:kern w:val="0"/>
          <w:szCs w:val="26"/>
          <w:lang w:eastAsia="ja-JP"/>
        </w:rPr>
      </w:pPr>
      <w:r>
        <w:rPr>
          <w:rFonts w:eastAsia="Times New Roman" w:cstheme="minorHAnsi"/>
          <w:noProof/>
          <w:kern w:val="0"/>
          <w:szCs w:val="26"/>
          <w:lang w:eastAsia="ja-JP"/>
        </w:rPr>
        <w:lastRenderedPageBreak/>
        <w:drawing>
          <wp:inline distT="0" distB="0" distL="0" distR="0" wp14:anchorId="610A0688" wp14:editId="69FF3F26">
            <wp:extent cx="6444304" cy="5577840"/>
            <wp:effectExtent l="0" t="0" r="0" b="0"/>
            <wp:docPr id="11571561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44304" cy="5577840"/>
                    </a:xfrm>
                    <a:prstGeom prst="rect">
                      <a:avLst/>
                    </a:prstGeom>
                    <a:noFill/>
                  </pic:spPr>
                </pic:pic>
              </a:graphicData>
            </a:graphic>
          </wp:inline>
        </w:drawing>
      </w:r>
    </w:p>
    <w:p w14:paraId="56BA9627" w14:textId="1C6E2ACA" w:rsidR="00904257" w:rsidRPr="00206ACB" w:rsidRDefault="00904257" w:rsidP="00176016">
      <w:pPr>
        <w:jc w:val="center"/>
      </w:pPr>
      <w:r w:rsidRPr="00206ACB">
        <w:rPr>
          <w:lang w:eastAsia="ja-JP"/>
        </w:rPr>
        <w:t>The</w:t>
      </w:r>
      <w:r w:rsidR="00AC466E" w:rsidRPr="00206ACB">
        <w:rPr>
          <w:lang w:eastAsia="ja-JP"/>
        </w:rPr>
        <w:t xml:space="preserve"> </w:t>
      </w:r>
      <w:r w:rsidRPr="00206ACB">
        <w:rPr>
          <w:lang w:eastAsia="ja-JP"/>
        </w:rPr>
        <w:t>completed</w:t>
      </w:r>
      <w:r w:rsidR="00AC466E" w:rsidRPr="00206ACB">
        <w:rPr>
          <w:lang w:eastAsia="ja-JP"/>
        </w:rPr>
        <w:t xml:space="preserve"> </w:t>
      </w:r>
      <w:r w:rsidRPr="00206ACB">
        <w:rPr>
          <w:lang w:eastAsia="ja-JP"/>
        </w:rPr>
        <w:t>nametables</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seen</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Nintaco's</w:t>
      </w:r>
      <w:r w:rsidR="00AC466E" w:rsidRPr="00206ACB">
        <w:rPr>
          <w:lang w:eastAsia="ja-JP"/>
        </w:rPr>
        <w:t xml:space="preserve"> </w:t>
      </w:r>
      <w:r w:rsidRPr="00206ACB">
        <w:rPr>
          <w:lang w:eastAsia="ja-JP"/>
        </w:rPr>
        <w:t>"Nametables"</w:t>
      </w:r>
      <w:r w:rsidR="00AC466E" w:rsidRPr="00206ACB">
        <w:rPr>
          <w:lang w:eastAsia="ja-JP"/>
        </w:rPr>
        <w:t xml:space="preserve"> </w:t>
      </w:r>
      <w:r w:rsidRPr="00206ACB">
        <w:rPr>
          <w:lang w:eastAsia="ja-JP"/>
        </w:rPr>
        <w:t>viewer.</w:t>
      </w:r>
      <w:r w:rsidR="00AC466E" w:rsidRPr="00206ACB">
        <w:rPr>
          <w:lang w:eastAsia="ja-JP"/>
        </w:rPr>
        <w:t xml:space="preserve"> </w:t>
      </w:r>
      <w:r w:rsidRPr="00206ACB">
        <w:rPr>
          <w:lang w:eastAsia="ja-JP"/>
        </w:rPr>
        <w:t>Note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left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right</w:t>
      </w:r>
      <w:r w:rsidR="00AC466E" w:rsidRPr="00206ACB">
        <w:rPr>
          <w:lang w:eastAsia="ja-JP"/>
        </w:rPr>
        <w:t xml:space="preserve"> </w:t>
      </w:r>
      <w:r w:rsidRPr="00206ACB">
        <w:rPr>
          <w:lang w:eastAsia="ja-JP"/>
        </w:rPr>
        <w:t>halves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identical</w:t>
      </w:r>
      <w:r w:rsidR="00AC466E" w:rsidRPr="00206ACB">
        <w:rPr>
          <w:lang w:eastAsia="ja-JP"/>
        </w:rPr>
        <w:t xml:space="preserve"> </w:t>
      </w:r>
      <w:r w:rsidRPr="00206ACB">
        <w:rPr>
          <w:lang w:eastAsia="ja-JP"/>
        </w:rPr>
        <w:t>-</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because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using</w:t>
      </w:r>
      <w:r w:rsidR="00AC466E" w:rsidRPr="00206ACB">
        <w:rPr>
          <w:lang w:eastAsia="ja-JP"/>
        </w:rPr>
        <w:t xml:space="preserve"> </w:t>
      </w:r>
      <w:r w:rsidRPr="00206ACB">
        <w:rPr>
          <w:lang w:eastAsia="ja-JP"/>
        </w:rPr>
        <w:t>horizontal</w:t>
      </w:r>
      <w:r w:rsidR="00AC466E" w:rsidRPr="00206ACB">
        <w:rPr>
          <w:lang w:eastAsia="ja-JP"/>
        </w:rPr>
        <w:t xml:space="preserve"> </w:t>
      </w:r>
      <w:r w:rsidRPr="00206ACB">
        <w:rPr>
          <w:lang w:eastAsia="ja-JP"/>
        </w:rPr>
        <w:t>mirroring.</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were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left</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right,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would</w:t>
      </w:r>
      <w:r w:rsidR="00AC466E" w:rsidRPr="00206ACB">
        <w:rPr>
          <w:lang w:eastAsia="ja-JP"/>
        </w:rPr>
        <w:t xml:space="preserve"> </w:t>
      </w:r>
      <w:r w:rsidRPr="00206ACB">
        <w:rPr>
          <w:lang w:eastAsia="ja-JP"/>
        </w:rPr>
        <w:t>move</w:t>
      </w:r>
      <w:r w:rsidR="00AC466E" w:rsidRPr="00206ACB">
        <w:rPr>
          <w:lang w:eastAsia="ja-JP"/>
        </w:rPr>
        <w:t xml:space="preserve"> </w:t>
      </w:r>
      <w:r w:rsidRPr="00206ACB">
        <w:rPr>
          <w:lang w:eastAsia="ja-JP"/>
        </w:rPr>
        <w:t>into</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mirrored</w:t>
      </w:r>
      <w:r w:rsidR="00AC466E" w:rsidRPr="00206ACB">
        <w:rPr>
          <w:lang w:eastAsia="ja-JP"/>
        </w:rPr>
        <w:t xml:space="preserve"> </w:t>
      </w:r>
      <w:r w:rsidRPr="00206ACB">
        <w:rPr>
          <w:lang w:eastAsia="ja-JP"/>
        </w:rPr>
        <w:t>area</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would</w:t>
      </w:r>
      <w:r w:rsidR="00AC466E" w:rsidRPr="00206ACB">
        <w:rPr>
          <w:lang w:eastAsia="ja-JP"/>
        </w:rPr>
        <w:t xml:space="preserve"> </w:t>
      </w:r>
      <w:r w:rsidRPr="00206ACB">
        <w:rPr>
          <w:lang w:eastAsia="ja-JP"/>
        </w:rPr>
        <w:t>appear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"wrap</w:t>
      </w:r>
      <w:r w:rsidR="00AC466E" w:rsidRPr="00206ACB">
        <w:rPr>
          <w:lang w:eastAsia="ja-JP"/>
        </w:rPr>
        <w:t xml:space="preserve"> </w:t>
      </w:r>
      <w:r w:rsidRPr="00206ACB">
        <w:rPr>
          <w:lang w:eastAsia="ja-JP"/>
        </w:rPr>
        <w:t>around".</w:t>
      </w:r>
    </w:p>
    <w:p w14:paraId="2ACC5445" w14:textId="5D08C2D1" w:rsidR="005A133A" w:rsidRPr="00206ACB" w:rsidRDefault="005A133A" w:rsidP="003F37E5">
      <w:pPr>
        <w:pStyle w:val="Heading3"/>
        <w:rPr>
          <w:rFonts w:cstheme="minorHAnsi"/>
        </w:rPr>
      </w:pPr>
      <w:bookmarkStart w:id="185" w:name="_Toc168434273"/>
      <w:bookmarkStart w:id="186" w:name="_Toc168779394"/>
      <w:r w:rsidRPr="00206ACB">
        <w:rPr>
          <w:rFonts w:cstheme="minorHAnsi"/>
        </w:rPr>
        <w:t>Implementing</w:t>
      </w:r>
      <w:r w:rsidR="00AC466E" w:rsidRPr="00206ACB">
        <w:rPr>
          <w:rFonts w:cstheme="minorHAnsi"/>
        </w:rPr>
        <w:t xml:space="preserve"> </w:t>
      </w:r>
      <w:r w:rsidRPr="00206ACB">
        <w:rPr>
          <w:rFonts w:cstheme="minorHAnsi"/>
        </w:rPr>
        <w:t>autoscroll</w:t>
      </w:r>
      <w:bookmarkEnd w:id="185"/>
      <w:bookmarkEnd w:id="186"/>
    </w:p>
    <w:p w14:paraId="29D48508" w14:textId="48A98456" w:rsidR="00BC6669" w:rsidRPr="00206ACB" w:rsidRDefault="00BC6669" w:rsidP="00D8543A">
      <w:pPr>
        <w:rPr>
          <w:lang w:eastAsia="ja-JP"/>
        </w:rPr>
      </w:pPr>
      <w:r w:rsidRPr="00206ACB">
        <w:rPr>
          <w:lang w:eastAsia="ja-JP"/>
        </w:rPr>
        <w:t>As</w:t>
      </w:r>
      <w:r w:rsidR="00AC466E" w:rsidRPr="00206ACB">
        <w:rPr>
          <w:lang w:eastAsia="ja-JP"/>
        </w:rPr>
        <w:t xml:space="preserve"> </w:t>
      </w:r>
      <w:r w:rsidRPr="00206ACB">
        <w:rPr>
          <w:lang w:eastAsia="ja-JP"/>
        </w:rPr>
        <w:t>discussed</w:t>
      </w:r>
      <w:r w:rsidR="00AC466E" w:rsidRPr="00206ACB">
        <w:rPr>
          <w:lang w:eastAsia="ja-JP"/>
        </w:rPr>
        <w:t xml:space="preserve"> </w:t>
      </w:r>
      <w:r w:rsidRPr="00206ACB">
        <w:rPr>
          <w:lang w:eastAsia="ja-JP"/>
        </w:rPr>
        <w:t>previously,</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positions</w:t>
      </w:r>
      <w:r w:rsidR="00AC466E" w:rsidRPr="00206ACB">
        <w:rPr>
          <w:lang w:eastAsia="ja-JP"/>
        </w:rPr>
        <w:t xml:space="preserve"> </w:t>
      </w:r>
      <w:r w:rsidRPr="00206ACB">
        <w:rPr>
          <w:lang w:eastAsia="ja-JP"/>
        </w:rPr>
        <w:t>get</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NMI</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via</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writes</w:t>
      </w:r>
      <w:r w:rsidR="00AC466E" w:rsidRPr="00206ACB">
        <w:rPr>
          <w:lang w:eastAsia="ja-JP"/>
        </w:rPr>
        <w:t xml:space="preserve"> </w:t>
      </w:r>
      <w:r w:rsidRPr="00206ACB">
        <w:rPr>
          <w:lang w:eastAsia="ja-JP"/>
        </w:rPr>
        <w:t>to</w:t>
      </w:r>
      <w:r w:rsidR="00AC466E" w:rsidRPr="00206ACB">
        <w:rPr>
          <w:lang w:eastAsia="ja-JP"/>
        </w:rPr>
        <w:t xml:space="preserve"> </w:t>
      </w:r>
      <w:r w:rsidRPr="002C4900">
        <w:rPr>
          <w:rStyle w:val="QuoteChar"/>
        </w:rPr>
        <w:t>PPUSCROLL</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sets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amount</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many</w:t>
      </w:r>
      <w:r w:rsidR="00AC466E" w:rsidRPr="00206ACB">
        <w:rPr>
          <w:lang w:eastAsia="ja-JP"/>
        </w:rPr>
        <w:t xml:space="preserve"> </w:t>
      </w:r>
      <w:r w:rsidRPr="00206ACB">
        <w:rPr>
          <w:lang w:eastAsia="ja-JP"/>
        </w:rPr>
        <w:t>pixels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right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camera</w:t>
      </w:r>
      <w:r w:rsidR="00AC466E" w:rsidRPr="00206ACB">
        <w:rPr>
          <w:lang w:eastAsia="ja-JP"/>
        </w:rPr>
        <w:t xml:space="preserve"> </w:t>
      </w:r>
      <w:r w:rsidRPr="00206ACB">
        <w:rPr>
          <w:lang w:eastAsia="ja-JP"/>
        </w:rPr>
        <w:t>window</w:t>
      </w:r>
      <w:r w:rsidR="00AC466E" w:rsidRPr="00206ACB">
        <w:rPr>
          <w:lang w:eastAsia="ja-JP"/>
        </w:rPr>
        <w:t xml:space="preserve"> </w:t>
      </w:r>
      <w:r w:rsidRPr="00206ACB">
        <w:rPr>
          <w:lang w:eastAsia="ja-JP"/>
        </w:rPr>
        <w:t>should</w:t>
      </w:r>
      <w:r w:rsidR="00AC466E" w:rsidRPr="00206ACB">
        <w:rPr>
          <w:lang w:eastAsia="ja-JP"/>
        </w:rPr>
        <w:t xml:space="preserve"> </w:t>
      </w:r>
      <w:r w:rsidRPr="00206ACB">
        <w:rPr>
          <w:lang w:eastAsia="ja-JP"/>
        </w:rPr>
        <w:t>move)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second</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sets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amount</w:t>
      </w:r>
      <w:r w:rsidR="00AC466E" w:rsidRPr="00206ACB">
        <w:rPr>
          <w:lang w:eastAsia="ja-JP"/>
        </w:rPr>
        <w:t xml:space="preserve"> </w:t>
      </w:r>
      <w:r w:rsidRPr="00206ACB">
        <w:rPr>
          <w:lang w:eastAsia="ja-JP"/>
        </w:rPr>
        <w:t>(how</w:t>
      </w:r>
      <w:r w:rsidR="00AC466E" w:rsidRPr="00206ACB">
        <w:rPr>
          <w:lang w:eastAsia="ja-JP"/>
        </w:rPr>
        <w:t xml:space="preserve"> </w:t>
      </w:r>
      <w:r w:rsidRPr="00206ACB">
        <w:rPr>
          <w:lang w:eastAsia="ja-JP"/>
        </w:rPr>
        <w:t>many</w:t>
      </w:r>
      <w:r w:rsidR="00AC466E" w:rsidRPr="00206ACB">
        <w:rPr>
          <w:lang w:eastAsia="ja-JP"/>
        </w:rPr>
        <w:t xml:space="preserve"> </w:t>
      </w:r>
      <w:r w:rsidRPr="00206ACB">
        <w:rPr>
          <w:lang w:eastAsia="ja-JP"/>
        </w:rPr>
        <w:t>pixels</w:t>
      </w:r>
      <w:r w:rsidR="00AC466E" w:rsidRPr="00206ACB">
        <w:rPr>
          <w:lang w:eastAsia="ja-JP"/>
        </w:rPr>
        <w:t xml:space="preserve"> </w:t>
      </w:r>
      <w:r w:rsidRPr="00206ACB">
        <w:rPr>
          <w:lang w:eastAsia="ja-JP"/>
        </w:rPr>
        <w:t>up</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camera</w:t>
      </w:r>
      <w:r w:rsidR="00AC466E" w:rsidRPr="00206ACB">
        <w:rPr>
          <w:lang w:eastAsia="ja-JP"/>
        </w:rPr>
        <w:t xml:space="preserve"> </w:t>
      </w:r>
      <w:r w:rsidRPr="00206ACB">
        <w:rPr>
          <w:lang w:eastAsia="ja-JP"/>
        </w:rPr>
        <w:t>window</w:t>
      </w:r>
      <w:r w:rsidR="00AC466E" w:rsidRPr="00206ACB">
        <w:rPr>
          <w:lang w:eastAsia="ja-JP"/>
        </w:rPr>
        <w:t xml:space="preserve"> </w:t>
      </w:r>
      <w:r w:rsidRPr="00206ACB">
        <w:rPr>
          <w:lang w:eastAsia="ja-JP"/>
        </w:rPr>
        <w:t>should</w:t>
      </w:r>
      <w:r w:rsidR="00AC466E" w:rsidRPr="00206ACB">
        <w:rPr>
          <w:lang w:eastAsia="ja-JP"/>
        </w:rPr>
        <w:t xml:space="preserve"> </w:t>
      </w:r>
      <w:r w:rsidRPr="00206ACB">
        <w:rPr>
          <w:lang w:eastAsia="ja-JP"/>
        </w:rPr>
        <w:t>move).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want</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game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background</w:t>
      </w:r>
      <w:r w:rsidR="00AC466E" w:rsidRPr="00206ACB">
        <w:rPr>
          <w:lang w:eastAsia="ja-JP"/>
        </w:rPr>
        <w:t xml:space="preserve"> </w:t>
      </w:r>
      <w:r w:rsidRPr="00206ACB">
        <w:rPr>
          <w:lang w:eastAsia="ja-JP"/>
        </w:rPr>
        <w:t>continuously</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downward,</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amount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never</w:t>
      </w:r>
      <w:r w:rsidR="00AC466E" w:rsidRPr="00206ACB">
        <w:rPr>
          <w:lang w:eastAsia="ja-JP"/>
        </w:rPr>
        <w:t xml:space="preserve"> </w:t>
      </w:r>
      <w:r w:rsidRPr="00206ACB">
        <w:rPr>
          <w:lang w:eastAsia="ja-JP"/>
        </w:rPr>
        <w:t>change</w:t>
      </w:r>
      <w:r w:rsidR="00AC466E" w:rsidRPr="00206ACB">
        <w:rPr>
          <w:lang w:eastAsia="ja-JP"/>
        </w:rPr>
        <w:t xml:space="preserve"> </w:t>
      </w:r>
      <w:r w:rsidRPr="00206ACB">
        <w:rPr>
          <w:lang w:eastAsia="ja-JP"/>
        </w:rPr>
        <w:t>(always</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amount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start</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maximum</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decrease</w:t>
      </w:r>
      <w:r w:rsidR="00AC466E" w:rsidRPr="00206ACB">
        <w:rPr>
          <w:lang w:eastAsia="ja-JP"/>
        </w:rPr>
        <w:t xml:space="preserve"> </w:t>
      </w:r>
      <w:r w:rsidRPr="00206ACB">
        <w:rPr>
          <w:lang w:eastAsia="ja-JP"/>
        </w:rPr>
        <w:t>every</w:t>
      </w:r>
      <w:r w:rsidR="00AC466E" w:rsidRPr="00206ACB">
        <w:rPr>
          <w:lang w:eastAsia="ja-JP"/>
        </w:rPr>
        <w:t xml:space="preserve"> </w:t>
      </w:r>
      <w:r w:rsidRPr="00206ACB">
        <w:rPr>
          <w:lang w:eastAsia="ja-JP"/>
        </w:rPr>
        <w:t>frame.</w:t>
      </w:r>
      <w:r w:rsidR="00AC466E" w:rsidRPr="00206ACB">
        <w:rPr>
          <w:lang w:eastAsia="ja-JP"/>
        </w:rPr>
        <w:t xml:space="preserve"> </w:t>
      </w:r>
      <w:r w:rsidRPr="00206ACB">
        <w:rPr>
          <w:lang w:eastAsia="ja-JP"/>
        </w:rPr>
        <w:t>Remember</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while</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NES</w:t>
      </w:r>
      <w:r w:rsidR="00AC466E" w:rsidRPr="00206ACB">
        <w:rPr>
          <w:lang w:eastAsia="ja-JP"/>
        </w:rPr>
        <w:t xml:space="preserve"> </w:t>
      </w:r>
      <w:r w:rsidRPr="00206ACB">
        <w:rPr>
          <w:lang w:eastAsia="ja-JP"/>
        </w:rPr>
        <w:t>screen</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256</w:t>
      </w:r>
      <w:r w:rsidR="00AC466E" w:rsidRPr="00206ACB">
        <w:rPr>
          <w:lang w:eastAsia="ja-JP"/>
        </w:rPr>
        <w:t xml:space="preserve"> </w:t>
      </w:r>
      <w:r w:rsidRPr="00206ACB">
        <w:rPr>
          <w:lang w:eastAsia="ja-JP"/>
        </w:rPr>
        <w:t>pixels</w:t>
      </w:r>
      <w:r w:rsidR="00AC466E" w:rsidRPr="00206ACB">
        <w:rPr>
          <w:lang w:eastAsia="ja-JP"/>
        </w:rPr>
        <w:t xml:space="preserve"> </w:t>
      </w:r>
      <w:r w:rsidRPr="00206ACB">
        <w:rPr>
          <w:lang w:eastAsia="ja-JP"/>
        </w:rPr>
        <w:t>wide,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240</w:t>
      </w:r>
      <w:r w:rsidR="00AC466E" w:rsidRPr="00206ACB">
        <w:rPr>
          <w:lang w:eastAsia="ja-JP"/>
        </w:rPr>
        <w:t xml:space="preserve"> </w:t>
      </w:r>
      <w:r w:rsidRPr="00206ACB">
        <w:rPr>
          <w:lang w:eastAsia="ja-JP"/>
        </w:rPr>
        <w:t>pixels</w:t>
      </w:r>
      <w:r w:rsidR="00AC466E" w:rsidRPr="00206ACB">
        <w:rPr>
          <w:lang w:eastAsia="ja-JP"/>
        </w:rPr>
        <w:t xml:space="preserve"> </w:t>
      </w:r>
      <w:r w:rsidRPr="00206ACB">
        <w:rPr>
          <w:lang w:eastAsia="ja-JP"/>
        </w:rPr>
        <w:t>tall.</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means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start</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at</w:t>
      </w:r>
      <w:r w:rsidR="00AC466E" w:rsidRPr="00206ACB">
        <w:rPr>
          <w:lang w:eastAsia="ja-JP"/>
        </w:rPr>
        <w:t xml:space="preserve"> </w:t>
      </w:r>
      <w:r w:rsidRPr="00206ACB">
        <w:rPr>
          <w:lang w:eastAsia="ja-JP"/>
        </w:rPr>
        <w:t>239</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maximum</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"less</w:t>
      </w:r>
      <w:r w:rsidR="00AC466E" w:rsidRPr="00206ACB">
        <w:rPr>
          <w:lang w:eastAsia="ja-JP"/>
        </w:rPr>
        <w:t xml:space="preserve"> </w:t>
      </w:r>
      <w:r w:rsidRPr="00206ACB">
        <w:rPr>
          <w:lang w:eastAsia="ja-JP"/>
        </w:rPr>
        <w:t>than</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back</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239</w:t>
      </w:r>
      <w:r w:rsidR="00AC466E" w:rsidRPr="00206ACB">
        <w:rPr>
          <w:lang w:eastAsia="ja-JP"/>
        </w:rPr>
        <w:t xml:space="preserve"> </w:t>
      </w:r>
      <w:r w:rsidRPr="00206ACB">
        <w:rPr>
          <w:lang w:eastAsia="ja-JP"/>
        </w:rPr>
        <w:t>instead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doing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normal</w:t>
      </w:r>
      <w:r w:rsidR="00AC466E" w:rsidRPr="00206ACB">
        <w:rPr>
          <w:lang w:eastAsia="ja-JP"/>
        </w:rPr>
        <w:t xml:space="preserve"> </w:t>
      </w:r>
      <w:r w:rsidRPr="00206ACB">
        <w:rPr>
          <w:lang w:eastAsia="ja-JP"/>
        </w:rPr>
        <w:t>wrap</w:t>
      </w:r>
      <w:r w:rsidR="00AC466E" w:rsidRPr="00206ACB">
        <w:rPr>
          <w:lang w:eastAsia="ja-JP"/>
        </w:rPr>
        <w:t xml:space="preserve"> </w:t>
      </w:r>
      <w:r w:rsidRPr="00206ACB">
        <w:rPr>
          <w:lang w:eastAsia="ja-JP"/>
        </w:rPr>
        <w:t>around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255.</w:t>
      </w:r>
    </w:p>
    <w:p w14:paraId="590041DF" w14:textId="5BADBC02" w:rsidR="00BC6669" w:rsidRPr="00206ACB" w:rsidRDefault="00BC6669" w:rsidP="00D8543A">
      <w:pPr>
        <w:rPr>
          <w:lang w:eastAsia="ja-JP"/>
        </w:rPr>
      </w:pPr>
      <w:r w:rsidRPr="00206ACB">
        <w:rPr>
          <w:lang w:eastAsia="ja-JP"/>
        </w:rPr>
        <w:t>To</w:t>
      </w:r>
      <w:r w:rsidR="00AC466E" w:rsidRPr="00206ACB">
        <w:rPr>
          <w:lang w:eastAsia="ja-JP"/>
        </w:rPr>
        <w:t xml:space="preserve"> </w:t>
      </w:r>
      <w:r w:rsidRPr="00206ACB">
        <w:rPr>
          <w:lang w:eastAsia="ja-JP"/>
        </w:rPr>
        <w:t>accomplish</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additional</w:t>
      </w:r>
      <w:r w:rsidR="00AC466E" w:rsidRPr="00206ACB">
        <w:rPr>
          <w:lang w:eastAsia="ja-JP"/>
        </w:rPr>
        <w:t xml:space="preserve"> </w:t>
      </w:r>
      <w:r w:rsidRPr="00206ACB">
        <w:rPr>
          <w:lang w:eastAsia="ja-JP"/>
        </w:rPr>
        <w:t>zero-page</w:t>
      </w:r>
      <w:r w:rsidR="00AC466E" w:rsidRPr="00206ACB">
        <w:rPr>
          <w:lang w:eastAsia="ja-JP"/>
        </w:rPr>
        <w:t xml:space="preserve"> </w:t>
      </w:r>
      <w:r w:rsidRPr="00206ACB">
        <w:rPr>
          <w:lang w:eastAsia="ja-JP"/>
        </w:rPr>
        <w:t>variables.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first,</w:t>
      </w:r>
      <w:r w:rsidR="00AC466E" w:rsidRPr="00206ACB">
        <w:rPr>
          <w:lang w:eastAsia="ja-JP"/>
        </w:rPr>
        <w:t xml:space="preserve"> </w:t>
      </w:r>
      <w:r w:rsidRPr="002C4900">
        <w:rPr>
          <w:rStyle w:val="QuoteChar"/>
        </w:rPr>
        <w:t>scroll</w:t>
      </w:r>
      <w:r w:rsidRPr="00206ACB">
        <w:rPr>
          <w:lang w:eastAsia="ja-JP"/>
        </w:rPr>
        <w: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store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current</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amount.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second,</w:t>
      </w:r>
      <w:r w:rsidR="00AC466E" w:rsidRPr="00206ACB">
        <w:rPr>
          <w:lang w:eastAsia="ja-JP"/>
        </w:rPr>
        <w:t xml:space="preserve"> </w:t>
      </w:r>
      <w:r w:rsidRPr="002C4900">
        <w:rPr>
          <w:rStyle w:val="QuoteChar"/>
        </w:rPr>
        <w:t>ppuctrl_settings</w:t>
      </w:r>
      <w:r w:rsidRPr="00206ACB">
        <w:rPr>
          <w:lang w:eastAsia="ja-JP"/>
        </w:rPr>
        <w:t>,</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lastRenderedPageBreak/>
        <w:t>store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current</w:t>
      </w:r>
      <w:r w:rsidR="00AC466E" w:rsidRPr="00206ACB">
        <w:rPr>
          <w:lang w:eastAsia="ja-JP"/>
        </w:rPr>
        <w:t xml:space="preserve"> </w:t>
      </w:r>
      <w:r w:rsidRPr="00206ACB">
        <w:rPr>
          <w:lang w:eastAsia="ja-JP"/>
        </w:rPr>
        <w:t>settings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were</w:t>
      </w:r>
      <w:r w:rsidR="00AC466E" w:rsidRPr="00206ACB">
        <w:rPr>
          <w:lang w:eastAsia="ja-JP"/>
        </w:rPr>
        <w:t xml:space="preserve"> </w:t>
      </w:r>
      <w:r w:rsidRPr="00206ACB">
        <w:rPr>
          <w:lang w:eastAsia="ja-JP"/>
        </w:rPr>
        <w:t>sent</w:t>
      </w:r>
      <w:r w:rsidR="00AC466E" w:rsidRPr="00206ACB">
        <w:rPr>
          <w:lang w:eastAsia="ja-JP"/>
        </w:rPr>
        <w:t xml:space="preserve"> </w:t>
      </w:r>
      <w:r w:rsidRPr="00206ACB">
        <w:rPr>
          <w:lang w:eastAsia="ja-JP"/>
        </w:rPr>
        <w:t>to</w:t>
      </w:r>
      <w:r w:rsidR="00AC466E" w:rsidRPr="00206ACB">
        <w:rPr>
          <w:lang w:eastAsia="ja-JP"/>
        </w:rPr>
        <w:t xml:space="preserve"> </w:t>
      </w:r>
      <w:r w:rsidRPr="002C4900">
        <w:rPr>
          <w:rStyle w:val="QuoteChar"/>
        </w:rPr>
        <w:t>PPUCTRL</w:t>
      </w:r>
      <w:r w:rsidRPr="00206ACB">
        <w:rPr>
          <w:lang w:eastAsia="ja-JP"/>
        </w:rPr>
        <w:t>,</w:t>
      </w:r>
      <w:r w:rsidR="00AC466E" w:rsidRPr="00206ACB">
        <w:rPr>
          <w:lang w:eastAsia="ja-JP"/>
        </w:rPr>
        <w:t xml:space="preserve"> </w:t>
      </w:r>
      <w:r w:rsidRPr="00206ACB">
        <w:rPr>
          <w:lang w:eastAsia="ja-JP"/>
        </w:rPr>
        <w:t>so</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change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base</w:t>
      </w:r>
      <w:r w:rsidR="00AC466E" w:rsidRPr="00206ACB">
        <w:rPr>
          <w:lang w:eastAsia="ja-JP"/>
        </w:rPr>
        <w:t xml:space="preserve"> </w:t>
      </w:r>
      <w:r w:rsidR="00000000">
        <w:rPr>
          <w:rFonts w:ascii="DejaVu Sans Mono" w:eastAsia="Times New Roman" w:hAnsi="DejaVu Sans Mono" w:cs="DejaVu Sans Mono"/>
          <w:noProof/>
          <w:color w:val="10C26F"/>
          <w:kern w:val="0"/>
          <w:szCs w:val="26"/>
          <w:lang w:eastAsia="ja-JP"/>
        </w:rPr>
        <w:pict w14:anchorId="3C31427B">
          <v:rect id="_x0000_s2197" style="position:absolute;left:0;text-align:left;margin-left:-21.2pt;margin-top:38.7pt;width:21.05pt;height:132pt;z-index:251738112;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97" inset="0,0,0,0">
              <w:txbxContent>
                <w:p w14:paraId="1B6B2BEA" w14:textId="0BA1528A" w:rsidR="00B72B53" w:rsidRDefault="00B72B53" w:rsidP="00B72B5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w:t>
                  </w:r>
                </w:p>
                <w:p w14:paraId="52BE5E47" w14:textId="6C33994A" w:rsidR="00B72B53" w:rsidRDefault="00B72B53" w:rsidP="00B72B5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w:t>
                  </w:r>
                </w:p>
                <w:p w14:paraId="38178C29" w14:textId="485158F8" w:rsidR="00B72B53" w:rsidRDefault="00B72B53" w:rsidP="00B72B5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6</w:t>
                  </w:r>
                </w:p>
                <w:p w14:paraId="647ECA32" w14:textId="6F1FCD7B" w:rsidR="00B72B53" w:rsidRDefault="00B72B53" w:rsidP="00B72B5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7</w:t>
                  </w:r>
                </w:p>
                <w:p w14:paraId="4D52E061" w14:textId="7F76DA14" w:rsidR="00B72B53" w:rsidRDefault="00B72B53" w:rsidP="00B72B5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8</w:t>
                  </w:r>
                </w:p>
                <w:p w14:paraId="46767816" w14:textId="49E9B91C" w:rsidR="00B72B53" w:rsidRDefault="00B72B53" w:rsidP="00B72B5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9</w:t>
                  </w:r>
                </w:p>
                <w:p w14:paraId="1717CB01" w14:textId="7F13FC58" w:rsidR="00B72B53" w:rsidRPr="00176016" w:rsidRDefault="00B72B53" w:rsidP="00B72B5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10</w:t>
                  </w:r>
                </w:p>
              </w:txbxContent>
            </v:textbox>
          </v:rect>
        </w:pict>
      </w:r>
      <w:r w:rsidRPr="00206ACB">
        <w:rPr>
          <w:lang w:eastAsia="ja-JP"/>
        </w:rPr>
        <w:t>nametable</w:t>
      </w:r>
      <w:r w:rsidR="00AC466E" w:rsidRPr="00206ACB">
        <w:rPr>
          <w:lang w:eastAsia="ja-JP"/>
        </w:rPr>
        <w:t xml:space="preserve"> </w:t>
      </w:r>
      <w:r w:rsidRPr="00206ACB">
        <w:rPr>
          <w:lang w:eastAsia="ja-JP"/>
        </w:rPr>
        <w:t>every</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hit</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position</w:t>
      </w:r>
      <w:r w:rsidR="00AC466E" w:rsidRPr="00206ACB">
        <w:rPr>
          <w:lang w:eastAsia="ja-JP"/>
        </w:rPr>
        <w:t xml:space="preserve"> </w:t>
      </w:r>
      <w:r w:rsidRPr="00206ACB">
        <w:rPr>
          <w:lang w:eastAsia="ja-JP"/>
        </w:rPr>
        <w:t>0.</w:t>
      </w:r>
    </w:p>
    <w:p w14:paraId="3AE3BEBA" w14:textId="2CC14C4A" w:rsidR="00CE3853" w:rsidRPr="00CE3853" w:rsidRDefault="00CE3853" w:rsidP="00B72B53">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CE3853">
        <w:rPr>
          <w:rFonts w:ascii="DejaVu Sans Mono" w:eastAsia="Times New Roman" w:hAnsi="DejaVu Sans Mono" w:cs="DejaVu Sans Mono"/>
          <w:color w:val="10C26F"/>
          <w:kern w:val="0"/>
          <w:szCs w:val="26"/>
          <w:lang w:eastAsia="ja-JP"/>
        </w:rPr>
        <w:t>.segment "ZEROPAGE"</w:t>
      </w:r>
    </w:p>
    <w:p w14:paraId="4E18B1B2" w14:textId="10BB8E22" w:rsidR="00CE3853" w:rsidRPr="00CE3853" w:rsidRDefault="00CE3853" w:rsidP="00B72B53">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CE3853">
        <w:rPr>
          <w:rFonts w:ascii="DejaVu Sans Mono" w:eastAsia="Times New Roman" w:hAnsi="DejaVu Sans Mono" w:cs="DejaVu Sans Mono"/>
          <w:color w:val="10C26F"/>
          <w:kern w:val="0"/>
          <w:szCs w:val="26"/>
          <w:lang w:eastAsia="ja-JP"/>
        </w:rPr>
        <w:t xml:space="preserve">player_x: .res </w:t>
      </w:r>
      <w:r w:rsidRPr="00CE3853">
        <w:rPr>
          <w:rFonts w:ascii="DejaVu Sans Mono" w:eastAsia="Times New Roman" w:hAnsi="DejaVu Sans Mono" w:cs="DejaVu Sans Mono"/>
          <w:color w:val="0593A3"/>
          <w:kern w:val="0"/>
          <w:szCs w:val="26"/>
          <w:lang w:eastAsia="ja-JP"/>
        </w:rPr>
        <w:t>1</w:t>
      </w:r>
    </w:p>
    <w:p w14:paraId="2465E87C" w14:textId="77777777" w:rsidR="00CE3853" w:rsidRPr="00CE3853" w:rsidRDefault="00CE3853" w:rsidP="00B72B53">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CE3853">
        <w:rPr>
          <w:rFonts w:ascii="DejaVu Sans Mono" w:eastAsia="Times New Roman" w:hAnsi="DejaVu Sans Mono" w:cs="DejaVu Sans Mono"/>
          <w:color w:val="10C26F"/>
          <w:kern w:val="0"/>
          <w:szCs w:val="26"/>
          <w:lang w:eastAsia="ja-JP"/>
        </w:rPr>
        <w:t xml:space="preserve">player_y: .res </w:t>
      </w:r>
      <w:r w:rsidRPr="00CE3853">
        <w:rPr>
          <w:rFonts w:ascii="DejaVu Sans Mono" w:eastAsia="Times New Roman" w:hAnsi="DejaVu Sans Mono" w:cs="DejaVu Sans Mono"/>
          <w:color w:val="0593A3"/>
          <w:kern w:val="0"/>
          <w:szCs w:val="26"/>
          <w:lang w:eastAsia="ja-JP"/>
        </w:rPr>
        <w:t>1</w:t>
      </w:r>
    </w:p>
    <w:p w14:paraId="7494A952" w14:textId="3FB9F3A8" w:rsidR="00CE3853" w:rsidRPr="00CE3853" w:rsidRDefault="00CE3853" w:rsidP="00B72B53">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CE3853">
        <w:rPr>
          <w:rFonts w:ascii="DejaVu Sans Mono" w:eastAsia="Times New Roman" w:hAnsi="DejaVu Sans Mono" w:cs="DejaVu Sans Mono"/>
          <w:color w:val="10C26F"/>
          <w:kern w:val="0"/>
          <w:szCs w:val="26"/>
          <w:lang w:eastAsia="ja-JP"/>
        </w:rPr>
        <w:t xml:space="preserve">player_dir: .res </w:t>
      </w:r>
      <w:r w:rsidRPr="00CE3853">
        <w:rPr>
          <w:rFonts w:ascii="DejaVu Sans Mono" w:eastAsia="Times New Roman" w:hAnsi="DejaVu Sans Mono" w:cs="DejaVu Sans Mono"/>
          <w:color w:val="0593A3"/>
          <w:kern w:val="0"/>
          <w:szCs w:val="26"/>
          <w:lang w:eastAsia="ja-JP"/>
        </w:rPr>
        <w:t>1</w:t>
      </w:r>
    </w:p>
    <w:p w14:paraId="0630AB8C" w14:textId="77777777" w:rsidR="00CE3853" w:rsidRPr="00CE3853" w:rsidRDefault="00CE3853" w:rsidP="00B72B53">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CE3853">
        <w:rPr>
          <w:rFonts w:ascii="DejaVu Sans Mono" w:eastAsia="Times New Roman" w:hAnsi="DejaVu Sans Mono" w:cs="DejaVu Sans Mono"/>
          <w:color w:val="10C26F"/>
          <w:kern w:val="0"/>
          <w:szCs w:val="26"/>
          <w:lang w:eastAsia="ja-JP"/>
        </w:rPr>
        <w:t xml:space="preserve">scroll: .res </w:t>
      </w:r>
      <w:r w:rsidRPr="00CE3853">
        <w:rPr>
          <w:rFonts w:ascii="DejaVu Sans Mono" w:eastAsia="Times New Roman" w:hAnsi="DejaVu Sans Mono" w:cs="DejaVu Sans Mono"/>
          <w:color w:val="0593A3"/>
          <w:kern w:val="0"/>
          <w:szCs w:val="26"/>
          <w:lang w:eastAsia="ja-JP"/>
        </w:rPr>
        <w:t>1</w:t>
      </w:r>
    </w:p>
    <w:p w14:paraId="1431DDF9" w14:textId="77777777" w:rsidR="00CE3853" w:rsidRPr="00CE3853" w:rsidRDefault="00CE3853" w:rsidP="00B72B53">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CE3853">
        <w:rPr>
          <w:rFonts w:ascii="DejaVu Sans Mono" w:eastAsia="Times New Roman" w:hAnsi="DejaVu Sans Mono" w:cs="DejaVu Sans Mono"/>
          <w:color w:val="10C26F"/>
          <w:kern w:val="0"/>
          <w:szCs w:val="26"/>
          <w:lang w:eastAsia="ja-JP"/>
        </w:rPr>
        <w:t xml:space="preserve">ppuctrl_settings: .res </w:t>
      </w:r>
      <w:r w:rsidRPr="00CE3853">
        <w:rPr>
          <w:rFonts w:ascii="DejaVu Sans Mono" w:eastAsia="Times New Roman" w:hAnsi="DejaVu Sans Mono" w:cs="DejaVu Sans Mono"/>
          <w:color w:val="0593A3"/>
          <w:kern w:val="0"/>
          <w:szCs w:val="26"/>
          <w:lang w:eastAsia="ja-JP"/>
        </w:rPr>
        <w:t>1</w:t>
      </w:r>
    </w:p>
    <w:p w14:paraId="60610F5C" w14:textId="77777777" w:rsidR="00CE3853" w:rsidRPr="00CE3853" w:rsidRDefault="00CE3853" w:rsidP="00B72B53">
      <w:pPr>
        <w:shd w:val="clear" w:color="auto" w:fill="292D3E"/>
        <w:spacing w:before="60" w:after="60" w:line="20" w:lineRule="atLeast"/>
        <w:ind w:firstLine="0"/>
        <w:rPr>
          <w:rFonts w:ascii="DejaVu Sans Mono" w:eastAsia="Times New Roman" w:hAnsi="DejaVu Sans Mono" w:cs="DejaVu Sans Mono"/>
          <w:color w:val="10C26F"/>
          <w:kern w:val="0"/>
          <w:szCs w:val="26"/>
          <w:lang w:eastAsia="ja-JP"/>
        </w:rPr>
      </w:pPr>
      <w:r w:rsidRPr="00CE3853">
        <w:rPr>
          <w:rFonts w:ascii="DejaVu Sans Mono" w:eastAsia="Times New Roman" w:hAnsi="DejaVu Sans Mono" w:cs="DejaVu Sans Mono"/>
          <w:color w:val="10C26F"/>
          <w:kern w:val="0"/>
          <w:szCs w:val="26"/>
          <w:lang w:eastAsia="ja-JP"/>
        </w:rPr>
        <w:t>.exportzp player_x, player_y</w:t>
      </w:r>
    </w:p>
    <w:p w14:paraId="5FEE3BE3" w14:textId="684CABA0" w:rsidR="0057421D" w:rsidRPr="00206ACB" w:rsidRDefault="0057421D" w:rsidP="00CE3853">
      <w:pPr>
        <w:rPr>
          <w:lang w:eastAsia="ja-JP"/>
        </w:rPr>
      </w:pPr>
      <w:r w:rsidRPr="00206ACB">
        <w:rPr>
          <w:lang w:eastAsia="ja-JP"/>
        </w:rPr>
        <w:t>Let's</w:t>
      </w:r>
      <w:r w:rsidR="00AC466E" w:rsidRPr="00206ACB">
        <w:rPr>
          <w:lang w:eastAsia="ja-JP"/>
        </w:rPr>
        <w:t xml:space="preserve"> </w:t>
      </w:r>
      <w:r w:rsidRPr="00206ACB">
        <w:rPr>
          <w:lang w:eastAsia="ja-JP"/>
        </w:rPr>
        <w:t>also</w:t>
      </w:r>
      <w:r w:rsidR="00AC466E" w:rsidRPr="00206ACB">
        <w:rPr>
          <w:lang w:eastAsia="ja-JP"/>
        </w:rPr>
        <w:t xml:space="preserve"> </w:t>
      </w:r>
      <w:r w:rsidRPr="00206ACB">
        <w:rPr>
          <w:lang w:eastAsia="ja-JP"/>
        </w:rPr>
        <w:t>add</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new</w:t>
      </w:r>
      <w:r w:rsidR="00AC466E" w:rsidRPr="00206ACB">
        <w:rPr>
          <w:lang w:eastAsia="ja-JP"/>
        </w:rPr>
        <w:t xml:space="preserve"> </w:t>
      </w:r>
      <w:r w:rsidRPr="00206ACB">
        <w:rPr>
          <w:lang w:eastAsia="ja-JP"/>
        </w:rPr>
        <w:t>constant</w:t>
      </w:r>
      <w:r w:rsidR="00AC466E" w:rsidRPr="00206ACB">
        <w:rPr>
          <w:lang w:eastAsia="ja-JP"/>
        </w:rPr>
        <w:t xml:space="preserve"> </w:t>
      </w:r>
      <w:r w:rsidRPr="00206ACB">
        <w:rPr>
          <w:lang w:eastAsia="ja-JP"/>
        </w:rPr>
        <w:t>to</w:t>
      </w:r>
      <w:r w:rsidR="00AC466E" w:rsidRPr="00206ACB">
        <w:rPr>
          <w:lang w:eastAsia="ja-JP"/>
        </w:rPr>
        <w:t xml:space="preserve"> </w:t>
      </w:r>
      <w:r w:rsidRPr="002C4900">
        <w:rPr>
          <w:rStyle w:val="QuoteChar"/>
        </w:rPr>
        <w:t>constants.inc</w:t>
      </w:r>
      <w:r w:rsidRPr="00206ACB">
        <w:rPr>
          <w:lang w:eastAsia="ja-JP"/>
        </w:rPr>
        <w:t>,</w:t>
      </w:r>
      <w:r w:rsidR="00AC466E" w:rsidRPr="00206ACB">
        <w:rPr>
          <w:lang w:eastAsia="ja-JP"/>
        </w:rPr>
        <w:t xml:space="preserve"> </w:t>
      </w:r>
      <w:r w:rsidRPr="00206ACB">
        <w:rPr>
          <w:lang w:eastAsia="ja-JP"/>
        </w:rPr>
        <w:t>before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forget:</w:t>
      </w:r>
    </w:p>
    <w:p w14:paraId="517C59AB" w14:textId="52B33F08" w:rsidR="0057421D" w:rsidRPr="00206ACB" w:rsidRDefault="00CE3853" w:rsidP="00921FF2">
      <w:pPr>
        <w:widowControl/>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40" w:lineRule="auto"/>
        <w:ind w:firstLine="0"/>
        <w:jc w:val="left"/>
        <w:rPr>
          <w:rFonts w:eastAsia="Times New Roman" w:cstheme="minorHAnsi"/>
          <w:color w:val="C34D00"/>
          <w:kern w:val="0"/>
          <w:szCs w:val="26"/>
          <w:bdr w:val="none" w:sz="0" w:space="0" w:color="auto" w:frame="1"/>
          <w:shd w:val="clear" w:color="auto" w:fill="272822"/>
          <w:lang w:eastAsia="ja-JP"/>
        </w:rPr>
      </w:pPr>
      <w:r>
        <w:rPr>
          <w:rFonts w:ascii="DejaVu Sans Mono" w:hAnsi="DejaVu Sans Mono" w:cs="DejaVu Sans Mono"/>
          <w:color w:val="10C26F"/>
          <w:sz w:val="28"/>
          <w:szCs w:val="28"/>
          <w:shd w:val="clear" w:color="auto" w:fill="292D3E"/>
        </w:rPr>
        <w:t xml:space="preserve">PPUSCROLL = </w:t>
      </w:r>
      <w:r>
        <w:rPr>
          <w:rFonts w:ascii="DejaVu Sans Mono" w:hAnsi="DejaVu Sans Mono" w:cs="DejaVu Sans Mono"/>
          <w:color w:val="07E2FA"/>
          <w:sz w:val="28"/>
          <w:szCs w:val="28"/>
          <w:shd w:val="clear" w:color="auto" w:fill="292D3E"/>
        </w:rPr>
        <w:t>$2005</w:t>
      </w:r>
    </w:p>
    <w:p w14:paraId="2A88C5AC" w14:textId="0EA4F5B7" w:rsidR="0057421D" w:rsidRPr="00206ACB" w:rsidRDefault="00000000" w:rsidP="00D8543A">
      <w:pPr>
        <w:rPr>
          <w:lang w:eastAsia="ja-JP"/>
        </w:rPr>
      </w:pPr>
      <w:r>
        <w:rPr>
          <w:noProof/>
          <w:lang w:eastAsia="ja-JP"/>
        </w:rPr>
        <w:pict w14:anchorId="3C31427B">
          <v:rect id="_x0000_s2200" style="position:absolute;left:0;text-align:left;margin-left:-21.9pt;margin-top:40.75pt;width:21.05pt;height:59.25pt;z-index:251741184;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200" inset="0,0,0,0">
              <w:txbxContent>
                <w:p w14:paraId="385A7648" w14:textId="14DBF8B4" w:rsidR="00B72B53" w:rsidRDefault="00B72B53" w:rsidP="00B72B5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55</w:t>
                  </w:r>
                </w:p>
                <w:p w14:paraId="2A9CCDF1" w14:textId="6BFFBE42" w:rsidR="00B72B53" w:rsidRDefault="00B72B53" w:rsidP="00B72B5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56</w:t>
                  </w:r>
                </w:p>
                <w:p w14:paraId="30B9ED39" w14:textId="77B055A8" w:rsidR="00B72B53" w:rsidRPr="00176016" w:rsidRDefault="00B72B53" w:rsidP="00B72B5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57</w:t>
                  </w:r>
                </w:p>
              </w:txbxContent>
            </v:textbox>
          </v:rect>
        </w:pict>
      </w:r>
      <w:r w:rsidR="0057421D" w:rsidRPr="00206ACB">
        <w:rPr>
          <w:lang w:eastAsia="ja-JP"/>
        </w:rPr>
        <w:t>We</w:t>
      </w:r>
      <w:r w:rsidR="00AC466E" w:rsidRPr="00206ACB">
        <w:rPr>
          <w:lang w:eastAsia="ja-JP"/>
        </w:rPr>
        <w:t xml:space="preserve"> </w:t>
      </w:r>
      <w:r w:rsidR="0057421D" w:rsidRPr="00206ACB">
        <w:rPr>
          <w:lang w:eastAsia="ja-JP"/>
        </w:rPr>
        <w:t>will</w:t>
      </w:r>
      <w:r w:rsidR="00AC466E" w:rsidRPr="00206ACB">
        <w:rPr>
          <w:lang w:eastAsia="ja-JP"/>
        </w:rPr>
        <w:t xml:space="preserve"> </w:t>
      </w:r>
      <w:r w:rsidR="0057421D" w:rsidRPr="00206ACB">
        <w:rPr>
          <w:lang w:eastAsia="ja-JP"/>
        </w:rPr>
        <w:t>need</w:t>
      </w:r>
      <w:r w:rsidR="00AC466E" w:rsidRPr="00206ACB">
        <w:rPr>
          <w:lang w:eastAsia="ja-JP"/>
        </w:rPr>
        <w:t xml:space="preserve"> </w:t>
      </w:r>
      <w:r w:rsidR="0057421D" w:rsidRPr="00206ACB">
        <w:rPr>
          <w:lang w:eastAsia="ja-JP"/>
        </w:rPr>
        <w:t>to</w:t>
      </w:r>
      <w:r w:rsidR="00AC466E" w:rsidRPr="00206ACB">
        <w:rPr>
          <w:lang w:eastAsia="ja-JP"/>
        </w:rPr>
        <w:t xml:space="preserve"> </w:t>
      </w:r>
      <w:r w:rsidR="0057421D" w:rsidRPr="00206ACB">
        <w:rPr>
          <w:lang w:eastAsia="ja-JP"/>
        </w:rPr>
        <w:t>make</w:t>
      </w:r>
      <w:r w:rsidR="00AC466E" w:rsidRPr="00206ACB">
        <w:rPr>
          <w:lang w:eastAsia="ja-JP"/>
        </w:rPr>
        <w:t xml:space="preserve"> </w:t>
      </w:r>
      <w:r w:rsidR="0057421D" w:rsidRPr="00206ACB">
        <w:rPr>
          <w:lang w:eastAsia="ja-JP"/>
        </w:rPr>
        <w:t>two</w:t>
      </w:r>
      <w:r w:rsidR="00AC466E" w:rsidRPr="00206ACB">
        <w:rPr>
          <w:lang w:eastAsia="ja-JP"/>
        </w:rPr>
        <w:t xml:space="preserve"> </w:t>
      </w:r>
      <w:r w:rsidR="0057421D" w:rsidRPr="00206ACB">
        <w:rPr>
          <w:lang w:eastAsia="ja-JP"/>
        </w:rPr>
        <w:t>changes</w:t>
      </w:r>
      <w:r w:rsidR="00AC466E" w:rsidRPr="00206ACB">
        <w:rPr>
          <w:lang w:eastAsia="ja-JP"/>
        </w:rPr>
        <w:t xml:space="preserve"> </w:t>
      </w:r>
      <w:r w:rsidR="0057421D" w:rsidRPr="00206ACB">
        <w:rPr>
          <w:lang w:eastAsia="ja-JP"/>
        </w:rPr>
        <w:t>to</w:t>
      </w:r>
      <w:r w:rsidR="00AC466E" w:rsidRPr="00206ACB">
        <w:rPr>
          <w:lang w:eastAsia="ja-JP"/>
        </w:rPr>
        <w:t xml:space="preserve"> </w:t>
      </w:r>
      <w:r w:rsidR="0057421D" w:rsidRPr="00206ACB">
        <w:rPr>
          <w:lang w:eastAsia="ja-JP"/>
        </w:rPr>
        <w:t>our</w:t>
      </w:r>
      <w:r w:rsidR="00AC466E" w:rsidRPr="00206ACB">
        <w:rPr>
          <w:lang w:eastAsia="ja-JP"/>
        </w:rPr>
        <w:t xml:space="preserve"> </w:t>
      </w:r>
      <w:r w:rsidR="0057421D" w:rsidRPr="002C4900">
        <w:rPr>
          <w:rStyle w:val="QuoteChar"/>
        </w:rPr>
        <w:t>main</w:t>
      </w:r>
      <w:r w:rsidR="00AC466E" w:rsidRPr="00206ACB">
        <w:rPr>
          <w:lang w:eastAsia="ja-JP"/>
        </w:rPr>
        <w:t xml:space="preserve"> </w:t>
      </w:r>
      <w:r w:rsidR="0057421D" w:rsidRPr="00206ACB">
        <w:rPr>
          <w:lang w:eastAsia="ja-JP"/>
        </w:rPr>
        <w:t>code</w:t>
      </w:r>
      <w:r w:rsidR="00AC466E" w:rsidRPr="00206ACB">
        <w:rPr>
          <w:lang w:eastAsia="ja-JP"/>
        </w:rPr>
        <w:t xml:space="preserve"> </w:t>
      </w:r>
      <w:r w:rsidR="0057421D" w:rsidRPr="00206ACB">
        <w:rPr>
          <w:lang w:eastAsia="ja-JP"/>
        </w:rPr>
        <w:t>to</w:t>
      </w:r>
      <w:r w:rsidR="00AC466E" w:rsidRPr="00206ACB">
        <w:rPr>
          <w:lang w:eastAsia="ja-JP"/>
        </w:rPr>
        <w:t xml:space="preserve"> </w:t>
      </w:r>
      <w:r w:rsidR="0057421D" w:rsidRPr="00206ACB">
        <w:rPr>
          <w:lang w:eastAsia="ja-JP"/>
        </w:rPr>
        <w:t>set</w:t>
      </w:r>
      <w:r w:rsidR="00AC466E" w:rsidRPr="00206ACB">
        <w:rPr>
          <w:lang w:eastAsia="ja-JP"/>
        </w:rPr>
        <w:t xml:space="preserve"> </w:t>
      </w:r>
      <w:r w:rsidR="0057421D" w:rsidRPr="00206ACB">
        <w:rPr>
          <w:lang w:eastAsia="ja-JP"/>
        </w:rPr>
        <w:t>things</w:t>
      </w:r>
      <w:r w:rsidR="00AC466E" w:rsidRPr="00206ACB">
        <w:rPr>
          <w:lang w:eastAsia="ja-JP"/>
        </w:rPr>
        <w:t xml:space="preserve"> </w:t>
      </w:r>
      <w:r w:rsidR="0057421D" w:rsidRPr="00206ACB">
        <w:rPr>
          <w:lang w:eastAsia="ja-JP"/>
        </w:rPr>
        <w:t>up.</w:t>
      </w:r>
      <w:r w:rsidR="00AC466E" w:rsidRPr="00206ACB">
        <w:rPr>
          <w:lang w:eastAsia="ja-JP"/>
        </w:rPr>
        <w:t xml:space="preserve"> </w:t>
      </w:r>
      <w:r w:rsidR="0057421D" w:rsidRPr="00206ACB">
        <w:rPr>
          <w:lang w:eastAsia="ja-JP"/>
        </w:rPr>
        <w:t>First,</w:t>
      </w:r>
      <w:r w:rsidR="00AC466E" w:rsidRPr="00206ACB">
        <w:rPr>
          <w:lang w:eastAsia="ja-JP"/>
        </w:rPr>
        <w:t xml:space="preserve"> </w:t>
      </w:r>
      <w:r w:rsidR="0057421D" w:rsidRPr="00206ACB">
        <w:rPr>
          <w:lang w:eastAsia="ja-JP"/>
        </w:rPr>
        <w:t>we'll</w:t>
      </w:r>
      <w:r w:rsidR="00AC466E" w:rsidRPr="00206ACB">
        <w:rPr>
          <w:lang w:eastAsia="ja-JP"/>
        </w:rPr>
        <w:t xml:space="preserve"> </w:t>
      </w:r>
      <w:r w:rsidR="0057421D" w:rsidRPr="00206ACB">
        <w:rPr>
          <w:lang w:eastAsia="ja-JP"/>
        </w:rPr>
        <w:t>need</w:t>
      </w:r>
      <w:r w:rsidR="00AC466E" w:rsidRPr="00206ACB">
        <w:rPr>
          <w:lang w:eastAsia="ja-JP"/>
        </w:rPr>
        <w:t xml:space="preserve"> </w:t>
      </w:r>
      <w:r w:rsidR="0057421D" w:rsidRPr="00206ACB">
        <w:rPr>
          <w:lang w:eastAsia="ja-JP"/>
        </w:rPr>
        <w:t>to</w:t>
      </w:r>
      <w:r w:rsidR="00AC466E" w:rsidRPr="00206ACB">
        <w:rPr>
          <w:lang w:eastAsia="ja-JP"/>
        </w:rPr>
        <w:t xml:space="preserve"> </w:t>
      </w:r>
      <w:r w:rsidR="0057421D" w:rsidRPr="00206ACB">
        <w:rPr>
          <w:lang w:eastAsia="ja-JP"/>
        </w:rPr>
        <w:t>set</w:t>
      </w:r>
      <w:r w:rsidR="00AC466E" w:rsidRPr="00206ACB">
        <w:rPr>
          <w:lang w:eastAsia="ja-JP"/>
        </w:rPr>
        <w:t xml:space="preserve"> </w:t>
      </w:r>
      <w:r w:rsidR="0057421D" w:rsidRPr="00206ACB">
        <w:rPr>
          <w:lang w:eastAsia="ja-JP"/>
        </w:rPr>
        <w:t>an</w:t>
      </w:r>
      <w:r w:rsidR="00AC466E" w:rsidRPr="00206ACB">
        <w:rPr>
          <w:lang w:eastAsia="ja-JP"/>
        </w:rPr>
        <w:t xml:space="preserve"> </w:t>
      </w:r>
      <w:r w:rsidR="0057421D" w:rsidRPr="00206ACB">
        <w:rPr>
          <w:lang w:eastAsia="ja-JP"/>
        </w:rPr>
        <w:t>initial</w:t>
      </w:r>
      <w:r w:rsidR="00AC466E" w:rsidRPr="00206ACB">
        <w:rPr>
          <w:lang w:eastAsia="ja-JP"/>
        </w:rPr>
        <w:t xml:space="preserve"> </w:t>
      </w:r>
      <w:r w:rsidR="0057421D" w:rsidRPr="00206ACB">
        <w:rPr>
          <w:lang w:eastAsia="ja-JP"/>
        </w:rPr>
        <w:t>value</w:t>
      </w:r>
      <w:r w:rsidR="00AC466E" w:rsidRPr="00206ACB">
        <w:rPr>
          <w:lang w:eastAsia="ja-JP"/>
        </w:rPr>
        <w:t xml:space="preserve"> </w:t>
      </w:r>
      <w:r w:rsidR="0057421D" w:rsidRPr="00206ACB">
        <w:rPr>
          <w:lang w:eastAsia="ja-JP"/>
        </w:rPr>
        <w:t>for</w:t>
      </w:r>
      <w:r w:rsidR="00AC466E" w:rsidRPr="00206ACB">
        <w:rPr>
          <w:lang w:eastAsia="ja-JP"/>
        </w:rPr>
        <w:t xml:space="preserve"> </w:t>
      </w:r>
      <w:r w:rsidR="0057421D" w:rsidRPr="002C4900">
        <w:rPr>
          <w:rStyle w:val="QuoteChar"/>
        </w:rPr>
        <w:t>scroll</w:t>
      </w:r>
      <w:r w:rsidR="0057421D" w:rsidRPr="00206ACB">
        <w:rPr>
          <w:lang w:eastAsia="ja-JP"/>
        </w:rPr>
        <w:t>:</w:t>
      </w:r>
    </w:p>
    <w:p w14:paraId="320A35BF" w14:textId="7224F3AC" w:rsidR="00B72B53" w:rsidRPr="00B72B53" w:rsidRDefault="00B72B53" w:rsidP="00B72B53">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B72B53">
        <w:rPr>
          <w:rFonts w:ascii="DejaVu Sans Mono" w:eastAsia="Times New Roman" w:hAnsi="DejaVu Sans Mono" w:cs="DejaVu Sans Mono"/>
          <w:color w:val="10C26F"/>
          <w:kern w:val="0"/>
          <w:szCs w:val="26"/>
          <w:lang w:eastAsia="ja-JP"/>
        </w:rPr>
        <w:t>.proc main</w:t>
      </w:r>
    </w:p>
    <w:p w14:paraId="4CBCA7B8" w14:textId="77777777" w:rsidR="00B72B53" w:rsidRPr="00B72B53" w:rsidRDefault="00B72B53" w:rsidP="00B72B53">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B72B53">
        <w:rPr>
          <w:rFonts w:ascii="DejaVu Sans Mono" w:eastAsia="Times New Roman" w:hAnsi="DejaVu Sans Mono" w:cs="DejaVu Sans Mono"/>
          <w:color w:val="10C26F"/>
          <w:kern w:val="0"/>
          <w:szCs w:val="26"/>
          <w:lang w:eastAsia="ja-JP"/>
        </w:rPr>
        <w:t xml:space="preserve">  </w:t>
      </w:r>
      <w:r w:rsidRPr="00B72B53">
        <w:rPr>
          <w:rFonts w:ascii="DejaVu Sans Mono" w:eastAsia="Times New Roman" w:hAnsi="DejaVu Sans Mono" w:cs="DejaVu Sans Mono"/>
          <w:color w:val="E3371E"/>
          <w:kern w:val="0"/>
          <w:szCs w:val="26"/>
          <w:lang w:eastAsia="ja-JP"/>
        </w:rPr>
        <w:t>LDA</w:t>
      </w:r>
      <w:r w:rsidRPr="00B72B53">
        <w:rPr>
          <w:rFonts w:ascii="DejaVu Sans Mono" w:eastAsia="Times New Roman" w:hAnsi="DejaVu Sans Mono" w:cs="DejaVu Sans Mono"/>
          <w:color w:val="10C26F"/>
          <w:kern w:val="0"/>
          <w:szCs w:val="26"/>
          <w:lang w:eastAsia="ja-JP"/>
        </w:rPr>
        <w:t xml:space="preserve"> </w:t>
      </w:r>
      <w:r w:rsidRPr="00B72B53">
        <w:rPr>
          <w:rFonts w:ascii="DejaVu Sans Mono" w:eastAsia="Times New Roman" w:hAnsi="DejaVu Sans Mono" w:cs="DejaVu Sans Mono"/>
          <w:color w:val="FF7A48"/>
          <w:kern w:val="0"/>
          <w:szCs w:val="26"/>
          <w:lang w:eastAsia="ja-JP"/>
        </w:rPr>
        <w:t>#</w:t>
      </w:r>
      <w:r w:rsidRPr="00B72B53">
        <w:rPr>
          <w:rFonts w:ascii="DejaVu Sans Mono" w:eastAsia="Times New Roman" w:hAnsi="DejaVu Sans Mono" w:cs="DejaVu Sans Mono"/>
          <w:color w:val="0593A3"/>
          <w:kern w:val="0"/>
          <w:szCs w:val="26"/>
          <w:lang w:eastAsia="ja-JP"/>
        </w:rPr>
        <w:t>239</w:t>
      </w:r>
      <w:r w:rsidRPr="00B72B53">
        <w:rPr>
          <w:rFonts w:ascii="DejaVu Sans Mono" w:eastAsia="Times New Roman" w:hAnsi="DejaVu Sans Mono" w:cs="DejaVu Sans Mono"/>
          <w:color w:val="10C26F"/>
          <w:kern w:val="0"/>
          <w:szCs w:val="26"/>
          <w:lang w:eastAsia="ja-JP"/>
        </w:rPr>
        <w:t xml:space="preserve">   </w:t>
      </w:r>
      <w:r w:rsidRPr="00B72B53">
        <w:rPr>
          <w:rFonts w:ascii="DejaVu Sans Mono" w:eastAsia="Times New Roman" w:hAnsi="DejaVu Sans Mono" w:cs="DejaVu Sans Mono"/>
          <w:color w:val="F2D338"/>
          <w:kern w:val="0"/>
          <w:szCs w:val="26"/>
          <w:lang w:eastAsia="ja-JP"/>
        </w:rPr>
        <w:t>; Y is only 240 lines tall!</w:t>
      </w:r>
    </w:p>
    <w:p w14:paraId="28E28B71" w14:textId="43910E65" w:rsidR="00B72B53" w:rsidRPr="00B72B53" w:rsidRDefault="00B72B53" w:rsidP="00B72B53">
      <w:pPr>
        <w:shd w:val="clear" w:color="auto" w:fill="292D3E"/>
        <w:spacing w:before="60" w:after="60" w:line="20" w:lineRule="atLeast"/>
        <w:ind w:firstLine="0"/>
        <w:rPr>
          <w:rFonts w:ascii="DejaVu Sans Mono" w:eastAsia="Times New Roman" w:hAnsi="DejaVu Sans Mono" w:cs="DejaVu Sans Mono"/>
          <w:color w:val="10C26F"/>
          <w:kern w:val="0"/>
          <w:szCs w:val="26"/>
          <w:lang w:eastAsia="ja-JP"/>
        </w:rPr>
      </w:pPr>
      <w:r w:rsidRPr="00B72B53">
        <w:rPr>
          <w:rFonts w:ascii="DejaVu Sans Mono" w:eastAsia="Times New Roman" w:hAnsi="DejaVu Sans Mono" w:cs="DejaVu Sans Mono"/>
          <w:color w:val="10C26F"/>
          <w:kern w:val="0"/>
          <w:szCs w:val="26"/>
          <w:lang w:eastAsia="ja-JP"/>
        </w:rPr>
        <w:t xml:space="preserve">  </w:t>
      </w:r>
      <w:r w:rsidRPr="00B72B53">
        <w:rPr>
          <w:rFonts w:ascii="DejaVu Sans Mono" w:eastAsia="Times New Roman" w:hAnsi="DejaVu Sans Mono" w:cs="DejaVu Sans Mono"/>
          <w:color w:val="E3371E"/>
          <w:kern w:val="0"/>
          <w:szCs w:val="26"/>
          <w:lang w:eastAsia="ja-JP"/>
        </w:rPr>
        <w:t>STA</w:t>
      </w:r>
      <w:r w:rsidRPr="00B72B53">
        <w:rPr>
          <w:rFonts w:ascii="DejaVu Sans Mono" w:eastAsia="Times New Roman" w:hAnsi="DejaVu Sans Mono" w:cs="DejaVu Sans Mono"/>
          <w:color w:val="10C26F"/>
          <w:kern w:val="0"/>
          <w:szCs w:val="26"/>
          <w:lang w:eastAsia="ja-JP"/>
        </w:rPr>
        <w:t xml:space="preserve"> scroll</w:t>
      </w:r>
    </w:p>
    <w:p w14:paraId="3C111DAD" w14:textId="2EE21E85" w:rsidR="00F8281A" w:rsidRPr="00206ACB" w:rsidRDefault="00000000" w:rsidP="00B72B53">
      <w:r>
        <w:rPr>
          <w:noProof/>
          <w:lang w:eastAsia="ja-JP"/>
        </w:rPr>
        <w:pict w14:anchorId="3C31427B">
          <v:rect id="_x0000_s2199" style="position:absolute;left:0;text-align:left;margin-left:-21.2pt;margin-top:43.05pt;width:21.05pt;height:59.25pt;z-index:251740160;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199" inset="0,0,0,0">
              <w:txbxContent>
                <w:p w14:paraId="1E4937E3" w14:textId="426226D3" w:rsidR="00B72B53" w:rsidRDefault="00B72B53" w:rsidP="00B72B5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85</w:t>
                  </w:r>
                </w:p>
                <w:p w14:paraId="02F8C42A" w14:textId="7E3077CD" w:rsidR="00B72B53" w:rsidRDefault="00B72B53" w:rsidP="00B72B5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86</w:t>
                  </w:r>
                </w:p>
                <w:p w14:paraId="1D2CBAFE" w14:textId="3B10407F" w:rsidR="00B72B53" w:rsidRPr="00176016" w:rsidRDefault="00B72B53" w:rsidP="00B72B53">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87</w:t>
                  </w:r>
                </w:p>
              </w:txbxContent>
            </v:textbox>
          </v:rect>
        </w:pict>
      </w:r>
      <w:r w:rsidR="00861BC4" w:rsidRPr="00206ACB">
        <w:t>Second,</w:t>
      </w:r>
      <w:r w:rsidR="00AC466E" w:rsidRPr="00206ACB">
        <w:t xml:space="preserve"> </w:t>
      </w:r>
      <w:r w:rsidR="00861BC4" w:rsidRPr="00206ACB">
        <w:t>we</w:t>
      </w:r>
      <w:r w:rsidR="00AC466E" w:rsidRPr="00206ACB">
        <w:t xml:space="preserve"> </w:t>
      </w:r>
      <w:r w:rsidR="00861BC4" w:rsidRPr="00206ACB">
        <w:t>set</w:t>
      </w:r>
      <w:r w:rsidR="00AC466E" w:rsidRPr="00206ACB">
        <w:t xml:space="preserve"> </w:t>
      </w:r>
      <w:r w:rsidR="00861BC4" w:rsidRPr="002C4900">
        <w:rPr>
          <w:rStyle w:val="QuoteChar"/>
        </w:rPr>
        <w:t>PPUCTRL</w:t>
      </w:r>
      <w:r w:rsidR="00AC466E" w:rsidRPr="00206ACB">
        <w:t xml:space="preserve"> </w:t>
      </w:r>
      <w:r w:rsidR="00861BC4" w:rsidRPr="00206ACB">
        <w:t>after</w:t>
      </w:r>
      <w:r w:rsidR="00AC466E" w:rsidRPr="00206ACB">
        <w:t xml:space="preserve"> </w:t>
      </w:r>
      <w:r w:rsidR="00861BC4" w:rsidRPr="00206ACB">
        <w:t>drawing</w:t>
      </w:r>
      <w:r w:rsidR="00AC466E" w:rsidRPr="00206ACB">
        <w:t xml:space="preserve"> </w:t>
      </w:r>
      <w:r w:rsidR="00861BC4" w:rsidRPr="00206ACB">
        <w:t>all</w:t>
      </w:r>
      <w:r w:rsidR="00AC466E" w:rsidRPr="00206ACB">
        <w:t xml:space="preserve"> </w:t>
      </w:r>
      <w:r w:rsidR="00861BC4" w:rsidRPr="00206ACB">
        <w:t>of</w:t>
      </w:r>
      <w:r w:rsidR="00AC466E" w:rsidRPr="00206ACB">
        <w:t xml:space="preserve"> </w:t>
      </w:r>
      <w:r w:rsidR="00861BC4" w:rsidRPr="00206ACB">
        <w:t>our</w:t>
      </w:r>
      <w:r w:rsidR="00AC466E" w:rsidRPr="00206ACB">
        <w:t xml:space="preserve"> </w:t>
      </w:r>
      <w:r w:rsidR="00861BC4" w:rsidRPr="00206ACB">
        <w:t>nametables.</w:t>
      </w:r>
      <w:r w:rsidR="00AC466E" w:rsidRPr="00206ACB">
        <w:t xml:space="preserve"> </w:t>
      </w:r>
      <w:r w:rsidR="00861BC4" w:rsidRPr="00206ACB">
        <w:t>We'll</w:t>
      </w:r>
      <w:r w:rsidR="00AC466E" w:rsidRPr="00206ACB">
        <w:t xml:space="preserve"> </w:t>
      </w:r>
      <w:r w:rsidR="00861BC4" w:rsidRPr="00206ACB">
        <w:t>need</w:t>
      </w:r>
      <w:r w:rsidR="00AC466E" w:rsidRPr="00206ACB">
        <w:t xml:space="preserve"> </w:t>
      </w:r>
      <w:r w:rsidR="00861BC4" w:rsidRPr="00206ACB">
        <w:t>to</w:t>
      </w:r>
      <w:r w:rsidR="00AC466E" w:rsidRPr="00206ACB">
        <w:t xml:space="preserve"> </w:t>
      </w:r>
      <w:r w:rsidR="00861BC4" w:rsidRPr="00206ACB">
        <w:t>store</w:t>
      </w:r>
      <w:r w:rsidR="00AC466E" w:rsidRPr="00206ACB">
        <w:t xml:space="preserve"> </w:t>
      </w:r>
      <w:r w:rsidR="00861BC4" w:rsidRPr="00206ACB">
        <w:t>the</w:t>
      </w:r>
      <w:r w:rsidR="00AC466E" w:rsidRPr="00206ACB">
        <w:t xml:space="preserve"> </w:t>
      </w:r>
      <w:r w:rsidR="00861BC4" w:rsidRPr="00206ACB">
        <w:t>value</w:t>
      </w:r>
      <w:r w:rsidR="00AC466E" w:rsidRPr="00206ACB">
        <w:t xml:space="preserve"> </w:t>
      </w:r>
      <w:r w:rsidR="00861BC4" w:rsidRPr="00206ACB">
        <w:t>that</w:t>
      </w:r>
      <w:r w:rsidR="00AC466E" w:rsidRPr="00206ACB">
        <w:t xml:space="preserve"> </w:t>
      </w:r>
      <w:r w:rsidR="00861BC4" w:rsidRPr="00206ACB">
        <w:t>we</w:t>
      </w:r>
      <w:r w:rsidR="00AC466E" w:rsidRPr="00206ACB">
        <w:t xml:space="preserve"> </w:t>
      </w:r>
      <w:r w:rsidR="00861BC4" w:rsidRPr="00206ACB">
        <w:t>send</w:t>
      </w:r>
      <w:r w:rsidR="00AC466E" w:rsidRPr="00206ACB">
        <w:t xml:space="preserve"> </w:t>
      </w:r>
      <w:r w:rsidR="00861BC4" w:rsidRPr="00206ACB">
        <w:t>to</w:t>
      </w:r>
      <w:r w:rsidR="00AC466E" w:rsidRPr="00206ACB">
        <w:t xml:space="preserve"> </w:t>
      </w:r>
      <w:r w:rsidR="00861BC4" w:rsidRPr="002C4900">
        <w:rPr>
          <w:rStyle w:val="QuoteChar"/>
        </w:rPr>
        <w:t>PPUCTRL</w:t>
      </w:r>
      <w:r w:rsidR="00AC466E" w:rsidRPr="00206ACB">
        <w:t xml:space="preserve"> </w:t>
      </w:r>
      <w:r w:rsidR="00861BC4" w:rsidRPr="00206ACB">
        <w:t>so</w:t>
      </w:r>
      <w:r w:rsidR="00AC466E" w:rsidRPr="00206ACB">
        <w:t xml:space="preserve"> </w:t>
      </w:r>
      <w:r w:rsidR="00861BC4" w:rsidRPr="00206ACB">
        <w:t>that</w:t>
      </w:r>
      <w:r w:rsidR="00AC466E" w:rsidRPr="00206ACB">
        <w:t xml:space="preserve"> </w:t>
      </w:r>
      <w:r w:rsidR="00861BC4" w:rsidRPr="00206ACB">
        <w:t>we</w:t>
      </w:r>
      <w:r w:rsidR="00AC466E" w:rsidRPr="00206ACB">
        <w:t xml:space="preserve"> </w:t>
      </w:r>
      <w:r w:rsidR="00861BC4" w:rsidRPr="00206ACB">
        <w:t>can</w:t>
      </w:r>
      <w:r w:rsidR="00AC466E" w:rsidRPr="00206ACB">
        <w:t xml:space="preserve"> </w:t>
      </w:r>
      <w:r w:rsidR="00861BC4" w:rsidRPr="00206ACB">
        <w:t>modify</w:t>
      </w:r>
      <w:r w:rsidR="00AC466E" w:rsidRPr="00206ACB">
        <w:t xml:space="preserve"> </w:t>
      </w:r>
      <w:r w:rsidR="00861BC4" w:rsidRPr="00206ACB">
        <w:t>and</w:t>
      </w:r>
      <w:r w:rsidR="00AC466E" w:rsidRPr="00206ACB">
        <w:t xml:space="preserve"> </w:t>
      </w:r>
      <w:r w:rsidR="00861BC4" w:rsidRPr="00206ACB">
        <w:t>re-use</w:t>
      </w:r>
      <w:r w:rsidR="00AC466E" w:rsidRPr="00206ACB">
        <w:t xml:space="preserve"> </w:t>
      </w:r>
      <w:r w:rsidR="00861BC4" w:rsidRPr="00206ACB">
        <w:t>it</w:t>
      </w:r>
      <w:r w:rsidR="00AC466E" w:rsidRPr="00206ACB">
        <w:t xml:space="preserve"> </w:t>
      </w:r>
      <w:r w:rsidR="00861BC4" w:rsidRPr="00206ACB">
        <w:t>later:</w:t>
      </w:r>
    </w:p>
    <w:p w14:paraId="389C5BE9" w14:textId="77777777" w:rsidR="00B72B53" w:rsidRPr="00B72B53" w:rsidRDefault="00B72B53" w:rsidP="00B72B53">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B72B53">
        <w:rPr>
          <w:rFonts w:ascii="DejaVu Sans Mono" w:eastAsia="Times New Roman" w:hAnsi="DejaVu Sans Mono" w:cs="DejaVu Sans Mono"/>
          <w:color w:val="10C26F"/>
          <w:kern w:val="0"/>
          <w:szCs w:val="26"/>
          <w:lang w:eastAsia="ja-JP"/>
        </w:rPr>
        <w:t xml:space="preserve">  </w:t>
      </w:r>
      <w:r w:rsidRPr="00B72B53">
        <w:rPr>
          <w:rFonts w:ascii="DejaVu Sans Mono" w:eastAsia="Times New Roman" w:hAnsi="DejaVu Sans Mono" w:cs="DejaVu Sans Mono"/>
          <w:color w:val="E3371E"/>
          <w:kern w:val="0"/>
          <w:szCs w:val="26"/>
          <w:lang w:eastAsia="ja-JP"/>
        </w:rPr>
        <w:t>LDA</w:t>
      </w:r>
      <w:r w:rsidRPr="00B72B53">
        <w:rPr>
          <w:rFonts w:ascii="DejaVu Sans Mono" w:eastAsia="Times New Roman" w:hAnsi="DejaVu Sans Mono" w:cs="DejaVu Sans Mono"/>
          <w:color w:val="10C26F"/>
          <w:kern w:val="0"/>
          <w:szCs w:val="26"/>
          <w:lang w:eastAsia="ja-JP"/>
        </w:rPr>
        <w:t xml:space="preserve"> </w:t>
      </w:r>
      <w:r w:rsidRPr="00B72B53">
        <w:rPr>
          <w:rFonts w:ascii="DejaVu Sans Mono" w:eastAsia="Times New Roman" w:hAnsi="DejaVu Sans Mono" w:cs="DejaVu Sans Mono"/>
          <w:color w:val="FF7A48"/>
          <w:kern w:val="0"/>
          <w:szCs w:val="26"/>
          <w:lang w:eastAsia="ja-JP"/>
        </w:rPr>
        <w:t>#</w:t>
      </w:r>
      <w:r w:rsidRPr="00B72B53">
        <w:rPr>
          <w:rFonts w:ascii="DejaVu Sans Mono" w:eastAsia="Times New Roman" w:hAnsi="DejaVu Sans Mono" w:cs="DejaVu Sans Mono"/>
          <w:color w:val="06BDD1"/>
          <w:kern w:val="0"/>
          <w:szCs w:val="26"/>
          <w:lang w:eastAsia="ja-JP"/>
        </w:rPr>
        <w:t>%10010000</w:t>
      </w:r>
      <w:r w:rsidRPr="00B72B53">
        <w:rPr>
          <w:rFonts w:ascii="DejaVu Sans Mono" w:eastAsia="Times New Roman" w:hAnsi="DejaVu Sans Mono" w:cs="DejaVu Sans Mono"/>
          <w:color w:val="10C26F"/>
          <w:kern w:val="0"/>
          <w:szCs w:val="26"/>
          <w:lang w:eastAsia="ja-JP"/>
        </w:rPr>
        <w:t xml:space="preserve">  </w:t>
      </w:r>
      <w:r w:rsidRPr="00B72B53">
        <w:rPr>
          <w:rFonts w:ascii="DejaVu Sans Mono" w:eastAsia="Times New Roman" w:hAnsi="DejaVu Sans Mono" w:cs="DejaVu Sans Mono"/>
          <w:color w:val="F2D338"/>
          <w:kern w:val="0"/>
          <w:szCs w:val="26"/>
          <w:lang w:eastAsia="ja-JP"/>
        </w:rPr>
        <w:t>; turn on NMIs, sprites use first pattern table</w:t>
      </w:r>
    </w:p>
    <w:p w14:paraId="617EC026" w14:textId="77777777" w:rsidR="00B72B53" w:rsidRPr="00B72B53" w:rsidRDefault="00B72B53" w:rsidP="00B72B53">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B72B53">
        <w:rPr>
          <w:rFonts w:ascii="DejaVu Sans Mono" w:eastAsia="Times New Roman" w:hAnsi="DejaVu Sans Mono" w:cs="DejaVu Sans Mono"/>
          <w:color w:val="10C26F"/>
          <w:kern w:val="0"/>
          <w:szCs w:val="26"/>
          <w:lang w:eastAsia="ja-JP"/>
        </w:rPr>
        <w:t xml:space="preserve">  </w:t>
      </w:r>
      <w:r w:rsidRPr="00B72B53">
        <w:rPr>
          <w:rFonts w:ascii="DejaVu Sans Mono" w:eastAsia="Times New Roman" w:hAnsi="DejaVu Sans Mono" w:cs="DejaVu Sans Mono"/>
          <w:color w:val="E3371E"/>
          <w:kern w:val="0"/>
          <w:szCs w:val="26"/>
          <w:lang w:eastAsia="ja-JP"/>
        </w:rPr>
        <w:t>STA</w:t>
      </w:r>
      <w:r w:rsidRPr="00B72B53">
        <w:rPr>
          <w:rFonts w:ascii="DejaVu Sans Mono" w:eastAsia="Times New Roman" w:hAnsi="DejaVu Sans Mono" w:cs="DejaVu Sans Mono"/>
          <w:color w:val="10C26F"/>
          <w:kern w:val="0"/>
          <w:szCs w:val="26"/>
          <w:lang w:eastAsia="ja-JP"/>
        </w:rPr>
        <w:t xml:space="preserve"> ppuctrl_settings</w:t>
      </w:r>
    </w:p>
    <w:p w14:paraId="7E4F39F5" w14:textId="77777777" w:rsidR="00B72B53" w:rsidRPr="00B72B53" w:rsidRDefault="00B72B53" w:rsidP="00B72B53">
      <w:pPr>
        <w:shd w:val="clear" w:color="auto" w:fill="292D3E"/>
        <w:spacing w:before="60" w:after="60" w:line="20" w:lineRule="atLeast"/>
        <w:ind w:firstLine="0"/>
        <w:rPr>
          <w:rFonts w:ascii="DejaVu Sans Mono" w:eastAsia="Times New Roman" w:hAnsi="DejaVu Sans Mono" w:cs="DejaVu Sans Mono"/>
          <w:color w:val="10C26F"/>
          <w:kern w:val="0"/>
          <w:szCs w:val="26"/>
          <w:lang w:eastAsia="ja-JP"/>
        </w:rPr>
      </w:pPr>
      <w:r w:rsidRPr="00B72B53">
        <w:rPr>
          <w:rFonts w:ascii="DejaVu Sans Mono" w:eastAsia="Times New Roman" w:hAnsi="DejaVu Sans Mono" w:cs="DejaVu Sans Mono"/>
          <w:color w:val="10C26F"/>
          <w:kern w:val="0"/>
          <w:szCs w:val="26"/>
          <w:lang w:eastAsia="ja-JP"/>
        </w:rPr>
        <w:t xml:space="preserve">  </w:t>
      </w:r>
      <w:r w:rsidRPr="00B72B53">
        <w:rPr>
          <w:rFonts w:ascii="DejaVu Sans Mono" w:eastAsia="Times New Roman" w:hAnsi="DejaVu Sans Mono" w:cs="DejaVu Sans Mono"/>
          <w:color w:val="E3371E"/>
          <w:kern w:val="0"/>
          <w:szCs w:val="26"/>
          <w:lang w:eastAsia="ja-JP"/>
        </w:rPr>
        <w:t>STA</w:t>
      </w:r>
      <w:r w:rsidRPr="00B72B53">
        <w:rPr>
          <w:rFonts w:ascii="DejaVu Sans Mono" w:eastAsia="Times New Roman" w:hAnsi="DejaVu Sans Mono" w:cs="DejaVu Sans Mono"/>
          <w:color w:val="10C26F"/>
          <w:kern w:val="0"/>
          <w:szCs w:val="26"/>
          <w:lang w:eastAsia="ja-JP"/>
        </w:rPr>
        <w:t xml:space="preserve"> PPUCTRL</w:t>
      </w:r>
    </w:p>
    <w:p w14:paraId="1695CB06" w14:textId="4E56321B" w:rsidR="00A32567" w:rsidRPr="00206ACB" w:rsidRDefault="00A32567" w:rsidP="00B72B53">
      <w:pPr>
        <w:rPr>
          <w:lang w:eastAsia="ja-JP"/>
        </w:rPr>
      </w:pPr>
      <w:r w:rsidRPr="00206ACB">
        <w:rPr>
          <w:lang w:eastAsia="ja-JP"/>
        </w:rPr>
        <w:t>The</w:t>
      </w:r>
      <w:r w:rsidR="00AC466E" w:rsidRPr="00206ACB">
        <w:rPr>
          <w:lang w:eastAsia="ja-JP"/>
        </w:rPr>
        <w:t xml:space="preserve"> </w:t>
      </w:r>
      <w:r w:rsidRPr="00206ACB">
        <w:rPr>
          <w:lang w:eastAsia="ja-JP"/>
        </w:rPr>
        <w:t>lowest</w:t>
      </w:r>
      <w:r w:rsidR="00AC466E" w:rsidRPr="00206ACB">
        <w:rPr>
          <w:lang w:eastAsia="ja-JP"/>
        </w:rPr>
        <w:t xml:space="preserve"> </w:t>
      </w:r>
      <w:r w:rsidRPr="00206ACB">
        <w:rPr>
          <w:lang w:eastAsia="ja-JP"/>
        </w:rPr>
        <w:t>(right-most)</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which</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offsets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applied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case,</w:t>
      </w:r>
      <w:r w:rsidR="00AC466E" w:rsidRPr="00206ACB">
        <w:rPr>
          <w:lang w:eastAsia="ja-JP"/>
        </w:rPr>
        <w:t xml:space="preserve"> </w:t>
      </w:r>
      <w:r w:rsidRPr="00206ACB">
        <w:rPr>
          <w:lang w:eastAsia="ja-JP"/>
        </w:rPr>
        <w:t>those</w:t>
      </w:r>
      <w:r w:rsidR="00AC466E" w:rsidRPr="00206ACB">
        <w:rPr>
          <w:lang w:eastAsia="ja-JP"/>
        </w:rPr>
        <w:t xml:space="preserve"> </w:t>
      </w:r>
      <w:r w:rsidRPr="00206ACB">
        <w:rPr>
          <w:lang w:eastAsia="ja-JP"/>
        </w:rPr>
        <w:t>two</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are</w:t>
      </w:r>
      <w:r w:rsidR="00AC466E" w:rsidRPr="00206ACB">
        <w:rPr>
          <w:lang w:eastAsia="ja-JP"/>
        </w:rPr>
        <w:t xml:space="preserve"> </w:t>
      </w:r>
      <w:r w:rsidRPr="002C4900">
        <w:rPr>
          <w:rStyle w:val="QuoteChar"/>
        </w:rPr>
        <w:t>00</w:t>
      </w:r>
      <w:r w:rsidRPr="00206ACB">
        <w:rPr>
          <w:lang w:eastAsia="ja-JP"/>
        </w:rPr>
        <w:t>,</w:t>
      </w:r>
      <w:r w:rsidR="00AC466E" w:rsidRPr="00206ACB">
        <w:rPr>
          <w:lang w:eastAsia="ja-JP"/>
        </w:rPr>
        <w:t xml:space="preserve"> </w:t>
      </w:r>
      <w:r w:rsidRPr="00206ACB">
        <w:rPr>
          <w:lang w:eastAsia="ja-JP"/>
        </w:rPr>
        <w:t>indicating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at</w:t>
      </w:r>
      <w:r w:rsidR="00AC466E" w:rsidRPr="00206ACB">
        <w:rPr>
          <w:lang w:eastAsia="ja-JP"/>
        </w:rPr>
        <w:t xml:space="preserve"> </w:t>
      </w:r>
      <w:r w:rsidRPr="002C4900">
        <w:rPr>
          <w:rStyle w:val="QuoteChar"/>
        </w:rPr>
        <w:t>$2000</w:t>
      </w:r>
      <w:r w:rsidRPr="00206ACB">
        <w:rPr>
          <w:lang w:eastAsia="ja-JP"/>
        </w:rPr>
        <w: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toggle</w:t>
      </w:r>
      <w:r w:rsidR="00AC466E" w:rsidRPr="00206ACB">
        <w:rPr>
          <w:lang w:eastAsia="ja-JP"/>
        </w:rPr>
        <w:t xml:space="preserve"> </w:t>
      </w:r>
      <w:r w:rsidRPr="00206ACB">
        <w:rPr>
          <w:lang w:eastAsia="ja-JP"/>
        </w:rPr>
        <w:t>between</w:t>
      </w:r>
      <w:r w:rsidR="00AC466E" w:rsidRPr="00206ACB">
        <w:rPr>
          <w:lang w:eastAsia="ja-JP"/>
        </w:rPr>
        <w:t xml:space="preserve"> </w:t>
      </w:r>
      <w:r w:rsidRPr="002C4900">
        <w:rPr>
          <w:rStyle w:val="QuoteChar"/>
        </w:rPr>
        <w:t>$2000</w:t>
      </w:r>
      <w:r w:rsidR="00AC466E" w:rsidRPr="00206ACB">
        <w:rPr>
          <w:lang w:eastAsia="ja-JP"/>
        </w:rPr>
        <w:t xml:space="preserve"> </w:t>
      </w:r>
      <w:r w:rsidRPr="00206ACB">
        <w:rPr>
          <w:lang w:eastAsia="ja-JP"/>
        </w:rPr>
        <w:t>(</w:t>
      </w:r>
      <w:r w:rsidRPr="002C4900">
        <w:rPr>
          <w:rStyle w:val="QuoteChar"/>
        </w:rPr>
        <w:t>00</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2C4900">
        <w:rPr>
          <w:rStyle w:val="QuoteChar"/>
        </w:rPr>
        <w:t>$2800</w:t>
      </w:r>
      <w:r w:rsidR="00AC466E" w:rsidRPr="00206ACB">
        <w:rPr>
          <w:lang w:eastAsia="ja-JP"/>
        </w:rPr>
        <w:t xml:space="preserve"> </w:t>
      </w:r>
      <w:r w:rsidRPr="00206ACB">
        <w:rPr>
          <w:lang w:eastAsia="ja-JP"/>
        </w:rPr>
        <w:t>(</w:t>
      </w:r>
      <w:r w:rsidRPr="002C4900">
        <w:rPr>
          <w:rStyle w:val="QuoteChar"/>
        </w:rPr>
        <w:t>10</w:t>
      </w:r>
      <w:r w:rsidRPr="00206ACB">
        <w:rPr>
          <w:lang w:eastAsia="ja-JP"/>
        </w:rPr>
        <w:t>)</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order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have</w:t>
      </w:r>
      <w:r w:rsidR="00AC466E" w:rsidRPr="00206ACB">
        <w:rPr>
          <w:lang w:eastAsia="ja-JP"/>
        </w:rPr>
        <w:t xml:space="preserve"> </w:t>
      </w:r>
      <w:r w:rsidRPr="00206ACB">
        <w:rPr>
          <w:lang w:eastAsia="ja-JP"/>
        </w:rPr>
        <w:t>smooth</w:t>
      </w:r>
      <w:r w:rsidR="00AC466E" w:rsidRPr="00206ACB">
        <w:rPr>
          <w:lang w:eastAsia="ja-JP"/>
        </w:rPr>
        <w:t xml:space="preserve"> </w:t>
      </w:r>
      <w:r w:rsidRPr="00206ACB">
        <w:rPr>
          <w:lang w:eastAsia="ja-JP"/>
        </w:rPr>
        <w:t>scrolling.</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did</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change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would</w:t>
      </w:r>
      <w:r w:rsidR="00AC466E" w:rsidRPr="00206ACB">
        <w:rPr>
          <w:lang w:eastAsia="ja-JP"/>
        </w:rPr>
        <w:t xml:space="preserve"> </w:t>
      </w:r>
      <w:r w:rsidRPr="00206ACB">
        <w:rPr>
          <w:lang w:eastAsia="ja-JP"/>
        </w:rPr>
        <w:t>see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smooth</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would</w:t>
      </w:r>
      <w:r w:rsidR="00AC466E" w:rsidRPr="00206ACB">
        <w:rPr>
          <w:lang w:eastAsia="ja-JP"/>
        </w:rPr>
        <w:t xml:space="preserve"> </w:t>
      </w:r>
      <w:r w:rsidRPr="00206ACB">
        <w:rPr>
          <w:lang w:eastAsia="ja-JP"/>
        </w:rPr>
        <w:t>immediately</w:t>
      </w:r>
      <w:r w:rsidR="00AC466E" w:rsidRPr="00206ACB">
        <w:rPr>
          <w:lang w:eastAsia="ja-JP"/>
        </w:rPr>
        <w:t xml:space="preserve"> </w:t>
      </w:r>
      <w:r w:rsidRPr="00206ACB">
        <w:rPr>
          <w:lang w:eastAsia="ja-JP"/>
        </w:rPr>
        <w:t>snap</w:t>
      </w:r>
      <w:r w:rsidR="00AC466E" w:rsidRPr="00206ACB">
        <w:rPr>
          <w:lang w:eastAsia="ja-JP"/>
        </w:rPr>
        <w:t xml:space="preserve"> </w:t>
      </w:r>
      <w:r w:rsidRPr="00206ACB">
        <w:rPr>
          <w:lang w:eastAsia="ja-JP"/>
        </w:rPr>
        <w:t>back</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initial</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instead</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continuing</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smoothly.</w:t>
      </w:r>
    </w:p>
    <w:p w14:paraId="0B9A5510" w14:textId="5A9E3283" w:rsidR="00A32567" w:rsidRPr="00206ACB" w:rsidRDefault="00000000" w:rsidP="00D8543A">
      <w:pPr>
        <w:rPr>
          <w:lang w:eastAsia="ja-JP"/>
        </w:rPr>
      </w:pPr>
      <w:r>
        <w:rPr>
          <w:noProof/>
          <w:lang w:eastAsia="ja-JP"/>
        </w:rPr>
        <w:pict w14:anchorId="3C31427B">
          <v:rect id="_x0000_s2201" style="position:absolute;left:0;text-align:left;margin-left:-23.4pt;margin-top:37.95pt;width:21.05pt;height:204pt;z-index:251742208;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201" inset="0,0,0,0">
              <w:txbxContent>
                <w:p w14:paraId="361FA5A4" w14:textId="54E29E57"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17</w:t>
                  </w:r>
                </w:p>
                <w:p w14:paraId="226C64D9" w14:textId="599C462E"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18</w:t>
                  </w:r>
                </w:p>
                <w:p w14:paraId="57B74E4E" w14:textId="7C833573"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w:t>
                  </w:r>
                </w:p>
                <w:p w14:paraId="1B359C0A" w14:textId="63E8FA7C"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20</w:t>
                  </w:r>
                </w:p>
                <w:p w14:paraId="1940CC92" w14:textId="775E0709"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21</w:t>
                  </w:r>
                </w:p>
                <w:p w14:paraId="6C9E124E" w14:textId="0682D32D"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22</w:t>
                  </w:r>
                </w:p>
                <w:p w14:paraId="74E87828" w14:textId="335AB938"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23</w:t>
                  </w:r>
                </w:p>
                <w:p w14:paraId="6A0F636E" w14:textId="506071D7"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24</w:t>
                  </w:r>
                </w:p>
                <w:p w14:paraId="49F3F34F" w14:textId="15D0F34F"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25</w:t>
                  </w:r>
                </w:p>
                <w:p w14:paraId="478B0D0E" w14:textId="3116A056"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26</w:t>
                  </w:r>
                </w:p>
                <w:p w14:paraId="64723F44" w14:textId="15F076A3" w:rsidR="00421F52" w:rsidRPr="00176016"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27</w:t>
                  </w:r>
                </w:p>
              </w:txbxContent>
            </v:textbox>
          </v:rect>
        </w:pict>
      </w:r>
      <w:r w:rsidR="00A32567" w:rsidRPr="00206ACB">
        <w:rPr>
          <w:lang w:eastAsia="ja-JP"/>
        </w:rPr>
        <w:t>With</w:t>
      </w:r>
      <w:r w:rsidR="00AC466E" w:rsidRPr="00206ACB">
        <w:rPr>
          <w:lang w:eastAsia="ja-JP"/>
        </w:rPr>
        <w:t xml:space="preserve"> </w:t>
      </w:r>
      <w:r w:rsidR="00A32567" w:rsidRPr="00206ACB">
        <w:rPr>
          <w:lang w:eastAsia="ja-JP"/>
        </w:rPr>
        <w:t>everything</w:t>
      </w:r>
      <w:r w:rsidR="00AC466E" w:rsidRPr="00206ACB">
        <w:rPr>
          <w:lang w:eastAsia="ja-JP"/>
        </w:rPr>
        <w:t xml:space="preserve"> </w:t>
      </w:r>
      <w:r w:rsidR="00A32567" w:rsidRPr="00206ACB">
        <w:rPr>
          <w:lang w:eastAsia="ja-JP"/>
        </w:rPr>
        <w:t>set</w:t>
      </w:r>
      <w:r w:rsidR="00AC466E" w:rsidRPr="00206ACB">
        <w:rPr>
          <w:lang w:eastAsia="ja-JP"/>
        </w:rPr>
        <w:t xml:space="preserve"> </w:t>
      </w:r>
      <w:r w:rsidR="00A32567" w:rsidRPr="00206ACB">
        <w:rPr>
          <w:lang w:eastAsia="ja-JP"/>
        </w:rPr>
        <w:t>up,</w:t>
      </w:r>
      <w:r w:rsidR="00AC466E" w:rsidRPr="00206ACB">
        <w:rPr>
          <w:lang w:eastAsia="ja-JP"/>
        </w:rPr>
        <w:t xml:space="preserve"> </w:t>
      </w:r>
      <w:r w:rsidR="00A32567" w:rsidRPr="00206ACB">
        <w:rPr>
          <w:lang w:eastAsia="ja-JP"/>
        </w:rPr>
        <w:t>let's</w:t>
      </w:r>
      <w:r w:rsidR="00AC466E" w:rsidRPr="00206ACB">
        <w:rPr>
          <w:lang w:eastAsia="ja-JP"/>
        </w:rPr>
        <w:t xml:space="preserve"> </w:t>
      </w:r>
      <w:r w:rsidR="00A32567" w:rsidRPr="00206ACB">
        <w:rPr>
          <w:lang w:eastAsia="ja-JP"/>
        </w:rPr>
        <w:t>take</w:t>
      </w:r>
      <w:r w:rsidR="00AC466E" w:rsidRPr="00206ACB">
        <w:rPr>
          <w:lang w:eastAsia="ja-JP"/>
        </w:rPr>
        <w:t xml:space="preserve"> </w:t>
      </w:r>
      <w:r w:rsidR="00A32567" w:rsidRPr="00206ACB">
        <w:rPr>
          <w:lang w:eastAsia="ja-JP"/>
        </w:rPr>
        <w:t>a</w:t>
      </w:r>
      <w:r w:rsidR="00AC466E" w:rsidRPr="00206ACB">
        <w:rPr>
          <w:lang w:eastAsia="ja-JP"/>
        </w:rPr>
        <w:t xml:space="preserve"> </w:t>
      </w:r>
      <w:r w:rsidR="00A32567" w:rsidRPr="00206ACB">
        <w:rPr>
          <w:lang w:eastAsia="ja-JP"/>
        </w:rPr>
        <w:t>look</w:t>
      </w:r>
      <w:r w:rsidR="00AC466E" w:rsidRPr="00206ACB">
        <w:rPr>
          <w:lang w:eastAsia="ja-JP"/>
        </w:rPr>
        <w:t xml:space="preserve"> </w:t>
      </w:r>
      <w:r w:rsidR="00A32567" w:rsidRPr="00206ACB">
        <w:rPr>
          <w:lang w:eastAsia="ja-JP"/>
        </w:rPr>
        <w:t>at</w:t>
      </w:r>
      <w:r w:rsidR="00AC466E" w:rsidRPr="00206ACB">
        <w:rPr>
          <w:lang w:eastAsia="ja-JP"/>
        </w:rPr>
        <w:t xml:space="preserve"> </w:t>
      </w:r>
      <w:r w:rsidR="00A32567" w:rsidRPr="00206ACB">
        <w:rPr>
          <w:lang w:eastAsia="ja-JP"/>
        </w:rPr>
        <w:t>the</w:t>
      </w:r>
      <w:r w:rsidR="00AC466E" w:rsidRPr="00206ACB">
        <w:rPr>
          <w:lang w:eastAsia="ja-JP"/>
        </w:rPr>
        <w:t xml:space="preserve"> </w:t>
      </w:r>
      <w:r w:rsidR="00A32567" w:rsidRPr="00206ACB">
        <w:rPr>
          <w:lang w:eastAsia="ja-JP"/>
        </w:rPr>
        <w:t>NMI</w:t>
      </w:r>
      <w:r w:rsidR="00AC466E" w:rsidRPr="00206ACB">
        <w:rPr>
          <w:lang w:eastAsia="ja-JP"/>
        </w:rPr>
        <w:t xml:space="preserve"> </w:t>
      </w:r>
      <w:r w:rsidR="00A32567" w:rsidRPr="00206ACB">
        <w:rPr>
          <w:lang w:eastAsia="ja-JP"/>
        </w:rPr>
        <w:t>handler,</w:t>
      </w:r>
      <w:r w:rsidR="00AC466E" w:rsidRPr="00206ACB">
        <w:rPr>
          <w:lang w:eastAsia="ja-JP"/>
        </w:rPr>
        <w:t xml:space="preserve"> </w:t>
      </w:r>
      <w:r w:rsidR="00A32567" w:rsidRPr="00206ACB">
        <w:rPr>
          <w:lang w:eastAsia="ja-JP"/>
        </w:rPr>
        <w:t>where</w:t>
      </w:r>
      <w:r w:rsidR="00AC466E" w:rsidRPr="00206ACB">
        <w:rPr>
          <w:lang w:eastAsia="ja-JP"/>
        </w:rPr>
        <w:t xml:space="preserve"> </w:t>
      </w:r>
      <w:r w:rsidR="00A32567" w:rsidRPr="00206ACB">
        <w:rPr>
          <w:lang w:eastAsia="ja-JP"/>
        </w:rPr>
        <w:t>the</w:t>
      </w:r>
      <w:r w:rsidR="00AC466E" w:rsidRPr="00206ACB">
        <w:rPr>
          <w:lang w:eastAsia="ja-JP"/>
        </w:rPr>
        <w:t xml:space="preserve"> </w:t>
      </w:r>
      <w:r w:rsidR="00A32567" w:rsidRPr="00206ACB">
        <w:rPr>
          <w:lang w:eastAsia="ja-JP"/>
        </w:rPr>
        <w:t>actual</w:t>
      </w:r>
      <w:r w:rsidR="00AC466E" w:rsidRPr="00206ACB">
        <w:rPr>
          <w:lang w:eastAsia="ja-JP"/>
        </w:rPr>
        <w:t xml:space="preserve"> </w:t>
      </w:r>
      <w:r w:rsidR="00A32567" w:rsidRPr="00206ACB">
        <w:rPr>
          <w:lang w:eastAsia="ja-JP"/>
        </w:rPr>
        <w:t>scroll</w:t>
      </w:r>
      <w:r w:rsidR="00AC466E" w:rsidRPr="00206ACB">
        <w:rPr>
          <w:lang w:eastAsia="ja-JP"/>
        </w:rPr>
        <w:t xml:space="preserve"> </w:t>
      </w:r>
      <w:r w:rsidR="00A32567" w:rsidRPr="00206ACB">
        <w:rPr>
          <w:lang w:eastAsia="ja-JP"/>
        </w:rPr>
        <w:t>positions</w:t>
      </w:r>
      <w:r w:rsidR="00AC466E" w:rsidRPr="00206ACB">
        <w:rPr>
          <w:lang w:eastAsia="ja-JP"/>
        </w:rPr>
        <w:t xml:space="preserve"> </w:t>
      </w:r>
      <w:r w:rsidR="00A32567" w:rsidRPr="00206ACB">
        <w:rPr>
          <w:lang w:eastAsia="ja-JP"/>
        </w:rPr>
        <w:t>will</w:t>
      </w:r>
      <w:r w:rsidR="00AC466E" w:rsidRPr="00206ACB">
        <w:rPr>
          <w:lang w:eastAsia="ja-JP"/>
        </w:rPr>
        <w:t xml:space="preserve"> </w:t>
      </w:r>
      <w:r w:rsidR="00A32567" w:rsidRPr="00206ACB">
        <w:rPr>
          <w:lang w:eastAsia="ja-JP"/>
        </w:rPr>
        <w:t>be</w:t>
      </w:r>
      <w:r w:rsidR="00AC466E" w:rsidRPr="00206ACB">
        <w:rPr>
          <w:lang w:eastAsia="ja-JP"/>
        </w:rPr>
        <w:t xml:space="preserve"> </w:t>
      </w:r>
      <w:r w:rsidR="00A32567" w:rsidRPr="00206ACB">
        <w:rPr>
          <w:lang w:eastAsia="ja-JP"/>
        </w:rPr>
        <w:t>set.</w:t>
      </w:r>
      <w:r w:rsidR="00AC466E" w:rsidRPr="00206ACB">
        <w:rPr>
          <w:lang w:eastAsia="ja-JP"/>
        </w:rPr>
        <w:t xml:space="preserve"> </w:t>
      </w:r>
      <w:r w:rsidR="00A32567" w:rsidRPr="00206ACB">
        <w:rPr>
          <w:lang w:eastAsia="ja-JP"/>
        </w:rPr>
        <w:t>I'll</w:t>
      </w:r>
      <w:r w:rsidR="00AC466E" w:rsidRPr="00206ACB">
        <w:rPr>
          <w:lang w:eastAsia="ja-JP"/>
        </w:rPr>
        <w:t xml:space="preserve"> </w:t>
      </w:r>
      <w:r w:rsidR="00A32567" w:rsidRPr="00206ACB">
        <w:rPr>
          <w:lang w:eastAsia="ja-JP"/>
        </w:rPr>
        <w:t>present</w:t>
      </w:r>
      <w:r w:rsidR="00AC466E" w:rsidRPr="00206ACB">
        <w:rPr>
          <w:lang w:eastAsia="ja-JP"/>
        </w:rPr>
        <w:t xml:space="preserve"> </w:t>
      </w:r>
      <w:r w:rsidR="00A32567" w:rsidRPr="00206ACB">
        <w:rPr>
          <w:lang w:eastAsia="ja-JP"/>
        </w:rPr>
        <w:t>the</w:t>
      </w:r>
      <w:r w:rsidR="00AC466E" w:rsidRPr="00206ACB">
        <w:rPr>
          <w:lang w:eastAsia="ja-JP"/>
        </w:rPr>
        <w:t xml:space="preserve"> </w:t>
      </w:r>
      <w:r w:rsidR="00A32567" w:rsidRPr="00206ACB">
        <w:rPr>
          <w:lang w:eastAsia="ja-JP"/>
        </w:rPr>
        <w:t>code</w:t>
      </w:r>
      <w:r w:rsidR="00AC466E" w:rsidRPr="00206ACB">
        <w:rPr>
          <w:lang w:eastAsia="ja-JP"/>
        </w:rPr>
        <w:t xml:space="preserve"> </w:t>
      </w:r>
      <w:r w:rsidR="00A32567" w:rsidRPr="00206ACB">
        <w:rPr>
          <w:lang w:eastAsia="ja-JP"/>
        </w:rPr>
        <w:t>here</w:t>
      </w:r>
      <w:r w:rsidR="00AC466E" w:rsidRPr="00206ACB">
        <w:rPr>
          <w:lang w:eastAsia="ja-JP"/>
        </w:rPr>
        <w:t xml:space="preserve"> </w:t>
      </w:r>
      <w:r w:rsidR="00A32567" w:rsidRPr="00206ACB">
        <w:rPr>
          <w:lang w:eastAsia="ja-JP"/>
        </w:rPr>
        <w:t>first</w:t>
      </w:r>
      <w:r w:rsidR="00AC466E" w:rsidRPr="00206ACB">
        <w:rPr>
          <w:lang w:eastAsia="ja-JP"/>
        </w:rPr>
        <w:t xml:space="preserve"> </w:t>
      </w:r>
      <w:r w:rsidR="00A32567" w:rsidRPr="00206ACB">
        <w:rPr>
          <w:lang w:eastAsia="ja-JP"/>
        </w:rPr>
        <w:t>and</w:t>
      </w:r>
      <w:r w:rsidR="00AC466E" w:rsidRPr="00206ACB">
        <w:rPr>
          <w:lang w:eastAsia="ja-JP"/>
        </w:rPr>
        <w:t xml:space="preserve"> </w:t>
      </w:r>
      <w:r w:rsidR="00A32567" w:rsidRPr="00206ACB">
        <w:rPr>
          <w:lang w:eastAsia="ja-JP"/>
        </w:rPr>
        <w:t>then</w:t>
      </w:r>
      <w:r w:rsidR="00AC466E" w:rsidRPr="00206ACB">
        <w:rPr>
          <w:lang w:eastAsia="ja-JP"/>
        </w:rPr>
        <w:t xml:space="preserve"> </w:t>
      </w:r>
      <w:r w:rsidR="00A32567" w:rsidRPr="00206ACB">
        <w:rPr>
          <w:lang w:eastAsia="ja-JP"/>
        </w:rPr>
        <w:t>explain</w:t>
      </w:r>
      <w:r w:rsidR="00AC466E" w:rsidRPr="00206ACB">
        <w:rPr>
          <w:lang w:eastAsia="ja-JP"/>
        </w:rPr>
        <w:t xml:space="preserve"> </w:t>
      </w:r>
      <w:r w:rsidR="00A32567" w:rsidRPr="00206ACB">
        <w:rPr>
          <w:lang w:eastAsia="ja-JP"/>
        </w:rPr>
        <w:t>it.</w:t>
      </w:r>
    </w:p>
    <w:p w14:paraId="2C3D4F63" w14:textId="061BD32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.proc nmi_handler</w:t>
      </w:r>
    </w:p>
    <w:p w14:paraId="471B65F3"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LDA</w:t>
      </w: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FF7A48"/>
          <w:kern w:val="0"/>
          <w:szCs w:val="26"/>
          <w:lang w:eastAsia="ja-JP"/>
        </w:rPr>
        <w:t>#</w:t>
      </w:r>
      <w:r w:rsidRPr="00AA784E">
        <w:rPr>
          <w:rFonts w:ascii="DejaVu Sans Mono" w:eastAsia="Times New Roman" w:hAnsi="DejaVu Sans Mono" w:cs="DejaVu Sans Mono"/>
          <w:color w:val="07E2FA"/>
          <w:kern w:val="0"/>
          <w:szCs w:val="26"/>
          <w:lang w:eastAsia="ja-JP"/>
        </w:rPr>
        <w:t>$00</w:t>
      </w:r>
    </w:p>
    <w:p w14:paraId="01230515"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STA</w:t>
      </w:r>
      <w:r w:rsidRPr="00AA784E">
        <w:rPr>
          <w:rFonts w:ascii="DejaVu Sans Mono" w:eastAsia="Times New Roman" w:hAnsi="DejaVu Sans Mono" w:cs="DejaVu Sans Mono"/>
          <w:color w:val="10C26F"/>
          <w:kern w:val="0"/>
          <w:szCs w:val="26"/>
          <w:lang w:eastAsia="ja-JP"/>
        </w:rPr>
        <w:t xml:space="preserve"> OAMADDR</w:t>
      </w:r>
    </w:p>
    <w:p w14:paraId="37869606"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LDA</w:t>
      </w: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FF7A48"/>
          <w:kern w:val="0"/>
          <w:szCs w:val="26"/>
          <w:lang w:eastAsia="ja-JP"/>
        </w:rPr>
        <w:t>#</w:t>
      </w:r>
      <w:r w:rsidRPr="00AA784E">
        <w:rPr>
          <w:rFonts w:ascii="DejaVu Sans Mono" w:eastAsia="Times New Roman" w:hAnsi="DejaVu Sans Mono" w:cs="DejaVu Sans Mono"/>
          <w:color w:val="07E2FA"/>
          <w:kern w:val="0"/>
          <w:szCs w:val="26"/>
          <w:lang w:eastAsia="ja-JP"/>
        </w:rPr>
        <w:t>$02</w:t>
      </w:r>
    </w:p>
    <w:p w14:paraId="41364224"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STA</w:t>
      </w:r>
      <w:r w:rsidRPr="00AA784E">
        <w:rPr>
          <w:rFonts w:ascii="DejaVu Sans Mono" w:eastAsia="Times New Roman" w:hAnsi="DejaVu Sans Mono" w:cs="DejaVu Sans Mono"/>
          <w:color w:val="10C26F"/>
          <w:kern w:val="0"/>
          <w:szCs w:val="26"/>
          <w:lang w:eastAsia="ja-JP"/>
        </w:rPr>
        <w:t xml:space="preserve"> OAMDMA</w:t>
      </w:r>
    </w:p>
    <w:p w14:paraId="59943BD7"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LDA</w:t>
      </w: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FF7A48"/>
          <w:kern w:val="0"/>
          <w:szCs w:val="26"/>
          <w:lang w:eastAsia="ja-JP"/>
        </w:rPr>
        <w:t>#</w:t>
      </w:r>
      <w:r w:rsidRPr="00AA784E">
        <w:rPr>
          <w:rFonts w:ascii="DejaVu Sans Mono" w:eastAsia="Times New Roman" w:hAnsi="DejaVu Sans Mono" w:cs="DejaVu Sans Mono"/>
          <w:color w:val="07E2FA"/>
          <w:kern w:val="0"/>
          <w:szCs w:val="26"/>
          <w:lang w:eastAsia="ja-JP"/>
        </w:rPr>
        <w:t>$00</w:t>
      </w:r>
    </w:p>
    <w:p w14:paraId="26C87C00"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p>
    <w:p w14:paraId="7449DE1E"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F2D338"/>
          <w:kern w:val="0"/>
          <w:szCs w:val="26"/>
          <w:lang w:eastAsia="ja-JP"/>
        </w:rPr>
        <w:t>; update tiles *after* DMA transfer</w:t>
      </w:r>
    </w:p>
    <w:p w14:paraId="50DB2819"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JSR</w:t>
      </w:r>
      <w:r w:rsidRPr="00AA784E">
        <w:rPr>
          <w:rFonts w:ascii="DejaVu Sans Mono" w:eastAsia="Times New Roman" w:hAnsi="DejaVu Sans Mono" w:cs="DejaVu Sans Mono"/>
          <w:color w:val="10C26F"/>
          <w:kern w:val="0"/>
          <w:szCs w:val="26"/>
          <w:lang w:eastAsia="ja-JP"/>
        </w:rPr>
        <w:t xml:space="preserve"> update_player</w:t>
      </w:r>
    </w:p>
    <w:p w14:paraId="029E2306" w14:textId="3D1F0A1D"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JSR</w:t>
      </w:r>
      <w:r w:rsidRPr="00AA784E">
        <w:rPr>
          <w:rFonts w:ascii="DejaVu Sans Mono" w:eastAsia="Times New Roman" w:hAnsi="DejaVu Sans Mono" w:cs="DejaVu Sans Mono"/>
          <w:color w:val="10C26F"/>
          <w:kern w:val="0"/>
          <w:szCs w:val="26"/>
          <w:lang w:eastAsia="ja-JP"/>
        </w:rPr>
        <w:t xml:space="preserve"> draw_player</w:t>
      </w:r>
    </w:p>
    <w:p w14:paraId="07B24BCA"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p>
    <w:p w14:paraId="5E12371C" w14:textId="748045BF" w:rsidR="00AA784E" w:rsidRPr="00AA784E" w:rsidRDefault="00000000"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Pr>
          <w:rFonts w:ascii="DejaVu Sans Mono" w:eastAsia="Times New Roman" w:hAnsi="DejaVu Sans Mono" w:cs="DejaVu Sans Mono"/>
          <w:noProof/>
          <w:color w:val="10C26F"/>
          <w:kern w:val="0"/>
          <w:szCs w:val="26"/>
          <w:lang w:eastAsia="ja-JP"/>
        </w:rPr>
        <w:lastRenderedPageBreak/>
        <w:pict w14:anchorId="3C31427B">
          <v:rect id="_x0000_s2202" style="position:absolute;margin-left:-22.7pt;margin-top:-1.8pt;width:21.05pt;height:384pt;z-index:251743232;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202" inset="0,0,0,0">
              <w:txbxContent>
                <w:p w14:paraId="2B51E56D" w14:textId="0744E47A"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28</w:t>
                  </w:r>
                </w:p>
                <w:p w14:paraId="3DD162FF" w14:textId="4B3C797A"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29</w:t>
                  </w:r>
                </w:p>
                <w:p w14:paraId="160171C1" w14:textId="619ECCF2"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30</w:t>
                  </w:r>
                </w:p>
                <w:p w14:paraId="5DB8E5DA" w14:textId="2FFC78A6"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31</w:t>
                  </w:r>
                </w:p>
                <w:p w14:paraId="28104B54" w14:textId="25C4058D"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32</w:t>
                  </w:r>
                </w:p>
                <w:p w14:paraId="1770FF75" w14:textId="09E1F2B8"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33</w:t>
                  </w:r>
                </w:p>
                <w:p w14:paraId="110D6409" w14:textId="69ADB6AD"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34</w:t>
                  </w:r>
                </w:p>
                <w:p w14:paraId="3CD040B2" w14:textId="14981ABF"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35</w:t>
                  </w:r>
                </w:p>
                <w:p w14:paraId="78CFDA62" w14:textId="0591EB00"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36</w:t>
                  </w:r>
                </w:p>
                <w:p w14:paraId="407E4292" w14:textId="35275A37"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37</w:t>
                  </w:r>
                </w:p>
                <w:p w14:paraId="006C87ED" w14:textId="5016C591"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38</w:t>
                  </w:r>
                </w:p>
                <w:p w14:paraId="48B45FB0" w14:textId="6D7F1A7F"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39</w:t>
                  </w:r>
                </w:p>
                <w:p w14:paraId="67106538" w14:textId="7DBFA997"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40</w:t>
                  </w:r>
                </w:p>
                <w:p w14:paraId="14E1EB48" w14:textId="77B6BB02"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41</w:t>
                  </w:r>
                </w:p>
                <w:p w14:paraId="50FDAC00" w14:textId="0D40E7BC"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42</w:t>
                  </w:r>
                </w:p>
                <w:p w14:paraId="34E8C7C0" w14:textId="042424B2"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43</w:t>
                  </w:r>
                </w:p>
                <w:p w14:paraId="1DF89F35" w14:textId="13E93871"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44</w:t>
                  </w:r>
                </w:p>
                <w:p w14:paraId="63A73793" w14:textId="60745807"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45</w:t>
                  </w:r>
                </w:p>
                <w:p w14:paraId="7645BD9B" w14:textId="31448BF6"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46</w:t>
                  </w:r>
                </w:p>
                <w:p w14:paraId="5C53DA33" w14:textId="0A58FD2F" w:rsidR="00421F52"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47</w:t>
                  </w:r>
                </w:p>
                <w:p w14:paraId="745AA734" w14:textId="67A01AD4" w:rsidR="00421F52" w:rsidRPr="00176016" w:rsidRDefault="00421F52" w:rsidP="00421F52">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48</w:t>
                  </w:r>
                </w:p>
              </w:txbxContent>
            </v:textbox>
          </v:rect>
        </w:pict>
      </w:r>
      <w:r w:rsidR="00AA784E" w:rsidRPr="00AA784E">
        <w:rPr>
          <w:rFonts w:ascii="DejaVu Sans Mono" w:eastAsia="Times New Roman" w:hAnsi="DejaVu Sans Mono" w:cs="DejaVu Sans Mono"/>
          <w:color w:val="10C26F"/>
          <w:kern w:val="0"/>
          <w:szCs w:val="26"/>
          <w:lang w:eastAsia="ja-JP"/>
        </w:rPr>
        <w:t xml:space="preserve">  </w:t>
      </w:r>
      <w:r w:rsidR="00AA784E" w:rsidRPr="00AA784E">
        <w:rPr>
          <w:rFonts w:ascii="DejaVu Sans Mono" w:eastAsia="Times New Roman" w:hAnsi="DejaVu Sans Mono" w:cs="DejaVu Sans Mono"/>
          <w:color w:val="E3371E"/>
          <w:kern w:val="0"/>
          <w:szCs w:val="26"/>
          <w:lang w:eastAsia="ja-JP"/>
        </w:rPr>
        <w:t>LDA</w:t>
      </w:r>
      <w:r w:rsidR="00AA784E" w:rsidRPr="00AA784E">
        <w:rPr>
          <w:rFonts w:ascii="DejaVu Sans Mono" w:eastAsia="Times New Roman" w:hAnsi="DejaVu Sans Mono" w:cs="DejaVu Sans Mono"/>
          <w:color w:val="10C26F"/>
          <w:kern w:val="0"/>
          <w:szCs w:val="26"/>
          <w:lang w:eastAsia="ja-JP"/>
        </w:rPr>
        <w:t xml:space="preserve"> scroll</w:t>
      </w:r>
    </w:p>
    <w:p w14:paraId="7BD91CE1"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CMP</w:t>
      </w: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FF7A48"/>
          <w:kern w:val="0"/>
          <w:szCs w:val="26"/>
          <w:lang w:eastAsia="ja-JP"/>
        </w:rPr>
        <w:t>#</w:t>
      </w:r>
      <w:r w:rsidRPr="00AA784E">
        <w:rPr>
          <w:rFonts w:ascii="DejaVu Sans Mono" w:eastAsia="Times New Roman" w:hAnsi="DejaVu Sans Mono" w:cs="DejaVu Sans Mono"/>
          <w:color w:val="07E2FA"/>
          <w:kern w:val="0"/>
          <w:szCs w:val="26"/>
          <w:lang w:eastAsia="ja-JP"/>
        </w:rPr>
        <w:t>$00</w:t>
      </w: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F2D338"/>
          <w:kern w:val="0"/>
          <w:szCs w:val="26"/>
          <w:lang w:eastAsia="ja-JP"/>
        </w:rPr>
        <w:t>; did we scroll to the end of a nametable?</w:t>
      </w:r>
    </w:p>
    <w:p w14:paraId="5335CDFC"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BNE</w:t>
      </w:r>
      <w:r w:rsidRPr="00AA784E">
        <w:rPr>
          <w:rFonts w:ascii="DejaVu Sans Mono" w:eastAsia="Times New Roman" w:hAnsi="DejaVu Sans Mono" w:cs="DejaVu Sans Mono"/>
          <w:color w:val="10C26F"/>
          <w:kern w:val="0"/>
          <w:szCs w:val="26"/>
          <w:lang w:eastAsia="ja-JP"/>
        </w:rPr>
        <w:t xml:space="preserve"> set_scroll_positions</w:t>
      </w:r>
    </w:p>
    <w:p w14:paraId="522C2C44"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F2D338"/>
          <w:kern w:val="0"/>
          <w:szCs w:val="26"/>
          <w:lang w:eastAsia="ja-JP"/>
        </w:rPr>
        <w:t>; if yes,</w:t>
      </w:r>
    </w:p>
    <w:p w14:paraId="03AAFFE1"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F2D338"/>
          <w:kern w:val="0"/>
          <w:szCs w:val="26"/>
          <w:lang w:eastAsia="ja-JP"/>
        </w:rPr>
        <w:t>; update base nametable</w:t>
      </w:r>
    </w:p>
    <w:p w14:paraId="5226FFAD"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LDA</w:t>
      </w:r>
      <w:r w:rsidRPr="00AA784E">
        <w:rPr>
          <w:rFonts w:ascii="DejaVu Sans Mono" w:eastAsia="Times New Roman" w:hAnsi="DejaVu Sans Mono" w:cs="DejaVu Sans Mono"/>
          <w:color w:val="10C26F"/>
          <w:kern w:val="0"/>
          <w:szCs w:val="26"/>
          <w:lang w:eastAsia="ja-JP"/>
        </w:rPr>
        <w:t xml:space="preserve"> ppuctrl_settings</w:t>
      </w:r>
    </w:p>
    <w:p w14:paraId="3D2B7EBE"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EOR</w:t>
      </w: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FF7A48"/>
          <w:kern w:val="0"/>
          <w:szCs w:val="26"/>
          <w:lang w:eastAsia="ja-JP"/>
        </w:rPr>
        <w:t>#</w:t>
      </w:r>
      <w:r w:rsidRPr="00AA784E">
        <w:rPr>
          <w:rFonts w:ascii="DejaVu Sans Mono" w:eastAsia="Times New Roman" w:hAnsi="DejaVu Sans Mono" w:cs="DejaVu Sans Mono"/>
          <w:color w:val="06BDD1"/>
          <w:kern w:val="0"/>
          <w:szCs w:val="26"/>
          <w:lang w:eastAsia="ja-JP"/>
        </w:rPr>
        <w:t>%00000010</w:t>
      </w: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F2D338"/>
          <w:kern w:val="0"/>
          <w:szCs w:val="26"/>
          <w:lang w:eastAsia="ja-JP"/>
        </w:rPr>
        <w:t>; flip bit #1 to its opposite</w:t>
      </w:r>
    </w:p>
    <w:p w14:paraId="48AA1245"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STA</w:t>
      </w:r>
      <w:r w:rsidRPr="00AA784E">
        <w:rPr>
          <w:rFonts w:ascii="DejaVu Sans Mono" w:eastAsia="Times New Roman" w:hAnsi="DejaVu Sans Mono" w:cs="DejaVu Sans Mono"/>
          <w:color w:val="10C26F"/>
          <w:kern w:val="0"/>
          <w:szCs w:val="26"/>
          <w:lang w:eastAsia="ja-JP"/>
        </w:rPr>
        <w:t xml:space="preserve"> ppuctrl_settings</w:t>
      </w:r>
    </w:p>
    <w:p w14:paraId="3F8BB357"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STA</w:t>
      </w:r>
      <w:r w:rsidRPr="00AA784E">
        <w:rPr>
          <w:rFonts w:ascii="DejaVu Sans Mono" w:eastAsia="Times New Roman" w:hAnsi="DejaVu Sans Mono" w:cs="DejaVu Sans Mono"/>
          <w:color w:val="10C26F"/>
          <w:kern w:val="0"/>
          <w:szCs w:val="26"/>
          <w:lang w:eastAsia="ja-JP"/>
        </w:rPr>
        <w:t xml:space="preserve"> PPUCTRL</w:t>
      </w:r>
    </w:p>
    <w:p w14:paraId="6D6BD503"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LDA</w:t>
      </w: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FF7A48"/>
          <w:kern w:val="0"/>
          <w:szCs w:val="26"/>
          <w:lang w:eastAsia="ja-JP"/>
        </w:rPr>
        <w:t>#</w:t>
      </w:r>
      <w:r w:rsidRPr="00AA784E">
        <w:rPr>
          <w:rFonts w:ascii="DejaVu Sans Mono" w:eastAsia="Times New Roman" w:hAnsi="DejaVu Sans Mono" w:cs="DejaVu Sans Mono"/>
          <w:color w:val="0593A3"/>
          <w:kern w:val="0"/>
          <w:szCs w:val="26"/>
          <w:lang w:eastAsia="ja-JP"/>
        </w:rPr>
        <w:t>240</w:t>
      </w:r>
    </w:p>
    <w:p w14:paraId="5CD7CE12"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STA</w:t>
      </w:r>
      <w:r w:rsidRPr="00AA784E">
        <w:rPr>
          <w:rFonts w:ascii="DejaVu Sans Mono" w:eastAsia="Times New Roman" w:hAnsi="DejaVu Sans Mono" w:cs="DejaVu Sans Mono"/>
          <w:color w:val="10C26F"/>
          <w:kern w:val="0"/>
          <w:szCs w:val="26"/>
          <w:lang w:eastAsia="ja-JP"/>
        </w:rPr>
        <w:t xml:space="preserve"> scroll</w:t>
      </w:r>
    </w:p>
    <w:p w14:paraId="5E097DA7"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p>
    <w:p w14:paraId="2D2645D6"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set_scroll_positions:</w:t>
      </w:r>
    </w:p>
    <w:p w14:paraId="3051F83D"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LDA</w:t>
      </w: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FF7A48"/>
          <w:kern w:val="0"/>
          <w:szCs w:val="26"/>
          <w:lang w:eastAsia="ja-JP"/>
        </w:rPr>
        <w:t>#</w:t>
      </w:r>
      <w:r w:rsidRPr="00AA784E">
        <w:rPr>
          <w:rFonts w:ascii="DejaVu Sans Mono" w:eastAsia="Times New Roman" w:hAnsi="DejaVu Sans Mono" w:cs="DejaVu Sans Mono"/>
          <w:color w:val="07E2FA"/>
          <w:kern w:val="0"/>
          <w:szCs w:val="26"/>
          <w:lang w:eastAsia="ja-JP"/>
        </w:rPr>
        <w:t>$00</w:t>
      </w: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F2D338"/>
          <w:kern w:val="0"/>
          <w:szCs w:val="26"/>
          <w:lang w:eastAsia="ja-JP"/>
        </w:rPr>
        <w:t>; X scroll first</w:t>
      </w:r>
    </w:p>
    <w:p w14:paraId="53ACF94D"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STA</w:t>
      </w:r>
      <w:r w:rsidRPr="00AA784E">
        <w:rPr>
          <w:rFonts w:ascii="DejaVu Sans Mono" w:eastAsia="Times New Roman" w:hAnsi="DejaVu Sans Mono" w:cs="DejaVu Sans Mono"/>
          <w:color w:val="10C26F"/>
          <w:kern w:val="0"/>
          <w:szCs w:val="26"/>
          <w:lang w:eastAsia="ja-JP"/>
        </w:rPr>
        <w:t xml:space="preserve"> PPUSCROLL</w:t>
      </w:r>
    </w:p>
    <w:p w14:paraId="2DE4E134"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DEC</w:t>
      </w:r>
      <w:r w:rsidRPr="00AA784E">
        <w:rPr>
          <w:rFonts w:ascii="DejaVu Sans Mono" w:eastAsia="Times New Roman" w:hAnsi="DejaVu Sans Mono" w:cs="DejaVu Sans Mono"/>
          <w:color w:val="10C26F"/>
          <w:kern w:val="0"/>
          <w:szCs w:val="26"/>
          <w:lang w:eastAsia="ja-JP"/>
        </w:rPr>
        <w:t xml:space="preserve"> scroll</w:t>
      </w:r>
    </w:p>
    <w:p w14:paraId="40A066C0"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LDA</w:t>
      </w:r>
      <w:r w:rsidRPr="00AA784E">
        <w:rPr>
          <w:rFonts w:ascii="DejaVu Sans Mono" w:eastAsia="Times New Roman" w:hAnsi="DejaVu Sans Mono" w:cs="DejaVu Sans Mono"/>
          <w:color w:val="10C26F"/>
          <w:kern w:val="0"/>
          <w:szCs w:val="26"/>
          <w:lang w:eastAsia="ja-JP"/>
        </w:rPr>
        <w:t xml:space="preserve"> scroll </w:t>
      </w:r>
      <w:r w:rsidRPr="00AA784E">
        <w:rPr>
          <w:rFonts w:ascii="DejaVu Sans Mono" w:eastAsia="Times New Roman" w:hAnsi="DejaVu Sans Mono" w:cs="DejaVu Sans Mono"/>
          <w:color w:val="F2D338"/>
          <w:kern w:val="0"/>
          <w:szCs w:val="26"/>
          <w:lang w:eastAsia="ja-JP"/>
        </w:rPr>
        <w:t>; then Y scroll</w:t>
      </w:r>
    </w:p>
    <w:p w14:paraId="6492ABF0"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STA</w:t>
      </w:r>
      <w:r w:rsidRPr="00AA784E">
        <w:rPr>
          <w:rFonts w:ascii="DejaVu Sans Mono" w:eastAsia="Times New Roman" w:hAnsi="DejaVu Sans Mono" w:cs="DejaVu Sans Mono"/>
          <w:color w:val="10C26F"/>
          <w:kern w:val="0"/>
          <w:szCs w:val="26"/>
          <w:lang w:eastAsia="ja-JP"/>
        </w:rPr>
        <w:t xml:space="preserve"> PPUSCROLL</w:t>
      </w:r>
    </w:p>
    <w:p w14:paraId="69DB0E5F"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p>
    <w:p w14:paraId="13C339D7" w14:textId="77777777" w:rsidR="00AA784E" w:rsidRPr="00AA784E" w:rsidRDefault="00AA784E" w:rsidP="00AA784E">
      <w:pPr>
        <w:widowControl/>
        <w:shd w:val="clear" w:color="auto" w:fill="292D3E"/>
        <w:kinsoku/>
        <w:overflowPunct/>
        <w:autoSpaceDE/>
        <w:autoSpaceDN/>
        <w:spacing w:before="60" w:after="60" w:line="20" w:lineRule="atLeast"/>
        <w:ind w:firstLine="0"/>
        <w:jc w:val="left"/>
        <w:rPr>
          <w:rFonts w:ascii="DejaVu Sans Mono" w:eastAsia="Times New Roman" w:hAnsi="DejaVu Sans Mono" w:cs="DejaVu Sans Mono"/>
          <w:color w:val="88030F"/>
          <w:kern w:val="0"/>
          <w:szCs w:val="26"/>
          <w:shd w:val="clear" w:color="auto" w:fill="292D3E"/>
          <w:lang w:eastAsia="ja-JP"/>
        </w:rPr>
      </w:pPr>
      <w:r w:rsidRPr="00AA784E">
        <w:rPr>
          <w:rFonts w:ascii="DejaVu Sans Mono" w:eastAsia="Times New Roman" w:hAnsi="DejaVu Sans Mono" w:cs="DejaVu Sans Mono"/>
          <w:color w:val="10C26F"/>
          <w:kern w:val="0"/>
          <w:szCs w:val="26"/>
          <w:lang w:eastAsia="ja-JP"/>
        </w:rPr>
        <w:t xml:space="preserve">  </w:t>
      </w:r>
      <w:r w:rsidRPr="00AA784E">
        <w:rPr>
          <w:rFonts w:ascii="DejaVu Sans Mono" w:eastAsia="Times New Roman" w:hAnsi="DejaVu Sans Mono" w:cs="DejaVu Sans Mono"/>
          <w:color w:val="E3371E"/>
          <w:kern w:val="0"/>
          <w:szCs w:val="26"/>
          <w:lang w:eastAsia="ja-JP"/>
        </w:rPr>
        <w:t>RTI</w:t>
      </w:r>
    </w:p>
    <w:p w14:paraId="22608BE8" w14:textId="77777777" w:rsidR="00AA784E" w:rsidRPr="00AA784E" w:rsidRDefault="00AA784E" w:rsidP="00AA784E">
      <w:pPr>
        <w:shd w:val="clear" w:color="auto" w:fill="292D3E"/>
        <w:spacing w:before="60" w:after="60" w:line="20" w:lineRule="atLeast"/>
        <w:ind w:firstLine="0"/>
        <w:rPr>
          <w:rFonts w:ascii="DejaVu Sans Mono" w:eastAsia="Times New Roman" w:hAnsi="DejaVu Sans Mono" w:cs="DejaVu Sans Mono"/>
          <w:color w:val="10C26F"/>
          <w:kern w:val="0"/>
          <w:szCs w:val="26"/>
          <w:lang w:eastAsia="ja-JP"/>
        </w:rPr>
      </w:pPr>
      <w:r w:rsidRPr="00AA784E">
        <w:rPr>
          <w:rFonts w:ascii="DejaVu Sans Mono" w:eastAsia="Times New Roman" w:hAnsi="DejaVu Sans Mono" w:cs="DejaVu Sans Mono"/>
          <w:color w:val="10C26F"/>
          <w:kern w:val="0"/>
          <w:szCs w:val="26"/>
          <w:lang w:eastAsia="ja-JP"/>
        </w:rPr>
        <w:t>.endproc</w:t>
      </w:r>
    </w:p>
    <w:p w14:paraId="228C2D61" w14:textId="05C64563" w:rsidR="003A4AA2" w:rsidRPr="00206ACB" w:rsidRDefault="003A4AA2" w:rsidP="00AA784E">
      <w:r w:rsidRPr="00206ACB">
        <w:t>The</w:t>
      </w:r>
      <w:r w:rsidR="00AC466E" w:rsidRPr="00206ACB">
        <w:t xml:space="preserve"> </w:t>
      </w:r>
      <w:r w:rsidRPr="00206ACB">
        <w:t>top</w:t>
      </w:r>
      <w:r w:rsidR="00AC466E" w:rsidRPr="00206ACB">
        <w:t xml:space="preserve"> </w:t>
      </w:r>
      <w:r w:rsidRPr="00206ACB">
        <w:t>part</w:t>
      </w:r>
      <w:r w:rsidR="00AC466E" w:rsidRPr="00206ACB">
        <w:t xml:space="preserve"> </w:t>
      </w:r>
      <w:r w:rsidRPr="00206ACB">
        <w:t>of</w:t>
      </w:r>
      <w:r w:rsidR="00AC466E" w:rsidRPr="00206ACB">
        <w:t xml:space="preserve"> </w:t>
      </w:r>
      <w:r w:rsidRPr="00206ACB">
        <w:t>this</w:t>
      </w:r>
      <w:r w:rsidR="00AC466E" w:rsidRPr="00206ACB">
        <w:t xml:space="preserve"> </w:t>
      </w:r>
      <w:r w:rsidRPr="00206ACB">
        <w:t>code</w:t>
      </w:r>
      <w:r w:rsidR="00AC466E" w:rsidRPr="00206ACB">
        <w:t xml:space="preserve"> </w:t>
      </w:r>
      <w:r w:rsidRPr="00206ACB">
        <w:t>is</w:t>
      </w:r>
      <w:r w:rsidR="00AC466E" w:rsidRPr="00206ACB">
        <w:t xml:space="preserve"> </w:t>
      </w:r>
      <w:r w:rsidRPr="00206ACB">
        <w:t>unchanged</w:t>
      </w:r>
      <w:r w:rsidR="00AC466E" w:rsidRPr="00206ACB">
        <w:t xml:space="preserve"> </w:t>
      </w:r>
      <w:r w:rsidRPr="00206ACB">
        <w:t>from</w:t>
      </w:r>
      <w:r w:rsidR="00AC466E" w:rsidRPr="00206ACB">
        <w:t xml:space="preserve"> </w:t>
      </w:r>
      <w:r w:rsidRPr="00206ACB">
        <w:t>the</w:t>
      </w:r>
      <w:r w:rsidR="00AC466E" w:rsidRPr="00206ACB">
        <w:t xml:space="preserve"> </w:t>
      </w:r>
      <w:r w:rsidRPr="00206ACB">
        <w:t>previous</w:t>
      </w:r>
      <w:r w:rsidR="00AC466E" w:rsidRPr="00206ACB">
        <w:t xml:space="preserve"> </w:t>
      </w:r>
      <w:r w:rsidRPr="00206ACB">
        <w:t>example.</w:t>
      </w:r>
      <w:r w:rsidR="00AC466E" w:rsidRPr="00206ACB">
        <w:t xml:space="preserve"> </w:t>
      </w:r>
      <w:r w:rsidRPr="00206ACB">
        <w:t>Our</w:t>
      </w:r>
      <w:r w:rsidR="00AC466E" w:rsidRPr="00206ACB">
        <w:t xml:space="preserve"> </w:t>
      </w:r>
      <w:r w:rsidRPr="00206ACB">
        <w:t>new</w:t>
      </w:r>
      <w:r w:rsidR="00AC466E" w:rsidRPr="00206ACB">
        <w:t xml:space="preserve"> </w:t>
      </w:r>
      <w:r w:rsidRPr="00206ACB">
        <w:t>scroll</w:t>
      </w:r>
      <w:r w:rsidR="00AC466E" w:rsidRPr="00206ACB">
        <w:t xml:space="preserve"> </w:t>
      </w:r>
      <w:r w:rsidRPr="00206ACB">
        <w:t>code</w:t>
      </w:r>
      <w:r w:rsidR="00AC466E" w:rsidRPr="00206ACB">
        <w:t xml:space="preserve"> </w:t>
      </w:r>
      <w:r w:rsidRPr="00206ACB">
        <w:t>begins</w:t>
      </w:r>
      <w:r w:rsidR="00AC466E" w:rsidRPr="00206ACB">
        <w:t xml:space="preserve"> </w:t>
      </w:r>
      <w:r w:rsidRPr="00206ACB">
        <w:t>at</w:t>
      </w:r>
      <w:r w:rsidR="00AC466E" w:rsidRPr="00206ACB">
        <w:t xml:space="preserve"> </w:t>
      </w:r>
      <w:r w:rsidRPr="00206ACB">
        <w:t>line</w:t>
      </w:r>
      <w:r w:rsidR="00AC466E" w:rsidRPr="00206ACB">
        <w:t xml:space="preserve"> </w:t>
      </w:r>
      <w:r w:rsidRPr="00206ACB">
        <w:t>28.</w:t>
      </w:r>
      <w:r w:rsidR="00AC466E" w:rsidRPr="00206ACB">
        <w:t xml:space="preserve"> </w:t>
      </w:r>
      <w:r w:rsidRPr="00206ACB">
        <w:t>Note</w:t>
      </w:r>
      <w:r w:rsidR="00AC466E" w:rsidRPr="00206ACB">
        <w:t xml:space="preserve"> </w:t>
      </w:r>
      <w:r w:rsidRPr="00206ACB">
        <w:t>that</w:t>
      </w:r>
      <w:r w:rsidR="00AC466E" w:rsidRPr="00206ACB">
        <w:t xml:space="preserve"> </w:t>
      </w:r>
      <w:r w:rsidRPr="00206ACB">
        <w:t>you</w:t>
      </w:r>
      <w:r w:rsidR="00AC466E" w:rsidRPr="00206ACB">
        <w:t xml:space="preserve"> </w:t>
      </w:r>
      <w:r w:rsidRPr="00206ACB">
        <w:t>must</w:t>
      </w:r>
      <w:r w:rsidR="00AC466E" w:rsidRPr="00206ACB">
        <w:t xml:space="preserve"> </w:t>
      </w:r>
      <w:r w:rsidRPr="00206ACB">
        <w:rPr>
          <w:rStyle w:val="Emphasis"/>
          <w:rFonts w:eastAsiaTheme="majorEastAsia" w:cstheme="minorHAnsi"/>
          <w:color w:val="111111"/>
          <w:szCs w:val="26"/>
        </w:rPr>
        <w:t>always</w:t>
      </w:r>
      <w:r w:rsidR="00AC466E" w:rsidRPr="00206ACB">
        <w:t xml:space="preserve"> </w:t>
      </w:r>
      <w:r w:rsidRPr="00206ACB">
        <w:t>set</w:t>
      </w:r>
      <w:r w:rsidR="00AC466E" w:rsidRPr="00206ACB">
        <w:t xml:space="preserve"> </w:t>
      </w:r>
      <w:r w:rsidRPr="00206ACB">
        <w:t>scroll</w:t>
      </w:r>
      <w:r w:rsidR="00AC466E" w:rsidRPr="00206ACB">
        <w:t xml:space="preserve"> </w:t>
      </w:r>
      <w:r w:rsidRPr="00206ACB">
        <w:t>positions</w:t>
      </w:r>
      <w:r w:rsidR="00AC466E" w:rsidRPr="00206ACB">
        <w:t xml:space="preserve"> </w:t>
      </w:r>
      <w:r w:rsidRPr="00206ACB">
        <w:t>at</w:t>
      </w:r>
      <w:r w:rsidR="00AC466E" w:rsidRPr="00206ACB">
        <w:t xml:space="preserve"> </w:t>
      </w:r>
      <w:r w:rsidRPr="00206ACB">
        <w:t>the</w:t>
      </w:r>
      <w:r w:rsidR="00AC466E" w:rsidRPr="00206ACB">
        <w:t xml:space="preserve"> </w:t>
      </w:r>
      <w:r w:rsidRPr="00206ACB">
        <w:t>end</w:t>
      </w:r>
      <w:r w:rsidR="00AC466E" w:rsidRPr="00206ACB">
        <w:t xml:space="preserve"> </w:t>
      </w:r>
      <w:r w:rsidRPr="00206ACB">
        <w:t>of</w:t>
      </w:r>
      <w:r w:rsidR="00AC466E" w:rsidRPr="00206ACB">
        <w:t xml:space="preserve"> </w:t>
      </w:r>
      <w:r w:rsidRPr="00206ACB">
        <w:t>the</w:t>
      </w:r>
      <w:r w:rsidR="00AC466E" w:rsidRPr="00206ACB">
        <w:t xml:space="preserve"> </w:t>
      </w:r>
      <w:r w:rsidRPr="00206ACB">
        <w:t>NMI</w:t>
      </w:r>
      <w:r w:rsidR="00AC466E" w:rsidRPr="00206ACB">
        <w:t xml:space="preserve"> </w:t>
      </w:r>
      <w:r w:rsidRPr="00206ACB">
        <w:t>handler,</w:t>
      </w:r>
      <w:r w:rsidR="00AC466E" w:rsidRPr="00206ACB">
        <w:t xml:space="preserve"> </w:t>
      </w:r>
      <w:r w:rsidRPr="00206ACB">
        <w:t>right</w:t>
      </w:r>
      <w:r w:rsidR="00AC466E" w:rsidRPr="00206ACB">
        <w:t xml:space="preserve"> </w:t>
      </w:r>
      <w:r w:rsidRPr="00206ACB">
        <w:t>before</w:t>
      </w:r>
      <w:r w:rsidR="00AC466E" w:rsidRPr="00206ACB">
        <w:t xml:space="preserve"> </w:t>
      </w:r>
      <w:r w:rsidRPr="002C4900">
        <w:rPr>
          <w:rStyle w:val="QuoteChar"/>
        </w:rPr>
        <w:t>RTI</w:t>
      </w:r>
      <w:r w:rsidRPr="00206ACB">
        <w:t>.</w:t>
      </w:r>
      <w:r w:rsidR="00AC466E" w:rsidRPr="00206ACB">
        <w:t xml:space="preserve"> </w:t>
      </w:r>
      <w:r w:rsidRPr="00206ACB">
        <w:t>If</w:t>
      </w:r>
      <w:r w:rsidR="00AC466E" w:rsidRPr="00206ACB">
        <w:t xml:space="preserve"> </w:t>
      </w:r>
      <w:r w:rsidRPr="00206ACB">
        <w:t>you</w:t>
      </w:r>
      <w:r w:rsidR="00AC466E" w:rsidRPr="00206ACB">
        <w:t xml:space="preserve"> </w:t>
      </w:r>
      <w:r w:rsidRPr="00206ACB">
        <w:t>set</w:t>
      </w:r>
      <w:r w:rsidR="00AC466E" w:rsidRPr="00206ACB">
        <w:t xml:space="preserve"> </w:t>
      </w:r>
      <w:r w:rsidRPr="00206ACB">
        <w:t>scroll</w:t>
      </w:r>
      <w:r w:rsidR="00AC466E" w:rsidRPr="00206ACB">
        <w:t xml:space="preserve"> </w:t>
      </w:r>
      <w:r w:rsidRPr="00206ACB">
        <w:t>positions</w:t>
      </w:r>
      <w:r w:rsidR="00AC466E" w:rsidRPr="00206ACB">
        <w:t xml:space="preserve"> </w:t>
      </w:r>
      <w:r w:rsidRPr="00206ACB">
        <w:t>earlier,</w:t>
      </w:r>
      <w:r w:rsidR="00AC466E" w:rsidRPr="00206ACB">
        <w:t xml:space="preserve"> </w:t>
      </w:r>
      <w:r w:rsidRPr="00206ACB">
        <w:t>other</w:t>
      </w:r>
      <w:r w:rsidR="00AC466E" w:rsidRPr="00206ACB">
        <w:t xml:space="preserve"> </w:t>
      </w:r>
      <w:r w:rsidRPr="00206ACB">
        <w:t>writes</w:t>
      </w:r>
      <w:r w:rsidR="00AC466E" w:rsidRPr="00206ACB">
        <w:t xml:space="preserve"> </w:t>
      </w:r>
      <w:r w:rsidRPr="00206ACB">
        <w:t>to</w:t>
      </w:r>
      <w:r w:rsidR="00AC466E" w:rsidRPr="00206ACB">
        <w:t xml:space="preserve"> </w:t>
      </w:r>
      <w:r w:rsidRPr="00206ACB">
        <w:t>PPU</w:t>
      </w:r>
      <w:r w:rsidR="00AC466E" w:rsidRPr="00206ACB">
        <w:t xml:space="preserve"> </w:t>
      </w:r>
      <w:r w:rsidRPr="00206ACB">
        <w:t>memory</w:t>
      </w:r>
      <w:r w:rsidR="00AC466E" w:rsidRPr="00206ACB">
        <w:t xml:space="preserve"> </w:t>
      </w:r>
      <w:r w:rsidRPr="00206ACB">
        <w:t>can</w:t>
      </w:r>
      <w:r w:rsidR="00AC466E" w:rsidRPr="00206ACB">
        <w:t xml:space="preserve"> </w:t>
      </w:r>
      <w:r w:rsidRPr="00206ACB">
        <w:t>interfere</w:t>
      </w:r>
      <w:r w:rsidR="00AC466E" w:rsidRPr="00206ACB">
        <w:t xml:space="preserve"> </w:t>
      </w:r>
      <w:r w:rsidRPr="00206ACB">
        <w:t>with</w:t>
      </w:r>
      <w:r w:rsidR="00AC466E" w:rsidRPr="00206ACB">
        <w:t xml:space="preserve"> </w:t>
      </w:r>
      <w:r w:rsidRPr="00206ACB">
        <w:t>how</w:t>
      </w:r>
      <w:r w:rsidR="00AC466E" w:rsidRPr="00206ACB">
        <w:t xml:space="preserve"> </w:t>
      </w:r>
      <w:r w:rsidRPr="00206ACB">
        <w:t>the</w:t>
      </w:r>
      <w:r w:rsidR="00AC466E" w:rsidRPr="00206ACB">
        <w:t xml:space="preserve"> </w:t>
      </w:r>
      <w:r w:rsidRPr="00206ACB">
        <w:t>PPU</w:t>
      </w:r>
      <w:r w:rsidR="00AC466E" w:rsidRPr="00206ACB">
        <w:t xml:space="preserve"> </w:t>
      </w:r>
      <w:r w:rsidRPr="00206ACB">
        <w:t>calculates</w:t>
      </w:r>
      <w:r w:rsidR="00AC466E" w:rsidRPr="00206ACB">
        <w:t xml:space="preserve"> </w:t>
      </w:r>
      <w:r w:rsidRPr="00206ACB">
        <w:t>scroll</w:t>
      </w:r>
      <w:r w:rsidR="00AC466E" w:rsidRPr="00206ACB">
        <w:t xml:space="preserve"> </w:t>
      </w:r>
      <w:r w:rsidRPr="00206ACB">
        <w:t>positions,</w:t>
      </w:r>
      <w:r w:rsidR="00AC466E" w:rsidRPr="00206ACB">
        <w:t xml:space="preserve"> </w:t>
      </w:r>
      <w:r w:rsidRPr="00206ACB">
        <w:t>leading</w:t>
      </w:r>
      <w:r w:rsidR="00AC466E" w:rsidRPr="00206ACB">
        <w:t xml:space="preserve"> </w:t>
      </w:r>
      <w:r w:rsidRPr="00206ACB">
        <w:t>to</w:t>
      </w:r>
      <w:r w:rsidR="00AC466E" w:rsidRPr="00206ACB">
        <w:t xml:space="preserve"> </w:t>
      </w:r>
      <w:r w:rsidRPr="00206ACB">
        <w:t>unexpected</w:t>
      </w:r>
      <w:r w:rsidR="00AC466E" w:rsidRPr="00206ACB">
        <w:t xml:space="preserve"> </w:t>
      </w:r>
      <w:r w:rsidRPr="00206ACB">
        <w:t>behavior.</w:t>
      </w:r>
      <w:r w:rsidRPr="00206ACB">
        <w:rPr>
          <w:rStyle w:val="marginnote"/>
          <w:rFonts w:cstheme="minorHAnsi"/>
          <w:color w:val="111111"/>
          <w:szCs w:val="26"/>
        </w:rPr>
        <w:t>For</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full</w:t>
      </w:r>
      <w:r w:rsidR="00AC466E" w:rsidRPr="00206ACB">
        <w:rPr>
          <w:rStyle w:val="marginnote"/>
          <w:rFonts w:cstheme="minorHAnsi"/>
          <w:color w:val="111111"/>
          <w:szCs w:val="26"/>
        </w:rPr>
        <w:t xml:space="preserve"> </w:t>
      </w:r>
      <w:r w:rsidRPr="00206ACB">
        <w:rPr>
          <w:rStyle w:val="marginnote"/>
          <w:rFonts w:cstheme="minorHAnsi"/>
          <w:color w:val="111111"/>
          <w:szCs w:val="26"/>
        </w:rPr>
        <w:t>explanation</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how</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PPU</w:t>
      </w:r>
      <w:r w:rsidR="00AC466E" w:rsidRPr="00206ACB">
        <w:rPr>
          <w:rStyle w:val="marginnote"/>
          <w:rFonts w:cstheme="minorHAnsi"/>
          <w:color w:val="111111"/>
          <w:szCs w:val="26"/>
        </w:rPr>
        <w:t xml:space="preserve"> </w:t>
      </w:r>
      <w:r w:rsidRPr="00206ACB">
        <w:rPr>
          <w:rStyle w:val="marginnote"/>
          <w:rFonts w:cstheme="minorHAnsi"/>
          <w:color w:val="111111"/>
          <w:szCs w:val="26"/>
        </w:rPr>
        <w:t>calculates</w:t>
      </w:r>
      <w:r w:rsidR="00AC466E" w:rsidRPr="00206ACB">
        <w:rPr>
          <w:rStyle w:val="marginnote"/>
          <w:rFonts w:cstheme="minorHAnsi"/>
          <w:color w:val="111111"/>
          <w:szCs w:val="26"/>
        </w:rPr>
        <w:t xml:space="preserve"> </w:t>
      </w:r>
      <w:r w:rsidRPr="00206ACB">
        <w:rPr>
          <w:rStyle w:val="marginnote"/>
          <w:rFonts w:cstheme="minorHAnsi"/>
          <w:color w:val="111111"/>
          <w:szCs w:val="26"/>
        </w:rPr>
        <w:t>scroll</w:t>
      </w:r>
      <w:r w:rsidR="00AC466E" w:rsidRPr="00206ACB">
        <w:rPr>
          <w:rStyle w:val="marginnote"/>
          <w:rFonts w:cstheme="minorHAnsi"/>
          <w:color w:val="111111"/>
          <w:szCs w:val="26"/>
        </w:rPr>
        <w:t xml:space="preserve"> </w:t>
      </w:r>
      <w:r w:rsidRPr="00206ACB">
        <w:rPr>
          <w:rStyle w:val="marginnote"/>
          <w:rFonts w:cstheme="minorHAnsi"/>
          <w:color w:val="111111"/>
          <w:szCs w:val="26"/>
        </w:rPr>
        <w:t>positions,</w:t>
      </w:r>
      <w:r w:rsidR="00AC466E" w:rsidRPr="00206ACB">
        <w:rPr>
          <w:rStyle w:val="marginnote"/>
          <w:rFonts w:cstheme="minorHAnsi"/>
          <w:color w:val="111111"/>
          <w:szCs w:val="26"/>
        </w:rPr>
        <w:t xml:space="preserve"> </w:t>
      </w:r>
      <w:r w:rsidRPr="00206ACB">
        <w:rPr>
          <w:rStyle w:val="marginnote"/>
          <w:rFonts w:cstheme="minorHAnsi"/>
          <w:color w:val="111111"/>
          <w:szCs w:val="26"/>
        </w:rPr>
        <w:t>including</w:t>
      </w:r>
      <w:r w:rsidR="00AC466E" w:rsidRPr="00206ACB">
        <w:rPr>
          <w:rStyle w:val="marginnote"/>
          <w:rFonts w:cstheme="minorHAnsi"/>
          <w:color w:val="111111"/>
          <w:szCs w:val="26"/>
        </w:rPr>
        <w:t xml:space="preserve"> </w:t>
      </w:r>
      <w:r w:rsidRPr="00206ACB">
        <w:rPr>
          <w:rStyle w:val="marginnote"/>
          <w:rFonts w:cstheme="minorHAnsi"/>
          <w:color w:val="111111"/>
          <w:szCs w:val="26"/>
        </w:rPr>
        <w:t>a</w:t>
      </w:r>
      <w:r w:rsidR="00AC466E" w:rsidRPr="00206ACB">
        <w:rPr>
          <w:rStyle w:val="marginnote"/>
          <w:rFonts w:cstheme="minorHAnsi"/>
          <w:color w:val="111111"/>
          <w:szCs w:val="26"/>
        </w:rPr>
        <w:t xml:space="preserve"> </w:t>
      </w:r>
      <w:r w:rsidRPr="00206ACB">
        <w:rPr>
          <w:rStyle w:val="marginnote"/>
          <w:rFonts w:cstheme="minorHAnsi"/>
          <w:color w:val="111111"/>
          <w:szCs w:val="26"/>
        </w:rPr>
        <w:t>discussion</w:t>
      </w:r>
      <w:r w:rsidR="00AC466E" w:rsidRPr="00206ACB">
        <w:rPr>
          <w:rStyle w:val="marginnote"/>
          <w:rFonts w:cstheme="minorHAnsi"/>
          <w:color w:val="111111"/>
          <w:szCs w:val="26"/>
        </w:rPr>
        <w:t xml:space="preserve"> </w:t>
      </w:r>
      <w:r w:rsidRPr="00206ACB">
        <w:rPr>
          <w:rStyle w:val="marginnote"/>
          <w:rFonts w:cstheme="minorHAnsi"/>
          <w:color w:val="111111"/>
          <w:szCs w:val="26"/>
        </w:rPr>
        <w:t>of</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PPU's</w:t>
      </w:r>
      <w:r w:rsidR="00AC466E" w:rsidRPr="00206ACB">
        <w:rPr>
          <w:rStyle w:val="marginnote"/>
          <w:rFonts w:cstheme="minorHAnsi"/>
          <w:color w:val="111111"/>
          <w:szCs w:val="26"/>
        </w:rPr>
        <w:t xml:space="preserve"> </w:t>
      </w:r>
      <w:r w:rsidRPr="00206ACB">
        <w:rPr>
          <w:rStyle w:val="marginnote"/>
          <w:rFonts w:cstheme="minorHAnsi"/>
          <w:color w:val="111111"/>
          <w:szCs w:val="26"/>
        </w:rPr>
        <w:t>internal</w:t>
      </w:r>
      <w:r w:rsidR="00AC466E" w:rsidRPr="00206ACB">
        <w:rPr>
          <w:rStyle w:val="marginnote"/>
          <w:rFonts w:cstheme="minorHAnsi"/>
          <w:color w:val="111111"/>
          <w:szCs w:val="26"/>
        </w:rPr>
        <w:t xml:space="preserve"> </w:t>
      </w:r>
      <w:r w:rsidRPr="00206ACB">
        <w:rPr>
          <w:rStyle w:val="marginnote"/>
          <w:rFonts w:cstheme="minorHAnsi"/>
          <w:color w:val="111111"/>
          <w:szCs w:val="26"/>
        </w:rPr>
        <w:t>registers,</w:t>
      </w:r>
      <w:r w:rsidR="00AC466E" w:rsidRPr="00206ACB">
        <w:rPr>
          <w:rStyle w:val="marginnote"/>
          <w:rFonts w:cstheme="minorHAnsi"/>
          <w:color w:val="111111"/>
          <w:szCs w:val="26"/>
        </w:rPr>
        <w:t xml:space="preserve"> </w:t>
      </w:r>
      <w:r w:rsidRPr="00206ACB">
        <w:rPr>
          <w:rStyle w:val="marginnote"/>
          <w:rFonts w:cstheme="minorHAnsi"/>
          <w:color w:val="111111"/>
          <w:szCs w:val="26"/>
        </w:rPr>
        <w:t>see</w:t>
      </w:r>
      <w:r w:rsidR="00AC466E" w:rsidRPr="00206ACB">
        <w:rPr>
          <w:rStyle w:val="marginnote"/>
          <w:rFonts w:cstheme="minorHAnsi"/>
          <w:color w:val="111111"/>
          <w:szCs w:val="26"/>
        </w:rPr>
        <w:t xml:space="preserve"> </w:t>
      </w:r>
      <w:r w:rsidRPr="00206ACB">
        <w:rPr>
          <w:rStyle w:val="marginnote"/>
          <w:rFonts w:cstheme="minorHAnsi"/>
          <w:color w:val="111111"/>
          <w:szCs w:val="26"/>
        </w:rPr>
        <w:t>the</w:t>
      </w:r>
      <w:r w:rsidR="00AC466E" w:rsidRPr="00206ACB">
        <w:rPr>
          <w:rStyle w:val="marginnote"/>
          <w:rFonts w:cstheme="minorHAnsi"/>
          <w:color w:val="111111"/>
          <w:szCs w:val="26"/>
        </w:rPr>
        <w:t xml:space="preserve"> </w:t>
      </w:r>
      <w:r w:rsidRPr="00206ACB">
        <w:rPr>
          <w:rStyle w:val="marginnote"/>
          <w:rFonts w:cstheme="minorHAnsi"/>
          <w:color w:val="111111"/>
          <w:szCs w:val="26"/>
        </w:rPr>
        <w:t>NESDev</w:t>
      </w:r>
      <w:r w:rsidR="00AC466E" w:rsidRPr="00206ACB">
        <w:rPr>
          <w:rStyle w:val="marginnote"/>
          <w:rFonts w:cstheme="minorHAnsi"/>
          <w:color w:val="111111"/>
          <w:szCs w:val="26"/>
        </w:rPr>
        <w:t xml:space="preserve"> </w:t>
      </w:r>
      <w:r w:rsidRPr="00206ACB">
        <w:rPr>
          <w:rStyle w:val="marginnote"/>
          <w:rFonts w:cstheme="minorHAnsi"/>
          <w:color w:val="111111"/>
          <w:szCs w:val="26"/>
        </w:rPr>
        <w:t>Wiki</w:t>
      </w:r>
      <w:r w:rsidR="00AC466E" w:rsidRPr="00206ACB">
        <w:rPr>
          <w:rStyle w:val="marginnote"/>
          <w:rFonts w:cstheme="minorHAnsi"/>
          <w:color w:val="111111"/>
          <w:szCs w:val="26"/>
        </w:rPr>
        <w:t xml:space="preserve"> </w:t>
      </w:r>
      <w:r w:rsidRPr="00206ACB">
        <w:rPr>
          <w:rStyle w:val="marginnote"/>
          <w:rFonts w:cstheme="minorHAnsi"/>
          <w:color w:val="111111"/>
          <w:szCs w:val="26"/>
        </w:rPr>
        <w:t>page</w:t>
      </w:r>
      <w:r w:rsidR="00AC466E" w:rsidRPr="00206ACB">
        <w:rPr>
          <w:rStyle w:val="marginnote"/>
          <w:rFonts w:cstheme="minorHAnsi"/>
          <w:color w:val="111111"/>
          <w:szCs w:val="26"/>
        </w:rPr>
        <w:t xml:space="preserve"> </w:t>
      </w:r>
      <w:r w:rsidRPr="00206ACB">
        <w:rPr>
          <w:rStyle w:val="marginnote"/>
          <w:rFonts w:cstheme="minorHAnsi"/>
          <w:color w:val="111111"/>
          <w:szCs w:val="26"/>
        </w:rPr>
        <w:t>on</w:t>
      </w:r>
      <w:r w:rsidR="00AC466E" w:rsidRPr="00206ACB">
        <w:rPr>
          <w:rStyle w:val="marginnote"/>
          <w:rFonts w:cstheme="minorHAnsi"/>
          <w:color w:val="111111"/>
          <w:szCs w:val="26"/>
        </w:rPr>
        <w:t xml:space="preserve"> </w:t>
      </w:r>
      <w:hyperlink r:id="rId137" w:tgtFrame="_blank" w:history="1">
        <w:r w:rsidRPr="00206ACB">
          <w:rPr>
            <w:rStyle w:val="Hyperlink"/>
            <w:rFonts w:cstheme="minorHAnsi"/>
            <w:color w:val="82642B"/>
            <w:szCs w:val="26"/>
          </w:rPr>
          <w:t>PPU</w:t>
        </w:r>
        <w:r w:rsidR="00AC466E" w:rsidRPr="00206ACB">
          <w:rPr>
            <w:rStyle w:val="Hyperlink"/>
            <w:rFonts w:cstheme="minorHAnsi"/>
            <w:color w:val="82642B"/>
            <w:szCs w:val="26"/>
          </w:rPr>
          <w:t xml:space="preserve"> </w:t>
        </w:r>
        <w:r w:rsidRPr="00206ACB">
          <w:rPr>
            <w:rStyle w:val="Hyperlink"/>
            <w:rFonts w:cstheme="minorHAnsi"/>
            <w:color w:val="82642B"/>
            <w:szCs w:val="26"/>
          </w:rPr>
          <w:t>scrolling</w:t>
        </w:r>
      </w:hyperlink>
      <w:r w:rsidRPr="00206ACB">
        <w:rPr>
          <w:rStyle w:val="marginnote"/>
          <w:rFonts w:cstheme="minorHAnsi"/>
          <w:color w:val="111111"/>
          <w:szCs w:val="26"/>
        </w:rPr>
        <w:t>.</w:t>
      </w:r>
    </w:p>
    <w:p w14:paraId="69FF5CE5" w14:textId="60654D82" w:rsidR="003A4AA2" w:rsidRPr="00206ACB" w:rsidRDefault="003A4AA2" w:rsidP="00D8543A">
      <w:r w:rsidRPr="00206ACB">
        <w:t>The</w:t>
      </w:r>
      <w:r w:rsidR="00AC466E" w:rsidRPr="00206ACB">
        <w:t xml:space="preserve"> </w:t>
      </w:r>
      <w:r w:rsidRPr="00206ACB">
        <w:t>first</w:t>
      </w:r>
      <w:r w:rsidR="00AC466E" w:rsidRPr="00206ACB">
        <w:t xml:space="preserve"> </w:t>
      </w:r>
      <w:r w:rsidRPr="00206ACB">
        <w:t>thing</w:t>
      </w:r>
      <w:r w:rsidR="00AC466E" w:rsidRPr="00206ACB">
        <w:t xml:space="preserve"> </w:t>
      </w:r>
      <w:r w:rsidRPr="00206ACB">
        <w:t>that</w:t>
      </w:r>
      <w:r w:rsidR="00AC466E" w:rsidRPr="00206ACB">
        <w:t xml:space="preserve"> </w:t>
      </w:r>
      <w:r w:rsidRPr="00206ACB">
        <w:t>our</w:t>
      </w:r>
      <w:r w:rsidR="00AC466E" w:rsidRPr="00206ACB">
        <w:t xml:space="preserve"> </w:t>
      </w:r>
      <w:r w:rsidRPr="00206ACB">
        <w:t>new</w:t>
      </w:r>
      <w:r w:rsidR="00AC466E" w:rsidRPr="00206ACB">
        <w:t xml:space="preserve"> </w:t>
      </w:r>
      <w:r w:rsidRPr="00206ACB">
        <w:t>code</w:t>
      </w:r>
      <w:r w:rsidR="00AC466E" w:rsidRPr="00206ACB">
        <w:t xml:space="preserve"> </w:t>
      </w:r>
      <w:r w:rsidRPr="00206ACB">
        <w:t>does</w:t>
      </w:r>
      <w:r w:rsidR="00AC466E" w:rsidRPr="00206ACB">
        <w:t xml:space="preserve"> </w:t>
      </w:r>
      <w:r w:rsidRPr="00206ACB">
        <w:t>is</w:t>
      </w:r>
      <w:r w:rsidR="00AC466E" w:rsidRPr="00206ACB">
        <w:t xml:space="preserve"> </w:t>
      </w:r>
      <w:r w:rsidRPr="00206ACB">
        <w:t>check</w:t>
      </w:r>
      <w:r w:rsidR="00AC466E" w:rsidRPr="00206ACB">
        <w:t xml:space="preserve"> </w:t>
      </w:r>
      <w:r w:rsidRPr="00206ACB">
        <w:t>the</w:t>
      </w:r>
      <w:r w:rsidR="00AC466E" w:rsidRPr="00206ACB">
        <w:t xml:space="preserve"> </w:t>
      </w:r>
      <w:r w:rsidRPr="00206ACB">
        <w:t>current</w:t>
      </w:r>
      <w:r w:rsidR="00AC466E" w:rsidRPr="00206ACB">
        <w:t xml:space="preserve"> </w:t>
      </w:r>
      <w:r w:rsidRPr="00206ACB">
        <w:t>scroll</w:t>
      </w:r>
      <w:r w:rsidR="00AC466E" w:rsidRPr="00206ACB">
        <w:t xml:space="preserve"> </w:t>
      </w:r>
      <w:r w:rsidRPr="00206ACB">
        <w:t>position</w:t>
      </w:r>
      <w:r w:rsidR="00AC466E" w:rsidRPr="00206ACB">
        <w:t xml:space="preserve"> </w:t>
      </w:r>
      <w:r w:rsidRPr="00206ACB">
        <w:t>(</w:t>
      </w:r>
      <w:r w:rsidRPr="002C4900">
        <w:rPr>
          <w:rStyle w:val="QuoteChar"/>
        </w:rPr>
        <w:t>scroll</w:t>
      </w:r>
      <w:r w:rsidRPr="00206ACB">
        <w:t>)</w:t>
      </w:r>
      <w:r w:rsidR="00AC466E" w:rsidRPr="00206ACB">
        <w:t xml:space="preserve"> </w:t>
      </w:r>
      <w:r w:rsidRPr="00206ACB">
        <w:t>against</w:t>
      </w:r>
      <w:r w:rsidR="00AC466E" w:rsidRPr="00206ACB">
        <w:t xml:space="preserve"> </w:t>
      </w:r>
      <w:r w:rsidRPr="00206ACB">
        <w:t>zero.</w:t>
      </w:r>
      <w:r w:rsidR="00AC466E" w:rsidRPr="00206ACB">
        <w:t xml:space="preserve"> </w:t>
      </w:r>
      <w:r w:rsidRPr="00206ACB">
        <w:t>If</w:t>
      </w:r>
      <w:r w:rsidR="00AC466E" w:rsidRPr="00206ACB">
        <w:t xml:space="preserve"> </w:t>
      </w:r>
      <w:r w:rsidRPr="00206ACB">
        <w:t>it</w:t>
      </w:r>
      <w:r w:rsidR="00AC466E" w:rsidRPr="00206ACB">
        <w:t xml:space="preserve"> </w:t>
      </w:r>
      <w:r w:rsidRPr="00206ACB">
        <w:t>is</w:t>
      </w:r>
      <w:r w:rsidR="00AC466E" w:rsidRPr="00206ACB">
        <w:t xml:space="preserve"> </w:t>
      </w:r>
      <w:r w:rsidRPr="00206ACB">
        <w:t>zero,</w:t>
      </w:r>
      <w:r w:rsidR="00AC466E" w:rsidRPr="00206ACB">
        <w:t xml:space="preserve"> </w:t>
      </w:r>
      <w:r w:rsidRPr="00206ACB">
        <w:t>that</w:t>
      </w:r>
      <w:r w:rsidR="00AC466E" w:rsidRPr="00206ACB">
        <w:t xml:space="preserve"> </w:t>
      </w:r>
      <w:r w:rsidRPr="00206ACB">
        <w:t>means</w:t>
      </w:r>
      <w:r w:rsidR="00AC466E" w:rsidRPr="00206ACB">
        <w:t xml:space="preserve"> </w:t>
      </w:r>
      <w:r w:rsidRPr="00206ACB">
        <w:t>we</w:t>
      </w:r>
      <w:r w:rsidR="00AC466E" w:rsidRPr="00206ACB">
        <w:t xml:space="preserve"> </w:t>
      </w:r>
      <w:r w:rsidRPr="00206ACB">
        <w:t>are</w:t>
      </w:r>
      <w:r w:rsidR="00AC466E" w:rsidRPr="00206ACB">
        <w:t xml:space="preserve"> </w:t>
      </w:r>
      <w:r w:rsidRPr="00206ACB">
        <w:t>about</w:t>
      </w:r>
      <w:r w:rsidR="00AC466E" w:rsidRPr="00206ACB">
        <w:t xml:space="preserve"> </w:t>
      </w:r>
      <w:r w:rsidRPr="00206ACB">
        <w:t>to</w:t>
      </w:r>
      <w:r w:rsidR="00AC466E" w:rsidRPr="00206ACB">
        <w:t xml:space="preserve"> </w:t>
      </w:r>
      <w:r w:rsidRPr="00206ACB">
        <w:t>wrap</w:t>
      </w:r>
      <w:r w:rsidR="00AC466E" w:rsidRPr="00206ACB">
        <w:t xml:space="preserve"> </w:t>
      </w:r>
      <w:r w:rsidRPr="00206ACB">
        <w:t>to</w:t>
      </w:r>
      <w:r w:rsidR="00AC466E" w:rsidRPr="00206ACB">
        <w:t xml:space="preserve"> </w:t>
      </w:r>
      <w:r w:rsidRPr="00206ACB">
        <w:t>a</w:t>
      </w:r>
      <w:r w:rsidR="00AC466E" w:rsidRPr="00206ACB">
        <w:t xml:space="preserve"> </w:t>
      </w:r>
      <w:r w:rsidRPr="00206ACB">
        <w:t>new</w:t>
      </w:r>
      <w:r w:rsidR="00AC466E" w:rsidRPr="00206ACB">
        <w:t xml:space="preserve"> </w:t>
      </w:r>
      <w:r w:rsidRPr="00206ACB">
        <w:t>nametable,</w:t>
      </w:r>
      <w:r w:rsidR="00AC466E" w:rsidRPr="00206ACB">
        <w:t xml:space="preserve"> </w:t>
      </w:r>
      <w:r w:rsidRPr="00206ACB">
        <w:t>and</w:t>
      </w:r>
      <w:r w:rsidR="00AC466E" w:rsidRPr="00206ACB">
        <w:t xml:space="preserve"> </w:t>
      </w:r>
      <w:r w:rsidRPr="00206ACB">
        <w:t>we</w:t>
      </w:r>
      <w:r w:rsidR="00AC466E" w:rsidRPr="00206ACB">
        <w:t xml:space="preserve"> </w:t>
      </w:r>
      <w:r w:rsidRPr="00206ACB">
        <w:t>will</w:t>
      </w:r>
      <w:r w:rsidR="00AC466E" w:rsidRPr="00206ACB">
        <w:t xml:space="preserve"> </w:t>
      </w:r>
      <w:r w:rsidRPr="00206ACB">
        <w:t>need</w:t>
      </w:r>
      <w:r w:rsidR="00AC466E" w:rsidRPr="00206ACB">
        <w:t xml:space="preserve"> </w:t>
      </w:r>
      <w:r w:rsidRPr="00206ACB">
        <w:t>to</w:t>
      </w:r>
      <w:r w:rsidR="00AC466E" w:rsidRPr="00206ACB">
        <w:t xml:space="preserve"> </w:t>
      </w:r>
      <w:r w:rsidRPr="00206ACB">
        <w:t>change</w:t>
      </w:r>
      <w:r w:rsidR="00AC466E" w:rsidRPr="00206ACB">
        <w:t xml:space="preserve"> </w:t>
      </w:r>
      <w:r w:rsidRPr="00206ACB">
        <w:t>the</w:t>
      </w:r>
      <w:r w:rsidR="00AC466E" w:rsidRPr="00206ACB">
        <w:t xml:space="preserve"> </w:t>
      </w:r>
      <w:r w:rsidRPr="00206ACB">
        <w:t>base</w:t>
      </w:r>
      <w:r w:rsidR="00AC466E" w:rsidRPr="00206ACB">
        <w:t xml:space="preserve"> </w:t>
      </w:r>
      <w:r w:rsidRPr="00206ACB">
        <w:t>nametable.</w:t>
      </w:r>
      <w:r w:rsidR="00AC466E" w:rsidRPr="00206ACB">
        <w:t xml:space="preserve"> </w:t>
      </w:r>
      <w:r w:rsidRPr="002C4900">
        <w:rPr>
          <w:rStyle w:val="QuoteChar"/>
        </w:rPr>
        <w:t>BNE</w:t>
      </w:r>
      <w:r w:rsidR="00AC466E" w:rsidRPr="002C4900">
        <w:rPr>
          <w:rStyle w:val="QuoteChar"/>
        </w:rPr>
        <w:t xml:space="preserve"> </w:t>
      </w:r>
      <w:r w:rsidRPr="002C4900">
        <w:rPr>
          <w:rStyle w:val="QuoteChar"/>
        </w:rPr>
        <w:t>set_scroll_positions</w:t>
      </w:r>
      <w:r w:rsidR="00AC466E" w:rsidRPr="00206ACB">
        <w:t xml:space="preserve"> </w:t>
      </w:r>
      <w:r w:rsidRPr="00206ACB">
        <w:t>skips</w:t>
      </w:r>
      <w:r w:rsidR="00AC466E" w:rsidRPr="00206ACB">
        <w:t xml:space="preserve"> </w:t>
      </w:r>
      <w:r w:rsidRPr="00206ACB">
        <w:t>the</w:t>
      </w:r>
      <w:r w:rsidR="00AC466E" w:rsidRPr="00206ACB">
        <w:t xml:space="preserve"> </w:t>
      </w:r>
      <w:r w:rsidRPr="002C4900">
        <w:rPr>
          <w:rStyle w:val="QuoteChar"/>
        </w:rPr>
        <w:t>PPUCTRL</w:t>
      </w:r>
      <w:r w:rsidRPr="00206ACB">
        <w:t>-setting</w:t>
      </w:r>
      <w:r w:rsidR="00AC466E" w:rsidRPr="00206ACB">
        <w:t xml:space="preserve"> </w:t>
      </w:r>
      <w:r w:rsidRPr="00206ACB">
        <w:t>code</w:t>
      </w:r>
      <w:r w:rsidR="00AC466E" w:rsidRPr="00206ACB">
        <w:t xml:space="preserve"> </w:t>
      </w:r>
      <w:r w:rsidRPr="00206ACB">
        <w:t>if</w:t>
      </w:r>
      <w:r w:rsidR="00AC466E" w:rsidRPr="00206ACB">
        <w:t xml:space="preserve"> </w:t>
      </w:r>
      <w:r w:rsidRPr="002C4900">
        <w:rPr>
          <w:rStyle w:val="QuoteChar"/>
        </w:rPr>
        <w:t>scroll</w:t>
      </w:r>
      <w:r w:rsidR="00AC466E" w:rsidRPr="00206ACB">
        <w:t xml:space="preserve"> </w:t>
      </w:r>
      <w:r w:rsidRPr="00206ACB">
        <w:t>is</w:t>
      </w:r>
      <w:r w:rsidR="00AC466E" w:rsidRPr="00206ACB">
        <w:t xml:space="preserve"> </w:t>
      </w:r>
      <w:r w:rsidRPr="00206ACB">
        <w:t>not</w:t>
      </w:r>
      <w:r w:rsidR="00AC466E" w:rsidRPr="00206ACB">
        <w:t xml:space="preserve"> </w:t>
      </w:r>
      <w:r w:rsidRPr="00206ACB">
        <w:t>zero.</w:t>
      </w:r>
      <w:r w:rsidR="00AC466E" w:rsidRPr="00206ACB">
        <w:t xml:space="preserve"> </w:t>
      </w:r>
      <w:r w:rsidRPr="00206ACB">
        <w:t>Assuming</w:t>
      </w:r>
      <w:r w:rsidR="00AC466E" w:rsidRPr="00206ACB">
        <w:t xml:space="preserve"> </w:t>
      </w:r>
      <w:r w:rsidRPr="00206ACB">
        <w:t>that</w:t>
      </w:r>
      <w:r w:rsidR="00AC466E" w:rsidRPr="00206ACB">
        <w:t xml:space="preserve"> </w:t>
      </w:r>
      <w:r w:rsidRPr="00206ACB">
        <w:t>we</w:t>
      </w:r>
      <w:r w:rsidR="00AC466E" w:rsidRPr="00206ACB">
        <w:t xml:space="preserve"> </w:t>
      </w:r>
      <w:r w:rsidRPr="00206ACB">
        <w:t>do</w:t>
      </w:r>
      <w:r w:rsidR="00AC466E" w:rsidRPr="00206ACB">
        <w:t xml:space="preserve"> </w:t>
      </w:r>
      <w:r w:rsidRPr="00206ACB">
        <w:t>need</w:t>
      </w:r>
      <w:r w:rsidR="00AC466E" w:rsidRPr="00206ACB">
        <w:t xml:space="preserve"> </w:t>
      </w:r>
      <w:r w:rsidRPr="00206ACB">
        <w:t>to</w:t>
      </w:r>
      <w:r w:rsidR="00AC466E" w:rsidRPr="00206ACB">
        <w:t xml:space="preserve"> </w:t>
      </w:r>
      <w:r w:rsidRPr="00206ACB">
        <w:t>change</w:t>
      </w:r>
      <w:r w:rsidR="00AC466E" w:rsidRPr="00206ACB">
        <w:t xml:space="preserve"> </w:t>
      </w:r>
      <w:r w:rsidRPr="00206ACB">
        <w:t>the</w:t>
      </w:r>
      <w:r w:rsidR="00AC466E" w:rsidRPr="00206ACB">
        <w:t xml:space="preserve"> </w:t>
      </w:r>
      <w:r w:rsidRPr="00206ACB">
        <w:t>base</w:t>
      </w:r>
      <w:r w:rsidR="00AC466E" w:rsidRPr="00206ACB">
        <w:t xml:space="preserve"> </w:t>
      </w:r>
      <w:r w:rsidRPr="00206ACB">
        <w:t>nametable,</w:t>
      </w:r>
      <w:r w:rsidR="00AC466E" w:rsidRPr="00206ACB">
        <w:t xml:space="preserve"> </w:t>
      </w:r>
      <w:r w:rsidRPr="00206ACB">
        <w:t>we</w:t>
      </w:r>
      <w:r w:rsidR="00AC466E" w:rsidRPr="00206ACB">
        <w:t xml:space="preserve"> </w:t>
      </w:r>
      <w:r w:rsidRPr="00206ACB">
        <w:t>load</w:t>
      </w:r>
      <w:r w:rsidR="00AC466E" w:rsidRPr="00206ACB">
        <w:t xml:space="preserve"> </w:t>
      </w:r>
      <w:r w:rsidRPr="00206ACB">
        <w:t>the</w:t>
      </w:r>
      <w:r w:rsidR="00AC466E" w:rsidRPr="00206ACB">
        <w:t xml:space="preserve"> </w:t>
      </w:r>
      <w:r w:rsidRPr="00206ACB">
        <w:t>saved</w:t>
      </w:r>
      <w:r w:rsidR="00AC466E" w:rsidRPr="00206ACB">
        <w:t xml:space="preserve"> </w:t>
      </w:r>
      <w:r w:rsidRPr="00206ACB">
        <w:t>PPUCTRL</w:t>
      </w:r>
      <w:r w:rsidR="00AC466E" w:rsidRPr="00206ACB">
        <w:t xml:space="preserve"> </w:t>
      </w:r>
      <w:r w:rsidRPr="00206ACB">
        <w:t>settings</w:t>
      </w:r>
      <w:r w:rsidR="00AC466E" w:rsidRPr="00206ACB">
        <w:t xml:space="preserve"> </w:t>
      </w:r>
      <w:r w:rsidRPr="00206ACB">
        <w:t>and</w:t>
      </w:r>
      <w:r w:rsidR="00AC466E" w:rsidRPr="00206ACB">
        <w:t xml:space="preserve"> </w:t>
      </w:r>
      <w:r w:rsidRPr="00206ACB">
        <w:t>use</w:t>
      </w:r>
      <w:r w:rsidR="00AC466E" w:rsidRPr="00206ACB">
        <w:t xml:space="preserve"> </w:t>
      </w:r>
      <w:r w:rsidRPr="00206ACB">
        <w:t>a</w:t>
      </w:r>
      <w:r w:rsidR="00AC466E" w:rsidRPr="00206ACB">
        <w:t xml:space="preserve"> </w:t>
      </w:r>
      <w:r w:rsidRPr="00206ACB">
        <w:t>logical</w:t>
      </w:r>
      <w:r w:rsidR="00AC466E" w:rsidRPr="00206ACB">
        <w:t xml:space="preserve"> </w:t>
      </w:r>
      <w:r w:rsidRPr="00206ACB">
        <w:t>filter</w:t>
      </w:r>
      <w:r w:rsidR="00AC466E" w:rsidRPr="00206ACB">
        <w:t xml:space="preserve"> </w:t>
      </w:r>
      <w:r w:rsidRPr="00206ACB">
        <w:t>(</w:t>
      </w:r>
      <w:r w:rsidRPr="002C4900">
        <w:rPr>
          <w:rStyle w:val="QuoteChar"/>
        </w:rPr>
        <w:t>EOR</w:t>
      </w:r>
      <w:r w:rsidRPr="00206ACB">
        <w:t>)</w:t>
      </w:r>
      <w:r w:rsidR="00AC466E" w:rsidRPr="00206ACB">
        <w:t xml:space="preserve"> </w:t>
      </w:r>
      <w:r w:rsidRPr="00206ACB">
        <w:t>to</w:t>
      </w:r>
      <w:r w:rsidR="00AC466E" w:rsidRPr="00206ACB">
        <w:t xml:space="preserve"> </w:t>
      </w:r>
      <w:r w:rsidRPr="00206ACB">
        <w:t>flip</w:t>
      </w:r>
      <w:r w:rsidR="00AC466E" w:rsidRPr="00206ACB">
        <w:t xml:space="preserve"> </w:t>
      </w:r>
      <w:r w:rsidRPr="00206ACB">
        <w:t>a</w:t>
      </w:r>
      <w:r w:rsidR="00AC466E" w:rsidRPr="00206ACB">
        <w:t xml:space="preserve"> </w:t>
      </w:r>
      <w:r w:rsidRPr="00206ACB">
        <w:t>bit</w:t>
      </w:r>
      <w:r w:rsidR="00AC466E" w:rsidRPr="00206ACB">
        <w:t xml:space="preserve"> </w:t>
      </w:r>
      <w:r w:rsidRPr="00206ACB">
        <w:t>to</w:t>
      </w:r>
      <w:r w:rsidR="00AC466E" w:rsidRPr="00206ACB">
        <w:t xml:space="preserve"> </w:t>
      </w:r>
      <w:r w:rsidRPr="00206ACB">
        <w:t>its</w:t>
      </w:r>
      <w:r w:rsidR="00AC466E" w:rsidRPr="00206ACB">
        <w:t xml:space="preserve"> </w:t>
      </w:r>
      <w:r w:rsidRPr="00206ACB">
        <w:t>opposite.</w:t>
      </w:r>
    </w:p>
    <w:p w14:paraId="7BC996A2" w14:textId="32582B1C" w:rsidR="005A133A" w:rsidRPr="00206ACB" w:rsidRDefault="005A133A" w:rsidP="006A65D7">
      <w:pPr>
        <w:pStyle w:val="Heading3"/>
        <w:rPr>
          <w:rFonts w:cstheme="minorHAnsi"/>
        </w:rPr>
      </w:pPr>
      <w:bookmarkStart w:id="187" w:name="_Toc168434274"/>
      <w:bookmarkStart w:id="188" w:name="_Toc168779395"/>
      <w:r w:rsidRPr="00206ACB">
        <w:rPr>
          <w:rFonts w:cstheme="minorHAnsi"/>
        </w:rPr>
        <w:t>Logical</w:t>
      </w:r>
      <w:r w:rsidR="00AC466E" w:rsidRPr="00206ACB">
        <w:rPr>
          <w:rFonts w:cstheme="minorHAnsi"/>
        </w:rPr>
        <w:t xml:space="preserve"> </w:t>
      </w:r>
      <w:r w:rsidRPr="00206ACB">
        <w:rPr>
          <w:rFonts w:cstheme="minorHAnsi"/>
        </w:rPr>
        <w:t>Filters</w:t>
      </w:r>
      <w:bookmarkEnd w:id="187"/>
      <w:bookmarkEnd w:id="188"/>
    </w:p>
    <w:p w14:paraId="011D523A" w14:textId="67E61B7F" w:rsidR="003A4AA2" w:rsidRPr="00206ACB" w:rsidRDefault="003A4AA2" w:rsidP="00D8543A">
      <w:pPr>
        <w:rPr>
          <w:lang w:eastAsia="ja-JP"/>
        </w:rPr>
      </w:pPr>
      <w:r w:rsidRPr="00206ACB">
        <w:rPr>
          <w:lang w:eastAsia="ja-JP"/>
        </w:rPr>
        <w:t>Before</w:t>
      </w:r>
      <w:r w:rsidR="00AC466E" w:rsidRPr="00206ACB">
        <w:rPr>
          <w:lang w:eastAsia="ja-JP"/>
        </w:rPr>
        <w:t xml:space="preserve"> </w:t>
      </w:r>
      <w:r w:rsidRPr="00206ACB">
        <w:rPr>
          <w:lang w:eastAsia="ja-JP"/>
        </w:rPr>
        <w:t>continuing</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let's</w:t>
      </w:r>
      <w:r w:rsidR="00AC466E" w:rsidRPr="00206ACB">
        <w:rPr>
          <w:lang w:eastAsia="ja-JP"/>
        </w:rPr>
        <w:t xml:space="preserve"> </w:t>
      </w:r>
      <w:r w:rsidRPr="00206ACB">
        <w:rPr>
          <w:lang w:eastAsia="ja-JP"/>
        </w:rPr>
        <w:t>take</w:t>
      </w:r>
      <w:r w:rsidR="00AC466E" w:rsidRPr="00206ACB">
        <w:rPr>
          <w:lang w:eastAsia="ja-JP"/>
        </w:rPr>
        <w:t xml:space="preserve"> </w:t>
      </w:r>
      <w:r w:rsidRPr="00206ACB">
        <w:rPr>
          <w:lang w:eastAsia="ja-JP"/>
        </w:rPr>
        <w:t>some</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learn</w:t>
      </w:r>
      <w:r w:rsidR="00AC466E" w:rsidRPr="00206ACB">
        <w:rPr>
          <w:lang w:eastAsia="ja-JP"/>
        </w:rPr>
        <w:t xml:space="preserve"> </w:t>
      </w:r>
      <w:r w:rsidRPr="00206ACB">
        <w:rPr>
          <w:lang w:eastAsia="ja-JP"/>
        </w:rPr>
        <w:t>about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three</w:t>
      </w:r>
      <w:r w:rsidR="00AC466E" w:rsidRPr="00206ACB">
        <w:rPr>
          <w:lang w:eastAsia="ja-JP"/>
        </w:rPr>
        <w:t xml:space="preserve"> </w:t>
      </w:r>
      <w:r w:rsidRPr="00206ACB">
        <w:rPr>
          <w:lang w:eastAsia="ja-JP"/>
        </w:rPr>
        <w:t>logical</w:t>
      </w:r>
      <w:r w:rsidR="00AC466E" w:rsidRPr="00206ACB">
        <w:rPr>
          <w:lang w:eastAsia="ja-JP"/>
        </w:rPr>
        <w:t xml:space="preserve"> </w:t>
      </w:r>
      <w:r w:rsidRPr="00206ACB">
        <w:rPr>
          <w:lang w:eastAsia="ja-JP"/>
        </w:rPr>
        <w:t>filter</w:t>
      </w:r>
      <w:r w:rsidR="00AC466E" w:rsidRPr="00206ACB">
        <w:rPr>
          <w:lang w:eastAsia="ja-JP"/>
        </w:rPr>
        <w:t xml:space="preserve"> </w:t>
      </w:r>
      <w:r w:rsidRPr="00206ACB">
        <w:rPr>
          <w:lang w:eastAsia="ja-JP"/>
        </w:rPr>
        <w:t>opcodes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6502</w:t>
      </w:r>
      <w:r w:rsidR="00AC466E" w:rsidRPr="00206ACB">
        <w:rPr>
          <w:lang w:eastAsia="ja-JP"/>
        </w:rPr>
        <w:t xml:space="preserve"> </w:t>
      </w:r>
      <w:r w:rsidRPr="00206ACB">
        <w:rPr>
          <w:lang w:eastAsia="ja-JP"/>
        </w:rPr>
        <w:t>offers:</w:t>
      </w:r>
      <w:r w:rsidR="00AC466E" w:rsidRPr="00206ACB">
        <w:rPr>
          <w:lang w:eastAsia="ja-JP"/>
        </w:rPr>
        <w:t xml:space="preserve"> </w:t>
      </w:r>
      <w:r w:rsidRPr="002C4900">
        <w:rPr>
          <w:rStyle w:val="QuoteChar"/>
        </w:rPr>
        <w:t>AND</w:t>
      </w:r>
      <w:r w:rsidRPr="00206ACB">
        <w:rPr>
          <w:lang w:eastAsia="ja-JP"/>
        </w:rPr>
        <w:t>,</w:t>
      </w:r>
      <w:r w:rsidR="00AC466E" w:rsidRPr="00206ACB">
        <w:rPr>
          <w:lang w:eastAsia="ja-JP"/>
        </w:rPr>
        <w:t xml:space="preserve"> </w:t>
      </w:r>
      <w:r w:rsidRPr="002C4900">
        <w:rPr>
          <w:rStyle w:val="QuoteChar"/>
        </w:rPr>
        <w:t>ORA</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2C4900">
        <w:rPr>
          <w:rStyle w:val="QuoteChar"/>
        </w:rPr>
        <w:t>EOR</w:t>
      </w:r>
      <w:r w:rsidRPr="00206ACB">
        <w:rPr>
          <w:lang w:eastAsia="ja-JP"/>
        </w:rPr>
        <w:t>.</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opcode</w:t>
      </w:r>
      <w:r w:rsidR="00AC466E" w:rsidRPr="00206ACB">
        <w:rPr>
          <w:lang w:eastAsia="ja-JP"/>
        </w:rPr>
        <w:t xml:space="preserve"> </w:t>
      </w:r>
      <w:r w:rsidRPr="00206ACB">
        <w:rPr>
          <w:lang w:eastAsia="ja-JP"/>
        </w:rPr>
        <w:t>takes</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byte</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operand,</w:t>
      </w:r>
      <w:r w:rsidR="00AC466E" w:rsidRPr="00206ACB">
        <w:rPr>
          <w:lang w:eastAsia="ja-JP"/>
        </w:rPr>
        <w:t xml:space="preserve"> </w:t>
      </w:r>
      <w:r w:rsidRPr="00206ACB">
        <w:rPr>
          <w:lang w:eastAsia="ja-JP"/>
        </w:rPr>
        <w:t>compares</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operand</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corresponding</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changes</w:t>
      </w:r>
      <w:r w:rsidR="00AC466E" w:rsidRPr="00206ACB">
        <w:rPr>
          <w:lang w:eastAsia="ja-JP"/>
        </w:rPr>
        <w:t xml:space="preserve"> </w:t>
      </w:r>
      <w:r w:rsidRPr="00206ACB">
        <w:rPr>
          <w:lang w:eastAsia="ja-JP"/>
        </w:rPr>
        <w:t>individual</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stored</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Because</w:t>
      </w:r>
      <w:r w:rsidR="00AC466E" w:rsidRPr="00206ACB">
        <w:rPr>
          <w:lang w:eastAsia="ja-JP"/>
        </w:rPr>
        <w:t xml:space="preserve"> </w:t>
      </w:r>
      <w:r w:rsidRPr="00206ACB">
        <w:rPr>
          <w:lang w:eastAsia="ja-JP"/>
        </w:rPr>
        <w:t>logical</w:t>
      </w:r>
      <w:r w:rsidR="00AC466E" w:rsidRPr="00206ACB">
        <w:rPr>
          <w:lang w:eastAsia="ja-JP"/>
        </w:rPr>
        <w:t xml:space="preserve"> </w:t>
      </w:r>
      <w:r w:rsidRPr="00206ACB">
        <w:rPr>
          <w:lang w:eastAsia="ja-JP"/>
        </w:rPr>
        <w:t>filters</w:t>
      </w:r>
      <w:r w:rsidR="00AC466E" w:rsidRPr="00206ACB">
        <w:rPr>
          <w:lang w:eastAsia="ja-JP"/>
        </w:rPr>
        <w:t xml:space="preserve"> </w:t>
      </w:r>
      <w:r w:rsidRPr="00206ACB">
        <w:rPr>
          <w:lang w:eastAsia="ja-JP"/>
        </w:rPr>
        <w:t>make</w:t>
      </w:r>
      <w:r w:rsidR="00AC466E" w:rsidRPr="00206ACB">
        <w:rPr>
          <w:lang w:eastAsia="ja-JP"/>
        </w:rPr>
        <w:t xml:space="preserve"> </w:t>
      </w:r>
      <w:r w:rsidRPr="00206ACB">
        <w:rPr>
          <w:lang w:eastAsia="ja-JP"/>
        </w:rPr>
        <w:t>bit-by-bit</w:t>
      </w:r>
      <w:r w:rsidR="00AC466E" w:rsidRPr="00206ACB">
        <w:rPr>
          <w:lang w:eastAsia="ja-JP"/>
        </w:rPr>
        <w:t xml:space="preserve"> </w:t>
      </w:r>
      <w:r w:rsidRPr="00206ACB">
        <w:rPr>
          <w:lang w:eastAsia="ja-JP"/>
        </w:rPr>
        <w:t>comparisons,</w:t>
      </w:r>
      <w:r w:rsidR="00AC466E" w:rsidRPr="00206ACB">
        <w:rPr>
          <w:lang w:eastAsia="ja-JP"/>
        </w:rPr>
        <w:t xml:space="preserve"> </w:t>
      </w:r>
      <w:r w:rsidRPr="00206ACB">
        <w:rPr>
          <w:lang w:eastAsia="ja-JP"/>
        </w:rPr>
        <w:t>logical</w:t>
      </w:r>
      <w:r w:rsidR="00AC466E" w:rsidRPr="00206ACB">
        <w:rPr>
          <w:lang w:eastAsia="ja-JP"/>
        </w:rPr>
        <w:t xml:space="preserve"> </w:t>
      </w:r>
      <w:r w:rsidRPr="00206ACB">
        <w:rPr>
          <w:lang w:eastAsia="ja-JP"/>
        </w:rPr>
        <w:t>filter</w:t>
      </w:r>
      <w:r w:rsidR="00AC466E" w:rsidRPr="00206ACB">
        <w:rPr>
          <w:lang w:eastAsia="ja-JP"/>
        </w:rPr>
        <w:t xml:space="preserve"> </w:t>
      </w:r>
      <w:r w:rsidRPr="00206ACB">
        <w:rPr>
          <w:lang w:eastAsia="ja-JP"/>
        </w:rPr>
        <w:t>operands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usually</w:t>
      </w:r>
      <w:r w:rsidR="00AC466E" w:rsidRPr="00206ACB">
        <w:rPr>
          <w:lang w:eastAsia="ja-JP"/>
        </w:rPr>
        <w:t xml:space="preserve"> </w:t>
      </w:r>
      <w:r w:rsidRPr="00206ACB">
        <w:rPr>
          <w:lang w:eastAsia="ja-JP"/>
        </w:rPr>
        <w:t>expressed</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binary.</w:t>
      </w:r>
    </w:p>
    <w:p w14:paraId="5CE81A9D" w14:textId="2C49EBB2" w:rsidR="003A4AA2" w:rsidRPr="00206ACB" w:rsidRDefault="003A4AA2" w:rsidP="00D8543A">
      <w:pPr>
        <w:rPr>
          <w:lang w:eastAsia="ja-JP"/>
        </w:rPr>
      </w:pPr>
      <w:r w:rsidRPr="002C4900">
        <w:rPr>
          <w:rStyle w:val="QuoteChar"/>
        </w:rPr>
        <w:t>AND</w:t>
      </w:r>
      <w:r w:rsidR="00AC466E" w:rsidRPr="00206ACB">
        <w:rPr>
          <w:lang w:eastAsia="ja-JP"/>
        </w:rPr>
        <w:t xml:space="preserve"> </w:t>
      </w:r>
      <w:r w:rsidRPr="00206ACB">
        <w:rPr>
          <w:lang w:eastAsia="ja-JP"/>
        </w:rPr>
        <w:t>compares</w:t>
      </w:r>
      <w:r w:rsidR="00AC466E" w:rsidRPr="00206ACB">
        <w:rPr>
          <w:lang w:eastAsia="ja-JP"/>
        </w:rPr>
        <w:t xml:space="preserve"> </w:t>
      </w:r>
      <w:r w:rsidRPr="00206ACB">
        <w:rPr>
          <w:lang w:eastAsia="ja-JP"/>
        </w:rPr>
        <w:t>each</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operand</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corresponding</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sets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to</w:t>
      </w:r>
      <w:r w:rsidR="00AC466E" w:rsidRPr="00206ACB">
        <w:rPr>
          <w:lang w:eastAsia="ja-JP"/>
        </w:rPr>
        <w:t xml:space="preserve"> </w:t>
      </w:r>
      <w:r w:rsidRPr="002C4900">
        <w:rPr>
          <w:rStyle w:val="QuoteChar"/>
        </w:rPr>
        <w:t>1</w:t>
      </w:r>
      <w:r w:rsidR="00AC466E" w:rsidRPr="00206ACB">
        <w:rPr>
          <w:lang w:eastAsia="ja-JP"/>
        </w:rPr>
        <w:t xml:space="preserve"> </w:t>
      </w:r>
      <w:r w:rsidRPr="00206ACB">
        <w:rPr>
          <w:lang w:eastAsia="ja-JP"/>
        </w:rPr>
        <w:t>if</w:t>
      </w:r>
      <w:r w:rsidR="00AC466E" w:rsidRPr="00206ACB">
        <w:rPr>
          <w:lang w:eastAsia="ja-JP"/>
        </w:rPr>
        <w:t xml:space="preserve"> </w:t>
      </w:r>
      <w:r w:rsidRPr="00206ACB">
        <w:rPr>
          <w:i/>
          <w:iCs/>
          <w:lang w:eastAsia="ja-JP"/>
        </w:rPr>
        <w:t>both</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were</w:t>
      </w:r>
      <w:r w:rsidR="00AC466E" w:rsidRPr="00206ACB">
        <w:rPr>
          <w:lang w:eastAsia="ja-JP"/>
        </w:rPr>
        <w:t xml:space="preserve"> </w:t>
      </w:r>
      <w:r w:rsidRPr="002C4900">
        <w:rPr>
          <w:rStyle w:val="QuoteChar"/>
        </w:rPr>
        <w:t>1</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begin</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lastRenderedPageBreak/>
        <w:t>Otherwise,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sets</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to</w:t>
      </w:r>
      <w:r w:rsidR="00AC466E" w:rsidRPr="00206ACB">
        <w:rPr>
          <w:lang w:eastAsia="ja-JP"/>
        </w:rPr>
        <w:t xml:space="preserve"> </w:t>
      </w:r>
      <w:r w:rsidRPr="002C4900">
        <w:rPr>
          <w:rStyle w:val="QuoteChar"/>
        </w:rPr>
        <w:t>0</w:t>
      </w:r>
      <w:r w:rsidRPr="00206ACB">
        <w:rPr>
          <w:lang w:eastAsia="ja-JP"/>
        </w:rPr>
        <w:t>.</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example:</w:t>
      </w:r>
    </w:p>
    <w:p w14:paraId="64A80FA5" w14:textId="77777777" w:rsidR="00AA784E" w:rsidRPr="00AA784E" w:rsidRDefault="00AA784E" w:rsidP="00921FF2">
      <w:pPr>
        <w:widowControl/>
        <w:shd w:val="clear" w:color="auto" w:fill="292D3E"/>
        <w:kinsoku/>
        <w:overflowPunct/>
        <w:autoSpaceDE/>
        <w:autoSpaceDN/>
        <w:spacing w:before="0" w:after="0" w:line="240" w:lineRule="auto"/>
        <w:ind w:firstLine="360"/>
        <w:jc w:val="left"/>
        <w:rPr>
          <w:rFonts w:ascii="DejaVu Sans Mono" w:eastAsia="Times New Roman" w:hAnsi="DejaVu Sans Mono" w:cs="DejaVu Sans Mono"/>
          <w:color w:val="88030F"/>
          <w:kern w:val="0"/>
          <w:sz w:val="28"/>
          <w:szCs w:val="28"/>
          <w:shd w:val="clear" w:color="auto" w:fill="292D3E"/>
          <w:lang w:eastAsia="ja-JP"/>
        </w:rPr>
      </w:pPr>
      <w:r w:rsidRPr="00AA784E">
        <w:rPr>
          <w:rFonts w:ascii="DejaVu Sans Mono" w:eastAsia="Times New Roman" w:hAnsi="DejaVu Sans Mono" w:cs="DejaVu Sans Mono"/>
          <w:color w:val="10C26F"/>
          <w:kern w:val="0"/>
          <w:sz w:val="28"/>
          <w:szCs w:val="28"/>
          <w:lang w:eastAsia="ja-JP"/>
        </w:rPr>
        <w:t xml:space="preserve">  </w:t>
      </w:r>
      <w:r w:rsidRPr="00AA784E">
        <w:rPr>
          <w:rFonts w:ascii="DejaVu Sans Mono" w:eastAsia="Times New Roman" w:hAnsi="DejaVu Sans Mono" w:cs="DejaVu Sans Mono"/>
          <w:color w:val="E3371E"/>
          <w:kern w:val="0"/>
          <w:sz w:val="28"/>
          <w:szCs w:val="28"/>
          <w:lang w:eastAsia="ja-JP"/>
        </w:rPr>
        <w:t>LDA</w:t>
      </w:r>
      <w:r w:rsidRPr="00AA784E">
        <w:rPr>
          <w:rFonts w:ascii="DejaVu Sans Mono" w:eastAsia="Times New Roman" w:hAnsi="DejaVu Sans Mono" w:cs="DejaVu Sans Mono"/>
          <w:color w:val="10C26F"/>
          <w:kern w:val="0"/>
          <w:sz w:val="28"/>
          <w:szCs w:val="28"/>
          <w:lang w:eastAsia="ja-JP"/>
        </w:rPr>
        <w:t xml:space="preserve"> </w:t>
      </w:r>
      <w:r w:rsidRPr="00AA784E">
        <w:rPr>
          <w:rFonts w:ascii="DejaVu Sans Mono" w:eastAsia="Times New Roman" w:hAnsi="DejaVu Sans Mono" w:cs="DejaVu Sans Mono"/>
          <w:color w:val="FF7A48"/>
          <w:kern w:val="0"/>
          <w:sz w:val="28"/>
          <w:szCs w:val="28"/>
          <w:lang w:eastAsia="ja-JP"/>
        </w:rPr>
        <w:t>#</w:t>
      </w:r>
      <w:r w:rsidRPr="00AA784E">
        <w:rPr>
          <w:rFonts w:ascii="DejaVu Sans Mono" w:eastAsia="Times New Roman" w:hAnsi="DejaVu Sans Mono" w:cs="DejaVu Sans Mono"/>
          <w:color w:val="06BDD1"/>
          <w:kern w:val="0"/>
          <w:sz w:val="28"/>
          <w:szCs w:val="28"/>
          <w:lang w:eastAsia="ja-JP"/>
        </w:rPr>
        <w:t>%10101010</w:t>
      </w:r>
    </w:p>
    <w:p w14:paraId="78F9918B" w14:textId="77777777" w:rsidR="00AA784E" w:rsidRDefault="00AA784E" w:rsidP="00921FF2">
      <w:pPr>
        <w:shd w:val="clear" w:color="auto" w:fill="292D3E"/>
        <w:ind w:firstLine="360"/>
        <w:rPr>
          <w:rFonts w:ascii="DejaVu Sans Mono" w:eastAsia="Times New Roman" w:hAnsi="DejaVu Sans Mono" w:cs="DejaVu Sans Mono"/>
          <w:color w:val="06BDD1"/>
          <w:kern w:val="0"/>
          <w:sz w:val="28"/>
          <w:szCs w:val="28"/>
          <w:lang w:eastAsia="ja-JP"/>
        </w:rPr>
      </w:pPr>
      <w:r w:rsidRPr="00AA784E">
        <w:rPr>
          <w:rFonts w:ascii="DejaVu Sans Mono" w:eastAsia="Times New Roman" w:hAnsi="DejaVu Sans Mono" w:cs="DejaVu Sans Mono"/>
          <w:color w:val="10C26F"/>
          <w:kern w:val="0"/>
          <w:sz w:val="28"/>
          <w:szCs w:val="28"/>
          <w:lang w:eastAsia="ja-JP"/>
        </w:rPr>
        <w:t xml:space="preserve">  </w:t>
      </w:r>
      <w:r w:rsidRPr="00AA784E">
        <w:rPr>
          <w:rFonts w:ascii="DejaVu Sans Mono" w:eastAsia="Times New Roman" w:hAnsi="DejaVu Sans Mono" w:cs="DejaVu Sans Mono"/>
          <w:color w:val="E3371E"/>
          <w:kern w:val="0"/>
          <w:sz w:val="28"/>
          <w:szCs w:val="28"/>
          <w:lang w:eastAsia="ja-JP"/>
        </w:rPr>
        <w:t>AND</w:t>
      </w:r>
      <w:r w:rsidRPr="00AA784E">
        <w:rPr>
          <w:rFonts w:ascii="DejaVu Sans Mono" w:eastAsia="Times New Roman" w:hAnsi="DejaVu Sans Mono" w:cs="DejaVu Sans Mono"/>
          <w:color w:val="10C26F"/>
          <w:kern w:val="0"/>
          <w:sz w:val="28"/>
          <w:szCs w:val="28"/>
          <w:lang w:eastAsia="ja-JP"/>
        </w:rPr>
        <w:t xml:space="preserve"> </w:t>
      </w:r>
      <w:r w:rsidRPr="00AA784E">
        <w:rPr>
          <w:rFonts w:ascii="DejaVu Sans Mono" w:eastAsia="Times New Roman" w:hAnsi="DejaVu Sans Mono" w:cs="DejaVu Sans Mono"/>
          <w:color w:val="FF7A48"/>
          <w:kern w:val="0"/>
          <w:sz w:val="28"/>
          <w:szCs w:val="28"/>
          <w:lang w:eastAsia="ja-JP"/>
        </w:rPr>
        <w:t>#</w:t>
      </w:r>
      <w:r w:rsidRPr="00AA784E">
        <w:rPr>
          <w:rFonts w:ascii="DejaVu Sans Mono" w:eastAsia="Times New Roman" w:hAnsi="DejaVu Sans Mono" w:cs="DejaVu Sans Mono"/>
          <w:color w:val="06BDD1"/>
          <w:kern w:val="0"/>
          <w:sz w:val="28"/>
          <w:szCs w:val="28"/>
          <w:lang w:eastAsia="ja-JP"/>
        </w:rPr>
        <w:t>%00001111</w:t>
      </w:r>
    </w:p>
    <w:p w14:paraId="0CE3FA9D" w14:textId="1180102F" w:rsidR="003A4AA2" w:rsidRPr="00206ACB" w:rsidRDefault="003A4AA2" w:rsidP="00AA784E">
      <w:pPr>
        <w:rPr>
          <w:lang w:eastAsia="ja-JP"/>
        </w:rPr>
      </w:pPr>
      <w:r w:rsidRPr="00206ACB">
        <w:rPr>
          <w:lang w:eastAsia="ja-JP"/>
        </w:rPr>
        <w:t>After</w:t>
      </w:r>
      <w:r w:rsidR="00AC466E" w:rsidRPr="00206ACB">
        <w:rPr>
          <w:lang w:eastAsia="ja-JP"/>
        </w:rPr>
        <w:t xml:space="preserve"> </w:t>
      </w:r>
      <w:r w:rsidRPr="00206ACB">
        <w:rPr>
          <w:lang w:eastAsia="ja-JP"/>
        </w:rPr>
        <w:t>running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above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C4900">
        <w:rPr>
          <w:rStyle w:val="QuoteChar"/>
        </w:rPr>
        <w:t>#%00001010</w:t>
      </w:r>
      <w:r w:rsidRPr="00206ACB">
        <w:rPr>
          <w:lang w:eastAsia="ja-JP"/>
        </w:rPr>
        <w:t>.</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three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to</w:t>
      </w:r>
      <w:r w:rsidR="00AC466E" w:rsidRPr="00206ACB">
        <w:rPr>
          <w:lang w:eastAsia="ja-JP"/>
        </w:rPr>
        <w:t xml:space="preserve"> </w:t>
      </w:r>
      <w:r w:rsidRPr="002C4900">
        <w:rPr>
          <w:rStyle w:val="QuoteChar"/>
        </w:rPr>
        <w:t>1</w:t>
      </w:r>
      <w:r w:rsidR="00AC466E" w:rsidRPr="00206ACB">
        <w:rPr>
          <w:lang w:eastAsia="ja-JP"/>
        </w:rPr>
        <w:t xml:space="preserve"> </w:t>
      </w:r>
      <w:r w:rsidRPr="00206ACB">
        <w:rPr>
          <w:lang w:eastAsia="ja-JP"/>
        </w:rPr>
        <w:t>because</w:t>
      </w:r>
      <w:r w:rsidR="00AC466E" w:rsidRPr="00206ACB">
        <w:rPr>
          <w:lang w:eastAsia="ja-JP"/>
        </w:rPr>
        <w:t xml:space="preserve"> </w:t>
      </w:r>
      <w:r w:rsidRPr="00206ACB">
        <w:rPr>
          <w:lang w:eastAsia="ja-JP"/>
        </w:rPr>
        <w:t>for</w:t>
      </w:r>
      <w:r w:rsidR="00AC466E" w:rsidRPr="00206ACB">
        <w:rPr>
          <w:lang w:eastAsia="ja-JP"/>
        </w:rPr>
        <w:t xml:space="preserve"> </w:t>
      </w:r>
      <w:r w:rsidRPr="00206ACB">
        <w:rPr>
          <w:lang w:eastAsia="ja-JP"/>
        </w:rPr>
        <w:t>those</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both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initial</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C4900">
        <w:rPr>
          <w:rStyle w:val="QuoteChar"/>
        </w:rPr>
        <w:t>AND</w:t>
      </w:r>
      <w:r w:rsidR="00AC466E" w:rsidRPr="00206ACB">
        <w:rPr>
          <w:lang w:eastAsia="ja-JP"/>
        </w:rPr>
        <w:t xml:space="preserve"> </w:t>
      </w:r>
      <w:r w:rsidRPr="00206ACB">
        <w:rPr>
          <w:lang w:eastAsia="ja-JP"/>
        </w:rPr>
        <w:t>operand</w:t>
      </w:r>
      <w:r w:rsidR="00AC466E" w:rsidRPr="00206ACB">
        <w:rPr>
          <w:lang w:eastAsia="ja-JP"/>
        </w:rPr>
        <w:t xml:space="preserve"> </w:t>
      </w:r>
      <w:r w:rsidRPr="00206ACB">
        <w:rPr>
          <w:lang w:eastAsia="ja-JP"/>
        </w:rPr>
        <w:t>were</w:t>
      </w:r>
      <w:r w:rsidR="00AC466E" w:rsidRPr="00206ACB">
        <w:rPr>
          <w:lang w:eastAsia="ja-JP"/>
        </w:rPr>
        <w:t xml:space="preserve"> </w:t>
      </w:r>
      <w:r w:rsidRPr="002C4900">
        <w:rPr>
          <w:rStyle w:val="QuoteChar"/>
        </w:rPr>
        <w:t>1</w:t>
      </w:r>
      <w:r w:rsidRPr="00206ACB">
        <w:rPr>
          <w:lang w:eastAsia="ja-JP"/>
        </w:rPr>
        <w:t>.</w:t>
      </w:r>
      <w:r w:rsidR="00AC466E" w:rsidRPr="00206ACB">
        <w:rPr>
          <w:lang w:eastAsia="ja-JP"/>
        </w:rPr>
        <w:t xml:space="preserve"> </w:t>
      </w:r>
      <w:r w:rsidRPr="00206ACB">
        <w:rPr>
          <w:lang w:eastAsia="ja-JP"/>
        </w:rPr>
        <w:t>All</w:t>
      </w:r>
      <w:r w:rsidR="00AC466E" w:rsidRPr="00206ACB">
        <w:rPr>
          <w:lang w:eastAsia="ja-JP"/>
        </w:rPr>
        <w:t xml:space="preserve"> </w:t>
      </w:r>
      <w:r w:rsidRPr="00206ACB">
        <w:rPr>
          <w:lang w:eastAsia="ja-JP"/>
        </w:rPr>
        <w:t>other</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were</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zero.</w:t>
      </w:r>
    </w:p>
    <w:p w14:paraId="2112241E" w14:textId="2B374197" w:rsidR="003A4AA2" w:rsidRPr="00206ACB" w:rsidRDefault="003A4AA2" w:rsidP="00D8543A">
      <w:pPr>
        <w:rPr>
          <w:lang w:eastAsia="ja-JP"/>
        </w:rPr>
      </w:pPr>
      <w:r w:rsidRPr="002C4900">
        <w:rPr>
          <w:rStyle w:val="QuoteChar"/>
        </w:rPr>
        <w:t>ORA</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compares</w:t>
      </w:r>
      <w:r w:rsidR="00AC466E" w:rsidRPr="00206ACB">
        <w:rPr>
          <w:lang w:eastAsia="ja-JP"/>
        </w:rPr>
        <w:t xml:space="preserve"> </w:t>
      </w:r>
      <w:r w:rsidRPr="00206ACB">
        <w:rPr>
          <w:lang w:eastAsia="ja-JP"/>
        </w:rPr>
        <w:t>bit-by-bit</w:t>
      </w:r>
      <w:r w:rsidR="00AC466E" w:rsidRPr="00206ACB">
        <w:rPr>
          <w:lang w:eastAsia="ja-JP"/>
        </w:rPr>
        <w:t xml:space="preserve"> </w:t>
      </w:r>
      <w:r w:rsidRPr="00206ACB">
        <w:rPr>
          <w:lang w:eastAsia="ja-JP"/>
        </w:rPr>
        <w:t>like</w:t>
      </w:r>
      <w:r w:rsidR="00AC466E" w:rsidRPr="00206ACB">
        <w:rPr>
          <w:lang w:eastAsia="ja-JP"/>
        </w:rPr>
        <w:t xml:space="preserve"> </w:t>
      </w:r>
      <w:r w:rsidRPr="002C4900">
        <w:rPr>
          <w:rStyle w:val="QuoteChar"/>
        </w:rPr>
        <w:t>AND</w:t>
      </w:r>
      <w:r w:rsidRPr="00206ACB">
        <w:rPr>
          <w:lang w:eastAsia="ja-JP"/>
        </w:rPr>
        <w:t>,</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sets</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to</w:t>
      </w:r>
      <w:r w:rsidR="00AC466E" w:rsidRPr="00206ACB">
        <w:rPr>
          <w:lang w:eastAsia="ja-JP"/>
        </w:rPr>
        <w:t xml:space="preserve"> </w:t>
      </w:r>
      <w:r w:rsidRPr="002C4900">
        <w:rPr>
          <w:rStyle w:val="QuoteChar"/>
        </w:rPr>
        <w:t>1</w:t>
      </w:r>
      <w:r w:rsidR="00AC466E" w:rsidRPr="00206ACB">
        <w:rPr>
          <w:lang w:eastAsia="ja-JP"/>
        </w:rPr>
        <w:t xml:space="preserve"> </w:t>
      </w:r>
      <w:r w:rsidRPr="00206ACB">
        <w:rPr>
          <w:lang w:eastAsia="ja-JP"/>
        </w:rPr>
        <w:t>if</w:t>
      </w:r>
      <w:r w:rsidR="00AC466E" w:rsidRPr="00206ACB">
        <w:rPr>
          <w:lang w:eastAsia="ja-JP"/>
        </w:rPr>
        <w:t xml:space="preserve"> </w:t>
      </w:r>
      <w:r w:rsidRPr="00206ACB">
        <w:rPr>
          <w:i/>
          <w:iCs/>
          <w:lang w:eastAsia="ja-JP"/>
        </w:rPr>
        <w:t>either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operand</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are</w:t>
      </w:r>
      <w:r w:rsidR="00AC466E" w:rsidRPr="00206ACB">
        <w:rPr>
          <w:lang w:eastAsia="ja-JP"/>
        </w:rPr>
        <w:t xml:space="preserve"> </w:t>
      </w:r>
      <w:r w:rsidRPr="002C4900">
        <w:rPr>
          <w:rStyle w:val="QuoteChar"/>
        </w:rPr>
        <w:t>1</w:t>
      </w:r>
      <w:r w:rsidRPr="00206ACB">
        <w:rPr>
          <w:lang w:eastAsia="ja-JP"/>
        </w:rPr>
        <w:t>.</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if</w:t>
      </w:r>
      <w:r w:rsidR="00AC466E" w:rsidRPr="00206ACB">
        <w:rPr>
          <w:lang w:eastAsia="ja-JP"/>
        </w:rPr>
        <w:t xml:space="preserve"> </w:t>
      </w:r>
      <w:r w:rsidRPr="00206ACB">
        <w:rPr>
          <w:i/>
          <w:iCs/>
          <w:lang w:eastAsia="ja-JP"/>
        </w:rPr>
        <w:t>both</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operand</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example:</w:t>
      </w:r>
    </w:p>
    <w:p w14:paraId="7540CC3F" w14:textId="77777777" w:rsidR="00AA784E" w:rsidRPr="00AA784E" w:rsidRDefault="00AA784E" w:rsidP="00921FF2">
      <w:pPr>
        <w:widowControl/>
        <w:shd w:val="clear" w:color="auto" w:fill="292D3E"/>
        <w:kinsoku/>
        <w:overflowPunct/>
        <w:autoSpaceDE/>
        <w:autoSpaceDN/>
        <w:spacing w:before="0" w:after="0" w:line="240" w:lineRule="auto"/>
        <w:ind w:firstLine="360"/>
        <w:jc w:val="left"/>
        <w:rPr>
          <w:rFonts w:ascii="DejaVu Sans Mono" w:eastAsia="Times New Roman" w:hAnsi="DejaVu Sans Mono" w:cs="DejaVu Sans Mono"/>
          <w:color w:val="88030F"/>
          <w:kern w:val="0"/>
          <w:sz w:val="28"/>
          <w:szCs w:val="28"/>
          <w:shd w:val="clear" w:color="auto" w:fill="292D3E"/>
          <w:lang w:eastAsia="ja-JP"/>
        </w:rPr>
      </w:pPr>
      <w:r w:rsidRPr="00AA784E">
        <w:rPr>
          <w:rFonts w:ascii="DejaVu Sans Mono" w:eastAsia="Times New Roman" w:hAnsi="DejaVu Sans Mono" w:cs="DejaVu Sans Mono"/>
          <w:color w:val="10C26F"/>
          <w:kern w:val="0"/>
          <w:sz w:val="28"/>
          <w:szCs w:val="28"/>
          <w:lang w:eastAsia="ja-JP"/>
        </w:rPr>
        <w:t xml:space="preserve">  </w:t>
      </w:r>
      <w:r w:rsidRPr="00AA784E">
        <w:rPr>
          <w:rFonts w:ascii="DejaVu Sans Mono" w:eastAsia="Times New Roman" w:hAnsi="DejaVu Sans Mono" w:cs="DejaVu Sans Mono"/>
          <w:color w:val="E3371E"/>
          <w:kern w:val="0"/>
          <w:sz w:val="28"/>
          <w:szCs w:val="28"/>
          <w:lang w:eastAsia="ja-JP"/>
        </w:rPr>
        <w:t>LDA</w:t>
      </w:r>
      <w:r w:rsidRPr="00AA784E">
        <w:rPr>
          <w:rFonts w:ascii="DejaVu Sans Mono" w:eastAsia="Times New Roman" w:hAnsi="DejaVu Sans Mono" w:cs="DejaVu Sans Mono"/>
          <w:color w:val="10C26F"/>
          <w:kern w:val="0"/>
          <w:sz w:val="28"/>
          <w:szCs w:val="28"/>
          <w:lang w:eastAsia="ja-JP"/>
        </w:rPr>
        <w:t xml:space="preserve"> </w:t>
      </w:r>
      <w:r w:rsidRPr="00AA784E">
        <w:rPr>
          <w:rFonts w:ascii="DejaVu Sans Mono" w:eastAsia="Times New Roman" w:hAnsi="DejaVu Sans Mono" w:cs="DejaVu Sans Mono"/>
          <w:color w:val="FF7A48"/>
          <w:kern w:val="0"/>
          <w:sz w:val="28"/>
          <w:szCs w:val="28"/>
          <w:lang w:eastAsia="ja-JP"/>
        </w:rPr>
        <w:t>#</w:t>
      </w:r>
      <w:r w:rsidRPr="00AA784E">
        <w:rPr>
          <w:rFonts w:ascii="DejaVu Sans Mono" w:eastAsia="Times New Roman" w:hAnsi="DejaVu Sans Mono" w:cs="DejaVu Sans Mono"/>
          <w:color w:val="06BDD1"/>
          <w:kern w:val="0"/>
          <w:sz w:val="28"/>
          <w:szCs w:val="28"/>
          <w:lang w:eastAsia="ja-JP"/>
        </w:rPr>
        <w:t>%10101010</w:t>
      </w:r>
    </w:p>
    <w:p w14:paraId="427D6690" w14:textId="77777777" w:rsidR="00AA784E" w:rsidRDefault="00AA784E" w:rsidP="00921FF2">
      <w:pPr>
        <w:shd w:val="clear" w:color="auto" w:fill="292D3E"/>
        <w:ind w:firstLine="360"/>
        <w:rPr>
          <w:rFonts w:ascii="DejaVu Sans Mono" w:eastAsia="Times New Roman" w:hAnsi="DejaVu Sans Mono" w:cs="DejaVu Sans Mono"/>
          <w:color w:val="06BDD1"/>
          <w:kern w:val="0"/>
          <w:sz w:val="28"/>
          <w:szCs w:val="28"/>
          <w:lang w:eastAsia="ja-JP"/>
        </w:rPr>
      </w:pPr>
      <w:r w:rsidRPr="00AA784E">
        <w:rPr>
          <w:rFonts w:ascii="DejaVu Sans Mono" w:eastAsia="Times New Roman" w:hAnsi="DejaVu Sans Mono" w:cs="DejaVu Sans Mono"/>
          <w:color w:val="10C26F"/>
          <w:kern w:val="0"/>
          <w:sz w:val="28"/>
          <w:szCs w:val="28"/>
          <w:lang w:eastAsia="ja-JP"/>
        </w:rPr>
        <w:t xml:space="preserve">  </w:t>
      </w:r>
      <w:r w:rsidRPr="00AA784E">
        <w:rPr>
          <w:rFonts w:ascii="DejaVu Sans Mono" w:eastAsia="Times New Roman" w:hAnsi="DejaVu Sans Mono" w:cs="DejaVu Sans Mono"/>
          <w:color w:val="E3371E"/>
          <w:kern w:val="0"/>
          <w:sz w:val="28"/>
          <w:szCs w:val="28"/>
          <w:lang w:eastAsia="ja-JP"/>
        </w:rPr>
        <w:t>ORA</w:t>
      </w:r>
      <w:r w:rsidRPr="00AA784E">
        <w:rPr>
          <w:rFonts w:ascii="DejaVu Sans Mono" w:eastAsia="Times New Roman" w:hAnsi="DejaVu Sans Mono" w:cs="DejaVu Sans Mono"/>
          <w:color w:val="10C26F"/>
          <w:kern w:val="0"/>
          <w:sz w:val="28"/>
          <w:szCs w:val="28"/>
          <w:lang w:eastAsia="ja-JP"/>
        </w:rPr>
        <w:t xml:space="preserve"> </w:t>
      </w:r>
      <w:r w:rsidRPr="00AA784E">
        <w:rPr>
          <w:rFonts w:ascii="DejaVu Sans Mono" w:eastAsia="Times New Roman" w:hAnsi="DejaVu Sans Mono" w:cs="DejaVu Sans Mono"/>
          <w:color w:val="FF7A48"/>
          <w:kern w:val="0"/>
          <w:sz w:val="28"/>
          <w:szCs w:val="28"/>
          <w:lang w:eastAsia="ja-JP"/>
        </w:rPr>
        <w:t>#</w:t>
      </w:r>
      <w:r w:rsidRPr="00AA784E">
        <w:rPr>
          <w:rFonts w:ascii="DejaVu Sans Mono" w:eastAsia="Times New Roman" w:hAnsi="DejaVu Sans Mono" w:cs="DejaVu Sans Mono"/>
          <w:color w:val="06BDD1"/>
          <w:kern w:val="0"/>
          <w:sz w:val="28"/>
          <w:szCs w:val="28"/>
          <w:lang w:eastAsia="ja-JP"/>
        </w:rPr>
        <w:t>%00001111</w:t>
      </w:r>
    </w:p>
    <w:p w14:paraId="182D8208" w14:textId="0695F8FB" w:rsidR="003A4AA2" w:rsidRPr="00206ACB" w:rsidRDefault="003A4AA2" w:rsidP="00AA784E">
      <w:pPr>
        <w:rPr>
          <w:lang w:eastAsia="ja-JP"/>
        </w:rPr>
      </w:pPr>
      <w:r w:rsidRPr="00206ACB">
        <w:rPr>
          <w:lang w:eastAsia="ja-JP"/>
        </w:rPr>
        <w:t>After</w:t>
      </w:r>
      <w:r w:rsidR="00AC466E" w:rsidRPr="00206ACB">
        <w:rPr>
          <w:lang w:eastAsia="ja-JP"/>
        </w:rPr>
        <w:t xml:space="preserve"> </w:t>
      </w:r>
      <w:r w:rsidRPr="00206ACB">
        <w:rPr>
          <w:lang w:eastAsia="ja-JP"/>
        </w:rPr>
        <w:t>running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above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C4900">
        <w:rPr>
          <w:rStyle w:val="QuoteChar"/>
        </w:rPr>
        <w:t>#%10101111</w:t>
      </w:r>
      <w:r w:rsidRPr="00206ACB">
        <w:rPr>
          <w:lang w:eastAsia="ja-JP"/>
        </w:rPr>
        <w:t>.</w:t>
      </w:r>
    </w:p>
    <w:p w14:paraId="24E23BE2" w14:textId="341E8902" w:rsidR="003A4AA2" w:rsidRPr="00206ACB" w:rsidRDefault="003A4AA2" w:rsidP="00D8543A">
      <w:pPr>
        <w:rPr>
          <w:lang w:eastAsia="ja-JP"/>
        </w:rPr>
      </w:pPr>
      <w:r w:rsidRPr="00206ACB">
        <w:rPr>
          <w:lang w:eastAsia="ja-JP"/>
        </w:rPr>
        <w:t>The</w:t>
      </w:r>
      <w:r w:rsidR="00AC466E" w:rsidRPr="00206ACB">
        <w:rPr>
          <w:lang w:eastAsia="ja-JP"/>
        </w:rPr>
        <w:t xml:space="preserve"> </w:t>
      </w:r>
      <w:r w:rsidRPr="00206ACB">
        <w:rPr>
          <w:lang w:eastAsia="ja-JP"/>
        </w:rPr>
        <w:t>final</w:t>
      </w:r>
      <w:r w:rsidR="00AC466E" w:rsidRPr="00206ACB">
        <w:rPr>
          <w:lang w:eastAsia="ja-JP"/>
        </w:rPr>
        <w:t xml:space="preserve"> </w:t>
      </w:r>
      <w:r w:rsidRPr="00206ACB">
        <w:rPr>
          <w:lang w:eastAsia="ja-JP"/>
        </w:rPr>
        <w:t>logical</w:t>
      </w:r>
      <w:r w:rsidR="00AC466E" w:rsidRPr="00206ACB">
        <w:rPr>
          <w:lang w:eastAsia="ja-JP"/>
        </w:rPr>
        <w:t xml:space="preserve"> </w:t>
      </w:r>
      <w:r w:rsidRPr="00206ACB">
        <w:rPr>
          <w:lang w:eastAsia="ja-JP"/>
        </w:rPr>
        <w:t>filter</w:t>
      </w:r>
      <w:r w:rsidR="00AC466E" w:rsidRPr="00206ACB">
        <w:rPr>
          <w:lang w:eastAsia="ja-JP"/>
        </w:rPr>
        <w:t xml:space="preserve"> </w:t>
      </w:r>
      <w:r w:rsidRPr="00206ACB">
        <w:rPr>
          <w:lang w:eastAsia="ja-JP"/>
        </w:rPr>
        <w:t>is</w:t>
      </w:r>
      <w:r w:rsidR="00AC466E" w:rsidRPr="00206ACB">
        <w:rPr>
          <w:lang w:eastAsia="ja-JP"/>
        </w:rPr>
        <w:t xml:space="preserve"> </w:t>
      </w:r>
      <w:r w:rsidRPr="002C4900">
        <w:rPr>
          <w:rStyle w:val="QuoteChar"/>
        </w:rPr>
        <w:t>EOR</w:t>
      </w:r>
      <w:r w:rsidR="00AC466E" w:rsidRPr="00206ACB">
        <w:rPr>
          <w:lang w:eastAsia="ja-JP"/>
        </w:rPr>
        <w:t xml:space="preserve"> </w:t>
      </w:r>
      <w:r w:rsidRPr="00206ACB">
        <w:rPr>
          <w:lang w:eastAsia="ja-JP"/>
        </w:rPr>
        <w:t>("Exclusive</w:t>
      </w:r>
      <w:r w:rsidR="00AC466E" w:rsidRPr="00206ACB">
        <w:rPr>
          <w:lang w:eastAsia="ja-JP"/>
        </w:rPr>
        <w:t xml:space="preserve"> </w:t>
      </w:r>
      <w:r w:rsidRPr="00206ACB">
        <w:rPr>
          <w:lang w:eastAsia="ja-JP"/>
        </w:rPr>
        <w:t>OR",</w:t>
      </w:r>
      <w:r w:rsidR="00AC466E" w:rsidRPr="00206ACB">
        <w:rPr>
          <w:lang w:eastAsia="ja-JP"/>
        </w:rPr>
        <w:t xml:space="preserve"> </w:t>
      </w:r>
      <w:r w:rsidRPr="00206ACB">
        <w:rPr>
          <w:lang w:eastAsia="ja-JP"/>
        </w:rPr>
        <w:t>more</w:t>
      </w:r>
      <w:r w:rsidR="00AC466E" w:rsidRPr="00206ACB">
        <w:rPr>
          <w:lang w:eastAsia="ja-JP"/>
        </w:rPr>
        <w:t xml:space="preserve"> </w:t>
      </w:r>
      <w:r w:rsidRPr="00206ACB">
        <w:rPr>
          <w:lang w:eastAsia="ja-JP"/>
        </w:rPr>
        <w:t>commonly</w:t>
      </w:r>
      <w:r w:rsidR="00AC466E" w:rsidRPr="00206ACB">
        <w:rPr>
          <w:lang w:eastAsia="ja-JP"/>
        </w:rPr>
        <w:t xml:space="preserve"> </w:t>
      </w:r>
      <w:r w:rsidRPr="00206ACB">
        <w:rPr>
          <w:lang w:eastAsia="ja-JP"/>
        </w:rPr>
        <w:t>known</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"XOR").</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logic,</w:t>
      </w:r>
      <w:r w:rsidR="00AC466E" w:rsidRPr="00206ACB">
        <w:rPr>
          <w:lang w:eastAsia="ja-JP"/>
        </w:rPr>
        <w:t xml:space="preserve"> </w:t>
      </w:r>
      <w:r w:rsidRPr="00206ACB">
        <w:rPr>
          <w:lang w:eastAsia="ja-JP"/>
        </w:rPr>
        <w:t>XOR</w:t>
      </w:r>
      <w:r w:rsidR="00AC466E" w:rsidRPr="00206ACB">
        <w:rPr>
          <w:lang w:eastAsia="ja-JP"/>
        </w:rPr>
        <w:t xml:space="preserve"> </w:t>
      </w:r>
      <w:r w:rsidRPr="00206ACB">
        <w:rPr>
          <w:lang w:eastAsia="ja-JP"/>
        </w:rPr>
        <w:t>returns</w:t>
      </w:r>
      <w:r w:rsidR="00AC466E" w:rsidRPr="00206ACB">
        <w:rPr>
          <w:lang w:eastAsia="ja-JP"/>
        </w:rPr>
        <w:t xml:space="preserve"> </w:t>
      </w:r>
      <w:r w:rsidRPr="00206ACB">
        <w:rPr>
          <w:lang w:eastAsia="ja-JP"/>
        </w:rPr>
        <w:t>"true"</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either,</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both,</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inputs</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true,</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"false"</w:t>
      </w:r>
      <w:r w:rsidR="00AC466E" w:rsidRPr="00206ACB">
        <w:rPr>
          <w:lang w:eastAsia="ja-JP"/>
        </w:rPr>
        <w:t xml:space="preserve"> </w:t>
      </w:r>
      <w:r w:rsidRPr="00206ACB">
        <w:rPr>
          <w:lang w:eastAsia="ja-JP"/>
        </w:rPr>
        <w:t>otherwise.</w:t>
      </w:r>
      <w:r w:rsidR="00AC466E" w:rsidRPr="00206ACB">
        <w:rPr>
          <w:lang w:eastAsia="ja-JP"/>
        </w:rPr>
        <w:t xml:space="preserve"> </w:t>
      </w:r>
      <w:r w:rsidRPr="00206ACB">
        <w:rPr>
          <w:lang w:eastAsia="ja-JP"/>
        </w:rPr>
        <w:t>When</w:t>
      </w:r>
      <w:r w:rsidR="00AC466E" w:rsidRPr="00206ACB">
        <w:rPr>
          <w:lang w:eastAsia="ja-JP"/>
        </w:rPr>
        <w:t xml:space="preserve"> </w:t>
      </w:r>
      <w:r w:rsidRPr="002C4900">
        <w:rPr>
          <w:rStyle w:val="QuoteChar"/>
        </w:rPr>
        <w:t>EOR</w:t>
      </w:r>
      <w:r w:rsidR="00AC466E" w:rsidRPr="00206ACB">
        <w:rPr>
          <w:lang w:eastAsia="ja-JP"/>
        </w:rPr>
        <w:t xml:space="preserve"> </w:t>
      </w:r>
      <w:r w:rsidRPr="00206ACB">
        <w:rPr>
          <w:lang w:eastAsia="ja-JP"/>
        </w:rPr>
        <w:t>compares</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from</w:t>
      </w:r>
      <w:r w:rsidR="00AC466E" w:rsidRPr="00206ACB">
        <w:rPr>
          <w:lang w:eastAsia="ja-JP"/>
        </w:rPr>
        <w:t xml:space="preserve"> </w:t>
      </w:r>
      <w:r w:rsidRPr="002C4900">
        <w:rPr>
          <w:rStyle w:val="QuoteChar"/>
        </w:rPr>
        <w:t>EOR</w:t>
      </w:r>
      <w:r w:rsidRPr="00206ACB">
        <w:rPr>
          <w:lang w:eastAsia="ja-JP"/>
        </w:rPr>
        <w:t>'s</w:t>
      </w:r>
      <w:r w:rsidR="00AC466E" w:rsidRPr="00206ACB">
        <w:rPr>
          <w:lang w:eastAsia="ja-JP"/>
        </w:rPr>
        <w:t xml:space="preserve"> </w:t>
      </w:r>
      <w:r w:rsidRPr="00206ACB">
        <w:rPr>
          <w:lang w:eastAsia="ja-JP"/>
        </w:rPr>
        <w:t>operand</w:t>
      </w:r>
      <w:r w:rsidR="00AC466E" w:rsidRPr="00206ACB">
        <w:rPr>
          <w:lang w:eastAsia="ja-JP"/>
        </w:rPr>
        <w:t xml:space="preserve"> </w:t>
      </w:r>
      <w:r w:rsidRPr="00206ACB">
        <w:rPr>
          <w:lang w:eastAsia="ja-JP"/>
        </w:rPr>
        <w:t>is</w:t>
      </w:r>
      <w:r w:rsidR="00AC466E" w:rsidRPr="00206ACB">
        <w:rPr>
          <w:lang w:eastAsia="ja-JP"/>
        </w:rPr>
        <w:t xml:space="preserve"> </w:t>
      </w:r>
      <w:r w:rsidRPr="002C4900">
        <w:rPr>
          <w:rStyle w:val="QuoteChar"/>
        </w:rPr>
        <w:t>0</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corresponding</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changed.</w:t>
      </w:r>
      <w:r w:rsidR="00AC466E" w:rsidRPr="00206ACB">
        <w:rPr>
          <w:lang w:eastAsia="ja-JP"/>
        </w:rPr>
        <w:t xml:space="preserve"> </w:t>
      </w:r>
      <w:r w:rsidRPr="00206ACB">
        <w:rPr>
          <w:lang w:eastAsia="ja-JP"/>
        </w:rPr>
        <w:t>If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operand</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is</w:t>
      </w:r>
      <w:r w:rsidR="00AC466E" w:rsidRPr="00206ACB">
        <w:rPr>
          <w:lang w:eastAsia="ja-JP"/>
        </w:rPr>
        <w:t xml:space="preserve"> </w:t>
      </w:r>
      <w:r w:rsidRPr="002C4900">
        <w:rPr>
          <w:rStyle w:val="QuoteChar"/>
        </w:rPr>
        <w:t>1</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corresponding</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flipped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opposite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example:</w:t>
      </w:r>
    </w:p>
    <w:p w14:paraId="421C5C93" w14:textId="77777777" w:rsidR="00AA784E" w:rsidRPr="00AA784E" w:rsidRDefault="00AA784E" w:rsidP="00921FF2">
      <w:pPr>
        <w:widowControl/>
        <w:shd w:val="clear" w:color="auto" w:fill="292D3E"/>
        <w:kinsoku/>
        <w:overflowPunct/>
        <w:autoSpaceDE/>
        <w:autoSpaceDN/>
        <w:spacing w:before="0" w:after="0" w:line="240" w:lineRule="auto"/>
        <w:ind w:firstLine="360"/>
        <w:jc w:val="left"/>
        <w:rPr>
          <w:rFonts w:ascii="DejaVu Sans Mono" w:eastAsia="Times New Roman" w:hAnsi="DejaVu Sans Mono" w:cs="DejaVu Sans Mono"/>
          <w:color w:val="88030F"/>
          <w:kern w:val="0"/>
          <w:sz w:val="28"/>
          <w:szCs w:val="28"/>
          <w:shd w:val="clear" w:color="auto" w:fill="292D3E"/>
          <w:lang w:eastAsia="ja-JP"/>
        </w:rPr>
      </w:pPr>
      <w:r w:rsidRPr="00AA784E">
        <w:rPr>
          <w:rFonts w:ascii="DejaVu Sans Mono" w:eastAsia="Times New Roman" w:hAnsi="DejaVu Sans Mono" w:cs="DejaVu Sans Mono"/>
          <w:color w:val="10C26F"/>
          <w:kern w:val="0"/>
          <w:sz w:val="28"/>
          <w:szCs w:val="28"/>
          <w:lang w:eastAsia="ja-JP"/>
        </w:rPr>
        <w:t xml:space="preserve">  </w:t>
      </w:r>
      <w:r w:rsidRPr="00AA784E">
        <w:rPr>
          <w:rFonts w:ascii="DejaVu Sans Mono" w:eastAsia="Times New Roman" w:hAnsi="DejaVu Sans Mono" w:cs="DejaVu Sans Mono"/>
          <w:color w:val="E3371E"/>
          <w:kern w:val="0"/>
          <w:sz w:val="28"/>
          <w:szCs w:val="28"/>
          <w:lang w:eastAsia="ja-JP"/>
        </w:rPr>
        <w:t>LDA</w:t>
      </w:r>
      <w:r w:rsidRPr="00AA784E">
        <w:rPr>
          <w:rFonts w:ascii="DejaVu Sans Mono" w:eastAsia="Times New Roman" w:hAnsi="DejaVu Sans Mono" w:cs="DejaVu Sans Mono"/>
          <w:color w:val="10C26F"/>
          <w:kern w:val="0"/>
          <w:sz w:val="28"/>
          <w:szCs w:val="28"/>
          <w:lang w:eastAsia="ja-JP"/>
        </w:rPr>
        <w:t xml:space="preserve"> </w:t>
      </w:r>
      <w:r w:rsidRPr="00AA784E">
        <w:rPr>
          <w:rFonts w:ascii="DejaVu Sans Mono" w:eastAsia="Times New Roman" w:hAnsi="DejaVu Sans Mono" w:cs="DejaVu Sans Mono"/>
          <w:color w:val="FF7A48"/>
          <w:kern w:val="0"/>
          <w:sz w:val="28"/>
          <w:szCs w:val="28"/>
          <w:lang w:eastAsia="ja-JP"/>
        </w:rPr>
        <w:t>#</w:t>
      </w:r>
      <w:r w:rsidRPr="00AA784E">
        <w:rPr>
          <w:rFonts w:ascii="DejaVu Sans Mono" w:eastAsia="Times New Roman" w:hAnsi="DejaVu Sans Mono" w:cs="DejaVu Sans Mono"/>
          <w:color w:val="06BDD1"/>
          <w:kern w:val="0"/>
          <w:sz w:val="28"/>
          <w:szCs w:val="28"/>
          <w:lang w:eastAsia="ja-JP"/>
        </w:rPr>
        <w:t>%10101010</w:t>
      </w:r>
    </w:p>
    <w:p w14:paraId="6885D05E" w14:textId="77777777" w:rsidR="00AA784E" w:rsidRDefault="00AA784E" w:rsidP="00921FF2">
      <w:pPr>
        <w:shd w:val="clear" w:color="auto" w:fill="292D3E"/>
        <w:ind w:firstLine="360"/>
        <w:rPr>
          <w:rFonts w:ascii="DejaVu Sans Mono" w:eastAsia="Times New Roman" w:hAnsi="DejaVu Sans Mono" w:cs="DejaVu Sans Mono"/>
          <w:color w:val="06BDD1"/>
          <w:kern w:val="0"/>
          <w:sz w:val="28"/>
          <w:szCs w:val="28"/>
          <w:lang w:eastAsia="ja-JP"/>
        </w:rPr>
      </w:pPr>
      <w:r w:rsidRPr="00AA784E">
        <w:rPr>
          <w:rFonts w:ascii="DejaVu Sans Mono" w:eastAsia="Times New Roman" w:hAnsi="DejaVu Sans Mono" w:cs="DejaVu Sans Mono"/>
          <w:color w:val="10C26F"/>
          <w:kern w:val="0"/>
          <w:sz w:val="28"/>
          <w:szCs w:val="28"/>
          <w:lang w:eastAsia="ja-JP"/>
        </w:rPr>
        <w:t xml:space="preserve">  </w:t>
      </w:r>
      <w:r w:rsidRPr="00AA784E">
        <w:rPr>
          <w:rFonts w:ascii="DejaVu Sans Mono" w:eastAsia="Times New Roman" w:hAnsi="DejaVu Sans Mono" w:cs="DejaVu Sans Mono"/>
          <w:color w:val="E3371E"/>
          <w:kern w:val="0"/>
          <w:sz w:val="28"/>
          <w:szCs w:val="28"/>
          <w:lang w:eastAsia="ja-JP"/>
        </w:rPr>
        <w:t>EOR</w:t>
      </w:r>
      <w:r w:rsidRPr="00AA784E">
        <w:rPr>
          <w:rFonts w:ascii="DejaVu Sans Mono" w:eastAsia="Times New Roman" w:hAnsi="DejaVu Sans Mono" w:cs="DejaVu Sans Mono"/>
          <w:color w:val="10C26F"/>
          <w:kern w:val="0"/>
          <w:sz w:val="28"/>
          <w:szCs w:val="28"/>
          <w:lang w:eastAsia="ja-JP"/>
        </w:rPr>
        <w:t xml:space="preserve"> </w:t>
      </w:r>
      <w:r w:rsidRPr="00AA784E">
        <w:rPr>
          <w:rFonts w:ascii="DejaVu Sans Mono" w:eastAsia="Times New Roman" w:hAnsi="DejaVu Sans Mono" w:cs="DejaVu Sans Mono"/>
          <w:color w:val="FF7A48"/>
          <w:kern w:val="0"/>
          <w:sz w:val="28"/>
          <w:szCs w:val="28"/>
          <w:lang w:eastAsia="ja-JP"/>
        </w:rPr>
        <w:t>#</w:t>
      </w:r>
      <w:r w:rsidRPr="00AA784E">
        <w:rPr>
          <w:rFonts w:ascii="DejaVu Sans Mono" w:eastAsia="Times New Roman" w:hAnsi="DejaVu Sans Mono" w:cs="DejaVu Sans Mono"/>
          <w:color w:val="06BDD1"/>
          <w:kern w:val="0"/>
          <w:sz w:val="28"/>
          <w:szCs w:val="28"/>
          <w:lang w:eastAsia="ja-JP"/>
        </w:rPr>
        <w:t>%00001111</w:t>
      </w:r>
    </w:p>
    <w:p w14:paraId="3B1167EE" w14:textId="384C7734" w:rsidR="003A4AA2" w:rsidRPr="00206ACB" w:rsidRDefault="003A4AA2" w:rsidP="00AA784E">
      <w:pPr>
        <w:rPr>
          <w:lang w:eastAsia="ja-JP"/>
        </w:rPr>
      </w:pPr>
      <w:r w:rsidRPr="00206ACB">
        <w:rPr>
          <w:lang w:eastAsia="ja-JP"/>
        </w:rPr>
        <w:t>After</w:t>
      </w:r>
      <w:r w:rsidR="00AC466E" w:rsidRPr="00206ACB">
        <w:rPr>
          <w:lang w:eastAsia="ja-JP"/>
        </w:rPr>
        <w:t xml:space="preserve"> </w:t>
      </w:r>
      <w:r w:rsidRPr="00206ACB">
        <w:rPr>
          <w:lang w:eastAsia="ja-JP"/>
        </w:rPr>
        <w:t>running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above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be</w:t>
      </w:r>
      <w:r w:rsidR="00AC466E" w:rsidRPr="00206ACB">
        <w:rPr>
          <w:lang w:eastAsia="ja-JP"/>
        </w:rPr>
        <w:t xml:space="preserve"> </w:t>
      </w:r>
      <w:r w:rsidRPr="002C4900">
        <w:rPr>
          <w:rStyle w:val="QuoteChar"/>
        </w:rPr>
        <w:t>#%10100101</w:t>
      </w:r>
      <w:r w:rsidRPr="00206ACB">
        <w:rPr>
          <w:lang w:eastAsia="ja-JP"/>
        </w:rPr>
        <w: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highest</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w:t>
      </w:r>
      <w:r w:rsidRPr="002C4900">
        <w:rPr>
          <w:rStyle w:val="QuoteChar"/>
        </w:rPr>
        <w:t>1010</w:t>
      </w:r>
      <w:r w:rsidRPr="00206ACB">
        <w:rPr>
          <w:lang w:eastAsia="ja-JP"/>
        </w:rPr>
        <w:t>)</w:t>
      </w:r>
      <w:r w:rsidR="00AC466E" w:rsidRPr="00206ACB">
        <w:rPr>
          <w:lang w:eastAsia="ja-JP"/>
        </w:rPr>
        <w:t xml:space="preserve"> </w:t>
      </w:r>
      <w:r w:rsidRPr="00206ACB">
        <w:rPr>
          <w:lang w:eastAsia="ja-JP"/>
        </w:rPr>
        <w:t>were</w:t>
      </w:r>
      <w:r w:rsidR="00AC466E" w:rsidRPr="00206ACB">
        <w:rPr>
          <w:lang w:eastAsia="ja-JP"/>
        </w:rPr>
        <w:t xml:space="preserve"> </w:t>
      </w:r>
      <w:r w:rsidRPr="00206ACB">
        <w:rPr>
          <w:lang w:eastAsia="ja-JP"/>
        </w:rPr>
        <w:t>unchanged,</w:t>
      </w:r>
      <w:r w:rsidR="00AC466E" w:rsidRPr="00206ACB">
        <w:rPr>
          <w:lang w:eastAsia="ja-JP"/>
        </w:rPr>
        <w:t xml:space="preserve"> </w:t>
      </w:r>
      <w:r w:rsidRPr="00206ACB">
        <w:rPr>
          <w:lang w:eastAsia="ja-JP"/>
        </w:rPr>
        <w:t>because</w:t>
      </w:r>
      <w:r w:rsidR="00AC466E" w:rsidRPr="00206ACB">
        <w:rPr>
          <w:lang w:eastAsia="ja-JP"/>
        </w:rPr>
        <w:t xml:space="preserve"> </w:t>
      </w:r>
      <w:r w:rsidRPr="002C4900">
        <w:rPr>
          <w:rStyle w:val="QuoteChar"/>
        </w:rPr>
        <w:t>EOR</w:t>
      </w:r>
      <w:r w:rsidRPr="00206ACB">
        <w:rPr>
          <w:lang w:eastAsia="ja-JP"/>
        </w:rPr>
        <w:t>'s</w:t>
      </w:r>
      <w:r w:rsidR="00AC466E" w:rsidRPr="00206ACB">
        <w:rPr>
          <w:lang w:eastAsia="ja-JP"/>
        </w:rPr>
        <w:t xml:space="preserve"> </w:t>
      </w:r>
      <w:r w:rsidRPr="00206ACB">
        <w:rPr>
          <w:lang w:eastAsia="ja-JP"/>
        </w:rPr>
        <w:t>operand</w:t>
      </w:r>
      <w:r w:rsidR="00AC466E" w:rsidRPr="00206ACB">
        <w:rPr>
          <w:lang w:eastAsia="ja-JP"/>
        </w:rPr>
        <w:t xml:space="preserve"> </w:t>
      </w:r>
      <w:r w:rsidRPr="00206ACB">
        <w:rPr>
          <w:lang w:eastAsia="ja-JP"/>
        </w:rPr>
        <w:t>had</w:t>
      </w:r>
      <w:r w:rsidR="00AC466E" w:rsidRPr="00206ACB">
        <w:rPr>
          <w:lang w:eastAsia="ja-JP"/>
        </w:rPr>
        <w:t xml:space="preserve"> </w:t>
      </w:r>
      <w:r w:rsidRPr="00206ACB">
        <w:rPr>
          <w:lang w:eastAsia="ja-JP"/>
        </w:rPr>
        <w:t>zeroes</w:t>
      </w:r>
      <w:r w:rsidR="00AC466E" w:rsidRPr="00206ACB">
        <w:rPr>
          <w:lang w:eastAsia="ja-JP"/>
        </w:rPr>
        <w:t xml:space="preserve"> </w:t>
      </w:r>
      <w:r w:rsidRPr="00206ACB">
        <w:rPr>
          <w:lang w:eastAsia="ja-JP"/>
        </w:rPr>
        <w:t>there.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lowest</w:t>
      </w:r>
      <w:r w:rsidR="00AC466E" w:rsidRPr="00206ACB">
        <w:rPr>
          <w:lang w:eastAsia="ja-JP"/>
        </w:rPr>
        <w:t xml:space="preserve"> </w:t>
      </w:r>
      <w:r w:rsidRPr="00206ACB">
        <w:rPr>
          <w:lang w:eastAsia="ja-JP"/>
        </w:rPr>
        <w:t>four</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were</w:t>
      </w:r>
      <w:r w:rsidR="00AC466E" w:rsidRPr="00206ACB">
        <w:rPr>
          <w:lang w:eastAsia="ja-JP"/>
        </w:rPr>
        <w:t xml:space="preserve"> </w:t>
      </w:r>
      <w:r w:rsidRPr="00206ACB">
        <w:rPr>
          <w:lang w:eastAsia="ja-JP"/>
        </w:rPr>
        <w:t>flipped</w:t>
      </w:r>
      <w:r w:rsidR="00AC466E" w:rsidRPr="00206ACB">
        <w:rPr>
          <w:lang w:eastAsia="ja-JP"/>
        </w:rPr>
        <w:t xml:space="preserve"> </w:t>
      </w:r>
      <w:r w:rsidRPr="00206ACB">
        <w:rPr>
          <w:lang w:eastAsia="ja-JP"/>
        </w:rPr>
        <w:t>to</w:t>
      </w:r>
      <w:r w:rsidR="00AC466E" w:rsidRPr="00206ACB">
        <w:rPr>
          <w:lang w:eastAsia="ja-JP"/>
        </w:rPr>
        <w:t xml:space="preserve"> </w:t>
      </w:r>
      <w:r w:rsidRPr="002C4900">
        <w:rPr>
          <w:rStyle w:val="QuoteChar"/>
        </w:rPr>
        <w:t>0101</w:t>
      </w:r>
      <w:r w:rsidRPr="00206ACB">
        <w:rPr>
          <w:lang w:eastAsia="ja-JP"/>
        </w:rPr>
        <w:t>,</w:t>
      </w:r>
      <w:r w:rsidR="00AC466E" w:rsidRPr="00206ACB">
        <w:rPr>
          <w:lang w:eastAsia="ja-JP"/>
        </w:rPr>
        <w:t xml:space="preserve"> </w:t>
      </w:r>
      <w:r w:rsidRPr="00206ACB">
        <w:rPr>
          <w:lang w:eastAsia="ja-JP"/>
        </w:rPr>
        <w:t>because</w:t>
      </w:r>
      <w:r w:rsidR="00AC466E" w:rsidRPr="00206ACB">
        <w:rPr>
          <w:lang w:eastAsia="ja-JP"/>
        </w:rPr>
        <w:t xml:space="preserve"> </w:t>
      </w:r>
      <w:r w:rsidRPr="002C4900">
        <w:rPr>
          <w:rStyle w:val="QuoteChar"/>
        </w:rPr>
        <w:t>EOR</w:t>
      </w:r>
      <w:r w:rsidRPr="00206ACB">
        <w:rPr>
          <w:lang w:eastAsia="ja-JP"/>
        </w:rPr>
        <w:t>'s</w:t>
      </w:r>
      <w:r w:rsidR="00AC466E" w:rsidRPr="00206ACB">
        <w:rPr>
          <w:lang w:eastAsia="ja-JP"/>
        </w:rPr>
        <w:t xml:space="preserve"> </w:t>
      </w:r>
      <w:r w:rsidRPr="00206ACB">
        <w:rPr>
          <w:lang w:eastAsia="ja-JP"/>
        </w:rPr>
        <w:t>operand</w:t>
      </w:r>
      <w:r w:rsidR="00AC466E" w:rsidRPr="00206ACB">
        <w:rPr>
          <w:lang w:eastAsia="ja-JP"/>
        </w:rPr>
        <w:t xml:space="preserve"> </w:t>
      </w:r>
      <w:r w:rsidRPr="00206ACB">
        <w:rPr>
          <w:lang w:eastAsia="ja-JP"/>
        </w:rPr>
        <w:t>had</w:t>
      </w:r>
      <w:r w:rsidR="00AC466E" w:rsidRPr="00206ACB">
        <w:rPr>
          <w:lang w:eastAsia="ja-JP"/>
        </w:rPr>
        <w:t xml:space="preserve"> </w:t>
      </w:r>
      <w:r w:rsidRPr="00206ACB">
        <w:rPr>
          <w:lang w:eastAsia="ja-JP"/>
        </w:rPr>
        <w:t>ones</w:t>
      </w:r>
      <w:r w:rsidR="00AC466E" w:rsidRPr="00206ACB">
        <w:rPr>
          <w:lang w:eastAsia="ja-JP"/>
        </w:rPr>
        <w:t xml:space="preserve"> </w:t>
      </w:r>
      <w:r w:rsidRPr="00206ACB">
        <w:rPr>
          <w:lang w:eastAsia="ja-JP"/>
        </w:rPr>
        <w:t>there.</w:t>
      </w:r>
    </w:p>
    <w:p w14:paraId="37844065" w14:textId="7C883A97" w:rsidR="00EF2CA4" w:rsidRPr="00206ACB" w:rsidRDefault="003A4AA2" w:rsidP="00D8543A">
      <w:pPr>
        <w:rPr>
          <w:lang w:eastAsia="ja-JP"/>
        </w:rPr>
      </w:pPr>
      <w:r w:rsidRPr="00206ACB">
        <w:rPr>
          <w:lang w:eastAsia="ja-JP"/>
        </w:rPr>
        <w:t>The</w:t>
      </w:r>
      <w:r w:rsidR="00AC466E" w:rsidRPr="00206ACB">
        <w:rPr>
          <w:lang w:eastAsia="ja-JP"/>
        </w:rPr>
        <w:t xml:space="preserve"> </w:t>
      </w:r>
      <w:r w:rsidRPr="00206ACB">
        <w:rPr>
          <w:lang w:eastAsia="ja-JP"/>
        </w:rPr>
        <w:t>three</w:t>
      </w:r>
      <w:r w:rsidR="00AC466E" w:rsidRPr="00206ACB">
        <w:rPr>
          <w:lang w:eastAsia="ja-JP"/>
        </w:rPr>
        <w:t xml:space="preserve"> </w:t>
      </w:r>
      <w:r w:rsidRPr="00206ACB">
        <w:rPr>
          <w:lang w:eastAsia="ja-JP"/>
        </w:rPr>
        <w:t>logical</w:t>
      </w:r>
      <w:r w:rsidR="00AC466E" w:rsidRPr="00206ACB">
        <w:rPr>
          <w:lang w:eastAsia="ja-JP"/>
        </w:rPr>
        <w:t xml:space="preserve"> </w:t>
      </w:r>
      <w:r w:rsidRPr="00206ACB">
        <w:rPr>
          <w:lang w:eastAsia="ja-JP"/>
        </w:rPr>
        <w:t>filters</w:t>
      </w:r>
      <w:r w:rsidR="00AC466E" w:rsidRPr="00206ACB">
        <w:rPr>
          <w:lang w:eastAsia="ja-JP"/>
        </w:rPr>
        <w:t xml:space="preserve"> </w:t>
      </w:r>
      <w:r w:rsidRPr="00206ACB">
        <w:rPr>
          <w:lang w:eastAsia="ja-JP"/>
        </w:rPr>
        <w:t>allow</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make</w:t>
      </w:r>
      <w:r w:rsidR="00AC466E" w:rsidRPr="00206ACB">
        <w:rPr>
          <w:lang w:eastAsia="ja-JP"/>
        </w:rPr>
        <w:t xml:space="preserve"> </w:t>
      </w:r>
      <w:r w:rsidRPr="00206ACB">
        <w:rPr>
          <w:lang w:eastAsia="ja-JP"/>
        </w:rPr>
        <w:t>precision</w:t>
      </w:r>
      <w:r w:rsidR="00AC466E" w:rsidRPr="00206ACB">
        <w:rPr>
          <w:lang w:eastAsia="ja-JP"/>
        </w:rPr>
        <w:t xml:space="preserve"> </w:t>
      </w:r>
      <w:r w:rsidRPr="00206ACB">
        <w:rPr>
          <w:lang w:eastAsia="ja-JP"/>
        </w:rPr>
        <w:t>edits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any</w:t>
      </w:r>
      <w:r w:rsidR="00AC466E" w:rsidRPr="00206ACB">
        <w:rPr>
          <w:lang w:eastAsia="ja-JP"/>
        </w:rPr>
        <w:t xml:space="preserve"> </w:t>
      </w:r>
      <w:r w:rsidRPr="00206ACB">
        <w:rPr>
          <w:lang w:eastAsia="ja-JP"/>
        </w:rPr>
        <w:t>byte.</w:t>
      </w:r>
      <w:r w:rsidR="00AC466E" w:rsidRPr="00206ACB">
        <w:rPr>
          <w:lang w:eastAsia="ja-JP"/>
        </w:rPr>
        <w:t xml:space="preserve"> </w:t>
      </w:r>
      <w:r w:rsidRPr="002C4900">
        <w:rPr>
          <w:rStyle w:val="QuoteChar"/>
        </w:rPr>
        <w:t>AND</w:t>
      </w:r>
      <w:r w:rsidR="00AC466E" w:rsidRPr="00206ACB">
        <w:rPr>
          <w:lang w:eastAsia="ja-JP"/>
        </w:rPr>
        <w:t xml:space="preserve"> </w:t>
      </w:r>
      <w:r w:rsidRPr="00206ACB">
        <w:rPr>
          <w:lang w:eastAsia="ja-JP"/>
        </w:rPr>
        <w:t>allows</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filter</w:t>
      </w:r>
      <w:r w:rsidR="00AC466E" w:rsidRPr="00206ACB">
        <w:rPr>
          <w:lang w:eastAsia="ja-JP"/>
        </w:rPr>
        <w:t xml:space="preserve"> </w:t>
      </w:r>
      <w:r w:rsidRPr="00206ACB">
        <w:rPr>
          <w:lang w:eastAsia="ja-JP"/>
        </w:rPr>
        <w:t>out</w:t>
      </w:r>
      <w:r w:rsidR="00AC466E" w:rsidRPr="00206ACB">
        <w:rPr>
          <w:lang w:eastAsia="ja-JP"/>
        </w:rPr>
        <w:t xml:space="preserve"> </w:t>
      </w:r>
      <w:r w:rsidRPr="00206ACB">
        <w:rPr>
          <w:lang w:eastAsia="ja-JP"/>
        </w:rPr>
        <w:t>only</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specific</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care</w:t>
      </w:r>
      <w:r w:rsidR="00AC466E" w:rsidRPr="00206ACB">
        <w:rPr>
          <w:lang w:eastAsia="ja-JP"/>
        </w:rPr>
        <w:t xml:space="preserve"> </w:t>
      </w:r>
      <w:r w:rsidRPr="00206ACB">
        <w:rPr>
          <w:lang w:eastAsia="ja-JP"/>
        </w:rPr>
        <w:t>about,</w:t>
      </w:r>
      <w:r w:rsidR="00AC466E" w:rsidRPr="00206ACB">
        <w:rPr>
          <w:lang w:eastAsia="ja-JP"/>
        </w:rPr>
        <w:t xml:space="preserve"> </w:t>
      </w:r>
      <w:r w:rsidRPr="00206ACB">
        <w:rPr>
          <w:lang w:eastAsia="ja-JP"/>
        </w:rPr>
        <w:t>with</w:t>
      </w:r>
      <w:r w:rsidR="00AC466E" w:rsidRPr="00206ACB">
        <w:rPr>
          <w:lang w:eastAsia="ja-JP"/>
        </w:rPr>
        <w:t xml:space="preserve"> </w:t>
      </w:r>
      <w:r w:rsidRPr="002C4900">
        <w:rPr>
          <w:rStyle w:val="QuoteChar"/>
        </w:rPr>
        <w:t>0</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operand</w:t>
      </w:r>
      <w:r w:rsidR="00AC466E" w:rsidRPr="00206ACB">
        <w:rPr>
          <w:lang w:eastAsia="ja-JP"/>
        </w:rPr>
        <w:t xml:space="preserve"> </w:t>
      </w:r>
      <w:r w:rsidRPr="00206ACB">
        <w:rPr>
          <w:lang w:eastAsia="ja-JP"/>
        </w:rPr>
        <w:t>setting</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and</w:t>
      </w:r>
      <w:r w:rsidR="00AC466E" w:rsidRPr="00206ACB">
        <w:rPr>
          <w:lang w:eastAsia="ja-JP"/>
        </w:rPr>
        <w:t xml:space="preserve"> </w:t>
      </w:r>
      <w:r w:rsidRPr="002C4900">
        <w:rPr>
          <w:rStyle w:val="QuoteChar"/>
        </w:rPr>
        <w:t>1</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allowing</w:t>
      </w:r>
      <w:r w:rsidR="00AC466E" w:rsidRPr="00206ACB">
        <w:rPr>
          <w:lang w:eastAsia="ja-JP"/>
        </w:rPr>
        <w:t xml:space="preserve"> </w:t>
      </w:r>
      <w:r w:rsidRPr="00206ACB">
        <w:rPr>
          <w:lang w:eastAsia="ja-JP"/>
        </w:rPr>
        <w:t>values</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pass</w:t>
      </w:r>
      <w:r w:rsidR="00AC466E" w:rsidRPr="00206ACB">
        <w:rPr>
          <w:lang w:eastAsia="ja-JP"/>
        </w:rPr>
        <w:t xml:space="preserve"> </w:t>
      </w:r>
      <w:r w:rsidRPr="00206ACB">
        <w:rPr>
          <w:lang w:eastAsia="ja-JP"/>
        </w:rPr>
        <w:t>through</w:t>
      </w:r>
      <w:r w:rsidR="00AC466E" w:rsidRPr="00206ACB">
        <w:rPr>
          <w:lang w:eastAsia="ja-JP"/>
        </w:rPr>
        <w:t xml:space="preserve"> </w:t>
      </w:r>
      <w:r w:rsidRPr="00206ACB">
        <w:rPr>
          <w:lang w:eastAsia="ja-JP"/>
        </w:rPr>
        <w:t>unchanged.</w:t>
      </w:r>
      <w:r w:rsidR="00AC466E" w:rsidRPr="00206ACB">
        <w:rPr>
          <w:lang w:eastAsia="ja-JP"/>
        </w:rPr>
        <w:t xml:space="preserve"> </w:t>
      </w:r>
      <w:r w:rsidRPr="002C4900">
        <w:rPr>
          <w:rStyle w:val="QuoteChar"/>
        </w:rPr>
        <w:t>ORA</w:t>
      </w:r>
      <w:r w:rsidR="00AC466E" w:rsidRPr="00206ACB">
        <w:rPr>
          <w:lang w:eastAsia="ja-JP"/>
        </w:rPr>
        <w:t xml:space="preserve"> </w:t>
      </w:r>
      <w:r w:rsidRPr="00206ACB">
        <w:rPr>
          <w:lang w:eastAsia="ja-JP"/>
        </w:rPr>
        <w:t>allows</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turn</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on</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using</w:t>
      </w:r>
      <w:r w:rsidR="00AC466E" w:rsidRPr="00206ACB">
        <w:rPr>
          <w:lang w:eastAsia="ja-JP"/>
        </w:rPr>
        <w:t xml:space="preserve"> </w:t>
      </w:r>
      <w:r w:rsidRPr="00206ACB">
        <w:rPr>
          <w:lang w:eastAsia="ja-JP"/>
        </w:rPr>
        <w:t>a</w:t>
      </w:r>
      <w:r w:rsidR="00AC466E" w:rsidRPr="00206ACB">
        <w:rPr>
          <w:lang w:eastAsia="ja-JP"/>
        </w:rPr>
        <w:t xml:space="preserve"> </w:t>
      </w:r>
      <w:r w:rsidRPr="002C4900">
        <w:rPr>
          <w:rStyle w:val="QuoteChar"/>
        </w:rPr>
        <w:t>1</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operand.</w:t>
      </w:r>
      <w:r w:rsidR="00AC466E" w:rsidRPr="00206ACB">
        <w:rPr>
          <w:lang w:eastAsia="ja-JP"/>
        </w:rPr>
        <w:t xml:space="preserve"> </w:t>
      </w:r>
      <w:r w:rsidRPr="002C4900">
        <w:rPr>
          <w:rStyle w:val="QuoteChar"/>
        </w:rPr>
        <w:t>EOR</w:t>
      </w:r>
      <w:r w:rsidR="00AC466E" w:rsidRPr="00206ACB">
        <w:rPr>
          <w:lang w:eastAsia="ja-JP"/>
        </w:rPr>
        <w:t xml:space="preserve"> </w:t>
      </w:r>
      <w:r w:rsidRPr="00206ACB">
        <w:rPr>
          <w:lang w:eastAsia="ja-JP"/>
        </w:rPr>
        <w:t>allows</w:t>
      </w:r>
      <w:r w:rsidR="00AC466E" w:rsidRPr="00206ACB">
        <w:rPr>
          <w:lang w:eastAsia="ja-JP"/>
        </w:rPr>
        <w:t xml:space="preserve"> </w:t>
      </w:r>
      <w:r w:rsidRPr="00206ACB">
        <w:rPr>
          <w:lang w:eastAsia="ja-JP"/>
        </w:rPr>
        <w:t>you</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flip</w:t>
      </w:r>
      <w:r w:rsidR="00AC466E" w:rsidRPr="00206ACB">
        <w:rPr>
          <w:lang w:eastAsia="ja-JP"/>
        </w:rPr>
        <w:t xml:space="preserve"> </w:t>
      </w:r>
      <w:r w:rsidRPr="00206ACB">
        <w:rPr>
          <w:lang w:eastAsia="ja-JP"/>
        </w:rPr>
        <w:t>specific</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their</w:t>
      </w:r>
      <w:r w:rsidR="00AC466E" w:rsidRPr="00206ACB">
        <w:rPr>
          <w:lang w:eastAsia="ja-JP"/>
        </w:rPr>
        <w:t xml:space="preserve"> </w:t>
      </w:r>
      <w:r w:rsidRPr="00206ACB">
        <w:rPr>
          <w:lang w:eastAsia="ja-JP"/>
        </w:rPr>
        <w:t>opposites</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using</w:t>
      </w:r>
      <w:r w:rsidR="00AC466E" w:rsidRPr="00206ACB">
        <w:rPr>
          <w:lang w:eastAsia="ja-JP"/>
        </w:rPr>
        <w:t xml:space="preserve"> </w:t>
      </w:r>
      <w:r w:rsidRPr="00206ACB">
        <w:rPr>
          <w:lang w:eastAsia="ja-JP"/>
        </w:rPr>
        <w:t>a</w:t>
      </w:r>
      <w:r w:rsidR="00AC466E" w:rsidRPr="00206ACB">
        <w:rPr>
          <w:lang w:eastAsia="ja-JP"/>
        </w:rPr>
        <w:t xml:space="preserve"> </w:t>
      </w:r>
      <w:r w:rsidRPr="002C4900">
        <w:rPr>
          <w:rStyle w:val="QuoteChar"/>
        </w:rPr>
        <w:t>1</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operand.</w:t>
      </w:r>
      <w:r w:rsidR="00AC466E" w:rsidRPr="00206ACB">
        <w:rPr>
          <w:lang w:eastAsia="ja-JP"/>
        </w:rPr>
        <w:t xml:space="preserve"> </w:t>
      </w:r>
      <w:r w:rsidRPr="00206ACB">
        <w:rPr>
          <w:lang w:eastAsia="ja-JP"/>
        </w:rPr>
        <w:t>They</w:t>
      </w:r>
      <w:r w:rsidR="00AC466E" w:rsidRPr="00206ACB">
        <w:rPr>
          <w:lang w:eastAsia="ja-JP"/>
        </w:rPr>
        <w:t xml:space="preserve"> </w:t>
      </w:r>
      <w:r w:rsidRPr="00206ACB">
        <w:rPr>
          <w:lang w:eastAsia="ja-JP"/>
        </w:rPr>
        <w:t>take</w:t>
      </w:r>
      <w:r w:rsidR="00AC466E" w:rsidRPr="00206ACB">
        <w:rPr>
          <w:lang w:eastAsia="ja-JP"/>
        </w:rPr>
        <w:t xml:space="preserve"> </w:t>
      </w:r>
      <w:r w:rsidRPr="00206ACB">
        <w:rPr>
          <w:lang w:eastAsia="ja-JP"/>
        </w:rPr>
        <w:t>some</w:t>
      </w:r>
      <w:r w:rsidR="00AC466E" w:rsidRPr="00206ACB">
        <w:rPr>
          <w:lang w:eastAsia="ja-JP"/>
        </w:rPr>
        <w:t xml:space="preserve"> </w:t>
      </w:r>
      <w:r w:rsidRPr="00206ACB">
        <w:rPr>
          <w:lang w:eastAsia="ja-JP"/>
        </w:rPr>
        <w:t>time</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learn,</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they</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incredibly</w:t>
      </w:r>
      <w:r w:rsidR="00AC466E" w:rsidRPr="00206ACB">
        <w:rPr>
          <w:lang w:eastAsia="ja-JP"/>
        </w:rPr>
        <w:t xml:space="preserve"> </w:t>
      </w:r>
      <w:r w:rsidRPr="00206ACB">
        <w:rPr>
          <w:lang w:eastAsia="ja-JP"/>
        </w:rPr>
        <w:t>useful</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will</w:t>
      </w:r>
      <w:r w:rsidR="00AC466E" w:rsidRPr="00206ACB">
        <w:rPr>
          <w:lang w:eastAsia="ja-JP"/>
        </w:rPr>
        <w:t xml:space="preserve"> </w:t>
      </w:r>
      <w:r w:rsidRPr="00206ACB">
        <w:rPr>
          <w:lang w:eastAsia="ja-JP"/>
        </w:rPr>
        <w:t>see</w:t>
      </w:r>
      <w:r w:rsidR="00AC466E" w:rsidRPr="00206ACB">
        <w:rPr>
          <w:lang w:eastAsia="ja-JP"/>
        </w:rPr>
        <w:t xml:space="preserve"> </w:t>
      </w:r>
      <w:r w:rsidRPr="00206ACB">
        <w:rPr>
          <w:lang w:eastAsia="ja-JP"/>
        </w:rPr>
        <w:t>them</w:t>
      </w:r>
      <w:r w:rsidR="00AC466E" w:rsidRPr="00206ACB">
        <w:rPr>
          <w:lang w:eastAsia="ja-JP"/>
        </w:rPr>
        <w:t xml:space="preserve"> </w:t>
      </w:r>
      <w:r w:rsidRPr="00206ACB">
        <w:rPr>
          <w:lang w:eastAsia="ja-JP"/>
        </w:rPr>
        <w:t>repeatedly</w:t>
      </w:r>
      <w:r w:rsidR="00AC466E" w:rsidRPr="00206ACB">
        <w:rPr>
          <w:lang w:eastAsia="ja-JP"/>
        </w:rPr>
        <w:t xml:space="preserve"> </w:t>
      </w:r>
      <w:r w:rsidRPr="00206ACB">
        <w:rPr>
          <w:lang w:eastAsia="ja-JP"/>
        </w:rPr>
        <w:t>going</w:t>
      </w:r>
      <w:r w:rsidR="00AC466E" w:rsidRPr="00206ACB">
        <w:rPr>
          <w:lang w:eastAsia="ja-JP"/>
        </w:rPr>
        <w:t xml:space="preserve"> </w:t>
      </w:r>
      <w:r w:rsidRPr="00206ACB">
        <w:rPr>
          <w:lang w:eastAsia="ja-JP"/>
        </w:rPr>
        <w:t>forward.</w:t>
      </w:r>
    </w:p>
    <w:p w14:paraId="7FA4AE32" w14:textId="5E669DE9" w:rsidR="005A133A" w:rsidRPr="00206ACB" w:rsidRDefault="005A133A" w:rsidP="006A65D7">
      <w:pPr>
        <w:pStyle w:val="Heading3"/>
        <w:rPr>
          <w:rFonts w:cstheme="minorHAnsi"/>
        </w:rPr>
      </w:pPr>
      <w:bookmarkStart w:id="189" w:name="_Toc168434275"/>
      <w:bookmarkStart w:id="190" w:name="_Toc168779396"/>
      <w:r w:rsidRPr="00206ACB">
        <w:rPr>
          <w:rFonts w:cstheme="minorHAnsi"/>
        </w:rPr>
        <w:t>Wrapping</w:t>
      </w:r>
      <w:r w:rsidR="00AC466E" w:rsidRPr="00206ACB">
        <w:rPr>
          <w:rFonts w:cstheme="minorHAnsi"/>
        </w:rPr>
        <w:t xml:space="preserve"> </w:t>
      </w:r>
      <w:r w:rsidRPr="00206ACB">
        <w:rPr>
          <w:rFonts w:cstheme="minorHAnsi"/>
        </w:rPr>
        <w:t>up</w:t>
      </w:r>
      <w:bookmarkEnd w:id="189"/>
      <w:bookmarkEnd w:id="190"/>
    </w:p>
    <w:p w14:paraId="506645BB" w14:textId="7D84FFAF" w:rsidR="003A4AA2" w:rsidRPr="00206ACB" w:rsidRDefault="003A4AA2" w:rsidP="00D8543A">
      <w:pPr>
        <w:rPr>
          <w:lang w:eastAsia="ja-JP"/>
        </w:rPr>
      </w:pPr>
      <w:r w:rsidRPr="00206ACB">
        <w:rPr>
          <w:lang w:eastAsia="ja-JP"/>
        </w:rPr>
        <w:t>To</w:t>
      </w:r>
      <w:r w:rsidR="00AC466E" w:rsidRPr="00206ACB">
        <w:rPr>
          <w:lang w:eastAsia="ja-JP"/>
        </w:rPr>
        <w:t xml:space="preserve"> </w:t>
      </w:r>
      <w:r w:rsidRPr="00206ACB">
        <w:rPr>
          <w:lang w:eastAsia="ja-JP"/>
        </w:rPr>
        <w:t>return</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previous</w:t>
      </w:r>
      <w:r w:rsidR="00AC466E" w:rsidRPr="00206ACB">
        <w:rPr>
          <w:lang w:eastAsia="ja-JP"/>
        </w:rPr>
        <w:t xml:space="preserve"> </w:t>
      </w:r>
      <w:r w:rsidRPr="00206ACB">
        <w:rPr>
          <w:lang w:eastAsia="ja-JP"/>
        </w:rPr>
        <w:t>discussion,</w:t>
      </w:r>
      <w:r w:rsidR="00AC466E" w:rsidRPr="00206ACB">
        <w:rPr>
          <w:lang w:eastAsia="ja-JP"/>
        </w:rPr>
        <w:t xml:space="preserve"> </w:t>
      </w:r>
      <w:r w:rsidRPr="00206ACB">
        <w:rPr>
          <w:lang w:eastAsia="ja-JP"/>
        </w:rPr>
        <w:t>when</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need</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update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load</w:t>
      </w:r>
      <w:r w:rsidR="00AC466E" w:rsidRPr="00206ACB">
        <w:rPr>
          <w:lang w:eastAsia="ja-JP"/>
        </w:rPr>
        <w:t xml:space="preserve"> </w:t>
      </w:r>
      <w:r w:rsidRPr="004F7A97">
        <w:rPr>
          <w:rStyle w:val="QuoteChar"/>
        </w:rPr>
        <w:t>ppuctrl_settings</w:t>
      </w:r>
      <w:r w:rsidR="00AC466E" w:rsidRPr="00206ACB">
        <w:rPr>
          <w:lang w:eastAsia="ja-JP"/>
        </w:rPr>
        <w:t xml:space="preserve"> </w:t>
      </w:r>
      <w:r w:rsidRPr="00206ACB">
        <w:rPr>
          <w:lang w:eastAsia="ja-JP"/>
        </w:rPr>
        <w:t>into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followed</w:t>
      </w:r>
      <w:r w:rsidR="00AC466E" w:rsidRPr="00206ACB">
        <w:rPr>
          <w:lang w:eastAsia="ja-JP"/>
        </w:rPr>
        <w:t xml:space="preserve"> </w:t>
      </w:r>
      <w:r w:rsidRPr="00206ACB">
        <w:rPr>
          <w:lang w:eastAsia="ja-JP"/>
        </w:rPr>
        <w:t>by</w:t>
      </w:r>
      <w:r w:rsidR="00AC466E" w:rsidRPr="00206ACB">
        <w:rPr>
          <w:lang w:eastAsia="ja-JP"/>
        </w:rPr>
        <w:t xml:space="preserve"> </w:t>
      </w:r>
      <w:r w:rsidRPr="002C4900">
        <w:rPr>
          <w:rStyle w:val="QuoteChar"/>
        </w:rPr>
        <w:t>EOR</w:t>
      </w:r>
      <w:r w:rsidR="00AC466E" w:rsidRPr="002C4900">
        <w:rPr>
          <w:rStyle w:val="QuoteChar"/>
        </w:rPr>
        <w:t xml:space="preserve"> </w:t>
      </w:r>
      <w:r w:rsidRPr="002C4900">
        <w:rPr>
          <w:rStyle w:val="QuoteChar"/>
        </w:rPr>
        <w:t>#%00000010</w:t>
      </w:r>
      <w:r w:rsidRPr="00206ACB">
        <w:rPr>
          <w:lang w:eastAsia="ja-JP"/>
        </w:rPr>
        <w:t>.</w:t>
      </w:r>
      <w:r w:rsidR="00AC466E" w:rsidRPr="00206ACB">
        <w:rPr>
          <w:lang w:eastAsia="ja-JP"/>
        </w:rPr>
        <w:t xml:space="preserve"> </w:t>
      </w:r>
      <w:r w:rsidRPr="00206ACB">
        <w:rPr>
          <w:lang w:eastAsia="ja-JP"/>
        </w:rPr>
        <w:t>This</w:t>
      </w:r>
      <w:r w:rsidR="00AC466E" w:rsidRPr="00206ACB">
        <w:rPr>
          <w:lang w:eastAsia="ja-JP"/>
        </w:rPr>
        <w:t xml:space="preserve"> </w:t>
      </w:r>
      <w:r w:rsidRPr="00206ACB">
        <w:rPr>
          <w:lang w:eastAsia="ja-JP"/>
        </w:rPr>
        <w:t>leaves</w:t>
      </w:r>
      <w:r w:rsidR="00AC466E" w:rsidRPr="00206ACB">
        <w:rPr>
          <w:lang w:eastAsia="ja-JP"/>
        </w:rPr>
        <w:t xml:space="preserve"> </w:t>
      </w:r>
      <w:r w:rsidRPr="00206ACB">
        <w:rPr>
          <w:lang w:eastAsia="ja-JP"/>
        </w:rPr>
        <w:t>most</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as-is,</w:t>
      </w:r>
      <w:r w:rsidR="00AC466E" w:rsidRPr="00206ACB">
        <w:rPr>
          <w:lang w:eastAsia="ja-JP"/>
        </w:rPr>
        <w:t xml:space="preserve"> </w:t>
      </w:r>
      <w:r w:rsidRPr="00206ACB">
        <w:rPr>
          <w:lang w:eastAsia="ja-JP"/>
        </w:rPr>
        <w:t>but</w:t>
      </w:r>
      <w:r w:rsidR="00AC466E" w:rsidRPr="00206ACB">
        <w:rPr>
          <w:lang w:eastAsia="ja-JP"/>
        </w:rPr>
        <w:t xml:space="preserve"> </w:t>
      </w:r>
      <w:r w:rsidRPr="00206ACB">
        <w:rPr>
          <w:lang w:eastAsia="ja-JP"/>
        </w:rPr>
        <w:t>flips</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1</w:t>
      </w:r>
      <w:r w:rsidR="00AC466E" w:rsidRPr="00206ACB">
        <w:rPr>
          <w:lang w:eastAsia="ja-JP"/>
        </w:rPr>
        <w:t xml:space="preserve"> </w:t>
      </w:r>
      <w:r w:rsidRPr="00206ACB">
        <w:rPr>
          <w:lang w:eastAsia="ja-JP"/>
        </w:rPr>
        <w:t>(second</w:t>
      </w:r>
      <w:r w:rsidR="00AC466E" w:rsidRPr="00206ACB">
        <w:rPr>
          <w:lang w:eastAsia="ja-JP"/>
        </w:rPr>
        <w:t xml:space="preserve"> </w:t>
      </w:r>
      <w:r w:rsidRPr="00206ACB">
        <w:rPr>
          <w:lang w:eastAsia="ja-JP"/>
        </w:rPr>
        <w:t>from</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right)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its</w:t>
      </w:r>
      <w:r w:rsidR="00AC466E" w:rsidRPr="00206ACB">
        <w:rPr>
          <w:lang w:eastAsia="ja-JP"/>
        </w:rPr>
        <w:t xml:space="preserve"> </w:t>
      </w:r>
      <w:r w:rsidRPr="00206ACB">
        <w:rPr>
          <w:lang w:eastAsia="ja-JP"/>
        </w:rPr>
        <w:t>opposite.</w:t>
      </w:r>
      <w:r w:rsidR="00AC466E" w:rsidRPr="00206ACB">
        <w:rPr>
          <w:lang w:eastAsia="ja-JP"/>
        </w:rPr>
        <w:t xml:space="preserve"> </w:t>
      </w:r>
      <w:r w:rsidRPr="00206ACB">
        <w:rPr>
          <w:lang w:eastAsia="ja-JP"/>
        </w:rPr>
        <w:t>Bits</w:t>
      </w:r>
      <w:r w:rsidR="00AC466E" w:rsidRPr="00206ACB">
        <w:rPr>
          <w:lang w:eastAsia="ja-JP"/>
        </w:rPr>
        <w:t xml:space="preserve"> </w:t>
      </w:r>
      <w:r w:rsidRPr="00206ACB">
        <w:rPr>
          <w:lang w:eastAsia="ja-JP"/>
        </w:rPr>
        <w:t>1</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0</w:t>
      </w:r>
      <w:r w:rsidR="00AC466E" w:rsidRPr="00206ACB">
        <w:rPr>
          <w:lang w:eastAsia="ja-JP"/>
        </w:rPr>
        <w:t xml:space="preserve"> </w:t>
      </w:r>
      <w:r w:rsidRPr="00206ACB">
        <w:rPr>
          <w:lang w:eastAsia="ja-JP"/>
        </w:rPr>
        <w:t>of</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send</w:t>
      </w:r>
      <w:r w:rsidR="00AC466E" w:rsidRPr="00206ACB">
        <w:rPr>
          <w:lang w:eastAsia="ja-JP"/>
        </w:rPr>
        <w:t xml:space="preserve"> </w:t>
      </w:r>
      <w:r w:rsidRPr="00206ACB">
        <w:rPr>
          <w:lang w:eastAsia="ja-JP"/>
        </w:rPr>
        <w:t>to</w:t>
      </w:r>
      <w:r w:rsidR="00AC466E" w:rsidRPr="00206ACB">
        <w:rPr>
          <w:lang w:eastAsia="ja-JP"/>
        </w:rPr>
        <w:t xml:space="preserve"> </w:t>
      </w:r>
      <w:r w:rsidRPr="002C4900">
        <w:rPr>
          <w:rStyle w:val="QuoteChar"/>
        </w:rPr>
        <w:t>PPUCTRL</w:t>
      </w:r>
      <w:r w:rsidR="00AC466E" w:rsidRPr="00206ACB">
        <w:rPr>
          <w:lang w:eastAsia="ja-JP"/>
        </w:rPr>
        <w:t xml:space="preserve"> </w:t>
      </w:r>
      <w:r w:rsidRPr="00206ACB">
        <w:rPr>
          <w:lang w:eastAsia="ja-JP"/>
        </w:rPr>
        <w:t>control</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with</w:t>
      </w:r>
      <w:r w:rsidR="00AC466E" w:rsidRPr="00206ACB">
        <w:rPr>
          <w:lang w:eastAsia="ja-JP"/>
        </w:rPr>
        <w:t xml:space="preserve"> </w:t>
      </w:r>
      <w:r w:rsidRPr="002C4900">
        <w:rPr>
          <w:rStyle w:val="QuoteChar"/>
        </w:rPr>
        <w:t>00</w:t>
      </w:r>
      <w:r w:rsidR="00AC466E" w:rsidRPr="00206ACB">
        <w:rPr>
          <w:lang w:eastAsia="ja-JP"/>
        </w:rPr>
        <w:t xml:space="preserve"> </w:t>
      </w:r>
      <w:r w:rsidRPr="00206ACB">
        <w:rPr>
          <w:lang w:eastAsia="ja-JP"/>
        </w:rPr>
        <w:t>representing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at</w:t>
      </w:r>
      <w:r w:rsidR="00AC466E" w:rsidRPr="00206ACB">
        <w:rPr>
          <w:lang w:eastAsia="ja-JP"/>
        </w:rPr>
        <w:t xml:space="preserve"> </w:t>
      </w:r>
      <w:r w:rsidRPr="002C4900">
        <w:rPr>
          <w:rStyle w:val="QuoteChar"/>
        </w:rPr>
        <w:t>$2000</w:t>
      </w:r>
      <w:r w:rsidRPr="00206ACB">
        <w:rPr>
          <w:lang w:eastAsia="ja-JP"/>
        </w:rPr>
        <w:t>,</w:t>
      </w:r>
      <w:r w:rsidR="00AC466E" w:rsidRPr="00206ACB">
        <w:rPr>
          <w:lang w:eastAsia="ja-JP"/>
        </w:rPr>
        <w:t xml:space="preserve"> </w:t>
      </w:r>
      <w:r w:rsidRPr="002C4900">
        <w:rPr>
          <w:rStyle w:val="QuoteChar"/>
        </w:rPr>
        <w:t>01</w:t>
      </w:r>
      <w:r w:rsidR="00AC466E" w:rsidRPr="00206ACB">
        <w:rPr>
          <w:lang w:eastAsia="ja-JP"/>
        </w:rPr>
        <w:t xml:space="preserve"> </w:t>
      </w:r>
      <w:r w:rsidRPr="00206ACB">
        <w:rPr>
          <w:lang w:eastAsia="ja-JP"/>
        </w:rPr>
        <w:t>for</w:t>
      </w:r>
      <w:r w:rsidR="00AC466E" w:rsidRPr="00206ACB">
        <w:rPr>
          <w:lang w:eastAsia="ja-JP"/>
        </w:rPr>
        <w:t xml:space="preserve"> </w:t>
      </w:r>
      <w:r w:rsidRPr="002C4900">
        <w:rPr>
          <w:rStyle w:val="QuoteChar"/>
        </w:rPr>
        <w:t>$2400</w:t>
      </w:r>
      <w:r w:rsidRPr="00206ACB">
        <w:rPr>
          <w:lang w:eastAsia="ja-JP"/>
        </w:rPr>
        <w:t>,</w:t>
      </w:r>
      <w:r w:rsidR="00AC466E" w:rsidRPr="00206ACB">
        <w:rPr>
          <w:lang w:eastAsia="ja-JP"/>
        </w:rPr>
        <w:t xml:space="preserve"> </w:t>
      </w:r>
      <w:r w:rsidRPr="002C4900">
        <w:rPr>
          <w:rStyle w:val="QuoteChar"/>
        </w:rPr>
        <w:t>10</w:t>
      </w:r>
      <w:r w:rsidR="00AC466E" w:rsidRPr="00206ACB">
        <w:rPr>
          <w:lang w:eastAsia="ja-JP"/>
        </w:rPr>
        <w:t xml:space="preserve"> </w:t>
      </w:r>
      <w:r w:rsidRPr="00206ACB">
        <w:rPr>
          <w:lang w:eastAsia="ja-JP"/>
        </w:rPr>
        <w:t>for</w:t>
      </w:r>
      <w:r w:rsidR="00AC466E" w:rsidRPr="00206ACB">
        <w:rPr>
          <w:lang w:eastAsia="ja-JP"/>
        </w:rPr>
        <w:t xml:space="preserve"> </w:t>
      </w:r>
      <w:r w:rsidRPr="002C4900">
        <w:rPr>
          <w:rStyle w:val="QuoteChar"/>
        </w:rPr>
        <w:t>$2800</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4F7A97">
        <w:rPr>
          <w:rStyle w:val="QuoteChar"/>
        </w:rPr>
        <w:t>11</w:t>
      </w:r>
      <w:r w:rsidR="00AC466E" w:rsidRPr="00206ACB">
        <w:rPr>
          <w:lang w:eastAsia="ja-JP"/>
        </w:rPr>
        <w:t xml:space="preserve"> </w:t>
      </w:r>
      <w:r w:rsidRPr="00206ACB">
        <w:rPr>
          <w:lang w:eastAsia="ja-JP"/>
        </w:rPr>
        <w:t>for</w:t>
      </w:r>
      <w:r w:rsidR="00AC466E" w:rsidRPr="00206ACB">
        <w:rPr>
          <w:lang w:eastAsia="ja-JP"/>
        </w:rPr>
        <w:t xml:space="preserve"> </w:t>
      </w:r>
      <w:r w:rsidRPr="004F7A97">
        <w:rPr>
          <w:rStyle w:val="QuoteChar"/>
        </w:rPr>
        <w:t>$2c00</w:t>
      </w:r>
      <w:r w:rsidRPr="00206ACB">
        <w:rPr>
          <w:lang w:eastAsia="ja-JP"/>
        </w:rPr>
        <w:t>.</w:t>
      </w:r>
      <w:r w:rsidR="00AC466E" w:rsidRPr="00206ACB">
        <w:rPr>
          <w:lang w:eastAsia="ja-JP"/>
        </w:rPr>
        <w:t xml:space="preserve"> </w:t>
      </w:r>
      <w:r w:rsidRPr="00206ACB">
        <w:rPr>
          <w:lang w:eastAsia="ja-JP"/>
        </w:rPr>
        <w:t>By</w:t>
      </w:r>
      <w:r w:rsidR="00AC466E" w:rsidRPr="00206ACB">
        <w:rPr>
          <w:lang w:eastAsia="ja-JP"/>
        </w:rPr>
        <w:t xml:space="preserve"> </w:t>
      </w:r>
      <w:r w:rsidRPr="00206ACB">
        <w:rPr>
          <w:lang w:eastAsia="ja-JP"/>
        </w:rPr>
        <w:t>changing</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single</w:t>
      </w:r>
      <w:r w:rsidR="00AC466E" w:rsidRPr="00206ACB">
        <w:rPr>
          <w:lang w:eastAsia="ja-JP"/>
        </w:rPr>
        <w:t xml:space="preserve"> </w:t>
      </w:r>
      <w:r w:rsidRPr="00206ACB">
        <w:rPr>
          <w:lang w:eastAsia="ja-JP"/>
        </w:rPr>
        <w:t>bit,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flip</w:t>
      </w:r>
      <w:r w:rsidR="00AC466E" w:rsidRPr="00206ACB">
        <w:rPr>
          <w:lang w:eastAsia="ja-JP"/>
        </w:rPr>
        <w:t xml:space="preserve"> </w:t>
      </w:r>
      <w:r w:rsidRPr="00206ACB">
        <w:rPr>
          <w:lang w:eastAsia="ja-JP"/>
        </w:rPr>
        <w:t>between</w:t>
      </w:r>
      <w:r w:rsidR="00AC466E" w:rsidRPr="00206ACB">
        <w:rPr>
          <w:lang w:eastAsia="ja-JP"/>
        </w:rPr>
        <w:t xml:space="preserve"> </w:t>
      </w:r>
      <w:r w:rsidRPr="004F7A97">
        <w:rPr>
          <w:rStyle w:val="QuoteChar"/>
        </w:rPr>
        <w:t>$2000</w:t>
      </w:r>
      <w:r w:rsidR="00AC466E" w:rsidRPr="00206ACB">
        <w:rPr>
          <w:lang w:eastAsia="ja-JP"/>
        </w:rPr>
        <w:t xml:space="preserve"> </w:t>
      </w:r>
      <w:r w:rsidRPr="00206ACB">
        <w:rPr>
          <w:lang w:eastAsia="ja-JP"/>
        </w:rPr>
        <w:t>and</w:t>
      </w:r>
      <w:r w:rsidR="00AC466E" w:rsidRPr="00206ACB">
        <w:rPr>
          <w:lang w:eastAsia="ja-JP"/>
        </w:rPr>
        <w:t xml:space="preserve"> </w:t>
      </w:r>
      <w:r w:rsidRPr="004F7A97">
        <w:rPr>
          <w:rStyle w:val="QuoteChar"/>
        </w:rPr>
        <w:t>$2800</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new</w:t>
      </w:r>
      <w:r w:rsidR="00AC466E" w:rsidRPr="00206ACB">
        <w:rPr>
          <w:lang w:eastAsia="ja-JP"/>
        </w:rPr>
        <w:t xml:space="preserve"> </w:t>
      </w:r>
      <w:r w:rsidRPr="00206ACB">
        <w:rPr>
          <w:lang w:eastAsia="ja-JP"/>
        </w:rPr>
        <w:t>value</w:t>
      </w:r>
      <w:r w:rsidR="00AC466E" w:rsidRPr="00206ACB">
        <w:rPr>
          <w:lang w:eastAsia="ja-JP"/>
        </w:rPr>
        <w:t xml:space="preserve"> </w:t>
      </w:r>
      <w:r w:rsidRPr="00206ACB">
        <w:rPr>
          <w:lang w:eastAsia="ja-JP"/>
        </w:rPr>
        <w:t>back</w:t>
      </w:r>
      <w:r w:rsidR="00AC466E" w:rsidRPr="00206ACB">
        <w:rPr>
          <w:lang w:eastAsia="ja-JP"/>
        </w:rPr>
        <w:t xml:space="preserve"> </w:t>
      </w:r>
      <w:r w:rsidRPr="00206ACB">
        <w:rPr>
          <w:lang w:eastAsia="ja-JP"/>
        </w:rPr>
        <w:t>to</w:t>
      </w:r>
      <w:r w:rsidR="00AC466E" w:rsidRPr="00206ACB">
        <w:rPr>
          <w:lang w:eastAsia="ja-JP"/>
        </w:rPr>
        <w:t xml:space="preserve"> </w:t>
      </w:r>
      <w:r w:rsidRPr="004F7A97">
        <w:rPr>
          <w:rStyle w:val="QuoteChar"/>
        </w:rPr>
        <w:t>ppuctrl_settings</w:t>
      </w:r>
      <w:r w:rsidRPr="00206ACB">
        <w:rPr>
          <w:lang w:eastAsia="ja-JP"/>
        </w:rPr>
        <w:t>,</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to</w:t>
      </w:r>
      <w:r w:rsidR="00AC466E" w:rsidRPr="00206ACB">
        <w:rPr>
          <w:lang w:eastAsia="ja-JP"/>
        </w:rPr>
        <w:t xml:space="preserve"> </w:t>
      </w:r>
      <w:r w:rsidRPr="004F7A97">
        <w:rPr>
          <w:rStyle w:val="QuoteChar"/>
        </w:rPr>
        <w:lastRenderedPageBreak/>
        <w:t>PPUCTRL</w:t>
      </w:r>
      <w:r w:rsidR="00AC466E" w:rsidRPr="00206ACB">
        <w:rPr>
          <w:lang w:eastAsia="ja-JP"/>
        </w:rPr>
        <w:t xml:space="preserve"> </w:t>
      </w:r>
      <w:r w:rsidRPr="00206ACB">
        <w:rPr>
          <w:lang w:eastAsia="ja-JP"/>
        </w:rPr>
        <w:t>as</w:t>
      </w:r>
      <w:r w:rsidR="00AC466E" w:rsidRPr="00206ACB">
        <w:rPr>
          <w:lang w:eastAsia="ja-JP"/>
        </w:rPr>
        <w:t xml:space="preserve"> </w:t>
      </w:r>
      <w:r w:rsidRPr="00206ACB">
        <w:rPr>
          <w:lang w:eastAsia="ja-JP"/>
        </w:rPr>
        <w:t>well.</w:t>
      </w:r>
      <w:r w:rsidR="00AC466E" w:rsidRPr="00206ACB">
        <w:rPr>
          <w:lang w:eastAsia="ja-JP"/>
        </w:rPr>
        <w:t xml:space="preserve"> </w:t>
      </w:r>
      <w:r w:rsidRPr="00206ACB">
        <w:rPr>
          <w:lang w:eastAsia="ja-JP"/>
        </w:rPr>
        <w:t>After</w:t>
      </w:r>
      <w:r w:rsidR="00AC466E" w:rsidRPr="00206ACB">
        <w:rPr>
          <w:lang w:eastAsia="ja-JP"/>
        </w:rPr>
        <w:t xml:space="preserve"> </w:t>
      </w:r>
      <w:r w:rsidRPr="00206ACB">
        <w:rPr>
          <w:lang w:eastAsia="ja-JP"/>
        </w:rPr>
        <w:t>changing</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reset</w:t>
      </w:r>
      <w:r w:rsidR="00AC466E" w:rsidRPr="00206ACB">
        <w:rPr>
          <w:lang w:eastAsia="ja-JP"/>
        </w:rPr>
        <w:t xml:space="preserve"> </w:t>
      </w:r>
      <w:r w:rsidRPr="004F7A97">
        <w:rPr>
          <w:rStyle w:val="QuoteChar"/>
        </w:rPr>
        <w:t>scroll</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240</w:t>
      </w:r>
      <w:r w:rsidR="00AC466E" w:rsidRPr="00206ACB">
        <w:rPr>
          <w:lang w:eastAsia="ja-JP"/>
        </w:rPr>
        <w:t xml:space="preserve"> </w:t>
      </w:r>
      <w:r w:rsidRPr="00206ACB">
        <w:rPr>
          <w:lang w:eastAsia="ja-JP"/>
        </w:rPr>
        <w:t>(not</w:t>
      </w:r>
      <w:r w:rsidR="00AC466E" w:rsidRPr="00206ACB">
        <w:rPr>
          <w:lang w:eastAsia="ja-JP"/>
        </w:rPr>
        <w:t xml:space="preserve"> </w:t>
      </w:r>
      <w:r w:rsidRPr="00206ACB">
        <w:rPr>
          <w:lang w:eastAsia="ja-JP"/>
        </w:rPr>
        <w:t>239,</w:t>
      </w:r>
      <w:r w:rsidR="00AC466E" w:rsidRPr="00206ACB">
        <w:rPr>
          <w:lang w:eastAsia="ja-JP"/>
        </w:rPr>
        <w:t xml:space="preserve"> </w:t>
      </w:r>
      <w:r w:rsidRPr="00206ACB">
        <w:rPr>
          <w:lang w:eastAsia="ja-JP"/>
        </w:rPr>
        <w:t>because</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about</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decrement</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code</w:t>
      </w:r>
      <w:r w:rsidR="00AC466E" w:rsidRPr="00206ACB">
        <w:rPr>
          <w:lang w:eastAsia="ja-JP"/>
        </w:rPr>
        <w:t xml:space="preserve"> </w:t>
      </w:r>
      <w:r w:rsidRPr="00206ACB">
        <w:rPr>
          <w:lang w:eastAsia="ja-JP"/>
        </w:rPr>
        <w:t>that</w:t>
      </w:r>
      <w:r w:rsidR="00AC466E" w:rsidRPr="00206ACB">
        <w:rPr>
          <w:lang w:eastAsia="ja-JP"/>
        </w:rPr>
        <w:t xml:space="preserve"> </w:t>
      </w:r>
      <w:r w:rsidRPr="00206ACB">
        <w:rPr>
          <w:lang w:eastAsia="ja-JP"/>
        </w:rPr>
        <w:t>follows).</w:t>
      </w:r>
    </w:p>
    <w:p w14:paraId="7E8E0021" w14:textId="30435AD1" w:rsidR="003A4AA2" w:rsidRPr="00206ACB" w:rsidRDefault="003A4AA2" w:rsidP="00D8543A">
      <w:pPr>
        <w:rPr>
          <w:lang w:eastAsia="ja-JP"/>
        </w:rPr>
      </w:pPr>
      <w:r w:rsidRPr="00206ACB">
        <w:rPr>
          <w:lang w:eastAsia="ja-JP"/>
        </w:rPr>
        <w:t>With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base</w:t>
      </w:r>
      <w:r w:rsidR="00AC466E" w:rsidRPr="00206ACB">
        <w:rPr>
          <w:lang w:eastAsia="ja-JP"/>
        </w:rPr>
        <w:t xml:space="preserve"> </w:t>
      </w:r>
      <w:r w:rsidRPr="00206ACB">
        <w:rPr>
          <w:lang w:eastAsia="ja-JP"/>
        </w:rPr>
        <w:t>nametable</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actual</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positions.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first</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a</w:t>
      </w:r>
      <w:r w:rsidR="00AC466E" w:rsidRPr="00206ACB">
        <w:rPr>
          <w:lang w:eastAsia="ja-JP"/>
        </w:rPr>
        <w:t xml:space="preserve"> </w:t>
      </w:r>
      <w:r w:rsidRPr="00206ACB">
        <w:rPr>
          <w:lang w:eastAsia="ja-JP"/>
        </w:rPr>
        <w:t>zero</w:t>
      </w:r>
      <w:r w:rsidR="00AC466E" w:rsidRPr="00206ACB">
        <w:rPr>
          <w:lang w:eastAsia="ja-JP"/>
        </w:rPr>
        <w:t xml:space="preserve"> </w:t>
      </w:r>
      <w:r w:rsidRPr="00206ACB">
        <w:rPr>
          <w:lang w:eastAsia="ja-JP"/>
        </w:rPr>
        <w:t>to</w:t>
      </w:r>
      <w:r w:rsidR="00AC466E" w:rsidRPr="00206ACB">
        <w:rPr>
          <w:lang w:eastAsia="ja-JP"/>
        </w:rPr>
        <w:t xml:space="preserve"> </w:t>
      </w:r>
      <w:r w:rsidRPr="004F7A97">
        <w:rPr>
          <w:rStyle w:val="QuoteChar"/>
        </w:rPr>
        <w:t>PPUSCROLL</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amount.</w:t>
      </w:r>
      <w:r w:rsidR="00AC466E" w:rsidRPr="00206ACB">
        <w:rPr>
          <w:lang w:eastAsia="ja-JP"/>
        </w:rPr>
        <w:t xml:space="preserve"> </w:t>
      </w:r>
      <w:r w:rsidRPr="00206ACB">
        <w:rPr>
          <w:lang w:eastAsia="ja-JP"/>
        </w:rPr>
        <w:t>Then,</w:t>
      </w:r>
      <w:r w:rsidR="00AC466E" w:rsidRPr="00206ACB">
        <w:rPr>
          <w:lang w:eastAsia="ja-JP"/>
        </w:rPr>
        <w:t xml:space="preserve"> </w:t>
      </w:r>
      <w:r w:rsidRPr="004F7A97">
        <w:rPr>
          <w:rStyle w:val="QuoteChar"/>
        </w:rPr>
        <w:t>DEC</w:t>
      </w:r>
      <w:r w:rsidR="00AC466E" w:rsidRPr="004F7A97">
        <w:rPr>
          <w:rStyle w:val="QuoteChar"/>
        </w:rPr>
        <w:t xml:space="preserve"> </w:t>
      </w:r>
      <w:r w:rsidRPr="004F7A97">
        <w:rPr>
          <w:rStyle w:val="QuoteChar"/>
        </w:rPr>
        <w:t>scroll</w:t>
      </w:r>
      <w:r w:rsidR="00AC466E" w:rsidRPr="00206ACB">
        <w:rPr>
          <w:lang w:eastAsia="ja-JP"/>
        </w:rPr>
        <w:t xml:space="preserve"> </w:t>
      </w:r>
      <w:r w:rsidRPr="00206ACB">
        <w:rPr>
          <w:lang w:eastAsia="ja-JP"/>
        </w:rPr>
        <w:t>subtracts</w:t>
      </w:r>
      <w:r w:rsidR="00AC466E" w:rsidRPr="00206ACB">
        <w:rPr>
          <w:lang w:eastAsia="ja-JP"/>
        </w:rPr>
        <w:t xml:space="preserve"> </w:t>
      </w:r>
      <w:r w:rsidRPr="00206ACB">
        <w:rPr>
          <w:lang w:eastAsia="ja-JP"/>
        </w:rPr>
        <w:t>one</w:t>
      </w:r>
      <w:r w:rsidR="00AC466E" w:rsidRPr="00206ACB">
        <w:rPr>
          <w:lang w:eastAsia="ja-JP"/>
        </w:rPr>
        <w:t xml:space="preserve"> </w:t>
      </w:r>
      <w:r w:rsidRPr="00206ACB">
        <w:rPr>
          <w:lang w:eastAsia="ja-JP"/>
        </w:rPr>
        <w:t>from</w:t>
      </w:r>
      <w:r w:rsidR="00AC466E" w:rsidRPr="00206ACB">
        <w:rPr>
          <w:lang w:eastAsia="ja-JP"/>
        </w:rPr>
        <w:t xml:space="preserve"> </w:t>
      </w:r>
      <w:r w:rsidRPr="004F7A97">
        <w:rPr>
          <w:rStyle w:val="QuoteChar"/>
        </w:rPr>
        <w:t>scroll</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stores</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result</w:t>
      </w:r>
      <w:r w:rsidR="00AC466E" w:rsidRPr="00206ACB">
        <w:rPr>
          <w:lang w:eastAsia="ja-JP"/>
        </w:rPr>
        <w:t xml:space="preserve"> </w:t>
      </w:r>
      <w:r w:rsidRPr="00206ACB">
        <w:rPr>
          <w:lang w:eastAsia="ja-JP"/>
        </w:rPr>
        <w:t>back</w:t>
      </w:r>
      <w:r w:rsidR="00AC466E" w:rsidRPr="00206ACB">
        <w:rPr>
          <w:lang w:eastAsia="ja-JP"/>
        </w:rPr>
        <w:t xml:space="preserve"> </w:t>
      </w:r>
      <w:r w:rsidRPr="00206ACB">
        <w:rPr>
          <w:lang w:eastAsia="ja-JP"/>
        </w:rPr>
        <w:t>into</w:t>
      </w:r>
      <w:r w:rsidR="00AC466E" w:rsidRPr="00206ACB">
        <w:rPr>
          <w:lang w:eastAsia="ja-JP"/>
        </w:rPr>
        <w:t xml:space="preserve"> </w:t>
      </w:r>
      <w:r w:rsidRPr="004F7A97">
        <w:rPr>
          <w:rStyle w:val="QuoteChar"/>
        </w:rPr>
        <w:t>scroll</w:t>
      </w:r>
      <w:r w:rsidRPr="00206ACB">
        <w:rPr>
          <w:lang w:eastAsia="ja-JP"/>
        </w:rPr>
        <w:t>.</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load</w:t>
      </w:r>
      <w:r w:rsidR="00AC466E" w:rsidRPr="00206ACB">
        <w:rPr>
          <w:lang w:eastAsia="ja-JP"/>
        </w:rPr>
        <w:t xml:space="preserve"> </w:t>
      </w:r>
      <w:r w:rsidRPr="004F7A97">
        <w:rPr>
          <w:rStyle w:val="QuoteChar"/>
        </w:rPr>
        <w:t>scroll</w:t>
      </w:r>
      <w:r w:rsidR="00AC466E" w:rsidRPr="00206ACB">
        <w:rPr>
          <w:lang w:eastAsia="ja-JP"/>
        </w:rPr>
        <w:t xml:space="preserve"> </w:t>
      </w:r>
      <w:r w:rsidRPr="00206ACB">
        <w:rPr>
          <w:lang w:eastAsia="ja-JP"/>
        </w:rPr>
        <w:t>into</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accumulator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then</w:t>
      </w:r>
      <w:r w:rsidR="00AC466E" w:rsidRPr="00206ACB">
        <w:rPr>
          <w:lang w:eastAsia="ja-JP"/>
        </w:rPr>
        <w:t xml:space="preserve"> </w:t>
      </w:r>
      <w:r w:rsidRPr="00206ACB">
        <w:rPr>
          <w:lang w:eastAsia="ja-JP"/>
        </w:rPr>
        <w:t>write</w:t>
      </w:r>
      <w:r w:rsidR="00AC466E" w:rsidRPr="00206ACB">
        <w:rPr>
          <w:lang w:eastAsia="ja-JP"/>
        </w:rPr>
        <w:t xml:space="preserve"> </w:t>
      </w:r>
      <w:r w:rsidRPr="00206ACB">
        <w:rPr>
          <w:lang w:eastAsia="ja-JP"/>
        </w:rPr>
        <w:t>it</w:t>
      </w:r>
      <w:r w:rsidR="00AC466E" w:rsidRPr="00206ACB">
        <w:rPr>
          <w:lang w:eastAsia="ja-JP"/>
        </w:rPr>
        <w:t xml:space="preserve"> </w:t>
      </w:r>
      <w:r w:rsidRPr="00206ACB">
        <w:rPr>
          <w:lang w:eastAsia="ja-JP"/>
        </w:rPr>
        <w:t>to</w:t>
      </w:r>
      <w:r w:rsidR="00AC466E" w:rsidRPr="00206ACB">
        <w:rPr>
          <w:lang w:eastAsia="ja-JP"/>
        </w:rPr>
        <w:t xml:space="preserve"> </w:t>
      </w:r>
      <w:r w:rsidRPr="004F7A97">
        <w:rPr>
          <w:rStyle w:val="QuoteChar"/>
        </w:rPr>
        <w:t>PPUSCROLL</w:t>
      </w:r>
      <w:r w:rsidR="00AC466E" w:rsidRPr="004F7A97">
        <w:rPr>
          <w:rStyle w:val="QuoteChar"/>
        </w:rPr>
        <w:t xml:space="preserve"> </w:t>
      </w:r>
      <w:r w:rsidRPr="00206ACB">
        <w:rPr>
          <w:lang w:eastAsia="ja-JP"/>
        </w:rPr>
        <w:t>to</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amount.</w:t>
      </w:r>
      <w:r w:rsidR="00AC466E" w:rsidRPr="00206ACB">
        <w:rPr>
          <w:lang w:eastAsia="ja-JP"/>
        </w:rPr>
        <w:t xml:space="preserve"> </w:t>
      </w:r>
      <w:r w:rsidRPr="00206ACB">
        <w:rPr>
          <w:lang w:eastAsia="ja-JP"/>
        </w:rPr>
        <w:t>Having</w:t>
      </w:r>
      <w:r w:rsidR="00AC466E" w:rsidRPr="00206ACB">
        <w:rPr>
          <w:lang w:eastAsia="ja-JP"/>
        </w:rPr>
        <w:t xml:space="preserve"> </w:t>
      </w:r>
      <w:r w:rsidRPr="00206ACB">
        <w:rPr>
          <w:lang w:eastAsia="ja-JP"/>
        </w:rPr>
        <w:t>set</w:t>
      </w:r>
      <w:r w:rsidR="00AC466E" w:rsidRPr="00206ACB">
        <w:rPr>
          <w:lang w:eastAsia="ja-JP"/>
        </w:rPr>
        <w:t xml:space="preserve"> </w:t>
      </w:r>
      <w:r w:rsidRPr="00206ACB">
        <w:rPr>
          <w:lang w:eastAsia="ja-JP"/>
        </w:rPr>
        <w:t>both</w:t>
      </w:r>
      <w:r w:rsidR="00AC466E" w:rsidRPr="00206ACB">
        <w:rPr>
          <w:lang w:eastAsia="ja-JP"/>
        </w:rPr>
        <w:t xml:space="preserve"> </w:t>
      </w:r>
      <w:r w:rsidRPr="00206ACB">
        <w:rPr>
          <w:lang w:eastAsia="ja-JP"/>
        </w:rPr>
        <w:t>X</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Y</w:t>
      </w:r>
      <w:r w:rsidR="00AC466E" w:rsidRPr="00206ACB">
        <w:rPr>
          <w:lang w:eastAsia="ja-JP"/>
        </w:rPr>
        <w:t xml:space="preserve"> </w:t>
      </w:r>
      <w:r w:rsidRPr="00206ACB">
        <w:rPr>
          <w:lang w:eastAsia="ja-JP"/>
        </w:rPr>
        <w:t>scroll</w:t>
      </w:r>
      <w:r w:rsidR="00AC466E" w:rsidRPr="00206ACB">
        <w:rPr>
          <w:lang w:eastAsia="ja-JP"/>
        </w:rPr>
        <w:t xml:space="preserve"> </w:t>
      </w:r>
      <w:r w:rsidRPr="00206ACB">
        <w:rPr>
          <w:lang w:eastAsia="ja-JP"/>
        </w:rPr>
        <w:t>amounts,</w:t>
      </w:r>
      <w:r w:rsidR="00AC466E" w:rsidRPr="00206ACB">
        <w:rPr>
          <w:lang w:eastAsia="ja-JP"/>
        </w:rPr>
        <w:t xml:space="preserve"> </w:t>
      </w:r>
      <w:r w:rsidRPr="00206ACB">
        <w:rPr>
          <w:lang w:eastAsia="ja-JP"/>
        </w:rPr>
        <w:t>we</w:t>
      </w:r>
      <w:r w:rsidR="00AC466E" w:rsidRPr="00206ACB">
        <w:rPr>
          <w:lang w:eastAsia="ja-JP"/>
        </w:rPr>
        <w:t xml:space="preserve"> </w:t>
      </w:r>
      <w:r w:rsidRPr="00206ACB">
        <w:rPr>
          <w:lang w:eastAsia="ja-JP"/>
        </w:rPr>
        <w:t>are</w:t>
      </w:r>
      <w:r w:rsidR="00AC466E" w:rsidRPr="00206ACB">
        <w:rPr>
          <w:lang w:eastAsia="ja-JP"/>
        </w:rPr>
        <w:t xml:space="preserve"> </w:t>
      </w:r>
      <w:r w:rsidRPr="00206ACB">
        <w:rPr>
          <w:lang w:eastAsia="ja-JP"/>
        </w:rPr>
        <w:t>done</w:t>
      </w:r>
      <w:r w:rsidR="00AC466E" w:rsidRPr="00206ACB">
        <w:rPr>
          <w:lang w:eastAsia="ja-JP"/>
        </w:rPr>
        <w:t xml:space="preserve"> </w:t>
      </w:r>
      <w:r w:rsidRPr="00206ACB">
        <w:rPr>
          <w:lang w:eastAsia="ja-JP"/>
        </w:rPr>
        <w:t>with</w:t>
      </w:r>
      <w:r w:rsidR="00AC466E" w:rsidRPr="00206ACB">
        <w:rPr>
          <w:lang w:eastAsia="ja-JP"/>
        </w:rPr>
        <w:t xml:space="preserve"> </w:t>
      </w:r>
      <w:r w:rsidRPr="00206ACB">
        <w:rPr>
          <w:lang w:eastAsia="ja-JP"/>
        </w:rPr>
        <w:t>the</w:t>
      </w:r>
      <w:r w:rsidR="00AC466E" w:rsidRPr="00206ACB">
        <w:rPr>
          <w:lang w:eastAsia="ja-JP"/>
        </w:rPr>
        <w:t xml:space="preserve"> </w:t>
      </w:r>
      <w:r w:rsidRPr="00206ACB">
        <w:rPr>
          <w:lang w:eastAsia="ja-JP"/>
        </w:rPr>
        <w:t>NMI</w:t>
      </w:r>
      <w:r w:rsidR="00AC466E" w:rsidRPr="00206ACB">
        <w:rPr>
          <w:lang w:eastAsia="ja-JP"/>
        </w:rPr>
        <w:t xml:space="preserve"> </w:t>
      </w:r>
      <w:r w:rsidRPr="00206ACB">
        <w:rPr>
          <w:lang w:eastAsia="ja-JP"/>
        </w:rPr>
        <w:t>handler</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can</w:t>
      </w:r>
      <w:r w:rsidR="00AC466E" w:rsidRPr="00206ACB">
        <w:rPr>
          <w:lang w:eastAsia="ja-JP"/>
        </w:rPr>
        <w:t xml:space="preserve"> </w:t>
      </w:r>
      <w:r w:rsidRPr="00206ACB">
        <w:rPr>
          <w:lang w:eastAsia="ja-JP"/>
        </w:rPr>
        <w:t>call</w:t>
      </w:r>
      <w:r w:rsidR="00AC466E" w:rsidRPr="00206ACB">
        <w:rPr>
          <w:lang w:eastAsia="ja-JP"/>
        </w:rPr>
        <w:t xml:space="preserve"> </w:t>
      </w:r>
      <w:r w:rsidRPr="004F7A97">
        <w:rPr>
          <w:rStyle w:val="QuoteChar"/>
        </w:rPr>
        <w:t>RTI</w:t>
      </w:r>
      <w:r w:rsidR="00AC466E" w:rsidRPr="004F7A97">
        <w:rPr>
          <w:rStyle w:val="QuoteChar"/>
        </w:rPr>
        <w:t xml:space="preserve"> </w:t>
      </w:r>
      <w:r w:rsidRPr="00206ACB">
        <w:rPr>
          <w:lang w:eastAsia="ja-JP"/>
        </w:rPr>
        <w:t>to</w:t>
      </w:r>
      <w:r w:rsidR="00AC466E" w:rsidRPr="00206ACB">
        <w:rPr>
          <w:lang w:eastAsia="ja-JP"/>
        </w:rPr>
        <w:t xml:space="preserve"> </w:t>
      </w:r>
      <w:r w:rsidRPr="00206ACB">
        <w:rPr>
          <w:lang w:eastAsia="ja-JP"/>
        </w:rPr>
        <w:t>go</w:t>
      </w:r>
      <w:r w:rsidR="00AC466E" w:rsidRPr="00206ACB">
        <w:rPr>
          <w:lang w:eastAsia="ja-JP"/>
        </w:rPr>
        <w:t xml:space="preserve"> </w:t>
      </w:r>
      <w:r w:rsidRPr="00206ACB">
        <w:rPr>
          <w:lang w:eastAsia="ja-JP"/>
        </w:rPr>
        <w:t>back</w:t>
      </w:r>
      <w:r w:rsidR="00AC466E" w:rsidRPr="00206ACB">
        <w:rPr>
          <w:lang w:eastAsia="ja-JP"/>
        </w:rPr>
        <w:t xml:space="preserve"> </w:t>
      </w:r>
      <w:r w:rsidRPr="00206ACB">
        <w:rPr>
          <w:lang w:eastAsia="ja-JP"/>
        </w:rPr>
        <w:t>to</w:t>
      </w:r>
      <w:r w:rsidR="00AC466E" w:rsidRPr="00206ACB">
        <w:rPr>
          <w:lang w:eastAsia="ja-JP"/>
        </w:rPr>
        <w:t xml:space="preserve"> </w:t>
      </w:r>
      <w:r w:rsidRPr="00206ACB">
        <w:rPr>
          <w:lang w:eastAsia="ja-JP"/>
        </w:rPr>
        <w:t>main</w:t>
      </w:r>
      <w:r w:rsidR="00AC466E" w:rsidRPr="00206ACB">
        <w:rPr>
          <w:lang w:eastAsia="ja-JP"/>
        </w:rPr>
        <w:t xml:space="preserve"> </w:t>
      </w:r>
      <w:r w:rsidRPr="00206ACB">
        <w:rPr>
          <w:lang w:eastAsia="ja-JP"/>
        </w:rPr>
        <w:t>code.</w:t>
      </w:r>
    </w:p>
    <w:p w14:paraId="28A7F317" w14:textId="1A91A349" w:rsidR="003A4AA2" w:rsidRPr="00206ACB" w:rsidRDefault="003A4AA2" w:rsidP="00D8543A">
      <w:pPr>
        <w:rPr>
          <w:lang w:eastAsia="ja-JP"/>
        </w:rPr>
      </w:pPr>
      <w:r w:rsidRPr="00206ACB">
        <w:rPr>
          <w:lang w:eastAsia="ja-JP"/>
        </w:rPr>
        <w:t>Let's</w:t>
      </w:r>
      <w:r w:rsidR="00AC466E" w:rsidRPr="00206ACB">
        <w:rPr>
          <w:lang w:eastAsia="ja-JP"/>
        </w:rPr>
        <w:t xml:space="preserve"> </w:t>
      </w:r>
      <w:r w:rsidRPr="00206ACB">
        <w:rPr>
          <w:lang w:eastAsia="ja-JP"/>
        </w:rPr>
        <w:t>build</w:t>
      </w:r>
      <w:r w:rsidR="00AC466E" w:rsidRPr="00206ACB">
        <w:rPr>
          <w:lang w:eastAsia="ja-JP"/>
        </w:rPr>
        <w:t xml:space="preserve"> </w:t>
      </w:r>
      <w:r w:rsidRPr="00206ACB">
        <w:rPr>
          <w:lang w:eastAsia="ja-JP"/>
        </w:rPr>
        <w:t>and</w:t>
      </w:r>
      <w:r w:rsidR="00AC466E" w:rsidRPr="00206ACB">
        <w:rPr>
          <w:lang w:eastAsia="ja-JP"/>
        </w:rPr>
        <w:t xml:space="preserve"> </w:t>
      </w:r>
      <w:r w:rsidRPr="00206ACB">
        <w:rPr>
          <w:lang w:eastAsia="ja-JP"/>
        </w:rPr>
        <w:t>run</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new</w:t>
      </w:r>
      <w:r w:rsidR="00AC466E" w:rsidRPr="00206ACB">
        <w:rPr>
          <w:lang w:eastAsia="ja-JP"/>
        </w:rPr>
        <w:t xml:space="preserve"> </w:t>
      </w:r>
      <w:r w:rsidRPr="00206ACB">
        <w:rPr>
          <w:lang w:eastAsia="ja-JP"/>
        </w:rPr>
        <w:t>project:</w:t>
      </w:r>
    </w:p>
    <w:p w14:paraId="4E2591FF" w14:textId="74CAAD60" w:rsidR="003A4AA2" w:rsidRPr="002C4900" w:rsidRDefault="003A4AA2" w:rsidP="002C4900">
      <w:pPr>
        <w:pStyle w:val="Quote"/>
        <w:ind w:left="360" w:firstLine="0"/>
        <w:rPr>
          <w:sz w:val="24"/>
          <w:szCs w:val="24"/>
        </w:rPr>
      </w:pPr>
      <w:r w:rsidRPr="002C4900">
        <w:rPr>
          <w:sz w:val="24"/>
          <w:szCs w:val="24"/>
        </w:rPr>
        <w:t>ca65</w:t>
      </w:r>
      <w:r w:rsidR="00AC466E" w:rsidRPr="002C4900">
        <w:rPr>
          <w:sz w:val="24"/>
          <w:szCs w:val="24"/>
        </w:rPr>
        <w:t xml:space="preserve"> </w:t>
      </w:r>
      <w:r w:rsidRPr="002C4900">
        <w:rPr>
          <w:sz w:val="24"/>
          <w:szCs w:val="24"/>
        </w:rPr>
        <w:t>src/backgrounds.asm</w:t>
      </w:r>
    </w:p>
    <w:p w14:paraId="125EB8E9" w14:textId="683A0EEE" w:rsidR="003A4AA2" w:rsidRPr="002C4900" w:rsidRDefault="003A4AA2" w:rsidP="002C4900">
      <w:pPr>
        <w:pStyle w:val="Quote"/>
        <w:ind w:left="360" w:firstLine="0"/>
        <w:rPr>
          <w:sz w:val="24"/>
          <w:szCs w:val="24"/>
        </w:rPr>
      </w:pPr>
      <w:r w:rsidRPr="002C4900">
        <w:rPr>
          <w:sz w:val="24"/>
          <w:szCs w:val="24"/>
        </w:rPr>
        <w:t>ca65</w:t>
      </w:r>
      <w:r w:rsidR="00AC466E" w:rsidRPr="002C4900">
        <w:rPr>
          <w:sz w:val="24"/>
          <w:szCs w:val="24"/>
        </w:rPr>
        <w:t xml:space="preserve"> </w:t>
      </w:r>
      <w:r w:rsidRPr="002C4900">
        <w:rPr>
          <w:sz w:val="24"/>
          <w:szCs w:val="24"/>
        </w:rPr>
        <w:t>src/scrolling.asm</w:t>
      </w:r>
    </w:p>
    <w:p w14:paraId="4268293E" w14:textId="6A4C44BC" w:rsidR="004F7A97" w:rsidRPr="00E13779" w:rsidRDefault="003A4AA2" w:rsidP="00E13779">
      <w:pPr>
        <w:pStyle w:val="Quote"/>
        <w:ind w:left="360" w:firstLine="0"/>
        <w:rPr>
          <w:sz w:val="24"/>
          <w:szCs w:val="24"/>
        </w:rPr>
      </w:pPr>
      <w:r w:rsidRPr="002C4900">
        <w:rPr>
          <w:sz w:val="24"/>
          <w:szCs w:val="24"/>
        </w:rPr>
        <w:t>ld65</w:t>
      </w:r>
      <w:r w:rsidR="00AC466E" w:rsidRPr="002C4900">
        <w:rPr>
          <w:sz w:val="24"/>
          <w:szCs w:val="24"/>
        </w:rPr>
        <w:t xml:space="preserve"> </w:t>
      </w:r>
      <w:r w:rsidRPr="002C4900">
        <w:rPr>
          <w:sz w:val="24"/>
          <w:szCs w:val="24"/>
        </w:rPr>
        <w:t>src/backgrounds.o</w:t>
      </w:r>
      <w:r w:rsidR="00AC466E" w:rsidRPr="002C4900">
        <w:rPr>
          <w:sz w:val="24"/>
          <w:szCs w:val="24"/>
        </w:rPr>
        <w:t xml:space="preserve"> </w:t>
      </w:r>
      <w:r w:rsidRPr="002C4900">
        <w:rPr>
          <w:sz w:val="24"/>
          <w:szCs w:val="24"/>
        </w:rPr>
        <w:t>src/scrolling.o</w:t>
      </w:r>
      <w:r w:rsidR="00AC466E" w:rsidRPr="002C4900">
        <w:rPr>
          <w:sz w:val="24"/>
          <w:szCs w:val="24"/>
        </w:rPr>
        <w:t xml:space="preserve"> </w:t>
      </w:r>
      <w:r w:rsidRPr="002C4900">
        <w:rPr>
          <w:sz w:val="24"/>
          <w:szCs w:val="24"/>
        </w:rPr>
        <w:t>-C</w:t>
      </w:r>
      <w:r w:rsidR="00AC466E" w:rsidRPr="002C4900">
        <w:rPr>
          <w:sz w:val="24"/>
          <w:szCs w:val="24"/>
        </w:rPr>
        <w:t xml:space="preserve"> </w:t>
      </w:r>
      <w:r w:rsidRPr="002C4900">
        <w:rPr>
          <w:sz w:val="24"/>
          <w:szCs w:val="24"/>
        </w:rPr>
        <w:t>nes.cfg</w:t>
      </w:r>
      <w:r w:rsidR="00AC466E" w:rsidRPr="002C4900">
        <w:rPr>
          <w:sz w:val="24"/>
          <w:szCs w:val="24"/>
        </w:rPr>
        <w:t xml:space="preserve"> </w:t>
      </w:r>
      <w:r w:rsidRPr="002C4900">
        <w:rPr>
          <w:sz w:val="24"/>
          <w:szCs w:val="24"/>
        </w:rPr>
        <w:t>-o</w:t>
      </w:r>
      <w:r w:rsidR="00AC466E" w:rsidRPr="002C4900">
        <w:rPr>
          <w:sz w:val="24"/>
          <w:szCs w:val="24"/>
        </w:rPr>
        <w:t xml:space="preserve"> </w:t>
      </w:r>
      <w:r w:rsidRPr="002C4900">
        <w:rPr>
          <w:sz w:val="24"/>
          <w:szCs w:val="24"/>
        </w:rPr>
        <w:t>scrolling.nes</w:t>
      </w:r>
    </w:p>
    <w:p w14:paraId="2D592855" w14:textId="18A9BA98" w:rsidR="003A4AA2" w:rsidRPr="00206ACB" w:rsidRDefault="003A4AA2" w:rsidP="00D8543A">
      <w:pPr>
        <w:rPr>
          <w:lang w:eastAsia="ja-JP"/>
        </w:rPr>
      </w:pPr>
      <w:r w:rsidRPr="00206ACB">
        <w:rPr>
          <w:lang w:eastAsia="ja-JP"/>
        </w:rPr>
        <w:t>Here</w:t>
      </w:r>
      <w:r w:rsidR="00AC466E" w:rsidRPr="00206ACB">
        <w:rPr>
          <w:lang w:eastAsia="ja-JP"/>
        </w:rPr>
        <w:t xml:space="preserve"> </w:t>
      </w:r>
      <w:r w:rsidRPr="00206ACB">
        <w:rPr>
          <w:lang w:eastAsia="ja-JP"/>
        </w:rPr>
        <w:t>is</w:t>
      </w:r>
      <w:r w:rsidR="00AC466E" w:rsidRPr="00206ACB">
        <w:rPr>
          <w:lang w:eastAsia="ja-JP"/>
        </w:rPr>
        <w:t xml:space="preserve"> </w:t>
      </w:r>
      <w:r w:rsidRPr="00206ACB">
        <w:rPr>
          <w:lang w:eastAsia="ja-JP"/>
        </w:rPr>
        <w:t>our</w:t>
      </w:r>
      <w:r w:rsidR="00AC466E" w:rsidRPr="00206ACB">
        <w:rPr>
          <w:lang w:eastAsia="ja-JP"/>
        </w:rPr>
        <w:t xml:space="preserve"> </w:t>
      </w:r>
      <w:r w:rsidRPr="00206ACB">
        <w:rPr>
          <w:lang w:eastAsia="ja-JP"/>
        </w:rPr>
        <w:t>project</w:t>
      </w:r>
      <w:r w:rsidR="00AC466E" w:rsidRPr="00206ACB">
        <w:rPr>
          <w:lang w:eastAsia="ja-JP"/>
        </w:rPr>
        <w:t xml:space="preserve"> </w:t>
      </w:r>
      <w:r w:rsidRPr="00206ACB">
        <w:rPr>
          <w:lang w:eastAsia="ja-JP"/>
        </w:rPr>
        <w:t>running</w:t>
      </w:r>
      <w:r w:rsidR="00AC466E" w:rsidRPr="00206ACB">
        <w:rPr>
          <w:lang w:eastAsia="ja-JP"/>
        </w:rPr>
        <w:t xml:space="preserve"> </w:t>
      </w:r>
      <w:r w:rsidRPr="00206ACB">
        <w:rPr>
          <w:lang w:eastAsia="ja-JP"/>
        </w:rPr>
        <w:t>in</w:t>
      </w:r>
      <w:r w:rsidR="00AC466E" w:rsidRPr="00206ACB">
        <w:rPr>
          <w:lang w:eastAsia="ja-JP"/>
        </w:rPr>
        <w:t xml:space="preserve"> </w:t>
      </w:r>
      <w:r w:rsidRPr="00206ACB">
        <w:rPr>
          <w:lang w:eastAsia="ja-JP"/>
        </w:rPr>
        <w:t>an</w:t>
      </w:r>
      <w:r w:rsidR="00AC466E" w:rsidRPr="00206ACB">
        <w:rPr>
          <w:lang w:eastAsia="ja-JP"/>
        </w:rPr>
        <w:t xml:space="preserve"> </w:t>
      </w:r>
      <w:r w:rsidRPr="00206ACB">
        <w:rPr>
          <w:lang w:eastAsia="ja-JP"/>
        </w:rPr>
        <w:t>emulator:</w:t>
      </w:r>
    </w:p>
    <w:p w14:paraId="6BE1D301" w14:textId="61913ED1" w:rsidR="00EF2CA4" w:rsidRPr="00206ACB" w:rsidRDefault="004F7A97" w:rsidP="006A65D7">
      <w:pPr>
        <w:rPr>
          <w:rFonts w:cstheme="minorHAnsi"/>
          <w:szCs w:val="26"/>
        </w:rPr>
      </w:pPr>
      <w:r>
        <w:rPr>
          <w:noProof/>
        </w:rPr>
        <w:drawing>
          <wp:inline distT="0" distB="0" distL="0" distR="0" wp14:anchorId="700CDEF2" wp14:editId="1C23C626">
            <wp:extent cx="2438400" cy="2286000"/>
            <wp:effectExtent l="0" t="0" r="0" b="0"/>
            <wp:docPr id="1508146698" name="Picture 14" descr="A video game screen with space shuttles and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46698" name="Picture 14" descr="A video game screen with space shuttles and stars&#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38400" cy="2286000"/>
                    </a:xfrm>
                    <a:prstGeom prst="rect">
                      <a:avLst/>
                    </a:prstGeom>
                    <a:noFill/>
                    <a:ln>
                      <a:noFill/>
                    </a:ln>
                  </pic:spPr>
                </pic:pic>
              </a:graphicData>
            </a:graphic>
          </wp:inline>
        </w:drawing>
      </w:r>
    </w:p>
    <w:p w14:paraId="45431990" w14:textId="21A67145" w:rsidR="00F152EE" w:rsidRPr="00206ACB" w:rsidRDefault="005A133A" w:rsidP="009944E9">
      <w:pPr>
        <w:pStyle w:val="Heading3"/>
        <w:spacing w:before="120" w:after="120"/>
        <w:rPr>
          <w:rFonts w:cstheme="minorHAnsi"/>
        </w:rPr>
      </w:pPr>
      <w:bookmarkStart w:id="191" w:name="_Toc168434276"/>
      <w:bookmarkStart w:id="192" w:name="_Toc168779397"/>
      <w:r w:rsidRPr="00206ACB">
        <w:rPr>
          <w:rFonts w:cstheme="minorHAnsi"/>
        </w:rPr>
        <w:t>Homework</w:t>
      </w:r>
      <w:bookmarkEnd w:id="191"/>
      <w:bookmarkEnd w:id="192"/>
    </w:p>
    <w:p w14:paraId="3B95DCD7" w14:textId="2A130DA6" w:rsidR="003A4AA2" w:rsidRPr="00206ACB" w:rsidRDefault="003A4AA2" w:rsidP="00D8543A">
      <w:pPr>
        <w:rPr>
          <w:color w:val="111111"/>
        </w:rPr>
      </w:pPr>
      <w:r w:rsidRPr="00206ACB">
        <w:rPr>
          <w:color w:val="111111"/>
        </w:rPr>
        <w:t>Using</w:t>
      </w:r>
      <w:r w:rsidR="00AC466E" w:rsidRPr="00206ACB">
        <w:rPr>
          <w:color w:val="111111"/>
        </w:rPr>
        <w:t xml:space="preserve"> </w:t>
      </w:r>
      <w:hyperlink r:id="rId139" w:tgtFrame="_blank" w:history="1">
        <w:r w:rsidRPr="00206ACB">
          <w:rPr>
            <w:rStyle w:val="Hyperlink"/>
            <w:rFonts w:cstheme="minorHAnsi"/>
            <w:color w:val="82642B"/>
            <w:szCs w:val="26"/>
          </w:rPr>
          <w:t>the</w:t>
        </w:r>
        <w:r w:rsidR="00AC466E" w:rsidRPr="00206ACB">
          <w:rPr>
            <w:rStyle w:val="Hyperlink"/>
            <w:rFonts w:cstheme="minorHAnsi"/>
            <w:color w:val="82642B"/>
            <w:szCs w:val="26"/>
          </w:rPr>
          <w:t xml:space="preserve"> </w:t>
        </w:r>
        <w:r w:rsidRPr="00206ACB">
          <w:rPr>
            <w:rStyle w:val="Hyperlink"/>
            <w:rFonts w:cstheme="minorHAnsi"/>
            <w:color w:val="82642B"/>
            <w:szCs w:val="26"/>
          </w:rPr>
          <w:t>code</w:t>
        </w:r>
        <w:r w:rsidR="00AC466E" w:rsidRPr="00206ACB">
          <w:rPr>
            <w:rStyle w:val="Hyperlink"/>
            <w:rFonts w:cstheme="minorHAnsi"/>
            <w:color w:val="82642B"/>
            <w:szCs w:val="26"/>
          </w:rPr>
          <w:t xml:space="preserve"> </w:t>
        </w:r>
        <w:r w:rsidRPr="00206ACB">
          <w:rPr>
            <w:rStyle w:val="Hyperlink"/>
            <w:rFonts w:cstheme="minorHAnsi"/>
            <w:color w:val="82642B"/>
            <w:szCs w:val="26"/>
          </w:rPr>
          <w:t>from</w:t>
        </w:r>
        <w:r w:rsidR="00AC466E" w:rsidRPr="00206ACB">
          <w:rPr>
            <w:rStyle w:val="Hyperlink"/>
            <w:rFonts w:cstheme="minorHAnsi"/>
            <w:color w:val="82642B"/>
            <w:szCs w:val="26"/>
          </w:rPr>
          <w:t xml:space="preserve"> </w:t>
        </w:r>
        <w:r w:rsidRPr="00206ACB">
          <w:rPr>
            <w:rStyle w:val="Hyperlink"/>
            <w:rFonts w:cstheme="minorHAnsi"/>
            <w:color w:val="82642B"/>
            <w:szCs w:val="26"/>
          </w:rPr>
          <w:t>this</w:t>
        </w:r>
        <w:r w:rsidR="00AC466E" w:rsidRPr="00206ACB">
          <w:rPr>
            <w:rStyle w:val="Hyperlink"/>
            <w:rFonts w:cstheme="minorHAnsi"/>
            <w:color w:val="82642B"/>
            <w:szCs w:val="26"/>
          </w:rPr>
          <w:t xml:space="preserve"> </w:t>
        </w:r>
        <w:r w:rsidRPr="00206ACB">
          <w:rPr>
            <w:rStyle w:val="Hyperlink"/>
            <w:rFonts w:cstheme="minorHAnsi"/>
            <w:color w:val="82642B"/>
            <w:szCs w:val="26"/>
          </w:rPr>
          <w:t>chapter</w:t>
        </w:r>
        <w:r w:rsidR="00C51D68" w:rsidRPr="00206ACB">
          <w:rPr>
            <w:rStyle w:val="Hyperlink"/>
            <w:rFonts w:cstheme="minorHAnsi"/>
            <w:color w:val="82642B"/>
            <w:szCs w:val="26"/>
          </w:rPr>
          <w:t xml:space="preserve"> (https://famicom.party/book/projects/15-scrolling.zip)</w:t>
        </w:r>
        <w:r w:rsidRPr="00206ACB">
          <w:rPr>
            <w:rStyle w:val="Hyperlink"/>
            <w:rFonts w:cstheme="minorHAnsi"/>
            <w:szCs w:val="26"/>
          </w:rPr>
          <w:t>,</w:t>
        </w:r>
      </w:hyperlink>
      <w:r w:rsidR="00AC466E" w:rsidRPr="00206ACB">
        <w:rPr>
          <w:color w:val="111111"/>
        </w:rPr>
        <w:t xml:space="preserve"> </w:t>
      </w:r>
      <w:r w:rsidRPr="00206ACB">
        <w:rPr>
          <w:color w:val="111111"/>
        </w:rPr>
        <w:t>try</w:t>
      </w:r>
      <w:r w:rsidR="00AC466E" w:rsidRPr="00206ACB">
        <w:rPr>
          <w:color w:val="111111"/>
        </w:rPr>
        <w:t xml:space="preserve"> </w:t>
      </w:r>
      <w:r w:rsidRPr="00206ACB">
        <w:rPr>
          <w:color w:val="111111"/>
        </w:rPr>
        <w:t>the</w:t>
      </w:r>
      <w:r w:rsidR="00AC466E" w:rsidRPr="00206ACB">
        <w:rPr>
          <w:color w:val="111111"/>
        </w:rPr>
        <w:t xml:space="preserve"> </w:t>
      </w:r>
      <w:r w:rsidRPr="00206ACB">
        <w:rPr>
          <w:color w:val="111111"/>
        </w:rPr>
        <w:t>following</w:t>
      </w:r>
      <w:r w:rsidR="00AC466E" w:rsidRPr="00206ACB">
        <w:rPr>
          <w:color w:val="111111"/>
        </w:rPr>
        <w:t xml:space="preserve"> </w:t>
      </w:r>
      <w:r w:rsidRPr="00206ACB">
        <w:rPr>
          <w:color w:val="111111"/>
        </w:rPr>
        <w:t>exercises:</w:t>
      </w:r>
    </w:p>
    <w:p w14:paraId="7F45EB5C" w14:textId="3054A6FD" w:rsidR="003A4AA2" w:rsidRPr="00206ACB" w:rsidRDefault="003A4AA2">
      <w:pPr>
        <w:pStyle w:val="ListParagraph"/>
        <w:numPr>
          <w:ilvl w:val="0"/>
          <w:numId w:val="21"/>
        </w:numPr>
        <w:ind w:left="1080"/>
      </w:pPr>
      <w:r w:rsidRPr="00206ACB">
        <w:t>Modify</w:t>
      </w:r>
      <w:r w:rsidR="00AC466E" w:rsidRPr="00206ACB">
        <w:t xml:space="preserve"> </w:t>
      </w:r>
      <w:r w:rsidRPr="00206ACB">
        <w:t>the</w:t>
      </w:r>
      <w:r w:rsidR="00AC466E" w:rsidRPr="00206ACB">
        <w:t xml:space="preserve"> </w:t>
      </w:r>
      <w:r w:rsidRPr="00206ACB">
        <w:t>backgrounds</w:t>
      </w:r>
      <w:r w:rsidR="00AC466E" w:rsidRPr="00206ACB">
        <w:t xml:space="preserve"> </w:t>
      </w:r>
      <w:r w:rsidRPr="00206ACB">
        <w:t>to</w:t>
      </w:r>
      <w:r w:rsidR="00AC466E" w:rsidRPr="00206ACB">
        <w:t xml:space="preserve"> </w:t>
      </w:r>
      <w:r w:rsidRPr="00206ACB">
        <w:t>display</w:t>
      </w:r>
      <w:r w:rsidR="00AC466E" w:rsidRPr="00206ACB">
        <w:t xml:space="preserve"> </w:t>
      </w:r>
      <w:r w:rsidRPr="00206ACB">
        <w:t>something</w:t>
      </w:r>
      <w:r w:rsidR="00AC466E" w:rsidRPr="00206ACB">
        <w:t xml:space="preserve"> </w:t>
      </w:r>
      <w:r w:rsidRPr="00206ACB">
        <w:t>different.</w:t>
      </w:r>
      <w:r w:rsidR="00AC466E" w:rsidRPr="00206ACB">
        <w:t xml:space="preserve"> </w:t>
      </w:r>
      <w:r w:rsidRPr="00206ACB">
        <w:t>There</w:t>
      </w:r>
      <w:r w:rsidR="00AC466E" w:rsidRPr="00206ACB">
        <w:t xml:space="preserve"> </w:t>
      </w:r>
      <w:r w:rsidRPr="00206ACB">
        <w:t>are</w:t>
      </w:r>
      <w:r w:rsidR="00AC466E" w:rsidRPr="00206ACB">
        <w:t xml:space="preserve"> </w:t>
      </w:r>
      <w:r w:rsidRPr="00206ACB">
        <w:t>several</w:t>
      </w:r>
      <w:r w:rsidR="00AC466E" w:rsidRPr="00206ACB">
        <w:t xml:space="preserve"> </w:t>
      </w:r>
      <w:r w:rsidRPr="00206ACB">
        <w:t>additional</w:t>
      </w:r>
      <w:r w:rsidR="00AC466E" w:rsidRPr="00206ACB">
        <w:t xml:space="preserve"> </w:t>
      </w:r>
      <w:r w:rsidRPr="00206ACB">
        <w:t>tiles</w:t>
      </w:r>
      <w:r w:rsidR="00AC466E" w:rsidRPr="00206ACB">
        <w:t xml:space="preserve"> </w:t>
      </w:r>
      <w:r w:rsidRPr="00206ACB">
        <w:t>in</w:t>
      </w:r>
      <w:r w:rsidR="00AC466E" w:rsidRPr="00206ACB">
        <w:t xml:space="preserve"> </w:t>
      </w:r>
      <w:r w:rsidRPr="00206ACB">
        <w:t>the</w:t>
      </w:r>
      <w:r w:rsidR="00AC466E" w:rsidRPr="00206ACB">
        <w:t xml:space="preserve"> </w:t>
      </w:r>
      <w:r w:rsidRPr="00206ACB">
        <w:t>CHR</w:t>
      </w:r>
      <w:r w:rsidR="00AC466E" w:rsidRPr="00206ACB">
        <w:t xml:space="preserve"> </w:t>
      </w:r>
      <w:r w:rsidRPr="00206ACB">
        <w:t>file</w:t>
      </w:r>
      <w:r w:rsidR="00AC466E" w:rsidRPr="00206ACB">
        <w:t xml:space="preserve"> </w:t>
      </w:r>
      <w:r w:rsidRPr="00206ACB">
        <w:t>for</w:t>
      </w:r>
      <w:r w:rsidR="00AC466E" w:rsidRPr="00206ACB">
        <w:t xml:space="preserve"> </w:t>
      </w:r>
      <w:r w:rsidRPr="00206ACB">
        <w:t>this</w:t>
      </w:r>
      <w:r w:rsidR="00AC466E" w:rsidRPr="00206ACB">
        <w:t xml:space="preserve"> </w:t>
      </w:r>
      <w:r w:rsidRPr="00206ACB">
        <w:t>project,</w:t>
      </w:r>
      <w:r w:rsidR="00AC466E" w:rsidRPr="00206ACB">
        <w:t xml:space="preserve"> </w:t>
      </w:r>
      <w:r w:rsidRPr="00206ACB">
        <w:t>experiment</w:t>
      </w:r>
      <w:r w:rsidR="00AC466E" w:rsidRPr="00206ACB">
        <w:t xml:space="preserve"> </w:t>
      </w:r>
      <w:r w:rsidRPr="00206ACB">
        <w:t>with</w:t>
      </w:r>
      <w:r w:rsidR="00AC466E" w:rsidRPr="00206ACB">
        <w:t xml:space="preserve"> </w:t>
      </w:r>
      <w:r w:rsidRPr="00206ACB">
        <w:t>different</w:t>
      </w:r>
      <w:r w:rsidR="00AC466E" w:rsidRPr="00206ACB">
        <w:t xml:space="preserve"> </w:t>
      </w:r>
      <w:r w:rsidRPr="00206ACB">
        <w:t>combinations</w:t>
      </w:r>
      <w:r w:rsidR="00AC466E" w:rsidRPr="00206ACB">
        <w:t xml:space="preserve"> </w:t>
      </w:r>
      <w:r w:rsidRPr="00206ACB">
        <w:t>and</w:t>
      </w:r>
      <w:r w:rsidR="00AC466E" w:rsidRPr="00206ACB">
        <w:t xml:space="preserve"> </w:t>
      </w:r>
      <w:r w:rsidRPr="00206ACB">
        <w:t>palettes.</w:t>
      </w:r>
    </w:p>
    <w:p w14:paraId="38631EA9" w14:textId="4FA6B0A6" w:rsidR="003A4AA2" w:rsidRPr="00206ACB" w:rsidRDefault="003A4AA2">
      <w:pPr>
        <w:pStyle w:val="ListParagraph"/>
        <w:numPr>
          <w:ilvl w:val="0"/>
          <w:numId w:val="21"/>
        </w:numPr>
        <w:ind w:left="1080"/>
      </w:pPr>
      <w:r w:rsidRPr="00206ACB">
        <w:t>Change</w:t>
      </w:r>
      <w:r w:rsidR="00AC466E" w:rsidRPr="00206ACB">
        <w:t xml:space="preserve"> </w:t>
      </w:r>
      <w:r w:rsidRPr="00206ACB">
        <w:t>the</w:t>
      </w:r>
      <w:r w:rsidR="00AC466E" w:rsidRPr="00206ACB">
        <w:t xml:space="preserve"> </w:t>
      </w:r>
      <w:r w:rsidRPr="00206ACB">
        <w:t>speed</w:t>
      </w:r>
      <w:r w:rsidR="00AC466E" w:rsidRPr="00206ACB">
        <w:t xml:space="preserve"> </w:t>
      </w:r>
      <w:r w:rsidRPr="00206ACB">
        <w:t>of</w:t>
      </w:r>
      <w:r w:rsidR="00AC466E" w:rsidRPr="00206ACB">
        <w:t xml:space="preserve"> </w:t>
      </w:r>
      <w:r w:rsidRPr="00206ACB">
        <w:t>the</w:t>
      </w:r>
      <w:r w:rsidR="00AC466E" w:rsidRPr="00206ACB">
        <w:t xml:space="preserve"> </w:t>
      </w:r>
      <w:r w:rsidRPr="00206ACB">
        <w:t>background</w:t>
      </w:r>
      <w:r w:rsidR="00AC466E" w:rsidRPr="00206ACB">
        <w:t xml:space="preserve"> </w:t>
      </w:r>
      <w:r w:rsidRPr="00206ACB">
        <w:t>auto-scroll.</w:t>
      </w:r>
      <w:r w:rsidR="00AC466E" w:rsidRPr="00206ACB">
        <w:t xml:space="preserve"> </w:t>
      </w:r>
      <w:r w:rsidRPr="00206ACB">
        <w:t>How</w:t>
      </w:r>
      <w:r w:rsidR="00AC466E" w:rsidRPr="00206ACB">
        <w:t xml:space="preserve"> </w:t>
      </w:r>
      <w:r w:rsidRPr="00206ACB">
        <w:t>would</w:t>
      </w:r>
      <w:r w:rsidR="00AC466E" w:rsidRPr="00206ACB">
        <w:t xml:space="preserve"> </w:t>
      </w:r>
      <w:r w:rsidRPr="00206ACB">
        <w:t>you</w:t>
      </w:r>
      <w:r w:rsidR="00AC466E" w:rsidRPr="00206ACB">
        <w:t xml:space="preserve"> </w:t>
      </w:r>
      <w:r w:rsidRPr="00206ACB">
        <w:t>make</w:t>
      </w:r>
      <w:r w:rsidR="00AC466E" w:rsidRPr="00206ACB">
        <w:t xml:space="preserve"> </w:t>
      </w:r>
      <w:r w:rsidRPr="00206ACB">
        <w:t>the</w:t>
      </w:r>
      <w:r w:rsidR="00AC466E" w:rsidRPr="00206ACB">
        <w:t xml:space="preserve"> </w:t>
      </w:r>
      <w:r w:rsidRPr="00206ACB">
        <w:t>scroll</w:t>
      </w:r>
      <w:r w:rsidR="00AC466E" w:rsidRPr="00206ACB">
        <w:t xml:space="preserve"> </w:t>
      </w:r>
      <w:r w:rsidRPr="00206ACB">
        <w:t>twice</w:t>
      </w:r>
      <w:r w:rsidR="00AC466E" w:rsidRPr="00206ACB">
        <w:t xml:space="preserve"> </w:t>
      </w:r>
      <w:r w:rsidRPr="00206ACB">
        <w:t>as</w:t>
      </w:r>
      <w:r w:rsidR="00AC466E" w:rsidRPr="00206ACB">
        <w:t xml:space="preserve"> </w:t>
      </w:r>
      <w:r w:rsidRPr="00206ACB">
        <w:t>fast?</w:t>
      </w:r>
      <w:r w:rsidR="00AC466E" w:rsidRPr="00206ACB">
        <w:t xml:space="preserve"> </w:t>
      </w:r>
      <w:r w:rsidRPr="00206ACB">
        <w:t>What</w:t>
      </w:r>
      <w:r w:rsidR="00AC466E" w:rsidRPr="00206ACB">
        <w:t xml:space="preserve"> </w:t>
      </w:r>
      <w:r w:rsidRPr="00206ACB">
        <w:t>about</w:t>
      </w:r>
      <w:r w:rsidR="00AC466E" w:rsidRPr="00206ACB">
        <w:t xml:space="preserve"> </w:t>
      </w:r>
      <w:r w:rsidRPr="00206ACB">
        <w:t>half</w:t>
      </w:r>
      <w:r w:rsidR="00AC466E" w:rsidRPr="00206ACB">
        <w:t xml:space="preserve"> </w:t>
      </w:r>
      <w:r w:rsidRPr="00206ACB">
        <w:t>as</w:t>
      </w:r>
      <w:r w:rsidR="00AC466E" w:rsidRPr="00206ACB">
        <w:t xml:space="preserve"> </w:t>
      </w:r>
      <w:r w:rsidRPr="00206ACB">
        <w:t>fast?</w:t>
      </w:r>
    </w:p>
    <w:p w14:paraId="4D9C0526" w14:textId="7BBE34EB" w:rsidR="003A4AA2" w:rsidRPr="00206ACB" w:rsidRDefault="003A4AA2">
      <w:pPr>
        <w:pStyle w:val="ListParagraph"/>
        <w:numPr>
          <w:ilvl w:val="0"/>
          <w:numId w:val="21"/>
        </w:numPr>
        <w:ind w:left="1080"/>
      </w:pPr>
      <w:r w:rsidRPr="00206ACB">
        <w:t>Reverse</w:t>
      </w:r>
      <w:r w:rsidR="00AC466E" w:rsidRPr="00206ACB">
        <w:t xml:space="preserve"> </w:t>
      </w:r>
      <w:r w:rsidRPr="00206ACB">
        <w:t>the</w:t>
      </w:r>
      <w:r w:rsidR="00AC466E" w:rsidRPr="00206ACB">
        <w:t xml:space="preserve"> </w:t>
      </w:r>
      <w:r w:rsidRPr="00206ACB">
        <w:t>direction</w:t>
      </w:r>
      <w:r w:rsidR="00AC466E" w:rsidRPr="00206ACB">
        <w:t xml:space="preserve"> </w:t>
      </w:r>
      <w:r w:rsidRPr="00206ACB">
        <w:t>of</w:t>
      </w:r>
      <w:r w:rsidR="00AC466E" w:rsidRPr="00206ACB">
        <w:t xml:space="preserve"> </w:t>
      </w:r>
      <w:r w:rsidRPr="00206ACB">
        <w:t>the</w:t>
      </w:r>
      <w:r w:rsidR="00AC466E" w:rsidRPr="00206ACB">
        <w:t xml:space="preserve"> </w:t>
      </w:r>
      <w:r w:rsidRPr="00206ACB">
        <w:t>auto-scroll.</w:t>
      </w:r>
    </w:p>
    <w:p w14:paraId="09542A0E" w14:textId="054BB25E" w:rsidR="00206B89" w:rsidRDefault="00206B89">
      <w:pPr>
        <w:widowControl/>
        <w:kinsoku/>
        <w:overflowPunct/>
        <w:autoSpaceDE/>
        <w:autoSpaceDN/>
        <w:spacing w:before="0" w:after="160" w:line="259" w:lineRule="auto"/>
        <w:ind w:firstLine="0"/>
        <w:jc w:val="left"/>
        <w:rPr>
          <w:rFonts w:cstheme="minorHAnsi"/>
          <w:szCs w:val="26"/>
        </w:rPr>
      </w:pPr>
      <w:r>
        <w:rPr>
          <w:rFonts w:cstheme="minorHAnsi"/>
          <w:szCs w:val="26"/>
        </w:rPr>
        <w:br w:type="page"/>
      </w:r>
    </w:p>
    <w:p w14:paraId="440675B9" w14:textId="13A2E5A2" w:rsidR="00EF2CA4" w:rsidRDefault="00206B89" w:rsidP="00206B89">
      <w:pPr>
        <w:pStyle w:val="Heading1"/>
      </w:pPr>
      <w:bookmarkStart w:id="193" w:name="_Toc168779398"/>
      <w:r>
        <w:lastRenderedPageBreak/>
        <w:t>Part III: Gameplay</w:t>
      </w:r>
      <w:bookmarkEnd w:id="193"/>
    </w:p>
    <w:p w14:paraId="782547E3" w14:textId="5E308736" w:rsidR="00EA55C0" w:rsidRDefault="00EA55C0">
      <w:pPr>
        <w:pStyle w:val="Heading2"/>
        <w:numPr>
          <w:ilvl w:val="0"/>
          <w:numId w:val="16"/>
        </w:numPr>
      </w:pPr>
      <w:bookmarkStart w:id="194" w:name="_Toc168779399"/>
      <w:r w:rsidRPr="00EA55C0">
        <w:t>Controller Input</w:t>
      </w:r>
      <w:bookmarkEnd w:id="194"/>
    </w:p>
    <w:p w14:paraId="507FB38E" w14:textId="63FF9DAC" w:rsidR="0059152F" w:rsidRPr="0059152F" w:rsidRDefault="0059152F" w:rsidP="0059152F">
      <w:r w:rsidRPr="0059152F">
        <w:t>With the basics of NES graphics covered, let’s turn our attention to reading player input from the controller(s). In this chapter, we’ll look at the history of input devices for the system, how to read the state of controller buttons, and how to use controller input to create actual gameplay.</w:t>
      </w:r>
    </w:p>
    <w:p w14:paraId="605EB989" w14:textId="77777777" w:rsidR="00EA55C0" w:rsidRDefault="00EA55C0" w:rsidP="00EA55C0">
      <w:pPr>
        <w:pStyle w:val="Heading3"/>
      </w:pPr>
      <w:bookmarkStart w:id="195" w:name="_Toc168779400"/>
      <w:r w:rsidRPr="00EA55C0">
        <w:t>A History of Controllers</w:t>
      </w:r>
      <w:bookmarkEnd w:id="195"/>
    </w:p>
    <w:p w14:paraId="4326D888" w14:textId="79F10231" w:rsidR="0059152F" w:rsidRDefault="0059152F" w:rsidP="0059152F">
      <w:r w:rsidRPr="0059152F">
        <w:t>The most successful home console prior to the NES was the Atari 2600 (or “Video Computer System” / VCS</w:t>
      </w:r>
      <w:r w:rsidRPr="0059152F">
        <w:rPr>
          <w:rStyle w:val="marginnote"/>
          <w:rFonts w:ascii="Arial" w:hAnsi="Arial" w:cs="Arial"/>
          <w:color w:val="111111"/>
        </w:rPr>
        <w:t>.</w:t>
      </w:r>
      <w:r>
        <w:rPr>
          <w:rStyle w:val="marginnote"/>
          <w:rFonts w:ascii="Arial" w:hAnsi="Arial" w:cs="Arial"/>
          <w:color w:val="111111"/>
        </w:rPr>
        <w:t xml:space="preserve"> </w:t>
      </w:r>
      <w:r w:rsidRPr="0059152F">
        <w:t>The 2600’s controller was a joystick with a single button, which meant players only had a limited ability to provide input.</w:t>
      </w:r>
    </w:p>
    <w:p w14:paraId="40656A90" w14:textId="662A6F04" w:rsidR="0059152F" w:rsidRDefault="0059152F" w:rsidP="0059152F">
      <w:pPr>
        <w:ind w:firstLine="0"/>
        <w:jc w:val="center"/>
      </w:pPr>
      <w:r>
        <w:rPr>
          <w:noProof/>
        </w:rPr>
        <w:drawing>
          <wp:inline distT="0" distB="0" distL="0" distR="0" wp14:anchorId="2A26E4DC" wp14:editId="4AEC35EF">
            <wp:extent cx="3239203" cy="3657600"/>
            <wp:effectExtent l="0" t="0" r="0" b="0"/>
            <wp:docPr id="582672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39203" cy="3657600"/>
                    </a:xfrm>
                    <a:prstGeom prst="rect">
                      <a:avLst/>
                    </a:prstGeom>
                    <a:noFill/>
                  </pic:spPr>
                </pic:pic>
              </a:graphicData>
            </a:graphic>
          </wp:inline>
        </w:drawing>
      </w:r>
    </w:p>
    <w:p w14:paraId="77BA9E03" w14:textId="0044490E" w:rsidR="0059152F" w:rsidRDefault="0059152F" w:rsidP="0059152F">
      <w:pPr>
        <w:ind w:firstLine="0"/>
        <w:jc w:val="center"/>
      </w:pPr>
      <w:r w:rsidRPr="0059152F">
        <w:t>The Atari 2600 joystick.</w:t>
      </w:r>
    </w:p>
    <w:p w14:paraId="4AA794F7" w14:textId="568B92BB" w:rsidR="0059152F" w:rsidRDefault="0059152F" w:rsidP="0059152F">
      <w:r>
        <w:t>In place of a joystick, the Famicom/NES controllers use a directional pad (or “D-pad”), shaped like a plus sign. This setup, invented by Gunpei Yokoi,</w:t>
      </w:r>
      <w:r w:rsidRPr="0059152F">
        <w:t xml:space="preserve"> </w:t>
      </w:r>
      <w:r>
        <w:t>first made an appearance in Nintendo’s “Game &amp; Watch Multiscreen” Donkey Kong system in 1982.</w:t>
      </w:r>
    </w:p>
    <w:p w14:paraId="346B2259" w14:textId="5F5E4431" w:rsidR="0059152F" w:rsidRPr="00647829" w:rsidRDefault="00000000" w:rsidP="0059152F">
      <w:hyperlink r:id="rId141" w:history="1">
        <w:r w:rsidR="0059152F" w:rsidRPr="00647829">
          <w:rPr>
            <w:rStyle w:val="Hyperlink"/>
          </w:rPr>
          <w:t>https://youtu.be/t6HykFfFM1s?si=XScRsm0oQf84erPl</w:t>
        </w:r>
      </w:hyperlink>
    </w:p>
    <w:p w14:paraId="2F13CABE" w14:textId="7B7CDA2D" w:rsidR="0059152F" w:rsidRPr="00647829" w:rsidRDefault="0059152F" w:rsidP="0059152F">
      <w:pPr>
        <w:rPr>
          <w:rStyle w:val="Hyperlink"/>
          <w:color w:val="82642B"/>
        </w:rPr>
      </w:pPr>
      <w:r w:rsidRPr="00647829">
        <w:rPr>
          <w:rStyle w:val="Hyperlink"/>
          <w:color w:val="82642B"/>
        </w:rPr>
        <w:t>Japanese commercial for the Game &amp; Watch Dual Screen</w:t>
      </w:r>
    </w:p>
    <w:p w14:paraId="3706A7B2" w14:textId="1784C383" w:rsidR="005963FA" w:rsidRPr="00647829" w:rsidRDefault="00647829" w:rsidP="00647829">
      <w:pPr>
        <w:ind w:firstLine="0"/>
        <w:jc w:val="center"/>
        <w:rPr>
          <w:rStyle w:val="Hyperlink"/>
          <w:rFonts w:cs="Arial"/>
          <w:color w:val="82642B"/>
          <w:sz w:val="25"/>
          <w:szCs w:val="25"/>
          <w:u w:val="none"/>
        </w:rPr>
      </w:pPr>
      <w:r>
        <w:rPr>
          <w:rStyle w:val="Emphasis"/>
          <w:rFonts w:ascii="Arial" w:hAnsi="Arial" w:cs="Arial"/>
          <w:noProof/>
          <w:color w:val="82642B"/>
          <w:sz w:val="25"/>
          <w:szCs w:val="25"/>
        </w:rPr>
        <w:lastRenderedPageBreak/>
        <w:drawing>
          <wp:inline distT="0" distB="0" distL="0" distR="0" wp14:anchorId="5B4D2E2A" wp14:editId="205A7D88">
            <wp:extent cx="4572000" cy="3429000"/>
            <wp:effectExtent l="0" t="0" r="0" b="0"/>
            <wp:docPr id="441895832" name="Picture 17" descr="An old handheld gam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95832" name="Picture 17" descr="An old handheld gaming devic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pic:spPr>
                </pic:pic>
              </a:graphicData>
            </a:graphic>
          </wp:inline>
        </w:drawing>
      </w:r>
    </w:p>
    <w:p w14:paraId="1A0A9F2D" w14:textId="400E6107" w:rsidR="0059152F" w:rsidRPr="00647829" w:rsidRDefault="0059152F" w:rsidP="005963FA">
      <w:pPr>
        <w:ind w:firstLine="0"/>
        <w:jc w:val="center"/>
      </w:pPr>
      <w:r w:rsidRPr="00647829">
        <w:t>The “Game &amp; Watch Multiscreen” edition of Donkey Kong.</w:t>
      </w:r>
    </w:p>
    <w:p w14:paraId="6344623E" w14:textId="10F7B896" w:rsidR="0059152F" w:rsidRDefault="0059152F" w:rsidP="005963FA">
      <w:r w:rsidRPr="00647829">
        <w:t>Yokoi would also go on to produce Kid Icarus and Metroid for the NES, as well as designing the Virtual Boy. His practice of “lateral thinking with withered technology” continues to be the foundation</w:t>
      </w:r>
      <w:r>
        <w:t xml:space="preserve"> of Nintendo’s designs.</w:t>
      </w:r>
    </w:p>
    <w:p w14:paraId="42E80D02" w14:textId="369F9C9A" w:rsidR="0059152F" w:rsidRDefault="0059152F" w:rsidP="0059152F">
      <w:r w:rsidRPr="0059152F">
        <w:t>The Famicom controllers, released only one year later in 1983, were an evolution of the Multiscreen design. The two controllers each feature a D-pad, two action buttons (labelled “A” and “B”), and two supplemental buttons (“Select” and “Start”). On the Famicom, the controllers are clearly labelled “I” and “II”, and player two’s controller features a microphone with its own volume slider.</w:t>
      </w:r>
    </w:p>
    <w:p w14:paraId="7397F1C2" w14:textId="48EB4091" w:rsidR="0059152F" w:rsidRDefault="0059152F" w:rsidP="0059152F">
      <w:pPr>
        <w:ind w:firstLine="0"/>
        <w:jc w:val="center"/>
      </w:pPr>
      <w:r>
        <w:rPr>
          <w:noProof/>
        </w:rPr>
        <w:drawing>
          <wp:inline distT="0" distB="0" distL="0" distR="0" wp14:anchorId="4CC2E1D9" wp14:editId="6127A4D4">
            <wp:extent cx="4953000" cy="3467100"/>
            <wp:effectExtent l="0" t="0" r="0" b="0"/>
            <wp:docPr id="9018882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53000" cy="3467100"/>
                    </a:xfrm>
                    <a:prstGeom prst="rect">
                      <a:avLst/>
                    </a:prstGeom>
                    <a:noFill/>
                  </pic:spPr>
                </pic:pic>
              </a:graphicData>
            </a:graphic>
          </wp:inline>
        </w:drawing>
      </w:r>
    </w:p>
    <w:p w14:paraId="33BB6AE5" w14:textId="0975B695" w:rsidR="008B0EBE" w:rsidRDefault="008B0EBE" w:rsidP="008B0EBE">
      <w:pPr>
        <w:ind w:firstLine="0"/>
        <w:jc w:val="center"/>
      </w:pPr>
      <w:r w:rsidRPr="008B0EBE">
        <w:t>A "player 2" controller from the Famicom, featuring microphone controls and a lack of Select and Start buttons.</w:t>
      </w:r>
    </w:p>
    <w:p w14:paraId="6AA4EA4B" w14:textId="1876988A" w:rsidR="008B0EBE" w:rsidRDefault="008B0EBE" w:rsidP="005963FA">
      <w:r w:rsidRPr="008B0EBE">
        <w:lastRenderedPageBreak/>
        <w:t>Why did the Player 2 controller feature a microphone? At the time of the Famicom’s release, karaoke had become very popular in Japan. The microphone would allow developers to create karaoke games for the Famicom, with the player’s voice projected through their TV speakers. I’m not aware of any Famicom games that actually used that functionality, and the microphone was dropped when the controllers were revised for the NES. Some Famicom games do use the microphone as a sort of additional input by having the player scream into it at certain points. This functionality has been preserved in Mesen2, which allows you to set a key for microphone input when the Player 2 controller is set to “Famicom controller”.</w:t>
      </w:r>
    </w:p>
    <w:p w14:paraId="218322D1" w14:textId="46537658" w:rsidR="005963FA" w:rsidRDefault="005963FA" w:rsidP="005963FA">
      <w:r w:rsidRPr="005963FA">
        <w:t>On the Famicom, the two controllers were hard-wired into the console. To facilitate the addition of future input methods, the Famicom console also had a front-facing, 15-pin expansion port, normally hidden behind a red plastic cover. This expansion port was where the Famicom’s version of the “Zapper” light gun connected, as well as multiplayer accessories.</w:t>
      </w:r>
    </w:p>
    <w:p w14:paraId="0A3963DD" w14:textId="7FC71159" w:rsidR="005963FA" w:rsidRDefault="005963FA" w:rsidP="00B40444">
      <w:pPr>
        <w:ind w:firstLine="0"/>
        <w:jc w:val="center"/>
      </w:pPr>
      <w:r>
        <w:rPr>
          <w:noProof/>
        </w:rPr>
        <w:drawing>
          <wp:inline distT="0" distB="0" distL="0" distR="0" wp14:anchorId="6D6308B6" wp14:editId="23AEB0F3">
            <wp:extent cx="4953000" cy="2228850"/>
            <wp:effectExtent l="0" t="0" r="0" b="0"/>
            <wp:docPr id="4137943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53000" cy="2228850"/>
                    </a:xfrm>
                    <a:prstGeom prst="rect">
                      <a:avLst/>
                    </a:prstGeom>
                    <a:noFill/>
                  </pic:spPr>
                </pic:pic>
              </a:graphicData>
            </a:graphic>
          </wp:inline>
        </w:drawing>
      </w:r>
    </w:p>
    <w:p w14:paraId="73369175" w14:textId="5858B596" w:rsidR="00B40444" w:rsidRDefault="00B40444" w:rsidP="00B40444">
      <w:pPr>
        <w:ind w:firstLine="0"/>
        <w:jc w:val="center"/>
        <w:rPr>
          <w:rFonts w:cs="DejaVu Sans Mono"/>
          <w:color w:val="111111"/>
          <w:szCs w:val="26"/>
        </w:rPr>
      </w:pPr>
      <w:r w:rsidRPr="00B40444">
        <w:rPr>
          <w:rFonts w:cs="DejaVu Sans Mono"/>
          <w:color w:val="111111"/>
          <w:szCs w:val="26"/>
        </w:rPr>
        <w:t>A close-up picture of the Famicom expansion port. Photo from</w:t>
      </w:r>
      <w:r>
        <w:rPr>
          <w:rFonts w:cs="DejaVu Sans Mono"/>
          <w:color w:val="111111"/>
          <w:szCs w:val="26"/>
        </w:rPr>
        <w:t xml:space="preserve"> </w:t>
      </w:r>
      <w:hyperlink r:id="rId145" w:history="1">
        <w:r w:rsidRPr="00B40444">
          <w:rPr>
            <w:rStyle w:val="Hyperlink"/>
            <w:rFonts w:cs="DejaVu Sans Mono"/>
            <w:color w:val="82642B"/>
            <w:szCs w:val="26"/>
          </w:rPr>
          <w:t>NintendoWorldReport</w:t>
        </w:r>
      </w:hyperlink>
      <w:r w:rsidRPr="00B40444">
        <w:rPr>
          <w:rFonts w:cs="DejaVu Sans Mono"/>
          <w:color w:val="111111"/>
          <w:szCs w:val="26"/>
        </w:rPr>
        <w:t>.</w:t>
      </w:r>
    </w:p>
    <w:p w14:paraId="522CD417" w14:textId="1B28D02E" w:rsidR="00323321" w:rsidRDefault="00323321" w:rsidP="00B40444">
      <w:pPr>
        <w:ind w:firstLine="0"/>
        <w:jc w:val="center"/>
        <w:rPr>
          <w:rFonts w:cs="DejaVu Sans Mono"/>
          <w:szCs w:val="26"/>
        </w:rPr>
      </w:pPr>
      <w:r>
        <w:rPr>
          <w:rFonts w:cs="DejaVu Sans Mono"/>
          <w:noProof/>
          <w:szCs w:val="26"/>
        </w:rPr>
        <w:drawing>
          <wp:inline distT="0" distB="0" distL="0" distR="0" wp14:anchorId="30035CD9" wp14:editId="40BC8436">
            <wp:extent cx="4953000" cy="2647950"/>
            <wp:effectExtent l="0" t="0" r="0" b="0"/>
            <wp:docPr id="15940884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53000" cy="2647950"/>
                    </a:xfrm>
                    <a:prstGeom prst="rect">
                      <a:avLst/>
                    </a:prstGeom>
                    <a:noFill/>
                  </pic:spPr>
                </pic:pic>
              </a:graphicData>
            </a:graphic>
          </wp:inline>
        </w:drawing>
      </w:r>
    </w:p>
    <w:p w14:paraId="7F859DC9" w14:textId="354BCA8B" w:rsidR="00323321" w:rsidRDefault="00323321" w:rsidP="00323321">
      <w:pPr>
        <w:jc w:val="center"/>
      </w:pPr>
      <w:r w:rsidRPr="00323321">
        <w:t>A schematic showing how the Famicom light gun attaches to the console, via the expansion port. The Famicom light gun has a more realistic, "Wild West" revolver style than the comparitively futuristic (and bright orange) US "Zapper" light gun.</w:t>
      </w:r>
    </w:p>
    <w:p w14:paraId="37A5FAE8" w14:textId="77777777" w:rsidR="00323321" w:rsidRDefault="00323321">
      <w:pPr>
        <w:widowControl/>
        <w:kinsoku/>
        <w:overflowPunct/>
        <w:autoSpaceDE/>
        <w:autoSpaceDN/>
        <w:spacing w:before="0" w:after="160" w:line="259" w:lineRule="auto"/>
        <w:ind w:firstLine="0"/>
        <w:jc w:val="left"/>
      </w:pPr>
      <w:r>
        <w:br w:type="page"/>
      </w:r>
    </w:p>
    <w:p w14:paraId="6B123A19" w14:textId="5BDAC0DC" w:rsidR="00323321" w:rsidRDefault="00323321" w:rsidP="00323321">
      <w:r w:rsidRPr="00323321">
        <w:lastRenderedPageBreak/>
        <w:t>When the Famicom was re-designed for its US release as the NES, the controllers underwent some minor, but significant, changes. The microphone was dropped, making the “Player 1” and “Player 2” controllers identical. Additionally, the controllers were now detachable, and connected to the console via a specially-designed plug. This made using alternative controllers (such as the Zapper) much easier, since players could simply disconnect a standard controller and plug in something else in its place.</w:t>
      </w:r>
    </w:p>
    <w:p w14:paraId="2924572F" w14:textId="5F3A4025" w:rsidR="00323321" w:rsidRPr="00323321" w:rsidRDefault="00323321" w:rsidP="00323321">
      <w:pPr>
        <w:ind w:firstLine="0"/>
        <w:jc w:val="center"/>
      </w:pPr>
      <w:r w:rsidRPr="00323321">
        <w:rPr>
          <w:noProof/>
        </w:rPr>
        <w:drawing>
          <wp:inline distT="0" distB="0" distL="0" distR="0" wp14:anchorId="775C1E4D" wp14:editId="73EE6031">
            <wp:extent cx="3144763" cy="2286000"/>
            <wp:effectExtent l="0" t="0" r="0" b="0"/>
            <wp:docPr id="8289497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44763" cy="2286000"/>
                    </a:xfrm>
                    <a:prstGeom prst="rect">
                      <a:avLst/>
                    </a:prstGeom>
                    <a:noFill/>
                  </pic:spPr>
                </pic:pic>
              </a:graphicData>
            </a:graphic>
          </wp:inline>
        </w:drawing>
      </w:r>
    </w:p>
    <w:p w14:paraId="4011F1B6" w14:textId="77777777" w:rsidR="00323321" w:rsidRPr="00323321" w:rsidRDefault="00323321" w:rsidP="00323321">
      <w:pPr>
        <w:ind w:firstLine="0"/>
        <w:jc w:val="center"/>
        <w:rPr>
          <w:rFonts w:cs="Arial"/>
          <w:color w:val="111111"/>
          <w:szCs w:val="26"/>
        </w:rPr>
      </w:pPr>
      <w:r w:rsidRPr="00323321">
        <w:rPr>
          <w:rFonts w:cs="Arial"/>
          <w:color w:val="111111"/>
          <w:szCs w:val="26"/>
        </w:rPr>
        <w:t>The original NES controller.</w:t>
      </w:r>
    </w:p>
    <w:p w14:paraId="36105B2B" w14:textId="726FA4CB" w:rsidR="00323321" w:rsidRDefault="00323321" w:rsidP="00323321">
      <w:pPr>
        <w:ind w:firstLine="0"/>
        <w:jc w:val="center"/>
        <w:rPr>
          <w:rFonts w:cs="Arial"/>
          <w:color w:val="111111"/>
          <w:szCs w:val="26"/>
        </w:rPr>
      </w:pPr>
      <w:r w:rsidRPr="00323321">
        <w:rPr>
          <w:rFonts w:cs="Arial"/>
          <w:color w:val="111111"/>
          <w:szCs w:val="26"/>
        </w:rPr>
        <w:t xml:space="preserve">Photo by </w:t>
      </w:r>
      <w:hyperlink r:id="rId148" w:history="1">
        <w:r w:rsidRPr="00323321">
          <w:rPr>
            <w:rStyle w:val="Hyperlink"/>
            <w:rFonts w:cs="Arial"/>
            <w:color w:val="82642B"/>
            <w:szCs w:val="26"/>
          </w:rPr>
          <w:t>Evan Amos</w:t>
        </w:r>
      </w:hyperlink>
      <w:r w:rsidRPr="00323321">
        <w:rPr>
          <w:rFonts w:cs="Arial"/>
          <w:color w:val="111111"/>
          <w:szCs w:val="26"/>
        </w:rPr>
        <w:t>.</w:t>
      </w:r>
    </w:p>
    <w:p w14:paraId="500AF42C" w14:textId="25205FE1" w:rsidR="00323321" w:rsidRDefault="00323321" w:rsidP="00323321">
      <w:r w:rsidRPr="00323321">
        <w:t>Nintendo (and its hardware partners) created several alternative controllers over the lifespan of the system. The NES Advantage was an arcade-style joystick, with the ability to set the A or B buttons to “Turbo” (automatic rapid button presses when held down), as well as a “slow motion” feature (in reality, a “Turbo” setting for the start button). The NES Max controller resembled more modern controller designs, with “wings” for better ergonomics and a sliding directional pad that looks similar to an analog stick, but is still digital input. Later controller releases included the NES Satellite and NES Four Score, each of which allowed four controllers to connect to the system at the same time and enabled simultaneous four-player gameplay in games that were coded to take advantage of it.</w:t>
      </w:r>
    </w:p>
    <w:p w14:paraId="1CEF42A7" w14:textId="612FA28A" w:rsidR="00814516" w:rsidRDefault="00814516" w:rsidP="00814516">
      <w:pPr>
        <w:ind w:firstLine="0"/>
        <w:jc w:val="center"/>
      </w:pPr>
      <w:r>
        <w:rPr>
          <w:noProof/>
        </w:rPr>
        <w:drawing>
          <wp:inline distT="0" distB="0" distL="0" distR="0" wp14:anchorId="6FB54D34" wp14:editId="1939AD44">
            <wp:extent cx="4064000" cy="2743200"/>
            <wp:effectExtent l="0" t="0" r="0" b="0"/>
            <wp:docPr id="2957776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64000" cy="2743200"/>
                    </a:xfrm>
                    <a:prstGeom prst="rect">
                      <a:avLst/>
                    </a:prstGeom>
                    <a:noFill/>
                  </pic:spPr>
                </pic:pic>
              </a:graphicData>
            </a:graphic>
          </wp:inline>
        </w:drawing>
      </w:r>
    </w:p>
    <w:p w14:paraId="4750804B" w14:textId="4FE858C3" w:rsidR="00814516" w:rsidRDefault="00814516" w:rsidP="00814516">
      <w:pPr>
        <w:ind w:firstLine="0"/>
        <w:jc w:val="center"/>
      </w:pPr>
      <w:r w:rsidRPr="00814516">
        <w:t>A collection of non-standard NES controllers. Clockwise, from top left: NES Advantage, NES Max, NES Satellite, NES Four Score.</w:t>
      </w:r>
    </w:p>
    <w:p w14:paraId="308AC602" w14:textId="1D058FE7" w:rsidR="00DA2FBC" w:rsidRPr="00323321" w:rsidRDefault="00DA2FBC" w:rsidP="008C616F">
      <w:r w:rsidRPr="00DA2FBC">
        <w:lastRenderedPageBreak/>
        <w:t>Perhaps the most unusual alternative controller, and the one which likely did more to cement Nintendo’s success in the US than anything else, was R.O.B., the “Robotic Operating Buddy”. Launched as part of the NES “Deluxe Set” in 1985, R.O.B. was a battery-powered “robot” with photodiodes for “eyes”, which could watch the TV for specially-coded flashes of light and move in response to them. Only two licensed games were ever released to take advantage of R.O.B.: Gyromite, a pack-in game in the Deluxe Set, and Stack-Up, also released in 1985. While R.O.B. was a failure in terms of driving development of new games, it was a cool-looking (for the time) robot that enticed many players/parents to buy the Deluxe Set.</w:t>
      </w:r>
    </w:p>
    <w:p w14:paraId="2D00A359" w14:textId="77777777" w:rsidR="00EA55C0" w:rsidRDefault="00EA55C0" w:rsidP="00EA55C0">
      <w:pPr>
        <w:pStyle w:val="Heading3"/>
      </w:pPr>
      <w:bookmarkStart w:id="196" w:name="_Toc168779401"/>
      <w:r w:rsidRPr="00EA55C0">
        <w:t>Controller Hardware</w:t>
      </w:r>
      <w:bookmarkEnd w:id="196"/>
    </w:p>
    <w:p w14:paraId="6132318F" w14:textId="31A36D93" w:rsidR="0009230E" w:rsidRDefault="00F90F30" w:rsidP="00F90F30">
      <w:r w:rsidRPr="00F90F30">
        <w:t>An NES controller has eight inputs: four on the directional pad (Up, Down, Left, Right), and four actual buttons (Select, Start, A, B). Each input can be in one of two states: pressed, or not pressed. This sounds like the perfect opportunity to store controller state in a byte of memory, with one bit for the state of each button. From an electrical standpoint, though, sending eight bits of data at a time would require eight wires. The NES controller connector only has seven pins, making this strategy impossible.</w:t>
      </w:r>
    </w:p>
    <w:p w14:paraId="0A9F2BD9" w14:textId="5BCB40B7" w:rsidR="00F90F30" w:rsidRDefault="005901B7" w:rsidP="005901B7">
      <w:pPr>
        <w:ind w:firstLine="0"/>
        <w:jc w:val="center"/>
      </w:pPr>
      <w:r>
        <w:rPr>
          <w:noProof/>
        </w:rPr>
        <w:drawing>
          <wp:inline distT="0" distB="0" distL="0" distR="0" wp14:anchorId="06AC0BC1" wp14:editId="0837B299">
            <wp:extent cx="4953000" cy="4953000"/>
            <wp:effectExtent l="0" t="0" r="0" b="0"/>
            <wp:docPr id="200532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53000" cy="4953000"/>
                    </a:xfrm>
                    <a:prstGeom prst="rect">
                      <a:avLst/>
                    </a:prstGeom>
                    <a:noFill/>
                  </pic:spPr>
                </pic:pic>
              </a:graphicData>
            </a:graphic>
          </wp:inline>
        </w:drawing>
      </w:r>
    </w:p>
    <w:p w14:paraId="2065DED9" w14:textId="74489E8E" w:rsidR="005901B7" w:rsidRDefault="005901B7" w:rsidP="005901B7">
      <w:pPr>
        <w:ind w:firstLine="0"/>
        <w:jc w:val="center"/>
      </w:pPr>
      <w:r w:rsidRPr="005901B7">
        <w:t>An annotated photo of an NES controller plug. There are seven pins, only three of which are used for data. In general, only one data line is used at a time, with "Data 1" used for standard NES controllers and Data 2 / Data 3 being used by the Zapper.</w:t>
      </w:r>
    </w:p>
    <w:p w14:paraId="7DD3649B" w14:textId="77777777" w:rsidR="005901B7" w:rsidRDefault="005901B7" w:rsidP="005901B7">
      <w:pPr>
        <w:ind w:firstLine="0"/>
      </w:pPr>
    </w:p>
    <w:p w14:paraId="74E4539B" w14:textId="7E979B90" w:rsidR="005901B7" w:rsidRDefault="005901B7" w:rsidP="00496C35">
      <w:r w:rsidRPr="005901B7">
        <w:lastRenderedPageBreak/>
        <w:t>Instead of sending all eight button states in parallel, the NES controller uses a “parallel-in, serial-out shift register”. The controller has one eight-bit register inside of itself. When the controller receives a signal from the console on the “Latch” wire, it begins to continuously fill the register with the current state of the buttons. Turning off the Latch signal causes the shift register to go back to serial mode, saving the last button states before the signal was turned off. Then, when the controller receives a signal on the “Clock” wire, it outputs the state of a single button at a time (in a specific order) on the appropriate Data wire. So, to read the state of all buttons on the controller, your code must:</w:t>
      </w:r>
    </w:p>
    <w:p w14:paraId="28EEF3CC" w14:textId="77777777" w:rsidR="005901B7" w:rsidRDefault="005901B7">
      <w:pPr>
        <w:pStyle w:val="ListParagraph"/>
        <w:numPr>
          <w:ilvl w:val="0"/>
          <w:numId w:val="22"/>
        </w:numPr>
        <w:ind w:left="720"/>
      </w:pPr>
      <w:r>
        <w:t>Send a “1” to the controller latch pin</w:t>
      </w:r>
    </w:p>
    <w:p w14:paraId="720BA130" w14:textId="77777777" w:rsidR="005901B7" w:rsidRDefault="005901B7">
      <w:pPr>
        <w:pStyle w:val="ListParagraph"/>
        <w:numPr>
          <w:ilvl w:val="0"/>
          <w:numId w:val="22"/>
        </w:numPr>
        <w:ind w:left="720"/>
      </w:pPr>
      <w:r>
        <w:t>Send a “0” to the controller latch pin</w:t>
      </w:r>
    </w:p>
    <w:p w14:paraId="15CC24D0" w14:textId="4333A499" w:rsidR="005901B7" w:rsidRDefault="005901B7">
      <w:pPr>
        <w:pStyle w:val="ListParagraph"/>
        <w:numPr>
          <w:ilvl w:val="0"/>
          <w:numId w:val="22"/>
        </w:numPr>
        <w:ind w:left="720"/>
      </w:pPr>
      <w:r>
        <w:t>Send eight Clock signals to the controller, and listen for eight bits of data over the Data pin</w:t>
      </w:r>
    </w:p>
    <w:p w14:paraId="2AB84AE8" w14:textId="1621EF31" w:rsidR="00496C35" w:rsidRDefault="00496C35" w:rsidP="00496C35">
      <w:r w:rsidRPr="00496C35">
        <w:t xml:space="preserve">There are, as you might expect, special memory-mapped I/O addresses for performing these actions. Memory address </w:t>
      </w:r>
      <w:r w:rsidRPr="00BA2D58">
        <w:rPr>
          <w:rStyle w:val="QuoteChar"/>
        </w:rPr>
        <w:t>$4016</w:t>
      </w:r>
      <w:r w:rsidRPr="00496C35">
        <w:t xml:space="preserve"> sets the latch state for both Controller 1 and Controller 2. Once the controllers’ shift registers are filled, reading from </w:t>
      </w:r>
      <w:r w:rsidRPr="00BA2D58">
        <w:rPr>
          <w:rStyle w:val="QuoteChar"/>
        </w:rPr>
        <w:t>$4016</w:t>
      </w:r>
      <w:r w:rsidRPr="00496C35">
        <w:t xml:space="preserve"> will return one bit of data (one button state) from Controller 1, and reading from </w:t>
      </w:r>
      <w:r w:rsidRPr="00BA2D58">
        <w:rPr>
          <w:rStyle w:val="QuoteChar"/>
        </w:rPr>
        <w:t>$4017</w:t>
      </w:r>
      <w:r w:rsidRPr="00496C35">
        <w:t xml:space="preserve"> will return one bit of data from Controller 2.</w:t>
      </w:r>
    </w:p>
    <w:p w14:paraId="759029C3" w14:textId="2C170651" w:rsidR="00C92ABE" w:rsidRDefault="00C92ABE" w:rsidP="00C92ABE">
      <w:r w:rsidRPr="00C92ABE">
        <w:t xml:space="preserve">On the NES Satellite or NES Four Score, the first eight reads of </w:t>
      </w:r>
      <w:r w:rsidRPr="00BA2D58">
        <w:rPr>
          <w:rStyle w:val="QuoteChar"/>
        </w:rPr>
        <w:t>$4016</w:t>
      </w:r>
      <w:r w:rsidRPr="00C92ABE">
        <w:t xml:space="preserve"> return the button states for Controller 1, and the next eight reads return the button states for Controller 3. A final set of eight reads returns a “signature” pattern of bits, which allows the game to determine whether or not a four-player adapter is connected to the console. A similar process is used with </w:t>
      </w:r>
      <w:r w:rsidRPr="001437D3">
        <w:rPr>
          <w:rStyle w:val="QuoteChar"/>
        </w:rPr>
        <w:t>$4017</w:t>
      </w:r>
      <w:r w:rsidRPr="00C92ABE">
        <w:t xml:space="preserve"> to read the states of Controller 2 and Controller 4.</w:t>
      </w:r>
    </w:p>
    <w:p w14:paraId="0D5262A2" w14:textId="5619895B" w:rsidR="00C92ABE" w:rsidRDefault="00C92ABE" w:rsidP="00C92ABE">
      <w:r w:rsidRPr="00C92ABE">
        <w:t xml:space="preserve">To convert the flow above to assembly code, we first write a “1” to </w:t>
      </w:r>
      <w:r w:rsidRPr="001437D3">
        <w:rPr>
          <w:rStyle w:val="QuoteChar"/>
        </w:rPr>
        <w:t>$4016</w:t>
      </w:r>
      <w:r w:rsidRPr="00C92ABE">
        <w:t>, then write a “0” to the same address.</w:t>
      </w:r>
    </w:p>
    <w:p w14:paraId="687E55F2" w14:textId="77777777" w:rsidR="00C92ABE" w:rsidRPr="00C92ABE" w:rsidRDefault="00C92ABE" w:rsidP="00921FF2">
      <w:pPr>
        <w:widowControl/>
        <w:shd w:val="clear" w:color="auto" w:fill="292D3E"/>
        <w:kinsoku/>
        <w:overflowPunct/>
        <w:autoSpaceDE/>
        <w:autoSpaceDN/>
        <w:spacing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C92ABE">
        <w:rPr>
          <w:rFonts w:ascii="DejaVu Sans Mono" w:eastAsia="Times New Roman" w:hAnsi="DejaVu Sans Mono" w:cs="DejaVu Sans Mono"/>
          <w:color w:val="10C26F"/>
          <w:kern w:val="0"/>
          <w:szCs w:val="26"/>
          <w:lang w:eastAsia="ja-JP"/>
        </w:rPr>
        <w:t xml:space="preserve">  </w:t>
      </w:r>
      <w:r w:rsidRPr="00C92ABE">
        <w:rPr>
          <w:rFonts w:ascii="DejaVu Sans Mono" w:eastAsia="Times New Roman" w:hAnsi="DejaVu Sans Mono" w:cs="DejaVu Sans Mono"/>
          <w:color w:val="E3371E"/>
          <w:kern w:val="0"/>
          <w:szCs w:val="26"/>
          <w:lang w:eastAsia="ja-JP"/>
        </w:rPr>
        <w:t>LDA</w:t>
      </w:r>
      <w:r w:rsidRPr="00C92ABE">
        <w:rPr>
          <w:rFonts w:ascii="DejaVu Sans Mono" w:eastAsia="Times New Roman" w:hAnsi="DejaVu Sans Mono" w:cs="DejaVu Sans Mono"/>
          <w:color w:val="10C26F"/>
          <w:kern w:val="0"/>
          <w:szCs w:val="26"/>
          <w:lang w:eastAsia="ja-JP"/>
        </w:rPr>
        <w:t xml:space="preserve"> </w:t>
      </w:r>
      <w:r w:rsidRPr="00C92ABE">
        <w:rPr>
          <w:rFonts w:ascii="DejaVu Sans Mono" w:eastAsia="Times New Roman" w:hAnsi="DejaVu Sans Mono" w:cs="DejaVu Sans Mono"/>
          <w:color w:val="FF7A48"/>
          <w:kern w:val="0"/>
          <w:szCs w:val="26"/>
          <w:lang w:eastAsia="ja-JP"/>
        </w:rPr>
        <w:t>#</w:t>
      </w:r>
      <w:r w:rsidRPr="00C92ABE">
        <w:rPr>
          <w:rFonts w:ascii="DejaVu Sans Mono" w:eastAsia="Times New Roman" w:hAnsi="DejaVu Sans Mono" w:cs="DejaVu Sans Mono"/>
          <w:color w:val="07E2FA"/>
          <w:kern w:val="0"/>
          <w:szCs w:val="26"/>
          <w:lang w:eastAsia="ja-JP"/>
        </w:rPr>
        <w:t>$01</w:t>
      </w:r>
    </w:p>
    <w:p w14:paraId="51B41169" w14:textId="77777777" w:rsidR="00C92ABE" w:rsidRPr="00C92ABE" w:rsidRDefault="00C92ABE" w:rsidP="00921FF2">
      <w:pPr>
        <w:widowControl/>
        <w:shd w:val="clear" w:color="auto" w:fill="292D3E"/>
        <w:kinsoku/>
        <w:overflowPunct/>
        <w:autoSpaceDE/>
        <w:autoSpaceDN/>
        <w:spacing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C92ABE">
        <w:rPr>
          <w:rFonts w:ascii="DejaVu Sans Mono" w:eastAsia="Times New Roman" w:hAnsi="DejaVu Sans Mono" w:cs="DejaVu Sans Mono"/>
          <w:color w:val="10C26F"/>
          <w:kern w:val="0"/>
          <w:szCs w:val="26"/>
          <w:lang w:eastAsia="ja-JP"/>
        </w:rPr>
        <w:t xml:space="preserve">  </w:t>
      </w:r>
      <w:r w:rsidRPr="00C92ABE">
        <w:rPr>
          <w:rFonts w:ascii="DejaVu Sans Mono" w:eastAsia="Times New Roman" w:hAnsi="DejaVu Sans Mono" w:cs="DejaVu Sans Mono"/>
          <w:color w:val="E3371E"/>
          <w:kern w:val="0"/>
          <w:szCs w:val="26"/>
          <w:lang w:eastAsia="ja-JP"/>
        </w:rPr>
        <w:t>STA</w:t>
      </w:r>
      <w:r w:rsidRPr="00C92ABE">
        <w:rPr>
          <w:rFonts w:ascii="DejaVu Sans Mono" w:eastAsia="Times New Roman" w:hAnsi="DejaVu Sans Mono" w:cs="DejaVu Sans Mono"/>
          <w:color w:val="10C26F"/>
          <w:kern w:val="0"/>
          <w:szCs w:val="26"/>
          <w:lang w:eastAsia="ja-JP"/>
        </w:rPr>
        <w:t xml:space="preserve"> </w:t>
      </w:r>
      <w:r w:rsidRPr="00C92ABE">
        <w:rPr>
          <w:rFonts w:ascii="DejaVu Sans Mono" w:eastAsia="Times New Roman" w:hAnsi="DejaVu Sans Mono" w:cs="DejaVu Sans Mono"/>
          <w:color w:val="07E2FA"/>
          <w:kern w:val="0"/>
          <w:szCs w:val="26"/>
          <w:lang w:eastAsia="ja-JP"/>
        </w:rPr>
        <w:t>$4016</w:t>
      </w:r>
    </w:p>
    <w:p w14:paraId="5FAEA8B6" w14:textId="77777777" w:rsidR="00C92ABE" w:rsidRPr="00C92ABE" w:rsidRDefault="00C92ABE" w:rsidP="00921FF2">
      <w:pPr>
        <w:widowControl/>
        <w:shd w:val="clear" w:color="auto" w:fill="292D3E"/>
        <w:kinsoku/>
        <w:overflowPunct/>
        <w:autoSpaceDE/>
        <w:autoSpaceDN/>
        <w:spacing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C92ABE">
        <w:rPr>
          <w:rFonts w:ascii="DejaVu Sans Mono" w:eastAsia="Times New Roman" w:hAnsi="DejaVu Sans Mono" w:cs="DejaVu Sans Mono"/>
          <w:color w:val="10C26F"/>
          <w:kern w:val="0"/>
          <w:szCs w:val="26"/>
          <w:lang w:eastAsia="ja-JP"/>
        </w:rPr>
        <w:t xml:space="preserve">  </w:t>
      </w:r>
      <w:r w:rsidRPr="00C92ABE">
        <w:rPr>
          <w:rFonts w:ascii="DejaVu Sans Mono" w:eastAsia="Times New Roman" w:hAnsi="DejaVu Sans Mono" w:cs="DejaVu Sans Mono"/>
          <w:color w:val="E3371E"/>
          <w:kern w:val="0"/>
          <w:szCs w:val="26"/>
          <w:lang w:eastAsia="ja-JP"/>
        </w:rPr>
        <w:t>LDA</w:t>
      </w:r>
      <w:r w:rsidRPr="00C92ABE">
        <w:rPr>
          <w:rFonts w:ascii="DejaVu Sans Mono" w:eastAsia="Times New Roman" w:hAnsi="DejaVu Sans Mono" w:cs="DejaVu Sans Mono"/>
          <w:color w:val="10C26F"/>
          <w:kern w:val="0"/>
          <w:szCs w:val="26"/>
          <w:lang w:eastAsia="ja-JP"/>
        </w:rPr>
        <w:t xml:space="preserve"> </w:t>
      </w:r>
      <w:r w:rsidRPr="00C92ABE">
        <w:rPr>
          <w:rFonts w:ascii="DejaVu Sans Mono" w:eastAsia="Times New Roman" w:hAnsi="DejaVu Sans Mono" w:cs="DejaVu Sans Mono"/>
          <w:color w:val="FF7A48"/>
          <w:kern w:val="0"/>
          <w:szCs w:val="26"/>
          <w:lang w:eastAsia="ja-JP"/>
        </w:rPr>
        <w:t>#</w:t>
      </w:r>
      <w:r w:rsidRPr="00C92ABE">
        <w:rPr>
          <w:rFonts w:ascii="DejaVu Sans Mono" w:eastAsia="Times New Roman" w:hAnsi="DejaVu Sans Mono" w:cs="DejaVu Sans Mono"/>
          <w:color w:val="07E2FA"/>
          <w:kern w:val="0"/>
          <w:szCs w:val="26"/>
          <w:lang w:eastAsia="ja-JP"/>
        </w:rPr>
        <w:t>$00</w:t>
      </w:r>
    </w:p>
    <w:p w14:paraId="0DD24172" w14:textId="3F55F542" w:rsidR="00C92ABE" w:rsidRDefault="00C92ABE" w:rsidP="00921FF2">
      <w:pPr>
        <w:widowControl/>
        <w:shd w:val="clear" w:color="auto" w:fill="292D3E"/>
        <w:kinsoku/>
        <w:overflowPunct/>
        <w:autoSpaceDE/>
        <w:autoSpaceDN/>
        <w:spacing w:line="240" w:lineRule="auto"/>
        <w:ind w:firstLine="360"/>
        <w:jc w:val="left"/>
        <w:rPr>
          <w:rFonts w:ascii="DejaVu Sans Mono" w:eastAsia="Times New Roman" w:hAnsi="DejaVu Sans Mono" w:cs="DejaVu Sans Mono"/>
          <w:color w:val="07E2FA"/>
          <w:kern w:val="0"/>
          <w:szCs w:val="26"/>
          <w:lang w:eastAsia="ja-JP"/>
        </w:rPr>
      </w:pPr>
      <w:r w:rsidRPr="00C92ABE">
        <w:rPr>
          <w:rFonts w:ascii="DejaVu Sans Mono" w:eastAsia="Times New Roman" w:hAnsi="DejaVu Sans Mono" w:cs="DejaVu Sans Mono"/>
          <w:color w:val="10C26F"/>
          <w:kern w:val="0"/>
          <w:szCs w:val="26"/>
          <w:lang w:eastAsia="ja-JP"/>
        </w:rPr>
        <w:t xml:space="preserve">  </w:t>
      </w:r>
      <w:r w:rsidRPr="00C92ABE">
        <w:rPr>
          <w:rFonts w:ascii="DejaVu Sans Mono" w:eastAsia="Times New Roman" w:hAnsi="DejaVu Sans Mono" w:cs="DejaVu Sans Mono"/>
          <w:color w:val="E3371E"/>
          <w:kern w:val="0"/>
          <w:szCs w:val="26"/>
          <w:lang w:eastAsia="ja-JP"/>
        </w:rPr>
        <w:t>STA</w:t>
      </w:r>
      <w:r w:rsidRPr="00C92ABE">
        <w:rPr>
          <w:rFonts w:ascii="DejaVu Sans Mono" w:eastAsia="Times New Roman" w:hAnsi="DejaVu Sans Mono" w:cs="DejaVu Sans Mono"/>
          <w:color w:val="10C26F"/>
          <w:kern w:val="0"/>
          <w:szCs w:val="26"/>
          <w:lang w:eastAsia="ja-JP"/>
        </w:rPr>
        <w:t xml:space="preserve"> </w:t>
      </w:r>
      <w:r w:rsidRPr="00C92ABE">
        <w:rPr>
          <w:rFonts w:ascii="DejaVu Sans Mono" w:eastAsia="Times New Roman" w:hAnsi="DejaVu Sans Mono" w:cs="DejaVu Sans Mono"/>
          <w:color w:val="07E2FA"/>
          <w:kern w:val="0"/>
          <w:szCs w:val="26"/>
          <w:lang w:eastAsia="ja-JP"/>
        </w:rPr>
        <w:t>$4016</w:t>
      </w:r>
    </w:p>
    <w:p w14:paraId="45EF96A8" w14:textId="7DB62914" w:rsidR="00C92ABE" w:rsidRDefault="00C92ABE" w:rsidP="00C92ABE">
      <w:pPr>
        <w:rPr>
          <w:lang w:eastAsia="ja-JP"/>
        </w:rPr>
      </w:pPr>
      <w:r w:rsidRPr="00C92ABE">
        <w:rPr>
          <w:lang w:eastAsia="ja-JP"/>
        </w:rPr>
        <w:t xml:space="preserve">(Note: as with other MMIO addresses, it’s common to set constant names for </w:t>
      </w:r>
      <w:r w:rsidRPr="001437D3">
        <w:rPr>
          <w:rStyle w:val="QuoteChar"/>
        </w:rPr>
        <w:t>$4016</w:t>
      </w:r>
      <w:r w:rsidRPr="00C92ABE">
        <w:rPr>
          <w:lang w:eastAsia="ja-JP"/>
        </w:rPr>
        <w:t xml:space="preserve"> and </w:t>
      </w:r>
      <w:r w:rsidRPr="001437D3">
        <w:rPr>
          <w:rStyle w:val="QuoteChar"/>
        </w:rPr>
        <w:t>$4017</w:t>
      </w:r>
      <w:r w:rsidRPr="00C92ABE">
        <w:rPr>
          <w:lang w:eastAsia="ja-JP"/>
        </w:rPr>
        <w:t xml:space="preserve">. Later, I will use </w:t>
      </w:r>
      <w:r w:rsidRPr="001437D3">
        <w:rPr>
          <w:rStyle w:val="QuoteChar"/>
        </w:rPr>
        <w:t>CONTROLLER1</w:t>
      </w:r>
      <w:r w:rsidRPr="00C92ABE">
        <w:rPr>
          <w:lang w:eastAsia="ja-JP"/>
        </w:rPr>
        <w:t xml:space="preserve"> and </w:t>
      </w:r>
      <w:r w:rsidRPr="001437D3">
        <w:rPr>
          <w:rStyle w:val="QuoteChar"/>
        </w:rPr>
        <w:t>CONTROLLER2</w:t>
      </w:r>
      <w:r w:rsidRPr="00C92ABE">
        <w:rPr>
          <w:lang w:eastAsia="ja-JP"/>
        </w:rPr>
        <w:t>.)</w:t>
      </w:r>
    </w:p>
    <w:p w14:paraId="4A62953E" w14:textId="50D55E61" w:rsidR="00A57111" w:rsidRDefault="00C92ABE" w:rsidP="00A57111">
      <w:pPr>
        <w:rPr>
          <w:lang w:eastAsia="ja-JP"/>
        </w:rPr>
      </w:pPr>
      <w:r w:rsidRPr="00C92ABE">
        <w:rPr>
          <w:lang w:eastAsia="ja-JP"/>
        </w:rPr>
        <w:t xml:space="preserve">Reads from </w:t>
      </w:r>
      <w:r w:rsidRPr="00CA7D1D">
        <w:rPr>
          <w:rStyle w:val="QuoteChar"/>
        </w:rPr>
        <w:t>$4016</w:t>
      </w:r>
      <w:r w:rsidRPr="00C92ABE">
        <w:rPr>
          <w:lang w:eastAsia="ja-JP"/>
        </w:rPr>
        <w:t xml:space="preserve"> each return a single button state, with bit 0 set if the button is pressed and cleared if it is not (all other bits are cleared). The button states are returned in this order: A, B, Select, Start, Up, Down, Left, Right. Storing these eight button states to eight separate zero-page addresses would be very inefficient, but thankfully, there is a simple technique that can store those eight button states in a single byte. In order to use it, though, we will need to learn a few more 6502 opcodes.</w:t>
      </w:r>
    </w:p>
    <w:p w14:paraId="24929B83" w14:textId="77777777" w:rsidR="00A57111" w:rsidRDefault="00A57111">
      <w:pPr>
        <w:widowControl/>
        <w:kinsoku/>
        <w:overflowPunct/>
        <w:autoSpaceDE/>
        <w:autoSpaceDN/>
        <w:spacing w:before="0" w:after="160" w:line="259" w:lineRule="auto"/>
        <w:ind w:firstLine="0"/>
        <w:jc w:val="left"/>
        <w:rPr>
          <w:lang w:eastAsia="ja-JP"/>
        </w:rPr>
      </w:pPr>
      <w:r>
        <w:rPr>
          <w:lang w:eastAsia="ja-JP"/>
        </w:rPr>
        <w:br w:type="page"/>
      </w:r>
    </w:p>
    <w:p w14:paraId="0C875A5D" w14:textId="77777777" w:rsidR="00EA55C0" w:rsidRDefault="00EA55C0" w:rsidP="00EA55C0">
      <w:pPr>
        <w:pStyle w:val="Heading3"/>
      </w:pPr>
      <w:bookmarkStart w:id="197" w:name="_Toc168779402"/>
      <w:r w:rsidRPr="00EA55C0">
        <w:lastRenderedPageBreak/>
        <w:t>Bit Shifts and Rotations</w:t>
      </w:r>
      <w:bookmarkEnd w:id="197"/>
    </w:p>
    <w:p w14:paraId="52F908C2" w14:textId="4F949E71" w:rsidR="00A57111" w:rsidRDefault="00A57111" w:rsidP="00A57111">
      <w:r>
        <w:t xml:space="preserve">A bit shift moves the bits within a byte left or right. The 6502 has two opcodes that can shift bits: </w:t>
      </w:r>
      <w:r w:rsidRPr="0050055B">
        <w:rPr>
          <w:rStyle w:val="QuoteChar"/>
        </w:rPr>
        <w:t>ASL</w:t>
      </w:r>
      <w:r>
        <w:t xml:space="preserve"> (Arithmetic Shift Left) and </w:t>
      </w:r>
      <w:r w:rsidRPr="0050055B">
        <w:rPr>
          <w:rStyle w:val="QuoteChar"/>
        </w:rPr>
        <w:t>LSR</w:t>
      </w:r>
      <w:r>
        <w:t xml:space="preserve"> (Logical Shift Right). </w:t>
      </w:r>
      <w:r w:rsidRPr="0050055B">
        <w:rPr>
          <w:rStyle w:val="QuoteChar"/>
        </w:rPr>
        <w:t>ASL</w:t>
      </w:r>
      <w:r>
        <w:t xml:space="preserve"> moves all bits in a byte one position to the left, dropping the leftmost bit (bit 7) into the carry flag and adding a zero to replace the now-empty rightmost bit (bit 0). </w:t>
      </w:r>
      <w:r w:rsidRPr="0050055B">
        <w:rPr>
          <w:rStyle w:val="QuoteChar"/>
        </w:rPr>
        <w:t>LSR</w:t>
      </w:r>
      <w:r>
        <w:t xml:space="preserve"> does the opposite, moving all bits in a byte one position to the right, dropping the rightmost bit into the carry flag and setting the leftmost bit to zero. Because of how binary numbers work, performing a left shift is the same as multiplying by two (so long as the result fits within a single byte), and a right shift is the same as dividing by two and rounding down.</w:t>
      </w:r>
    </w:p>
    <w:p w14:paraId="2DCD5671" w14:textId="36A0BD8D" w:rsidR="00A57111" w:rsidRDefault="00A57111" w:rsidP="00A57111">
      <w:r>
        <w:t>The rotation opcodes (</w:t>
      </w:r>
      <w:r w:rsidRPr="0050055B">
        <w:rPr>
          <w:rStyle w:val="QuoteChar"/>
        </w:rPr>
        <w:t>ROL</w:t>
      </w:r>
      <w:r>
        <w:t xml:space="preserve"> “ROtate Left” and </w:t>
      </w:r>
      <w:r w:rsidRPr="0050055B">
        <w:rPr>
          <w:rStyle w:val="QuoteChar"/>
        </w:rPr>
        <w:t>ROR</w:t>
      </w:r>
      <w:r>
        <w:t xml:space="preserve"> “ROtate Right”) shift bits just like </w:t>
      </w:r>
      <w:r w:rsidRPr="0050055B">
        <w:rPr>
          <w:rStyle w:val="QuoteChar"/>
        </w:rPr>
        <w:t>ASL</w:t>
      </w:r>
      <w:r>
        <w:t xml:space="preserve"> and </w:t>
      </w:r>
      <w:r w:rsidRPr="0050055B">
        <w:rPr>
          <w:rStyle w:val="QuoteChar"/>
        </w:rPr>
        <w:t>LSR</w:t>
      </w:r>
      <w:r>
        <w:t>, but rather than filling empty bits with zeroes, they move whatever is stored in the carry flag into the empty bit position. When using a rotation opcode, the contents of the carry flag are shifted into the byte before one of the byte’s bits are shifted into the carry flag.</w:t>
      </w:r>
    </w:p>
    <w:p w14:paraId="11860C2B" w14:textId="03AF4DC2" w:rsidR="00A57111" w:rsidRDefault="00A57111" w:rsidP="00A57111">
      <w:r>
        <w:t>Let’s look at a few examples:</w:t>
      </w:r>
    </w:p>
    <w:p w14:paraId="0410ADB2"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Our starting byte - equivalent to decimal 15</w:t>
      </w:r>
    </w:p>
    <w:p w14:paraId="0EE43925"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E3371E"/>
          <w:kern w:val="0"/>
          <w:szCs w:val="26"/>
          <w:lang w:eastAsia="ja-JP"/>
        </w:rPr>
        <w:t>LDA</w:t>
      </w: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F7A48"/>
          <w:kern w:val="0"/>
          <w:szCs w:val="26"/>
          <w:lang w:eastAsia="ja-JP"/>
        </w:rPr>
        <w:t>#</w:t>
      </w:r>
      <w:r w:rsidRPr="00A57111">
        <w:rPr>
          <w:rFonts w:ascii="DejaVu Sans Mono" w:eastAsia="Times New Roman" w:hAnsi="DejaVu Sans Mono" w:cs="DejaVu Sans Mono"/>
          <w:color w:val="06BDD1"/>
          <w:kern w:val="0"/>
          <w:szCs w:val="26"/>
          <w:lang w:eastAsia="ja-JP"/>
        </w:rPr>
        <w:t>%00001111</w:t>
      </w:r>
    </w:p>
    <w:p w14:paraId="6470EBC0"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E3371E"/>
          <w:kern w:val="0"/>
          <w:szCs w:val="26"/>
          <w:lang w:eastAsia="ja-JP"/>
        </w:rPr>
        <w:t>STA</w:t>
      </w: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07E2FA"/>
          <w:kern w:val="0"/>
          <w:szCs w:val="26"/>
          <w:lang w:eastAsia="ja-JP"/>
        </w:rPr>
        <w:t>$8000</w:t>
      </w:r>
    </w:p>
    <w:p w14:paraId="5B10FE23"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p>
    <w:p w14:paraId="35F2794E"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Shift left.</w:t>
      </w:r>
    </w:p>
    <w:p w14:paraId="32247117"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E3371E"/>
          <w:kern w:val="0"/>
          <w:szCs w:val="26"/>
          <w:lang w:eastAsia="ja-JP"/>
        </w:rPr>
        <w:t>ASL</w:t>
      </w: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07E2FA"/>
          <w:kern w:val="0"/>
          <w:szCs w:val="26"/>
          <w:lang w:eastAsia="ja-JP"/>
        </w:rPr>
        <w:t>$8000</w:t>
      </w:r>
    </w:p>
    <w:p w14:paraId="3B134B55"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Memory address $8000 now contains 00011110,</w:t>
      </w:r>
    </w:p>
    <w:p w14:paraId="6E3DDCC2"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equivalent to decimal 30.</w:t>
      </w:r>
    </w:p>
    <w:p w14:paraId="564AF95C"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The carry flag contains 0, because</w:t>
      </w:r>
    </w:p>
    <w:p w14:paraId="154D1411"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that was the left-most bit.</w:t>
      </w:r>
    </w:p>
    <w:p w14:paraId="49079B41"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p>
    <w:p w14:paraId="43DBE69A"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Shift back to the right.</w:t>
      </w:r>
    </w:p>
    <w:p w14:paraId="662A818D"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E3371E"/>
          <w:kern w:val="0"/>
          <w:szCs w:val="26"/>
          <w:lang w:eastAsia="ja-JP"/>
        </w:rPr>
        <w:t>LSR</w:t>
      </w: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07E2FA"/>
          <w:kern w:val="0"/>
          <w:szCs w:val="26"/>
          <w:lang w:eastAsia="ja-JP"/>
        </w:rPr>
        <w:t>$8000</w:t>
      </w:r>
    </w:p>
    <w:p w14:paraId="07B8F5BD"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Memory address $8000 is now back to 00001111.</w:t>
      </w:r>
    </w:p>
    <w:p w14:paraId="5DB7FC45"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The carry flag still contains 0.</w:t>
      </w:r>
    </w:p>
    <w:p w14:paraId="7655CE23"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p>
    <w:p w14:paraId="54D20435"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Shift right again.</w:t>
      </w:r>
    </w:p>
    <w:p w14:paraId="17F849E3"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E3371E"/>
          <w:kern w:val="0"/>
          <w:szCs w:val="26"/>
          <w:lang w:eastAsia="ja-JP"/>
        </w:rPr>
        <w:t>LSR</w:t>
      </w: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07E2FA"/>
          <w:kern w:val="0"/>
          <w:szCs w:val="26"/>
          <w:lang w:eastAsia="ja-JP"/>
        </w:rPr>
        <w:t>$8000</w:t>
      </w:r>
    </w:p>
    <w:p w14:paraId="2B373AC5"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Memory address $8000 now contains 00000111,</w:t>
      </w:r>
    </w:p>
    <w:p w14:paraId="00D65EFA"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equivalent to decimal 7.</w:t>
      </w:r>
    </w:p>
    <w:p w14:paraId="3B065445"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Note that the carry flag is now 1 - when</w:t>
      </w:r>
    </w:p>
    <w:p w14:paraId="7CDB9E6D"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the rightmost bit was shifted right, it went</w:t>
      </w:r>
    </w:p>
    <w:p w14:paraId="1059AC38"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into the carry flag.</w:t>
      </w:r>
    </w:p>
    <w:p w14:paraId="5B30941E"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p>
    <w:p w14:paraId="71AF3071"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This time, let's rotate right.</w:t>
      </w:r>
    </w:p>
    <w:p w14:paraId="68E24E51"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E3371E"/>
          <w:kern w:val="0"/>
          <w:szCs w:val="26"/>
          <w:lang w:eastAsia="ja-JP"/>
        </w:rPr>
        <w:t>ROR</w:t>
      </w: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07E2FA"/>
          <w:kern w:val="0"/>
          <w:szCs w:val="26"/>
          <w:lang w:eastAsia="ja-JP"/>
        </w:rPr>
        <w:t>$8000</w:t>
      </w:r>
    </w:p>
    <w:p w14:paraId="4CE36F96"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Memory address $8000 now contains 10000011,</w:t>
      </w:r>
    </w:p>
    <w:p w14:paraId="4C3CB87D"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and the carry flag contains 1 again.</w:t>
      </w:r>
    </w:p>
    <w:p w14:paraId="507E7BEF"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What happened?</w:t>
      </w:r>
    </w:p>
    <w:p w14:paraId="1F656894"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The "1" from the carry flag moved into the</w:t>
      </w:r>
    </w:p>
    <w:p w14:paraId="1069A6B2"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leftmost bit position, and the "1" in the</w:t>
      </w:r>
    </w:p>
    <w:p w14:paraId="402CC598"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rightmost bit position dropped off into the</w:t>
      </w:r>
    </w:p>
    <w:p w14:paraId="10A52446"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carry flag.</w:t>
      </w:r>
    </w:p>
    <w:p w14:paraId="2A6D52EB"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p>
    <w:p w14:paraId="3F12D1C5"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Let's do that a few more times:</w:t>
      </w:r>
    </w:p>
    <w:p w14:paraId="50064895"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E3371E"/>
          <w:kern w:val="0"/>
          <w:szCs w:val="26"/>
          <w:lang w:eastAsia="ja-JP"/>
        </w:rPr>
        <w:t>ROR</w:t>
      </w: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07E2FA"/>
          <w:kern w:val="0"/>
          <w:szCs w:val="26"/>
          <w:lang w:eastAsia="ja-JP"/>
        </w:rPr>
        <w:t>$8000</w:t>
      </w:r>
    </w:p>
    <w:p w14:paraId="1C1B6A0D"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Memory address $8000: 11000001, carry flag: 1</w:t>
      </w:r>
    </w:p>
    <w:p w14:paraId="62C03A1B"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E3371E"/>
          <w:kern w:val="0"/>
          <w:szCs w:val="26"/>
          <w:lang w:eastAsia="ja-JP"/>
        </w:rPr>
        <w:t>ROR</w:t>
      </w: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07E2FA"/>
          <w:kern w:val="0"/>
          <w:szCs w:val="26"/>
          <w:lang w:eastAsia="ja-JP"/>
        </w:rPr>
        <w:t>$8000</w:t>
      </w:r>
    </w:p>
    <w:p w14:paraId="0381FF4B"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Memory address $8000: 11100000, carry flag: 1</w:t>
      </w:r>
    </w:p>
    <w:p w14:paraId="2D2B9FC9"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E3371E"/>
          <w:kern w:val="0"/>
          <w:szCs w:val="26"/>
          <w:lang w:eastAsia="ja-JP"/>
        </w:rPr>
        <w:t>ROR</w:t>
      </w: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07E2FA"/>
          <w:kern w:val="0"/>
          <w:szCs w:val="26"/>
          <w:lang w:eastAsia="ja-JP"/>
        </w:rPr>
        <w:t>$8000</w:t>
      </w:r>
    </w:p>
    <w:p w14:paraId="7D9DBD0E"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Memory address $8000: 11110000, carry flag: 0</w:t>
      </w:r>
    </w:p>
    <w:p w14:paraId="276AB687"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E3371E"/>
          <w:kern w:val="0"/>
          <w:szCs w:val="26"/>
          <w:lang w:eastAsia="ja-JP"/>
        </w:rPr>
        <w:t>ROR</w:t>
      </w: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07E2FA"/>
          <w:kern w:val="0"/>
          <w:szCs w:val="26"/>
          <w:lang w:eastAsia="ja-JP"/>
        </w:rPr>
        <w:t>$8000</w:t>
      </w:r>
    </w:p>
    <w:p w14:paraId="43E91702"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Memory address $8000: 01111000, carry flag: 0</w:t>
      </w:r>
    </w:p>
    <w:p w14:paraId="602489E2"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p>
    <w:p w14:paraId="74CA7AFD"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We can also shift or rotate the accumulator directly:</w:t>
      </w:r>
    </w:p>
    <w:p w14:paraId="16DD3E97"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E3371E"/>
          <w:kern w:val="0"/>
          <w:szCs w:val="26"/>
          <w:lang w:eastAsia="ja-JP"/>
        </w:rPr>
        <w:t>LDA</w:t>
      </w: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07E2FA"/>
          <w:kern w:val="0"/>
          <w:szCs w:val="26"/>
          <w:lang w:eastAsia="ja-JP"/>
        </w:rPr>
        <w:t>$8000</w:t>
      </w:r>
    </w:p>
    <w:p w14:paraId="40B6D1F1"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E3371E"/>
          <w:kern w:val="0"/>
          <w:szCs w:val="26"/>
          <w:lang w:eastAsia="ja-JP"/>
        </w:rPr>
        <w:t>ROL</w:t>
      </w: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F7A48"/>
          <w:kern w:val="0"/>
          <w:szCs w:val="26"/>
          <w:lang w:eastAsia="ja-JP"/>
        </w:rPr>
        <w:t>A</w:t>
      </w:r>
    </w:p>
    <w:p w14:paraId="40A0CF09"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E3371E"/>
          <w:kern w:val="0"/>
          <w:szCs w:val="26"/>
          <w:lang w:eastAsia="ja-JP"/>
        </w:rPr>
        <w:t>LSR</w:t>
      </w: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F7A48"/>
          <w:kern w:val="0"/>
          <w:szCs w:val="26"/>
          <w:lang w:eastAsia="ja-JP"/>
        </w:rPr>
        <w:t>A</w:t>
      </w:r>
    </w:p>
    <w:p w14:paraId="743366DB" w14:textId="77777777" w:rsidR="00A57111" w:rsidRPr="00A57111" w:rsidRDefault="00A57111" w:rsidP="00921FF2">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The results of the rotate and shift are only in</w:t>
      </w:r>
    </w:p>
    <w:p w14:paraId="278BD782" w14:textId="72FDD08C" w:rsidR="00A57111" w:rsidRDefault="00A57111" w:rsidP="00921FF2">
      <w:pPr>
        <w:shd w:val="clear" w:color="auto" w:fill="292D3E"/>
        <w:spacing w:line="20" w:lineRule="atLeast"/>
        <w:ind w:firstLine="360"/>
        <w:rPr>
          <w:rFonts w:ascii="DejaVu Sans Mono" w:eastAsia="Times New Roman" w:hAnsi="DejaVu Sans Mono" w:cs="DejaVu Sans Mono"/>
          <w:color w:val="F2D338"/>
          <w:kern w:val="0"/>
          <w:szCs w:val="26"/>
          <w:lang w:eastAsia="ja-JP"/>
        </w:rPr>
      </w:pPr>
      <w:r w:rsidRPr="00A57111">
        <w:rPr>
          <w:rFonts w:ascii="DejaVu Sans Mono" w:eastAsia="Times New Roman" w:hAnsi="DejaVu Sans Mono" w:cs="DejaVu Sans Mono"/>
          <w:color w:val="10C26F"/>
          <w:kern w:val="0"/>
          <w:szCs w:val="26"/>
          <w:lang w:eastAsia="ja-JP"/>
        </w:rPr>
        <w:t xml:space="preserve">  </w:t>
      </w:r>
      <w:r w:rsidRPr="00A57111">
        <w:rPr>
          <w:rFonts w:ascii="DejaVu Sans Mono" w:eastAsia="Times New Roman" w:hAnsi="DejaVu Sans Mono" w:cs="DejaVu Sans Mono"/>
          <w:color w:val="F2D338"/>
          <w:kern w:val="0"/>
          <w:szCs w:val="26"/>
          <w:lang w:eastAsia="ja-JP"/>
        </w:rPr>
        <w:t>; the accumulator, not stored back into $8000.</w:t>
      </w:r>
    </w:p>
    <w:p w14:paraId="5BBA7BFF" w14:textId="77777777" w:rsidR="00A57111" w:rsidRPr="00A57111" w:rsidRDefault="00A57111">
      <w:pPr>
        <w:pStyle w:val="ListParagraph"/>
        <w:numPr>
          <w:ilvl w:val="0"/>
          <w:numId w:val="13"/>
        </w:numPr>
      </w:pPr>
      <w:r w:rsidRPr="00A57111">
        <w:t>Ring Counters</w:t>
      </w:r>
    </w:p>
    <w:p w14:paraId="0A3C865D" w14:textId="7AF76271" w:rsidR="00A57111" w:rsidRPr="00A57111" w:rsidRDefault="00A57111" w:rsidP="00A57111">
      <w:r w:rsidRPr="00A57111">
        <w:t xml:space="preserve">Now that we’ve looked at shifts and rotations, let’s put them to use to store controller data in a single byte. Remember, asking for a button state (reading from </w:t>
      </w:r>
      <w:r w:rsidRPr="00F219C2">
        <w:rPr>
          <w:rStyle w:val="QuoteChar"/>
        </w:rPr>
        <w:t>$4016</w:t>
      </w:r>
      <w:r w:rsidRPr="00A57111">
        <w:t xml:space="preserve">) returns the state of a button in bit 0, with the bit set if the button is pressed or cleared if the button is not pressed. A ring counter makes use of rotations to run a loop exactly eight times, transferring the results of eight reads from </w:t>
      </w:r>
      <w:r w:rsidRPr="00F219C2">
        <w:rPr>
          <w:rStyle w:val="QuoteChar"/>
        </w:rPr>
        <w:t>$4016</w:t>
      </w:r>
      <w:r w:rsidRPr="00A57111">
        <w:t xml:space="preserve"> into a single byte.</w:t>
      </w:r>
    </w:p>
    <w:p w14:paraId="66EEFECF" w14:textId="4EFB5887" w:rsidR="00A57111" w:rsidRDefault="00A57111" w:rsidP="00A57111">
      <w:r w:rsidRPr="00A57111">
        <w:t>To set up the ring counter, we’ll first need a byte of memory to store our controller data. Since controller data is updated frequently, a byte of zero-page RAM is ideal.</w:t>
      </w:r>
    </w:p>
    <w:p w14:paraId="31A7CF93" w14:textId="54BFA4C2" w:rsidR="00A57111" w:rsidRPr="00A57111" w:rsidRDefault="00A57111" w:rsidP="00921FF2">
      <w:pPr>
        <w:shd w:val="clear" w:color="auto" w:fill="292D3E"/>
        <w:ind w:firstLine="360"/>
        <w:rPr>
          <w:rFonts w:ascii="DejaVu Sans Mono" w:hAnsi="DejaVu Sans Mono" w:cs="DejaVu Sans Mono"/>
          <w:color w:val="0593A3"/>
          <w:szCs w:val="26"/>
        </w:rPr>
      </w:pPr>
      <w:r w:rsidRPr="00A57111">
        <w:rPr>
          <w:rFonts w:ascii="DejaVu Sans Mono" w:hAnsi="DejaVu Sans Mono" w:cs="DejaVu Sans Mono"/>
          <w:color w:val="10C26F"/>
          <w:szCs w:val="26"/>
        </w:rPr>
        <w:t xml:space="preserve">pad1: .res </w:t>
      </w:r>
      <w:r w:rsidRPr="00A57111">
        <w:rPr>
          <w:rFonts w:ascii="DejaVu Sans Mono" w:hAnsi="DejaVu Sans Mono" w:cs="DejaVu Sans Mono"/>
          <w:color w:val="0593A3"/>
          <w:szCs w:val="26"/>
        </w:rPr>
        <w:t>1</w:t>
      </w:r>
    </w:p>
    <w:p w14:paraId="4CA0CCD6" w14:textId="77777777" w:rsidR="00F219C2" w:rsidRDefault="00F219C2" w:rsidP="00A57111"/>
    <w:p w14:paraId="133DB142" w14:textId="6625A110" w:rsidR="00A57111" w:rsidRDefault="00A57111" w:rsidP="00A57111">
      <w:r w:rsidRPr="00A57111">
        <w:lastRenderedPageBreak/>
        <w:t xml:space="preserve">Next, we will set the initial state of </w:t>
      </w:r>
      <w:r w:rsidRPr="00F219C2">
        <w:rPr>
          <w:rStyle w:val="QuoteChar"/>
        </w:rPr>
        <w:t>pad1</w:t>
      </w:r>
      <w:r w:rsidRPr="00A57111">
        <w:t xml:space="preserve"> to the byte </w:t>
      </w:r>
      <w:r w:rsidRPr="00F219C2">
        <w:rPr>
          <w:rStyle w:val="QuoteChar"/>
        </w:rPr>
        <w:t>00000001</w:t>
      </w:r>
      <w:r w:rsidRPr="00A57111">
        <w:t>.</w:t>
      </w:r>
    </w:p>
    <w:p w14:paraId="5465DEC7" w14:textId="77777777" w:rsidR="0050055B" w:rsidRPr="0050055B" w:rsidRDefault="0050055B" w:rsidP="00921FF2">
      <w:pPr>
        <w:widowControl/>
        <w:shd w:val="clear" w:color="auto" w:fill="292D3E"/>
        <w:kinsoku/>
        <w:overflowPunct/>
        <w:autoSpaceDE/>
        <w:autoSpaceDN/>
        <w:spacing w:before="0" w:after="0" w:line="240" w:lineRule="auto"/>
        <w:ind w:firstLine="270"/>
        <w:jc w:val="left"/>
        <w:rPr>
          <w:rFonts w:ascii="DejaVu Sans Mono" w:eastAsia="Times New Roman" w:hAnsi="DejaVu Sans Mono" w:cs="DejaVu Sans Mono"/>
          <w:color w:val="88030F"/>
          <w:kern w:val="0"/>
          <w:szCs w:val="26"/>
          <w:shd w:val="clear" w:color="auto" w:fill="292D3E"/>
          <w:lang w:eastAsia="ja-JP"/>
        </w:rPr>
      </w:pPr>
      <w:r w:rsidRPr="0050055B">
        <w:rPr>
          <w:rFonts w:ascii="DejaVu Sans Mono" w:eastAsia="Times New Roman" w:hAnsi="DejaVu Sans Mono" w:cs="DejaVu Sans Mono"/>
          <w:color w:val="10C26F"/>
          <w:kern w:val="0"/>
          <w:szCs w:val="26"/>
          <w:lang w:eastAsia="ja-JP"/>
        </w:rPr>
        <w:t xml:space="preserve">  </w:t>
      </w:r>
      <w:r w:rsidRPr="0050055B">
        <w:rPr>
          <w:rFonts w:ascii="DejaVu Sans Mono" w:eastAsia="Times New Roman" w:hAnsi="DejaVu Sans Mono" w:cs="DejaVu Sans Mono"/>
          <w:color w:val="E3371E"/>
          <w:kern w:val="0"/>
          <w:szCs w:val="26"/>
          <w:lang w:eastAsia="ja-JP"/>
        </w:rPr>
        <w:t>LDA</w:t>
      </w:r>
      <w:r w:rsidRPr="0050055B">
        <w:rPr>
          <w:rFonts w:ascii="DejaVu Sans Mono" w:eastAsia="Times New Roman" w:hAnsi="DejaVu Sans Mono" w:cs="DejaVu Sans Mono"/>
          <w:color w:val="10C26F"/>
          <w:kern w:val="0"/>
          <w:szCs w:val="26"/>
          <w:lang w:eastAsia="ja-JP"/>
        </w:rPr>
        <w:t xml:space="preserve"> </w:t>
      </w:r>
      <w:r w:rsidRPr="0050055B">
        <w:rPr>
          <w:rFonts w:ascii="DejaVu Sans Mono" w:eastAsia="Times New Roman" w:hAnsi="DejaVu Sans Mono" w:cs="DejaVu Sans Mono"/>
          <w:color w:val="FF7A48"/>
          <w:kern w:val="0"/>
          <w:szCs w:val="26"/>
          <w:lang w:eastAsia="ja-JP"/>
        </w:rPr>
        <w:t>#</w:t>
      </w:r>
      <w:r w:rsidRPr="0050055B">
        <w:rPr>
          <w:rFonts w:ascii="DejaVu Sans Mono" w:eastAsia="Times New Roman" w:hAnsi="DejaVu Sans Mono" w:cs="DejaVu Sans Mono"/>
          <w:color w:val="06BDD1"/>
          <w:kern w:val="0"/>
          <w:szCs w:val="26"/>
          <w:lang w:eastAsia="ja-JP"/>
        </w:rPr>
        <w:t>%00000001</w:t>
      </w:r>
    </w:p>
    <w:p w14:paraId="6E45E3D7" w14:textId="63205E45" w:rsidR="00A57111" w:rsidRDefault="0050055B" w:rsidP="00921FF2">
      <w:pPr>
        <w:shd w:val="clear" w:color="auto" w:fill="292D3E"/>
        <w:ind w:firstLine="270"/>
        <w:rPr>
          <w:rFonts w:ascii="DejaVu Sans Mono" w:eastAsia="Times New Roman" w:hAnsi="DejaVu Sans Mono" w:cs="DejaVu Sans Mono"/>
          <w:color w:val="10C26F"/>
          <w:kern w:val="0"/>
          <w:szCs w:val="26"/>
          <w:lang w:eastAsia="ja-JP"/>
        </w:rPr>
      </w:pPr>
      <w:r w:rsidRPr="0050055B">
        <w:rPr>
          <w:rFonts w:ascii="DejaVu Sans Mono" w:eastAsia="Times New Roman" w:hAnsi="DejaVu Sans Mono" w:cs="DejaVu Sans Mono"/>
          <w:color w:val="10C26F"/>
          <w:kern w:val="0"/>
          <w:szCs w:val="26"/>
          <w:lang w:eastAsia="ja-JP"/>
        </w:rPr>
        <w:t xml:space="preserve">  </w:t>
      </w:r>
      <w:r w:rsidRPr="0050055B">
        <w:rPr>
          <w:rFonts w:ascii="DejaVu Sans Mono" w:eastAsia="Times New Roman" w:hAnsi="DejaVu Sans Mono" w:cs="DejaVu Sans Mono"/>
          <w:color w:val="E3371E"/>
          <w:kern w:val="0"/>
          <w:szCs w:val="26"/>
          <w:lang w:eastAsia="ja-JP"/>
        </w:rPr>
        <w:t>STA</w:t>
      </w:r>
      <w:r w:rsidRPr="0050055B">
        <w:rPr>
          <w:rFonts w:ascii="DejaVu Sans Mono" w:eastAsia="Times New Roman" w:hAnsi="DejaVu Sans Mono" w:cs="DejaVu Sans Mono"/>
          <w:color w:val="10C26F"/>
          <w:kern w:val="0"/>
          <w:szCs w:val="26"/>
          <w:lang w:eastAsia="ja-JP"/>
        </w:rPr>
        <w:t xml:space="preserve"> pad1</w:t>
      </w:r>
    </w:p>
    <w:p w14:paraId="5187FD0F" w14:textId="44AC0C52" w:rsidR="0050055B" w:rsidRPr="0050055B" w:rsidRDefault="0050055B" w:rsidP="00F219C2">
      <w:pPr>
        <w:rPr>
          <w:lang w:eastAsia="ja-JP"/>
        </w:rPr>
      </w:pPr>
      <w:r w:rsidRPr="0050055B">
        <w:rPr>
          <w:lang w:eastAsia="ja-JP"/>
        </w:rPr>
        <w:t xml:space="preserve">Each time we read a button state from the controller, we will use shift and rotation opcodes to first transfer the bit that represents the button state into the carry flag, and then rotate it onto </w:t>
      </w:r>
      <w:r w:rsidRPr="00F219C2">
        <w:rPr>
          <w:rStyle w:val="QuoteChar"/>
        </w:rPr>
        <w:t>pad1</w:t>
      </w:r>
      <w:r w:rsidRPr="0050055B">
        <w:rPr>
          <w:lang w:eastAsia="ja-JP"/>
        </w:rPr>
        <w:t xml:space="preserve">. When the “1” from bit 0 rotates all the way left and falls off into the carry flag, we know that we have transferred eight button states and we can end the loop (by checking at the end of each loop iteration against </w:t>
      </w:r>
      <w:r w:rsidRPr="00F219C2">
        <w:rPr>
          <w:rStyle w:val="QuoteChar"/>
        </w:rPr>
        <w:t>BCC</w:t>
      </w:r>
      <w:r w:rsidRPr="0050055B">
        <w:rPr>
          <w:lang w:eastAsia="ja-JP"/>
        </w:rPr>
        <w:t>, Branch if Carry Clear).</w:t>
      </w:r>
    </w:p>
    <w:p w14:paraId="5056977F" w14:textId="6904086E" w:rsidR="0050055B" w:rsidRDefault="0050055B" w:rsidP="0050055B">
      <w:pPr>
        <w:rPr>
          <w:lang w:eastAsia="ja-JP"/>
        </w:rPr>
      </w:pPr>
      <w:r w:rsidRPr="0050055B">
        <w:rPr>
          <w:lang w:eastAsia="ja-JP"/>
        </w:rPr>
        <w:t>Here’s a look at the full code:</w:t>
      </w:r>
    </w:p>
    <w:p w14:paraId="23B84600" w14:textId="77777777" w:rsidR="00F219C2" w:rsidRPr="00F219C2" w:rsidRDefault="00F219C2" w:rsidP="00921FF2">
      <w:pPr>
        <w:widowControl/>
        <w:shd w:val="clear" w:color="auto" w:fill="292D3E"/>
        <w:kinsoku/>
        <w:overflowPunct/>
        <w:autoSpaceDE/>
        <w:autoSpaceDN/>
        <w:spacing w:line="20" w:lineRule="atLeast"/>
        <w:ind w:firstLine="270"/>
        <w:jc w:val="left"/>
        <w:rPr>
          <w:rFonts w:ascii="DejaVu Sans Mono" w:eastAsia="Times New Roman" w:hAnsi="DejaVu Sans Mono" w:cs="DejaVu Sans Mono"/>
          <w:color w:val="88030F"/>
          <w:kern w:val="0"/>
          <w:szCs w:val="26"/>
          <w:shd w:val="clear" w:color="auto" w:fill="292D3E"/>
          <w:lang w:eastAsia="ja-JP"/>
        </w:rPr>
      </w:pPr>
      <w:r w:rsidRPr="00F219C2">
        <w:rPr>
          <w:rFonts w:ascii="DejaVu Sans Mono" w:eastAsia="Times New Roman" w:hAnsi="DejaVu Sans Mono" w:cs="DejaVu Sans Mono"/>
          <w:color w:val="10C26F"/>
          <w:kern w:val="0"/>
          <w:szCs w:val="26"/>
          <w:lang w:eastAsia="ja-JP"/>
        </w:rPr>
        <w:t xml:space="preserve">  </w:t>
      </w:r>
      <w:r w:rsidRPr="00F219C2">
        <w:rPr>
          <w:rFonts w:ascii="DejaVu Sans Mono" w:eastAsia="Times New Roman" w:hAnsi="DejaVu Sans Mono" w:cs="DejaVu Sans Mono"/>
          <w:color w:val="F2D338"/>
          <w:kern w:val="0"/>
          <w:szCs w:val="26"/>
          <w:lang w:eastAsia="ja-JP"/>
        </w:rPr>
        <w:t>; write a "1", then a "0", to CONTROLLER1 ($4016)</w:t>
      </w:r>
    </w:p>
    <w:p w14:paraId="6F624151" w14:textId="77777777" w:rsidR="00F219C2" w:rsidRPr="00F219C2" w:rsidRDefault="00F219C2" w:rsidP="00921FF2">
      <w:pPr>
        <w:widowControl/>
        <w:shd w:val="clear" w:color="auto" w:fill="292D3E"/>
        <w:kinsoku/>
        <w:overflowPunct/>
        <w:autoSpaceDE/>
        <w:autoSpaceDN/>
        <w:spacing w:line="20" w:lineRule="atLeast"/>
        <w:ind w:firstLine="270"/>
        <w:jc w:val="left"/>
        <w:rPr>
          <w:rFonts w:ascii="DejaVu Sans Mono" w:eastAsia="Times New Roman" w:hAnsi="DejaVu Sans Mono" w:cs="DejaVu Sans Mono"/>
          <w:color w:val="88030F"/>
          <w:kern w:val="0"/>
          <w:szCs w:val="26"/>
          <w:shd w:val="clear" w:color="auto" w:fill="292D3E"/>
          <w:lang w:eastAsia="ja-JP"/>
        </w:rPr>
      </w:pPr>
      <w:r w:rsidRPr="00F219C2">
        <w:rPr>
          <w:rFonts w:ascii="DejaVu Sans Mono" w:eastAsia="Times New Roman" w:hAnsi="DejaVu Sans Mono" w:cs="DejaVu Sans Mono"/>
          <w:color w:val="10C26F"/>
          <w:kern w:val="0"/>
          <w:szCs w:val="26"/>
          <w:lang w:eastAsia="ja-JP"/>
        </w:rPr>
        <w:t xml:space="preserve">  </w:t>
      </w:r>
      <w:r w:rsidRPr="00F219C2">
        <w:rPr>
          <w:rFonts w:ascii="DejaVu Sans Mono" w:eastAsia="Times New Roman" w:hAnsi="DejaVu Sans Mono" w:cs="DejaVu Sans Mono"/>
          <w:color w:val="F2D338"/>
          <w:kern w:val="0"/>
          <w:szCs w:val="26"/>
          <w:lang w:eastAsia="ja-JP"/>
        </w:rPr>
        <w:t>; in order to lock in button states</w:t>
      </w:r>
    </w:p>
    <w:p w14:paraId="2770C008" w14:textId="77777777" w:rsidR="00F219C2" w:rsidRPr="00F219C2" w:rsidRDefault="00F219C2" w:rsidP="00921FF2">
      <w:pPr>
        <w:widowControl/>
        <w:shd w:val="clear" w:color="auto" w:fill="292D3E"/>
        <w:kinsoku/>
        <w:overflowPunct/>
        <w:autoSpaceDE/>
        <w:autoSpaceDN/>
        <w:spacing w:line="20" w:lineRule="atLeast"/>
        <w:ind w:firstLine="270"/>
        <w:jc w:val="left"/>
        <w:rPr>
          <w:rFonts w:ascii="DejaVu Sans Mono" w:eastAsia="Times New Roman" w:hAnsi="DejaVu Sans Mono" w:cs="DejaVu Sans Mono"/>
          <w:color w:val="88030F"/>
          <w:kern w:val="0"/>
          <w:szCs w:val="26"/>
          <w:shd w:val="clear" w:color="auto" w:fill="292D3E"/>
          <w:lang w:eastAsia="ja-JP"/>
        </w:rPr>
      </w:pPr>
      <w:r w:rsidRPr="00F219C2">
        <w:rPr>
          <w:rFonts w:ascii="DejaVu Sans Mono" w:eastAsia="Times New Roman" w:hAnsi="DejaVu Sans Mono" w:cs="DejaVu Sans Mono"/>
          <w:color w:val="10C26F"/>
          <w:kern w:val="0"/>
          <w:szCs w:val="26"/>
          <w:lang w:eastAsia="ja-JP"/>
        </w:rPr>
        <w:t xml:space="preserve">  </w:t>
      </w:r>
      <w:r w:rsidRPr="00F219C2">
        <w:rPr>
          <w:rFonts w:ascii="DejaVu Sans Mono" w:eastAsia="Times New Roman" w:hAnsi="DejaVu Sans Mono" w:cs="DejaVu Sans Mono"/>
          <w:color w:val="E3371E"/>
          <w:kern w:val="0"/>
          <w:szCs w:val="26"/>
          <w:lang w:eastAsia="ja-JP"/>
        </w:rPr>
        <w:t>LDA</w:t>
      </w:r>
      <w:r w:rsidRPr="00F219C2">
        <w:rPr>
          <w:rFonts w:ascii="DejaVu Sans Mono" w:eastAsia="Times New Roman" w:hAnsi="DejaVu Sans Mono" w:cs="DejaVu Sans Mono"/>
          <w:color w:val="10C26F"/>
          <w:kern w:val="0"/>
          <w:szCs w:val="26"/>
          <w:lang w:eastAsia="ja-JP"/>
        </w:rPr>
        <w:t xml:space="preserve"> </w:t>
      </w:r>
      <w:r w:rsidRPr="00F219C2">
        <w:rPr>
          <w:rFonts w:ascii="DejaVu Sans Mono" w:eastAsia="Times New Roman" w:hAnsi="DejaVu Sans Mono" w:cs="DejaVu Sans Mono"/>
          <w:color w:val="FF7A48"/>
          <w:kern w:val="0"/>
          <w:szCs w:val="26"/>
          <w:lang w:eastAsia="ja-JP"/>
        </w:rPr>
        <w:t>#</w:t>
      </w:r>
      <w:r w:rsidRPr="00F219C2">
        <w:rPr>
          <w:rFonts w:ascii="DejaVu Sans Mono" w:eastAsia="Times New Roman" w:hAnsi="DejaVu Sans Mono" w:cs="DejaVu Sans Mono"/>
          <w:color w:val="07E2FA"/>
          <w:kern w:val="0"/>
          <w:szCs w:val="26"/>
          <w:lang w:eastAsia="ja-JP"/>
        </w:rPr>
        <w:t>$01</w:t>
      </w:r>
    </w:p>
    <w:p w14:paraId="2B83B345" w14:textId="77777777" w:rsidR="00F219C2" w:rsidRPr="00F219C2" w:rsidRDefault="00F219C2" w:rsidP="00921FF2">
      <w:pPr>
        <w:widowControl/>
        <w:shd w:val="clear" w:color="auto" w:fill="292D3E"/>
        <w:kinsoku/>
        <w:overflowPunct/>
        <w:autoSpaceDE/>
        <w:autoSpaceDN/>
        <w:spacing w:line="20" w:lineRule="atLeast"/>
        <w:ind w:firstLine="270"/>
        <w:jc w:val="left"/>
        <w:rPr>
          <w:rFonts w:ascii="DejaVu Sans Mono" w:eastAsia="Times New Roman" w:hAnsi="DejaVu Sans Mono" w:cs="DejaVu Sans Mono"/>
          <w:color w:val="88030F"/>
          <w:kern w:val="0"/>
          <w:szCs w:val="26"/>
          <w:shd w:val="clear" w:color="auto" w:fill="292D3E"/>
          <w:lang w:eastAsia="ja-JP"/>
        </w:rPr>
      </w:pPr>
      <w:r w:rsidRPr="00F219C2">
        <w:rPr>
          <w:rFonts w:ascii="DejaVu Sans Mono" w:eastAsia="Times New Roman" w:hAnsi="DejaVu Sans Mono" w:cs="DejaVu Sans Mono"/>
          <w:color w:val="10C26F"/>
          <w:kern w:val="0"/>
          <w:szCs w:val="26"/>
          <w:lang w:eastAsia="ja-JP"/>
        </w:rPr>
        <w:t xml:space="preserve">  </w:t>
      </w:r>
      <w:r w:rsidRPr="00F219C2">
        <w:rPr>
          <w:rFonts w:ascii="DejaVu Sans Mono" w:eastAsia="Times New Roman" w:hAnsi="DejaVu Sans Mono" w:cs="DejaVu Sans Mono"/>
          <w:color w:val="E3371E"/>
          <w:kern w:val="0"/>
          <w:szCs w:val="26"/>
          <w:lang w:eastAsia="ja-JP"/>
        </w:rPr>
        <w:t>STA</w:t>
      </w:r>
      <w:r w:rsidRPr="00F219C2">
        <w:rPr>
          <w:rFonts w:ascii="DejaVu Sans Mono" w:eastAsia="Times New Roman" w:hAnsi="DejaVu Sans Mono" w:cs="DejaVu Sans Mono"/>
          <w:color w:val="10C26F"/>
          <w:kern w:val="0"/>
          <w:szCs w:val="26"/>
          <w:lang w:eastAsia="ja-JP"/>
        </w:rPr>
        <w:t xml:space="preserve"> CONTROLLER1</w:t>
      </w:r>
    </w:p>
    <w:p w14:paraId="76813907" w14:textId="77777777" w:rsidR="00F219C2" w:rsidRPr="00F219C2" w:rsidRDefault="00F219C2" w:rsidP="00921FF2">
      <w:pPr>
        <w:widowControl/>
        <w:shd w:val="clear" w:color="auto" w:fill="292D3E"/>
        <w:kinsoku/>
        <w:overflowPunct/>
        <w:autoSpaceDE/>
        <w:autoSpaceDN/>
        <w:spacing w:line="20" w:lineRule="atLeast"/>
        <w:ind w:firstLine="270"/>
        <w:jc w:val="left"/>
        <w:rPr>
          <w:rFonts w:ascii="DejaVu Sans Mono" w:eastAsia="Times New Roman" w:hAnsi="DejaVu Sans Mono" w:cs="DejaVu Sans Mono"/>
          <w:color w:val="88030F"/>
          <w:kern w:val="0"/>
          <w:szCs w:val="26"/>
          <w:shd w:val="clear" w:color="auto" w:fill="292D3E"/>
          <w:lang w:eastAsia="ja-JP"/>
        </w:rPr>
      </w:pPr>
      <w:r w:rsidRPr="00F219C2">
        <w:rPr>
          <w:rFonts w:ascii="DejaVu Sans Mono" w:eastAsia="Times New Roman" w:hAnsi="DejaVu Sans Mono" w:cs="DejaVu Sans Mono"/>
          <w:color w:val="10C26F"/>
          <w:kern w:val="0"/>
          <w:szCs w:val="26"/>
          <w:lang w:eastAsia="ja-JP"/>
        </w:rPr>
        <w:t xml:space="preserve">  </w:t>
      </w:r>
      <w:r w:rsidRPr="00F219C2">
        <w:rPr>
          <w:rFonts w:ascii="DejaVu Sans Mono" w:eastAsia="Times New Roman" w:hAnsi="DejaVu Sans Mono" w:cs="DejaVu Sans Mono"/>
          <w:color w:val="E3371E"/>
          <w:kern w:val="0"/>
          <w:szCs w:val="26"/>
          <w:lang w:eastAsia="ja-JP"/>
        </w:rPr>
        <w:t>LDA</w:t>
      </w:r>
      <w:r w:rsidRPr="00F219C2">
        <w:rPr>
          <w:rFonts w:ascii="DejaVu Sans Mono" w:eastAsia="Times New Roman" w:hAnsi="DejaVu Sans Mono" w:cs="DejaVu Sans Mono"/>
          <w:color w:val="10C26F"/>
          <w:kern w:val="0"/>
          <w:szCs w:val="26"/>
          <w:lang w:eastAsia="ja-JP"/>
        </w:rPr>
        <w:t xml:space="preserve"> </w:t>
      </w:r>
      <w:r w:rsidRPr="00F219C2">
        <w:rPr>
          <w:rFonts w:ascii="DejaVu Sans Mono" w:eastAsia="Times New Roman" w:hAnsi="DejaVu Sans Mono" w:cs="DejaVu Sans Mono"/>
          <w:color w:val="FF7A48"/>
          <w:kern w:val="0"/>
          <w:szCs w:val="26"/>
          <w:lang w:eastAsia="ja-JP"/>
        </w:rPr>
        <w:t>#</w:t>
      </w:r>
      <w:r w:rsidRPr="00F219C2">
        <w:rPr>
          <w:rFonts w:ascii="DejaVu Sans Mono" w:eastAsia="Times New Roman" w:hAnsi="DejaVu Sans Mono" w:cs="DejaVu Sans Mono"/>
          <w:color w:val="07E2FA"/>
          <w:kern w:val="0"/>
          <w:szCs w:val="26"/>
          <w:lang w:eastAsia="ja-JP"/>
        </w:rPr>
        <w:t>$00</w:t>
      </w:r>
    </w:p>
    <w:p w14:paraId="5675AF03" w14:textId="77777777" w:rsidR="00F219C2" w:rsidRPr="00F219C2" w:rsidRDefault="00F219C2" w:rsidP="00921FF2">
      <w:pPr>
        <w:widowControl/>
        <w:shd w:val="clear" w:color="auto" w:fill="292D3E"/>
        <w:kinsoku/>
        <w:overflowPunct/>
        <w:autoSpaceDE/>
        <w:autoSpaceDN/>
        <w:spacing w:line="20" w:lineRule="atLeast"/>
        <w:ind w:firstLine="270"/>
        <w:jc w:val="left"/>
        <w:rPr>
          <w:rFonts w:ascii="DejaVu Sans Mono" w:eastAsia="Times New Roman" w:hAnsi="DejaVu Sans Mono" w:cs="DejaVu Sans Mono"/>
          <w:color w:val="88030F"/>
          <w:kern w:val="0"/>
          <w:szCs w:val="26"/>
          <w:shd w:val="clear" w:color="auto" w:fill="292D3E"/>
          <w:lang w:eastAsia="ja-JP"/>
        </w:rPr>
      </w:pPr>
      <w:r w:rsidRPr="00F219C2">
        <w:rPr>
          <w:rFonts w:ascii="DejaVu Sans Mono" w:eastAsia="Times New Roman" w:hAnsi="DejaVu Sans Mono" w:cs="DejaVu Sans Mono"/>
          <w:color w:val="10C26F"/>
          <w:kern w:val="0"/>
          <w:szCs w:val="26"/>
          <w:lang w:eastAsia="ja-JP"/>
        </w:rPr>
        <w:t xml:space="preserve">  </w:t>
      </w:r>
      <w:r w:rsidRPr="00F219C2">
        <w:rPr>
          <w:rFonts w:ascii="DejaVu Sans Mono" w:eastAsia="Times New Roman" w:hAnsi="DejaVu Sans Mono" w:cs="DejaVu Sans Mono"/>
          <w:color w:val="E3371E"/>
          <w:kern w:val="0"/>
          <w:szCs w:val="26"/>
          <w:lang w:eastAsia="ja-JP"/>
        </w:rPr>
        <w:t>STA</w:t>
      </w:r>
      <w:r w:rsidRPr="00F219C2">
        <w:rPr>
          <w:rFonts w:ascii="DejaVu Sans Mono" w:eastAsia="Times New Roman" w:hAnsi="DejaVu Sans Mono" w:cs="DejaVu Sans Mono"/>
          <w:color w:val="10C26F"/>
          <w:kern w:val="0"/>
          <w:szCs w:val="26"/>
          <w:lang w:eastAsia="ja-JP"/>
        </w:rPr>
        <w:t xml:space="preserve"> CONTROLLER1</w:t>
      </w:r>
    </w:p>
    <w:p w14:paraId="7BC7EE76" w14:textId="77777777" w:rsidR="00F219C2" w:rsidRPr="00F219C2" w:rsidRDefault="00F219C2" w:rsidP="00921FF2">
      <w:pPr>
        <w:widowControl/>
        <w:shd w:val="clear" w:color="auto" w:fill="292D3E"/>
        <w:kinsoku/>
        <w:overflowPunct/>
        <w:autoSpaceDE/>
        <w:autoSpaceDN/>
        <w:spacing w:line="20" w:lineRule="atLeast"/>
        <w:ind w:firstLine="270"/>
        <w:jc w:val="left"/>
        <w:rPr>
          <w:rFonts w:ascii="DejaVu Sans Mono" w:eastAsia="Times New Roman" w:hAnsi="DejaVu Sans Mono" w:cs="DejaVu Sans Mono"/>
          <w:color w:val="88030F"/>
          <w:kern w:val="0"/>
          <w:szCs w:val="26"/>
          <w:shd w:val="clear" w:color="auto" w:fill="292D3E"/>
          <w:lang w:eastAsia="ja-JP"/>
        </w:rPr>
      </w:pPr>
    </w:p>
    <w:p w14:paraId="4014260B" w14:textId="77777777" w:rsidR="00F219C2" w:rsidRPr="00F219C2" w:rsidRDefault="00F219C2" w:rsidP="00921FF2">
      <w:pPr>
        <w:widowControl/>
        <w:shd w:val="clear" w:color="auto" w:fill="292D3E"/>
        <w:kinsoku/>
        <w:overflowPunct/>
        <w:autoSpaceDE/>
        <w:autoSpaceDN/>
        <w:spacing w:line="20" w:lineRule="atLeast"/>
        <w:ind w:firstLine="270"/>
        <w:jc w:val="left"/>
        <w:rPr>
          <w:rFonts w:ascii="DejaVu Sans Mono" w:eastAsia="Times New Roman" w:hAnsi="DejaVu Sans Mono" w:cs="DejaVu Sans Mono"/>
          <w:color w:val="88030F"/>
          <w:kern w:val="0"/>
          <w:szCs w:val="26"/>
          <w:shd w:val="clear" w:color="auto" w:fill="292D3E"/>
          <w:lang w:eastAsia="ja-JP"/>
        </w:rPr>
      </w:pPr>
      <w:r w:rsidRPr="00F219C2">
        <w:rPr>
          <w:rFonts w:ascii="DejaVu Sans Mono" w:eastAsia="Times New Roman" w:hAnsi="DejaVu Sans Mono" w:cs="DejaVu Sans Mono"/>
          <w:color w:val="10C26F"/>
          <w:kern w:val="0"/>
          <w:szCs w:val="26"/>
          <w:lang w:eastAsia="ja-JP"/>
        </w:rPr>
        <w:t xml:space="preserve">  </w:t>
      </w:r>
      <w:r w:rsidRPr="00F219C2">
        <w:rPr>
          <w:rFonts w:ascii="DejaVu Sans Mono" w:eastAsia="Times New Roman" w:hAnsi="DejaVu Sans Mono" w:cs="DejaVu Sans Mono"/>
          <w:color w:val="F2D338"/>
          <w:kern w:val="0"/>
          <w:szCs w:val="26"/>
          <w:lang w:eastAsia="ja-JP"/>
        </w:rPr>
        <w:t>; initialize pad1 to 00000001</w:t>
      </w:r>
    </w:p>
    <w:p w14:paraId="60045387" w14:textId="77777777" w:rsidR="00F219C2" w:rsidRPr="00F219C2" w:rsidRDefault="00F219C2" w:rsidP="00921FF2">
      <w:pPr>
        <w:widowControl/>
        <w:shd w:val="clear" w:color="auto" w:fill="292D3E"/>
        <w:kinsoku/>
        <w:overflowPunct/>
        <w:autoSpaceDE/>
        <w:autoSpaceDN/>
        <w:spacing w:line="20" w:lineRule="atLeast"/>
        <w:ind w:firstLine="270"/>
        <w:jc w:val="left"/>
        <w:rPr>
          <w:rFonts w:ascii="DejaVu Sans Mono" w:eastAsia="Times New Roman" w:hAnsi="DejaVu Sans Mono" w:cs="DejaVu Sans Mono"/>
          <w:color w:val="88030F"/>
          <w:kern w:val="0"/>
          <w:szCs w:val="26"/>
          <w:shd w:val="clear" w:color="auto" w:fill="292D3E"/>
          <w:lang w:eastAsia="ja-JP"/>
        </w:rPr>
      </w:pPr>
      <w:r w:rsidRPr="00F219C2">
        <w:rPr>
          <w:rFonts w:ascii="DejaVu Sans Mono" w:eastAsia="Times New Roman" w:hAnsi="DejaVu Sans Mono" w:cs="DejaVu Sans Mono"/>
          <w:color w:val="10C26F"/>
          <w:kern w:val="0"/>
          <w:szCs w:val="26"/>
          <w:lang w:eastAsia="ja-JP"/>
        </w:rPr>
        <w:t xml:space="preserve">  </w:t>
      </w:r>
      <w:r w:rsidRPr="00F219C2">
        <w:rPr>
          <w:rFonts w:ascii="DejaVu Sans Mono" w:eastAsia="Times New Roman" w:hAnsi="DejaVu Sans Mono" w:cs="DejaVu Sans Mono"/>
          <w:color w:val="E3371E"/>
          <w:kern w:val="0"/>
          <w:szCs w:val="26"/>
          <w:lang w:eastAsia="ja-JP"/>
        </w:rPr>
        <w:t>LDA</w:t>
      </w:r>
      <w:r w:rsidRPr="00F219C2">
        <w:rPr>
          <w:rFonts w:ascii="DejaVu Sans Mono" w:eastAsia="Times New Roman" w:hAnsi="DejaVu Sans Mono" w:cs="DejaVu Sans Mono"/>
          <w:color w:val="10C26F"/>
          <w:kern w:val="0"/>
          <w:szCs w:val="26"/>
          <w:lang w:eastAsia="ja-JP"/>
        </w:rPr>
        <w:t xml:space="preserve"> </w:t>
      </w:r>
      <w:r w:rsidRPr="00F219C2">
        <w:rPr>
          <w:rFonts w:ascii="DejaVu Sans Mono" w:eastAsia="Times New Roman" w:hAnsi="DejaVu Sans Mono" w:cs="DejaVu Sans Mono"/>
          <w:color w:val="FF7A48"/>
          <w:kern w:val="0"/>
          <w:szCs w:val="26"/>
          <w:lang w:eastAsia="ja-JP"/>
        </w:rPr>
        <w:t>#</w:t>
      </w:r>
      <w:r w:rsidRPr="00F219C2">
        <w:rPr>
          <w:rFonts w:ascii="DejaVu Sans Mono" w:eastAsia="Times New Roman" w:hAnsi="DejaVu Sans Mono" w:cs="DejaVu Sans Mono"/>
          <w:color w:val="06BDD1"/>
          <w:kern w:val="0"/>
          <w:szCs w:val="26"/>
          <w:lang w:eastAsia="ja-JP"/>
        </w:rPr>
        <w:t>%00000001</w:t>
      </w:r>
    </w:p>
    <w:p w14:paraId="21055296" w14:textId="77777777" w:rsidR="00F219C2" w:rsidRPr="00F219C2" w:rsidRDefault="00F219C2" w:rsidP="00921FF2">
      <w:pPr>
        <w:widowControl/>
        <w:shd w:val="clear" w:color="auto" w:fill="292D3E"/>
        <w:kinsoku/>
        <w:overflowPunct/>
        <w:autoSpaceDE/>
        <w:autoSpaceDN/>
        <w:spacing w:line="20" w:lineRule="atLeast"/>
        <w:ind w:firstLine="270"/>
        <w:jc w:val="left"/>
        <w:rPr>
          <w:rFonts w:ascii="DejaVu Sans Mono" w:eastAsia="Times New Roman" w:hAnsi="DejaVu Sans Mono" w:cs="DejaVu Sans Mono"/>
          <w:color w:val="88030F"/>
          <w:kern w:val="0"/>
          <w:szCs w:val="26"/>
          <w:shd w:val="clear" w:color="auto" w:fill="292D3E"/>
          <w:lang w:eastAsia="ja-JP"/>
        </w:rPr>
      </w:pPr>
      <w:r w:rsidRPr="00F219C2">
        <w:rPr>
          <w:rFonts w:ascii="DejaVu Sans Mono" w:eastAsia="Times New Roman" w:hAnsi="DejaVu Sans Mono" w:cs="DejaVu Sans Mono"/>
          <w:color w:val="10C26F"/>
          <w:kern w:val="0"/>
          <w:szCs w:val="26"/>
          <w:lang w:eastAsia="ja-JP"/>
        </w:rPr>
        <w:t xml:space="preserve">  </w:t>
      </w:r>
      <w:r w:rsidRPr="00F219C2">
        <w:rPr>
          <w:rFonts w:ascii="DejaVu Sans Mono" w:eastAsia="Times New Roman" w:hAnsi="DejaVu Sans Mono" w:cs="DejaVu Sans Mono"/>
          <w:color w:val="E3371E"/>
          <w:kern w:val="0"/>
          <w:szCs w:val="26"/>
          <w:lang w:eastAsia="ja-JP"/>
        </w:rPr>
        <w:t>STA</w:t>
      </w:r>
      <w:r w:rsidRPr="00F219C2">
        <w:rPr>
          <w:rFonts w:ascii="DejaVu Sans Mono" w:eastAsia="Times New Roman" w:hAnsi="DejaVu Sans Mono" w:cs="DejaVu Sans Mono"/>
          <w:color w:val="10C26F"/>
          <w:kern w:val="0"/>
          <w:szCs w:val="26"/>
          <w:lang w:eastAsia="ja-JP"/>
        </w:rPr>
        <w:t xml:space="preserve"> pad1</w:t>
      </w:r>
    </w:p>
    <w:p w14:paraId="643E1796" w14:textId="77777777" w:rsidR="00F219C2" w:rsidRPr="00F219C2" w:rsidRDefault="00F219C2" w:rsidP="00921FF2">
      <w:pPr>
        <w:widowControl/>
        <w:shd w:val="clear" w:color="auto" w:fill="292D3E"/>
        <w:kinsoku/>
        <w:overflowPunct/>
        <w:autoSpaceDE/>
        <w:autoSpaceDN/>
        <w:spacing w:line="20" w:lineRule="atLeast"/>
        <w:ind w:firstLine="270"/>
        <w:jc w:val="left"/>
        <w:rPr>
          <w:rFonts w:ascii="DejaVu Sans Mono" w:eastAsia="Times New Roman" w:hAnsi="DejaVu Sans Mono" w:cs="DejaVu Sans Mono"/>
          <w:color w:val="88030F"/>
          <w:kern w:val="0"/>
          <w:szCs w:val="26"/>
          <w:shd w:val="clear" w:color="auto" w:fill="292D3E"/>
          <w:lang w:eastAsia="ja-JP"/>
        </w:rPr>
      </w:pPr>
    </w:p>
    <w:p w14:paraId="3D1BC031" w14:textId="77777777" w:rsidR="00F219C2" w:rsidRPr="00F219C2" w:rsidRDefault="00F219C2" w:rsidP="00921FF2">
      <w:pPr>
        <w:widowControl/>
        <w:shd w:val="clear" w:color="auto" w:fill="292D3E"/>
        <w:kinsoku/>
        <w:overflowPunct/>
        <w:autoSpaceDE/>
        <w:autoSpaceDN/>
        <w:spacing w:line="20" w:lineRule="atLeast"/>
        <w:ind w:firstLine="270"/>
        <w:jc w:val="left"/>
        <w:rPr>
          <w:rFonts w:ascii="DejaVu Sans Mono" w:eastAsia="Times New Roman" w:hAnsi="DejaVu Sans Mono" w:cs="DejaVu Sans Mono"/>
          <w:color w:val="88030F"/>
          <w:kern w:val="0"/>
          <w:szCs w:val="26"/>
          <w:shd w:val="clear" w:color="auto" w:fill="292D3E"/>
          <w:lang w:eastAsia="ja-JP"/>
        </w:rPr>
      </w:pPr>
      <w:r w:rsidRPr="00F219C2">
        <w:rPr>
          <w:rFonts w:ascii="DejaVu Sans Mono" w:eastAsia="Times New Roman" w:hAnsi="DejaVu Sans Mono" w:cs="DejaVu Sans Mono"/>
          <w:color w:val="10C26F"/>
          <w:kern w:val="0"/>
          <w:szCs w:val="26"/>
          <w:lang w:eastAsia="ja-JP"/>
        </w:rPr>
        <w:t>get_button_states:</w:t>
      </w:r>
    </w:p>
    <w:p w14:paraId="6CA8E473" w14:textId="77777777" w:rsidR="00F219C2" w:rsidRPr="00F219C2" w:rsidRDefault="00F219C2" w:rsidP="00921FF2">
      <w:pPr>
        <w:widowControl/>
        <w:shd w:val="clear" w:color="auto" w:fill="292D3E"/>
        <w:kinsoku/>
        <w:overflowPunct/>
        <w:autoSpaceDE/>
        <w:autoSpaceDN/>
        <w:spacing w:line="20" w:lineRule="atLeast"/>
        <w:ind w:firstLine="270"/>
        <w:jc w:val="left"/>
        <w:rPr>
          <w:rFonts w:ascii="DejaVu Sans Mono" w:eastAsia="Times New Roman" w:hAnsi="DejaVu Sans Mono" w:cs="DejaVu Sans Mono"/>
          <w:color w:val="88030F"/>
          <w:kern w:val="0"/>
          <w:szCs w:val="26"/>
          <w:shd w:val="clear" w:color="auto" w:fill="292D3E"/>
          <w:lang w:eastAsia="ja-JP"/>
        </w:rPr>
      </w:pPr>
      <w:r w:rsidRPr="00F219C2">
        <w:rPr>
          <w:rFonts w:ascii="DejaVu Sans Mono" w:eastAsia="Times New Roman" w:hAnsi="DejaVu Sans Mono" w:cs="DejaVu Sans Mono"/>
          <w:color w:val="10C26F"/>
          <w:kern w:val="0"/>
          <w:szCs w:val="26"/>
          <w:lang w:eastAsia="ja-JP"/>
        </w:rPr>
        <w:t xml:space="preserve">  </w:t>
      </w:r>
      <w:r w:rsidRPr="00F219C2">
        <w:rPr>
          <w:rFonts w:ascii="DejaVu Sans Mono" w:eastAsia="Times New Roman" w:hAnsi="DejaVu Sans Mono" w:cs="DejaVu Sans Mono"/>
          <w:color w:val="E3371E"/>
          <w:kern w:val="0"/>
          <w:szCs w:val="26"/>
          <w:lang w:eastAsia="ja-JP"/>
        </w:rPr>
        <w:t>LDA</w:t>
      </w:r>
      <w:r w:rsidRPr="00F219C2">
        <w:rPr>
          <w:rFonts w:ascii="DejaVu Sans Mono" w:eastAsia="Times New Roman" w:hAnsi="DejaVu Sans Mono" w:cs="DejaVu Sans Mono"/>
          <w:color w:val="10C26F"/>
          <w:kern w:val="0"/>
          <w:szCs w:val="26"/>
          <w:lang w:eastAsia="ja-JP"/>
        </w:rPr>
        <w:t xml:space="preserve"> CONTROLLER1       </w:t>
      </w:r>
      <w:r w:rsidRPr="00F219C2">
        <w:rPr>
          <w:rFonts w:ascii="DejaVu Sans Mono" w:eastAsia="Times New Roman" w:hAnsi="DejaVu Sans Mono" w:cs="DejaVu Sans Mono"/>
          <w:color w:val="F2D338"/>
          <w:kern w:val="0"/>
          <w:szCs w:val="26"/>
          <w:lang w:eastAsia="ja-JP"/>
        </w:rPr>
        <w:t>; Get the next button state</w:t>
      </w:r>
    </w:p>
    <w:p w14:paraId="26510903" w14:textId="77777777" w:rsidR="00F219C2" w:rsidRPr="00F219C2" w:rsidRDefault="00F219C2" w:rsidP="00921FF2">
      <w:pPr>
        <w:widowControl/>
        <w:shd w:val="clear" w:color="auto" w:fill="292D3E"/>
        <w:kinsoku/>
        <w:overflowPunct/>
        <w:autoSpaceDE/>
        <w:autoSpaceDN/>
        <w:spacing w:line="20" w:lineRule="atLeast"/>
        <w:ind w:firstLine="270"/>
        <w:jc w:val="left"/>
        <w:rPr>
          <w:rFonts w:ascii="DejaVu Sans Mono" w:eastAsia="Times New Roman" w:hAnsi="DejaVu Sans Mono" w:cs="DejaVu Sans Mono"/>
          <w:color w:val="88030F"/>
          <w:kern w:val="0"/>
          <w:szCs w:val="26"/>
          <w:shd w:val="clear" w:color="auto" w:fill="292D3E"/>
          <w:lang w:eastAsia="ja-JP"/>
        </w:rPr>
      </w:pPr>
      <w:r w:rsidRPr="00F219C2">
        <w:rPr>
          <w:rFonts w:ascii="DejaVu Sans Mono" w:eastAsia="Times New Roman" w:hAnsi="DejaVu Sans Mono" w:cs="DejaVu Sans Mono"/>
          <w:color w:val="10C26F"/>
          <w:kern w:val="0"/>
          <w:szCs w:val="26"/>
          <w:lang w:eastAsia="ja-JP"/>
        </w:rPr>
        <w:t xml:space="preserve">  </w:t>
      </w:r>
      <w:r w:rsidRPr="00F219C2">
        <w:rPr>
          <w:rFonts w:ascii="DejaVu Sans Mono" w:eastAsia="Times New Roman" w:hAnsi="DejaVu Sans Mono" w:cs="DejaVu Sans Mono"/>
          <w:color w:val="E3371E"/>
          <w:kern w:val="0"/>
          <w:szCs w:val="26"/>
          <w:lang w:eastAsia="ja-JP"/>
        </w:rPr>
        <w:t>LSR</w:t>
      </w:r>
      <w:r w:rsidRPr="00F219C2">
        <w:rPr>
          <w:rFonts w:ascii="DejaVu Sans Mono" w:eastAsia="Times New Roman" w:hAnsi="DejaVu Sans Mono" w:cs="DejaVu Sans Mono"/>
          <w:color w:val="10C26F"/>
          <w:kern w:val="0"/>
          <w:szCs w:val="26"/>
          <w:lang w:eastAsia="ja-JP"/>
        </w:rPr>
        <w:t xml:space="preserve"> </w:t>
      </w:r>
      <w:r w:rsidRPr="00F219C2">
        <w:rPr>
          <w:rFonts w:ascii="DejaVu Sans Mono" w:eastAsia="Times New Roman" w:hAnsi="DejaVu Sans Mono" w:cs="DejaVu Sans Mono"/>
          <w:color w:val="FF7A48"/>
          <w:kern w:val="0"/>
          <w:szCs w:val="26"/>
          <w:lang w:eastAsia="ja-JP"/>
        </w:rPr>
        <w:t>A</w:t>
      </w:r>
      <w:r w:rsidRPr="00F219C2">
        <w:rPr>
          <w:rFonts w:ascii="DejaVu Sans Mono" w:eastAsia="Times New Roman" w:hAnsi="DejaVu Sans Mono" w:cs="DejaVu Sans Mono"/>
          <w:color w:val="10C26F"/>
          <w:kern w:val="0"/>
          <w:szCs w:val="26"/>
          <w:lang w:eastAsia="ja-JP"/>
        </w:rPr>
        <w:t xml:space="preserve">                 </w:t>
      </w:r>
      <w:r w:rsidRPr="00F219C2">
        <w:rPr>
          <w:rFonts w:ascii="DejaVu Sans Mono" w:eastAsia="Times New Roman" w:hAnsi="DejaVu Sans Mono" w:cs="DejaVu Sans Mono"/>
          <w:color w:val="F2D338"/>
          <w:kern w:val="0"/>
          <w:szCs w:val="26"/>
          <w:lang w:eastAsia="ja-JP"/>
        </w:rPr>
        <w:t>; Shift the accumulator right one bit,</w:t>
      </w:r>
    </w:p>
    <w:p w14:paraId="0DD38E09" w14:textId="77777777" w:rsidR="00F219C2" w:rsidRPr="00F219C2" w:rsidRDefault="00F219C2" w:rsidP="00921FF2">
      <w:pPr>
        <w:widowControl/>
        <w:shd w:val="clear" w:color="auto" w:fill="292D3E"/>
        <w:kinsoku/>
        <w:overflowPunct/>
        <w:autoSpaceDE/>
        <w:autoSpaceDN/>
        <w:spacing w:line="20" w:lineRule="atLeast"/>
        <w:ind w:firstLine="270"/>
        <w:jc w:val="left"/>
        <w:rPr>
          <w:rFonts w:ascii="DejaVu Sans Mono" w:eastAsia="Times New Roman" w:hAnsi="DejaVu Sans Mono" w:cs="DejaVu Sans Mono"/>
          <w:color w:val="88030F"/>
          <w:kern w:val="0"/>
          <w:szCs w:val="26"/>
          <w:shd w:val="clear" w:color="auto" w:fill="292D3E"/>
          <w:lang w:eastAsia="ja-JP"/>
        </w:rPr>
      </w:pPr>
      <w:r w:rsidRPr="00F219C2">
        <w:rPr>
          <w:rFonts w:ascii="DejaVu Sans Mono" w:eastAsia="Times New Roman" w:hAnsi="DejaVu Sans Mono" w:cs="DejaVu Sans Mono"/>
          <w:color w:val="10C26F"/>
          <w:kern w:val="0"/>
          <w:szCs w:val="26"/>
          <w:lang w:eastAsia="ja-JP"/>
        </w:rPr>
        <w:t xml:space="preserve">                        </w:t>
      </w:r>
      <w:r w:rsidRPr="00F219C2">
        <w:rPr>
          <w:rFonts w:ascii="DejaVu Sans Mono" w:eastAsia="Times New Roman" w:hAnsi="DejaVu Sans Mono" w:cs="DejaVu Sans Mono"/>
          <w:color w:val="F2D338"/>
          <w:kern w:val="0"/>
          <w:szCs w:val="26"/>
          <w:lang w:eastAsia="ja-JP"/>
        </w:rPr>
        <w:t>; dropping the button state from bit 0</w:t>
      </w:r>
    </w:p>
    <w:p w14:paraId="07FCAFDD" w14:textId="77777777" w:rsidR="00F219C2" w:rsidRPr="00F219C2" w:rsidRDefault="00F219C2" w:rsidP="00921FF2">
      <w:pPr>
        <w:widowControl/>
        <w:shd w:val="clear" w:color="auto" w:fill="292D3E"/>
        <w:kinsoku/>
        <w:overflowPunct/>
        <w:autoSpaceDE/>
        <w:autoSpaceDN/>
        <w:spacing w:line="20" w:lineRule="atLeast"/>
        <w:ind w:firstLine="270"/>
        <w:jc w:val="left"/>
        <w:rPr>
          <w:rFonts w:ascii="DejaVu Sans Mono" w:eastAsia="Times New Roman" w:hAnsi="DejaVu Sans Mono" w:cs="DejaVu Sans Mono"/>
          <w:color w:val="88030F"/>
          <w:kern w:val="0"/>
          <w:szCs w:val="26"/>
          <w:shd w:val="clear" w:color="auto" w:fill="292D3E"/>
          <w:lang w:eastAsia="ja-JP"/>
        </w:rPr>
      </w:pPr>
      <w:r w:rsidRPr="00F219C2">
        <w:rPr>
          <w:rFonts w:ascii="DejaVu Sans Mono" w:eastAsia="Times New Roman" w:hAnsi="DejaVu Sans Mono" w:cs="DejaVu Sans Mono"/>
          <w:color w:val="10C26F"/>
          <w:kern w:val="0"/>
          <w:szCs w:val="26"/>
          <w:lang w:eastAsia="ja-JP"/>
        </w:rPr>
        <w:t xml:space="preserve">                        </w:t>
      </w:r>
      <w:r w:rsidRPr="00F219C2">
        <w:rPr>
          <w:rFonts w:ascii="DejaVu Sans Mono" w:eastAsia="Times New Roman" w:hAnsi="DejaVu Sans Mono" w:cs="DejaVu Sans Mono"/>
          <w:color w:val="F2D338"/>
          <w:kern w:val="0"/>
          <w:szCs w:val="26"/>
          <w:lang w:eastAsia="ja-JP"/>
        </w:rPr>
        <w:t>; into the carry flag</w:t>
      </w:r>
    </w:p>
    <w:p w14:paraId="03F3546E" w14:textId="77777777" w:rsidR="00F219C2" w:rsidRPr="00F219C2" w:rsidRDefault="00F219C2" w:rsidP="00921FF2">
      <w:pPr>
        <w:widowControl/>
        <w:shd w:val="clear" w:color="auto" w:fill="292D3E"/>
        <w:kinsoku/>
        <w:overflowPunct/>
        <w:autoSpaceDE/>
        <w:autoSpaceDN/>
        <w:spacing w:line="20" w:lineRule="atLeast"/>
        <w:ind w:firstLine="270"/>
        <w:jc w:val="left"/>
        <w:rPr>
          <w:rFonts w:ascii="DejaVu Sans Mono" w:eastAsia="Times New Roman" w:hAnsi="DejaVu Sans Mono" w:cs="DejaVu Sans Mono"/>
          <w:color w:val="88030F"/>
          <w:kern w:val="0"/>
          <w:szCs w:val="26"/>
          <w:shd w:val="clear" w:color="auto" w:fill="292D3E"/>
          <w:lang w:eastAsia="ja-JP"/>
        </w:rPr>
      </w:pPr>
      <w:r w:rsidRPr="00F219C2">
        <w:rPr>
          <w:rFonts w:ascii="DejaVu Sans Mono" w:eastAsia="Times New Roman" w:hAnsi="DejaVu Sans Mono" w:cs="DejaVu Sans Mono"/>
          <w:color w:val="10C26F"/>
          <w:kern w:val="0"/>
          <w:szCs w:val="26"/>
          <w:lang w:eastAsia="ja-JP"/>
        </w:rPr>
        <w:t xml:space="preserve">  </w:t>
      </w:r>
      <w:r w:rsidRPr="00F219C2">
        <w:rPr>
          <w:rFonts w:ascii="DejaVu Sans Mono" w:eastAsia="Times New Roman" w:hAnsi="DejaVu Sans Mono" w:cs="DejaVu Sans Mono"/>
          <w:color w:val="E3371E"/>
          <w:kern w:val="0"/>
          <w:szCs w:val="26"/>
          <w:lang w:eastAsia="ja-JP"/>
        </w:rPr>
        <w:t>ROL</w:t>
      </w:r>
      <w:r w:rsidRPr="00F219C2">
        <w:rPr>
          <w:rFonts w:ascii="DejaVu Sans Mono" w:eastAsia="Times New Roman" w:hAnsi="DejaVu Sans Mono" w:cs="DejaVu Sans Mono"/>
          <w:color w:val="10C26F"/>
          <w:kern w:val="0"/>
          <w:szCs w:val="26"/>
          <w:lang w:eastAsia="ja-JP"/>
        </w:rPr>
        <w:t xml:space="preserve"> pad1              </w:t>
      </w:r>
      <w:r w:rsidRPr="00F219C2">
        <w:rPr>
          <w:rFonts w:ascii="DejaVu Sans Mono" w:eastAsia="Times New Roman" w:hAnsi="DejaVu Sans Mono" w:cs="DejaVu Sans Mono"/>
          <w:color w:val="F2D338"/>
          <w:kern w:val="0"/>
          <w:szCs w:val="26"/>
          <w:lang w:eastAsia="ja-JP"/>
        </w:rPr>
        <w:t>; Shift everything in pad1 left one bit,</w:t>
      </w:r>
    </w:p>
    <w:p w14:paraId="28FABAB5" w14:textId="77777777" w:rsidR="00F219C2" w:rsidRPr="00F219C2" w:rsidRDefault="00F219C2" w:rsidP="00921FF2">
      <w:pPr>
        <w:widowControl/>
        <w:shd w:val="clear" w:color="auto" w:fill="292D3E"/>
        <w:kinsoku/>
        <w:overflowPunct/>
        <w:autoSpaceDE/>
        <w:autoSpaceDN/>
        <w:spacing w:line="20" w:lineRule="atLeast"/>
        <w:ind w:firstLine="270"/>
        <w:jc w:val="left"/>
        <w:rPr>
          <w:rFonts w:ascii="DejaVu Sans Mono" w:eastAsia="Times New Roman" w:hAnsi="DejaVu Sans Mono" w:cs="DejaVu Sans Mono"/>
          <w:color w:val="88030F"/>
          <w:kern w:val="0"/>
          <w:szCs w:val="26"/>
          <w:shd w:val="clear" w:color="auto" w:fill="292D3E"/>
          <w:lang w:eastAsia="ja-JP"/>
        </w:rPr>
      </w:pPr>
      <w:r w:rsidRPr="00F219C2">
        <w:rPr>
          <w:rFonts w:ascii="DejaVu Sans Mono" w:eastAsia="Times New Roman" w:hAnsi="DejaVu Sans Mono" w:cs="DejaVu Sans Mono"/>
          <w:color w:val="10C26F"/>
          <w:kern w:val="0"/>
          <w:szCs w:val="26"/>
          <w:lang w:eastAsia="ja-JP"/>
        </w:rPr>
        <w:t xml:space="preserve">                        </w:t>
      </w:r>
      <w:r w:rsidRPr="00F219C2">
        <w:rPr>
          <w:rFonts w:ascii="DejaVu Sans Mono" w:eastAsia="Times New Roman" w:hAnsi="DejaVu Sans Mono" w:cs="DejaVu Sans Mono"/>
          <w:color w:val="F2D338"/>
          <w:kern w:val="0"/>
          <w:szCs w:val="26"/>
          <w:lang w:eastAsia="ja-JP"/>
        </w:rPr>
        <w:t>; moving the carry flag into bit 0</w:t>
      </w:r>
    </w:p>
    <w:p w14:paraId="35D974D1" w14:textId="77777777" w:rsidR="00F219C2" w:rsidRPr="00F219C2" w:rsidRDefault="00F219C2" w:rsidP="00921FF2">
      <w:pPr>
        <w:widowControl/>
        <w:shd w:val="clear" w:color="auto" w:fill="292D3E"/>
        <w:kinsoku/>
        <w:overflowPunct/>
        <w:autoSpaceDE/>
        <w:autoSpaceDN/>
        <w:spacing w:line="20" w:lineRule="atLeast"/>
        <w:ind w:firstLine="270"/>
        <w:jc w:val="left"/>
        <w:rPr>
          <w:rFonts w:ascii="DejaVu Sans Mono" w:eastAsia="Times New Roman" w:hAnsi="DejaVu Sans Mono" w:cs="DejaVu Sans Mono"/>
          <w:color w:val="88030F"/>
          <w:kern w:val="0"/>
          <w:szCs w:val="26"/>
          <w:shd w:val="clear" w:color="auto" w:fill="292D3E"/>
          <w:lang w:eastAsia="ja-JP"/>
        </w:rPr>
      </w:pPr>
      <w:r w:rsidRPr="00F219C2">
        <w:rPr>
          <w:rFonts w:ascii="DejaVu Sans Mono" w:eastAsia="Times New Roman" w:hAnsi="DejaVu Sans Mono" w:cs="DejaVu Sans Mono"/>
          <w:color w:val="10C26F"/>
          <w:kern w:val="0"/>
          <w:szCs w:val="26"/>
          <w:lang w:eastAsia="ja-JP"/>
        </w:rPr>
        <w:t xml:space="preserve">                        </w:t>
      </w:r>
      <w:r w:rsidRPr="00F219C2">
        <w:rPr>
          <w:rFonts w:ascii="DejaVu Sans Mono" w:eastAsia="Times New Roman" w:hAnsi="DejaVu Sans Mono" w:cs="DejaVu Sans Mono"/>
          <w:color w:val="F2D338"/>
          <w:kern w:val="0"/>
          <w:szCs w:val="26"/>
          <w:lang w:eastAsia="ja-JP"/>
        </w:rPr>
        <w:t>; (because rotation) and bit 7</w:t>
      </w:r>
    </w:p>
    <w:p w14:paraId="72633F34" w14:textId="77777777" w:rsidR="00F219C2" w:rsidRPr="00F219C2" w:rsidRDefault="00F219C2" w:rsidP="00921FF2">
      <w:pPr>
        <w:widowControl/>
        <w:shd w:val="clear" w:color="auto" w:fill="292D3E"/>
        <w:kinsoku/>
        <w:overflowPunct/>
        <w:autoSpaceDE/>
        <w:autoSpaceDN/>
        <w:spacing w:line="20" w:lineRule="atLeast"/>
        <w:ind w:firstLine="270"/>
        <w:jc w:val="left"/>
        <w:rPr>
          <w:rFonts w:ascii="DejaVu Sans Mono" w:eastAsia="Times New Roman" w:hAnsi="DejaVu Sans Mono" w:cs="DejaVu Sans Mono"/>
          <w:color w:val="88030F"/>
          <w:kern w:val="0"/>
          <w:szCs w:val="26"/>
          <w:shd w:val="clear" w:color="auto" w:fill="292D3E"/>
          <w:lang w:eastAsia="ja-JP"/>
        </w:rPr>
      </w:pPr>
      <w:r w:rsidRPr="00F219C2">
        <w:rPr>
          <w:rFonts w:ascii="DejaVu Sans Mono" w:eastAsia="Times New Roman" w:hAnsi="DejaVu Sans Mono" w:cs="DejaVu Sans Mono"/>
          <w:color w:val="10C26F"/>
          <w:kern w:val="0"/>
          <w:szCs w:val="26"/>
          <w:lang w:eastAsia="ja-JP"/>
        </w:rPr>
        <w:t xml:space="preserve">                        </w:t>
      </w:r>
      <w:r w:rsidRPr="00F219C2">
        <w:rPr>
          <w:rFonts w:ascii="DejaVu Sans Mono" w:eastAsia="Times New Roman" w:hAnsi="DejaVu Sans Mono" w:cs="DejaVu Sans Mono"/>
          <w:color w:val="F2D338"/>
          <w:kern w:val="0"/>
          <w:szCs w:val="26"/>
          <w:lang w:eastAsia="ja-JP"/>
        </w:rPr>
        <w:t>; of pad1 into the carry flag</w:t>
      </w:r>
    </w:p>
    <w:p w14:paraId="647CA074" w14:textId="77777777" w:rsidR="00F219C2" w:rsidRPr="00F219C2" w:rsidRDefault="00F219C2" w:rsidP="00921FF2">
      <w:pPr>
        <w:widowControl/>
        <w:shd w:val="clear" w:color="auto" w:fill="292D3E"/>
        <w:kinsoku/>
        <w:overflowPunct/>
        <w:autoSpaceDE/>
        <w:autoSpaceDN/>
        <w:spacing w:line="20" w:lineRule="atLeast"/>
        <w:ind w:firstLine="270"/>
        <w:jc w:val="left"/>
        <w:rPr>
          <w:rFonts w:ascii="DejaVu Sans Mono" w:eastAsia="Times New Roman" w:hAnsi="DejaVu Sans Mono" w:cs="DejaVu Sans Mono"/>
          <w:color w:val="88030F"/>
          <w:kern w:val="0"/>
          <w:szCs w:val="26"/>
          <w:shd w:val="clear" w:color="auto" w:fill="292D3E"/>
          <w:lang w:eastAsia="ja-JP"/>
        </w:rPr>
      </w:pPr>
      <w:r w:rsidRPr="00F219C2">
        <w:rPr>
          <w:rFonts w:ascii="DejaVu Sans Mono" w:eastAsia="Times New Roman" w:hAnsi="DejaVu Sans Mono" w:cs="DejaVu Sans Mono"/>
          <w:color w:val="10C26F"/>
          <w:kern w:val="0"/>
          <w:szCs w:val="26"/>
          <w:lang w:eastAsia="ja-JP"/>
        </w:rPr>
        <w:t xml:space="preserve">  </w:t>
      </w:r>
      <w:r w:rsidRPr="00F219C2">
        <w:rPr>
          <w:rFonts w:ascii="DejaVu Sans Mono" w:eastAsia="Times New Roman" w:hAnsi="DejaVu Sans Mono" w:cs="DejaVu Sans Mono"/>
          <w:color w:val="E3371E"/>
          <w:kern w:val="0"/>
          <w:szCs w:val="26"/>
          <w:lang w:eastAsia="ja-JP"/>
        </w:rPr>
        <w:t>BCC</w:t>
      </w:r>
      <w:r w:rsidRPr="00F219C2">
        <w:rPr>
          <w:rFonts w:ascii="DejaVu Sans Mono" w:eastAsia="Times New Roman" w:hAnsi="DejaVu Sans Mono" w:cs="DejaVu Sans Mono"/>
          <w:color w:val="10C26F"/>
          <w:kern w:val="0"/>
          <w:szCs w:val="26"/>
          <w:lang w:eastAsia="ja-JP"/>
        </w:rPr>
        <w:t xml:space="preserve"> get_button_states </w:t>
      </w:r>
      <w:r w:rsidRPr="00F219C2">
        <w:rPr>
          <w:rFonts w:ascii="DejaVu Sans Mono" w:eastAsia="Times New Roman" w:hAnsi="DejaVu Sans Mono" w:cs="DejaVu Sans Mono"/>
          <w:color w:val="F2D338"/>
          <w:kern w:val="0"/>
          <w:szCs w:val="26"/>
          <w:lang w:eastAsia="ja-JP"/>
        </w:rPr>
        <w:t>; If the carry flag is still 0,</w:t>
      </w:r>
    </w:p>
    <w:p w14:paraId="1C247801" w14:textId="77777777" w:rsidR="00F219C2" w:rsidRPr="00F219C2" w:rsidRDefault="00F219C2" w:rsidP="00921FF2">
      <w:pPr>
        <w:widowControl/>
        <w:shd w:val="clear" w:color="auto" w:fill="292D3E"/>
        <w:kinsoku/>
        <w:overflowPunct/>
        <w:autoSpaceDE/>
        <w:autoSpaceDN/>
        <w:spacing w:line="20" w:lineRule="atLeast"/>
        <w:ind w:firstLine="270"/>
        <w:jc w:val="left"/>
        <w:rPr>
          <w:rFonts w:ascii="DejaVu Sans Mono" w:eastAsia="Times New Roman" w:hAnsi="DejaVu Sans Mono" w:cs="DejaVu Sans Mono"/>
          <w:color w:val="88030F"/>
          <w:kern w:val="0"/>
          <w:szCs w:val="26"/>
          <w:shd w:val="clear" w:color="auto" w:fill="292D3E"/>
          <w:lang w:eastAsia="ja-JP"/>
        </w:rPr>
      </w:pPr>
      <w:r w:rsidRPr="00F219C2">
        <w:rPr>
          <w:rFonts w:ascii="DejaVu Sans Mono" w:eastAsia="Times New Roman" w:hAnsi="DejaVu Sans Mono" w:cs="DejaVu Sans Mono"/>
          <w:color w:val="10C26F"/>
          <w:kern w:val="0"/>
          <w:szCs w:val="26"/>
          <w:lang w:eastAsia="ja-JP"/>
        </w:rPr>
        <w:t xml:space="preserve">                        </w:t>
      </w:r>
      <w:r w:rsidRPr="00F219C2">
        <w:rPr>
          <w:rFonts w:ascii="DejaVu Sans Mono" w:eastAsia="Times New Roman" w:hAnsi="DejaVu Sans Mono" w:cs="DejaVu Sans Mono"/>
          <w:color w:val="F2D338"/>
          <w:kern w:val="0"/>
          <w:szCs w:val="26"/>
          <w:lang w:eastAsia="ja-JP"/>
        </w:rPr>
        <w:t>; continue the loop. If the "1"</w:t>
      </w:r>
    </w:p>
    <w:p w14:paraId="3E1C8D7D" w14:textId="77777777" w:rsidR="00F219C2" w:rsidRPr="00F219C2" w:rsidRDefault="00F219C2" w:rsidP="00921FF2">
      <w:pPr>
        <w:widowControl/>
        <w:shd w:val="clear" w:color="auto" w:fill="292D3E"/>
        <w:kinsoku/>
        <w:overflowPunct/>
        <w:autoSpaceDE/>
        <w:autoSpaceDN/>
        <w:spacing w:line="20" w:lineRule="atLeast"/>
        <w:ind w:firstLine="270"/>
        <w:jc w:val="left"/>
        <w:rPr>
          <w:rFonts w:ascii="DejaVu Sans Mono" w:eastAsia="Times New Roman" w:hAnsi="DejaVu Sans Mono" w:cs="DejaVu Sans Mono"/>
          <w:color w:val="88030F"/>
          <w:kern w:val="0"/>
          <w:szCs w:val="26"/>
          <w:shd w:val="clear" w:color="auto" w:fill="292D3E"/>
          <w:lang w:eastAsia="ja-JP"/>
        </w:rPr>
      </w:pPr>
      <w:r w:rsidRPr="00F219C2">
        <w:rPr>
          <w:rFonts w:ascii="DejaVu Sans Mono" w:eastAsia="Times New Roman" w:hAnsi="DejaVu Sans Mono" w:cs="DejaVu Sans Mono"/>
          <w:color w:val="10C26F"/>
          <w:kern w:val="0"/>
          <w:szCs w:val="26"/>
          <w:lang w:eastAsia="ja-JP"/>
        </w:rPr>
        <w:t xml:space="preserve">                        </w:t>
      </w:r>
      <w:r w:rsidRPr="00F219C2">
        <w:rPr>
          <w:rFonts w:ascii="DejaVu Sans Mono" w:eastAsia="Times New Roman" w:hAnsi="DejaVu Sans Mono" w:cs="DejaVu Sans Mono"/>
          <w:color w:val="F2D338"/>
          <w:kern w:val="0"/>
          <w:szCs w:val="26"/>
          <w:lang w:eastAsia="ja-JP"/>
        </w:rPr>
        <w:t>; that we started with drops into</w:t>
      </w:r>
    </w:p>
    <w:p w14:paraId="0984C690" w14:textId="686CC70E" w:rsidR="00F219C2" w:rsidRPr="00F219C2" w:rsidRDefault="00F219C2" w:rsidP="00921FF2">
      <w:pPr>
        <w:shd w:val="clear" w:color="auto" w:fill="292D3E"/>
        <w:spacing w:line="20" w:lineRule="atLeast"/>
        <w:ind w:firstLine="270"/>
        <w:rPr>
          <w:rFonts w:ascii="DejaVu Sans Mono" w:eastAsia="Times New Roman" w:hAnsi="DejaVu Sans Mono" w:cs="DejaVu Sans Mono"/>
          <w:color w:val="F2D338"/>
          <w:kern w:val="0"/>
          <w:szCs w:val="26"/>
          <w:lang w:eastAsia="ja-JP"/>
        </w:rPr>
      </w:pPr>
      <w:r w:rsidRPr="00F219C2">
        <w:rPr>
          <w:rFonts w:ascii="DejaVu Sans Mono" w:eastAsia="Times New Roman" w:hAnsi="DejaVu Sans Mono" w:cs="DejaVu Sans Mono"/>
          <w:color w:val="10C26F"/>
          <w:kern w:val="0"/>
          <w:szCs w:val="26"/>
          <w:lang w:eastAsia="ja-JP"/>
        </w:rPr>
        <w:t xml:space="preserve">                        </w:t>
      </w:r>
      <w:r w:rsidRPr="00F219C2">
        <w:rPr>
          <w:rFonts w:ascii="DejaVu Sans Mono" w:eastAsia="Times New Roman" w:hAnsi="DejaVu Sans Mono" w:cs="DejaVu Sans Mono"/>
          <w:color w:val="F2D338"/>
          <w:kern w:val="0"/>
          <w:szCs w:val="26"/>
          <w:lang w:eastAsia="ja-JP"/>
        </w:rPr>
        <w:t>; the carry flag, we are done.</w:t>
      </w:r>
    </w:p>
    <w:p w14:paraId="733CFA16" w14:textId="77777777" w:rsidR="00F219C2" w:rsidRDefault="00F219C2">
      <w:pPr>
        <w:widowControl/>
        <w:kinsoku/>
        <w:overflowPunct/>
        <w:autoSpaceDE/>
        <w:autoSpaceDN/>
        <w:spacing w:before="0" w:after="160" w:line="259" w:lineRule="auto"/>
        <w:ind w:firstLine="0"/>
        <w:jc w:val="left"/>
      </w:pPr>
      <w:r>
        <w:br w:type="page"/>
      </w:r>
    </w:p>
    <w:p w14:paraId="3E7A184A" w14:textId="616177C7" w:rsidR="00F219C2" w:rsidRDefault="00F219C2" w:rsidP="00F219C2">
      <w:r w:rsidRPr="00F219C2">
        <w:lastRenderedPageBreak/>
        <w:t xml:space="preserve">At the end of this loop, the eight bits of </w:t>
      </w:r>
      <w:r w:rsidRPr="00F219C2">
        <w:rPr>
          <w:rStyle w:val="QuoteChar"/>
        </w:rPr>
        <w:t>pad1</w:t>
      </w:r>
      <w:r w:rsidRPr="00F219C2">
        <w:t xml:space="preserve"> will contain the state of all eight buttons on the controller, as follows:</w:t>
      </w:r>
    </w:p>
    <w:tbl>
      <w:tblPr>
        <w:tblW w:w="0" w:type="auto"/>
        <w:tblCellSpacing w:w="15" w:type="dxa"/>
        <w:tblInd w:w="765" w:type="dxa"/>
        <w:tblCellMar>
          <w:top w:w="15" w:type="dxa"/>
          <w:left w:w="15" w:type="dxa"/>
          <w:bottom w:w="15" w:type="dxa"/>
          <w:right w:w="15" w:type="dxa"/>
        </w:tblCellMar>
        <w:tblLook w:val="04A0" w:firstRow="1" w:lastRow="0" w:firstColumn="1" w:lastColumn="0" w:noHBand="0" w:noVBand="1"/>
      </w:tblPr>
      <w:tblGrid>
        <w:gridCol w:w="585"/>
        <w:gridCol w:w="990"/>
      </w:tblGrid>
      <w:tr w:rsidR="00F219C2" w:rsidRPr="00F219C2" w14:paraId="5DFC4176" w14:textId="77777777" w:rsidTr="00F219C2">
        <w:trPr>
          <w:tblHeader/>
          <w:tblCellSpacing w:w="15" w:type="dxa"/>
        </w:trPr>
        <w:tc>
          <w:tcPr>
            <w:tcW w:w="540" w:type="dxa"/>
            <w:shd w:val="clear" w:color="auto" w:fill="auto"/>
            <w:vAlign w:val="center"/>
            <w:hideMark/>
          </w:tcPr>
          <w:p w14:paraId="3A5C738C" w14:textId="77777777" w:rsidR="00F219C2" w:rsidRPr="00F219C2" w:rsidRDefault="00F219C2" w:rsidP="00F219C2">
            <w:pPr>
              <w:widowControl/>
              <w:kinsoku/>
              <w:overflowPunct/>
              <w:autoSpaceDE/>
              <w:autoSpaceDN/>
              <w:spacing w:before="0" w:after="0" w:line="240" w:lineRule="auto"/>
              <w:ind w:firstLine="0"/>
              <w:jc w:val="left"/>
              <w:rPr>
                <w:rFonts w:ascii="Arial" w:eastAsia="Times New Roman" w:hAnsi="Arial" w:cs="Arial"/>
                <w:b/>
                <w:bCs/>
                <w:color w:val="111111"/>
                <w:kern w:val="0"/>
                <w:sz w:val="23"/>
                <w:szCs w:val="23"/>
                <w:u w:val="single"/>
                <w:lang w:eastAsia="ja-JP"/>
              </w:rPr>
            </w:pPr>
            <w:r w:rsidRPr="00F219C2">
              <w:rPr>
                <w:rFonts w:ascii="Arial" w:eastAsia="Times New Roman" w:hAnsi="Arial" w:cs="Arial"/>
                <w:b/>
                <w:bCs/>
                <w:color w:val="111111"/>
                <w:kern w:val="0"/>
                <w:sz w:val="23"/>
                <w:szCs w:val="23"/>
                <w:u w:val="single"/>
                <w:lang w:eastAsia="ja-JP"/>
              </w:rPr>
              <w:t>Bit</w:t>
            </w:r>
          </w:p>
        </w:tc>
        <w:tc>
          <w:tcPr>
            <w:tcW w:w="945" w:type="dxa"/>
            <w:shd w:val="clear" w:color="auto" w:fill="auto"/>
            <w:vAlign w:val="center"/>
            <w:hideMark/>
          </w:tcPr>
          <w:p w14:paraId="07C9A644" w14:textId="77777777" w:rsidR="00F219C2" w:rsidRPr="00F219C2" w:rsidRDefault="00F219C2" w:rsidP="00F219C2">
            <w:pPr>
              <w:widowControl/>
              <w:kinsoku/>
              <w:overflowPunct/>
              <w:autoSpaceDE/>
              <w:autoSpaceDN/>
              <w:spacing w:before="0" w:after="0" w:line="240" w:lineRule="auto"/>
              <w:ind w:firstLine="0"/>
              <w:jc w:val="left"/>
              <w:rPr>
                <w:rFonts w:ascii="Arial" w:eastAsia="Times New Roman" w:hAnsi="Arial" w:cs="Arial"/>
                <w:b/>
                <w:bCs/>
                <w:color w:val="111111"/>
                <w:kern w:val="0"/>
                <w:sz w:val="23"/>
                <w:szCs w:val="23"/>
                <w:u w:val="single"/>
                <w:lang w:eastAsia="ja-JP"/>
              </w:rPr>
            </w:pPr>
            <w:r w:rsidRPr="00F219C2">
              <w:rPr>
                <w:rFonts w:ascii="Arial" w:eastAsia="Times New Roman" w:hAnsi="Arial" w:cs="Arial"/>
                <w:b/>
                <w:bCs/>
                <w:color w:val="111111"/>
                <w:kern w:val="0"/>
                <w:sz w:val="23"/>
                <w:szCs w:val="23"/>
                <w:u w:val="single"/>
                <w:lang w:eastAsia="ja-JP"/>
              </w:rPr>
              <w:t>Button</w:t>
            </w:r>
          </w:p>
        </w:tc>
      </w:tr>
      <w:tr w:rsidR="00F219C2" w:rsidRPr="00F219C2" w14:paraId="58080FDD" w14:textId="77777777" w:rsidTr="00F219C2">
        <w:trPr>
          <w:tblCellSpacing w:w="15" w:type="dxa"/>
        </w:trPr>
        <w:tc>
          <w:tcPr>
            <w:tcW w:w="540" w:type="dxa"/>
            <w:shd w:val="clear" w:color="auto" w:fill="auto"/>
            <w:vAlign w:val="center"/>
            <w:hideMark/>
          </w:tcPr>
          <w:p w14:paraId="31684600" w14:textId="77777777" w:rsidR="00F219C2" w:rsidRPr="00F219C2" w:rsidRDefault="00F219C2" w:rsidP="00F219C2">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F219C2">
              <w:rPr>
                <w:rFonts w:ascii="Arial" w:eastAsia="Times New Roman" w:hAnsi="Arial" w:cs="Arial"/>
                <w:color w:val="111111"/>
                <w:kern w:val="0"/>
                <w:sz w:val="23"/>
                <w:szCs w:val="23"/>
                <w:lang w:eastAsia="ja-JP"/>
              </w:rPr>
              <w:t>0</w:t>
            </w:r>
          </w:p>
        </w:tc>
        <w:tc>
          <w:tcPr>
            <w:tcW w:w="945" w:type="dxa"/>
            <w:shd w:val="clear" w:color="auto" w:fill="auto"/>
            <w:vAlign w:val="center"/>
            <w:hideMark/>
          </w:tcPr>
          <w:p w14:paraId="08524AB1" w14:textId="77777777" w:rsidR="00F219C2" w:rsidRPr="00F219C2" w:rsidRDefault="00F219C2" w:rsidP="00F219C2">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F219C2">
              <w:rPr>
                <w:rFonts w:ascii="Arial" w:eastAsia="Times New Roman" w:hAnsi="Arial" w:cs="Arial"/>
                <w:color w:val="111111"/>
                <w:kern w:val="0"/>
                <w:sz w:val="23"/>
                <w:szCs w:val="23"/>
                <w:lang w:eastAsia="ja-JP"/>
              </w:rPr>
              <w:t>Right</w:t>
            </w:r>
          </w:p>
        </w:tc>
      </w:tr>
      <w:tr w:rsidR="00F219C2" w:rsidRPr="00F219C2" w14:paraId="10A86E40" w14:textId="77777777" w:rsidTr="00F219C2">
        <w:trPr>
          <w:tblCellSpacing w:w="15" w:type="dxa"/>
        </w:trPr>
        <w:tc>
          <w:tcPr>
            <w:tcW w:w="540" w:type="dxa"/>
            <w:shd w:val="clear" w:color="auto" w:fill="auto"/>
            <w:vAlign w:val="center"/>
            <w:hideMark/>
          </w:tcPr>
          <w:p w14:paraId="48556787" w14:textId="77777777" w:rsidR="00F219C2" w:rsidRPr="00F219C2" w:rsidRDefault="00F219C2" w:rsidP="00F219C2">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F219C2">
              <w:rPr>
                <w:rFonts w:ascii="Arial" w:eastAsia="Times New Roman" w:hAnsi="Arial" w:cs="Arial"/>
                <w:color w:val="111111"/>
                <w:kern w:val="0"/>
                <w:sz w:val="23"/>
                <w:szCs w:val="23"/>
                <w:lang w:eastAsia="ja-JP"/>
              </w:rPr>
              <w:t>1</w:t>
            </w:r>
          </w:p>
        </w:tc>
        <w:tc>
          <w:tcPr>
            <w:tcW w:w="945" w:type="dxa"/>
            <w:shd w:val="clear" w:color="auto" w:fill="auto"/>
            <w:vAlign w:val="center"/>
            <w:hideMark/>
          </w:tcPr>
          <w:p w14:paraId="0F718282" w14:textId="77777777" w:rsidR="00F219C2" w:rsidRPr="00F219C2" w:rsidRDefault="00F219C2" w:rsidP="00F219C2">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F219C2">
              <w:rPr>
                <w:rFonts w:ascii="Arial" w:eastAsia="Times New Roman" w:hAnsi="Arial" w:cs="Arial"/>
                <w:color w:val="111111"/>
                <w:kern w:val="0"/>
                <w:sz w:val="23"/>
                <w:szCs w:val="23"/>
                <w:lang w:eastAsia="ja-JP"/>
              </w:rPr>
              <w:t>Left</w:t>
            </w:r>
          </w:p>
        </w:tc>
      </w:tr>
      <w:tr w:rsidR="00F219C2" w:rsidRPr="00F219C2" w14:paraId="6BAF161E" w14:textId="77777777" w:rsidTr="00F219C2">
        <w:trPr>
          <w:tblCellSpacing w:w="15" w:type="dxa"/>
        </w:trPr>
        <w:tc>
          <w:tcPr>
            <w:tcW w:w="540" w:type="dxa"/>
            <w:shd w:val="clear" w:color="auto" w:fill="auto"/>
            <w:vAlign w:val="center"/>
            <w:hideMark/>
          </w:tcPr>
          <w:p w14:paraId="289A497E" w14:textId="77777777" w:rsidR="00F219C2" w:rsidRPr="00F219C2" w:rsidRDefault="00F219C2" w:rsidP="00F219C2">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F219C2">
              <w:rPr>
                <w:rFonts w:ascii="Arial" w:eastAsia="Times New Roman" w:hAnsi="Arial" w:cs="Arial"/>
                <w:color w:val="111111"/>
                <w:kern w:val="0"/>
                <w:sz w:val="23"/>
                <w:szCs w:val="23"/>
                <w:lang w:eastAsia="ja-JP"/>
              </w:rPr>
              <w:t>2</w:t>
            </w:r>
          </w:p>
        </w:tc>
        <w:tc>
          <w:tcPr>
            <w:tcW w:w="945" w:type="dxa"/>
            <w:shd w:val="clear" w:color="auto" w:fill="auto"/>
            <w:vAlign w:val="center"/>
            <w:hideMark/>
          </w:tcPr>
          <w:p w14:paraId="4202421C" w14:textId="77777777" w:rsidR="00F219C2" w:rsidRPr="00F219C2" w:rsidRDefault="00F219C2" w:rsidP="00F219C2">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F219C2">
              <w:rPr>
                <w:rFonts w:ascii="Arial" w:eastAsia="Times New Roman" w:hAnsi="Arial" w:cs="Arial"/>
                <w:color w:val="111111"/>
                <w:kern w:val="0"/>
                <w:sz w:val="23"/>
                <w:szCs w:val="23"/>
                <w:lang w:eastAsia="ja-JP"/>
              </w:rPr>
              <w:t>Down</w:t>
            </w:r>
          </w:p>
        </w:tc>
      </w:tr>
      <w:tr w:rsidR="00F219C2" w:rsidRPr="00F219C2" w14:paraId="0ADDED21" w14:textId="77777777" w:rsidTr="00F219C2">
        <w:trPr>
          <w:tblCellSpacing w:w="15" w:type="dxa"/>
        </w:trPr>
        <w:tc>
          <w:tcPr>
            <w:tcW w:w="540" w:type="dxa"/>
            <w:shd w:val="clear" w:color="auto" w:fill="auto"/>
            <w:vAlign w:val="center"/>
            <w:hideMark/>
          </w:tcPr>
          <w:p w14:paraId="36F076F5" w14:textId="77777777" w:rsidR="00F219C2" w:rsidRPr="00F219C2" w:rsidRDefault="00F219C2" w:rsidP="00F219C2">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F219C2">
              <w:rPr>
                <w:rFonts w:ascii="Arial" w:eastAsia="Times New Roman" w:hAnsi="Arial" w:cs="Arial"/>
                <w:color w:val="111111"/>
                <w:kern w:val="0"/>
                <w:sz w:val="23"/>
                <w:szCs w:val="23"/>
                <w:lang w:eastAsia="ja-JP"/>
              </w:rPr>
              <w:t>3</w:t>
            </w:r>
          </w:p>
        </w:tc>
        <w:tc>
          <w:tcPr>
            <w:tcW w:w="945" w:type="dxa"/>
            <w:shd w:val="clear" w:color="auto" w:fill="auto"/>
            <w:vAlign w:val="center"/>
            <w:hideMark/>
          </w:tcPr>
          <w:p w14:paraId="42106ACC" w14:textId="77777777" w:rsidR="00F219C2" w:rsidRPr="00F219C2" w:rsidRDefault="00F219C2" w:rsidP="00F219C2">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F219C2">
              <w:rPr>
                <w:rFonts w:ascii="Arial" w:eastAsia="Times New Roman" w:hAnsi="Arial" w:cs="Arial"/>
                <w:color w:val="111111"/>
                <w:kern w:val="0"/>
                <w:sz w:val="23"/>
                <w:szCs w:val="23"/>
                <w:lang w:eastAsia="ja-JP"/>
              </w:rPr>
              <w:t>Up</w:t>
            </w:r>
          </w:p>
        </w:tc>
      </w:tr>
      <w:tr w:rsidR="00F219C2" w:rsidRPr="00F219C2" w14:paraId="4D6A4744" w14:textId="77777777" w:rsidTr="00F219C2">
        <w:trPr>
          <w:tblCellSpacing w:w="15" w:type="dxa"/>
        </w:trPr>
        <w:tc>
          <w:tcPr>
            <w:tcW w:w="540" w:type="dxa"/>
            <w:shd w:val="clear" w:color="auto" w:fill="auto"/>
            <w:vAlign w:val="center"/>
            <w:hideMark/>
          </w:tcPr>
          <w:p w14:paraId="7EDEB65E" w14:textId="77777777" w:rsidR="00F219C2" w:rsidRPr="00F219C2" w:rsidRDefault="00F219C2" w:rsidP="00F219C2">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F219C2">
              <w:rPr>
                <w:rFonts w:ascii="Arial" w:eastAsia="Times New Roman" w:hAnsi="Arial" w:cs="Arial"/>
                <w:color w:val="111111"/>
                <w:kern w:val="0"/>
                <w:sz w:val="23"/>
                <w:szCs w:val="23"/>
                <w:lang w:eastAsia="ja-JP"/>
              </w:rPr>
              <w:t>4</w:t>
            </w:r>
          </w:p>
        </w:tc>
        <w:tc>
          <w:tcPr>
            <w:tcW w:w="945" w:type="dxa"/>
            <w:shd w:val="clear" w:color="auto" w:fill="auto"/>
            <w:vAlign w:val="center"/>
            <w:hideMark/>
          </w:tcPr>
          <w:p w14:paraId="41073ADF" w14:textId="77777777" w:rsidR="00F219C2" w:rsidRPr="00F219C2" w:rsidRDefault="00F219C2" w:rsidP="00F219C2">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F219C2">
              <w:rPr>
                <w:rFonts w:ascii="Arial" w:eastAsia="Times New Roman" w:hAnsi="Arial" w:cs="Arial"/>
                <w:color w:val="111111"/>
                <w:kern w:val="0"/>
                <w:sz w:val="23"/>
                <w:szCs w:val="23"/>
                <w:lang w:eastAsia="ja-JP"/>
              </w:rPr>
              <w:t>Start</w:t>
            </w:r>
          </w:p>
        </w:tc>
      </w:tr>
      <w:tr w:rsidR="00F219C2" w:rsidRPr="00F219C2" w14:paraId="0CC813B0" w14:textId="77777777" w:rsidTr="00F219C2">
        <w:trPr>
          <w:tblCellSpacing w:w="15" w:type="dxa"/>
        </w:trPr>
        <w:tc>
          <w:tcPr>
            <w:tcW w:w="540" w:type="dxa"/>
            <w:shd w:val="clear" w:color="auto" w:fill="auto"/>
            <w:vAlign w:val="center"/>
            <w:hideMark/>
          </w:tcPr>
          <w:p w14:paraId="013CD5C5" w14:textId="77777777" w:rsidR="00F219C2" w:rsidRPr="00F219C2" w:rsidRDefault="00F219C2" w:rsidP="00F219C2">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F219C2">
              <w:rPr>
                <w:rFonts w:ascii="Arial" w:eastAsia="Times New Roman" w:hAnsi="Arial" w:cs="Arial"/>
                <w:color w:val="111111"/>
                <w:kern w:val="0"/>
                <w:sz w:val="23"/>
                <w:szCs w:val="23"/>
                <w:lang w:eastAsia="ja-JP"/>
              </w:rPr>
              <w:t>5</w:t>
            </w:r>
          </w:p>
        </w:tc>
        <w:tc>
          <w:tcPr>
            <w:tcW w:w="945" w:type="dxa"/>
            <w:shd w:val="clear" w:color="auto" w:fill="auto"/>
            <w:vAlign w:val="center"/>
            <w:hideMark/>
          </w:tcPr>
          <w:p w14:paraId="15E1A6C8" w14:textId="77777777" w:rsidR="00F219C2" w:rsidRPr="00F219C2" w:rsidRDefault="00F219C2" w:rsidP="00F219C2">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F219C2">
              <w:rPr>
                <w:rFonts w:ascii="Arial" w:eastAsia="Times New Roman" w:hAnsi="Arial" w:cs="Arial"/>
                <w:color w:val="111111"/>
                <w:kern w:val="0"/>
                <w:sz w:val="23"/>
                <w:szCs w:val="23"/>
                <w:lang w:eastAsia="ja-JP"/>
              </w:rPr>
              <w:t>Select</w:t>
            </w:r>
          </w:p>
        </w:tc>
      </w:tr>
      <w:tr w:rsidR="00F219C2" w:rsidRPr="00F219C2" w14:paraId="176501AA" w14:textId="77777777" w:rsidTr="00F219C2">
        <w:trPr>
          <w:tblCellSpacing w:w="15" w:type="dxa"/>
        </w:trPr>
        <w:tc>
          <w:tcPr>
            <w:tcW w:w="540" w:type="dxa"/>
            <w:shd w:val="clear" w:color="auto" w:fill="auto"/>
            <w:vAlign w:val="center"/>
            <w:hideMark/>
          </w:tcPr>
          <w:p w14:paraId="72A7FB6C" w14:textId="77777777" w:rsidR="00F219C2" w:rsidRPr="00F219C2" w:rsidRDefault="00F219C2" w:rsidP="00F219C2">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F219C2">
              <w:rPr>
                <w:rFonts w:ascii="Arial" w:eastAsia="Times New Roman" w:hAnsi="Arial" w:cs="Arial"/>
                <w:color w:val="111111"/>
                <w:kern w:val="0"/>
                <w:sz w:val="23"/>
                <w:szCs w:val="23"/>
                <w:lang w:eastAsia="ja-JP"/>
              </w:rPr>
              <w:t>6</w:t>
            </w:r>
          </w:p>
        </w:tc>
        <w:tc>
          <w:tcPr>
            <w:tcW w:w="945" w:type="dxa"/>
            <w:shd w:val="clear" w:color="auto" w:fill="auto"/>
            <w:vAlign w:val="center"/>
            <w:hideMark/>
          </w:tcPr>
          <w:p w14:paraId="3165546F" w14:textId="77777777" w:rsidR="00F219C2" w:rsidRPr="00F219C2" w:rsidRDefault="00F219C2" w:rsidP="00F219C2">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F219C2">
              <w:rPr>
                <w:rFonts w:ascii="Arial" w:eastAsia="Times New Roman" w:hAnsi="Arial" w:cs="Arial"/>
                <w:color w:val="111111"/>
                <w:kern w:val="0"/>
                <w:sz w:val="23"/>
                <w:szCs w:val="23"/>
                <w:lang w:eastAsia="ja-JP"/>
              </w:rPr>
              <w:t>B</w:t>
            </w:r>
          </w:p>
        </w:tc>
      </w:tr>
      <w:tr w:rsidR="00F219C2" w:rsidRPr="00F219C2" w14:paraId="0FDB507B" w14:textId="77777777" w:rsidTr="00F219C2">
        <w:trPr>
          <w:tblCellSpacing w:w="15" w:type="dxa"/>
        </w:trPr>
        <w:tc>
          <w:tcPr>
            <w:tcW w:w="540" w:type="dxa"/>
            <w:shd w:val="clear" w:color="auto" w:fill="auto"/>
            <w:vAlign w:val="center"/>
            <w:hideMark/>
          </w:tcPr>
          <w:p w14:paraId="18FD9A59" w14:textId="77777777" w:rsidR="00F219C2" w:rsidRPr="00F219C2" w:rsidRDefault="00F219C2" w:rsidP="00F219C2">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F219C2">
              <w:rPr>
                <w:rFonts w:ascii="Arial" w:eastAsia="Times New Roman" w:hAnsi="Arial" w:cs="Arial"/>
                <w:color w:val="111111"/>
                <w:kern w:val="0"/>
                <w:sz w:val="23"/>
                <w:szCs w:val="23"/>
                <w:lang w:eastAsia="ja-JP"/>
              </w:rPr>
              <w:t>7</w:t>
            </w:r>
          </w:p>
        </w:tc>
        <w:tc>
          <w:tcPr>
            <w:tcW w:w="945" w:type="dxa"/>
            <w:shd w:val="clear" w:color="auto" w:fill="auto"/>
            <w:vAlign w:val="center"/>
            <w:hideMark/>
          </w:tcPr>
          <w:p w14:paraId="5416F5AA" w14:textId="77777777" w:rsidR="00F219C2" w:rsidRPr="00F219C2" w:rsidRDefault="00F219C2" w:rsidP="00F219C2">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F219C2">
              <w:rPr>
                <w:rFonts w:ascii="Arial" w:eastAsia="Times New Roman" w:hAnsi="Arial" w:cs="Arial"/>
                <w:color w:val="111111"/>
                <w:kern w:val="0"/>
                <w:sz w:val="23"/>
                <w:szCs w:val="23"/>
                <w:lang w:eastAsia="ja-JP"/>
              </w:rPr>
              <w:t>A</w:t>
            </w:r>
          </w:p>
        </w:tc>
      </w:tr>
    </w:tbl>
    <w:p w14:paraId="7C418266" w14:textId="6603619D" w:rsidR="00F219C2" w:rsidRPr="0050055B" w:rsidRDefault="00756D90" w:rsidP="00756D90">
      <w:r w:rsidRPr="00756D90">
        <w:t xml:space="preserve">To capture the state of player 2’s controller buttons, use the same ring counter, but substitute </w:t>
      </w:r>
      <w:r w:rsidRPr="00756D90">
        <w:rPr>
          <w:rStyle w:val="QuoteChar"/>
        </w:rPr>
        <w:t>CONTROLLER2</w:t>
      </w:r>
      <w:r w:rsidRPr="00756D90">
        <w:t xml:space="preserve"> (</w:t>
      </w:r>
      <w:r w:rsidRPr="00756D90">
        <w:rPr>
          <w:rStyle w:val="QuoteChar"/>
        </w:rPr>
        <w:t>$4017</w:t>
      </w:r>
      <w:r w:rsidRPr="00756D90">
        <w:t xml:space="preserve">) for </w:t>
      </w:r>
      <w:r w:rsidRPr="00756D90">
        <w:rPr>
          <w:rStyle w:val="QuoteChar"/>
        </w:rPr>
        <w:t>CONTROLLER1</w:t>
      </w:r>
      <w:r w:rsidRPr="00756D90">
        <w:t>, and designate a second byte of zero-page RAM for storing button states (</w:t>
      </w:r>
      <w:r w:rsidRPr="00756D90">
        <w:rPr>
          <w:rStyle w:val="QuoteChar"/>
        </w:rPr>
        <w:t>pad2</w:t>
      </w:r>
      <w:r w:rsidRPr="00756D90">
        <w:t>).</w:t>
      </w:r>
    </w:p>
    <w:p w14:paraId="3FA24AC5" w14:textId="77777777" w:rsidR="00EA55C0" w:rsidRDefault="00EA55C0" w:rsidP="00EA55C0">
      <w:pPr>
        <w:pStyle w:val="Heading3"/>
      </w:pPr>
      <w:bookmarkStart w:id="198" w:name="_Toc168779403"/>
      <w:r w:rsidRPr="00EA55C0">
        <w:t>Using Controller Data</w:t>
      </w:r>
      <w:bookmarkEnd w:id="198"/>
    </w:p>
    <w:p w14:paraId="1B3AC9C3" w14:textId="41E85229" w:rsidR="00917CA4" w:rsidRDefault="00917CA4" w:rsidP="00917CA4">
      <w:r w:rsidRPr="00917CA4">
        <w:t xml:space="preserve">Once you have captured the state of the controller’s buttons, the next step is making use of that data in your game code. To do so, we can use the logical filters introduced in the last chapter to test whether or not the buttons we care about are set, and then branch based on the zero flag. To make that testing easier, I like to set constants for each button’s position in </w:t>
      </w:r>
      <w:r w:rsidRPr="00917CA4">
        <w:rPr>
          <w:rStyle w:val="QuoteChar"/>
        </w:rPr>
        <w:t>pad1</w:t>
      </w:r>
      <w:r w:rsidRPr="00917CA4">
        <w:t>:</w:t>
      </w:r>
    </w:p>
    <w:p w14:paraId="17AA6C4E" w14:textId="77777777" w:rsidR="006E3EAD" w:rsidRPr="006E3EAD" w:rsidRDefault="006E3EAD" w:rsidP="00FD2559">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6E3EAD">
        <w:rPr>
          <w:rFonts w:ascii="DejaVu Sans Mono" w:eastAsia="Times New Roman" w:hAnsi="DejaVu Sans Mono" w:cs="DejaVu Sans Mono"/>
          <w:color w:val="10C26F"/>
          <w:kern w:val="0"/>
          <w:szCs w:val="26"/>
          <w:lang w:eastAsia="ja-JP"/>
        </w:rPr>
        <w:t xml:space="preserve">BTN_RIGHT   = </w:t>
      </w:r>
      <w:r w:rsidRPr="006E3EAD">
        <w:rPr>
          <w:rFonts w:ascii="DejaVu Sans Mono" w:eastAsia="Times New Roman" w:hAnsi="DejaVu Sans Mono" w:cs="DejaVu Sans Mono"/>
          <w:color w:val="06BDD1"/>
          <w:kern w:val="0"/>
          <w:szCs w:val="26"/>
          <w:lang w:eastAsia="ja-JP"/>
        </w:rPr>
        <w:t>%00000001</w:t>
      </w:r>
    </w:p>
    <w:p w14:paraId="0009B5B2" w14:textId="77777777" w:rsidR="006E3EAD" w:rsidRPr="006E3EAD" w:rsidRDefault="006E3EAD" w:rsidP="00FD2559">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6E3EAD">
        <w:rPr>
          <w:rFonts w:ascii="DejaVu Sans Mono" w:eastAsia="Times New Roman" w:hAnsi="DejaVu Sans Mono" w:cs="DejaVu Sans Mono"/>
          <w:color w:val="10C26F"/>
          <w:kern w:val="0"/>
          <w:szCs w:val="26"/>
          <w:lang w:eastAsia="ja-JP"/>
        </w:rPr>
        <w:t xml:space="preserve">BTN_LEFT    = </w:t>
      </w:r>
      <w:r w:rsidRPr="006E3EAD">
        <w:rPr>
          <w:rFonts w:ascii="DejaVu Sans Mono" w:eastAsia="Times New Roman" w:hAnsi="DejaVu Sans Mono" w:cs="DejaVu Sans Mono"/>
          <w:color w:val="06BDD1"/>
          <w:kern w:val="0"/>
          <w:szCs w:val="26"/>
          <w:lang w:eastAsia="ja-JP"/>
        </w:rPr>
        <w:t>%00000010</w:t>
      </w:r>
    </w:p>
    <w:p w14:paraId="0F8C1A79" w14:textId="77777777" w:rsidR="006E3EAD" w:rsidRPr="006E3EAD" w:rsidRDefault="006E3EAD" w:rsidP="00FD2559">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6E3EAD">
        <w:rPr>
          <w:rFonts w:ascii="DejaVu Sans Mono" w:eastAsia="Times New Roman" w:hAnsi="DejaVu Sans Mono" w:cs="DejaVu Sans Mono"/>
          <w:color w:val="10C26F"/>
          <w:kern w:val="0"/>
          <w:szCs w:val="26"/>
          <w:lang w:eastAsia="ja-JP"/>
        </w:rPr>
        <w:t xml:space="preserve">BTN_DOWN    = </w:t>
      </w:r>
      <w:r w:rsidRPr="006E3EAD">
        <w:rPr>
          <w:rFonts w:ascii="DejaVu Sans Mono" w:eastAsia="Times New Roman" w:hAnsi="DejaVu Sans Mono" w:cs="DejaVu Sans Mono"/>
          <w:color w:val="06BDD1"/>
          <w:kern w:val="0"/>
          <w:szCs w:val="26"/>
          <w:lang w:eastAsia="ja-JP"/>
        </w:rPr>
        <w:t>%00000100</w:t>
      </w:r>
    </w:p>
    <w:p w14:paraId="0CE05F44" w14:textId="77777777" w:rsidR="006E3EAD" w:rsidRPr="006E3EAD" w:rsidRDefault="006E3EAD" w:rsidP="00FD2559">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6E3EAD">
        <w:rPr>
          <w:rFonts w:ascii="DejaVu Sans Mono" w:eastAsia="Times New Roman" w:hAnsi="DejaVu Sans Mono" w:cs="DejaVu Sans Mono"/>
          <w:color w:val="10C26F"/>
          <w:kern w:val="0"/>
          <w:szCs w:val="26"/>
          <w:lang w:eastAsia="ja-JP"/>
        </w:rPr>
        <w:t xml:space="preserve">BTN_UP      = </w:t>
      </w:r>
      <w:r w:rsidRPr="006E3EAD">
        <w:rPr>
          <w:rFonts w:ascii="DejaVu Sans Mono" w:eastAsia="Times New Roman" w:hAnsi="DejaVu Sans Mono" w:cs="DejaVu Sans Mono"/>
          <w:color w:val="06BDD1"/>
          <w:kern w:val="0"/>
          <w:szCs w:val="26"/>
          <w:lang w:eastAsia="ja-JP"/>
        </w:rPr>
        <w:t>%00001000</w:t>
      </w:r>
    </w:p>
    <w:p w14:paraId="16B36387" w14:textId="77777777" w:rsidR="006E3EAD" w:rsidRPr="006E3EAD" w:rsidRDefault="006E3EAD" w:rsidP="00FD2559">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6E3EAD">
        <w:rPr>
          <w:rFonts w:ascii="DejaVu Sans Mono" w:eastAsia="Times New Roman" w:hAnsi="DejaVu Sans Mono" w:cs="DejaVu Sans Mono"/>
          <w:color w:val="10C26F"/>
          <w:kern w:val="0"/>
          <w:szCs w:val="26"/>
          <w:lang w:eastAsia="ja-JP"/>
        </w:rPr>
        <w:t xml:space="preserve">BTN_START   = </w:t>
      </w:r>
      <w:r w:rsidRPr="006E3EAD">
        <w:rPr>
          <w:rFonts w:ascii="DejaVu Sans Mono" w:eastAsia="Times New Roman" w:hAnsi="DejaVu Sans Mono" w:cs="DejaVu Sans Mono"/>
          <w:color w:val="06BDD1"/>
          <w:kern w:val="0"/>
          <w:szCs w:val="26"/>
          <w:lang w:eastAsia="ja-JP"/>
        </w:rPr>
        <w:t>%00010000</w:t>
      </w:r>
    </w:p>
    <w:p w14:paraId="7AFDFFAF" w14:textId="77777777" w:rsidR="006E3EAD" w:rsidRPr="006E3EAD" w:rsidRDefault="006E3EAD" w:rsidP="00FD2559">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6E3EAD">
        <w:rPr>
          <w:rFonts w:ascii="DejaVu Sans Mono" w:eastAsia="Times New Roman" w:hAnsi="DejaVu Sans Mono" w:cs="DejaVu Sans Mono"/>
          <w:color w:val="10C26F"/>
          <w:kern w:val="0"/>
          <w:szCs w:val="26"/>
          <w:lang w:eastAsia="ja-JP"/>
        </w:rPr>
        <w:t xml:space="preserve">BTN_SELECT  = </w:t>
      </w:r>
      <w:r w:rsidRPr="006E3EAD">
        <w:rPr>
          <w:rFonts w:ascii="DejaVu Sans Mono" w:eastAsia="Times New Roman" w:hAnsi="DejaVu Sans Mono" w:cs="DejaVu Sans Mono"/>
          <w:color w:val="06BDD1"/>
          <w:kern w:val="0"/>
          <w:szCs w:val="26"/>
          <w:lang w:eastAsia="ja-JP"/>
        </w:rPr>
        <w:t>%00100000</w:t>
      </w:r>
    </w:p>
    <w:p w14:paraId="7D46DBD1" w14:textId="77777777" w:rsidR="006E3EAD" w:rsidRPr="006E3EAD" w:rsidRDefault="006E3EAD" w:rsidP="00FD2559">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6E3EAD">
        <w:rPr>
          <w:rFonts w:ascii="DejaVu Sans Mono" w:eastAsia="Times New Roman" w:hAnsi="DejaVu Sans Mono" w:cs="DejaVu Sans Mono"/>
          <w:color w:val="10C26F"/>
          <w:kern w:val="0"/>
          <w:szCs w:val="26"/>
          <w:lang w:eastAsia="ja-JP"/>
        </w:rPr>
        <w:t xml:space="preserve">BTN_B       = </w:t>
      </w:r>
      <w:r w:rsidRPr="006E3EAD">
        <w:rPr>
          <w:rFonts w:ascii="DejaVu Sans Mono" w:eastAsia="Times New Roman" w:hAnsi="DejaVu Sans Mono" w:cs="DejaVu Sans Mono"/>
          <w:color w:val="06BDD1"/>
          <w:kern w:val="0"/>
          <w:szCs w:val="26"/>
          <w:lang w:eastAsia="ja-JP"/>
        </w:rPr>
        <w:t>%01000000</w:t>
      </w:r>
    </w:p>
    <w:p w14:paraId="3BD8B43A" w14:textId="226BE9AC" w:rsidR="006E3EAD" w:rsidRPr="006E3EAD" w:rsidRDefault="006E3EAD" w:rsidP="00FD2559">
      <w:pPr>
        <w:shd w:val="clear" w:color="auto" w:fill="292D3E"/>
        <w:spacing w:line="20" w:lineRule="atLeast"/>
        <w:ind w:firstLine="360"/>
        <w:rPr>
          <w:rFonts w:ascii="DejaVu Sans Mono" w:eastAsia="Times New Roman" w:hAnsi="DejaVu Sans Mono" w:cs="DejaVu Sans Mono"/>
          <w:color w:val="06BDD1"/>
          <w:kern w:val="0"/>
          <w:szCs w:val="26"/>
          <w:lang w:eastAsia="ja-JP"/>
        </w:rPr>
      </w:pPr>
      <w:r w:rsidRPr="006E3EAD">
        <w:rPr>
          <w:rFonts w:ascii="DejaVu Sans Mono" w:eastAsia="Times New Roman" w:hAnsi="DejaVu Sans Mono" w:cs="DejaVu Sans Mono"/>
          <w:color w:val="10C26F"/>
          <w:kern w:val="0"/>
          <w:szCs w:val="26"/>
          <w:lang w:eastAsia="ja-JP"/>
        </w:rPr>
        <w:t xml:space="preserve">BTN_A       = </w:t>
      </w:r>
      <w:r w:rsidRPr="006E3EAD">
        <w:rPr>
          <w:rFonts w:ascii="DejaVu Sans Mono" w:eastAsia="Times New Roman" w:hAnsi="DejaVu Sans Mono" w:cs="DejaVu Sans Mono"/>
          <w:color w:val="06BDD1"/>
          <w:kern w:val="0"/>
          <w:szCs w:val="26"/>
          <w:lang w:eastAsia="ja-JP"/>
        </w:rPr>
        <w:t>%10000000</w:t>
      </w:r>
    </w:p>
    <w:p w14:paraId="46948801" w14:textId="39D70DA8" w:rsidR="006E3EAD" w:rsidRDefault="006E3EAD" w:rsidP="006E3EAD">
      <w:r w:rsidRPr="006E3EAD">
        <w:t>Once you have these constants, the checks themselves are fairly simple. Here is how we would test whether or not the start button is pressed:</w:t>
      </w:r>
    </w:p>
    <w:p w14:paraId="0D5AF6CA" w14:textId="77777777" w:rsidR="006E3EAD" w:rsidRPr="006E3EAD" w:rsidRDefault="006E3EAD" w:rsidP="00FD2559">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6E3EAD">
        <w:rPr>
          <w:rFonts w:ascii="DejaVu Sans Mono" w:eastAsia="Times New Roman" w:hAnsi="DejaVu Sans Mono" w:cs="DejaVu Sans Mono"/>
          <w:color w:val="10C26F"/>
          <w:kern w:val="0"/>
          <w:szCs w:val="26"/>
          <w:lang w:eastAsia="ja-JP"/>
        </w:rPr>
        <w:t xml:space="preserve">  </w:t>
      </w:r>
      <w:r w:rsidRPr="006E3EAD">
        <w:rPr>
          <w:rFonts w:ascii="DejaVu Sans Mono" w:eastAsia="Times New Roman" w:hAnsi="DejaVu Sans Mono" w:cs="DejaVu Sans Mono"/>
          <w:color w:val="E3371E"/>
          <w:kern w:val="0"/>
          <w:szCs w:val="26"/>
          <w:lang w:eastAsia="ja-JP"/>
        </w:rPr>
        <w:t>LDA</w:t>
      </w:r>
      <w:r w:rsidRPr="006E3EAD">
        <w:rPr>
          <w:rFonts w:ascii="DejaVu Sans Mono" w:eastAsia="Times New Roman" w:hAnsi="DejaVu Sans Mono" w:cs="DejaVu Sans Mono"/>
          <w:color w:val="10C26F"/>
          <w:kern w:val="0"/>
          <w:szCs w:val="26"/>
          <w:lang w:eastAsia="ja-JP"/>
        </w:rPr>
        <w:t xml:space="preserve"> pad1      </w:t>
      </w:r>
      <w:r w:rsidRPr="006E3EAD">
        <w:rPr>
          <w:rFonts w:ascii="DejaVu Sans Mono" w:eastAsia="Times New Roman" w:hAnsi="DejaVu Sans Mono" w:cs="DejaVu Sans Mono"/>
          <w:color w:val="F2D338"/>
          <w:kern w:val="0"/>
          <w:szCs w:val="26"/>
          <w:lang w:eastAsia="ja-JP"/>
        </w:rPr>
        <w:t>; Load button states into accumulator</w:t>
      </w:r>
    </w:p>
    <w:p w14:paraId="75BA50C9" w14:textId="77777777" w:rsidR="006E3EAD" w:rsidRPr="006E3EAD" w:rsidRDefault="006E3EAD" w:rsidP="00FD2559">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6E3EAD">
        <w:rPr>
          <w:rFonts w:ascii="DejaVu Sans Mono" w:eastAsia="Times New Roman" w:hAnsi="DejaVu Sans Mono" w:cs="DejaVu Sans Mono"/>
          <w:color w:val="10C26F"/>
          <w:kern w:val="0"/>
          <w:szCs w:val="26"/>
          <w:lang w:eastAsia="ja-JP"/>
        </w:rPr>
        <w:t xml:space="preserve">  </w:t>
      </w:r>
      <w:r w:rsidRPr="006E3EAD">
        <w:rPr>
          <w:rFonts w:ascii="DejaVu Sans Mono" w:eastAsia="Times New Roman" w:hAnsi="DejaVu Sans Mono" w:cs="DejaVu Sans Mono"/>
          <w:color w:val="E3371E"/>
          <w:kern w:val="0"/>
          <w:szCs w:val="26"/>
          <w:lang w:eastAsia="ja-JP"/>
        </w:rPr>
        <w:t>AND</w:t>
      </w:r>
      <w:r w:rsidRPr="006E3EAD">
        <w:rPr>
          <w:rFonts w:ascii="DejaVu Sans Mono" w:eastAsia="Times New Roman" w:hAnsi="DejaVu Sans Mono" w:cs="DejaVu Sans Mono"/>
          <w:color w:val="10C26F"/>
          <w:kern w:val="0"/>
          <w:szCs w:val="26"/>
          <w:lang w:eastAsia="ja-JP"/>
        </w:rPr>
        <w:t xml:space="preserve"> </w:t>
      </w:r>
      <w:r w:rsidRPr="006E3EAD">
        <w:rPr>
          <w:rFonts w:ascii="DejaVu Sans Mono" w:eastAsia="Times New Roman" w:hAnsi="DejaVu Sans Mono" w:cs="DejaVu Sans Mono"/>
          <w:color w:val="FF7A48"/>
          <w:kern w:val="0"/>
          <w:szCs w:val="26"/>
          <w:lang w:eastAsia="ja-JP"/>
        </w:rPr>
        <w:t>#</w:t>
      </w:r>
      <w:r w:rsidRPr="006E3EAD">
        <w:rPr>
          <w:rFonts w:ascii="DejaVu Sans Mono" w:eastAsia="Times New Roman" w:hAnsi="DejaVu Sans Mono" w:cs="DejaVu Sans Mono"/>
          <w:color w:val="10C26F"/>
          <w:kern w:val="0"/>
          <w:szCs w:val="26"/>
          <w:lang w:eastAsia="ja-JP"/>
        </w:rPr>
        <w:t xml:space="preserve">BTN_START </w:t>
      </w:r>
      <w:r w:rsidRPr="006E3EAD">
        <w:rPr>
          <w:rFonts w:ascii="DejaVu Sans Mono" w:eastAsia="Times New Roman" w:hAnsi="DejaVu Sans Mono" w:cs="DejaVu Sans Mono"/>
          <w:color w:val="F2D338"/>
          <w:kern w:val="0"/>
          <w:szCs w:val="26"/>
          <w:lang w:eastAsia="ja-JP"/>
        </w:rPr>
        <w:t>; Must use "#"! Not a memory address!</w:t>
      </w:r>
    </w:p>
    <w:p w14:paraId="07BA3213" w14:textId="77777777" w:rsidR="006E3EAD" w:rsidRPr="006E3EAD" w:rsidRDefault="006E3EAD" w:rsidP="00FD2559">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6E3EAD">
        <w:rPr>
          <w:rFonts w:ascii="DejaVu Sans Mono" w:eastAsia="Times New Roman" w:hAnsi="DejaVu Sans Mono" w:cs="DejaVu Sans Mono"/>
          <w:color w:val="10C26F"/>
          <w:kern w:val="0"/>
          <w:szCs w:val="26"/>
          <w:lang w:eastAsia="ja-JP"/>
        </w:rPr>
        <w:t xml:space="preserve">  </w:t>
      </w:r>
      <w:r w:rsidRPr="006E3EAD">
        <w:rPr>
          <w:rFonts w:ascii="DejaVu Sans Mono" w:eastAsia="Times New Roman" w:hAnsi="DejaVu Sans Mono" w:cs="DejaVu Sans Mono"/>
          <w:color w:val="E3371E"/>
          <w:kern w:val="0"/>
          <w:szCs w:val="26"/>
          <w:lang w:eastAsia="ja-JP"/>
        </w:rPr>
        <w:t>BNE</w:t>
      </w:r>
      <w:r w:rsidRPr="006E3EAD">
        <w:rPr>
          <w:rFonts w:ascii="DejaVu Sans Mono" w:eastAsia="Times New Roman" w:hAnsi="DejaVu Sans Mono" w:cs="DejaVu Sans Mono"/>
          <w:color w:val="10C26F"/>
          <w:kern w:val="0"/>
          <w:szCs w:val="26"/>
          <w:lang w:eastAsia="ja-JP"/>
        </w:rPr>
        <w:t xml:space="preserve"> start_pressed </w:t>
      </w:r>
      <w:r w:rsidRPr="006E3EAD">
        <w:rPr>
          <w:rFonts w:ascii="DejaVu Sans Mono" w:eastAsia="Times New Roman" w:hAnsi="DejaVu Sans Mono" w:cs="DejaVu Sans Mono"/>
          <w:color w:val="F2D338"/>
          <w:kern w:val="0"/>
          <w:szCs w:val="26"/>
          <w:lang w:eastAsia="ja-JP"/>
        </w:rPr>
        <w:t>; Branch to code you want to</w:t>
      </w:r>
    </w:p>
    <w:p w14:paraId="37693F18" w14:textId="0D1FAA8B" w:rsidR="006E3EAD" w:rsidRDefault="006E3EAD" w:rsidP="00FD2559">
      <w:pPr>
        <w:shd w:val="clear" w:color="auto" w:fill="292D3E"/>
        <w:spacing w:line="20" w:lineRule="atLeast"/>
        <w:ind w:firstLine="360"/>
        <w:rPr>
          <w:rFonts w:ascii="DejaVu Sans Mono" w:eastAsia="Times New Roman" w:hAnsi="DejaVu Sans Mono" w:cs="DejaVu Sans Mono"/>
          <w:color w:val="F2D338"/>
          <w:kern w:val="0"/>
          <w:szCs w:val="26"/>
          <w:lang w:eastAsia="ja-JP"/>
        </w:rPr>
      </w:pPr>
      <w:r w:rsidRPr="006E3EAD">
        <w:rPr>
          <w:rFonts w:ascii="DejaVu Sans Mono" w:eastAsia="Times New Roman" w:hAnsi="DejaVu Sans Mono" w:cs="DejaVu Sans Mono"/>
          <w:color w:val="10C26F"/>
          <w:kern w:val="0"/>
          <w:szCs w:val="26"/>
          <w:lang w:eastAsia="ja-JP"/>
        </w:rPr>
        <w:t xml:space="preserve">                    </w:t>
      </w:r>
      <w:r w:rsidRPr="006E3EAD">
        <w:rPr>
          <w:rFonts w:ascii="DejaVu Sans Mono" w:eastAsia="Times New Roman" w:hAnsi="DejaVu Sans Mono" w:cs="DejaVu Sans Mono"/>
          <w:color w:val="F2D338"/>
          <w:kern w:val="0"/>
          <w:szCs w:val="26"/>
          <w:lang w:eastAsia="ja-JP"/>
        </w:rPr>
        <w:t>; run when start is pressed</w:t>
      </w:r>
    </w:p>
    <w:p w14:paraId="300F9F80" w14:textId="3BB9DB69" w:rsidR="006E3EAD" w:rsidRDefault="006E3EAD" w:rsidP="006E3EAD">
      <w:r>
        <w:t xml:space="preserve">As a quick refresher, </w:t>
      </w:r>
      <w:r w:rsidRPr="00BF73FC">
        <w:rPr>
          <w:rStyle w:val="QuoteChar"/>
        </w:rPr>
        <w:t>AND</w:t>
      </w:r>
      <w:r>
        <w:t xml:space="preserve"> lets you selectively filter out bits from the accumulator. Any bits that are “0” in </w:t>
      </w:r>
      <w:r w:rsidRPr="00BF73FC">
        <w:rPr>
          <w:rStyle w:val="QuoteChar"/>
        </w:rPr>
        <w:t>AND</w:t>
      </w:r>
      <w:r>
        <w:t xml:space="preserve">’s operand will be set to zero in the accumulator; any bits that are “1” in </w:t>
      </w:r>
      <w:r w:rsidRPr="00BF73FC">
        <w:rPr>
          <w:rStyle w:val="QuoteChar"/>
        </w:rPr>
        <w:t>AND</w:t>
      </w:r>
      <w:r>
        <w:t xml:space="preserve">’s operand will stay as they are in the accumulator. By using </w:t>
      </w:r>
      <w:r w:rsidRPr="00BF73FC">
        <w:rPr>
          <w:rStyle w:val="QuoteChar"/>
        </w:rPr>
        <w:t>00010000</w:t>
      </w:r>
      <w:r>
        <w:t xml:space="preserve"> as our operand for </w:t>
      </w:r>
      <w:r w:rsidRPr="00BF73FC">
        <w:rPr>
          <w:rStyle w:val="QuoteChar"/>
        </w:rPr>
        <w:t>AND</w:t>
      </w:r>
      <w:r>
        <w:t xml:space="preserve">, we ensure that all bits except the bit that represents the state of the start button will be zero. That way, if the start button is not pressed, the result of our </w:t>
      </w:r>
      <w:r w:rsidRPr="00BF73FC">
        <w:rPr>
          <w:rStyle w:val="QuoteChar"/>
        </w:rPr>
        <w:t>AND</w:t>
      </w:r>
      <w:r>
        <w:t xml:space="preserve"> will be zero, regardless of how many other buttons on the controller are pressed.</w:t>
      </w:r>
    </w:p>
    <w:p w14:paraId="3720EAD7" w14:textId="6266CD96" w:rsidR="006E3EAD" w:rsidRDefault="006E3EAD" w:rsidP="000646FA">
      <w:r>
        <w:lastRenderedPageBreak/>
        <w:t>Let’s apply this to the game we’ve been building. Instead of having the player’s ship automatically move left and right, we will instead read the controller and move the player’s ship appropriately. We already isolated our player-updating code into its own subroutine (</w:t>
      </w:r>
      <w:r w:rsidRPr="00BF73FC">
        <w:rPr>
          <w:rStyle w:val="QuoteChar"/>
        </w:rPr>
        <w:t>.proc update_player</w:t>
      </w:r>
      <w:r>
        <w:t>), which should make things a bit simpler. We will need to make the following changes from the last chapter:</w:t>
      </w:r>
    </w:p>
    <w:p w14:paraId="434A9D5E" w14:textId="77777777" w:rsidR="006E3EAD" w:rsidRDefault="006E3EAD">
      <w:pPr>
        <w:pStyle w:val="ListParagraph"/>
        <w:numPr>
          <w:ilvl w:val="0"/>
          <w:numId w:val="23"/>
        </w:numPr>
        <w:ind w:left="720"/>
      </w:pPr>
      <w:r>
        <w:t>Read the state of the controller in NMI</w:t>
      </w:r>
    </w:p>
    <w:p w14:paraId="3BF7EFBE" w14:textId="2083F026" w:rsidR="006E3EAD" w:rsidRDefault="006E3EAD">
      <w:pPr>
        <w:pStyle w:val="ListParagraph"/>
        <w:numPr>
          <w:ilvl w:val="0"/>
          <w:numId w:val="23"/>
        </w:numPr>
        <w:ind w:left="720"/>
      </w:pPr>
      <w:r>
        <w:t xml:space="preserve">Update our </w:t>
      </w:r>
      <w:r w:rsidRPr="00BF73FC">
        <w:rPr>
          <w:rStyle w:val="QuoteChar"/>
        </w:rPr>
        <w:t>update_player</w:t>
      </w:r>
      <w:r>
        <w:t xml:space="preserve"> subroutine to test for different button presses and move the sprites accordingly</w:t>
      </w:r>
    </w:p>
    <w:p w14:paraId="1B5BD9EC" w14:textId="572383C5" w:rsidR="006E3EAD" w:rsidRDefault="00000000" w:rsidP="000646FA">
      <w:r>
        <w:rPr>
          <w:rFonts w:ascii="DejaVu Sans Mono" w:eastAsia="Times New Roman" w:hAnsi="DejaVu Sans Mono" w:cs="DejaVu Sans Mono"/>
          <w:noProof/>
          <w:color w:val="10C26F"/>
          <w:kern w:val="0"/>
          <w:szCs w:val="26"/>
          <w:lang w:eastAsia="ja-JP"/>
        </w:rPr>
        <w:pict w14:anchorId="3C31427B">
          <v:rect id="_x0000_s2205" style="position:absolute;left:0;text-align:left;margin-left:-18.9pt;margin-top:55.95pt;width:21.05pt;height:204pt;z-index:251744256;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205" inset="0,0,0,0">
              <w:txbxContent>
                <w:p w14:paraId="28A13EDB" w14:textId="77777777" w:rsidR="000646FA" w:rsidRDefault="000646FA" w:rsidP="000646F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10</w:t>
                  </w:r>
                </w:p>
                <w:p w14:paraId="492929E4" w14:textId="77777777" w:rsidR="000646FA" w:rsidRDefault="000646FA" w:rsidP="000646F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11</w:t>
                  </w:r>
                </w:p>
                <w:p w14:paraId="4AC769AC" w14:textId="77777777" w:rsidR="000646FA" w:rsidRDefault="000646FA" w:rsidP="000646F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12</w:t>
                  </w:r>
                </w:p>
                <w:p w14:paraId="01711E36" w14:textId="77777777" w:rsidR="000646FA" w:rsidRDefault="000646FA" w:rsidP="000646F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13</w:t>
                  </w:r>
                </w:p>
                <w:p w14:paraId="54B241D5" w14:textId="77777777" w:rsidR="000646FA" w:rsidRDefault="000646FA" w:rsidP="000646F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14</w:t>
                  </w:r>
                </w:p>
                <w:p w14:paraId="0AA4BE41" w14:textId="77777777" w:rsidR="000646FA" w:rsidRDefault="000646FA" w:rsidP="000646F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15</w:t>
                  </w:r>
                </w:p>
                <w:p w14:paraId="42151609" w14:textId="77777777" w:rsidR="000646FA" w:rsidRDefault="000646FA" w:rsidP="000646F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16</w:t>
                  </w:r>
                </w:p>
                <w:p w14:paraId="298BC4A0" w14:textId="215B2E8A" w:rsidR="000646FA" w:rsidRDefault="000646FA" w:rsidP="000646F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17</w:t>
                  </w:r>
                </w:p>
                <w:p w14:paraId="7202FA66" w14:textId="77777777" w:rsidR="000646FA" w:rsidRDefault="000646FA" w:rsidP="000646F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18</w:t>
                  </w:r>
                </w:p>
                <w:p w14:paraId="774D17CF" w14:textId="77777777" w:rsidR="000646FA" w:rsidRDefault="000646FA" w:rsidP="000646F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19</w:t>
                  </w:r>
                </w:p>
                <w:p w14:paraId="61EDBB4F" w14:textId="237E8218" w:rsidR="000646FA" w:rsidRPr="00176016" w:rsidRDefault="000646FA" w:rsidP="000646FA">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20</w:t>
                  </w:r>
                </w:p>
              </w:txbxContent>
            </v:textbox>
          </v:rect>
        </w:pict>
      </w:r>
      <w:r w:rsidR="006E3EAD" w:rsidRPr="006E3EAD">
        <w:t xml:space="preserve">Let’s start with reading the controller. We will make a new subroutine for the ring counter and call it from NMI. First, though, we will need some new constants in our </w:t>
      </w:r>
      <w:r w:rsidR="006E3EAD" w:rsidRPr="000646FA">
        <w:rPr>
          <w:rStyle w:val="QuoteChar"/>
        </w:rPr>
        <w:t>constants.inc</w:t>
      </w:r>
      <w:r w:rsidR="006E3EAD" w:rsidRPr="006E3EAD">
        <w:t>:</w:t>
      </w:r>
    </w:p>
    <w:p w14:paraId="3196C27F" w14:textId="242D2FC9" w:rsidR="000646FA" w:rsidRPr="000646FA" w:rsidRDefault="000646FA" w:rsidP="00921FF2">
      <w:pPr>
        <w:widowControl/>
        <w:shd w:val="clear" w:color="auto" w:fill="292D3E"/>
        <w:kinsoku/>
        <w:overflowPunct/>
        <w:autoSpaceDE/>
        <w:autoSpaceDN/>
        <w:spacing w:before="60" w:after="60"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CONTROLLER1 = </w:t>
      </w:r>
      <w:r w:rsidRPr="000646FA">
        <w:rPr>
          <w:rFonts w:ascii="DejaVu Sans Mono" w:eastAsia="Times New Roman" w:hAnsi="DejaVu Sans Mono" w:cs="DejaVu Sans Mono"/>
          <w:color w:val="07E2FA"/>
          <w:kern w:val="0"/>
          <w:szCs w:val="26"/>
          <w:lang w:eastAsia="ja-JP"/>
        </w:rPr>
        <w:t>$4016</w:t>
      </w:r>
    </w:p>
    <w:p w14:paraId="7FB03D2D" w14:textId="77777777" w:rsidR="000646FA" w:rsidRPr="000646FA" w:rsidRDefault="000646FA" w:rsidP="00921FF2">
      <w:pPr>
        <w:widowControl/>
        <w:shd w:val="clear" w:color="auto" w:fill="292D3E"/>
        <w:kinsoku/>
        <w:overflowPunct/>
        <w:autoSpaceDE/>
        <w:autoSpaceDN/>
        <w:spacing w:before="60" w:after="60"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CONTROLLER2 = </w:t>
      </w:r>
      <w:r w:rsidRPr="000646FA">
        <w:rPr>
          <w:rFonts w:ascii="DejaVu Sans Mono" w:eastAsia="Times New Roman" w:hAnsi="DejaVu Sans Mono" w:cs="DejaVu Sans Mono"/>
          <w:color w:val="07E2FA"/>
          <w:kern w:val="0"/>
          <w:szCs w:val="26"/>
          <w:lang w:eastAsia="ja-JP"/>
        </w:rPr>
        <w:t>$4017</w:t>
      </w:r>
    </w:p>
    <w:p w14:paraId="2727ECA6" w14:textId="77777777" w:rsidR="000646FA" w:rsidRPr="000646FA" w:rsidRDefault="000646FA" w:rsidP="00921FF2">
      <w:pPr>
        <w:widowControl/>
        <w:shd w:val="clear" w:color="auto" w:fill="292D3E"/>
        <w:kinsoku/>
        <w:overflowPunct/>
        <w:autoSpaceDE/>
        <w:autoSpaceDN/>
        <w:spacing w:before="60" w:after="60" w:line="20" w:lineRule="atLeast"/>
        <w:ind w:firstLine="360"/>
        <w:jc w:val="left"/>
        <w:rPr>
          <w:rFonts w:ascii="DejaVu Sans Mono" w:eastAsia="Times New Roman" w:hAnsi="DejaVu Sans Mono" w:cs="DejaVu Sans Mono"/>
          <w:color w:val="88030F"/>
          <w:kern w:val="0"/>
          <w:szCs w:val="26"/>
          <w:shd w:val="clear" w:color="auto" w:fill="292D3E"/>
          <w:lang w:eastAsia="ja-JP"/>
        </w:rPr>
      </w:pPr>
    </w:p>
    <w:p w14:paraId="41AE552D" w14:textId="77777777" w:rsidR="000646FA" w:rsidRPr="000646FA" w:rsidRDefault="000646FA" w:rsidP="00921FF2">
      <w:pPr>
        <w:widowControl/>
        <w:shd w:val="clear" w:color="auto" w:fill="292D3E"/>
        <w:kinsoku/>
        <w:overflowPunct/>
        <w:autoSpaceDE/>
        <w:autoSpaceDN/>
        <w:spacing w:before="60" w:after="60"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BTN_RIGHT   = </w:t>
      </w:r>
      <w:r w:rsidRPr="000646FA">
        <w:rPr>
          <w:rFonts w:ascii="DejaVu Sans Mono" w:eastAsia="Times New Roman" w:hAnsi="DejaVu Sans Mono" w:cs="DejaVu Sans Mono"/>
          <w:color w:val="06BDD1"/>
          <w:kern w:val="0"/>
          <w:szCs w:val="26"/>
          <w:lang w:eastAsia="ja-JP"/>
        </w:rPr>
        <w:t>%00000001</w:t>
      </w:r>
    </w:p>
    <w:p w14:paraId="58067404" w14:textId="21AF24CD" w:rsidR="000646FA" w:rsidRPr="000646FA" w:rsidRDefault="000646FA" w:rsidP="00921FF2">
      <w:pPr>
        <w:widowControl/>
        <w:shd w:val="clear" w:color="auto" w:fill="292D3E"/>
        <w:kinsoku/>
        <w:overflowPunct/>
        <w:autoSpaceDE/>
        <w:autoSpaceDN/>
        <w:spacing w:before="60" w:after="60"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BTN_LEFT    = </w:t>
      </w:r>
      <w:r w:rsidRPr="000646FA">
        <w:rPr>
          <w:rFonts w:ascii="DejaVu Sans Mono" w:eastAsia="Times New Roman" w:hAnsi="DejaVu Sans Mono" w:cs="DejaVu Sans Mono"/>
          <w:color w:val="06BDD1"/>
          <w:kern w:val="0"/>
          <w:szCs w:val="26"/>
          <w:lang w:eastAsia="ja-JP"/>
        </w:rPr>
        <w:t>%00000010</w:t>
      </w:r>
    </w:p>
    <w:p w14:paraId="0A9DA109" w14:textId="77777777" w:rsidR="000646FA" w:rsidRPr="000646FA" w:rsidRDefault="000646FA" w:rsidP="00921FF2">
      <w:pPr>
        <w:widowControl/>
        <w:shd w:val="clear" w:color="auto" w:fill="292D3E"/>
        <w:kinsoku/>
        <w:overflowPunct/>
        <w:autoSpaceDE/>
        <w:autoSpaceDN/>
        <w:spacing w:before="60" w:after="60"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BTN_DOWN    = </w:t>
      </w:r>
      <w:r w:rsidRPr="000646FA">
        <w:rPr>
          <w:rFonts w:ascii="DejaVu Sans Mono" w:eastAsia="Times New Roman" w:hAnsi="DejaVu Sans Mono" w:cs="DejaVu Sans Mono"/>
          <w:color w:val="06BDD1"/>
          <w:kern w:val="0"/>
          <w:szCs w:val="26"/>
          <w:lang w:eastAsia="ja-JP"/>
        </w:rPr>
        <w:t>%00000100</w:t>
      </w:r>
    </w:p>
    <w:p w14:paraId="5C37991B" w14:textId="77777777" w:rsidR="000646FA" w:rsidRPr="000646FA" w:rsidRDefault="000646FA" w:rsidP="00921FF2">
      <w:pPr>
        <w:widowControl/>
        <w:shd w:val="clear" w:color="auto" w:fill="292D3E"/>
        <w:kinsoku/>
        <w:overflowPunct/>
        <w:autoSpaceDE/>
        <w:autoSpaceDN/>
        <w:spacing w:before="60" w:after="60"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BTN_UP      = </w:t>
      </w:r>
      <w:r w:rsidRPr="000646FA">
        <w:rPr>
          <w:rFonts w:ascii="DejaVu Sans Mono" w:eastAsia="Times New Roman" w:hAnsi="DejaVu Sans Mono" w:cs="DejaVu Sans Mono"/>
          <w:color w:val="06BDD1"/>
          <w:kern w:val="0"/>
          <w:szCs w:val="26"/>
          <w:lang w:eastAsia="ja-JP"/>
        </w:rPr>
        <w:t>%00001000</w:t>
      </w:r>
    </w:p>
    <w:p w14:paraId="5BF97B8C" w14:textId="77777777" w:rsidR="000646FA" w:rsidRPr="000646FA" w:rsidRDefault="000646FA" w:rsidP="00921FF2">
      <w:pPr>
        <w:widowControl/>
        <w:shd w:val="clear" w:color="auto" w:fill="292D3E"/>
        <w:kinsoku/>
        <w:overflowPunct/>
        <w:autoSpaceDE/>
        <w:autoSpaceDN/>
        <w:spacing w:before="60" w:after="60"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BTN_START   = </w:t>
      </w:r>
      <w:r w:rsidRPr="000646FA">
        <w:rPr>
          <w:rFonts w:ascii="DejaVu Sans Mono" w:eastAsia="Times New Roman" w:hAnsi="DejaVu Sans Mono" w:cs="DejaVu Sans Mono"/>
          <w:color w:val="06BDD1"/>
          <w:kern w:val="0"/>
          <w:szCs w:val="26"/>
          <w:lang w:eastAsia="ja-JP"/>
        </w:rPr>
        <w:t>%00010000</w:t>
      </w:r>
    </w:p>
    <w:p w14:paraId="0D05826E" w14:textId="77777777" w:rsidR="000646FA" w:rsidRPr="000646FA" w:rsidRDefault="000646FA" w:rsidP="00921FF2">
      <w:pPr>
        <w:widowControl/>
        <w:shd w:val="clear" w:color="auto" w:fill="292D3E"/>
        <w:kinsoku/>
        <w:overflowPunct/>
        <w:autoSpaceDE/>
        <w:autoSpaceDN/>
        <w:spacing w:before="60" w:after="60"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BTN_SELECT  = </w:t>
      </w:r>
      <w:r w:rsidRPr="000646FA">
        <w:rPr>
          <w:rFonts w:ascii="DejaVu Sans Mono" w:eastAsia="Times New Roman" w:hAnsi="DejaVu Sans Mono" w:cs="DejaVu Sans Mono"/>
          <w:color w:val="06BDD1"/>
          <w:kern w:val="0"/>
          <w:szCs w:val="26"/>
          <w:lang w:eastAsia="ja-JP"/>
        </w:rPr>
        <w:t>%00100000</w:t>
      </w:r>
    </w:p>
    <w:p w14:paraId="27695DE6" w14:textId="77777777" w:rsidR="000646FA" w:rsidRPr="000646FA" w:rsidRDefault="000646FA" w:rsidP="00921FF2">
      <w:pPr>
        <w:widowControl/>
        <w:shd w:val="clear" w:color="auto" w:fill="292D3E"/>
        <w:kinsoku/>
        <w:overflowPunct/>
        <w:autoSpaceDE/>
        <w:autoSpaceDN/>
        <w:spacing w:before="60" w:after="60"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BTN_B       = </w:t>
      </w:r>
      <w:r w:rsidRPr="000646FA">
        <w:rPr>
          <w:rFonts w:ascii="DejaVu Sans Mono" w:eastAsia="Times New Roman" w:hAnsi="DejaVu Sans Mono" w:cs="DejaVu Sans Mono"/>
          <w:color w:val="06BDD1"/>
          <w:kern w:val="0"/>
          <w:szCs w:val="26"/>
          <w:lang w:eastAsia="ja-JP"/>
        </w:rPr>
        <w:t>%01000000</w:t>
      </w:r>
    </w:p>
    <w:p w14:paraId="364896DE" w14:textId="10441347" w:rsidR="000646FA" w:rsidRPr="000646FA" w:rsidRDefault="000646FA" w:rsidP="00921FF2">
      <w:pPr>
        <w:shd w:val="clear" w:color="auto" w:fill="292D3E"/>
        <w:spacing w:before="60" w:after="60" w:line="20" w:lineRule="atLeast"/>
        <w:ind w:firstLine="360"/>
        <w:rPr>
          <w:szCs w:val="26"/>
        </w:rPr>
      </w:pPr>
      <w:r w:rsidRPr="000646FA">
        <w:rPr>
          <w:rFonts w:ascii="DejaVu Sans Mono" w:eastAsia="Times New Roman" w:hAnsi="DejaVu Sans Mono" w:cs="DejaVu Sans Mono"/>
          <w:color w:val="10C26F"/>
          <w:kern w:val="0"/>
          <w:szCs w:val="26"/>
          <w:lang w:eastAsia="ja-JP"/>
        </w:rPr>
        <w:t xml:space="preserve">BTN_A       = </w:t>
      </w:r>
      <w:r w:rsidRPr="000646FA">
        <w:rPr>
          <w:rFonts w:ascii="DejaVu Sans Mono" w:eastAsia="Times New Roman" w:hAnsi="DejaVu Sans Mono" w:cs="DejaVu Sans Mono"/>
          <w:color w:val="06BDD1"/>
          <w:kern w:val="0"/>
          <w:szCs w:val="26"/>
          <w:lang w:eastAsia="ja-JP"/>
        </w:rPr>
        <w:t>%10000000</w:t>
      </w:r>
    </w:p>
    <w:p w14:paraId="686F92A7" w14:textId="35F4DA73" w:rsidR="000646FA" w:rsidRDefault="00000000" w:rsidP="000646FA">
      <w:r>
        <w:rPr>
          <w:noProof/>
        </w:rPr>
        <w:pict w14:anchorId="3C31427B">
          <v:rect id="_x0000_s2206" style="position:absolute;left:0;text-align:left;margin-left:-20.4pt;margin-top:72.55pt;width:21.05pt;height:275.25pt;z-index:251745280;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206" inset="0,0,0,0">
              <w:txbxContent>
                <w:p w14:paraId="5C67CE32" w14:textId="77777777"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1</w:t>
                  </w:r>
                </w:p>
                <w:p w14:paraId="004A30CA" w14:textId="77777777"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2</w:t>
                  </w:r>
                </w:p>
                <w:p w14:paraId="31C62795" w14:textId="77777777"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3</w:t>
                  </w:r>
                </w:p>
                <w:p w14:paraId="45CC536E" w14:textId="77777777"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4</w:t>
                  </w:r>
                </w:p>
                <w:p w14:paraId="01347900" w14:textId="77777777"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5</w:t>
                  </w:r>
                </w:p>
                <w:p w14:paraId="53F953EE" w14:textId="77777777"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6</w:t>
                  </w:r>
                </w:p>
                <w:p w14:paraId="0A9DC70F" w14:textId="77777777"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7</w:t>
                  </w:r>
                </w:p>
                <w:p w14:paraId="1F1AA87F" w14:textId="77777777"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8</w:t>
                  </w:r>
                </w:p>
                <w:p w14:paraId="1615D8D9" w14:textId="77777777"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9</w:t>
                  </w:r>
                </w:p>
                <w:p w14:paraId="61D5DE0E" w14:textId="21D57C7F"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10</w:t>
                  </w:r>
                </w:p>
                <w:p w14:paraId="64B4B95E" w14:textId="77777777"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11</w:t>
                  </w:r>
                </w:p>
                <w:p w14:paraId="043835C6" w14:textId="77777777"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12</w:t>
                  </w:r>
                </w:p>
                <w:p w14:paraId="0D33D529" w14:textId="2477EED4" w:rsidR="00046A9C" w:rsidRPr="00176016"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13</w:t>
                  </w:r>
                </w:p>
              </w:txbxContent>
            </v:textbox>
          </v:rect>
        </w:pict>
      </w:r>
      <w:r w:rsidR="000646FA" w:rsidRPr="000646FA">
        <w:t xml:space="preserve">With that out of the way, let’s create a new file for controller-related subroutines. This will make it possible to re-use the same controller code in multiple projects. Inside the file (I’m calling it </w:t>
      </w:r>
      <w:r w:rsidR="000646FA" w:rsidRPr="000646FA">
        <w:rPr>
          <w:rStyle w:val="QuoteChar"/>
        </w:rPr>
        <w:t>controllers.asm</w:t>
      </w:r>
      <w:r w:rsidR="000646FA" w:rsidRPr="000646FA">
        <w:t>), we’ll write a subroutine that uses the ring counter technique we saw earlier:</w:t>
      </w:r>
    </w:p>
    <w:p w14:paraId="4F78F2FE" w14:textId="21543152" w:rsidR="000646FA" w:rsidRPr="000646FA" w:rsidRDefault="000646FA" w:rsidP="00E20237">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.include "constants.inc"</w:t>
      </w:r>
    </w:p>
    <w:p w14:paraId="6E0ECA85" w14:textId="77777777" w:rsidR="000646FA" w:rsidRPr="000646FA" w:rsidRDefault="000646FA" w:rsidP="00E20237">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p>
    <w:p w14:paraId="487C3EC3" w14:textId="77777777" w:rsidR="000646FA" w:rsidRPr="000646FA" w:rsidRDefault="000646FA" w:rsidP="00E20237">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.segment "ZEROPAGE"</w:t>
      </w:r>
    </w:p>
    <w:p w14:paraId="61808EC9" w14:textId="77777777" w:rsidR="000646FA" w:rsidRPr="000646FA" w:rsidRDefault="000646FA" w:rsidP="00E20237">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.importzp pad1</w:t>
      </w:r>
    </w:p>
    <w:p w14:paraId="1BF2ADF5" w14:textId="77777777" w:rsidR="000646FA" w:rsidRPr="000646FA" w:rsidRDefault="000646FA" w:rsidP="00E20237">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p>
    <w:p w14:paraId="480849EC" w14:textId="77777777" w:rsidR="000646FA" w:rsidRPr="000646FA" w:rsidRDefault="000646FA" w:rsidP="00E20237">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.segment "CODE"</w:t>
      </w:r>
    </w:p>
    <w:p w14:paraId="0108CC3D" w14:textId="77777777" w:rsidR="000646FA" w:rsidRPr="000646FA" w:rsidRDefault="000646FA" w:rsidP="00E20237">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.export read_controller1</w:t>
      </w:r>
    </w:p>
    <w:p w14:paraId="498FEA0B" w14:textId="77777777" w:rsidR="000646FA" w:rsidRPr="000646FA" w:rsidRDefault="000646FA" w:rsidP="00E20237">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.proc read_controller1</w:t>
      </w:r>
    </w:p>
    <w:p w14:paraId="31129671" w14:textId="77777777" w:rsidR="000646FA" w:rsidRPr="000646FA" w:rsidRDefault="000646FA" w:rsidP="00E20237">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  </w:t>
      </w:r>
      <w:r w:rsidRPr="000646FA">
        <w:rPr>
          <w:rFonts w:ascii="DejaVu Sans Mono" w:eastAsia="Times New Roman" w:hAnsi="DejaVu Sans Mono" w:cs="DejaVu Sans Mono"/>
          <w:color w:val="E3371E"/>
          <w:kern w:val="0"/>
          <w:szCs w:val="26"/>
          <w:lang w:eastAsia="ja-JP"/>
        </w:rPr>
        <w:t>PHA</w:t>
      </w:r>
    </w:p>
    <w:p w14:paraId="31224851" w14:textId="77777777" w:rsidR="000646FA" w:rsidRPr="000646FA" w:rsidRDefault="000646FA" w:rsidP="00E20237">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  </w:t>
      </w:r>
      <w:r w:rsidRPr="000646FA">
        <w:rPr>
          <w:rFonts w:ascii="DejaVu Sans Mono" w:eastAsia="Times New Roman" w:hAnsi="DejaVu Sans Mono" w:cs="DejaVu Sans Mono"/>
          <w:color w:val="E3371E"/>
          <w:kern w:val="0"/>
          <w:szCs w:val="26"/>
          <w:lang w:eastAsia="ja-JP"/>
        </w:rPr>
        <w:t>TXA</w:t>
      </w:r>
    </w:p>
    <w:p w14:paraId="0B3D080C" w14:textId="77777777" w:rsidR="000646FA" w:rsidRPr="000646FA" w:rsidRDefault="000646FA" w:rsidP="00E20237">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  </w:t>
      </w:r>
      <w:r w:rsidRPr="000646FA">
        <w:rPr>
          <w:rFonts w:ascii="DejaVu Sans Mono" w:eastAsia="Times New Roman" w:hAnsi="DejaVu Sans Mono" w:cs="DejaVu Sans Mono"/>
          <w:color w:val="E3371E"/>
          <w:kern w:val="0"/>
          <w:szCs w:val="26"/>
          <w:lang w:eastAsia="ja-JP"/>
        </w:rPr>
        <w:t>PHA</w:t>
      </w:r>
    </w:p>
    <w:p w14:paraId="3F6A65D0" w14:textId="77777777" w:rsidR="000646FA" w:rsidRPr="000646FA" w:rsidRDefault="000646FA" w:rsidP="00E20237">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  </w:t>
      </w:r>
      <w:r w:rsidRPr="000646FA">
        <w:rPr>
          <w:rFonts w:ascii="DejaVu Sans Mono" w:eastAsia="Times New Roman" w:hAnsi="DejaVu Sans Mono" w:cs="DejaVu Sans Mono"/>
          <w:color w:val="E3371E"/>
          <w:kern w:val="0"/>
          <w:szCs w:val="26"/>
          <w:lang w:eastAsia="ja-JP"/>
        </w:rPr>
        <w:t>PHP</w:t>
      </w:r>
    </w:p>
    <w:p w14:paraId="6FD0B1E7" w14:textId="77777777" w:rsidR="000646FA" w:rsidRPr="000646FA" w:rsidRDefault="000646FA" w:rsidP="00E20237">
      <w:pPr>
        <w:widowControl/>
        <w:shd w:val="clear" w:color="auto" w:fill="292D3E"/>
        <w:kinsoku/>
        <w:overflowPunct/>
        <w:autoSpaceDE/>
        <w:autoSpaceDN/>
        <w:spacing w:line="20" w:lineRule="atLeast"/>
        <w:ind w:firstLine="0"/>
        <w:jc w:val="left"/>
        <w:rPr>
          <w:rFonts w:ascii="DejaVu Sans Mono" w:eastAsia="Times New Roman" w:hAnsi="DejaVu Sans Mono" w:cs="DejaVu Sans Mono"/>
          <w:color w:val="88030F"/>
          <w:kern w:val="0"/>
          <w:szCs w:val="26"/>
          <w:shd w:val="clear" w:color="auto" w:fill="292D3E"/>
          <w:lang w:eastAsia="ja-JP"/>
        </w:rPr>
      </w:pPr>
    </w:p>
    <w:p w14:paraId="3445E6DA" w14:textId="5E67739F" w:rsidR="000646FA" w:rsidRPr="000646FA" w:rsidRDefault="00000000" w:rsidP="00046A9C">
      <w:pPr>
        <w:widowControl/>
        <w:shd w:val="clear" w:color="auto" w:fill="292D3E"/>
        <w:kinsoku/>
        <w:overflowPunct/>
        <w:autoSpaceDE/>
        <w:autoSpaceDN/>
        <w:spacing w:line="20" w:lineRule="atLeast"/>
        <w:ind w:left="90" w:firstLine="0"/>
        <w:jc w:val="left"/>
        <w:rPr>
          <w:rFonts w:ascii="DejaVu Sans Mono" w:eastAsia="Times New Roman" w:hAnsi="DejaVu Sans Mono" w:cs="DejaVu Sans Mono"/>
          <w:color w:val="88030F"/>
          <w:kern w:val="0"/>
          <w:szCs w:val="26"/>
          <w:shd w:val="clear" w:color="auto" w:fill="292D3E"/>
          <w:lang w:eastAsia="ja-JP"/>
        </w:rPr>
      </w:pPr>
      <w:r>
        <w:rPr>
          <w:rFonts w:ascii="DejaVu Sans Mono" w:eastAsia="Times New Roman" w:hAnsi="DejaVu Sans Mono" w:cs="DejaVu Sans Mono"/>
          <w:noProof/>
          <w:color w:val="10C26F"/>
          <w:kern w:val="0"/>
          <w:szCs w:val="26"/>
          <w:lang w:eastAsia="ja-JP"/>
        </w:rPr>
        <w:lastRenderedPageBreak/>
        <w:pict w14:anchorId="3C31427B">
          <v:rect id="_x0000_s2207" style="position:absolute;left:0;text-align:left;margin-left:-21.9pt;margin-top:-6.3pt;width:21.05pt;height:514.5pt;z-index:251746304;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207" inset="0,0,0,0">
              <w:txbxContent>
                <w:p w14:paraId="02F58808" w14:textId="7F53EAD7"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14</w:t>
                  </w:r>
                </w:p>
                <w:p w14:paraId="308C7C47" w14:textId="45912601"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15</w:t>
                  </w:r>
                </w:p>
                <w:p w14:paraId="7C966C4C" w14:textId="01ED6A37"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16</w:t>
                  </w:r>
                </w:p>
                <w:p w14:paraId="6E04C2DB" w14:textId="6AB3EE9B"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17</w:t>
                  </w:r>
                </w:p>
                <w:p w14:paraId="07BC04F2" w14:textId="58A44D27"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18</w:t>
                  </w:r>
                </w:p>
                <w:p w14:paraId="0EFAEA77" w14:textId="14447E2A"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19</w:t>
                  </w:r>
                </w:p>
                <w:p w14:paraId="3F03584E" w14:textId="32849956"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20</w:t>
                  </w:r>
                </w:p>
                <w:p w14:paraId="7C4C3881" w14:textId="65CA8BDF"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21</w:t>
                  </w:r>
                </w:p>
                <w:p w14:paraId="06048DFB" w14:textId="3A2D2A45"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22</w:t>
                  </w:r>
                </w:p>
                <w:p w14:paraId="3DB2D149" w14:textId="5BE1BEF6"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23</w:t>
                  </w:r>
                </w:p>
                <w:p w14:paraId="6C70B052" w14:textId="5891AED1"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24</w:t>
                  </w:r>
                </w:p>
                <w:p w14:paraId="72109224" w14:textId="61E1EDBC"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25</w:t>
                  </w:r>
                </w:p>
                <w:p w14:paraId="0D07D303" w14:textId="538FAD4B"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26</w:t>
                  </w:r>
                </w:p>
                <w:p w14:paraId="47CDDB88" w14:textId="27B8C7DA"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27</w:t>
                  </w:r>
                </w:p>
                <w:p w14:paraId="4B63F3D8" w14:textId="7B323A4C"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28</w:t>
                  </w:r>
                </w:p>
                <w:p w14:paraId="25E1CAFC" w14:textId="2478BEAF"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29</w:t>
                  </w:r>
                </w:p>
                <w:p w14:paraId="4C20011B" w14:textId="16589529"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30</w:t>
                  </w:r>
                </w:p>
                <w:p w14:paraId="5D1B1173" w14:textId="307EFEC3"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31</w:t>
                  </w:r>
                </w:p>
                <w:p w14:paraId="0DB8EF82" w14:textId="5EF3C9CC"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32</w:t>
                  </w:r>
                </w:p>
                <w:p w14:paraId="708C338F" w14:textId="0083E0D5"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33</w:t>
                  </w:r>
                </w:p>
                <w:p w14:paraId="7C8E5711" w14:textId="08449479"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34</w:t>
                  </w:r>
                </w:p>
                <w:p w14:paraId="1535FB8D" w14:textId="418C87DB"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35</w:t>
                  </w:r>
                </w:p>
                <w:p w14:paraId="3294B30A" w14:textId="18344484" w:rsidR="00046A9C"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36</w:t>
                  </w:r>
                </w:p>
                <w:p w14:paraId="49A11966" w14:textId="445838F1" w:rsidR="00046A9C" w:rsidRPr="00176016" w:rsidRDefault="00046A9C" w:rsidP="00046A9C">
                  <w:pPr>
                    <w:spacing w:line="240" w:lineRule="auto"/>
                    <w:ind w:firstLine="0"/>
                    <w:jc w:val="left"/>
                    <w:rPr>
                      <w:rFonts w:ascii="DejaVu Sans Mono" w:hAnsi="DejaVu Sans Mono" w:cs="DejaVu Sans Mono"/>
                      <w:szCs w:val="26"/>
                    </w:rPr>
                  </w:pPr>
                  <w:r>
                    <w:rPr>
                      <w:rFonts w:ascii="DejaVu Sans Mono" w:hAnsi="DejaVu Sans Mono" w:cs="DejaVu Sans Mono"/>
                      <w:szCs w:val="26"/>
                    </w:rPr>
                    <w:t>37</w:t>
                  </w:r>
                </w:p>
              </w:txbxContent>
            </v:textbox>
          </v:rect>
        </w:pict>
      </w:r>
      <w:r w:rsidR="000646FA" w:rsidRPr="000646FA">
        <w:rPr>
          <w:rFonts w:ascii="DejaVu Sans Mono" w:eastAsia="Times New Roman" w:hAnsi="DejaVu Sans Mono" w:cs="DejaVu Sans Mono"/>
          <w:color w:val="10C26F"/>
          <w:kern w:val="0"/>
          <w:szCs w:val="26"/>
          <w:lang w:eastAsia="ja-JP"/>
        </w:rPr>
        <w:t xml:space="preserve">  </w:t>
      </w:r>
      <w:r w:rsidR="000646FA" w:rsidRPr="000646FA">
        <w:rPr>
          <w:rFonts w:ascii="DejaVu Sans Mono" w:eastAsia="Times New Roman" w:hAnsi="DejaVu Sans Mono" w:cs="DejaVu Sans Mono"/>
          <w:color w:val="F2D338"/>
          <w:kern w:val="0"/>
          <w:szCs w:val="26"/>
          <w:lang w:eastAsia="ja-JP"/>
        </w:rPr>
        <w:t>; write a 1, then a 0, to CONTROLLER1</w:t>
      </w:r>
    </w:p>
    <w:p w14:paraId="78B5FD74" w14:textId="77777777" w:rsidR="000646FA" w:rsidRPr="000646FA" w:rsidRDefault="000646FA" w:rsidP="00046A9C">
      <w:pPr>
        <w:widowControl/>
        <w:shd w:val="clear" w:color="auto" w:fill="292D3E"/>
        <w:kinsoku/>
        <w:overflowPunct/>
        <w:autoSpaceDE/>
        <w:autoSpaceDN/>
        <w:spacing w:line="20" w:lineRule="atLeast"/>
        <w:ind w:left="90" w:firstLine="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  </w:t>
      </w:r>
      <w:r w:rsidRPr="000646FA">
        <w:rPr>
          <w:rFonts w:ascii="DejaVu Sans Mono" w:eastAsia="Times New Roman" w:hAnsi="DejaVu Sans Mono" w:cs="DejaVu Sans Mono"/>
          <w:color w:val="F2D338"/>
          <w:kern w:val="0"/>
          <w:szCs w:val="26"/>
          <w:lang w:eastAsia="ja-JP"/>
        </w:rPr>
        <w:t>; to latch button states</w:t>
      </w:r>
    </w:p>
    <w:p w14:paraId="78C9372F" w14:textId="77777777" w:rsidR="000646FA" w:rsidRPr="000646FA" w:rsidRDefault="000646FA" w:rsidP="00046A9C">
      <w:pPr>
        <w:widowControl/>
        <w:shd w:val="clear" w:color="auto" w:fill="292D3E"/>
        <w:kinsoku/>
        <w:overflowPunct/>
        <w:autoSpaceDE/>
        <w:autoSpaceDN/>
        <w:spacing w:line="20" w:lineRule="atLeast"/>
        <w:ind w:left="90" w:firstLine="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  </w:t>
      </w:r>
      <w:r w:rsidRPr="000646FA">
        <w:rPr>
          <w:rFonts w:ascii="DejaVu Sans Mono" w:eastAsia="Times New Roman" w:hAnsi="DejaVu Sans Mono" w:cs="DejaVu Sans Mono"/>
          <w:color w:val="E3371E"/>
          <w:kern w:val="0"/>
          <w:szCs w:val="26"/>
          <w:lang w:eastAsia="ja-JP"/>
        </w:rPr>
        <w:t>LDA</w:t>
      </w:r>
      <w:r w:rsidRPr="000646FA">
        <w:rPr>
          <w:rFonts w:ascii="DejaVu Sans Mono" w:eastAsia="Times New Roman" w:hAnsi="DejaVu Sans Mono" w:cs="DejaVu Sans Mono"/>
          <w:color w:val="10C26F"/>
          <w:kern w:val="0"/>
          <w:szCs w:val="26"/>
          <w:lang w:eastAsia="ja-JP"/>
        </w:rPr>
        <w:t xml:space="preserve"> </w:t>
      </w:r>
      <w:r w:rsidRPr="000646FA">
        <w:rPr>
          <w:rFonts w:ascii="DejaVu Sans Mono" w:eastAsia="Times New Roman" w:hAnsi="DejaVu Sans Mono" w:cs="DejaVu Sans Mono"/>
          <w:color w:val="FF7A48"/>
          <w:kern w:val="0"/>
          <w:szCs w:val="26"/>
          <w:lang w:eastAsia="ja-JP"/>
        </w:rPr>
        <w:t>#</w:t>
      </w:r>
      <w:r w:rsidRPr="000646FA">
        <w:rPr>
          <w:rFonts w:ascii="DejaVu Sans Mono" w:eastAsia="Times New Roman" w:hAnsi="DejaVu Sans Mono" w:cs="DejaVu Sans Mono"/>
          <w:color w:val="07E2FA"/>
          <w:kern w:val="0"/>
          <w:szCs w:val="26"/>
          <w:lang w:eastAsia="ja-JP"/>
        </w:rPr>
        <w:t>$01</w:t>
      </w:r>
    </w:p>
    <w:p w14:paraId="5A570394" w14:textId="77777777" w:rsidR="000646FA" w:rsidRPr="000646FA" w:rsidRDefault="000646FA" w:rsidP="00046A9C">
      <w:pPr>
        <w:widowControl/>
        <w:shd w:val="clear" w:color="auto" w:fill="292D3E"/>
        <w:kinsoku/>
        <w:overflowPunct/>
        <w:autoSpaceDE/>
        <w:autoSpaceDN/>
        <w:spacing w:line="20" w:lineRule="atLeast"/>
        <w:ind w:left="90" w:firstLine="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  </w:t>
      </w:r>
      <w:r w:rsidRPr="000646FA">
        <w:rPr>
          <w:rFonts w:ascii="DejaVu Sans Mono" w:eastAsia="Times New Roman" w:hAnsi="DejaVu Sans Mono" w:cs="DejaVu Sans Mono"/>
          <w:color w:val="E3371E"/>
          <w:kern w:val="0"/>
          <w:szCs w:val="26"/>
          <w:lang w:eastAsia="ja-JP"/>
        </w:rPr>
        <w:t>STA</w:t>
      </w:r>
      <w:r w:rsidRPr="000646FA">
        <w:rPr>
          <w:rFonts w:ascii="DejaVu Sans Mono" w:eastAsia="Times New Roman" w:hAnsi="DejaVu Sans Mono" w:cs="DejaVu Sans Mono"/>
          <w:color w:val="10C26F"/>
          <w:kern w:val="0"/>
          <w:szCs w:val="26"/>
          <w:lang w:eastAsia="ja-JP"/>
        </w:rPr>
        <w:t xml:space="preserve"> CONTROLLER1</w:t>
      </w:r>
    </w:p>
    <w:p w14:paraId="57312832" w14:textId="0E61B936" w:rsidR="000646FA" w:rsidRPr="000646FA" w:rsidRDefault="000646FA" w:rsidP="00046A9C">
      <w:pPr>
        <w:widowControl/>
        <w:shd w:val="clear" w:color="auto" w:fill="292D3E"/>
        <w:kinsoku/>
        <w:overflowPunct/>
        <w:autoSpaceDE/>
        <w:autoSpaceDN/>
        <w:spacing w:line="20" w:lineRule="atLeast"/>
        <w:ind w:left="90" w:firstLine="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  </w:t>
      </w:r>
      <w:r w:rsidRPr="000646FA">
        <w:rPr>
          <w:rFonts w:ascii="DejaVu Sans Mono" w:eastAsia="Times New Roman" w:hAnsi="DejaVu Sans Mono" w:cs="DejaVu Sans Mono"/>
          <w:color w:val="E3371E"/>
          <w:kern w:val="0"/>
          <w:szCs w:val="26"/>
          <w:lang w:eastAsia="ja-JP"/>
        </w:rPr>
        <w:t>LDA</w:t>
      </w:r>
      <w:r w:rsidRPr="000646FA">
        <w:rPr>
          <w:rFonts w:ascii="DejaVu Sans Mono" w:eastAsia="Times New Roman" w:hAnsi="DejaVu Sans Mono" w:cs="DejaVu Sans Mono"/>
          <w:color w:val="10C26F"/>
          <w:kern w:val="0"/>
          <w:szCs w:val="26"/>
          <w:lang w:eastAsia="ja-JP"/>
        </w:rPr>
        <w:t xml:space="preserve"> </w:t>
      </w:r>
      <w:r w:rsidRPr="000646FA">
        <w:rPr>
          <w:rFonts w:ascii="DejaVu Sans Mono" w:eastAsia="Times New Roman" w:hAnsi="DejaVu Sans Mono" w:cs="DejaVu Sans Mono"/>
          <w:color w:val="FF7A48"/>
          <w:kern w:val="0"/>
          <w:szCs w:val="26"/>
          <w:lang w:eastAsia="ja-JP"/>
        </w:rPr>
        <w:t>#</w:t>
      </w:r>
      <w:r w:rsidRPr="000646FA">
        <w:rPr>
          <w:rFonts w:ascii="DejaVu Sans Mono" w:eastAsia="Times New Roman" w:hAnsi="DejaVu Sans Mono" w:cs="DejaVu Sans Mono"/>
          <w:color w:val="07E2FA"/>
          <w:kern w:val="0"/>
          <w:szCs w:val="26"/>
          <w:lang w:eastAsia="ja-JP"/>
        </w:rPr>
        <w:t>$00</w:t>
      </w:r>
    </w:p>
    <w:p w14:paraId="13DFE16E" w14:textId="77777777" w:rsidR="000646FA" w:rsidRPr="000646FA" w:rsidRDefault="000646FA" w:rsidP="00046A9C">
      <w:pPr>
        <w:widowControl/>
        <w:shd w:val="clear" w:color="auto" w:fill="292D3E"/>
        <w:kinsoku/>
        <w:overflowPunct/>
        <w:autoSpaceDE/>
        <w:autoSpaceDN/>
        <w:spacing w:line="20" w:lineRule="atLeast"/>
        <w:ind w:left="90" w:firstLine="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  </w:t>
      </w:r>
      <w:r w:rsidRPr="000646FA">
        <w:rPr>
          <w:rFonts w:ascii="DejaVu Sans Mono" w:eastAsia="Times New Roman" w:hAnsi="DejaVu Sans Mono" w:cs="DejaVu Sans Mono"/>
          <w:color w:val="E3371E"/>
          <w:kern w:val="0"/>
          <w:szCs w:val="26"/>
          <w:lang w:eastAsia="ja-JP"/>
        </w:rPr>
        <w:t>STA</w:t>
      </w:r>
      <w:r w:rsidRPr="000646FA">
        <w:rPr>
          <w:rFonts w:ascii="DejaVu Sans Mono" w:eastAsia="Times New Roman" w:hAnsi="DejaVu Sans Mono" w:cs="DejaVu Sans Mono"/>
          <w:color w:val="10C26F"/>
          <w:kern w:val="0"/>
          <w:szCs w:val="26"/>
          <w:lang w:eastAsia="ja-JP"/>
        </w:rPr>
        <w:t xml:space="preserve"> CONTROLLER1</w:t>
      </w:r>
    </w:p>
    <w:p w14:paraId="0ED7F595" w14:textId="77777777" w:rsidR="000646FA" w:rsidRPr="000646FA" w:rsidRDefault="000646FA" w:rsidP="00046A9C">
      <w:pPr>
        <w:widowControl/>
        <w:shd w:val="clear" w:color="auto" w:fill="292D3E"/>
        <w:kinsoku/>
        <w:overflowPunct/>
        <w:autoSpaceDE/>
        <w:autoSpaceDN/>
        <w:spacing w:line="20" w:lineRule="atLeast"/>
        <w:ind w:left="90" w:firstLine="0"/>
        <w:jc w:val="left"/>
        <w:rPr>
          <w:rFonts w:ascii="DejaVu Sans Mono" w:eastAsia="Times New Roman" w:hAnsi="DejaVu Sans Mono" w:cs="DejaVu Sans Mono"/>
          <w:color w:val="88030F"/>
          <w:kern w:val="0"/>
          <w:szCs w:val="26"/>
          <w:shd w:val="clear" w:color="auto" w:fill="292D3E"/>
          <w:lang w:eastAsia="ja-JP"/>
        </w:rPr>
      </w:pPr>
    </w:p>
    <w:p w14:paraId="0DF50696" w14:textId="77777777" w:rsidR="000646FA" w:rsidRPr="000646FA" w:rsidRDefault="000646FA" w:rsidP="00046A9C">
      <w:pPr>
        <w:widowControl/>
        <w:shd w:val="clear" w:color="auto" w:fill="292D3E"/>
        <w:kinsoku/>
        <w:overflowPunct/>
        <w:autoSpaceDE/>
        <w:autoSpaceDN/>
        <w:spacing w:line="20" w:lineRule="atLeast"/>
        <w:ind w:left="90" w:firstLine="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  </w:t>
      </w:r>
      <w:r w:rsidRPr="000646FA">
        <w:rPr>
          <w:rFonts w:ascii="DejaVu Sans Mono" w:eastAsia="Times New Roman" w:hAnsi="DejaVu Sans Mono" w:cs="DejaVu Sans Mono"/>
          <w:color w:val="E3371E"/>
          <w:kern w:val="0"/>
          <w:szCs w:val="26"/>
          <w:lang w:eastAsia="ja-JP"/>
        </w:rPr>
        <w:t>LDA</w:t>
      </w:r>
      <w:r w:rsidRPr="000646FA">
        <w:rPr>
          <w:rFonts w:ascii="DejaVu Sans Mono" w:eastAsia="Times New Roman" w:hAnsi="DejaVu Sans Mono" w:cs="DejaVu Sans Mono"/>
          <w:color w:val="10C26F"/>
          <w:kern w:val="0"/>
          <w:szCs w:val="26"/>
          <w:lang w:eastAsia="ja-JP"/>
        </w:rPr>
        <w:t xml:space="preserve"> </w:t>
      </w:r>
      <w:r w:rsidRPr="000646FA">
        <w:rPr>
          <w:rFonts w:ascii="DejaVu Sans Mono" w:eastAsia="Times New Roman" w:hAnsi="DejaVu Sans Mono" w:cs="DejaVu Sans Mono"/>
          <w:color w:val="FF7A48"/>
          <w:kern w:val="0"/>
          <w:szCs w:val="26"/>
          <w:lang w:eastAsia="ja-JP"/>
        </w:rPr>
        <w:t>#</w:t>
      </w:r>
      <w:r w:rsidRPr="000646FA">
        <w:rPr>
          <w:rFonts w:ascii="DejaVu Sans Mono" w:eastAsia="Times New Roman" w:hAnsi="DejaVu Sans Mono" w:cs="DejaVu Sans Mono"/>
          <w:color w:val="06BDD1"/>
          <w:kern w:val="0"/>
          <w:szCs w:val="26"/>
          <w:lang w:eastAsia="ja-JP"/>
        </w:rPr>
        <w:t>%00000001</w:t>
      </w:r>
    </w:p>
    <w:p w14:paraId="0C0A577A" w14:textId="77777777" w:rsidR="000646FA" w:rsidRPr="000646FA" w:rsidRDefault="000646FA" w:rsidP="00046A9C">
      <w:pPr>
        <w:widowControl/>
        <w:shd w:val="clear" w:color="auto" w:fill="292D3E"/>
        <w:kinsoku/>
        <w:overflowPunct/>
        <w:autoSpaceDE/>
        <w:autoSpaceDN/>
        <w:spacing w:line="20" w:lineRule="atLeast"/>
        <w:ind w:left="90" w:firstLine="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  </w:t>
      </w:r>
      <w:r w:rsidRPr="000646FA">
        <w:rPr>
          <w:rFonts w:ascii="DejaVu Sans Mono" w:eastAsia="Times New Roman" w:hAnsi="DejaVu Sans Mono" w:cs="DejaVu Sans Mono"/>
          <w:color w:val="E3371E"/>
          <w:kern w:val="0"/>
          <w:szCs w:val="26"/>
          <w:lang w:eastAsia="ja-JP"/>
        </w:rPr>
        <w:t>STA</w:t>
      </w:r>
      <w:r w:rsidRPr="000646FA">
        <w:rPr>
          <w:rFonts w:ascii="DejaVu Sans Mono" w:eastAsia="Times New Roman" w:hAnsi="DejaVu Sans Mono" w:cs="DejaVu Sans Mono"/>
          <w:color w:val="10C26F"/>
          <w:kern w:val="0"/>
          <w:szCs w:val="26"/>
          <w:lang w:eastAsia="ja-JP"/>
        </w:rPr>
        <w:t xml:space="preserve"> pad1</w:t>
      </w:r>
    </w:p>
    <w:p w14:paraId="03CA9287" w14:textId="77777777" w:rsidR="000646FA" w:rsidRPr="000646FA" w:rsidRDefault="000646FA" w:rsidP="00046A9C">
      <w:pPr>
        <w:widowControl/>
        <w:shd w:val="clear" w:color="auto" w:fill="292D3E"/>
        <w:kinsoku/>
        <w:overflowPunct/>
        <w:autoSpaceDE/>
        <w:autoSpaceDN/>
        <w:spacing w:line="20" w:lineRule="atLeast"/>
        <w:ind w:left="90" w:firstLine="0"/>
        <w:jc w:val="left"/>
        <w:rPr>
          <w:rFonts w:ascii="DejaVu Sans Mono" w:eastAsia="Times New Roman" w:hAnsi="DejaVu Sans Mono" w:cs="DejaVu Sans Mono"/>
          <w:color w:val="88030F"/>
          <w:kern w:val="0"/>
          <w:szCs w:val="26"/>
          <w:shd w:val="clear" w:color="auto" w:fill="292D3E"/>
          <w:lang w:eastAsia="ja-JP"/>
        </w:rPr>
      </w:pPr>
    </w:p>
    <w:p w14:paraId="0D640928" w14:textId="77777777" w:rsidR="000646FA" w:rsidRPr="000646FA" w:rsidRDefault="000646FA" w:rsidP="00046A9C">
      <w:pPr>
        <w:widowControl/>
        <w:shd w:val="clear" w:color="auto" w:fill="292D3E"/>
        <w:kinsoku/>
        <w:overflowPunct/>
        <w:autoSpaceDE/>
        <w:autoSpaceDN/>
        <w:spacing w:line="20" w:lineRule="atLeast"/>
        <w:ind w:left="90" w:firstLine="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get_buttons:</w:t>
      </w:r>
    </w:p>
    <w:p w14:paraId="51BFFB47" w14:textId="066B534D" w:rsidR="000646FA" w:rsidRPr="000646FA" w:rsidRDefault="000646FA" w:rsidP="00046A9C">
      <w:pPr>
        <w:widowControl/>
        <w:shd w:val="clear" w:color="auto" w:fill="292D3E"/>
        <w:kinsoku/>
        <w:overflowPunct/>
        <w:autoSpaceDE/>
        <w:autoSpaceDN/>
        <w:spacing w:line="20" w:lineRule="atLeast"/>
        <w:ind w:left="90" w:firstLine="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  </w:t>
      </w:r>
      <w:r w:rsidRPr="000646FA">
        <w:rPr>
          <w:rFonts w:ascii="DejaVu Sans Mono" w:eastAsia="Times New Roman" w:hAnsi="DejaVu Sans Mono" w:cs="DejaVu Sans Mono"/>
          <w:color w:val="E3371E"/>
          <w:kern w:val="0"/>
          <w:szCs w:val="26"/>
          <w:lang w:eastAsia="ja-JP"/>
        </w:rPr>
        <w:t>LDA</w:t>
      </w:r>
      <w:r w:rsidRPr="000646FA">
        <w:rPr>
          <w:rFonts w:ascii="DejaVu Sans Mono" w:eastAsia="Times New Roman" w:hAnsi="DejaVu Sans Mono" w:cs="DejaVu Sans Mono"/>
          <w:color w:val="10C26F"/>
          <w:kern w:val="0"/>
          <w:szCs w:val="26"/>
          <w:lang w:eastAsia="ja-JP"/>
        </w:rPr>
        <w:t xml:space="preserve"> CONTROLLER1 </w:t>
      </w:r>
      <w:r w:rsidRPr="000646FA">
        <w:rPr>
          <w:rFonts w:ascii="DejaVu Sans Mono" w:eastAsia="Times New Roman" w:hAnsi="DejaVu Sans Mono" w:cs="DejaVu Sans Mono"/>
          <w:color w:val="F2D338"/>
          <w:kern w:val="0"/>
          <w:szCs w:val="26"/>
          <w:lang w:eastAsia="ja-JP"/>
        </w:rPr>
        <w:t>; Read next button's state</w:t>
      </w:r>
    </w:p>
    <w:p w14:paraId="4D17B207" w14:textId="77777777" w:rsidR="000646FA" w:rsidRPr="000646FA" w:rsidRDefault="000646FA" w:rsidP="00046A9C">
      <w:pPr>
        <w:widowControl/>
        <w:shd w:val="clear" w:color="auto" w:fill="292D3E"/>
        <w:kinsoku/>
        <w:overflowPunct/>
        <w:autoSpaceDE/>
        <w:autoSpaceDN/>
        <w:spacing w:line="20" w:lineRule="atLeast"/>
        <w:ind w:left="90" w:firstLine="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  </w:t>
      </w:r>
      <w:r w:rsidRPr="000646FA">
        <w:rPr>
          <w:rFonts w:ascii="DejaVu Sans Mono" w:eastAsia="Times New Roman" w:hAnsi="DejaVu Sans Mono" w:cs="DejaVu Sans Mono"/>
          <w:color w:val="E3371E"/>
          <w:kern w:val="0"/>
          <w:szCs w:val="26"/>
          <w:lang w:eastAsia="ja-JP"/>
        </w:rPr>
        <w:t>LSR</w:t>
      </w:r>
      <w:r w:rsidRPr="000646FA">
        <w:rPr>
          <w:rFonts w:ascii="DejaVu Sans Mono" w:eastAsia="Times New Roman" w:hAnsi="DejaVu Sans Mono" w:cs="DejaVu Sans Mono"/>
          <w:color w:val="10C26F"/>
          <w:kern w:val="0"/>
          <w:szCs w:val="26"/>
          <w:lang w:eastAsia="ja-JP"/>
        </w:rPr>
        <w:t xml:space="preserve"> </w:t>
      </w:r>
      <w:r w:rsidRPr="000646FA">
        <w:rPr>
          <w:rFonts w:ascii="DejaVu Sans Mono" w:eastAsia="Times New Roman" w:hAnsi="DejaVu Sans Mono" w:cs="DejaVu Sans Mono"/>
          <w:color w:val="FF7A48"/>
          <w:kern w:val="0"/>
          <w:szCs w:val="26"/>
          <w:lang w:eastAsia="ja-JP"/>
        </w:rPr>
        <w:t>A</w:t>
      </w:r>
      <w:r w:rsidRPr="000646FA">
        <w:rPr>
          <w:rFonts w:ascii="DejaVu Sans Mono" w:eastAsia="Times New Roman" w:hAnsi="DejaVu Sans Mono" w:cs="DejaVu Sans Mono"/>
          <w:color w:val="10C26F"/>
          <w:kern w:val="0"/>
          <w:szCs w:val="26"/>
          <w:lang w:eastAsia="ja-JP"/>
        </w:rPr>
        <w:t xml:space="preserve">           </w:t>
      </w:r>
      <w:r w:rsidRPr="000646FA">
        <w:rPr>
          <w:rFonts w:ascii="DejaVu Sans Mono" w:eastAsia="Times New Roman" w:hAnsi="DejaVu Sans Mono" w:cs="DejaVu Sans Mono"/>
          <w:color w:val="F2D338"/>
          <w:kern w:val="0"/>
          <w:szCs w:val="26"/>
          <w:lang w:eastAsia="ja-JP"/>
        </w:rPr>
        <w:t>; Shift button state right, into carry flag</w:t>
      </w:r>
    </w:p>
    <w:p w14:paraId="21158B37" w14:textId="77777777" w:rsidR="000646FA" w:rsidRPr="000646FA" w:rsidRDefault="000646FA" w:rsidP="00046A9C">
      <w:pPr>
        <w:widowControl/>
        <w:shd w:val="clear" w:color="auto" w:fill="292D3E"/>
        <w:kinsoku/>
        <w:overflowPunct/>
        <w:autoSpaceDE/>
        <w:autoSpaceDN/>
        <w:spacing w:line="20" w:lineRule="atLeast"/>
        <w:ind w:left="90" w:firstLine="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  </w:t>
      </w:r>
      <w:r w:rsidRPr="000646FA">
        <w:rPr>
          <w:rFonts w:ascii="DejaVu Sans Mono" w:eastAsia="Times New Roman" w:hAnsi="DejaVu Sans Mono" w:cs="DejaVu Sans Mono"/>
          <w:color w:val="E3371E"/>
          <w:kern w:val="0"/>
          <w:szCs w:val="26"/>
          <w:lang w:eastAsia="ja-JP"/>
        </w:rPr>
        <w:t>ROL</w:t>
      </w:r>
      <w:r w:rsidRPr="000646FA">
        <w:rPr>
          <w:rFonts w:ascii="DejaVu Sans Mono" w:eastAsia="Times New Roman" w:hAnsi="DejaVu Sans Mono" w:cs="DejaVu Sans Mono"/>
          <w:color w:val="10C26F"/>
          <w:kern w:val="0"/>
          <w:szCs w:val="26"/>
          <w:lang w:eastAsia="ja-JP"/>
        </w:rPr>
        <w:t xml:space="preserve"> pad1        </w:t>
      </w:r>
      <w:r w:rsidRPr="000646FA">
        <w:rPr>
          <w:rFonts w:ascii="DejaVu Sans Mono" w:eastAsia="Times New Roman" w:hAnsi="DejaVu Sans Mono" w:cs="DejaVu Sans Mono"/>
          <w:color w:val="F2D338"/>
          <w:kern w:val="0"/>
          <w:szCs w:val="26"/>
          <w:lang w:eastAsia="ja-JP"/>
        </w:rPr>
        <w:t>; Rotate button state from carry flag</w:t>
      </w:r>
    </w:p>
    <w:p w14:paraId="528A7A32" w14:textId="77777777" w:rsidR="000646FA" w:rsidRPr="000646FA" w:rsidRDefault="000646FA" w:rsidP="00046A9C">
      <w:pPr>
        <w:widowControl/>
        <w:shd w:val="clear" w:color="auto" w:fill="292D3E"/>
        <w:kinsoku/>
        <w:overflowPunct/>
        <w:autoSpaceDE/>
        <w:autoSpaceDN/>
        <w:spacing w:line="20" w:lineRule="atLeast"/>
        <w:ind w:left="90" w:firstLine="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                  </w:t>
      </w:r>
      <w:r w:rsidRPr="000646FA">
        <w:rPr>
          <w:rFonts w:ascii="DejaVu Sans Mono" w:eastAsia="Times New Roman" w:hAnsi="DejaVu Sans Mono" w:cs="DejaVu Sans Mono"/>
          <w:color w:val="F2D338"/>
          <w:kern w:val="0"/>
          <w:szCs w:val="26"/>
          <w:lang w:eastAsia="ja-JP"/>
        </w:rPr>
        <w:t>; onto right side of pad1</w:t>
      </w:r>
    </w:p>
    <w:p w14:paraId="257EB95E" w14:textId="77777777" w:rsidR="000646FA" w:rsidRPr="000646FA" w:rsidRDefault="000646FA" w:rsidP="00046A9C">
      <w:pPr>
        <w:widowControl/>
        <w:shd w:val="clear" w:color="auto" w:fill="292D3E"/>
        <w:kinsoku/>
        <w:overflowPunct/>
        <w:autoSpaceDE/>
        <w:autoSpaceDN/>
        <w:spacing w:line="20" w:lineRule="atLeast"/>
        <w:ind w:left="90" w:firstLine="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                  </w:t>
      </w:r>
      <w:r w:rsidRPr="000646FA">
        <w:rPr>
          <w:rFonts w:ascii="DejaVu Sans Mono" w:eastAsia="Times New Roman" w:hAnsi="DejaVu Sans Mono" w:cs="DejaVu Sans Mono"/>
          <w:color w:val="F2D338"/>
          <w:kern w:val="0"/>
          <w:szCs w:val="26"/>
          <w:lang w:eastAsia="ja-JP"/>
        </w:rPr>
        <w:t>; and leftmost 0 of pad1 into carry flag</w:t>
      </w:r>
    </w:p>
    <w:p w14:paraId="0999FF87" w14:textId="77777777" w:rsidR="000646FA" w:rsidRPr="000646FA" w:rsidRDefault="000646FA" w:rsidP="00046A9C">
      <w:pPr>
        <w:widowControl/>
        <w:shd w:val="clear" w:color="auto" w:fill="292D3E"/>
        <w:kinsoku/>
        <w:overflowPunct/>
        <w:autoSpaceDE/>
        <w:autoSpaceDN/>
        <w:spacing w:line="20" w:lineRule="atLeast"/>
        <w:ind w:left="90" w:firstLine="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  </w:t>
      </w:r>
      <w:r w:rsidRPr="000646FA">
        <w:rPr>
          <w:rFonts w:ascii="DejaVu Sans Mono" w:eastAsia="Times New Roman" w:hAnsi="DejaVu Sans Mono" w:cs="DejaVu Sans Mono"/>
          <w:color w:val="E3371E"/>
          <w:kern w:val="0"/>
          <w:szCs w:val="26"/>
          <w:lang w:eastAsia="ja-JP"/>
        </w:rPr>
        <w:t>BCC</w:t>
      </w:r>
      <w:r w:rsidRPr="000646FA">
        <w:rPr>
          <w:rFonts w:ascii="DejaVu Sans Mono" w:eastAsia="Times New Roman" w:hAnsi="DejaVu Sans Mono" w:cs="DejaVu Sans Mono"/>
          <w:color w:val="10C26F"/>
          <w:kern w:val="0"/>
          <w:szCs w:val="26"/>
          <w:lang w:eastAsia="ja-JP"/>
        </w:rPr>
        <w:t xml:space="preserve"> get_buttons </w:t>
      </w:r>
      <w:r w:rsidRPr="000646FA">
        <w:rPr>
          <w:rFonts w:ascii="DejaVu Sans Mono" w:eastAsia="Times New Roman" w:hAnsi="DejaVu Sans Mono" w:cs="DejaVu Sans Mono"/>
          <w:color w:val="F2D338"/>
          <w:kern w:val="0"/>
          <w:szCs w:val="26"/>
          <w:lang w:eastAsia="ja-JP"/>
        </w:rPr>
        <w:t>; Continue until original "1" is in carry flag</w:t>
      </w:r>
    </w:p>
    <w:p w14:paraId="73EC903E" w14:textId="77777777" w:rsidR="000646FA" w:rsidRPr="000646FA" w:rsidRDefault="000646FA" w:rsidP="00046A9C">
      <w:pPr>
        <w:widowControl/>
        <w:shd w:val="clear" w:color="auto" w:fill="292D3E"/>
        <w:kinsoku/>
        <w:overflowPunct/>
        <w:autoSpaceDE/>
        <w:autoSpaceDN/>
        <w:spacing w:line="20" w:lineRule="atLeast"/>
        <w:ind w:left="90" w:firstLine="0"/>
        <w:jc w:val="left"/>
        <w:rPr>
          <w:rFonts w:ascii="DejaVu Sans Mono" w:eastAsia="Times New Roman" w:hAnsi="DejaVu Sans Mono" w:cs="DejaVu Sans Mono"/>
          <w:color w:val="88030F"/>
          <w:kern w:val="0"/>
          <w:szCs w:val="26"/>
          <w:shd w:val="clear" w:color="auto" w:fill="292D3E"/>
          <w:lang w:eastAsia="ja-JP"/>
        </w:rPr>
      </w:pPr>
    </w:p>
    <w:p w14:paraId="55668F30" w14:textId="77777777" w:rsidR="000646FA" w:rsidRPr="000646FA" w:rsidRDefault="000646FA" w:rsidP="00046A9C">
      <w:pPr>
        <w:widowControl/>
        <w:shd w:val="clear" w:color="auto" w:fill="292D3E"/>
        <w:kinsoku/>
        <w:overflowPunct/>
        <w:autoSpaceDE/>
        <w:autoSpaceDN/>
        <w:spacing w:line="20" w:lineRule="atLeast"/>
        <w:ind w:left="90" w:firstLine="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  </w:t>
      </w:r>
      <w:r w:rsidRPr="000646FA">
        <w:rPr>
          <w:rFonts w:ascii="DejaVu Sans Mono" w:eastAsia="Times New Roman" w:hAnsi="DejaVu Sans Mono" w:cs="DejaVu Sans Mono"/>
          <w:color w:val="E3371E"/>
          <w:kern w:val="0"/>
          <w:szCs w:val="26"/>
          <w:lang w:eastAsia="ja-JP"/>
        </w:rPr>
        <w:t>PLP</w:t>
      </w:r>
    </w:p>
    <w:p w14:paraId="5A8FF73B" w14:textId="77777777" w:rsidR="000646FA" w:rsidRPr="000646FA" w:rsidRDefault="000646FA" w:rsidP="00046A9C">
      <w:pPr>
        <w:widowControl/>
        <w:shd w:val="clear" w:color="auto" w:fill="292D3E"/>
        <w:kinsoku/>
        <w:overflowPunct/>
        <w:autoSpaceDE/>
        <w:autoSpaceDN/>
        <w:spacing w:line="20" w:lineRule="atLeast"/>
        <w:ind w:left="90" w:firstLine="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  </w:t>
      </w:r>
      <w:r w:rsidRPr="000646FA">
        <w:rPr>
          <w:rFonts w:ascii="DejaVu Sans Mono" w:eastAsia="Times New Roman" w:hAnsi="DejaVu Sans Mono" w:cs="DejaVu Sans Mono"/>
          <w:color w:val="E3371E"/>
          <w:kern w:val="0"/>
          <w:szCs w:val="26"/>
          <w:lang w:eastAsia="ja-JP"/>
        </w:rPr>
        <w:t>PLA</w:t>
      </w:r>
    </w:p>
    <w:p w14:paraId="600C879F" w14:textId="77777777" w:rsidR="000646FA" w:rsidRPr="000646FA" w:rsidRDefault="000646FA" w:rsidP="00046A9C">
      <w:pPr>
        <w:widowControl/>
        <w:shd w:val="clear" w:color="auto" w:fill="292D3E"/>
        <w:kinsoku/>
        <w:overflowPunct/>
        <w:autoSpaceDE/>
        <w:autoSpaceDN/>
        <w:spacing w:line="20" w:lineRule="atLeast"/>
        <w:ind w:left="90" w:firstLine="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  </w:t>
      </w:r>
      <w:r w:rsidRPr="000646FA">
        <w:rPr>
          <w:rFonts w:ascii="DejaVu Sans Mono" w:eastAsia="Times New Roman" w:hAnsi="DejaVu Sans Mono" w:cs="DejaVu Sans Mono"/>
          <w:color w:val="E3371E"/>
          <w:kern w:val="0"/>
          <w:szCs w:val="26"/>
          <w:lang w:eastAsia="ja-JP"/>
        </w:rPr>
        <w:t>TAX</w:t>
      </w:r>
    </w:p>
    <w:p w14:paraId="5BBBBBE5" w14:textId="77777777" w:rsidR="000646FA" w:rsidRPr="000646FA" w:rsidRDefault="000646FA" w:rsidP="00046A9C">
      <w:pPr>
        <w:widowControl/>
        <w:shd w:val="clear" w:color="auto" w:fill="292D3E"/>
        <w:kinsoku/>
        <w:overflowPunct/>
        <w:autoSpaceDE/>
        <w:autoSpaceDN/>
        <w:spacing w:line="20" w:lineRule="atLeast"/>
        <w:ind w:left="90" w:firstLine="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  </w:t>
      </w:r>
      <w:r w:rsidRPr="000646FA">
        <w:rPr>
          <w:rFonts w:ascii="DejaVu Sans Mono" w:eastAsia="Times New Roman" w:hAnsi="DejaVu Sans Mono" w:cs="DejaVu Sans Mono"/>
          <w:color w:val="E3371E"/>
          <w:kern w:val="0"/>
          <w:szCs w:val="26"/>
          <w:lang w:eastAsia="ja-JP"/>
        </w:rPr>
        <w:t>PLA</w:t>
      </w:r>
    </w:p>
    <w:p w14:paraId="4C2437ED" w14:textId="18B44C45" w:rsidR="000646FA" w:rsidRPr="000646FA" w:rsidRDefault="000646FA" w:rsidP="00046A9C">
      <w:pPr>
        <w:widowControl/>
        <w:shd w:val="clear" w:color="auto" w:fill="292D3E"/>
        <w:kinsoku/>
        <w:overflowPunct/>
        <w:autoSpaceDE/>
        <w:autoSpaceDN/>
        <w:spacing w:line="20" w:lineRule="atLeast"/>
        <w:ind w:left="90" w:firstLine="0"/>
        <w:jc w:val="left"/>
        <w:rPr>
          <w:rFonts w:ascii="DejaVu Sans Mono" w:eastAsia="Times New Roman" w:hAnsi="DejaVu Sans Mono" w:cs="DejaVu Sans Mono"/>
          <w:color w:val="88030F"/>
          <w:kern w:val="0"/>
          <w:szCs w:val="26"/>
          <w:shd w:val="clear" w:color="auto" w:fill="292D3E"/>
          <w:lang w:eastAsia="ja-JP"/>
        </w:rPr>
      </w:pPr>
      <w:r w:rsidRPr="000646FA">
        <w:rPr>
          <w:rFonts w:ascii="DejaVu Sans Mono" w:eastAsia="Times New Roman" w:hAnsi="DejaVu Sans Mono" w:cs="DejaVu Sans Mono"/>
          <w:color w:val="10C26F"/>
          <w:kern w:val="0"/>
          <w:szCs w:val="26"/>
          <w:lang w:eastAsia="ja-JP"/>
        </w:rPr>
        <w:t xml:space="preserve">  </w:t>
      </w:r>
      <w:r w:rsidRPr="000646FA">
        <w:rPr>
          <w:rFonts w:ascii="DejaVu Sans Mono" w:eastAsia="Times New Roman" w:hAnsi="DejaVu Sans Mono" w:cs="DejaVu Sans Mono"/>
          <w:color w:val="E3371E"/>
          <w:kern w:val="0"/>
          <w:szCs w:val="26"/>
          <w:lang w:eastAsia="ja-JP"/>
        </w:rPr>
        <w:t>RTS</w:t>
      </w:r>
    </w:p>
    <w:p w14:paraId="05E6F3B5" w14:textId="6E153978" w:rsidR="000646FA" w:rsidRPr="000646FA" w:rsidRDefault="000646FA" w:rsidP="00046A9C">
      <w:pPr>
        <w:shd w:val="clear" w:color="auto" w:fill="292D3E"/>
        <w:spacing w:line="20" w:lineRule="atLeast"/>
        <w:ind w:left="90" w:firstLine="0"/>
        <w:rPr>
          <w:szCs w:val="26"/>
        </w:rPr>
      </w:pPr>
      <w:r w:rsidRPr="000646FA">
        <w:rPr>
          <w:rFonts w:ascii="DejaVu Sans Mono" w:eastAsia="Times New Roman" w:hAnsi="DejaVu Sans Mono" w:cs="DejaVu Sans Mono"/>
          <w:color w:val="10C26F"/>
          <w:kern w:val="0"/>
          <w:szCs w:val="26"/>
          <w:lang w:eastAsia="ja-JP"/>
        </w:rPr>
        <w:t>.endproc</w:t>
      </w:r>
    </w:p>
    <w:p w14:paraId="52F1573A" w14:textId="69E51998" w:rsidR="000646FA" w:rsidRDefault="00993ADC" w:rsidP="00993ADC">
      <w:r w:rsidRPr="00993ADC">
        <w:t xml:space="preserve">One thing to note is the </w:t>
      </w:r>
      <w:r w:rsidRPr="00993ADC">
        <w:rPr>
          <w:rStyle w:val="QuoteChar"/>
        </w:rPr>
        <w:t>.importzp pad1</w:t>
      </w:r>
      <w:r w:rsidRPr="00993ADC">
        <w:t xml:space="preserve"> on line 4 - we will need to make sure that we reserve a byte in zero-page with that name and export it with </w:t>
      </w:r>
      <w:r w:rsidRPr="00993ADC">
        <w:rPr>
          <w:rStyle w:val="QuoteChar"/>
        </w:rPr>
        <w:t>.exportzp</w:t>
      </w:r>
      <w:r w:rsidRPr="00993ADC">
        <w:t xml:space="preserve">. Here is the updated </w:t>
      </w:r>
      <w:r w:rsidRPr="00993ADC">
        <w:rPr>
          <w:rStyle w:val="QuoteChar"/>
        </w:rPr>
        <w:t>ZEROPAGE</w:t>
      </w:r>
      <w:r w:rsidRPr="00993ADC">
        <w:t xml:space="preserve"> segment in our main file (now called </w:t>
      </w:r>
      <w:r w:rsidRPr="00993ADC">
        <w:rPr>
          <w:rStyle w:val="QuoteChar"/>
        </w:rPr>
        <w:t>input.asm</w:t>
      </w:r>
      <w:r w:rsidRPr="00993ADC">
        <w:t>):</w:t>
      </w:r>
    </w:p>
    <w:p w14:paraId="791A1643" w14:textId="3F4A96CC" w:rsidR="00993ADC" w:rsidRPr="00993ADC" w:rsidRDefault="00000000" w:rsidP="00E20237">
      <w:pPr>
        <w:widowControl/>
        <w:shd w:val="clear" w:color="auto" w:fill="292D3E"/>
        <w:kinsoku/>
        <w:overflowPunct/>
        <w:autoSpaceDE/>
        <w:autoSpaceDN/>
        <w:spacing w:before="60" w:after="60" w:line="20" w:lineRule="atLeast"/>
        <w:ind w:firstLine="360"/>
        <w:jc w:val="left"/>
        <w:rPr>
          <w:rFonts w:ascii="DejaVu Sans Mono" w:eastAsia="Times New Roman" w:hAnsi="DejaVu Sans Mono" w:cs="DejaVu Sans Mono"/>
          <w:color w:val="88030F"/>
          <w:kern w:val="0"/>
          <w:szCs w:val="26"/>
          <w:shd w:val="clear" w:color="auto" w:fill="292D3E"/>
          <w:lang w:eastAsia="ja-JP"/>
        </w:rPr>
      </w:pPr>
      <w:r>
        <w:rPr>
          <w:rFonts w:ascii="DejaVu Sans Mono" w:eastAsia="Times New Roman" w:hAnsi="DejaVu Sans Mono" w:cs="DejaVu Sans Mono"/>
          <w:noProof/>
          <w:color w:val="10C26F"/>
          <w:kern w:val="0"/>
          <w:szCs w:val="26"/>
          <w:lang w:eastAsia="ja-JP"/>
        </w:rPr>
        <w:pict w14:anchorId="3C31427B">
          <v:rect id="_x0000_s2208" style="position:absolute;left:0;text-align:left;margin-left:-18.15pt;margin-top:-.2pt;width:21.05pt;height:127.5pt;z-index:251747328;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208" inset="0,0,0,0">
              <w:txbxContent>
                <w:p w14:paraId="272DC3D1" w14:textId="1468D162" w:rsidR="00993ADC" w:rsidRDefault="00993ADC" w:rsidP="00993AD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4</w:t>
                  </w:r>
                </w:p>
                <w:p w14:paraId="21BDFE6C" w14:textId="77777777" w:rsidR="00993ADC" w:rsidRDefault="00993ADC" w:rsidP="00993AD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5</w:t>
                  </w:r>
                </w:p>
                <w:p w14:paraId="10D63261" w14:textId="77777777" w:rsidR="00993ADC" w:rsidRDefault="00993ADC" w:rsidP="00993AD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6</w:t>
                  </w:r>
                </w:p>
                <w:p w14:paraId="04576F1C" w14:textId="77777777" w:rsidR="00993ADC" w:rsidRDefault="00993ADC" w:rsidP="00993AD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7</w:t>
                  </w:r>
                </w:p>
                <w:p w14:paraId="294E3DAB" w14:textId="77777777" w:rsidR="00993ADC" w:rsidRDefault="00993ADC" w:rsidP="00993AD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8</w:t>
                  </w:r>
                </w:p>
                <w:p w14:paraId="39A0A150" w14:textId="77777777" w:rsidR="00993ADC" w:rsidRDefault="00993ADC" w:rsidP="00993AD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9</w:t>
                  </w:r>
                </w:p>
                <w:p w14:paraId="25F7D16B" w14:textId="25DD9AF6" w:rsidR="00993ADC" w:rsidRPr="00176016" w:rsidRDefault="00993ADC" w:rsidP="00993ADC">
                  <w:pPr>
                    <w:spacing w:before="60" w:after="60" w:line="240" w:lineRule="auto"/>
                    <w:ind w:firstLine="0"/>
                    <w:jc w:val="left"/>
                    <w:rPr>
                      <w:rFonts w:ascii="DejaVu Sans Mono" w:hAnsi="DejaVu Sans Mono" w:cs="DejaVu Sans Mono"/>
                      <w:szCs w:val="26"/>
                    </w:rPr>
                  </w:pPr>
                  <w:r>
                    <w:rPr>
                      <w:rFonts w:ascii="DejaVu Sans Mono" w:hAnsi="DejaVu Sans Mono" w:cs="DejaVu Sans Mono"/>
                      <w:szCs w:val="26"/>
                    </w:rPr>
                    <w:t>10</w:t>
                  </w:r>
                </w:p>
              </w:txbxContent>
            </v:textbox>
          </v:rect>
        </w:pict>
      </w:r>
      <w:r w:rsidR="00993ADC" w:rsidRPr="00993ADC">
        <w:rPr>
          <w:rFonts w:ascii="DejaVu Sans Mono" w:eastAsia="Times New Roman" w:hAnsi="DejaVu Sans Mono" w:cs="DejaVu Sans Mono"/>
          <w:color w:val="10C26F"/>
          <w:kern w:val="0"/>
          <w:szCs w:val="26"/>
          <w:lang w:eastAsia="ja-JP"/>
        </w:rPr>
        <w:t>.segment "ZEROPAGE"</w:t>
      </w:r>
    </w:p>
    <w:p w14:paraId="78D4EFAA" w14:textId="77777777" w:rsidR="00993ADC" w:rsidRPr="00993ADC" w:rsidRDefault="00993ADC" w:rsidP="00E20237">
      <w:pPr>
        <w:widowControl/>
        <w:shd w:val="clear" w:color="auto" w:fill="292D3E"/>
        <w:kinsoku/>
        <w:overflowPunct/>
        <w:autoSpaceDE/>
        <w:autoSpaceDN/>
        <w:spacing w:before="60" w:after="60"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993ADC">
        <w:rPr>
          <w:rFonts w:ascii="DejaVu Sans Mono" w:eastAsia="Times New Roman" w:hAnsi="DejaVu Sans Mono" w:cs="DejaVu Sans Mono"/>
          <w:color w:val="10C26F"/>
          <w:kern w:val="0"/>
          <w:szCs w:val="26"/>
          <w:lang w:eastAsia="ja-JP"/>
        </w:rPr>
        <w:t xml:space="preserve">player_x: .res </w:t>
      </w:r>
      <w:r w:rsidRPr="00993ADC">
        <w:rPr>
          <w:rFonts w:ascii="DejaVu Sans Mono" w:eastAsia="Times New Roman" w:hAnsi="DejaVu Sans Mono" w:cs="DejaVu Sans Mono"/>
          <w:color w:val="0593A3"/>
          <w:kern w:val="0"/>
          <w:szCs w:val="26"/>
          <w:lang w:eastAsia="ja-JP"/>
        </w:rPr>
        <w:t>1</w:t>
      </w:r>
    </w:p>
    <w:p w14:paraId="1BFB392E" w14:textId="27ED73A1" w:rsidR="00993ADC" w:rsidRPr="00993ADC" w:rsidRDefault="00993ADC" w:rsidP="00E20237">
      <w:pPr>
        <w:widowControl/>
        <w:shd w:val="clear" w:color="auto" w:fill="292D3E"/>
        <w:kinsoku/>
        <w:overflowPunct/>
        <w:autoSpaceDE/>
        <w:autoSpaceDN/>
        <w:spacing w:before="60" w:after="60"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993ADC">
        <w:rPr>
          <w:rFonts w:ascii="DejaVu Sans Mono" w:eastAsia="Times New Roman" w:hAnsi="DejaVu Sans Mono" w:cs="DejaVu Sans Mono"/>
          <w:color w:val="10C26F"/>
          <w:kern w:val="0"/>
          <w:szCs w:val="26"/>
          <w:lang w:eastAsia="ja-JP"/>
        </w:rPr>
        <w:t xml:space="preserve">player_y: .res </w:t>
      </w:r>
      <w:r w:rsidRPr="00993ADC">
        <w:rPr>
          <w:rFonts w:ascii="DejaVu Sans Mono" w:eastAsia="Times New Roman" w:hAnsi="DejaVu Sans Mono" w:cs="DejaVu Sans Mono"/>
          <w:color w:val="0593A3"/>
          <w:kern w:val="0"/>
          <w:szCs w:val="26"/>
          <w:lang w:eastAsia="ja-JP"/>
        </w:rPr>
        <w:t>1</w:t>
      </w:r>
    </w:p>
    <w:p w14:paraId="0FCD6D42" w14:textId="77777777" w:rsidR="00993ADC" w:rsidRPr="00993ADC" w:rsidRDefault="00993ADC" w:rsidP="00E20237">
      <w:pPr>
        <w:widowControl/>
        <w:shd w:val="clear" w:color="auto" w:fill="292D3E"/>
        <w:kinsoku/>
        <w:overflowPunct/>
        <w:autoSpaceDE/>
        <w:autoSpaceDN/>
        <w:spacing w:before="60" w:after="60"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993ADC">
        <w:rPr>
          <w:rFonts w:ascii="DejaVu Sans Mono" w:eastAsia="Times New Roman" w:hAnsi="DejaVu Sans Mono" w:cs="DejaVu Sans Mono"/>
          <w:color w:val="10C26F"/>
          <w:kern w:val="0"/>
          <w:szCs w:val="26"/>
          <w:lang w:eastAsia="ja-JP"/>
        </w:rPr>
        <w:t xml:space="preserve">scroll: .res </w:t>
      </w:r>
      <w:r w:rsidRPr="00993ADC">
        <w:rPr>
          <w:rFonts w:ascii="DejaVu Sans Mono" w:eastAsia="Times New Roman" w:hAnsi="DejaVu Sans Mono" w:cs="DejaVu Sans Mono"/>
          <w:color w:val="0593A3"/>
          <w:kern w:val="0"/>
          <w:szCs w:val="26"/>
          <w:lang w:eastAsia="ja-JP"/>
        </w:rPr>
        <w:t>1</w:t>
      </w:r>
    </w:p>
    <w:p w14:paraId="56E544C2" w14:textId="77777777" w:rsidR="00993ADC" w:rsidRPr="00993ADC" w:rsidRDefault="00993ADC" w:rsidP="00E20237">
      <w:pPr>
        <w:widowControl/>
        <w:shd w:val="clear" w:color="auto" w:fill="292D3E"/>
        <w:kinsoku/>
        <w:overflowPunct/>
        <w:autoSpaceDE/>
        <w:autoSpaceDN/>
        <w:spacing w:before="60" w:after="60"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993ADC">
        <w:rPr>
          <w:rFonts w:ascii="DejaVu Sans Mono" w:eastAsia="Times New Roman" w:hAnsi="DejaVu Sans Mono" w:cs="DejaVu Sans Mono"/>
          <w:color w:val="10C26F"/>
          <w:kern w:val="0"/>
          <w:szCs w:val="26"/>
          <w:lang w:eastAsia="ja-JP"/>
        </w:rPr>
        <w:t xml:space="preserve">ppuctrl_settings: .res </w:t>
      </w:r>
      <w:r w:rsidRPr="00993ADC">
        <w:rPr>
          <w:rFonts w:ascii="DejaVu Sans Mono" w:eastAsia="Times New Roman" w:hAnsi="DejaVu Sans Mono" w:cs="DejaVu Sans Mono"/>
          <w:color w:val="0593A3"/>
          <w:kern w:val="0"/>
          <w:szCs w:val="26"/>
          <w:lang w:eastAsia="ja-JP"/>
        </w:rPr>
        <w:t>1</w:t>
      </w:r>
    </w:p>
    <w:p w14:paraId="348BA0C4" w14:textId="77777777" w:rsidR="00993ADC" w:rsidRPr="00993ADC" w:rsidRDefault="00993ADC" w:rsidP="00E20237">
      <w:pPr>
        <w:widowControl/>
        <w:shd w:val="clear" w:color="auto" w:fill="292D3E"/>
        <w:kinsoku/>
        <w:overflowPunct/>
        <w:autoSpaceDE/>
        <w:autoSpaceDN/>
        <w:spacing w:before="60" w:after="60"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993ADC">
        <w:rPr>
          <w:rFonts w:ascii="DejaVu Sans Mono" w:eastAsia="Times New Roman" w:hAnsi="DejaVu Sans Mono" w:cs="DejaVu Sans Mono"/>
          <w:color w:val="10C26F"/>
          <w:kern w:val="0"/>
          <w:szCs w:val="26"/>
          <w:lang w:eastAsia="ja-JP"/>
        </w:rPr>
        <w:t xml:space="preserve">pad1: .res </w:t>
      </w:r>
      <w:r w:rsidRPr="00993ADC">
        <w:rPr>
          <w:rFonts w:ascii="DejaVu Sans Mono" w:eastAsia="Times New Roman" w:hAnsi="DejaVu Sans Mono" w:cs="DejaVu Sans Mono"/>
          <w:color w:val="0593A3"/>
          <w:kern w:val="0"/>
          <w:szCs w:val="26"/>
          <w:lang w:eastAsia="ja-JP"/>
        </w:rPr>
        <w:t>1</w:t>
      </w:r>
    </w:p>
    <w:p w14:paraId="668099EE" w14:textId="6BA35452" w:rsidR="00993ADC" w:rsidRPr="00993ADC" w:rsidRDefault="00993ADC" w:rsidP="00E20237">
      <w:pPr>
        <w:shd w:val="clear" w:color="auto" w:fill="292D3E"/>
        <w:spacing w:before="60" w:after="60" w:line="20" w:lineRule="atLeast"/>
        <w:ind w:firstLine="360"/>
        <w:rPr>
          <w:szCs w:val="26"/>
        </w:rPr>
      </w:pPr>
      <w:r w:rsidRPr="00993ADC">
        <w:rPr>
          <w:rFonts w:ascii="DejaVu Sans Mono" w:eastAsia="Times New Roman" w:hAnsi="DejaVu Sans Mono" w:cs="DejaVu Sans Mono"/>
          <w:color w:val="10C26F"/>
          <w:kern w:val="0"/>
          <w:szCs w:val="26"/>
          <w:lang w:eastAsia="ja-JP"/>
        </w:rPr>
        <w:t>.exportzp player_x, player_y, pad1</w:t>
      </w:r>
    </w:p>
    <w:p w14:paraId="5DF72F78" w14:textId="6336C3A7" w:rsidR="00993ADC" w:rsidRDefault="00993ADC" w:rsidP="00993ADC">
      <w:r>
        <w:t>We have a fair number of things that we are keeping track of, but we are only using five of the 256 zero-page addresses available to us. Even so, it’s still important to use zero-page only for things that will be updating frequently, since later additions like audio or tracking a large number of enemies can take up a big chunk of zero-page addresses.</w:t>
      </w:r>
    </w:p>
    <w:p w14:paraId="4262CEF7" w14:textId="64224700" w:rsidR="00993ADC" w:rsidRDefault="00000000" w:rsidP="00993ADC">
      <w:r>
        <w:rPr>
          <w:noProof/>
        </w:rPr>
        <w:lastRenderedPageBreak/>
        <w:pict w14:anchorId="3C31427B">
          <v:rect id="_x0000_s2209" style="position:absolute;left:0;text-align:left;margin-left:-3.9pt;margin-top:18.45pt;width:21.05pt;height:232.5pt;z-index:251748352;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209" inset="0,0,0,0">
              <w:txbxContent>
                <w:p w14:paraId="5AD716DF" w14:textId="21A56A8F" w:rsidR="00993ADC" w:rsidRDefault="004B6371" w:rsidP="00253D3D">
                  <w:pPr>
                    <w:spacing w:line="240" w:lineRule="auto"/>
                    <w:ind w:firstLine="0"/>
                    <w:jc w:val="left"/>
                    <w:rPr>
                      <w:rFonts w:ascii="DejaVu Sans Mono" w:hAnsi="DejaVu Sans Mono" w:cs="DejaVu Sans Mono"/>
                      <w:szCs w:val="26"/>
                    </w:rPr>
                  </w:pPr>
                  <w:r>
                    <w:rPr>
                      <w:rFonts w:ascii="DejaVu Sans Mono" w:hAnsi="DejaVu Sans Mono" w:cs="DejaVu Sans Mono"/>
                      <w:szCs w:val="26"/>
                    </w:rPr>
                    <w:t>18</w:t>
                  </w:r>
                </w:p>
                <w:p w14:paraId="2A87FBDF" w14:textId="63C8EAAA" w:rsidR="004B6371" w:rsidRDefault="004B6371" w:rsidP="00253D3D">
                  <w:pPr>
                    <w:spacing w:line="240" w:lineRule="auto"/>
                    <w:ind w:firstLine="0"/>
                    <w:jc w:val="left"/>
                    <w:rPr>
                      <w:rFonts w:ascii="DejaVu Sans Mono" w:hAnsi="DejaVu Sans Mono" w:cs="DejaVu Sans Mono"/>
                      <w:szCs w:val="26"/>
                    </w:rPr>
                  </w:pPr>
                  <w:r>
                    <w:rPr>
                      <w:rFonts w:ascii="DejaVu Sans Mono" w:hAnsi="DejaVu Sans Mono" w:cs="DejaVu Sans Mono"/>
                      <w:szCs w:val="26"/>
                    </w:rPr>
                    <w:t>19</w:t>
                  </w:r>
                </w:p>
                <w:p w14:paraId="6D1FD207" w14:textId="5A4EE5F7" w:rsidR="004B6371" w:rsidRDefault="004B6371" w:rsidP="00253D3D">
                  <w:pPr>
                    <w:spacing w:line="240" w:lineRule="auto"/>
                    <w:ind w:firstLine="0"/>
                    <w:jc w:val="left"/>
                    <w:rPr>
                      <w:rFonts w:ascii="DejaVu Sans Mono" w:hAnsi="DejaVu Sans Mono" w:cs="DejaVu Sans Mono"/>
                      <w:szCs w:val="26"/>
                    </w:rPr>
                  </w:pPr>
                  <w:r>
                    <w:rPr>
                      <w:rFonts w:ascii="DejaVu Sans Mono" w:hAnsi="DejaVu Sans Mono" w:cs="DejaVu Sans Mono"/>
                      <w:szCs w:val="26"/>
                    </w:rPr>
                    <w:t>20</w:t>
                  </w:r>
                </w:p>
                <w:p w14:paraId="6932991E" w14:textId="20D5DF12" w:rsidR="004B6371" w:rsidRDefault="004B6371" w:rsidP="00253D3D">
                  <w:pPr>
                    <w:spacing w:line="240" w:lineRule="auto"/>
                    <w:ind w:firstLine="0"/>
                    <w:jc w:val="left"/>
                    <w:rPr>
                      <w:rFonts w:ascii="DejaVu Sans Mono" w:hAnsi="DejaVu Sans Mono" w:cs="DejaVu Sans Mono"/>
                      <w:szCs w:val="26"/>
                    </w:rPr>
                  </w:pPr>
                  <w:r>
                    <w:rPr>
                      <w:rFonts w:ascii="DejaVu Sans Mono" w:hAnsi="DejaVu Sans Mono" w:cs="DejaVu Sans Mono"/>
                      <w:szCs w:val="26"/>
                    </w:rPr>
                    <w:t>21</w:t>
                  </w:r>
                </w:p>
                <w:p w14:paraId="4C3DD7BD" w14:textId="03C60117" w:rsidR="004B6371" w:rsidRDefault="004B6371" w:rsidP="00253D3D">
                  <w:pPr>
                    <w:spacing w:line="240" w:lineRule="auto"/>
                    <w:ind w:firstLine="0"/>
                    <w:jc w:val="left"/>
                    <w:rPr>
                      <w:rFonts w:ascii="DejaVu Sans Mono" w:hAnsi="DejaVu Sans Mono" w:cs="DejaVu Sans Mono"/>
                      <w:szCs w:val="26"/>
                    </w:rPr>
                  </w:pPr>
                  <w:r>
                    <w:rPr>
                      <w:rFonts w:ascii="DejaVu Sans Mono" w:hAnsi="DejaVu Sans Mono" w:cs="DejaVu Sans Mono"/>
                      <w:szCs w:val="26"/>
                    </w:rPr>
                    <w:t>22</w:t>
                  </w:r>
                </w:p>
                <w:p w14:paraId="377D10EB" w14:textId="710A8934" w:rsidR="004B6371" w:rsidRDefault="004B6371" w:rsidP="00253D3D">
                  <w:pPr>
                    <w:spacing w:line="240" w:lineRule="auto"/>
                    <w:ind w:firstLine="0"/>
                    <w:jc w:val="left"/>
                    <w:rPr>
                      <w:rFonts w:ascii="DejaVu Sans Mono" w:hAnsi="DejaVu Sans Mono" w:cs="DejaVu Sans Mono"/>
                      <w:szCs w:val="26"/>
                    </w:rPr>
                  </w:pPr>
                  <w:r>
                    <w:rPr>
                      <w:rFonts w:ascii="DejaVu Sans Mono" w:hAnsi="DejaVu Sans Mono" w:cs="DejaVu Sans Mono"/>
                      <w:szCs w:val="26"/>
                    </w:rPr>
                    <w:t>23</w:t>
                  </w:r>
                </w:p>
                <w:p w14:paraId="471F3AFC" w14:textId="28D5F526" w:rsidR="004B6371" w:rsidRDefault="004B6371" w:rsidP="00253D3D">
                  <w:pPr>
                    <w:spacing w:line="240" w:lineRule="auto"/>
                    <w:ind w:firstLine="0"/>
                    <w:jc w:val="left"/>
                    <w:rPr>
                      <w:rFonts w:ascii="DejaVu Sans Mono" w:hAnsi="DejaVu Sans Mono" w:cs="DejaVu Sans Mono"/>
                      <w:szCs w:val="26"/>
                    </w:rPr>
                  </w:pPr>
                  <w:r>
                    <w:rPr>
                      <w:rFonts w:ascii="DejaVu Sans Mono" w:hAnsi="DejaVu Sans Mono" w:cs="DejaVu Sans Mono"/>
                      <w:szCs w:val="26"/>
                    </w:rPr>
                    <w:t>24</w:t>
                  </w:r>
                </w:p>
                <w:p w14:paraId="0270C6F8" w14:textId="4C5F73D7" w:rsidR="004B6371" w:rsidRDefault="004B6371" w:rsidP="00253D3D">
                  <w:pPr>
                    <w:spacing w:line="240" w:lineRule="auto"/>
                    <w:ind w:firstLine="0"/>
                    <w:jc w:val="left"/>
                    <w:rPr>
                      <w:rFonts w:ascii="DejaVu Sans Mono" w:hAnsi="DejaVu Sans Mono" w:cs="DejaVu Sans Mono"/>
                      <w:szCs w:val="26"/>
                    </w:rPr>
                  </w:pPr>
                  <w:r>
                    <w:rPr>
                      <w:rFonts w:ascii="DejaVu Sans Mono" w:hAnsi="DejaVu Sans Mono" w:cs="DejaVu Sans Mono"/>
                      <w:szCs w:val="26"/>
                    </w:rPr>
                    <w:t>25</w:t>
                  </w:r>
                </w:p>
                <w:p w14:paraId="65A11C96" w14:textId="592730CE" w:rsidR="004B6371" w:rsidRDefault="004B6371" w:rsidP="00253D3D">
                  <w:pPr>
                    <w:spacing w:line="240" w:lineRule="auto"/>
                    <w:ind w:firstLine="0"/>
                    <w:jc w:val="left"/>
                    <w:rPr>
                      <w:rFonts w:ascii="DejaVu Sans Mono" w:hAnsi="DejaVu Sans Mono" w:cs="DejaVu Sans Mono"/>
                      <w:szCs w:val="26"/>
                    </w:rPr>
                  </w:pPr>
                  <w:r>
                    <w:rPr>
                      <w:rFonts w:ascii="DejaVu Sans Mono" w:hAnsi="DejaVu Sans Mono" w:cs="DejaVu Sans Mono"/>
                      <w:szCs w:val="26"/>
                    </w:rPr>
                    <w:t>26</w:t>
                  </w:r>
                </w:p>
                <w:p w14:paraId="372B33E6" w14:textId="41214C2D" w:rsidR="004B6371" w:rsidRDefault="004B6371" w:rsidP="00253D3D">
                  <w:pPr>
                    <w:spacing w:line="240" w:lineRule="auto"/>
                    <w:ind w:firstLine="0"/>
                    <w:jc w:val="left"/>
                    <w:rPr>
                      <w:rFonts w:ascii="DejaVu Sans Mono" w:hAnsi="DejaVu Sans Mono" w:cs="DejaVu Sans Mono"/>
                      <w:szCs w:val="26"/>
                    </w:rPr>
                  </w:pPr>
                  <w:r>
                    <w:rPr>
                      <w:rFonts w:ascii="DejaVu Sans Mono" w:hAnsi="DejaVu Sans Mono" w:cs="DejaVu Sans Mono"/>
                      <w:szCs w:val="26"/>
                    </w:rPr>
                    <w:t>27</w:t>
                  </w:r>
                </w:p>
                <w:p w14:paraId="48644BB1" w14:textId="28FA2B87" w:rsidR="004B6371" w:rsidRPr="00176016" w:rsidRDefault="004B6371" w:rsidP="00253D3D">
                  <w:pPr>
                    <w:spacing w:line="240" w:lineRule="auto"/>
                    <w:ind w:firstLine="0"/>
                    <w:jc w:val="left"/>
                    <w:rPr>
                      <w:rFonts w:ascii="DejaVu Sans Mono" w:hAnsi="DejaVu Sans Mono" w:cs="DejaVu Sans Mono"/>
                      <w:szCs w:val="26"/>
                    </w:rPr>
                  </w:pPr>
                  <w:r>
                    <w:rPr>
                      <w:rFonts w:ascii="DejaVu Sans Mono" w:hAnsi="DejaVu Sans Mono" w:cs="DejaVu Sans Mono"/>
                      <w:szCs w:val="26"/>
                    </w:rPr>
                    <w:t>28</w:t>
                  </w:r>
                </w:p>
              </w:txbxContent>
            </v:textbox>
          </v:rect>
        </w:pict>
      </w:r>
      <w:r w:rsidR="00993ADC">
        <w:t>Next, let’s update the NMI handler to read controller state once per frame:</w:t>
      </w:r>
    </w:p>
    <w:p w14:paraId="2D1D4162" w14:textId="77777777" w:rsidR="00993ADC" w:rsidRPr="00993ADC" w:rsidRDefault="00993ADC" w:rsidP="00E20237">
      <w:pPr>
        <w:widowControl/>
        <w:shd w:val="clear" w:color="auto" w:fill="292D3E"/>
        <w:kinsoku/>
        <w:overflowPunct/>
        <w:autoSpaceDE/>
        <w:autoSpaceDN/>
        <w:spacing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993ADC">
        <w:rPr>
          <w:rFonts w:ascii="DejaVu Sans Mono" w:eastAsia="Times New Roman" w:hAnsi="DejaVu Sans Mono" w:cs="DejaVu Sans Mono"/>
          <w:color w:val="10C26F"/>
          <w:kern w:val="0"/>
          <w:szCs w:val="26"/>
          <w:lang w:eastAsia="ja-JP"/>
        </w:rPr>
        <w:t>.import read_controller1</w:t>
      </w:r>
    </w:p>
    <w:p w14:paraId="56622132" w14:textId="77777777" w:rsidR="00993ADC" w:rsidRPr="00993ADC" w:rsidRDefault="00993ADC" w:rsidP="00E20237">
      <w:pPr>
        <w:widowControl/>
        <w:shd w:val="clear" w:color="auto" w:fill="292D3E"/>
        <w:kinsoku/>
        <w:overflowPunct/>
        <w:autoSpaceDE/>
        <w:autoSpaceDN/>
        <w:spacing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p>
    <w:p w14:paraId="0DA057C7" w14:textId="77777777" w:rsidR="00993ADC" w:rsidRPr="00993ADC" w:rsidRDefault="00993ADC" w:rsidP="00E20237">
      <w:pPr>
        <w:widowControl/>
        <w:shd w:val="clear" w:color="auto" w:fill="292D3E"/>
        <w:kinsoku/>
        <w:overflowPunct/>
        <w:autoSpaceDE/>
        <w:autoSpaceDN/>
        <w:spacing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993ADC">
        <w:rPr>
          <w:rFonts w:ascii="DejaVu Sans Mono" w:eastAsia="Times New Roman" w:hAnsi="DejaVu Sans Mono" w:cs="DejaVu Sans Mono"/>
          <w:color w:val="10C26F"/>
          <w:kern w:val="0"/>
          <w:szCs w:val="26"/>
          <w:lang w:eastAsia="ja-JP"/>
        </w:rPr>
        <w:t>.proc nmi_handler</w:t>
      </w:r>
    </w:p>
    <w:p w14:paraId="5B543440" w14:textId="77777777" w:rsidR="00993ADC" w:rsidRPr="00993ADC" w:rsidRDefault="00993ADC" w:rsidP="00E20237">
      <w:pPr>
        <w:widowControl/>
        <w:shd w:val="clear" w:color="auto" w:fill="292D3E"/>
        <w:kinsoku/>
        <w:overflowPunct/>
        <w:autoSpaceDE/>
        <w:autoSpaceDN/>
        <w:spacing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993ADC">
        <w:rPr>
          <w:rFonts w:ascii="DejaVu Sans Mono" w:eastAsia="Times New Roman" w:hAnsi="DejaVu Sans Mono" w:cs="DejaVu Sans Mono"/>
          <w:color w:val="10C26F"/>
          <w:kern w:val="0"/>
          <w:szCs w:val="26"/>
          <w:lang w:eastAsia="ja-JP"/>
        </w:rPr>
        <w:t xml:space="preserve">  </w:t>
      </w:r>
      <w:r w:rsidRPr="00993ADC">
        <w:rPr>
          <w:rFonts w:ascii="DejaVu Sans Mono" w:eastAsia="Times New Roman" w:hAnsi="DejaVu Sans Mono" w:cs="DejaVu Sans Mono"/>
          <w:color w:val="E3371E"/>
          <w:kern w:val="0"/>
          <w:szCs w:val="26"/>
          <w:lang w:eastAsia="ja-JP"/>
        </w:rPr>
        <w:t>LDA</w:t>
      </w:r>
      <w:r w:rsidRPr="00993ADC">
        <w:rPr>
          <w:rFonts w:ascii="DejaVu Sans Mono" w:eastAsia="Times New Roman" w:hAnsi="DejaVu Sans Mono" w:cs="DejaVu Sans Mono"/>
          <w:color w:val="10C26F"/>
          <w:kern w:val="0"/>
          <w:szCs w:val="26"/>
          <w:lang w:eastAsia="ja-JP"/>
        </w:rPr>
        <w:t xml:space="preserve"> </w:t>
      </w:r>
      <w:r w:rsidRPr="00993ADC">
        <w:rPr>
          <w:rFonts w:ascii="DejaVu Sans Mono" w:eastAsia="Times New Roman" w:hAnsi="DejaVu Sans Mono" w:cs="DejaVu Sans Mono"/>
          <w:color w:val="FF7A48"/>
          <w:kern w:val="0"/>
          <w:szCs w:val="26"/>
          <w:lang w:eastAsia="ja-JP"/>
        </w:rPr>
        <w:t>#</w:t>
      </w:r>
      <w:r w:rsidRPr="00993ADC">
        <w:rPr>
          <w:rFonts w:ascii="DejaVu Sans Mono" w:eastAsia="Times New Roman" w:hAnsi="DejaVu Sans Mono" w:cs="DejaVu Sans Mono"/>
          <w:color w:val="07E2FA"/>
          <w:kern w:val="0"/>
          <w:szCs w:val="26"/>
          <w:lang w:eastAsia="ja-JP"/>
        </w:rPr>
        <w:t>$00</w:t>
      </w:r>
    </w:p>
    <w:p w14:paraId="4865559D" w14:textId="77777777" w:rsidR="00993ADC" w:rsidRPr="00993ADC" w:rsidRDefault="00993ADC" w:rsidP="00E20237">
      <w:pPr>
        <w:widowControl/>
        <w:shd w:val="clear" w:color="auto" w:fill="292D3E"/>
        <w:kinsoku/>
        <w:overflowPunct/>
        <w:autoSpaceDE/>
        <w:autoSpaceDN/>
        <w:spacing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993ADC">
        <w:rPr>
          <w:rFonts w:ascii="DejaVu Sans Mono" w:eastAsia="Times New Roman" w:hAnsi="DejaVu Sans Mono" w:cs="DejaVu Sans Mono"/>
          <w:color w:val="10C26F"/>
          <w:kern w:val="0"/>
          <w:szCs w:val="26"/>
          <w:lang w:eastAsia="ja-JP"/>
        </w:rPr>
        <w:t xml:space="preserve">  </w:t>
      </w:r>
      <w:r w:rsidRPr="00993ADC">
        <w:rPr>
          <w:rFonts w:ascii="DejaVu Sans Mono" w:eastAsia="Times New Roman" w:hAnsi="DejaVu Sans Mono" w:cs="DejaVu Sans Mono"/>
          <w:color w:val="E3371E"/>
          <w:kern w:val="0"/>
          <w:szCs w:val="26"/>
          <w:lang w:eastAsia="ja-JP"/>
        </w:rPr>
        <w:t>STA</w:t>
      </w:r>
      <w:r w:rsidRPr="00993ADC">
        <w:rPr>
          <w:rFonts w:ascii="DejaVu Sans Mono" w:eastAsia="Times New Roman" w:hAnsi="DejaVu Sans Mono" w:cs="DejaVu Sans Mono"/>
          <w:color w:val="10C26F"/>
          <w:kern w:val="0"/>
          <w:szCs w:val="26"/>
          <w:lang w:eastAsia="ja-JP"/>
        </w:rPr>
        <w:t xml:space="preserve"> OAMADDR</w:t>
      </w:r>
    </w:p>
    <w:p w14:paraId="7292441F" w14:textId="57E415B9" w:rsidR="00993ADC" w:rsidRPr="00993ADC" w:rsidRDefault="00993ADC" w:rsidP="00E20237">
      <w:pPr>
        <w:widowControl/>
        <w:shd w:val="clear" w:color="auto" w:fill="292D3E"/>
        <w:kinsoku/>
        <w:overflowPunct/>
        <w:autoSpaceDE/>
        <w:autoSpaceDN/>
        <w:spacing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993ADC">
        <w:rPr>
          <w:rFonts w:ascii="DejaVu Sans Mono" w:eastAsia="Times New Roman" w:hAnsi="DejaVu Sans Mono" w:cs="DejaVu Sans Mono"/>
          <w:color w:val="10C26F"/>
          <w:kern w:val="0"/>
          <w:szCs w:val="26"/>
          <w:lang w:eastAsia="ja-JP"/>
        </w:rPr>
        <w:t xml:space="preserve">  </w:t>
      </w:r>
      <w:r w:rsidRPr="00993ADC">
        <w:rPr>
          <w:rFonts w:ascii="DejaVu Sans Mono" w:eastAsia="Times New Roman" w:hAnsi="DejaVu Sans Mono" w:cs="DejaVu Sans Mono"/>
          <w:color w:val="E3371E"/>
          <w:kern w:val="0"/>
          <w:szCs w:val="26"/>
          <w:lang w:eastAsia="ja-JP"/>
        </w:rPr>
        <w:t>LDA</w:t>
      </w:r>
      <w:r w:rsidRPr="00993ADC">
        <w:rPr>
          <w:rFonts w:ascii="DejaVu Sans Mono" w:eastAsia="Times New Roman" w:hAnsi="DejaVu Sans Mono" w:cs="DejaVu Sans Mono"/>
          <w:color w:val="10C26F"/>
          <w:kern w:val="0"/>
          <w:szCs w:val="26"/>
          <w:lang w:eastAsia="ja-JP"/>
        </w:rPr>
        <w:t xml:space="preserve"> </w:t>
      </w:r>
      <w:r w:rsidRPr="00993ADC">
        <w:rPr>
          <w:rFonts w:ascii="DejaVu Sans Mono" w:eastAsia="Times New Roman" w:hAnsi="DejaVu Sans Mono" w:cs="DejaVu Sans Mono"/>
          <w:color w:val="FF7A48"/>
          <w:kern w:val="0"/>
          <w:szCs w:val="26"/>
          <w:lang w:eastAsia="ja-JP"/>
        </w:rPr>
        <w:t>#</w:t>
      </w:r>
      <w:r w:rsidRPr="00993ADC">
        <w:rPr>
          <w:rFonts w:ascii="DejaVu Sans Mono" w:eastAsia="Times New Roman" w:hAnsi="DejaVu Sans Mono" w:cs="DejaVu Sans Mono"/>
          <w:color w:val="07E2FA"/>
          <w:kern w:val="0"/>
          <w:szCs w:val="26"/>
          <w:lang w:eastAsia="ja-JP"/>
        </w:rPr>
        <w:t>$02</w:t>
      </w:r>
    </w:p>
    <w:p w14:paraId="704C3C2A" w14:textId="77777777" w:rsidR="00993ADC" w:rsidRPr="00993ADC" w:rsidRDefault="00993ADC" w:rsidP="00E20237">
      <w:pPr>
        <w:widowControl/>
        <w:shd w:val="clear" w:color="auto" w:fill="292D3E"/>
        <w:kinsoku/>
        <w:overflowPunct/>
        <w:autoSpaceDE/>
        <w:autoSpaceDN/>
        <w:spacing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993ADC">
        <w:rPr>
          <w:rFonts w:ascii="DejaVu Sans Mono" w:eastAsia="Times New Roman" w:hAnsi="DejaVu Sans Mono" w:cs="DejaVu Sans Mono"/>
          <w:color w:val="10C26F"/>
          <w:kern w:val="0"/>
          <w:szCs w:val="26"/>
          <w:lang w:eastAsia="ja-JP"/>
        </w:rPr>
        <w:t xml:space="preserve">  </w:t>
      </w:r>
      <w:r w:rsidRPr="00993ADC">
        <w:rPr>
          <w:rFonts w:ascii="DejaVu Sans Mono" w:eastAsia="Times New Roman" w:hAnsi="DejaVu Sans Mono" w:cs="DejaVu Sans Mono"/>
          <w:color w:val="E3371E"/>
          <w:kern w:val="0"/>
          <w:szCs w:val="26"/>
          <w:lang w:eastAsia="ja-JP"/>
        </w:rPr>
        <w:t>STA</w:t>
      </w:r>
      <w:r w:rsidRPr="00993ADC">
        <w:rPr>
          <w:rFonts w:ascii="DejaVu Sans Mono" w:eastAsia="Times New Roman" w:hAnsi="DejaVu Sans Mono" w:cs="DejaVu Sans Mono"/>
          <w:color w:val="10C26F"/>
          <w:kern w:val="0"/>
          <w:szCs w:val="26"/>
          <w:lang w:eastAsia="ja-JP"/>
        </w:rPr>
        <w:t xml:space="preserve"> OAMDMA</w:t>
      </w:r>
    </w:p>
    <w:p w14:paraId="37AD0E78" w14:textId="77777777" w:rsidR="00993ADC" w:rsidRPr="00993ADC" w:rsidRDefault="00993ADC" w:rsidP="00E20237">
      <w:pPr>
        <w:widowControl/>
        <w:shd w:val="clear" w:color="auto" w:fill="292D3E"/>
        <w:kinsoku/>
        <w:overflowPunct/>
        <w:autoSpaceDE/>
        <w:autoSpaceDN/>
        <w:spacing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993ADC">
        <w:rPr>
          <w:rFonts w:ascii="DejaVu Sans Mono" w:eastAsia="Times New Roman" w:hAnsi="DejaVu Sans Mono" w:cs="DejaVu Sans Mono"/>
          <w:color w:val="10C26F"/>
          <w:kern w:val="0"/>
          <w:szCs w:val="26"/>
          <w:lang w:eastAsia="ja-JP"/>
        </w:rPr>
        <w:t xml:space="preserve">  </w:t>
      </w:r>
      <w:r w:rsidRPr="00993ADC">
        <w:rPr>
          <w:rFonts w:ascii="DejaVu Sans Mono" w:eastAsia="Times New Roman" w:hAnsi="DejaVu Sans Mono" w:cs="DejaVu Sans Mono"/>
          <w:color w:val="E3371E"/>
          <w:kern w:val="0"/>
          <w:szCs w:val="26"/>
          <w:lang w:eastAsia="ja-JP"/>
        </w:rPr>
        <w:t>LDA</w:t>
      </w:r>
      <w:r w:rsidRPr="00993ADC">
        <w:rPr>
          <w:rFonts w:ascii="DejaVu Sans Mono" w:eastAsia="Times New Roman" w:hAnsi="DejaVu Sans Mono" w:cs="DejaVu Sans Mono"/>
          <w:color w:val="10C26F"/>
          <w:kern w:val="0"/>
          <w:szCs w:val="26"/>
          <w:lang w:eastAsia="ja-JP"/>
        </w:rPr>
        <w:t xml:space="preserve"> </w:t>
      </w:r>
      <w:r w:rsidRPr="00993ADC">
        <w:rPr>
          <w:rFonts w:ascii="DejaVu Sans Mono" w:eastAsia="Times New Roman" w:hAnsi="DejaVu Sans Mono" w:cs="DejaVu Sans Mono"/>
          <w:color w:val="FF7A48"/>
          <w:kern w:val="0"/>
          <w:szCs w:val="26"/>
          <w:lang w:eastAsia="ja-JP"/>
        </w:rPr>
        <w:t>#</w:t>
      </w:r>
      <w:r w:rsidRPr="00993ADC">
        <w:rPr>
          <w:rFonts w:ascii="DejaVu Sans Mono" w:eastAsia="Times New Roman" w:hAnsi="DejaVu Sans Mono" w:cs="DejaVu Sans Mono"/>
          <w:color w:val="07E2FA"/>
          <w:kern w:val="0"/>
          <w:szCs w:val="26"/>
          <w:lang w:eastAsia="ja-JP"/>
        </w:rPr>
        <w:t>$00</w:t>
      </w:r>
    </w:p>
    <w:p w14:paraId="0510EB23" w14:textId="77777777" w:rsidR="00993ADC" w:rsidRPr="00993ADC" w:rsidRDefault="00993ADC" w:rsidP="00E20237">
      <w:pPr>
        <w:widowControl/>
        <w:shd w:val="clear" w:color="auto" w:fill="292D3E"/>
        <w:kinsoku/>
        <w:overflowPunct/>
        <w:autoSpaceDE/>
        <w:autoSpaceDN/>
        <w:spacing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p>
    <w:p w14:paraId="75195383" w14:textId="77777777" w:rsidR="00993ADC" w:rsidRPr="00993ADC" w:rsidRDefault="00993ADC" w:rsidP="00E20237">
      <w:pPr>
        <w:widowControl/>
        <w:shd w:val="clear" w:color="auto" w:fill="292D3E"/>
        <w:kinsoku/>
        <w:overflowPunct/>
        <w:autoSpaceDE/>
        <w:autoSpaceDN/>
        <w:spacing w:line="20" w:lineRule="atLeast"/>
        <w:ind w:left="360" w:firstLine="360"/>
        <w:jc w:val="left"/>
        <w:rPr>
          <w:rFonts w:ascii="DejaVu Sans Mono" w:eastAsia="Times New Roman" w:hAnsi="DejaVu Sans Mono" w:cs="DejaVu Sans Mono"/>
          <w:color w:val="88030F"/>
          <w:kern w:val="0"/>
          <w:szCs w:val="26"/>
          <w:shd w:val="clear" w:color="auto" w:fill="292D3E"/>
          <w:lang w:eastAsia="ja-JP"/>
        </w:rPr>
      </w:pPr>
      <w:r w:rsidRPr="00993ADC">
        <w:rPr>
          <w:rFonts w:ascii="DejaVu Sans Mono" w:eastAsia="Times New Roman" w:hAnsi="DejaVu Sans Mono" w:cs="DejaVu Sans Mono"/>
          <w:color w:val="10C26F"/>
          <w:kern w:val="0"/>
          <w:szCs w:val="26"/>
          <w:lang w:eastAsia="ja-JP"/>
        </w:rPr>
        <w:t xml:space="preserve">  </w:t>
      </w:r>
      <w:r w:rsidRPr="00993ADC">
        <w:rPr>
          <w:rFonts w:ascii="DejaVu Sans Mono" w:eastAsia="Times New Roman" w:hAnsi="DejaVu Sans Mono" w:cs="DejaVu Sans Mono"/>
          <w:color w:val="F2D338"/>
          <w:kern w:val="0"/>
          <w:szCs w:val="26"/>
          <w:lang w:eastAsia="ja-JP"/>
        </w:rPr>
        <w:t>; read controller</w:t>
      </w:r>
    </w:p>
    <w:p w14:paraId="6999F691" w14:textId="67A5B276" w:rsidR="00993ADC" w:rsidRPr="00993ADC" w:rsidRDefault="00993ADC" w:rsidP="00E20237">
      <w:pPr>
        <w:shd w:val="clear" w:color="auto" w:fill="292D3E"/>
        <w:spacing w:line="20" w:lineRule="atLeast"/>
        <w:ind w:left="360" w:firstLine="360"/>
        <w:rPr>
          <w:szCs w:val="26"/>
        </w:rPr>
      </w:pPr>
      <w:r w:rsidRPr="00993ADC">
        <w:rPr>
          <w:rFonts w:ascii="DejaVu Sans Mono" w:eastAsia="Times New Roman" w:hAnsi="DejaVu Sans Mono" w:cs="DejaVu Sans Mono"/>
          <w:color w:val="10C26F"/>
          <w:kern w:val="0"/>
          <w:szCs w:val="26"/>
          <w:lang w:eastAsia="ja-JP"/>
        </w:rPr>
        <w:t xml:space="preserve">  </w:t>
      </w:r>
      <w:r w:rsidRPr="00993ADC">
        <w:rPr>
          <w:rFonts w:ascii="DejaVu Sans Mono" w:eastAsia="Times New Roman" w:hAnsi="DejaVu Sans Mono" w:cs="DejaVu Sans Mono"/>
          <w:color w:val="E3371E"/>
          <w:kern w:val="0"/>
          <w:szCs w:val="26"/>
          <w:lang w:eastAsia="ja-JP"/>
        </w:rPr>
        <w:t>JSR</w:t>
      </w:r>
      <w:r w:rsidRPr="00993ADC">
        <w:rPr>
          <w:rFonts w:ascii="DejaVu Sans Mono" w:eastAsia="Times New Roman" w:hAnsi="DejaVu Sans Mono" w:cs="DejaVu Sans Mono"/>
          <w:color w:val="10C26F"/>
          <w:kern w:val="0"/>
          <w:szCs w:val="26"/>
          <w:lang w:eastAsia="ja-JP"/>
        </w:rPr>
        <w:t xml:space="preserve"> read_controller1</w:t>
      </w:r>
    </w:p>
    <w:p w14:paraId="27A00F31" w14:textId="6801AA73" w:rsidR="004B6371" w:rsidRDefault="004B6371" w:rsidP="004B6371">
      <w:r>
        <w:t>Remember that you need to import any subroutines you want to use that are exported in a different file (line 18).</w:t>
      </w:r>
    </w:p>
    <w:p w14:paraId="274D3A2E" w14:textId="7F43C800" w:rsidR="004B6371" w:rsidRDefault="004B6371" w:rsidP="004B6371">
      <w:r>
        <w:t xml:space="preserve">Everything is in place to work with controller data. Now, it’s time to update the </w:t>
      </w:r>
      <w:r w:rsidRPr="004B6371">
        <w:rPr>
          <w:rStyle w:val="QuoteChar"/>
        </w:rPr>
        <w:t>update_player</w:t>
      </w:r>
      <w:r>
        <w:t xml:space="preserve"> subroutine. Our logic for updating the player position will work as follows (the exact order of checking directions is arbitrary):</w:t>
      </w:r>
    </w:p>
    <w:p w14:paraId="58BDBD4B" w14:textId="77777777" w:rsidR="004B6371" w:rsidRDefault="004B6371">
      <w:pPr>
        <w:pStyle w:val="ListParagraph"/>
        <w:numPr>
          <w:ilvl w:val="0"/>
          <w:numId w:val="24"/>
        </w:numPr>
        <w:ind w:left="1080"/>
      </w:pPr>
      <w:r>
        <w:t xml:space="preserve">Check if the player pressed Left. If so, decrement </w:t>
      </w:r>
      <w:r w:rsidRPr="004B6371">
        <w:rPr>
          <w:rStyle w:val="QuoteChar"/>
        </w:rPr>
        <w:t>player_x</w:t>
      </w:r>
      <w:r>
        <w:t>.</w:t>
      </w:r>
    </w:p>
    <w:p w14:paraId="0213C423" w14:textId="77777777" w:rsidR="004B6371" w:rsidRDefault="004B6371">
      <w:pPr>
        <w:pStyle w:val="ListParagraph"/>
        <w:numPr>
          <w:ilvl w:val="0"/>
          <w:numId w:val="24"/>
        </w:numPr>
        <w:ind w:left="1080"/>
      </w:pPr>
      <w:r>
        <w:t xml:space="preserve">Check if the player pressed Right. If so, increment </w:t>
      </w:r>
      <w:r w:rsidRPr="004B6371">
        <w:rPr>
          <w:rStyle w:val="QuoteChar"/>
        </w:rPr>
        <w:t>player_x</w:t>
      </w:r>
      <w:r>
        <w:t>.</w:t>
      </w:r>
    </w:p>
    <w:p w14:paraId="4B5816AE" w14:textId="77777777" w:rsidR="004B6371" w:rsidRDefault="004B6371">
      <w:pPr>
        <w:pStyle w:val="ListParagraph"/>
        <w:numPr>
          <w:ilvl w:val="0"/>
          <w:numId w:val="24"/>
        </w:numPr>
        <w:ind w:left="1080"/>
      </w:pPr>
      <w:r>
        <w:t xml:space="preserve">Check if the player pressed Up. If so, decrement </w:t>
      </w:r>
      <w:r w:rsidRPr="004B6371">
        <w:rPr>
          <w:rStyle w:val="QuoteChar"/>
        </w:rPr>
        <w:t>player_y</w:t>
      </w:r>
      <w:r>
        <w:t>.</w:t>
      </w:r>
    </w:p>
    <w:p w14:paraId="0D6AF240" w14:textId="77777777" w:rsidR="004B6371" w:rsidRDefault="004B6371">
      <w:pPr>
        <w:pStyle w:val="ListParagraph"/>
        <w:numPr>
          <w:ilvl w:val="0"/>
          <w:numId w:val="24"/>
        </w:numPr>
        <w:ind w:left="1080"/>
      </w:pPr>
      <w:r>
        <w:t xml:space="preserve">Check if the player pressed Down. If so, increment </w:t>
      </w:r>
      <w:r w:rsidRPr="004B6371">
        <w:rPr>
          <w:rStyle w:val="QuoteChar"/>
        </w:rPr>
        <w:t>player_y</w:t>
      </w:r>
      <w:r>
        <w:t>.</w:t>
      </w:r>
    </w:p>
    <w:p w14:paraId="08522B3C" w14:textId="6944323D" w:rsidR="004B6371" w:rsidRDefault="004B6371" w:rsidP="004B6371">
      <w:r w:rsidRPr="004B6371">
        <w:t>While virtually all of this subroutine will be replaced, a portion of it that might still be useful is the code to detect collisions with the edge of the screen. To keep the logic simpler, this chapter will only focus on using controller input, but it’s a good homework exercise to re-implement bounds checking on your own, essentially ignoring controller presses that would put the ship outside of a certain area.</w:t>
      </w:r>
    </w:p>
    <w:p w14:paraId="4BDCE0E2" w14:textId="74DE7519" w:rsidR="00AB6862" w:rsidRDefault="004B6371" w:rsidP="004B6371">
      <w:r>
        <w:t>This setup gives us a one-to-one mapping between controller presses and movement on screen, which will have a “stiff” feel. In a later chapter, we’ll add rudimentary physics, but this simpler approach will let us focus on the controller.</w:t>
      </w:r>
    </w:p>
    <w:p w14:paraId="153F2AB6" w14:textId="77777777" w:rsidR="00AB6862" w:rsidRDefault="00AB6862">
      <w:pPr>
        <w:widowControl/>
        <w:kinsoku/>
        <w:overflowPunct/>
        <w:autoSpaceDE/>
        <w:autoSpaceDN/>
        <w:spacing w:before="0" w:after="160" w:line="259" w:lineRule="auto"/>
        <w:ind w:firstLine="0"/>
        <w:jc w:val="left"/>
      </w:pPr>
      <w:r>
        <w:br w:type="page"/>
      </w:r>
    </w:p>
    <w:p w14:paraId="2795E7D6" w14:textId="68067B43" w:rsidR="004B6371" w:rsidRDefault="00000000" w:rsidP="004B6371">
      <w:r>
        <w:rPr>
          <w:rFonts w:ascii="DejaVu Sans Mono" w:eastAsia="Times New Roman" w:hAnsi="DejaVu Sans Mono" w:cs="DejaVu Sans Mono"/>
          <w:noProof/>
          <w:color w:val="10C26F"/>
          <w:kern w:val="0"/>
          <w:szCs w:val="26"/>
          <w:lang w:eastAsia="ja-JP"/>
        </w:rPr>
        <w:lastRenderedPageBreak/>
        <w:pict w14:anchorId="3C31427B">
          <v:rect id="_x0000_s2210" style="position:absolute;left:0;text-align:left;margin-left:-12.2pt;margin-top:22.2pt;width:30.8pt;height:651pt;z-index:251749376;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210" inset="0,0,0,0">
              <w:txbxContent>
                <w:p w14:paraId="2DB465C7"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102</w:t>
                  </w:r>
                </w:p>
                <w:p w14:paraId="7CB13F4F"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103</w:t>
                  </w:r>
                </w:p>
                <w:p w14:paraId="36D6A67F"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104</w:t>
                  </w:r>
                </w:p>
                <w:p w14:paraId="63BE2615"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105</w:t>
                  </w:r>
                </w:p>
                <w:p w14:paraId="10C7EC91"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106</w:t>
                  </w:r>
                </w:p>
                <w:p w14:paraId="60CB3098"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107</w:t>
                  </w:r>
                </w:p>
                <w:p w14:paraId="6E1420B7"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108</w:t>
                  </w:r>
                </w:p>
                <w:p w14:paraId="15380318"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109</w:t>
                  </w:r>
                </w:p>
                <w:p w14:paraId="20DB77E0"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110</w:t>
                  </w:r>
                </w:p>
                <w:p w14:paraId="1E92A325"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111</w:t>
                  </w:r>
                </w:p>
                <w:p w14:paraId="7A8982F4"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112</w:t>
                  </w:r>
                </w:p>
                <w:p w14:paraId="0871B38B"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113</w:t>
                  </w:r>
                </w:p>
                <w:p w14:paraId="0D019A5D"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114</w:t>
                  </w:r>
                </w:p>
                <w:p w14:paraId="118BA479"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115</w:t>
                  </w:r>
                </w:p>
                <w:p w14:paraId="353182C2"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116</w:t>
                  </w:r>
                </w:p>
                <w:p w14:paraId="47722D49"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117</w:t>
                  </w:r>
                </w:p>
                <w:p w14:paraId="02401713"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118</w:t>
                  </w:r>
                </w:p>
                <w:p w14:paraId="6FC1E74D"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119</w:t>
                  </w:r>
                </w:p>
                <w:p w14:paraId="7CD3660A"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120</w:t>
                  </w:r>
                </w:p>
                <w:p w14:paraId="54FE8225"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121</w:t>
                  </w:r>
                </w:p>
                <w:p w14:paraId="42D3B0AA"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122</w:t>
                  </w:r>
                </w:p>
                <w:p w14:paraId="4E2D40D3"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123</w:t>
                  </w:r>
                </w:p>
                <w:p w14:paraId="391CBB0A"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124</w:t>
                  </w:r>
                </w:p>
                <w:p w14:paraId="1E40470D"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125</w:t>
                  </w:r>
                </w:p>
                <w:p w14:paraId="22F27E17"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126</w:t>
                  </w:r>
                </w:p>
                <w:p w14:paraId="4BDBECF4"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127</w:t>
                  </w:r>
                </w:p>
                <w:p w14:paraId="4F1E3A1C"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128</w:t>
                  </w:r>
                </w:p>
                <w:p w14:paraId="55A82C79"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129</w:t>
                  </w:r>
                </w:p>
                <w:p w14:paraId="2FBEF1CE"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130</w:t>
                  </w:r>
                </w:p>
                <w:p w14:paraId="4B4F2920"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131</w:t>
                  </w:r>
                </w:p>
                <w:p w14:paraId="36E9A0CB"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132</w:t>
                  </w:r>
                </w:p>
                <w:p w14:paraId="3BCA625D"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133</w:t>
                  </w:r>
                </w:p>
                <w:p w14:paraId="5E2C62B9"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134</w:t>
                  </w:r>
                </w:p>
                <w:p w14:paraId="67D44459"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135</w:t>
                  </w:r>
                </w:p>
                <w:p w14:paraId="554EEECF" w14:textId="77777777" w:rsidR="00AB6862" w:rsidRPr="00AB6862"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136</w:t>
                  </w:r>
                </w:p>
                <w:p w14:paraId="6911DBFC" w14:textId="502C6B4B" w:rsidR="00AB6862" w:rsidRPr="00176016" w:rsidRDefault="00AB6862" w:rsidP="00AB6862">
                  <w:pPr>
                    <w:spacing w:before="60" w:after="60" w:line="240" w:lineRule="auto"/>
                    <w:ind w:firstLine="0"/>
                    <w:jc w:val="left"/>
                    <w:rPr>
                      <w:rFonts w:ascii="DejaVu Sans Mono" w:hAnsi="DejaVu Sans Mono" w:cs="DejaVu Sans Mono"/>
                      <w:szCs w:val="26"/>
                    </w:rPr>
                  </w:pPr>
                  <w:r w:rsidRPr="00AB6862">
                    <w:rPr>
                      <w:rFonts w:ascii="DejaVu Sans Mono" w:hAnsi="DejaVu Sans Mono" w:cs="DejaVu Sans Mono"/>
                      <w:szCs w:val="26"/>
                    </w:rPr>
                    <w:t>137</w:t>
                  </w:r>
                </w:p>
              </w:txbxContent>
            </v:textbox>
          </v:rect>
        </w:pict>
      </w:r>
      <w:r w:rsidR="004B6371">
        <w:t xml:space="preserve">The updated </w:t>
      </w:r>
      <w:r w:rsidR="004B6371" w:rsidRPr="004B6371">
        <w:rPr>
          <w:rStyle w:val="QuoteChar"/>
        </w:rPr>
        <w:t>update_player</w:t>
      </w:r>
      <w:r w:rsidR="004B6371">
        <w:t xml:space="preserve"> subroutine is as follows:</w:t>
      </w:r>
    </w:p>
    <w:p w14:paraId="36AAD1B0" w14:textId="13275C24"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.proc update_player</w:t>
      </w:r>
    </w:p>
    <w:p w14:paraId="523B2953"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PHP</w:t>
      </w: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F2D338"/>
          <w:kern w:val="0"/>
          <w:szCs w:val="26"/>
          <w:lang w:eastAsia="ja-JP"/>
        </w:rPr>
        <w:t>; Start by saving registers,</w:t>
      </w:r>
    </w:p>
    <w:p w14:paraId="42AD2D91"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PHA</w:t>
      </w: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F2D338"/>
          <w:kern w:val="0"/>
          <w:szCs w:val="26"/>
          <w:lang w:eastAsia="ja-JP"/>
        </w:rPr>
        <w:t>; as usual.</w:t>
      </w:r>
    </w:p>
    <w:p w14:paraId="08B9FA68"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TXA</w:t>
      </w:r>
    </w:p>
    <w:p w14:paraId="61C81C61"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PHA</w:t>
      </w:r>
    </w:p>
    <w:p w14:paraId="54F5A2B5"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TYA</w:t>
      </w:r>
    </w:p>
    <w:p w14:paraId="6E6FE20D"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PHA</w:t>
      </w:r>
    </w:p>
    <w:p w14:paraId="554006EE"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p>
    <w:p w14:paraId="1456BC32"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LDA</w:t>
      </w:r>
      <w:r w:rsidRPr="00AB6862">
        <w:rPr>
          <w:rFonts w:ascii="DejaVu Sans Mono" w:eastAsia="Times New Roman" w:hAnsi="DejaVu Sans Mono" w:cs="DejaVu Sans Mono"/>
          <w:color w:val="10C26F"/>
          <w:kern w:val="0"/>
          <w:szCs w:val="26"/>
          <w:lang w:eastAsia="ja-JP"/>
        </w:rPr>
        <w:t xml:space="preserve"> pad1        </w:t>
      </w:r>
      <w:r w:rsidRPr="00AB6862">
        <w:rPr>
          <w:rFonts w:ascii="DejaVu Sans Mono" w:eastAsia="Times New Roman" w:hAnsi="DejaVu Sans Mono" w:cs="DejaVu Sans Mono"/>
          <w:color w:val="F2D338"/>
          <w:kern w:val="0"/>
          <w:szCs w:val="26"/>
          <w:lang w:eastAsia="ja-JP"/>
        </w:rPr>
        <w:t>; Load button presses</w:t>
      </w:r>
    </w:p>
    <w:p w14:paraId="5E7E7492"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AND</w:t>
      </w: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FF7A48"/>
          <w:kern w:val="0"/>
          <w:szCs w:val="26"/>
          <w:lang w:eastAsia="ja-JP"/>
        </w:rPr>
        <w:t>#</w:t>
      </w:r>
      <w:r w:rsidRPr="00AB6862">
        <w:rPr>
          <w:rFonts w:ascii="DejaVu Sans Mono" w:eastAsia="Times New Roman" w:hAnsi="DejaVu Sans Mono" w:cs="DejaVu Sans Mono"/>
          <w:color w:val="10C26F"/>
          <w:kern w:val="0"/>
          <w:szCs w:val="26"/>
          <w:lang w:eastAsia="ja-JP"/>
        </w:rPr>
        <w:t xml:space="preserve">BTN_LEFT   </w:t>
      </w:r>
      <w:r w:rsidRPr="00AB6862">
        <w:rPr>
          <w:rFonts w:ascii="DejaVu Sans Mono" w:eastAsia="Times New Roman" w:hAnsi="DejaVu Sans Mono" w:cs="DejaVu Sans Mono"/>
          <w:color w:val="F2D338"/>
          <w:kern w:val="0"/>
          <w:szCs w:val="26"/>
          <w:lang w:eastAsia="ja-JP"/>
        </w:rPr>
        <w:t>; Filter out all but Left</w:t>
      </w:r>
    </w:p>
    <w:p w14:paraId="344AFDE6"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BEQ</w:t>
      </w:r>
      <w:r w:rsidRPr="00AB6862">
        <w:rPr>
          <w:rFonts w:ascii="DejaVu Sans Mono" w:eastAsia="Times New Roman" w:hAnsi="DejaVu Sans Mono" w:cs="DejaVu Sans Mono"/>
          <w:color w:val="10C26F"/>
          <w:kern w:val="0"/>
          <w:szCs w:val="26"/>
          <w:lang w:eastAsia="ja-JP"/>
        </w:rPr>
        <w:t xml:space="preserve"> check_right </w:t>
      </w:r>
      <w:r w:rsidRPr="00AB6862">
        <w:rPr>
          <w:rFonts w:ascii="DejaVu Sans Mono" w:eastAsia="Times New Roman" w:hAnsi="DejaVu Sans Mono" w:cs="DejaVu Sans Mono"/>
          <w:color w:val="F2D338"/>
          <w:kern w:val="0"/>
          <w:szCs w:val="26"/>
          <w:lang w:eastAsia="ja-JP"/>
        </w:rPr>
        <w:t>; If result is zero, left not pressed</w:t>
      </w:r>
    </w:p>
    <w:p w14:paraId="3BFB39DF"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DEC</w:t>
      </w:r>
      <w:r w:rsidRPr="00AB6862">
        <w:rPr>
          <w:rFonts w:ascii="DejaVu Sans Mono" w:eastAsia="Times New Roman" w:hAnsi="DejaVu Sans Mono" w:cs="DejaVu Sans Mono"/>
          <w:color w:val="10C26F"/>
          <w:kern w:val="0"/>
          <w:szCs w:val="26"/>
          <w:lang w:eastAsia="ja-JP"/>
        </w:rPr>
        <w:t xml:space="preserve"> player_x  </w:t>
      </w:r>
      <w:r w:rsidRPr="00AB6862">
        <w:rPr>
          <w:rFonts w:ascii="DejaVu Sans Mono" w:eastAsia="Times New Roman" w:hAnsi="DejaVu Sans Mono" w:cs="DejaVu Sans Mono"/>
          <w:color w:val="F2D338"/>
          <w:kern w:val="0"/>
          <w:szCs w:val="26"/>
          <w:lang w:eastAsia="ja-JP"/>
        </w:rPr>
        <w:t>; If the branch is not taken, move player left</w:t>
      </w:r>
    </w:p>
    <w:p w14:paraId="2FE7E745"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check_right:</w:t>
      </w:r>
    </w:p>
    <w:p w14:paraId="6EA011F0"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LDA</w:t>
      </w:r>
      <w:r w:rsidRPr="00AB6862">
        <w:rPr>
          <w:rFonts w:ascii="DejaVu Sans Mono" w:eastAsia="Times New Roman" w:hAnsi="DejaVu Sans Mono" w:cs="DejaVu Sans Mono"/>
          <w:color w:val="10C26F"/>
          <w:kern w:val="0"/>
          <w:szCs w:val="26"/>
          <w:lang w:eastAsia="ja-JP"/>
        </w:rPr>
        <w:t xml:space="preserve"> pad1</w:t>
      </w:r>
    </w:p>
    <w:p w14:paraId="0DDD1628"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AND</w:t>
      </w: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FF7A48"/>
          <w:kern w:val="0"/>
          <w:szCs w:val="26"/>
          <w:lang w:eastAsia="ja-JP"/>
        </w:rPr>
        <w:t>#</w:t>
      </w:r>
      <w:r w:rsidRPr="00AB6862">
        <w:rPr>
          <w:rFonts w:ascii="DejaVu Sans Mono" w:eastAsia="Times New Roman" w:hAnsi="DejaVu Sans Mono" w:cs="DejaVu Sans Mono"/>
          <w:color w:val="10C26F"/>
          <w:kern w:val="0"/>
          <w:szCs w:val="26"/>
          <w:lang w:eastAsia="ja-JP"/>
        </w:rPr>
        <w:t>BTN_RIGHT</w:t>
      </w:r>
    </w:p>
    <w:p w14:paraId="75A7BAA5"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BEQ</w:t>
      </w:r>
      <w:r w:rsidRPr="00AB6862">
        <w:rPr>
          <w:rFonts w:ascii="DejaVu Sans Mono" w:eastAsia="Times New Roman" w:hAnsi="DejaVu Sans Mono" w:cs="DejaVu Sans Mono"/>
          <w:color w:val="10C26F"/>
          <w:kern w:val="0"/>
          <w:szCs w:val="26"/>
          <w:lang w:eastAsia="ja-JP"/>
        </w:rPr>
        <w:t xml:space="preserve"> check_up</w:t>
      </w:r>
    </w:p>
    <w:p w14:paraId="3EB03C09"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INC</w:t>
      </w:r>
      <w:r w:rsidRPr="00AB6862">
        <w:rPr>
          <w:rFonts w:ascii="DejaVu Sans Mono" w:eastAsia="Times New Roman" w:hAnsi="DejaVu Sans Mono" w:cs="DejaVu Sans Mono"/>
          <w:color w:val="10C26F"/>
          <w:kern w:val="0"/>
          <w:szCs w:val="26"/>
          <w:lang w:eastAsia="ja-JP"/>
        </w:rPr>
        <w:t xml:space="preserve"> player_x</w:t>
      </w:r>
    </w:p>
    <w:p w14:paraId="09FBF4EC"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check_up:</w:t>
      </w:r>
    </w:p>
    <w:p w14:paraId="21EFB86F"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LDA</w:t>
      </w:r>
      <w:r w:rsidRPr="00AB6862">
        <w:rPr>
          <w:rFonts w:ascii="DejaVu Sans Mono" w:eastAsia="Times New Roman" w:hAnsi="DejaVu Sans Mono" w:cs="DejaVu Sans Mono"/>
          <w:color w:val="10C26F"/>
          <w:kern w:val="0"/>
          <w:szCs w:val="26"/>
          <w:lang w:eastAsia="ja-JP"/>
        </w:rPr>
        <w:t xml:space="preserve"> pad1</w:t>
      </w:r>
    </w:p>
    <w:p w14:paraId="048344BB"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AND</w:t>
      </w: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FF7A48"/>
          <w:kern w:val="0"/>
          <w:szCs w:val="26"/>
          <w:lang w:eastAsia="ja-JP"/>
        </w:rPr>
        <w:t>#</w:t>
      </w:r>
      <w:r w:rsidRPr="00AB6862">
        <w:rPr>
          <w:rFonts w:ascii="DejaVu Sans Mono" w:eastAsia="Times New Roman" w:hAnsi="DejaVu Sans Mono" w:cs="DejaVu Sans Mono"/>
          <w:color w:val="10C26F"/>
          <w:kern w:val="0"/>
          <w:szCs w:val="26"/>
          <w:lang w:eastAsia="ja-JP"/>
        </w:rPr>
        <w:t>BTN_UP</w:t>
      </w:r>
    </w:p>
    <w:p w14:paraId="3AF07B92"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BEQ</w:t>
      </w:r>
      <w:r w:rsidRPr="00AB6862">
        <w:rPr>
          <w:rFonts w:ascii="DejaVu Sans Mono" w:eastAsia="Times New Roman" w:hAnsi="DejaVu Sans Mono" w:cs="DejaVu Sans Mono"/>
          <w:color w:val="10C26F"/>
          <w:kern w:val="0"/>
          <w:szCs w:val="26"/>
          <w:lang w:eastAsia="ja-JP"/>
        </w:rPr>
        <w:t xml:space="preserve"> check_down</w:t>
      </w:r>
    </w:p>
    <w:p w14:paraId="36C16E60"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DEC</w:t>
      </w:r>
      <w:r w:rsidRPr="00AB6862">
        <w:rPr>
          <w:rFonts w:ascii="DejaVu Sans Mono" w:eastAsia="Times New Roman" w:hAnsi="DejaVu Sans Mono" w:cs="DejaVu Sans Mono"/>
          <w:color w:val="10C26F"/>
          <w:kern w:val="0"/>
          <w:szCs w:val="26"/>
          <w:lang w:eastAsia="ja-JP"/>
        </w:rPr>
        <w:t xml:space="preserve"> player_y</w:t>
      </w:r>
    </w:p>
    <w:p w14:paraId="35B426A7"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check_down:</w:t>
      </w:r>
    </w:p>
    <w:p w14:paraId="5B3B9CF9"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LDA</w:t>
      </w:r>
      <w:r w:rsidRPr="00AB6862">
        <w:rPr>
          <w:rFonts w:ascii="DejaVu Sans Mono" w:eastAsia="Times New Roman" w:hAnsi="DejaVu Sans Mono" w:cs="DejaVu Sans Mono"/>
          <w:color w:val="10C26F"/>
          <w:kern w:val="0"/>
          <w:szCs w:val="26"/>
          <w:lang w:eastAsia="ja-JP"/>
        </w:rPr>
        <w:t xml:space="preserve"> pad1</w:t>
      </w:r>
    </w:p>
    <w:p w14:paraId="1901E12A"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AND</w:t>
      </w: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FF7A48"/>
          <w:kern w:val="0"/>
          <w:szCs w:val="26"/>
          <w:lang w:eastAsia="ja-JP"/>
        </w:rPr>
        <w:t>#</w:t>
      </w:r>
      <w:r w:rsidRPr="00AB6862">
        <w:rPr>
          <w:rFonts w:ascii="DejaVu Sans Mono" w:eastAsia="Times New Roman" w:hAnsi="DejaVu Sans Mono" w:cs="DejaVu Sans Mono"/>
          <w:color w:val="10C26F"/>
          <w:kern w:val="0"/>
          <w:szCs w:val="26"/>
          <w:lang w:eastAsia="ja-JP"/>
        </w:rPr>
        <w:t>BTN_DOWN</w:t>
      </w:r>
    </w:p>
    <w:p w14:paraId="7827C087"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BEQ</w:t>
      </w:r>
      <w:r w:rsidRPr="00AB6862">
        <w:rPr>
          <w:rFonts w:ascii="DejaVu Sans Mono" w:eastAsia="Times New Roman" w:hAnsi="DejaVu Sans Mono" w:cs="DejaVu Sans Mono"/>
          <w:color w:val="10C26F"/>
          <w:kern w:val="0"/>
          <w:szCs w:val="26"/>
          <w:lang w:eastAsia="ja-JP"/>
        </w:rPr>
        <w:t xml:space="preserve"> done_checking</w:t>
      </w:r>
    </w:p>
    <w:p w14:paraId="2811E4B2"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INC</w:t>
      </w:r>
      <w:r w:rsidRPr="00AB6862">
        <w:rPr>
          <w:rFonts w:ascii="DejaVu Sans Mono" w:eastAsia="Times New Roman" w:hAnsi="DejaVu Sans Mono" w:cs="DejaVu Sans Mono"/>
          <w:color w:val="10C26F"/>
          <w:kern w:val="0"/>
          <w:szCs w:val="26"/>
          <w:lang w:eastAsia="ja-JP"/>
        </w:rPr>
        <w:t xml:space="preserve"> player_y</w:t>
      </w:r>
    </w:p>
    <w:p w14:paraId="517F38A2"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done_checking:</w:t>
      </w:r>
    </w:p>
    <w:p w14:paraId="18AC92FE"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PLA</w:t>
      </w: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F2D338"/>
          <w:kern w:val="0"/>
          <w:szCs w:val="26"/>
          <w:lang w:eastAsia="ja-JP"/>
        </w:rPr>
        <w:t>; Done with updates, restore registers</w:t>
      </w:r>
    </w:p>
    <w:p w14:paraId="2F8FE295"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TAY</w:t>
      </w: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F2D338"/>
          <w:kern w:val="0"/>
          <w:szCs w:val="26"/>
          <w:lang w:eastAsia="ja-JP"/>
        </w:rPr>
        <w:t>; and return to where we called this</w:t>
      </w:r>
    </w:p>
    <w:p w14:paraId="3DF42C78"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PLA</w:t>
      </w:r>
    </w:p>
    <w:p w14:paraId="5B5AD63A"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TAX</w:t>
      </w:r>
    </w:p>
    <w:p w14:paraId="46D958B8"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PLA</w:t>
      </w:r>
    </w:p>
    <w:p w14:paraId="1B2D6908"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PLP</w:t>
      </w:r>
    </w:p>
    <w:p w14:paraId="382317BF" w14:textId="77777777" w:rsidR="00AB6862" w:rsidRPr="00AB6862" w:rsidRDefault="00AB6862" w:rsidP="00AB6862">
      <w:pPr>
        <w:widowControl/>
        <w:shd w:val="clear" w:color="auto" w:fill="292D3E"/>
        <w:kinsoku/>
        <w:overflowPunct/>
        <w:autoSpaceDE/>
        <w:autoSpaceDN/>
        <w:spacing w:before="60" w:after="60" w:line="20" w:lineRule="atLeast"/>
        <w:ind w:left="360" w:firstLine="0"/>
        <w:jc w:val="left"/>
        <w:rPr>
          <w:rFonts w:ascii="DejaVu Sans Mono" w:eastAsia="Times New Roman" w:hAnsi="DejaVu Sans Mono" w:cs="DejaVu Sans Mono"/>
          <w:color w:val="88030F"/>
          <w:kern w:val="0"/>
          <w:szCs w:val="26"/>
          <w:shd w:val="clear" w:color="auto" w:fill="292D3E"/>
          <w:lang w:eastAsia="ja-JP"/>
        </w:rPr>
      </w:pPr>
      <w:r w:rsidRPr="00AB6862">
        <w:rPr>
          <w:rFonts w:ascii="DejaVu Sans Mono" w:eastAsia="Times New Roman" w:hAnsi="DejaVu Sans Mono" w:cs="DejaVu Sans Mono"/>
          <w:color w:val="10C26F"/>
          <w:kern w:val="0"/>
          <w:szCs w:val="26"/>
          <w:lang w:eastAsia="ja-JP"/>
        </w:rPr>
        <w:t xml:space="preserve">  </w:t>
      </w:r>
      <w:r w:rsidRPr="00AB6862">
        <w:rPr>
          <w:rFonts w:ascii="DejaVu Sans Mono" w:eastAsia="Times New Roman" w:hAnsi="DejaVu Sans Mono" w:cs="DejaVu Sans Mono"/>
          <w:color w:val="E3371E"/>
          <w:kern w:val="0"/>
          <w:szCs w:val="26"/>
          <w:lang w:eastAsia="ja-JP"/>
        </w:rPr>
        <w:t>RTS</w:t>
      </w:r>
    </w:p>
    <w:p w14:paraId="57FC6E27" w14:textId="3552CAF0" w:rsidR="00AB6862" w:rsidRPr="00AB6862" w:rsidRDefault="00AB6862" w:rsidP="00AB6862">
      <w:pPr>
        <w:shd w:val="clear" w:color="auto" w:fill="292D3E"/>
        <w:spacing w:before="60" w:after="60" w:line="20" w:lineRule="atLeast"/>
        <w:ind w:left="360" w:firstLine="0"/>
        <w:rPr>
          <w:szCs w:val="26"/>
        </w:rPr>
      </w:pPr>
      <w:r w:rsidRPr="00AB6862">
        <w:rPr>
          <w:rFonts w:ascii="DejaVu Sans Mono" w:eastAsia="Times New Roman" w:hAnsi="DejaVu Sans Mono" w:cs="DejaVu Sans Mono"/>
          <w:color w:val="10C26F"/>
          <w:kern w:val="0"/>
          <w:szCs w:val="26"/>
          <w:lang w:eastAsia="ja-JP"/>
        </w:rPr>
        <w:t>.endproc</w:t>
      </w:r>
    </w:p>
    <w:p w14:paraId="3B478AED" w14:textId="1DDD0588" w:rsidR="00A71E19" w:rsidRDefault="00FF301A" w:rsidP="00FF301A">
      <w:r w:rsidRPr="00FF301A">
        <w:t>That rounds out the updates to the code. Let’s build everything and verify that it works as expected, by running the following commands in the top-level directory for the project.</w:t>
      </w:r>
    </w:p>
    <w:p w14:paraId="4329E967" w14:textId="77777777" w:rsidR="00A71E19" w:rsidRDefault="00A71E19">
      <w:pPr>
        <w:widowControl/>
        <w:kinsoku/>
        <w:overflowPunct/>
        <w:autoSpaceDE/>
        <w:autoSpaceDN/>
        <w:spacing w:before="0" w:after="160" w:line="259" w:lineRule="auto"/>
        <w:ind w:firstLine="0"/>
        <w:jc w:val="left"/>
      </w:pPr>
      <w:r>
        <w:br w:type="page"/>
      </w:r>
    </w:p>
    <w:p w14:paraId="57518DA3" w14:textId="77777777" w:rsidR="00E13779" w:rsidRPr="00A71E19" w:rsidRDefault="00E13779" w:rsidP="00A71E19">
      <w:pPr>
        <w:pStyle w:val="Quote"/>
        <w:ind w:left="-540" w:firstLine="0"/>
        <w:jc w:val="left"/>
        <w:rPr>
          <w:sz w:val="20"/>
          <w:szCs w:val="20"/>
          <w:shd w:val="clear" w:color="auto" w:fill="292D3E"/>
          <w:lang w:eastAsia="ja-JP"/>
        </w:rPr>
      </w:pPr>
      <w:r w:rsidRPr="00A71E19">
        <w:rPr>
          <w:sz w:val="20"/>
          <w:szCs w:val="20"/>
          <w:lang w:eastAsia="ja-JP"/>
        </w:rPr>
        <w:lastRenderedPageBreak/>
        <w:t>ca65 src/backgrounds.asm</w:t>
      </w:r>
    </w:p>
    <w:p w14:paraId="6EB396D4" w14:textId="77777777" w:rsidR="00E13779" w:rsidRPr="00A71E19" w:rsidRDefault="00E13779" w:rsidP="00A71E19">
      <w:pPr>
        <w:pStyle w:val="Quote"/>
        <w:ind w:left="-540" w:firstLine="0"/>
        <w:jc w:val="left"/>
        <w:rPr>
          <w:sz w:val="20"/>
          <w:szCs w:val="20"/>
          <w:shd w:val="clear" w:color="auto" w:fill="292D3E"/>
          <w:lang w:eastAsia="ja-JP"/>
        </w:rPr>
      </w:pPr>
      <w:r w:rsidRPr="00A71E19">
        <w:rPr>
          <w:sz w:val="20"/>
          <w:szCs w:val="20"/>
          <w:lang w:eastAsia="ja-JP"/>
        </w:rPr>
        <w:t>ca65 src/controllers.asm</w:t>
      </w:r>
    </w:p>
    <w:p w14:paraId="7AAE4371" w14:textId="77777777" w:rsidR="00E13779" w:rsidRPr="00A71E19" w:rsidRDefault="00E13779" w:rsidP="00A71E19">
      <w:pPr>
        <w:pStyle w:val="Quote"/>
        <w:ind w:left="-540" w:firstLine="0"/>
        <w:jc w:val="left"/>
        <w:rPr>
          <w:sz w:val="20"/>
          <w:szCs w:val="20"/>
          <w:shd w:val="clear" w:color="auto" w:fill="292D3E"/>
          <w:lang w:eastAsia="ja-JP"/>
        </w:rPr>
      </w:pPr>
      <w:r w:rsidRPr="00A71E19">
        <w:rPr>
          <w:sz w:val="20"/>
          <w:szCs w:val="20"/>
          <w:lang w:eastAsia="ja-JP"/>
        </w:rPr>
        <w:t>ca65 src/reset.asm</w:t>
      </w:r>
    </w:p>
    <w:p w14:paraId="0A5E2CC8" w14:textId="77777777" w:rsidR="00E13779" w:rsidRPr="00A71E19" w:rsidRDefault="00E13779" w:rsidP="00A71E19">
      <w:pPr>
        <w:pStyle w:val="Quote"/>
        <w:ind w:left="-540" w:firstLine="0"/>
        <w:jc w:val="left"/>
        <w:rPr>
          <w:sz w:val="20"/>
          <w:szCs w:val="20"/>
          <w:shd w:val="clear" w:color="auto" w:fill="292D3E"/>
          <w:lang w:eastAsia="ja-JP"/>
        </w:rPr>
      </w:pPr>
      <w:r w:rsidRPr="00A71E19">
        <w:rPr>
          <w:sz w:val="20"/>
          <w:szCs w:val="20"/>
          <w:lang w:eastAsia="ja-JP"/>
        </w:rPr>
        <w:t>ca65 src/input.asm</w:t>
      </w:r>
    </w:p>
    <w:p w14:paraId="5223E422" w14:textId="59E8A954" w:rsidR="00E13779" w:rsidRDefault="00E13779" w:rsidP="00A71E19">
      <w:pPr>
        <w:pStyle w:val="Quote"/>
        <w:ind w:left="-540" w:firstLine="0"/>
        <w:jc w:val="left"/>
        <w:rPr>
          <w:sz w:val="20"/>
          <w:szCs w:val="20"/>
          <w:lang w:eastAsia="ja-JP"/>
        </w:rPr>
      </w:pPr>
      <w:r w:rsidRPr="00A71E19">
        <w:rPr>
          <w:sz w:val="20"/>
          <w:szCs w:val="20"/>
          <w:lang w:eastAsia="ja-JP"/>
        </w:rPr>
        <w:t>ld65 src/backgrounds.o src/controllers.o src/input.o src/reset.o -C nes.cfg -o input.nes</w:t>
      </w:r>
    </w:p>
    <w:p w14:paraId="5F73F75F" w14:textId="71DD2BAA" w:rsidR="00BF55CA" w:rsidRDefault="00BF55CA" w:rsidP="00BF55CA">
      <w:pPr>
        <w:rPr>
          <w:lang w:eastAsia="ja-JP"/>
        </w:rPr>
      </w:pPr>
      <w:r w:rsidRPr="00BF55CA">
        <w:rPr>
          <w:lang w:eastAsia="ja-JP"/>
        </w:rPr>
        <w:t>The resulting .nes file should let you move the player ship freely using whatever your emulator has mapped to the D-pad inputs. Here it is running in an emulator in your browser! The emulator supports keyboard shortcuts, using the following keys (for QWERTY keyboards). You will need to first click on the emulator area or otherwise focus it in order for keypresses to be registered.</w:t>
      </w:r>
    </w:p>
    <w:tbl>
      <w:tblPr>
        <w:tblW w:w="0" w:type="auto"/>
        <w:tblCellSpacing w:w="15" w:type="dxa"/>
        <w:tblInd w:w="765" w:type="dxa"/>
        <w:tblCellMar>
          <w:top w:w="15" w:type="dxa"/>
          <w:left w:w="15" w:type="dxa"/>
          <w:bottom w:w="15" w:type="dxa"/>
          <w:right w:w="15" w:type="dxa"/>
        </w:tblCellMar>
        <w:tblLook w:val="04A0" w:firstRow="1" w:lastRow="0" w:firstColumn="1" w:lastColumn="0" w:noHBand="0" w:noVBand="1"/>
      </w:tblPr>
      <w:tblGrid>
        <w:gridCol w:w="1395"/>
        <w:gridCol w:w="1350"/>
      </w:tblGrid>
      <w:tr w:rsidR="00BF55CA" w:rsidRPr="00BF55CA" w14:paraId="08F12FE3" w14:textId="77777777" w:rsidTr="00BF55CA">
        <w:trPr>
          <w:tblHeader/>
          <w:tblCellSpacing w:w="15" w:type="dxa"/>
        </w:trPr>
        <w:tc>
          <w:tcPr>
            <w:tcW w:w="1350" w:type="dxa"/>
            <w:shd w:val="clear" w:color="auto" w:fill="auto"/>
            <w:vAlign w:val="center"/>
            <w:hideMark/>
          </w:tcPr>
          <w:p w14:paraId="58656D5D" w14:textId="77777777" w:rsidR="00BF55CA" w:rsidRPr="00BF55CA" w:rsidRDefault="00BF55CA" w:rsidP="00BF55CA">
            <w:pPr>
              <w:widowControl/>
              <w:kinsoku/>
              <w:overflowPunct/>
              <w:autoSpaceDE/>
              <w:autoSpaceDN/>
              <w:spacing w:before="0" w:after="0" w:line="240" w:lineRule="auto"/>
              <w:ind w:firstLine="0"/>
              <w:jc w:val="left"/>
              <w:rPr>
                <w:rFonts w:ascii="Arial" w:eastAsia="Times New Roman" w:hAnsi="Arial" w:cs="Arial"/>
                <w:b/>
                <w:bCs/>
                <w:color w:val="111111"/>
                <w:kern w:val="0"/>
                <w:sz w:val="23"/>
                <w:szCs w:val="23"/>
                <w:u w:val="single"/>
                <w:lang w:eastAsia="ja-JP"/>
              </w:rPr>
            </w:pPr>
            <w:r w:rsidRPr="00BF55CA">
              <w:rPr>
                <w:rFonts w:ascii="Arial" w:eastAsia="Times New Roman" w:hAnsi="Arial" w:cs="Arial"/>
                <w:b/>
                <w:bCs/>
                <w:color w:val="111111"/>
                <w:kern w:val="0"/>
                <w:sz w:val="23"/>
                <w:szCs w:val="23"/>
                <w:u w:val="single"/>
                <w:lang w:eastAsia="ja-JP"/>
              </w:rPr>
              <w:t>Controller</w:t>
            </w:r>
          </w:p>
        </w:tc>
        <w:tc>
          <w:tcPr>
            <w:tcW w:w="1305" w:type="dxa"/>
            <w:shd w:val="clear" w:color="auto" w:fill="auto"/>
            <w:vAlign w:val="center"/>
            <w:hideMark/>
          </w:tcPr>
          <w:p w14:paraId="46215CC8" w14:textId="77777777" w:rsidR="00BF55CA" w:rsidRPr="00BF55CA" w:rsidRDefault="00BF55CA" w:rsidP="00BF55CA">
            <w:pPr>
              <w:widowControl/>
              <w:kinsoku/>
              <w:overflowPunct/>
              <w:autoSpaceDE/>
              <w:autoSpaceDN/>
              <w:spacing w:before="0" w:after="0" w:line="240" w:lineRule="auto"/>
              <w:ind w:firstLine="0"/>
              <w:jc w:val="left"/>
              <w:rPr>
                <w:rFonts w:ascii="Arial" w:eastAsia="Times New Roman" w:hAnsi="Arial" w:cs="Arial"/>
                <w:b/>
                <w:bCs/>
                <w:color w:val="111111"/>
                <w:kern w:val="0"/>
                <w:sz w:val="23"/>
                <w:szCs w:val="23"/>
                <w:u w:val="single"/>
                <w:lang w:eastAsia="ja-JP"/>
              </w:rPr>
            </w:pPr>
            <w:r w:rsidRPr="00BF55CA">
              <w:rPr>
                <w:rFonts w:ascii="Arial" w:eastAsia="Times New Roman" w:hAnsi="Arial" w:cs="Arial"/>
                <w:b/>
                <w:bCs/>
                <w:color w:val="111111"/>
                <w:kern w:val="0"/>
                <w:sz w:val="23"/>
                <w:szCs w:val="23"/>
                <w:u w:val="single"/>
                <w:lang w:eastAsia="ja-JP"/>
              </w:rPr>
              <w:t>Keyboard</w:t>
            </w:r>
          </w:p>
        </w:tc>
      </w:tr>
      <w:tr w:rsidR="00BF55CA" w:rsidRPr="00BF55CA" w14:paraId="6F42948A" w14:textId="77777777" w:rsidTr="00BF55CA">
        <w:trPr>
          <w:tblCellSpacing w:w="15" w:type="dxa"/>
        </w:trPr>
        <w:tc>
          <w:tcPr>
            <w:tcW w:w="1350" w:type="dxa"/>
            <w:shd w:val="clear" w:color="auto" w:fill="auto"/>
            <w:vAlign w:val="center"/>
            <w:hideMark/>
          </w:tcPr>
          <w:p w14:paraId="27C6D907" w14:textId="77777777" w:rsidR="00BF55CA" w:rsidRPr="00BF55CA" w:rsidRDefault="00BF55CA" w:rsidP="00BF55CA">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BF55CA">
              <w:rPr>
                <w:rFonts w:ascii="Arial" w:eastAsia="Times New Roman" w:hAnsi="Arial" w:cs="Arial"/>
                <w:color w:val="111111"/>
                <w:kern w:val="0"/>
                <w:sz w:val="23"/>
                <w:szCs w:val="23"/>
                <w:lang w:eastAsia="ja-JP"/>
              </w:rPr>
              <w:t>Right</w:t>
            </w:r>
          </w:p>
        </w:tc>
        <w:tc>
          <w:tcPr>
            <w:tcW w:w="1305" w:type="dxa"/>
            <w:shd w:val="clear" w:color="auto" w:fill="auto"/>
            <w:vAlign w:val="center"/>
            <w:hideMark/>
          </w:tcPr>
          <w:p w14:paraId="1280B8EA" w14:textId="77777777" w:rsidR="00BF55CA" w:rsidRPr="00BF55CA" w:rsidRDefault="00BF55CA" w:rsidP="00BF55CA">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BF55CA">
              <w:rPr>
                <w:rFonts w:ascii="Arial" w:eastAsia="Times New Roman" w:hAnsi="Arial" w:cs="Arial"/>
                <w:color w:val="111111"/>
                <w:kern w:val="0"/>
                <w:sz w:val="23"/>
                <w:szCs w:val="23"/>
                <w:lang w:eastAsia="ja-JP"/>
              </w:rPr>
              <w:t>Right</w:t>
            </w:r>
          </w:p>
        </w:tc>
      </w:tr>
      <w:tr w:rsidR="00BF55CA" w:rsidRPr="00BF55CA" w14:paraId="7955F487" w14:textId="77777777" w:rsidTr="00BF55CA">
        <w:trPr>
          <w:tblCellSpacing w:w="15" w:type="dxa"/>
        </w:trPr>
        <w:tc>
          <w:tcPr>
            <w:tcW w:w="1350" w:type="dxa"/>
            <w:shd w:val="clear" w:color="auto" w:fill="auto"/>
            <w:vAlign w:val="center"/>
            <w:hideMark/>
          </w:tcPr>
          <w:p w14:paraId="6849606D" w14:textId="77777777" w:rsidR="00BF55CA" w:rsidRPr="00BF55CA" w:rsidRDefault="00BF55CA" w:rsidP="00BF55CA">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BF55CA">
              <w:rPr>
                <w:rFonts w:ascii="Arial" w:eastAsia="Times New Roman" w:hAnsi="Arial" w:cs="Arial"/>
                <w:color w:val="111111"/>
                <w:kern w:val="0"/>
                <w:sz w:val="23"/>
                <w:szCs w:val="23"/>
                <w:lang w:eastAsia="ja-JP"/>
              </w:rPr>
              <w:t>Left</w:t>
            </w:r>
          </w:p>
        </w:tc>
        <w:tc>
          <w:tcPr>
            <w:tcW w:w="1305" w:type="dxa"/>
            <w:shd w:val="clear" w:color="auto" w:fill="auto"/>
            <w:vAlign w:val="center"/>
            <w:hideMark/>
          </w:tcPr>
          <w:p w14:paraId="62051DD2" w14:textId="77777777" w:rsidR="00BF55CA" w:rsidRPr="00BF55CA" w:rsidRDefault="00BF55CA" w:rsidP="00BF55CA">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BF55CA">
              <w:rPr>
                <w:rFonts w:ascii="Arial" w:eastAsia="Times New Roman" w:hAnsi="Arial" w:cs="Arial"/>
                <w:color w:val="111111"/>
                <w:kern w:val="0"/>
                <w:sz w:val="23"/>
                <w:szCs w:val="23"/>
                <w:lang w:eastAsia="ja-JP"/>
              </w:rPr>
              <w:t>Left</w:t>
            </w:r>
          </w:p>
        </w:tc>
      </w:tr>
      <w:tr w:rsidR="00BF55CA" w:rsidRPr="00BF55CA" w14:paraId="4E505FED" w14:textId="77777777" w:rsidTr="00BF55CA">
        <w:trPr>
          <w:tblCellSpacing w:w="15" w:type="dxa"/>
        </w:trPr>
        <w:tc>
          <w:tcPr>
            <w:tcW w:w="1350" w:type="dxa"/>
            <w:shd w:val="clear" w:color="auto" w:fill="auto"/>
            <w:vAlign w:val="center"/>
            <w:hideMark/>
          </w:tcPr>
          <w:p w14:paraId="7192C6D1" w14:textId="77777777" w:rsidR="00BF55CA" w:rsidRPr="00BF55CA" w:rsidRDefault="00BF55CA" w:rsidP="00BF55CA">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BF55CA">
              <w:rPr>
                <w:rFonts w:ascii="Arial" w:eastAsia="Times New Roman" w:hAnsi="Arial" w:cs="Arial"/>
                <w:color w:val="111111"/>
                <w:kern w:val="0"/>
                <w:sz w:val="23"/>
                <w:szCs w:val="23"/>
                <w:lang w:eastAsia="ja-JP"/>
              </w:rPr>
              <w:t>Down</w:t>
            </w:r>
          </w:p>
        </w:tc>
        <w:tc>
          <w:tcPr>
            <w:tcW w:w="1305" w:type="dxa"/>
            <w:shd w:val="clear" w:color="auto" w:fill="auto"/>
            <w:vAlign w:val="center"/>
            <w:hideMark/>
          </w:tcPr>
          <w:p w14:paraId="26E22FCC" w14:textId="77777777" w:rsidR="00BF55CA" w:rsidRPr="00BF55CA" w:rsidRDefault="00BF55CA" w:rsidP="00BF55CA">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BF55CA">
              <w:rPr>
                <w:rFonts w:ascii="Arial" w:eastAsia="Times New Roman" w:hAnsi="Arial" w:cs="Arial"/>
                <w:color w:val="111111"/>
                <w:kern w:val="0"/>
                <w:sz w:val="23"/>
                <w:szCs w:val="23"/>
                <w:lang w:eastAsia="ja-JP"/>
              </w:rPr>
              <w:t>Down</w:t>
            </w:r>
          </w:p>
        </w:tc>
      </w:tr>
      <w:tr w:rsidR="00BF55CA" w:rsidRPr="00BF55CA" w14:paraId="71CCDA79" w14:textId="77777777" w:rsidTr="00BF55CA">
        <w:trPr>
          <w:tblCellSpacing w:w="15" w:type="dxa"/>
        </w:trPr>
        <w:tc>
          <w:tcPr>
            <w:tcW w:w="1350" w:type="dxa"/>
            <w:shd w:val="clear" w:color="auto" w:fill="auto"/>
            <w:vAlign w:val="center"/>
            <w:hideMark/>
          </w:tcPr>
          <w:p w14:paraId="7C7CF77D" w14:textId="77777777" w:rsidR="00BF55CA" w:rsidRPr="00BF55CA" w:rsidRDefault="00BF55CA" w:rsidP="00BF55CA">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BF55CA">
              <w:rPr>
                <w:rFonts w:ascii="Arial" w:eastAsia="Times New Roman" w:hAnsi="Arial" w:cs="Arial"/>
                <w:color w:val="111111"/>
                <w:kern w:val="0"/>
                <w:sz w:val="23"/>
                <w:szCs w:val="23"/>
                <w:lang w:eastAsia="ja-JP"/>
              </w:rPr>
              <w:t>Up</w:t>
            </w:r>
          </w:p>
        </w:tc>
        <w:tc>
          <w:tcPr>
            <w:tcW w:w="1305" w:type="dxa"/>
            <w:shd w:val="clear" w:color="auto" w:fill="auto"/>
            <w:vAlign w:val="center"/>
            <w:hideMark/>
          </w:tcPr>
          <w:p w14:paraId="612F61EE" w14:textId="77777777" w:rsidR="00BF55CA" w:rsidRPr="00BF55CA" w:rsidRDefault="00BF55CA" w:rsidP="00BF55CA">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BF55CA">
              <w:rPr>
                <w:rFonts w:ascii="Arial" w:eastAsia="Times New Roman" w:hAnsi="Arial" w:cs="Arial"/>
                <w:color w:val="111111"/>
                <w:kern w:val="0"/>
                <w:sz w:val="23"/>
                <w:szCs w:val="23"/>
                <w:lang w:eastAsia="ja-JP"/>
              </w:rPr>
              <w:t>Up</w:t>
            </w:r>
          </w:p>
        </w:tc>
      </w:tr>
      <w:tr w:rsidR="00BF55CA" w:rsidRPr="00BF55CA" w14:paraId="48D72DFA" w14:textId="77777777" w:rsidTr="00BF55CA">
        <w:trPr>
          <w:tblCellSpacing w:w="15" w:type="dxa"/>
        </w:trPr>
        <w:tc>
          <w:tcPr>
            <w:tcW w:w="1350" w:type="dxa"/>
            <w:shd w:val="clear" w:color="auto" w:fill="auto"/>
            <w:vAlign w:val="center"/>
            <w:hideMark/>
          </w:tcPr>
          <w:p w14:paraId="5AE64D31" w14:textId="77777777" w:rsidR="00BF55CA" w:rsidRPr="00BF55CA" w:rsidRDefault="00BF55CA" w:rsidP="00BF55CA">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BF55CA">
              <w:rPr>
                <w:rFonts w:ascii="Arial" w:eastAsia="Times New Roman" w:hAnsi="Arial" w:cs="Arial"/>
                <w:color w:val="111111"/>
                <w:kern w:val="0"/>
                <w:sz w:val="23"/>
                <w:szCs w:val="23"/>
                <w:lang w:eastAsia="ja-JP"/>
              </w:rPr>
              <w:t>Start</w:t>
            </w:r>
          </w:p>
        </w:tc>
        <w:tc>
          <w:tcPr>
            <w:tcW w:w="1305" w:type="dxa"/>
            <w:shd w:val="clear" w:color="auto" w:fill="auto"/>
            <w:vAlign w:val="center"/>
            <w:hideMark/>
          </w:tcPr>
          <w:p w14:paraId="502C26BE" w14:textId="77777777" w:rsidR="00BF55CA" w:rsidRPr="00BF55CA" w:rsidRDefault="00BF55CA" w:rsidP="00BF55CA">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BF55CA">
              <w:rPr>
                <w:rFonts w:ascii="Arial" w:eastAsia="Times New Roman" w:hAnsi="Arial" w:cs="Arial"/>
                <w:color w:val="111111"/>
                <w:kern w:val="0"/>
                <w:sz w:val="23"/>
                <w:szCs w:val="23"/>
                <w:lang w:eastAsia="ja-JP"/>
              </w:rPr>
              <w:t>Enter</w:t>
            </w:r>
          </w:p>
        </w:tc>
      </w:tr>
      <w:tr w:rsidR="00BF55CA" w:rsidRPr="00BF55CA" w14:paraId="075F5B68" w14:textId="77777777" w:rsidTr="00BF55CA">
        <w:trPr>
          <w:tblCellSpacing w:w="15" w:type="dxa"/>
        </w:trPr>
        <w:tc>
          <w:tcPr>
            <w:tcW w:w="1350" w:type="dxa"/>
            <w:shd w:val="clear" w:color="auto" w:fill="auto"/>
            <w:vAlign w:val="center"/>
            <w:hideMark/>
          </w:tcPr>
          <w:p w14:paraId="020B9954" w14:textId="77777777" w:rsidR="00BF55CA" w:rsidRPr="00BF55CA" w:rsidRDefault="00BF55CA" w:rsidP="00BF55CA">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BF55CA">
              <w:rPr>
                <w:rFonts w:ascii="Arial" w:eastAsia="Times New Roman" w:hAnsi="Arial" w:cs="Arial"/>
                <w:color w:val="111111"/>
                <w:kern w:val="0"/>
                <w:sz w:val="23"/>
                <w:szCs w:val="23"/>
                <w:lang w:eastAsia="ja-JP"/>
              </w:rPr>
              <w:t>Select</w:t>
            </w:r>
          </w:p>
        </w:tc>
        <w:tc>
          <w:tcPr>
            <w:tcW w:w="1305" w:type="dxa"/>
            <w:shd w:val="clear" w:color="auto" w:fill="auto"/>
            <w:vAlign w:val="center"/>
            <w:hideMark/>
          </w:tcPr>
          <w:p w14:paraId="1205E643" w14:textId="77777777" w:rsidR="00BF55CA" w:rsidRPr="00BF55CA" w:rsidRDefault="00BF55CA" w:rsidP="00BF55CA">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BF55CA">
              <w:rPr>
                <w:rFonts w:ascii="Arial" w:eastAsia="Times New Roman" w:hAnsi="Arial" w:cs="Arial"/>
                <w:color w:val="111111"/>
                <w:kern w:val="0"/>
                <w:sz w:val="23"/>
                <w:szCs w:val="23"/>
                <w:lang w:eastAsia="ja-JP"/>
              </w:rPr>
              <w:t>Tab</w:t>
            </w:r>
          </w:p>
        </w:tc>
      </w:tr>
      <w:tr w:rsidR="00BF55CA" w:rsidRPr="00BF55CA" w14:paraId="23FA254B" w14:textId="77777777" w:rsidTr="00BF55CA">
        <w:trPr>
          <w:tblCellSpacing w:w="15" w:type="dxa"/>
        </w:trPr>
        <w:tc>
          <w:tcPr>
            <w:tcW w:w="1350" w:type="dxa"/>
            <w:shd w:val="clear" w:color="auto" w:fill="auto"/>
            <w:vAlign w:val="center"/>
            <w:hideMark/>
          </w:tcPr>
          <w:p w14:paraId="70425EB3" w14:textId="77777777" w:rsidR="00BF55CA" w:rsidRPr="00BF55CA" w:rsidRDefault="00BF55CA" w:rsidP="00BF55CA">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BF55CA">
              <w:rPr>
                <w:rFonts w:ascii="Arial" w:eastAsia="Times New Roman" w:hAnsi="Arial" w:cs="Arial"/>
                <w:color w:val="111111"/>
                <w:kern w:val="0"/>
                <w:sz w:val="23"/>
                <w:szCs w:val="23"/>
                <w:lang w:eastAsia="ja-JP"/>
              </w:rPr>
              <w:t>B</w:t>
            </w:r>
          </w:p>
        </w:tc>
        <w:tc>
          <w:tcPr>
            <w:tcW w:w="1305" w:type="dxa"/>
            <w:shd w:val="clear" w:color="auto" w:fill="auto"/>
            <w:vAlign w:val="center"/>
            <w:hideMark/>
          </w:tcPr>
          <w:p w14:paraId="3D37E287" w14:textId="77777777" w:rsidR="00BF55CA" w:rsidRPr="00BF55CA" w:rsidRDefault="00BF55CA" w:rsidP="00BF55CA">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BF55CA">
              <w:rPr>
                <w:rFonts w:ascii="Arial" w:eastAsia="Times New Roman" w:hAnsi="Arial" w:cs="Arial"/>
                <w:color w:val="111111"/>
                <w:kern w:val="0"/>
                <w:sz w:val="23"/>
                <w:szCs w:val="23"/>
                <w:lang w:eastAsia="ja-JP"/>
              </w:rPr>
              <w:t>s</w:t>
            </w:r>
          </w:p>
        </w:tc>
      </w:tr>
      <w:tr w:rsidR="00BF55CA" w:rsidRPr="00BF55CA" w14:paraId="14CE9C10" w14:textId="77777777" w:rsidTr="00BF55CA">
        <w:trPr>
          <w:tblCellSpacing w:w="15" w:type="dxa"/>
        </w:trPr>
        <w:tc>
          <w:tcPr>
            <w:tcW w:w="1350" w:type="dxa"/>
            <w:shd w:val="clear" w:color="auto" w:fill="auto"/>
            <w:vAlign w:val="center"/>
            <w:hideMark/>
          </w:tcPr>
          <w:p w14:paraId="4E757654" w14:textId="77777777" w:rsidR="00BF55CA" w:rsidRPr="00BF55CA" w:rsidRDefault="00BF55CA" w:rsidP="00BF55CA">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BF55CA">
              <w:rPr>
                <w:rFonts w:ascii="Arial" w:eastAsia="Times New Roman" w:hAnsi="Arial" w:cs="Arial"/>
                <w:color w:val="111111"/>
                <w:kern w:val="0"/>
                <w:sz w:val="23"/>
                <w:szCs w:val="23"/>
                <w:lang w:eastAsia="ja-JP"/>
              </w:rPr>
              <w:t>A</w:t>
            </w:r>
          </w:p>
        </w:tc>
        <w:tc>
          <w:tcPr>
            <w:tcW w:w="1305" w:type="dxa"/>
            <w:shd w:val="clear" w:color="auto" w:fill="auto"/>
            <w:vAlign w:val="center"/>
            <w:hideMark/>
          </w:tcPr>
          <w:p w14:paraId="0B494451" w14:textId="77777777" w:rsidR="00BF55CA" w:rsidRPr="00BF55CA" w:rsidRDefault="00BF55CA" w:rsidP="00BF55CA">
            <w:pPr>
              <w:widowControl/>
              <w:kinsoku/>
              <w:overflowPunct/>
              <w:autoSpaceDE/>
              <w:autoSpaceDN/>
              <w:spacing w:before="0" w:after="0" w:line="240" w:lineRule="auto"/>
              <w:ind w:firstLine="0"/>
              <w:jc w:val="left"/>
              <w:rPr>
                <w:rFonts w:ascii="Arial" w:eastAsia="Times New Roman" w:hAnsi="Arial" w:cs="Arial"/>
                <w:color w:val="111111"/>
                <w:kern w:val="0"/>
                <w:sz w:val="23"/>
                <w:szCs w:val="23"/>
                <w:lang w:eastAsia="ja-JP"/>
              </w:rPr>
            </w:pPr>
            <w:r w:rsidRPr="00BF55CA">
              <w:rPr>
                <w:rFonts w:ascii="Arial" w:eastAsia="Times New Roman" w:hAnsi="Arial" w:cs="Arial"/>
                <w:color w:val="111111"/>
                <w:kern w:val="0"/>
                <w:sz w:val="23"/>
                <w:szCs w:val="23"/>
                <w:lang w:eastAsia="ja-JP"/>
              </w:rPr>
              <w:t>a</w:t>
            </w:r>
          </w:p>
        </w:tc>
      </w:tr>
    </w:tbl>
    <w:p w14:paraId="37106703" w14:textId="0B4CB935" w:rsidR="00BF55CA" w:rsidRPr="00BF55CA" w:rsidRDefault="00BF55CA" w:rsidP="00BF55CA">
      <w:pPr>
        <w:rPr>
          <w:lang w:eastAsia="ja-JP"/>
        </w:rPr>
      </w:pPr>
      <w:r>
        <w:rPr>
          <w:noProof/>
        </w:rPr>
        <w:drawing>
          <wp:inline distT="0" distB="0" distL="0" distR="0" wp14:anchorId="4C1DA930" wp14:editId="7EC1737F">
            <wp:extent cx="2340864" cy="2194560"/>
            <wp:effectExtent l="0" t="0" r="0" b="0"/>
            <wp:docPr id="145631755" name="Picture 2" descr="A video game screen with space station and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1755" name="Picture 2" descr="A video game screen with space station and stars&#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40864" cy="2194560"/>
                    </a:xfrm>
                    <a:prstGeom prst="rect">
                      <a:avLst/>
                    </a:prstGeom>
                    <a:noFill/>
                    <a:ln>
                      <a:noFill/>
                    </a:ln>
                  </pic:spPr>
                </pic:pic>
              </a:graphicData>
            </a:graphic>
          </wp:inline>
        </w:drawing>
      </w:r>
    </w:p>
    <w:p w14:paraId="50CE0987" w14:textId="3DFB300F" w:rsidR="00EA55C0" w:rsidRDefault="00EA55C0" w:rsidP="00EA55C0">
      <w:pPr>
        <w:pStyle w:val="Heading3"/>
      </w:pPr>
      <w:bookmarkStart w:id="199" w:name="_Toc168779404"/>
      <w:r w:rsidRPr="00EA55C0">
        <w:t>Homework</w:t>
      </w:r>
      <w:bookmarkEnd w:id="199"/>
    </w:p>
    <w:p w14:paraId="36C254EC" w14:textId="21D8DE72" w:rsidR="00BF55CA" w:rsidRDefault="00BF55CA" w:rsidP="00FD0A37">
      <w:pPr>
        <w:jc w:val="left"/>
      </w:pPr>
      <w:r>
        <w:t xml:space="preserve">Here are some exercises to try now that we have covered the basics of controller input. You can download </w:t>
      </w:r>
      <w:hyperlink r:id="rId152" w:history="1">
        <w:r w:rsidR="00FD0A37" w:rsidRPr="00FD0A37">
          <w:rPr>
            <w:rStyle w:val="Hyperlink"/>
            <w:rFonts w:cs="Arial"/>
            <w:color w:val="82642B"/>
            <w:szCs w:val="26"/>
          </w:rPr>
          <w:t>the code from this chapter (https://famicom.party/book/projects/16-input.zip)</w:t>
        </w:r>
      </w:hyperlink>
      <w:r>
        <w:t xml:space="preserve"> as a starting point.</w:t>
      </w:r>
    </w:p>
    <w:p w14:paraId="5840AF22" w14:textId="534D851B" w:rsidR="00BF55CA" w:rsidRDefault="00BF55CA" w:rsidP="00BF55CA">
      <w:r>
        <w:t xml:space="preserve">Using the code from </w:t>
      </w:r>
      <w:hyperlink r:id="rId153" w:history="1">
        <w:r w:rsidRPr="00FD0A37">
          <w:rPr>
            <w:rStyle w:val="Hyperlink"/>
            <w:rFonts w:cs="Arial"/>
            <w:color w:val="82642B"/>
            <w:szCs w:val="26"/>
          </w:rPr>
          <w:t>Chapter 14</w:t>
        </w:r>
      </w:hyperlink>
      <w:r>
        <w:t xml:space="preserve"> as a guide, make it so the player’s ship cannot wrap around the screen. When the ship approaches an edge, ignore controller input that would move it off screen.</w:t>
      </w:r>
    </w:p>
    <w:p w14:paraId="448B9D8B" w14:textId="77777777" w:rsidR="00BF55CA" w:rsidRDefault="00BF55CA" w:rsidP="00BF55CA">
      <w:r>
        <w:t>Make it so the ship responds differently when multiple buttons are pressed at the same time. As an example, holding “B” while pressing a direction could make the player’s ship move twice as fast as normal.</w:t>
      </w:r>
    </w:p>
    <w:p w14:paraId="0C1AB4E3" w14:textId="3B27B071" w:rsidR="00BF55CA" w:rsidRPr="00BF55CA" w:rsidRDefault="00BF55CA" w:rsidP="00BF55CA">
      <w:r>
        <w:t>Let the player “pause” the game. When Start is pressed, stop scrolling the screen and ignore controller directional movement. When Start is pressed again, resume scrolling and listening to inputs.</w:t>
      </w:r>
    </w:p>
    <w:p w14:paraId="75C14595" w14:textId="09F2515F" w:rsidR="00EA55C0" w:rsidRDefault="00EA55C0">
      <w:pPr>
        <w:pStyle w:val="Heading2"/>
        <w:numPr>
          <w:ilvl w:val="0"/>
          <w:numId w:val="16"/>
        </w:numPr>
      </w:pPr>
      <w:bookmarkStart w:id="200" w:name="_Toc168779405"/>
      <w:r w:rsidRPr="00EA55C0">
        <w:lastRenderedPageBreak/>
        <w:t>Object Pools</w:t>
      </w:r>
      <w:bookmarkEnd w:id="200"/>
    </w:p>
    <w:p w14:paraId="59BC1650" w14:textId="76A73520" w:rsidR="00517C1F" w:rsidRPr="00517C1F" w:rsidRDefault="00517C1F" w:rsidP="00517C1F">
      <w:r w:rsidRPr="00517C1F">
        <w:t>With the ability to control the spaceship, our sample project is starting to feel like a real game and not just a tech demo. Let’s continue to build on that momentum by introducing enemy spaceships. For now, we won’t worry about detecting collisions - that will come in the next chapter. Instead, the main focus in this chapter will be object pools, a technique for handling multiple objects in a flexible way.</w:t>
      </w:r>
    </w:p>
    <w:p w14:paraId="4A12F4EC" w14:textId="77777777" w:rsidR="00EA55C0" w:rsidRDefault="00EA55C0" w:rsidP="00EA55C0">
      <w:pPr>
        <w:pStyle w:val="Heading3"/>
      </w:pPr>
      <w:bookmarkStart w:id="201" w:name="_Toc168779406"/>
      <w:r>
        <w:t>Why Pooling?</w:t>
      </w:r>
      <w:bookmarkEnd w:id="201"/>
    </w:p>
    <w:p w14:paraId="4CFB33CB" w14:textId="45B204E0" w:rsidR="00871EC8" w:rsidRDefault="00871EC8" w:rsidP="00871EC8">
      <w:r>
        <w:t>In the context of this book, we’ll consider an object pool to be a fixed block of memory that is used to hold data about a particular type of entity in a game. Each entity needs to track certain information—what tiles it is drawn with, its X and Y positions, etc.—and that information will need to be stored somewhere in memory. In games that are not turn-based, entities are updated nearly every frame, meaning the best place to store an entity’s data is in zero-page RAM.</w:t>
      </w:r>
    </w:p>
    <w:p w14:paraId="5B73CBB6" w14:textId="5971DACB" w:rsidR="00871EC8" w:rsidRDefault="00871EC8" w:rsidP="00871EC8">
      <w:r>
        <w:t>In modern game development environments, adding a few more entities when needed is not a concern. Modern systems can easily spare a few bytes (or kilobytes, or megabytes) for additional entities. On the NES, though, zero-page space is limited and finite, so every byte has to be planned in advance. Setting up an object pool guarantees that the game will never use more memory than we allocated in advance, and lets us more easily plan out how the 256 bytes of zero-page space will be used.</w:t>
      </w:r>
    </w:p>
    <w:p w14:paraId="075A8A7D" w14:textId="045AEC99" w:rsidR="00871EC8" w:rsidRPr="00871EC8" w:rsidRDefault="00871EC8" w:rsidP="00871EC8">
      <w:r>
        <w:t>Object pools also help from a gameplay perspective. If we use an object pool for player projectiles and give it three slots, then the player can only have three projectiles on screen at one time. Without that kind of limitation, a player could use a turbo controller (or tap rapidly) to fill the screen with projectiles, taking up all of the OAM slots, making a number of sprites invisible due to the eight-sprites-per-scanline limitation and likely causing massive slowdown due to the additional demands on collision detection.</w:t>
      </w:r>
    </w:p>
    <w:p w14:paraId="544AE4B7" w14:textId="77777777" w:rsidR="00EA55C0" w:rsidRDefault="00EA55C0" w:rsidP="00EA55C0">
      <w:pPr>
        <w:pStyle w:val="Heading3"/>
      </w:pPr>
      <w:bookmarkStart w:id="202" w:name="_Toc168779407"/>
      <w:r>
        <w:t>Designing Pools</w:t>
      </w:r>
      <w:bookmarkEnd w:id="202"/>
    </w:p>
    <w:p w14:paraId="5BE846CE" w14:textId="695F74B8" w:rsidR="00871EC8" w:rsidRDefault="00871EC8" w:rsidP="00871EC8">
      <w:r>
        <w:t>An object pool should be flexible enough to accommodate a range of entity types, so long as those entities have some shared role. It is common to put entities that can harm the player into a pool together, separate from entities that are neutral or helpful. An alternative approach could be keeping objects that participate in collision detection in one pool, and those that do not in another. There is no set way of deciding what goes into a pool together and what does not. In general, a good object pool design will make it easy to iterate through the entities in the pool to do common tasks, without needing to write logic that excludes certain entities. As an example, if you put both enemies and player projectiles into a single pool, collision detection would be extremely complicated, since you would need to constantly test whether any two items can actually affect one another. Separate pools for enemies and player projectiles let you cycle through the entities in one pool and compare them to entities from the other, greatly reducing the complexity.</w:t>
      </w:r>
    </w:p>
    <w:p w14:paraId="0E0DB567" w14:textId="77777777" w:rsidR="00871EC8" w:rsidRDefault="00871EC8">
      <w:pPr>
        <w:widowControl/>
        <w:kinsoku/>
        <w:overflowPunct/>
        <w:autoSpaceDE/>
        <w:autoSpaceDN/>
        <w:spacing w:before="0" w:after="160" w:line="259" w:lineRule="auto"/>
        <w:ind w:firstLine="0"/>
        <w:jc w:val="left"/>
      </w:pPr>
      <w:r>
        <w:br w:type="page"/>
      </w:r>
    </w:p>
    <w:p w14:paraId="59CF6534" w14:textId="3EF4DBE0" w:rsidR="00871EC8" w:rsidRDefault="00871EC8" w:rsidP="00871EC8">
      <w:r>
        <w:lastRenderedPageBreak/>
        <w:t>Once you’ve decided which types of entities will be pooled together, the next step is establishing what data you will be storing for each entity. For reasons we’ll get to soon, each entity in a pool will need to store the same data as every other entity in the pool. For our space shooter game, we will make an enemies pool, where each enemy has the following data:</w:t>
      </w:r>
    </w:p>
    <w:p w14:paraId="046A629F" w14:textId="77777777" w:rsidR="00871EC8" w:rsidRDefault="00871EC8">
      <w:pPr>
        <w:pStyle w:val="ListParagraph"/>
        <w:numPr>
          <w:ilvl w:val="0"/>
          <w:numId w:val="25"/>
        </w:numPr>
        <w:ind w:left="1080"/>
      </w:pPr>
      <w:r>
        <w:t>X position</w:t>
      </w:r>
    </w:p>
    <w:p w14:paraId="0056225E" w14:textId="77777777" w:rsidR="00871EC8" w:rsidRDefault="00871EC8">
      <w:pPr>
        <w:pStyle w:val="ListParagraph"/>
        <w:numPr>
          <w:ilvl w:val="0"/>
          <w:numId w:val="25"/>
        </w:numPr>
        <w:ind w:left="1080"/>
      </w:pPr>
      <w:r>
        <w:t>Y position</w:t>
      </w:r>
    </w:p>
    <w:p w14:paraId="037110E5" w14:textId="77777777" w:rsidR="00871EC8" w:rsidRDefault="00871EC8">
      <w:pPr>
        <w:pStyle w:val="ListParagraph"/>
        <w:numPr>
          <w:ilvl w:val="0"/>
          <w:numId w:val="25"/>
        </w:numPr>
        <w:ind w:left="1080"/>
      </w:pPr>
      <w:r>
        <w:t>X velocity</w:t>
      </w:r>
    </w:p>
    <w:p w14:paraId="23A1E322" w14:textId="77777777" w:rsidR="00871EC8" w:rsidRDefault="00871EC8">
      <w:pPr>
        <w:pStyle w:val="ListParagraph"/>
        <w:numPr>
          <w:ilvl w:val="0"/>
          <w:numId w:val="25"/>
        </w:numPr>
        <w:ind w:left="1080"/>
      </w:pPr>
      <w:r>
        <w:t>Y velocity</w:t>
      </w:r>
    </w:p>
    <w:p w14:paraId="14934B35" w14:textId="77777777" w:rsidR="00871EC8" w:rsidRDefault="00871EC8">
      <w:pPr>
        <w:pStyle w:val="ListParagraph"/>
        <w:numPr>
          <w:ilvl w:val="0"/>
          <w:numId w:val="25"/>
        </w:numPr>
        <w:ind w:left="1080"/>
      </w:pPr>
      <w:r>
        <w:t>Bit flags:</w:t>
      </w:r>
    </w:p>
    <w:p w14:paraId="71B8F838" w14:textId="77777777" w:rsidR="00871EC8" w:rsidRDefault="00871EC8">
      <w:pPr>
        <w:pStyle w:val="ListParagraph"/>
        <w:numPr>
          <w:ilvl w:val="0"/>
          <w:numId w:val="26"/>
        </w:numPr>
      </w:pPr>
      <w:r>
        <w:t>Type (determines what sprites to draw, etc.)</w:t>
      </w:r>
    </w:p>
    <w:p w14:paraId="60177B3C" w14:textId="77777777" w:rsidR="00871EC8" w:rsidRDefault="00871EC8">
      <w:pPr>
        <w:pStyle w:val="ListParagraph"/>
        <w:numPr>
          <w:ilvl w:val="0"/>
          <w:numId w:val="26"/>
        </w:numPr>
      </w:pPr>
      <w:r>
        <w:t>Active flag (should this be updated / drawn / etc.?)</w:t>
      </w:r>
    </w:p>
    <w:p w14:paraId="3DDDE5A5" w14:textId="04BC4499" w:rsidR="00871EC8" w:rsidRDefault="00871EC8" w:rsidP="002C0E90">
      <w:r>
        <w:t>This is a good starting point, but there is plenty of other data you could choose to store. You could give each enemy a health counter, allowing enemies to take more than one attack to defeat. Enemies will likely need some kind of “AI” behavior; you could keep a list of behaviors somewhere else in code and reference the current behavior pattern with an ID number. Enemies could also have animations, which would require you to store the current animation state (animation type and frame number) for each entity. Note that even if we add all of these properties, the pool is still quite flexible. Giving pool entities a “type” value could translate into nearly anything, since the code that transforms a type number into sprites drawn on screen can live outside of the pool. This pool could easily handle enemies ranging from a single sprite tile to giant boss monsters without any changes.</w:t>
      </w:r>
    </w:p>
    <w:p w14:paraId="4BCA7FE1" w14:textId="45A05595" w:rsidR="00871EC8" w:rsidRDefault="00871EC8" w:rsidP="002C0E90">
      <w:r>
        <w:t>Similarly, let’s create a pool to store player projectiles. Player projectiles do not share a role with enemies, and since they don’t vary much from one another, the pool design can be simpler as well:</w:t>
      </w:r>
    </w:p>
    <w:p w14:paraId="3298BF38" w14:textId="77777777" w:rsidR="00871EC8" w:rsidRDefault="00871EC8">
      <w:pPr>
        <w:pStyle w:val="ListParagraph"/>
        <w:numPr>
          <w:ilvl w:val="0"/>
          <w:numId w:val="27"/>
        </w:numPr>
        <w:ind w:left="1080"/>
      </w:pPr>
      <w:r>
        <w:t>X position</w:t>
      </w:r>
    </w:p>
    <w:p w14:paraId="28EC9113" w14:textId="77777777" w:rsidR="00871EC8" w:rsidRDefault="00871EC8">
      <w:pPr>
        <w:pStyle w:val="ListParagraph"/>
        <w:numPr>
          <w:ilvl w:val="0"/>
          <w:numId w:val="27"/>
        </w:numPr>
        <w:ind w:left="1080"/>
      </w:pPr>
      <w:r>
        <w:t>Y position</w:t>
      </w:r>
    </w:p>
    <w:p w14:paraId="40A9372E" w14:textId="1686558E" w:rsidR="00871EC8" w:rsidRPr="00871EC8" w:rsidRDefault="00871EC8" w:rsidP="00871EC8">
      <w:r>
        <w:t>Here we assume that all projectiles have the same velocity and use the same graphics, so all we need to track is their position on screen. If you wanted to add different weapons (or weapon upgrades), you would need to add more data to the entities in the pool.</w:t>
      </w:r>
    </w:p>
    <w:p w14:paraId="5835184C" w14:textId="77777777" w:rsidR="00EA55C0" w:rsidRDefault="00EA55C0" w:rsidP="00EA55C0">
      <w:pPr>
        <w:pStyle w:val="Heading3"/>
      </w:pPr>
      <w:bookmarkStart w:id="203" w:name="_Toc168779408"/>
      <w:r>
        <w:t>Implementing object pools</w:t>
      </w:r>
      <w:bookmarkEnd w:id="203"/>
    </w:p>
    <w:p w14:paraId="0C7CC870" w14:textId="46D2AB58" w:rsidR="002C0E90" w:rsidRDefault="002C0E90" w:rsidP="002C0E90">
      <w:r w:rsidRPr="002C0E90">
        <w:t>In most modern programming languages, if you wanted to track a set of similar entities, you would reach for something like an array of objects (or a list of instances, or a slice of structs; the terminology here varies by language). Here’s an example of that approach in JavaScript:</w:t>
      </w:r>
    </w:p>
    <w:p w14:paraId="1B041853" w14:textId="77777777" w:rsidR="002C0E90" w:rsidRDefault="002C0E90">
      <w:pPr>
        <w:widowControl/>
        <w:kinsoku/>
        <w:overflowPunct/>
        <w:autoSpaceDE/>
        <w:autoSpaceDN/>
        <w:spacing w:before="0" w:after="160" w:line="259" w:lineRule="auto"/>
        <w:ind w:firstLine="0"/>
        <w:jc w:val="left"/>
      </w:pPr>
      <w:r>
        <w:br w:type="page"/>
      </w:r>
    </w:p>
    <w:p w14:paraId="3BC9E583" w14:textId="77777777" w:rsidR="002C0E90" w:rsidRPr="002C0E90" w:rsidRDefault="002C0E90" w:rsidP="003D2DC6">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2C0E90">
        <w:rPr>
          <w:rFonts w:ascii="DejaVu Sans Mono" w:eastAsia="Times New Roman" w:hAnsi="DejaVu Sans Mono" w:cs="DejaVu Sans Mono"/>
          <w:color w:val="EEEEEE"/>
          <w:kern w:val="0"/>
          <w:szCs w:val="26"/>
          <w:lang w:eastAsia="ja-JP"/>
        </w:rPr>
        <w:lastRenderedPageBreak/>
        <w:t>let enemiesPool = [</w:t>
      </w:r>
    </w:p>
    <w:p w14:paraId="4B76A2EA" w14:textId="77777777" w:rsidR="002C0E90" w:rsidRPr="002C0E90" w:rsidRDefault="002C0E90" w:rsidP="003D2DC6">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2C0E90">
        <w:rPr>
          <w:rFonts w:ascii="DejaVu Sans Mono" w:eastAsia="Times New Roman" w:hAnsi="DejaVu Sans Mono" w:cs="DejaVu Sans Mono"/>
          <w:color w:val="EEEEEE"/>
          <w:kern w:val="0"/>
          <w:szCs w:val="26"/>
          <w:lang w:eastAsia="ja-JP"/>
        </w:rPr>
        <w:t xml:space="preserve">  {</w:t>
      </w:r>
    </w:p>
    <w:p w14:paraId="2154BA0F" w14:textId="77777777" w:rsidR="002C0E90" w:rsidRPr="002C0E90" w:rsidRDefault="002C0E90" w:rsidP="003D2DC6">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2C0E90">
        <w:rPr>
          <w:rFonts w:ascii="DejaVu Sans Mono" w:eastAsia="Times New Roman" w:hAnsi="DejaVu Sans Mono" w:cs="DejaVu Sans Mono"/>
          <w:color w:val="EEEEEE"/>
          <w:kern w:val="0"/>
          <w:szCs w:val="26"/>
          <w:lang w:eastAsia="ja-JP"/>
        </w:rPr>
        <w:t xml:space="preserve">    x: 57,</w:t>
      </w:r>
    </w:p>
    <w:p w14:paraId="4A729D20" w14:textId="77777777" w:rsidR="002C0E90" w:rsidRPr="002C0E90" w:rsidRDefault="002C0E90" w:rsidP="003D2DC6">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2C0E90">
        <w:rPr>
          <w:rFonts w:ascii="DejaVu Sans Mono" w:eastAsia="Times New Roman" w:hAnsi="DejaVu Sans Mono" w:cs="DejaVu Sans Mono"/>
          <w:color w:val="EEEEEE"/>
          <w:kern w:val="0"/>
          <w:szCs w:val="26"/>
          <w:lang w:eastAsia="ja-JP"/>
        </w:rPr>
        <w:t xml:space="preserve">    y: 12,</w:t>
      </w:r>
    </w:p>
    <w:p w14:paraId="2A02C000" w14:textId="77777777" w:rsidR="002C0E90" w:rsidRPr="002C0E90" w:rsidRDefault="002C0E90" w:rsidP="003D2DC6">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2C0E90">
        <w:rPr>
          <w:rFonts w:ascii="DejaVu Sans Mono" w:eastAsia="Times New Roman" w:hAnsi="DejaVu Sans Mono" w:cs="DejaVu Sans Mono"/>
          <w:color w:val="EEEEEE"/>
          <w:kern w:val="0"/>
          <w:szCs w:val="26"/>
          <w:lang w:eastAsia="ja-JP"/>
        </w:rPr>
        <w:t xml:space="preserve">    type: 3,</w:t>
      </w:r>
    </w:p>
    <w:p w14:paraId="468C7EA4" w14:textId="77777777" w:rsidR="002C0E90" w:rsidRPr="002C0E90" w:rsidRDefault="002C0E90" w:rsidP="003D2DC6">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2C0E90">
        <w:rPr>
          <w:rFonts w:ascii="DejaVu Sans Mono" w:eastAsia="Times New Roman" w:hAnsi="DejaVu Sans Mono" w:cs="DejaVu Sans Mono"/>
          <w:color w:val="EEEEEE"/>
          <w:kern w:val="0"/>
          <w:szCs w:val="26"/>
          <w:lang w:eastAsia="ja-JP"/>
        </w:rPr>
        <w:t xml:space="preserve">    active: true</w:t>
      </w:r>
    </w:p>
    <w:p w14:paraId="16E32DBA" w14:textId="77777777" w:rsidR="002C0E90" w:rsidRPr="002C0E90" w:rsidRDefault="002C0E90" w:rsidP="003D2DC6">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2C0E90">
        <w:rPr>
          <w:rFonts w:ascii="DejaVu Sans Mono" w:eastAsia="Times New Roman" w:hAnsi="DejaVu Sans Mono" w:cs="DejaVu Sans Mono"/>
          <w:color w:val="EEEEEE"/>
          <w:kern w:val="0"/>
          <w:szCs w:val="26"/>
          <w:lang w:eastAsia="ja-JP"/>
        </w:rPr>
        <w:t xml:space="preserve">  },</w:t>
      </w:r>
    </w:p>
    <w:p w14:paraId="245DEB60" w14:textId="77777777" w:rsidR="002C0E90" w:rsidRPr="002C0E90" w:rsidRDefault="002C0E90" w:rsidP="003D2DC6">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2C0E90">
        <w:rPr>
          <w:rFonts w:ascii="DejaVu Sans Mono" w:eastAsia="Times New Roman" w:hAnsi="DejaVu Sans Mono" w:cs="DejaVu Sans Mono"/>
          <w:color w:val="EEEEEE"/>
          <w:kern w:val="0"/>
          <w:szCs w:val="26"/>
          <w:lang w:eastAsia="ja-JP"/>
        </w:rPr>
        <w:t xml:space="preserve">  {</w:t>
      </w:r>
    </w:p>
    <w:p w14:paraId="421B7B32" w14:textId="77777777" w:rsidR="002C0E90" w:rsidRPr="002C0E90" w:rsidRDefault="002C0E90" w:rsidP="003D2DC6">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2C0E90">
        <w:rPr>
          <w:rFonts w:ascii="DejaVu Sans Mono" w:eastAsia="Times New Roman" w:hAnsi="DejaVu Sans Mono" w:cs="DejaVu Sans Mono"/>
          <w:color w:val="EEEEEE"/>
          <w:kern w:val="0"/>
          <w:szCs w:val="26"/>
          <w:lang w:eastAsia="ja-JP"/>
        </w:rPr>
        <w:t xml:space="preserve">    x: 36,</w:t>
      </w:r>
    </w:p>
    <w:p w14:paraId="33520548" w14:textId="77777777" w:rsidR="002C0E90" w:rsidRPr="002C0E90" w:rsidRDefault="002C0E90" w:rsidP="003D2DC6">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2C0E90">
        <w:rPr>
          <w:rFonts w:ascii="DejaVu Sans Mono" w:eastAsia="Times New Roman" w:hAnsi="DejaVu Sans Mono" w:cs="DejaVu Sans Mono"/>
          <w:color w:val="EEEEEE"/>
          <w:kern w:val="0"/>
          <w:szCs w:val="26"/>
          <w:lang w:eastAsia="ja-JP"/>
        </w:rPr>
        <w:t xml:space="preserve">    y: 12,</w:t>
      </w:r>
    </w:p>
    <w:p w14:paraId="6CA16602" w14:textId="77777777" w:rsidR="002C0E90" w:rsidRPr="002C0E90" w:rsidRDefault="002C0E90" w:rsidP="003D2DC6">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2C0E90">
        <w:rPr>
          <w:rFonts w:ascii="DejaVu Sans Mono" w:eastAsia="Times New Roman" w:hAnsi="DejaVu Sans Mono" w:cs="DejaVu Sans Mono"/>
          <w:color w:val="EEEEEE"/>
          <w:kern w:val="0"/>
          <w:szCs w:val="26"/>
          <w:lang w:eastAsia="ja-JP"/>
        </w:rPr>
        <w:t xml:space="preserve">    type: 3,</w:t>
      </w:r>
    </w:p>
    <w:p w14:paraId="06D3462D" w14:textId="77777777" w:rsidR="002C0E90" w:rsidRPr="002C0E90" w:rsidRDefault="002C0E90" w:rsidP="003D2DC6">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2C0E90">
        <w:rPr>
          <w:rFonts w:ascii="DejaVu Sans Mono" w:eastAsia="Times New Roman" w:hAnsi="DejaVu Sans Mono" w:cs="DejaVu Sans Mono"/>
          <w:color w:val="EEEEEE"/>
          <w:kern w:val="0"/>
          <w:szCs w:val="26"/>
          <w:lang w:eastAsia="ja-JP"/>
        </w:rPr>
        <w:t xml:space="preserve">    active: false</w:t>
      </w:r>
    </w:p>
    <w:p w14:paraId="7237F21A" w14:textId="77777777" w:rsidR="002C0E90" w:rsidRPr="002C0E90" w:rsidRDefault="002C0E90" w:rsidP="003D2DC6">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2C0E90">
        <w:rPr>
          <w:rFonts w:ascii="DejaVu Sans Mono" w:eastAsia="Times New Roman" w:hAnsi="DejaVu Sans Mono" w:cs="DejaVu Sans Mono"/>
          <w:color w:val="EEEEEE"/>
          <w:kern w:val="0"/>
          <w:szCs w:val="26"/>
          <w:lang w:eastAsia="ja-JP"/>
        </w:rPr>
        <w:t xml:space="preserve">  }</w:t>
      </w:r>
    </w:p>
    <w:p w14:paraId="52A0CD99" w14:textId="674FD3C4" w:rsidR="002C0E90" w:rsidRPr="002C0E90" w:rsidRDefault="002C0E90" w:rsidP="003D2DC6">
      <w:pPr>
        <w:shd w:val="clear" w:color="auto" w:fill="292D3E"/>
        <w:spacing w:line="20" w:lineRule="atLeast"/>
        <w:ind w:firstLine="360"/>
        <w:rPr>
          <w:szCs w:val="26"/>
        </w:rPr>
      </w:pPr>
      <w:r w:rsidRPr="002C0E90">
        <w:rPr>
          <w:rFonts w:ascii="DejaVu Sans Mono" w:eastAsia="Times New Roman" w:hAnsi="DejaVu Sans Mono" w:cs="DejaVu Sans Mono"/>
          <w:color w:val="EEEEEE"/>
          <w:kern w:val="0"/>
          <w:szCs w:val="26"/>
          <w:lang w:eastAsia="ja-JP"/>
        </w:rPr>
        <w:t>];</w:t>
      </w:r>
    </w:p>
    <w:p w14:paraId="3A2F4EAE" w14:textId="620A42B3" w:rsidR="002C0E90" w:rsidRDefault="002C0E90" w:rsidP="00A621AB">
      <w:r>
        <w:t>This method makes it very easy to loop through the objects within the array, and then take action on each object in turn. On the NES, however, this approach is very inefficient. Using this sort of setup (which is called array of structures), NES assembly code to loop through all entities would need to:</w:t>
      </w:r>
    </w:p>
    <w:p w14:paraId="43EA388F" w14:textId="77777777" w:rsidR="002C0E90" w:rsidRDefault="002C0E90">
      <w:pPr>
        <w:pStyle w:val="ListParagraph"/>
        <w:numPr>
          <w:ilvl w:val="0"/>
          <w:numId w:val="28"/>
        </w:numPr>
        <w:ind w:left="1080"/>
      </w:pPr>
      <w:r>
        <w:t>Store a “current object address” and “current object index” somewhere, as well as the length of each field and the total length of each object.</w:t>
      </w:r>
    </w:p>
    <w:p w14:paraId="0B88AD81" w14:textId="77777777" w:rsidR="002C0E90" w:rsidRDefault="002C0E90">
      <w:pPr>
        <w:pStyle w:val="ListParagraph"/>
        <w:numPr>
          <w:ilvl w:val="0"/>
          <w:numId w:val="28"/>
        </w:numPr>
        <w:ind w:left="1080"/>
      </w:pPr>
      <w:r>
        <w:t xml:space="preserve">Access each property of the current object by using a table of offsets from the start of the object (load the offset of the property into the X register, then e.g. </w:t>
      </w:r>
      <w:r w:rsidRPr="00A621AB">
        <w:rPr>
          <w:rStyle w:val="QuoteChar"/>
        </w:rPr>
        <w:t>LDA current_obj_address</w:t>
      </w:r>
      <w:r>
        <w:t xml:space="preserve">, </w:t>
      </w:r>
      <w:r w:rsidRPr="00A621AB">
        <w:rPr>
          <w:rStyle w:val="QuoteChar"/>
        </w:rPr>
        <w:t>X</w:t>
      </w:r>
      <w:r>
        <w:t>).</w:t>
      </w:r>
    </w:p>
    <w:p w14:paraId="1574E264" w14:textId="77777777" w:rsidR="002C0E90" w:rsidRDefault="002C0E90">
      <w:pPr>
        <w:pStyle w:val="ListParagraph"/>
        <w:numPr>
          <w:ilvl w:val="0"/>
          <w:numId w:val="28"/>
        </w:numPr>
        <w:ind w:left="1080"/>
      </w:pPr>
      <w:r>
        <w:t>To get to the next object, add the object length to the current object’s starting address.</w:t>
      </w:r>
    </w:p>
    <w:p w14:paraId="401DD678" w14:textId="77777777" w:rsidR="002C0E90" w:rsidRDefault="002C0E90">
      <w:pPr>
        <w:pStyle w:val="ListParagraph"/>
        <w:numPr>
          <w:ilvl w:val="0"/>
          <w:numId w:val="28"/>
        </w:numPr>
        <w:ind w:left="1080"/>
      </w:pPr>
      <w:r>
        <w:t>Check each time you move to the next object that the current object index has not exceeded the total length of the array.</w:t>
      </w:r>
    </w:p>
    <w:p w14:paraId="01FE413A" w14:textId="53B97FA7" w:rsidR="002C0E90" w:rsidRDefault="002C0E90" w:rsidP="002C0E90">
      <w:r>
        <w:t>In contrast, due to the 6502’s wealth of addressing modes, a more popular approach on the NES is the structure of arrays. To go back to our previous JavaScript example, a structure of arrays approach would look like this:</w:t>
      </w:r>
    </w:p>
    <w:p w14:paraId="16CC9FEE" w14:textId="77777777" w:rsidR="00756345" w:rsidRPr="00756345" w:rsidRDefault="00756345" w:rsidP="003D2DC6">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756345">
        <w:rPr>
          <w:rFonts w:ascii="DejaVu Sans Mono" w:eastAsia="Times New Roman" w:hAnsi="DejaVu Sans Mono" w:cs="DejaVu Sans Mono"/>
          <w:color w:val="EEEEEE"/>
          <w:kern w:val="0"/>
          <w:szCs w:val="26"/>
          <w:lang w:eastAsia="ja-JP"/>
        </w:rPr>
        <w:t>let enemiesPool = {</w:t>
      </w:r>
    </w:p>
    <w:p w14:paraId="43202BE0" w14:textId="77777777" w:rsidR="00756345" w:rsidRPr="00756345" w:rsidRDefault="00756345" w:rsidP="003D2DC6">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756345">
        <w:rPr>
          <w:rFonts w:ascii="DejaVu Sans Mono" w:eastAsia="Times New Roman" w:hAnsi="DejaVu Sans Mono" w:cs="DejaVu Sans Mono"/>
          <w:color w:val="EEEEEE"/>
          <w:kern w:val="0"/>
          <w:szCs w:val="26"/>
          <w:lang w:eastAsia="ja-JP"/>
        </w:rPr>
        <w:t xml:space="preserve">  x: [57, 36],</w:t>
      </w:r>
    </w:p>
    <w:p w14:paraId="444015FA" w14:textId="77777777" w:rsidR="00756345" w:rsidRPr="00756345" w:rsidRDefault="00756345" w:rsidP="003D2DC6">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756345">
        <w:rPr>
          <w:rFonts w:ascii="DejaVu Sans Mono" w:eastAsia="Times New Roman" w:hAnsi="DejaVu Sans Mono" w:cs="DejaVu Sans Mono"/>
          <w:color w:val="EEEEEE"/>
          <w:kern w:val="0"/>
          <w:szCs w:val="26"/>
          <w:lang w:eastAsia="ja-JP"/>
        </w:rPr>
        <w:t xml:space="preserve">  y: [12, 12],</w:t>
      </w:r>
    </w:p>
    <w:p w14:paraId="6997FD59" w14:textId="77777777" w:rsidR="00756345" w:rsidRPr="00756345" w:rsidRDefault="00756345" w:rsidP="003D2DC6">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756345">
        <w:rPr>
          <w:rFonts w:ascii="DejaVu Sans Mono" w:eastAsia="Times New Roman" w:hAnsi="DejaVu Sans Mono" w:cs="DejaVu Sans Mono"/>
          <w:color w:val="EEEEEE"/>
          <w:kern w:val="0"/>
          <w:szCs w:val="26"/>
          <w:lang w:eastAsia="ja-JP"/>
        </w:rPr>
        <w:t xml:space="preserve">  type: [3, 3],</w:t>
      </w:r>
    </w:p>
    <w:p w14:paraId="06DF1DE5" w14:textId="77777777" w:rsidR="00756345" w:rsidRPr="00756345" w:rsidRDefault="00756345" w:rsidP="003D2DC6">
      <w:pPr>
        <w:widowControl/>
        <w:shd w:val="clear" w:color="auto" w:fill="292D3E"/>
        <w:kinsoku/>
        <w:overflowPunct/>
        <w:autoSpaceDE/>
        <w:autoSpaceDN/>
        <w:spacing w:line="20" w:lineRule="atLeast"/>
        <w:ind w:firstLine="360"/>
        <w:jc w:val="left"/>
        <w:rPr>
          <w:rFonts w:ascii="DejaVu Sans Mono" w:eastAsia="Times New Roman" w:hAnsi="DejaVu Sans Mono" w:cs="DejaVu Sans Mono"/>
          <w:color w:val="88030F"/>
          <w:kern w:val="0"/>
          <w:szCs w:val="26"/>
          <w:shd w:val="clear" w:color="auto" w:fill="292D3E"/>
          <w:lang w:eastAsia="ja-JP"/>
        </w:rPr>
      </w:pPr>
      <w:r w:rsidRPr="00756345">
        <w:rPr>
          <w:rFonts w:ascii="DejaVu Sans Mono" w:eastAsia="Times New Roman" w:hAnsi="DejaVu Sans Mono" w:cs="DejaVu Sans Mono"/>
          <w:color w:val="EEEEEE"/>
          <w:kern w:val="0"/>
          <w:szCs w:val="26"/>
          <w:lang w:eastAsia="ja-JP"/>
        </w:rPr>
        <w:t xml:space="preserve">  active: [true, false]</w:t>
      </w:r>
    </w:p>
    <w:p w14:paraId="02D2E7AD" w14:textId="388A9682" w:rsidR="00756345" w:rsidRPr="00756345" w:rsidRDefault="00756345" w:rsidP="003D2DC6">
      <w:pPr>
        <w:shd w:val="clear" w:color="auto" w:fill="292D3E"/>
        <w:spacing w:line="20" w:lineRule="atLeast"/>
        <w:ind w:firstLine="360"/>
        <w:rPr>
          <w:szCs w:val="26"/>
        </w:rPr>
      </w:pPr>
      <w:r w:rsidRPr="00756345">
        <w:rPr>
          <w:rFonts w:ascii="DejaVu Sans Mono" w:eastAsia="Times New Roman" w:hAnsi="DejaVu Sans Mono" w:cs="DejaVu Sans Mono"/>
          <w:color w:val="EEEEEE"/>
          <w:kern w:val="0"/>
          <w:szCs w:val="26"/>
          <w:lang w:eastAsia="ja-JP"/>
        </w:rPr>
        <w:t>};</w:t>
      </w:r>
    </w:p>
    <w:p w14:paraId="313D7731" w14:textId="77777777" w:rsidR="00756345" w:rsidRDefault="00756345">
      <w:pPr>
        <w:widowControl/>
        <w:kinsoku/>
        <w:overflowPunct/>
        <w:autoSpaceDE/>
        <w:autoSpaceDN/>
        <w:spacing w:before="0" w:after="160" w:line="259" w:lineRule="auto"/>
        <w:ind w:firstLine="0"/>
        <w:jc w:val="left"/>
      </w:pPr>
      <w:r>
        <w:br w:type="page"/>
      </w:r>
    </w:p>
    <w:p w14:paraId="1D6E1B0A" w14:textId="1E12703D" w:rsidR="00756345" w:rsidRDefault="00756345" w:rsidP="00756345">
      <w:r>
        <w:lastRenderedPageBreak/>
        <w:t>While this approach might seem counter-intuitive at first, it works very well with the 6502’s indexed addressing modes. Here is our hypothetical pool traversal code under structure of arrays:</w:t>
      </w:r>
    </w:p>
    <w:p w14:paraId="24100316" w14:textId="77777777" w:rsidR="00756345" w:rsidRDefault="00756345">
      <w:pPr>
        <w:pStyle w:val="ListParagraph"/>
        <w:numPr>
          <w:ilvl w:val="0"/>
          <w:numId w:val="29"/>
        </w:numPr>
        <w:ind w:left="1080"/>
      </w:pPr>
      <w:r>
        <w:t>Store a current object index in the X register.</w:t>
      </w:r>
    </w:p>
    <w:p w14:paraId="155327AB" w14:textId="77777777" w:rsidR="00756345" w:rsidRDefault="00756345">
      <w:pPr>
        <w:pStyle w:val="ListParagraph"/>
        <w:numPr>
          <w:ilvl w:val="0"/>
          <w:numId w:val="29"/>
        </w:numPr>
        <w:ind w:left="1080"/>
      </w:pPr>
      <w:r>
        <w:t xml:space="preserve">To look up a property, use indexed addressing with the label that marks the start of that array, e.g. </w:t>
      </w:r>
      <w:r w:rsidRPr="00756345">
        <w:rPr>
          <w:rStyle w:val="QuoteChar"/>
        </w:rPr>
        <w:t>LDA enemy_types, X</w:t>
      </w:r>
      <w:r>
        <w:t xml:space="preserve"> to get the type of the current enemy.</w:t>
      </w:r>
    </w:p>
    <w:p w14:paraId="32257D96" w14:textId="77777777" w:rsidR="00756345" w:rsidRDefault="00756345">
      <w:pPr>
        <w:pStyle w:val="ListParagraph"/>
        <w:numPr>
          <w:ilvl w:val="0"/>
          <w:numId w:val="29"/>
        </w:numPr>
        <w:ind w:left="1080"/>
      </w:pPr>
      <w:r>
        <w:t>To go to the next object in the pool, increment the X register.</w:t>
      </w:r>
    </w:p>
    <w:p w14:paraId="634FB6FF" w14:textId="77777777" w:rsidR="00756345" w:rsidRDefault="00756345">
      <w:pPr>
        <w:pStyle w:val="ListParagraph"/>
        <w:numPr>
          <w:ilvl w:val="0"/>
          <w:numId w:val="29"/>
        </w:numPr>
        <w:ind w:left="1080"/>
      </w:pPr>
      <w:r>
        <w:t>Check each time you increment if the current object index has exceeded the length of the pool.</w:t>
      </w:r>
    </w:p>
    <w:p w14:paraId="336501D1" w14:textId="44689B0B" w:rsidR="00756345" w:rsidRDefault="00756345" w:rsidP="00756345">
      <w:r>
        <w:t>The number of steps is the same, but each step is much simpler and also faster to execute.</w:t>
      </w:r>
    </w:p>
    <w:p w14:paraId="62CEDB73" w14:textId="45036D31" w:rsidR="00756345" w:rsidRDefault="00756345" w:rsidP="00756345">
      <w:pPr>
        <w:rPr>
          <w:rStyle w:val="QuoteChar"/>
        </w:rPr>
      </w:pPr>
      <w:r>
        <w:t xml:space="preserve">Now that we have both a design and an implementation approach for the pool, let’s actually create it. We’ll need to add the following to our </w:t>
      </w:r>
      <w:r w:rsidRPr="00756345">
        <w:rPr>
          <w:rStyle w:val="QuoteChar"/>
        </w:rPr>
        <w:t>.segment "ZEROPAGE":</w:t>
      </w:r>
    </w:p>
    <w:p w14:paraId="33C6892F" w14:textId="77777777" w:rsidR="0072307B" w:rsidRPr="0072307B" w:rsidRDefault="0072307B" w:rsidP="004F15BB">
      <w:pPr>
        <w:widowControl/>
        <w:shd w:val="clear" w:color="auto" w:fill="292D3E"/>
        <w:kinsoku/>
        <w:overflowPunct/>
        <w:autoSpaceDE/>
        <w:autoSpaceDN/>
        <w:spacing w:before="60" w:after="60" w:line="240" w:lineRule="auto"/>
        <w:ind w:firstLine="360"/>
        <w:jc w:val="left"/>
        <w:textAlignment w:val="baseline"/>
        <w:rPr>
          <w:rFonts w:ascii="DejaVu Sans Mono" w:eastAsia="Times New Roman" w:hAnsi="DejaVu Sans Mono" w:cs="DejaVu Sans Mono"/>
          <w:color w:val="88030F"/>
          <w:kern w:val="0"/>
          <w:szCs w:val="26"/>
          <w:shd w:val="clear" w:color="auto" w:fill="292D3E"/>
          <w:lang w:eastAsia="ja-JP"/>
        </w:rPr>
      </w:pPr>
      <w:r w:rsidRPr="0072307B">
        <w:rPr>
          <w:rFonts w:ascii="DejaVu Sans Mono" w:eastAsia="Times New Roman" w:hAnsi="DejaVu Sans Mono" w:cs="DejaVu Sans Mono"/>
          <w:color w:val="10C26F"/>
          <w:kern w:val="0"/>
          <w:szCs w:val="26"/>
          <w:lang w:eastAsia="ja-JP"/>
        </w:rPr>
        <w:t xml:space="preserve">NUM_ENEMIES = </w:t>
      </w:r>
      <w:r w:rsidRPr="0072307B">
        <w:rPr>
          <w:rFonts w:ascii="DejaVu Sans Mono" w:eastAsia="Times New Roman" w:hAnsi="DejaVu Sans Mono" w:cs="DejaVu Sans Mono"/>
          <w:color w:val="0593A3"/>
          <w:kern w:val="0"/>
          <w:szCs w:val="26"/>
          <w:lang w:eastAsia="ja-JP"/>
        </w:rPr>
        <w:t>5</w:t>
      </w:r>
    </w:p>
    <w:p w14:paraId="6289A916" w14:textId="77777777" w:rsidR="0072307B" w:rsidRPr="0072307B" w:rsidRDefault="0072307B" w:rsidP="004F15BB">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p>
    <w:p w14:paraId="5628A91A" w14:textId="77777777" w:rsidR="0072307B" w:rsidRPr="0072307B" w:rsidRDefault="0072307B" w:rsidP="004F15BB">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2307B">
        <w:rPr>
          <w:rFonts w:ascii="DejaVu Sans Mono" w:eastAsia="Times New Roman" w:hAnsi="DejaVu Sans Mono" w:cs="DejaVu Sans Mono"/>
          <w:color w:val="F2D338"/>
          <w:kern w:val="0"/>
          <w:szCs w:val="26"/>
          <w:lang w:eastAsia="ja-JP"/>
        </w:rPr>
        <w:t>; enemy object pool</w:t>
      </w:r>
    </w:p>
    <w:p w14:paraId="70EC2ACD" w14:textId="77777777" w:rsidR="0072307B" w:rsidRPr="0072307B" w:rsidRDefault="0072307B" w:rsidP="004F15BB">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2307B">
        <w:rPr>
          <w:rFonts w:ascii="DejaVu Sans Mono" w:eastAsia="Times New Roman" w:hAnsi="DejaVu Sans Mono" w:cs="DejaVu Sans Mono"/>
          <w:color w:val="10C26F"/>
          <w:kern w:val="0"/>
          <w:szCs w:val="26"/>
          <w:lang w:eastAsia="ja-JP"/>
        </w:rPr>
        <w:t>enemy_x_pos: .res NUM_ENEMIES</w:t>
      </w:r>
    </w:p>
    <w:p w14:paraId="2F32EAF1" w14:textId="77777777" w:rsidR="0072307B" w:rsidRPr="0072307B" w:rsidRDefault="0072307B" w:rsidP="004F15BB">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2307B">
        <w:rPr>
          <w:rFonts w:ascii="DejaVu Sans Mono" w:eastAsia="Times New Roman" w:hAnsi="DejaVu Sans Mono" w:cs="DejaVu Sans Mono"/>
          <w:color w:val="10C26F"/>
          <w:kern w:val="0"/>
          <w:szCs w:val="26"/>
          <w:lang w:eastAsia="ja-JP"/>
        </w:rPr>
        <w:t>enemy_y_pos: .res NUM_ENEMIES</w:t>
      </w:r>
    </w:p>
    <w:p w14:paraId="4F6BEBC1" w14:textId="77777777" w:rsidR="0072307B" w:rsidRPr="0072307B" w:rsidRDefault="0072307B" w:rsidP="004F15BB">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2307B">
        <w:rPr>
          <w:rFonts w:ascii="DejaVu Sans Mono" w:eastAsia="Times New Roman" w:hAnsi="DejaVu Sans Mono" w:cs="DejaVu Sans Mono"/>
          <w:color w:val="10C26F"/>
          <w:kern w:val="0"/>
          <w:szCs w:val="26"/>
          <w:lang w:eastAsia="ja-JP"/>
        </w:rPr>
        <w:t>enemy_x_vels: .res NUM_ENEMIES</w:t>
      </w:r>
    </w:p>
    <w:p w14:paraId="7A401A89" w14:textId="77777777" w:rsidR="0072307B" w:rsidRPr="0072307B" w:rsidRDefault="0072307B" w:rsidP="004F15BB">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2307B">
        <w:rPr>
          <w:rFonts w:ascii="DejaVu Sans Mono" w:eastAsia="Times New Roman" w:hAnsi="DejaVu Sans Mono" w:cs="DejaVu Sans Mono"/>
          <w:color w:val="10C26F"/>
          <w:kern w:val="0"/>
          <w:szCs w:val="26"/>
          <w:lang w:eastAsia="ja-JP"/>
        </w:rPr>
        <w:t>enemy_y_vels: .res NUM_ENEMIES</w:t>
      </w:r>
    </w:p>
    <w:p w14:paraId="0846E84B" w14:textId="77777777" w:rsidR="0072307B" w:rsidRPr="0072307B" w:rsidRDefault="0072307B" w:rsidP="004F15BB">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2307B">
        <w:rPr>
          <w:rFonts w:ascii="DejaVu Sans Mono" w:eastAsia="Times New Roman" w:hAnsi="DejaVu Sans Mono" w:cs="DejaVu Sans Mono"/>
          <w:color w:val="10C26F"/>
          <w:kern w:val="0"/>
          <w:szCs w:val="26"/>
          <w:lang w:eastAsia="ja-JP"/>
        </w:rPr>
        <w:t>enemy_flags: .res NUM_ENEMIES</w:t>
      </w:r>
    </w:p>
    <w:p w14:paraId="234A35BA" w14:textId="77777777" w:rsidR="0072307B" w:rsidRPr="0072307B" w:rsidRDefault="0072307B" w:rsidP="004F15BB">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p>
    <w:p w14:paraId="70FBE80D" w14:textId="77777777" w:rsidR="0072307B" w:rsidRPr="0072307B" w:rsidRDefault="0072307B" w:rsidP="004F15BB">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2307B">
        <w:rPr>
          <w:rFonts w:ascii="DejaVu Sans Mono" w:eastAsia="Times New Roman" w:hAnsi="DejaVu Sans Mono" w:cs="DejaVu Sans Mono"/>
          <w:color w:val="F2D338"/>
          <w:kern w:val="0"/>
          <w:szCs w:val="26"/>
          <w:lang w:eastAsia="ja-JP"/>
        </w:rPr>
        <w:t>; player bullet pool</w:t>
      </w:r>
    </w:p>
    <w:p w14:paraId="0B021F81" w14:textId="77777777" w:rsidR="0072307B" w:rsidRPr="0072307B" w:rsidRDefault="0072307B" w:rsidP="004F15BB">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2307B">
        <w:rPr>
          <w:rFonts w:ascii="DejaVu Sans Mono" w:eastAsia="Times New Roman" w:hAnsi="DejaVu Sans Mono" w:cs="DejaVu Sans Mono"/>
          <w:color w:val="10C26F"/>
          <w:kern w:val="0"/>
          <w:szCs w:val="26"/>
          <w:lang w:eastAsia="ja-JP"/>
        </w:rPr>
        <w:t xml:space="preserve">bullet_xs: .res </w:t>
      </w:r>
      <w:r w:rsidRPr="0072307B">
        <w:rPr>
          <w:rFonts w:ascii="DejaVu Sans Mono" w:eastAsia="Times New Roman" w:hAnsi="DejaVu Sans Mono" w:cs="DejaVu Sans Mono"/>
          <w:color w:val="0593A3"/>
          <w:kern w:val="0"/>
          <w:szCs w:val="26"/>
          <w:lang w:eastAsia="ja-JP"/>
        </w:rPr>
        <w:t>3</w:t>
      </w:r>
    </w:p>
    <w:p w14:paraId="6B7F572D" w14:textId="77777777" w:rsidR="0072307B" w:rsidRPr="0072307B" w:rsidRDefault="0072307B" w:rsidP="004F15BB">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2307B">
        <w:rPr>
          <w:rFonts w:ascii="DejaVu Sans Mono" w:eastAsia="Times New Roman" w:hAnsi="DejaVu Sans Mono" w:cs="DejaVu Sans Mono"/>
          <w:color w:val="10C26F"/>
          <w:kern w:val="0"/>
          <w:szCs w:val="26"/>
          <w:lang w:eastAsia="ja-JP"/>
        </w:rPr>
        <w:t xml:space="preserve">bullet_ys: .res </w:t>
      </w:r>
      <w:r w:rsidRPr="0072307B">
        <w:rPr>
          <w:rFonts w:ascii="DejaVu Sans Mono" w:eastAsia="Times New Roman" w:hAnsi="DejaVu Sans Mono" w:cs="DejaVu Sans Mono"/>
          <w:color w:val="0593A3"/>
          <w:kern w:val="0"/>
          <w:szCs w:val="26"/>
          <w:lang w:eastAsia="ja-JP"/>
        </w:rPr>
        <w:t>3</w:t>
      </w:r>
    </w:p>
    <w:p w14:paraId="0F4045D9" w14:textId="77777777" w:rsidR="0072307B" w:rsidRPr="0072307B" w:rsidRDefault="0072307B" w:rsidP="004F15BB">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p>
    <w:p w14:paraId="2FC449E9" w14:textId="77777777" w:rsidR="0072307B" w:rsidRPr="0072307B" w:rsidRDefault="0072307B" w:rsidP="004F15BB">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2307B">
        <w:rPr>
          <w:rFonts w:ascii="DejaVu Sans Mono" w:eastAsia="Times New Roman" w:hAnsi="DejaVu Sans Mono" w:cs="DejaVu Sans Mono"/>
          <w:color w:val="F2D338"/>
          <w:kern w:val="0"/>
          <w:szCs w:val="26"/>
          <w:lang w:eastAsia="ja-JP"/>
        </w:rPr>
        <w:t>; export all of this</w:t>
      </w:r>
    </w:p>
    <w:p w14:paraId="18542C57" w14:textId="77777777" w:rsidR="0072307B" w:rsidRPr="0072307B" w:rsidRDefault="0072307B" w:rsidP="004F15BB">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2307B">
        <w:rPr>
          <w:rFonts w:ascii="DejaVu Sans Mono" w:eastAsia="Times New Roman" w:hAnsi="DejaVu Sans Mono" w:cs="DejaVu Sans Mono"/>
          <w:color w:val="10C26F"/>
          <w:kern w:val="0"/>
          <w:szCs w:val="26"/>
          <w:lang w:eastAsia="ja-JP"/>
        </w:rPr>
        <w:t>.exportzp enemy_x_pos, enemy_y_pos</w:t>
      </w:r>
    </w:p>
    <w:p w14:paraId="7035BE06" w14:textId="77777777" w:rsidR="0072307B" w:rsidRPr="0072307B" w:rsidRDefault="0072307B" w:rsidP="004F15BB">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2307B">
        <w:rPr>
          <w:rFonts w:ascii="DejaVu Sans Mono" w:eastAsia="Times New Roman" w:hAnsi="DejaVu Sans Mono" w:cs="DejaVu Sans Mono"/>
          <w:color w:val="10C26F"/>
          <w:kern w:val="0"/>
          <w:szCs w:val="26"/>
          <w:lang w:eastAsia="ja-JP"/>
        </w:rPr>
        <w:t>.exportzp enemy_x_vels, enemy_y_vels</w:t>
      </w:r>
    </w:p>
    <w:p w14:paraId="0125D1AA" w14:textId="58C7E3C4" w:rsidR="0072307B" w:rsidRPr="004340EA" w:rsidRDefault="0072307B" w:rsidP="004F15BB">
      <w:pPr>
        <w:shd w:val="clear" w:color="auto" w:fill="292D3E"/>
        <w:spacing w:before="60" w:after="60" w:line="240" w:lineRule="auto"/>
        <w:ind w:firstLine="360"/>
        <w:rPr>
          <w:rStyle w:val="QuoteChar"/>
        </w:rPr>
      </w:pPr>
      <w:r w:rsidRPr="004340EA">
        <w:rPr>
          <w:rFonts w:ascii="DejaVu Sans Mono" w:eastAsia="Times New Roman" w:hAnsi="DejaVu Sans Mono" w:cs="DejaVu Sans Mono"/>
          <w:color w:val="10C26F"/>
          <w:kern w:val="0"/>
          <w:szCs w:val="26"/>
          <w:lang w:eastAsia="ja-JP"/>
        </w:rPr>
        <w:t>.exportzp enemy_flags</w:t>
      </w:r>
    </w:p>
    <w:p w14:paraId="2E3690E5" w14:textId="0F9AC4CF" w:rsidR="003D2DC6" w:rsidRDefault="003D2DC6" w:rsidP="003D2DC6">
      <w:r>
        <w:t xml:space="preserve">With this code, we’ve reserved 31 bytes of zero-page RAM across two pools, to store the state of our non-player objects in a structure of arrays format. The </w:t>
      </w:r>
      <w:r w:rsidRPr="003D2DC6">
        <w:rPr>
          <w:rStyle w:val="QuoteChar"/>
        </w:rPr>
        <w:t>enemy_flags</w:t>
      </w:r>
      <w:r>
        <w:t xml:space="preserve"> byte for each enemy is a series of bitfields; here, I’ll use three bits to store the enemy type (giving us eight possible enemy types), one bit to store whether or not the enemy at this slot is ‘active’ (should be drawn to the screen), and four bits reserved for future use.</w:t>
      </w:r>
    </w:p>
    <w:p w14:paraId="7C8041AA" w14:textId="12743B96" w:rsidR="004340EA" w:rsidRDefault="003D2DC6" w:rsidP="003D2DC6">
      <w:r>
        <w:t>To make use of these pools, we will want to cycle through them each frame, making any updates as needed. For now, this will be relatively simple: creating new enemies if there are open slots, updating the positions of existing enemies, and freeing up enemy slots when they have exited the screen. In the future, this loop is where we will add collision detection, “AI” behavior, and animation updates.</w:t>
      </w:r>
    </w:p>
    <w:p w14:paraId="101E9E2C" w14:textId="77777777" w:rsidR="004340EA" w:rsidRDefault="004340EA">
      <w:pPr>
        <w:widowControl/>
        <w:kinsoku/>
        <w:overflowPunct/>
        <w:autoSpaceDE/>
        <w:autoSpaceDN/>
        <w:spacing w:before="0" w:after="160" w:line="259" w:lineRule="auto"/>
        <w:ind w:firstLine="0"/>
        <w:jc w:val="left"/>
      </w:pPr>
      <w:r>
        <w:br w:type="page"/>
      </w:r>
    </w:p>
    <w:p w14:paraId="6469786A" w14:textId="5F640487" w:rsidR="0072307B" w:rsidRDefault="003D2DC6" w:rsidP="003D2DC6">
      <w:r>
        <w:lastRenderedPageBreak/>
        <w:t xml:space="preserve">Because there will be so much going on in this loop, there is actually one more thing to do before we implement it. Up to this point, our </w:t>
      </w:r>
      <w:r w:rsidRPr="003D2DC6">
        <w:rPr>
          <w:rStyle w:val="QuoteChar"/>
        </w:rPr>
        <w:t>main</w:t>
      </w:r>
      <w:r>
        <w:t xml:space="preserve"> code has set things up and then just waited for NMIs to occur, with all actual logic being part of the NMI handler. While our projects were simple, this was sufficient, but as we add more and more functionality, we will quickly run out of CPU time. Vblank (the time during which the NMI handler runs) lasts for about 2,250 CPU cycles, which is a decent amount but not a whole lot of time. In contrast, the CPU spends about 27,000 cycles outside of Vblank each frame. Currently, that time is wasted just waiting for the next Vblank. A better approach would be to spend that time setting things up for the next Vblank, and letting our NMI handler focus on sending those changes to the PPU.</w:t>
      </w:r>
    </w:p>
    <w:p w14:paraId="0820E09E" w14:textId="55984031" w:rsidR="003D2DC6" w:rsidRDefault="003D2DC6" w:rsidP="003D2DC6">
      <w:r w:rsidRPr="003D2DC6">
        <w:t xml:space="preserve">Nearly all of this section is based on </w:t>
      </w:r>
      <w:hyperlink r:id="rId154" w:history="1">
        <w:r w:rsidRPr="003D2DC6">
          <w:rPr>
            <w:rStyle w:val="Hyperlink"/>
            <w:rFonts w:cs="Arial"/>
            <w:color w:val="82642B"/>
            <w:szCs w:val="26"/>
          </w:rPr>
          <w:t>“The frame and NMIs”</w:t>
        </w:r>
      </w:hyperlink>
      <w:r w:rsidRPr="003D2DC6">
        <w:t xml:space="preserve">, from the </w:t>
      </w:r>
      <w:hyperlink r:id="rId155" w:history="1">
        <w:r w:rsidRPr="003D2DC6">
          <w:rPr>
            <w:rStyle w:val="Hyperlink"/>
            <w:rFonts w:cs="Arial"/>
            <w:color w:val="82642B"/>
            <w:szCs w:val="26"/>
          </w:rPr>
          <w:t>NESDev Wiki</w:t>
        </w:r>
      </w:hyperlink>
      <w:r w:rsidRPr="003D2DC6">
        <w:t>.</w:t>
      </w:r>
    </w:p>
    <w:p w14:paraId="07F1F0F5" w14:textId="2E4D33F4" w:rsidR="00EA55C0" w:rsidRDefault="00EA55C0" w:rsidP="00EA55C0">
      <w:pPr>
        <w:pStyle w:val="Heading3"/>
      </w:pPr>
      <w:bookmarkStart w:id="204" w:name="_Toc168779409"/>
      <w:r>
        <w:t>Moving code from NMI to main</w:t>
      </w:r>
      <w:bookmarkEnd w:id="204"/>
    </w:p>
    <w:p w14:paraId="6F24ECBA" w14:textId="7C448BA8" w:rsidR="00BF36FE" w:rsidRDefault="00BF36FE" w:rsidP="00BF36FE">
      <w:r>
        <w:t>To make the most of Vblank time, we’ll want to limit the NMI handler to only handling things that occur every frame - even if the game is paused, or slowdown is occurring. Generally those items will include:</w:t>
      </w:r>
    </w:p>
    <w:p w14:paraId="769A8DD5" w14:textId="77777777" w:rsidR="00BF36FE" w:rsidRDefault="00BF36FE">
      <w:pPr>
        <w:pStyle w:val="ListParagraph"/>
        <w:numPr>
          <w:ilvl w:val="0"/>
          <w:numId w:val="30"/>
        </w:numPr>
        <w:ind w:left="1080"/>
      </w:pPr>
      <w:r>
        <w:t>Copying sprite data to OAM;</w:t>
      </w:r>
    </w:p>
    <w:p w14:paraId="224024BC" w14:textId="77777777" w:rsidR="00BF36FE" w:rsidRDefault="00BF36FE">
      <w:pPr>
        <w:pStyle w:val="ListParagraph"/>
        <w:numPr>
          <w:ilvl w:val="0"/>
          <w:numId w:val="30"/>
        </w:numPr>
        <w:ind w:left="1080"/>
      </w:pPr>
      <w:r>
        <w:t>Making any per-frame background updates;</w:t>
      </w:r>
    </w:p>
    <w:p w14:paraId="11CDF99F" w14:textId="77777777" w:rsidR="00BF36FE" w:rsidRDefault="00BF36FE">
      <w:pPr>
        <w:pStyle w:val="ListParagraph"/>
        <w:numPr>
          <w:ilvl w:val="0"/>
          <w:numId w:val="30"/>
        </w:numPr>
        <w:ind w:left="1080"/>
      </w:pPr>
      <w:r>
        <w:t>Updating the scroll registers;</w:t>
      </w:r>
    </w:p>
    <w:p w14:paraId="25EDFA84" w14:textId="77777777" w:rsidR="00BF36FE" w:rsidRDefault="00BF36FE">
      <w:pPr>
        <w:pStyle w:val="ListParagraph"/>
        <w:numPr>
          <w:ilvl w:val="0"/>
          <w:numId w:val="30"/>
        </w:numPr>
        <w:ind w:left="1080"/>
      </w:pPr>
      <w:r>
        <w:t>Playing music and sound effects.</w:t>
      </w:r>
    </w:p>
    <w:p w14:paraId="0EFDCA8A" w14:textId="35B064CF" w:rsidR="00BF36FE" w:rsidRDefault="00BF36FE" w:rsidP="00BF36FE">
      <w:r>
        <w:t>Everything else should be handled as part of the main loop, since there is so much more CPU time available there. In fact, there is so much CPU time available that we will need to do something to keep the CPU busy while we wait for the next Vblank, or else our game logic will race far ahead of what is being displayed on the screen. To start, we need a way to track whether or not Vblank (an NMI) has occured yet. I’ll use one byte of zeropage to track whether the non-Vblank code should “sleep” (wait for NMI), or run itself.</w:t>
      </w:r>
    </w:p>
    <w:p w14:paraId="4B03DE52" w14:textId="2D9622B5" w:rsidR="00B81969" w:rsidRPr="003A3EE3" w:rsidRDefault="00B81969" w:rsidP="00B81969">
      <w:pPr>
        <w:shd w:val="clear" w:color="auto" w:fill="292D3E"/>
        <w:ind w:firstLine="360"/>
        <w:rPr>
          <w:szCs w:val="26"/>
        </w:rPr>
      </w:pPr>
      <w:r w:rsidRPr="003A3EE3">
        <w:rPr>
          <w:rFonts w:ascii="DejaVu Sans Mono" w:hAnsi="DejaVu Sans Mono" w:cs="DejaVu Sans Mono"/>
          <w:color w:val="10C26F"/>
          <w:szCs w:val="26"/>
        </w:rPr>
        <w:t xml:space="preserve">sleeping: .res </w:t>
      </w:r>
      <w:r w:rsidRPr="003A3EE3">
        <w:rPr>
          <w:rFonts w:ascii="DejaVu Sans Mono" w:hAnsi="DejaVu Sans Mono" w:cs="DejaVu Sans Mono"/>
          <w:color w:val="0593A3"/>
          <w:szCs w:val="26"/>
        </w:rPr>
        <w:t>1</w:t>
      </w:r>
    </w:p>
    <w:p w14:paraId="73C4C60B" w14:textId="0453525F" w:rsidR="00B81969" w:rsidRDefault="00B81969" w:rsidP="00B81969">
      <w:r w:rsidRPr="00B81969">
        <w:t xml:space="preserve">If </w:t>
      </w:r>
      <w:r w:rsidRPr="00B81969">
        <w:rPr>
          <w:rStyle w:val="QuoteChar"/>
        </w:rPr>
        <w:t>sleeping</w:t>
      </w:r>
      <w:r w:rsidRPr="00B81969">
        <w:t xml:space="preserve"> is non-zero, we are waiting for the next NMI before doing anything else. The end of our main loop can change from the current “jump forever”:</w:t>
      </w:r>
    </w:p>
    <w:p w14:paraId="25F7862D" w14:textId="77777777" w:rsidR="00B81969" w:rsidRPr="00B81969" w:rsidRDefault="00B81969" w:rsidP="00B81969">
      <w:pPr>
        <w:widowControl/>
        <w:shd w:val="clear" w:color="auto" w:fill="292D3E"/>
        <w:kinsoku/>
        <w:overflowPunct/>
        <w:autoSpaceDE/>
        <w:autoSpaceDN/>
        <w:spacing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81969">
        <w:rPr>
          <w:rFonts w:ascii="DejaVu Sans Mono" w:eastAsia="Times New Roman" w:hAnsi="DejaVu Sans Mono" w:cs="DejaVu Sans Mono"/>
          <w:color w:val="10C26F"/>
          <w:kern w:val="0"/>
          <w:szCs w:val="26"/>
          <w:lang w:eastAsia="ja-JP"/>
        </w:rPr>
        <w:t>forever:</w:t>
      </w:r>
    </w:p>
    <w:p w14:paraId="7C3DC949" w14:textId="23E3443E" w:rsidR="00B81969" w:rsidRPr="003A3EE3" w:rsidRDefault="00B81969" w:rsidP="00B81969">
      <w:pPr>
        <w:shd w:val="clear" w:color="auto" w:fill="292D3E"/>
        <w:spacing w:line="240" w:lineRule="auto"/>
        <w:ind w:firstLine="360"/>
        <w:rPr>
          <w:szCs w:val="26"/>
        </w:rPr>
      </w:pPr>
      <w:r w:rsidRPr="003A3EE3">
        <w:rPr>
          <w:rFonts w:ascii="DejaVu Sans Mono" w:eastAsia="Times New Roman" w:hAnsi="DejaVu Sans Mono" w:cs="DejaVu Sans Mono"/>
          <w:color w:val="10C26F"/>
          <w:kern w:val="0"/>
          <w:szCs w:val="26"/>
          <w:lang w:eastAsia="ja-JP"/>
        </w:rPr>
        <w:t xml:space="preserve">  </w:t>
      </w:r>
      <w:r w:rsidRPr="003A3EE3">
        <w:rPr>
          <w:rFonts w:ascii="DejaVu Sans Mono" w:eastAsia="Times New Roman" w:hAnsi="DejaVu Sans Mono" w:cs="DejaVu Sans Mono"/>
          <w:color w:val="E3371E"/>
          <w:kern w:val="0"/>
          <w:szCs w:val="26"/>
          <w:lang w:eastAsia="ja-JP"/>
        </w:rPr>
        <w:t>JMP</w:t>
      </w:r>
      <w:r w:rsidRPr="003A3EE3">
        <w:rPr>
          <w:rFonts w:ascii="DejaVu Sans Mono" w:eastAsia="Times New Roman" w:hAnsi="DejaVu Sans Mono" w:cs="DejaVu Sans Mono"/>
          <w:color w:val="10C26F"/>
          <w:kern w:val="0"/>
          <w:szCs w:val="26"/>
          <w:lang w:eastAsia="ja-JP"/>
        </w:rPr>
        <w:t xml:space="preserve"> forever</w:t>
      </w:r>
    </w:p>
    <w:p w14:paraId="5806BD24" w14:textId="1B2137BE" w:rsidR="00B81969" w:rsidRDefault="00B81969" w:rsidP="00B81969">
      <w:r w:rsidRPr="00B81969">
        <w:t>To something that takes sleeping into account:</w:t>
      </w:r>
    </w:p>
    <w:p w14:paraId="756A715A" w14:textId="77777777" w:rsidR="00B81969" w:rsidRPr="00B81969" w:rsidRDefault="00B81969" w:rsidP="004B3F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81969">
        <w:rPr>
          <w:rFonts w:ascii="DejaVu Sans Mono" w:eastAsia="Times New Roman" w:hAnsi="DejaVu Sans Mono" w:cs="DejaVu Sans Mono"/>
          <w:color w:val="10C26F"/>
          <w:kern w:val="0"/>
          <w:szCs w:val="26"/>
          <w:lang w:eastAsia="ja-JP"/>
        </w:rPr>
        <w:t xml:space="preserve">  </w:t>
      </w:r>
      <w:r w:rsidRPr="00B81969">
        <w:rPr>
          <w:rFonts w:ascii="DejaVu Sans Mono" w:eastAsia="Times New Roman" w:hAnsi="DejaVu Sans Mono" w:cs="DejaVu Sans Mono"/>
          <w:color w:val="E3371E"/>
          <w:kern w:val="0"/>
          <w:szCs w:val="26"/>
          <w:lang w:eastAsia="ja-JP"/>
        </w:rPr>
        <w:t>INC</w:t>
      </w:r>
      <w:r w:rsidRPr="00B81969">
        <w:rPr>
          <w:rFonts w:ascii="DejaVu Sans Mono" w:eastAsia="Times New Roman" w:hAnsi="DejaVu Sans Mono" w:cs="DejaVu Sans Mono"/>
          <w:color w:val="10C26F"/>
          <w:kern w:val="0"/>
          <w:szCs w:val="26"/>
          <w:lang w:eastAsia="ja-JP"/>
        </w:rPr>
        <w:t xml:space="preserve"> sleeping</w:t>
      </w:r>
    </w:p>
    <w:p w14:paraId="0F8B8FE5" w14:textId="77777777" w:rsidR="00B81969" w:rsidRPr="00B81969" w:rsidRDefault="00B81969" w:rsidP="004B3F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81969">
        <w:rPr>
          <w:rFonts w:ascii="DejaVu Sans Mono" w:eastAsia="Times New Roman" w:hAnsi="DejaVu Sans Mono" w:cs="DejaVu Sans Mono"/>
          <w:color w:val="10C26F"/>
          <w:kern w:val="0"/>
          <w:szCs w:val="26"/>
          <w:lang w:eastAsia="ja-JP"/>
        </w:rPr>
        <w:t>sleep:</w:t>
      </w:r>
    </w:p>
    <w:p w14:paraId="781C03F4" w14:textId="77777777" w:rsidR="00B81969" w:rsidRPr="00B81969" w:rsidRDefault="00B81969" w:rsidP="004B3F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81969">
        <w:rPr>
          <w:rFonts w:ascii="DejaVu Sans Mono" w:eastAsia="Times New Roman" w:hAnsi="DejaVu Sans Mono" w:cs="DejaVu Sans Mono"/>
          <w:color w:val="10C26F"/>
          <w:kern w:val="0"/>
          <w:szCs w:val="26"/>
          <w:lang w:eastAsia="ja-JP"/>
        </w:rPr>
        <w:t xml:space="preserve">  </w:t>
      </w:r>
      <w:r w:rsidRPr="00B81969">
        <w:rPr>
          <w:rFonts w:ascii="DejaVu Sans Mono" w:eastAsia="Times New Roman" w:hAnsi="DejaVu Sans Mono" w:cs="DejaVu Sans Mono"/>
          <w:color w:val="E3371E"/>
          <w:kern w:val="0"/>
          <w:szCs w:val="26"/>
          <w:lang w:eastAsia="ja-JP"/>
        </w:rPr>
        <w:t>LDA</w:t>
      </w:r>
      <w:r w:rsidRPr="00B81969">
        <w:rPr>
          <w:rFonts w:ascii="DejaVu Sans Mono" w:eastAsia="Times New Roman" w:hAnsi="DejaVu Sans Mono" w:cs="DejaVu Sans Mono"/>
          <w:color w:val="10C26F"/>
          <w:kern w:val="0"/>
          <w:szCs w:val="26"/>
          <w:lang w:eastAsia="ja-JP"/>
        </w:rPr>
        <w:t xml:space="preserve"> sleeping</w:t>
      </w:r>
    </w:p>
    <w:p w14:paraId="65D09795" w14:textId="77777777" w:rsidR="00B81969" w:rsidRPr="00B81969" w:rsidRDefault="00B81969" w:rsidP="004B3F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10C26F"/>
          <w:kern w:val="0"/>
          <w:szCs w:val="26"/>
          <w:lang w:eastAsia="ja-JP"/>
        </w:rPr>
      </w:pPr>
      <w:r w:rsidRPr="00B81969">
        <w:rPr>
          <w:rFonts w:ascii="DejaVu Sans Mono" w:eastAsia="Times New Roman" w:hAnsi="DejaVu Sans Mono" w:cs="DejaVu Sans Mono"/>
          <w:color w:val="10C26F"/>
          <w:kern w:val="0"/>
          <w:szCs w:val="26"/>
          <w:lang w:eastAsia="ja-JP"/>
        </w:rPr>
        <w:t xml:space="preserve">  </w:t>
      </w:r>
      <w:r w:rsidRPr="00B81969">
        <w:rPr>
          <w:rFonts w:ascii="DejaVu Sans Mono" w:eastAsia="Times New Roman" w:hAnsi="DejaVu Sans Mono" w:cs="DejaVu Sans Mono"/>
          <w:color w:val="E3371E"/>
          <w:kern w:val="0"/>
          <w:szCs w:val="26"/>
          <w:lang w:eastAsia="ja-JP"/>
        </w:rPr>
        <w:t>BNE</w:t>
      </w:r>
      <w:r w:rsidRPr="00B81969">
        <w:rPr>
          <w:rFonts w:ascii="DejaVu Sans Mono" w:eastAsia="Times New Roman" w:hAnsi="DejaVu Sans Mono" w:cs="DejaVu Sans Mono"/>
          <w:color w:val="10C26F"/>
          <w:kern w:val="0"/>
          <w:szCs w:val="26"/>
          <w:lang w:eastAsia="ja-JP"/>
        </w:rPr>
        <w:t xml:space="preserve"> sleep</w:t>
      </w:r>
    </w:p>
    <w:p w14:paraId="19CE6575" w14:textId="77777777" w:rsidR="00B81969" w:rsidRPr="00B81969" w:rsidRDefault="00B81969" w:rsidP="004B3F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p>
    <w:p w14:paraId="74938568" w14:textId="4B10CAEF" w:rsidR="00B81969" w:rsidRDefault="00B81969" w:rsidP="004B3F8C">
      <w:pPr>
        <w:shd w:val="clear" w:color="auto" w:fill="292D3E"/>
        <w:spacing w:before="60" w:after="60" w:line="240" w:lineRule="auto"/>
        <w:ind w:firstLine="360"/>
        <w:rPr>
          <w:rFonts w:ascii="DejaVu Sans Mono" w:eastAsia="Times New Roman" w:hAnsi="DejaVu Sans Mono" w:cs="DejaVu Sans Mono"/>
          <w:color w:val="10C26F"/>
          <w:kern w:val="0"/>
          <w:szCs w:val="26"/>
          <w:lang w:eastAsia="ja-JP"/>
        </w:rPr>
      </w:pPr>
      <w:r w:rsidRPr="00B81969">
        <w:rPr>
          <w:rFonts w:ascii="DejaVu Sans Mono" w:eastAsia="Times New Roman" w:hAnsi="DejaVu Sans Mono" w:cs="DejaVu Sans Mono"/>
          <w:color w:val="10C26F"/>
          <w:kern w:val="0"/>
          <w:szCs w:val="26"/>
          <w:lang w:eastAsia="ja-JP"/>
        </w:rPr>
        <w:t xml:space="preserve">  </w:t>
      </w:r>
      <w:r w:rsidRPr="00B81969">
        <w:rPr>
          <w:rFonts w:ascii="DejaVu Sans Mono" w:eastAsia="Times New Roman" w:hAnsi="DejaVu Sans Mono" w:cs="DejaVu Sans Mono"/>
          <w:color w:val="E3371E"/>
          <w:kern w:val="0"/>
          <w:szCs w:val="26"/>
          <w:lang w:eastAsia="ja-JP"/>
        </w:rPr>
        <w:t>JMP</w:t>
      </w:r>
      <w:r w:rsidRPr="00B81969">
        <w:rPr>
          <w:rFonts w:ascii="DejaVu Sans Mono" w:eastAsia="Times New Roman" w:hAnsi="DejaVu Sans Mono" w:cs="DejaVu Sans Mono"/>
          <w:color w:val="10C26F"/>
          <w:kern w:val="0"/>
          <w:szCs w:val="26"/>
          <w:lang w:eastAsia="ja-JP"/>
        </w:rPr>
        <w:t xml:space="preserve"> mainloop</w:t>
      </w:r>
    </w:p>
    <w:p w14:paraId="5A3CA71C" w14:textId="77777777" w:rsidR="008E228C" w:rsidRDefault="008E228C">
      <w:pPr>
        <w:widowControl/>
        <w:kinsoku/>
        <w:overflowPunct/>
        <w:autoSpaceDE/>
        <w:autoSpaceDN/>
        <w:spacing w:before="0" w:after="160" w:line="259" w:lineRule="auto"/>
        <w:ind w:firstLine="0"/>
        <w:jc w:val="left"/>
      </w:pPr>
      <w:r>
        <w:br w:type="page"/>
      </w:r>
    </w:p>
    <w:p w14:paraId="38FC3022" w14:textId="597AE1FE" w:rsidR="00AB22B6" w:rsidRDefault="00AB22B6" w:rsidP="00AB22B6">
      <w:r w:rsidRPr="00AB22B6">
        <w:lastRenderedPageBreak/>
        <w:t xml:space="preserve">Here, we increment </w:t>
      </w:r>
      <w:r w:rsidRPr="00AB22B6">
        <w:rPr>
          <w:rStyle w:val="QuoteChar"/>
        </w:rPr>
        <w:t>sleeping</w:t>
      </w:r>
      <w:r w:rsidRPr="00AB22B6">
        <w:t xml:space="preserve"> so it is not zero and then repeatedly load it, until a load results in zero. How does </w:t>
      </w:r>
      <w:r w:rsidRPr="00AB22B6">
        <w:rPr>
          <w:rStyle w:val="QuoteChar"/>
        </w:rPr>
        <w:t>sleeping</w:t>
      </w:r>
      <w:r w:rsidRPr="00AB22B6">
        <w:t xml:space="preserve"> revert to zero? In our NMI handler. At the end of the NMI handler, we add:</w:t>
      </w:r>
    </w:p>
    <w:p w14:paraId="6B8C174F" w14:textId="77777777" w:rsidR="00AB22B6" w:rsidRPr="00AB22B6" w:rsidRDefault="00AB22B6" w:rsidP="00AB22B6">
      <w:pPr>
        <w:widowControl/>
        <w:shd w:val="clear" w:color="auto" w:fill="292D3E"/>
        <w:kinsoku/>
        <w:overflowPunct/>
        <w:autoSpaceDE/>
        <w:autoSpaceDN/>
        <w:spacing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AB22B6">
        <w:rPr>
          <w:rFonts w:ascii="DejaVu Sans Mono" w:eastAsia="Times New Roman" w:hAnsi="DejaVu Sans Mono" w:cs="DejaVu Sans Mono"/>
          <w:color w:val="10C26F"/>
          <w:kern w:val="0"/>
          <w:szCs w:val="26"/>
          <w:lang w:eastAsia="ja-JP"/>
        </w:rPr>
        <w:t xml:space="preserve">  </w:t>
      </w:r>
      <w:r w:rsidRPr="00AB22B6">
        <w:rPr>
          <w:rFonts w:ascii="DejaVu Sans Mono" w:eastAsia="Times New Roman" w:hAnsi="DejaVu Sans Mono" w:cs="DejaVu Sans Mono"/>
          <w:color w:val="E3371E"/>
          <w:kern w:val="0"/>
          <w:szCs w:val="26"/>
          <w:lang w:eastAsia="ja-JP"/>
        </w:rPr>
        <w:t>LDA</w:t>
      </w:r>
      <w:r w:rsidRPr="00AB22B6">
        <w:rPr>
          <w:rFonts w:ascii="DejaVu Sans Mono" w:eastAsia="Times New Roman" w:hAnsi="DejaVu Sans Mono" w:cs="DejaVu Sans Mono"/>
          <w:color w:val="10C26F"/>
          <w:kern w:val="0"/>
          <w:szCs w:val="26"/>
          <w:lang w:eastAsia="ja-JP"/>
        </w:rPr>
        <w:t xml:space="preserve"> </w:t>
      </w:r>
      <w:r w:rsidRPr="00AB22B6">
        <w:rPr>
          <w:rFonts w:ascii="DejaVu Sans Mono" w:eastAsia="Times New Roman" w:hAnsi="DejaVu Sans Mono" w:cs="DejaVu Sans Mono"/>
          <w:color w:val="FF7A48"/>
          <w:kern w:val="0"/>
          <w:szCs w:val="26"/>
          <w:lang w:eastAsia="ja-JP"/>
        </w:rPr>
        <w:t>#</w:t>
      </w:r>
      <w:r w:rsidRPr="00AB22B6">
        <w:rPr>
          <w:rFonts w:ascii="DejaVu Sans Mono" w:eastAsia="Times New Roman" w:hAnsi="DejaVu Sans Mono" w:cs="DejaVu Sans Mono"/>
          <w:color w:val="07E2FA"/>
          <w:kern w:val="0"/>
          <w:szCs w:val="26"/>
          <w:lang w:eastAsia="ja-JP"/>
        </w:rPr>
        <w:t>$00</w:t>
      </w:r>
    </w:p>
    <w:p w14:paraId="2FCAB479" w14:textId="78672250" w:rsidR="00AB22B6" w:rsidRDefault="00AB22B6" w:rsidP="00AB22B6">
      <w:pPr>
        <w:shd w:val="clear" w:color="auto" w:fill="292D3E"/>
        <w:spacing w:line="240" w:lineRule="auto"/>
        <w:ind w:firstLine="360"/>
        <w:rPr>
          <w:rFonts w:ascii="DejaVu Sans Mono" w:eastAsia="Times New Roman" w:hAnsi="DejaVu Sans Mono" w:cs="DejaVu Sans Mono"/>
          <w:color w:val="10C26F"/>
          <w:kern w:val="0"/>
          <w:szCs w:val="26"/>
          <w:lang w:eastAsia="ja-JP"/>
        </w:rPr>
      </w:pPr>
      <w:r w:rsidRPr="00AB22B6">
        <w:rPr>
          <w:rFonts w:ascii="DejaVu Sans Mono" w:eastAsia="Times New Roman" w:hAnsi="DejaVu Sans Mono" w:cs="DejaVu Sans Mono"/>
          <w:color w:val="10C26F"/>
          <w:kern w:val="0"/>
          <w:szCs w:val="26"/>
          <w:lang w:eastAsia="ja-JP"/>
        </w:rPr>
        <w:t xml:space="preserve">  </w:t>
      </w:r>
      <w:r w:rsidRPr="00AB22B6">
        <w:rPr>
          <w:rFonts w:ascii="DejaVu Sans Mono" w:eastAsia="Times New Roman" w:hAnsi="DejaVu Sans Mono" w:cs="DejaVu Sans Mono"/>
          <w:color w:val="E3371E"/>
          <w:kern w:val="0"/>
          <w:szCs w:val="26"/>
          <w:lang w:eastAsia="ja-JP"/>
        </w:rPr>
        <w:t>STA</w:t>
      </w:r>
      <w:r w:rsidRPr="00AB22B6">
        <w:rPr>
          <w:rFonts w:ascii="DejaVu Sans Mono" w:eastAsia="Times New Roman" w:hAnsi="DejaVu Sans Mono" w:cs="DejaVu Sans Mono"/>
          <w:color w:val="10C26F"/>
          <w:kern w:val="0"/>
          <w:szCs w:val="26"/>
          <w:lang w:eastAsia="ja-JP"/>
        </w:rPr>
        <w:t xml:space="preserve"> sleeping</w:t>
      </w:r>
    </w:p>
    <w:p w14:paraId="5C57F29C" w14:textId="00A831CB" w:rsidR="00AB22B6" w:rsidRDefault="00AB22B6" w:rsidP="00AB22B6">
      <w:r>
        <w:t>So, the entire flow is now:</w:t>
      </w:r>
    </w:p>
    <w:p w14:paraId="3503318D" w14:textId="77777777" w:rsidR="00AB22B6" w:rsidRDefault="00AB22B6">
      <w:pPr>
        <w:pStyle w:val="ListParagraph"/>
        <w:numPr>
          <w:ilvl w:val="0"/>
          <w:numId w:val="31"/>
        </w:numPr>
        <w:ind w:left="1080"/>
      </w:pPr>
      <w:r>
        <w:t xml:space="preserve">Reset handler runs at power-on (or reset), and ends with </w:t>
      </w:r>
      <w:r w:rsidRPr="003F4397">
        <w:rPr>
          <w:rStyle w:val="QuoteChar"/>
        </w:rPr>
        <w:t>JMP main</w:t>
      </w:r>
    </w:p>
    <w:p w14:paraId="5690B0C2" w14:textId="77777777" w:rsidR="00AB22B6" w:rsidRDefault="00AB22B6">
      <w:pPr>
        <w:pStyle w:val="ListParagraph"/>
        <w:numPr>
          <w:ilvl w:val="0"/>
          <w:numId w:val="31"/>
        </w:numPr>
        <w:ind w:left="1080"/>
      </w:pPr>
      <w:r>
        <w:t xml:space="preserve">Main code (outside of Vblank) runs until it hits the </w:t>
      </w:r>
      <w:r w:rsidRPr="003F4397">
        <w:rPr>
          <w:rStyle w:val="QuoteChar"/>
        </w:rPr>
        <w:t>sleep</w:t>
      </w:r>
      <w:r>
        <w:t xml:space="preserve"> loop, which sets </w:t>
      </w:r>
      <w:r w:rsidRPr="003F4397">
        <w:rPr>
          <w:rStyle w:val="QuoteChar"/>
        </w:rPr>
        <w:t>sleeping</w:t>
      </w:r>
      <w:r>
        <w:t xml:space="preserve"> to one and waits for NMI</w:t>
      </w:r>
    </w:p>
    <w:p w14:paraId="07D9E7B5" w14:textId="77777777" w:rsidR="00AB22B6" w:rsidRDefault="00AB22B6">
      <w:pPr>
        <w:pStyle w:val="ListParagraph"/>
        <w:numPr>
          <w:ilvl w:val="0"/>
          <w:numId w:val="31"/>
        </w:numPr>
        <w:ind w:left="1080"/>
      </w:pPr>
      <w:r>
        <w:t xml:space="preserve">At Vblank time, NMI handler runs, and sets </w:t>
      </w:r>
      <w:r w:rsidRPr="003F4397">
        <w:rPr>
          <w:rStyle w:val="QuoteChar"/>
        </w:rPr>
        <w:t>sleeping</w:t>
      </w:r>
      <w:r>
        <w:t xml:space="preserve"> back to zero</w:t>
      </w:r>
    </w:p>
    <w:p w14:paraId="4D9ACD71" w14:textId="77777777" w:rsidR="00AB22B6" w:rsidRDefault="00AB22B6">
      <w:pPr>
        <w:pStyle w:val="ListParagraph"/>
        <w:numPr>
          <w:ilvl w:val="0"/>
          <w:numId w:val="31"/>
        </w:numPr>
        <w:ind w:left="1080"/>
      </w:pPr>
      <w:r>
        <w:t xml:space="preserve">Main code, still in the </w:t>
      </w:r>
      <w:r w:rsidRPr="003F4397">
        <w:rPr>
          <w:rStyle w:val="QuoteChar"/>
        </w:rPr>
        <w:t>sleep</w:t>
      </w:r>
      <w:r>
        <w:t xml:space="preserve"> loop, sees that </w:t>
      </w:r>
      <w:r w:rsidRPr="003F4397">
        <w:rPr>
          <w:rStyle w:val="QuoteChar"/>
        </w:rPr>
        <w:t>sleeping</w:t>
      </w:r>
      <w:r>
        <w:t xml:space="preserve"> is now zero and jumps back to the beginning of the loop</w:t>
      </w:r>
    </w:p>
    <w:p w14:paraId="09A07002" w14:textId="4F8ADCDC" w:rsidR="00AB22B6" w:rsidRDefault="00AB22B6" w:rsidP="00AB22B6">
      <w:r>
        <w:t xml:space="preserve">Now, the main loop and the NMI handler pass control back and forth to one another, letting us make the most of both. Note that the end of our </w:t>
      </w:r>
      <w:r w:rsidRPr="003F4397">
        <w:rPr>
          <w:rStyle w:val="QuoteChar"/>
        </w:rPr>
        <w:t>main</w:t>
      </w:r>
      <w:r>
        <w:t xml:space="preserve"> proc jumps to a new label - mainloop - instead of jumping back to the beginning of </w:t>
      </w:r>
      <w:r w:rsidRPr="003F4397">
        <w:rPr>
          <w:rStyle w:val="QuoteChar"/>
        </w:rPr>
        <w:t>main</w:t>
      </w:r>
      <w:r>
        <w:t xml:space="preserve">. </w:t>
      </w:r>
      <w:r w:rsidRPr="003F4397">
        <w:rPr>
          <w:rStyle w:val="QuoteChar"/>
        </w:rPr>
        <w:t>main</w:t>
      </w:r>
      <w:r>
        <w:t xml:space="preserve"> begins with some initialization that we don’t want to repeat every frame, so we need to add a </w:t>
      </w:r>
      <w:r w:rsidRPr="003F4397">
        <w:rPr>
          <w:rStyle w:val="QuoteChar"/>
        </w:rPr>
        <w:t>mainloop</w:t>
      </w:r>
      <w:r>
        <w:t xml:space="preserve"> label within </w:t>
      </w:r>
      <w:r w:rsidRPr="003F4397">
        <w:rPr>
          <w:rStyle w:val="QuoteChar"/>
        </w:rPr>
        <w:t>main</w:t>
      </w:r>
      <w:r>
        <w:t xml:space="preserve"> at the point that we want to run repeatedly.</w:t>
      </w:r>
    </w:p>
    <w:p w14:paraId="6C9E21C5" w14:textId="1D47D2E5" w:rsidR="00AB22B6" w:rsidRDefault="00AB22B6" w:rsidP="00AB22B6">
      <w:r>
        <w:t>It’s time to move code that is not essential to NMIs out into the main loop. Looking through the NMI handler from the last chapter, the following operations are worth keeping in NMI (because they can only be done during Vblank):</w:t>
      </w:r>
    </w:p>
    <w:p w14:paraId="098273C9" w14:textId="77777777" w:rsidR="00AB22B6" w:rsidRDefault="00AB22B6" w:rsidP="00AB22B6">
      <w:r>
        <w:t>Copying sprite data to OAM</w:t>
      </w:r>
    </w:p>
    <w:p w14:paraId="6CA0AB2D" w14:textId="77777777" w:rsidR="00AB22B6" w:rsidRDefault="00AB22B6" w:rsidP="00AB22B6">
      <w:r>
        <w:t>Setting PPUCTRL</w:t>
      </w:r>
    </w:p>
    <w:p w14:paraId="6AD3D049" w14:textId="77777777" w:rsidR="00AB22B6" w:rsidRDefault="00AB22B6" w:rsidP="00AB22B6">
      <w:r>
        <w:t>Setting scroll values</w:t>
      </w:r>
    </w:p>
    <w:p w14:paraId="31EC44B4" w14:textId="77777777" w:rsidR="008E228C" w:rsidRDefault="008E228C">
      <w:pPr>
        <w:widowControl/>
        <w:kinsoku/>
        <w:overflowPunct/>
        <w:autoSpaceDE/>
        <w:autoSpaceDN/>
        <w:spacing w:before="0" w:after="160" w:line="259" w:lineRule="auto"/>
        <w:ind w:firstLine="0"/>
        <w:jc w:val="left"/>
      </w:pPr>
      <w:r>
        <w:br w:type="page"/>
      </w:r>
    </w:p>
    <w:p w14:paraId="56FAA975" w14:textId="08BF6758" w:rsidR="00AB22B6" w:rsidRDefault="00AB22B6" w:rsidP="00AB22B6">
      <w:r>
        <w:lastRenderedPageBreak/>
        <w:t xml:space="preserve">The rest (including calculating what values to write to PPUCTRL and decrementing </w:t>
      </w:r>
      <w:r w:rsidRPr="003F4397">
        <w:rPr>
          <w:rStyle w:val="QuoteChar"/>
        </w:rPr>
        <w:t>scroll</w:t>
      </w:r>
      <w:r>
        <w:t>) should be moved to the main loop. If we remove those items, our new, shorter NMI handler looks like this:</w:t>
      </w:r>
    </w:p>
    <w:p w14:paraId="14D9AA4E"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.proc nmi_handler</w:t>
      </w:r>
    </w:p>
    <w:p w14:paraId="7D6732FF"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E3371E"/>
          <w:kern w:val="0"/>
          <w:szCs w:val="26"/>
          <w:lang w:eastAsia="ja-JP"/>
        </w:rPr>
        <w:t>PHP</w:t>
      </w:r>
    </w:p>
    <w:p w14:paraId="7B1C5778"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E3371E"/>
          <w:kern w:val="0"/>
          <w:szCs w:val="26"/>
          <w:lang w:eastAsia="ja-JP"/>
        </w:rPr>
        <w:t>PHA</w:t>
      </w:r>
    </w:p>
    <w:p w14:paraId="09549A19"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E3371E"/>
          <w:kern w:val="0"/>
          <w:szCs w:val="26"/>
          <w:lang w:eastAsia="ja-JP"/>
        </w:rPr>
        <w:t>TXA</w:t>
      </w:r>
    </w:p>
    <w:p w14:paraId="0DA85C2B"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E3371E"/>
          <w:kern w:val="0"/>
          <w:szCs w:val="26"/>
          <w:lang w:eastAsia="ja-JP"/>
        </w:rPr>
        <w:t>PHA</w:t>
      </w:r>
    </w:p>
    <w:p w14:paraId="0EE4A21C"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E3371E"/>
          <w:kern w:val="0"/>
          <w:szCs w:val="26"/>
          <w:lang w:eastAsia="ja-JP"/>
        </w:rPr>
        <w:t>TYA</w:t>
      </w:r>
    </w:p>
    <w:p w14:paraId="742BC065"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E3371E"/>
          <w:kern w:val="0"/>
          <w:szCs w:val="26"/>
          <w:lang w:eastAsia="ja-JP"/>
        </w:rPr>
        <w:t>PHA</w:t>
      </w:r>
    </w:p>
    <w:p w14:paraId="4D80D3AF"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p>
    <w:p w14:paraId="6245B71D"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F2D338"/>
          <w:kern w:val="0"/>
          <w:szCs w:val="26"/>
          <w:lang w:eastAsia="ja-JP"/>
        </w:rPr>
        <w:t>; copy sprite data to OAM</w:t>
      </w:r>
    </w:p>
    <w:p w14:paraId="278ECBDF"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E3371E"/>
          <w:kern w:val="0"/>
          <w:szCs w:val="26"/>
          <w:lang w:eastAsia="ja-JP"/>
        </w:rPr>
        <w:t>LDA</w:t>
      </w: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FF7A48"/>
          <w:kern w:val="0"/>
          <w:szCs w:val="26"/>
          <w:lang w:eastAsia="ja-JP"/>
        </w:rPr>
        <w:t>#</w:t>
      </w:r>
      <w:r w:rsidRPr="003F4397">
        <w:rPr>
          <w:rFonts w:ascii="DejaVu Sans Mono" w:eastAsia="Times New Roman" w:hAnsi="DejaVu Sans Mono" w:cs="DejaVu Sans Mono"/>
          <w:color w:val="07E2FA"/>
          <w:kern w:val="0"/>
          <w:szCs w:val="26"/>
          <w:lang w:eastAsia="ja-JP"/>
        </w:rPr>
        <w:t>$00</w:t>
      </w:r>
    </w:p>
    <w:p w14:paraId="2C2FF8EA"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E3371E"/>
          <w:kern w:val="0"/>
          <w:szCs w:val="26"/>
          <w:lang w:eastAsia="ja-JP"/>
        </w:rPr>
        <w:t>STA</w:t>
      </w:r>
      <w:r w:rsidRPr="003F4397">
        <w:rPr>
          <w:rFonts w:ascii="DejaVu Sans Mono" w:eastAsia="Times New Roman" w:hAnsi="DejaVu Sans Mono" w:cs="DejaVu Sans Mono"/>
          <w:color w:val="10C26F"/>
          <w:kern w:val="0"/>
          <w:szCs w:val="26"/>
          <w:lang w:eastAsia="ja-JP"/>
        </w:rPr>
        <w:t xml:space="preserve"> OAMADDR</w:t>
      </w:r>
    </w:p>
    <w:p w14:paraId="476CE6C0"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E3371E"/>
          <w:kern w:val="0"/>
          <w:szCs w:val="26"/>
          <w:lang w:eastAsia="ja-JP"/>
        </w:rPr>
        <w:t>LDA</w:t>
      </w: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FF7A48"/>
          <w:kern w:val="0"/>
          <w:szCs w:val="26"/>
          <w:lang w:eastAsia="ja-JP"/>
        </w:rPr>
        <w:t>#</w:t>
      </w:r>
      <w:r w:rsidRPr="003F4397">
        <w:rPr>
          <w:rFonts w:ascii="DejaVu Sans Mono" w:eastAsia="Times New Roman" w:hAnsi="DejaVu Sans Mono" w:cs="DejaVu Sans Mono"/>
          <w:color w:val="07E2FA"/>
          <w:kern w:val="0"/>
          <w:szCs w:val="26"/>
          <w:lang w:eastAsia="ja-JP"/>
        </w:rPr>
        <w:t>$02</w:t>
      </w:r>
    </w:p>
    <w:p w14:paraId="37DD2100"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E3371E"/>
          <w:kern w:val="0"/>
          <w:szCs w:val="26"/>
          <w:lang w:eastAsia="ja-JP"/>
        </w:rPr>
        <w:t>STA</w:t>
      </w:r>
      <w:r w:rsidRPr="003F4397">
        <w:rPr>
          <w:rFonts w:ascii="DejaVu Sans Mono" w:eastAsia="Times New Roman" w:hAnsi="DejaVu Sans Mono" w:cs="DejaVu Sans Mono"/>
          <w:color w:val="10C26F"/>
          <w:kern w:val="0"/>
          <w:szCs w:val="26"/>
          <w:lang w:eastAsia="ja-JP"/>
        </w:rPr>
        <w:t xml:space="preserve"> OAMDMA</w:t>
      </w:r>
    </w:p>
    <w:p w14:paraId="3947E141"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p>
    <w:p w14:paraId="159955CE"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F2D338"/>
          <w:kern w:val="0"/>
          <w:szCs w:val="26"/>
          <w:lang w:eastAsia="ja-JP"/>
        </w:rPr>
        <w:t>; set PPUCTRL</w:t>
      </w:r>
    </w:p>
    <w:p w14:paraId="367D757C"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E3371E"/>
          <w:kern w:val="0"/>
          <w:szCs w:val="26"/>
          <w:lang w:eastAsia="ja-JP"/>
        </w:rPr>
        <w:t>LDA</w:t>
      </w:r>
      <w:r w:rsidRPr="003F4397">
        <w:rPr>
          <w:rFonts w:ascii="DejaVu Sans Mono" w:eastAsia="Times New Roman" w:hAnsi="DejaVu Sans Mono" w:cs="DejaVu Sans Mono"/>
          <w:color w:val="10C26F"/>
          <w:kern w:val="0"/>
          <w:szCs w:val="26"/>
          <w:lang w:eastAsia="ja-JP"/>
        </w:rPr>
        <w:t xml:space="preserve"> ppuctrl_settings</w:t>
      </w:r>
    </w:p>
    <w:p w14:paraId="0610F1FD"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E3371E"/>
          <w:kern w:val="0"/>
          <w:szCs w:val="26"/>
          <w:lang w:eastAsia="ja-JP"/>
        </w:rPr>
        <w:t>STA</w:t>
      </w:r>
      <w:r w:rsidRPr="003F4397">
        <w:rPr>
          <w:rFonts w:ascii="DejaVu Sans Mono" w:eastAsia="Times New Roman" w:hAnsi="DejaVu Sans Mono" w:cs="DejaVu Sans Mono"/>
          <w:color w:val="10C26F"/>
          <w:kern w:val="0"/>
          <w:szCs w:val="26"/>
          <w:lang w:eastAsia="ja-JP"/>
        </w:rPr>
        <w:t xml:space="preserve"> PPUCTRL</w:t>
      </w:r>
    </w:p>
    <w:p w14:paraId="53202584"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p>
    <w:p w14:paraId="134C120C"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F2D338"/>
          <w:kern w:val="0"/>
          <w:szCs w:val="26"/>
          <w:lang w:eastAsia="ja-JP"/>
        </w:rPr>
        <w:t>; set scroll values</w:t>
      </w:r>
    </w:p>
    <w:p w14:paraId="685D08B6"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E3371E"/>
          <w:kern w:val="0"/>
          <w:szCs w:val="26"/>
          <w:lang w:eastAsia="ja-JP"/>
        </w:rPr>
        <w:t>LDA</w:t>
      </w: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FF7A48"/>
          <w:kern w:val="0"/>
          <w:szCs w:val="26"/>
          <w:lang w:eastAsia="ja-JP"/>
        </w:rPr>
        <w:t>#</w:t>
      </w:r>
      <w:r w:rsidRPr="003F4397">
        <w:rPr>
          <w:rFonts w:ascii="DejaVu Sans Mono" w:eastAsia="Times New Roman" w:hAnsi="DejaVu Sans Mono" w:cs="DejaVu Sans Mono"/>
          <w:color w:val="07E2FA"/>
          <w:kern w:val="0"/>
          <w:szCs w:val="26"/>
          <w:lang w:eastAsia="ja-JP"/>
        </w:rPr>
        <w:t>$00</w:t>
      </w: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F2D338"/>
          <w:kern w:val="0"/>
          <w:szCs w:val="26"/>
          <w:lang w:eastAsia="ja-JP"/>
        </w:rPr>
        <w:t>; X scroll first</w:t>
      </w:r>
    </w:p>
    <w:p w14:paraId="54240A5A"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E3371E"/>
          <w:kern w:val="0"/>
          <w:szCs w:val="26"/>
          <w:lang w:eastAsia="ja-JP"/>
        </w:rPr>
        <w:t>STA</w:t>
      </w:r>
      <w:r w:rsidRPr="003F4397">
        <w:rPr>
          <w:rFonts w:ascii="DejaVu Sans Mono" w:eastAsia="Times New Roman" w:hAnsi="DejaVu Sans Mono" w:cs="DejaVu Sans Mono"/>
          <w:color w:val="10C26F"/>
          <w:kern w:val="0"/>
          <w:szCs w:val="26"/>
          <w:lang w:eastAsia="ja-JP"/>
        </w:rPr>
        <w:t xml:space="preserve"> PPUSCROLL</w:t>
      </w:r>
    </w:p>
    <w:p w14:paraId="05AE0F8B"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E3371E"/>
          <w:kern w:val="0"/>
          <w:szCs w:val="26"/>
          <w:lang w:eastAsia="ja-JP"/>
        </w:rPr>
        <w:t>LDA</w:t>
      </w:r>
      <w:r w:rsidRPr="003F4397">
        <w:rPr>
          <w:rFonts w:ascii="DejaVu Sans Mono" w:eastAsia="Times New Roman" w:hAnsi="DejaVu Sans Mono" w:cs="DejaVu Sans Mono"/>
          <w:color w:val="10C26F"/>
          <w:kern w:val="0"/>
          <w:szCs w:val="26"/>
          <w:lang w:eastAsia="ja-JP"/>
        </w:rPr>
        <w:t xml:space="preserve"> scroll</w:t>
      </w:r>
    </w:p>
    <w:p w14:paraId="0196E9BE"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E3371E"/>
          <w:kern w:val="0"/>
          <w:szCs w:val="26"/>
          <w:lang w:eastAsia="ja-JP"/>
        </w:rPr>
        <w:t>STA</w:t>
      </w:r>
      <w:r w:rsidRPr="003F4397">
        <w:rPr>
          <w:rFonts w:ascii="DejaVu Sans Mono" w:eastAsia="Times New Roman" w:hAnsi="DejaVu Sans Mono" w:cs="DejaVu Sans Mono"/>
          <w:color w:val="10C26F"/>
          <w:kern w:val="0"/>
          <w:szCs w:val="26"/>
          <w:lang w:eastAsia="ja-JP"/>
        </w:rPr>
        <w:t xml:space="preserve"> PPUSCROLL</w:t>
      </w:r>
    </w:p>
    <w:p w14:paraId="1591D1E0"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p>
    <w:p w14:paraId="162D4C87"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F2D338"/>
          <w:kern w:val="0"/>
          <w:szCs w:val="26"/>
          <w:lang w:eastAsia="ja-JP"/>
        </w:rPr>
        <w:t>; all done</w:t>
      </w:r>
    </w:p>
    <w:p w14:paraId="62DDA754"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E3371E"/>
          <w:kern w:val="0"/>
          <w:szCs w:val="26"/>
          <w:lang w:eastAsia="ja-JP"/>
        </w:rPr>
        <w:t>LDA</w:t>
      </w: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FF7A48"/>
          <w:kern w:val="0"/>
          <w:szCs w:val="26"/>
          <w:lang w:eastAsia="ja-JP"/>
        </w:rPr>
        <w:t>#</w:t>
      </w:r>
      <w:r w:rsidRPr="003F4397">
        <w:rPr>
          <w:rFonts w:ascii="DejaVu Sans Mono" w:eastAsia="Times New Roman" w:hAnsi="DejaVu Sans Mono" w:cs="DejaVu Sans Mono"/>
          <w:color w:val="07E2FA"/>
          <w:kern w:val="0"/>
          <w:szCs w:val="26"/>
          <w:lang w:eastAsia="ja-JP"/>
        </w:rPr>
        <w:t>$00</w:t>
      </w:r>
    </w:p>
    <w:p w14:paraId="6C692043"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E3371E"/>
          <w:kern w:val="0"/>
          <w:szCs w:val="26"/>
          <w:lang w:eastAsia="ja-JP"/>
        </w:rPr>
        <w:t>STA</w:t>
      </w:r>
      <w:r w:rsidRPr="003F4397">
        <w:rPr>
          <w:rFonts w:ascii="DejaVu Sans Mono" w:eastAsia="Times New Roman" w:hAnsi="DejaVu Sans Mono" w:cs="DejaVu Sans Mono"/>
          <w:color w:val="10C26F"/>
          <w:kern w:val="0"/>
          <w:szCs w:val="26"/>
          <w:lang w:eastAsia="ja-JP"/>
        </w:rPr>
        <w:t xml:space="preserve"> sleeping</w:t>
      </w:r>
    </w:p>
    <w:p w14:paraId="18078B4D"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p>
    <w:p w14:paraId="7477BE3E"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E3371E"/>
          <w:kern w:val="0"/>
          <w:szCs w:val="26"/>
          <w:lang w:eastAsia="ja-JP"/>
        </w:rPr>
        <w:t>PLA</w:t>
      </w:r>
    </w:p>
    <w:p w14:paraId="30CA5659"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E3371E"/>
          <w:kern w:val="0"/>
          <w:szCs w:val="26"/>
          <w:lang w:eastAsia="ja-JP"/>
        </w:rPr>
        <w:t>TAY</w:t>
      </w:r>
    </w:p>
    <w:p w14:paraId="5D5F57B1"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E3371E"/>
          <w:kern w:val="0"/>
          <w:szCs w:val="26"/>
          <w:lang w:eastAsia="ja-JP"/>
        </w:rPr>
        <w:t>PLA</w:t>
      </w:r>
    </w:p>
    <w:p w14:paraId="2DB40675"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E3371E"/>
          <w:kern w:val="0"/>
          <w:szCs w:val="26"/>
          <w:lang w:eastAsia="ja-JP"/>
        </w:rPr>
        <w:t>TAX</w:t>
      </w:r>
    </w:p>
    <w:p w14:paraId="6E687238"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E3371E"/>
          <w:kern w:val="0"/>
          <w:szCs w:val="26"/>
          <w:lang w:eastAsia="ja-JP"/>
        </w:rPr>
        <w:t>PLA</w:t>
      </w:r>
    </w:p>
    <w:p w14:paraId="37F2C5A1"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E3371E"/>
          <w:kern w:val="0"/>
          <w:szCs w:val="26"/>
          <w:lang w:eastAsia="ja-JP"/>
        </w:rPr>
        <w:t>PLP</w:t>
      </w:r>
    </w:p>
    <w:p w14:paraId="779491EB" w14:textId="77777777" w:rsidR="003F4397" w:rsidRPr="003F4397" w:rsidRDefault="003F4397" w:rsidP="003F4397">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3F4397">
        <w:rPr>
          <w:rFonts w:ascii="DejaVu Sans Mono" w:eastAsia="Times New Roman" w:hAnsi="DejaVu Sans Mono" w:cs="DejaVu Sans Mono"/>
          <w:color w:val="10C26F"/>
          <w:kern w:val="0"/>
          <w:szCs w:val="26"/>
          <w:lang w:eastAsia="ja-JP"/>
        </w:rPr>
        <w:t xml:space="preserve">  </w:t>
      </w:r>
      <w:r w:rsidRPr="003F4397">
        <w:rPr>
          <w:rFonts w:ascii="DejaVu Sans Mono" w:eastAsia="Times New Roman" w:hAnsi="DejaVu Sans Mono" w:cs="DejaVu Sans Mono"/>
          <w:color w:val="E3371E"/>
          <w:kern w:val="0"/>
          <w:szCs w:val="26"/>
          <w:lang w:eastAsia="ja-JP"/>
        </w:rPr>
        <w:t>RTI</w:t>
      </w:r>
    </w:p>
    <w:p w14:paraId="1AA431BC" w14:textId="19AEDBCF" w:rsidR="003F4397" w:rsidRPr="003F4397" w:rsidRDefault="003F4397" w:rsidP="003F4397">
      <w:pPr>
        <w:shd w:val="clear" w:color="auto" w:fill="292D3E"/>
        <w:spacing w:before="60" w:after="60" w:line="240" w:lineRule="auto"/>
        <w:ind w:firstLine="360"/>
        <w:rPr>
          <w:szCs w:val="26"/>
        </w:rPr>
      </w:pPr>
      <w:r w:rsidRPr="003F4397">
        <w:rPr>
          <w:rFonts w:ascii="DejaVu Sans Mono" w:eastAsia="Times New Roman" w:hAnsi="DejaVu Sans Mono" w:cs="DejaVu Sans Mono"/>
          <w:color w:val="10C26F"/>
          <w:kern w:val="0"/>
          <w:szCs w:val="26"/>
          <w:lang w:eastAsia="ja-JP"/>
        </w:rPr>
        <w:t>.endproc</w:t>
      </w:r>
    </w:p>
    <w:p w14:paraId="57DCCB55" w14:textId="77777777" w:rsidR="008E228C" w:rsidRDefault="008E228C">
      <w:pPr>
        <w:widowControl/>
        <w:kinsoku/>
        <w:overflowPunct/>
        <w:autoSpaceDE/>
        <w:autoSpaceDN/>
        <w:spacing w:before="0" w:after="160" w:line="259" w:lineRule="auto"/>
        <w:ind w:firstLine="0"/>
        <w:jc w:val="left"/>
      </w:pPr>
      <w:r>
        <w:br w:type="page"/>
      </w:r>
    </w:p>
    <w:p w14:paraId="1B1827E6" w14:textId="461968F8" w:rsidR="008E228C" w:rsidRDefault="00B836D5" w:rsidP="008E228C">
      <w:r>
        <w:lastRenderedPageBreak/>
        <w:t xml:space="preserve">Notice that the NMI handler has a new beginning and ending. Previously, all of our game logic occurred in the NMI handler. Nothing else could ever interrupt our game logic or stealthily change the memory addresses we were working with, but now it’s very possible for something in main code to change memory locations or registers that NMI expects to use, and vice-versa. (We literally just did that sort of thing, by having both NMI and </w:t>
      </w:r>
      <w:r w:rsidRPr="008E228C">
        <w:rPr>
          <w:rStyle w:val="QuoteChar"/>
        </w:rPr>
        <w:t>main</w:t>
      </w:r>
      <w:r>
        <w:t xml:space="preserve"> make use of </w:t>
      </w:r>
      <w:r w:rsidRPr="008E228C">
        <w:rPr>
          <w:rStyle w:val="QuoteChar"/>
        </w:rPr>
        <w:t>sleeping</w:t>
      </w:r>
      <w:r>
        <w:t>.) This means that our NMI handler must now act like any other subroutine, saving the state of registers and restoring them when it is done.</w:t>
      </w:r>
    </w:p>
    <w:p w14:paraId="059E168B" w14:textId="2535C6CB" w:rsidR="008E228C" w:rsidRDefault="00B836D5" w:rsidP="008E228C">
      <w:r>
        <w:t xml:space="preserve">Next, let’s move the items we removed from the NMI handler into the main loop. Here is just the </w:t>
      </w:r>
      <w:r w:rsidRPr="008E228C">
        <w:rPr>
          <w:rStyle w:val="QuoteChar"/>
        </w:rPr>
        <w:t>mainloop</w:t>
      </w:r>
      <w:r>
        <w:t xml:space="preserve"> portion of our new </w:t>
      </w:r>
      <w:r w:rsidRPr="008E228C">
        <w:rPr>
          <w:rStyle w:val="QuoteChar"/>
        </w:rPr>
        <w:t>.proc main</w:t>
      </w:r>
      <w:r>
        <w:t>:</w:t>
      </w:r>
    </w:p>
    <w:p w14:paraId="3F08A191"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8E228C">
        <w:rPr>
          <w:rFonts w:ascii="DejaVu Sans Mono" w:eastAsia="Times New Roman" w:hAnsi="DejaVu Sans Mono" w:cs="DejaVu Sans Mono"/>
          <w:color w:val="10C26F"/>
          <w:kern w:val="0"/>
          <w:szCs w:val="26"/>
          <w:lang w:eastAsia="ja-JP"/>
        </w:rPr>
        <w:t>mainloop:</w:t>
      </w:r>
    </w:p>
    <w:p w14:paraId="492B138A"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8E228C">
        <w:rPr>
          <w:rFonts w:ascii="DejaVu Sans Mono" w:eastAsia="Times New Roman" w:hAnsi="DejaVu Sans Mono" w:cs="DejaVu Sans Mono"/>
          <w:color w:val="10C26F"/>
          <w:kern w:val="0"/>
          <w:szCs w:val="26"/>
          <w:lang w:eastAsia="ja-JP"/>
        </w:rPr>
        <w:t xml:space="preserve">  </w:t>
      </w:r>
      <w:r w:rsidRPr="008E228C">
        <w:rPr>
          <w:rFonts w:ascii="DejaVu Sans Mono" w:eastAsia="Times New Roman" w:hAnsi="DejaVu Sans Mono" w:cs="DejaVu Sans Mono"/>
          <w:color w:val="F2D338"/>
          <w:kern w:val="0"/>
          <w:szCs w:val="26"/>
          <w:lang w:eastAsia="ja-JP"/>
        </w:rPr>
        <w:t>; Read controllers.</w:t>
      </w:r>
    </w:p>
    <w:p w14:paraId="14996323"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8E228C">
        <w:rPr>
          <w:rFonts w:ascii="DejaVu Sans Mono" w:eastAsia="Times New Roman" w:hAnsi="DejaVu Sans Mono" w:cs="DejaVu Sans Mono"/>
          <w:color w:val="10C26F"/>
          <w:kern w:val="0"/>
          <w:szCs w:val="26"/>
          <w:lang w:eastAsia="ja-JP"/>
        </w:rPr>
        <w:t xml:space="preserve">  </w:t>
      </w:r>
      <w:r w:rsidRPr="008E228C">
        <w:rPr>
          <w:rFonts w:ascii="DejaVu Sans Mono" w:eastAsia="Times New Roman" w:hAnsi="DejaVu Sans Mono" w:cs="DejaVu Sans Mono"/>
          <w:color w:val="E3371E"/>
          <w:kern w:val="0"/>
          <w:szCs w:val="26"/>
          <w:lang w:eastAsia="ja-JP"/>
        </w:rPr>
        <w:t>JSR</w:t>
      </w:r>
      <w:r w:rsidRPr="008E228C">
        <w:rPr>
          <w:rFonts w:ascii="DejaVu Sans Mono" w:eastAsia="Times New Roman" w:hAnsi="DejaVu Sans Mono" w:cs="DejaVu Sans Mono"/>
          <w:color w:val="10C26F"/>
          <w:kern w:val="0"/>
          <w:szCs w:val="26"/>
          <w:lang w:eastAsia="ja-JP"/>
        </w:rPr>
        <w:t xml:space="preserve"> read_controller1</w:t>
      </w:r>
    </w:p>
    <w:p w14:paraId="5B7CEC90"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p>
    <w:p w14:paraId="628C28A7"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8E228C">
        <w:rPr>
          <w:rFonts w:ascii="DejaVu Sans Mono" w:eastAsia="Times New Roman" w:hAnsi="DejaVu Sans Mono" w:cs="DejaVu Sans Mono"/>
          <w:color w:val="10C26F"/>
          <w:kern w:val="0"/>
          <w:szCs w:val="26"/>
          <w:lang w:eastAsia="ja-JP"/>
        </w:rPr>
        <w:t xml:space="preserve">  </w:t>
      </w:r>
      <w:r w:rsidRPr="008E228C">
        <w:rPr>
          <w:rFonts w:ascii="DejaVu Sans Mono" w:eastAsia="Times New Roman" w:hAnsi="DejaVu Sans Mono" w:cs="DejaVu Sans Mono"/>
          <w:color w:val="F2D338"/>
          <w:kern w:val="0"/>
          <w:szCs w:val="26"/>
          <w:lang w:eastAsia="ja-JP"/>
        </w:rPr>
        <w:t>; Update the player and prep to draw</w:t>
      </w:r>
    </w:p>
    <w:p w14:paraId="36006E6D"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8E228C">
        <w:rPr>
          <w:rFonts w:ascii="DejaVu Sans Mono" w:eastAsia="Times New Roman" w:hAnsi="DejaVu Sans Mono" w:cs="DejaVu Sans Mono"/>
          <w:color w:val="10C26F"/>
          <w:kern w:val="0"/>
          <w:szCs w:val="26"/>
          <w:lang w:eastAsia="ja-JP"/>
        </w:rPr>
        <w:t xml:space="preserve">  </w:t>
      </w:r>
      <w:r w:rsidRPr="008E228C">
        <w:rPr>
          <w:rFonts w:ascii="DejaVu Sans Mono" w:eastAsia="Times New Roman" w:hAnsi="DejaVu Sans Mono" w:cs="DejaVu Sans Mono"/>
          <w:color w:val="E3371E"/>
          <w:kern w:val="0"/>
          <w:szCs w:val="26"/>
          <w:lang w:eastAsia="ja-JP"/>
        </w:rPr>
        <w:t>JSR</w:t>
      </w:r>
      <w:r w:rsidRPr="008E228C">
        <w:rPr>
          <w:rFonts w:ascii="DejaVu Sans Mono" w:eastAsia="Times New Roman" w:hAnsi="DejaVu Sans Mono" w:cs="DejaVu Sans Mono"/>
          <w:color w:val="10C26F"/>
          <w:kern w:val="0"/>
          <w:szCs w:val="26"/>
          <w:lang w:eastAsia="ja-JP"/>
        </w:rPr>
        <w:t xml:space="preserve"> update_player</w:t>
      </w:r>
    </w:p>
    <w:p w14:paraId="49992AAE"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8E228C">
        <w:rPr>
          <w:rFonts w:ascii="DejaVu Sans Mono" w:eastAsia="Times New Roman" w:hAnsi="DejaVu Sans Mono" w:cs="DejaVu Sans Mono"/>
          <w:color w:val="10C26F"/>
          <w:kern w:val="0"/>
          <w:szCs w:val="26"/>
          <w:lang w:eastAsia="ja-JP"/>
        </w:rPr>
        <w:t xml:space="preserve">  </w:t>
      </w:r>
      <w:r w:rsidRPr="008E228C">
        <w:rPr>
          <w:rFonts w:ascii="DejaVu Sans Mono" w:eastAsia="Times New Roman" w:hAnsi="DejaVu Sans Mono" w:cs="DejaVu Sans Mono"/>
          <w:color w:val="E3371E"/>
          <w:kern w:val="0"/>
          <w:szCs w:val="26"/>
          <w:lang w:eastAsia="ja-JP"/>
        </w:rPr>
        <w:t>JSR</w:t>
      </w:r>
      <w:r w:rsidRPr="008E228C">
        <w:rPr>
          <w:rFonts w:ascii="DejaVu Sans Mono" w:eastAsia="Times New Roman" w:hAnsi="DejaVu Sans Mono" w:cs="DejaVu Sans Mono"/>
          <w:color w:val="10C26F"/>
          <w:kern w:val="0"/>
          <w:szCs w:val="26"/>
          <w:lang w:eastAsia="ja-JP"/>
        </w:rPr>
        <w:t xml:space="preserve"> draw_player</w:t>
      </w:r>
    </w:p>
    <w:p w14:paraId="1407424F"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p>
    <w:p w14:paraId="75879628"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8E228C">
        <w:rPr>
          <w:rFonts w:ascii="DejaVu Sans Mono" w:eastAsia="Times New Roman" w:hAnsi="DejaVu Sans Mono" w:cs="DejaVu Sans Mono"/>
          <w:color w:val="10C26F"/>
          <w:kern w:val="0"/>
          <w:szCs w:val="26"/>
          <w:lang w:eastAsia="ja-JP"/>
        </w:rPr>
        <w:t xml:space="preserve">  </w:t>
      </w:r>
      <w:r w:rsidRPr="008E228C">
        <w:rPr>
          <w:rFonts w:ascii="DejaVu Sans Mono" w:eastAsia="Times New Roman" w:hAnsi="DejaVu Sans Mono" w:cs="DejaVu Sans Mono"/>
          <w:color w:val="F2D338"/>
          <w:kern w:val="0"/>
          <w:szCs w:val="26"/>
          <w:lang w:eastAsia="ja-JP"/>
        </w:rPr>
        <w:t>; Check if PPUCTRL needs to change</w:t>
      </w:r>
    </w:p>
    <w:p w14:paraId="6D9864FB"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8E228C">
        <w:rPr>
          <w:rFonts w:ascii="DejaVu Sans Mono" w:eastAsia="Times New Roman" w:hAnsi="DejaVu Sans Mono" w:cs="DejaVu Sans Mono"/>
          <w:color w:val="10C26F"/>
          <w:kern w:val="0"/>
          <w:szCs w:val="26"/>
          <w:lang w:eastAsia="ja-JP"/>
        </w:rPr>
        <w:t xml:space="preserve">  </w:t>
      </w:r>
      <w:r w:rsidRPr="008E228C">
        <w:rPr>
          <w:rFonts w:ascii="DejaVu Sans Mono" w:eastAsia="Times New Roman" w:hAnsi="DejaVu Sans Mono" w:cs="DejaVu Sans Mono"/>
          <w:color w:val="E3371E"/>
          <w:kern w:val="0"/>
          <w:szCs w:val="26"/>
          <w:lang w:eastAsia="ja-JP"/>
        </w:rPr>
        <w:t>LDA</w:t>
      </w:r>
      <w:r w:rsidRPr="008E228C">
        <w:rPr>
          <w:rFonts w:ascii="DejaVu Sans Mono" w:eastAsia="Times New Roman" w:hAnsi="DejaVu Sans Mono" w:cs="DejaVu Sans Mono"/>
          <w:color w:val="10C26F"/>
          <w:kern w:val="0"/>
          <w:szCs w:val="26"/>
          <w:lang w:eastAsia="ja-JP"/>
        </w:rPr>
        <w:t xml:space="preserve"> scroll </w:t>
      </w:r>
      <w:r w:rsidRPr="008E228C">
        <w:rPr>
          <w:rFonts w:ascii="DejaVu Sans Mono" w:eastAsia="Times New Roman" w:hAnsi="DejaVu Sans Mono" w:cs="DejaVu Sans Mono"/>
          <w:color w:val="F2D338"/>
          <w:kern w:val="0"/>
          <w:szCs w:val="26"/>
          <w:lang w:eastAsia="ja-JP"/>
        </w:rPr>
        <w:t>; did we reach the end of a nametable?</w:t>
      </w:r>
    </w:p>
    <w:p w14:paraId="0A66D31E"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8E228C">
        <w:rPr>
          <w:rFonts w:ascii="DejaVu Sans Mono" w:eastAsia="Times New Roman" w:hAnsi="DejaVu Sans Mono" w:cs="DejaVu Sans Mono"/>
          <w:color w:val="10C26F"/>
          <w:kern w:val="0"/>
          <w:szCs w:val="26"/>
          <w:lang w:eastAsia="ja-JP"/>
        </w:rPr>
        <w:t xml:space="preserve">  </w:t>
      </w:r>
      <w:r w:rsidRPr="008E228C">
        <w:rPr>
          <w:rFonts w:ascii="DejaVu Sans Mono" w:eastAsia="Times New Roman" w:hAnsi="DejaVu Sans Mono" w:cs="DejaVu Sans Mono"/>
          <w:color w:val="E3371E"/>
          <w:kern w:val="0"/>
          <w:szCs w:val="26"/>
          <w:lang w:eastAsia="ja-JP"/>
        </w:rPr>
        <w:t>BNE</w:t>
      </w:r>
      <w:r w:rsidRPr="008E228C">
        <w:rPr>
          <w:rFonts w:ascii="DejaVu Sans Mono" w:eastAsia="Times New Roman" w:hAnsi="DejaVu Sans Mono" w:cs="DejaVu Sans Mono"/>
          <w:color w:val="10C26F"/>
          <w:kern w:val="0"/>
          <w:szCs w:val="26"/>
          <w:lang w:eastAsia="ja-JP"/>
        </w:rPr>
        <w:t xml:space="preserve"> update_scroll</w:t>
      </w:r>
    </w:p>
    <w:p w14:paraId="25BDE8F6"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8E228C">
        <w:rPr>
          <w:rFonts w:ascii="DejaVu Sans Mono" w:eastAsia="Times New Roman" w:hAnsi="DejaVu Sans Mono" w:cs="DejaVu Sans Mono"/>
          <w:color w:val="10C26F"/>
          <w:kern w:val="0"/>
          <w:szCs w:val="26"/>
          <w:lang w:eastAsia="ja-JP"/>
        </w:rPr>
        <w:t xml:space="preserve">  </w:t>
      </w:r>
      <w:r w:rsidRPr="008E228C">
        <w:rPr>
          <w:rFonts w:ascii="DejaVu Sans Mono" w:eastAsia="Times New Roman" w:hAnsi="DejaVu Sans Mono" w:cs="DejaVu Sans Mono"/>
          <w:color w:val="F2D338"/>
          <w:kern w:val="0"/>
          <w:szCs w:val="26"/>
          <w:lang w:eastAsia="ja-JP"/>
        </w:rPr>
        <w:t>; if yes,</w:t>
      </w:r>
    </w:p>
    <w:p w14:paraId="019EEEA7"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8E228C">
        <w:rPr>
          <w:rFonts w:ascii="DejaVu Sans Mono" w:eastAsia="Times New Roman" w:hAnsi="DejaVu Sans Mono" w:cs="DejaVu Sans Mono"/>
          <w:color w:val="10C26F"/>
          <w:kern w:val="0"/>
          <w:szCs w:val="26"/>
          <w:lang w:eastAsia="ja-JP"/>
        </w:rPr>
        <w:t xml:space="preserve">  </w:t>
      </w:r>
      <w:r w:rsidRPr="008E228C">
        <w:rPr>
          <w:rFonts w:ascii="DejaVu Sans Mono" w:eastAsia="Times New Roman" w:hAnsi="DejaVu Sans Mono" w:cs="DejaVu Sans Mono"/>
          <w:color w:val="F2D338"/>
          <w:kern w:val="0"/>
          <w:szCs w:val="26"/>
          <w:lang w:eastAsia="ja-JP"/>
        </w:rPr>
        <w:t>; Update base nametable</w:t>
      </w:r>
    </w:p>
    <w:p w14:paraId="49362282"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8E228C">
        <w:rPr>
          <w:rFonts w:ascii="DejaVu Sans Mono" w:eastAsia="Times New Roman" w:hAnsi="DejaVu Sans Mono" w:cs="DejaVu Sans Mono"/>
          <w:color w:val="10C26F"/>
          <w:kern w:val="0"/>
          <w:szCs w:val="26"/>
          <w:lang w:eastAsia="ja-JP"/>
        </w:rPr>
        <w:t xml:space="preserve">  </w:t>
      </w:r>
      <w:r w:rsidRPr="008E228C">
        <w:rPr>
          <w:rFonts w:ascii="DejaVu Sans Mono" w:eastAsia="Times New Roman" w:hAnsi="DejaVu Sans Mono" w:cs="DejaVu Sans Mono"/>
          <w:color w:val="E3371E"/>
          <w:kern w:val="0"/>
          <w:szCs w:val="26"/>
          <w:lang w:eastAsia="ja-JP"/>
        </w:rPr>
        <w:t>LDA</w:t>
      </w:r>
      <w:r w:rsidRPr="008E228C">
        <w:rPr>
          <w:rFonts w:ascii="DejaVu Sans Mono" w:eastAsia="Times New Roman" w:hAnsi="DejaVu Sans Mono" w:cs="DejaVu Sans Mono"/>
          <w:color w:val="10C26F"/>
          <w:kern w:val="0"/>
          <w:szCs w:val="26"/>
          <w:lang w:eastAsia="ja-JP"/>
        </w:rPr>
        <w:t xml:space="preserve"> ppuctrl_settings</w:t>
      </w:r>
    </w:p>
    <w:p w14:paraId="3CD6A4A7"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8E228C">
        <w:rPr>
          <w:rFonts w:ascii="DejaVu Sans Mono" w:eastAsia="Times New Roman" w:hAnsi="DejaVu Sans Mono" w:cs="DejaVu Sans Mono"/>
          <w:color w:val="10C26F"/>
          <w:kern w:val="0"/>
          <w:szCs w:val="26"/>
          <w:lang w:eastAsia="ja-JP"/>
        </w:rPr>
        <w:t xml:space="preserve">  </w:t>
      </w:r>
      <w:r w:rsidRPr="008E228C">
        <w:rPr>
          <w:rFonts w:ascii="DejaVu Sans Mono" w:eastAsia="Times New Roman" w:hAnsi="DejaVu Sans Mono" w:cs="DejaVu Sans Mono"/>
          <w:color w:val="E3371E"/>
          <w:kern w:val="0"/>
          <w:szCs w:val="26"/>
          <w:lang w:eastAsia="ja-JP"/>
        </w:rPr>
        <w:t>EOR</w:t>
      </w:r>
      <w:r w:rsidRPr="008E228C">
        <w:rPr>
          <w:rFonts w:ascii="DejaVu Sans Mono" w:eastAsia="Times New Roman" w:hAnsi="DejaVu Sans Mono" w:cs="DejaVu Sans Mono"/>
          <w:color w:val="10C26F"/>
          <w:kern w:val="0"/>
          <w:szCs w:val="26"/>
          <w:lang w:eastAsia="ja-JP"/>
        </w:rPr>
        <w:t xml:space="preserve"> </w:t>
      </w:r>
      <w:r w:rsidRPr="008E228C">
        <w:rPr>
          <w:rFonts w:ascii="DejaVu Sans Mono" w:eastAsia="Times New Roman" w:hAnsi="DejaVu Sans Mono" w:cs="DejaVu Sans Mono"/>
          <w:color w:val="FF7A48"/>
          <w:kern w:val="0"/>
          <w:szCs w:val="26"/>
          <w:lang w:eastAsia="ja-JP"/>
        </w:rPr>
        <w:t>#</w:t>
      </w:r>
      <w:r w:rsidRPr="008E228C">
        <w:rPr>
          <w:rFonts w:ascii="DejaVu Sans Mono" w:eastAsia="Times New Roman" w:hAnsi="DejaVu Sans Mono" w:cs="DejaVu Sans Mono"/>
          <w:color w:val="06BDD1"/>
          <w:kern w:val="0"/>
          <w:szCs w:val="26"/>
          <w:lang w:eastAsia="ja-JP"/>
        </w:rPr>
        <w:t>%00000010</w:t>
      </w:r>
      <w:r w:rsidRPr="008E228C">
        <w:rPr>
          <w:rFonts w:ascii="DejaVu Sans Mono" w:eastAsia="Times New Roman" w:hAnsi="DejaVu Sans Mono" w:cs="DejaVu Sans Mono"/>
          <w:color w:val="10C26F"/>
          <w:kern w:val="0"/>
          <w:szCs w:val="26"/>
          <w:lang w:eastAsia="ja-JP"/>
        </w:rPr>
        <w:t xml:space="preserve"> </w:t>
      </w:r>
      <w:r w:rsidRPr="008E228C">
        <w:rPr>
          <w:rFonts w:ascii="DejaVu Sans Mono" w:eastAsia="Times New Roman" w:hAnsi="DejaVu Sans Mono" w:cs="DejaVu Sans Mono"/>
          <w:color w:val="F2D338"/>
          <w:kern w:val="0"/>
          <w:szCs w:val="26"/>
          <w:lang w:eastAsia="ja-JP"/>
        </w:rPr>
        <w:t>; flip bit 1 to its opposite</w:t>
      </w:r>
    </w:p>
    <w:p w14:paraId="11776E4B"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8E228C">
        <w:rPr>
          <w:rFonts w:ascii="DejaVu Sans Mono" w:eastAsia="Times New Roman" w:hAnsi="DejaVu Sans Mono" w:cs="DejaVu Sans Mono"/>
          <w:color w:val="10C26F"/>
          <w:kern w:val="0"/>
          <w:szCs w:val="26"/>
          <w:lang w:eastAsia="ja-JP"/>
        </w:rPr>
        <w:t xml:space="preserve">  </w:t>
      </w:r>
      <w:r w:rsidRPr="008E228C">
        <w:rPr>
          <w:rFonts w:ascii="DejaVu Sans Mono" w:eastAsia="Times New Roman" w:hAnsi="DejaVu Sans Mono" w:cs="DejaVu Sans Mono"/>
          <w:color w:val="E3371E"/>
          <w:kern w:val="0"/>
          <w:szCs w:val="26"/>
          <w:lang w:eastAsia="ja-JP"/>
        </w:rPr>
        <w:t>STA</w:t>
      </w:r>
      <w:r w:rsidRPr="008E228C">
        <w:rPr>
          <w:rFonts w:ascii="DejaVu Sans Mono" w:eastAsia="Times New Roman" w:hAnsi="DejaVu Sans Mono" w:cs="DejaVu Sans Mono"/>
          <w:color w:val="10C26F"/>
          <w:kern w:val="0"/>
          <w:szCs w:val="26"/>
          <w:lang w:eastAsia="ja-JP"/>
        </w:rPr>
        <w:t xml:space="preserve"> ppuctrl_settings</w:t>
      </w:r>
    </w:p>
    <w:p w14:paraId="2DCEDBA2"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8E228C">
        <w:rPr>
          <w:rFonts w:ascii="DejaVu Sans Mono" w:eastAsia="Times New Roman" w:hAnsi="DejaVu Sans Mono" w:cs="DejaVu Sans Mono"/>
          <w:color w:val="10C26F"/>
          <w:kern w:val="0"/>
          <w:szCs w:val="26"/>
          <w:lang w:eastAsia="ja-JP"/>
        </w:rPr>
        <w:t xml:space="preserve">  </w:t>
      </w:r>
      <w:r w:rsidRPr="008E228C">
        <w:rPr>
          <w:rFonts w:ascii="DejaVu Sans Mono" w:eastAsia="Times New Roman" w:hAnsi="DejaVu Sans Mono" w:cs="DejaVu Sans Mono"/>
          <w:color w:val="F2D338"/>
          <w:kern w:val="0"/>
          <w:szCs w:val="26"/>
          <w:lang w:eastAsia="ja-JP"/>
        </w:rPr>
        <w:t>; Reset scroll to 240</w:t>
      </w:r>
    </w:p>
    <w:p w14:paraId="73CCAC04"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8E228C">
        <w:rPr>
          <w:rFonts w:ascii="DejaVu Sans Mono" w:eastAsia="Times New Roman" w:hAnsi="DejaVu Sans Mono" w:cs="DejaVu Sans Mono"/>
          <w:color w:val="10C26F"/>
          <w:kern w:val="0"/>
          <w:szCs w:val="26"/>
          <w:lang w:eastAsia="ja-JP"/>
        </w:rPr>
        <w:t xml:space="preserve">  </w:t>
      </w:r>
      <w:r w:rsidRPr="008E228C">
        <w:rPr>
          <w:rFonts w:ascii="DejaVu Sans Mono" w:eastAsia="Times New Roman" w:hAnsi="DejaVu Sans Mono" w:cs="DejaVu Sans Mono"/>
          <w:color w:val="E3371E"/>
          <w:kern w:val="0"/>
          <w:szCs w:val="26"/>
          <w:lang w:eastAsia="ja-JP"/>
        </w:rPr>
        <w:t>LDA</w:t>
      </w:r>
      <w:r w:rsidRPr="008E228C">
        <w:rPr>
          <w:rFonts w:ascii="DejaVu Sans Mono" w:eastAsia="Times New Roman" w:hAnsi="DejaVu Sans Mono" w:cs="DejaVu Sans Mono"/>
          <w:color w:val="10C26F"/>
          <w:kern w:val="0"/>
          <w:szCs w:val="26"/>
          <w:lang w:eastAsia="ja-JP"/>
        </w:rPr>
        <w:t xml:space="preserve"> </w:t>
      </w:r>
      <w:r w:rsidRPr="008E228C">
        <w:rPr>
          <w:rFonts w:ascii="DejaVu Sans Mono" w:eastAsia="Times New Roman" w:hAnsi="DejaVu Sans Mono" w:cs="DejaVu Sans Mono"/>
          <w:color w:val="FF7A48"/>
          <w:kern w:val="0"/>
          <w:szCs w:val="26"/>
          <w:lang w:eastAsia="ja-JP"/>
        </w:rPr>
        <w:t>#</w:t>
      </w:r>
      <w:r w:rsidRPr="008E228C">
        <w:rPr>
          <w:rFonts w:ascii="DejaVu Sans Mono" w:eastAsia="Times New Roman" w:hAnsi="DejaVu Sans Mono" w:cs="DejaVu Sans Mono"/>
          <w:color w:val="0593A3"/>
          <w:kern w:val="0"/>
          <w:szCs w:val="26"/>
          <w:lang w:eastAsia="ja-JP"/>
        </w:rPr>
        <w:t>240</w:t>
      </w:r>
    </w:p>
    <w:p w14:paraId="0DF01150"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8E228C">
        <w:rPr>
          <w:rFonts w:ascii="DejaVu Sans Mono" w:eastAsia="Times New Roman" w:hAnsi="DejaVu Sans Mono" w:cs="DejaVu Sans Mono"/>
          <w:color w:val="10C26F"/>
          <w:kern w:val="0"/>
          <w:szCs w:val="26"/>
          <w:lang w:eastAsia="ja-JP"/>
        </w:rPr>
        <w:t xml:space="preserve">  </w:t>
      </w:r>
      <w:r w:rsidRPr="008E228C">
        <w:rPr>
          <w:rFonts w:ascii="DejaVu Sans Mono" w:eastAsia="Times New Roman" w:hAnsi="DejaVu Sans Mono" w:cs="DejaVu Sans Mono"/>
          <w:color w:val="E3371E"/>
          <w:kern w:val="0"/>
          <w:szCs w:val="26"/>
          <w:lang w:eastAsia="ja-JP"/>
        </w:rPr>
        <w:t>STA</w:t>
      </w:r>
      <w:r w:rsidRPr="008E228C">
        <w:rPr>
          <w:rFonts w:ascii="DejaVu Sans Mono" w:eastAsia="Times New Roman" w:hAnsi="DejaVu Sans Mono" w:cs="DejaVu Sans Mono"/>
          <w:color w:val="10C26F"/>
          <w:kern w:val="0"/>
          <w:szCs w:val="26"/>
          <w:lang w:eastAsia="ja-JP"/>
        </w:rPr>
        <w:t xml:space="preserve"> scroll</w:t>
      </w:r>
    </w:p>
    <w:p w14:paraId="4DD4E747"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p>
    <w:p w14:paraId="7BB977FD"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8E228C">
        <w:rPr>
          <w:rFonts w:ascii="DejaVu Sans Mono" w:eastAsia="Times New Roman" w:hAnsi="DejaVu Sans Mono" w:cs="DejaVu Sans Mono"/>
          <w:color w:val="10C26F"/>
          <w:kern w:val="0"/>
          <w:szCs w:val="26"/>
          <w:lang w:eastAsia="ja-JP"/>
        </w:rPr>
        <w:t>update_scroll:</w:t>
      </w:r>
    </w:p>
    <w:p w14:paraId="153D2604"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8E228C">
        <w:rPr>
          <w:rFonts w:ascii="DejaVu Sans Mono" w:eastAsia="Times New Roman" w:hAnsi="DejaVu Sans Mono" w:cs="DejaVu Sans Mono"/>
          <w:color w:val="10C26F"/>
          <w:kern w:val="0"/>
          <w:szCs w:val="26"/>
          <w:lang w:eastAsia="ja-JP"/>
        </w:rPr>
        <w:t xml:space="preserve">  </w:t>
      </w:r>
      <w:r w:rsidRPr="008E228C">
        <w:rPr>
          <w:rFonts w:ascii="DejaVu Sans Mono" w:eastAsia="Times New Roman" w:hAnsi="DejaVu Sans Mono" w:cs="DejaVu Sans Mono"/>
          <w:color w:val="E3371E"/>
          <w:kern w:val="0"/>
          <w:szCs w:val="26"/>
          <w:lang w:eastAsia="ja-JP"/>
        </w:rPr>
        <w:t>DEC</w:t>
      </w:r>
      <w:r w:rsidRPr="008E228C">
        <w:rPr>
          <w:rFonts w:ascii="DejaVu Sans Mono" w:eastAsia="Times New Roman" w:hAnsi="DejaVu Sans Mono" w:cs="DejaVu Sans Mono"/>
          <w:color w:val="10C26F"/>
          <w:kern w:val="0"/>
          <w:szCs w:val="26"/>
          <w:lang w:eastAsia="ja-JP"/>
        </w:rPr>
        <w:t xml:space="preserve"> scroll</w:t>
      </w:r>
    </w:p>
    <w:p w14:paraId="65E819BA"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p>
    <w:p w14:paraId="142FF034"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8E228C">
        <w:rPr>
          <w:rFonts w:ascii="DejaVu Sans Mono" w:eastAsia="Times New Roman" w:hAnsi="DejaVu Sans Mono" w:cs="DejaVu Sans Mono"/>
          <w:color w:val="10C26F"/>
          <w:kern w:val="0"/>
          <w:szCs w:val="26"/>
          <w:lang w:eastAsia="ja-JP"/>
        </w:rPr>
        <w:t xml:space="preserve">  </w:t>
      </w:r>
      <w:r w:rsidRPr="008E228C">
        <w:rPr>
          <w:rFonts w:ascii="DejaVu Sans Mono" w:eastAsia="Times New Roman" w:hAnsi="DejaVu Sans Mono" w:cs="DejaVu Sans Mono"/>
          <w:color w:val="F2D338"/>
          <w:kern w:val="0"/>
          <w:szCs w:val="26"/>
          <w:lang w:eastAsia="ja-JP"/>
        </w:rPr>
        <w:t>; Done processing; wait for next Vblank</w:t>
      </w:r>
    </w:p>
    <w:p w14:paraId="0E1EC97E"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8E228C">
        <w:rPr>
          <w:rFonts w:ascii="DejaVu Sans Mono" w:eastAsia="Times New Roman" w:hAnsi="DejaVu Sans Mono" w:cs="DejaVu Sans Mono"/>
          <w:color w:val="10C26F"/>
          <w:kern w:val="0"/>
          <w:szCs w:val="26"/>
          <w:lang w:eastAsia="ja-JP"/>
        </w:rPr>
        <w:t xml:space="preserve">  </w:t>
      </w:r>
      <w:r w:rsidRPr="008E228C">
        <w:rPr>
          <w:rFonts w:ascii="DejaVu Sans Mono" w:eastAsia="Times New Roman" w:hAnsi="DejaVu Sans Mono" w:cs="DejaVu Sans Mono"/>
          <w:color w:val="E3371E"/>
          <w:kern w:val="0"/>
          <w:szCs w:val="26"/>
          <w:lang w:eastAsia="ja-JP"/>
        </w:rPr>
        <w:t>INC</w:t>
      </w:r>
      <w:r w:rsidRPr="008E228C">
        <w:rPr>
          <w:rFonts w:ascii="DejaVu Sans Mono" w:eastAsia="Times New Roman" w:hAnsi="DejaVu Sans Mono" w:cs="DejaVu Sans Mono"/>
          <w:color w:val="10C26F"/>
          <w:kern w:val="0"/>
          <w:szCs w:val="26"/>
          <w:lang w:eastAsia="ja-JP"/>
        </w:rPr>
        <w:t xml:space="preserve"> sleeping</w:t>
      </w:r>
    </w:p>
    <w:p w14:paraId="4E24AF01"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8E228C">
        <w:rPr>
          <w:rFonts w:ascii="DejaVu Sans Mono" w:eastAsia="Times New Roman" w:hAnsi="DejaVu Sans Mono" w:cs="DejaVu Sans Mono"/>
          <w:color w:val="10C26F"/>
          <w:kern w:val="0"/>
          <w:szCs w:val="26"/>
          <w:lang w:eastAsia="ja-JP"/>
        </w:rPr>
        <w:t>sleep:</w:t>
      </w:r>
    </w:p>
    <w:p w14:paraId="705A9719"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8E228C">
        <w:rPr>
          <w:rFonts w:ascii="DejaVu Sans Mono" w:eastAsia="Times New Roman" w:hAnsi="DejaVu Sans Mono" w:cs="DejaVu Sans Mono"/>
          <w:color w:val="10C26F"/>
          <w:kern w:val="0"/>
          <w:szCs w:val="26"/>
          <w:lang w:eastAsia="ja-JP"/>
        </w:rPr>
        <w:t xml:space="preserve">  </w:t>
      </w:r>
      <w:r w:rsidRPr="008E228C">
        <w:rPr>
          <w:rFonts w:ascii="DejaVu Sans Mono" w:eastAsia="Times New Roman" w:hAnsi="DejaVu Sans Mono" w:cs="DejaVu Sans Mono"/>
          <w:color w:val="E3371E"/>
          <w:kern w:val="0"/>
          <w:szCs w:val="26"/>
          <w:lang w:eastAsia="ja-JP"/>
        </w:rPr>
        <w:t>LDA</w:t>
      </w:r>
      <w:r w:rsidRPr="008E228C">
        <w:rPr>
          <w:rFonts w:ascii="DejaVu Sans Mono" w:eastAsia="Times New Roman" w:hAnsi="DejaVu Sans Mono" w:cs="DejaVu Sans Mono"/>
          <w:color w:val="10C26F"/>
          <w:kern w:val="0"/>
          <w:szCs w:val="26"/>
          <w:lang w:eastAsia="ja-JP"/>
        </w:rPr>
        <w:t xml:space="preserve"> sleeping</w:t>
      </w:r>
    </w:p>
    <w:p w14:paraId="5E637CD6"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8E228C">
        <w:rPr>
          <w:rFonts w:ascii="DejaVu Sans Mono" w:eastAsia="Times New Roman" w:hAnsi="DejaVu Sans Mono" w:cs="DejaVu Sans Mono"/>
          <w:color w:val="10C26F"/>
          <w:kern w:val="0"/>
          <w:szCs w:val="26"/>
          <w:lang w:eastAsia="ja-JP"/>
        </w:rPr>
        <w:t xml:space="preserve">  </w:t>
      </w:r>
      <w:r w:rsidRPr="008E228C">
        <w:rPr>
          <w:rFonts w:ascii="DejaVu Sans Mono" w:eastAsia="Times New Roman" w:hAnsi="DejaVu Sans Mono" w:cs="DejaVu Sans Mono"/>
          <w:color w:val="E3371E"/>
          <w:kern w:val="0"/>
          <w:szCs w:val="26"/>
          <w:lang w:eastAsia="ja-JP"/>
        </w:rPr>
        <w:t>BNE</w:t>
      </w:r>
      <w:r w:rsidRPr="008E228C">
        <w:rPr>
          <w:rFonts w:ascii="DejaVu Sans Mono" w:eastAsia="Times New Roman" w:hAnsi="DejaVu Sans Mono" w:cs="DejaVu Sans Mono"/>
          <w:color w:val="10C26F"/>
          <w:kern w:val="0"/>
          <w:szCs w:val="26"/>
          <w:lang w:eastAsia="ja-JP"/>
        </w:rPr>
        <w:t xml:space="preserve"> sleep</w:t>
      </w:r>
    </w:p>
    <w:p w14:paraId="29B9072B" w14:textId="77777777" w:rsidR="008E228C" w:rsidRPr="008E228C" w:rsidRDefault="008E228C" w:rsidP="008E228C">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p>
    <w:p w14:paraId="22C7A8D6" w14:textId="3A54C5E7" w:rsidR="00B836D5" w:rsidRPr="008E228C" w:rsidRDefault="008E228C" w:rsidP="008E228C">
      <w:pPr>
        <w:shd w:val="clear" w:color="auto" w:fill="292D3E"/>
        <w:spacing w:before="60" w:after="60" w:line="240" w:lineRule="auto"/>
        <w:ind w:firstLine="360"/>
        <w:rPr>
          <w:szCs w:val="26"/>
        </w:rPr>
      </w:pPr>
      <w:r w:rsidRPr="008E228C">
        <w:rPr>
          <w:rFonts w:ascii="DejaVu Sans Mono" w:eastAsia="Times New Roman" w:hAnsi="DejaVu Sans Mono" w:cs="DejaVu Sans Mono"/>
          <w:color w:val="10C26F"/>
          <w:kern w:val="0"/>
          <w:szCs w:val="26"/>
          <w:lang w:eastAsia="ja-JP"/>
        </w:rPr>
        <w:t xml:space="preserve">  </w:t>
      </w:r>
      <w:r w:rsidRPr="008E228C">
        <w:rPr>
          <w:rFonts w:ascii="DejaVu Sans Mono" w:eastAsia="Times New Roman" w:hAnsi="DejaVu Sans Mono" w:cs="DejaVu Sans Mono"/>
          <w:color w:val="E3371E"/>
          <w:kern w:val="0"/>
          <w:szCs w:val="26"/>
          <w:lang w:eastAsia="ja-JP"/>
        </w:rPr>
        <w:t>JMP</w:t>
      </w:r>
      <w:r w:rsidRPr="008E228C">
        <w:rPr>
          <w:rFonts w:ascii="DejaVu Sans Mono" w:eastAsia="Times New Roman" w:hAnsi="DejaVu Sans Mono" w:cs="DejaVu Sans Mono"/>
          <w:color w:val="10C26F"/>
          <w:kern w:val="0"/>
          <w:szCs w:val="26"/>
          <w:lang w:eastAsia="ja-JP"/>
        </w:rPr>
        <w:t xml:space="preserve"> mainloop</w:t>
      </w:r>
    </w:p>
    <w:p w14:paraId="36D23781" w14:textId="7FDF57E4" w:rsidR="008E228C" w:rsidRDefault="008E228C" w:rsidP="008E228C">
      <w:r>
        <w:t>Most of this is copied as-is from the old NMI handler, but note that we are not writing to PPUCTRL here. Writes to the PPU can only occur during Vblank (in the NMI handler), or else you will get distracting visual artifacts on the screen.</w:t>
      </w:r>
    </w:p>
    <w:p w14:paraId="31A03E22" w14:textId="39A812A0" w:rsidR="00B836D5" w:rsidRPr="00AB22B6" w:rsidRDefault="008E228C" w:rsidP="008E228C">
      <w:r>
        <w:lastRenderedPageBreak/>
        <w:t>With the main loop and NMI now separated, we have ample time to make use of our new object pools in the main loop to generate, draw, and manage enemies and projectiles in the game.</w:t>
      </w:r>
    </w:p>
    <w:p w14:paraId="67B59635" w14:textId="77777777" w:rsidR="00EA55C0" w:rsidRDefault="00EA55C0" w:rsidP="00EA55C0">
      <w:pPr>
        <w:pStyle w:val="Heading3"/>
      </w:pPr>
      <w:bookmarkStart w:id="205" w:name="_Toc168779410"/>
      <w:r>
        <w:t>Enemy routines</w:t>
      </w:r>
      <w:bookmarkEnd w:id="205"/>
    </w:p>
    <w:p w14:paraId="6B429BFF" w14:textId="4763060F" w:rsidR="008E228C" w:rsidRDefault="008E228C" w:rsidP="008E228C">
      <w:r w:rsidRPr="008E228C">
        <w:t>We’ll need some enemies to manage, of course. I’ve created graphics tiles for two enemy types, seen here:</w:t>
      </w:r>
    </w:p>
    <w:p w14:paraId="4D08069F" w14:textId="3CF6FE40" w:rsidR="008E228C" w:rsidRDefault="008E228C" w:rsidP="008E228C">
      <w:pPr>
        <w:ind w:firstLine="0"/>
        <w:jc w:val="center"/>
      </w:pPr>
      <w:r>
        <w:rPr>
          <w:noProof/>
        </w:rPr>
        <w:drawing>
          <wp:inline distT="0" distB="0" distL="0" distR="0" wp14:anchorId="0484EF9D" wp14:editId="2FA8F8CC">
            <wp:extent cx="4085807" cy="3657600"/>
            <wp:effectExtent l="0" t="0" r="0" b="0"/>
            <wp:docPr id="9227147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85807" cy="3657600"/>
                    </a:xfrm>
                    <a:prstGeom prst="rect">
                      <a:avLst/>
                    </a:prstGeom>
                    <a:noFill/>
                  </pic:spPr>
                </pic:pic>
              </a:graphicData>
            </a:graphic>
          </wp:inline>
        </w:drawing>
      </w:r>
    </w:p>
    <w:p w14:paraId="01E564AD" w14:textId="35C45FEF" w:rsidR="008E228C" w:rsidRDefault="008E228C" w:rsidP="008E228C">
      <w:pPr>
        <w:ind w:firstLine="0"/>
        <w:jc w:val="center"/>
      </w:pPr>
      <w:r w:rsidRPr="008E228C">
        <w:t>Our two enemy types - space turtles and galactic snakes. I am not an artist but I'm trying my best.</w:t>
      </w:r>
    </w:p>
    <w:p w14:paraId="32EEC48E" w14:textId="5D8F2C3D" w:rsidR="007379DA" w:rsidRDefault="007379DA" w:rsidP="007379DA">
      <w:r>
        <w:t xml:space="preserve">I’m going to call the turtles “type 1” and the snakes “type 2”, and we will use those values in the “type” field for each enemy in the pool. Those types will let us easily determine which subroutines to call in order to update a particular enemy and draw it. For better organization, I am going to put enemy subroutines into their own file, </w:t>
      </w:r>
      <w:r w:rsidRPr="007379DA">
        <w:rPr>
          <w:rStyle w:val="QuoteChar"/>
        </w:rPr>
        <w:t>enemies.asm</w:t>
      </w:r>
      <w:r>
        <w:t>, and import them into the main file.</w:t>
      </w:r>
    </w:p>
    <w:p w14:paraId="66A298F4" w14:textId="0BD46678" w:rsidR="007379DA" w:rsidRDefault="007379DA" w:rsidP="007379DA">
      <w:r>
        <w:t>The drawing subroutine is the simpler of the two. If all of our enemy types can be drawn with 2x2 tile metasprites, they can share a single drawing routine that picks tiles to draw based on enemy type. (</w:t>
      </w:r>
      <w:r w:rsidRPr="007379DA">
        <w:t xml:space="preserve">If the enemies are different sizes, then multiple drawing subroutines will be required. Instead of calling </w:t>
      </w:r>
      <w:r w:rsidRPr="007379DA">
        <w:rPr>
          <w:rStyle w:val="QuoteChar"/>
        </w:rPr>
        <w:t>draw_enemy</w:t>
      </w:r>
      <w:r w:rsidRPr="007379DA">
        <w:t xml:space="preserve"> directly, the code that loops through the enemy pool will need to check the enemy’s type to determine the appropriate draw function.</w:t>
      </w:r>
      <w:r>
        <w:t xml:space="preserve">). Using </w:t>
      </w:r>
      <w:r w:rsidRPr="007379DA">
        <w:rPr>
          <w:rStyle w:val="QuoteChar"/>
        </w:rPr>
        <w:t>current_enemy</w:t>
      </w:r>
      <w:r>
        <w:t xml:space="preserve"> as an index into various arrays, the drawing subroutine can:</w:t>
      </w:r>
    </w:p>
    <w:p w14:paraId="06D2C5B3" w14:textId="77777777" w:rsidR="007379DA" w:rsidRDefault="007379DA">
      <w:pPr>
        <w:pStyle w:val="ListParagraph"/>
        <w:numPr>
          <w:ilvl w:val="0"/>
          <w:numId w:val="32"/>
        </w:numPr>
        <w:ind w:left="1080"/>
      </w:pPr>
      <w:r>
        <w:t>Find the appropriate place in OAM to write sprite data</w:t>
      </w:r>
    </w:p>
    <w:p w14:paraId="5EF71D92" w14:textId="77777777" w:rsidR="007379DA" w:rsidRDefault="007379DA">
      <w:pPr>
        <w:pStyle w:val="ListParagraph"/>
        <w:numPr>
          <w:ilvl w:val="0"/>
          <w:numId w:val="32"/>
        </w:numPr>
        <w:ind w:left="1080"/>
      </w:pPr>
      <w:r>
        <w:t xml:space="preserve">Write sprite X and Y positions with values from </w:t>
      </w:r>
      <w:r w:rsidRPr="007379DA">
        <w:rPr>
          <w:rStyle w:val="QuoteChar"/>
        </w:rPr>
        <w:t>enemy_x_pos</w:t>
      </w:r>
      <w:r>
        <w:t xml:space="preserve"> and </w:t>
      </w:r>
      <w:r w:rsidRPr="007379DA">
        <w:rPr>
          <w:rStyle w:val="QuoteChar"/>
        </w:rPr>
        <w:t>enemy_y_pos</w:t>
      </w:r>
    </w:p>
    <w:p w14:paraId="4936570F" w14:textId="77777777" w:rsidR="007379DA" w:rsidRDefault="007379DA">
      <w:pPr>
        <w:pStyle w:val="ListParagraph"/>
        <w:numPr>
          <w:ilvl w:val="0"/>
          <w:numId w:val="32"/>
        </w:numPr>
        <w:ind w:left="1080"/>
      </w:pPr>
      <w:r>
        <w:t xml:space="preserve">Identify the tiles to write using </w:t>
      </w:r>
      <w:r w:rsidRPr="007379DA">
        <w:rPr>
          <w:rStyle w:val="QuoteChar"/>
        </w:rPr>
        <w:t>enemy_flags</w:t>
      </w:r>
      <w:r>
        <w:t xml:space="preserve"> and a lookup table of tile numbers</w:t>
      </w:r>
    </w:p>
    <w:p w14:paraId="44B6BF4E" w14:textId="77777777" w:rsidR="007379DA" w:rsidRDefault="007379DA">
      <w:pPr>
        <w:pStyle w:val="ListParagraph"/>
        <w:numPr>
          <w:ilvl w:val="0"/>
          <w:numId w:val="32"/>
        </w:numPr>
        <w:ind w:left="1080"/>
      </w:pPr>
      <w:r>
        <w:t>Select an appropriate palette</w:t>
      </w:r>
    </w:p>
    <w:p w14:paraId="1EB8A126" w14:textId="015BDD8F" w:rsidR="007379DA" w:rsidRDefault="00000000" w:rsidP="007379DA">
      <w:r>
        <w:rPr>
          <w:noProof/>
        </w:rPr>
        <w:lastRenderedPageBreak/>
        <w:pict w14:anchorId="3C31427B">
          <v:rect id="_x0000_s2213" style="position:absolute;left:0;text-align:left;margin-left:-27.2pt;margin-top:145.95pt;width:30.8pt;height:614.25pt;z-index:251750400;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213" inset="0,0,0,0">
              <w:txbxContent>
                <w:p w14:paraId="19BC2D70"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126</w:t>
                  </w:r>
                </w:p>
                <w:p w14:paraId="6327D9CF"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127</w:t>
                  </w:r>
                </w:p>
                <w:p w14:paraId="0ADBB5EA"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128</w:t>
                  </w:r>
                </w:p>
                <w:p w14:paraId="29DE9213"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129</w:t>
                  </w:r>
                </w:p>
                <w:p w14:paraId="5A96A1FE"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130</w:t>
                  </w:r>
                </w:p>
                <w:p w14:paraId="5FD164DD"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131</w:t>
                  </w:r>
                </w:p>
                <w:p w14:paraId="7F175915"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132</w:t>
                  </w:r>
                </w:p>
                <w:p w14:paraId="3DC182ED"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133</w:t>
                  </w:r>
                </w:p>
                <w:p w14:paraId="43C88129"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134</w:t>
                  </w:r>
                </w:p>
                <w:p w14:paraId="7E0FCB2C"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135</w:t>
                  </w:r>
                </w:p>
                <w:p w14:paraId="3EF2498D"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136</w:t>
                  </w:r>
                </w:p>
                <w:p w14:paraId="6FFC75B8"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137</w:t>
                  </w:r>
                </w:p>
                <w:p w14:paraId="433D0955"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138</w:t>
                  </w:r>
                </w:p>
                <w:p w14:paraId="179BD487"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139</w:t>
                  </w:r>
                </w:p>
                <w:p w14:paraId="5034FFEE"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140</w:t>
                  </w:r>
                </w:p>
                <w:p w14:paraId="1C4B32D7"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141</w:t>
                  </w:r>
                </w:p>
                <w:p w14:paraId="0BEA32BB"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142</w:t>
                  </w:r>
                </w:p>
                <w:p w14:paraId="32A8F47E"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143</w:t>
                  </w:r>
                </w:p>
                <w:p w14:paraId="16B86755"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144</w:t>
                  </w:r>
                </w:p>
                <w:p w14:paraId="3B60EE63"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145</w:t>
                  </w:r>
                </w:p>
                <w:p w14:paraId="10A622E3"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146</w:t>
                  </w:r>
                </w:p>
                <w:p w14:paraId="5095068D"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147</w:t>
                  </w:r>
                </w:p>
                <w:p w14:paraId="00292FE2"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148</w:t>
                  </w:r>
                </w:p>
                <w:p w14:paraId="471EB0B7"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149</w:t>
                  </w:r>
                </w:p>
                <w:p w14:paraId="7F6E3E7C"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150</w:t>
                  </w:r>
                </w:p>
                <w:p w14:paraId="436019C0"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151</w:t>
                  </w:r>
                </w:p>
                <w:p w14:paraId="58C8BA95"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152</w:t>
                  </w:r>
                </w:p>
                <w:p w14:paraId="27AACC2F"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153</w:t>
                  </w:r>
                </w:p>
                <w:p w14:paraId="5E67E9AF"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154</w:t>
                  </w:r>
                </w:p>
                <w:p w14:paraId="537CCAC5"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155</w:t>
                  </w:r>
                </w:p>
                <w:p w14:paraId="757BCC7E"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156</w:t>
                  </w:r>
                </w:p>
                <w:p w14:paraId="2960F151"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157</w:t>
                  </w:r>
                </w:p>
                <w:p w14:paraId="07166780"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158</w:t>
                  </w:r>
                </w:p>
                <w:p w14:paraId="1387ECAB" w14:textId="018D6063" w:rsidR="006345E6" w:rsidRPr="0017601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159</w:t>
                  </w:r>
                </w:p>
              </w:txbxContent>
            </v:textbox>
          </v:rect>
        </w:pict>
      </w:r>
      <w:r w:rsidR="007379DA">
        <w:t xml:space="preserve">The drawing subroutine will need to make use of both index registers: one to provide an offset into each enemy info array, and one to keep track of the offset into OAM as each byte is written. Additionally, the X register will need to do double duty, generally using </w:t>
      </w:r>
      <w:r w:rsidR="007379DA" w:rsidRPr="007379DA">
        <w:rPr>
          <w:rStyle w:val="QuoteChar"/>
        </w:rPr>
        <w:t>current_enemy</w:t>
      </w:r>
      <w:r w:rsidR="007379DA">
        <w:t xml:space="preserve"> for offsets, but changing to the current enemy’s type (stored in zeropage as </w:t>
      </w:r>
      <w:r w:rsidR="007379DA" w:rsidRPr="007379DA">
        <w:rPr>
          <w:rStyle w:val="QuoteChar"/>
        </w:rPr>
        <w:t>current_enemy_type</w:t>
      </w:r>
      <w:r w:rsidR="007379DA">
        <w:t xml:space="preserve">) when loading tile numbers. I am using bit 7 of the </w:t>
      </w:r>
      <w:r w:rsidR="007379DA" w:rsidRPr="007379DA">
        <w:rPr>
          <w:rStyle w:val="QuoteChar"/>
        </w:rPr>
        <w:t>enemy_flags</w:t>
      </w:r>
      <w:r w:rsidR="007379DA">
        <w:t xml:space="preserve"> byte as a marker for “active” or “inactive”. As discussed in a previous chapter, that bit can be turned on with </w:t>
      </w:r>
      <w:r w:rsidR="007379DA" w:rsidRPr="007379DA">
        <w:rPr>
          <w:rStyle w:val="QuoteChar"/>
        </w:rPr>
        <w:t>ORA #%10000000</w:t>
      </w:r>
      <w:r w:rsidR="007379DA">
        <w:t xml:space="preserve">, and turned off with </w:t>
      </w:r>
      <w:r w:rsidR="007379DA" w:rsidRPr="007379DA">
        <w:rPr>
          <w:rStyle w:val="QuoteChar"/>
        </w:rPr>
        <w:t>EOR #%10000000</w:t>
      </w:r>
      <w:r w:rsidR="007379DA">
        <w:t>. Here is the drawing subroutine (in enemies.asm):</w:t>
      </w:r>
    </w:p>
    <w:p w14:paraId="431B651A" w14:textId="42563C80"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.export draw_enemy</w:t>
      </w:r>
    </w:p>
    <w:p w14:paraId="0D026280"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.proc draw_enemy</w:t>
      </w:r>
    </w:p>
    <w:p w14:paraId="2F8989FD"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PHP</w:t>
      </w:r>
    </w:p>
    <w:p w14:paraId="4A7F7F4F"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PHA</w:t>
      </w:r>
    </w:p>
    <w:p w14:paraId="1843CFB8"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TXA</w:t>
      </w:r>
    </w:p>
    <w:p w14:paraId="7C848D66"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PHA</w:t>
      </w:r>
    </w:p>
    <w:p w14:paraId="04316DCE"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TYA</w:t>
      </w:r>
    </w:p>
    <w:p w14:paraId="774E331A"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PHA</w:t>
      </w:r>
    </w:p>
    <w:p w14:paraId="0E0B604A"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p>
    <w:p w14:paraId="6579A377"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F2D338"/>
          <w:kern w:val="0"/>
          <w:szCs w:val="26"/>
          <w:lang w:eastAsia="ja-JP"/>
        </w:rPr>
        <w:t>; First, check if the enemy is active.</w:t>
      </w:r>
    </w:p>
    <w:p w14:paraId="0680E8FF"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LDX</w:t>
      </w:r>
      <w:r w:rsidRPr="007379DA">
        <w:rPr>
          <w:rFonts w:ascii="DejaVu Sans Mono" w:eastAsia="Times New Roman" w:hAnsi="DejaVu Sans Mono" w:cs="DejaVu Sans Mono"/>
          <w:color w:val="10C26F"/>
          <w:kern w:val="0"/>
          <w:szCs w:val="26"/>
          <w:lang w:eastAsia="ja-JP"/>
        </w:rPr>
        <w:t xml:space="preserve"> current_enemy</w:t>
      </w:r>
    </w:p>
    <w:p w14:paraId="1A772D2B"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LDA</w:t>
      </w:r>
      <w:r w:rsidRPr="007379DA">
        <w:rPr>
          <w:rFonts w:ascii="DejaVu Sans Mono" w:eastAsia="Times New Roman" w:hAnsi="DejaVu Sans Mono" w:cs="DejaVu Sans Mono"/>
          <w:color w:val="10C26F"/>
          <w:kern w:val="0"/>
          <w:szCs w:val="26"/>
          <w:lang w:eastAsia="ja-JP"/>
        </w:rPr>
        <w:t xml:space="preserve"> enemy_flags,</w:t>
      </w:r>
      <w:r w:rsidRPr="007379DA">
        <w:rPr>
          <w:rFonts w:ascii="DejaVu Sans Mono" w:eastAsia="Times New Roman" w:hAnsi="DejaVu Sans Mono" w:cs="DejaVu Sans Mono"/>
          <w:color w:val="FF7A48"/>
          <w:kern w:val="0"/>
          <w:szCs w:val="26"/>
          <w:lang w:eastAsia="ja-JP"/>
        </w:rPr>
        <w:t>X</w:t>
      </w:r>
    </w:p>
    <w:p w14:paraId="690C9CBE"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AND</w:t>
      </w: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FF7A48"/>
          <w:kern w:val="0"/>
          <w:szCs w:val="26"/>
          <w:lang w:eastAsia="ja-JP"/>
        </w:rPr>
        <w:t>#</w:t>
      </w:r>
      <w:r w:rsidRPr="007379DA">
        <w:rPr>
          <w:rFonts w:ascii="DejaVu Sans Mono" w:eastAsia="Times New Roman" w:hAnsi="DejaVu Sans Mono" w:cs="DejaVu Sans Mono"/>
          <w:color w:val="06BDD1"/>
          <w:kern w:val="0"/>
          <w:szCs w:val="26"/>
          <w:lang w:eastAsia="ja-JP"/>
        </w:rPr>
        <w:t>%10000000</w:t>
      </w:r>
    </w:p>
    <w:p w14:paraId="23E601DD"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BNE</w:t>
      </w:r>
      <w:r w:rsidRPr="007379DA">
        <w:rPr>
          <w:rFonts w:ascii="DejaVu Sans Mono" w:eastAsia="Times New Roman" w:hAnsi="DejaVu Sans Mono" w:cs="DejaVu Sans Mono"/>
          <w:color w:val="10C26F"/>
          <w:kern w:val="0"/>
          <w:szCs w:val="26"/>
          <w:lang w:eastAsia="ja-JP"/>
        </w:rPr>
        <w:t xml:space="preserve"> continue</w:t>
      </w:r>
    </w:p>
    <w:p w14:paraId="49E230C9"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JMP</w:t>
      </w:r>
      <w:r w:rsidRPr="007379DA">
        <w:rPr>
          <w:rFonts w:ascii="DejaVu Sans Mono" w:eastAsia="Times New Roman" w:hAnsi="DejaVu Sans Mono" w:cs="DejaVu Sans Mono"/>
          <w:color w:val="10C26F"/>
          <w:kern w:val="0"/>
          <w:szCs w:val="26"/>
          <w:lang w:eastAsia="ja-JP"/>
        </w:rPr>
        <w:t xml:space="preserve"> done</w:t>
      </w:r>
    </w:p>
    <w:p w14:paraId="05765D06"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p>
    <w:p w14:paraId="28DB6607"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continue:</w:t>
      </w:r>
    </w:p>
    <w:p w14:paraId="03E5F2E3"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F2D338"/>
          <w:kern w:val="0"/>
          <w:szCs w:val="26"/>
          <w:lang w:eastAsia="ja-JP"/>
        </w:rPr>
        <w:t>; Find the appropriate OAM address offset</w:t>
      </w:r>
    </w:p>
    <w:p w14:paraId="27A3A7DD"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F2D338"/>
          <w:kern w:val="0"/>
          <w:szCs w:val="26"/>
          <w:lang w:eastAsia="ja-JP"/>
        </w:rPr>
        <w:t>; by starting at $0210 (after the player</w:t>
      </w:r>
    </w:p>
    <w:p w14:paraId="4C6B8201"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F2D338"/>
          <w:kern w:val="0"/>
          <w:szCs w:val="26"/>
          <w:lang w:eastAsia="ja-JP"/>
        </w:rPr>
        <w:t>; sprites) and adding $10 for each enemy</w:t>
      </w:r>
    </w:p>
    <w:p w14:paraId="53674D75"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F2D338"/>
          <w:kern w:val="0"/>
          <w:szCs w:val="26"/>
          <w:lang w:eastAsia="ja-JP"/>
        </w:rPr>
        <w:t>; until we hit the current index.</w:t>
      </w:r>
    </w:p>
    <w:p w14:paraId="3D136D54"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LDA</w:t>
      </w: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FF7A48"/>
          <w:kern w:val="0"/>
          <w:szCs w:val="26"/>
          <w:lang w:eastAsia="ja-JP"/>
        </w:rPr>
        <w:t>#</w:t>
      </w:r>
      <w:r w:rsidRPr="007379DA">
        <w:rPr>
          <w:rFonts w:ascii="DejaVu Sans Mono" w:eastAsia="Times New Roman" w:hAnsi="DejaVu Sans Mono" w:cs="DejaVu Sans Mono"/>
          <w:color w:val="07E2FA"/>
          <w:kern w:val="0"/>
          <w:szCs w:val="26"/>
          <w:lang w:eastAsia="ja-JP"/>
        </w:rPr>
        <w:t>$10</w:t>
      </w:r>
    </w:p>
    <w:p w14:paraId="2D55F19B"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LDX</w:t>
      </w:r>
      <w:r w:rsidRPr="007379DA">
        <w:rPr>
          <w:rFonts w:ascii="DejaVu Sans Mono" w:eastAsia="Times New Roman" w:hAnsi="DejaVu Sans Mono" w:cs="DejaVu Sans Mono"/>
          <w:color w:val="10C26F"/>
          <w:kern w:val="0"/>
          <w:szCs w:val="26"/>
          <w:lang w:eastAsia="ja-JP"/>
        </w:rPr>
        <w:t xml:space="preserve"> current_enemy</w:t>
      </w:r>
    </w:p>
    <w:p w14:paraId="552282BA"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BEQ</w:t>
      </w:r>
      <w:r w:rsidRPr="007379DA">
        <w:rPr>
          <w:rFonts w:ascii="DejaVu Sans Mono" w:eastAsia="Times New Roman" w:hAnsi="DejaVu Sans Mono" w:cs="DejaVu Sans Mono"/>
          <w:color w:val="10C26F"/>
          <w:kern w:val="0"/>
          <w:szCs w:val="26"/>
          <w:lang w:eastAsia="ja-JP"/>
        </w:rPr>
        <w:t xml:space="preserve"> oam_address_found</w:t>
      </w:r>
    </w:p>
    <w:p w14:paraId="27FDF4FC"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find_address:</w:t>
      </w:r>
    </w:p>
    <w:p w14:paraId="54AC3219"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CLC</w:t>
      </w:r>
    </w:p>
    <w:p w14:paraId="6D0ADF04"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ADC</w:t>
      </w: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FF7A48"/>
          <w:kern w:val="0"/>
          <w:szCs w:val="26"/>
          <w:lang w:eastAsia="ja-JP"/>
        </w:rPr>
        <w:t>#</w:t>
      </w:r>
      <w:r w:rsidRPr="007379DA">
        <w:rPr>
          <w:rFonts w:ascii="DejaVu Sans Mono" w:eastAsia="Times New Roman" w:hAnsi="DejaVu Sans Mono" w:cs="DejaVu Sans Mono"/>
          <w:color w:val="07E2FA"/>
          <w:kern w:val="0"/>
          <w:szCs w:val="26"/>
          <w:lang w:eastAsia="ja-JP"/>
        </w:rPr>
        <w:t>$10</w:t>
      </w:r>
    </w:p>
    <w:p w14:paraId="551A98E8"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DEX</w:t>
      </w:r>
    </w:p>
    <w:p w14:paraId="7868F13E"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BNE</w:t>
      </w:r>
      <w:r w:rsidRPr="007379DA">
        <w:rPr>
          <w:rFonts w:ascii="DejaVu Sans Mono" w:eastAsia="Times New Roman" w:hAnsi="DejaVu Sans Mono" w:cs="DejaVu Sans Mono"/>
          <w:color w:val="10C26F"/>
          <w:kern w:val="0"/>
          <w:szCs w:val="26"/>
          <w:lang w:eastAsia="ja-JP"/>
        </w:rPr>
        <w:t xml:space="preserve"> find_address</w:t>
      </w:r>
    </w:p>
    <w:p w14:paraId="6CFBC61D"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p>
    <w:p w14:paraId="11EC4AA3"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oam_address_found:</w:t>
      </w:r>
    </w:p>
    <w:p w14:paraId="30F80BAF"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LDX</w:t>
      </w:r>
      <w:r w:rsidRPr="007379DA">
        <w:rPr>
          <w:rFonts w:ascii="DejaVu Sans Mono" w:eastAsia="Times New Roman" w:hAnsi="DejaVu Sans Mono" w:cs="DejaVu Sans Mono"/>
          <w:color w:val="10C26F"/>
          <w:kern w:val="0"/>
          <w:szCs w:val="26"/>
          <w:lang w:eastAsia="ja-JP"/>
        </w:rPr>
        <w:t xml:space="preserve"> current_enemy</w:t>
      </w:r>
    </w:p>
    <w:p w14:paraId="36E50274"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TAY</w:t>
      </w: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F2D338"/>
          <w:kern w:val="0"/>
          <w:szCs w:val="26"/>
          <w:lang w:eastAsia="ja-JP"/>
        </w:rPr>
        <w:t>; use Y to hold OAM address offset</w:t>
      </w:r>
    </w:p>
    <w:p w14:paraId="0A9BF9BB" w14:textId="77777777" w:rsid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p>
    <w:p w14:paraId="5676EFED" w14:textId="480FB2D1" w:rsidR="007379DA" w:rsidRPr="007379DA" w:rsidRDefault="00000000" w:rsidP="007379DA">
      <w:pPr>
        <w:widowControl/>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Pr>
          <w:rFonts w:ascii="DejaVu Sans Mono" w:eastAsia="Times New Roman" w:hAnsi="DejaVu Sans Mono" w:cs="DejaVu Sans Mono"/>
          <w:noProof/>
          <w:color w:val="10C26F"/>
          <w:kern w:val="0"/>
          <w:szCs w:val="26"/>
          <w:lang w:eastAsia="ja-JP"/>
        </w:rPr>
        <w:lastRenderedPageBreak/>
        <w:pict w14:anchorId="3C31427B">
          <v:rect id="_x0000_s2214" style="position:absolute;left:0;text-align:left;margin-left:-27.2pt;margin-top:16.2pt;width:30.8pt;height:741.75pt;z-index:251751424;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214" inset="0,0,0,0">
              <w:txbxContent>
                <w:p w14:paraId="7C0BC1CD"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160</w:t>
                  </w:r>
                </w:p>
                <w:p w14:paraId="6A16D692"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161</w:t>
                  </w:r>
                </w:p>
                <w:p w14:paraId="09329E0C"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162</w:t>
                  </w:r>
                </w:p>
                <w:p w14:paraId="75E5E143"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163</w:t>
                  </w:r>
                </w:p>
                <w:p w14:paraId="0EFFBC4E"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164</w:t>
                  </w:r>
                </w:p>
                <w:p w14:paraId="03E7C4A5"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165</w:t>
                  </w:r>
                </w:p>
                <w:p w14:paraId="6D6FAC48"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166</w:t>
                  </w:r>
                </w:p>
                <w:p w14:paraId="703124CA"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167</w:t>
                  </w:r>
                </w:p>
                <w:p w14:paraId="285D431C"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168</w:t>
                  </w:r>
                </w:p>
                <w:p w14:paraId="1CE4480A"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169</w:t>
                  </w:r>
                </w:p>
                <w:p w14:paraId="7CAC6A51"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170</w:t>
                  </w:r>
                </w:p>
                <w:p w14:paraId="7D779896"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171</w:t>
                  </w:r>
                </w:p>
                <w:p w14:paraId="7025B9BC"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172</w:t>
                  </w:r>
                </w:p>
                <w:p w14:paraId="72535C40"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173</w:t>
                  </w:r>
                </w:p>
                <w:p w14:paraId="0307064E"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174</w:t>
                  </w:r>
                </w:p>
                <w:p w14:paraId="3F8985F9"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175</w:t>
                  </w:r>
                </w:p>
                <w:p w14:paraId="19E57EAC"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176</w:t>
                  </w:r>
                </w:p>
                <w:p w14:paraId="14395578"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177</w:t>
                  </w:r>
                </w:p>
                <w:p w14:paraId="76908CEB"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178</w:t>
                  </w:r>
                </w:p>
                <w:p w14:paraId="227B19A5"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179</w:t>
                  </w:r>
                </w:p>
                <w:p w14:paraId="67939599"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180</w:t>
                  </w:r>
                </w:p>
                <w:p w14:paraId="23DEF370"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181</w:t>
                  </w:r>
                </w:p>
                <w:p w14:paraId="3B2DD5E5"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182</w:t>
                  </w:r>
                </w:p>
                <w:p w14:paraId="68739399"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183</w:t>
                  </w:r>
                </w:p>
                <w:p w14:paraId="34F23384"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184</w:t>
                  </w:r>
                </w:p>
                <w:p w14:paraId="4AAF2E1D"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185</w:t>
                  </w:r>
                </w:p>
                <w:p w14:paraId="3D88DC3C"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186</w:t>
                  </w:r>
                </w:p>
                <w:p w14:paraId="4675D17F"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187</w:t>
                  </w:r>
                </w:p>
                <w:p w14:paraId="30F2DDF6"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188</w:t>
                  </w:r>
                </w:p>
                <w:p w14:paraId="703A04A0"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189</w:t>
                  </w:r>
                </w:p>
                <w:p w14:paraId="7CD05B4B"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190</w:t>
                  </w:r>
                </w:p>
                <w:p w14:paraId="604B3F1C"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191</w:t>
                  </w:r>
                </w:p>
                <w:p w14:paraId="41C1008B"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192</w:t>
                  </w:r>
                </w:p>
                <w:p w14:paraId="243EB980"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193</w:t>
                  </w:r>
                </w:p>
                <w:p w14:paraId="155F37A6"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194</w:t>
                  </w:r>
                </w:p>
                <w:p w14:paraId="00E68E1C"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195</w:t>
                  </w:r>
                </w:p>
                <w:p w14:paraId="27E6817E"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196</w:t>
                  </w:r>
                </w:p>
                <w:p w14:paraId="510296E4"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197</w:t>
                  </w:r>
                </w:p>
                <w:p w14:paraId="6B637F2E"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198</w:t>
                  </w:r>
                </w:p>
                <w:p w14:paraId="631301D8" w14:textId="77777777" w:rsidR="006345E6" w:rsidRPr="006345E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199</w:t>
                  </w:r>
                </w:p>
                <w:p w14:paraId="7FE74571" w14:textId="6B3A984D" w:rsidR="006345E6" w:rsidRPr="00176016" w:rsidRDefault="006345E6" w:rsidP="006345E6">
                  <w:pPr>
                    <w:spacing w:before="60" w:after="60" w:line="240" w:lineRule="auto"/>
                    <w:ind w:firstLine="0"/>
                    <w:jc w:val="left"/>
                    <w:rPr>
                      <w:rFonts w:ascii="DejaVu Sans Mono" w:hAnsi="DejaVu Sans Mono" w:cs="DejaVu Sans Mono"/>
                      <w:szCs w:val="26"/>
                    </w:rPr>
                  </w:pPr>
                  <w:r w:rsidRPr="006345E6">
                    <w:rPr>
                      <w:rFonts w:ascii="DejaVu Sans Mono" w:hAnsi="DejaVu Sans Mono" w:cs="DejaVu Sans Mono"/>
                      <w:szCs w:val="26"/>
                    </w:rPr>
                    <w:t>200</w:t>
                  </w:r>
                </w:p>
              </w:txbxContent>
            </v:textbox>
          </v:rect>
        </w:pict>
      </w:r>
    </w:p>
    <w:p w14:paraId="1CC82964"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F2D338"/>
          <w:kern w:val="0"/>
          <w:szCs w:val="26"/>
          <w:lang w:eastAsia="ja-JP"/>
        </w:rPr>
        <w:t>; Find the current enemy's type and</w:t>
      </w:r>
    </w:p>
    <w:p w14:paraId="45E8AC7B"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F2D338"/>
          <w:kern w:val="0"/>
          <w:szCs w:val="26"/>
          <w:lang w:eastAsia="ja-JP"/>
        </w:rPr>
        <w:t>; store it for later use. The enemy type</w:t>
      </w:r>
    </w:p>
    <w:p w14:paraId="0A2DCBA5" w14:textId="54A73C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F2D338"/>
          <w:kern w:val="0"/>
          <w:szCs w:val="26"/>
          <w:lang w:eastAsia="ja-JP"/>
        </w:rPr>
        <w:t>; is in bits 0-2 of enemy_flags.</w:t>
      </w:r>
    </w:p>
    <w:p w14:paraId="19EA2E11"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LDA</w:t>
      </w:r>
      <w:r w:rsidRPr="007379DA">
        <w:rPr>
          <w:rFonts w:ascii="DejaVu Sans Mono" w:eastAsia="Times New Roman" w:hAnsi="DejaVu Sans Mono" w:cs="DejaVu Sans Mono"/>
          <w:color w:val="10C26F"/>
          <w:kern w:val="0"/>
          <w:szCs w:val="26"/>
          <w:lang w:eastAsia="ja-JP"/>
        </w:rPr>
        <w:t xml:space="preserve"> enemy_flags, </w:t>
      </w:r>
      <w:r w:rsidRPr="007379DA">
        <w:rPr>
          <w:rFonts w:ascii="DejaVu Sans Mono" w:eastAsia="Times New Roman" w:hAnsi="DejaVu Sans Mono" w:cs="DejaVu Sans Mono"/>
          <w:color w:val="FF7A48"/>
          <w:kern w:val="0"/>
          <w:szCs w:val="26"/>
          <w:lang w:eastAsia="ja-JP"/>
        </w:rPr>
        <w:t>X</w:t>
      </w:r>
    </w:p>
    <w:p w14:paraId="47F613B3"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AND</w:t>
      </w: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FF7A48"/>
          <w:kern w:val="0"/>
          <w:szCs w:val="26"/>
          <w:lang w:eastAsia="ja-JP"/>
        </w:rPr>
        <w:t>#</w:t>
      </w:r>
      <w:r w:rsidRPr="007379DA">
        <w:rPr>
          <w:rFonts w:ascii="DejaVu Sans Mono" w:eastAsia="Times New Roman" w:hAnsi="DejaVu Sans Mono" w:cs="DejaVu Sans Mono"/>
          <w:color w:val="06BDD1"/>
          <w:kern w:val="0"/>
          <w:szCs w:val="26"/>
          <w:lang w:eastAsia="ja-JP"/>
        </w:rPr>
        <w:t>%00000111</w:t>
      </w:r>
    </w:p>
    <w:p w14:paraId="465E857B"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STA</w:t>
      </w:r>
      <w:r w:rsidRPr="007379DA">
        <w:rPr>
          <w:rFonts w:ascii="DejaVu Sans Mono" w:eastAsia="Times New Roman" w:hAnsi="DejaVu Sans Mono" w:cs="DejaVu Sans Mono"/>
          <w:color w:val="10C26F"/>
          <w:kern w:val="0"/>
          <w:szCs w:val="26"/>
          <w:lang w:eastAsia="ja-JP"/>
        </w:rPr>
        <w:t xml:space="preserve"> current_enemy_type</w:t>
      </w:r>
    </w:p>
    <w:p w14:paraId="33339627"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p>
    <w:p w14:paraId="5D14212B" w14:textId="2A66E298"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F2D338"/>
          <w:kern w:val="0"/>
          <w:szCs w:val="26"/>
          <w:lang w:eastAsia="ja-JP"/>
        </w:rPr>
        <w:t>; enemy top-left</w:t>
      </w:r>
    </w:p>
    <w:p w14:paraId="68496801"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LDA</w:t>
      </w:r>
      <w:r w:rsidRPr="007379DA">
        <w:rPr>
          <w:rFonts w:ascii="DejaVu Sans Mono" w:eastAsia="Times New Roman" w:hAnsi="DejaVu Sans Mono" w:cs="DejaVu Sans Mono"/>
          <w:color w:val="10C26F"/>
          <w:kern w:val="0"/>
          <w:szCs w:val="26"/>
          <w:lang w:eastAsia="ja-JP"/>
        </w:rPr>
        <w:t xml:space="preserve"> enemy_y_pos, </w:t>
      </w:r>
      <w:r w:rsidRPr="007379DA">
        <w:rPr>
          <w:rFonts w:ascii="DejaVu Sans Mono" w:eastAsia="Times New Roman" w:hAnsi="DejaVu Sans Mono" w:cs="DejaVu Sans Mono"/>
          <w:color w:val="FF7A48"/>
          <w:kern w:val="0"/>
          <w:szCs w:val="26"/>
          <w:lang w:eastAsia="ja-JP"/>
        </w:rPr>
        <w:t>X</w:t>
      </w:r>
    </w:p>
    <w:p w14:paraId="6327D217"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STA</w:t>
      </w: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07E2FA"/>
          <w:kern w:val="0"/>
          <w:szCs w:val="26"/>
          <w:lang w:eastAsia="ja-JP"/>
        </w:rPr>
        <w:t>$0200</w:t>
      </w: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FF7A48"/>
          <w:kern w:val="0"/>
          <w:szCs w:val="26"/>
          <w:lang w:eastAsia="ja-JP"/>
        </w:rPr>
        <w:t>Y</w:t>
      </w:r>
    </w:p>
    <w:p w14:paraId="09B3B37F"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INY</w:t>
      </w:r>
    </w:p>
    <w:p w14:paraId="4DF9BB45"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LDX</w:t>
      </w:r>
      <w:r w:rsidRPr="007379DA">
        <w:rPr>
          <w:rFonts w:ascii="DejaVu Sans Mono" w:eastAsia="Times New Roman" w:hAnsi="DejaVu Sans Mono" w:cs="DejaVu Sans Mono"/>
          <w:color w:val="10C26F"/>
          <w:kern w:val="0"/>
          <w:szCs w:val="26"/>
          <w:lang w:eastAsia="ja-JP"/>
        </w:rPr>
        <w:t xml:space="preserve"> current_enemy_type</w:t>
      </w:r>
    </w:p>
    <w:p w14:paraId="00921F63"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LDA</w:t>
      </w:r>
      <w:r w:rsidRPr="007379DA">
        <w:rPr>
          <w:rFonts w:ascii="DejaVu Sans Mono" w:eastAsia="Times New Roman" w:hAnsi="DejaVu Sans Mono" w:cs="DejaVu Sans Mono"/>
          <w:color w:val="10C26F"/>
          <w:kern w:val="0"/>
          <w:szCs w:val="26"/>
          <w:lang w:eastAsia="ja-JP"/>
        </w:rPr>
        <w:t xml:space="preserve"> enemy_top_lefts, </w:t>
      </w:r>
      <w:r w:rsidRPr="007379DA">
        <w:rPr>
          <w:rFonts w:ascii="DejaVu Sans Mono" w:eastAsia="Times New Roman" w:hAnsi="DejaVu Sans Mono" w:cs="DejaVu Sans Mono"/>
          <w:color w:val="FF7A48"/>
          <w:kern w:val="0"/>
          <w:szCs w:val="26"/>
          <w:lang w:eastAsia="ja-JP"/>
        </w:rPr>
        <w:t>X</w:t>
      </w:r>
    </w:p>
    <w:p w14:paraId="00CAB9DD"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STA</w:t>
      </w: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07E2FA"/>
          <w:kern w:val="0"/>
          <w:szCs w:val="26"/>
          <w:lang w:eastAsia="ja-JP"/>
        </w:rPr>
        <w:t>$0200</w:t>
      </w: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FF7A48"/>
          <w:kern w:val="0"/>
          <w:szCs w:val="26"/>
          <w:lang w:eastAsia="ja-JP"/>
        </w:rPr>
        <w:t>Y</w:t>
      </w:r>
    </w:p>
    <w:p w14:paraId="7C48FCCB"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INY</w:t>
      </w:r>
    </w:p>
    <w:p w14:paraId="1716F537"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LDA</w:t>
      </w:r>
      <w:r w:rsidRPr="007379DA">
        <w:rPr>
          <w:rFonts w:ascii="DejaVu Sans Mono" w:eastAsia="Times New Roman" w:hAnsi="DejaVu Sans Mono" w:cs="DejaVu Sans Mono"/>
          <w:color w:val="10C26F"/>
          <w:kern w:val="0"/>
          <w:szCs w:val="26"/>
          <w:lang w:eastAsia="ja-JP"/>
        </w:rPr>
        <w:t xml:space="preserve"> enemy_palettes, </w:t>
      </w:r>
      <w:r w:rsidRPr="007379DA">
        <w:rPr>
          <w:rFonts w:ascii="DejaVu Sans Mono" w:eastAsia="Times New Roman" w:hAnsi="DejaVu Sans Mono" w:cs="DejaVu Sans Mono"/>
          <w:color w:val="FF7A48"/>
          <w:kern w:val="0"/>
          <w:szCs w:val="26"/>
          <w:lang w:eastAsia="ja-JP"/>
        </w:rPr>
        <w:t>X</w:t>
      </w:r>
    </w:p>
    <w:p w14:paraId="66C9F4B4"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STA</w:t>
      </w: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07E2FA"/>
          <w:kern w:val="0"/>
          <w:szCs w:val="26"/>
          <w:lang w:eastAsia="ja-JP"/>
        </w:rPr>
        <w:t>$0200</w:t>
      </w: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FF7A48"/>
          <w:kern w:val="0"/>
          <w:szCs w:val="26"/>
          <w:lang w:eastAsia="ja-JP"/>
        </w:rPr>
        <w:t>Y</w:t>
      </w:r>
    </w:p>
    <w:p w14:paraId="6CBD804B"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INY</w:t>
      </w:r>
    </w:p>
    <w:p w14:paraId="3CEFB475"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LDX</w:t>
      </w:r>
      <w:r w:rsidRPr="007379DA">
        <w:rPr>
          <w:rFonts w:ascii="DejaVu Sans Mono" w:eastAsia="Times New Roman" w:hAnsi="DejaVu Sans Mono" w:cs="DejaVu Sans Mono"/>
          <w:color w:val="10C26F"/>
          <w:kern w:val="0"/>
          <w:szCs w:val="26"/>
          <w:lang w:eastAsia="ja-JP"/>
        </w:rPr>
        <w:t xml:space="preserve"> current_enemy</w:t>
      </w:r>
    </w:p>
    <w:p w14:paraId="52EAC60B"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LDA</w:t>
      </w:r>
      <w:r w:rsidRPr="007379DA">
        <w:rPr>
          <w:rFonts w:ascii="DejaVu Sans Mono" w:eastAsia="Times New Roman" w:hAnsi="DejaVu Sans Mono" w:cs="DejaVu Sans Mono"/>
          <w:color w:val="10C26F"/>
          <w:kern w:val="0"/>
          <w:szCs w:val="26"/>
          <w:lang w:eastAsia="ja-JP"/>
        </w:rPr>
        <w:t xml:space="preserve"> enemy_x_pos, </w:t>
      </w:r>
      <w:r w:rsidRPr="007379DA">
        <w:rPr>
          <w:rFonts w:ascii="DejaVu Sans Mono" w:eastAsia="Times New Roman" w:hAnsi="DejaVu Sans Mono" w:cs="DejaVu Sans Mono"/>
          <w:color w:val="FF7A48"/>
          <w:kern w:val="0"/>
          <w:szCs w:val="26"/>
          <w:lang w:eastAsia="ja-JP"/>
        </w:rPr>
        <w:t>X</w:t>
      </w:r>
    </w:p>
    <w:p w14:paraId="13BC7029"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STA</w:t>
      </w: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07E2FA"/>
          <w:kern w:val="0"/>
          <w:szCs w:val="26"/>
          <w:lang w:eastAsia="ja-JP"/>
        </w:rPr>
        <w:t>$0200</w:t>
      </w: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FF7A48"/>
          <w:kern w:val="0"/>
          <w:szCs w:val="26"/>
          <w:lang w:eastAsia="ja-JP"/>
        </w:rPr>
        <w:t>Y</w:t>
      </w:r>
    </w:p>
    <w:p w14:paraId="3F279868"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INY</w:t>
      </w:r>
    </w:p>
    <w:p w14:paraId="6D0E9A81"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p>
    <w:p w14:paraId="644A4710"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F2D338"/>
          <w:kern w:val="0"/>
          <w:szCs w:val="26"/>
          <w:lang w:eastAsia="ja-JP"/>
        </w:rPr>
        <w:t>; enemy top-right</w:t>
      </w:r>
    </w:p>
    <w:p w14:paraId="109528ED"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LDA</w:t>
      </w:r>
      <w:r w:rsidRPr="007379DA">
        <w:rPr>
          <w:rFonts w:ascii="DejaVu Sans Mono" w:eastAsia="Times New Roman" w:hAnsi="DejaVu Sans Mono" w:cs="DejaVu Sans Mono"/>
          <w:color w:val="10C26F"/>
          <w:kern w:val="0"/>
          <w:szCs w:val="26"/>
          <w:lang w:eastAsia="ja-JP"/>
        </w:rPr>
        <w:t xml:space="preserve"> enemy_y_pos, </w:t>
      </w:r>
      <w:r w:rsidRPr="007379DA">
        <w:rPr>
          <w:rFonts w:ascii="DejaVu Sans Mono" w:eastAsia="Times New Roman" w:hAnsi="DejaVu Sans Mono" w:cs="DejaVu Sans Mono"/>
          <w:color w:val="FF7A48"/>
          <w:kern w:val="0"/>
          <w:szCs w:val="26"/>
          <w:lang w:eastAsia="ja-JP"/>
        </w:rPr>
        <w:t>X</w:t>
      </w:r>
    </w:p>
    <w:p w14:paraId="454FC618"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STA</w:t>
      </w: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07E2FA"/>
          <w:kern w:val="0"/>
          <w:szCs w:val="26"/>
          <w:lang w:eastAsia="ja-JP"/>
        </w:rPr>
        <w:t>$0200</w:t>
      </w: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FF7A48"/>
          <w:kern w:val="0"/>
          <w:szCs w:val="26"/>
          <w:lang w:eastAsia="ja-JP"/>
        </w:rPr>
        <w:t>Y</w:t>
      </w:r>
    </w:p>
    <w:p w14:paraId="206F50D3"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INY</w:t>
      </w:r>
    </w:p>
    <w:p w14:paraId="697C7AC7"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LDX</w:t>
      </w:r>
      <w:r w:rsidRPr="007379DA">
        <w:rPr>
          <w:rFonts w:ascii="DejaVu Sans Mono" w:eastAsia="Times New Roman" w:hAnsi="DejaVu Sans Mono" w:cs="DejaVu Sans Mono"/>
          <w:color w:val="10C26F"/>
          <w:kern w:val="0"/>
          <w:szCs w:val="26"/>
          <w:lang w:eastAsia="ja-JP"/>
        </w:rPr>
        <w:t xml:space="preserve"> current_enemy_type</w:t>
      </w:r>
    </w:p>
    <w:p w14:paraId="677F131C"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LDA</w:t>
      </w:r>
      <w:r w:rsidRPr="007379DA">
        <w:rPr>
          <w:rFonts w:ascii="DejaVu Sans Mono" w:eastAsia="Times New Roman" w:hAnsi="DejaVu Sans Mono" w:cs="DejaVu Sans Mono"/>
          <w:color w:val="10C26F"/>
          <w:kern w:val="0"/>
          <w:szCs w:val="26"/>
          <w:lang w:eastAsia="ja-JP"/>
        </w:rPr>
        <w:t xml:space="preserve"> enemy_top_rights, </w:t>
      </w:r>
      <w:r w:rsidRPr="007379DA">
        <w:rPr>
          <w:rFonts w:ascii="DejaVu Sans Mono" w:eastAsia="Times New Roman" w:hAnsi="DejaVu Sans Mono" w:cs="DejaVu Sans Mono"/>
          <w:color w:val="FF7A48"/>
          <w:kern w:val="0"/>
          <w:szCs w:val="26"/>
          <w:lang w:eastAsia="ja-JP"/>
        </w:rPr>
        <w:t>X</w:t>
      </w:r>
    </w:p>
    <w:p w14:paraId="110D0BD1"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STA</w:t>
      </w: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07E2FA"/>
          <w:kern w:val="0"/>
          <w:szCs w:val="26"/>
          <w:lang w:eastAsia="ja-JP"/>
        </w:rPr>
        <w:t>$0200</w:t>
      </w: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FF7A48"/>
          <w:kern w:val="0"/>
          <w:szCs w:val="26"/>
          <w:lang w:eastAsia="ja-JP"/>
        </w:rPr>
        <w:t>Y</w:t>
      </w:r>
    </w:p>
    <w:p w14:paraId="3C8B00F5"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INY</w:t>
      </w:r>
    </w:p>
    <w:p w14:paraId="3BB07B0A"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LDA</w:t>
      </w:r>
      <w:r w:rsidRPr="007379DA">
        <w:rPr>
          <w:rFonts w:ascii="DejaVu Sans Mono" w:eastAsia="Times New Roman" w:hAnsi="DejaVu Sans Mono" w:cs="DejaVu Sans Mono"/>
          <w:color w:val="10C26F"/>
          <w:kern w:val="0"/>
          <w:szCs w:val="26"/>
          <w:lang w:eastAsia="ja-JP"/>
        </w:rPr>
        <w:t xml:space="preserve"> enemy_palettes, </w:t>
      </w:r>
      <w:r w:rsidRPr="007379DA">
        <w:rPr>
          <w:rFonts w:ascii="DejaVu Sans Mono" w:eastAsia="Times New Roman" w:hAnsi="DejaVu Sans Mono" w:cs="DejaVu Sans Mono"/>
          <w:color w:val="FF7A48"/>
          <w:kern w:val="0"/>
          <w:szCs w:val="26"/>
          <w:lang w:eastAsia="ja-JP"/>
        </w:rPr>
        <w:t>X</w:t>
      </w:r>
    </w:p>
    <w:p w14:paraId="7C6D05C5"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STA</w:t>
      </w: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07E2FA"/>
          <w:kern w:val="0"/>
          <w:szCs w:val="26"/>
          <w:lang w:eastAsia="ja-JP"/>
        </w:rPr>
        <w:t>$0200</w:t>
      </w: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FF7A48"/>
          <w:kern w:val="0"/>
          <w:szCs w:val="26"/>
          <w:lang w:eastAsia="ja-JP"/>
        </w:rPr>
        <w:t>Y</w:t>
      </w:r>
    </w:p>
    <w:p w14:paraId="7D836048"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INY</w:t>
      </w:r>
    </w:p>
    <w:p w14:paraId="3411A4F7"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LDX</w:t>
      </w:r>
      <w:r w:rsidRPr="007379DA">
        <w:rPr>
          <w:rFonts w:ascii="DejaVu Sans Mono" w:eastAsia="Times New Roman" w:hAnsi="DejaVu Sans Mono" w:cs="DejaVu Sans Mono"/>
          <w:color w:val="10C26F"/>
          <w:kern w:val="0"/>
          <w:szCs w:val="26"/>
          <w:lang w:eastAsia="ja-JP"/>
        </w:rPr>
        <w:t xml:space="preserve"> current_enemy</w:t>
      </w:r>
    </w:p>
    <w:p w14:paraId="23F2667B"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LDA</w:t>
      </w:r>
      <w:r w:rsidRPr="007379DA">
        <w:rPr>
          <w:rFonts w:ascii="DejaVu Sans Mono" w:eastAsia="Times New Roman" w:hAnsi="DejaVu Sans Mono" w:cs="DejaVu Sans Mono"/>
          <w:color w:val="10C26F"/>
          <w:kern w:val="0"/>
          <w:szCs w:val="26"/>
          <w:lang w:eastAsia="ja-JP"/>
        </w:rPr>
        <w:t xml:space="preserve"> enemy_x_pos, </w:t>
      </w:r>
      <w:r w:rsidRPr="007379DA">
        <w:rPr>
          <w:rFonts w:ascii="DejaVu Sans Mono" w:eastAsia="Times New Roman" w:hAnsi="DejaVu Sans Mono" w:cs="DejaVu Sans Mono"/>
          <w:color w:val="FF7A48"/>
          <w:kern w:val="0"/>
          <w:szCs w:val="26"/>
          <w:lang w:eastAsia="ja-JP"/>
        </w:rPr>
        <w:t>X</w:t>
      </w:r>
    </w:p>
    <w:p w14:paraId="255252DA"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CLC</w:t>
      </w:r>
    </w:p>
    <w:p w14:paraId="62414AB0"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ADC</w:t>
      </w: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FF7A48"/>
          <w:kern w:val="0"/>
          <w:szCs w:val="26"/>
          <w:lang w:eastAsia="ja-JP"/>
        </w:rPr>
        <w:t>#</w:t>
      </w:r>
      <w:r w:rsidRPr="007379DA">
        <w:rPr>
          <w:rFonts w:ascii="DejaVu Sans Mono" w:eastAsia="Times New Roman" w:hAnsi="DejaVu Sans Mono" w:cs="DejaVu Sans Mono"/>
          <w:color w:val="07E2FA"/>
          <w:kern w:val="0"/>
          <w:szCs w:val="26"/>
          <w:lang w:eastAsia="ja-JP"/>
        </w:rPr>
        <w:t>$08</w:t>
      </w:r>
    </w:p>
    <w:p w14:paraId="7DDB2570" w14:textId="77777777" w:rsidR="007379DA" w:rsidRP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STA</w:t>
      </w: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07E2FA"/>
          <w:kern w:val="0"/>
          <w:szCs w:val="26"/>
          <w:lang w:eastAsia="ja-JP"/>
        </w:rPr>
        <w:t>$0200</w:t>
      </w: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FF7A48"/>
          <w:kern w:val="0"/>
          <w:szCs w:val="26"/>
          <w:lang w:eastAsia="ja-JP"/>
        </w:rPr>
        <w:t>Y</w:t>
      </w:r>
    </w:p>
    <w:p w14:paraId="5B384248" w14:textId="77777777" w:rsidR="007379DA" w:rsidRDefault="007379DA" w:rsidP="007379DA">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E3371E"/>
          <w:kern w:val="0"/>
          <w:szCs w:val="26"/>
          <w:lang w:eastAsia="ja-JP"/>
        </w:rPr>
      </w:pPr>
      <w:r w:rsidRPr="007379DA">
        <w:rPr>
          <w:rFonts w:ascii="DejaVu Sans Mono" w:eastAsia="Times New Roman" w:hAnsi="DejaVu Sans Mono" w:cs="DejaVu Sans Mono"/>
          <w:color w:val="10C26F"/>
          <w:kern w:val="0"/>
          <w:szCs w:val="26"/>
          <w:lang w:eastAsia="ja-JP"/>
        </w:rPr>
        <w:t xml:space="preserve">  </w:t>
      </w:r>
      <w:r w:rsidRPr="007379DA">
        <w:rPr>
          <w:rFonts w:ascii="DejaVu Sans Mono" w:eastAsia="Times New Roman" w:hAnsi="DejaVu Sans Mono" w:cs="DejaVu Sans Mono"/>
          <w:color w:val="E3371E"/>
          <w:kern w:val="0"/>
          <w:szCs w:val="26"/>
          <w:lang w:eastAsia="ja-JP"/>
        </w:rPr>
        <w:t>INY</w:t>
      </w:r>
    </w:p>
    <w:p w14:paraId="693930E5" w14:textId="77777777" w:rsidR="007379DA" w:rsidRDefault="007379DA" w:rsidP="007379DA">
      <w:pPr>
        <w:widowControl/>
        <w:shd w:val="clear" w:color="auto" w:fill="292D3E"/>
        <w:kinsoku/>
        <w:overflowPunct/>
        <w:autoSpaceDE/>
        <w:autoSpaceDN/>
        <w:spacing w:before="60" w:after="60" w:line="240" w:lineRule="auto"/>
        <w:ind w:firstLine="0"/>
        <w:jc w:val="left"/>
        <w:rPr>
          <w:rFonts w:ascii="DejaVu Sans Mono" w:eastAsia="Times New Roman" w:hAnsi="DejaVu Sans Mono" w:cs="DejaVu Sans Mono"/>
          <w:color w:val="E3371E"/>
          <w:kern w:val="0"/>
          <w:szCs w:val="26"/>
          <w:lang w:eastAsia="ja-JP"/>
        </w:rPr>
      </w:pPr>
    </w:p>
    <w:p w14:paraId="156886C0" w14:textId="6606365C" w:rsidR="007379DA" w:rsidRDefault="007379DA">
      <w:pPr>
        <w:widowControl/>
        <w:kinsoku/>
        <w:overflowPunct/>
        <w:autoSpaceDE/>
        <w:autoSpaceDN/>
        <w:spacing w:before="0" w:after="160" w:line="259" w:lineRule="auto"/>
        <w:ind w:firstLine="0"/>
        <w:jc w:val="left"/>
        <w:rPr>
          <w:rFonts w:ascii="DejaVu Sans Mono" w:eastAsia="Times New Roman" w:hAnsi="DejaVu Sans Mono" w:cs="DejaVu Sans Mono"/>
          <w:color w:val="E3371E"/>
          <w:kern w:val="0"/>
          <w:szCs w:val="26"/>
          <w:lang w:eastAsia="ja-JP"/>
        </w:rPr>
      </w:pPr>
      <w:r>
        <w:rPr>
          <w:rFonts w:ascii="DejaVu Sans Mono" w:eastAsia="Times New Roman" w:hAnsi="DejaVu Sans Mono" w:cs="DejaVu Sans Mono"/>
          <w:color w:val="E3371E"/>
          <w:kern w:val="0"/>
          <w:szCs w:val="26"/>
          <w:lang w:eastAsia="ja-JP"/>
        </w:rPr>
        <w:br w:type="page"/>
      </w:r>
    </w:p>
    <w:p w14:paraId="5BA48883" w14:textId="698306EF" w:rsidR="007379DA" w:rsidRPr="007379DA" w:rsidRDefault="00000000"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Pr>
          <w:rFonts w:ascii="DejaVu Sans Mono" w:eastAsia="Times New Roman" w:hAnsi="DejaVu Sans Mono" w:cs="DejaVu Sans Mono"/>
          <w:noProof/>
          <w:color w:val="10C26F"/>
          <w:kern w:val="0"/>
          <w:sz w:val="24"/>
          <w:szCs w:val="24"/>
          <w:lang w:eastAsia="ja-JP"/>
        </w:rPr>
        <w:lastRenderedPageBreak/>
        <w:pict w14:anchorId="3C31427B">
          <v:rect id="_x0000_s2215" style="position:absolute;left:0;text-align:left;margin-left:-25.65pt;margin-top:-2.55pt;width:30.8pt;height:781.5pt;z-index:251752448;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215" inset="0,0,0,0">
              <w:txbxContent>
                <w:p w14:paraId="08881F28"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201</w:t>
                  </w:r>
                </w:p>
                <w:p w14:paraId="691FEFE9"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202</w:t>
                  </w:r>
                </w:p>
                <w:p w14:paraId="0943A832"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203</w:t>
                  </w:r>
                </w:p>
                <w:p w14:paraId="039844E2"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204</w:t>
                  </w:r>
                </w:p>
                <w:p w14:paraId="039746DB"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205</w:t>
                  </w:r>
                </w:p>
                <w:p w14:paraId="5D85EE3D"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206</w:t>
                  </w:r>
                </w:p>
                <w:p w14:paraId="76117A37"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207</w:t>
                  </w:r>
                </w:p>
                <w:p w14:paraId="178A8AF1"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208</w:t>
                  </w:r>
                </w:p>
                <w:p w14:paraId="3900F5E0"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209</w:t>
                  </w:r>
                </w:p>
                <w:p w14:paraId="74E5604C"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210</w:t>
                  </w:r>
                </w:p>
                <w:p w14:paraId="1EAC4038"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211</w:t>
                  </w:r>
                </w:p>
                <w:p w14:paraId="51285A84"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212</w:t>
                  </w:r>
                </w:p>
                <w:p w14:paraId="1425604F"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213</w:t>
                  </w:r>
                </w:p>
                <w:p w14:paraId="78EC6ED1"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214</w:t>
                  </w:r>
                </w:p>
                <w:p w14:paraId="21644A01"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215</w:t>
                  </w:r>
                </w:p>
                <w:p w14:paraId="1F77C86E"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216</w:t>
                  </w:r>
                </w:p>
                <w:p w14:paraId="5150E30D"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217</w:t>
                  </w:r>
                </w:p>
                <w:p w14:paraId="27234151"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218</w:t>
                  </w:r>
                </w:p>
                <w:p w14:paraId="0E8D80DE"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219</w:t>
                  </w:r>
                </w:p>
                <w:p w14:paraId="65958037"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220</w:t>
                  </w:r>
                </w:p>
                <w:p w14:paraId="3364A755"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221</w:t>
                  </w:r>
                </w:p>
                <w:p w14:paraId="37742A31"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222</w:t>
                  </w:r>
                </w:p>
                <w:p w14:paraId="7E836A1F"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223</w:t>
                  </w:r>
                </w:p>
                <w:p w14:paraId="128B1CAD"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224</w:t>
                  </w:r>
                </w:p>
                <w:p w14:paraId="7DD7E499"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225</w:t>
                  </w:r>
                </w:p>
                <w:p w14:paraId="5E69B3EC"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226</w:t>
                  </w:r>
                </w:p>
                <w:p w14:paraId="182845C5"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227</w:t>
                  </w:r>
                </w:p>
                <w:p w14:paraId="5C0952A8"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228</w:t>
                  </w:r>
                </w:p>
                <w:p w14:paraId="6CB4EACB"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229</w:t>
                  </w:r>
                </w:p>
                <w:p w14:paraId="73A05FEF"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230</w:t>
                  </w:r>
                </w:p>
                <w:p w14:paraId="6A8D4D21"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231</w:t>
                  </w:r>
                </w:p>
                <w:p w14:paraId="49D4EE30"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232</w:t>
                  </w:r>
                </w:p>
                <w:p w14:paraId="08C2834E"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233</w:t>
                  </w:r>
                </w:p>
                <w:p w14:paraId="2933EEFA"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234</w:t>
                  </w:r>
                </w:p>
                <w:p w14:paraId="4863A3AB"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235</w:t>
                  </w:r>
                </w:p>
                <w:p w14:paraId="318AAF76"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236</w:t>
                  </w:r>
                </w:p>
                <w:p w14:paraId="307A21A0"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237</w:t>
                  </w:r>
                </w:p>
                <w:p w14:paraId="5868D635"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238</w:t>
                  </w:r>
                </w:p>
                <w:p w14:paraId="48EE9C59"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239</w:t>
                  </w:r>
                </w:p>
                <w:p w14:paraId="04F0EE28"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240</w:t>
                  </w:r>
                </w:p>
                <w:p w14:paraId="29ED369F"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241</w:t>
                  </w:r>
                </w:p>
                <w:p w14:paraId="0C552D2F"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242</w:t>
                  </w:r>
                </w:p>
                <w:p w14:paraId="3AB31920"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243</w:t>
                  </w:r>
                </w:p>
                <w:p w14:paraId="03D7AB2F"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244</w:t>
                  </w:r>
                </w:p>
                <w:p w14:paraId="03CED34A" w14:textId="77777777"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245</w:t>
                  </w:r>
                </w:p>
                <w:p w14:paraId="6385CDD4" w14:textId="308C6D9D" w:rsidR="006345E6" w:rsidRPr="006345E6" w:rsidRDefault="006345E6" w:rsidP="006345E6">
                  <w:pPr>
                    <w:spacing w:before="60" w:after="60" w:line="240" w:lineRule="auto"/>
                    <w:ind w:firstLine="0"/>
                    <w:jc w:val="left"/>
                    <w:rPr>
                      <w:rFonts w:ascii="DejaVu Sans Mono" w:hAnsi="DejaVu Sans Mono" w:cs="DejaVu Sans Mono"/>
                      <w:sz w:val="24"/>
                      <w:szCs w:val="24"/>
                    </w:rPr>
                  </w:pPr>
                  <w:r w:rsidRPr="006345E6">
                    <w:rPr>
                      <w:rFonts w:ascii="DejaVu Sans Mono" w:hAnsi="DejaVu Sans Mono" w:cs="DejaVu Sans Mono"/>
                      <w:sz w:val="24"/>
                      <w:szCs w:val="24"/>
                    </w:rPr>
                    <w:t>246</w:t>
                  </w:r>
                </w:p>
              </w:txbxContent>
            </v:textbox>
          </v:rect>
        </w:pict>
      </w:r>
      <w:r w:rsidR="007379DA" w:rsidRPr="007379DA">
        <w:rPr>
          <w:rFonts w:ascii="DejaVu Sans Mono" w:eastAsia="Times New Roman" w:hAnsi="DejaVu Sans Mono" w:cs="DejaVu Sans Mono"/>
          <w:color w:val="10C26F"/>
          <w:kern w:val="0"/>
          <w:sz w:val="24"/>
          <w:szCs w:val="24"/>
          <w:lang w:eastAsia="ja-JP"/>
        </w:rPr>
        <w:t xml:space="preserve">  </w:t>
      </w:r>
      <w:r w:rsidR="007379DA" w:rsidRPr="007379DA">
        <w:rPr>
          <w:rFonts w:ascii="DejaVu Sans Mono" w:eastAsia="Times New Roman" w:hAnsi="DejaVu Sans Mono" w:cs="DejaVu Sans Mono"/>
          <w:color w:val="F2D338"/>
          <w:kern w:val="0"/>
          <w:sz w:val="24"/>
          <w:szCs w:val="24"/>
          <w:lang w:eastAsia="ja-JP"/>
        </w:rPr>
        <w:t>; enemy bottom-left</w:t>
      </w:r>
    </w:p>
    <w:p w14:paraId="5215FDA7" w14:textId="4C440BBC"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LDA</w:t>
      </w:r>
      <w:r w:rsidRPr="007379DA">
        <w:rPr>
          <w:rFonts w:ascii="DejaVu Sans Mono" w:eastAsia="Times New Roman" w:hAnsi="DejaVu Sans Mono" w:cs="DejaVu Sans Mono"/>
          <w:color w:val="10C26F"/>
          <w:kern w:val="0"/>
          <w:sz w:val="24"/>
          <w:szCs w:val="24"/>
          <w:lang w:eastAsia="ja-JP"/>
        </w:rPr>
        <w:t xml:space="preserve"> enemy_y_pos, </w:t>
      </w:r>
      <w:r w:rsidRPr="007379DA">
        <w:rPr>
          <w:rFonts w:ascii="DejaVu Sans Mono" w:eastAsia="Times New Roman" w:hAnsi="DejaVu Sans Mono" w:cs="DejaVu Sans Mono"/>
          <w:color w:val="FF7A48"/>
          <w:kern w:val="0"/>
          <w:sz w:val="24"/>
          <w:szCs w:val="24"/>
          <w:lang w:eastAsia="ja-JP"/>
        </w:rPr>
        <w:t>X</w:t>
      </w:r>
    </w:p>
    <w:p w14:paraId="30B0D75F" w14:textId="19319A04"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CLC</w:t>
      </w:r>
    </w:p>
    <w:p w14:paraId="0B4319FA"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ADC</w:t>
      </w: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FF7A48"/>
          <w:kern w:val="0"/>
          <w:sz w:val="24"/>
          <w:szCs w:val="24"/>
          <w:lang w:eastAsia="ja-JP"/>
        </w:rPr>
        <w:t>#</w:t>
      </w:r>
      <w:r w:rsidRPr="007379DA">
        <w:rPr>
          <w:rFonts w:ascii="DejaVu Sans Mono" w:eastAsia="Times New Roman" w:hAnsi="DejaVu Sans Mono" w:cs="DejaVu Sans Mono"/>
          <w:color w:val="07E2FA"/>
          <w:kern w:val="0"/>
          <w:sz w:val="24"/>
          <w:szCs w:val="24"/>
          <w:lang w:eastAsia="ja-JP"/>
        </w:rPr>
        <w:t>$08</w:t>
      </w:r>
    </w:p>
    <w:p w14:paraId="284843B8"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STA</w:t>
      </w: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07E2FA"/>
          <w:kern w:val="0"/>
          <w:sz w:val="24"/>
          <w:szCs w:val="24"/>
          <w:lang w:eastAsia="ja-JP"/>
        </w:rPr>
        <w:t>$0200</w:t>
      </w: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FF7A48"/>
          <w:kern w:val="0"/>
          <w:sz w:val="24"/>
          <w:szCs w:val="24"/>
          <w:lang w:eastAsia="ja-JP"/>
        </w:rPr>
        <w:t>Y</w:t>
      </w:r>
    </w:p>
    <w:p w14:paraId="775AB0A6"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INY</w:t>
      </w:r>
    </w:p>
    <w:p w14:paraId="6D37C318"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LDX</w:t>
      </w:r>
      <w:r w:rsidRPr="007379DA">
        <w:rPr>
          <w:rFonts w:ascii="DejaVu Sans Mono" w:eastAsia="Times New Roman" w:hAnsi="DejaVu Sans Mono" w:cs="DejaVu Sans Mono"/>
          <w:color w:val="10C26F"/>
          <w:kern w:val="0"/>
          <w:sz w:val="24"/>
          <w:szCs w:val="24"/>
          <w:lang w:eastAsia="ja-JP"/>
        </w:rPr>
        <w:t xml:space="preserve"> current_enemy_type</w:t>
      </w:r>
    </w:p>
    <w:p w14:paraId="0F44540D"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LDA</w:t>
      </w:r>
      <w:r w:rsidRPr="007379DA">
        <w:rPr>
          <w:rFonts w:ascii="DejaVu Sans Mono" w:eastAsia="Times New Roman" w:hAnsi="DejaVu Sans Mono" w:cs="DejaVu Sans Mono"/>
          <w:color w:val="10C26F"/>
          <w:kern w:val="0"/>
          <w:sz w:val="24"/>
          <w:szCs w:val="24"/>
          <w:lang w:eastAsia="ja-JP"/>
        </w:rPr>
        <w:t xml:space="preserve"> enemy_bottom_lefts, </w:t>
      </w:r>
      <w:r w:rsidRPr="007379DA">
        <w:rPr>
          <w:rFonts w:ascii="DejaVu Sans Mono" w:eastAsia="Times New Roman" w:hAnsi="DejaVu Sans Mono" w:cs="DejaVu Sans Mono"/>
          <w:color w:val="FF7A48"/>
          <w:kern w:val="0"/>
          <w:sz w:val="24"/>
          <w:szCs w:val="24"/>
          <w:lang w:eastAsia="ja-JP"/>
        </w:rPr>
        <w:t>X</w:t>
      </w:r>
    </w:p>
    <w:p w14:paraId="4B593297"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STA</w:t>
      </w: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07E2FA"/>
          <w:kern w:val="0"/>
          <w:sz w:val="24"/>
          <w:szCs w:val="24"/>
          <w:lang w:eastAsia="ja-JP"/>
        </w:rPr>
        <w:t>$0200</w:t>
      </w:r>
      <w:r w:rsidRPr="007379DA">
        <w:rPr>
          <w:rFonts w:ascii="DejaVu Sans Mono" w:eastAsia="Times New Roman" w:hAnsi="DejaVu Sans Mono" w:cs="DejaVu Sans Mono"/>
          <w:color w:val="10C26F"/>
          <w:kern w:val="0"/>
          <w:sz w:val="24"/>
          <w:szCs w:val="24"/>
          <w:lang w:eastAsia="ja-JP"/>
        </w:rPr>
        <w:t>,</w:t>
      </w:r>
      <w:r w:rsidRPr="007379DA">
        <w:rPr>
          <w:rFonts w:ascii="DejaVu Sans Mono" w:eastAsia="Times New Roman" w:hAnsi="DejaVu Sans Mono" w:cs="DejaVu Sans Mono"/>
          <w:color w:val="FF7A48"/>
          <w:kern w:val="0"/>
          <w:sz w:val="24"/>
          <w:szCs w:val="24"/>
          <w:lang w:eastAsia="ja-JP"/>
        </w:rPr>
        <w:t>Y</w:t>
      </w:r>
    </w:p>
    <w:p w14:paraId="37F6A9B7"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INY</w:t>
      </w:r>
    </w:p>
    <w:p w14:paraId="0CD9A9AD"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LDA</w:t>
      </w:r>
      <w:r w:rsidRPr="007379DA">
        <w:rPr>
          <w:rFonts w:ascii="DejaVu Sans Mono" w:eastAsia="Times New Roman" w:hAnsi="DejaVu Sans Mono" w:cs="DejaVu Sans Mono"/>
          <w:color w:val="10C26F"/>
          <w:kern w:val="0"/>
          <w:sz w:val="24"/>
          <w:szCs w:val="24"/>
          <w:lang w:eastAsia="ja-JP"/>
        </w:rPr>
        <w:t xml:space="preserve"> enemy_palettes, </w:t>
      </w:r>
      <w:r w:rsidRPr="007379DA">
        <w:rPr>
          <w:rFonts w:ascii="DejaVu Sans Mono" w:eastAsia="Times New Roman" w:hAnsi="DejaVu Sans Mono" w:cs="DejaVu Sans Mono"/>
          <w:color w:val="FF7A48"/>
          <w:kern w:val="0"/>
          <w:sz w:val="24"/>
          <w:szCs w:val="24"/>
          <w:lang w:eastAsia="ja-JP"/>
        </w:rPr>
        <w:t>X</w:t>
      </w:r>
    </w:p>
    <w:p w14:paraId="154EFD4F"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STA</w:t>
      </w: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07E2FA"/>
          <w:kern w:val="0"/>
          <w:sz w:val="24"/>
          <w:szCs w:val="24"/>
          <w:lang w:eastAsia="ja-JP"/>
        </w:rPr>
        <w:t>$0200</w:t>
      </w: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FF7A48"/>
          <w:kern w:val="0"/>
          <w:sz w:val="24"/>
          <w:szCs w:val="24"/>
          <w:lang w:eastAsia="ja-JP"/>
        </w:rPr>
        <w:t>Y</w:t>
      </w:r>
    </w:p>
    <w:p w14:paraId="125880AA"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INY</w:t>
      </w:r>
    </w:p>
    <w:p w14:paraId="684CBFBD"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LDX</w:t>
      </w:r>
      <w:r w:rsidRPr="007379DA">
        <w:rPr>
          <w:rFonts w:ascii="DejaVu Sans Mono" w:eastAsia="Times New Roman" w:hAnsi="DejaVu Sans Mono" w:cs="DejaVu Sans Mono"/>
          <w:color w:val="10C26F"/>
          <w:kern w:val="0"/>
          <w:sz w:val="24"/>
          <w:szCs w:val="24"/>
          <w:lang w:eastAsia="ja-JP"/>
        </w:rPr>
        <w:t xml:space="preserve"> current_enemy</w:t>
      </w:r>
    </w:p>
    <w:p w14:paraId="6364A886"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LDA</w:t>
      </w:r>
      <w:r w:rsidRPr="007379DA">
        <w:rPr>
          <w:rFonts w:ascii="DejaVu Sans Mono" w:eastAsia="Times New Roman" w:hAnsi="DejaVu Sans Mono" w:cs="DejaVu Sans Mono"/>
          <w:color w:val="10C26F"/>
          <w:kern w:val="0"/>
          <w:sz w:val="24"/>
          <w:szCs w:val="24"/>
          <w:lang w:eastAsia="ja-JP"/>
        </w:rPr>
        <w:t xml:space="preserve"> enemy_x_pos, </w:t>
      </w:r>
      <w:r w:rsidRPr="007379DA">
        <w:rPr>
          <w:rFonts w:ascii="DejaVu Sans Mono" w:eastAsia="Times New Roman" w:hAnsi="DejaVu Sans Mono" w:cs="DejaVu Sans Mono"/>
          <w:color w:val="FF7A48"/>
          <w:kern w:val="0"/>
          <w:sz w:val="24"/>
          <w:szCs w:val="24"/>
          <w:lang w:eastAsia="ja-JP"/>
        </w:rPr>
        <w:t>X</w:t>
      </w:r>
    </w:p>
    <w:p w14:paraId="27A207FB"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STA</w:t>
      </w: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07E2FA"/>
          <w:kern w:val="0"/>
          <w:sz w:val="24"/>
          <w:szCs w:val="24"/>
          <w:lang w:eastAsia="ja-JP"/>
        </w:rPr>
        <w:t>$0200</w:t>
      </w: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FF7A48"/>
          <w:kern w:val="0"/>
          <w:sz w:val="24"/>
          <w:szCs w:val="24"/>
          <w:lang w:eastAsia="ja-JP"/>
        </w:rPr>
        <w:t>Y</w:t>
      </w:r>
    </w:p>
    <w:p w14:paraId="0E18DFDC"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INY</w:t>
      </w:r>
    </w:p>
    <w:p w14:paraId="6B50ACD2"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p>
    <w:p w14:paraId="1102F372"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F2D338"/>
          <w:kern w:val="0"/>
          <w:sz w:val="24"/>
          <w:szCs w:val="24"/>
          <w:lang w:eastAsia="ja-JP"/>
        </w:rPr>
        <w:t>; enemy bottom-right</w:t>
      </w:r>
    </w:p>
    <w:p w14:paraId="39421955"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LDA</w:t>
      </w:r>
      <w:r w:rsidRPr="007379DA">
        <w:rPr>
          <w:rFonts w:ascii="DejaVu Sans Mono" w:eastAsia="Times New Roman" w:hAnsi="DejaVu Sans Mono" w:cs="DejaVu Sans Mono"/>
          <w:color w:val="10C26F"/>
          <w:kern w:val="0"/>
          <w:sz w:val="24"/>
          <w:szCs w:val="24"/>
          <w:lang w:eastAsia="ja-JP"/>
        </w:rPr>
        <w:t xml:space="preserve"> enemy_y_pos, </w:t>
      </w:r>
      <w:r w:rsidRPr="007379DA">
        <w:rPr>
          <w:rFonts w:ascii="DejaVu Sans Mono" w:eastAsia="Times New Roman" w:hAnsi="DejaVu Sans Mono" w:cs="DejaVu Sans Mono"/>
          <w:color w:val="FF7A48"/>
          <w:kern w:val="0"/>
          <w:sz w:val="24"/>
          <w:szCs w:val="24"/>
          <w:lang w:eastAsia="ja-JP"/>
        </w:rPr>
        <w:t>X</w:t>
      </w:r>
    </w:p>
    <w:p w14:paraId="37D29F35"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CLC</w:t>
      </w:r>
    </w:p>
    <w:p w14:paraId="2632791D"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ADC</w:t>
      </w: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FF7A48"/>
          <w:kern w:val="0"/>
          <w:sz w:val="24"/>
          <w:szCs w:val="24"/>
          <w:lang w:eastAsia="ja-JP"/>
        </w:rPr>
        <w:t>#</w:t>
      </w:r>
      <w:r w:rsidRPr="007379DA">
        <w:rPr>
          <w:rFonts w:ascii="DejaVu Sans Mono" w:eastAsia="Times New Roman" w:hAnsi="DejaVu Sans Mono" w:cs="DejaVu Sans Mono"/>
          <w:color w:val="07E2FA"/>
          <w:kern w:val="0"/>
          <w:sz w:val="24"/>
          <w:szCs w:val="24"/>
          <w:lang w:eastAsia="ja-JP"/>
        </w:rPr>
        <w:t>$08</w:t>
      </w:r>
    </w:p>
    <w:p w14:paraId="795D2499"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STA</w:t>
      </w: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07E2FA"/>
          <w:kern w:val="0"/>
          <w:sz w:val="24"/>
          <w:szCs w:val="24"/>
          <w:lang w:eastAsia="ja-JP"/>
        </w:rPr>
        <w:t>$0200</w:t>
      </w: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FF7A48"/>
          <w:kern w:val="0"/>
          <w:sz w:val="24"/>
          <w:szCs w:val="24"/>
          <w:lang w:eastAsia="ja-JP"/>
        </w:rPr>
        <w:t>Y</w:t>
      </w:r>
    </w:p>
    <w:p w14:paraId="05520456"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INY</w:t>
      </w:r>
    </w:p>
    <w:p w14:paraId="367D095F"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LDX</w:t>
      </w:r>
      <w:r w:rsidRPr="007379DA">
        <w:rPr>
          <w:rFonts w:ascii="DejaVu Sans Mono" w:eastAsia="Times New Roman" w:hAnsi="DejaVu Sans Mono" w:cs="DejaVu Sans Mono"/>
          <w:color w:val="10C26F"/>
          <w:kern w:val="0"/>
          <w:sz w:val="24"/>
          <w:szCs w:val="24"/>
          <w:lang w:eastAsia="ja-JP"/>
        </w:rPr>
        <w:t xml:space="preserve"> current_enemy_type</w:t>
      </w:r>
    </w:p>
    <w:p w14:paraId="75DD48D7"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LDA</w:t>
      </w:r>
      <w:r w:rsidRPr="007379DA">
        <w:rPr>
          <w:rFonts w:ascii="DejaVu Sans Mono" w:eastAsia="Times New Roman" w:hAnsi="DejaVu Sans Mono" w:cs="DejaVu Sans Mono"/>
          <w:color w:val="10C26F"/>
          <w:kern w:val="0"/>
          <w:sz w:val="24"/>
          <w:szCs w:val="24"/>
          <w:lang w:eastAsia="ja-JP"/>
        </w:rPr>
        <w:t xml:space="preserve"> enemy_bottom_rights, </w:t>
      </w:r>
      <w:r w:rsidRPr="007379DA">
        <w:rPr>
          <w:rFonts w:ascii="DejaVu Sans Mono" w:eastAsia="Times New Roman" w:hAnsi="DejaVu Sans Mono" w:cs="DejaVu Sans Mono"/>
          <w:color w:val="FF7A48"/>
          <w:kern w:val="0"/>
          <w:sz w:val="24"/>
          <w:szCs w:val="24"/>
          <w:lang w:eastAsia="ja-JP"/>
        </w:rPr>
        <w:t>X</w:t>
      </w:r>
    </w:p>
    <w:p w14:paraId="45405D50"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STA</w:t>
      </w: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07E2FA"/>
          <w:kern w:val="0"/>
          <w:sz w:val="24"/>
          <w:szCs w:val="24"/>
          <w:lang w:eastAsia="ja-JP"/>
        </w:rPr>
        <w:t>$0200</w:t>
      </w:r>
      <w:r w:rsidRPr="007379DA">
        <w:rPr>
          <w:rFonts w:ascii="DejaVu Sans Mono" w:eastAsia="Times New Roman" w:hAnsi="DejaVu Sans Mono" w:cs="DejaVu Sans Mono"/>
          <w:color w:val="10C26F"/>
          <w:kern w:val="0"/>
          <w:sz w:val="24"/>
          <w:szCs w:val="24"/>
          <w:lang w:eastAsia="ja-JP"/>
        </w:rPr>
        <w:t>,</w:t>
      </w:r>
      <w:r w:rsidRPr="007379DA">
        <w:rPr>
          <w:rFonts w:ascii="DejaVu Sans Mono" w:eastAsia="Times New Roman" w:hAnsi="DejaVu Sans Mono" w:cs="DejaVu Sans Mono"/>
          <w:color w:val="FF7A48"/>
          <w:kern w:val="0"/>
          <w:sz w:val="24"/>
          <w:szCs w:val="24"/>
          <w:lang w:eastAsia="ja-JP"/>
        </w:rPr>
        <w:t>Y</w:t>
      </w:r>
    </w:p>
    <w:p w14:paraId="51488D9E"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INY</w:t>
      </w:r>
    </w:p>
    <w:p w14:paraId="676DD225"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LDA</w:t>
      </w:r>
      <w:r w:rsidRPr="007379DA">
        <w:rPr>
          <w:rFonts w:ascii="DejaVu Sans Mono" w:eastAsia="Times New Roman" w:hAnsi="DejaVu Sans Mono" w:cs="DejaVu Sans Mono"/>
          <w:color w:val="10C26F"/>
          <w:kern w:val="0"/>
          <w:sz w:val="24"/>
          <w:szCs w:val="24"/>
          <w:lang w:eastAsia="ja-JP"/>
        </w:rPr>
        <w:t xml:space="preserve"> enemy_palettes, </w:t>
      </w:r>
      <w:r w:rsidRPr="007379DA">
        <w:rPr>
          <w:rFonts w:ascii="DejaVu Sans Mono" w:eastAsia="Times New Roman" w:hAnsi="DejaVu Sans Mono" w:cs="DejaVu Sans Mono"/>
          <w:color w:val="FF7A48"/>
          <w:kern w:val="0"/>
          <w:sz w:val="24"/>
          <w:szCs w:val="24"/>
          <w:lang w:eastAsia="ja-JP"/>
        </w:rPr>
        <w:t>X</w:t>
      </w:r>
    </w:p>
    <w:p w14:paraId="7B23B6EB"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STA</w:t>
      </w: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07E2FA"/>
          <w:kern w:val="0"/>
          <w:sz w:val="24"/>
          <w:szCs w:val="24"/>
          <w:lang w:eastAsia="ja-JP"/>
        </w:rPr>
        <w:t>$0200</w:t>
      </w:r>
      <w:r w:rsidRPr="007379DA">
        <w:rPr>
          <w:rFonts w:ascii="DejaVu Sans Mono" w:eastAsia="Times New Roman" w:hAnsi="DejaVu Sans Mono" w:cs="DejaVu Sans Mono"/>
          <w:color w:val="10C26F"/>
          <w:kern w:val="0"/>
          <w:sz w:val="24"/>
          <w:szCs w:val="24"/>
          <w:lang w:eastAsia="ja-JP"/>
        </w:rPr>
        <w:t>,</w:t>
      </w:r>
      <w:r w:rsidRPr="007379DA">
        <w:rPr>
          <w:rFonts w:ascii="DejaVu Sans Mono" w:eastAsia="Times New Roman" w:hAnsi="DejaVu Sans Mono" w:cs="DejaVu Sans Mono"/>
          <w:color w:val="FF7A48"/>
          <w:kern w:val="0"/>
          <w:sz w:val="24"/>
          <w:szCs w:val="24"/>
          <w:lang w:eastAsia="ja-JP"/>
        </w:rPr>
        <w:t>Y</w:t>
      </w:r>
    </w:p>
    <w:p w14:paraId="242D61A4"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INY</w:t>
      </w:r>
    </w:p>
    <w:p w14:paraId="7C078540"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LDX</w:t>
      </w:r>
      <w:r w:rsidRPr="007379DA">
        <w:rPr>
          <w:rFonts w:ascii="DejaVu Sans Mono" w:eastAsia="Times New Roman" w:hAnsi="DejaVu Sans Mono" w:cs="DejaVu Sans Mono"/>
          <w:color w:val="10C26F"/>
          <w:kern w:val="0"/>
          <w:sz w:val="24"/>
          <w:szCs w:val="24"/>
          <w:lang w:eastAsia="ja-JP"/>
        </w:rPr>
        <w:t xml:space="preserve"> current_enemy</w:t>
      </w:r>
    </w:p>
    <w:p w14:paraId="478FDCB0"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LDA</w:t>
      </w:r>
      <w:r w:rsidRPr="007379DA">
        <w:rPr>
          <w:rFonts w:ascii="DejaVu Sans Mono" w:eastAsia="Times New Roman" w:hAnsi="DejaVu Sans Mono" w:cs="DejaVu Sans Mono"/>
          <w:color w:val="10C26F"/>
          <w:kern w:val="0"/>
          <w:sz w:val="24"/>
          <w:szCs w:val="24"/>
          <w:lang w:eastAsia="ja-JP"/>
        </w:rPr>
        <w:t xml:space="preserve"> enemy_x_pos, </w:t>
      </w:r>
      <w:r w:rsidRPr="007379DA">
        <w:rPr>
          <w:rFonts w:ascii="DejaVu Sans Mono" w:eastAsia="Times New Roman" w:hAnsi="DejaVu Sans Mono" w:cs="DejaVu Sans Mono"/>
          <w:color w:val="FF7A48"/>
          <w:kern w:val="0"/>
          <w:sz w:val="24"/>
          <w:szCs w:val="24"/>
          <w:lang w:eastAsia="ja-JP"/>
        </w:rPr>
        <w:t>X</w:t>
      </w:r>
    </w:p>
    <w:p w14:paraId="75123043"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CLC</w:t>
      </w:r>
    </w:p>
    <w:p w14:paraId="55D282DC"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ADC</w:t>
      </w: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FF7A48"/>
          <w:kern w:val="0"/>
          <w:sz w:val="24"/>
          <w:szCs w:val="24"/>
          <w:lang w:eastAsia="ja-JP"/>
        </w:rPr>
        <w:t>#</w:t>
      </w:r>
      <w:r w:rsidRPr="007379DA">
        <w:rPr>
          <w:rFonts w:ascii="DejaVu Sans Mono" w:eastAsia="Times New Roman" w:hAnsi="DejaVu Sans Mono" w:cs="DejaVu Sans Mono"/>
          <w:color w:val="07E2FA"/>
          <w:kern w:val="0"/>
          <w:sz w:val="24"/>
          <w:szCs w:val="24"/>
          <w:lang w:eastAsia="ja-JP"/>
        </w:rPr>
        <w:t>$08</w:t>
      </w:r>
    </w:p>
    <w:p w14:paraId="07F309F7"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STA</w:t>
      </w: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07E2FA"/>
          <w:kern w:val="0"/>
          <w:sz w:val="24"/>
          <w:szCs w:val="24"/>
          <w:lang w:eastAsia="ja-JP"/>
        </w:rPr>
        <w:t>$0200</w:t>
      </w: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FF7A48"/>
          <w:kern w:val="0"/>
          <w:sz w:val="24"/>
          <w:szCs w:val="24"/>
          <w:lang w:eastAsia="ja-JP"/>
        </w:rPr>
        <w:t>Y</w:t>
      </w:r>
    </w:p>
    <w:p w14:paraId="11D20C9E"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p>
    <w:p w14:paraId="423AD29B"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done:</w:t>
      </w:r>
    </w:p>
    <w:p w14:paraId="65AE498A"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PLA</w:t>
      </w:r>
    </w:p>
    <w:p w14:paraId="6A482D0A"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TAY</w:t>
      </w:r>
    </w:p>
    <w:p w14:paraId="6DF4C6C6"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PLA</w:t>
      </w:r>
    </w:p>
    <w:p w14:paraId="627A9A94"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TAX</w:t>
      </w:r>
    </w:p>
    <w:p w14:paraId="14891B53"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PLA</w:t>
      </w:r>
    </w:p>
    <w:p w14:paraId="6AEA06C8"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PLP</w:t>
      </w:r>
    </w:p>
    <w:p w14:paraId="2F13195F" w14:textId="77777777" w:rsidR="007379DA" w:rsidRPr="007379DA" w:rsidRDefault="007379DA" w:rsidP="00ED30F8">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7379DA">
        <w:rPr>
          <w:rFonts w:ascii="DejaVu Sans Mono" w:eastAsia="Times New Roman" w:hAnsi="DejaVu Sans Mono" w:cs="DejaVu Sans Mono"/>
          <w:color w:val="10C26F"/>
          <w:kern w:val="0"/>
          <w:sz w:val="24"/>
          <w:szCs w:val="24"/>
          <w:lang w:eastAsia="ja-JP"/>
        </w:rPr>
        <w:t xml:space="preserve">  </w:t>
      </w:r>
      <w:r w:rsidRPr="007379DA">
        <w:rPr>
          <w:rFonts w:ascii="DejaVu Sans Mono" w:eastAsia="Times New Roman" w:hAnsi="DejaVu Sans Mono" w:cs="DejaVu Sans Mono"/>
          <w:color w:val="E3371E"/>
          <w:kern w:val="0"/>
          <w:sz w:val="24"/>
          <w:szCs w:val="24"/>
          <w:lang w:eastAsia="ja-JP"/>
        </w:rPr>
        <w:t>RTS</w:t>
      </w:r>
    </w:p>
    <w:p w14:paraId="390CED02" w14:textId="0AC12EF3" w:rsidR="007379DA" w:rsidRPr="00ED30F8" w:rsidRDefault="007379DA" w:rsidP="00ED30F8">
      <w:pPr>
        <w:shd w:val="clear" w:color="auto" w:fill="292D3E"/>
        <w:spacing w:before="60" w:after="60" w:line="240" w:lineRule="auto"/>
        <w:ind w:firstLine="360"/>
        <w:rPr>
          <w:rFonts w:ascii="DejaVu Sans Mono" w:hAnsi="DejaVu Sans Mono" w:cs="DejaVu Sans Mono"/>
          <w:sz w:val="24"/>
          <w:szCs w:val="24"/>
        </w:rPr>
      </w:pPr>
      <w:r w:rsidRPr="00ED30F8">
        <w:rPr>
          <w:rFonts w:ascii="DejaVu Sans Mono" w:eastAsia="Times New Roman" w:hAnsi="DejaVu Sans Mono" w:cs="DejaVu Sans Mono"/>
          <w:color w:val="10C26F"/>
          <w:kern w:val="0"/>
          <w:sz w:val="24"/>
          <w:szCs w:val="24"/>
          <w:lang w:eastAsia="ja-JP"/>
        </w:rPr>
        <w:t>.endproc</w:t>
      </w:r>
    </w:p>
    <w:p w14:paraId="47606230" w14:textId="0149478F" w:rsidR="0042434A" w:rsidRDefault="0042434A" w:rsidP="0042434A">
      <w:r>
        <w:lastRenderedPageBreak/>
        <w:t>Notice that on lines 139-140, a branch (</w:t>
      </w:r>
      <w:r w:rsidRPr="0042434A">
        <w:rPr>
          <w:rStyle w:val="QuoteChar"/>
        </w:rPr>
        <w:t>BNE</w:t>
      </w:r>
      <w:r>
        <w:t xml:space="preserve">) skips over a </w:t>
      </w:r>
      <w:r w:rsidRPr="0042434A">
        <w:rPr>
          <w:rStyle w:val="QuoteChar"/>
        </w:rPr>
        <w:t>JMP</w:t>
      </w:r>
      <w:r>
        <w:t xml:space="preserve"> to near the end of the subroutine, rather than branching directly to that label. This is intentional; a branch command, when assembled into machine code, takes a relative movement as its operand, and because that operand is one (signed) byte, a branch can only move up to 128 bytes backward or 127 bytes forward. The </w:t>
      </w:r>
      <w:r w:rsidRPr="0042434A">
        <w:rPr>
          <w:rStyle w:val="QuoteChar"/>
        </w:rPr>
        <w:t>done</w:t>
      </w:r>
      <w:r>
        <w:t xml:space="preserve"> label is more than 127 bytes ahead of where we would branch, so only a </w:t>
      </w:r>
      <w:r w:rsidRPr="0042434A">
        <w:rPr>
          <w:rStyle w:val="QuoteChar"/>
        </w:rPr>
        <w:t>JMP</w:t>
      </w:r>
      <w:r>
        <w:t xml:space="preserve"> can be used here.</w:t>
      </w:r>
    </w:p>
    <w:p w14:paraId="0D10DF51" w14:textId="39DACE4E" w:rsidR="007379DA" w:rsidRDefault="00000000" w:rsidP="0042434A">
      <w:r>
        <w:rPr>
          <w:noProof/>
        </w:rPr>
        <w:pict w14:anchorId="3C31427B">
          <v:rect id="_x0000_s2216" style="position:absolute;left:0;text-align:left;margin-left:-26.4pt;margin-top:128.55pt;width:30.8pt;height:184.5pt;z-index:251753472;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216" inset="0,0,0,0">
              <w:txbxContent>
                <w:p w14:paraId="6EFDAAD6" w14:textId="77777777" w:rsidR="001846D8" w:rsidRPr="001846D8" w:rsidRDefault="001846D8" w:rsidP="001846D8">
                  <w:pPr>
                    <w:spacing w:before="60" w:after="60" w:line="240" w:lineRule="auto"/>
                    <w:ind w:firstLine="0"/>
                    <w:jc w:val="left"/>
                    <w:rPr>
                      <w:rFonts w:ascii="DejaVu Sans Mono" w:hAnsi="DejaVu Sans Mono" w:cs="DejaVu Sans Mono"/>
                      <w:szCs w:val="26"/>
                    </w:rPr>
                  </w:pPr>
                  <w:r w:rsidRPr="001846D8">
                    <w:rPr>
                      <w:rFonts w:ascii="DejaVu Sans Mono" w:hAnsi="DejaVu Sans Mono" w:cs="DejaVu Sans Mono"/>
                      <w:szCs w:val="26"/>
                    </w:rPr>
                    <w:t>248</w:t>
                  </w:r>
                </w:p>
                <w:p w14:paraId="148FD84B" w14:textId="77777777" w:rsidR="001846D8" w:rsidRPr="001846D8" w:rsidRDefault="001846D8" w:rsidP="001846D8">
                  <w:pPr>
                    <w:spacing w:before="60" w:after="60" w:line="240" w:lineRule="auto"/>
                    <w:ind w:firstLine="0"/>
                    <w:jc w:val="left"/>
                    <w:rPr>
                      <w:rFonts w:ascii="DejaVu Sans Mono" w:hAnsi="DejaVu Sans Mono" w:cs="DejaVu Sans Mono"/>
                      <w:szCs w:val="26"/>
                    </w:rPr>
                  </w:pPr>
                  <w:r w:rsidRPr="001846D8">
                    <w:rPr>
                      <w:rFonts w:ascii="DejaVu Sans Mono" w:hAnsi="DejaVu Sans Mono" w:cs="DejaVu Sans Mono"/>
                      <w:szCs w:val="26"/>
                    </w:rPr>
                    <w:t>249</w:t>
                  </w:r>
                </w:p>
                <w:p w14:paraId="6D697528" w14:textId="77777777" w:rsidR="001846D8" w:rsidRPr="001846D8" w:rsidRDefault="001846D8" w:rsidP="001846D8">
                  <w:pPr>
                    <w:spacing w:before="60" w:after="60" w:line="240" w:lineRule="auto"/>
                    <w:ind w:firstLine="0"/>
                    <w:jc w:val="left"/>
                    <w:rPr>
                      <w:rFonts w:ascii="DejaVu Sans Mono" w:hAnsi="DejaVu Sans Mono" w:cs="DejaVu Sans Mono"/>
                      <w:szCs w:val="26"/>
                    </w:rPr>
                  </w:pPr>
                  <w:r w:rsidRPr="001846D8">
                    <w:rPr>
                      <w:rFonts w:ascii="DejaVu Sans Mono" w:hAnsi="DejaVu Sans Mono" w:cs="DejaVu Sans Mono"/>
                      <w:szCs w:val="26"/>
                    </w:rPr>
                    <w:t>250</w:t>
                  </w:r>
                </w:p>
                <w:p w14:paraId="01C07D6A" w14:textId="77777777" w:rsidR="001846D8" w:rsidRPr="001846D8" w:rsidRDefault="001846D8" w:rsidP="001846D8">
                  <w:pPr>
                    <w:spacing w:before="60" w:after="60" w:line="240" w:lineRule="auto"/>
                    <w:ind w:firstLine="0"/>
                    <w:jc w:val="left"/>
                    <w:rPr>
                      <w:rFonts w:ascii="DejaVu Sans Mono" w:hAnsi="DejaVu Sans Mono" w:cs="DejaVu Sans Mono"/>
                      <w:szCs w:val="26"/>
                    </w:rPr>
                  </w:pPr>
                  <w:r w:rsidRPr="001846D8">
                    <w:rPr>
                      <w:rFonts w:ascii="DejaVu Sans Mono" w:hAnsi="DejaVu Sans Mono" w:cs="DejaVu Sans Mono"/>
                      <w:szCs w:val="26"/>
                    </w:rPr>
                    <w:t>251</w:t>
                  </w:r>
                </w:p>
                <w:p w14:paraId="509804FA" w14:textId="77777777" w:rsidR="001846D8" w:rsidRPr="001846D8" w:rsidRDefault="001846D8" w:rsidP="001846D8">
                  <w:pPr>
                    <w:spacing w:before="60" w:after="60" w:line="240" w:lineRule="auto"/>
                    <w:ind w:firstLine="0"/>
                    <w:jc w:val="left"/>
                    <w:rPr>
                      <w:rFonts w:ascii="DejaVu Sans Mono" w:hAnsi="DejaVu Sans Mono" w:cs="DejaVu Sans Mono"/>
                      <w:szCs w:val="26"/>
                    </w:rPr>
                  </w:pPr>
                  <w:r w:rsidRPr="001846D8">
                    <w:rPr>
                      <w:rFonts w:ascii="DejaVu Sans Mono" w:hAnsi="DejaVu Sans Mono" w:cs="DejaVu Sans Mono"/>
                      <w:szCs w:val="26"/>
                    </w:rPr>
                    <w:t>252</w:t>
                  </w:r>
                </w:p>
                <w:p w14:paraId="7303D0DF" w14:textId="77777777" w:rsidR="001846D8" w:rsidRPr="001846D8" w:rsidRDefault="001846D8" w:rsidP="001846D8">
                  <w:pPr>
                    <w:spacing w:before="60" w:after="60" w:line="240" w:lineRule="auto"/>
                    <w:ind w:firstLine="0"/>
                    <w:jc w:val="left"/>
                    <w:rPr>
                      <w:rFonts w:ascii="DejaVu Sans Mono" w:hAnsi="DejaVu Sans Mono" w:cs="DejaVu Sans Mono"/>
                      <w:szCs w:val="26"/>
                    </w:rPr>
                  </w:pPr>
                  <w:r w:rsidRPr="001846D8">
                    <w:rPr>
                      <w:rFonts w:ascii="DejaVu Sans Mono" w:hAnsi="DejaVu Sans Mono" w:cs="DejaVu Sans Mono"/>
                      <w:szCs w:val="26"/>
                    </w:rPr>
                    <w:t>253</w:t>
                  </w:r>
                </w:p>
                <w:p w14:paraId="7470FAFD" w14:textId="77777777" w:rsidR="001846D8" w:rsidRPr="001846D8" w:rsidRDefault="001846D8" w:rsidP="001846D8">
                  <w:pPr>
                    <w:spacing w:before="60" w:after="60" w:line="240" w:lineRule="auto"/>
                    <w:ind w:firstLine="0"/>
                    <w:jc w:val="left"/>
                    <w:rPr>
                      <w:rFonts w:ascii="DejaVu Sans Mono" w:hAnsi="DejaVu Sans Mono" w:cs="DejaVu Sans Mono"/>
                      <w:szCs w:val="26"/>
                    </w:rPr>
                  </w:pPr>
                  <w:r w:rsidRPr="001846D8">
                    <w:rPr>
                      <w:rFonts w:ascii="DejaVu Sans Mono" w:hAnsi="DejaVu Sans Mono" w:cs="DejaVu Sans Mono"/>
                      <w:szCs w:val="26"/>
                    </w:rPr>
                    <w:t>254</w:t>
                  </w:r>
                </w:p>
                <w:p w14:paraId="2D599F0B" w14:textId="77777777" w:rsidR="001846D8" w:rsidRPr="001846D8" w:rsidRDefault="001846D8" w:rsidP="001846D8">
                  <w:pPr>
                    <w:spacing w:before="60" w:after="60" w:line="240" w:lineRule="auto"/>
                    <w:ind w:firstLine="0"/>
                    <w:jc w:val="left"/>
                    <w:rPr>
                      <w:rFonts w:ascii="DejaVu Sans Mono" w:hAnsi="DejaVu Sans Mono" w:cs="DejaVu Sans Mono"/>
                      <w:szCs w:val="26"/>
                    </w:rPr>
                  </w:pPr>
                  <w:r w:rsidRPr="001846D8">
                    <w:rPr>
                      <w:rFonts w:ascii="DejaVu Sans Mono" w:hAnsi="DejaVu Sans Mono" w:cs="DejaVu Sans Mono"/>
                      <w:szCs w:val="26"/>
                    </w:rPr>
                    <w:t>255</w:t>
                  </w:r>
                </w:p>
                <w:p w14:paraId="62372875" w14:textId="77777777" w:rsidR="001846D8" w:rsidRPr="001846D8" w:rsidRDefault="001846D8" w:rsidP="001846D8">
                  <w:pPr>
                    <w:spacing w:before="60" w:after="60" w:line="240" w:lineRule="auto"/>
                    <w:ind w:firstLine="0"/>
                    <w:jc w:val="left"/>
                    <w:rPr>
                      <w:rFonts w:ascii="DejaVu Sans Mono" w:hAnsi="DejaVu Sans Mono" w:cs="DejaVu Sans Mono"/>
                      <w:szCs w:val="26"/>
                    </w:rPr>
                  </w:pPr>
                  <w:r w:rsidRPr="001846D8">
                    <w:rPr>
                      <w:rFonts w:ascii="DejaVu Sans Mono" w:hAnsi="DejaVu Sans Mono" w:cs="DejaVu Sans Mono"/>
                      <w:szCs w:val="26"/>
                    </w:rPr>
                    <w:t>256</w:t>
                  </w:r>
                </w:p>
                <w:p w14:paraId="1C53A8D7" w14:textId="79180AEF" w:rsidR="001846D8" w:rsidRPr="001846D8" w:rsidRDefault="001846D8" w:rsidP="001846D8">
                  <w:pPr>
                    <w:spacing w:before="60" w:after="60" w:line="240" w:lineRule="auto"/>
                    <w:ind w:firstLine="0"/>
                    <w:jc w:val="left"/>
                    <w:rPr>
                      <w:rFonts w:ascii="DejaVu Sans Mono" w:hAnsi="DejaVu Sans Mono" w:cs="DejaVu Sans Mono"/>
                      <w:szCs w:val="26"/>
                    </w:rPr>
                  </w:pPr>
                  <w:r w:rsidRPr="001846D8">
                    <w:rPr>
                      <w:rFonts w:ascii="DejaVu Sans Mono" w:hAnsi="DejaVu Sans Mono" w:cs="DejaVu Sans Mono"/>
                      <w:szCs w:val="26"/>
                    </w:rPr>
                    <w:t>257</w:t>
                  </w:r>
                </w:p>
              </w:txbxContent>
            </v:textbox>
          </v:rect>
        </w:pict>
      </w:r>
      <w:r w:rsidR="0042434A">
        <w:t xml:space="preserve">In keeping with the structure-of-arrays model, the tile numbers for each enemy type are stored in four arrays: </w:t>
      </w:r>
      <w:r w:rsidR="0042434A" w:rsidRPr="0042434A">
        <w:rPr>
          <w:rStyle w:val="QuoteChar"/>
        </w:rPr>
        <w:t>enemy_top_lefts</w:t>
      </w:r>
      <w:r w:rsidR="0042434A">
        <w:t xml:space="preserve">, </w:t>
      </w:r>
      <w:r w:rsidR="0042434A" w:rsidRPr="0042434A">
        <w:rPr>
          <w:rStyle w:val="QuoteChar"/>
        </w:rPr>
        <w:t>enemy_top_rights</w:t>
      </w:r>
      <w:r w:rsidR="0042434A">
        <w:t xml:space="preserve">, </w:t>
      </w:r>
      <w:r w:rsidR="0042434A" w:rsidRPr="0042434A">
        <w:rPr>
          <w:rStyle w:val="QuoteChar"/>
        </w:rPr>
        <w:t>enemy_bottom_lefts</w:t>
      </w:r>
      <w:r w:rsidR="0042434A">
        <w:t xml:space="preserve">, and </w:t>
      </w:r>
      <w:r w:rsidR="0042434A" w:rsidRPr="0042434A">
        <w:rPr>
          <w:rStyle w:val="QuoteChar"/>
        </w:rPr>
        <w:t>enemy_bottom_rights</w:t>
      </w:r>
      <w:r w:rsidR="0042434A">
        <w:t xml:space="preserve">. The enemy type serves as the index into each of these arrays, so e.g. the first enemy type (type zero) will be the first element of each array. Here, for reference, are those arrays, down in </w:t>
      </w:r>
      <w:r w:rsidR="0042434A" w:rsidRPr="00BB469D">
        <w:rPr>
          <w:rStyle w:val="QuoteChar"/>
        </w:rPr>
        <w:t>.segment "RODATA"</w:t>
      </w:r>
      <w:r w:rsidR="0042434A">
        <w:t xml:space="preserve">. Each array lists the appropriate turtle tile, followed by the appropriate snake tile. These arrays are stored in </w:t>
      </w:r>
      <w:r w:rsidR="0042434A" w:rsidRPr="00BB469D">
        <w:rPr>
          <w:rStyle w:val="QuoteChar"/>
        </w:rPr>
        <w:t>RODATA</w:t>
      </w:r>
      <w:r w:rsidR="0042434A">
        <w:t>.</w:t>
      </w:r>
    </w:p>
    <w:p w14:paraId="0365E59C" w14:textId="38675EFB"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.segment "RODATA"</w:t>
      </w:r>
    </w:p>
    <w:p w14:paraId="77265362"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p>
    <w:p w14:paraId="1459BBE8"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enemy_top_lefts:</w:t>
      </w:r>
    </w:p>
    <w:p w14:paraId="518A7CEF"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.byte </w:t>
      </w:r>
      <w:r w:rsidRPr="00BB469D">
        <w:rPr>
          <w:rFonts w:ascii="DejaVu Sans Mono" w:eastAsia="Times New Roman" w:hAnsi="DejaVu Sans Mono" w:cs="DejaVu Sans Mono"/>
          <w:color w:val="07E2FA"/>
          <w:kern w:val="0"/>
          <w:szCs w:val="26"/>
          <w:lang w:eastAsia="ja-JP"/>
        </w:rPr>
        <w:t>$09</w:t>
      </w: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07E2FA"/>
          <w:kern w:val="0"/>
          <w:szCs w:val="26"/>
          <w:lang w:eastAsia="ja-JP"/>
        </w:rPr>
        <w:t>$0d</w:t>
      </w:r>
    </w:p>
    <w:p w14:paraId="48E7CBDE"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enemy_top_rights:</w:t>
      </w:r>
    </w:p>
    <w:p w14:paraId="7F84E4D4"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.byte </w:t>
      </w:r>
      <w:r w:rsidRPr="00BB469D">
        <w:rPr>
          <w:rFonts w:ascii="DejaVu Sans Mono" w:eastAsia="Times New Roman" w:hAnsi="DejaVu Sans Mono" w:cs="DejaVu Sans Mono"/>
          <w:color w:val="07E2FA"/>
          <w:kern w:val="0"/>
          <w:szCs w:val="26"/>
          <w:lang w:eastAsia="ja-JP"/>
        </w:rPr>
        <w:t>$0b</w:t>
      </w: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07E2FA"/>
          <w:kern w:val="0"/>
          <w:szCs w:val="26"/>
          <w:lang w:eastAsia="ja-JP"/>
        </w:rPr>
        <w:t>$0e</w:t>
      </w:r>
    </w:p>
    <w:p w14:paraId="284B8969"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enemy_bottom_lefts:</w:t>
      </w:r>
    </w:p>
    <w:p w14:paraId="74E3464D"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.byte </w:t>
      </w:r>
      <w:r w:rsidRPr="00BB469D">
        <w:rPr>
          <w:rFonts w:ascii="DejaVu Sans Mono" w:eastAsia="Times New Roman" w:hAnsi="DejaVu Sans Mono" w:cs="DejaVu Sans Mono"/>
          <w:color w:val="07E2FA"/>
          <w:kern w:val="0"/>
          <w:szCs w:val="26"/>
          <w:lang w:eastAsia="ja-JP"/>
        </w:rPr>
        <w:t>$0a</w:t>
      </w: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07E2FA"/>
          <w:kern w:val="0"/>
          <w:szCs w:val="26"/>
          <w:lang w:eastAsia="ja-JP"/>
        </w:rPr>
        <w:t>$0f</w:t>
      </w:r>
    </w:p>
    <w:p w14:paraId="4E0CEAEA" w14:textId="7DABA20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enemy_bottom_rights:</w:t>
      </w:r>
    </w:p>
    <w:p w14:paraId="36608F62" w14:textId="609CDF0F" w:rsidR="00BB469D" w:rsidRPr="00BB469D" w:rsidRDefault="00BB469D" w:rsidP="00BB469D">
      <w:pPr>
        <w:shd w:val="clear" w:color="auto" w:fill="292D3E"/>
        <w:spacing w:before="60" w:after="60" w:line="240" w:lineRule="auto"/>
        <w:ind w:firstLine="360"/>
        <w:rPr>
          <w:szCs w:val="26"/>
        </w:rPr>
      </w:pPr>
      <w:r w:rsidRPr="00BB469D">
        <w:rPr>
          <w:rFonts w:ascii="DejaVu Sans Mono" w:eastAsia="Times New Roman" w:hAnsi="DejaVu Sans Mono" w:cs="DejaVu Sans Mono"/>
          <w:color w:val="10C26F"/>
          <w:kern w:val="0"/>
          <w:szCs w:val="26"/>
          <w:lang w:eastAsia="ja-JP"/>
        </w:rPr>
        <w:t xml:space="preserve">.byte </w:t>
      </w:r>
      <w:r w:rsidRPr="00BB469D">
        <w:rPr>
          <w:rFonts w:ascii="DejaVu Sans Mono" w:eastAsia="Times New Roman" w:hAnsi="DejaVu Sans Mono" w:cs="DejaVu Sans Mono"/>
          <w:color w:val="07E2FA"/>
          <w:kern w:val="0"/>
          <w:szCs w:val="26"/>
          <w:lang w:eastAsia="ja-JP"/>
        </w:rPr>
        <w:t>$0c</w:t>
      </w: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07E2FA"/>
          <w:kern w:val="0"/>
          <w:szCs w:val="26"/>
          <w:lang w:eastAsia="ja-JP"/>
        </w:rPr>
        <w:t>$10</w:t>
      </w:r>
    </w:p>
    <w:p w14:paraId="415C257E" w14:textId="70B39993" w:rsidR="00BB469D" w:rsidRDefault="00000000" w:rsidP="00BB469D">
      <w:r>
        <w:rPr>
          <w:rFonts w:ascii="DejaVu Sans Mono" w:eastAsia="Times New Roman" w:hAnsi="DejaVu Sans Mono" w:cs="DejaVu Sans Mono"/>
          <w:noProof/>
          <w:color w:val="10C26F"/>
          <w:kern w:val="0"/>
          <w:szCs w:val="26"/>
          <w:lang w:eastAsia="ja-JP"/>
        </w:rPr>
        <w:pict w14:anchorId="3C31427B">
          <v:rect id="_x0000_s2217" style="position:absolute;left:0;text-align:left;margin-left:-22.65pt;margin-top:76.35pt;width:24.75pt;height:276.75pt;z-index:251754496;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217" inset="0,0,0,0">
              <w:txbxContent>
                <w:p w14:paraId="56D706D3"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12</w:t>
                  </w:r>
                </w:p>
                <w:p w14:paraId="122DABBD"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13</w:t>
                  </w:r>
                </w:p>
                <w:p w14:paraId="7D223864"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14</w:t>
                  </w:r>
                </w:p>
                <w:p w14:paraId="24DA4027"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15</w:t>
                  </w:r>
                </w:p>
                <w:p w14:paraId="63DBDA54"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16</w:t>
                  </w:r>
                </w:p>
                <w:p w14:paraId="0453B145"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17</w:t>
                  </w:r>
                </w:p>
                <w:p w14:paraId="19C454FF"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18</w:t>
                  </w:r>
                </w:p>
                <w:p w14:paraId="1BFD8591"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19</w:t>
                  </w:r>
                </w:p>
                <w:p w14:paraId="67F9D7BA"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20</w:t>
                  </w:r>
                </w:p>
                <w:p w14:paraId="76D5E26B"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21</w:t>
                  </w:r>
                </w:p>
                <w:p w14:paraId="065C19A3"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22</w:t>
                  </w:r>
                </w:p>
                <w:p w14:paraId="165031F2"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23</w:t>
                  </w:r>
                </w:p>
                <w:p w14:paraId="1D98DF71"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24</w:t>
                  </w:r>
                </w:p>
                <w:p w14:paraId="0CC0B351"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25</w:t>
                  </w:r>
                </w:p>
                <w:p w14:paraId="470A27E9" w14:textId="57ABE5EB" w:rsidR="00D33A7A" w:rsidRPr="001846D8"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26</w:t>
                  </w:r>
                </w:p>
              </w:txbxContent>
            </v:textbox>
          </v:rect>
        </w:pict>
      </w:r>
      <w:r w:rsidR="00BB469D" w:rsidRPr="00BB469D">
        <w:t xml:space="preserve">For enemy behavior, I’ll keep things simple for now with a single subroutine that increments the enemy’s Y position by its Y velocity (from </w:t>
      </w:r>
      <w:r w:rsidR="00BB469D" w:rsidRPr="00BB469D">
        <w:rPr>
          <w:rStyle w:val="QuoteChar"/>
        </w:rPr>
        <w:t>enemy_y_vels</w:t>
      </w:r>
      <w:r w:rsidR="00BB469D" w:rsidRPr="00BB469D">
        <w:t xml:space="preserve">) and, if it is greater than 239 (the bottom of the screen), marks it as inactive. This subroutine is also in </w:t>
      </w:r>
      <w:r w:rsidR="00BB469D" w:rsidRPr="00BB469D">
        <w:rPr>
          <w:rStyle w:val="QuoteChar"/>
        </w:rPr>
        <w:t>enemies.asm</w:t>
      </w:r>
      <w:r w:rsidR="00BB469D" w:rsidRPr="00BB469D">
        <w:t>.</w:t>
      </w:r>
    </w:p>
    <w:p w14:paraId="152D664D"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.export update_enemy</w:t>
      </w:r>
    </w:p>
    <w:p w14:paraId="09BA6707"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.proc update_enemy</w:t>
      </w:r>
    </w:p>
    <w:p w14:paraId="4F0F1CDB"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E3371E"/>
          <w:kern w:val="0"/>
          <w:szCs w:val="26"/>
          <w:lang w:eastAsia="ja-JP"/>
        </w:rPr>
        <w:t>PHP</w:t>
      </w:r>
    </w:p>
    <w:p w14:paraId="11D2E8EF"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E3371E"/>
          <w:kern w:val="0"/>
          <w:szCs w:val="26"/>
          <w:lang w:eastAsia="ja-JP"/>
        </w:rPr>
        <w:t>PHA</w:t>
      </w:r>
    </w:p>
    <w:p w14:paraId="633ED776"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E3371E"/>
          <w:kern w:val="0"/>
          <w:szCs w:val="26"/>
          <w:lang w:eastAsia="ja-JP"/>
        </w:rPr>
        <w:t>TXA</w:t>
      </w:r>
    </w:p>
    <w:p w14:paraId="7CDCC45F"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E3371E"/>
          <w:kern w:val="0"/>
          <w:szCs w:val="26"/>
          <w:lang w:eastAsia="ja-JP"/>
        </w:rPr>
        <w:t>PHA</w:t>
      </w:r>
    </w:p>
    <w:p w14:paraId="3C66700A"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E3371E"/>
          <w:kern w:val="0"/>
          <w:szCs w:val="26"/>
          <w:lang w:eastAsia="ja-JP"/>
        </w:rPr>
        <w:t>TYA</w:t>
      </w:r>
    </w:p>
    <w:p w14:paraId="40E50F77"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E3371E"/>
          <w:kern w:val="0"/>
          <w:szCs w:val="26"/>
          <w:lang w:eastAsia="ja-JP"/>
        </w:rPr>
        <w:t>PHA</w:t>
      </w:r>
    </w:p>
    <w:p w14:paraId="2E8F2E49"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p>
    <w:p w14:paraId="45EF6921"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F2D338"/>
          <w:kern w:val="0"/>
          <w:szCs w:val="26"/>
          <w:lang w:eastAsia="ja-JP"/>
        </w:rPr>
        <w:t>; Check if this enemy is active.</w:t>
      </w:r>
    </w:p>
    <w:p w14:paraId="0CA10330"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E3371E"/>
          <w:kern w:val="0"/>
          <w:szCs w:val="26"/>
          <w:lang w:eastAsia="ja-JP"/>
        </w:rPr>
        <w:t>LDX</w:t>
      </w:r>
      <w:r w:rsidRPr="00BB469D">
        <w:rPr>
          <w:rFonts w:ascii="DejaVu Sans Mono" w:eastAsia="Times New Roman" w:hAnsi="DejaVu Sans Mono" w:cs="DejaVu Sans Mono"/>
          <w:color w:val="10C26F"/>
          <w:kern w:val="0"/>
          <w:szCs w:val="26"/>
          <w:lang w:eastAsia="ja-JP"/>
        </w:rPr>
        <w:t xml:space="preserve"> current_enemy</w:t>
      </w:r>
    </w:p>
    <w:p w14:paraId="18040701"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E3371E"/>
          <w:kern w:val="0"/>
          <w:szCs w:val="26"/>
          <w:lang w:eastAsia="ja-JP"/>
        </w:rPr>
        <w:t>LDA</w:t>
      </w:r>
      <w:r w:rsidRPr="00BB469D">
        <w:rPr>
          <w:rFonts w:ascii="DejaVu Sans Mono" w:eastAsia="Times New Roman" w:hAnsi="DejaVu Sans Mono" w:cs="DejaVu Sans Mono"/>
          <w:color w:val="10C26F"/>
          <w:kern w:val="0"/>
          <w:szCs w:val="26"/>
          <w:lang w:eastAsia="ja-JP"/>
        </w:rPr>
        <w:t xml:space="preserve"> enemy_flags, </w:t>
      </w:r>
      <w:r w:rsidRPr="00BB469D">
        <w:rPr>
          <w:rFonts w:ascii="DejaVu Sans Mono" w:eastAsia="Times New Roman" w:hAnsi="DejaVu Sans Mono" w:cs="DejaVu Sans Mono"/>
          <w:color w:val="FF7A48"/>
          <w:kern w:val="0"/>
          <w:szCs w:val="26"/>
          <w:lang w:eastAsia="ja-JP"/>
        </w:rPr>
        <w:t>X</w:t>
      </w:r>
    </w:p>
    <w:p w14:paraId="6D8D7E89"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E3371E"/>
          <w:kern w:val="0"/>
          <w:szCs w:val="26"/>
          <w:lang w:eastAsia="ja-JP"/>
        </w:rPr>
        <w:t>AND</w:t>
      </w: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FF7A48"/>
          <w:kern w:val="0"/>
          <w:szCs w:val="26"/>
          <w:lang w:eastAsia="ja-JP"/>
        </w:rPr>
        <w:t>#</w:t>
      </w:r>
      <w:r w:rsidRPr="00BB469D">
        <w:rPr>
          <w:rFonts w:ascii="DejaVu Sans Mono" w:eastAsia="Times New Roman" w:hAnsi="DejaVu Sans Mono" w:cs="DejaVu Sans Mono"/>
          <w:color w:val="06BDD1"/>
          <w:kern w:val="0"/>
          <w:szCs w:val="26"/>
          <w:lang w:eastAsia="ja-JP"/>
        </w:rPr>
        <w:t>%10000000</w:t>
      </w:r>
    </w:p>
    <w:p w14:paraId="683C516B"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E3371E"/>
          <w:kern w:val="0"/>
          <w:szCs w:val="26"/>
          <w:lang w:eastAsia="ja-JP"/>
        </w:rPr>
        <w:t>BEQ</w:t>
      </w:r>
      <w:r w:rsidRPr="00BB469D">
        <w:rPr>
          <w:rFonts w:ascii="DejaVu Sans Mono" w:eastAsia="Times New Roman" w:hAnsi="DejaVu Sans Mono" w:cs="DejaVu Sans Mono"/>
          <w:color w:val="10C26F"/>
          <w:kern w:val="0"/>
          <w:szCs w:val="26"/>
          <w:lang w:eastAsia="ja-JP"/>
        </w:rPr>
        <w:t xml:space="preserve"> done</w:t>
      </w:r>
    </w:p>
    <w:p w14:paraId="6D0C5541"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p>
    <w:p w14:paraId="0D2F8139" w14:textId="38A15C32" w:rsidR="00BB469D" w:rsidRPr="00BB469D" w:rsidRDefault="00000000"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Pr>
          <w:rFonts w:ascii="DejaVu Sans Mono" w:eastAsia="Times New Roman" w:hAnsi="DejaVu Sans Mono" w:cs="DejaVu Sans Mono"/>
          <w:noProof/>
          <w:color w:val="88030F"/>
          <w:kern w:val="0"/>
          <w:szCs w:val="26"/>
          <w:lang w:eastAsia="ja-JP"/>
        </w:rPr>
        <w:lastRenderedPageBreak/>
        <w:pict w14:anchorId="3C31427B">
          <v:rect id="_x0000_s2218" style="position:absolute;left:0;text-align:left;margin-left:-21.9pt;margin-top:-1.8pt;width:21pt;height:400.5pt;z-index:251755520;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218" inset="0,0,0,0">
              <w:txbxContent>
                <w:p w14:paraId="5F8148CA"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27</w:t>
                  </w:r>
                </w:p>
                <w:p w14:paraId="7DD2596D"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28</w:t>
                  </w:r>
                </w:p>
                <w:p w14:paraId="09BDA7F5"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29</w:t>
                  </w:r>
                </w:p>
                <w:p w14:paraId="4BE11122"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30</w:t>
                  </w:r>
                </w:p>
                <w:p w14:paraId="145B28DC"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31</w:t>
                  </w:r>
                </w:p>
                <w:p w14:paraId="083B3BCB"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32</w:t>
                  </w:r>
                </w:p>
                <w:p w14:paraId="6371933D"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33</w:t>
                  </w:r>
                </w:p>
                <w:p w14:paraId="172A89B8"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34</w:t>
                  </w:r>
                </w:p>
                <w:p w14:paraId="55F2034D"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35</w:t>
                  </w:r>
                </w:p>
                <w:p w14:paraId="4075884D"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36</w:t>
                  </w:r>
                </w:p>
                <w:p w14:paraId="77FAB7F4"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37</w:t>
                  </w:r>
                </w:p>
                <w:p w14:paraId="686FFE81"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38</w:t>
                  </w:r>
                </w:p>
                <w:p w14:paraId="2B83863D"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39</w:t>
                  </w:r>
                </w:p>
                <w:p w14:paraId="6FC190CC"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40</w:t>
                  </w:r>
                </w:p>
                <w:p w14:paraId="6FDCDC9D"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41</w:t>
                  </w:r>
                </w:p>
                <w:p w14:paraId="070872A4"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42</w:t>
                  </w:r>
                </w:p>
                <w:p w14:paraId="6A22BDF0"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43</w:t>
                  </w:r>
                </w:p>
                <w:p w14:paraId="51DDA183"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44</w:t>
                  </w:r>
                </w:p>
                <w:p w14:paraId="3E8A0C0F"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45</w:t>
                  </w:r>
                </w:p>
                <w:p w14:paraId="50FD83C0"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46</w:t>
                  </w:r>
                </w:p>
                <w:p w14:paraId="28B43099" w14:textId="77777777" w:rsidR="00D33A7A" w:rsidRPr="00D33A7A"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47</w:t>
                  </w:r>
                </w:p>
                <w:p w14:paraId="0CBEFD0E" w14:textId="23B91AE0" w:rsidR="00D33A7A" w:rsidRPr="001846D8" w:rsidRDefault="00D33A7A" w:rsidP="00D33A7A">
                  <w:pPr>
                    <w:spacing w:before="60" w:after="60" w:line="240" w:lineRule="auto"/>
                    <w:ind w:firstLine="0"/>
                    <w:jc w:val="left"/>
                    <w:rPr>
                      <w:rFonts w:ascii="DejaVu Sans Mono" w:hAnsi="DejaVu Sans Mono" w:cs="DejaVu Sans Mono"/>
                      <w:szCs w:val="26"/>
                    </w:rPr>
                  </w:pPr>
                  <w:r w:rsidRPr="00D33A7A">
                    <w:rPr>
                      <w:rFonts w:ascii="DejaVu Sans Mono" w:hAnsi="DejaVu Sans Mono" w:cs="DejaVu Sans Mono"/>
                      <w:szCs w:val="26"/>
                    </w:rPr>
                    <w:t>48</w:t>
                  </w:r>
                </w:p>
              </w:txbxContent>
            </v:textbox>
          </v:rect>
        </w:pict>
      </w:r>
      <w:r w:rsidR="00BB469D" w:rsidRPr="00BB469D">
        <w:rPr>
          <w:rFonts w:ascii="DejaVu Sans Mono" w:eastAsia="Times New Roman" w:hAnsi="DejaVu Sans Mono" w:cs="DejaVu Sans Mono"/>
          <w:color w:val="10C26F"/>
          <w:kern w:val="0"/>
          <w:szCs w:val="26"/>
          <w:lang w:eastAsia="ja-JP"/>
        </w:rPr>
        <w:t xml:space="preserve">  </w:t>
      </w:r>
      <w:r w:rsidR="00BB469D" w:rsidRPr="00BB469D">
        <w:rPr>
          <w:rFonts w:ascii="DejaVu Sans Mono" w:eastAsia="Times New Roman" w:hAnsi="DejaVu Sans Mono" w:cs="DejaVu Sans Mono"/>
          <w:color w:val="F2D338"/>
          <w:kern w:val="0"/>
          <w:szCs w:val="26"/>
          <w:lang w:eastAsia="ja-JP"/>
        </w:rPr>
        <w:t>; Update Y position.</w:t>
      </w:r>
    </w:p>
    <w:p w14:paraId="727D1CAE"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E3371E"/>
          <w:kern w:val="0"/>
          <w:szCs w:val="26"/>
          <w:lang w:eastAsia="ja-JP"/>
        </w:rPr>
        <w:t>LDA</w:t>
      </w:r>
      <w:r w:rsidRPr="00BB469D">
        <w:rPr>
          <w:rFonts w:ascii="DejaVu Sans Mono" w:eastAsia="Times New Roman" w:hAnsi="DejaVu Sans Mono" w:cs="DejaVu Sans Mono"/>
          <w:color w:val="10C26F"/>
          <w:kern w:val="0"/>
          <w:szCs w:val="26"/>
          <w:lang w:eastAsia="ja-JP"/>
        </w:rPr>
        <w:t xml:space="preserve"> enemy_y_pos, </w:t>
      </w:r>
      <w:r w:rsidRPr="00BB469D">
        <w:rPr>
          <w:rFonts w:ascii="DejaVu Sans Mono" w:eastAsia="Times New Roman" w:hAnsi="DejaVu Sans Mono" w:cs="DejaVu Sans Mono"/>
          <w:color w:val="FF7A48"/>
          <w:kern w:val="0"/>
          <w:szCs w:val="26"/>
          <w:lang w:eastAsia="ja-JP"/>
        </w:rPr>
        <w:t>X</w:t>
      </w:r>
    </w:p>
    <w:p w14:paraId="44C22929"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E3371E"/>
          <w:kern w:val="0"/>
          <w:szCs w:val="26"/>
          <w:lang w:eastAsia="ja-JP"/>
        </w:rPr>
        <w:t>CLC</w:t>
      </w:r>
    </w:p>
    <w:p w14:paraId="67B1DDBD"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E3371E"/>
          <w:kern w:val="0"/>
          <w:szCs w:val="26"/>
          <w:lang w:eastAsia="ja-JP"/>
        </w:rPr>
        <w:t>ADC</w:t>
      </w:r>
      <w:r w:rsidRPr="00BB469D">
        <w:rPr>
          <w:rFonts w:ascii="DejaVu Sans Mono" w:eastAsia="Times New Roman" w:hAnsi="DejaVu Sans Mono" w:cs="DejaVu Sans Mono"/>
          <w:color w:val="10C26F"/>
          <w:kern w:val="0"/>
          <w:szCs w:val="26"/>
          <w:lang w:eastAsia="ja-JP"/>
        </w:rPr>
        <w:t xml:space="preserve"> enemy_y_vels, </w:t>
      </w:r>
      <w:r w:rsidRPr="00BB469D">
        <w:rPr>
          <w:rFonts w:ascii="DejaVu Sans Mono" w:eastAsia="Times New Roman" w:hAnsi="DejaVu Sans Mono" w:cs="DejaVu Sans Mono"/>
          <w:color w:val="FF7A48"/>
          <w:kern w:val="0"/>
          <w:szCs w:val="26"/>
          <w:lang w:eastAsia="ja-JP"/>
        </w:rPr>
        <w:t>X</w:t>
      </w:r>
    </w:p>
    <w:p w14:paraId="2D947F51"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E3371E"/>
          <w:kern w:val="0"/>
          <w:szCs w:val="26"/>
          <w:lang w:eastAsia="ja-JP"/>
        </w:rPr>
        <w:t>STA</w:t>
      </w:r>
      <w:r w:rsidRPr="00BB469D">
        <w:rPr>
          <w:rFonts w:ascii="DejaVu Sans Mono" w:eastAsia="Times New Roman" w:hAnsi="DejaVu Sans Mono" w:cs="DejaVu Sans Mono"/>
          <w:color w:val="10C26F"/>
          <w:kern w:val="0"/>
          <w:szCs w:val="26"/>
          <w:lang w:eastAsia="ja-JP"/>
        </w:rPr>
        <w:t xml:space="preserve"> enemy_y_pos, </w:t>
      </w:r>
      <w:r w:rsidRPr="00BB469D">
        <w:rPr>
          <w:rFonts w:ascii="DejaVu Sans Mono" w:eastAsia="Times New Roman" w:hAnsi="DejaVu Sans Mono" w:cs="DejaVu Sans Mono"/>
          <w:color w:val="FF7A48"/>
          <w:kern w:val="0"/>
          <w:szCs w:val="26"/>
          <w:lang w:eastAsia="ja-JP"/>
        </w:rPr>
        <w:t>X</w:t>
      </w:r>
    </w:p>
    <w:p w14:paraId="34E5103B" w14:textId="2809ABBF"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p>
    <w:p w14:paraId="52AC7E0D"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F2D338"/>
          <w:kern w:val="0"/>
          <w:szCs w:val="26"/>
          <w:lang w:eastAsia="ja-JP"/>
        </w:rPr>
        <w:t>; Set inactive if Y &gt;= 239</w:t>
      </w:r>
    </w:p>
    <w:p w14:paraId="3E6C91AA"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E3371E"/>
          <w:kern w:val="0"/>
          <w:szCs w:val="26"/>
          <w:lang w:eastAsia="ja-JP"/>
        </w:rPr>
        <w:t>CPY</w:t>
      </w: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FF7A48"/>
          <w:kern w:val="0"/>
          <w:szCs w:val="26"/>
          <w:lang w:eastAsia="ja-JP"/>
        </w:rPr>
        <w:t>#</w:t>
      </w:r>
      <w:r w:rsidRPr="00BB469D">
        <w:rPr>
          <w:rFonts w:ascii="DejaVu Sans Mono" w:eastAsia="Times New Roman" w:hAnsi="DejaVu Sans Mono" w:cs="DejaVu Sans Mono"/>
          <w:color w:val="0593A3"/>
          <w:kern w:val="0"/>
          <w:szCs w:val="26"/>
          <w:lang w:eastAsia="ja-JP"/>
        </w:rPr>
        <w:t>239</w:t>
      </w:r>
    </w:p>
    <w:p w14:paraId="661CF189"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E3371E"/>
          <w:kern w:val="0"/>
          <w:szCs w:val="26"/>
          <w:lang w:eastAsia="ja-JP"/>
        </w:rPr>
        <w:t>BCC</w:t>
      </w:r>
      <w:r w:rsidRPr="00BB469D">
        <w:rPr>
          <w:rFonts w:ascii="DejaVu Sans Mono" w:eastAsia="Times New Roman" w:hAnsi="DejaVu Sans Mono" w:cs="DejaVu Sans Mono"/>
          <w:color w:val="10C26F"/>
          <w:kern w:val="0"/>
          <w:szCs w:val="26"/>
          <w:lang w:eastAsia="ja-JP"/>
        </w:rPr>
        <w:t xml:space="preserve"> done</w:t>
      </w:r>
    </w:p>
    <w:p w14:paraId="7F6AF93F" w14:textId="3F80509D"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E3371E"/>
          <w:kern w:val="0"/>
          <w:szCs w:val="26"/>
          <w:lang w:eastAsia="ja-JP"/>
        </w:rPr>
        <w:t>LDA</w:t>
      </w:r>
      <w:r w:rsidRPr="00BB469D">
        <w:rPr>
          <w:rFonts w:ascii="DejaVu Sans Mono" w:eastAsia="Times New Roman" w:hAnsi="DejaVu Sans Mono" w:cs="DejaVu Sans Mono"/>
          <w:color w:val="10C26F"/>
          <w:kern w:val="0"/>
          <w:szCs w:val="26"/>
          <w:lang w:eastAsia="ja-JP"/>
        </w:rPr>
        <w:t xml:space="preserve"> enemy_flags, </w:t>
      </w:r>
      <w:r w:rsidRPr="00BB469D">
        <w:rPr>
          <w:rFonts w:ascii="DejaVu Sans Mono" w:eastAsia="Times New Roman" w:hAnsi="DejaVu Sans Mono" w:cs="DejaVu Sans Mono"/>
          <w:color w:val="FF7A48"/>
          <w:kern w:val="0"/>
          <w:szCs w:val="26"/>
          <w:lang w:eastAsia="ja-JP"/>
        </w:rPr>
        <w:t>X</w:t>
      </w:r>
    </w:p>
    <w:p w14:paraId="45E8D5FB"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E3371E"/>
          <w:kern w:val="0"/>
          <w:szCs w:val="26"/>
          <w:lang w:eastAsia="ja-JP"/>
        </w:rPr>
        <w:t>EOR</w:t>
      </w: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FF7A48"/>
          <w:kern w:val="0"/>
          <w:szCs w:val="26"/>
          <w:lang w:eastAsia="ja-JP"/>
        </w:rPr>
        <w:t>#</w:t>
      </w:r>
      <w:r w:rsidRPr="00BB469D">
        <w:rPr>
          <w:rFonts w:ascii="DejaVu Sans Mono" w:eastAsia="Times New Roman" w:hAnsi="DejaVu Sans Mono" w:cs="DejaVu Sans Mono"/>
          <w:color w:val="06BDD1"/>
          <w:kern w:val="0"/>
          <w:szCs w:val="26"/>
          <w:lang w:eastAsia="ja-JP"/>
        </w:rPr>
        <w:t>%10000000</w:t>
      </w:r>
    </w:p>
    <w:p w14:paraId="1065CDD6"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E3371E"/>
          <w:kern w:val="0"/>
          <w:szCs w:val="26"/>
          <w:lang w:eastAsia="ja-JP"/>
        </w:rPr>
        <w:t>STA</w:t>
      </w:r>
      <w:r w:rsidRPr="00BB469D">
        <w:rPr>
          <w:rFonts w:ascii="DejaVu Sans Mono" w:eastAsia="Times New Roman" w:hAnsi="DejaVu Sans Mono" w:cs="DejaVu Sans Mono"/>
          <w:color w:val="10C26F"/>
          <w:kern w:val="0"/>
          <w:szCs w:val="26"/>
          <w:lang w:eastAsia="ja-JP"/>
        </w:rPr>
        <w:t xml:space="preserve"> enemy_flags, </w:t>
      </w:r>
      <w:r w:rsidRPr="00BB469D">
        <w:rPr>
          <w:rFonts w:ascii="DejaVu Sans Mono" w:eastAsia="Times New Roman" w:hAnsi="DejaVu Sans Mono" w:cs="DejaVu Sans Mono"/>
          <w:color w:val="FF7A48"/>
          <w:kern w:val="0"/>
          <w:szCs w:val="26"/>
          <w:lang w:eastAsia="ja-JP"/>
        </w:rPr>
        <w:t>X</w:t>
      </w:r>
    </w:p>
    <w:p w14:paraId="2C964171"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p>
    <w:p w14:paraId="1B595675"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done:</w:t>
      </w:r>
    </w:p>
    <w:p w14:paraId="4D568824"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E3371E"/>
          <w:kern w:val="0"/>
          <w:szCs w:val="26"/>
          <w:lang w:eastAsia="ja-JP"/>
        </w:rPr>
        <w:t>PLA</w:t>
      </w:r>
    </w:p>
    <w:p w14:paraId="0BB1AB6B"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E3371E"/>
          <w:kern w:val="0"/>
          <w:szCs w:val="26"/>
          <w:lang w:eastAsia="ja-JP"/>
        </w:rPr>
        <w:t>TAY</w:t>
      </w:r>
    </w:p>
    <w:p w14:paraId="3A09CF49"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E3371E"/>
          <w:kern w:val="0"/>
          <w:szCs w:val="26"/>
          <w:lang w:eastAsia="ja-JP"/>
        </w:rPr>
        <w:t>PLA</w:t>
      </w:r>
    </w:p>
    <w:p w14:paraId="2561EBD4"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E3371E"/>
          <w:kern w:val="0"/>
          <w:szCs w:val="26"/>
          <w:lang w:eastAsia="ja-JP"/>
        </w:rPr>
        <w:t>TAX</w:t>
      </w:r>
    </w:p>
    <w:p w14:paraId="38A0E25B"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E3371E"/>
          <w:kern w:val="0"/>
          <w:szCs w:val="26"/>
          <w:lang w:eastAsia="ja-JP"/>
        </w:rPr>
        <w:t>PLA</w:t>
      </w:r>
    </w:p>
    <w:p w14:paraId="0F189BB2"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E3371E"/>
          <w:kern w:val="0"/>
          <w:szCs w:val="26"/>
          <w:lang w:eastAsia="ja-JP"/>
        </w:rPr>
        <w:t>PLP</w:t>
      </w:r>
    </w:p>
    <w:p w14:paraId="3E19BEF3" w14:textId="77777777" w:rsidR="00BB469D" w:rsidRPr="00BB469D" w:rsidRDefault="00BB469D" w:rsidP="00BB469D">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BB469D">
        <w:rPr>
          <w:rFonts w:ascii="DejaVu Sans Mono" w:eastAsia="Times New Roman" w:hAnsi="DejaVu Sans Mono" w:cs="DejaVu Sans Mono"/>
          <w:color w:val="10C26F"/>
          <w:kern w:val="0"/>
          <w:szCs w:val="26"/>
          <w:lang w:eastAsia="ja-JP"/>
        </w:rPr>
        <w:t xml:space="preserve">  </w:t>
      </w:r>
      <w:r w:rsidRPr="00BB469D">
        <w:rPr>
          <w:rFonts w:ascii="DejaVu Sans Mono" w:eastAsia="Times New Roman" w:hAnsi="DejaVu Sans Mono" w:cs="DejaVu Sans Mono"/>
          <w:color w:val="E3371E"/>
          <w:kern w:val="0"/>
          <w:szCs w:val="26"/>
          <w:lang w:eastAsia="ja-JP"/>
        </w:rPr>
        <w:t>RTS</w:t>
      </w:r>
    </w:p>
    <w:p w14:paraId="784A8E10" w14:textId="7CBF4E75" w:rsidR="00BB469D" w:rsidRPr="00BB469D" w:rsidRDefault="00BB469D" w:rsidP="00BB469D">
      <w:pPr>
        <w:shd w:val="clear" w:color="auto" w:fill="292D3E"/>
        <w:spacing w:before="60" w:after="60" w:line="240" w:lineRule="auto"/>
        <w:ind w:firstLine="360"/>
        <w:rPr>
          <w:szCs w:val="26"/>
        </w:rPr>
      </w:pPr>
      <w:r w:rsidRPr="00BB469D">
        <w:rPr>
          <w:rFonts w:ascii="DejaVu Sans Mono" w:eastAsia="Times New Roman" w:hAnsi="DejaVu Sans Mono" w:cs="DejaVu Sans Mono"/>
          <w:color w:val="10C26F"/>
          <w:kern w:val="0"/>
          <w:szCs w:val="26"/>
          <w:lang w:eastAsia="ja-JP"/>
        </w:rPr>
        <w:t>.endproc</w:t>
      </w:r>
    </w:p>
    <w:p w14:paraId="294B4A11" w14:textId="727DFA42" w:rsidR="00BB469D" w:rsidRDefault="00BB469D" w:rsidP="00BB469D">
      <w:r w:rsidRPr="00BB469D">
        <w:t>With these subroutines written, we are ready (finally?) to begin spawning enemies.</w:t>
      </w:r>
    </w:p>
    <w:p w14:paraId="3C5059BA" w14:textId="2D1608CB" w:rsidR="00EA55C0" w:rsidRDefault="00EA55C0" w:rsidP="00EA55C0">
      <w:pPr>
        <w:pStyle w:val="Heading3"/>
      </w:pPr>
      <w:bookmarkStart w:id="206" w:name="_Toc168779411"/>
      <w:r>
        <w:t>Spawning enemies via object pool</w:t>
      </w:r>
      <w:bookmarkEnd w:id="206"/>
    </w:p>
    <w:p w14:paraId="0D362982" w14:textId="02B4AC12" w:rsidR="00BB469D" w:rsidRDefault="00BB469D" w:rsidP="00BB469D">
      <w:r>
        <w:t xml:space="preserve">There are many approaches to spawning enemies, but let’s keep it simple for now. Each frame, we will use CPU time (outside of NMI) to loop through the enemies list. If an enemy slot is active, we will call </w:t>
      </w:r>
      <w:r w:rsidRPr="0040727C">
        <w:rPr>
          <w:rStyle w:val="QuoteChar"/>
        </w:rPr>
        <w:t>update_enemy</w:t>
      </w:r>
      <w:r>
        <w:t xml:space="preserve">. If a slot is inactive, we will start a timer that counts down from 20 to zero, at which point we will spawn an enemy in the first inactive slot our loop finds. This gives us a new enemy 1/3 of a second (20 frames) after an enemy goes off screen. When not in use, the timer will store </w:t>
      </w:r>
      <w:r w:rsidRPr="0040727C">
        <w:rPr>
          <w:rStyle w:val="QuoteChar"/>
        </w:rPr>
        <w:t>$ff</w:t>
      </w:r>
      <w:r>
        <w:t>, to give a clear difference between “counting down to zero” and “waiting to start counting down”.</w:t>
      </w:r>
    </w:p>
    <w:p w14:paraId="6EF879EE" w14:textId="77777777" w:rsidR="00BB469D" w:rsidRDefault="00BB469D">
      <w:pPr>
        <w:widowControl/>
        <w:kinsoku/>
        <w:overflowPunct/>
        <w:autoSpaceDE/>
        <w:autoSpaceDN/>
        <w:spacing w:before="0" w:after="160" w:line="259" w:lineRule="auto"/>
        <w:ind w:firstLine="0"/>
        <w:jc w:val="left"/>
      </w:pPr>
      <w:r>
        <w:br w:type="page"/>
      </w:r>
    </w:p>
    <w:p w14:paraId="41289D87" w14:textId="20621CD2" w:rsidR="00BB469D" w:rsidRDefault="00BB469D" w:rsidP="00BB469D">
      <w:r>
        <w:lastRenderedPageBreak/>
        <w:t xml:space="preserve">First, the code to loop through enemies and update them. Here is our new subroutine, </w:t>
      </w:r>
      <w:r w:rsidRPr="0040727C">
        <w:rPr>
          <w:rStyle w:val="QuoteChar"/>
        </w:rPr>
        <w:t>process_enemies</w:t>
      </w:r>
      <w:r>
        <w:t xml:space="preserve">, in </w:t>
      </w:r>
      <w:r w:rsidRPr="0040727C">
        <w:rPr>
          <w:rStyle w:val="QuoteChar"/>
        </w:rPr>
        <w:t>enemies.asm</w:t>
      </w:r>
      <w:r>
        <w:t>:</w:t>
      </w:r>
    </w:p>
    <w:p w14:paraId="29556AEB"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.export process_enemies</w:t>
      </w:r>
    </w:p>
    <w:p w14:paraId="4CF37FBA"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.proc process_enemies</w:t>
      </w:r>
    </w:p>
    <w:p w14:paraId="3477F1EA"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F2D338"/>
          <w:kern w:val="0"/>
          <w:sz w:val="24"/>
          <w:szCs w:val="24"/>
          <w:lang w:eastAsia="ja-JP"/>
        </w:rPr>
        <w:t>; Push registers onto the stack</w:t>
      </w:r>
    </w:p>
    <w:p w14:paraId="788874B2"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PHP</w:t>
      </w:r>
    </w:p>
    <w:p w14:paraId="25F1D6F0"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PHA</w:t>
      </w:r>
    </w:p>
    <w:p w14:paraId="49CF7BD8"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TXA</w:t>
      </w:r>
    </w:p>
    <w:p w14:paraId="37CEF253"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PHA</w:t>
      </w:r>
    </w:p>
    <w:p w14:paraId="1933205D"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TYA</w:t>
      </w:r>
    </w:p>
    <w:p w14:paraId="596D4AD4"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PHA</w:t>
      </w:r>
    </w:p>
    <w:p w14:paraId="50DC85F3"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p>
    <w:p w14:paraId="370B9A70"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F2D338"/>
          <w:kern w:val="0"/>
          <w:sz w:val="24"/>
          <w:szCs w:val="24"/>
          <w:lang w:eastAsia="ja-JP"/>
        </w:rPr>
        <w:t>; Start with enemy zero.</w:t>
      </w:r>
    </w:p>
    <w:p w14:paraId="53308863"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LDX</w:t>
      </w: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FF7A48"/>
          <w:kern w:val="0"/>
          <w:sz w:val="24"/>
          <w:szCs w:val="24"/>
          <w:lang w:eastAsia="ja-JP"/>
        </w:rPr>
        <w:t>#</w:t>
      </w:r>
      <w:r w:rsidRPr="00BB469D">
        <w:rPr>
          <w:rFonts w:ascii="DejaVu Sans Mono" w:eastAsia="Times New Roman" w:hAnsi="DejaVu Sans Mono" w:cs="DejaVu Sans Mono"/>
          <w:color w:val="07E2FA"/>
          <w:kern w:val="0"/>
          <w:sz w:val="24"/>
          <w:szCs w:val="24"/>
          <w:lang w:eastAsia="ja-JP"/>
        </w:rPr>
        <w:t>$00</w:t>
      </w:r>
    </w:p>
    <w:p w14:paraId="07ED25AB"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p>
    <w:p w14:paraId="2FCAD395"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enemy:</w:t>
      </w:r>
    </w:p>
    <w:p w14:paraId="1323D964"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STX</w:t>
      </w:r>
      <w:r w:rsidRPr="00BB469D">
        <w:rPr>
          <w:rFonts w:ascii="DejaVu Sans Mono" w:eastAsia="Times New Roman" w:hAnsi="DejaVu Sans Mono" w:cs="DejaVu Sans Mono"/>
          <w:color w:val="10C26F"/>
          <w:kern w:val="0"/>
          <w:sz w:val="24"/>
          <w:szCs w:val="24"/>
          <w:lang w:eastAsia="ja-JP"/>
        </w:rPr>
        <w:t xml:space="preserve"> current_enemy</w:t>
      </w:r>
    </w:p>
    <w:p w14:paraId="61579822"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LDA</w:t>
      </w:r>
      <w:r w:rsidRPr="00BB469D">
        <w:rPr>
          <w:rFonts w:ascii="DejaVu Sans Mono" w:eastAsia="Times New Roman" w:hAnsi="DejaVu Sans Mono" w:cs="DejaVu Sans Mono"/>
          <w:color w:val="10C26F"/>
          <w:kern w:val="0"/>
          <w:sz w:val="24"/>
          <w:szCs w:val="24"/>
          <w:lang w:eastAsia="ja-JP"/>
        </w:rPr>
        <w:t xml:space="preserve"> enemy_flags, </w:t>
      </w:r>
      <w:r w:rsidRPr="00BB469D">
        <w:rPr>
          <w:rFonts w:ascii="DejaVu Sans Mono" w:eastAsia="Times New Roman" w:hAnsi="DejaVu Sans Mono" w:cs="DejaVu Sans Mono"/>
          <w:color w:val="FF7A48"/>
          <w:kern w:val="0"/>
          <w:sz w:val="24"/>
          <w:szCs w:val="24"/>
          <w:lang w:eastAsia="ja-JP"/>
        </w:rPr>
        <w:t>X</w:t>
      </w:r>
    </w:p>
    <w:p w14:paraId="78744323"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F2D338"/>
          <w:kern w:val="0"/>
          <w:sz w:val="24"/>
          <w:szCs w:val="24"/>
          <w:lang w:eastAsia="ja-JP"/>
        </w:rPr>
        <w:t>; Check if active (bit 7 set)</w:t>
      </w:r>
    </w:p>
    <w:p w14:paraId="1F40A069"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AND</w:t>
      </w: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FF7A48"/>
          <w:kern w:val="0"/>
          <w:sz w:val="24"/>
          <w:szCs w:val="24"/>
          <w:lang w:eastAsia="ja-JP"/>
        </w:rPr>
        <w:t>#</w:t>
      </w:r>
      <w:r w:rsidRPr="00BB469D">
        <w:rPr>
          <w:rFonts w:ascii="DejaVu Sans Mono" w:eastAsia="Times New Roman" w:hAnsi="DejaVu Sans Mono" w:cs="DejaVu Sans Mono"/>
          <w:color w:val="06BDD1"/>
          <w:kern w:val="0"/>
          <w:sz w:val="24"/>
          <w:szCs w:val="24"/>
          <w:lang w:eastAsia="ja-JP"/>
        </w:rPr>
        <w:t>%10000000</w:t>
      </w:r>
    </w:p>
    <w:p w14:paraId="0D569804"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BEQ</w:t>
      </w:r>
      <w:r w:rsidRPr="00BB469D">
        <w:rPr>
          <w:rFonts w:ascii="DejaVu Sans Mono" w:eastAsia="Times New Roman" w:hAnsi="DejaVu Sans Mono" w:cs="DejaVu Sans Mono"/>
          <w:color w:val="10C26F"/>
          <w:kern w:val="0"/>
          <w:sz w:val="24"/>
          <w:szCs w:val="24"/>
          <w:lang w:eastAsia="ja-JP"/>
        </w:rPr>
        <w:t xml:space="preserve"> spawn_or_timer</w:t>
      </w:r>
    </w:p>
    <w:p w14:paraId="4E1289F3"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F2D338"/>
          <w:kern w:val="0"/>
          <w:sz w:val="24"/>
          <w:szCs w:val="24"/>
          <w:lang w:eastAsia="ja-JP"/>
        </w:rPr>
        <w:t>; If we get here, the enemy is active,</w:t>
      </w:r>
    </w:p>
    <w:p w14:paraId="38430778"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F2D338"/>
          <w:kern w:val="0"/>
          <w:sz w:val="24"/>
          <w:szCs w:val="24"/>
          <w:lang w:eastAsia="ja-JP"/>
        </w:rPr>
        <w:t>; so call update_enemy</w:t>
      </w:r>
    </w:p>
    <w:p w14:paraId="7E825869"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JSR</w:t>
      </w:r>
      <w:r w:rsidRPr="00BB469D">
        <w:rPr>
          <w:rFonts w:ascii="DejaVu Sans Mono" w:eastAsia="Times New Roman" w:hAnsi="DejaVu Sans Mono" w:cs="DejaVu Sans Mono"/>
          <w:color w:val="10C26F"/>
          <w:kern w:val="0"/>
          <w:sz w:val="24"/>
          <w:szCs w:val="24"/>
          <w:lang w:eastAsia="ja-JP"/>
        </w:rPr>
        <w:t xml:space="preserve"> update_enemy</w:t>
      </w:r>
    </w:p>
    <w:p w14:paraId="6986C1D5"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F2D338"/>
          <w:kern w:val="0"/>
          <w:sz w:val="24"/>
          <w:szCs w:val="24"/>
          <w:lang w:eastAsia="ja-JP"/>
        </w:rPr>
        <w:t>; Then, get ready for the next loop.</w:t>
      </w:r>
    </w:p>
    <w:p w14:paraId="71C6F4CC"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JMP</w:t>
      </w:r>
      <w:r w:rsidRPr="00BB469D">
        <w:rPr>
          <w:rFonts w:ascii="DejaVu Sans Mono" w:eastAsia="Times New Roman" w:hAnsi="DejaVu Sans Mono" w:cs="DejaVu Sans Mono"/>
          <w:color w:val="10C26F"/>
          <w:kern w:val="0"/>
          <w:sz w:val="24"/>
          <w:szCs w:val="24"/>
          <w:lang w:eastAsia="ja-JP"/>
        </w:rPr>
        <w:t xml:space="preserve"> prep_next_loop</w:t>
      </w:r>
    </w:p>
    <w:p w14:paraId="78AA2FF1"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spawn_or_timer:</w:t>
      </w:r>
    </w:p>
    <w:p w14:paraId="33FE17E1"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F2D338"/>
          <w:kern w:val="0"/>
          <w:sz w:val="24"/>
          <w:szCs w:val="24"/>
          <w:lang w:eastAsia="ja-JP"/>
        </w:rPr>
        <w:t>; Start a timer if it is not already running.</w:t>
      </w:r>
    </w:p>
    <w:p w14:paraId="35E6D8CC"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LDA</w:t>
      </w:r>
      <w:r w:rsidRPr="00BB469D">
        <w:rPr>
          <w:rFonts w:ascii="DejaVu Sans Mono" w:eastAsia="Times New Roman" w:hAnsi="DejaVu Sans Mono" w:cs="DejaVu Sans Mono"/>
          <w:color w:val="10C26F"/>
          <w:kern w:val="0"/>
          <w:sz w:val="24"/>
          <w:szCs w:val="24"/>
          <w:lang w:eastAsia="ja-JP"/>
        </w:rPr>
        <w:t xml:space="preserve"> enemy_timer</w:t>
      </w:r>
    </w:p>
    <w:p w14:paraId="7417DD94"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BEQ</w:t>
      </w:r>
      <w:r w:rsidRPr="00BB469D">
        <w:rPr>
          <w:rFonts w:ascii="DejaVu Sans Mono" w:eastAsia="Times New Roman" w:hAnsi="DejaVu Sans Mono" w:cs="DejaVu Sans Mono"/>
          <w:color w:val="10C26F"/>
          <w:kern w:val="0"/>
          <w:sz w:val="24"/>
          <w:szCs w:val="24"/>
          <w:lang w:eastAsia="ja-JP"/>
        </w:rPr>
        <w:t xml:space="preserve"> spawn_enemy </w:t>
      </w:r>
      <w:r w:rsidRPr="00BB469D">
        <w:rPr>
          <w:rFonts w:ascii="DejaVu Sans Mono" w:eastAsia="Times New Roman" w:hAnsi="DejaVu Sans Mono" w:cs="DejaVu Sans Mono"/>
          <w:color w:val="F2D338"/>
          <w:kern w:val="0"/>
          <w:sz w:val="24"/>
          <w:szCs w:val="24"/>
          <w:lang w:eastAsia="ja-JP"/>
        </w:rPr>
        <w:t>; If zero, time to spawn</w:t>
      </w:r>
    </w:p>
    <w:p w14:paraId="529C5DF1"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CMP</w:t>
      </w: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FF7A48"/>
          <w:kern w:val="0"/>
          <w:sz w:val="24"/>
          <w:szCs w:val="24"/>
          <w:lang w:eastAsia="ja-JP"/>
        </w:rPr>
        <w:t>#</w:t>
      </w:r>
      <w:r w:rsidRPr="00BB469D">
        <w:rPr>
          <w:rFonts w:ascii="DejaVu Sans Mono" w:eastAsia="Times New Roman" w:hAnsi="DejaVu Sans Mono" w:cs="DejaVu Sans Mono"/>
          <w:color w:val="0593A3"/>
          <w:kern w:val="0"/>
          <w:sz w:val="24"/>
          <w:szCs w:val="24"/>
          <w:lang w:eastAsia="ja-JP"/>
        </w:rPr>
        <w:t>20</w:t>
      </w: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F2D338"/>
          <w:kern w:val="0"/>
          <w:sz w:val="24"/>
          <w:szCs w:val="24"/>
          <w:lang w:eastAsia="ja-JP"/>
        </w:rPr>
        <w:t>; Otherwise, see if it's running</w:t>
      </w:r>
    </w:p>
    <w:p w14:paraId="53CCC509"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F2D338"/>
          <w:kern w:val="0"/>
          <w:sz w:val="24"/>
          <w:szCs w:val="24"/>
          <w:lang w:eastAsia="ja-JP"/>
        </w:rPr>
        <w:t>; If carry is set, enemy_timer &gt; 20</w:t>
      </w:r>
    </w:p>
    <w:p w14:paraId="71AFC5FB"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BCC</w:t>
      </w:r>
      <w:r w:rsidRPr="00BB469D">
        <w:rPr>
          <w:rFonts w:ascii="DejaVu Sans Mono" w:eastAsia="Times New Roman" w:hAnsi="DejaVu Sans Mono" w:cs="DejaVu Sans Mono"/>
          <w:color w:val="10C26F"/>
          <w:kern w:val="0"/>
          <w:sz w:val="24"/>
          <w:szCs w:val="24"/>
          <w:lang w:eastAsia="ja-JP"/>
        </w:rPr>
        <w:t xml:space="preserve"> prep_next_loop</w:t>
      </w:r>
    </w:p>
    <w:p w14:paraId="7F4B149B"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p>
    <w:p w14:paraId="7E628A32"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LDA</w:t>
      </w: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FF7A48"/>
          <w:kern w:val="0"/>
          <w:sz w:val="24"/>
          <w:szCs w:val="24"/>
          <w:lang w:eastAsia="ja-JP"/>
        </w:rPr>
        <w:t>#</w:t>
      </w:r>
      <w:r w:rsidRPr="00BB469D">
        <w:rPr>
          <w:rFonts w:ascii="DejaVu Sans Mono" w:eastAsia="Times New Roman" w:hAnsi="DejaVu Sans Mono" w:cs="DejaVu Sans Mono"/>
          <w:color w:val="0593A3"/>
          <w:kern w:val="0"/>
          <w:sz w:val="24"/>
          <w:szCs w:val="24"/>
          <w:lang w:eastAsia="ja-JP"/>
        </w:rPr>
        <w:t>20</w:t>
      </w:r>
    </w:p>
    <w:p w14:paraId="255CA52A"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STA</w:t>
      </w:r>
      <w:r w:rsidRPr="00BB469D">
        <w:rPr>
          <w:rFonts w:ascii="DejaVu Sans Mono" w:eastAsia="Times New Roman" w:hAnsi="DejaVu Sans Mono" w:cs="DejaVu Sans Mono"/>
          <w:color w:val="10C26F"/>
          <w:kern w:val="0"/>
          <w:sz w:val="24"/>
          <w:szCs w:val="24"/>
          <w:lang w:eastAsia="ja-JP"/>
        </w:rPr>
        <w:t xml:space="preserve"> enemy_timer</w:t>
      </w:r>
    </w:p>
    <w:p w14:paraId="6E38FF9E"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JMP</w:t>
      </w:r>
      <w:r w:rsidRPr="00BB469D">
        <w:rPr>
          <w:rFonts w:ascii="DejaVu Sans Mono" w:eastAsia="Times New Roman" w:hAnsi="DejaVu Sans Mono" w:cs="DejaVu Sans Mono"/>
          <w:color w:val="10C26F"/>
          <w:kern w:val="0"/>
          <w:sz w:val="24"/>
          <w:szCs w:val="24"/>
          <w:lang w:eastAsia="ja-JP"/>
        </w:rPr>
        <w:t xml:space="preserve"> prep_next_loop</w:t>
      </w:r>
    </w:p>
    <w:p w14:paraId="1BB3358E"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spawn_enemy:</w:t>
      </w:r>
    </w:p>
    <w:p w14:paraId="451A4474"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ab/>
      </w:r>
      <w:r w:rsidRPr="00BB469D">
        <w:rPr>
          <w:rFonts w:ascii="DejaVu Sans Mono" w:eastAsia="Times New Roman" w:hAnsi="DejaVu Sans Mono" w:cs="DejaVu Sans Mono"/>
          <w:color w:val="F2D338"/>
          <w:kern w:val="0"/>
          <w:sz w:val="24"/>
          <w:szCs w:val="24"/>
          <w:lang w:eastAsia="ja-JP"/>
        </w:rPr>
        <w:t>; TODO!</w:t>
      </w:r>
    </w:p>
    <w:p w14:paraId="1BC0F501"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p>
    <w:p w14:paraId="5483D931"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prep_next_loop:</w:t>
      </w:r>
    </w:p>
    <w:p w14:paraId="612FFE9F"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INX</w:t>
      </w:r>
    </w:p>
    <w:p w14:paraId="09480117"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CPX</w:t>
      </w: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FF7A48"/>
          <w:kern w:val="0"/>
          <w:sz w:val="24"/>
          <w:szCs w:val="24"/>
          <w:lang w:eastAsia="ja-JP"/>
        </w:rPr>
        <w:t>#</w:t>
      </w:r>
      <w:r w:rsidRPr="00BB469D">
        <w:rPr>
          <w:rFonts w:ascii="DejaVu Sans Mono" w:eastAsia="Times New Roman" w:hAnsi="DejaVu Sans Mono" w:cs="DejaVu Sans Mono"/>
          <w:color w:val="10C26F"/>
          <w:kern w:val="0"/>
          <w:sz w:val="24"/>
          <w:szCs w:val="24"/>
          <w:lang w:eastAsia="ja-JP"/>
        </w:rPr>
        <w:t>NUM_ENEMIES</w:t>
      </w:r>
    </w:p>
    <w:p w14:paraId="2A5E9557"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BNE</w:t>
      </w:r>
      <w:r w:rsidRPr="00BB469D">
        <w:rPr>
          <w:rFonts w:ascii="DejaVu Sans Mono" w:eastAsia="Times New Roman" w:hAnsi="DejaVu Sans Mono" w:cs="DejaVu Sans Mono"/>
          <w:color w:val="10C26F"/>
          <w:kern w:val="0"/>
          <w:sz w:val="24"/>
          <w:szCs w:val="24"/>
          <w:lang w:eastAsia="ja-JP"/>
        </w:rPr>
        <w:t xml:space="preserve"> enemy</w:t>
      </w:r>
    </w:p>
    <w:p w14:paraId="0993F71C"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p>
    <w:p w14:paraId="0C7BB21C"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lastRenderedPageBreak/>
        <w:t xml:space="preserve">  </w:t>
      </w:r>
      <w:r w:rsidRPr="00BB469D">
        <w:rPr>
          <w:rFonts w:ascii="DejaVu Sans Mono" w:eastAsia="Times New Roman" w:hAnsi="DejaVu Sans Mono" w:cs="DejaVu Sans Mono"/>
          <w:color w:val="F2D338"/>
          <w:kern w:val="0"/>
          <w:sz w:val="24"/>
          <w:szCs w:val="24"/>
          <w:lang w:eastAsia="ja-JP"/>
        </w:rPr>
        <w:t>; Done with all enemies. Decrement</w:t>
      </w:r>
    </w:p>
    <w:p w14:paraId="006C93D9"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F2D338"/>
          <w:kern w:val="0"/>
          <w:sz w:val="24"/>
          <w:szCs w:val="24"/>
          <w:lang w:eastAsia="ja-JP"/>
        </w:rPr>
        <w:t>; enemy spawn timer if 20 or less</w:t>
      </w:r>
    </w:p>
    <w:p w14:paraId="60709DBC"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F2D338"/>
          <w:kern w:val="0"/>
          <w:sz w:val="24"/>
          <w:szCs w:val="24"/>
          <w:lang w:eastAsia="ja-JP"/>
        </w:rPr>
        <w:t>; (and not zero)</w:t>
      </w:r>
    </w:p>
    <w:p w14:paraId="5B600E16"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LDA</w:t>
      </w:r>
      <w:r w:rsidRPr="00BB469D">
        <w:rPr>
          <w:rFonts w:ascii="DejaVu Sans Mono" w:eastAsia="Times New Roman" w:hAnsi="DejaVu Sans Mono" w:cs="DejaVu Sans Mono"/>
          <w:color w:val="10C26F"/>
          <w:kern w:val="0"/>
          <w:sz w:val="24"/>
          <w:szCs w:val="24"/>
          <w:lang w:eastAsia="ja-JP"/>
        </w:rPr>
        <w:t xml:space="preserve"> enemy_timer</w:t>
      </w:r>
    </w:p>
    <w:p w14:paraId="0F0950AA"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BEQ</w:t>
      </w:r>
      <w:r w:rsidRPr="00BB469D">
        <w:rPr>
          <w:rFonts w:ascii="DejaVu Sans Mono" w:eastAsia="Times New Roman" w:hAnsi="DejaVu Sans Mono" w:cs="DejaVu Sans Mono"/>
          <w:color w:val="10C26F"/>
          <w:kern w:val="0"/>
          <w:sz w:val="24"/>
          <w:szCs w:val="24"/>
          <w:lang w:eastAsia="ja-JP"/>
        </w:rPr>
        <w:t xml:space="preserve"> done</w:t>
      </w:r>
    </w:p>
    <w:p w14:paraId="73684818"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CMP</w:t>
      </w: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FF7A48"/>
          <w:kern w:val="0"/>
          <w:sz w:val="24"/>
          <w:szCs w:val="24"/>
          <w:lang w:eastAsia="ja-JP"/>
        </w:rPr>
        <w:t>#</w:t>
      </w:r>
      <w:r w:rsidRPr="00BB469D">
        <w:rPr>
          <w:rFonts w:ascii="DejaVu Sans Mono" w:eastAsia="Times New Roman" w:hAnsi="DejaVu Sans Mono" w:cs="DejaVu Sans Mono"/>
          <w:color w:val="0593A3"/>
          <w:kern w:val="0"/>
          <w:sz w:val="24"/>
          <w:szCs w:val="24"/>
          <w:lang w:eastAsia="ja-JP"/>
        </w:rPr>
        <w:t>20</w:t>
      </w:r>
    </w:p>
    <w:p w14:paraId="02A2C5B8"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BEQ</w:t>
      </w:r>
      <w:r w:rsidRPr="00BB469D">
        <w:rPr>
          <w:rFonts w:ascii="DejaVu Sans Mono" w:eastAsia="Times New Roman" w:hAnsi="DejaVu Sans Mono" w:cs="DejaVu Sans Mono"/>
          <w:color w:val="10C26F"/>
          <w:kern w:val="0"/>
          <w:sz w:val="24"/>
          <w:szCs w:val="24"/>
          <w:lang w:eastAsia="ja-JP"/>
        </w:rPr>
        <w:t xml:space="preserve"> decrement</w:t>
      </w:r>
    </w:p>
    <w:p w14:paraId="3987E734"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BCS</w:t>
      </w:r>
      <w:r w:rsidRPr="00BB469D">
        <w:rPr>
          <w:rFonts w:ascii="DejaVu Sans Mono" w:eastAsia="Times New Roman" w:hAnsi="DejaVu Sans Mono" w:cs="DejaVu Sans Mono"/>
          <w:color w:val="10C26F"/>
          <w:kern w:val="0"/>
          <w:sz w:val="24"/>
          <w:szCs w:val="24"/>
          <w:lang w:eastAsia="ja-JP"/>
        </w:rPr>
        <w:t xml:space="preserve"> done</w:t>
      </w:r>
    </w:p>
    <w:p w14:paraId="2DBD9B0C"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decrement:</w:t>
      </w:r>
    </w:p>
    <w:p w14:paraId="5DF1EE14"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DEC</w:t>
      </w:r>
      <w:r w:rsidRPr="00BB469D">
        <w:rPr>
          <w:rFonts w:ascii="DejaVu Sans Mono" w:eastAsia="Times New Roman" w:hAnsi="DejaVu Sans Mono" w:cs="DejaVu Sans Mono"/>
          <w:color w:val="10C26F"/>
          <w:kern w:val="0"/>
          <w:sz w:val="24"/>
          <w:szCs w:val="24"/>
          <w:lang w:eastAsia="ja-JP"/>
        </w:rPr>
        <w:t xml:space="preserve"> enemy_timer</w:t>
      </w:r>
    </w:p>
    <w:p w14:paraId="2547637D"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p>
    <w:p w14:paraId="3EC06D4E"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done:</w:t>
      </w:r>
    </w:p>
    <w:p w14:paraId="772E1A55"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F2D338"/>
          <w:kern w:val="0"/>
          <w:sz w:val="24"/>
          <w:szCs w:val="24"/>
          <w:lang w:eastAsia="ja-JP"/>
        </w:rPr>
        <w:t>; Restore registers, then return</w:t>
      </w:r>
    </w:p>
    <w:p w14:paraId="3EB51648"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PLA</w:t>
      </w:r>
    </w:p>
    <w:p w14:paraId="4424951C"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TAY</w:t>
      </w:r>
    </w:p>
    <w:p w14:paraId="4A791B8D"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PLA</w:t>
      </w:r>
    </w:p>
    <w:p w14:paraId="2322DBE6"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TAX</w:t>
      </w:r>
    </w:p>
    <w:p w14:paraId="0B5ABAB5"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PLA</w:t>
      </w:r>
    </w:p>
    <w:p w14:paraId="32B9756A"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PLP</w:t>
      </w:r>
    </w:p>
    <w:p w14:paraId="0FDA3E2D"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p>
    <w:p w14:paraId="428FEF95" w14:textId="77777777" w:rsidR="00BB469D" w:rsidRPr="00BB469D" w:rsidRDefault="00BB469D" w:rsidP="00473B71">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 w:val="24"/>
          <w:szCs w:val="24"/>
          <w:shd w:val="clear" w:color="auto" w:fill="292D3E"/>
          <w:lang w:eastAsia="ja-JP"/>
        </w:rPr>
      </w:pPr>
      <w:r w:rsidRPr="00BB469D">
        <w:rPr>
          <w:rFonts w:ascii="DejaVu Sans Mono" w:eastAsia="Times New Roman" w:hAnsi="DejaVu Sans Mono" w:cs="DejaVu Sans Mono"/>
          <w:color w:val="10C26F"/>
          <w:kern w:val="0"/>
          <w:sz w:val="24"/>
          <w:szCs w:val="24"/>
          <w:lang w:eastAsia="ja-JP"/>
        </w:rPr>
        <w:t xml:space="preserve">  </w:t>
      </w:r>
      <w:r w:rsidRPr="00BB469D">
        <w:rPr>
          <w:rFonts w:ascii="DejaVu Sans Mono" w:eastAsia="Times New Roman" w:hAnsi="DejaVu Sans Mono" w:cs="DejaVu Sans Mono"/>
          <w:color w:val="E3371E"/>
          <w:kern w:val="0"/>
          <w:sz w:val="24"/>
          <w:szCs w:val="24"/>
          <w:lang w:eastAsia="ja-JP"/>
        </w:rPr>
        <w:t>RTS</w:t>
      </w:r>
    </w:p>
    <w:p w14:paraId="5EB04A27" w14:textId="26E6F98D" w:rsidR="00BB469D" w:rsidRPr="00473B71" w:rsidRDefault="00BB469D" w:rsidP="00473B71">
      <w:pPr>
        <w:shd w:val="clear" w:color="auto" w:fill="292D3E"/>
        <w:spacing w:before="60" w:after="60" w:line="240" w:lineRule="auto"/>
        <w:ind w:firstLine="360"/>
        <w:rPr>
          <w:rFonts w:ascii="DejaVu Sans Mono" w:hAnsi="DejaVu Sans Mono" w:cs="DejaVu Sans Mono"/>
          <w:sz w:val="24"/>
          <w:szCs w:val="24"/>
        </w:rPr>
      </w:pPr>
      <w:r w:rsidRPr="00473B71">
        <w:rPr>
          <w:rFonts w:ascii="DejaVu Sans Mono" w:eastAsia="Times New Roman" w:hAnsi="DejaVu Sans Mono" w:cs="DejaVu Sans Mono"/>
          <w:color w:val="10C26F"/>
          <w:kern w:val="0"/>
          <w:sz w:val="24"/>
          <w:szCs w:val="24"/>
          <w:lang w:eastAsia="ja-JP"/>
        </w:rPr>
        <w:t>.endproc</w:t>
      </w:r>
    </w:p>
    <w:p w14:paraId="6C27A435" w14:textId="35BCFC09" w:rsidR="00BB469D" w:rsidRDefault="00701063" w:rsidP="00BB469D">
      <w:r w:rsidRPr="00701063">
        <w:t xml:space="preserve">This is a large subroutine, but the pieces are fairly straightforward. The loop that processes enemies starts at the </w:t>
      </w:r>
      <w:r w:rsidRPr="00BD6384">
        <w:rPr>
          <w:rStyle w:val="QuoteChar"/>
        </w:rPr>
        <w:t>enemy</w:t>
      </w:r>
      <w:r w:rsidRPr="00701063">
        <w:t xml:space="preserve"> label. Using the X register as the index of which enemy number is currently being processed, the loop first checks if the current enemy is active by testing its entry in the </w:t>
      </w:r>
      <w:r w:rsidRPr="00BD6384">
        <w:rPr>
          <w:rStyle w:val="QuoteChar"/>
        </w:rPr>
        <w:t>enemy_flags</w:t>
      </w:r>
      <w:r w:rsidRPr="00701063">
        <w:t xml:space="preserve"> array. If the enemy is active, </w:t>
      </w:r>
      <w:r w:rsidRPr="00BD6384">
        <w:rPr>
          <w:rStyle w:val="QuoteChar"/>
        </w:rPr>
        <w:t>update_enemy</w:t>
      </w:r>
      <w:r w:rsidRPr="00701063">
        <w:t xml:space="preserve"> is called and the rest of the loop logic is skipped. Otherwise, a new zeropage address (</w:t>
      </w:r>
      <w:r w:rsidRPr="00BD6384">
        <w:rPr>
          <w:rStyle w:val="QuoteChar"/>
        </w:rPr>
        <w:t>enemy_timer</w:t>
      </w:r>
      <w:r w:rsidRPr="00701063">
        <w:t xml:space="preserve">) is checked. A value of 255 means that the timer is not currently in use; when a timer starts, it is set to 20 and counts down to zero. If </w:t>
      </w:r>
      <w:r w:rsidRPr="00BD6384">
        <w:rPr>
          <w:rStyle w:val="QuoteChar"/>
        </w:rPr>
        <w:t>enemy_timer</w:t>
      </w:r>
      <w:r w:rsidRPr="00701063">
        <w:t xml:space="preserve"> is zero, </w:t>
      </w:r>
      <w:r w:rsidRPr="00BD6384">
        <w:rPr>
          <w:rStyle w:val="QuoteChar"/>
        </w:rPr>
        <w:t>BEQ spawn_enemy</w:t>
      </w:r>
      <w:r w:rsidRPr="00701063">
        <w:t xml:space="preserve"> branches to the portion of code that spawns an enemy (to be described next). If it is not zero, a second check tests if </w:t>
      </w:r>
      <w:r w:rsidRPr="00BD6384">
        <w:rPr>
          <w:rStyle w:val="QuoteChar"/>
        </w:rPr>
        <w:t>enemy_timer</w:t>
      </w:r>
      <w:r w:rsidRPr="00701063">
        <w:t xml:space="preserve"> is greater than 20. If so, the timer is not currently in use, so a new timer can be started. Otherwise, the timer is already in use and we are done processing this enemy.</w:t>
      </w:r>
    </w:p>
    <w:p w14:paraId="43D52264" w14:textId="052EF5EC" w:rsidR="00701063" w:rsidRDefault="00701063" w:rsidP="00BB469D">
      <w:r w:rsidRPr="00701063">
        <w:t>How should new enemies be spawned? Depending on the kind of game you are looking to make, a good approach might be to implement a random number generator to select the enemy type to spawn, or hard-coding particular patterns of enemies that appear during a stage.</w:t>
      </w:r>
      <w:r>
        <w:t xml:space="preserve"> (</w:t>
      </w:r>
      <w:r w:rsidRPr="00701063">
        <w:t>The whole idea of having different “modes” in a game - whether that’s different playstyles, different stages, or even simple things like a title screen or pause state - will be its own separate chapter.</w:t>
      </w:r>
      <w:r>
        <w:t>).</w:t>
      </w:r>
      <w:r w:rsidRPr="00701063">
        <w:t xml:space="preserve"> Since this chapter is already quite long, I’m going to opt for something much simpler instead: specific slots are always specific enemy types. The first three slots will be turtles, which will move at a speed of 1px per frame, and the last two will be snakes, which will move twice as fast. Here is the setup code at the beginning of our </w:t>
      </w:r>
      <w:r w:rsidRPr="00BD6384">
        <w:rPr>
          <w:rStyle w:val="QuoteChar"/>
        </w:rPr>
        <w:t>main</w:t>
      </w:r>
      <w:r w:rsidRPr="00701063">
        <w:t xml:space="preserve"> subroutine:</w:t>
      </w:r>
    </w:p>
    <w:p w14:paraId="44D94F04" w14:textId="77777777" w:rsidR="00473B71" w:rsidRDefault="00473B71" w:rsidP="00BB469D"/>
    <w:p w14:paraId="0D87E4F1" w14:textId="0117E965" w:rsidR="00701063" w:rsidRPr="00701063" w:rsidRDefault="00000000"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Pr>
          <w:rFonts w:ascii="DejaVu Sans Mono" w:eastAsia="Times New Roman" w:hAnsi="DejaVu Sans Mono" w:cs="DejaVu Sans Mono"/>
          <w:noProof/>
          <w:color w:val="10C26F"/>
          <w:kern w:val="0"/>
          <w:szCs w:val="26"/>
          <w:lang w:eastAsia="ja-JP"/>
        </w:rPr>
        <w:lastRenderedPageBreak/>
        <w:pict w14:anchorId="3C31427B">
          <v:rect id="_x0000_s2219" style="position:absolute;left:0;text-align:left;margin-left:-26.4pt;margin-top:-2.55pt;width:30.75pt;height:600.75pt;z-index:251756544;visibility:visible;mso-wrap-distance-left:9pt;mso-wrap-distance-top:0;mso-wrap-distance-right:9pt;mso-wrap-distance-bottom:0;mso-position-horizontal-relative:text;mso-position-vertical-relative:text;mso-width-relative:margin;mso-height-relative:margin;v-text-anchor:top" filled="f" stroked="f">
            <v:textbox style="mso-next-textbox:#_x0000_s2219" inset="0,0,0,0">
              <w:txbxContent>
                <w:p w14:paraId="6960C689"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115</w:t>
                  </w:r>
                </w:p>
                <w:p w14:paraId="40AD6C62"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116</w:t>
                  </w:r>
                </w:p>
                <w:p w14:paraId="5823B3AE"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117</w:t>
                  </w:r>
                </w:p>
                <w:p w14:paraId="6CB1105F"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118</w:t>
                  </w:r>
                </w:p>
                <w:p w14:paraId="5FCDF782"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119</w:t>
                  </w:r>
                </w:p>
                <w:p w14:paraId="7B9D1EC0"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120</w:t>
                  </w:r>
                </w:p>
                <w:p w14:paraId="55B19480"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121</w:t>
                  </w:r>
                </w:p>
                <w:p w14:paraId="189AC9F2"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122</w:t>
                  </w:r>
                </w:p>
                <w:p w14:paraId="0541FB6B"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123</w:t>
                  </w:r>
                </w:p>
                <w:p w14:paraId="4F56FBAE"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124</w:t>
                  </w:r>
                </w:p>
                <w:p w14:paraId="57022ACF"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125</w:t>
                  </w:r>
                </w:p>
                <w:p w14:paraId="093136EC"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126</w:t>
                  </w:r>
                </w:p>
                <w:p w14:paraId="4014A88B"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127</w:t>
                  </w:r>
                </w:p>
                <w:p w14:paraId="7392A7CC"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128</w:t>
                  </w:r>
                </w:p>
                <w:p w14:paraId="5C3C2C00"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129</w:t>
                  </w:r>
                </w:p>
                <w:p w14:paraId="0B70F59D"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130</w:t>
                  </w:r>
                </w:p>
                <w:p w14:paraId="078B33F2"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131</w:t>
                  </w:r>
                </w:p>
                <w:p w14:paraId="02548F54"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132</w:t>
                  </w:r>
                </w:p>
                <w:p w14:paraId="010B36C7"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133</w:t>
                  </w:r>
                </w:p>
                <w:p w14:paraId="264118AF"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134</w:t>
                  </w:r>
                </w:p>
                <w:p w14:paraId="2A5CB861"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135</w:t>
                  </w:r>
                </w:p>
                <w:p w14:paraId="421A1A85"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136</w:t>
                  </w:r>
                </w:p>
                <w:p w14:paraId="7E784820"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137</w:t>
                  </w:r>
                </w:p>
                <w:p w14:paraId="6773FA0B"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138</w:t>
                  </w:r>
                </w:p>
                <w:p w14:paraId="674C731A"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139</w:t>
                  </w:r>
                </w:p>
                <w:p w14:paraId="7AE896FD"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140</w:t>
                  </w:r>
                </w:p>
                <w:p w14:paraId="47F5735A"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141</w:t>
                  </w:r>
                </w:p>
                <w:p w14:paraId="2E571EE2"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142</w:t>
                  </w:r>
                </w:p>
                <w:p w14:paraId="5F48A01D"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143</w:t>
                  </w:r>
                </w:p>
                <w:p w14:paraId="0033547A"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144</w:t>
                  </w:r>
                </w:p>
                <w:p w14:paraId="4C3C7AED"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145</w:t>
                  </w:r>
                </w:p>
                <w:p w14:paraId="4744AF30" w14:textId="77777777" w:rsidR="00D30A0A" w:rsidRPr="00D30A0A"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146</w:t>
                  </w:r>
                </w:p>
                <w:p w14:paraId="0296BF0C" w14:textId="3101AB8A" w:rsidR="00D30A0A" w:rsidRPr="001846D8" w:rsidRDefault="00D30A0A" w:rsidP="00D30A0A">
                  <w:pPr>
                    <w:spacing w:before="60" w:after="60" w:line="240" w:lineRule="auto"/>
                    <w:ind w:firstLine="0"/>
                    <w:jc w:val="left"/>
                    <w:rPr>
                      <w:rFonts w:ascii="DejaVu Sans Mono" w:hAnsi="DejaVu Sans Mono" w:cs="DejaVu Sans Mono"/>
                      <w:szCs w:val="26"/>
                    </w:rPr>
                  </w:pPr>
                  <w:r w:rsidRPr="00D30A0A">
                    <w:rPr>
                      <w:rFonts w:ascii="DejaVu Sans Mono" w:hAnsi="DejaVu Sans Mono" w:cs="DejaVu Sans Mono"/>
                      <w:szCs w:val="26"/>
                    </w:rPr>
                    <w:t>147</w:t>
                  </w:r>
                </w:p>
              </w:txbxContent>
            </v:textbox>
          </v:rect>
        </w:pict>
      </w:r>
      <w:r w:rsidR="00701063" w:rsidRPr="00701063">
        <w:rPr>
          <w:rFonts w:ascii="DejaVu Sans Mono" w:eastAsia="Times New Roman" w:hAnsi="DejaVu Sans Mono" w:cs="DejaVu Sans Mono"/>
          <w:color w:val="10C26F"/>
          <w:kern w:val="0"/>
          <w:szCs w:val="26"/>
          <w:lang w:eastAsia="ja-JP"/>
        </w:rPr>
        <w:t xml:space="preserve">  </w:t>
      </w:r>
      <w:r w:rsidR="00701063" w:rsidRPr="00701063">
        <w:rPr>
          <w:rFonts w:ascii="DejaVu Sans Mono" w:eastAsia="Times New Roman" w:hAnsi="DejaVu Sans Mono" w:cs="DejaVu Sans Mono"/>
          <w:color w:val="F2D338"/>
          <w:kern w:val="0"/>
          <w:szCs w:val="26"/>
          <w:lang w:eastAsia="ja-JP"/>
        </w:rPr>
        <w:t>; set up enemy slots</w:t>
      </w:r>
    </w:p>
    <w:p w14:paraId="3166B3CA"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LDA</w:t>
      </w: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FF7A48"/>
          <w:kern w:val="0"/>
          <w:szCs w:val="26"/>
          <w:lang w:eastAsia="ja-JP"/>
        </w:rPr>
        <w:t>#</w:t>
      </w:r>
      <w:r w:rsidRPr="00701063">
        <w:rPr>
          <w:rFonts w:ascii="DejaVu Sans Mono" w:eastAsia="Times New Roman" w:hAnsi="DejaVu Sans Mono" w:cs="DejaVu Sans Mono"/>
          <w:color w:val="07E2FA"/>
          <w:kern w:val="0"/>
          <w:szCs w:val="26"/>
          <w:lang w:eastAsia="ja-JP"/>
        </w:rPr>
        <w:t>$00</w:t>
      </w:r>
    </w:p>
    <w:p w14:paraId="4C0C15BD" w14:textId="619A8CC9"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STA</w:t>
      </w:r>
      <w:r w:rsidRPr="00701063">
        <w:rPr>
          <w:rFonts w:ascii="DejaVu Sans Mono" w:eastAsia="Times New Roman" w:hAnsi="DejaVu Sans Mono" w:cs="DejaVu Sans Mono"/>
          <w:color w:val="10C26F"/>
          <w:kern w:val="0"/>
          <w:szCs w:val="26"/>
          <w:lang w:eastAsia="ja-JP"/>
        </w:rPr>
        <w:t xml:space="preserve"> current_enemy</w:t>
      </w:r>
    </w:p>
    <w:p w14:paraId="06AAC6D6"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STA</w:t>
      </w:r>
      <w:r w:rsidRPr="00701063">
        <w:rPr>
          <w:rFonts w:ascii="DejaVu Sans Mono" w:eastAsia="Times New Roman" w:hAnsi="DejaVu Sans Mono" w:cs="DejaVu Sans Mono"/>
          <w:color w:val="10C26F"/>
          <w:kern w:val="0"/>
          <w:szCs w:val="26"/>
          <w:lang w:eastAsia="ja-JP"/>
        </w:rPr>
        <w:t xml:space="preserve"> current_enemy_type</w:t>
      </w:r>
    </w:p>
    <w:p w14:paraId="609AA4AE"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p>
    <w:p w14:paraId="27AC961B"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LDX</w:t>
      </w: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FF7A48"/>
          <w:kern w:val="0"/>
          <w:szCs w:val="26"/>
          <w:lang w:eastAsia="ja-JP"/>
        </w:rPr>
        <w:t>#</w:t>
      </w:r>
      <w:r w:rsidRPr="00701063">
        <w:rPr>
          <w:rFonts w:ascii="DejaVu Sans Mono" w:eastAsia="Times New Roman" w:hAnsi="DejaVu Sans Mono" w:cs="DejaVu Sans Mono"/>
          <w:color w:val="07E2FA"/>
          <w:kern w:val="0"/>
          <w:szCs w:val="26"/>
          <w:lang w:eastAsia="ja-JP"/>
        </w:rPr>
        <w:t>$00</w:t>
      </w:r>
    </w:p>
    <w:p w14:paraId="23075D0E"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turtle_data:</w:t>
      </w:r>
    </w:p>
    <w:p w14:paraId="6C89B45B"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LDA</w:t>
      </w: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FF7A48"/>
          <w:kern w:val="0"/>
          <w:szCs w:val="26"/>
          <w:lang w:eastAsia="ja-JP"/>
        </w:rPr>
        <w:t>#</w:t>
      </w:r>
      <w:r w:rsidRPr="00701063">
        <w:rPr>
          <w:rFonts w:ascii="DejaVu Sans Mono" w:eastAsia="Times New Roman" w:hAnsi="DejaVu Sans Mono" w:cs="DejaVu Sans Mono"/>
          <w:color w:val="07E2FA"/>
          <w:kern w:val="0"/>
          <w:szCs w:val="26"/>
          <w:lang w:eastAsia="ja-JP"/>
        </w:rPr>
        <w:t>$00</w:t>
      </w: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F2D338"/>
          <w:kern w:val="0"/>
          <w:szCs w:val="26"/>
          <w:lang w:eastAsia="ja-JP"/>
        </w:rPr>
        <w:t>; turtle</w:t>
      </w:r>
    </w:p>
    <w:p w14:paraId="79D8F1D4"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STA</w:t>
      </w:r>
      <w:r w:rsidRPr="00701063">
        <w:rPr>
          <w:rFonts w:ascii="DejaVu Sans Mono" w:eastAsia="Times New Roman" w:hAnsi="DejaVu Sans Mono" w:cs="DejaVu Sans Mono"/>
          <w:color w:val="10C26F"/>
          <w:kern w:val="0"/>
          <w:szCs w:val="26"/>
          <w:lang w:eastAsia="ja-JP"/>
        </w:rPr>
        <w:t xml:space="preserve"> enemy_flags,</w:t>
      </w:r>
      <w:r w:rsidRPr="00701063">
        <w:rPr>
          <w:rFonts w:ascii="DejaVu Sans Mono" w:eastAsia="Times New Roman" w:hAnsi="DejaVu Sans Mono" w:cs="DejaVu Sans Mono"/>
          <w:color w:val="FF7A48"/>
          <w:kern w:val="0"/>
          <w:szCs w:val="26"/>
          <w:lang w:eastAsia="ja-JP"/>
        </w:rPr>
        <w:t>X</w:t>
      </w:r>
    </w:p>
    <w:p w14:paraId="12C24C14"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LDA</w:t>
      </w: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FF7A48"/>
          <w:kern w:val="0"/>
          <w:szCs w:val="26"/>
          <w:lang w:eastAsia="ja-JP"/>
        </w:rPr>
        <w:t>#</w:t>
      </w:r>
      <w:r w:rsidRPr="00701063">
        <w:rPr>
          <w:rFonts w:ascii="DejaVu Sans Mono" w:eastAsia="Times New Roman" w:hAnsi="DejaVu Sans Mono" w:cs="DejaVu Sans Mono"/>
          <w:color w:val="07E2FA"/>
          <w:kern w:val="0"/>
          <w:szCs w:val="26"/>
          <w:lang w:eastAsia="ja-JP"/>
        </w:rPr>
        <w:t>$01</w:t>
      </w:r>
    </w:p>
    <w:p w14:paraId="42ED4AB2"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STA</w:t>
      </w:r>
      <w:r w:rsidRPr="00701063">
        <w:rPr>
          <w:rFonts w:ascii="DejaVu Sans Mono" w:eastAsia="Times New Roman" w:hAnsi="DejaVu Sans Mono" w:cs="DejaVu Sans Mono"/>
          <w:color w:val="10C26F"/>
          <w:kern w:val="0"/>
          <w:szCs w:val="26"/>
          <w:lang w:eastAsia="ja-JP"/>
        </w:rPr>
        <w:t xml:space="preserve"> enemy_y_vels,</w:t>
      </w:r>
      <w:r w:rsidRPr="00701063">
        <w:rPr>
          <w:rFonts w:ascii="DejaVu Sans Mono" w:eastAsia="Times New Roman" w:hAnsi="DejaVu Sans Mono" w:cs="DejaVu Sans Mono"/>
          <w:color w:val="FF7A48"/>
          <w:kern w:val="0"/>
          <w:szCs w:val="26"/>
          <w:lang w:eastAsia="ja-JP"/>
        </w:rPr>
        <w:t>X</w:t>
      </w:r>
    </w:p>
    <w:p w14:paraId="245767AE"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INX</w:t>
      </w:r>
    </w:p>
    <w:p w14:paraId="48314FF5"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CPX</w:t>
      </w: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FF7A48"/>
          <w:kern w:val="0"/>
          <w:szCs w:val="26"/>
          <w:lang w:eastAsia="ja-JP"/>
        </w:rPr>
        <w:t>#</w:t>
      </w:r>
      <w:r w:rsidRPr="00701063">
        <w:rPr>
          <w:rFonts w:ascii="DejaVu Sans Mono" w:eastAsia="Times New Roman" w:hAnsi="DejaVu Sans Mono" w:cs="DejaVu Sans Mono"/>
          <w:color w:val="07E2FA"/>
          <w:kern w:val="0"/>
          <w:szCs w:val="26"/>
          <w:lang w:eastAsia="ja-JP"/>
        </w:rPr>
        <w:t>$03</w:t>
      </w:r>
    </w:p>
    <w:p w14:paraId="26D54A5D"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BNE</w:t>
      </w:r>
      <w:r w:rsidRPr="00701063">
        <w:rPr>
          <w:rFonts w:ascii="DejaVu Sans Mono" w:eastAsia="Times New Roman" w:hAnsi="DejaVu Sans Mono" w:cs="DejaVu Sans Mono"/>
          <w:color w:val="10C26F"/>
          <w:kern w:val="0"/>
          <w:szCs w:val="26"/>
          <w:lang w:eastAsia="ja-JP"/>
        </w:rPr>
        <w:t xml:space="preserve"> turtle_data</w:t>
      </w:r>
    </w:p>
    <w:p w14:paraId="5F929BE3"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F2D338"/>
          <w:kern w:val="0"/>
          <w:szCs w:val="26"/>
          <w:lang w:eastAsia="ja-JP"/>
        </w:rPr>
        <w:t>; X is now $03, no need to reset</w:t>
      </w:r>
    </w:p>
    <w:p w14:paraId="167345F5"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snake_data:</w:t>
      </w:r>
    </w:p>
    <w:p w14:paraId="5F4F9075"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LDA</w:t>
      </w: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FF7A48"/>
          <w:kern w:val="0"/>
          <w:szCs w:val="26"/>
          <w:lang w:eastAsia="ja-JP"/>
        </w:rPr>
        <w:t>#</w:t>
      </w:r>
      <w:r w:rsidRPr="00701063">
        <w:rPr>
          <w:rFonts w:ascii="DejaVu Sans Mono" w:eastAsia="Times New Roman" w:hAnsi="DejaVu Sans Mono" w:cs="DejaVu Sans Mono"/>
          <w:color w:val="07E2FA"/>
          <w:kern w:val="0"/>
          <w:szCs w:val="26"/>
          <w:lang w:eastAsia="ja-JP"/>
        </w:rPr>
        <w:t>$01</w:t>
      </w:r>
    </w:p>
    <w:p w14:paraId="0A65CB26"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STA</w:t>
      </w:r>
      <w:r w:rsidRPr="00701063">
        <w:rPr>
          <w:rFonts w:ascii="DejaVu Sans Mono" w:eastAsia="Times New Roman" w:hAnsi="DejaVu Sans Mono" w:cs="DejaVu Sans Mono"/>
          <w:color w:val="10C26F"/>
          <w:kern w:val="0"/>
          <w:szCs w:val="26"/>
          <w:lang w:eastAsia="ja-JP"/>
        </w:rPr>
        <w:t xml:space="preserve"> enemy_flags,</w:t>
      </w:r>
      <w:r w:rsidRPr="00701063">
        <w:rPr>
          <w:rFonts w:ascii="DejaVu Sans Mono" w:eastAsia="Times New Roman" w:hAnsi="DejaVu Sans Mono" w:cs="DejaVu Sans Mono"/>
          <w:color w:val="FF7A48"/>
          <w:kern w:val="0"/>
          <w:szCs w:val="26"/>
          <w:lang w:eastAsia="ja-JP"/>
        </w:rPr>
        <w:t>X</w:t>
      </w:r>
    </w:p>
    <w:p w14:paraId="7E2F20D5"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LDA</w:t>
      </w: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FF7A48"/>
          <w:kern w:val="0"/>
          <w:szCs w:val="26"/>
          <w:lang w:eastAsia="ja-JP"/>
        </w:rPr>
        <w:t>#</w:t>
      </w:r>
      <w:r w:rsidRPr="00701063">
        <w:rPr>
          <w:rFonts w:ascii="DejaVu Sans Mono" w:eastAsia="Times New Roman" w:hAnsi="DejaVu Sans Mono" w:cs="DejaVu Sans Mono"/>
          <w:color w:val="07E2FA"/>
          <w:kern w:val="0"/>
          <w:szCs w:val="26"/>
          <w:lang w:eastAsia="ja-JP"/>
        </w:rPr>
        <w:t>$02</w:t>
      </w:r>
    </w:p>
    <w:p w14:paraId="710B75C6"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STA</w:t>
      </w:r>
      <w:r w:rsidRPr="00701063">
        <w:rPr>
          <w:rFonts w:ascii="DejaVu Sans Mono" w:eastAsia="Times New Roman" w:hAnsi="DejaVu Sans Mono" w:cs="DejaVu Sans Mono"/>
          <w:color w:val="10C26F"/>
          <w:kern w:val="0"/>
          <w:szCs w:val="26"/>
          <w:lang w:eastAsia="ja-JP"/>
        </w:rPr>
        <w:t xml:space="preserve"> enemy_y_vels,</w:t>
      </w:r>
      <w:r w:rsidRPr="00701063">
        <w:rPr>
          <w:rFonts w:ascii="DejaVu Sans Mono" w:eastAsia="Times New Roman" w:hAnsi="DejaVu Sans Mono" w:cs="DejaVu Sans Mono"/>
          <w:color w:val="FF7A48"/>
          <w:kern w:val="0"/>
          <w:szCs w:val="26"/>
          <w:lang w:eastAsia="ja-JP"/>
        </w:rPr>
        <w:t>X</w:t>
      </w:r>
    </w:p>
    <w:p w14:paraId="5FB22A6F"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INX</w:t>
      </w:r>
    </w:p>
    <w:p w14:paraId="5112C7C1"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CPX</w:t>
      </w: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FF7A48"/>
          <w:kern w:val="0"/>
          <w:szCs w:val="26"/>
          <w:lang w:eastAsia="ja-JP"/>
        </w:rPr>
        <w:t>#</w:t>
      </w:r>
      <w:r w:rsidRPr="00701063">
        <w:rPr>
          <w:rFonts w:ascii="DejaVu Sans Mono" w:eastAsia="Times New Roman" w:hAnsi="DejaVu Sans Mono" w:cs="DejaVu Sans Mono"/>
          <w:color w:val="07E2FA"/>
          <w:kern w:val="0"/>
          <w:szCs w:val="26"/>
          <w:lang w:eastAsia="ja-JP"/>
        </w:rPr>
        <w:t>$05</w:t>
      </w:r>
    </w:p>
    <w:p w14:paraId="58861260"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BNE</w:t>
      </w:r>
      <w:r w:rsidRPr="00701063">
        <w:rPr>
          <w:rFonts w:ascii="DejaVu Sans Mono" w:eastAsia="Times New Roman" w:hAnsi="DejaVu Sans Mono" w:cs="DejaVu Sans Mono"/>
          <w:color w:val="10C26F"/>
          <w:kern w:val="0"/>
          <w:szCs w:val="26"/>
          <w:lang w:eastAsia="ja-JP"/>
        </w:rPr>
        <w:t xml:space="preserve"> snake_data</w:t>
      </w:r>
    </w:p>
    <w:p w14:paraId="2A7BCFDB"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p>
    <w:p w14:paraId="6AE1DC5F"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LDX</w:t>
      </w: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FF7A48"/>
          <w:kern w:val="0"/>
          <w:szCs w:val="26"/>
          <w:lang w:eastAsia="ja-JP"/>
        </w:rPr>
        <w:t>#</w:t>
      </w:r>
      <w:r w:rsidRPr="00701063">
        <w:rPr>
          <w:rFonts w:ascii="DejaVu Sans Mono" w:eastAsia="Times New Roman" w:hAnsi="DejaVu Sans Mono" w:cs="DejaVu Sans Mono"/>
          <w:color w:val="07E2FA"/>
          <w:kern w:val="0"/>
          <w:szCs w:val="26"/>
          <w:lang w:eastAsia="ja-JP"/>
        </w:rPr>
        <w:t>$00</w:t>
      </w:r>
    </w:p>
    <w:p w14:paraId="75D02437"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LDA</w:t>
      </w: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FF7A48"/>
          <w:kern w:val="0"/>
          <w:szCs w:val="26"/>
          <w:lang w:eastAsia="ja-JP"/>
        </w:rPr>
        <w:t>#</w:t>
      </w:r>
      <w:r w:rsidRPr="00701063">
        <w:rPr>
          <w:rFonts w:ascii="DejaVu Sans Mono" w:eastAsia="Times New Roman" w:hAnsi="DejaVu Sans Mono" w:cs="DejaVu Sans Mono"/>
          <w:color w:val="07E2FA"/>
          <w:kern w:val="0"/>
          <w:szCs w:val="26"/>
          <w:lang w:eastAsia="ja-JP"/>
        </w:rPr>
        <w:t>$10</w:t>
      </w:r>
    </w:p>
    <w:p w14:paraId="4D0A4DFC"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setup_enemy_x:</w:t>
      </w:r>
    </w:p>
    <w:p w14:paraId="1F5EAE11"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STA</w:t>
      </w:r>
      <w:r w:rsidRPr="00701063">
        <w:rPr>
          <w:rFonts w:ascii="DejaVu Sans Mono" w:eastAsia="Times New Roman" w:hAnsi="DejaVu Sans Mono" w:cs="DejaVu Sans Mono"/>
          <w:color w:val="10C26F"/>
          <w:kern w:val="0"/>
          <w:szCs w:val="26"/>
          <w:lang w:eastAsia="ja-JP"/>
        </w:rPr>
        <w:t xml:space="preserve"> enemy_x_pos,</w:t>
      </w:r>
      <w:r w:rsidRPr="00701063">
        <w:rPr>
          <w:rFonts w:ascii="DejaVu Sans Mono" w:eastAsia="Times New Roman" w:hAnsi="DejaVu Sans Mono" w:cs="DejaVu Sans Mono"/>
          <w:color w:val="FF7A48"/>
          <w:kern w:val="0"/>
          <w:szCs w:val="26"/>
          <w:lang w:eastAsia="ja-JP"/>
        </w:rPr>
        <w:t>X</w:t>
      </w:r>
    </w:p>
    <w:p w14:paraId="0E487CC6"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CLC</w:t>
      </w:r>
    </w:p>
    <w:p w14:paraId="0DE76D0F"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ADC</w:t>
      </w: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FF7A48"/>
          <w:kern w:val="0"/>
          <w:szCs w:val="26"/>
          <w:lang w:eastAsia="ja-JP"/>
        </w:rPr>
        <w:t>#</w:t>
      </w:r>
      <w:r w:rsidRPr="00701063">
        <w:rPr>
          <w:rFonts w:ascii="DejaVu Sans Mono" w:eastAsia="Times New Roman" w:hAnsi="DejaVu Sans Mono" w:cs="DejaVu Sans Mono"/>
          <w:color w:val="07E2FA"/>
          <w:kern w:val="0"/>
          <w:szCs w:val="26"/>
          <w:lang w:eastAsia="ja-JP"/>
        </w:rPr>
        <w:t>$20</w:t>
      </w:r>
    </w:p>
    <w:p w14:paraId="024F839D"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INX</w:t>
      </w:r>
    </w:p>
    <w:p w14:paraId="3F78C320"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CPX</w:t>
      </w: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FF7A48"/>
          <w:kern w:val="0"/>
          <w:szCs w:val="26"/>
          <w:lang w:eastAsia="ja-JP"/>
        </w:rPr>
        <w:t>#</w:t>
      </w:r>
      <w:r w:rsidRPr="00701063">
        <w:rPr>
          <w:rFonts w:ascii="DejaVu Sans Mono" w:eastAsia="Times New Roman" w:hAnsi="DejaVu Sans Mono" w:cs="DejaVu Sans Mono"/>
          <w:color w:val="10C26F"/>
          <w:kern w:val="0"/>
          <w:szCs w:val="26"/>
          <w:lang w:eastAsia="ja-JP"/>
        </w:rPr>
        <w:t>NUM_ENEMIES</w:t>
      </w:r>
    </w:p>
    <w:p w14:paraId="27ECDAFA" w14:textId="16E27919" w:rsidR="00701063" w:rsidRPr="00701063" w:rsidRDefault="00701063" w:rsidP="00701063">
      <w:pPr>
        <w:shd w:val="clear" w:color="auto" w:fill="292D3E"/>
        <w:spacing w:before="60" w:after="60" w:line="240" w:lineRule="auto"/>
        <w:ind w:firstLine="360"/>
        <w:rPr>
          <w:szCs w:val="26"/>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BNE</w:t>
      </w:r>
      <w:r w:rsidRPr="00701063">
        <w:rPr>
          <w:rFonts w:ascii="DejaVu Sans Mono" w:eastAsia="Times New Roman" w:hAnsi="DejaVu Sans Mono" w:cs="DejaVu Sans Mono"/>
          <w:color w:val="10C26F"/>
          <w:kern w:val="0"/>
          <w:szCs w:val="26"/>
          <w:lang w:eastAsia="ja-JP"/>
        </w:rPr>
        <w:t xml:space="preserve"> setup_enemy_x</w:t>
      </w:r>
    </w:p>
    <w:p w14:paraId="0B566E93" w14:textId="59ABEB9F" w:rsidR="0049706B" w:rsidRDefault="00701063" w:rsidP="00701063">
      <w:r>
        <w:t>Notice also that each enemy slot has a specific X coordinate, so that they do not overlap with one another.</w:t>
      </w:r>
    </w:p>
    <w:p w14:paraId="337B1AD7" w14:textId="77777777" w:rsidR="0049706B" w:rsidRDefault="0049706B">
      <w:pPr>
        <w:widowControl/>
        <w:kinsoku/>
        <w:overflowPunct/>
        <w:autoSpaceDE/>
        <w:autoSpaceDN/>
        <w:spacing w:before="0" w:after="160" w:line="259" w:lineRule="auto"/>
        <w:ind w:firstLine="0"/>
        <w:jc w:val="left"/>
      </w:pPr>
      <w:r>
        <w:br w:type="page"/>
      </w:r>
    </w:p>
    <w:p w14:paraId="075C300C" w14:textId="25F4061D" w:rsidR="00701063" w:rsidRDefault="00701063" w:rsidP="0049706B">
      <w:r>
        <w:lastRenderedPageBreak/>
        <w:t xml:space="preserve">Now, when it’s time to spawn a new enemy, the first inactive slot our loop finds is marked as active and has its Y position set to zero. Here is that </w:t>
      </w:r>
      <w:r w:rsidRPr="0049706B">
        <w:rPr>
          <w:rStyle w:val="QuoteChar"/>
        </w:rPr>
        <w:t>spawn_enemy</w:t>
      </w:r>
      <w:r>
        <w:t xml:space="preserve"> label from the </w:t>
      </w:r>
      <w:r w:rsidRPr="0049706B">
        <w:rPr>
          <w:rStyle w:val="QuoteChar"/>
        </w:rPr>
        <w:t>process_enemies</w:t>
      </w:r>
      <w:r>
        <w:t xml:space="preserve"> subroutine, with ”</w:t>
      </w:r>
      <w:r w:rsidRPr="0049706B">
        <w:rPr>
          <w:rStyle w:val="QuoteChar"/>
        </w:rPr>
        <w:t>TODO</w:t>
      </w:r>
      <w:r>
        <w:t>” replaced by actual code:</w:t>
      </w:r>
    </w:p>
    <w:p w14:paraId="18A82F38"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spawn_enemy:</w:t>
      </w:r>
    </w:p>
    <w:p w14:paraId="07282940"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F2D338"/>
          <w:kern w:val="0"/>
          <w:szCs w:val="26"/>
          <w:lang w:eastAsia="ja-JP"/>
        </w:rPr>
        <w:t>; Set this slot as active</w:t>
      </w:r>
    </w:p>
    <w:p w14:paraId="2AC32EAE"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F2D338"/>
          <w:kern w:val="0"/>
          <w:szCs w:val="26"/>
          <w:lang w:eastAsia="ja-JP"/>
        </w:rPr>
        <w:t>; (set bit 7 to "1")</w:t>
      </w:r>
    </w:p>
    <w:p w14:paraId="1CE2860E"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LDA</w:t>
      </w:r>
      <w:r w:rsidRPr="00701063">
        <w:rPr>
          <w:rFonts w:ascii="DejaVu Sans Mono" w:eastAsia="Times New Roman" w:hAnsi="DejaVu Sans Mono" w:cs="DejaVu Sans Mono"/>
          <w:color w:val="10C26F"/>
          <w:kern w:val="0"/>
          <w:szCs w:val="26"/>
          <w:lang w:eastAsia="ja-JP"/>
        </w:rPr>
        <w:t xml:space="preserve"> enemy_flags,</w:t>
      </w:r>
      <w:r w:rsidRPr="00701063">
        <w:rPr>
          <w:rFonts w:ascii="DejaVu Sans Mono" w:eastAsia="Times New Roman" w:hAnsi="DejaVu Sans Mono" w:cs="DejaVu Sans Mono"/>
          <w:color w:val="FF7A48"/>
          <w:kern w:val="0"/>
          <w:szCs w:val="26"/>
          <w:lang w:eastAsia="ja-JP"/>
        </w:rPr>
        <w:t>X</w:t>
      </w:r>
    </w:p>
    <w:p w14:paraId="393D8D72"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ORA</w:t>
      </w: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FF7A48"/>
          <w:kern w:val="0"/>
          <w:szCs w:val="26"/>
          <w:lang w:eastAsia="ja-JP"/>
        </w:rPr>
        <w:t>#</w:t>
      </w:r>
      <w:r w:rsidRPr="00701063">
        <w:rPr>
          <w:rFonts w:ascii="DejaVu Sans Mono" w:eastAsia="Times New Roman" w:hAnsi="DejaVu Sans Mono" w:cs="DejaVu Sans Mono"/>
          <w:color w:val="06BDD1"/>
          <w:kern w:val="0"/>
          <w:szCs w:val="26"/>
          <w:lang w:eastAsia="ja-JP"/>
        </w:rPr>
        <w:t>%10000000</w:t>
      </w:r>
    </w:p>
    <w:p w14:paraId="09681766"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STA</w:t>
      </w:r>
      <w:r w:rsidRPr="00701063">
        <w:rPr>
          <w:rFonts w:ascii="DejaVu Sans Mono" w:eastAsia="Times New Roman" w:hAnsi="DejaVu Sans Mono" w:cs="DejaVu Sans Mono"/>
          <w:color w:val="10C26F"/>
          <w:kern w:val="0"/>
          <w:szCs w:val="26"/>
          <w:lang w:eastAsia="ja-JP"/>
        </w:rPr>
        <w:t xml:space="preserve"> enemy_flags,</w:t>
      </w:r>
      <w:r w:rsidRPr="00701063">
        <w:rPr>
          <w:rFonts w:ascii="DejaVu Sans Mono" w:eastAsia="Times New Roman" w:hAnsi="DejaVu Sans Mono" w:cs="DejaVu Sans Mono"/>
          <w:color w:val="FF7A48"/>
          <w:kern w:val="0"/>
          <w:szCs w:val="26"/>
          <w:lang w:eastAsia="ja-JP"/>
        </w:rPr>
        <w:t>X</w:t>
      </w:r>
    </w:p>
    <w:p w14:paraId="79565461"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F2D338"/>
          <w:kern w:val="0"/>
          <w:szCs w:val="26"/>
          <w:lang w:eastAsia="ja-JP"/>
        </w:rPr>
        <w:t>; Set y position to zero</w:t>
      </w:r>
    </w:p>
    <w:p w14:paraId="7FF01382"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LDA</w:t>
      </w: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FF7A48"/>
          <w:kern w:val="0"/>
          <w:szCs w:val="26"/>
          <w:lang w:eastAsia="ja-JP"/>
        </w:rPr>
        <w:t>#</w:t>
      </w:r>
      <w:r w:rsidRPr="00701063">
        <w:rPr>
          <w:rFonts w:ascii="DejaVu Sans Mono" w:eastAsia="Times New Roman" w:hAnsi="DejaVu Sans Mono" w:cs="DejaVu Sans Mono"/>
          <w:color w:val="07E2FA"/>
          <w:kern w:val="0"/>
          <w:szCs w:val="26"/>
          <w:lang w:eastAsia="ja-JP"/>
        </w:rPr>
        <w:t>$00</w:t>
      </w:r>
    </w:p>
    <w:p w14:paraId="38294F3F"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STA</w:t>
      </w:r>
      <w:r w:rsidRPr="00701063">
        <w:rPr>
          <w:rFonts w:ascii="DejaVu Sans Mono" w:eastAsia="Times New Roman" w:hAnsi="DejaVu Sans Mono" w:cs="DejaVu Sans Mono"/>
          <w:color w:val="10C26F"/>
          <w:kern w:val="0"/>
          <w:szCs w:val="26"/>
          <w:lang w:eastAsia="ja-JP"/>
        </w:rPr>
        <w:t xml:space="preserve"> enemy_y_pos,</w:t>
      </w:r>
      <w:r w:rsidRPr="00701063">
        <w:rPr>
          <w:rFonts w:ascii="DejaVu Sans Mono" w:eastAsia="Times New Roman" w:hAnsi="DejaVu Sans Mono" w:cs="DejaVu Sans Mono"/>
          <w:color w:val="FF7A48"/>
          <w:kern w:val="0"/>
          <w:szCs w:val="26"/>
          <w:lang w:eastAsia="ja-JP"/>
        </w:rPr>
        <w:t>X</w:t>
      </w:r>
    </w:p>
    <w:p w14:paraId="23D208D1"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F2D338"/>
          <w:kern w:val="0"/>
          <w:szCs w:val="26"/>
          <w:lang w:eastAsia="ja-JP"/>
        </w:rPr>
        <w:t>; IMPORTANT: reset the timer!</w:t>
      </w:r>
    </w:p>
    <w:p w14:paraId="4BA9071A" w14:textId="77777777" w:rsidR="00701063" w:rsidRPr="00701063" w:rsidRDefault="00701063" w:rsidP="00701063">
      <w:pPr>
        <w:widowControl/>
        <w:shd w:val="clear" w:color="auto" w:fill="292D3E"/>
        <w:kinsoku/>
        <w:overflowPunct/>
        <w:autoSpaceDE/>
        <w:autoSpaceDN/>
        <w:spacing w:before="60" w:after="60" w:line="240" w:lineRule="auto"/>
        <w:ind w:firstLine="360"/>
        <w:jc w:val="left"/>
        <w:rPr>
          <w:rFonts w:ascii="DejaVu Sans Mono" w:eastAsia="Times New Roman" w:hAnsi="DejaVu Sans Mono" w:cs="DejaVu Sans Mono"/>
          <w:color w:val="88030F"/>
          <w:kern w:val="0"/>
          <w:szCs w:val="26"/>
          <w:shd w:val="clear" w:color="auto" w:fill="292D3E"/>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LDA</w:t>
      </w: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FF7A48"/>
          <w:kern w:val="0"/>
          <w:szCs w:val="26"/>
          <w:lang w:eastAsia="ja-JP"/>
        </w:rPr>
        <w:t>#</w:t>
      </w:r>
      <w:r w:rsidRPr="00701063">
        <w:rPr>
          <w:rFonts w:ascii="DejaVu Sans Mono" w:eastAsia="Times New Roman" w:hAnsi="DejaVu Sans Mono" w:cs="DejaVu Sans Mono"/>
          <w:color w:val="07E2FA"/>
          <w:kern w:val="0"/>
          <w:szCs w:val="26"/>
          <w:lang w:eastAsia="ja-JP"/>
        </w:rPr>
        <w:t>$ff</w:t>
      </w:r>
    </w:p>
    <w:p w14:paraId="7E9B79A7" w14:textId="2E824DBC" w:rsidR="00701063" w:rsidRDefault="00701063" w:rsidP="00701063">
      <w:pPr>
        <w:shd w:val="clear" w:color="auto" w:fill="292D3E"/>
        <w:spacing w:before="60" w:after="60" w:line="240" w:lineRule="auto"/>
        <w:ind w:firstLine="360"/>
        <w:rPr>
          <w:rFonts w:ascii="DejaVu Sans Mono" w:eastAsia="Times New Roman" w:hAnsi="DejaVu Sans Mono" w:cs="DejaVu Sans Mono"/>
          <w:color w:val="10C26F"/>
          <w:kern w:val="0"/>
          <w:szCs w:val="26"/>
          <w:lang w:eastAsia="ja-JP"/>
        </w:rPr>
      </w:pPr>
      <w:r w:rsidRPr="00701063">
        <w:rPr>
          <w:rFonts w:ascii="DejaVu Sans Mono" w:eastAsia="Times New Roman" w:hAnsi="DejaVu Sans Mono" w:cs="DejaVu Sans Mono"/>
          <w:color w:val="10C26F"/>
          <w:kern w:val="0"/>
          <w:szCs w:val="26"/>
          <w:lang w:eastAsia="ja-JP"/>
        </w:rPr>
        <w:t xml:space="preserve">  </w:t>
      </w:r>
      <w:r w:rsidRPr="00701063">
        <w:rPr>
          <w:rFonts w:ascii="DejaVu Sans Mono" w:eastAsia="Times New Roman" w:hAnsi="DejaVu Sans Mono" w:cs="DejaVu Sans Mono"/>
          <w:color w:val="E3371E"/>
          <w:kern w:val="0"/>
          <w:szCs w:val="26"/>
          <w:lang w:eastAsia="ja-JP"/>
        </w:rPr>
        <w:t>STA</w:t>
      </w:r>
      <w:r w:rsidRPr="00701063">
        <w:rPr>
          <w:rFonts w:ascii="DejaVu Sans Mono" w:eastAsia="Times New Roman" w:hAnsi="DejaVu Sans Mono" w:cs="DejaVu Sans Mono"/>
          <w:color w:val="10C26F"/>
          <w:kern w:val="0"/>
          <w:szCs w:val="26"/>
          <w:lang w:eastAsia="ja-JP"/>
        </w:rPr>
        <w:t xml:space="preserve"> enemy_timer</w:t>
      </w:r>
    </w:p>
    <w:p w14:paraId="208A5C76" w14:textId="12B588E3" w:rsidR="00701063" w:rsidRDefault="00701063" w:rsidP="00701063">
      <w:r w:rsidRPr="00701063">
        <w:t>When all of the code above is assembled and linked, the result shows off our new object pools in action!</w:t>
      </w:r>
    </w:p>
    <w:p w14:paraId="1A6559A7" w14:textId="36B76126" w:rsidR="00701063" w:rsidRDefault="00701063" w:rsidP="00701063">
      <w:r>
        <w:rPr>
          <w:noProof/>
        </w:rPr>
        <w:drawing>
          <wp:inline distT="0" distB="0" distL="0" distR="0" wp14:anchorId="6F6843EC" wp14:editId="3416C6C6">
            <wp:extent cx="2438400" cy="2286000"/>
            <wp:effectExtent l="0" t="0" r="0" b="0"/>
            <wp:docPr id="1836521035" name="Picture 5" descr="A video game screen with stars and plan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21035" name="Picture 5" descr="A video game screen with stars and planets&#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38400" cy="2286000"/>
                    </a:xfrm>
                    <a:prstGeom prst="rect">
                      <a:avLst/>
                    </a:prstGeom>
                    <a:noFill/>
                    <a:ln>
                      <a:noFill/>
                    </a:ln>
                  </pic:spPr>
                </pic:pic>
              </a:graphicData>
            </a:graphic>
          </wp:inline>
        </w:drawing>
      </w:r>
    </w:p>
    <w:p w14:paraId="35149029" w14:textId="06FE5123" w:rsidR="0049706B" w:rsidRDefault="00701063" w:rsidP="00701063">
      <w:r w:rsidRPr="00701063">
        <w:t>Notice how our object pool limits the game to having no more than five enemies on screen at a time. Just having different Y velocities already introduces some measure of randomness (or at least “random-seeming”) in how enemies appear on screen.</w:t>
      </w:r>
    </w:p>
    <w:p w14:paraId="657B6688" w14:textId="77777777" w:rsidR="0049706B" w:rsidRDefault="0049706B">
      <w:pPr>
        <w:widowControl/>
        <w:kinsoku/>
        <w:overflowPunct/>
        <w:autoSpaceDE/>
        <w:autoSpaceDN/>
        <w:spacing w:before="0" w:after="160" w:line="259" w:lineRule="auto"/>
        <w:ind w:firstLine="0"/>
        <w:jc w:val="left"/>
      </w:pPr>
      <w:r>
        <w:br w:type="page"/>
      </w:r>
    </w:p>
    <w:p w14:paraId="53AD0FEB" w14:textId="1F6DD49B" w:rsidR="00EA55C0" w:rsidRDefault="00EA55C0" w:rsidP="00EA55C0">
      <w:pPr>
        <w:pStyle w:val="Heading3"/>
      </w:pPr>
      <w:bookmarkStart w:id="207" w:name="_Toc168779412"/>
      <w:r>
        <w:lastRenderedPageBreak/>
        <w:t>Homework</w:t>
      </w:r>
      <w:bookmarkEnd w:id="207"/>
    </w:p>
    <w:p w14:paraId="5A19720E" w14:textId="1554C098" w:rsidR="00701063" w:rsidRDefault="00701063" w:rsidP="00701063">
      <w:r>
        <w:t xml:space="preserve">Here are a few changes you might like to try out. See how each of them affects the “feel” of the game, and experiment with other changes to what we’ve already done here. To get you started, here is a zip file with </w:t>
      </w:r>
      <w:hyperlink r:id="rId158" w:history="1">
        <w:r w:rsidR="000F0CA7" w:rsidRPr="000F0CA7">
          <w:rPr>
            <w:rStyle w:val="Hyperlink"/>
            <w:rFonts w:cs="Arial"/>
            <w:color w:val="82642B"/>
            <w:szCs w:val="26"/>
          </w:rPr>
          <w:t>the source code from this chapter (https://famicom.party/book/projects/17-objectpools.zip)</w:t>
        </w:r>
      </w:hyperlink>
      <w:r>
        <w:t>.</w:t>
      </w:r>
    </w:p>
    <w:p w14:paraId="1D3973B5" w14:textId="77777777" w:rsidR="00701063" w:rsidRDefault="00701063">
      <w:pPr>
        <w:pStyle w:val="ListParagraph"/>
        <w:numPr>
          <w:ilvl w:val="0"/>
          <w:numId w:val="33"/>
        </w:numPr>
        <w:ind w:left="1080"/>
      </w:pPr>
      <w:r>
        <w:t>Change the number of enemies in the pool, and play with the ratio of turtles vs. snakes.</w:t>
      </w:r>
    </w:p>
    <w:p w14:paraId="40189A74" w14:textId="77777777" w:rsidR="00701063" w:rsidRDefault="00701063">
      <w:pPr>
        <w:pStyle w:val="ListParagraph"/>
        <w:numPr>
          <w:ilvl w:val="0"/>
          <w:numId w:val="33"/>
        </w:numPr>
        <w:ind w:left="1080"/>
      </w:pPr>
      <w:r>
        <w:t>Add a third enemy type. Create new graphics and update the arrays of tiles, and give the new enemy type its own Y velocity.</w:t>
      </w:r>
    </w:p>
    <w:p w14:paraId="0AEA3AB9" w14:textId="77777777" w:rsidR="00701063" w:rsidRDefault="00701063">
      <w:pPr>
        <w:pStyle w:val="ListParagraph"/>
        <w:numPr>
          <w:ilvl w:val="0"/>
          <w:numId w:val="33"/>
        </w:numPr>
        <w:ind w:left="1080"/>
      </w:pPr>
      <w:r>
        <w:t>Give at least one enemy type an X velocity, and update the update_enemy code to add X velocity to X position.</w:t>
      </w:r>
    </w:p>
    <w:p w14:paraId="56DB71DE" w14:textId="77777777" w:rsidR="00701063" w:rsidRDefault="00701063">
      <w:pPr>
        <w:pStyle w:val="ListParagraph"/>
        <w:numPr>
          <w:ilvl w:val="0"/>
          <w:numId w:val="33"/>
        </w:numPr>
        <w:ind w:left="1080"/>
      </w:pPr>
      <w:r>
        <w:t>Instead of hard-coding enemy X positions up front, when a new enemy spawns, set its X position to the player’s X position at the time of spawning.</w:t>
      </w:r>
    </w:p>
    <w:p w14:paraId="11E17385" w14:textId="3BAC475D" w:rsidR="00701063" w:rsidRPr="00701063" w:rsidRDefault="00701063">
      <w:pPr>
        <w:pStyle w:val="ListParagraph"/>
        <w:numPr>
          <w:ilvl w:val="0"/>
          <w:numId w:val="33"/>
        </w:numPr>
        <w:ind w:left="1080"/>
      </w:pPr>
      <w:r>
        <w:t>(HARDER) Add the ability for the player to shoot bullets. Bullets should use the first inactive slot in the bullet pool to spawn, and should start at the player’s X and Y position at the time they are spawned. You will need to create your own graphics tiles, drawing routine, etc. as well.</w:t>
      </w:r>
    </w:p>
    <w:sectPr w:rsidR="00701063" w:rsidRPr="00701063" w:rsidSect="006A6E94">
      <w:footerReference w:type="even" r:id="rId159"/>
      <w:footerReference w:type="default" r:id="rId160"/>
      <w:pgSz w:w="11906" w:h="16838"/>
      <w:pgMar w:top="576" w:right="720" w:bottom="576" w:left="1008" w:header="0" w:footer="288"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1F8900" w14:textId="77777777" w:rsidR="00390384" w:rsidRDefault="00390384" w:rsidP="003314E6">
      <w:pPr>
        <w:spacing w:after="0" w:line="240" w:lineRule="auto"/>
      </w:pPr>
      <w:r>
        <w:separator/>
      </w:r>
    </w:p>
  </w:endnote>
  <w:endnote w:type="continuationSeparator" w:id="0">
    <w:p w14:paraId="75D5FCB5" w14:textId="77777777" w:rsidR="00390384" w:rsidRDefault="00390384" w:rsidP="003314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TKorrin">
    <w:panose1 w:val="02000603000000000000"/>
    <w:charset w:val="00"/>
    <w:family w:val="modern"/>
    <w:notTrueType/>
    <w:pitch w:val="variable"/>
    <w:sig w:usb0="800000AF" w:usb1="40000048" w:usb2="00000000" w:usb3="00000000" w:csb0="00000001" w:csb1="00000000"/>
  </w:font>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DejaVu Sans Mono">
    <w:panose1 w:val="020B0609030804020204"/>
    <w:charset w:val="00"/>
    <w:family w:val="modern"/>
    <w:pitch w:val="fixed"/>
    <w:sig w:usb0="E70026FF" w:usb1="D200F9FB" w:usb2="02000028" w:usb3="00000000" w:csb0="000001DF" w:csb1="00000000"/>
  </w:font>
  <w:font w:name="ＭＳ 明朝">
    <w:altName w:val="MS Mincho"/>
    <w:panose1 w:val="02020609040205080304"/>
    <w:charset w:val="80"/>
    <w:family w:val="roma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0211049"/>
      <w:docPartObj>
        <w:docPartGallery w:val="Page Numbers (Bottom of Page)"/>
        <w:docPartUnique/>
      </w:docPartObj>
    </w:sdtPr>
    <w:sdtEndPr>
      <w:rPr>
        <w:noProof/>
      </w:rPr>
    </w:sdtEndPr>
    <w:sdtContent>
      <w:p w14:paraId="1358E276" w14:textId="2CA23553" w:rsidR="00077E04" w:rsidRPr="00D147B7" w:rsidRDefault="00077E04">
        <w:pPr>
          <w:pStyle w:val="Footer"/>
        </w:pPr>
        <w:r w:rsidRPr="00D147B7">
          <w:fldChar w:fldCharType="begin"/>
        </w:r>
        <w:r w:rsidRPr="00D147B7">
          <w:instrText xml:space="preserve"> PAGE   \* MERGEFORMAT </w:instrText>
        </w:r>
        <w:r w:rsidRPr="00D147B7">
          <w:fldChar w:fldCharType="separate"/>
        </w:r>
        <w:r w:rsidRPr="00D147B7">
          <w:rPr>
            <w:noProof/>
          </w:rPr>
          <w:t>2</w:t>
        </w:r>
        <w:r w:rsidRPr="00D147B7">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0772310"/>
      <w:docPartObj>
        <w:docPartGallery w:val="Page Numbers (Bottom of Page)"/>
        <w:docPartUnique/>
      </w:docPartObj>
    </w:sdtPr>
    <w:sdtEndPr>
      <w:rPr>
        <w:noProof/>
      </w:rPr>
    </w:sdtEndPr>
    <w:sdtContent>
      <w:p w14:paraId="2F737E76" w14:textId="56C0D8CD" w:rsidR="00C41719" w:rsidRPr="00D147B7" w:rsidRDefault="00C41719" w:rsidP="00C41719">
        <w:pPr>
          <w:pStyle w:val="Footer"/>
          <w:jc w:val="right"/>
        </w:pPr>
        <w:r w:rsidRPr="00D147B7">
          <w:fldChar w:fldCharType="begin"/>
        </w:r>
        <w:r w:rsidRPr="00D147B7">
          <w:instrText xml:space="preserve"> PAGE   \* MERGEFORMAT </w:instrText>
        </w:r>
        <w:r w:rsidRPr="00D147B7">
          <w:fldChar w:fldCharType="separate"/>
        </w:r>
        <w:r w:rsidRPr="00D147B7">
          <w:rPr>
            <w:noProof/>
          </w:rPr>
          <w:t>2</w:t>
        </w:r>
        <w:r w:rsidRPr="00D147B7">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6A03BD" w14:textId="77777777" w:rsidR="00390384" w:rsidRDefault="00390384" w:rsidP="003314E6">
      <w:pPr>
        <w:spacing w:after="0" w:line="240" w:lineRule="auto"/>
      </w:pPr>
      <w:r>
        <w:separator/>
      </w:r>
    </w:p>
  </w:footnote>
  <w:footnote w:type="continuationSeparator" w:id="0">
    <w:p w14:paraId="2DBAF49B" w14:textId="77777777" w:rsidR="00390384" w:rsidRDefault="00390384" w:rsidP="003314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DD369B" w14:textId="77777777" w:rsidR="0086678D" w:rsidRDefault="0086678D" w:rsidP="006A6E94">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C3316"/>
    <w:multiLevelType w:val="hybridMultilevel"/>
    <w:tmpl w:val="004823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E037E5"/>
    <w:multiLevelType w:val="hybridMultilevel"/>
    <w:tmpl w:val="FB12A4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1A53A47"/>
    <w:multiLevelType w:val="hybridMultilevel"/>
    <w:tmpl w:val="CDF845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1BE72B6"/>
    <w:multiLevelType w:val="multilevel"/>
    <w:tmpl w:val="F16A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FF2FC3"/>
    <w:multiLevelType w:val="hybridMultilevel"/>
    <w:tmpl w:val="87485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811DA1"/>
    <w:multiLevelType w:val="hybridMultilevel"/>
    <w:tmpl w:val="CD4ED5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5A1268D"/>
    <w:multiLevelType w:val="hybridMultilevel"/>
    <w:tmpl w:val="394EB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A16049"/>
    <w:multiLevelType w:val="multilevel"/>
    <w:tmpl w:val="3DD69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081A64"/>
    <w:multiLevelType w:val="hybridMultilevel"/>
    <w:tmpl w:val="4412E3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E36CBB"/>
    <w:multiLevelType w:val="hybridMultilevel"/>
    <w:tmpl w:val="41B297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E0B1F86"/>
    <w:multiLevelType w:val="hybridMultilevel"/>
    <w:tmpl w:val="288279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44C0C52"/>
    <w:multiLevelType w:val="multilevel"/>
    <w:tmpl w:val="A16C4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0F7392"/>
    <w:multiLevelType w:val="multilevel"/>
    <w:tmpl w:val="D77E8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6F014C"/>
    <w:multiLevelType w:val="hybridMultilevel"/>
    <w:tmpl w:val="F788C858"/>
    <w:lvl w:ilvl="0" w:tplc="6324FC8E">
      <w:start w:val="1"/>
      <w:numFmt w:val="bullet"/>
      <w:lvlText w:val="o"/>
      <w:lvlJc w:val="left"/>
      <w:pPr>
        <w:ind w:left="1440" w:hanging="360"/>
      </w:pPr>
      <w:rPr>
        <w:rFonts w:ascii="Courier New" w:hAnsi="Courier New" w:cs="Courier New"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F642CC6"/>
    <w:multiLevelType w:val="hybridMultilevel"/>
    <w:tmpl w:val="CF94F7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FAE47BF"/>
    <w:multiLevelType w:val="multilevel"/>
    <w:tmpl w:val="46EC2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E30028"/>
    <w:multiLevelType w:val="multilevel"/>
    <w:tmpl w:val="3704F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A2116D7"/>
    <w:multiLevelType w:val="hybridMultilevel"/>
    <w:tmpl w:val="2E803C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BB0B07"/>
    <w:multiLevelType w:val="hybridMultilevel"/>
    <w:tmpl w:val="85103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0AA5C02"/>
    <w:multiLevelType w:val="hybridMultilevel"/>
    <w:tmpl w:val="08AE62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7D743D"/>
    <w:multiLevelType w:val="hybridMultilevel"/>
    <w:tmpl w:val="0F048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8417EDF"/>
    <w:multiLevelType w:val="hybridMultilevel"/>
    <w:tmpl w:val="82905D50"/>
    <w:lvl w:ilvl="0" w:tplc="C4740F4C">
      <w:start w:val="1"/>
      <w:numFmt w:val="bullet"/>
      <w:pStyle w:val="Heading3"/>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F56E99"/>
    <w:multiLevelType w:val="multilevel"/>
    <w:tmpl w:val="5F129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E422DE"/>
    <w:multiLevelType w:val="hybridMultilevel"/>
    <w:tmpl w:val="8C120D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406D47"/>
    <w:multiLevelType w:val="hybridMultilevel"/>
    <w:tmpl w:val="2C9251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7336936"/>
    <w:multiLevelType w:val="multilevel"/>
    <w:tmpl w:val="F6E41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706610"/>
    <w:multiLevelType w:val="hybridMultilevel"/>
    <w:tmpl w:val="84D67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8878F6"/>
    <w:multiLevelType w:val="hybridMultilevel"/>
    <w:tmpl w:val="86225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CA11E3B"/>
    <w:multiLevelType w:val="multilevel"/>
    <w:tmpl w:val="F20A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AD1DEA"/>
    <w:multiLevelType w:val="hybridMultilevel"/>
    <w:tmpl w:val="64404DB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41A6D90"/>
    <w:multiLevelType w:val="hybridMultilevel"/>
    <w:tmpl w:val="EDAC6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5FC16CE"/>
    <w:multiLevelType w:val="hybridMultilevel"/>
    <w:tmpl w:val="14320F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A282263"/>
    <w:multiLevelType w:val="hybridMultilevel"/>
    <w:tmpl w:val="DD84D0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E264A82"/>
    <w:multiLevelType w:val="hybridMultilevel"/>
    <w:tmpl w:val="388A4E88"/>
    <w:lvl w:ilvl="0" w:tplc="E098D570">
      <w:numFmt w:val="bullet"/>
      <w:lvlText w:val="-"/>
      <w:lvlJc w:val="left"/>
      <w:pPr>
        <w:ind w:left="1440" w:hanging="360"/>
      </w:pPr>
      <w:rPr>
        <w:rFonts w:ascii="QTKorrin" w:eastAsiaTheme="minorEastAsia" w:hAnsi="QTKorrin"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6782999">
    <w:abstractNumId w:val="8"/>
  </w:num>
  <w:num w:numId="2" w16cid:durableId="1080980046">
    <w:abstractNumId w:val="29"/>
  </w:num>
  <w:num w:numId="3" w16cid:durableId="1667856051">
    <w:abstractNumId w:val="6"/>
  </w:num>
  <w:num w:numId="4" w16cid:durableId="1156259716">
    <w:abstractNumId w:val="7"/>
  </w:num>
  <w:num w:numId="5" w16cid:durableId="677654074">
    <w:abstractNumId w:val="11"/>
  </w:num>
  <w:num w:numId="6" w16cid:durableId="1213813917">
    <w:abstractNumId w:val="22"/>
  </w:num>
  <w:num w:numId="7" w16cid:durableId="2028022013">
    <w:abstractNumId w:val="25"/>
  </w:num>
  <w:num w:numId="8" w16cid:durableId="1984966772">
    <w:abstractNumId w:val="28"/>
  </w:num>
  <w:num w:numId="9" w16cid:durableId="321470179">
    <w:abstractNumId w:val="21"/>
  </w:num>
  <w:num w:numId="10" w16cid:durableId="1540241429">
    <w:abstractNumId w:val="17"/>
  </w:num>
  <w:num w:numId="11" w16cid:durableId="128674941">
    <w:abstractNumId w:val="15"/>
  </w:num>
  <w:num w:numId="12" w16cid:durableId="177306717">
    <w:abstractNumId w:val="3"/>
  </w:num>
  <w:num w:numId="13" w16cid:durableId="602231024">
    <w:abstractNumId w:val="23"/>
  </w:num>
  <w:num w:numId="14" w16cid:durableId="1111508176">
    <w:abstractNumId w:val="16"/>
  </w:num>
  <w:num w:numId="15" w16cid:durableId="1831024839">
    <w:abstractNumId w:val="12"/>
  </w:num>
  <w:num w:numId="16" w16cid:durableId="1396319287">
    <w:abstractNumId w:val="4"/>
  </w:num>
  <w:num w:numId="17" w16cid:durableId="94138587">
    <w:abstractNumId w:val="19"/>
  </w:num>
  <w:num w:numId="18" w16cid:durableId="100494981">
    <w:abstractNumId w:val="10"/>
  </w:num>
  <w:num w:numId="19" w16cid:durableId="1006908645">
    <w:abstractNumId w:val="2"/>
  </w:num>
  <w:num w:numId="20" w16cid:durableId="1272515178">
    <w:abstractNumId w:val="14"/>
  </w:num>
  <w:num w:numId="21" w16cid:durableId="223638354">
    <w:abstractNumId w:val="26"/>
  </w:num>
  <w:num w:numId="22" w16cid:durableId="141164739">
    <w:abstractNumId w:val="20"/>
  </w:num>
  <w:num w:numId="23" w16cid:durableId="276371642">
    <w:abstractNumId w:val="18"/>
  </w:num>
  <w:num w:numId="24" w16cid:durableId="1339187232">
    <w:abstractNumId w:val="31"/>
  </w:num>
  <w:num w:numId="25" w16cid:durableId="141503306">
    <w:abstractNumId w:val="1"/>
  </w:num>
  <w:num w:numId="26" w16cid:durableId="401099485">
    <w:abstractNumId w:val="13"/>
  </w:num>
  <w:num w:numId="27" w16cid:durableId="868840155">
    <w:abstractNumId w:val="0"/>
  </w:num>
  <w:num w:numId="28" w16cid:durableId="473648372">
    <w:abstractNumId w:val="24"/>
  </w:num>
  <w:num w:numId="29" w16cid:durableId="2065566106">
    <w:abstractNumId w:val="5"/>
  </w:num>
  <w:num w:numId="30" w16cid:durableId="407962611">
    <w:abstractNumId w:val="9"/>
  </w:num>
  <w:num w:numId="31" w16cid:durableId="104693711">
    <w:abstractNumId w:val="32"/>
  </w:num>
  <w:num w:numId="32" w16cid:durableId="1561406122">
    <w:abstractNumId w:val="30"/>
  </w:num>
  <w:num w:numId="33" w16cid:durableId="1251815863">
    <w:abstractNumId w:val="27"/>
  </w:num>
  <w:num w:numId="34" w16cid:durableId="1413358930">
    <w:abstractNumId w:val="3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evenAndOddHeaders/>
  <w:characterSpacingControl w:val="doNotCompress"/>
  <w:hdrShapeDefaults>
    <o:shapedefaults v:ext="edit" spidmax="222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F176C"/>
    <w:rsid w:val="0000270D"/>
    <w:rsid w:val="000028B6"/>
    <w:rsid w:val="00006AA9"/>
    <w:rsid w:val="00010865"/>
    <w:rsid w:val="00011452"/>
    <w:rsid w:val="00011BD3"/>
    <w:rsid w:val="000165BA"/>
    <w:rsid w:val="00016BED"/>
    <w:rsid w:val="00022359"/>
    <w:rsid w:val="00022478"/>
    <w:rsid w:val="000225F9"/>
    <w:rsid w:val="0002276D"/>
    <w:rsid w:val="00022D6A"/>
    <w:rsid w:val="00022E4C"/>
    <w:rsid w:val="00023BAA"/>
    <w:rsid w:val="00024180"/>
    <w:rsid w:val="000243F2"/>
    <w:rsid w:val="00024FE6"/>
    <w:rsid w:val="00025685"/>
    <w:rsid w:val="0002772B"/>
    <w:rsid w:val="00031AFA"/>
    <w:rsid w:val="00035631"/>
    <w:rsid w:val="00037F3A"/>
    <w:rsid w:val="00040CD5"/>
    <w:rsid w:val="000416E8"/>
    <w:rsid w:val="00042A61"/>
    <w:rsid w:val="00042FE1"/>
    <w:rsid w:val="000454FB"/>
    <w:rsid w:val="00046A63"/>
    <w:rsid w:val="00046A9C"/>
    <w:rsid w:val="000561AC"/>
    <w:rsid w:val="00056E30"/>
    <w:rsid w:val="00062596"/>
    <w:rsid w:val="000646FA"/>
    <w:rsid w:val="00065861"/>
    <w:rsid w:val="00065EF1"/>
    <w:rsid w:val="00066A4B"/>
    <w:rsid w:val="00071599"/>
    <w:rsid w:val="00071943"/>
    <w:rsid w:val="0007301B"/>
    <w:rsid w:val="000731D5"/>
    <w:rsid w:val="00073483"/>
    <w:rsid w:val="00075004"/>
    <w:rsid w:val="00076AE2"/>
    <w:rsid w:val="000777A0"/>
    <w:rsid w:val="00077E04"/>
    <w:rsid w:val="00083A5B"/>
    <w:rsid w:val="00083C17"/>
    <w:rsid w:val="00086212"/>
    <w:rsid w:val="00091E25"/>
    <w:rsid w:val="0009230E"/>
    <w:rsid w:val="000947BE"/>
    <w:rsid w:val="00094924"/>
    <w:rsid w:val="0009753D"/>
    <w:rsid w:val="000976CC"/>
    <w:rsid w:val="000A192B"/>
    <w:rsid w:val="000A1A27"/>
    <w:rsid w:val="000A2247"/>
    <w:rsid w:val="000A55D9"/>
    <w:rsid w:val="000A60C1"/>
    <w:rsid w:val="000A70BD"/>
    <w:rsid w:val="000B7F26"/>
    <w:rsid w:val="000C0BCF"/>
    <w:rsid w:val="000C2C30"/>
    <w:rsid w:val="000C50AF"/>
    <w:rsid w:val="000C5875"/>
    <w:rsid w:val="000C5D4C"/>
    <w:rsid w:val="000C6920"/>
    <w:rsid w:val="000C725E"/>
    <w:rsid w:val="000D01CC"/>
    <w:rsid w:val="000D1C55"/>
    <w:rsid w:val="000D2881"/>
    <w:rsid w:val="000D57BB"/>
    <w:rsid w:val="000D721F"/>
    <w:rsid w:val="000E1B44"/>
    <w:rsid w:val="000E3F26"/>
    <w:rsid w:val="000E51FE"/>
    <w:rsid w:val="000E64AB"/>
    <w:rsid w:val="000E7EA9"/>
    <w:rsid w:val="000F0CA7"/>
    <w:rsid w:val="000F176C"/>
    <w:rsid w:val="000F1894"/>
    <w:rsid w:val="000F1AC0"/>
    <w:rsid w:val="000F2FFD"/>
    <w:rsid w:val="000F69B0"/>
    <w:rsid w:val="00100A18"/>
    <w:rsid w:val="00100C94"/>
    <w:rsid w:val="001012D2"/>
    <w:rsid w:val="00101D1B"/>
    <w:rsid w:val="00105B80"/>
    <w:rsid w:val="00115696"/>
    <w:rsid w:val="00125900"/>
    <w:rsid w:val="001264D8"/>
    <w:rsid w:val="00127262"/>
    <w:rsid w:val="00130695"/>
    <w:rsid w:val="00135137"/>
    <w:rsid w:val="001361A9"/>
    <w:rsid w:val="00137103"/>
    <w:rsid w:val="00141809"/>
    <w:rsid w:val="00141D12"/>
    <w:rsid w:val="001437D3"/>
    <w:rsid w:val="00150395"/>
    <w:rsid w:val="00152921"/>
    <w:rsid w:val="001535C6"/>
    <w:rsid w:val="0015472D"/>
    <w:rsid w:val="00154E32"/>
    <w:rsid w:val="00154F22"/>
    <w:rsid w:val="0015638E"/>
    <w:rsid w:val="00156782"/>
    <w:rsid w:val="00156C2B"/>
    <w:rsid w:val="00160C40"/>
    <w:rsid w:val="0016250D"/>
    <w:rsid w:val="00163A1A"/>
    <w:rsid w:val="0016590A"/>
    <w:rsid w:val="00175741"/>
    <w:rsid w:val="00176016"/>
    <w:rsid w:val="00176048"/>
    <w:rsid w:val="001765B3"/>
    <w:rsid w:val="00177C77"/>
    <w:rsid w:val="00182053"/>
    <w:rsid w:val="0018366A"/>
    <w:rsid w:val="00183F55"/>
    <w:rsid w:val="001846D8"/>
    <w:rsid w:val="00186118"/>
    <w:rsid w:val="00190407"/>
    <w:rsid w:val="00190D93"/>
    <w:rsid w:val="00190DE1"/>
    <w:rsid w:val="00191F58"/>
    <w:rsid w:val="00192B41"/>
    <w:rsid w:val="0019452B"/>
    <w:rsid w:val="0019521A"/>
    <w:rsid w:val="0019672A"/>
    <w:rsid w:val="00197E14"/>
    <w:rsid w:val="001A1446"/>
    <w:rsid w:val="001A263C"/>
    <w:rsid w:val="001A295C"/>
    <w:rsid w:val="001A3DB3"/>
    <w:rsid w:val="001A4D1F"/>
    <w:rsid w:val="001A56B6"/>
    <w:rsid w:val="001A6803"/>
    <w:rsid w:val="001A7039"/>
    <w:rsid w:val="001B0564"/>
    <w:rsid w:val="001B1454"/>
    <w:rsid w:val="001B3602"/>
    <w:rsid w:val="001B4359"/>
    <w:rsid w:val="001B7632"/>
    <w:rsid w:val="001C3DB5"/>
    <w:rsid w:val="001C5A19"/>
    <w:rsid w:val="001D2369"/>
    <w:rsid w:val="001D26DE"/>
    <w:rsid w:val="001D35DE"/>
    <w:rsid w:val="001D3C14"/>
    <w:rsid w:val="001D7A05"/>
    <w:rsid w:val="001E11CA"/>
    <w:rsid w:val="001E1D17"/>
    <w:rsid w:val="001E2CCB"/>
    <w:rsid w:val="001E3942"/>
    <w:rsid w:val="001E5E40"/>
    <w:rsid w:val="001F0F1A"/>
    <w:rsid w:val="001F297B"/>
    <w:rsid w:val="001F3C9A"/>
    <w:rsid w:val="001F435F"/>
    <w:rsid w:val="001F4D9D"/>
    <w:rsid w:val="001F7A36"/>
    <w:rsid w:val="001F7C94"/>
    <w:rsid w:val="00200565"/>
    <w:rsid w:val="00202720"/>
    <w:rsid w:val="002039FC"/>
    <w:rsid w:val="00204DDE"/>
    <w:rsid w:val="00206ACB"/>
    <w:rsid w:val="00206B89"/>
    <w:rsid w:val="00211244"/>
    <w:rsid w:val="00211C83"/>
    <w:rsid w:val="0021417A"/>
    <w:rsid w:val="0021595F"/>
    <w:rsid w:val="00217075"/>
    <w:rsid w:val="00217824"/>
    <w:rsid w:val="0021794F"/>
    <w:rsid w:val="002200CC"/>
    <w:rsid w:val="0022129F"/>
    <w:rsid w:val="00223151"/>
    <w:rsid w:val="002234BA"/>
    <w:rsid w:val="00224D3A"/>
    <w:rsid w:val="00231E67"/>
    <w:rsid w:val="00233A89"/>
    <w:rsid w:val="00233C76"/>
    <w:rsid w:val="00235D25"/>
    <w:rsid w:val="002373A0"/>
    <w:rsid w:val="00242F18"/>
    <w:rsid w:val="002451D1"/>
    <w:rsid w:val="00245784"/>
    <w:rsid w:val="00247E28"/>
    <w:rsid w:val="0025004C"/>
    <w:rsid w:val="00252D58"/>
    <w:rsid w:val="00253D3D"/>
    <w:rsid w:val="0026025F"/>
    <w:rsid w:val="0026063D"/>
    <w:rsid w:val="00261984"/>
    <w:rsid w:val="002624D9"/>
    <w:rsid w:val="0026289D"/>
    <w:rsid w:val="002647A9"/>
    <w:rsid w:val="002656C7"/>
    <w:rsid w:val="0026667A"/>
    <w:rsid w:val="00267CC8"/>
    <w:rsid w:val="002712FC"/>
    <w:rsid w:val="0027141C"/>
    <w:rsid w:val="002775B2"/>
    <w:rsid w:val="00277B34"/>
    <w:rsid w:val="00285804"/>
    <w:rsid w:val="002932D0"/>
    <w:rsid w:val="00293712"/>
    <w:rsid w:val="002947D8"/>
    <w:rsid w:val="002A0DC8"/>
    <w:rsid w:val="002A3E51"/>
    <w:rsid w:val="002A61C4"/>
    <w:rsid w:val="002B0920"/>
    <w:rsid w:val="002B0C5D"/>
    <w:rsid w:val="002B2976"/>
    <w:rsid w:val="002B3983"/>
    <w:rsid w:val="002B3E4E"/>
    <w:rsid w:val="002B416D"/>
    <w:rsid w:val="002B4536"/>
    <w:rsid w:val="002B5048"/>
    <w:rsid w:val="002B7150"/>
    <w:rsid w:val="002C0642"/>
    <w:rsid w:val="002C0E90"/>
    <w:rsid w:val="002C1CE8"/>
    <w:rsid w:val="002C3D15"/>
    <w:rsid w:val="002C4900"/>
    <w:rsid w:val="002C7100"/>
    <w:rsid w:val="002C7D31"/>
    <w:rsid w:val="002D1617"/>
    <w:rsid w:val="002D5F69"/>
    <w:rsid w:val="002E0459"/>
    <w:rsid w:val="002E152B"/>
    <w:rsid w:val="002E182B"/>
    <w:rsid w:val="002E2455"/>
    <w:rsid w:val="002E2483"/>
    <w:rsid w:val="002E280F"/>
    <w:rsid w:val="002F1D65"/>
    <w:rsid w:val="002F2464"/>
    <w:rsid w:val="002F3862"/>
    <w:rsid w:val="00300D23"/>
    <w:rsid w:val="00301397"/>
    <w:rsid w:val="00304F33"/>
    <w:rsid w:val="00310DA7"/>
    <w:rsid w:val="00310F47"/>
    <w:rsid w:val="00311FFD"/>
    <w:rsid w:val="00312E34"/>
    <w:rsid w:val="00313083"/>
    <w:rsid w:val="003143D0"/>
    <w:rsid w:val="003145ED"/>
    <w:rsid w:val="003150DD"/>
    <w:rsid w:val="003154BC"/>
    <w:rsid w:val="003161B1"/>
    <w:rsid w:val="00316CA2"/>
    <w:rsid w:val="00317C42"/>
    <w:rsid w:val="00323321"/>
    <w:rsid w:val="00324A56"/>
    <w:rsid w:val="00326A8F"/>
    <w:rsid w:val="003314E6"/>
    <w:rsid w:val="00333235"/>
    <w:rsid w:val="00333B1E"/>
    <w:rsid w:val="00334784"/>
    <w:rsid w:val="00334FB3"/>
    <w:rsid w:val="00335A63"/>
    <w:rsid w:val="0034119A"/>
    <w:rsid w:val="00342631"/>
    <w:rsid w:val="00342AFE"/>
    <w:rsid w:val="0034336D"/>
    <w:rsid w:val="00343F44"/>
    <w:rsid w:val="003459B6"/>
    <w:rsid w:val="00351BC0"/>
    <w:rsid w:val="0035492D"/>
    <w:rsid w:val="00355FAA"/>
    <w:rsid w:val="003579CA"/>
    <w:rsid w:val="0036226E"/>
    <w:rsid w:val="00365816"/>
    <w:rsid w:val="0037005B"/>
    <w:rsid w:val="0037119F"/>
    <w:rsid w:val="003715BD"/>
    <w:rsid w:val="00371731"/>
    <w:rsid w:val="003764E1"/>
    <w:rsid w:val="00376A68"/>
    <w:rsid w:val="0037786C"/>
    <w:rsid w:val="00377B0A"/>
    <w:rsid w:val="00377B9F"/>
    <w:rsid w:val="00380C68"/>
    <w:rsid w:val="0038126A"/>
    <w:rsid w:val="003836AA"/>
    <w:rsid w:val="00384C17"/>
    <w:rsid w:val="00387488"/>
    <w:rsid w:val="00390384"/>
    <w:rsid w:val="00393B10"/>
    <w:rsid w:val="00393C4F"/>
    <w:rsid w:val="003950A3"/>
    <w:rsid w:val="003950D3"/>
    <w:rsid w:val="0039594C"/>
    <w:rsid w:val="00395B96"/>
    <w:rsid w:val="00395D3A"/>
    <w:rsid w:val="00396CE8"/>
    <w:rsid w:val="00397EB2"/>
    <w:rsid w:val="003A19F2"/>
    <w:rsid w:val="003A33C0"/>
    <w:rsid w:val="003A3EE3"/>
    <w:rsid w:val="003A4010"/>
    <w:rsid w:val="003A4AA2"/>
    <w:rsid w:val="003A6A9D"/>
    <w:rsid w:val="003A6E89"/>
    <w:rsid w:val="003A74C8"/>
    <w:rsid w:val="003B0233"/>
    <w:rsid w:val="003B1B6F"/>
    <w:rsid w:val="003B1DC8"/>
    <w:rsid w:val="003B31C0"/>
    <w:rsid w:val="003B4AAD"/>
    <w:rsid w:val="003B4DEA"/>
    <w:rsid w:val="003B5173"/>
    <w:rsid w:val="003B6147"/>
    <w:rsid w:val="003B68DB"/>
    <w:rsid w:val="003B76D6"/>
    <w:rsid w:val="003C0E2D"/>
    <w:rsid w:val="003C2788"/>
    <w:rsid w:val="003C5274"/>
    <w:rsid w:val="003C6924"/>
    <w:rsid w:val="003C7610"/>
    <w:rsid w:val="003C79F5"/>
    <w:rsid w:val="003D2D1C"/>
    <w:rsid w:val="003D2DC6"/>
    <w:rsid w:val="003D659C"/>
    <w:rsid w:val="003D75E8"/>
    <w:rsid w:val="003E01E5"/>
    <w:rsid w:val="003E2A0D"/>
    <w:rsid w:val="003E4CFE"/>
    <w:rsid w:val="003E74C6"/>
    <w:rsid w:val="003F37AB"/>
    <w:rsid w:val="003F37E5"/>
    <w:rsid w:val="003F4397"/>
    <w:rsid w:val="003F70BF"/>
    <w:rsid w:val="0040310B"/>
    <w:rsid w:val="004045C4"/>
    <w:rsid w:val="00404BA2"/>
    <w:rsid w:val="00405AB7"/>
    <w:rsid w:val="00406004"/>
    <w:rsid w:val="0040727C"/>
    <w:rsid w:val="0041004D"/>
    <w:rsid w:val="00410639"/>
    <w:rsid w:val="004115BA"/>
    <w:rsid w:val="00411FA4"/>
    <w:rsid w:val="004120FA"/>
    <w:rsid w:val="004121CD"/>
    <w:rsid w:val="00420963"/>
    <w:rsid w:val="00421232"/>
    <w:rsid w:val="00421F52"/>
    <w:rsid w:val="0042434A"/>
    <w:rsid w:val="0042652C"/>
    <w:rsid w:val="00432D7A"/>
    <w:rsid w:val="004340EA"/>
    <w:rsid w:val="004357B6"/>
    <w:rsid w:val="004415D3"/>
    <w:rsid w:val="00441EBF"/>
    <w:rsid w:val="00447394"/>
    <w:rsid w:val="00447783"/>
    <w:rsid w:val="00451084"/>
    <w:rsid w:val="004513B3"/>
    <w:rsid w:val="004519A8"/>
    <w:rsid w:val="00452F03"/>
    <w:rsid w:val="00455DAD"/>
    <w:rsid w:val="004567A1"/>
    <w:rsid w:val="00457802"/>
    <w:rsid w:val="00457B66"/>
    <w:rsid w:val="00460F03"/>
    <w:rsid w:val="0046102D"/>
    <w:rsid w:val="0046106A"/>
    <w:rsid w:val="00462918"/>
    <w:rsid w:val="00466BF4"/>
    <w:rsid w:val="00470351"/>
    <w:rsid w:val="00472E0A"/>
    <w:rsid w:val="00473B71"/>
    <w:rsid w:val="0047654E"/>
    <w:rsid w:val="00476C22"/>
    <w:rsid w:val="00480F4A"/>
    <w:rsid w:val="004810CD"/>
    <w:rsid w:val="0048135A"/>
    <w:rsid w:val="004822FC"/>
    <w:rsid w:val="00483111"/>
    <w:rsid w:val="004834B8"/>
    <w:rsid w:val="00483D7F"/>
    <w:rsid w:val="00484B96"/>
    <w:rsid w:val="00486617"/>
    <w:rsid w:val="00486F47"/>
    <w:rsid w:val="004903DC"/>
    <w:rsid w:val="00490633"/>
    <w:rsid w:val="00490E93"/>
    <w:rsid w:val="00491B54"/>
    <w:rsid w:val="00492000"/>
    <w:rsid w:val="0049289B"/>
    <w:rsid w:val="00494389"/>
    <w:rsid w:val="00494D63"/>
    <w:rsid w:val="00495983"/>
    <w:rsid w:val="00496C35"/>
    <w:rsid w:val="0049706B"/>
    <w:rsid w:val="004A1CF7"/>
    <w:rsid w:val="004A2291"/>
    <w:rsid w:val="004A244C"/>
    <w:rsid w:val="004A4B7D"/>
    <w:rsid w:val="004A5600"/>
    <w:rsid w:val="004B02F1"/>
    <w:rsid w:val="004B3099"/>
    <w:rsid w:val="004B3F8C"/>
    <w:rsid w:val="004B6371"/>
    <w:rsid w:val="004B7135"/>
    <w:rsid w:val="004C75F4"/>
    <w:rsid w:val="004D10DB"/>
    <w:rsid w:val="004D3BFC"/>
    <w:rsid w:val="004D57DA"/>
    <w:rsid w:val="004D6017"/>
    <w:rsid w:val="004E1CA9"/>
    <w:rsid w:val="004E2373"/>
    <w:rsid w:val="004E5104"/>
    <w:rsid w:val="004F041A"/>
    <w:rsid w:val="004F15BB"/>
    <w:rsid w:val="004F57B2"/>
    <w:rsid w:val="004F7A97"/>
    <w:rsid w:val="0050055B"/>
    <w:rsid w:val="00501BC4"/>
    <w:rsid w:val="00506298"/>
    <w:rsid w:val="005064A5"/>
    <w:rsid w:val="00506ECA"/>
    <w:rsid w:val="005074FC"/>
    <w:rsid w:val="00510A13"/>
    <w:rsid w:val="00512336"/>
    <w:rsid w:val="005131C5"/>
    <w:rsid w:val="0051494F"/>
    <w:rsid w:val="00516DF8"/>
    <w:rsid w:val="00516F4C"/>
    <w:rsid w:val="005171D8"/>
    <w:rsid w:val="00517C1F"/>
    <w:rsid w:val="00533655"/>
    <w:rsid w:val="0053741F"/>
    <w:rsid w:val="0054122B"/>
    <w:rsid w:val="00544433"/>
    <w:rsid w:val="005448D5"/>
    <w:rsid w:val="00545119"/>
    <w:rsid w:val="00545353"/>
    <w:rsid w:val="005463DD"/>
    <w:rsid w:val="00550C96"/>
    <w:rsid w:val="005512DF"/>
    <w:rsid w:val="005514F6"/>
    <w:rsid w:val="005544BB"/>
    <w:rsid w:val="00560827"/>
    <w:rsid w:val="00560BB2"/>
    <w:rsid w:val="005614AA"/>
    <w:rsid w:val="0056210A"/>
    <w:rsid w:val="00571548"/>
    <w:rsid w:val="0057421D"/>
    <w:rsid w:val="005746BD"/>
    <w:rsid w:val="00577B01"/>
    <w:rsid w:val="00581897"/>
    <w:rsid w:val="0058788E"/>
    <w:rsid w:val="005901B7"/>
    <w:rsid w:val="00590EC7"/>
    <w:rsid w:val="0059152F"/>
    <w:rsid w:val="005940DF"/>
    <w:rsid w:val="00594B72"/>
    <w:rsid w:val="005955F3"/>
    <w:rsid w:val="005963FA"/>
    <w:rsid w:val="005A133A"/>
    <w:rsid w:val="005B34DF"/>
    <w:rsid w:val="005B53F4"/>
    <w:rsid w:val="005B70C3"/>
    <w:rsid w:val="005B7DA8"/>
    <w:rsid w:val="005C108F"/>
    <w:rsid w:val="005C6168"/>
    <w:rsid w:val="005D42EF"/>
    <w:rsid w:val="005D4EDA"/>
    <w:rsid w:val="005D54BF"/>
    <w:rsid w:val="005E0100"/>
    <w:rsid w:val="005E0C36"/>
    <w:rsid w:val="005E4B64"/>
    <w:rsid w:val="005E6811"/>
    <w:rsid w:val="005F21CE"/>
    <w:rsid w:val="005F324C"/>
    <w:rsid w:val="005F55E0"/>
    <w:rsid w:val="005F6C4D"/>
    <w:rsid w:val="005F6C66"/>
    <w:rsid w:val="00600008"/>
    <w:rsid w:val="00601D07"/>
    <w:rsid w:val="00605E3C"/>
    <w:rsid w:val="00612017"/>
    <w:rsid w:val="00613C21"/>
    <w:rsid w:val="00613D25"/>
    <w:rsid w:val="006150AD"/>
    <w:rsid w:val="00615CFC"/>
    <w:rsid w:val="00616C30"/>
    <w:rsid w:val="00617D1B"/>
    <w:rsid w:val="00622E0E"/>
    <w:rsid w:val="00622EB5"/>
    <w:rsid w:val="00623A32"/>
    <w:rsid w:val="00624385"/>
    <w:rsid w:val="00625326"/>
    <w:rsid w:val="00631072"/>
    <w:rsid w:val="006336A9"/>
    <w:rsid w:val="006345E6"/>
    <w:rsid w:val="006369BB"/>
    <w:rsid w:val="0064013A"/>
    <w:rsid w:val="0064143C"/>
    <w:rsid w:val="00647829"/>
    <w:rsid w:val="00647BD3"/>
    <w:rsid w:val="00652232"/>
    <w:rsid w:val="00652906"/>
    <w:rsid w:val="00652AAD"/>
    <w:rsid w:val="006563FA"/>
    <w:rsid w:val="0066195C"/>
    <w:rsid w:val="0066314C"/>
    <w:rsid w:val="00664763"/>
    <w:rsid w:val="006650AB"/>
    <w:rsid w:val="00666ED5"/>
    <w:rsid w:val="006709C2"/>
    <w:rsid w:val="006736DC"/>
    <w:rsid w:val="00677C2F"/>
    <w:rsid w:val="00680FD7"/>
    <w:rsid w:val="00681C01"/>
    <w:rsid w:val="00685214"/>
    <w:rsid w:val="006905AC"/>
    <w:rsid w:val="00691547"/>
    <w:rsid w:val="00693EA1"/>
    <w:rsid w:val="00694659"/>
    <w:rsid w:val="0069663D"/>
    <w:rsid w:val="006A65D7"/>
    <w:rsid w:val="006A66CE"/>
    <w:rsid w:val="006A6E94"/>
    <w:rsid w:val="006B0F89"/>
    <w:rsid w:val="006B176B"/>
    <w:rsid w:val="006B18F0"/>
    <w:rsid w:val="006B1CC9"/>
    <w:rsid w:val="006C04B1"/>
    <w:rsid w:val="006C0AD5"/>
    <w:rsid w:val="006C241A"/>
    <w:rsid w:val="006C269A"/>
    <w:rsid w:val="006C26F1"/>
    <w:rsid w:val="006C70A4"/>
    <w:rsid w:val="006D192B"/>
    <w:rsid w:val="006D2E85"/>
    <w:rsid w:val="006D443B"/>
    <w:rsid w:val="006D4597"/>
    <w:rsid w:val="006D620C"/>
    <w:rsid w:val="006D702B"/>
    <w:rsid w:val="006D7702"/>
    <w:rsid w:val="006D7722"/>
    <w:rsid w:val="006E23DB"/>
    <w:rsid w:val="006E3DDE"/>
    <w:rsid w:val="006E3EAD"/>
    <w:rsid w:val="006E50DB"/>
    <w:rsid w:val="006F0673"/>
    <w:rsid w:val="006F0927"/>
    <w:rsid w:val="006F2210"/>
    <w:rsid w:val="006F4AAF"/>
    <w:rsid w:val="006F4F53"/>
    <w:rsid w:val="006F621D"/>
    <w:rsid w:val="006F6D04"/>
    <w:rsid w:val="006F705B"/>
    <w:rsid w:val="00701063"/>
    <w:rsid w:val="00706B7E"/>
    <w:rsid w:val="00710B70"/>
    <w:rsid w:val="00713208"/>
    <w:rsid w:val="00715EEE"/>
    <w:rsid w:val="00716529"/>
    <w:rsid w:val="00717534"/>
    <w:rsid w:val="00717F61"/>
    <w:rsid w:val="007205D4"/>
    <w:rsid w:val="007207CE"/>
    <w:rsid w:val="007215CC"/>
    <w:rsid w:val="00722170"/>
    <w:rsid w:val="0072242E"/>
    <w:rsid w:val="0072307B"/>
    <w:rsid w:val="0072757F"/>
    <w:rsid w:val="0073092B"/>
    <w:rsid w:val="007335AE"/>
    <w:rsid w:val="00733719"/>
    <w:rsid w:val="00736C2A"/>
    <w:rsid w:val="007371B3"/>
    <w:rsid w:val="007379DA"/>
    <w:rsid w:val="00745227"/>
    <w:rsid w:val="00746124"/>
    <w:rsid w:val="0075101D"/>
    <w:rsid w:val="00752527"/>
    <w:rsid w:val="0075439A"/>
    <w:rsid w:val="007549C2"/>
    <w:rsid w:val="0075515C"/>
    <w:rsid w:val="00756345"/>
    <w:rsid w:val="007566F3"/>
    <w:rsid w:val="00756D90"/>
    <w:rsid w:val="00760B2D"/>
    <w:rsid w:val="007619A5"/>
    <w:rsid w:val="00761BB0"/>
    <w:rsid w:val="00762001"/>
    <w:rsid w:val="007653B3"/>
    <w:rsid w:val="00772AA6"/>
    <w:rsid w:val="00772C10"/>
    <w:rsid w:val="00773BFD"/>
    <w:rsid w:val="00773F45"/>
    <w:rsid w:val="00777359"/>
    <w:rsid w:val="007819B1"/>
    <w:rsid w:val="00782E4A"/>
    <w:rsid w:val="00787DFC"/>
    <w:rsid w:val="007A4340"/>
    <w:rsid w:val="007A47FD"/>
    <w:rsid w:val="007A51DA"/>
    <w:rsid w:val="007A7969"/>
    <w:rsid w:val="007B106D"/>
    <w:rsid w:val="007B4099"/>
    <w:rsid w:val="007B4123"/>
    <w:rsid w:val="007C398A"/>
    <w:rsid w:val="007C4CBA"/>
    <w:rsid w:val="007C6C1B"/>
    <w:rsid w:val="007C720F"/>
    <w:rsid w:val="007D0DAE"/>
    <w:rsid w:val="007D1FAA"/>
    <w:rsid w:val="007D4C3F"/>
    <w:rsid w:val="007D4E83"/>
    <w:rsid w:val="007E136A"/>
    <w:rsid w:val="007E172E"/>
    <w:rsid w:val="007E1C25"/>
    <w:rsid w:val="007E2180"/>
    <w:rsid w:val="007E5BBF"/>
    <w:rsid w:val="007F0F9D"/>
    <w:rsid w:val="007F20C8"/>
    <w:rsid w:val="007F392A"/>
    <w:rsid w:val="007F5A12"/>
    <w:rsid w:val="008034B2"/>
    <w:rsid w:val="00804DFB"/>
    <w:rsid w:val="00811B04"/>
    <w:rsid w:val="00814516"/>
    <w:rsid w:val="00814A44"/>
    <w:rsid w:val="008159CA"/>
    <w:rsid w:val="00816EB3"/>
    <w:rsid w:val="00820D14"/>
    <w:rsid w:val="0082436E"/>
    <w:rsid w:val="008254E8"/>
    <w:rsid w:val="008264D2"/>
    <w:rsid w:val="008270D9"/>
    <w:rsid w:val="008306EA"/>
    <w:rsid w:val="008322C0"/>
    <w:rsid w:val="008345BC"/>
    <w:rsid w:val="00834C55"/>
    <w:rsid w:val="00835A0E"/>
    <w:rsid w:val="00841027"/>
    <w:rsid w:val="00844630"/>
    <w:rsid w:val="00844761"/>
    <w:rsid w:val="00845F33"/>
    <w:rsid w:val="0084699A"/>
    <w:rsid w:val="00847114"/>
    <w:rsid w:val="00851C76"/>
    <w:rsid w:val="00852802"/>
    <w:rsid w:val="00852FC4"/>
    <w:rsid w:val="008539F8"/>
    <w:rsid w:val="00853F9A"/>
    <w:rsid w:val="00854E92"/>
    <w:rsid w:val="00861BC4"/>
    <w:rsid w:val="00861D65"/>
    <w:rsid w:val="00861F02"/>
    <w:rsid w:val="0086236F"/>
    <w:rsid w:val="008639C1"/>
    <w:rsid w:val="00864A68"/>
    <w:rsid w:val="0086678D"/>
    <w:rsid w:val="00867A01"/>
    <w:rsid w:val="00867A54"/>
    <w:rsid w:val="00870257"/>
    <w:rsid w:val="008715B3"/>
    <w:rsid w:val="00871EC8"/>
    <w:rsid w:val="008727FA"/>
    <w:rsid w:val="008742EC"/>
    <w:rsid w:val="00875E43"/>
    <w:rsid w:val="00875F43"/>
    <w:rsid w:val="008768C4"/>
    <w:rsid w:val="008769D9"/>
    <w:rsid w:val="0088087C"/>
    <w:rsid w:val="00882A82"/>
    <w:rsid w:val="00886C12"/>
    <w:rsid w:val="00887706"/>
    <w:rsid w:val="008907DE"/>
    <w:rsid w:val="008926EF"/>
    <w:rsid w:val="00893AF6"/>
    <w:rsid w:val="00893CAB"/>
    <w:rsid w:val="008964BF"/>
    <w:rsid w:val="008A09FE"/>
    <w:rsid w:val="008A2914"/>
    <w:rsid w:val="008A50BB"/>
    <w:rsid w:val="008A6817"/>
    <w:rsid w:val="008B0661"/>
    <w:rsid w:val="008B0EBE"/>
    <w:rsid w:val="008B5058"/>
    <w:rsid w:val="008B59CD"/>
    <w:rsid w:val="008B5CE2"/>
    <w:rsid w:val="008B6238"/>
    <w:rsid w:val="008B76F1"/>
    <w:rsid w:val="008C08E9"/>
    <w:rsid w:val="008C1294"/>
    <w:rsid w:val="008C3290"/>
    <w:rsid w:val="008C3395"/>
    <w:rsid w:val="008C616F"/>
    <w:rsid w:val="008D1072"/>
    <w:rsid w:val="008D6185"/>
    <w:rsid w:val="008E0B71"/>
    <w:rsid w:val="008E228C"/>
    <w:rsid w:val="008E2AFA"/>
    <w:rsid w:val="008E2E1B"/>
    <w:rsid w:val="008E4B57"/>
    <w:rsid w:val="008E4BEE"/>
    <w:rsid w:val="008E4FE6"/>
    <w:rsid w:val="008E630C"/>
    <w:rsid w:val="008E6996"/>
    <w:rsid w:val="008F0D7B"/>
    <w:rsid w:val="008F3E8D"/>
    <w:rsid w:val="008F68C2"/>
    <w:rsid w:val="008F7DA7"/>
    <w:rsid w:val="009005B9"/>
    <w:rsid w:val="00902979"/>
    <w:rsid w:val="00904257"/>
    <w:rsid w:val="00904CD8"/>
    <w:rsid w:val="00905443"/>
    <w:rsid w:val="009072E5"/>
    <w:rsid w:val="00907FE1"/>
    <w:rsid w:val="009103BA"/>
    <w:rsid w:val="0091366F"/>
    <w:rsid w:val="00913F56"/>
    <w:rsid w:val="0091410B"/>
    <w:rsid w:val="009141D0"/>
    <w:rsid w:val="00916636"/>
    <w:rsid w:val="00917CA4"/>
    <w:rsid w:val="00917CCF"/>
    <w:rsid w:val="00921B73"/>
    <w:rsid w:val="00921FF2"/>
    <w:rsid w:val="00923D6D"/>
    <w:rsid w:val="00923FD0"/>
    <w:rsid w:val="00930A44"/>
    <w:rsid w:val="00932B1C"/>
    <w:rsid w:val="00936EF4"/>
    <w:rsid w:val="009405D5"/>
    <w:rsid w:val="009421A8"/>
    <w:rsid w:val="00943468"/>
    <w:rsid w:val="00944511"/>
    <w:rsid w:val="009523FA"/>
    <w:rsid w:val="0095287B"/>
    <w:rsid w:val="00954864"/>
    <w:rsid w:val="009560CF"/>
    <w:rsid w:val="00957FFA"/>
    <w:rsid w:val="009623F6"/>
    <w:rsid w:val="00964C08"/>
    <w:rsid w:val="009654E3"/>
    <w:rsid w:val="00971228"/>
    <w:rsid w:val="00971B2A"/>
    <w:rsid w:val="0097579A"/>
    <w:rsid w:val="0097794F"/>
    <w:rsid w:val="00984BC8"/>
    <w:rsid w:val="00987B28"/>
    <w:rsid w:val="009911E2"/>
    <w:rsid w:val="0099214B"/>
    <w:rsid w:val="0099371B"/>
    <w:rsid w:val="00993ADC"/>
    <w:rsid w:val="009944E9"/>
    <w:rsid w:val="0099552B"/>
    <w:rsid w:val="0099626B"/>
    <w:rsid w:val="009A087F"/>
    <w:rsid w:val="009A278A"/>
    <w:rsid w:val="009A2EDA"/>
    <w:rsid w:val="009A3270"/>
    <w:rsid w:val="009A39E2"/>
    <w:rsid w:val="009A420D"/>
    <w:rsid w:val="009A430E"/>
    <w:rsid w:val="009A553A"/>
    <w:rsid w:val="009A6F67"/>
    <w:rsid w:val="009B116D"/>
    <w:rsid w:val="009B1959"/>
    <w:rsid w:val="009B1B38"/>
    <w:rsid w:val="009B3F8C"/>
    <w:rsid w:val="009B577D"/>
    <w:rsid w:val="009B6EED"/>
    <w:rsid w:val="009C0FF5"/>
    <w:rsid w:val="009C133A"/>
    <w:rsid w:val="009C7CC8"/>
    <w:rsid w:val="009D011F"/>
    <w:rsid w:val="009D10EB"/>
    <w:rsid w:val="009D20A6"/>
    <w:rsid w:val="009D29D5"/>
    <w:rsid w:val="009D3875"/>
    <w:rsid w:val="009D522A"/>
    <w:rsid w:val="009D6211"/>
    <w:rsid w:val="009E137C"/>
    <w:rsid w:val="009E25F6"/>
    <w:rsid w:val="009E2D21"/>
    <w:rsid w:val="009E3F40"/>
    <w:rsid w:val="009E4541"/>
    <w:rsid w:val="009E671D"/>
    <w:rsid w:val="009E6759"/>
    <w:rsid w:val="009E77D5"/>
    <w:rsid w:val="009F1CA4"/>
    <w:rsid w:val="009F7A55"/>
    <w:rsid w:val="009F7E6A"/>
    <w:rsid w:val="00A0219F"/>
    <w:rsid w:val="00A03173"/>
    <w:rsid w:val="00A03ED4"/>
    <w:rsid w:val="00A1386C"/>
    <w:rsid w:val="00A154C1"/>
    <w:rsid w:val="00A17A2A"/>
    <w:rsid w:val="00A20E58"/>
    <w:rsid w:val="00A22EC9"/>
    <w:rsid w:val="00A255CB"/>
    <w:rsid w:val="00A27B01"/>
    <w:rsid w:val="00A301E8"/>
    <w:rsid w:val="00A321CC"/>
    <w:rsid w:val="00A32567"/>
    <w:rsid w:val="00A338E7"/>
    <w:rsid w:val="00A35E9F"/>
    <w:rsid w:val="00A36F5D"/>
    <w:rsid w:val="00A37588"/>
    <w:rsid w:val="00A4094E"/>
    <w:rsid w:val="00A44780"/>
    <w:rsid w:val="00A4538E"/>
    <w:rsid w:val="00A45850"/>
    <w:rsid w:val="00A53E93"/>
    <w:rsid w:val="00A57111"/>
    <w:rsid w:val="00A607D8"/>
    <w:rsid w:val="00A621AB"/>
    <w:rsid w:val="00A637C7"/>
    <w:rsid w:val="00A63842"/>
    <w:rsid w:val="00A65B2C"/>
    <w:rsid w:val="00A66849"/>
    <w:rsid w:val="00A66CF4"/>
    <w:rsid w:val="00A670B6"/>
    <w:rsid w:val="00A707AE"/>
    <w:rsid w:val="00A71636"/>
    <w:rsid w:val="00A7196C"/>
    <w:rsid w:val="00A71E19"/>
    <w:rsid w:val="00A72A58"/>
    <w:rsid w:val="00A76A2E"/>
    <w:rsid w:val="00A76FDB"/>
    <w:rsid w:val="00A77986"/>
    <w:rsid w:val="00A80719"/>
    <w:rsid w:val="00A8128F"/>
    <w:rsid w:val="00A83787"/>
    <w:rsid w:val="00A84738"/>
    <w:rsid w:val="00A8540E"/>
    <w:rsid w:val="00A85898"/>
    <w:rsid w:val="00A86D41"/>
    <w:rsid w:val="00A9249D"/>
    <w:rsid w:val="00A92B20"/>
    <w:rsid w:val="00A936DB"/>
    <w:rsid w:val="00A9386E"/>
    <w:rsid w:val="00A94A3B"/>
    <w:rsid w:val="00AA04D5"/>
    <w:rsid w:val="00AA3FC9"/>
    <w:rsid w:val="00AA6C94"/>
    <w:rsid w:val="00AA784E"/>
    <w:rsid w:val="00AB22B6"/>
    <w:rsid w:val="00AB2BDE"/>
    <w:rsid w:val="00AB36BF"/>
    <w:rsid w:val="00AB45FA"/>
    <w:rsid w:val="00AB663D"/>
    <w:rsid w:val="00AB6862"/>
    <w:rsid w:val="00AB6DC0"/>
    <w:rsid w:val="00AB7502"/>
    <w:rsid w:val="00AC01FA"/>
    <w:rsid w:val="00AC1BCE"/>
    <w:rsid w:val="00AC3644"/>
    <w:rsid w:val="00AC4011"/>
    <w:rsid w:val="00AC466E"/>
    <w:rsid w:val="00AC595C"/>
    <w:rsid w:val="00AC7E32"/>
    <w:rsid w:val="00AD5225"/>
    <w:rsid w:val="00AD58DA"/>
    <w:rsid w:val="00AE0157"/>
    <w:rsid w:val="00AE0F33"/>
    <w:rsid w:val="00AE2846"/>
    <w:rsid w:val="00AE41EF"/>
    <w:rsid w:val="00AF0EBC"/>
    <w:rsid w:val="00AF0FCA"/>
    <w:rsid w:val="00AF2FBA"/>
    <w:rsid w:val="00AF494B"/>
    <w:rsid w:val="00AF5560"/>
    <w:rsid w:val="00AF6E27"/>
    <w:rsid w:val="00AF705B"/>
    <w:rsid w:val="00B01A33"/>
    <w:rsid w:val="00B01BDA"/>
    <w:rsid w:val="00B05E53"/>
    <w:rsid w:val="00B07180"/>
    <w:rsid w:val="00B104D0"/>
    <w:rsid w:val="00B12A67"/>
    <w:rsid w:val="00B13C95"/>
    <w:rsid w:val="00B1785D"/>
    <w:rsid w:val="00B2126F"/>
    <w:rsid w:val="00B215C1"/>
    <w:rsid w:val="00B24314"/>
    <w:rsid w:val="00B26776"/>
    <w:rsid w:val="00B30316"/>
    <w:rsid w:val="00B30B01"/>
    <w:rsid w:val="00B331E6"/>
    <w:rsid w:val="00B354FA"/>
    <w:rsid w:val="00B35A37"/>
    <w:rsid w:val="00B36C5A"/>
    <w:rsid w:val="00B37E91"/>
    <w:rsid w:val="00B40444"/>
    <w:rsid w:val="00B43F4E"/>
    <w:rsid w:val="00B4419A"/>
    <w:rsid w:val="00B46CDB"/>
    <w:rsid w:val="00B52CB7"/>
    <w:rsid w:val="00B534FE"/>
    <w:rsid w:val="00B538D3"/>
    <w:rsid w:val="00B53FA7"/>
    <w:rsid w:val="00B54362"/>
    <w:rsid w:val="00B55756"/>
    <w:rsid w:val="00B563B8"/>
    <w:rsid w:val="00B56DEF"/>
    <w:rsid w:val="00B5794A"/>
    <w:rsid w:val="00B60BAA"/>
    <w:rsid w:val="00B61229"/>
    <w:rsid w:val="00B642CB"/>
    <w:rsid w:val="00B64502"/>
    <w:rsid w:val="00B64ED0"/>
    <w:rsid w:val="00B66924"/>
    <w:rsid w:val="00B66E76"/>
    <w:rsid w:val="00B67429"/>
    <w:rsid w:val="00B6774F"/>
    <w:rsid w:val="00B7009C"/>
    <w:rsid w:val="00B70E5D"/>
    <w:rsid w:val="00B72B53"/>
    <w:rsid w:val="00B73EA8"/>
    <w:rsid w:val="00B768DD"/>
    <w:rsid w:val="00B81173"/>
    <w:rsid w:val="00B81198"/>
    <w:rsid w:val="00B81969"/>
    <w:rsid w:val="00B8266A"/>
    <w:rsid w:val="00B82AB6"/>
    <w:rsid w:val="00B836D5"/>
    <w:rsid w:val="00B83980"/>
    <w:rsid w:val="00B8552C"/>
    <w:rsid w:val="00B858C0"/>
    <w:rsid w:val="00B85E16"/>
    <w:rsid w:val="00B900C1"/>
    <w:rsid w:val="00B93907"/>
    <w:rsid w:val="00B9629C"/>
    <w:rsid w:val="00BA0327"/>
    <w:rsid w:val="00BA13A2"/>
    <w:rsid w:val="00BA2D58"/>
    <w:rsid w:val="00BA2DD4"/>
    <w:rsid w:val="00BA4C85"/>
    <w:rsid w:val="00BA6180"/>
    <w:rsid w:val="00BA65C7"/>
    <w:rsid w:val="00BA79F4"/>
    <w:rsid w:val="00BB0DA6"/>
    <w:rsid w:val="00BB0F7C"/>
    <w:rsid w:val="00BB21F6"/>
    <w:rsid w:val="00BB39FA"/>
    <w:rsid w:val="00BB469D"/>
    <w:rsid w:val="00BB4E8A"/>
    <w:rsid w:val="00BB6259"/>
    <w:rsid w:val="00BB6E52"/>
    <w:rsid w:val="00BB7648"/>
    <w:rsid w:val="00BC05FB"/>
    <w:rsid w:val="00BC0ACB"/>
    <w:rsid w:val="00BC1567"/>
    <w:rsid w:val="00BC235A"/>
    <w:rsid w:val="00BC353C"/>
    <w:rsid w:val="00BC611B"/>
    <w:rsid w:val="00BC6669"/>
    <w:rsid w:val="00BD0D9A"/>
    <w:rsid w:val="00BD0E43"/>
    <w:rsid w:val="00BD6384"/>
    <w:rsid w:val="00BD64A5"/>
    <w:rsid w:val="00BE1800"/>
    <w:rsid w:val="00BE2FD9"/>
    <w:rsid w:val="00BE50AE"/>
    <w:rsid w:val="00BE64EB"/>
    <w:rsid w:val="00BF3476"/>
    <w:rsid w:val="00BF36FE"/>
    <w:rsid w:val="00BF4270"/>
    <w:rsid w:val="00BF44E3"/>
    <w:rsid w:val="00BF4EAE"/>
    <w:rsid w:val="00BF55CA"/>
    <w:rsid w:val="00BF73FC"/>
    <w:rsid w:val="00C0001D"/>
    <w:rsid w:val="00C00AFB"/>
    <w:rsid w:val="00C02078"/>
    <w:rsid w:val="00C04F7A"/>
    <w:rsid w:val="00C056A6"/>
    <w:rsid w:val="00C07260"/>
    <w:rsid w:val="00C0791D"/>
    <w:rsid w:val="00C10ABF"/>
    <w:rsid w:val="00C12762"/>
    <w:rsid w:val="00C12DAE"/>
    <w:rsid w:val="00C1346E"/>
    <w:rsid w:val="00C20C4D"/>
    <w:rsid w:val="00C22A48"/>
    <w:rsid w:val="00C2430C"/>
    <w:rsid w:val="00C26F86"/>
    <w:rsid w:val="00C278CD"/>
    <w:rsid w:val="00C30A3D"/>
    <w:rsid w:val="00C33787"/>
    <w:rsid w:val="00C35259"/>
    <w:rsid w:val="00C36398"/>
    <w:rsid w:val="00C36B90"/>
    <w:rsid w:val="00C4119B"/>
    <w:rsid w:val="00C41719"/>
    <w:rsid w:val="00C41B6E"/>
    <w:rsid w:val="00C434EB"/>
    <w:rsid w:val="00C47E52"/>
    <w:rsid w:val="00C50137"/>
    <w:rsid w:val="00C50648"/>
    <w:rsid w:val="00C51D68"/>
    <w:rsid w:val="00C532A3"/>
    <w:rsid w:val="00C5495D"/>
    <w:rsid w:val="00C57457"/>
    <w:rsid w:val="00C605D2"/>
    <w:rsid w:val="00C610BA"/>
    <w:rsid w:val="00C6286D"/>
    <w:rsid w:val="00C630FE"/>
    <w:rsid w:val="00C65254"/>
    <w:rsid w:val="00C75099"/>
    <w:rsid w:val="00C76139"/>
    <w:rsid w:val="00C8098C"/>
    <w:rsid w:val="00C82B37"/>
    <w:rsid w:val="00C83357"/>
    <w:rsid w:val="00C860B5"/>
    <w:rsid w:val="00C872EE"/>
    <w:rsid w:val="00C87D9F"/>
    <w:rsid w:val="00C91F99"/>
    <w:rsid w:val="00C92ABE"/>
    <w:rsid w:val="00C93246"/>
    <w:rsid w:val="00C9489C"/>
    <w:rsid w:val="00C96400"/>
    <w:rsid w:val="00C96BC2"/>
    <w:rsid w:val="00C97AE6"/>
    <w:rsid w:val="00CA1D17"/>
    <w:rsid w:val="00CA38F9"/>
    <w:rsid w:val="00CA62BC"/>
    <w:rsid w:val="00CA7D1D"/>
    <w:rsid w:val="00CB305E"/>
    <w:rsid w:val="00CB3186"/>
    <w:rsid w:val="00CB4772"/>
    <w:rsid w:val="00CB546F"/>
    <w:rsid w:val="00CB5964"/>
    <w:rsid w:val="00CC0637"/>
    <w:rsid w:val="00CC14E8"/>
    <w:rsid w:val="00CC2D55"/>
    <w:rsid w:val="00CC3DDD"/>
    <w:rsid w:val="00CC6B65"/>
    <w:rsid w:val="00CD4DE8"/>
    <w:rsid w:val="00CD6415"/>
    <w:rsid w:val="00CE05A8"/>
    <w:rsid w:val="00CE1CB6"/>
    <w:rsid w:val="00CE1CD3"/>
    <w:rsid w:val="00CE2FA2"/>
    <w:rsid w:val="00CE3853"/>
    <w:rsid w:val="00CE4187"/>
    <w:rsid w:val="00CE54ED"/>
    <w:rsid w:val="00CF539E"/>
    <w:rsid w:val="00CF7305"/>
    <w:rsid w:val="00CF7421"/>
    <w:rsid w:val="00D0202C"/>
    <w:rsid w:val="00D04147"/>
    <w:rsid w:val="00D04AB2"/>
    <w:rsid w:val="00D04E1A"/>
    <w:rsid w:val="00D105CD"/>
    <w:rsid w:val="00D145B5"/>
    <w:rsid w:val="00D147B7"/>
    <w:rsid w:val="00D17341"/>
    <w:rsid w:val="00D17952"/>
    <w:rsid w:val="00D21BFF"/>
    <w:rsid w:val="00D2541B"/>
    <w:rsid w:val="00D25C9D"/>
    <w:rsid w:val="00D2725E"/>
    <w:rsid w:val="00D30A0A"/>
    <w:rsid w:val="00D33A7A"/>
    <w:rsid w:val="00D3605F"/>
    <w:rsid w:val="00D4012B"/>
    <w:rsid w:val="00D4075A"/>
    <w:rsid w:val="00D40D9F"/>
    <w:rsid w:val="00D4109A"/>
    <w:rsid w:val="00D45BB7"/>
    <w:rsid w:val="00D5182E"/>
    <w:rsid w:val="00D5685A"/>
    <w:rsid w:val="00D56BD9"/>
    <w:rsid w:val="00D57156"/>
    <w:rsid w:val="00D57259"/>
    <w:rsid w:val="00D62ACD"/>
    <w:rsid w:val="00D6410F"/>
    <w:rsid w:val="00D70A0B"/>
    <w:rsid w:val="00D70B97"/>
    <w:rsid w:val="00D70CC0"/>
    <w:rsid w:val="00D74F09"/>
    <w:rsid w:val="00D7656D"/>
    <w:rsid w:val="00D76808"/>
    <w:rsid w:val="00D77109"/>
    <w:rsid w:val="00D7764B"/>
    <w:rsid w:val="00D7772F"/>
    <w:rsid w:val="00D81FA7"/>
    <w:rsid w:val="00D84115"/>
    <w:rsid w:val="00D8543A"/>
    <w:rsid w:val="00D864A3"/>
    <w:rsid w:val="00D86A47"/>
    <w:rsid w:val="00D87004"/>
    <w:rsid w:val="00D91886"/>
    <w:rsid w:val="00D935B1"/>
    <w:rsid w:val="00D94FA9"/>
    <w:rsid w:val="00D956EE"/>
    <w:rsid w:val="00DA1383"/>
    <w:rsid w:val="00DA2FBC"/>
    <w:rsid w:val="00DB4269"/>
    <w:rsid w:val="00DB548C"/>
    <w:rsid w:val="00DB6E70"/>
    <w:rsid w:val="00DC1713"/>
    <w:rsid w:val="00DC1951"/>
    <w:rsid w:val="00DC1AD8"/>
    <w:rsid w:val="00DC456C"/>
    <w:rsid w:val="00DC7AED"/>
    <w:rsid w:val="00DD01A9"/>
    <w:rsid w:val="00DD0C7C"/>
    <w:rsid w:val="00DD0EE7"/>
    <w:rsid w:val="00DD38F3"/>
    <w:rsid w:val="00DD5173"/>
    <w:rsid w:val="00DD5243"/>
    <w:rsid w:val="00DD5491"/>
    <w:rsid w:val="00DD74D5"/>
    <w:rsid w:val="00DD78AE"/>
    <w:rsid w:val="00DE0750"/>
    <w:rsid w:val="00DE0864"/>
    <w:rsid w:val="00DE214E"/>
    <w:rsid w:val="00DE279E"/>
    <w:rsid w:val="00DE5375"/>
    <w:rsid w:val="00DF2816"/>
    <w:rsid w:val="00DF71D7"/>
    <w:rsid w:val="00DF7F39"/>
    <w:rsid w:val="00E018C5"/>
    <w:rsid w:val="00E04835"/>
    <w:rsid w:val="00E05C69"/>
    <w:rsid w:val="00E10E79"/>
    <w:rsid w:val="00E117DD"/>
    <w:rsid w:val="00E11C81"/>
    <w:rsid w:val="00E13779"/>
    <w:rsid w:val="00E14F9B"/>
    <w:rsid w:val="00E15E03"/>
    <w:rsid w:val="00E17749"/>
    <w:rsid w:val="00E17E4A"/>
    <w:rsid w:val="00E20237"/>
    <w:rsid w:val="00E21671"/>
    <w:rsid w:val="00E22446"/>
    <w:rsid w:val="00E22B4A"/>
    <w:rsid w:val="00E23066"/>
    <w:rsid w:val="00E248FF"/>
    <w:rsid w:val="00E25E3C"/>
    <w:rsid w:val="00E2745D"/>
    <w:rsid w:val="00E30534"/>
    <w:rsid w:val="00E33EB7"/>
    <w:rsid w:val="00E36591"/>
    <w:rsid w:val="00E3740B"/>
    <w:rsid w:val="00E4086F"/>
    <w:rsid w:val="00E42CF6"/>
    <w:rsid w:val="00E42FB4"/>
    <w:rsid w:val="00E4439B"/>
    <w:rsid w:val="00E45735"/>
    <w:rsid w:val="00E45E0B"/>
    <w:rsid w:val="00E4649F"/>
    <w:rsid w:val="00E47D50"/>
    <w:rsid w:val="00E47EA0"/>
    <w:rsid w:val="00E500CF"/>
    <w:rsid w:val="00E50C25"/>
    <w:rsid w:val="00E50C79"/>
    <w:rsid w:val="00E5161F"/>
    <w:rsid w:val="00E532D9"/>
    <w:rsid w:val="00E54034"/>
    <w:rsid w:val="00E5622A"/>
    <w:rsid w:val="00E56CEB"/>
    <w:rsid w:val="00E5788B"/>
    <w:rsid w:val="00E63621"/>
    <w:rsid w:val="00E65F2E"/>
    <w:rsid w:val="00E66EAE"/>
    <w:rsid w:val="00E71C87"/>
    <w:rsid w:val="00E73EE1"/>
    <w:rsid w:val="00E74482"/>
    <w:rsid w:val="00E749F1"/>
    <w:rsid w:val="00E7698A"/>
    <w:rsid w:val="00E813D8"/>
    <w:rsid w:val="00E83EFE"/>
    <w:rsid w:val="00E913AD"/>
    <w:rsid w:val="00E936F8"/>
    <w:rsid w:val="00E94F07"/>
    <w:rsid w:val="00E95984"/>
    <w:rsid w:val="00E9716D"/>
    <w:rsid w:val="00E972CD"/>
    <w:rsid w:val="00E978BF"/>
    <w:rsid w:val="00EA3AB4"/>
    <w:rsid w:val="00EA3D66"/>
    <w:rsid w:val="00EA525D"/>
    <w:rsid w:val="00EA55C0"/>
    <w:rsid w:val="00EA5E44"/>
    <w:rsid w:val="00EA6CCB"/>
    <w:rsid w:val="00EA7F8C"/>
    <w:rsid w:val="00EB0023"/>
    <w:rsid w:val="00EB0D07"/>
    <w:rsid w:val="00EB1B02"/>
    <w:rsid w:val="00EB1EC2"/>
    <w:rsid w:val="00EB4B70"/>
    <w:rsid w:val="00EB4D13"/>
    <w:rsid w:val="00EB4D5F"/>
    <w:rsid w:val="00EB6BCA"/>
    <w:rsid w:val="00EC061D"/>
    <w:rsid w:val="00EC2726"/>
    <w:rsid w:val="00EC37C0"/>
    <w:rsid w:val="00EC3948"/>
    <w:rsid w:val="00EC56D6"/>
    <w:rsid w:val="00EC57A0"/>
    <w:rsid w:val="00EC5A62"/>
    <w:rsid w:val="00EC657C"/>
    <w:rsid w:val="00EC73FD"/>
    <w:rsid w:val="00EC7C15"/>
    <w:rsid w:val="00EC7F79"/>
    <w:rsid w:val="00ED1157"/>
    <w:rsid w:val="00ED1DDA"/>
    <w:rsid w:val="00ED2B14"/>
    <w:rsid w:val="00ED30F8"/>
    <w:rsid w:val="00EE00F8"/>
    <w:rsid w:val="00EE171B"/>
    <w:rsid w:val="00EE2136"/>
    <w:rsid w:val="00EE360D"/>
    <w:rsid w:val="00EE43F7"/>
    <w:rsid w:val="00EE6122"/>
    <w:rsid w:val="00EF15BC"/>
    <w:rsid w:val="00EF2CA4"/>
    <w:rsid w:val="00EF327A"/>
    <w:rsid w:val="00EF3607"/>
    <w:rsid w:val="00EF49D9"/>
    <w:rsid w:val="00F0199C"/>
    <w:rsid w:val="00F06650"/>
    <w:rsid w:val="00F06A1E"/>
    <w:rsid w:val="00F06B5A"/>
    <w:rsid w:val="00F07E4D"/>
    <w:rsid w:val="00F12F11"/>
    <w:rsid w:val="00F13BF2"/>
    <w:rsid w:val="00F152EE"/>
    <w:rsid w:val="00F1548D"/>
    <w:rsid w:val="00F17673"/>
    <w:rsid w:val="00F20D94"/>
    <w:rsid w:val="00F20F5B"/>
    <w:rsid w:val="00F219C2"/>
    <w:rsid w:val="00F21F1F"/>
    <w:rsid w:val="00F2283C"/>
    <w:rsid w:val="00F301B8"/>
    <w:rsid w:val="00F30B59"/>
    <w:rsid w:val="00F30C98"/>
    <w:rsid w:val="00F30ECB"/>
    <w:rsid w:val="00F32759"/>
    <w:rsid w:val="00F33E1B"/>
    <w:rsid w:val="00F35E5B"/>
    <w:rsid w:val="00F37755"/>
    <w:rsid w:val="00F37C7B"/>
    <w:rsid w:val="00F37CBB"/>
    <w:rsid w:val="00F43B72"/>
    <w:rsid w:val="00F465BB"/>
    <w:rsid w:val="00F52B30"/>
    <w:rsid w:val="00F55569"/>
    <w:rsid w:val="00F55900"/>
    <w:rsid w:val="00F567F7"/>
    <w:rsid w:val="00F571B8"/>
    <w:rsid w:val="00F601AA"/>
    <w:rsid w:val="00F6459C"/>
    <w:rsid w:val="00F657E5"/>
    <w:rsid w:val="00F6785D"/>
    <w:rsid w:val="00F70194"/>
    <w:rsid w:val="00F7290D"/>
    <w:rsid w:val="00F73079"/>
    <w:rsid w:val="00F75690"/>
    <w:rsid w:val="00F80838"/>
    <w:rsid w:val="00F8097B"/>
    <w:rsid w:val="00F8266F"/>
    <w:rsid w:val="00F8281A"/>
    <w:rsid w:val="00F84BAD"/>
    <w:rsid w:val="00F85F44"/>
    <w:rsid w:val="00F8632D"/>
    <w:rsid w:val="00F871D7"/>
    <w:rsid w:val="00F90F30"/>
    <w:rsid w:val="00F91163"/>
    <w:rsid w:val="00F92CF9"/>
    <w:rsid w:val="00F92EB1"/>
    <w:rsid w:val="00F946B5"/>
    <w:rsid w:val="00F95618"/>
    <w:rsid w:val="00FA108E"/>
    <w:rsid w:val="00FA4395"/>
    <w:rsid w:val="00FA466B"/>
    <w:rsid w:val="00FA71E9"/>
    <w:rsid w:val="00FA7A59"/>
    <w:rsid w:val="00FB49B6"/>
    <w:rsid w:val="00FB581A"/>
    <w:rsid w:val="00FB7B39"/>
    <w:rsid w:val="00FC4C0F"/>
    <w:rsid w:val="00FD0A37"/>
    <w:rsid w:val="00FD19AF"/>
    <w:rsid w:val="00FD1A14"/>
    <w:rsid w:val="00FD2559"/>
    <w:rsid w:val="00FD3423"/>
    <w:rsid w:val="00FD4091"/>
    <w:rsid w:val="00FD6D99"/>
    <w:rsid w:val="00FE02E1"/>
    <w:rsid w:val="00FE073D"/>
    <w:rsid w:val="00FE1A32"/>
    <w:rsid w:val="00FE31AC"/>
    <w:rsid w:val="00FF1E21"/>
    <w:rsid w:val="00FF301A"/>
    <w:rsid w:val="00FF517E"/>
    <w:rsid w:val="00FF64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220"/>
    <o:shapelayout v:ext="edit">
      <o:idmap v:ext="edit" data="2"/>
    </o:shapelayout>
  </w:shapeDefaults>
  <w:decimalSymbol w:val="."/>
  <w:listSeparator w:val=","/>
  <w14:docId w14:val="06550615"/>
  <w15:docId w15:val="{9769CB15-CEF1-46CB-BB8F-46ED4D17E3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15BD"/>
    <w:pPr>
      <w:widowControl w:val="0"/>
      <w:kinsoku w:val="0"/>
      <w:overflowPunct w:val="0"/>
      <w:autoSpaceDE w:val="0"/>
      <w:autoSpaceDN w:val="0"/>
      <w:spacing w:before="120" w:after="120" w:line="288" w:lineRule="auto"/>
      <w:ind w:firstLine="720"/>
      <w:jc w:val="both"/>
    </w:pPr>
    <w:rPr>
      <w:rFonts w:ascii="QTKorrin" w:eastAsia="QTKorrin" w:hAnsi="QTKorrin"/>
      <w:kern w:val="2"/>
      <w:sz w:val="26"/>
      <w:lang w:eastAsia="ko-KR"/>
    </w:rPr>
  </w:style>
  <w:style w:type="paragraph" w:styleId="Heading1">
    <w:name w:val="heading 1"/>
    <w:next w:val="NoSpacing"/>
    <w:link w:val="Heading1Char"/>
    <w:uiPriority w:val="9"/>
    <w:qFormat/>
    <w:rsid w:val="005C6168"/>
    <w:pPr>
      <w:keepNext/>
      <w:keepLines/>
      <w:spacing w:before="240" w:after="0" w:line="240" w:lineRule="auto"/>
      <w:outlineLvl w:val="0"/>
    </w:pPr>
    <w:rPr>
      <w:rFonts w:ascii="QTKorrin" w:eastAsiaTheme="majorEastAsia" w:hAnsi="QTKorrin" w:cstheme="majorBidi"/>
      <w:b/>
      <w:kern w:val="2"/>
      <w:sz w:val="52"/>
      <w:szCs w:val="32"/>
      <w:lang w:eastAsia="ko-KR"/>
    </w:rPr>
  </w:style>
  <w:style w:type="paragraph" w:styleId="Heading2">
    <w:name w:val="heading 2"/>
    <w:next w:val="NoSpacing"/>
    <w:link w:val="Heading2Char"/>
    <w:uiPriority w:val="9"/>
    <w:unhideWhenUsed/>
    <w:qFormat/>
    <w:rsid w:val="005C6168"/>
    <w:pPr>
      <w:keepNext/>
      <w:keepLines/>
      <w:spacing w:before="120" w:after="0" w:line="240" w:lineRule="auto"/>
      <w:outlineLvl w:val="1"/>
    </w:pPr>
    <w:rPr>
      <w:rFonts w:ascii="QTKorrin" w:eastAsiaTheme="majorEastAsia" w:hAnsi="QTKorrin" w:cstheme="majorBidi"/>
      <w:b/>
      <w:kern w:val="2"/>
      <w:sz w:val="40"/>
      <w:szCs w:val="26"/>
      <w:lang w:eastAsia="ko-KR"/>
    </w:rPr>
  </w:style>
  <w:style w:type="paragraph" w:styleId="Heading3">
    <w:name w:val="heading 3"/>
    <w:basedOn w:val="Normal"/>
    <w:next w:val="Normal"/>
    <w:link w:val="Heading3Char"/>
    <w:uiPriority w:val="9"/>
    <w:unhideWhenUsed/>
    <w:qFormat/>
    <w:rsid w:val="00F30B59"/>
    <w:pPr>
      <w:keepNext/>
      <w:keepLines/>
      <w:numPr>
        <w:numId w:val="9"/>
      </w:numPr>
      <w:spacing w:before="180" w:after="0"/>
      <w:outlineLvl w:val="2"/>
    </w:pPr>
    <w:rPr>
      <w:rFonts w:eastAsiaTheme="majorEastAsia" w:cstheme="majorBidi"/>
      <w:b/>
      <w:i/>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F176C"/>
    <w:rPr>
      <w:color w:val="0000FF"/>
      <w:u w:val="single"/>
    </w:rPr>
  </w:style>
  <w:style w:type="table" w:styleId="TableGrid">
    <w:name w:val="Table Grid"/>
    <w:basedOn w:val="TableNormal"/>
    <w:uiPriority w:val="39"/>
    <w:rsid w:val="000F176C"/>
    <w:pPr>
      <w:widowControl w:val="0"/>
      <w:wordWrap w:val="0"/>
      <w:autoSpaceDE w:val="0"/>
      <w:autoSpaceDN w:val="0"/>
      <w:spacing w:after="0" w:line="240" w:lineRule="auto"/>
      <w:jc w:val="both"/>
    </w:pPr>
    <w:rPr>
      <w:rFonts w:asciiTheme="minorEastAsia"/>
      <w:kern w:val="2"/>
      <w:sz w:val="20"/>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C6168"/>
    <w:rPr>
      <w:rFonts w:ascii="QTKorrin" w:eastAsiaTheme="majorEastAsia" w:hAnsi="QTKorrin" w:cstheme="majorBidi"/>
      <w:b/>
      <w:kern w:val="2"/>
      <w:sz w:val="52"/>
      <w:szCs w:val="32"/>
      <w:lang w:eastAsia="ko-KR"/>
    </w:rPr>
  </w:style>
  <w:style w:type="paragraph" w:styleId="TOCHeading">
    <w:name w:val="TOC Heading"/>
    <w:basedOn w:val="Heading1"/>
    <w:next w:val="Normal"/>
    <w:uiPriority w:val="39"/>
    <w:unhideWhenUsed/>
    <w:qFormat/>
    <w:rsid w:val="008C1294"/>
    <w:pPr>
      <w:outlineLvl w:val="9"/>
    </w:pPr>
    <w:rPr>
      <w:kern w:val="0"/>
      <w:lang w:eastAsia="en-US"/>
    </w:rPr>
  </w:style>
  <w:style w:type="paragraph" w:styleId="TOC2">
    <w:name w:val="toc 2"/>
    <w:basedOn w:val="Normal"/>
    <w:next w:val="Normal"/>
    <w:autoRedefine/>
    <w:uiPriority w:val="39"/>
    <w:unhideWhenUsed/>
    <w:rsid w:val="00B6774F"/>
    <w:pPr>
      <w:widowControl/>
      <w:tabs>
        <w:tab w:val="left" w:pos="660"/>
        <w:tab w:val="left" w:pos="1540"/>
        <w:tab w:val="right" w:leader="underscore" w:pos="10168"/>
      </w:tabs>
      <w:autoSpaceDE/>
      <w:autoSpaceDN/>
      <w:spacing w:before="60" w:after="60" w:line="240" w:lineRule="auto"/>
      <w:ind w:left="216" w:firstLine="0"/>
      <w:jc w:val="left"/>
    </w:pPr>
    <w:rPr>
      <w:rFonts w:cs="Times New Roman"/>
      <w:kern w:val="0"/>
      <w:sz w:val="24"/>
      <w:lang w:eastAsia="en-US"/>
    </w:rPr>
  </w:style>
  <w:style w:type="paragraph" w:styleId="TOC1">
    <w:name w:val="toc 1"/>
    <w:basedOn w:val="Normal"/>
    <w:next w:val="Normal"/>
    <w:autoRedefine/>
    <w:uiPriority w:val="39"/>
    <w:unhideWhenUsed/>
    <w:rsid w:val="00B46CDB"/>
    <w:pPr>
      <w:widowControl/>
      <w:tabs>
        <w:tab w:val="right" w:leader="underscore" w:pos="10168"/>
      </w:tabs>
      <w:autoSpaceDE/>
      <w:autoSpaceDN/>
      <w:spacing w:before="80" w:after="80" w:line="240" w:lineRule="auto"/>
      <w:ind w:firstLine="0"/>
      <w:jc w:val="left"/>
    </w:pPr>
    <w:rPr>
      <w:rFonts w:cs="Times New Roman"/>
      <w:b/>
      <w:bCs/>
      <w:noProof/>
      <w:kern w:val="0"/>
      <w:lang w:eastAsia="en-US"/>
    </w:rPr>
  </w:style>
  <w:style w:type="paragraph" w:styleId="TOC3">
    <w:name w:val="toc 3"/>
    <w:basedOn w:val="Normal"/>
    <w:next w:val="Normal"/>
    <w:autoRedefine/>
    <w:uiPriority w:val="39"/>
    <w:unhideWhenUsed/>
    <w:rsid w:val="00904CD8"/>
    <w:pPr>
      <w:widowControl/>
      <w:tabs>
        <w:tab w:val="left" w:pos="880"/>
        <w:tab w:val="right" w:leader="underscore" w:pos="10168"/>
      </w:tabs>
      <w:autoSpaceDE/>
      <w:autoSpaceDN/>
      <w:spacing w:before="60" w:after="60" w:line="240" w:lineRule="auto"/>
      <w:ind w:left="446"/>
      <w:jc w:val="left"/>
    </w:pPr>
    <w:rPr>
      <w:rFonts w:cs="Times New Roman"/>
      <w:kern w:val="0"/>
      <w:sz w:val="22"/>
      <w:lang w:eastAsia="en-US"/>
    </w:rPr>
  </w:style>
  <w:style w:type="character" w:customStyle="1" w:styleId="Heading3Char">
    <w:name w:val="Heading 3 Char"/>
    <w:basedOn w:val="DefaultParagraphFont"/>
    <w:link w:val="Heading3"/>
    <w:uiPriority w:val="9"/>
    <w:rsid w:val="00F30B59"/>
    <w:rPr>
      <w:rFonts w:ascii="QTKorrin" w:eastAsiaTheme="majorEastAsia" w:hAnsi="QTKorrin" w:cstheme="majorBidi"/>
      <w:b/>
      <w:i/>
      <w:kern w:val="2"/>
      <w:sz w:val="32"/>
      <w:szCs w:val="24"/>
      <w:lang w:eastAsia="ko-KR"/>
    </w:rPr>
  </w:style>
  <w:style w:type="character" w:customStyle="1" w:styleId="Heading2Char">
    <w:name w:val="Heading 2 Char"/>
    <w:basedOn w:val="DefaultParagraphFont"/>
    <w:link w:val="Heading2"/>
    <w:uiPriority w:val="9"/>
    <w:rsid w:val="005C6168"/>
    <w:rPr>
      <w:rFonts w:ascii="QTKorrin" w:eastAsiaTheme="majorEastAsia" w:hAnsi="QTKorrin" w:cstheme="majorBidi"/>
      <w:b/>
      <w:kern w:val="2"/>
      <w:sz w:val="40"/>
      <w:szCs w:val="26"/>
      <w:lang w:eastAsia="ko-KR"/>
    </w:rPr>
  </w:style>
  <w:style w:type="paragraph" w:styleId="NormalWeb">
    <w:name w:val="Normal (Web)"/>
    <w:basedOn w:val="Normal"/>
    <w:uiPriority w:val="99"/>
    <w:unhideWhenUsed/>
    <w:rsid w:val="00396CE8"/>
    <w:pPr>
      <w:widowControl/>
      <w:autoSpaceDE/>
      <w:autoSpaceDN/>
      <w:spacing w:before="100" w:beforeAutospacing="1" w:after="100" w:afterAutospacing="1" w:line="240" w:lineRule="auto"/>
      <w:jc w:val="left"/>
    </w:pPr>
    <w:rPr>
      <w:rFonts w:eastAsia="Times New Roman" w:cs="Times New Roman"/>
      <w:kern w:val="0"/>
      <w:sz w:val="24"/>
      <w:szCs w:val="24"/>
      <w:lang w:eastAsia="ja-JP"/>
    </w:rPr>
  </w:style>
  <w:style w:type="character" w:styleId="Emphasis">
    <w:name w:val="Emphasis"/>
    <w:basedOn w:val="DefaultParagraphFont"/>
    <w:uiPriority w:val="20"/>
    <w:qFormat/>
    <w:rsid w:val="00396CE8"/>
    <w:rPr>
      <w:i/>
      <w:iCs/>
    </w:rPr>
  </w:style>
  <w:style w:type="character" w:customStyle="1" w:styleId="marginnote">
    <w:name w:val="marginnote"/>
    <w:basedOn w:val="DefaultParagraphFont"/>
    <w:rsid w:val="00396CE8"/>
  </w:style>
  <w:style w:type="character" w:styleId="Strong">
    <w:name w:val="Strong"/>
    <w:basedOn w:val="DefaultParagraphFont"/>
    <w:uiPriority w:val="22"/>
    <w:qFormat/>
    <w:rsid w:val="00396CE8"/>
    <w:rPr>
      <w:b/>
      <w:bCs/>
    </w:rPr>
  </w:style>
  <w:style w:type="character" w:customStyle="1" w:styleId="sidenote">
    <w:name w:val="sidenote"/>
    <w:basedOn w:val="DefaultParagraphFont"/>
    <w:rsid w:val="00854E92"/>
  </w:style>
  <w:style w:type="paragraph" w:styleId="ListParagraph">
    <w:name w:val="List Paragraph"/>
    <w:basedOn w:val="Normal"/>
    <w:uiPriority w:val="34"/>
    <w:qFormat/>
    <w:rsid w:val="009654E3"/>
    <w:pPr>
      <w:ind w:left="720"/>
      <w:contextualSpacing/>
    </w:pPr>
  </w:style>
  <w:style w:type="paragraph" w:styleId="TOC4">
    <w:name w:val="toc 4"/>
    <w:basedOn w:val="Normal"/>
    <w:next w:val="Normal"/>
    <w:autoRedefine/>
    <w:uiPriority w:val="39"/>
    <w:unhideWhenUsed/>
    <w:rsid w:val="008B59CD"/>
    <w:pPr>
      <w:widowControl/>
      <w:autoSpaceDE/>
      <w:autoSpaceDN/>
      <w:spacing w:after="100"/>
      <w:ind w:left="660"/>
      <w:jc w:val="left"/>
    </w:pPr>
    <w:rPr>
      <w:rFonts w:asciiTheme="minorHAnsi" w:hAnsiTheme="minorHAnsi"/>
      <w:kern w:val="0"/>
      <w:sz w:val="22"/>
      <w:lang w:eastAsia="ja-JP"/>
    </w:rPr>
  </w:style>
  <w:style w:type="paragraph" w:styleId="TOC5">
    <w:name w:val="toc 5"/>
    <w:basedOn w:val="Normal"/>
    <w:next w:val="Normal"/>
    <w:autoRedefine/>
    <w:uiPriority w:val="39"/>
    <w:unhideWhenUsed/>
    <w:rsid w:val="008B59CD"/>
    <w:pPr>
      <w:widowControl/>
      <w:autoSpaceDE/>
      <w:autoSpaceDN/>
      <w:spacing w:after="100"/>
      <w:ind w:left="880"/>
      <w:jc w:val="left"/>
    </w:pPr>
    <w:rPr>
      <w:rFonts w:asciiTheme="minorHAnsi" w:hAnsiTheme="minorHAnsi"/>
      <w:kern w:val="0"/>
      <w:sz w:val="22"/>
      <w:lang w:eastAsia="ja-JP"/>
    </w:rPr>
  </w:style>
  <w:style w:type="paragraph" w:styleId="TOC6">
    <w:name w:val="toc 6"/>
    <w:basedOn w:val="Normal"/>
    <w:next w:val="Normal"/>
    <w:autoRedefine/>
    <w:uiPriority w:val="39"/>
    <w:unhideWhenUsed/>
    <w:rsid w:val="008B59CD"/>
    <w:pPr>
      <w:widowControl/>
      <w:autoSpaceDE/>
      <w:autoSpaceDN/>
      <w:spacing w:after="100"/>
      <w:ind w:left="1100"/>
      <w:jc w:val="left"/>
    </w:pPr>
    <w:rPr>
      <w:rFonts w:asciiTheme="minorHAnsi" w:hAnsiTheme="minorHAnsi"/>
      <w:kern w:val="0"/>
      <w:sz w:val="22"/>
      <w:lang w:eastAsia="ja-JP"/>
    </w:rPr>
  </w:style>
  <w:style w:type="paragraph" w:styleId="TOC7">
    <w:name w:val="toc 7"/>
    <w:basedOn w:val="Normal"/>
    <w:next w:val="Normal"/>
    <w:autoRedefine/>
    <w:uiPriority w:val="39"/>
    <w:unhideWhenUsed/>
    <w:rsid w:val="008B59CD"/>
    <w:pPr>
      <w:widowControl/>
      <w:autoSpaceDE/>
      <w:autoSpaceDN/>
      <w:spacing w:after="100"/>
      <w:ind w:left="1320"/>
      <w:jc w:val="left"/>
    </w:pPr>
    <w:rPr>
      <w:rFonts w:asciiTheme="minorHAnsi" w:hAnsiTheme="minorHAnsi"/>
      <w:kern w:val="0"/>
      <w:sz w:val="22"/>
      <w:lang w:eastAsia="ja-JP"/>
    </w:rPr>
  </w:style>
  <w:style w:type="paragraph" w:styleId="TOC8">
    <w:name w:val="toc 8"/>
    <w:basedOn w:val="Normal"/>
    <w:next w:val="Normal"/>
    <w:autoRedefine/>
    <w:uiPriority w:val="39"/>
    <w:unhideWhenUsed/>
    <w:rsid w:val="008B59CD"/>
    <w:pPr>
      <w:widowControl/>
      <w:autoSpaceDE/>
      <w:autoSpaceDN/>
      <w:spacing w:after="100"/>
      <w:ind w:left="1540"/>
      <w:jc w:val="left"/>
    </w:pPr>
    <w:rPr>
      <w:rFonts w:asciiTheme="minorHAnsi" w:hAnsiTheme="minorHAnsi"/>
      <w:kern w:val="0"/>
      <w:sz w:val="22"/>
      <w:lang w:eastAsia="ja-JP"/>
    </w:rPr>
  </w:style>
  <w:style w:type="paragraph" w:styleId="TOC9">
    <w:name w:val="toc 9"/>
    <w:basedOn w:val="Normal"/>
    <w:next w:val="Normal"/>
    <w:autoRedefine/>
    <w:uiPriority w:val="39"/>
    <w:unhideWhenUsed/>
    <w:rsid w:val="008B59CD"/>
    <w:pPr>
      <w:widowControl/>
      <w:autoSpaceDE/>
      <w:autoSpaceDN/>
      <w:spacing w:after="100"/>
      <w:ind w:left="1760"/>
      <w:jc w:val="left"/>
    </w:pPr>
    <w:rPr>
      <w:rFonts w:asciiTheme="minorHAnsi" w:hAnsiTheme="minorHAnsi"/>
      <w:kern w:val="0"/>
      <w:sz w:val="22"/>
      <w:lang w:eastAsia="ja-JP"/>
    </w:rPr>
  </w:style>
  <w:style w:type="character" w:styleId="UnresolvedMention">
    <w:name w:val="Unresolved Mention"/>
    <w:basedOn w:val="DefaultParagraphFont"/>
    <w:uiPriority w:val="99"/>
    <w:semiHidden/>
    <w:unhideWhenUsed/>
    <w:rsid w:val="008B59CD"/>
    <w:rPr>
      <w:color w:val="605E5C"/>
      <w:shd w:val="clear" w:color="auto" w:fill="E1DFDD"/>
    </w:rPr>
  </w:style>
  <w:style w:type="paragraph" w:styleId="HTMLPreformatted">
    <w:name w:val="HTML Preformatted"/>
    <w:basedOn w:val="Normal"/>
    <w:link w:val="HTMLPreformattedChar"/>
    <w:uiPriority w:val="99"/>
    <w:unhideWhenUsed/>
    <w:rsid w:val="00625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0" w:line="240" w:lineRule="auto"/>
      <w:jc w:val="left"/>
    </w:pPr>
    <w:rPr>
      <w:rFonts w:ascii="Courier New" w:eastAsia="Times New Roman" w:hAnsi="Courier New" w:cs="Courier New"/>
      <w:kern w:val="0"/>
      <w:sz w:val="20"/>
      <w:szCs w:val="20"/>
      <w:lang w:eastAsia="ja-JP"/>
    </w:rPr>
  </w:style>
  <w:style w:type="character" w:customStyle="1" w:styleId="HTMLPreformattedChar">
    <w:name w:val="HTML Preformatted Char"/>
    <w:basedOn w:val="DefaultParagraphFont"/>
    <w:link w:val="HTMLPreformatted"/>
    <w:uiPriority w:val="99"/>
    <w:rsid w:val="00625326"/>
    <w:rPr>
      <w:rFonts w:ascii="Courier New" w:eastAsia="Times New Roman" w:hAnsi="Courier New" w:cs="Courier New"/>
      <w:sz w:val="20"/>
      <w:szCs w:val="20"/>
    </w:rPr>
  </w:style>
  <w:style w:type="character" w:customStyle="1" w:styleId="z-text">
    <w:name w:val="z-text"/>
    <w:basedOn w:val="DefaultParagraphFont"/>
    <w:rsid w:val="00625326"/>
  </w:style>
  <w:style w:type="character" w:styleId="HTMLCode">
    <w:name w:val="HTML Code"/>
    <w:basedOn w:val="DefaultParagraphFont"/>
    <w:uiPriority w:val="99"/>
    <w:semiHidden/>
    <w:unhideWhenUsed/>
    <w:rsid w:val="00156C2B"/>
    <w:rPr>
      <w:rFonts w:ascii="Courier New" w:eastAsia="Times New Roman" w:hAnsi="Courier New" w:cs="Courier New"/>
      <w:sz w:val="20"/>
      <w:szCs w:val="20"/>
    </w:rPr>
  </w:style>
  <w:style w:type="character" w:customStyle="1" w:styleId="z-source">
    <w:name w:val="z-source"/>
    <w:basedOn w:val="DefaultParagraphFont"/>
    <w:rsid w:val="00A707AE"/>
  </w:style>
  <w:style w:type="character" w:customStyle="1" w:styleId="z-keyword">
    <w:name w:val="z-keyword"/>
    <w:basedOn w:val="DefaultParagraphFont"/>
    <w:rsid w:val="00A707AE"/>
  </w:style>
  <w:style w:type="character" w:customStyle="1" w:styleId="z-string">
    <w:name w:val="z-string"/>
    <w:basedOn w:val="DefaultParagraphFont"/>
    <w:rsid w:val="00A707AE"/>
  </w:style>
  <w:style w:type="character" w:customStyle="1" w:styleId="z-punctuation">
    <w:name w:val="z-punctuation"/>
    <w:basedOn w:val="DefaultParagraphFont"/>
    <w:rsid w:val="00A707AE"/>
  </w:style>
  <w:style w:type="character" w:customStyle="1" w:styleId="z-constant">
    <w:name w:val="z-constant"/>
    <w:basedOn w:val="DefaultParagraphFont"/>
    <w:rsid w:val="00A707AE"/>
  </w:style>
  <w:style w:type="character" w:customStyle="1" w:styleId="z-entity">
    <w:name w:val="z-entity"/>
    <w:basedOn w:val="DefaultParagraphFont"/>
    <w:rsid w:val="00A707AE"/>
  </w:style>
  <w:style w:type="character" w:customStyle="1" w:styleId="z-comment">
    <w:name w:val="z-comment"/>
    <w:basedOn w:val="DefaultParagraphFont"/>
    <w:rsid w:val="00076AE2"/>
  </w:style>
  <w:style w:type="character" w:styleId="FollowedHyperlink">
    <w:name w:val="FollowedHyperlink"/>
    <w:basedOn w:val="DefaultParagraphFont"/>
    <w:uiPriority w:val="99"/>
    <w:semiHidden/>
    <w:unhideWhenUsed/>
    <w:rsid w:val="00E972CD"/>
    <w:rPr>
      <w:color w:val="954F72" w:themeColor="followedHyperlink"/>
      <w:u w:val="single"/>
    </w:rPr>
  </w:style>
  <w:style w:type="character" w:customStyle="1" w:styleId="z-meta">
    <w:name w:val="z-meta"/>
    <w:basedOn w:val="DefaultParagraphFont"/>
    <w:rsid w:val="00023BAA"/>
  </w:style>
  <w:style w:type="paragraph" w:styleId="Header">
    <w:name w:val="header"/>
    <w:basedOn w:val="Normal"/>
    <w:link w:val="HeaderChar"/>
    <w:uiPriority w:val="99"/>
    <w:unhideWhenUsed/>
    <w:rsid w:val="003314E6"/>
    <w:pPr>
      <w:tabs>
        <w:tab w:val="center" w:pos="4419"/>
        <w:tab w:val="right" w:pos="8838"/>
      </w:tabs>
      <w:spacing w:after="0" w:line="240" w:lineRule="auto"/>
    </w:pPr>
  </w:style>
  <w:style w:type="character" w:customStyle="1" w:styleId="HeaderChar">
    <w:name w:val="Header Char"/>
    <w:basedOn w:val="DefaultParagraphFont"/>
    <w:link w:val="Header"/>
    <w:uiPriority w:val="99"/>
    <w:rsid w:val="003314E6"/>
    <w:rPr>
      <w:rFonts w:ascii="Times New Roman" w:hAnsi="Times New Roman"/>
      <w:kern w:val="2"/>
      <w:sz w:val="26"/>
      <w:lang w:eastAsia="ko-KR"/>
    </w:rPr>
  </w:style>
  <w:style w:type="paragraph" w:styleId="Footer">
    <w:name w:val="footer"/>
    <w:basedOn w:val="Normal"/>
    <w:link w:val="FooterChar"/>
    <w:uiPriority w:val="99"/>
    <w:unhideWhenUsed/>
    <w:rsid w:val="003314E6"/>
    <w:pPr>
      <w:tabs>
        <w:tab w:val="center" w:pos="4419"/>
        <w:tab w:val="right" w:pos="8838"/>
      </w:tabs>
      <w:spacing w:after="0" w:line="240" w:lineRule="auto"/>
    </w:pPr>
  </w:style>
  <w:style w:type="character" w:customStyle="1" w:styleId="FooterChar">
    <w:name w:val="Footer Char"/>
    <w:basedOn w:val="DefaultParagraphFont"/>
    <w:link w:val="Footer"/>
    <w:uiPriority w:val="99"/>
    <w:rsid w:val="003314E6"/>
    <w:rPr>
      <w:rFonts w:ascii="Times New Roman" w:hAnsi="Times New Roman"/>
      <w:kern w:val="2"/>
      <w:sz w:val="26"/>
      <w:lang w:eastAsia="ko-KR"/>
    </w:rPr>
  </w:style>
  <w:style w:type="paragraph" w:styleId="NoSpacing">
    <w:name w:val="No Spacing"/>
    <w:uiPriority w:val="1"/>
    <w:qFormat/>
    <w:rsid w:val="005C6168"/>
    <w:pPr>
      <w:widowControl w:val="0"/>
      <w:wordWrap w:val="0"/>
      <w:autoSpaceDE w:val="0"/>
      <w:autoSpaceDN w:val="0"/>
      <w:spacing w:after="0" w:line="240" w:lineRule="auto"/>
      <w:jc w:val="both"/>
    </w:pPr>
    <w:rPr>
      <w:rFonts w:ascii="QTKorrin" w:hAnsi="QTKorrin"/>
      <w:kern w:val="2"/>
      <w:sz w:val="26"/>
      <w:lang w:eastAsia="ko-KR"/>
    </w:rPr>
  </w:style>
  <w:style w:type="paragraph" w:styleId="Quote">
    <w:name w:val="Quote"/>
    <w:aliases w:val="Code"/>
    <w:basedOn w:val="Normal"/>
    <w:next w:val="Normal"/>
    <w:link w:val="QuoteChar"/>
    <w:uiPriority w:val="29"/>
    <w:qFormat/>
    <w:rsid w:val="003764E1"/>
    <w:rPr>
      <w:rFonts w:ascii="DejaVu Sans Mono" w:hAnsi="DejaVu Sans Mono" w:cs="Arial"/>
      <w:color w:val="88030F"/>
      <w:szCs w:val="26"/>
    </w:rPr>
  </w:style>
  <w:style w:type="character" w:customStyle="1" w:styleId="QuoteChar">
    <w:name w:val="Quote Char"/>
    <w:aliases w:val="Code Char"/>
    <w:basedOn w:val="DefaultParagraphFont"/>
    <w:link w:val="Quote"/>
    <w:uiPriority w:val="29"/>
    <w:rsid w:val="003764E1"/>
    <w:rPr>
      <w:rFonts w:ascii="DejaVu Sans Mono" w:eastAsia="QTKorrin" w:hAnsi="DejaVu Sans Mono" w:cs="Arial"/>
      <w:color w:val="88030F"/>
      <w:kern w:val="2"/>
      <w:sz w:val="26"/>
      <w:szCs w:val="26"/>
      <w:lang w:eastAsia="ko-KR"/>
    </w:rPr>
  </w:style>
  <w:style w:type="paragraph" w:styleId="IntenseQuote">
    <w:name w:val="Intense Quote"/>
    <w:basedOn w:val="Normal"/>
    <w:next w:val="Normal"/>
    <w:link w:val="IntenseQuoteChar"/>
    <w:uiPriority w:val="30"/>
    <w:qFormat/>
    <w:rsid w:val="00BC235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C235A"/>
    <w:rPr>
      <w:rFonts w:ascii="QTKorrin" w:eastAsia="QTKorrin" w:hAnsi="QTKorrin"/>
      <w:i/>
      <w:iCs/>
      <w:color w:val="4472C4" w:themeColor="accent1"/>
      <w:kern w:val="2"/>
      <w:sz w:val="26"/>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30511">
      <w:bodyDiv w:val="1"/>
      <w:marLeft w:val="0"/>
      <w:marRight w:val="0"/>
      <w:marTop w:val="0"/>
      <w:marBottom w:val="0"/>
      <w:divBdr>
        <w:top w:val="none" w:sz="0" w:space="0" w:color="auto"/>
        <w:left w:val="none" w:sz="0" w:space="0" w:color="auto"/>
        <w:bottom w:val="none" w:sz="0" w:space="0" w:color="auto"/>
        <w:right w:val="none" w:sz="0" w:space="0" w:color="auto"/>
      </w:divBdr>
    </w:div>
    <w:div w:id="20055025">
      <w:bodyDiv w:val="1"/>
      <w:marLeft w:val="0"/>
      <w:marRight w:val="0"/>
      <w:marTop w:val="0"/>
      <w:marBottom w:val="0"/>
      <w:divBdr>
        <w:top w:val="none" w:sz="0" w:space="0" w:color="auto"/>
        <w:left w:val="none" w:sz="0" w:space="0" w:color="auto"/>
        <w:bottom w:val="none" w:sz="0" w:space="0" w:color="auto"/>
        <w:right w:val="none" w:sz="0" w:space="0" w:color="auto"/>
      </w:divBdr>
    </w:div>
    <w:div w:id="24599459">
      <w:bodyDiv w:val="1"/>
      <w:marLeft w:val="0"/>
      <w:marRight w:val="0"/>
      <w:marTop w:val="0"/>
      <w:marBottom w:val="0"/>
      <w:divBdr>
        <w:top w:val="none" w:sz="0" w:space="0" w:color="auto"/>
        <w:left w:val="none" w:sz="0" w:space="0" w:color="auto"/>
        <w:bottom w:val="none" w:sz="0" w:space="0" w:color="auto"/>
        <w:right w:val="none" w:sz="0" w:space="0" w:color="auto"/>
      </w:divBdr>
    </w:div>
    <w:div w:id="24868401">
      <w:bodyDiv w:val="1"/>
      <w:marLeft w:val="0"/>
      <w:marRight w:val="0"/>
      <w:marTop w:val="0"/>
      <w:marBottom w:val="0"/>
      <w:divBdr>
        <w:top w:val="none" w:sz="0" w:space="0" w:color="auto"/>
        <w:left w:val="none" w:sz="0" w:space="0" w:color="auto"/>
        <w:bottom w:val="none" w:sz="0" w:space="0" w:color="auto"/>
        <w:right w:val="none" w:sz="0" w:space="0" w:color="auto"/>
      </w:divBdr>
    </w:div>
    <w:div w:id="40326202">
      <w:bodyDiv w:val="1"/>
      <w:marLeft w:val="0"/>
      <w:marRight w:val="0"/>
      <w:marTop w:val="0"/>
      <w:marBottom w:val="0"/>
      <w:divBdr>
        <w:top w:val="none" w:sz="0" w:space="0" w:color="auto"/>
        <w:left w:val="none" w:sz="0" w:space="0" w:color="auto"/>
        <w:bottom w:val="none" w:sz="0" w:space="0" w:color="auto"/>
        <w:right w:val="none" w:sz="0" w:space="0" w:color="auto"/>
      </w:divBdr>
    </w:div>
    <w:div w:id="40979953">
      <w:bodyDiv w:val="1"/>
      <w:marLeft w:val="0"/>
      <w:marRight w:val="0"/>
      <w:marTop w:val="0"/>
      <w:marBottom w:val="0"/>
      <w:divBdr>
        <w:top w:val="none" w:sz="0" w:space="0" w:color="auto"/>
        <w:left w:val="none" w:sz="0" w:space="0" w:color="auto"/>
        <w:bottom w:val="none" w:sz="0" w:space="0" w:color="auto"/>
        <w:right w:val="none" w:sz="0" w:space="0" w:color="auto"/>
      </w:divBdr>
    </w:div>
    <w:div w:id="42020516">
      <w:bodyDiv w:val="1"/>
      <w:marLeft w:val="0"/>
      <w:marRight w:val="0"/>
      <w:marTop w:val="0"/>
      <w:marBottom w:val="0"/>
      <w:divBdr>
        <w:top w:val="none" w:sz="0" w:space="0" w:color="auto"/>
        <w:left w:val="none" w:sz="0" w:space="0" w:color="auto"/>
        <w:bottom w:val="none" w:sz="0" w:space="0" w:color="auto"/>
        <w:right w:val="none" w:sz="0" w:space="0" w:color="auto"/>
      </w:divBdr>
    </w:div>
    <w:div w:id="43915930">
      <w:bodyDiv w:val="1"/>
      <w:marLeft w:val="0"/>
      <w:marRight w:val="0"/>
      <w:marTop w:val="0"/>
      <w:marBottom w:val="0"/>
      <w:divBdr>
        <w:top w:val="none" w:sz="0" w:space="0" w:color="auto"/>
        <w:left w:val="none" w:sz="0" w:space="0" w:color="auto"/>
        <w:bottom w:val="none" w:sz="0" w:space="0" w:color="auto"/>
        <w:right w:val="none" w:sz="0" w:space="0" w:color="auto"/>
      </w:divBdr>
    </w:div>
    <w:div w:id="74715967">
      <w:bodyDiv w:val="1"/>
      <w:marLeft w:val="0"/>
      <w:marRight w:val="0"/>
      <w:marTop w:val="0"/>
      <w:marBottom w:val="0"/>
      <w:divBdr>
        <w:top w:val="none" w:sz="0" w:space="0" w:color="auto"/>
        <w:left w:val="none" w:sz="0" w:space="0" w:color="auto"/>
        <w:bottom w:val="none" w:sz="0" w:space="0" w:color="auto"/>
        <w:right w:val="none" w:sz="0" w:space="0" w:color="auto"/>
      </w:divBdr>
    </w:div>
    <w:div w:id="75326627">
      <w:bodyDiv w:val="1"/>
      <w:marLeft w:val="0"/>
      <w:marRight w:val="0"/>
      <w:marTop w:val="0"/>
      <w:marBottom w:val="0"/>
      <w:divBdr>
        <w:top w:val="none" w:sz="0" w:space="0" w:color="auto"/>
        <w:left w:val="none" w:sz="0" w:space="0" w:color="auto"/>
        <w:bottom w:val="none" w:sz="0" w:space="0" w:color="auto"/>
        <w:right w:val="none" w:sz="0" w:space="0" w:color="auto"/>
      </w:divBdr>
    </w:div>
    <w:div w:id="75909153">
      <w:bodyDiv w:val="1"/>
      <w:marLeft w:val="0"/>
      <w:marRight w:val="0"/>
      <w:marTop w:val="0"/>
      <w:marBottom w:val="0"/>
      <w:divBdr>
        <w:top w:val="none" w:sz="0" w:space="0" w:color="auto"/>
        <w:left w:val="none" w:sz="0" w:space="0" w:color="auto"/>
        <w:bottom w:val="none" w:sz="0" w:space="0" w:color="auto"/>
        <w:right w:val="none" w:sz="0" w:space="0" w:color="auto"/>
      </w:divBdr>
    </w:div>
    <w:div w:id="81338083">
      <w:bodyDiv w:val="1"/>
      <w:marLeft w:val="0"/>
      <w:marRight w:val="0"/>
      <w:marTop w:val="0"/>
      <w:marBottom w:val="0"/>
      <w:divBdr>
        <w:top w:val="none" w:sz="0" w:space="0" w:color="auto"/>
        <w:left w:val="none" w:sz="0" w:space="0" w:color="auto"/>
        <w:bottom w:val="none" w:sz="0" w:space="0" w:color="auto"/>
        <w:right w:val="none" w:sz="0" w:space="0" w:color="auto"/>
      </w:divBdr>
      <w:divsChild>
        <w:div w:id="1806006677">
          <w:marLeft w:val="0"/>
          <w:marRight w:val="0"/>
          <w:marTop w:val="0"/>
          <w:marBottom w:val="0"/>
          <w:divBdr>
            <w:top w:val="none" w:sz="0" w:space="0" w:color="auto"/>
            <w:left w:val="none" w:sz="0" w:space="0" w:color="auto"/>
            <w:bottom w:val="none" w:sz="0" w:space="0" w:color="auto"/>
            <w:right w:val="none" w:sz="0" w:space="0" w:color="auto"/>
          </w:divBdr>
        </w:div>
      </w:divsChild>
    </w:div>
    <w:div w:id="96566615">
      <w:bodyDiv w:val="1"/>
      <w:marLeft w:val="0"/>
      <w:marRight w:val="0"/>
      <w:marTop w:val="0"/>
      <w:marBottom w:val="0"/>
      <w:divBdr>
        <w:top w:val="none" w:sz="0" w:space="0" w:color="auto"/>
        <w:left w:val="none" w:sz="0" w:space="0" w:color="auto"/>
        <w:bottom w:val="none" w:sz="0" w:space="0" w:color="auto"/>
        <w:right w:val="none" w:sz="0" w:space="0" w:color="auto"/>
      </w:divBdr>
    </w:div>
    <w:div w:id="97648937">
      <w:bodyDiv w:val="1"/>
      <w:marLeft w:val="0"/>
      <w:marRight w:val="0"/>
      <w:marTop w:val="0"/>
      <w:marBottom w:val="0"/>
      <w:divBdr>
        <w:top w:val="none" w:sz="0" w:space="0" w:color="auto"/>
        <w:left w:val="none" w:sz="0" w:space="0" w:color="auto"/>
        <w:bottom w:val="none" w:sz="0" w:space="0" w:color="auto"/>
        <w:right w:val="none" w:sz="0" w:space="0" w:color="auto"/>
      </w:divBdr>
    </w:div>
    <w:div w:id="102968143">
      <w:bodyDiv w:val="1"/>
      <w:marLeft w:val="0"/>
      <w:marRight w:val="0"/>
      <w:marTop w:val="0"/>
      <w:marBottom w:val="0"/>
      <w:divBdr>
        <w:top w:val="none" w:sz="0" w:space="0" w:color="auto"/>
        <w:left w:val="none" w:sz="0" w:space="0" w:color="auto"/>
        <w:bottom w:val="none" w:sz="0" w:space="0" w:color="auto"/>
        <w:right w:val="none" w:sz="0" w:space="0" w:color="auto"/>
      </w:divBdr>
    </w:div>
    <w:div w:id="106966894">
      <w:bodyDiv w:val="1"/>
      <w:marLeft w:val="0"/>
      <w:marRight w:val="0"/>
      <w:marTop w:val="0"/>
      <w:marBottom w:val="0"/>
      <w:divBdr>
        <w:top w:val="none" w:sz="0" w:space="0" w:color="auto"/>
        <w:left w:val="none" w:sz="0" w:space="0" w:color="auto"/>
        <w:bottom w:val="none" w:sz="0" w:space="0" w:color="auto"/>
        <w:right w:val="none" w:sz="0" w:space="0" w:color="auto"/>
      </w:divBdr>
    </w:div>
    <w:div w:id="114107160">
      <w:bodyDiv w:val="1"/>
      <w:marLeft w:val="0"/>
      <w:marRight w:val="0"/>
      <w:marTop w:val="0"/>
      <w:marBottom w:val="0"/>
      <w:divBdr>
        <w:top w:val="none" w:sz="0" w:space="0" w:color="auto"/>
        <w:left w:val="none" w:sz="0" w:space="0" w:color="auto"/>
        <w:bottom w:val="none" w:sz="0" w:space="0" w:color="auto"/>
        <w:right w:val="none" w:sz="0" w:space="0" w:color="auto"/>
      </w:divBdr>
    </w:div>
    <w:div w:id="118183822">
      <w:bodyDiv w:val="1"/>
      <w:marLeft w:val="0"/>
      <w:marRight w:val="0"/>
      <w:marTop w:val="0"/>
      <w:marBottom w:val="0"/>
      <w:divBdr>
        <w:top w:val="none" w:sz="0" w:space="0" w:color="auto"/>
        <w:left w:val="none" w:sz="0" w:space="0" w:color="auto"/>
        <w:bottom w:val="none" w:sz="0" w:space="0" w:color="auto"/>
        <w:right w:val="none" w:sz="0" w:space="0" w:color="auto"/>
      </w:divBdr>
    </w:div>
    <w:div w:id="126238643">
      <w:bodyDiv w:val="1"/>
      <w:marLeft w:val="0"/>
      <w:marRight w:val="0"/>
      <w:marTop w:val="0"/>
      <w:marBottom w:val="0"/>
      <w:divBdr>
        <w:top w:val="none" w:sz="0" w:space="0" w:color="auto"/>
        <w:left w:val="none" w:sz="0" w:space="0" w:color="auto"/>
        <w:bottom w:val="none" w:sz="0" w:space="0" w:color="auto"/>
        <w:right w:val="none" w:sz="0" w:space="0" w:color="auto"/>
      </w:divBdr>
    </w:div>
    <w:div w:id="130751476">
      <w:bodyDiv w:val="1"/>
      <w:marLeft w:val="0"/>
      <w:marRight w:val="0"/>
      <w:marTop w:val="0"/>
      <w:marBottom w:val="0"/>
      <w:divBdr>
        <w:top w:val="none" w:sz="0" w:space="0" w:color="auto"/>
        <w:left w:val="none" w:sz="0" w:space="0" w:color="auto"/>
        <w:bottom w:val="none" w:sz="0" w:space="0" w:color="auto"/>
        <w:right w:val="none" w:sz="0" w:space="0" w:color="auto"/>
      </w:divBdr>
    </w:div>
    <w:div w:id="132137131">
      <w:bodyDiv w:val="1"/>
      <w:marLeft w:val="0"/>
      <w:marRight w:val="0"/>
      <w:marTop w:val="0"/>
      <w:marBottom w:val="0"/>
      <w:divBdr>
        <w:top w:val="none" w:sz="0" w:space="0" w:color="auto"/>
        <w:left w:val="none" w:sz="0" w:space="0" w:color="auto"/>
        <w:bottom w:val="none" w:sz="0" w:space="0" w:color="auto"/>
        <w:right w:val="none" w:sz="0" w:space="0" w:color="auto"/>
      </w:divBdr>
    </w:div>
    <w:div w:id="144707712">
      <w:bodyDiv w:val="1"/>
      <w:marLeft w:val="0"/>
      <w:marRight w:val="0"/>
      <w:marTop w:val="0"/>
      <w:marBottom w:val="0"/>
      <w:divBdr>
        <w:top w:val="none" w:sz="0" w:space="0" w:color="auto"/>
        <w:left w:val="none" w:sz="0" w:space="0" w:color="auto"/>
        <w:bottom w:val="none" w:sz="0" w:space="0" w:color="auto"/>
        <w:right w:val="none" w:sz="0" w:space="0" w:color="auto"/>
      </w:divBdr>
      <w:divsChild>
        <w:div w:id="1185746682">
          <w:marLeft w:val="0"/>
          <w:marRight w:val="0"/>
          <w:marTop w:val="0"/>
          <w:marBottom w:val="0"/>
          <w:divBdr>
            <w:top w:val="none" w:sz="0" w:space="0" w:color="auto"/>
            <w:left w:val="none" w:sz="0" w:space="0" w:color="auto"/>
            <w:bottom w:val="none" w:sz="0" w:space="0" w:color="auto"/>
            <w:right w:val="none" w:sz="0" w:space="0" w:color="auto"/>
          </w:divBdr>
        </w:div>
      </w:divsChild>
    </w:div>
    <w:div w:id="146747249">
      <w:bodyDiv w:val="1"/>
      <w:marLeft w:val="0"/>
      <w:marRight w:val="0"/>
      <w:marTop w:val="0"/>
      <w:marBottom w:val="0"/>
      <w:divBdr>
        <w:top w:val="none" w:sz="0" w:space="0" w:color="auto"/>
        <w:left w:val="none" w:sz="0" w:space="0" w:color="auto"/>
        <w:bottom w:val="none" w:sz="0" w:space="0" w:color="auto"/>
        <w:right w:val="none" w:sz="0" w:space="0" w:color="auto"/>
      </w:divBdr>
    </w:div>
    <w:div w:id="155651067">
      <w:bodyDiv w:val="1"/>
      <w:marLeft w:val="0"/>
      <w:marRight w:val="0"/>
      <w:marTop w:val="0"/>
      <w:marBottom w:val="0"/>
      <w:divBdr>
        <w:top w:val="none" w:sz="0" w:space="0" w:color="auto"/>
        <w:left w:val="none" w:sz="0" w:space="0" w:color="auto"/>
        <w:bottom w:val="none" w:sz="0" w:space="0" w:color="auto"/>
        <w:right w:val="none" w:sz="0" w:space="0" w:color="auto"/>
      </w:divBdr>
    </w:div>
    <w:div w:id="160315846">
      <w:bodyDiv w:val="1"/>
      <w:marLeft w:val="0"/>
      <w:marRight w:val="0"/>
      <w:marTop w:val="0"/>
      <w:marBottom w:val="0"/>
      <w:divBdr>
        <w:top w:val="none" w:sz="0" w:space="0" w:color="auto"/>
        <w:left w:val="none" w:sz="0" w:space="0" w:color="auto"/>
        <w:bottom w:val="none" w:sz="0" w:space="0" w:color="auto"/>
        <w:right w:val="none" w:sz="0" w:space="0" w:color="auto"/>
      </w:divBdr>
    </w:div>
    <w:div w:id="178545045">
      <w:bodyDiv w:val="1"/>
      <w:marLeft w:val="0"/>
      <w:marRight w:val="0"/>
      <w:marTop w:val="0"/>
      <w:marBottom w:val="0"/>
      <w:divBdr>
        <w:top w:val="none" w:sz="0" w:space="0" w:color="auto"/>
        <w:left w:val="none" w:sz="0" w:space="0" w:color="auto"/>
        <w:bottom w:val="none" w:sz="0" w:space="0" w:color="auto"/>
        <w:right w:val="none" w:sz="0" w:space="0" w:color="auto"/>
      </w:divBdr>
    </w:div>
    <w:div w:id="180708271">
      <w:bodyDiv w:val="1"/>
      <w:marLeft w:val="0"/>
      <w:marRight w:val="0"/>
      <w:marTop w:val="0"/>
      <w:marBottom w:val="0"/>
      <w:divBdr>
        <w:top w:val="none" w:sz="0" w:space="0" w:color="auto"/>
        <w:left w:val="none" w:sz="0" w:space="0" w:color="auto"/>
        <w:bottom w:val="none" w:sz="0" w:space="0" w:color="auto"/>
        <w:right w:val="none" w:sz="0" w:space="0" w:color="auto"/>
      </w:divBdr>
    </w:div>
    <w:div w:id="181674946">
      <w:bodyDiv w:val="1"/>
      <w:marLeft w:val="0"/>
      <w:marRight w:val="0"/>
      <w:marTop w:val="0"/>
      <w:marBottom w:val="0"/>
      <w:divBdr>
        <w:top w:val="none" w:sz="0" w:space="0" w:color="auto"/>
        <w:left w:val="none" w:sz="0" w:space="0" w:color="auto"/>
        <w:bottom w:val="none" w:sz="0" w:space="0" w:color="auto"/>
        <w:right w:val="none" w:sz="0" w:space="0" w:color="auto"/>
      </w:divBdr>
    </w:div>
    <w:div w:id="188422024">
      <w:bodyDiv w:val="1"/>
      <w:marLeft w:val="0"/>
      <w:marRight w:val="0"/>
      <w:marTop w:val="0"/>
      <w:marBottom w:val="0"/>
      <w:divBdr>
        <w:top w:val="none" w:sz="0" w:space="0" w:color="auto"/>
        <w:left w:val="none" w:sz="0" w:space="0" w:color="auto"/>
        <w:bottom w:val="none" w:sz="0" w:space="0" w:color="auto"/>
        <w:right w:val="none" w:sz="0" w:space="0" w:color="auto"/>
      </w:divBdr>
    </w:div>
    <w:div w:id="190147732">
      <w:bodyDiv w:val="1"/>
      <w:marLeft w:val="0"/>
      <w:marRight w:val="0"/>
      <w:marTop w:val="0"/>
      <w:marBottom w:val="0"/>
      <w:divBdr>
        <w:top w:val="none" w:sz="0" w:space="0" w:color="auto"/>
        <w:left w:val="none" w:sz="0" w:space="0" w:color="auto"/>
        <w:bottom w:val="none" w:sz="0" w:space="0" w:color="auto"/>
        <w:right w:val="none" w:sz="0" w:space="0" w:color="auto"/>
      </w:divBdr>
    </w:div>
    <w:div w:id="193613579">
      <w:bodyDiv w:val="1"/>
      <w:marLeft w:val="0"/>
      <w:marRight w:val="0"/>
      <w:marTop w:val="0"/>
      <w:marBottom w:val="0"/>
      <w:divBdr>
        <w:top w:val="none" w:sz="0" w:space="0" w:color="auto"/>
        <w:left w:val="none" w:sz="0" w:space="0" w:color="auto"/>
        <w:bottom w:val="none" w:sz="0" w:space="0" w:color="auto"/>
        <w:right w:val="none" w:sz="0" w:space="0" w:color="auto"/>
      </w:divBdr>
    </w:div>
    <w:div w:id="196044963">
      <w:bodyDiv w:val="1"/>
      <w:marLeft w:val="0"/>
      <w:marRight w:val="0"/>
      <w:marTop w:val="0"/>
      <w:marBottom w:val="0"/>
      <w:divBdr>
        <w:top w:val="none" w:sz="0" w:space="0" w:color="auto"/>
        <w:left w:val="none" w:sz="0" w:space="0" w:color="auto"/>
        <w:bottom w:val="none" w:sz="0" w:space="0" w:color="auto"/>
        <w:right w:val="none" w:sz="0" w:space="0" w:color="auto"/>
      </w:divBdr>
    </w:div>
    <w:div w:id="211574999">
      <w:bodyDiv w:val="1"/>
      <w:marLeft w:val="0"/>
      <w:marRight w:val="0"/>
      <w:marTop w:val="0"/>
      <w:marBottom w:val="0"/>
      <w:divBdr>
        <w:top w:val="none" w:sz="0" w:space="0" w:color="auto"/>
        <w:left w:val="none" w:sz="0" w:space="0" w:color="auto"/>
        <w:bottom w:val="none" w:sz="0" w:space="0" w:color="auto"/>
        <w:right w:val="none" w:sz="0" w:space="0" w:color="auto"/>
      </w:divBdr>
    </w:div>
    <w:div w:id="216474707">
      <w:bodyDiv w:val="1"/>
      <w:marLeft w:val="0"/>
      <w:marRight w:val="0"/>
      <w:marTop w:val="0"/>
      <w:marBottom w:val="0"/>
      <w:divBdr>
        <w:top w:val="none" w:sz="0" w:space="0" w:color="auto"/>
        <w:left w:val="none" w:sz="0" w:space="0" w:color="auto"/>
        <w:bottom w:val="none" w:sz="0" w:space="0" w:color="auto"/>
        <w:right w:val="none" w:sz="0" w:space="0" w:color="auto"/>
      </w:divBdr>
    </w:div>
    <w:div w:id="249395690">
      <w:bodyDiv w:val="1"/>
      <w:marLeft w:val="0"/>
      <w:marRight w:val="0"/>
      <w:marTop w:val="0"/>
      <w:marBottom w:val="0"/>
      <w:divBdr>
        <w:top w:val="none" w:sz="0" w:space="0" w:color="auto"/>
        <w:left w:val="none" w:sz="0" w:space="0" w:color="auto"/>
        <w:bottom w:val="none" w:sz="0" w:space="0" w:color="auto"/>
        <w:right w:val="none" w:sz="0" w:space="0" w:color="auto"/>
      </w:divBdr>
    </w:div>
    <w:div w:id="263222794">
      <w:bodyDiv w:val="1"/>
      <w:marLeft w:val="0"/>
      <w:marRight w:val="0"/>
      <w:marTop w:val="0"/>
      <w:marBottom w:val="0"/>
      <w:divBdr>
        <w:top w:val="none" w:sz="0" w:space="0" w:color="auto"/>
        <w:left w:val="none" w:sz="0" w:space="0" w:color="auto"/>
        <w:bottom w:val="none" w:sz="0" w:space="0" w:color="auto"/>
        <w:right w:val="none" w:sz="0" w:space="0" w:color="auto"/>
      </w:divBdr>
    </w:div>
    <w:div w:id="271328198">
      <w:bodyDiv w:val="1"/>
      <w:marLeft w:val="0"/>
      <w:marRight w:val="0"/>
      <w:marTop w:val="0"/>
      <w:marBottom w:val="0"/>
      <w:divBdr>
        <w:top w:val="none" w:sz="0" w:space="0" w:color="auto"/>
        <w:left w:val="none" w:sz="0" w:space="0" w:color="auto"/>
        <w:bottom w:val="none" w:sz="0" w:space="0" w:color="auto"/>
        <w:right w:val="none" w:sz="0" w:space="0" w:color="auto"/>
      </w:divBdr>
      <w:divsChild>
        <w:div w:id="2084789368">
          <w:marLeft w:val="0"/>
          <w:marRight w:val="0"/>
          <w:marTop w:val="0"/>
          <w:marBottom w:val="0"/>
          <w:divBdr>
            <w:top w:val="none" w:sz="0" w:space="0" w:color="auto"/>
            <w:left w:val="none" w:sz="0" w:space="0" w:color="auto"/>
            <w:bottom w:val="none" w:sz="0" w:space="0" w:color="auto"/>
            <w:right w:val="none" w:sz="0" w:space="0" w:color="auto"/>
          </w:divBdr>
        </w:div>
      </w:divsChild>
    </w:div>
    <w:div w:id="277612115">
      <w:bodyDiv w:val="1"/>
      <w:marLeft w:val="0"/>
      <w:marRight w:val="0"/>
      <w:marTop w:val="0"/>
      <w:marBottom w:val="0"/>
      <w:divBdr>
        <w:top w:val="none" w:sz="0" w:space="0" w:color="auto"/>
        <w:left w:val="none" w:sz="0" w:space="0" w:color="auto"/>
        <w:bottom w:val="none" w:sz="0" w:space="0" w:color="auto"/>
        <w:right w:val="none" w:sz="0" w:space="0" w:color="auto"/>
      </w:divBdr>
    </w:div>
    <w:div w:id="278953128">
      <w:bodyDiv w:val="1"/>
      <w:marLeft w:val="0"/>
      <w:marRight w:val="0"/>
      <w:marTop w:val="0"/>
      <w:marBottom w:val="0"/>
      <w:divBdr>
        <w:top w:val="none" w:sz="0" w:space="0" w:color="auto"/>
        <w:left w:val="none" w:sz="0" w:space="0" w:color="auto"/>
        <w:bottom w:val="none" w:sz="0" w:space="0" w:color="auto"/>
        <w:right w:val="none" w:sz="0" w:space="0" w:color="auto"/>
      </w:divBdr>
    </w:div>
    <w:div w:id="284503974">
      <w:bodyDiv w:val="1"/>
      <w:marLeft w:val="0"/>
      <w:marRight w:val="0"/>
      <w:marTop w:val="0"/>
      <w:marBottom w:val="0"/>
      <w:divBdr>
        <w:top w:val="none" w:sz="0" w:space="0" w:color="auto"/>
        <w:left w:val="none" w:sz="0" w:space="0" w:color="auto"/>
        <w:bottom w:val="none" w:sz="0" w:space="0" w:color="auto"/>
        <w:right w:val="none" w:sz="0" w:space="0" w:color="auto"/>
      </w:divBdr>
    </w:div>
    <w:div w:id="284894611">
      <w:bodyDiv w:val="1"/>
      <w:marLeft w:val="0"/>
      <w:marRight w:val="0"/>
      <w:marTop w:val="0"/>
      <w:marBottom w:val="0"/>
      <w:divBdr>
        <w:top w:val="none" w:sz="0" w:space="0" w:color="auto"/>
        <w:left w:val="none" w:sz="0" w:space="0" w:color="auto"/>
        <w:bottom w:val="none" w:sz="0" w:space="0" w:color="auto"/>
        <w:right w:val="none" w:sz="0" w:space="0" w:color="auto"/>
      </w:divBdr>
    </w:div>
    <w:div w:id="289825158">
      <w:bodyDiv w:val="1"/>
      <w:marLeft w:val="0"/>
      <w:marRight w:val="0"/>
      <w:marTop w:val="0"/>
      <w:marBottom w:val="0"/>
      <w:divBdr>
        <w:top w:val="none" w:sz="0" w:space="0" w:color="auto"/>
        <w:left w:val="none" w:sz="0" w:space="0" w:color="auto"/>
        <w:bottom w:val="none" w:sz="0" w:space="0" w:color="auto"/>
        <w:right w:val="none" w:sz="0" w:space="0" w:color="auto"/>
      </w:divBdr>
      <w:divsChild>
        <w:div w:id="1417705427">
          <w:marLeft w:val="0"/>
          <w:marRight w:val="0"/>
          <w:marTop w:val="0"/>
          <w:marBottom w:val="0"/>
          <w:divBdr>
            <w:top w:val="none" w:sz="0" w:space="0" w:color="auto"/>
            <w:left w:val="none" w:sz="0" w:space="0" w:color="auto"/>
            <w:bottom w:val="none" w:sz="0" w:space="0" w:color="auto"/>
            <w:right w:val="none" w:sz="0" w:space="0" w:color="auto"/>
          </w:divBdr>
        </w:div>
        <w:div w:id="1497527779">
          <w:marLeft w:val="0"/>
          <w:marRight w:val="0"/>
          <w:marTop w:val="0"/>
          <w:marBottom w:val="0"/>
          <w:divBdr>
            <w:top w:val="none" w:sz="0" w:space="0" w:color="auto"/>
            <w:left w:val="none" w:sz="0" w:space="0" w:color="auto"/>
            <w:bottom w:val="none" w:sz="0" w:space="0" w:color="auto"/>
            <w:right w:val="none" w:sz="0" w:space="0" w:color="auto"/>
          </w:divBdr>
        </w:div>
      </w:divsChild>
    </w:div>
    <w:div w:id="295987191">
      <w:bodyDiv w:val="1"/>
      <w:marLeft w:val="0"/>
      <w:marRight w:val="0"/>
      <w:marTop w:val="0"/>
      <w:marBottom w:val="0"/>
      <w:divBdr>
        <w:top w:val="none" w:sz="0" w:space="0" w:color="auto"/>
        <w:left w:val="none" w:sz="0" w:space="0" w:color="auto"/>
        <w:bottom w:val="none" w:sz="0" w:space="0" w:color="auto"/>
        <w:right w:val="none" w:sz="0" w:space="0" w:color="auto"/>
      </w:divBdr>
    </w:div>
    <w:div w:id="300355895">
      <w:bodyDiv w:val="1"/>
      <w:marLeft w:val="0"/>
      <w:marRight w:val="0"/>
      <w:marTop w:val="0"/>
      <w:marBottom w:val="0"/>
      <w:divBdr>
        <w:top w:val="none" w:sz="0" w:space="0" w:color="auto"/>
        <w:left w:val="none" w:sz="0" w:space="0" w:color="auto"/>
        <w:bottom w:val="none" w:sz="0" w:space="0" w:color="auto"/>
        <w:right w:val="none" w:sz="0" w:space="0" w:color="auto"/>
      </w:divBdr>
      <w:divsChild>
        <w:div w:id="1075127899">
          <w:blockQuote w:val="1"/>
          <w:marLeft w:val="0"/>
          <w:marRight w:val="720"/>
          <w:marTop w:val="100"/>
          <w:marBottom w:val="100"/>
          <w:divBdr>
            <w:top w:val="none" w:sz="0" w:space="0" w:color="auto"/>
            <w:left w:val="single" w:sz="18" w:space="30" w:color="333333"/>
            <w:bottom w:val="none" w:sz="0" w:space="0" w:color="auto"/>
            <w:right w:val="none" w:sz="0" w:space="0" w:color="auto"/>
          </w:divBdr>
        </w:div>
      </w:divsChild>
    </w:div>
    <w:div w:id="302007991">
      <w:bodyDiv w:val="1"/>
      <w:marLeft w:val="0"/>
      <w:marRight w:val="0"/>
      <w:marTop w:val="0"/>
      <w:marBottom w:val="0"/>
      <w:divBdr>
        <w:top w:val="none" w:sz="0" w:space="0" w:color="auto"/>
        <w:left w:val="none" w:sz="0" w:space="0" w:color="auto"/>
        <w:bottom w:val="none" w:sz="0" w:space="0" w:color="auto"/>
        <w:right w:val="none" w:sz="0" w:space="0" w:color="auto"/>
      </w:divBdr>
    </w:div>
    <w:div w:id="307907042">
      <w:bodyDiv w:val="1"/>
      <w:marLeft w:val="0"/>
      <w:marRight w:val="0"/>
      <w:marTop w:val="0"/>
      <w:marBottom w:val="0"/>
      <w:divBdr>
        <w:top w:val="none" w:sz="0" w:space="0" w:color="auto"/>
        <w:left w:val="none" w:sz="0" w:space="0" w:color="auto"/>
        <w:bottom w:val="none" w:sz="0" w:space="0" w:color="auto"/>
        <w:right w:val="none" w:sz="0" w:space="0" w:color="auto"/>
      </w:divBdr>
    </w:div>
    <w:div w:id="310907775">
      <w:bodyDiv w:val="1"/>
      <w:marLeft w:val="0"/>
      <w:marRight w:val="0"/>
      <w:marTop w:val="0"/>
      <w:marBottom w:val="0"/>
      <w:divBdr>
        <w:top w:val="none" w:sz="0" w:space="0" w:color="auto"/>
        <w:left w:val="none" w:sz="0" w:space="0" w:color="auto"/>
        <w:bottom w:val="none" w:sz="0" w:space="0" w:color="auto"/>
        <w:right w:val="none" w:sz="0" w:space="0" w:color="auto"/>
      </w:divBdr>
    </w:div>
    <w:div w:id="323440505">
      <w:bodyDiv w:val="1"/>
      <w:marLeft w:val="0"/>
      <w:marRight w:val="0"/>
      <w:marTop w:val="0"/>
      <w:marBottom w:val="0"/>
      <w:divBdr>
        <w:top w:val="none" w:sz="0" w:space="0" w:color="auto"/>
        <w:left w:val="none" w:sz="0" w:space="0" w:color="auto"/>
        <w:bottom w:val="none" w:sz="0" w:space="0" w:color="auto"/>
        <w:right w:val="none" w:sz="0" w:space="0" w:color="auto"/>
      </w:divBdr>
    </w:div>
    <w:div w:id="340935140">
      <w:bodyDiv w:val="1"/>
      <w:marLeft w:val="0"/>
      <w:marRight w:val="0"/>
      <w:marTop w:val="0"/>
      <w:marBottom w:val="0"/>
      <w:divBdr>
        <w:top w:val="none" w:sz="0" w:space="0" w:color="auto"/>
        <w:left w:val="none" w:sz="0" w:space="0" w:color="auto"/>
        <w:bottom w:val="none" w:sz="0" w:space="0" w:color="auto"/>
        <w:right w:val="none" w:sz="0" w:space="0" w:color="auto"/>
      </w:divBdr>
    </w:div>
    <w:div w:id="343870972">
      <w:bodyDiv w:val="1"/>
      <w:marLeft w:val="0"/>
      <w:marRight w:val="0"/>
      <w:marTop w:val="0"/>
      <w:marBottom w:val="0"/>
      <w:divBdr>
        <w:top w:val="none" w:sz="0" w:space="0" w:color="auto"/>
        <w:left w:val="none" w:sz="0" w:space="0" w:color="auto"/>
        <w:bottom w:val="none" w:sz="0" w:space="0" w:color="auto"/>
        <w:right w:val="none" w:sz="0" w:space="0" w:color="auto"/>
      </w:divBdr>
    </w:div>
    <w:div w:id="349265205">
      <w:bodyDiv w:val="1"/>
      <w:marLeft w:val="0"/>
      <w:marRight w:val="0"/>
      <w:marTop w:val="0"/>
      <w:marBottom w:val="0"/>
      <w:divBdr>
        <w:top w:val="none" w:sz="0" w:space="0" w:color="auto"/>
        <w:left w:val="none" w:sz="0" w:space="0" w:color="auto"/>
        <w:bottom w:val="none" w:sz="0" w:space="0" w:color="auto"/>
        <w:right w:val="none" w:sz="0" w:space="0" w:color="auto"/>
      </w:divBdr>
    </w:div>
    <w:div w:id="350496412">
      <w:bodyDiv w:val="1"/>
      <w:marLeft w:val="0"/>
      <w:marRight w:val="0"/>
      <w:marTop w:val="0"/>
      <w:marBottom w:val="0"/>
      <w:divBdr>
        <w:top w:val="none" w:sz="0" w:space="0" w:color="auto"/>
        <w:left w:val="none" w:sz="0" w:space="0" w:color="auto"/>
        <w:bottom w:val="none" w:sz="0" w:space="0" w:color="auto"/>
        <w:right w:val="none" w:sz="0" w:space="0" w:color="auto"/>
      </w:divBdr>
    </w:div>
    <w:div w:id="350617801">
      <w:bodyDiv w:val="1"/>
      <w:marLeft w:val="0"/>
      <w:marRight w:val="0"/>
      <w:marTop w:val="0"/>
      <w:marBottom w:val="0"/>
      <w:divBdr>
        <w:top w:val="none" w:sz="0" w:space="0" w:color="auto"/>
        <w:left w:val="none" w:sz="0" w:space="0" w:color="auto"/>
        <w:bottom w:val="none" w:sz="0" w:space="0" w:color="auto"/>
        <w:right w:val="none" w:sz="0" w:space="0" w:color="auto"/>
      </w:divBdr>
    </w:div>
    <w:div w:id="352923706">
      <w:bodyDiv w:val="1"/>
      <w:marLeft w:val="0"/>
      <w:marRight w:val="0"/>
      <w:marTop w:val="0"/>
      <w:marBottom w:val="0"/>
      <w:divBdr>
        <w:top w:val="none" w:sz="0" w:space="0" w:color="auto"/>
        <w:left w:val="none" w:sz="0" w:space="0" w:color="auto"/>
        <w:bottom w:val="none" w:sz="0" w:space="0" w:color="auto"/>
        <w:right w:val="none" w:sz="0" w:space="0" w:color="auto"/>
      </w:divBdr>
    </w:div>
    <w:div w:id="354498704">
      <w:bodyDiv w:val="1"/>
      <w:marLeft w:val="0"/>
      <w:marRight w:val="0"/>
      <w:marTop w:val="0"/>
      <w:marBottom w:val="0"/>
      <w:divBdr>
        <w:top w:val="none" w:sz="0" w:space="0" w:color="auto"/>
        <w:left w:val="none" w:sz="0" w:space="0" w:color="auto"/>
        <w:bottom w:val="none" w:sz="0" w:space="0" w:color="auto"/>
        <w:right w:val="none" w:sz="0" w:space="0" w:color="auto"/>
      </w:divBdr>
    </w:div>
    <w:div w:id="391076958">
      <w:bodyDiv w:val="1"/>
      <w:marLeft w:val="0"/>
      <w:marRight w:val="0"/>
      <w:marTop w:val="0"/>
      <w:marBottom w:val="0"/>
      <w:divBdr>
        <w:top w:val="none" w:sz="0" w:space="0" w:color="auto"/>
        <w:left w:val="none" w:sz="0" w:space="0" w:color="auto"/>
        <w:bottom w:val="none" w:sz="0" w:space="0" w:color="auto"/>
        <w:right w:val="none" w:sz="0" w:space="0" w:color="auto"/>
      </w:divBdr>
    </w:div>
    <w:div w:id="401217830">
      <w:bodyDiv w:val="1"/>
      <w:marLeft w:val="0"/>
      <w:marRight w:val="0"/>
      <w:marTop w:val="0"/>
      <w:marBottom w:val="0"/>
      <w:divBdr>
        <w:top w:val="none" w:sz="0" w:space="0" w:color="auto"/>
        <w:left w:val="none" w:sz="0" w:space="0" w:color="auto"/>
        <w:bottom w:val="none" w:sz="0" w:space="0" w:color="auto"/>
        <w:right w:val="none" w:sz="0" w:space="0" w:color="auto"/>
      </w:divBdr>
    </w:div>
    <w:div w:id="403647193">
      <w:bodyDiv w:val="1"/>
      <w:marLeft w:val="0"/>
      <w:marRight w:val="0"/>
      <w:marTop w:val="0"/>
      <w:marBottom w:val="0"/>
      <w:divBdr>
        <w:top w:val="none" w:sz="0" w:space="0" w:color="auto"/>
        <w:left w:val="none" w:sz="0" w:space="0" w:color="auto"/>
        <w:bottom w:val="none" w:sz="0" w:space="0" w:color="auto"/>
        <w:right w:val="none" w:sz="0" w:space="0" w:color="auto"/>
      </w:divBdr>
      <w:divsChild>
        <w:div w:id="1630479240">
          <w:marLeft w:val="0"/>
          <w:marRight w:val="0"/>
          <w:marTop w:val="0"/>
          <w:marBottom w:val="0"/>
          <w:divBdr>
            <w:top w:val="none" w:sz="0" w:space="0" w:color="auto"/>
            <w:left w:val="none" w:sz="0" w:space="0" w:color="auto"/>
            <w:bottom w:val="none" w:sz="0" w:space="0" w:color="auto"/>
            <w:right w:val="none" w:sz="0" w:space="0" w:color="auto"/>
          </w:divBdr>
        </w:div>
      </w:divsChild>
    </w:div>
    <w:div w:id="407964808">
      <w:bodyDiv w:val="1"/>
      <w:marLeft w:val="0"/>
      <w:marRight w:val="0"/>
      <w:marTop w:val="0"/>
      <w:marBottom w:val="0"/>
      <w:divBdr>
        <w:top w:val="none" w:sz="0" w:space="0" w:color="auto"/>
        <w:left w:val="none" w:sz="0" w:space="0" w:color="auto"/>
        <w:bottom w:val="none" w:sz="0" w:space="0" w:color="auto"/>
        <w:right w:val="none" w:sz="0" w:space="0" w:color="auto"/>
      </w:divBdr>
    </w:div>
    <w:div w:id="413015837">
      <w:bodyDiv w:val="1"/>
      <w:marLeft w:val="0"/>
      <w:marRight w:val="0"/>
      <w:marTop w:val="0"/>
      <w:marBottom w:val="0"/>
      <w:divBdr>
        <w:top w:val="none" w:sz="0" w:space="0" w:color="auto"/>
        <w:left w:val="none" w:sz="0" w:space="0" w:color="auto"/>
        <w:bottom w:val="none" w:sz="0" w:space="0" w:color="auto"/>
        <w:right w:val="none" w:sz="0" w:space="0" w:color="auto"/>
      </w:divBdr>
    </w:div>
    <w:div w:id="416026581">
      <w:bodyDiv w:val="1"/>
      <w:marLeft w:val="0"/>
      <w:marRight w:val="0"/>
      <w:marTop w:val="0"/>
      <w:marBottom w:val="0"/>
      <w:divBdr>
        <w:top w:val="none" w:sz="0" w:space="0" w:color="auto"/>
        <w:left w:val="none" w:sz="0" w:space="0" w:color="auto"/>
        <w:bottom w:val="none" w:sz="0" w:space="0" w:color="auto"/>
        <w:right w:val="none" w:sz="0" w:space="0" w:color="auto"/>
      </w:divBdr>
      <w:divsChild>
        <w:div w:id="1816220291">
          <w:marLeft w:val="0"/>
          <w:marRight w:val="0"/>
          <w:marTop w:val="0"/>
          <w:marBottom w:val="0"/>
          <w:divBdr>
            <w:top w:val="none" w:sz="0" w:space="0" w:color="auto"/>
            <w:left w:val="none" w:sz="0" w:space="0" w:color="auto"/>
            <w:bottom w:val="none" w:sz="0" w:space="0" w:color="auto"/>
            <w:right w:val="none" w:sz="0" w:space="0" w:color="auto"/>
          </w:divBdr>
        </w:div>
      </w:divsChild>
    </w:div>
    <w:div w:id="421688802">
      <w:bodyDiv w:val="1"/>
      <w:marLeft w:val="0"/>
      <w:marRight w:val="0"/>
      <w:marTop w:val="0"/>
      <w:marBottom w:val="0"/>
      <w:divBdr>
        <w:top w:val="none" w:sz="0" w:space="0" w:color="auto"/>
        <w:left w:val="none" w:sz="0" w:space="0" w:color="auto"/>
        <w:bottom w:val="none" w:sz="0" w:space="0" w:color="auto"/>
        <w:right w:val="none" w:sz="0" w:space="0" w:color="auto"/>
      </w:divBdr>
    </w:div>
    <w:div w:id="422458659">
      <w:bodyDiv w:val="1"/>
      <w:marLeft w:val="0"/>
      <w:marRight w:val="0"/>
      <w:marTop w:val="0"/>
      <w:marBottom w:val="0"/>
      <w:divBdr>
        <w:top w:val="none" w:sz="0" w:space="0" w:color="auto"/>
        <w:left w:val="none" w:sz="0" w:space="0" w:color="auto"/>
        <w:bottom w:val="none" w:sz="0" w:space="0" w:color="auto"/>
        <w:right w:val="none" w:sz="0" w:space="0" w:color="auto"/>
      </w:divBdr>
    </w:div>
    <w:div w:id="439103297">
      <w:bodyDiv w:val="1"/>
      <w:marLeft w:val="0"/>
      <w:marRight w:val="0"/>
      <w:marTop w:val="0"/>
      <w:marBottom w:val="0"/>
      <w:divBdr>
        <w:top w:val="none" w:sz="0" w:space="0" w:color="auto"/>
        <w:left w:val="none" w:sz="0" w:space="0" w:color="auto"/>
        <w:bottom w:val="none" w:sz="0" w:space="0" w:color="auto"/>
        <w:right w:val="none" w:sz="0" w:space="0" w:color="auto"/>
      </w:divBdr>
    </w:div>
    <w:div w:id="445580144">
      <w:bodyDiv w:val="1"/>
      <w:marLeft w:val="0"/>
      <w:marRight w:val="0"/>
      <w:marTop w:val="0"/>
      <w:marBottom w:val="0"/>
      <w:divBdr>
        <w:top w:val="none" w:sz="0" w:space="0" w:color="auto"/>
        <w:left w:val="none" w:sz="0" w:space="0" w:color="auto"/>
        <w:bottom w:val="none" w:sz="0" w:space="0" w:color="auto"/>
        <w:right w:val="none" w:sz="0" w:space="0" w:color="auto"/>
      </w:divBdr>
    </w:div>
    <w:div w:id="453140953">
      <w:bodyDiv w:val="1"/>
      <w:marLeft w:val="0"/>
      <w:marRight w:val="0"/>
      <w:marTop w:val="0"/>
      <w:marBottom w:val="0"/>
      <w:divBdr>
        <w:top w:val="none" w:sz="0" w:space="0" w:color="auto"/>
        <w:left w:val="none" w:sz="0" w:space="0" w:color="auto"/>
        <w:bottom w:val="none" w:sz="0" w:space="0" w:color="auto"/>
        <w:right w:val="none" w:sz="0" w:space="0" w:color="auto"/>
      </w:divBdr>
    </w:div>
    <w:div w:id="459348083">
      <w:bodyDiv w:val="1"/>
      <w:marLeft w:val="0"/>
      <w:marRight w:val="0"/>
      <w:marTop w:val="0"/>
      <w:marBottom w:val="0"/>
      <w:divBdr>
        <w:top w:val="none" w:sz="0" w:space="0" w:color="auto"/>
        <w:left w:val="none" w:sz="0" w:space="0" w:color="auto"/>
        <w:bottom w:val="none" w:sz="0" w:space="0" w:color="auto"/>
        <w:right w:val="none" w:sz="0" w:space="0" w:color="auto"/>
      </w:divBdr>
    </w:div>
    <w:div w:id="461071622">
      <w:bodyDiv w:val="1"/>
      <w:marLeft w:val="0"/>
      <w:marRight w:val="0"/>
      <w:marTop w:val="0"/>
      <w:marBottom w:val="0"/>
      <w:divBdr>
        <w:top w:val="none" w:sz="0" w:space="0" w:color="auto"/>
        <w:left w:val="none" w:sz="0" w:space="0" w:color="auto"/>
        <w:bottom w:val="none" w:sz="0" w:space="0" w:color="auto"/>
        <w:right w:val="none" w:sz="0" w:space="0" w:color="auto"/>
      </w:divBdr>
    </w:div>
    <w:div w:id="462624228">
      <w:bodyDiv w:val="1"/>
      <w:marLeft w:val="0"/>
      <w:marRight w:val="0"/>
      <w:marTop w:val="0"/>
      <w:marBottom w:val="0"/>
      <w:divBdr>
        <w:top w:val="none" w:sz="0" w:space="0" w:color="auto"/>
        <w:left w:val="none" w:sz="0" w:space="0" w:color="auto"/>
        <w:bottom w:val="none" w:sz="0" w:space="0" w:color="auto"/>
        <w:right w:val="none" w:sz="0" w:space="0" w:color="auto"/>
      </w:divBdr>
      <w:divsChild>
        <w:div w:id="468208626">
          <w:marLeft w:val="0"/>
          <w:marRight w:val="0"/>
          <w:marTop w:val="0"/>
          <w:marBottom w:val="0"/>
          <w:divBdr>
            <w:top w:val="none" w:sz="0" w:space="0" w:color="auto"/>
            <w:left w:val="none" w:sz="0" w:space="0" w:color="auto"/>
            <w:bottom w:val="none" w:sz="0" w:space="0" w:color="auto"/>
            <w:right w:val="none" w:sz="0" w:space="0" w:color="auto"/>
          </w:divBdr>
        </w:div>
      </w:divsChild>
    </w:div>
    <w:div w:id="480587401">
      <w:bodyDiv w:val="1"/>
      <w:marLeft w:val="0"/>
      <w:marRight w:val="0"/>
      <w:marTop w:val="0"/>
      <w:marBottom w:val="0"/>
      <w:divBdr>
        <w:top w:val="none" w:sz="0" w:space="0" w:color="auto"/>
        <w:left w:val="none" w:sz="0" w:space="0" w:color="auto"/>
        <w:bottom w:val="none" w:sz="0" w:space="0" w:color="auto"/>
        <w:right w:val="none" w:sz="0" w:space="0" w:color="auto"/>
      </w:divBdr>
    </w:div>
    <w:div w:id="505679575">
      <w:bodyDiv w:val="1"/>
      <w:marLeft w:val="0"/>
      <w:marRight w:val="0"/>
      <w:marTop w:val="0"/>
      <w:marBottom w:val="0"/>
      <w:divBdr>
        <w:top w:val="none" w:sz="0" w:space="0" w:color="auto"/>
        <w:left w:val="none" w:sz="0" w:space="0" w:color="auto"/>
        <w:bottom w:val="none" w:sz="0" w:space="0" w:color="auto"/>
        <w:right w:val="none" w:sz="0" w:space="0" w:color="auto"/>
      </w:divBdr>
    </w:div>
    <w:div w:id="508056866">
      <w:bodyDiv w:val="1"/>
      <w:marLeft w:val="0"/>
      <w:marRight w:val="0"/>
      <w:marTop w:val="0"/>
      <w:marBottom w:val="0"/>
      <w:divBdr>
        <w:top w:val="none" w:sz="0" w:space="0" w:color="auto"/>
        <w:left w:val="none" w:sz="0" w:space="0" w:color="auto"/>
        <w:bottom w:val="none" w:sz="0" w:space="0" w:color="auto"/>
        <w:right w:val="none" w:sz="0" w:space="0" w:color="auto"/>
      </w:divBdr>
    </w:div>
    <w:div w:id="521555425">
      <w:bodyDiv w:val="1"/>
      <w:marLeft w:val="0"/>
      <w:marRight w:val="0"/>
      <w:marTop w:val="0"/>
      <w:marBottom w:val="0"/>
      <w:divBdr>
        <w:top w:val="none" w:sz="0" w:space="0" w:color="auto"/>
        <w:left w:val="none" w:sz="0" w:space="0" w:color="auto"/>
        <w:bottom w:val="none" w:sz="0" w:space="0" w:color="auto"/>
        <w:right w:val="none" w:sz="0" w:space="0" w:color="auto"/>
      </w:divBdr>
    </w:div>
    <w:div w:id="527446831">
      <w:bodyDiv w:val="1"/>
      <w:marLeft w:val="0"/>
      <w:marRight w:val="0"/>
      <w:marTop w:val="0"/>
      <w:marBottom w:val="0"/>
      <w:divBdr>
        <w:top w:val="none" w:sz="0" w:space="0" w:color="auto"/>
        <w:left w:val="none" w:sz="0" w:space="0" w:color="auto"/>
        <w:bottom w:val="none" w:sz="0" w:space="0" w:color="auto"/>
        <w:right w:val="none" w:sz="0" w:space="0" w:color="auto"/>
      </w:divBdr>
    </w:div>
    <w:div w:id="540629105">
      <w:bodyDiv w:val="1"/>
      <w:marLeft w:val="0"/>
      <w:marRight w:val="0"/>
      <w:marTop w:val="0"/>
      <w:marBottom w:val="0"/>
      <w:divBdr>
        <w:top w:val="none" w:sz="0" w:space="0" w:color="auto"/>
        <w:left w:val="none" w:sz="0" w:space="0" w:color="auto"/>
        <w:bottom w:val="none" w:sz="0" w:space="0" w:color="auto"/>
        <w:right w:val="none" w:sz="0" w:space="0" w:color="auto"/>
      </w:divBdr>
    </w:div>
    <w:div w:id="549416221">
      <w:bodyDiv w:val="1"/>
      <w:marLeft w:val="0"/>
      <w:marRight w:val="0"/>
      <w:marTop w:val="0"/>
      <w:marBottom w:val="0"/>
      <w:divBdr>
        <w:top w:val="none" w:sz="0" w:space="0" w:color="auto"/>
        <w:left w:val="none" w:sz="0" w:space="0" w:color="auto"/>
        <w:bottom w:val="none" w:sz="0" w:space="0" w:color="auto"/>
        <w:right w:val="none" w:sz="0" w:space="0" w:color="auto"/>
      </w:divBdr>
      <w:divsChild>
        <w:div w:id="670642150">
          <w:marLeft w:val="0"/>
          <w:marRight w:val="0"/>
          <w:marTop w:val="0"/>
          <w:marBottom w:val="0"/>
          <w:divBdr>
            <w:top w:val="none" w:sz="0" w:space="0" w:color="auto"/>
            <w:left w:val="none" w:sz="0" w:space="0" w:color="auto"/>
            <w:bottom w:val="none" w:sz="0" w:space="0" w:color="auto"/>
            <w:right w:val="none" w:sz="0" w:space="0" w:color="auto"/>
          </w:divBdr>
        </w:div>
      </w:divsChild>
    </w:div>
    <w:div w:id="550772307">
      <w:bodyDiv w:val="1"/>
      <w:marLeft w:val="0"/>
      <w:marRight w:val="0"/>
      <w:marTop w:val="0"/>
      <w:marBottom w:val="0"/>
      <w:divBdr>
        <w:top w:val="none" w:sz="0" w:space="0" w:color="auto"/>
        <w:left w:val="none" w:sz="0" w:space="0" w:color="auto"/>
        <w:bottom w:val="none" w:sz="0" w:space="0" w:color="auto"/>
        <w:right w:val="none" w:sz="0" w:space="0" w:color="auto"/>
      </w:divBdr>
    </w:div>
    <w:div w:id="554973842">
      <w:bodyDiv w:val="1"/>
      <w:marLeft w:val="0"/>
      <w:marRight w:val="0"/>
      <w:marTop w:val="0"/>
      <w:marBottom w:val="0"/>
      <w:divBdr>
        <w:top w:val="none" w:sz="0" w:space="0" w:color="auto"/>
        <w:left w:val="none" w:sz="0" w:space="0" w:color="auto"/>
        <w:bottom w:val="none" w:sz="0" w:space="0" w:color="auto"/>
        <w:right w:val="none" w:sz="0" w:space="0" w:color="auto"/>
      </w:divBdr>
    </w:div>
    <w:div w:id="557253095">
      <w:bodyDiv w:val="1"/>
      <w:marLeft w:val="0"/>
      <w:marRight w:val="0"/>
      <w:marTop w:val="0"/>
      <w:marBottom w:val="0"/>
      <w:divBdr>
        <w:top w:val="none" w:sz="0" w:space="0" w:color="auto"/>
        <w:left w:val="none" w:sz="0" w:space="0" w:color="auto"/>
        <w:bottom w:val="none" w:sz="0" w:space="0" w:color="auto"/>
        <w:right w:val="none" w:sz="0" w:space="0" w:color="auto"/>
      </w:divBdr>
    </w:div>
    <w:div w:id="567494093">
      <w:bodyDiv w:val="1"/>
      <w:marLeft w:val="0"/>
      <w:marRight w:val="0"/>
      <w:marTop w:val="0"/>
      <w:marBottom w:val="0"/>
      <w:divBdr>
        <w:top w:val="none" w:sz="0" w:space="0" w:color="auto"/>
        <w:left w:val="none" w:sz="0" w:space="0" w:color="auto"/>
        <w:bottom w:val="none" w:sz="0" w:space="0" w:color="auto"/>
        <w:right w:val="none" w:sz="0" w:space="0" w:color="auto"/>
      </w:divBdr>
    </w:div>
    <w:div w:id="569342209">
      <w:bodyDiv w:val="1"/>
      <w:marLeft w:val="0"/>
      <w:marRight w:val="0"/>
      <w:marTop w:val="0"/>
      <w:marBottom w:val="0"/>
      <w:divBdr>
        <w:top w:val="none" w:sz="0" w:space="0" w:color="auto"/>
        <w:left w:val="none" w:sz="0" w:space="0" w:color="auto"/>
        <w:bottom w:val="none" w:sz="0" w:space="0" w:color="auto"/>
        <w:right w:val="none" w:sz="0" w:space="0" w:color="auto"/>
      </w:divBdr>
    </w:div>
    <w:div w:id="589967320">
      <w:bodyDiv w:val="1"/>
      <w:marLeft w:val="0"/>
      <w:marRight w:val="0"/>
      <w:marTop w:val="0"/>
      <w:marBottom w:val="0"/>
      <w:divBdr>
        <w:top w:val="none" w:sz="0" w:space="0" w:color="auto"/>
        <w:left w:val="none" w:sz="0" w:space="0" w:color="auto"/>
        <w:bottom w:val="none" w:sz="0" w:space="0" w:color="auto"/>
        <w:right w:val="none" w:sz="0" w:space="0" w:color="auto"/>
      </w:divBdr>
    </w:div>
    <w:div w:id="594824739">
      <w:bodyDiv w:val="1"/>
      <w:marLeft w:val="0"/>
      <w:marRight w:val="0"/>
      <w:marTop w:val="0"/>
      <w:marBottom w:val="0"/>
      <w:divBdr>
        <w:top w:val="none" w:sz="0" w:space="0" w:color="auto"/>
        <w:left w:val="none" w:sz="0" w:space="0" w:color="auto"/>
        <w:bottom w:val="none" w:sz="0" w:space="0" w:color="auto"/>
        <w:right w:val="none" w:sz="0" w:space="0" w:color="auto"/>
      </w:divBdr>
      <w:divsChild>
        <w:div w:id="850874751">
          <w:marLeft w:val="0"/>
          <w:marRight w:val="0"/>
          <w:marTop w:val="0"/>
          <w:marBottom w:val="0"/>
          <w:divBdr>
            <w:top w:val="none" w:sz="0" w:space="0" w:color="auto"/>
            <w:left w:val="none" w:sz="0" w:space="0" w:color="auto"/>
            <w:bottom w:val="none" w:sz="0" w:space="0" w:color="auto"/>
            <w:right w:val="none" w:sz="0" w:space="0" w:color="auto"/>
          </w:divBdr>
        </w:div>
      </w:divsChild>
    </w:div>
    <w:div w:id="617874228">
      <w:bodyDiv w:val="1"/>
      <w:marLeft w:val="0"/>
      <w:marRight w:val="0"/>
      <w:marTop w:val="0"/>
      <w:marBottom w:val="0"/>
      <w:divBdr>
        <w:top w:val="none" w:sz="0" w:space="0" w:color="auto"/>
        <w:left w:val="none" w:sz="0" w:space="0" w:color="auto"/>
        <w:bottom w:val="none" w:sz="0" w:space="0" w:color="auto"/>
        <w:right w:val="none" w:sz="0" w:space="0" w:color="auto"/>
      </w:divBdr>
    </w:div>
    <w:div w:id="629946046">
      <w:bodyDiv w:val="1"/>
      <w:marLeft w:val="0"/>
      <w:marRight w:val="0"/>
      <w:marTop w:val="0"/>
      <w:marBottom w:val="0"/>
      <w:divBdr>
        <w:top w:val="none" w:sz="0" w:space="0" w:color="auto"/>
        <w:left w:val="none" w:sz="0" w:space="0" w:color="auto"/>
        <w:bottom w:val="none" w:sz="0" w:space="0" w:color="auto"/>
        <w:right w:val="none" w:sz="0" w:space="0" w:color="auto"/>
      </w:divBdr>
    </w:div>
    <w:div w:id="632708594">
      <w:bodyDiv w:val="1"/>
      <w:marLeft w:val="0"/>
      <w:marRight w:val="0"/>
      <w:marTop w:val="0"/>
      <w:marBottom w:val="0"/>
      <w:divBdr>
        <w:top w:val="none" w:sz="0" w:space="0" w:color="auto"/>
        <w:left w:val="none" w:sz="0" w:space="0" w:color="auto"/>
        <w:bottom w:val="none" w:sz="0" w:space="0" w:color="auto"/>
        <w:right w:val="none" w:sz="0" w:space="0" w:color="auto"/>
      </w:divBdr>
    </w:div>
    <w:div w:id="632901907">
      <w:bodyDiv w:val="1"/>
      <w:marLeft w:val="0"/>
      <w:marRight w:val="0"/>
      <w:marTop w:val="0"/>
      <w:marBottom w:val="0"/>
      <w:divBdr>
        <w:top w:val="none" w:sz="0" w:space="0" w:color="auto"/>
        <w:left w:val="none" w:sz="0" w:space="0" w:color="auto"/>
        <w:bottom w:val="none" w:sz="0" w:space="0" w:color="auto"/>
        <w:right w:val="none" w:sz="0" w:space="0" w:color="auto"/>
      </w:divBdr>
    </w:div>
    <w:div w:id="634021538">
      <w:bodyDiv w:val="1"/>
      <w:marLeft w:val="0"/>
      <w:marRight w:val="0"/>
      <w:marTop w:val="0"/>
      <w:marBottom w:val="0"/>
      <w:divBdr>
        <w:top w:val="none" w:sz="0" w:space="0" w:color="auto"/>
        <w:left w:val="none" w:sz="0" w:space="0" w:color="auto"/>
        <w:bottom w:val="none" w:sz="0" w:space="0" w:color="auto"/>
        <w:right w:val="none" w:sz="0" w:space="0" w:color="auto"/>
      </w:divBdr>
    </w:div>
    <w:div w:id="638724828">
      <w:bodyDiv w:val="1"/>
      <w:marLeft w:val="0"/>
      <w:marRight w:val="0"/>
      <w:marTop w:val="0"/>
      <w:marBottom w:val="0"/>
      <w:divBdr>
        <w:top w:val="none" w:sz="0" w:space="0" w:color="auto"/>
        <w:left w:val="none" w:sz="0" w:space="0" w:color="auto"/>
        <w:bottom w:val="none" w:sz="0" w:space="0" w:color="auto"/>
        <w:right w:val="none" w:sz="0" w:space="0" w:color="auto"/>
      </w:divBdr>
    </w:div>
    <w:div w:id="639967217">
      <w:bodyDiv w:val="1"/>
      <w:marLeft w:val="0"/>
      <w:marRight w:val="0"/>
      <w:marTop w:val="0"/>
      <w:marBottom w:val="0"/>
      <w:divBdr>
        <w:top w:val="none" w:sz="0" w:space="0" w:color="auto"/>
        <w:left w:val="none" w:sz="0" w:space="0" w:color="auto"/>
        <w:bottom w:val="none" w:sz="0" w:space="0" w:color="auto"/>
        <w:right w:val="none" w:sz="0" w:space="0" w:color="auto"/>
      </w:divBdr>
    </w:div>
    <w:div w:id="642394694">
      <w:bodyDiv w:val="1"/>
      <w:marLeft w:val="0"/>
      <w:marRight w:val="0"/>
      <w:marTop w:val="0"/>
      <w:marBottom w:val="0"/>
      <w:divBdr>
        <w:top w:val="none" w:sz="0" w:space="0" w:color="auto"/>
        <w:left w:val="none" w:sz="0" w:space="0" w:color="auto"/>
        <w:bottom w:val="none" w:sz="0" w:space="0" w:color="auto"/>
        <w:right w:val="none" w:sz="0" w:space="0" w:color="auto"/>
      </w:divBdr>
    </w:div>
    <w:div w:id="642545684">
      <w:bodyDiv w:val="1"/>
      <w:marLeft w:val="0"/>
      <w:marRight w:val="0"/>
      <w:marTop w:val="0"/>
      <w:marBottom w:val="0"/>
      <w:divBdr>
        <w:top w:val="none" w:sz="0" w:space="0" w:color="auto"/>
        <w:left w:val="none" w:sz="0" w:space="0" w:color="auto"/>
        <w:bottom w:val="none" w:sz="0" w:space="0" w:color="auto"/>
        <w:right w:val="none" w:sz="0" w:space="0" w:color="auto"/>
      </w:divBdr>
    </w:div>
    <w:div w:id="655957167">
      <w:bodyDiv w:val="1"/>
      <w:marLeft w:val="0"/>
      <w:marRight w:val="0"/>
      <w:marTop w:val="0"/>
      <w:marBottom w:val="0"/>
      <w:divBdr>
        <w:top w:val="none" w:sz="0" w:space="0" w:color="auto"/>
        <w:left w:val="none" w:sz="0" w:space="0" w:color="auto"/>
        <w:bottom w:val="none" w:sz="0" w:space="0" w:color="auto"/>
        <w:right w:val="none" w:sz="0" w:space="0" w:color="auto"/>
      </w:divBdr>
    </w:div>
    <w:div w:id="661666475">
      <w:bodyDiv w:val="1"/>
      <w:marLeft w:val="0"/>
      <w:marRight w:val="0"/>
      <w:marTop w:val="0"/>
      <w:marBottom w:val="0"/>
      <w:divBdr>
        <w:top w:val="none" w:sz="0" w:space="0" w:color="auto"/>
        <w:left w:val="none" w:sz="0" w:space="0" w:color="auto"/>
        <w:bottom w:val="none" w:sz="0" w:space="0" w:color="auto"/>
        <w:right w:val="none" w:sz="0" w:space="0" w:color="auto"/>
      </w:divBdr>
    </w:div>
    <w:div w:id="662008909">
      <w:bodyDiv w:val="1"/>
      <w:marLeft w:val="0"/>
      <w:marRight w:val="0"/>
      <w:marTop w:val="0"/>
      <w:marBottom w:val="0"/>
      <w:divBdr>
        <w:top w:val="none" w:sz="0" w:space="0" w:color="auto"/>
        <w:left w:val="none" w:sz="0" w:space="0" w:color="auto"/>
        <w:bottom w:val="none" w:sz="0" w:space="0" w:color="auto"/>
        <w:right w:val="none" w:sz="0" w:space="0" w:color="auto"/>
      </w:divBdr>
    </w:div>
    <w:div w:id="683677092">
      <w:bodyDiv w:val="1"/>
      <w:marLeft w:val="0"/>
      <w:marRight w:val="0"/>
      <w:marTop w:val="0"/>
      <w:marBottom w:val="0"/>
      <w:divBdr>
        <w:top w:val="none" w:sz="0" w:space="0" w:color="auto"/>
        <w:left w:val="none" w:sz="0" w:space="0" w:color="auto"/>
        <w:bottom w:val="none" w:sz="0" w:space="0" w:color="auto"/>
        <w:right w:val="none" w:sz="0" w:space="0" w:color="auto"/>
      </w:divBdr>
    </w:div>
    <w:div w:id="692070447">
      <w:bodyDiv w:val="1"/>
      <w:marLeft w:val="0"/>
      <w:marRight w:val="0"/>
      <w:marTop w:val="0"/>
      <w:marBottom w:val="0"/>
      <w:divBdr>
        <w:top w:val="none" w:sz="0" w:space="0" w:color="auto"/>
        <w:left w:val="none" w:sz="0" w:space="0" w:color="auto"/>
        <w:bottom w:val="none" w:sz="0" w:space="0" w:color="auto"/>
        <w:right w:val="none" w:sz="0" w:space="0" w:color="auto"/>
      </w:divBdr>
    </w:div>
    <w:div w:id="706687215">
      <w:bodyDiv w:val="1"/>
      <w:marLeft w:val="0"/>
      <w:marRight w:val="0"/>
      <w:marTop w:val="0"/>
      <w:marBottom w:val="0"/>
      <w:divBdr>
        <w:top w:val="none" w:sz="0" w:space="0" w:color="auto"/>
        <w:left w:val="none" w:sz="0" w:space="0" w:color="auto"/>
        <w:bottom w:val="none" w:sz="0" w:space="0" w:color="auto"/>
        <w:right w:val="none" w:sz="0" w:space="0" w:color="auto"/>
      </w:divBdr>
    </w:div>
    <w:div w:id="711273550">
      <w:bodyDiv w:val="1"/>
      <w:marLeft w:val="0"/>
      <w:marRight w:val="0"/>
      <w:marTop w:val="0"/>
      <w:marBottom w:val="0"/>
      <w:divBdr>
        <w:top w:val="none" w:sz="0" w:space="0" w:color="auto"/>
        <w:left w:val="none" w:sz="0" w:space="0" w:color="auto"/>
        <w:bottom w:val="none" w:sz="0" w:space="0" w:color="auto"/>
        <w:right w:val="none" w:sz="0" w:space="0" w:color="auto"/>
      </w:divBdr>
    </w:div>
    <w:div w:id="713310232">
      <w:bodyDiv w:val="1"/>
      <w:marLeft w:val="0"/>
      <w:marRight w:val="0"/>
      <w:marTop w:val="0"/>
      <w:marBottom w:val="0"/>
      <w:divBdr>
        <w:top w:val="none" w:sz="0" w:space="0" w:color="auto"/>
        <w:left w:val="none" w:sz="0" w:space="0" w:color="auto"/>
        <w:bottom w:val="none" w:sz="0" w:space="0" w:color="auto"/>
        <w:right w:val="none" w:sz="0" w:space="0" w:color="auto"/>
      </w:divBdr>
    </w:div>
    <w:div w:id="718434634">
      <w:bodyDiv w:val="1"/>
      <w:marLeft w:val="0"/>
      <w:marRight w:val="0"/>
      <w:marTop w:val="0"/>
      <w:marBottom w:val="0"/>
      <w:divBdr>
        <w:top w:val="none" w:sz="0" w:space="0" w:color="auto"/>
        <w:left w:val="none" w:sz="0" w:space="0" w:color="auto"/>
        <w:bottom w:val="none" w:sz="0" w:space="0" w:color="auto"/>
        <w:right w:val="none" w:sz="0" w:space="0" w:color="auto"/>
      </w:divBdr>
    </w:div>
    <w:div w:id="724333113">
      <w:bodyDiv w:val="1"/>
      <w:marLeft w:val="0"/>
      <w:marRight w:val="0"/>
      <w:marTop w:val="0"/>
      <w:marBottom w:val="0"/>
      <w:divBdr>
        <w:top w:val="none" w:sz="0" w:space="0" w:color="auto"/>
        <w:left w:val="none" w:sz="0" w:space="0" w:color="auto"/>
        <w:bottom w:val="none" w:sz="0" w:space="0" w:color="auto"/>
        <w:right w:val="none" w:sz="0" w:space="0" w:color="auto"/>
      </w:divBdr>
    </w:div>
    <w:div w:id="728580166">
      <w:bodyDiv w:val="1"/>
      <w:marLeft w:val="0"/>
      <w:marRight w:val="0"/>
      <w:marTop w:val="0"/>
      <w:marBottom w:val="0"/>
      <w:divBdr>
        <w:top w:val="none" w:sz="0" w:space="0" w:color="auto"/>
        <w:left w:val="none" w:sz="0" w:space="0" w:color="auto"/>
        <w:bottom w:val="none" w:sz="0" w:space="0" w:color="auto"/>
        <w:right w:val="none" w:sz="0" w:space="0" w:color="auto"/>
      </w:divBdr>
    </w:div>
    <w:div w:id="734547939">
      <w:bodyDiv w:val="1"/>
      <w:marLeft w:val="0"/>
      <w:marRight w:val="0"/>
      <w:marTop w:val="0"/>
      <w:marBottom w:val="0"/>
      <w:divBdr>
        <w:top w:val="none" w:sz="0" w:space="0" w:color="auto"/>
        <w:left w:val="none" w:sz="0" w:space="0" w:color="auto"/>
        <w:bottom w:val="none" w:sz="0" w:space="0" w:color="auto"/>
        <w:right w:val="none" w:sz="0" w:space="0" w:color="auto"/>
      </w:divBdr>
    </w:div>
    <w:div w:id="737437889">
      <w:bodyDiv w:val="1"/>
      <w:marLeft w:val="0"/>
      <w:marRight w:val="0"/>
      <w:marTop w:val="0"/>
      <w:marBottom w:val="0"/>
      <w:divBdr>
        <w:top w:val="none" w:sz="0" w:space="0" w:color="auto"/>
        <w:left w:val="none" w:sz="0" w:space="0" w:color="auto"/>
        <w:bottom w:val="none" w:sz="0" w:space="0" w:color="auto"/>
        <w:right w:val="none" w:sz="0" w:space="0" w:color="auto"/>
      </w:divBdr>
    </w:div>
    <w:div w:id="739984714">
      <w:bodyDiv w:val="1"/>
      <w:marLeft w:val="0"/>
      <w:marRight w:val="0"/>
      <w:marTop w:val="0"/>
      <w:marBottom w:val="0"/>
      <w:divBdr>
        <w:top w:val="none" w:sz="0" w:space="0" w:color="auto"/>
        <w:left w:val="none" w:sz="0" w:space="0" w:color="auto"/>
        <w:bottom w:val="none" w:sz="0" w:space="0" w:color="auto"/>
        <w:right w:val="none" w:sz="0" w:space="0" w:color="auto"/>
      </w:divBdr>
    </w:div>
    <w:div w:id="745953019">
      <w:bodyDiv w:val="1"/>
      <w:marLeft w:val="0"/>
      <w:marRight w:val="0"/>
      <w:marTop w:val="0"/>
      <w:marBottom w:val="0"/>
      <w:divBdr>
        <w:top w:val="none" w:sz="0" w:space="0" w:color="auto"/>
        <w:left w:val="none" w:sz="0" w:space="0" w:color="auto"/>
        <w:bottom w:val="none" w:sz="0" w:space="0" w:color="auto"/>
        <w:right w:val="none" w:sz="0" w:space="0" w:color="auto"/>
      </w:divBdr>
    </w:div>
    <w:div w:id="753819599">
      <w:bodyDiv w:val="1"/>
      <w:marLeft w:val="0"/>
      <w:marRight w:val="0"/>
      <w:marTop w:val="0"/>
      <w:marBottom w:val="0"/>
      <w:divBdr>
        <w:top w:val="none" w:sz="0" w:space="0" w:color="auto"/>
        <w:left w:val="none" w:sz="0" w:space="0" w:color="auto"/>
        <w:bottom w:val="none" w:sz="0" w:space="0" w:color="auto"/>
        <w:right w:val="none" w:sz="0" w:space="0" w:color="auto"/>
      </w:divBdr>
    </w:div>
    <w:div w:id="754327894">
      <w:bodyDiv w:val="1"/>
      <w:marLeft w:val="0"/>
      <w:marRight w:val="0"/>
      <w:marTop w:val="0"/>
      <w:marBottom w:val="0"/>
      <w:divBdr>
        <w:top w:val="none" w:sz="0" w:space="0" w:color="auto"/>
        <w:left w:val="none" w:sz="0" w:space="0" w:color="auto"/>
        <w:bottom w:val="none" w:sz="0" w:space="0" w:color="auto"/>
        <w:right w:val="none" w:sz="0" w:space="0" w:color="auto"/>
      </w:divBdr>
      <w:divsChild>
        <w:div w:id="402529400">
          <w:marLeft w:val="0"/>
          <w:marRight w:val="0"/>
          <w:marTop w:val="0"/>
          <w:marBottom w:val="0"/>
          <w:divBdr>
            <w:top w:val="none" w:sz="0" w:space="0" w:color="auto"/>
            <w:left w:val="none" w:sz="0" w:space="0" w:color="auto"/>
            <w:bottom w:val="none" w:sz="0" w:space="0" w:color="auto"/>
            <w:right w:val="none" w:sz="0" w:space="0" w:color="auto"/>
          </w:divBdr>
        </w:div>
      </w:divsChild>
    </w:div>
    <w:div w:id="756755378">
      <w:bodyDiv w:val="1"/>
      <w:marLeft w:val="0"/>
      <w:marRight w:val="0"/>
      <w:marTop w:val="0"/>
      <w:marBottom w:val="0"/>
      <w:divBdr>
        <w:top w:val="none" w:sz="0" w:space="0" w:color="auto"/>
        <w:left w:val="none" w:sz="0" w:space="0" w:color="auto"/>
        <w:bottom w:val="none" w:sz="0" w:space="0" w:color="auto"/>
        <w:right w:val="none" w:sz="0" w:space="0" w:color="auto"/>
      </w:divBdr>
    </w:div>
    <w:div w:id="773012196">
      <w:bodyDiv w:val="1"/>
      <w:marLeft w:val="0"/>
      <w:marRight w:val="0"/>
      <w:marTop w:val="0"/>
      <w:marBottom w:val="0"/>
      <w:divBdr>
        <w:top w:val="none" w:sz="0" w:space="0" w:color="auto"/>
        <w:left w:val="none" w:sz="0" w:space="0" w:color="auto"/>
        <w:bottom w:val="none" w:sz="0" w:space="0" w:color="auto"/>
        <w:right w:val="none" w:sz="0" w:space="0" w:color="auto"/>
      </w:divBdr>
    </w:div>
    <w:div w:id="777722303">
      <w:bodyDiv w:val="1"/>
      <w:marLeft w:val="0"/>
      <w:marRight w:val="0"/>
      <w:marTop w:val="0"/>
      <w:marBottom w:val="0"/>
      <w:divBdr>
        <w:top w:val="none" w:sz="0" w:space="0" w:color="auto"/>
        <w:left w:val="none" w:sz="0" w:space="0" w:color="auto"/>
        <w:bottom w:val="none" w:sz="0" w:space="0" w:color="auto"/>
        <w:right w:val="none" w:sz="0" w:space="0" w:color="auto"/>
      </w:divBdr>
    </w:div>
    <w:div w:id="777795222">
      <w:bodyDiv w:val="1"/>
      <w:marLeft w:val="0"/>
      <w:marRight w:val="0"/>
      <w:marTop w:val="0"/>
      <w:marBottom w:val="0"/>
      <w:divBdr>
        <w:top w:val="none" w:sz="0" w:space="0" w:color="auto"/>
        <w:left w:val="none" w:sz="0" w:space="0" w:color="auto"/>
        <w:bottom w:val="none" w:sz="0" w:space="0" w:color="auto"/>
        <w:right w:val="none" w:sz="0" w:space="0" w:color="auto"/>
      </w:divBdr>
    </w:div>
    <w:div w:id="788204218">
      <w:bodyDiv w:val="1"/>
      <w:marLeft w:val="0"/>
      <w:marRight w:val="0"/>
      <w:marTop w:val="0"/>
      <w:marBottom w:val="0"/>
      <w:divBdr>
        <w:top w:val="none" w:sz="0" w:space="0" w:color="auto"/>
        <w:left w:val="none" w:sz="0" w:space="0" w:color="auto"/>
        <w:bottom w:val="none" w:sz="0" w:space="0" w:color="auto"/>
        <w:right w:val="none" w:sz="0" w:space="0" w:color="auto"/>
      </w:divBdr>
    </w:div>
    <w:div w:id="791830400">
      <w:bodyDiv w:val="1"/>
      <w:marLeft w:val="0"/>
      <w:marRight w:val="0"/>
      <w:marTop w:val="0"/>
      <w:marBottom w:val="0"/>
      <w:divBdr>
        <w:top w:val="none" w:sz="0" w:space="0" w:color="auto"/>
        <w:left w:val="none" w:sz="0" w:space="0" w:color="auto"/>
        <w:bottom w:val="none" w:sz="0" w:space="0" w:color="auto"/>
        <w:right w:val="none" w:sz="0" w:space="0" w:color="auto"/>
      </w:divBdr>
    </w:div>
    <w:div w:id="809056140">
      <w:bodyDiv w:val="1"/>
      <w:marLeft w:val="0"/>
      <w:marRight w:val="0"/>
      <w:marTop w:val="0"/>
      <w:marBottom w:val="0"/>
      <w:divBdr>
        <w:top w:val="none" w:sz="0" w:space="0" w:color="auto"/>
        <w:left w:val="none" w:sz="0" w:space="0" w:color="auto"/>
        <w:bottom w:val="none" w:sz="0" w:space="0" w:color="auto"/>
        <w:right w:val="none" w:sz="0" w:space="0" w:color="auto"/>
      </w:divBdr>
    </w:div>
    <w:div w:id="809202239">
      <w:bodyDiv w:val="1"/>
      <w:marLeft w:val="0"/>
      <w:marRight w:val="0"/>
      <w:marTop w:val="0"/>
      <w:marBottom w:val="0"/>
      <w:divBdr>
        <w:top w:val="none" w:sz="0" w:space="0" w:color="auto"/>
        <w:left w:val="none" w:sz="0" w:space="0" w:color="auto"/>
        <w:bottom w:val="none" w:sz="0" w:space="0" w:color="auto"/>
        <w:right w:val="none" w:sz="0" w:space="0" w:color="auto"/>
      </w:divBdr>
    </w:div>
    <w:div w:id="810563990">
      <w:bodyDiv w:val="1"/>
      <w:marLeft w:val="0"/>
      <w:marRight w:val="0"/>
      <w:marTop w:val="0"/>
      <w:marBottom w:val="0"/>
      <w:divBdr>
        <w:top w:val="none" w:sz="0" w:space="0" w:color="auto"/>
        <w:left w:val="none" w:sz="0" w:space="0" w:color="auto"/>
        <w:bottom w:val="none" w:sz="0" w:space="0" w:color="auto"/>
        <w:right w:val="none" w:sz="0" w:space="0" w:color="auto"/>
      </w:divBdr>
    </w:div>
    <w:div w:id="816530604">
      <w:bodyDiv w:val="1"/>
      <w:marLeft w:val="0"/>
      <w:marRight w:val="0"/>
      <w:marTop w:val="0"/>
      <w:marBottom w:val="0"/>
      <w:divBdr>
        <w:top w:val="none" w:sz="0" w:space="0" w:color="auto"/>
        <w:left w:val="none" w:sz="0" w:space="0" w:color="auto"/>
        <w:bottom w:val="none" w:sz="0" w:space="0" w:color="auto"/>
        <w:right w:val="none" w:sz="0" w:space="0" w:color="auto"/>
      </w:divBdr>
    </w:div>
    <w:div w:id="816797703">
      <w:bodyDiv w:val="1"/>
      <w:marLeft w:val="0"/>
      <w:marRight w:val="0"/>
      <w:marTop w:val="0"/>
      <w:marBottom w:val="0"/>
      <w:divBdr>
        <w:top w:val="none" w:sz="0" w:space="0" w:color="auto"/>
        <w:left w:val="none" w:sz="0" w:space="0" w:color="auto"/>
        <w:bottom w:val="none" w:sz="0" w:space="0" w:color="auto"/>
        <w:right w:val="none" w:sz="0" w:space="0" w:color="auto"/>
      </w:divBdr>
    </w:div>
    <w:div w:id="832795457">
      <w:bodyDiv w:val="1"/>
      <w:marLeft w:val="0"/>
      <w:marRight w:val="0"/>
      <w:marTop w:val="0"/>
      <w:marBottom w:val="0"/>
      <w:divBdr>
        <w:top w:val="none" w:sz="0" w:space="0" w:color="auto"/>
        <w:left w:val="none" w:sz="0" w:space="0" w:color="auto"/>
        <w:bottom w:val="none" w:sz="0" w:space="0" w:color="auto"/>
        <w:right w:val="none" w:sz="0" w:space="0" w:color="auto"/>
      </w:divBdr>
    </w:div>
    <w:div w:id="836069461">
      <w:bodyDiv w:val="1"/>
      <w:marLeft w:val="0"/>
      <w:marRight w:val="0"/>
      <w:marTop w:val="0"/>
      <w:marBottom w:val="0"/>
      <w:divBdr>
        <w:top w:val="none" w:sz="0" w:space="0" w:color="auto"/>
        <w:left w:val="none" w:sz="0" w:space="0" w:color="auto"/>
        <w:bottom w:val="none" w:sz="0" w:space="0" w:color="auto"/>
        <w:right w:val="none" w:sz="0" w:space="0" w:color="auto"/>
      </w:divBdr>
    </w:div>
    <w:div w:id="846403340">
      <w:bodyDiv w:val="1"/>
      <w:marLeft w:val="0"/>
      <w:marRight w:val="0"/>
      <w:marTop w:val="0"/>
      <w:marBottom w:val="0"/>
      <w:divBdr>
        <w:top w:val="none" w:sz="0" w:space="0" w:color="auto"/>
        <w:left w:val="none" w:sz="0" w:space="0" w:color="auto"/>
        <w:bottom w:val="none" w:sz="0" w:space="0" w:color="auto"/>
        <w:right w:val="none" w:sz="0" w:space="0" w:color="auto"/>
      </w:divBdr>
    </w:div>
    <w:div w:id="867794053">
      <w:bodyDiv w:val="1"/>
      <w:marLeft w:val="0"/>
      <w:marRight w:val="0"/>
      <w:marTop w:val="0"/>
      <w:marBottom w:val="0"/>
      <w:divBdr>
        <w:top w:val="none" w:sz="0" w:space="0" w:color="auto"/>
        <w:left w:val="none" w:sz="0" w:space="0" w:color="auto"/>
        <w:bottom w:val="none" w:sz="0" w:space="0" w:color="auto"/>
        <w:right w:val="none" w:sz="0" w:space="0" w:color="auto"/>
      </w:divBdr>
    </w:div>
    <w:div w:id="877473314">
      <w:bodyDiv w:val="1"/>
      <w:marLeft w:val="0"/>
      <w:marRight w:val="0"/>
      <w:marTop w:val="0"/>
      <w:marBottom w:val="0"/>
      <w:divBdr>
        <w:top w:val="none" w:sz="0" w:space="0" w:color="auto"/>
        <w:left w:val="none" w:sz="0" w:space="0" w:color="auto"/>
        <w:bottom w:val="none" w:sz="0" w:space="0" w:color="auto"/>
        <w:right w:val="none" w:sz="0" w:space="0" w:color="auto"/>
      </w:divBdr>
    </w:div>
    <w:div w:id="882013518">
      <w:bodyDiv w:val="1"/>
      <w:marLeft w:val="0"/>
      <w:marRight w:val="0"/>
      <w:marTop w:val="0"/>
      <w:marBottom w:val="0"/>
      <w:divBdr>
        <w:top w:val="none" w:sz="0" w:space="0" w:color="auto"/>
        <w:left w:val="none" w:sz="0" w:space="0" w:color="auto"/>
        <w:bottom w:val="none" w:sz="0" w:space="0" w:color="auto"/>
        <w:right w:val="none" w:sz="0" w:space="0" w:color="auto"/>
      </w:divBdr>
    </w:div>
    <w:div w:id="884753936">
      <w:bodyDiv w:val="1"/>
      <w:marLeft w:val="0"/>
      <w:marRight w:val="0"/>
      <w:marTop w:val="0"/>
      <w:marBottom w:val="0"/>
      <w:divBdr>
        <w:top w:val="none" w:sz="0" w:space="0" w:color="auto"/>
        <w:left w:val="none" w:sz="0" w:space="0" w:color="auto"/>
        <w:bottom w:val="none" w:sz="0" w:space="0" w:color="auto"/>
        <w:right w:val="none" w:sz="0" w:space="0" w:color="auto"/>
      </w:divBdr>
    </w:div>
    <w:div w:id="898713100">
      <w:bodyDiv w:val="1"/>
      <w:marLeft w:val="0"/>
      <w:marRight w:val="0"/>
      <w:marTop w:val="0"/>
      <w:marBottom w:val="0"/>
      <w:divBdr>
        <w:top w:val="none" w:sz="0" w:space="0" w:color="auto"/>
        <w:left w:val="none" w:sz="0" w:space="0" w:color="auto"/>
        <w:bottom w:val="none" w:sz="0" w:space="0" w:color="auto"/>
        <w:right w:val="none" w:sz="0" w:space="0" w:color="auto"/>
      </w:divBdr>
    </w:div>
    <w:div w:id="905533395">
      <w:bodyDiv w:val="1"/>
      <w:marLeft w:val="0"/>
      <w:marRight w:val="0"/>
      <w:marTop w:val="0"/>
      <w:marBottom w:val="0"/>
      <w:divBdr>
        <w:top w:val="none" w:sz="0" w:space="0" w:color="auto"/>
        <w:left w:val="none" w:sz="0" w:space="0" w:color="auto"/>
        <w:bottom w:val="none" w:sz="0" w:space="0" w:color="auto"/>
        <w:right w:val="none" w:sz="0" w:space="0" w:color="auto"/>
      </w:divBdr>
    </w:div>
    <w:div w:id="912853503">
      <w:bodyDiv w:val="1"/>
      <w:marLeft w:val="0"/>
      <w:marRight w:val="0"/>
      <w:marTop w:val="0"/>
      <w:marBottom w:val="0"/>
      <w:divBdr>
        <w:top w:val="none" w:sz="0" w:space="0" w:color="auto"/>
        <w:left w:val="none" w:sz="0" w:space="0" w:color="auto"/>
        <w:bottom w:val="none" w:sz="0" w:space="0" w:color="auto"/>
        <w:right w:val="none" w:sz="0" w:space="0" w:color="auto"/>
      </w:divBdr>
    </w:div>
    <w:div w:id="938028739">
      <w:bodyDiv w:val="1"/>
      <w:marLeft w:val="0"/>
      <w:marRight w:val="0"/>
      <w:marTop w:val="0"/>
      <w:marBottom w:val="0"/>
      <w:divBdr>
        <w:top w:val="none" w:sz="0" w:space="0" w:color="auto"/>
        <w:left w:val="none" w:sz="0" w:space="0" w:color="auto"/>
        <w:bottom w:val="none" w:sz="0" w:space="0" w:color="auto"/>
        <w:right w:val="none" w:sz="0" w:space="0" w:color="auto"/>
      </w:divBdr>
    </w:div>
    <w:div w:id="944768421">
      <w:bodyDiv w:val="1"/>
      <w:marLeft w:val="0"/>
      <w:marRight w:val="0"/>
      <w:marTop w:val="0"/>
      <w:marBottom w:val="0"/>
      <w:divBdr>
        <w:top w:val="none" w:sz="0" w:space="0" w:color="auto"/>
        <w:left w:val="none" w:sz="0" w:space="0" w:color="auto"/>
        <w:bottom w:val="none" w:sz="0" w:space="0" w:color="auto"/>
        <w:right w:val="none" w:sz="0" w:space="0" w:color="auto"/>
      </w:divBdr>
    </w:div>
    <w:div w:id="945775979">
      <w:bodyDiv w:val="1"/>
      <w:marLeft w:val="0"/>
      <w:marRight w:val="0"/>
      <w:marTop w:val="0"/>
      <w:marBottom w:val="0"/>
      <w:divBdr>
        <w:top w:val="none" w:sz="0" w:space="0" w:color="auto"/>
        <w:left w:val="none" w:sz="0" w:space="0" w:color="auto"/>
        <w:bottom w:val="none" w:sz="0" w:space="0" w:color="auto"/>
        <w:right w:val="none" w:sz="0" w:space="0" w:color="auto"/>
      </w:divBdr>
    </w:div>
    <w:div w:id="946231385">
      <w:bodyDiv w:val="1"/>
      <w:marLeft w:val="0"/>
      <w:marRight w:val="0"/>
      <w:marTop w:val="0"/>
      <w:marBottom w:val="0"/>
      <w:divBdr>
        <w:top w:val="none" w:sz="0" w:space="0" w:color="auto"/>
        <w:left w:val="none" w:sz="0" w:space="0" w:color="auto"/>
        <w:bottom w:val="none" w:sz="0" w:space="0" w:color="auto"/>
        <w:right w:val="none" w:sz="0" w:space="0" w:color="auto"/>
      </w:divBdr>
    </w:div>
    <w:div w:id="958411141">
      <w:bodyDiv w:val="1"/>
      <w:marLeft w:val="0"/>
      <w:marRight w:val="0"/>
      <w:marTop w:val="0"/>
      <w:marBottom w:val="0"/>
      <w:divBdr>
        <w:top w:val="none" w:sz="0" w:space="0" w:color="auto"/>
        <w:left w:val="none" w:sz="0" w:space="0" w:color="auto"/>
        <w:bottom w:val="none" w:sz="0" w:space="0" w:color="auto"/>
        <w:right w:val="none" w:sz="0" w:space="0" w:color="auto"/>
      </w:divBdr>
    </w:div>
    <w:div w:id="963316091">
      <w:bodyDiv w:val="1"/>
      <w:marLeft w:val="0"/>
      <w:marRight w:val="0"/>
      <w:marTop w:val="0"/>
      <w:marBottom w:val="0"/>
      <w:divBdr>
        <w:top w:val="none" w:sz="0" w:space="0" w:color="auto"/>
        <w:left w:val="none" w:sz="0" w:space="0" w:color="auto"/>
        <w:bottom w:val="none" w:sz="0" w:space="0" w:color="auto"/>
        <w:right w:val="none" w:sz="0" w:space="0" w:color="auto"/>
      </w:divBdr>
      <w:divsChild>
        <w:div w:id="1237782460">
          <w:marLeft w:val="0"/>
          <w:marRight w:val="0"/>
          <w:marTop w:val="0"/>
          <w:marBottom w:val="0"/>
          <w:divBdr>
            <w:top w:val="none" w:sz="0" w:space="0" w:color="auto"/>
            <w:left w:val="none" w:sz="0" w:space="0" w:color="auto"/>
            <w:bottom w:val="none" w:sz="0" w:space="0" w:color="auto"/>
            <w:right w:val="none" w:sz="0" w:space="0" w:color="auto"/>
          </w:divBdr>
        </w:div>
      </w:divsChild>
    </w:div>
    <w:div w:id="969357106">
      <w:bodyDiv w:val="1"/>
      <w:marLeft w:val="0"/>
      <w:marRight w:val="0"/>
      <w:marTop w:val="0"/>
      <w:marBottom w:val="0"/>
      <w:divBdr>
        <w:top w:val="none" w:sz="0" w:space="0" w:color="auto"/>
        <w:left w:val="none" w:sz="0" w:space="0" w:color="auto"/>
        <w:bottom w:val="none" w:sz="0" w:space="0" w:color="auto"/>
        <w:right w:val="none" w:sz="0" w:space="0" w:color="auto"/>
      </w:divBdr>
    </w:div>
    <w:div w:id="976451384">
      <w:bodyDiv w:val="1"/>
      <w:marLeft w:val="0"/>
      <w:marRight w:val="0"/>
      <w:marTop w:val="0"/>
      <w:marBottom w:val="0"/>
      <w:divBdr>
        <w:top w:val="none" w:sz="0" w:space="0" w:color="auto"/>
        <w:left w:val="none" w:sz="0" w:space="0" w:color="auto"/>
        <w:bottom w:val="none" w:sz="0" w:space="0" w:color="auto"/>
        <w:right w:val="none" w:sz="0" w:space="0" w:color="auto"/>
      </w:divBdr>
    </w:div>
    <w:div w:id="995843646">
      <w:bodyDiv w:val="1"/>
      <w:marLeft w:val="0"/>
      <w:marRight w:val="0"/>
      <w:marTop w:val="0"/>
      <w:marBottom w:val="0"/>
      <w:divBdr>
        <w:top w:val="none" w:sz="0" w:space="0" w:color="auto"/>
        <w:left w:val="none" w:sz="0" w:space="0" w:color="auto"/>
        <w:bottom w:val="none" w:sz="0" w:space="0" w:color="auto"/>
        <w:right w:val="none" w:sz="0" w:space="0" w:color="auto"/>
      </w:divBdr>
    </w:div>
    <w:div w:id="1010138416">
      <w:bodyDiv w:val="1"/>
      <w:marLeft w:val="0"/>
      <w:marRight w:val="0"/>
      <w:marTop w:val="0"/>
      <w:marBottom w:val="0"/>
      <w:divBdr>
        <w:top w:val="none" w:sz="0" w:space="0" w:color="auto"/>
        <w:left w:val="none" w:sz="0" w:space="0" w:color="auto"/>
        <w:bottom w:val="none" w:sz="0" w:space="0" w:color="auto"/>
        <w:right w:val="none" w:sz="0" w:space="0" w:color="auto"/>
      </w:divBdr>
    </w:div>
    <w:div w:id="1010329950">
      <w:bodyDiv w:val="1"/>
      <w:marLeft w:val="0"/>
      <w:marRight w:val="0"/>
      <w:marTop w:val="0"/>
      <w:marBottom w:val="0"/>
      <w:divBdr>
        <w:top w:val="none" w:sz="0" w:space="0" w:color="auto"/>
        <w:left w:val="none" w:sz="0" w:space="0" w:color="auto"/>
        <w:bottom w:val="none" w:sz="0" w:space="0" w:color="auto"/>
        <w:right w:val="none" w:sz="0" w:space="0" w:color="auto"/>
      </w:divBdr>
    </w:div>
    <w:div w:id="1010721298">
      <w:bodyDiv w:val="1"/>
      <w:marLeft w:val="0"/>
      <w:marRight w:val="0"/>
      <w:marTop w:val="0"/>
      <w:marBottom w:val="0"/>
      <w:divBdr>
        <w:top w:val="none" w:sz="0" w:space="0" w:color="auto"/>
        <w:left w:val="none" w:sz="0" w:space="0" w:color="auto"/>
        <w:bottom w:val="none" w:sz="0" w:space="0" w:color="auto"/>
        <w:right w:val="none" w:sz="0" w:space="0" w:color="auto"/>
      </w:divBdr>
    </w:div>
    <w:div w:id="1026103573">
      <w:bodyDiv w:val="1"/>
      <w:marLeft w:val="0"/>
      <w:marRight w:val="0"/>
      <w:marTop w:val="0"/>
      <w:marBottom w:val="0"/>
      <w:divBdr>
        <w:top w:val="none" w:sz="0" w:space="0" w:color="auto"/>
        <w:left w:val="none" w:sz="0" w:space="0" w:color="auto"/>
        <w:bottom w:val="none" w:sz="0" w:space="0" w:color="auto"/>
        <w:right w:val="none" w:sz="0" w:space="0" w:color="auto"/>
      </w:divBdr>
    </w:div>
    <w:div w:id="1032538774">
      <w:bodyDiv w:val="1"/>
      <w:marLeft w:val="0"/>
      <w:marRight w:val="0"/>
      <w:marTop w:val="0"/>
      <w:marBottom w:val="0"/>
      <w:divBdr>
        <w:top w:val="none" w:sz="0" w:space="0" w:color="auto"/>
        <w:left w:val="none" w:sz="0" w:space="0" w:color="auto"/>
        <w:bottom w:val="none" w:sz="0" w:space="0" w:color="auto"/>
        <w:right w:val="none" w:sz="0" w:space="0" w:color="auto"/>
      </w:divBdr>
      <w:divsChild>
        <w:div w:id="861751152">
          <w:marLeft w:val="0"/>
          <w:marRight w:val="0"/>
          <w:marTop w:val="0"/>
          <w:marBottom w:val="0"/>
          <w:divBdr>
            <w:top w:val="none" w:sz="0" w:space="0" w:color="auto"/>
            <w:left w:val="none" w:sz="0" w:space="0" w:color="auto"/>
            <w:bottom w:val="none" w:sz="0" w:space="0" w:color="auto"/>
            <w:right w:val="none" w:sz="0" w:space="0" w:color="auto"/>
          </w:divBdr>
        </w:div>
      </w:divsChild>
    </w:div>
    <w:div w:id="1051688797">
      <w:bodyDiv w:val="1"/>
      <w:marLeft w:val="0"/>
      <w:marRight w:val="0"/>
      <w:marTop w:val="0"/>
      <w:marBottom w:val="0"/>
      <w:divBdr>
        <w:top w:val="none" w:sz="0" w:space="0" w:color="auto"/>
        <w:left w:val="none" w:sz="0" w:space="0" w:color="auto"/>
        <w:bottom w:val="none" w:sz="0" w:space="0" w:color="auto"/>
        <w:right w:val="none" w:sz="0" w:space="0" w:color="auto"/>
      </w:divBdr>
    </w:div>
    <w:div w:id="1054965469">
      <w:bodyDiv w:val="1"/>
      <w:marLeft w:val="0"/>
      <w:marRight w:val="0"/>
      <w:marTop w:val="0"/>
      <w:marBottom w:val="0"/>
      <w:divBdr>
        <w:top w:val="none" w:sz="0" w:space="0" w:color="auto"/>
        <w:left w:val="none" w:sz="0" w:space="0" w:color="auto"/>
        <w:bottom w:val="none" w:sz="0" w:space="0" w:color="auto"/>
        <w:right w:val="none" w:sz="0" w:space="0" w:color="auto"/>
      </w:divBdr>
    </w:div>
    <w:div w:id="1057968576">
      <w:bodyDiv w:val="1"/>
      <w:marLeft w:val="0"/>
      <w:marRight w:val="0"/>
      <w:marTop w:val="0"/>
      <w:marBottom w:val="0"/>
      <w:divBdr>
        <w:top w:val="none" w:sz="0" w:space="0" w:color="auto"/>
        <w:left w:val="none" w:sz="0" w:space="0" w:color="auto"/>
        <w:bottom w:val="none" w:sz="0" w:space="0" w:color="auto"/>
        <w:right w:val="none" w:sz="0" w:space="0" w:color="auto"/>
      </w:divBdr>
      <w:divsChild>
        <w:div w:id="81068060">
          <w:blockQuote w:val="1"/>
          <w:marLeft w:val="0"/>
          <w:marRight w:val="720"/>
          <w:marTop w:val="100"/>
          <w:marBottom w:val="100"/>
          <w:divBdr>
            <w:top w:val="none" w:sz="0" w:space="0" w:color="auto"/>
            <w:left w:val="single" w:sz="18" w:space="30" w:color="333333"/>
            <w:bottom w:val="none" w:sz="0" w:space="0" w:color="auto"/>
            <w:right w:val="none" w:sz="0" w:space="0" w:color="auto"/>
          </w:divBdr>
        </w:div>
      </w:divsChild>
    </w:div>
    <w:div w:id="1070687227">
      <w:bodyDiv w:val="1"/>
      <w:marLeft w:val="0"/>
      <w:marRight w:val="0"/>
      <w:marTop w:val="0"/>
      <w:marBottom w:val="0"/>
      <w:divBdr>
        <w:top w:val="none" w:sz="0" w:space="0" w:color="auto"/>
        <w:left w:val="none" w:sz="0" w:space="0" w:color="auto"/>
        <w:bottom w:val="none" w:sz="0" w:space="0" w:color="auto"/>
        <w:right w:val="none" w:sz="0" w:space="0" w:color="auto"/>
      </w:divBdr>
    </w:div>
    <w:div w:id="1101341731">
      <w:bodyDiv w:val="1"/>
      <w:marLeft w:val="0"/>
      <w:marRight w:val="0"/>
      <w:marTop w:val="0"/>
      <w:marBottom w:val="0"/>
      <w:divBdr>
        <w:top w:val="none" w:sz="0" w:space="0" w:color="auto"/>
        <w:left w:val="none" w:sz="0" w:space="0" w:color="auto"/>
        <w:bottom w:val="none" w:sz="0" w:space="0" w:color="auto"/>
        <w:right w:val="none" w:sz="0" w:space="0" w:color="auto"/>
      </w:divBdr>
    </w:div>
    <w:div w:id="1106383407">
      <w:bodyDiv w:val="1"/>
      <w:marLeft w:val="0"/>
      <w:marRight w:val="0"/>
      <w:marTop w:val="0"/>
      <w:marBottom w:val="0"/>
      <w:divBdr>
        <w:top w:val="none" w:sz="0" w:space="0" w:color="auto"/>
        <w:left w:val="none" w:sz="0" w:space="0" w:color="auto"/>
        <w:bottom w:val="none" w:sz="0" w:space="0" w:color="auto"/>
        <w:right w:val="none" w:sz="0" w:space="0" w:color="auto"/>
      </w:divBdr>
    </w:div>
    <w:div w:id="1124694126">
      <w:bodyDiv w:val="1"/>
      <w:marLeft w:val="0"/>
      <w:marRight w:val="0"/>
      <w:marTop w:val="0"/>
      <w:marBottom w:val="0"/>
      <w:divBdr>
        <w:top w:val="none" w:sz="0" w:space="0" w:color="auto"/>
        <w:left w:val="none" w:sz="0" w:space="0" w:color="auto"/>
        <w:bottom w:val="none" w:sz="0" w:space="0" w:color="auto"/>
        <w:right w:val="none" w:sz="0" w:space="0" w:color="auto"/>
      </w:divBdr>
    </w:div>
    <w:div w:id="1126310468">
      <w:bodyDiv w:val="1"/>
      <w:marLeft w:val="0"/>
      <w:marRight w:val="0"/>
      <w:marTop w:val="0"/>
      <w:marBottom w:val="0"/>
      <w:divBdr>
        <w:top w:val="none" w:sz="0" w:space="0" w:color="auto"/>
        <w:left w:val="none" w:sz="0" w:space="0" w:color="auto"/>
        <w:bottom w:val="none" w:sz="0" w:space="0" w:color="auto"/>
        <w:right w:val="none" w:sz="0" w:space="0" w:color="auto"/>
      </w:divBdr>
    </w:div>
    <w:div w:id="1143932048">
      <w:bodyDiv w:val="1"/>
      <w:marLeft w:val="0"/>
      <w:marRight w:val="0"/>
      <w:marTop w:val="0"/>
      <w:marBottom w:val="0"/>
      <w:divBdr>
        <w:top w:val="none" w:sz="0" w:space="0" w:color="auto"/>
        <w:left w:val="none" w:sz="0" w:space="0" w:color="auto"/>
        <w:bottom w:val="none" w:sz="0" w:space="0" w:color="auto"/>
        <w:right w:val="none" w:sz="0" w:space="0" w:color="auto"/>
      </w:divBdr>
      <w:divsChild>
        <w:div w:id="1259095307">
          <w:marLeft w:val="0"/>
          <w:marRight w:val="0"/>
          <w:marTop w:val="0"/>
          <w:marBottom w:val="0"/>
          <w:divBdr>
            <w:top w:val="none" w:sz="0" w:space="0" w:color="auto"/>
            <w:left w:val="none" w:sz="0" w:space="0" w:color="auto"/>
            <w:bottom w:val="none" w:sz="0" w:space="0" w:color="auto"/>
            <w:right w:val="none" w:sz="0" w:space="0" w:color="auto"/>
          </w:divBdr>
        </w:div>
      </w:divsChild>
    </w:div>
    <w:div w:id="1163007803">
      <w:bodyDiv w:val="1"/>
      <w:marLeft w:val="0"/>
      <w:marRight w:val="0"/>
      <w:marTop w:val="0"/>
      <w:marBottom w:val="0"/>
      <w:divBdr>
        <w:top w:val="none" w:sz="0" w:space="0" w:color="auto"/>
        <w:left w:val="none" w:sz="0" w:space="0" w:color="auto"/>
        <w:bottom w:val="none" w:sz="0" w:space="0" w:color="auto"/>
        <w:right w:val="none" w:sz="0" w:space="0" w:color="auto"/>
      </w:divBdr>
    </w:div>
    <w:div w:id="1166634001">
      <w:bodyDiv w:val="1"/>
      <w:marLeft w:val="0"/>
      <w:marRight w:val="0"/>
      <w:marTop w:val="0"/>
      <w:marBottom w:val="0"/>
      <w:divBdr>
        <w:top w:val="none" w:sz="0" w:space="0" w:color="auto"/>
        <w:left w:val="none" w:sz="0" w:space="0" w:color="auto"/>
        <w:bottom w:val="none" w:sz="0" w:space="0" w:color="auto"/>
        <w:right w:val="none" w:sz="0" w:space="0" w:color="auto"/>
      </w:divBdr>
    </w:div>
    <w:div w:id="1171944571">
      <w:bodyDiv w:val="1"/>
      <w:marLeft w:val="0"/>
      <w:marRight w:val="0"/>
      <w:marTop w:val="0"/>
      <w:marBottom w:val="0"/>
      <w:divBdr>
        <w:top w:val="none" w:sz="0" w:space="0" w:color="auto"/>
        <w:left w:val="none" w:sz="0" w:space="0" w:color="auto"/>
        <w:bottom w:val="none" w:sz="0" w:space="0" w:color="auto"/>
        <w:right w:val="none" w:sz="0" w:space="0" w:color="auto"/>
      </w:divBdr>
    </w:div>
    <w:div w:id="1181428028">
      <w:bodyDiv w:val="1"/>
      <w:marLeft w:val="0"/>
      <w:marRight w:val="0"/>
      <w:marTop w:val="0"/>
      <w:marBottom w:val="0"/>
      <w:divBdr>
        <w:top w:val="none" w:sz="0" w:space="0" w:color="auto"/>
        <w:left w:val="none" w:sz="0" w:space="0" w:color="auto"/>
        <w:bottom w:val="none" w:sz="0" w:space="0" w:color="auto"/>
        <w:right w:val="none" w:sz="0" w:space="0" w:color="auto"/>
      </w:divBdr>
    </w:div>
    <w:div w:id="1181964991">
      <w:bodyDiv w:val="1"/>
      <w:marLeft w:val="0"/>
      <w:marRight w:val="0"/>
      <w:marTop w:val="0"/>
      <w:marBottom w:val="0"/>
      <w:divBdr>
        <w:top w:val="none" w:sz="0" w:space="0" w:color="auto"/>
        <w:left w:val="none" w:sz="0" w:space="0" w:color="auto"/>
        <w:bottom w:val="none" w:sz="0" w:space="0" w:color="auto"/>
        <w:right w:val="none" w:sz="0" w:space="0" w:color="auto"/>
      </w:divBdr>
    </w:div>
    <w:div w:id="1182087345">
      <w:bodyDiv w:val="1"/>
      <w:marLeft w:val="0"/>
      <w:marRight w:val="0"/>
      <w:marTop w:val="0"/>
      <w:marBottom w:val="0"/>
      <w:divBdr>
        <w:top w:val="none" w:sz="0" w:space="0" w:color="auto"/>
        <w:left w:val="none" w:sz="0" w:space="0" w:color="auto"/>
        <w:bottom w:val="none" w:sz="0" w:space="0" w:color="auto"/>
        <w:right w:val="none" w:sz="0" w:space="0" w:color="auto"/>
      </w:divBdr>
    </w:div>
    <w:div w:id="1190684100">
      <w:bodyDiv w:val="1"/>
      <w:marLeft w:val="0"/>
      <w:marRight w:val="0"/>
      <w:marTop w:val="0"/>
      <w:marBottom w:val="0"/>
      <w:divBdr>
        <w:top w:val="none" w:sz="0" w:space="0" w:color="auto"/>
        <w:left w:val="none" w:sz="0" w:space="0" w:color="auto"/>
        <w:bottom w:val="none" w:sz="0" w:space="0" w:color="auto"/>
        <w:right w:val="none" w:sz="0" w:space="0" w:color="auto"/>
      </w:divBdr>
    </w:div>
    <w:div w:id="1197230602">
      <w:bodyDiv w:val="1"/>
      <w:marLeft w:val="0"/>
      <w:marRight w:val="0"/>
      <w:marTop w:val="0"/>
      <w:marBottom w:val="0"/>
      <w:divBdr>
        <w:top w:val="none" w:sz="0" w:space="0" w:color="auto"/>
        <w:left w:val="none" w:sz="0" w:space="0" w:color="auto"/>
        <w:bottom w:val="none" w:sz="0" w:space="0" w:color="auto"/>
        <w:right w:val="none" w:sz="0" w:space="0" w:color="auto"/>
      </w:divBdr>
    </w:div>
    <w:div w:id="1198664308">
      <w:bodyDiv w:val="1"/>
      <w:marLeft w:val="0"/>
      <w:marRight w:val="0"/>
      <w:marTop w:val="0"/>
      <w:marBottom w:val="0"/>
      <w:divBdr>
        <w:top w:val="none" w:sz="0" w:space="0" w:color="auto"/>
        <w:left w:val="none" w:sz="0" w:space="0" w:color="auto"/>
        <w:bottom w:val="none" w:sz="0" w:space="0" w:color="auto"/>
        <w:right w:val="none" w:sz="0" w:space="0" w:color="auto"/>
      </w:divBdr>
    </w:div>
    <w:div w:id="1213079641">
      <w:bodyDiv w:val="1"/>
      <w:marLeft w:val="0"/>
      <w:marRight w:val="0"/>
      <w:marTop w:val="0"/>
      <w:marBottom w:val="0"/>
      <w:divBdr>
        <w:top w:val="none" w:sz="0" w:space="0" w:color="auto"/>
        <w:left w:val="none" w:sz="0" w:space="0" w:color="auto"/>
        <w:bottom w:val="none" w:sz="0" w:space="0" w:color="auto"/>
        <w:right w:val="none" w:sz="0" w:space="0" w:color="auto"/>
      </w:divBdr>
    </w:div>
    <w:div w:id="1216626834">
      <w:bodyDiv w:val="1"/>
      <w:marLeft w:val="0"/>
      <w:marRight w:val="0"/>
      <w:marTop w:val="0"/>
      <w:marBottom w:val="0"/>
      <w:divBdr>
        <w:top w:val="none" w:sz="0" w:space="0" w:color="auto"/>
        <w:left w:val="none" w:sz="0" w:space="0" w:color="auto"/>
        <w:bottom w:val="none" w:sz="0" w:space="0" w:color="auto"/>
        <w:right w:val="none" w:sz="0" w:space="0" w:color="auto"/>
      </w:divBdr>
    </w:div>
    <w:div w:id="1216744324">
      <w:bodyDiv w:val="1"/>
      <w:marLeft w:val="0"/>
      <w:marRight w:val="0"/>
      <w:marTop w:val="0"/>
      <w:marBottom w:val="0"/>
      <w:divBdr>
        <w:top w:val="none" w:sz="0" w:space="0" w:color="auto"/>
        <w:left w:val="none" w:sz="0" w:space="0" w:color="auto"/>
        <w:bottom w:val="none" w:sz="0" w:space="0" w:color="auto"/>
        <w:right w:val="none" w:sz="0" w:space="0" w:color="auto"/>
      </w:divBdr>
    </w:div>
    <w:div w:id="1217593915">
      <w:bodyDiv w:val="1"/>
      <w:marLeft w:val="0"/>
      <w:marRight w:val="0"/>
      <w:marTop w:val="0"/>
      <w:marBottom w:val="0"/>
      <w:divBdr>
        <w:top w:val="none" w:sz="0" w:space="0" w:color="auto"/>
        <w:left w:val="none" w:sz="0" w:space="0" w:color="auto"/>
        <w:bottom w:val="none" w:sz="0" w:space="0" w:color="auto"/>
        <w:right w:val="none" w:sz="0" w:space="0" w:color="auto"/>
      </w:divBdr>
    </w:div>
    <w:div w:id="1235242037">
      <w:bodyDiv w:val="1"/>
      <w:marLeft w:val="0"/>
      <w:marRight w:val="0"/>
      <w:marTop w:val="0"/>
      <w:marBottom w:val="0"/>
      <w:divBdr>
        <w:top w:val="none" w:sz="0" w:space="0" w:color="auto"/>
        <w:left w:val="none" w:sz="0" w:space="0" w:color="auto"/>
        <w:bottom w:val="none" w:sz="0" w:space="0" w:color="auto"/>
        <w:right w:val="none" w:sz="0" w:space="0" w:color="auto"/>
      </w:divBdr>
    </w:div>
    <w:div w:id="1237858039">
      <w:bodyDiv w:val="1"/>
      <w:marLeft w:val="0"/>
      <w:marRight w:val="0"/>
      <w:marTop w:val="0"/>
      <w:marBottom w:val="0"/>
      <w:divBdr>
        <w:top w:val="none" w:sz="0" w:space="0" w:color="auto"/>
        <w:left w:val="none" w:sz="0" w:space="0" w:color="auto"/>
        <w:bottom w:val="none" w:sz="0" w:space="0" w:color="auto"/>
        <w:right w:val="none" w:sz="0" w:space="0" w:color="auto"/>
      </w:divBdr>
    </w:div>
    <w:div w:id="1256134464">
      <w:bodyDiv w:val="1"/>
      <w:marLeft w:val="0"/>
      <w:marRight w:val="0"/>
      <w:marTop w:val="0"/>
      <w:marBottom w:val="0"/>
      <w:divBdr>
        <w:top w:val="none" w:sz="0" w:space="0" w:color="auto"/>
        <w:left w:val="none" w:sz="0" w:space="0" w:color="auto"/>
        <w:bottom w:val="none" w:sz="0" w:space="0" w:color="auto"/>
        <w:right w:val="none" w:sz="0" w:space="0" w:color="auto"/>
      </w:divBdr>
    </w:div>
    <w:div w:id="1257594879">
      <w:bodyDiv w:val="1"/>
      <w:marLeft w:val="0"/>
      <w:marRight w:val="0"/>
      <w:marTop w:val="0"/>
      <w:marBottom w:val="0"/>
      <w:divBdr>
        <w:top w:val="none" w:sz="0" w:space="0" w:color="auto"/>
        <w:left w:val="none" w:sz="0" w:space="0" w:color="auto"/>
        <w:bottom w:val="none" w:sz="0" w:space="0" w:color="auto"/>
        <w:right w:val="none" w:sz="0" w:space="0" w:color="auto"/>
      </w:divBdr>
    </w:div>
    <w:div w:id="1258292865">
      <w:bodyDiv w:val="1"/>
      <w:marLeft w:val="0"/>
      <w:marRight w:val="0"/>
      <w:marTop w:val="0"/>
      <w:marBottom w:val="0"/>
      <w:divBdr>
        <w:top w:val="none" w:sz="0" w:space="0" w:color="auto"/>
        <w:left w:val="none" w:sz="0" w:space="0" w:color="auto"/>
        <w:bottom w:val="none" w:sz="0" w:space="0" w:color="auto"/>
        <w:right w:val="none" w:sz="0" w:space="0" w:color="auto"/>
      </w:divBdr>
    </w:div>
    <w:div w:id="1259753388">
      <w:bodyDiv w:val="1"/>
      <w:marLeft w:val="0"/>
      <w:marRight w:val="0"/>
      <w:marTop w:val="0"/>
      <w:marBottom w:val="0"/>
      <w:divBdr>
        <w:top w:val="none" w:sz="0" w:space="0" w:color="auto"/>
        <w:left w:val="none" w:sz="0" w:space="0" w:color="auto"/>
        <w:bottom w:val="none" w:sz="0" w:space="0" w:color="auto"/>
        <w:right w:val="none" w:sz="0" w:space="0" w:color="auto"/>
      </w:divBdr>
      <w:divsChild>
        <w:div w:id="1218594176">
          <w:marLeft w:val="0"/>
          <w:marRight w:val="0"/>
          <w:marTop w:val="0"/>
          <w:marBottom w:val="0"/>
          <w:divBdr>
            <w:top w:val="none" w:sz="0" w:space="0" w:color="auto"/>
            <w:left w:val="none" w:sz="0" w:space="0" w:color="auto"/>
            <w:bottom w:val="none" w:sz="0" w:space="0" w:color="auto"/>
            <w:right w:val="none" w:sz="0" w:space="0" w:color="auto"/>
          </w:divBdr>
        </w:div>
        <w:div w:id="1713187304">
          <w:marLeft w:val="0"/>
          <w:marRight w:val="0"/>
          <w:marTop w:val="0"/>
          <w:marBottom w:val="0"/>
          <w:divBdr>
            <w:top w:val="none" w:sz="0" w:space="0" w:color="auto"/>
            <w:left w:val="none" w:sz="0" w:space="0" w:color="auto"/>
            <w:bottom w:val="none" w:sz="0" w:space="0" w:color="auto"/>
            <w:right w:val="none" w:sz="0" w:space="0" w:color="auto"/>
          </w:divBdr>
        </w:div>
      </w:divsChild>
    </w:div>
    <w:div w:id="1261714753">
      <w:bodyDiv w:val="1"/>
      <w:marLeft w:val="0"/>
      <w:marRight w:val="0"/>
      <w:marTop w:val="0"/>
      <w:marBottom w:val="0"/>
      <w:divBdr>
        <w:top w:val="none" w:sz="0" w:space="0" w:color="auto"/>
        <w:left w:val="none" w:sz="0" w:space="0" w:color="auto"/>
        <w:bottom w:val="none" w:sz="0" w:space="0" w:color="auto"/>
        <w:right w:val="none" w:sz="0" w:space="0" w:color="auto"/>
      </w:divBdr>
    </w:div>
    <w:div w:id="1262909787">
      <w:bodyDiv w:val="1"/>
      <w:marLeft w:val="0"/>
      <w:marRight w:val="0"/>
      <w:marTop w:val="0"/>
      <w:marBottom w:val="0"/>
      <w:divBdr>
        <w:top w:val="none" w:sz="0" w:space="0" w:color="auto"/>
        <w:left w:val="none" w:sz="0" w:space="0" w:color="auto"/>
        <w:bottom w:val="none" w:sz="0" w:space="0" w:color="auto"/>
        <w:right w:val="none" w:sz="0" w:space="0" w:color="auto"/>
      </w:divBdr>
    </w:div>
    <w:div w:id="1288199725">
      <w:bodyDiv w:val="1"/>
      <w:marLeft w:val="0"/>
      <w:marRight w:val="0"/>
      <w:marTop w:val="0"/>
      <w:marBottom w:val="0"/>
      <w:divBdr>
        <w:top w:val="none" w:sz="0" w:space="0" w:color="auto"/>
        <w:left w:val="none" w:sz="0" w:space="0" w:color="auto"/>
        <w:bottom w:val="none" w:sz="0" w:space="0" w:color="auto"/>
        <w:right w:val="none" w:sz="0" w:space="0" w:color="auto"/>
      </w:divBdr>
    </w:div>
    <w:div w:id="1293898729">
      <w:bodyDiv w:val="1"/>
      <w:marLeft w:val="0"/>
      <w:marRight w:val="0"/>
      <w:marTop w:val="0"/>
      <w:marBottom w:val="0"/>
      <w:divBdr>
        <w:top w:val="none" w:sz="0" w:space="0" w:color="auto"/>
        <w:left w:val="none" w:sz="0" w:space="0" w:color="auto"/>
        <w:bottom w:val="none" w:sz="0" w:space="0" w:color="auto"/>
        <w:right w:val="none" w:sz="0" w:space="0" w:color="auto"/>
      </w:divBdr>
    </w:div>
    <w:div w:id="1295139281">
      <w:bodyDiv w:val="1"/>
      <w:marLeft w:val="0"/>
      <w:marRight w:val="0"/>
      <w:marTop w:val="0"/>
      <w:marBottom w:val="0"/>
      <w:divBdr>
        <w:top w:val="none" w:sz="0" w:space="0" w:color="auto"/>
        <w:left w:val="none" w:sz="0" w:space="0" w:color="auto"/>
        <w:bottom w:val="none" w:sz="0" w:space="0" w:color="auto"/>
        <w:right w:val="none" w:sz="0" w:space="0" w:color="auto"/>
      </w:divBdr>
    </w:div>
    <w:div w:id="1297643934">
      <w:bodyDiv w:val="1"/>
      <w:marLeft w:val="0"/>
      <w:marRight w:val="0"/>
      <w:marTop w:val="0"/>
      <w:marBottom w:val="0"/>
      <w:divBdr>
        <w:top w:val="none" w:sz="0" w:space="0" w:color="auto"/>
        <w:left w:val="none" w:sz="0" w:space="0" w:color="auto"/>
        <w:bottom w:val="none" w:sz="0" w:space="0" w:color="auto"/>
        <w:right w:val="none" w:sz="0" w:space="0" w:color="auto"/>
      </w:divBdr>
    </w:div>
    <w:div w:id="1308440480">
      <w:bodyDiv w:val="1"/>
      <w:marLeft w:val="0"/>
      <w:marRight w:val="0"/>
      <w:marTop w:val="0"/>
      <w:marBottom w:val="0"/>
      <w:divBdr>
        <w:top w:val="none" w:sz="0" w:space="0" w:color="auto"/>
        <w:left w:val="none" w:sz="0" w:space="0" w:color="auto"/>
        <w:bottom w:val="none" w:sz="0" w:space="0" w:color="auto"/>
        <w:right w:val="none" w:sz="0" w:space="0" w:color="auto"/>
      </w:divBdr>
    </w:div>
    <w:div w:id="1310986230">
      <w:bodyDiv w:val="1"/>
      <w:marLeft w:val="0"/>
      <w:marRight w:val="0"/>
      <w:marTop w:val="0"/>
      <w:marBottom w:val="0"/>
      <w:divBdr>
        <w:top w:val="none" w:sz="0" w:space="0" w:color="auto"/>
        <w:left w:val="none" w:sz="0" w:space="0" w:color="auto"/>
        <w:bottom w:val="none" w:sz="0" w:space="0" w:color="auto"/>
        <w:right w:val="none" w:sz="0" w:space="0" w:color="auto"/>
      </w:divBdr>
    </w:div>
    <w:div w:id="1312563130">
      <w:bodyDiv w:val="1"/>
      <w:marLeft w:val="0"/>
      <w:marRight w:val="0"/>
      <w:marTop w:val="0"/>
      <w:marBottom w:val="0"/>
      <w:divBdr>
        <w:top w:val="none" w:sz="0" w:space="0" w:color="auto"/>
        <w:left w:val="none" w:sz="0" w:space="0" w:color="auto"/>
        <w:bottom w:val="none" w:sz="0" w:space="0" w:color="auto"/>
        <w:right w:val="none" w:sz="0" w:space="0" w:color="auto"/>
      </w:divBdr>
      <w:divsChild>
        <w:div w:id="1666860979">
          <w:marLeft w:val="0"/>
          <w:marRight w:val="0"/>
          <w:marTop w:val="0"/>
          <w:marBottom w:val="0"/>
          <w:divBdr>
            <w:top w:val="none" w:sz="0" w:space="0" w:color="auto"/>
            <w:left w:val="none" w:sz="0" w:space="0" w:color="auto"/>
            <w:bottom w:val="none" w:sz="0" w:space="0" w:color="auto"/>
            <w:right w:val="none" w:sz="0" w:space="0" w:color="auto"/>
          </w:divBdr>
        </w:div>
      </w:divsChild>
    </w:div>
    <w:div w:id="1314023744">
      <w:bodyDiv w:val="1"/>
      <w:marLeft w:val="0"/>
      <w:marRight w:val="0"/>
      <w:marTop w:val="0"/>
      <w:marBottom w:val="0"/>
      <w:divBdr>
        <w:top w:val="none" w:sz="0" w:space="0" w:color="auto"/>
        <w:left w:val="none" w:sz="0" w:space="0" w:color="auto"/>
        <w:bottom w:val="none" w:sz="0" w:space="0" w:color="auto"/>
        <w:right w:val="none" w:sz="0" w:space="0" w:color="auto"/>
      </w:divBdr>
    </w:div>
    <w:div w:id="1319530306">
      <w:bodyDiv w:val="1"/>
      <w:marLeft w:val="0"/>
      <w:marRight w:val="0"/>
      <w:marTop w:val="0"/>
      <w:marBottom w:val="0"/>
      <w:divBdr>
        <w:top w:val="none" w:sz="0" w:space="0" w:color="auto"/>
        <w:left w:val="none" w:sz="0" w:space="0" w:color="auto"/>
        <w:bottom w:val="none" w:sz="0" w:space="0" w:color="auto"/>
        <w:right w:val="none" w:sz="0" w:space="0" w:color="auto"/>
      </w:divBdr>
    </w:div>
    <w:div w:id="1332874827">
      <w:bodyDiv w:val="1"/>
      <w:marLeft w:val="0"/>
      <w:marRight w:val="0"/>
      <w:marTop w:val="0"/>
      <w:marBottom w:val="0"/>
      <w:divBdr>
        <w:top w:val="none" w:sz="0" w:space="0" w:color="auto"/>
        <w:left w:val="none" w:sz="0" w:space="0" w:color="auto"/>
        <w:bottom w:val="none" w:sz="0" w:space="0" w:color="auto"/>
        <w:right w:val="none" w:sz="0" w:space="0" w:color="auto"/>
      </w:divBdr>
    </w:div>
    <w:div w:id="1340040773">
      <w:bodyDiv w:val="1"/>
      <w:marLeft w:val="0"/>
      <w:marRight w:val="0"/>
      <w:marTop w:val="0"/>
      <w:marBottom w:val="0"/>
      <w:divBdr>
        <w:top w:val="none" w:sz="0" w:space="0" w:color="auto"/>
        <w:left w:val="none" w:sz="0" w:space="0" w:color="auto"/>
        <w:bottom w:val="none" w:sz="0" w:space="0" w:color="auto"/>
        <w:right w:val="none" w:sz="0" w:space="0" w:color="auto"/>
      </w:divBdr>
    </w:div>
    <w:div w:id="1340425860">
      <w:bodyDiv w:val="1"/>
      <w:marLeft w:val="0"/>
      <w:marRight w:val="0"/>
      <w:marTop w:val="0"/>
      <w:marBottom w:val="0"/>
      <w:divBdr>
        <w:top w:val="none" w:sz="0" w:space="0" w:color="auto"/>
        <w:left w:val="none" w:sz="0" w:space="0" w:color="auto"/>
        <w:bottom w:val="none" w:sz="0" w:space="0" w:color="auto"/>
        <w:right w:val="none" w:sz="0" w:space="0" w:color="auto"/>
      </w:divBdr>
    </w:div>
    <w:div w:id="1340886539">
      <w:bodyDiv w:val="1"/>
      <w:marLeft w:val="0"/>
      <w:marRight w:val="0"/>
      <w:marTop w:val="0"/>
      <w:marBottom w:val="0"/>
      <w:divBdr>
        <w:top w:val="none" w:sz="0" w:space="0" w:color="auto"/>
        <w:left w:val="none" w:sz="0" w:space="0" w:color="auto"/>
        <w:bottom w:val="none" w:sz="0" w:space="0" w:color="auto"/>
        <w:right w:val="none" w:sz="0" w:space="0" w:color="auto"/>
      </w:divBdr>
    </w:div>
    <w:div w:id="1348217615">
      <w:bodyDiv w:val="1"/>
      <w:marLeft w:val="0"/>
      <w:marRight w:val="0"/>
      <w:marTop w:val="0"/>
      <w:marBottom w:val="0"/>
      <w:divBdr>
        <w:top w:val="none" w:sz="0" w:space="0" w:color="auto"/>
        <w:left w:val="none" w:sz="0" w:space="0" w:color="auto"/>
        <w:bottom w:val="none" w:sz="0" w:space="0" w:color="auto"/>
        <w:right w:val="none" w:sz="0" w:space="0" w:color="auto"/>
      </w:divBdr>
    </w:div>
    <w:div w:id="1348367210">
      <w:bodyDiv w:val="1"/>
      <w:marLeft w:val="0"/>
      <w:marRight w:val="0"/>
      <w:marTop w:val="0"/>
      <w:marBottom w:val="0"/>
      <w:divBdr>
        <w:top w:val="none" w:sz="0" w:space="0" w:color="auto"/>
        <w:left w:val="none" w:sz="0" w:space="0" w:color="auto"/>
        <w:bottom w:val="none" w:sz="0" w:space="0" w:color="auto"/>
        <w:right w:val="none" w:sz="0" w:space="0" w:color="auto"/>
      </w:divBdr>
    </w:div>
    <w:div w:id="1363626265">
      <w:bodyDiv w:val="1"/>
      <w:marLeft w:val="0"/>
      <w:marRight w:val="0"/>
      <w:marTop w:val="0"/>
      <w:marBottom w:val="0"/>
      <w:divBdr>
        <w:top w:val="none" w:sz="0" w:space="0" w:color="auto"/>
        <w:left w:val="none" w:sz="0" w:space="0" w:color="auto"/>
        <w:bottom w:val="none" w:sz="0" w:space="0" w:color="auto"/>
        <w:right w:val="none" w:sz="0" w:space="0" w:color="auto"/>
      </w:divBdr>
    </w:div>
    <w:div w:id="1367563635">
      <w:bodyDiv w:val="1"/>
      <w:marLeft w:val="0"/>
      <w:marRight w:val="0"/>
      <w:marTop w:val="0"/>
      <w:marBottom w:val="0"/>
      <w:divBdr>
        <w:top w:val="none" w:sz="0" w:space="0" w:color="auto"/>
        <w:left w:val="none" w:sz="0" w:space="0" w:color="auto"/>
        <w:bottom w:val="none" w:sz="0" w:space="0" w:color="auto"/>
        <w:right w:val="none" w:sz="0" w:space="0" w:color="auto"/>
      </w:divBdr>
    </w:div>
    <w:div w:id="1371415239">
      <w:bodyDiv w:val="1"/>
      <w:marLeft w:val="0"/>
      <w:marRight w:val="0"/>
      <w:marTop w:val="0"/>
      <w:marBottom w:val="0"/>
      <w:divBdr>
        <w:top w:val="none" w:sz="0" w:space="0" w:color="auto"/>
        <w:left w:val="none" w:sz="0" w:space="0" w:color="auto"/>
        <w:bottom w:val="none" w:sz="0" w:space="0" w:color="auto"/>
        <w:right w:val="none" w:sz="0" w:space="0" w:color="auto"/>
      </w:divBdr>
    </w:div>
    <w:div w:id="1372070792">
      <w:bodyDiv w:val="1"/>
      <w:marLeft w:val="0"/>
      <w:marRight w:val="0"/>
      <w:marTop w:val="0"/>
      <w:marBottom w:val="0"/>
      <w:divBdr>
        <w:top w:val="none" w:sz="0" w:space="0" w:color="auto"/>
        <w:left w:val="none" w:sz="0" w:space="0" w:color="auto"/>
        <w:bottom w:val="none" w:sz="0" w:space="0" w:color="auto"/>
        <w:right w:val="none" w:sz="0" w:space="0" w:color="auto"/>
      </w:divBdr>
    </w:div>
    <w:div w:id="1372997032">
      <w:bodyDiv w:val="1"/>
      <w:marLeft w:val="0"/>
      <w:marRight w:val="0"/>
      <w:marTop w:val="0"/>
      <w:marBottom w:val="0"/>
      <w:divBdr>
        <w:top w:val="none" w:sz="0" w:space="0" w:color="auto"/>
        <w:left w:val="none" w:sz="0" w:space="0" w:color="auto"/>
        <w:bottom w:val="none" w:sz="0" w:space="0" w:color="auto"/>
        <w:right w:val="none" w:sz="0" w:space="0" w:color="auto"/>
      </w:divBdr>
    </w:div>
    <w:div w:id="1374965854">
      <w:bodyDiv w:val="1"/>
      <w:marLeft w:val="0"/>
      <w:marRight w:val="0"/>
      <w:marTop w:val="0"/>
      <w:marBottom w:val="0"/>
      <w:divBdr>
        <w:top w:val="none" w:sz="0" w:space="0" w:color="auto"/>
        <w:left w:val="none" w:sz="0" w:space="0" w:color="auto"/>
        <w:bottom w:val="none" w:sz="0" w:space="0" w:color="auto"/>
        <w:right w:val="none" w:sz="0" w:space="0" w:color="auto"/>
      </w:divBdr>
    </w:div>
    <w:div w:id="1386564336">
      <w:bodyDiv w:val="1"/>
      <w:marLeft w:val="0"/>
      <w:marRight w:val="0"/>
      <w:marTop w:val="0"/>
      <w:marBottom w:val="0"/>
      <w:divBdr>
        <w:top w:val="none" w:sz="0" w:space="0" w:color="auto"/>
        <w:left w:val="none" w:sz="0" w:space="0" w:color="auto"/>
        <w:bottom w:val="none" w:sz="0" w:space="0" w:color="auto"/>
        <w:right w:val="none" w:sz="0" w:space="0" w:color="auto"/>
      </w:divBdr>
    </w:div>
    <w:div w:id="1390032022">
      <w:bodyDiv w:val="1"/>
      <w:marLeft w:val="0"/>
      <w:marRight w:val="0"/>
      <w:marTop w:val="0"/>
      <w:marBottom w:val="0"/>
      <w:divBdr>
        <w:top w:val="none" w:sz="0" w:space="0" w:color="auto"/>
        <w:left w:val="none" w:sz="0" w:space="0" w:color="auto"/>
        <w:bottom w:val="none" w:sz="0" w:space="0" w:color="auto"/>
        <w:right w:val="none" w:sz="0" w:space="0" w:color="auto"/>
      </w:divBdr>
    </w:div>
    <w:div w:id="1398163416">
      <w:bodyDiv w:val="1"/>
      <w:marLeft w:val="0"/>
      <w:marRight w:val="0"/>
      <w:marTop w:val="0"/>
      <w:marBottom w:val="0"/>
      <w:divBdr>
        <w:top w:val="none" w:sz="0" w:space="0" w:color="auto"/>
        <w:left w:val="none" w:sz="0" w:space="0" w:color="auto"/>
        <w:bottom w:val="none" w:sz="0" w:space="0" w:color="auto"/>
        <w:right w:val="none" w:sz="0" w:space="0" w:color="auto"/>
      </w:divBdr>
    </w:div>
    <w:div w:id="1403066624">
      <w:bodyDiv w:val="1"/>
      <w:marLeft w:val="0"/>
      <w:marRight w:val="0"/>
      <w:marTop w:val="0"/>
      <w:marBottom w:val="0"/>
      <w:divBdr>
        <w:top w:val="none" w:sz="0" w:space="0" w:color="auto"/>
        <w:left w:val="none" w:sz="0" w:space="0" w:color="auto"/>
        <w:bottom w:val="none" w:sz="0" w:space="0" w:color="auto"/>
        <w:right w:val="none" w:sz="0" w:space="0" w:color="auto"/>
      </w:divBdr>
    </w:div>
    <w:div w:id="1411123146">
      <w:bodyDiv w:val="1"/>
      <w:marLeft w:val="0"/>
      <w:marRight w:val="0"/>
      <w:marTop w:val="0"/>
      <w:marBottom w:val="0"/>
      <w:divBdr>
        <w:top w:val="none" w:sz="0" w:space="0" w:color="auto"/>
        <w:left w:val="none" w:sz="0" w:space="0" w:color="auto"/>
        <w:bottom w:val="none" w:sz="0" w:space="0" w:color="auto"/>
        <w:right w:val="none" w:sz="0" w:space="0" w:color="auto"/>
      </w:divBdr>
    </w:div>
    <w:div w:id="1411660231">
      <w:bodyDiv w:val="1"/>
      <w:marLeft w:val="0"/>
      <w:marRight w:val="0"/>
      <w:marTop w:val="0"/>
      <w:marBottom w:val="0"/>
      <w:divBdr>
        <w:top w:val="none" w:sz="0" w:space="0" w:color="auto"/>
        <w:left w:val="none" w:sz="0" w:space="0" w:color="auto"/>
        <w:bottom w:val="none" w:sz="0" w:space="0" w:color="auto"/>
        <w:right w:val="none" w:sz="0" w:space="0" w:color="auto"/>
      </w:divBdr>
    </w:div>
    <w:div w:id="1411973831">
      <w:bodyDiv w:val="1"/>
      <w:marLeft w:val="0"/>
      <w:marRight w:val="0"/>
      <w:marTop w:val="0"/>
      <w:marBottom w:val="0"/>
      <w:divBdr>
        <w:top w:val="none" w:sz="0" w:space="0" w:color="auto"/>
        <w:left w:val="none" w:sz="0" w:space="0" w:color="auto"/>
        <w:bottom w:val="none" w:sz="0" w:space="0" w:color="auto"/>
        <w:right w:val="none" w:sz="0" w:space="0" w:color="auto"/>
      </w:divBdr>
      <w:divsChild>
        <w:div w:id="2101677553">
          <w:marLeft w:val="0"/>
          <w:marRight w:val="0"/>
          <w:marTop w:val="0"/>
          <w:marBottom w:val="0"/>
          <w:divBdr>
            <w:top w:val="none" w:sz="0" w:space="0" w:color="auto"/>
            <w:left w:val="none" w:sz="0" w:space="0" w:color="auto"/>
            <w:bottom w:val="none" w:sz="0" w:space="0" w:color="auto"/>
            <w:right w:val="none" w:sz="0" w:space="0" w:color="auto"/>
          </w:divBdr>
        </w:div>
      </w:divsChild>
    </w:div>
    <w:div w:id="1423062531">
      <w:bodyDiv w:val="1"/>
      <w:marLeft w:val="0"/>
      <w:marRight w:val="0"/>
      <w:marTop w:val="0"/>
      <w:marBottom w:val="0"/>
      <w:divBdr>
        <w:top w:val="none" w:sz="0" w:space="0" w:color="auto"/>
        <w:left w:val="none" w:sz="0" w:space="0" w:color="auto"/>
        <w:bottom w:val="none" w:sz="0" w:space="0" w:color="auto"/>
        <w:right w:val="none" w:sz="0" w:space="0" w:color="auto"/>
      </w:divBdr>
    </w:div>
    <w:div w:id="1428232789">
      <w:bodyDiv w:val="1"/>
      <w:marLeft w:val="0"/>
      <w:marRight w:val="0"/>
      <w:marTop w:val="0"/>
      <w:marBottom w:val="0"/>
      <w:divBdr>
        <w:top w:val="none" w:sz="0" w:space="0" w:color="auto"/>
        <w:left w:val="none" w:sz="0" w:space="0" w:color="auto"/>
        <w:bottom w:val="none" w:sz="0" w:space="0" w:color="auto"/>
        <w:right w:val="none" w:sz="0" w:space="0" w:color="auto"/>
      </w:divBdr>
    </w:div>
    <w:div w:id="1430665521">
      <w:bodyDiv w:val="1"/>
      <w:marLeft w:val="0"/>
      <w:marRight w:val="0"/>
      <w:marTop w:val="0"/>
      <w:marBottom w:val="0"/>
      <w:divBdr>
        <w:top w:val="none" w:sz="0" w:space="0" w:color="auto"/>
        <w:left w:val="none" w:sz="0" w:space="0" w:color="auto"/>
        <w:bottom w:val="none" w:sz="0" w:space="0" w:color="auto"/>
        <w:right w:val="none" w:sz="0" w:space="0" w:color="auto"/>
      </w:divBdr>
      <w:divsChild>
        <w:div w:id="1205210876">
          <w:marLeft w:val="0"/>
          <w:marRight w:val="0"/>
          <w:marTop w:val="0"/>
          <w:marBottom w:val="0"/>
          <w:divBdr>
            <w:top w:val="none" w:sz="0" w:space="0" w:color="auto"/>
            <w:left w:val="none" w:sz="0" w:space="0" w:color="auto"/>
            <w:bottom w:val="none" w:sz="0" w:space="0" w:color="auto"/>
            <w:right w:val="none" w:sz="0" w:space="0" w:color="auto"/>
          </w:divBdr>
          <w:divsChild>
            <w:div w:id="9449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50067">
      <w:bodyDiv w:val="1"/>
      <w:marLeft w:val="0"/>
      <w:marRight w:val="0"/>
      <w:marTop w:val="0"/>
      <w:marBottom w:val="0"/>
      <w:divBdr>
        <w:top w:val="none" w:sz="0" w:space="0" w:color="auto"/>
        <w:left w:val="none" w:sz="0" w:space="0" w:color="auto"/>
        <w:bottom w:val="none" w:sz="0" w:space="0" w:color="auto"/>
        <w:right w:val="none" w:sz="0" w:space="0" w:color="auto"/>
      </w:divBdr>
    </w:div>
    <w:div w:id="1445730386">
      <w:bodyDiv w:val="1"/>
      <w:marLeft w:val="0"/>
      <w:marRight w:val="0"/>
      <w:marTop w:val="0"/>
      <w:marBottom w:val="0"/>
      <w:divBdr>
        <w:top w:val="none" w:sz="0" w:space="0" w:color="auto"/>
        <w:left w:val="none" w:sz="0" w:space="0" w:color="auto"/>
        <w:bottom w:val="none" w:sz="0" w:space="0" w:color="auto"/>
        <w:right w:val="none" w:sz="0" w:space="0" w:color="auto"/>
      </w:divBdr>
    </w:div>
    <w:div w:id="1446117654">
      <w:bodyDiv w:val="1"/>
      <w:marLeft w:val="0"/>
      <w:marRight w:val="0"/>
      <w:marTop w:val="0"/>
      <w:marBottom w:val="0"/>
      <w:divBdr>
        <w:top w:val="none" w:sz="0" w:space="0" w:color="auto"/>
        <w:left w:val="none" w:sz="0" w:space="0" w:color="auto"/>
        <w:bottom w:val="none" w:sz="0" w:space="0" w:color="auto"/>
        <w:right w:val="none" w:sz="0" w:space="0" w:color="auto"/>
      </w:divBdr>
    </w:div>
    <w:div w:id="1450322833">
      <w:bodyDiv w:val="1"/>
      <w:marLeft w:val="0"/>
      <w:marRight w:val="0"/>
      <w:marTop w:val="0"/>
      <w:marBottom w:val="0"/>
      <w:divBdr>
        <w:top w:val="none" w:sz="0" w:space="0" w:color="auto"/>
        <w:left w:val="none" w:sz="0" w:space="0" w:color="auto"/>
        <w:bottom w:val="none" w:sz="0" w:space="0" w:color="auto"/>
        <w:right w:val="none" w:sz="0" w:space="0" w:color="auto"/>
      </w:divBdr>
    </w:div>
    <w:div w:id="1452631442">
      <w:bodyDiv w:val="1"/>
      <w:marLeft w:val="0"/>
      <w:marRight w:val="0"/>
      <w:marTop w:val="0"/>
      <w:marBottom w:val="0"/>
      <w:divBdr>
        <w:top w:val="none" w:sz="0" w:space="0" w:color="auto"/>
        <w:left w:val="none" w:sz="0" w:space="0" w:color="auto"/>
        <w:bottom w:val="none" w:sz="0" w:space="0" w:color="auto"/>
        <w:right w:val="none" w:sz="0" w:space="0" w:color="auto"/>
      </w:divBdr>
    </w:div>
    <w:div w:id="1466310148">
      <w:bodyDiv w:val="1"/>
      <w:marLeft w:val="0"/>
      <w:marRight w:val="0"/>
      <w:marTop w:val="0"/>
      <w:marBottom w:val="0"/>
      <w:divBdr>
        <w:top w:val="none" w:sz="0" w:space="0" w:color="auto"/>
        <w:left w:val="none" w:sz="0" w:space="0" w:color="auto"/>
        <w:bottom w:val="none" w:sz="0" w:space="0" w:color="auto"/>
        <w:right w:val="none" w:sz="0" w:space="0" w:color="auto"/>
      </w:divBdr>
    </w:div>
    <w:div w:id="1467234127">
      <w:bodyDiv w:val="1"/>
      <w:marLeft w:val="0"/>
      <w:marRight w:val="0"/>
      <w:marTop w:val="0"/>
      <w:marBottom w:val="0"/>
      <w:divBdr>
        <w:top w:val="none" w:sz="0" w:space="0" w:color="auto"/>
        <w:left w:val="none" w:sz="0" w:space="0" w:color="auto"/>
        <w:bottom w:val="none" w:sz="0" w:space="0" w:color="auto"/>
        <w:right w:val="none" w:sz="0" w:space="0" w:color="auto"/>
      </w:divBdr>
    </w:div>
    <w:div w:id="1469590047">
      <w:bodyDiv w:val="1"/>
      <w:marLeft w:val="0"/>
      <w:marRight w:val="0"/>
      <w:marTop w:val="0"/>
      <w:marBottom w:val="0"/>
      <w:divBdr>
        <w:top w:val="none" w:sz="0" w:space="0" w:color="auto"/>
        <w:left w:val="none" w:sz="0" w:space="0" w:color="auto"/>
        <w:bottom w:val="none" w:sz="0" w:space="0" w:color="auto"/>
        <w:right w:val="none" w:sz="0" w:space="0" w:color="auto"/>
      </w:divBdr>
    </w:div>
    <w:div w:id="1478840354">
      <w:bodyDiv w:val="1"/>
      <w:marLeft w:val="0"/>
      <w:marRight w:val="0"/>
      <w:marTop w:val="0"/>
      <w:marBottom w:val="0"/>
      <w:divBdr>
        <w:top w:val="none" w:sz="0" w:space="0" w:color="auto"/>
        <w:left w:val="none" w:sz="0" w:space="0" w:color="auto"/>
        <w:bottom w:val="none" w:sz="0" w:space="0" w:color="auto"/>
        <w:right w:val="none" w:sz="0" w:space="0" w:color="auto"/>
      </w:divBdr>
    </w:div>
    <w:div w:id="1486387804">
      <w:bodyDiv w:val="1"/>
      <w:marLeft w:val="0"/>
      <w:marRight w:val="0"/>
      <w:marTop w:val="0"/>
      <w:marBottom w:val="0"/>
      <w:divBdr>
        <w:top w:val="none" w:sz="0" w:space="0" w:color="auto"/>
        <w:left w:val="none" w:sz="0" w:space="0" w:color="auto"/>
        <w:bottom w:val="none" w:sz="0" w:space="0" w:color="auto"/>
        <w:right w:val="none" w:sz="0" w:space="0" w:color="auto"/>
      </w:divBdr>
    </w:div>
    <w:div w:id="1486823613">
      <w:bodyDiv w:val="1"/>
      <w:marLeft w:val="0"/>
      <w:marRight w:val="0"/>
      <w:marTop w:val="0"/>
      <w:marBottom w:val="0"/>
      <w:divBdr>
        <w:top w:val="none" w:sz="0" w:space="0" w:color="auto"/>
        <w:left w:val="none" w:sz="0" w:space="0" w:color="auto"/>
        <w:bottom w:val="none" w:sz="0" w:space="0" w:color="auto"/>
        <w:right w:val="none" w:sz="0" w:space="0" w:color="auto"/>
      </w:divBdr>
    </w:div>
    <w:div w:id="1492142053">
      <w:bodyDiv w:val="1"/>
      <w:marLeft w:val="0"/>
      <w:marRight w:val="0"/>
      <w:marTop w:val="0"/>
      <w:marBottom w:val="0"/>
      <w:divBdr>
        <w:top w:val="none" w:sz="0" w:space="0" w:color="auto"/>
        <w:left w:val="none" w:sz="0" w:space="0" w:color="auto"/>
        <w:bottom w:val="none" w:sz="0" w:space="0" w:color="auto"/>
        <w:right w:val="none" w:sz="0" w:space="0" w:color="auto"/>
      </w:divBdr>
      <w:divsChild>
        <w:div w:id="1057165532">
          <w:marLeft w:val="0"/>
          <w:marRight w:val="0"/>
          <w:marTop w:val="0"/>
          <w:marBottom w:val="0"/>
          <w:divBdr>
            <w:top w:val="none" w:sz="0" w:space="0" w:color="auto"/>
            <w:left w:val="none" w:sz="0" w:space="0" w:color="auto"/>
            <w:bottom w:val="none" w:sz="0" w:space="0" w:color="auto"/>
            <w:right w:val="none" w:sz="0" w:space="0" w:color="auto"/>
          </w:divBdr>
        </w:div>
      </w:divsChild>
    </w:div>
    <w:div w:id="1496454371">
      <w:bodyDiv w:val="1"/>
      <w:marLeft w:val="0"/>
      <w:marRight w:val="0"/>
      <w:marTop w:val="0"/>
      <w:marBottom w:val="0"/>
      <w:divBdr>
        <w:top w:val="none" w:sz="0" w:space="0" w:color="auto"/>
        <w:left w:val="none" w:sz="0" w:space="0" w:color="auto"/>
        <w:bottom w:val="none" w:sz="0" w:space="0" w:color="auto"/>
        <w:right w:val="none" w:sz="0" w:space="0" w:color="auto"/>
      </w:divBdr>
    </w:div>
    <w:div w:id="1502544959">
      <w:bodyDiv w:val="1"/>
      <w:marLeft w:val="0"/>
      <w:marRight w:val="0"/>
      <w:marTop w:val="0"/>
      <w:marBottom w:val="0"/>
      <w:divBdr>
        <w:top w:val="none" w:sz="0" w:space="0" w:color="auto"/>
        <w:left w:val="none" w:sz="0" w:space="0" w:color="auto"/>
        <w:bottom w:val="none" w:sz="0" w:space="0" w:color="auto"/>
        <w:right w:val="none" w:sz="0" w:space="0" w:color="auto"/>
      </w:divBdr>
    </w:div>
    <w:div w:id="1503158801">
      <w:bodyDiv w:val="1"/>
      <w:marLeft w:val="0"/>
      <w:marRight w:val="0"/>
      <w:marTop w:val="0"/>
      <w:marBottom w:val="0"/>
      <w:divBdr>
        <w:top w:val="none" w:sz="0" w:space="0" w:color="auto"/>
        <w:left w:val="none" w:sz="0" w:space="0" w:color="auto"/>
        <w:bottom w:val="none" w:sz="0" w:space="0" w:color="auto"/>
        <w:right w:val="none" w:sz="0" w:space="0" w:color="auto"/>
      </w:divBdr>
    </w:div>
    <w:div w:id="1508789782">
      <w:bodyDiv w:val="1"/>
      <w:marLeft w:val="0"/>
      <w:marRight w:val="0"/>
      <w:marTop w:val="0"/>
      <w:marBottom w:val="0"/>
      <w:divBdr>
        <w:top w:val="none" w:sz="0" w:space="0" w:color="auto"/>
        <w:left w:val="none" w:sz="0" w:space="0" w:color="auto"/>
        <w:bottom w:val="none" w:sz="0" w:space="0" w:color="auto"/>
        <w:right w:val="none" w:sz="0" w:space="0" w:color="auto"/>
      </w:divBdr>
    </w:div>
    <w:div w:id="1515606186">
      <w:bodyDiv w:val="1"/>
      <w:marLeft w:val="0"/>
      <w:marRight w:val="0"/>
      <w:marTop w:val="0"/>
      <w:marBottom w:val="0"/>
      <w:divBdr>
        <w:top w:val="none" w:sz="0" w:space="0" w:color="auto"/>
        <w:left w:val="none" w:sz="0" w:space="0" w:color="auto"/>
        <w:bottom w:val="none" w:sz="0" w:space="0" w:color="auto"/>
        <w:right w:val="none" w:sz="0" w:space="0" w:color="auto"/>
      </w:divBdr>
    </w:div>
    <w:div w:id="1516992509">
      <w:bodyDiv w:val="1"/>
      <w:marLeft w:val="0"/>
      <w:marRight w:val="0"/>
      <w:marTop w:val="0"/>
      <w:marBottom w:val="0"/>
      <w:divBdr>
        <w:top w:val="none" w:sz="0" w:space="0" w:color="auto"/>
        <w:left w:val="none" w:sz="0" w:space="0" w:color="auto"/>
        <w:bottom w:val="none" w:sz="0" w:space="0" w:color="auto"/>
        <w:right w:val="none" w:sz="0" w:space="0" w:color="auto"/>
      </w:divBdr>
    </w:div>
    <w:div w:id="1526095618">
      <w:bodyDiv w:val="1"/>
      <w:marLeft w:val="0"/>
      <w:marRight w:val="0"/>
      <w:marTop w:val="0"/>
      <w:marBottom w:val="0"/>
      <w:divBdr>
        <w:top w:val="none" w:sz="0" w:space="0" w:color="auto"/>
        <w:left w:val="none" w:sz="0" w:space="0" w:color="auto"/>
        <w:bottom w:val="none" w:sz="0" w:space="0" w:color="auto"/>
        <w:right w:val="none" w:sz="0" w:space="0" w:color="auto"/>
      </w:divBdr>
    </w:div>
    <w:div w:id="1545753587">
      <w:bodyDiv w:val="1"/>
      <w:marLeft w:val="0"/>
      <w:marRight w:val="0"/>
      <w:marTop w:val="0"/>
      <w:marBottom w:val="0"/>
      <w:divBdr>
        <w:top w:val="none" w:sz="0" w:space="0" w:color="auto"/>
        <w:left w:val="none" w:sz="0" w:space="0" w:color="auto"/>
        <w:bottom w:val="none" w:sz="0" w:space="0" w:color="auto"/>
        <w:right w:val="none" w:sz="0" w:space="0" w:color="auto"/>
      </w:divBdr>
    </w:div>
    <w:div w:id="1548909750">
      <w:bodyDiv w:val="1"/>
      <w:marLeft w:val="0"/>
      <w:marRight w:val="0"/>
      <w:marTop w:val="0"/>
      <w:marBottom w:val="0"/>
      <w:divBdr>
        <w:top w:val="none" w:sz="0" w:space="0" w:color="auto"/>
        <w:left w:val="none" w:sz="0" w:space="0" w:color="auto"/>
        <w:bottom w:val="none" w:sz="0" w:space="0" w:color="auto"/>
        <w:right w:val="none" w:sz="0" w:space="0" w:color="auto"/>
      </w:divBdr>
    </w:div>
    <w:div w:id="1557472131">
      <w:bodyDiv w:val="1"/>
      <w:marLeft w:val="0"/>
      <w:marRight w:val="0"/>
      <w:marTop w:val="0"/>
      <w:marBottom w:val="0"/>
      <w:divBdr>
        <w:top w:val="none" w:sz="0" w:space="0" w:color="auto"/>
        <w:left w:val="none" w:sz="0" w:space="0" w:color="auto"/>
        <w:bottom w:val="none" w:sz="0" w:space="0" w:color="auto"/>
        <w:right w:val="none" w:sz="0" w:space="0" w:color="auto"/>
      </w:divBdr>
    </w:div>
    <w:div w:id="1563059286">
      <w:bodyDiv w:val="1"/>
      <w:marLeft w:val="0"/>
      <w:marRight w:val="0"/>
      <w:marTop w:val="0"/>
      <w:marBottom w:val="0"/>
      <w:divBdr>
        <w:top w:val="none" w:sz="0" w:space="0" w:color="auto"/>
        <w:left w:val="none" w:sz="0" w:space="0" w:color="auto"/>
        <w:bottom w:val="none" w:sz="0" w:space="0" w:color="auto"/>
        <w:right w:val="none" w:sz="0" w:space="0" w:color="auto"/>
      </w:divBdr>
    </w:div>
    <w:div w:id="1566797745">
      <w:bodyDiv w:val="1"/>
      <w:marLeft w:val="0"/>
      <w:marRight w:val="0"/>
      <w:marTop w:val="0"/>
      <w:marBottom w:val="0"/>
      <w:divBdr>
        <w:top w:val="none" w:sz="0" w:space="0" w:color="auto"/>
        <w:left w:val="none" w:sz="0" w:space="0" w:color="auto"/>
        <w:bottom w:val="none" w:sz="0" w:space="0" w:color="auto"/>
        <w:right w:val="none" w:sz="0" w:space="0" w:color="auto"/>
      </w:divBdr>
    </w:div>
    <w:div w:id="1575898048">
      <w:bodyDiv w:val="1"/>
      <w:marLeft w:val="0"/>
      <w:marRight w:val="0"/>
      <w:marTop w:val="0"/>
      <w:marBottom w:val="0"/>
      <w:divBdr>
        <w:top w:val="none" w:sz="0" w:space="0" w:color="auto"/>
        <w:left w:val="none" w:sz="0" w:space="0" w:color="auto"/>
        <w:bottom w:val="none" w:sz="0" w:space="0" w:color="auto"/>
        <w:right w:val="none" w:sz="0" w:space="0" w:color="auto"/>
      </w:divBdr>
    </w:div>
    <w:div w:id="1590315210">
      <w:bodyDiv w:val="1"/>
      <w:marLeft w:val="0"/>
      <w:marRight w:val="0"/>
      <w:marTop w:val="0"/>
      <w:marBottom w:val="0"/>
      <w:divBdr>
        <w:top w:val="none" w:sz="0" w:space="0" w:color="auto"/>
        <w:left w:val="none" w:sz="0" w:space="0" w:color="auto"/>
        <w:bottom w:val="none" w:sz="0" w:space="0" w:color="auto"/>
        <w:right w:val="none" w:sz="0" w:space="0" w:color="auto"/>
      </w:divBdr>
    </w:div>
    <w:div w:id="1592011921">
      <w:bodyDiv w:val="1"/>
      <w:marLeft w:val="0"/>
      <w:marRight w:val="0"/>
      <w:marTop w:val="0"/>
      <w:marBottom w:val="0"/>
      <w:divBdr>
        <w:top w:val="none" w:sz="0" w:space="0" w:color="auto"/>
        <w:left w:val="none" w:sz="0" w:space="0" w:color="auto"/>
        <w:bottom w:val="none" w:sz="0" w:space="0" w:color="auto"/>
        <w:right w:val="none" w:sz="0" w:space="0" w:color="auto"/>
      </w:divBdr>
    </w:div>
    <w:div w:id="1593246529">
      <w:bodyDiv w:val="1"/>
      <w:marLeft w:val="0"/>
      <w:marRight w:val="0"/>
      <w:marTop w:val="0"/>
      <w:marBottom w:val="0"/>
      <w:divBdr>
        <w:top w:val="none" w:sz="0" w:space="0" w:color="auto"/>
        <w:left w:val="none" w:sz="0" w:space="0" w:color="auto"/>
        <w:bottom w:val="none" w:sz="0" w:space="0" w:color="auto"/>
        <w:right w:val="none" w:sz="0" w:space="0" w:color="auto"/>
      </w:divBdr>
    </w:div>
    <w:div w:id="1593968838">
      <w:bodyDiv w:val="1"/>
      <w:marLeft w:val="0"/>
      <w:marRight w:val="0"/>
      <w:marTop w:val="0"/>
      <w:marBottom w:val="0"/>
      <w:divBdr>
        <w:top w:val="none" w:sz="0" w:space="0" w:color="auto"/>
        <w:left w:val="none" w:sz="0" w:space="0" w:color="auto"/>
        <w:bottom w:val="none" w:sz="0" w:space="0" w:color="auto"/>
        <w:right w:val="none" w:sz="0" w:space="0" w:color="auto"/>
      </w:divBdr>
    </w:div>
    <w:div w:id="1594892521">
      <w:bodyDiv w:val="1"/>
      <w:marLeft w:val="0"/>
      <w:marRight w:val="0"/>
      <w:marTop w:val="0"/>
      <w:marBottom w:val="0"/>
      <w:divBdr>
        <w:top w:val="none" w:sz="0" w:space="0" w:color="auto"/>
        <w:left w:val="none" w:sz="0" w:space="0" w:color="auto"/>
        <w:bottom w:val="none" w:sz="0" w:space="0" w:color="auto"/>
        <w:right w:val="none" w:sz="0" w:space="0" w:color="auto"/>
      </w:divBdr>
    </w:div>
    <w:div w:id="1610045843">
      <w:bodyDiv w:val="1"/>
      <w:marLeft w:val="0"/>
      <w:marRight w:val="0"/>
      <w:marTop w:val="0"/>
      <w:marBottom w:val="0"/>
      <w:divBdr>
        <w:top w:val="none" w:sz="0" w:space="0" w:color="auto"/>
        <w:left w:val="none" w:sz="0" w:space="0" w:color="auto"/>
        <w:bottom w:val="none" w:sz="0" w:space="0" w:color="auto"/>
        <w:right w:val="none" w:sz="0" w:space="0" w:color="auto"/>
      </w:divBdr>
    </w:div>
    <w:div w:id="1614511641">
      <w:bodyDiv w:val="1"/>
      <w:marLeft w:val="0"/>
      <w:marRight w:val="0"/>
      <w:marTop w:val="0"/>
      <w:marBottom w:val="0"/>
      <w:divBdr>
        <w:top w:val="none" w:sz="0" w:space="0" w:color="auto"/>
        <w:left w:val="none" w:sz="0" w:space="0" w:color="auto"/>
        <w:bottom w:val="none" w:sz="0" w:space="0" w:color="auto"/>
        <w:right w:val="none" w:sz="0" w:space="0" w:color="auto"/>
      </w:divBdr>
    </w:div>
    <w:div w:id="1621304286">
      <w:bodyDiv w:val="1"/>
      <w:marLeft w:val="0"/>
      <w:marRight w:val="0"/>
      <w:marTop w:val="0"/>
      <w:marBottom w:val="0"/>
      <w:divBdr>
        <w:top w:val="none" w:sz="0" w:space="0" w:color="auto"/>
        <w:left w:val="none" w:sz="0" w:space="0" w:color="auto"/>
        <w:bottom w:val="none" w:sz="0" w:space="0" w:color="auto"/>
        <w:right w:val="none" w:sz="0" w:space="0" w:color="auto"/>
      </w:divBdr>
    </w:div>
    <w:div w:id="1623917602">
      <w:bodyDiv w:val="1"/>
      <w:marLeft w:val="0"/>
      <w:marRight w:val="0"/>
      <w:marTop w:val="0"/>
      <w:marBottom w:val="0"/>
      <w:divBdr>
        <w:top w:val="none" w:sz="0" w:space="0" w:color="auto"/>
        <w:left w:val="none" w:sz="0" w:space="0" w:color="auto"/>
        <w:bottom w:val="none" w:sz="0" w:space="0" w:color="auto"/>
        <w:right w:val="none" w:sz="0" w:space="0" w:color="auto"/>
      </w:divBdr>
      <w:divsChild>
        <w:div w:id="1678775630">
          <w:marLeft w:val="0"/>
          <w:marRight w:val="0"/>
          <w:marTop w:val="0"/>
          <w:marBottom w:val="0"/>
          <w:divBdr>
            <w:top w:val="none" w:sz="0" w:space="0" w:color="auto"/>
            <w:left w:val="none" w:sz="0" w:space="0" w:color="auto"/>
            <w:bottom w:val="none" w:sz="0" w:space="0" w:color="auto"/>
            <w:right w:val="none" w:sz="0" w:space="0" w:color="auto"/>
          </w:divBdr>
        </w:div>
      </w:divsChild>
    </w:div>
    <w:div w:id="1624195437">
      <w:bodyDiv w:val="1"/>
      <w:marLeft w:val="0"/>
      <w:marRight w:val="0"/>
      <w:marTop w:val="0"/>
      <w:marBottom w:val="0"/>
      <w:divBdr>
        <w:top w:val="none" w:sz="0" w:space="0" w:color="auto"/>
        <w:left w:val="none" w:sz="0" w:space="0" w:color="auto"/>
        <w:bottom w:val="none" w:sz="0" w:space="0" w:color="auto"/>
        <w:right w:val="none" w:sz="0" w:space="0" w:color="auto"/>
      </w:divBdr>
    </w:div>
    <w:div w:id="1625501915">
      <w:bodyDiv w:val="1"/>
      <w:marLeft w:val="0"/>
      <w:marRight w:val="0"/>
      <w:marTop w:val="0"/>
      <w:marBottom w:val="0"/>
      <w:divBdr>
        <w:top w:val="none" w:sz="0" w:space="0" w:color="auto"/>
        <w:left w:val="none" w:sz="0" w:space="0" w:color="auto"/>
        <w:bottom w:val="none" w:sz="0" w:space="0" w:color="auto"/>
        <w:right w:val="none" w:sz="0" w:space="0" w:color="auto"/>
      </w:divBdr>
    </w:div>
    <w:div w:id="1643920094">
      <w:bodyDiv w:val="1"/>
      <w:marLeft w:val="0"/>
      <w:marRight w:val="0"/>
      <w:marTop w:val="0"/>
      <w:marBottom w:val="0"/>
      <w:divBdr>
        <w:top w:val="none" w:sz="0" w:space="0" w:color="auto"/>
        <w:left w:val="none" w:sz="0" w:space="0" w:color="auto"/>
        <w:bottom w:val="none" w:sz="0" w:space="0" w:color="auto"/>
        <w:right w:val="none" w:sz="0" w:space="0" w:color="auto"/>
      </w:divBdr>
      <w:divsChild>
        <w:div w:id="1398363618">
          <w:marLeft w:val="0"/>
          <w:marRight w:val="0"/>
          <w:marTop w:val="0"/>
          <w:marBottom w:val="0"/>
          <w:divBdr>
            <w:top w:val="none" w:sz="0" w:space="0" w:color="auto"/>
            <w:left w:val="none" w:sz="0" w:space="0" w:color="auto"/>
            <w:bottom w:val="none" w:sz="0" w:space="0" w:color="auto"/>
            <w:right w:val="none" w:sz="0" w:space="0" w:color="auto"/>
          </w:divBdr>
        </w:div>
      </w:divsChild>
    </w:div>
    <w:div w:id="1645037348">
      <w:bodyDiv w:val="1"/>
      <w:marLeft w:val="0"/>
      <w:marRight w:val="0"/>
      <w:marTop w:val="0"/>
      <w:marBottom w:val="0"/>
      <w:divBdr>
        <w:top w:val="none" w:sz="0" w:space="0" w:color="auto"/>
        <w:left w:val="none" w:sz="0" w:space="0" w:color="auto"/>
        <w:bottom w:val="none" w:sz="0" w:space="0" w:color="auto"/>
        <w:right w:val="none" w:sz="0" w:space="0" w:color="auto"/>
      </w:divBdr>
    </w:div>
    <w:div w:id="1652638215">
      <w:bodyDiv w:val="1"/>
      <w:marLeft w:val="0"/>
      <w:marRight w:val="0"/>
      <w:marTop w:val="0"/>
      <w:marBottom w:val="0"/>
      <w:divBdr>
        <w:top w:val="none" w:sz="0" w:space="0" w:color="auto"/>
        <w:left w:val="none" w:sz="0" w:space="0" w:color="auto"/>
        <w:bottom w:val="none" w:sz="0" w:space="0" w:color="auto"/>
        <w:right w:val="none" w:sz="0" w:space="0" w:color="auto"/>
      </w:divBdr>
      <w:divsChild>
        <w:div w:id="125701303">
          <w:marLeft w:val="0"/>
          <w:marRight w:val="0"/>
          <w:marTop w:val="0"/>
          <w:marBottom w:val="0"/>
          <w:divBdr>
            <w:top w:val="none" w:sz="0" w:space="0" w:color="auto"/>
            <w:left w:val="none" w:sz="0" w:space="0" w:color="auto"/>
            <w:bottom w:val="none" w:sz="0" w:space="0" w:color="auto"/>
            <w:right w:val="none" w:sz="0" w:space="0" w:color="auto"/>
          </w:divBdr>
        </w:div>
      </w:divsChild>
    </w:div>
    <w:div w:id="1660033228">
      <w:bodyDiv w:val="1"/>
      <w:marLeft w:val="0"/>
      <w:marRight w:val="0"/>
      <w:marTop w:val="0"/>
      <w:marBottom w:val="0"/>
      <w:divBdr>
        <w:top w:val="none" w:sz="0" w:space="0" w:color="auto"/>
        <w:left w:val="none" w:sz="0" w:space="0" w:color="auto"/>
        <w:bottom w:val="none" w:sz="0" w:space="0" w:color="auto"/>
        <w:right w:val="none" w:sz="0" w:space="0" w:color="auto"/>
      </w:divBdr>
    </w:div>
    <w:div w:id="1674457020">
      <w:bodyDiv w:val="1"/>
      <w:marLeft w:val="0"/>
      <w:marRight w:val="0"/>
      <w:marTop w:val="0"/>
      <w:marBottom w:val="0"/>
      <w:divBdr>
        <w:top w:val="none" w:sz="0" w:space="0" w:color="auto"/>
        <w:left w:val="none" w:sz="0" w:space="0" w:color="auto"/>
        <w:bottom w:val="none" w:sz="0" w:space="0" w:color="auto"/>
        <w:right w:val="none" w:sz="0" w:space="0" w:color="auto"/>
      </w:divBdr>
    </w:div>
    <w:div w:id="1677272108">
      <w:bodyDiv w:val="1"/>
      <w:marLeft w:val="0"/>
      <w:marRight w:val="0"/>
      <w:marTop w:val="0"/>
      <w:marBottom w:val="0"/>
      <w:divBdr>
        <w:top w:val="none" w:sz="0" w:space="0" w:color="auto"/>
        <w:left w:val="none" w:sz="0" w:space="0" w:color="auto"/>
        <w:bottom w:val="none" w:sz="0" w:space="0" w:color="auto"/>
        <w:right w:val="none" w:sz="0" w:space="0" w:color="auto"/>
      </w:divBdr>
    </w:div>
    <w:div w:id="1692492999">
      <w:bodyDiv w:val="1"/>
      <w:marLeft w:val="0"/>
      <w:marRight w:val="0"/>
      <w:marTop w:val="0"/>
      <w:marBottom w:val="0"/>
      <w:divBdr>
        <w:top w:val="none" w:sz="0" w:space="0" w:color="auto"/>
        <w:left w:val="none" w:sz="0" w:space="0" w:color="auto"/>
        <w:bottom w:val="none" w:sz="0" w:space="0" w:color="auto"/>
        <w:right w:val="none" w:sz="0" w:space="0" w:color="auto"/>
      </w:divBdr>
    </w:div>
    <w:div w:id="1717319144">
      <w:bodyDiv w:val="1"/>
      <w:marLeft w:val="0"/>
      <w:marRight w:val="0"/>
      <w:marTop w:val="0"/>
      <w:marBottom w:val="0"/>
      <w:divBdr>
        <w:top w:val="none" w:sz="0" w:space="0" w:color="auto"/>
        <w:left w:val="none" w:sz="0" w:space="0" w:color="auto"/>
        <w:bottom w:val="none" w:sz="0" w:space="0" w:color="auto"/>
        <w:right w:val="none" w:sz="0" w:space="0" w:color="auto"/>
      </w:divBdr>
      <w:divsChild>
        <w:div w:id="1075858089">
          <w:marLeft w:val="0"/>
          <w:marRight w:val="0"/>
          <w:marTop w:val="0"/>
          <w:marBottom w:val="0"/>
          <w:divBdr>
            <w:top w:val="none" w:sz="0" w:space="0" w:color="auto"/>
            <w:left w:val="none" w:sz="0" w:space="0" w:color="auto"/>
            <w:bottom w:val="none" w:sz="0" w:space="0" w:color="auto"/>
            <w:right w:val="none" w:sz="0" w:space="0" w:color="auto"/>
          </w:divBdr>
        </w:div>
      </w:divsChild>
    </w:div>
    <w:div w:id="1718703382">
      <w:bodyDiv w:val="1"/>
      <w:marLeft w:val="0"/>
      <w:marRight w:val="0"/>
      <w:marTop w:val="0"/>
      <w:marBottom w:val="0"/>
      <w:divBdr>
        <w:top w:val="none" w:sz="0" w:space="0" w:color="auto"/>
        <w:left w:val="none" w:sz="0" w:space="0" w:color="auto"/>
        <w:bottom w:val="none" w:sz="0" w:space="0" w:color="auto"/>
        <w:right w:val="none" w:sz="0" w:space="0" w:color="auto"/>
      </w:divBdr>
    </w:div>
    <w:div w:id="1743940318">
      <w:bodyDiv w:val="1"/>
      <w:marLeft w:val="0"/>
      <w:marRight w:val="0"/>
      <w:marTop w:val="0"/>
      <w:marBottom w:val="0"/>
      <w:divBdr>
        <w:top w:val="none" w:sz="0" w:space="0" w:color="auto"/>
        <w:left w:val="none" w:sz="0" w:space="0" w:color="auto"/>
        <w:bottom w:val="none" w:sz="0" w:space="0" w:color="auto"/>
        <w:right w:val="none" w:sz="0" w:space="0" w:color="auto"/>
      </w:divBdr>
      <w:divsChild>
        <w:div w:id="1250115414">
          <w:marLeft w:val="0"/>
          <w:marRight w:val="0"/>
          <w:marTop w:val="0"/>
          <w:marBottom w:val="0"/>
          <w:divBdr>
            <w:top w:val="none" w:sz="0" w:space="0" w:color="auto"/>
            <w:left w:val="none" w:sz="0" w:space="0" w:color="auto"/>
            <w:bottom w:val="none" w:sz="0" w:space="0" w:color="auto"/>
            <w:right w:val="none" w:sz="0" w:space="0" w:color="auto"/>
          </w:divBdr>
        </w:div>
      </w:divsChild>
    </w:div>
    <w:div w:id="1749765678">
      <w:bodyDiv w:val="1"/>
      <w:marLeft w:val="0"/>
      <w:marRight w:val="0"/>
      <w:marTop w:val="0"/>
      <w:marBottom w:val="0"/>
      <w:divBdr>
        <w:top w:val="none" w:sz="0" w:space="0" w:color="auto"/>
        <w:left w:val="none" w:sz="0" w:space="0" w:color="auto"/>
        <w:bottom w:val="none" w:sz="0" w:space="0" w:color="auto"/>
        <w:right w:val="none" w:sz="0" w:space="0" w:color="auto"/>
      </w:divBdr>
    </w:div>
    <w:div w:id="1753620696">
      <w:bodyDiv w:val="1"/>
      <w:marLeft w:val="0"/>
      <w:marRight w:val="0"/>
      <w:marTop w:val="0"/>
      <w:marBottom w:val="0"/>
      <w:divBdr>
        <w:top w:val="none" w:sz="0" w:space="0" w:color="auto"/>
        <w:left w:val="none" w:sz="0" w:space="0" w:color="auto"/>
        <w:bottom w:val="none" w:sz="0" w:space="0" w:color="auto"/>
        <w:right w:val="none" w:sz="0" w:space="0" w:color="auto"/>
      </w:divBdr>
    </w:div>
    <w:div w:id="1757361777">
      <w:bodyDiv w:val="1"/>
      <w:marLeft w:val="0"/>
      <w:marRight w:val="0"/>
      <w:marTop w:val="0"/>
      <w:marBottom w:val="0"/>
      <w:divBdr>
        <w:top w:val="none" w:sz="0" w:space="0" w:color="auto"/>
        <w:left w:val="none" w:sz="0" w:space="0" w:color="auto"/>
        <w:bottom w:val="none" w:sz="0" w:space="0" w:color="auto"/>
        <w:right w:val="none" w:sz="0" w:space="0" w:color="auto"/>
      </w:divBdr>
    </w:div>
    <w:div w:id="1779132032">
      <w:bodyDiv w:val="1"/>
      <w:marLeft w:val="0"/>
      <w:marRight w:val="0"/>
      <w:marTop w:val="0"/>
      <w:marBottom w:val="0"/>
      <w:divBdr>
        <w:top w:val="none" w:sz="0" w:space="0" w:color="auto"/>
        <w:left w:val="none" w:sz="0" w:space="0" w:color="auto"/>
        <w:bottom w:val="none" w:sz="0" w:space="0" w:color="auto"/>
        <w:right w:val="none" w:sz="0" w:space="0" w:color="auto"/>
      </w:divBdr>
    </w:div>
    <w:div w:id="1782918519">
      <w:bodyDiv w:val="1"/>
      <w:marLeft w:val="0"/>
      <w:marRight w:val="0"/>
      <w:marTop w:val="0"/>
      <w:marBottom w:val="0"/>
      <w:divBdr>
        <w:top w:val="none" w:sz="0" w:space="0" w:color="auto"/>
        <w:left w:val="none" w:sz="0" w:space="0" w:color="auto"/>
        <w:bottom w:val="none" w:sz="0" w:space="0" w:color="auto"/>
        <w:right w:val="none" w:sz="0" w:space="0" w:color="auto"/>
      </w:divBdr>
    </w:div>
    <w:div w:id="1799756661">
      <w:bodyDiv w:val="1"/>
      <w:marLeft w:val="0"/>
      <w:marRight w:val="0"/>
      <w:marTop w:val="0"/>
      <w:marBottom w:val="0"/>
      <w:divBdr>
        <w:top w:val="none" w:sz="0" w:space="0" w:color="auto"/>
        <w:left w:val="none" w:sz="0" w:space="0" w:color="auto"/>
        <w:bottom w:val="none" w:sz="0" w:space="0" w:color="auto"/>
        <w:right w:val="none" w:sz="0" w:space="0" w:color="auto"/>
      </w:divBdr>
    </w:div>
    <w:div w:id="1803767452">
      <w:bodyDiv w:val="1"/>
      <w:marLeft w:val="0"/>
      <w:marRight w:val="0"/>
      <w:marTop w:val="0"/>
      <w:marBottom w:val="0"/>
      <w:divBdr>
        <w:top w:val="none" w:sz="0" w:space="0" w:color="auto"/>
        <w:left w:val="none" w:sz="0" w:space="0" w:color="auto"/>
        <w:bottom w:val="none" w:sz="0" w:space="0" w:color="auto"/>
        <w:right w:val="none" w:sz="0" w:space="0" w:color="auto"/>
      </w:divBdr>
    </w:div>
    <w:div w:id="1804498916">
      <w:bodyDiv w:val="1"/>
      <w:marLeft w:val="0"/>
      <w:marRight w:val="0"/>
      <w:marTop w:val="0"/>
      <w:marBottom w:val="0"/>
      <w:divBdr>
        <w:top w:val="none" w:sz="0" w:space="0" w:color="auto"/>
        <w:left w:val="none" w:sz="0" w:space="0" w:color="auto"/>
        <w:bottom w:val="none" w:sz="0" w:space="0" w:color="auto"/>
        <w:right w:val="none" w:sz="0" w:space="0" w:color="auto"/>
      </w:divBdr>
    </w:div>
    <w:div w:id="1807428625">
      <w:bodyDiv w:val="1"/>
      <w:marLeft w:val="0"/>
      <w:marRight w:val="0"/>
      <w:marTop w:val="0"/>
      <w:marBottom w:val="0"/>
      <w:divBdr>
        <w:top w:val="none" w:sz="0" w:space="0" w:color="auto"/>
        <w:left w:val="none" w:sz="0" w:space="0" w:color="auto"/>
        <w:bottom w:val="none" w:sz="0" w:space="0" w:color="auto"/>
        <w:right w:val="none" w:sz="0" w:space="0" w:color="auto"/>
      </w:divBdr>
    </w:div>
    <w:div w:id="1811315475">
      <w:bodyDiv w:val="1"/>
      <w:marLeft w:val="0"/>
      <w:marRight w:val="0"/>
      <w:marTop w:val="0"/>
      <w:marBottom w:val="0"/>
      <w:divBdr>
        <w:top w:val="none" w:sz="0" w:space="0" w:color="auto"/>
        <w:left w:val="none" w:sz="0" w:space="0" w:color="auto"/>
        <w:bottom w:val="none" w:sz="0" w:space="0" w:color="auto"/>
        <w:right w:val="none" w:sz="0" w:space="0" w:color="auto"/>
      </w:divBdr>
      <w:divsChild>
        <w:div w:id="335502252">
          <w:marLeft w:val="0"/>
          <w:marRight w:val="0"/>
          <w:marTop w:val="0"/>
          <w:marBottom w:val="0"/>
          <w:divBdr>
            <w:top w:val="none" w:sz="0" w:space="0" w:color="auto"/>
            <w:left w:val="none" w:sz="0" w:space="0" w:color="auto"/>
            <w:bottom w:val="none" w:sz="0" w:space="0" w:color="auto"/>
            <w:right w:val="none" w:sz="0" w:space="0" w:color="auto"/>
          </w:divBdr>
        </w:div>
      </w:divsChild>
    </w:div>
    <w:div w:id="1813710876">
      <w:bodyDiv w:val="1"/>
      <w:marLeft w:val="0"/>
      <w:marRight w:val="0"/>
      <w:marTop w:val="0"/>
      <w:marBottom w:val="0"/>
      <w:divBdr>
        <w:top w:val="none" w:sz="0" w:space="0" w:color="auto"/>
        <w:left w:val="none" w:sz="0" w:space="0" w:color="auto"/>
        <w:bottom w:val="none" w:sz="0" w:space="0" w:color="auto"/>
        <w:right w:val="none" w:sz="0" w:space="0" w:color="auto"/>
      </w:divBdr>
      <w:divsChild>
        <w:div w:id="234357740">
          <w:marLeft w:val="0"/>
          <w:marRight w:val="0"/>
          <w:marTop w:val="0"/>
          <w:marBottom w:val="0"/>
          <w:divBdr>
            <w:top w:val="none" w:sz="0" w:space="0" w:color="auto"/>
            <w:left w:val="none" w:sz="0" w:space="0" w:color="auto"/>
            <w:bottom w:val="none" w:sz="0" w:space="0" w:color="auto"/>
            <w:right w:val="none" w:sz="0" w:space="0" w:color="auto"/>
          </w:divBdr>
        </w:div>
      </w:divsChild>
    </w:div>
    <w:div w:id="1839152579">
      <w:bodyDiv w:val="1"/>
      <w:marLeft w:val="0"/>
      <w:marRight w:val="0"/>
      <w:marTop w:val="0"/>
      <w:marBottom w:val="0"/>
      <w:divBdr>
        <w:top w:val="none" w:sz="0" w:space="0" w:color="auto"/>
        <w:left w:val="none" w:sz="0" w:space="0" w:color="auto"/>
        <w:bottom w:val="none" w:sz="0" w:space="0" w:color="auto"/>
        <w:right w:val="none" w:sz="0" w:space="0" w:color="auto"/>
      </w:divBdr>
    </w:div>
    <w:div w:id="1839346331">
      <w:bodyDiv w:val="1"/>
      <w:marLeft w:val="0"/>
      <w:marRight w:val="0"/>
      <w:marTop w:val="0"/>
      <w:marBottom w:val="0"/>
      <w:divBdr>
        <w:top w:val="none" w:sz="0" w:space="0" w:color="auto"/>
        <w:left w:val="none" w:sz="0" w:space="0" w:color="auto"/>
        <w:bottom w:val="none" w:sz="0" w:space="0" w:color="auto"/>
        <w:right w:val="none" w:sz="0" w:space="0" w:color="auto"/>
      </w:divBdr>
    </w:div>
    <w:div w:id="1840844564">
      <w:bodyDiv w:val="1"/>
      <w:marLeft w:val="0"/>
      <w:marRight w:val="0"/>
      <w:marTop w:val="0"/>
      <w:marBottom w:val="0"/>
      <w:divBdr>
        <w:top w:val="none" w:sz="0" w:space="0" w:color="auto"/>
        <w:left w:val="none" w:sz="0" w:space="0" w:color="auto"/>
        <w:bottom w:val="none" w:sz="0" w:space="0" w:color="auto"/>
        <w:right w:val="none" w:sz="0" w:space="0" w:color="auto"/>
      </w:divBdr>
    </w:div>
    <w:div w:id="1842545731">
      <w:bodyDiv w:val="1"/>
      <w:marLeft w:val="0"/>
      <w:marRight w:val="0"/>
      <w:marTop w:val="0"/>
      <w:marBottom w:val="0"/>
      <w:divBdr>
        <w:top w:val="none" w:sz="0" w:space="0" w:color="auto"/>
        <w:left w:val="none" w:sz="0" w:space="0" w:color="auto"/>
        <w:bottom w:val="none" w:sz="0" w:space="0" w:color="auto"/>
        <w:right w:val="none" w:sz="0" w:space="0" w:color="auto"/>
      </w:divBdr>
    </w:div>
    <w:div w:id="1847817997">
      <w:bodyDiv w:val="1"/>
      <w:marLeft w:val="0"/>
      <w:marRight w:val="0"/>
      <w:marTop w:val="0"/>
      <w:marBottom w:val="0"/>
      <w:divBdr>
        <w:top w:val="none" w:sz="0" w:space="0" w:color="auto"/>
        <w:left w:val="none" w:sz="0" w:space="0" w:color="auto"/>
        <w:bottom w:val="none" w:sz="0" w:space="0" w:color="auto"/>
        <w:right w:val="none" w:sz="0" w:space="0" w:color="auto"/>
      </w:divBdr>
    </w:div>
    <w:div w:id="1853371734">
      <w:bodyDiv w:val="1"/>
      <w:marLeft w:val="0"/>
      <w:marRight w:val="0"/>
      <w:marTop w:val="0"/>
      <w:marBottom w:val="0"/>
      <w:divBdr>
        <w:top w:val="none" w:sz="0" w:space="0" w:color="auto"/>
        <w:left w:val="none" w:sz="0" w:space="0" w:color="auto"/>
        <w:bottom w:val="none" w:sz="0" w:space="0" w:color="auto"/>
        <w:right w:val="none" w:sz="0" w:space="0" w:color="auto"/>
      </w:divBdr>
      <w:divsChild>
        <w:div w:id="1158427124">
          <w:marLeft w:val="0"/>
          <w:marRight w:val="0"/>
          <w:marTop w:val="0"/>
          <w:marBottom w:val="0"/>
          <w:divBdr>
            <w:top w:val="none" w:sz="0" w:space="0" w:color="auto"/>
            <w:left w:val="none" w:sz="0" w:space="0" w:color="auto"/>
            <w:bottom w:val="none" w:sz="0" w:space="0" w:color="auto"/>
            <w:right w:val="none" w:sz="0" w:space="0" w:color="auto"/>
          </w:divBdr>
        </w:div>
      </w:divsChild>
    </w:div>
    <w:div w:id="1854952615">
      <w:bodyDiv w:val="1"/>
      <w:marLeft w:val="0"/>
      <w:marRight w:val="0"/>
      <w:marTop w:val="0"/>
      <w:marBottom w:val="0"/>
      <w:divBdr>
        <w:top w:val="none" w:sz="0" w:space="0" w:color="auto"/>
        <w:left w:val="none" w:sz="0" w:space="0" w:color="auto"/>
        <w:bottom w:val="none" w:sz="0" w:space="0" w:color="auto"/>
        <w:right w:val="none" w:sz="0" w:space="0" w:color="auto"/>
      </w:divBdr>
    </w:div>
    <w:div w:id="1861161687">
      <w:bodyDiv w:val="1"/>
      <w:marLeft w:val="0"/>
      <w:marRight w:val="0"/>
      <w:marTop w:val="0"/>
      <w:marBottom w:val="0"/>
      <w:divBdr>
        <w:top w:val="none" w:sz="0" w:space="0" w:color="auto"/>
        <w:left w:val="none" w:sz="0" w:space="0" w:color="auto"/>
        <w:bottom w:val="none" w:sz="0" w:space="0" w:color="auto"/>
        <w:right w:val="none" w:sz="0" w:space="0" w:color="auto"/>
      </w:divBdr>
      <w:divsChild>
        <w:div w:id="1591617758">
          <w:marLeft w:val="0"/>
          <w:marRight w:val="0"/>
          <w:marTop w:val="0"/>
          <w:marBottom w:val="0"/>
          <w:divBdr>
            <w:top w:val="none" w:sz="0" w:space="0" w:color="auto"/>
            <w:left w:val="none" w:sz="0" w:space="0" w:color="auto"/>
            <w:bottom w:val="none" w:sz="0" w:space="0" w:color="auto"/>
            <w:right w:val="none" w:sz="0" w:space="0" w:color="auto"/>
          </w:divBdr>
        </w:div>
      </w:divsChild>
    </w:div>
    <w:div w:id="1867867611">
      <w:bodyDiv w:val="1"/>
      <w:marLeft w:val="0"/>
      <w:marRight w:val="0"/>
      <w:marTop w:val="0"/>
      <w:marBottom w:val="0"/>
      <w:divBdr>
        <w:top w:val="none" w:sz="0" w:space="0" w:color="auto"/>
        <w:left w:val="none" w:sz="0" w:space="0" w:color="auto"/>
        <w:bottom w:val="none" w:sz="0" w:space="0" w:color="auto"/>
        <w:right w:val="none" w:sz="0" w:space="0" w:color="auto"/>
      </w:divBdr>
    </w:div>
    <w:div w:id="1872067927">
      <w:bodyDiv w:val="1"/>
      <w:marLeft w:val="0"/>
      <w:marRight w:val="0"/>
      <w:marTop w:val="0"/>
      <w:marBottom w:val="0"/>
      <w:divBdr>
        <w:top w:val="none" w:sz="0" w:space="0" w:color="auto"/>
        <w:left w:val="none" w:sz="0" w:space="0" w:color="auto"/>
        <w:bottom w:val="none" w:sz="0" w:space="0" w:color="auto"/>
        <w:right w:val="none" w:sz="0" w:space="0" w:color="auto"/>
      </w:divBdr>
    </w:div>
    <w:div w:id="1872257293">
      <w:bodyDiv w:val="1"/>
      <w:marLeft w:val="0"/>
      <w:marRight w:val="0"/>
      <w:marTop w:val="0"/>
      <w:marBottom w:val="0"/>
      <w:divBdr>
        <w:top w:val="none" w:sz="0" w:space="0" w:color="auto"/>
        <w:left w:val="none" w:sz="0" w:space="0" w:color="auto"/>
        <w:bottom w:val="none" w:sz="0" w:space="0" w:color="auto"/>
        <w:right w:val="none" w:sz="0" w:space="0" w:color="auto"/>
      </w:divBdr>
    </w:div>
    <w:div w:id="1874268735">
      <w:bodyDiv w:val="1"/>
      <w:marLeft w:val="0"/>
      <w:marRight w:val="0"/>
      <w:marTop w:val="0"/>
      <w:marBottom w:val="0"/>
      <w:divBdr>
        <w:top w:val="none" w:sz="0" w:space="0" w:color="auto"/>
        <w:left w:val="none" w:sz="0" w:space="0" w:color="auto"/>
        <w:bottom w:val="none" w:sz="0" w:space="0" w:color="auto"/>
        <w:right w:val="none" w:sz="0" w:space="0" w:color="auto"/>
      </w:divBdr>
    </w:div>
    <w:div w:id="1883008312">
      <w:bodyDiv w:val="1"/>
      <w:marLeft w:val="0"/>
      <w:marRight w:val="0"/>
      <w:marTop w:val="0"/>
      <w:marBottom w:val="0"/>
      <w:divBdr>
        <w:top w:val="none" w:sz="0" w:space="0" w:color="auto"/>
        <w:left w:val="none" w:sz="0" w:space="0" w:color="auto"/>
        <w:bottom w:val="none" w:sz="0" w:space="0" w:color="auto"/>
        <w:right w:val="none" w:sz="0" w:space="0" w:color="auto"/>
      </w:divBdr>
    </w:div>
    <w:div w:id="1883441474">
      <w:bodyDiv w:val="1"/>
      <w:marLeft w:val="0"/>
      <w:marRight w:val="0"/>
      <w:marTop w:val="0"/>
      <w:marBottom w:val="0"/>
      <w:divBdr>
        <w:top w:val="none" w:sz="0" w:space="0" w:color="auto"/>
        <w:left w:val="none" w:sz="0" w:space="0" w:color="auto"/>
        <w:bottom w:val="none" w:sz="0" w:space="0" w:color="auto"/>
        <w:right w:val="none" w:sz="0" w:space="0" w:color="auto"/>
      </w:divBdr>
    </w:div>
    <w:div w:id="1892812257">
      <w:bodyDiv w:val="1"/>
      <w:marLeft w:val="0"/>
      <w:marRight w:val="0"/>
      <w:marTop w:val="0"/>
      <w:marBottom w:val="0"/>
      <w:divBdr>
        <w:top w:val="none" w:sz="0" w:space="0" w:color="auto"/>
        <w:left w:val="none" w:sz="0" w:space="0" w:color="auto"/>
        <w:bottom w:val="none" w:sz="0" w:space="0" w:color="auto"/>
        <w:right w:val="none" w:sz="0" w:space="0" w:color="auto"/>
      </w:divBdr>
    </w:div>
    <w:div w:id="1893299748">
      <w:bodyDiv w:val="1"/>
      <w:marLeft w:val="0"/>
      <w:marRight w:val="0"/>
      <w:marTop w:val="0"/>
      <w:marBottom w:val="0"/>
      <w:divBdr>
        <w:top w:val="none" w:sz="0" w:space="0" w:color="auto"/>
        <w:left w:val="none" w:sz="0" w:space="0" w:color="auto"/>
        <w:bottom w:val="none" w:sz="0" w:space="0" w:color="auto"/>
        <w:right w:val="none" w:sz="0" w:space="0" w:color="auto"/>
      </w:divBdr>
    </w:div>
    <w:div w:id="1900358656">
      <w:bodyDiv w:val="1"/>
      <w:marLeft w:val="0"/>
      <w:marRight w:val="0"/>
      <w:marTop w:val="0"/>
      <w:marBottom w:val="0"/>
      <w:divBdr>
        <w:top w:val="none" w:sz="0" w:space="0" w:color="auto"/>
        <w:left w:val="none" w:sz="0" w:space="0" w:color="auto"/>
        <w:bottom w:val="none" w:sz="0" w:space="0" w:color="auto"/>
        <w:right w:val="none" w:sz="0" w:space="0" w:color="auto"/>
      </w:divBdr>
    </w:div>
    <w:div w:id="1913730914">
      <w:bodyDiv w:val="1"/>
      <w:marLeft w:val="0"/>
      <w:marRight w:val="0"/>
      <w:marTop w:val="0"/>
      <w:marBottom w:val="0"/>
      <w:divBdr>
        <w:top w:val="none" w:sz="0" w:space="0" w:color="auto"/>
        <w:left w:val="none" w:sz="0" w:space="0" w:color="auto"/>
        <w:bottom w:val="none" w:sz="0" w:space="0" w:color="auto"/>
        <w:right w:val="none" w:sz="0" w:space="0" w:color="auto"/>
      </w:divBdr>
    </w:div>
    <w:div w:id="1914780864">
      <w:bodyDiv w:val="1"/>
      <w:marLeft w:val="0"/>
      <w:marRight w:val="0"/>
      <w:marTop w:val="0"/>
      <w:marBottom w:val="0"/>
      <w:divBdr>
        <w:top w:val="none" w:sz="0" w:space="0" w:color="auto"/>
        <w:left w:val="none" w:sz="0" w:space="0" w:color="auto"/>
        <w:bottom w:val="none" w:sz="0" w:space="0" w:color="auto"/>
        <w:right w:val="none" w:sz="0" w:space="0" w:color="auto"/>
      </w:divBdr>
    </w:div>
    <w:div w:id="1916434566">
      <w:bodyDiv w:val="1"/>
      <w:marLeft w:val="0"/>
      <w:marRight w:val="0"/>
      <w:marTop w:val="0"/>
      <w:marBottom w:val="0"/>
      <w:divBdr>
        <w:top w:val="none" w:sz="0" w:space="0" w:color="auto"/>
        <w:left w:val="none" w:sz="0" w:space="0" w:color="auto"/>
        <w:bottom w:val="none" w:sz="0" w:space="0" w:color="auto"/>
        <w:right w:val="none" w:sz="0" w:space="0" w:color="auto"/>
      </w:divBdr>
    </w:div>
    <w:div w:id="1918052310">
      <w:bodyDiv w:val="1"/>
      <w:marLeft w:val="0"/>
      <w:marRight w:val="0"/>
      <w:marTop w:val="0"/>
      <w:marBottom w:val="0"/>
      <w:divBdr>
        <w:top w:val="none" w:sz="0" w:space="0" w:color="auto"/>
        <w:left w:val="none" w:sz="0" w:space="0" w:color="auto"/>
        <w:bottom w:val="none" w:sz="0" w:space="0" w:color="auto"/>
        <w:right w:val="none" w:sz="0" w:space="0" w:color="auto"/>
      </w:divBdr>
    </w:div>
    <w:div w:id="1921131971">
      <w:bodyDiv w:val="1"/>
      <w:marLeft w:val="0"/>
      <w:marRight w:val="0"/>
      <w:marTop w:val="0"/>
      <w:marBottom w:val="0"/>
      <w:divBdr>
        <w:top w:val="none" w:sz="0" w:space="0" w:color="auto"/>
        <w:left w:val="none" w:sz="0" w:space="0" w:color="auto"/>
        <w:bottom w:val="none" w:sz="0" w:space="0" w:color="auto"/>
        <w:right w:val="none" w:sz="0" w:space="0" w:color="auto"/>
      </w:divBdr>
    </w:div>
    <w:div w:id="1921401095">
      <w:bodyDiv w:val="1"/>
      <w:marLeft w:val="0"/>
      <w:marRight w:val="0"/>
      <w:marTop w:val="0"/>
      <w:marBottom w:val="0"/>
      <w:divBdr>
        <w:top w:val="none" w:sz="0" w:space="0" w:color="auto"/>
        <w:left w:val="none" w:sz="0" w:space="0" w:color="auto"/>
        <w:bottom w:val="none" w:sz="0" w:space="0" w:color="auto"/>
        <w:right w:val="none" w:sz="0" w:space="0" w:color="auto"/>
      </w:divBdr>
    </w:div>
    <w:div w:id="1935354023">
      <w:bodyDiv w:val="1"/>
      <w:marLeft w:val="0"/>
      <w:marRight w:val="0"/>
      <w:marTop w:val="0"/>
      <w:marBottom w:val="0"/>
      <w:divBdr>
        <w:top w:val="none" w:sz="0" w:space="0" w:color="auto"/>
        <w:left w:val="none" w:sz="0" w:space="0" w:color="auto"/>
        <w:bottom w:val="none" w:sz="0" w:space="0" w:color="auto"/>
        <w:right w:val="none" w:sz="0" w:space="0" w:color="auto"/>
      </w:divBdr>
    </w:div>
    <w:div w:id="1938751539">
      <w:bodyDiv w:val="1"/>
      <w:marLeft w:val="0"/>
      <w:marRight w:val="0"/>
      <w:marTop w:val="0"/>
      <w:marBottom w:val="0"/>
      <w:divBdr>
        <w:top w:val="none" w:sz="0" w:space="0" w:color="auto"/>
        <w:left w:val="none" w:sz="0" w:space="0" w:color="auto"/>
        <w:bottom w:val="none" w:sz="0" w:space="0" w:color="auto"/>
        <w:right w:val="none" w:sz="0" w:space="0" w:color="auto"/>
      </w:divBdr>
    </w:div>
    <w:div w:id="1968470679">
      <w:bodyDiv w:val="1"/>
      <w:marLeft w:val="0"/>
      <w:marRight w:val="0"/>
      <w:marTop w:val="0"/>
      <w:marBottom w:val="0"/>
      <w:divBdr>
        <w:top w:val="none" w:sz="0" w:space="0" w:color="auto"/>
        <w:left w:val="none" w:sz="0" w:space="0" w:color="auto"/>
        <w:bottom w:val="none" w:sz="0" w:space="0" w:color="auto"/>
        <w:right w:val="none" w:sz="0" w:space="0" w:color="auto"/>
      </w:divBdr>
    </w:div>
    <w:div w:id="1973367481">
      <w:bodyDiv w:val="1"/>
      <w:marLeft w:val="0"/>
      <w:marRight w:val="0"/>
      <w:marTop w:val="0"/>
      <w:marBottom w:val="0"/>
      <w:divBdr>
        <w:top w:val="none" w:sz="0" w:space="0" w:color="auto"/>
        <w:left w:val="none" w:sz="0" w:space="0" w:color="auto"/>
        <w:bottom w:val="none" w:sz="0" w:space="0" w:color="auto"/>
        <w:right w:val="none" w:sz="0" w:space="0" w:color="auto"/>
      </w:divBdr>
    </w:div>
    <w:div w:id="1975526163">
      <w:bodyDiv w:val="1"/>
      <w:marLeft w:val="0"/>
      <w:marRight w:val="0"/>
      <w:marTop w:val="0"/>
      <w:marBottom w:val="0"/>
      <w:divBdr>
        <w:top w:val="none" w:sz="0" w:space="0" w:color="auto"/>
        <w:left w:val="none" w:sz="0" w:space="0" w:color="auto"/>
        <w:bottom w:val="none" w:sz="0" w:space="0" w:color="auto"/>
        <w:right w:val="none" w:sz="0" w:space="0" w:color="auto"/>
      </w:divBdr>
    </w:div>
    <w:div w:id="1988703101">
      <w:bodyDiv w:val="1"/>
      <w:marLeft w:val="0"/>
      <w:marRight w:val="0"/>
      <w:marTop w:val="0"/>
      <w:marBottom w:val="0"/>
      <w:divBdr>
        <w:top w:val="none" w:sz="0" w:space="0" w:color="auto"/>
        <w:left w:val="none" w:sz="0" w:space="0" w:color="auto"/>
        <w:bottom w:val="none" w:sz="0" w:space="0" w:color="auto"/>
        <w:right w:val="none" w:sz="0" w:space="0" w:color="auto"/>
      </w:divBdr>
    </w:div>
    <w:div w:id="1989239822">
      <w:bodyDiv w:val="1"/>
      <w:marLeft w:val="0"/>
      <w:marRight w:val="0"/>
      <w:marTop w:val="0"/>
      <w:marBottom w:val="0"/>
      <w:divBdr>
        <w:top w:val="none" w:sz="0" w:space="0" w:color="auto"/>
        <w:left w:val="none" w:sz="0" w:space="0" w:color="auto"/>
        <w:bottom w:val="none" w:sz="0" w:space="0" w:color="auto"/>
        <w:right w:val="none" w:sz="0" w:space="0" w:color="auto"/>
      </w:divBdr>
    </w:div>
    <w:div w:id="1989439080">
      <w:bodyDiv w:val="1"/>
      <w:marLeft w:val="0"/>
      <w:marRight w:val="0"/>
      <w:marTop w:val="0"/>
      <w:marBottom w:val="0"/>
      <w:divBdr>
        <w:top w:val="none" w:sz="0" w:space="0" w:color="auto"/>
        <w:left w:val="none" w:sz="0" w:space="0" w:color="auto"/>
        <w:bottom w:val="none" w:sz="0" w:space="0" w:color="auto"/>
        <w:right w:val="none" w:sz="0" w:space="0" w:color="auto"/>
      </w:divBdr>
    </w:div>
    <w:div w:id="1990942778">
      <w:bodyDiv w:val="1"/>
      <w:marLeft w:val="0"/>
      <w:marRight w:val="0"/>
      <w:marTop w:val="0"/>
      <w:marBottom w:val="0"/>
      <w:divBdr>
        <w:top w:val="none" w:sz="0" w:space="0" w:color="auto"/>
        <w:left w:val="none" w:sz="0" w:space="0" w:color="auto"/>
        <w:bottom w:val="none" w:sz="0" w:space="0" w:color="auto"/>
        <w:right w:val="none" w:sz="0" w:space="0" w:color="auto"/>
      </w:divBdr>
      <w:divsChild>
        <w:div w:id="845288859">
          <w:marLeft w:val="0"/>
          <w:marRight w:val="0"/>
          <w:marTop w:val="0"/>
          <w:marBottom w:val="0"/>
          <w:divBdr>
            <w:top w:val="none" w:sz="0" w:space="0" w:color="auto"/>
            <w:left w:val="none" w:sz="0" w:space="0" w:color="auto"/>
            <w:bottom w:val="none" w:sz="0" w:space="0" w:color="auto"/>
            <w:right w:val="none" w:sz="0" w:space="0" w:color="auto"/>
          </w:divBdr>
        </w:div>
      </w:divsChild>
    </w:div>
    <w:div w:id="1996033091">
      <w:bodyDiv w:val="1"/>
      <w:marLeft w:val="0"/>
      <w:marRight w:val="0"/>
      <w:marTop w:val="0"/>
      <w:marBottom w:val="0"/>
      <w:divBdr>
        <w:top w:val="none" w:sz="0" w:space="0" w:color="auto"/>
        <w:left w:val="none" w:sz="0" w:space="0" w:color="auto"/>
        <w:bottom w:val="none" w:sz="0" w:space="0" w:color="auto"/>
        <w:right w:val="none" w:sz="0" w:space="0" w:color="auto"/>
      </w:divBdr>
    </w:div>
    <w:div w:id="2012756684">
      <w:bodyDiv w:val="1"/>
      <w:marLeft w:val="0"/>
      <w:marRight w:val="0"/>
      <w:marTop w:val="0"/>
      <w:marBottom w:val="0"/>
      <w:divBdr>
        <w:top w:val="none" w:sz="0" w:space="0" w:color="auto"/>
        <w:left w:val="none" w:sz="0" w:space="0" w:color="auto"/>
        <w:bottom w:val="none" w:sz="0" w:space="0" w:color="auto"/>
        <w:right w:val="none" w:sz="0" w:space="0" w:color="auto"/>
      </w:divBdr>
    </w:div>
    <w:div w:id="2014642881">
      <w:bodyDiv w:val="1"/>
      <w:marLeft w:val="0"/>
      <w:marRight w:val="0"/>
      <w:marTop w:val="0"/>
      <w:marBottom w:val="0"/>
      <w:divBdr>
        <w:top w:val="none" w:sz="0" w:space="0" w:color="auto"/>
        <w:left w:val="none" w:sz="0" w:space="0" w:color="auto"/>
        <w:bottom w:val="none" w:sz="0" w:space="0" w:color="auto"/>
        <w:right w:val="none" w:sz="0" w:space="0" w:color="auto"/>
      </w:divBdr>
    </w:div>
    <w:div w:id="2018537522">
      <w:bodyDiv w:val="1"/>
      <w:marLeft w:val="0"/>
      <w:marRight w:val="0"/>
      <w:marTop w:val="0"/>
      <w:marBottom w:val="0"/>
      <w:divBdr>
        <w:top w:val="none" w:sz="0" w:space="0" w:color="auto"/>
        <w:left w:val="none" w:sz="0" w:space="0" w:color="auto"/>
        <w:bottom w:val="none" w:sz="0" w:space="0" w:color="auto"/>
        <w:right w:val="none" w:sz="0" w:space="0" w:color="auto"/>
      </w:divBdr>
    </w:div>
    <w:div w:id="2021346833">
      <w:bodyDiv w:val="1"/>
      <w:marLeft w:val="0"/>
      <w:marRight w:val="0"/>
      <w:marTop w:val="0"/>
      <w:marBottom w:val="0"/>
      <w:divBdr>
        <w:top w:val="none" w:sz="0" w:space="0" w:color="auto"/>
        <w:left w:val="none" w:sz="0" w:space="0" w:color="auto"/>
        <w:bottom w:val="none" w:sz="0" w:space="0" w:color="auto"/>
        <w:right w:val="none" w:sz="0" w:space="0" w:color="auto"/>
      </w:divBdr>
    </w:div>
    <w:div w:id="2042783467">
      <w:bodyDiv w:val="1"/>
      <w:marLeft w:val="0"/>
      <w:marRight w:val="0"/>
      <w:marTop w:val="0"/>
      <w:marBottom w:val="0"/>
      <w:divBdr>
        <w:top w:val="none" w:sz="0" w:space="0" w:color="auto"/>
        <w:left w:val="none" w:sz="0" w:space="0" w:color="auto"/>
        <w:bottom w:val="none" w:sz="0" w:space="0" w:color="auto"/>
        <w:right w:val="none" w:sz="0" w:space="0" w:color="auto"/>
      </w:divBdr>
    </w:div>
    <w:div w:id="2045906592">
      <w:bodyDiv w:val="1"/>
      <w:marLeft w:val="0"/>
      <w:marRight w:val="0"/>
      <w:marTop w:val="0"/>
      <w:marBottom w:val="0"/>
      <w:divBdr>
        <w:top w:val="none" w:sz="0" w:space="0" w:color="auto"/>
        <w:left w:val="none" w:sz="0" w:space="0" w:color="auto"/>
        <w:bottom w:val="none" w:sz="0" w:space="0" w:color="auto"/>
        <w:right w:val="none" w:sz="0" w:space="0" w:color="auto"/>
      </w:divBdr>
      <w:divsChild>
        <w:div w:id="851257733">
          <w:marLeft w:val="0"/>
          <w:marRight w:val="0"/>
          <w:marTop w:val="0"/>
          <w:marBottom w:val="0"/>
          <w:divBdr>
            <w:top w:val="none" w:sz="0" w:space="0" w:color="auto"/>
            <w:left w:val="none" w:sz="0" w:space="0" w:color="auto"/>
            <w:bottom w:val="none" w:sz="0" w:space="0" w:color="auto"/>
            <w:right w:val="none" w:sz="0" w:space="0" w:color="auto"/>
          </w:divBdr>
        </w:div>
      </w:divsChild>
    </w:div>
    <w:div w:id="2052683113">
      <w:bodyDiv w:val="1"/>
      <w:marLeft w:val="0"/>
      <w:marRight w:val="0"/>
      <w:marTop w:val="0"/>
      <w:marBottom w:val="0"/>
      <w:divBdr>
        <w:top w:val="none" w:sz="0" w:space="0" w:color="auto"/>
        <w:left w:val="none" w:sz="0" w:space="0" w:color="auto"/>
        <w:bottom w:val="none" w:sz="0" w:space="0" w:color="auto"/>
        <w:right w:val="none" w:sz="0" w:space="0" w:color="auto"/>
      </w:divBdr>
    </w:div>
    <w:div w:id="2059425710">
      <w:bodyDiv w:val="1"/>
      <w:marLeft w:val="0"/>
      <w:marRight w:val="0"/>
      <w:marTop w:val="0"/>
      <w:marBottom w:val="0"/>
      <w:divBdr>
        <w:top w:val="none" w:sz="0" w:space="0" w:color="auto"/>
        <w:left w:val="none" w:sz="0" w:space="0" w:color="auto"/>
        <w:bottom w:val="none" w:sz="0" w:space="0" w:color="auto"/>
        <w:right w:val="none" w:sz="0" w:space="0" w:color="auto"/>
      </w:divBdr>
    </w:div>
    <w:div w:id="2061511356">
      <w:bodyDiv w:val="1"/>
      <w:marLeft w:val="0"/>
      <w:marRight w:val="0"/>
      <w:marTop w:val="0"/>
      <w:marBottom w:val="0"/>
      <w:divBdr>
        <w:top w:val="none" w:sz="0" w:space="0" w:color="auto"/>
        <w:left w:val="none" w:sz="0" w:space="0" w:color="auto"/>
        <w:bottom w:val="none" w:sz="0" w:space="0" w:color="auto"/>
        <w:right w:val="none" w:sz="0" w:space="0" w:color="auto"/>
      </w:divBdr>
    </w:div>
    <w:div w:id="2063749157">
      <w:bodyDiv w:val="1"/>
      <w:marLeft w:val="0"/>
      <w:marRight w:val="0"/>
      <w:marTop w:val="0"/>
      <w:marBottom w:val="0"/>
      <w:divBdr>
        <w:top w:val="none" w:sz="0" w:space="0" w:color="auto"/>
        <w:left w:val="none" w:sz="0" w:space="0" w:color="auto"/>
        <w:bottom w:val="none" w:sz="0" w:space="0" w:color="auto"/>
        <w:right w:val="none" w:sz="0" w:space="0" w:color="auto"/>
      </w:divBdr>
    </w:div>
    <w:div w:id="2066836458">
      <w:bodyDiv w:val="1"/>
      <w:marLeft w:val="0"/>
      <w:marRight w:val="0"/>
      <w:marTop w:val="0"/>
      <w:marBottom w:val="0"/>
      <w:divBdr>
        <w:top w:val="none" w:sz="0" w:space="0" w:color="auto"/>
        <w:left w:val="none" w:sz="0" w:space="0" w:color="auto"/>
        <w:bottom w:val="none" w:sz="0" w:space="0" w:color="auto"/>
        <w:right w:val="none" w:sz="0" w:space="0" w:color="auto"/>
      </w:divBdr>
    </w:div>
    <w:div w:id="2072118124">
      <w:bodyDiv w:val="1"/>
      <w:marLeft w:val="0"/>
      <w:marRight w:val="0"/>
      <w:marTop w:val="0"/>
      <w:marBottom w:val="0"/>
      <w:divBdr>
        <w:top w:val="none" w:sz="0" w:space="0" w:color="auto"/>
        <w:left w:val="none" w:sz="0" w:space="0" w:color="auto"/>
        <w:bottom w:val="none" w:sz="0" w:space="0" w:color="auto"/>
        <w:right w:val="none" w:sz="0" w:space="0" w:color="auto"/>
      </w:divBdr>
    </w:div>
    <w:div w:id="2078478092">
      <w:bodyDiv w:val="1"/>
      <w:marLeft w:val="0"/>
      <w:marRight w:val="0"/>
      <w:marTop w:val="0"/>
      <w:marBottom w:val="0"/>
      <w:divBdr>
        <w:top w:val="none" w:sz="0" w:space="0" w:color="auto"/>
        <w:left w:val="none" w:sz="0" w:space="0" w:color="auto"/>
        <w:bottom w:val="none" w:sz="0" w:space="0" w:color="auto"/>
        <w:right w:val="none" w:sz="0" w:space="0" w:color="auto"/>
      </w:divBdr>
    </w:div>
    <w:div w:id="2094858687">
      <w:bodyDiv w:val="1"/>
      <w:marLeft w:val="0"/>
      <w:marRight w:val="0"/>
      <w:marTop w:val="0"/>
      <w:marBottom w:val="0"/>
      <w:divBdr>
        <w:top w:val="none" w:sz="0" w:space="0" w:color="auto"/>
        <w:left w:val="none" w:sz="0" w:space="0" w:color="auto"/>
        <w:bottom w:val="none" w:sz="0" w:space="0" w:color="auto"/>
        <w:right w:val="none" w:sz="0" w:space="0" w:color="auto"/>
      </w:divBdr>
    </w:div>
    <w:div w:id="2102951201">
      <w:bodyDiv w:val="1"/>
      <w:marLeft w:val="0"/>
      <w:marRight w:val="0"/>
      <w:marTop w:val="0"/>
      <w:marBottom w:val="0"/>
      <w:divBdr>
        <w:top w:val="none" w:sz="0" w:space="0" w:color="auto"/>
        <w:left w:val="none" w:sz="0" w:space="0" w:color="auto"/>
        <w:bottom w:val="none" w:sz="0" w:space="0" w:color="auto"/>
        <w:right w:val="none" w:sz="0" w:space="0" w:color="auto"/>
      </w:divBdr>
    </w:div>
    <w:div w:id="2106803141">
      <w:bodyDiv w:val="1"/>
      <w:marLeft w:val="0"/>
      <w:marRight w:val="0"/>
      <w:marTop w:val="0"/>
      <w:marBottom w:val="0"/>
      <w:divBdr>
        <w:top w:val="none" w:sz="0" w:space="0" w:color="auto"/>
        <w:left w:val="none" w:sz="0" w:space="0" w:color="auto"/>
        <w:bottom w:val="none" w:sz="0" w:space="0" w:color="auto"/>
        <w:right w:val="none" w:sz="0" w:space="0" w:color="auto"/>
      </w:divBdr>
      <w:divsChild>
        <w:div w:id="1783960577">
          <w:marLeft w:val="0"/>
          <w:marRight w:val="0"/>
          <w:marTop w:val="0"/>
          <w:marBottom w:val="0"/>
          <w:divBdr>
            <w:top w:val="none" w:sz="0" w:space="0" w:color="auto"/>
            <w:left w:val="none" w:sz="0" w:space="0" w:color="auto"/>
            <w:bottom w:val="none" w:sz="0" w:space="0" w:color="auto"/>
            <w:right w:val="none" w:sz="0" w:space="0" w:color="auto"/>
          </w:divBdr>
        </w:div>
      </w:divsChild>
    </w:div>
    <w:div w:id="2109808975">
      <w:bodyDiv w:val="1"/>
      <w:marLeft w:val="0"/>
      <w:marRight w:val="0"/>
      <w:marTop w:val="0"/>
      <w:marBottom w:val="0"/>
      <w:divBdr>
        <w:top w:val="none" w:sz="0" w:space="0" w:color="auto"/>
        <w:left w:val="none" w:sz="0" w:space="0" w:color="auto"/>
        <w:bottom w:val="none" w:sz="0" w:space="0" w:color="auto"/>
        <w:right w:val="none" w:sz="0" w:space="0" w:color="auto"/>
      </w:divBdr>
    </w:div>
    <w:div w:id="2111848156">
      <w:bodyDiv w:val="1"/>
      <w:marLeft w:val="0"/>
      <w:marRight w:val="0"/>
      <w:marTop w:val="0"/>
      <w:marBottom w:val="0"/>
      <w:divBdr>
        <w:top w:val="none" w:sz="0" w:space="0" w:color="auto"/>
        <w:left w:val="none" w:sz="0" w:space="0" w:color="auto"/>
        <w:bottom w:val="none" w:sz="0" w:space="0" w:color="auto"/>
        <w:right w:val="none" w:sz="0" w:space="0" w:color="auto"/>
      </w:divBdr>
    </w:div>
    <w:div w:id="2136559419">
      <w:bodyDiv w:val="1"/>
      <w:marLeft w:val="0"/>
      <w:marRight w:val="0"/>
      <w:marTop w:val="0"/>
      <w:marBottom w:val="0"/>
      <w:divBdr>
        <w:top w:val="none" w:sz="0" w:space="0" w:color="auto"/>
        <w:left w:val="none" w:sz="0" w:space="0" w:color="auto"/>
        <w:bottom w:val="none" w:sz="0" w:space="0" w:color="auto"/>
        <w:right w:val="none" w:sz="0" w:space="0" w:color="auto"/>
      </w:divBdr>
      <w:divsChild>
        <w:div w:id="209612432">
          <w:marLeft w:val="0"/>
          <w:marRight w:val="0"/>
          <w:marTop w:val="0"/>
          <w:marBottom w:val="0"/>
          <w:divBdr>
            <w:top w:val="none" w:sz="0" w:space="0" w:color="auto"/>
            <w:left w:val="none" w:sz="0" w:space="0" w:color="auto"/>
            <w:bottom w:val="none" w:sz="0" w:space="0" w:color="auto"/>
            <w:right w:val="none" w:sz="0" w:space="0" w:color="auto"/>
          </w:divBdr>
          <w:divsChild>
            <w:div w:id="144765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30368">
      <w:bodyDiv w:val="1"/>
      <w:marLeft w:val="0"/>
      <w:marRight w:val="0"/>
      <w:marTop w:val="0"/>
      <w:marBottom w:val="0"/>
      <w:divBdr>
        <w:top w:val="none" w:sz="0" w:space="0" w:color="auto"/>
        <w:left w:val="none" w:sz="0" w:space="0" w:color="auto"/>
        <w:bottom w:val="none" w:sz="0" w:space="0" w:color="auto"/>
        <w:right w:val="none" w:sz="0" w:space="0" w:color="auto"/>
      </w:divBdr>
    </w:div>
    <w:div w:id="21438853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45.png"/><Relationship Id="rId21" Type="http://schemas.openxmlformats.org/officeDocument/2006/relationships/hyperlink" Target="https://www.worldcat.org/title/high-score-the-illustrated-history-of-electronic-games/oclc/53241869" TargetMode="External"/><Relationship Id="rId42" Type="http://schemas.openxmlformats.org/officeDocument/2006/relationships/image" Target="media/image13.png"/><Relationship Id="rId47" Type="http://schemas.openxmlformats.org/officeDocument/2006/relationships/hyperlink" Target="https://shiru.untergrund.net/software.shtml" TargetMode="External"/><Relationship Id="rId63" Type="http://schemas.openxmlformats.org/officeDocument/2006/relationships/image" Target="media/image22.png"/><Relationship Id="rId68" Type="http://schemas.openxmlformats.org/officeDocument/2006/relationships/hyperlink" Target="http://fms.komkon.org/iNES/" TargetMode="External"/><Relationship Id="rId84" Type="http://schemas.openxmlformats.org/officeDocument/2006/relationships/image" Target="media/image25.png"/><Relationship Id="rId89" Type="http://schemas.openxmlformats.org/officeDocument/2006/relationships/image" Target="media/image29.png"/><Relationship Id="rId112" Type="http://schemas.openxmlformats.org/officeDocument/2006/relationships/hyperlink" Target="https://famicom.party/book/projects/13-backgroundgraphics/src/starfield.chr" TargetMode="External"/><Relationship Id="rId133" Type="http://schemas.openxmlformats.org/officeDocument/2006/relationships/image" Target="media/image51.png"/><Relationship Id="rId138" Type="http://schemas.openxmlformats.org/officeDocument/2006/relationships/image" Target="media/image55.png"/><Relationship Id="rId154" Type="http://schemas.openxmlformats.org/officeDocument/2006/relationships/hyperlink" Target="https://www.nesdev.org/wiki/The_frame_and_NMIs" TargetMode="External"/><Relationship Id="rId159" Type="http://schemas.openxmlformats.org/officeDocument/2006/relationships/footer" Target="footer1.xml"/><Relationship Id="rId16" Type="http://schemas.openxmlformats.org/officeDocument/2006/relationships/hyperlink" Target="https://nerdy-nights.nes.science/" TargetMode="External"/><Relationship Id="rId107" Type="http://schemas.openxmlformats.org/officeDocument/2006/relationships/image" Target="media/image41.png"/><Relationship Id="rId11" Type="http://schemas.openxmlformats.org/officeDocument/2006/relationships/image" Target="media/image1.png"/><Relationship Id="rId32" Type="http://schemas.openxmlformats.org/officeDocument/2006/relationships/image" Target="media/image11.png"/><Relationship Id="rId37" Type="http://schemas.openxmlformats.org/officeDocument/2006/relationships/hyperlink" Target="https://atom.io/" TargetMode="External"/><Relationship Id="rId53" Type="http://schemas.openxmlformats.org/officeDocument/2006/relationships/image" Target="media/image15.png"/><Relationship Id="rId58" Type="http://schemas.openxmlformats.org/officeDocument/2006/relationships/image" Target="media/image18.jpeg"/><Relationship Id="rId74" Type="http://schemas.openxmlformats.org/officeDocument/2006/relationships/hyperlink" Target="https://youtu.be/h8kj7kytJp4" TargetMode="External"/><Relationship Id="rId79" Type="http://schemas.openxmlformats.org/officeDocument/2006/relationships/hyperlink" Target="http://forums.nesdev.com/" TargetMode="External"/><Relationship Id="rId102" Type="http://schemas.openxmlformats.org/officeDocument/2006/relationships/hyperlink" Target="https://famicom.party/book/projects/10-spritegraphics/src/graphics.chr" TargetMode="External"/><Relationship Id="rId123" Type="http://schemas.openxmlformats.org/officeDocument/2006/relationships/hyperlink" Target="https://famicom.party/book/projects/14-spritemovement.zip" TargetMode="External"/><Relationship Id="rId128" Type="http://schemas.openxmlformats.org/officeDocument/2006/relationships/hyperlink" Target="https://famicom.party/_app/immutable/assets/micromachines.4_nVjgU6.mp4" TargetMode="External"/><Relationship Id="rId144" Type="http://schemas.openxmlformats.org/officeDocument/2006/relationships/image" Target="media/image59.png"/><Relationship Id="rId14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yperlink" Target="https://famicom.party/book/01-briefhistory/" TargetMode="External"/><Relationship Id="rId95" Type="http://schemas.openxmlformats.org/officeDocument/2006/relationships/image" Target="media/image33.jpeg"/><Relationship Id="rId160" Type="http://schemas.openxmlformats.org/officeDocument/2006/relationships/footer" Target="footer2.xml"/><Relationship Id="rId22" Type="http://schemas.openxmlformats.org/officeDocument/2006/relationships/hyperlink" Target="https://www.worldcat.org/title/ultimate-history-of-video-games/oclc/59416169" TargetMode="External"/><Relationship Id="rId27" Type="http://schemas.openxmlformats.org/officeDocument/2006/relationships/image" Target="media/image7.png"/><Relationship Id="rId43" Type="http://schemas.openxmlformats.org/officeDocument/2006/relationships/hyperlink" Target="https://nightly.link/SourMesen/Mesen2/workflows/build/master" TargetMode="External"/><Relationship Id="rId48" Type="http://schemas.openxmlformats.org/officeDocument/2006/relationships/image" Target="media/image14.png"/><Relationship Id="rId64" Type="http://schemas.openxmlformats.org/officeDocument/2006/relationships/image" Target="media/image23.png"/><Relationship Id="rId69" Type="http://schemas.openxmlformats.org/officeDocument/2006/relationships/hyperlink" Target="http://wiki.nesdev.com/w/index.php/INES" TargetMode="External"/><Relationship Id="rId113" Type="http://schemas.openxmlformats.org/officeDocument/2006/relationships/image" Target="media/image42.png"/><Relationship Id="rId118" Type="http://schemas.openxmlformats.org/officeDocument/2006/relationships/image" Target="media/image46.png"/><Relationship Id="rId134" Type="http://schemas.openxmlformats.org/officeDocument/2006/relationships/image" Target="media/image52.png"/><Relationship Id="rId139" Type="http://schemas.openxmlformats.org/officeDocument/2006/relationships/hyperlink" Target="https://famicom.party/book/projects/15-scrolling.zip" TargetMode="External"/><Relationship Id="rId80" Type="http://schemas.openxmlformats.org/officeDocument/2006/relationships/hyperlink" Target="https://famicom.party/book/03-gettingstarted/" TargetMode="External"/><Relationship Id="rId85" Type="http://schemas.openxmlformats.org/officeDocument/2006/relationships/image" Target="media/image26.png"/><Relationship Id="rId150" Type="http://schemas.openxmlformats.org/officeDocument/2006/relationships/image" Target="media/image63.png"/><Relationship Id="rId155" Type="http://schemas.openxmlformats.org/officeDocument/2006/relationships/hyperlink" Target="https://www.nesdev.org/wiki/Nesdev_Wiki" TargetMode="External"/><Relationship Id="rId12" Type="http://schemas.openxmlformats.org/officeDocument/2006/relationships/hyperlink" Target="https://commons.wikimedia.org/wiki/User:Evan-Amos" TargetMode="External"/><Relationship Id="rId17" Type="http://schemas.openxmlformats.org/officeDocument/2006/relationships/hyperlink" Target="https://github.com/pinobatch/nrom-template" TargetMode="External"/><Relationship Id="rId33" Type="http://schemas.openxmlformats.org/officeDocument/2006/relationships/hyperlink" Target="https://commons.wikimedia.org/wiki/User:Evan-Amos" TargetMode="External"/><Relationship Id="rId38" Type="http://schemas.openxmlformats.org/officeDocument/2006/relationships/hyperlink" Target="https://code.visualstudio.com/" TargetMode="External"/><Relationship Id="rId59" Type="http://schemas.openxmlformats.org/officeDocument/2006/relationships/image" Target="media/image19.jpeg"/><Relationship Id="rId103" Type="http://schemas.openxmlformats.org/officeDocument/2006/relationships/image" Target="media/image39.png"/><Relationship Id="rId108" Type="http://schemas.openxmlformats.org/officeDocument/2006/relationships/hyperlink" Target="https://famicom.party/book/05-6502assembly/" TargetMode="External"/><Relationship Id="rId124" Type="http://schemas.openxmlformats.org/officeDocument/2006/relationships/hyperlink" Target="https://youtu.be/ewQDKtc1i-4" TargetMode="External"/><Relationship Id="rId129" Type="http://schemas.openxmlformats.org/officeDocument/2006/relationships/hyperlink" Target="https://famicom.party/_app/immutable/assets/ducktales.XmPOUYHn.mp4" TargetMode="External"/><Relationship Id="rId20" Type="http://schemas.openxmlformats.org/officeDocument/2006/relationships/hyperlink" Target="https://famicom.party/book/01-briefhistory/%3Chttps:/gadgets.ndtv.com/games/features/as-nintendo-turns-125-6-things-you-may-not-know-about-this-gaming-giant-596606" TargetMode="External"/><Relationship Id="rId41" Type="http://schemas.openxmlformats.org/officeDocument/2006/relationships/hyperlink" Target="https://github.com/SourMesen/Mesen2" TargetMode="External"/><Relationship Id="rId54" Type="http://schemas.openxmlformats.org/officeDocument/2006/relationships/hyperlink" Target="https://famistudio.org/" TargetMode="External"/><Relationship Id="rId62" Type="http://schemas.openxmlformats.org/officeDocument/2006/relationships/image" Target="media/image21.jpeg"/><Relationship Id="rId70" Type="http://schemas.openxmlformats.org/officeDocument/2006/relationships/hyperlink" Target="https://youtu.be/bDOZbvE01Fk" TargetMode="External"/><Relationship Id="rId75" Type="http://schemas.openxmlformats.org/officeDocument/2006/relationships/hyperlink" Target="https://youtu.be/BOn6hEZuolU" TargetMode="External"/><Relationship Id="rId83" Type="http://schemas.openxmlformats.org/officeDocument/2006/relationships/hyperlink" Target="https://famicom.party/book/04-hardwareoverview/" TargetMode="External"/><Relationship Id="rId88" Type="http://schemas.openxmlformats.org/officeDocument/2006/relationships/image" Target="media/image28.png"/><Relationship Id="rId91" Type="http://schemas.openxmlformats.org/officeDocument/2006/relationships/image" Target="media/image30.jpeg"/><Relationship Id="rId96" Type="http://schemas.openxmlformats.org/officeDocument/2006/relationships/image" Target="media/image34.png"/><Relationship Id="rId111" Type="http://schemas.openxmlformats.org/officeDocument/2006/relationships/hyperlink" Target="https://famicom.party/book/09-theppu/" TargetMode="External"/><Relationship Id="rId132" Type="http://schemas.openxmlformats.org/officeDocument/2006/relationships/hyperlink" Target="https://famicom.party/_app/immutable/assets/smb3.QwSFlYDY.mp4" TargetMode="External"/><Relationship Id="rId140" Type="http://schemas.openxmlformats.org/officeDocument/2006/relationships/image" Target="media/image56.png"/><Relationship Id="rId145" Type="http://schemas.openxmlformats.org/officeDocument/2006/relationships/hyperlink" Target="https://www.nintendoworldreport.com/feature/27664/nintendos-expansion-ports" TargetMode="External"/><Relationship Id="rId153" Type="http://schemas.openxmlformats.org/officeDocument/2006/relationships/hyperlink" Target="https://famicom.party/book/14-spritemovement"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itpress.mit.edu/books/i-am-error"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hyperlink" Target="https://www.sublimetext.com/" TargetMode="External"/><Relationship Id="rId49" Type="http://schemas.openxmlformats.org/officeDocument/2006/relationships/hyperlink" Target="https://frankengraphics.itch.io/nexxt" TargetMode="External"/><Relationship Id="rId57" Type="http://schemas.openxmlformats.org/officeDocument/2006/relationships/image" Target="media/image17.jpeg"/><Relationship Id="rId106" Type="http://schemas.openxmlformats.org/officeDocument/2006/relationships/image" Target="media/image40.png"/><Relationship Id="rId114" Type="http://schemas.openxmlformats.org/officeDocument/2006/relationships/image" Target="media/image43.png"/><Relationship Id="rId119" Type="http://schemas.openxmlformats.org/officeDocument/2006/relationships/hyperlink" Target="https://famicom.party/book/projects/13-backgroundgraphics.zip" TargetMode="External"/><Relationship Id="rId127" Type="http://schemas.openxmlformats.org/officeDocument/2006/relationships/hyperlink" Target="https://www.gamasutra.com/blogs/ItayKeren/20150511/243083/Scroll_Back_The_Theory_and_Practice_of_Cameras_in_SideScrollers.php" TargetMode="External"/><Relationship Id="rId10" Type="http://schemas.openxmlformats.org/officeDocument/2006/relationships/header" Target="header1.xml"/><Relationship Id="rId31" Type="http://schemas.openxmlformats.org/officeDocument/2006/relationships/hyperlink" Target="https://commons.wikimedia.org/wiki/User:Evan-Amos" TargetMode="External"/><Relationship Id="rId44" Type="http://schemas.openxmlformats.org/officeDocument/2006/relationships/hyperlink" Target="https://dotnet.microsoft.com/en-us/download/dotnet/6.0" TargetMode="External"/><Relationship Id="rId52" Type="http://schemas.openxmlformats.org/officeDocument/2006/relationships/hyperlink" Target="https://famistudio.org/" TargetMode="External"/><Relationship Id="rId60" Type="http://schemas.openxmlformats.org/officeDocument/2006/relationships/image" Target="media/image20.jpeg"/><Relationship Id="rId65" Type="http://schemas.openxmlformats.org/officeDocument/2006/relationships/image" Target="media/image24.png"/><Relationship Id="rId73" Type="http://schemas.openxmlformats.org/officeDocument/2006/relationships/hyperlink" Target="https://youtu.be/yne04hukuyc" TargetMode="External"/><Relationship Id="rId78" Type="http://schemas.openxmlformats.org/officeDocument/2006/relationships/hyperlink" Target="https://wiki.nesdev.com/" TargetMode="External"/><Relationship Id="rId81" Type="http://schemas.openxmlformats.org/officeDocument/2006/relationships/hyperlink" Target="https://cc65.github.io/doc/ld65.html" TargetMode="External"/><Relationship Id="rId86" Type="http://schemas.openxmlformats.org/officeDocument/2006/relationships/image" Target="media/image27.png"/><Relationship Id="rId94" Type="http://schemas.openxmlformats.org/officeDocument/2006/relationships/image" Target="media/image32.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48.png"/><Relationship Id="rId130" Type="http://schemas.openxmlformats.org/officeDocument/2006/relationships/hyperlink" Target="https://famicom.party/_app/immutable/assets/crystalis.v7tQkrL-.mp4" TargetMode="External"/><Relationship Id="rId135" Type="http://schemas.openxmlformats.org/officeDocument/2006/relationships/image" Target="media/image53.png"/><Relationship Id="rId143" Type="http://schemas.openxmlformats.org/officeDocument/2006/relationships/image" Target="media/image58.png"/><Relationship Id="rId148" Type="http://schemas.openxmlformats.org/officeDocument/2006/relationships/hyperlink" Target="https://commons.wikimedia.org/wiki/User:Evan-Amos" TargetMode="External"/><Relationship Id="rId151" Type="http://schemas.openxmlformats.org/officeDocument/2006/relationships/image" Target="media/image64.png"/><Relationship Id="rId15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https://github.com/zDragon117/book-Famicom-Party-Making-NES-Games-in-Assembly" TargetMode="External"/><Relationship Id="rId13" Type="http://schemas.openxmlformats.org/officeDocument/2006/relationships/image" Target="media/image2.jpeg"/><Relationship Id="rId18" Type="http://schemas.openxmlformats.org/officeDocument/2006/relationships/hyperlink" Target="https://commons.wikimedia.org/wiki/User:Evan-Amos" TargetMode="External"/><Relationship Id="rId39" Type="http://schemas.openxmlformats.org/officeDocument/2006/relationships/hyperlink" Target="https://brew.sh/" TargetMode="External"/><Relationship Id="rId109" Type="http://schemas.openxmlformats.org/officeDocument/2006/relationships/hyperlink" Target="https://famicom.party/book/08-refactoring/" TargetMode="External"/><Relationship Id="rId34" Type="http://schemas.openxmlformats.org/officeDocument/2006/relationships/image" Target="media/image12.png"/><Relationship Id="rId50" Type="http://schemas.openxmlformats.org/officeDocument/2006/relationships/hyperlink" Target="https://www.winehq.org/" TargetMode="External"/><Relationship Id="rId55" Type="http://schemas.openxmlformats.org/officeDocument/2006/relationships/image" Target="media/image16.png"/><Relationship Id="rId76" Type="http://schemas.openxmlformats.org/officeDocument/2006/relationships/hyperlink" Target="https://youtu.be/5RDAoN_qO9w" TargetMode="External"/><Relationship Id="rId97" Type="http://schemas.openxmlformats.org/officeDocument/2006/relationships/hyperlink" Target="https://famicom.party/book/05-6502assembly/" TargetMode="External"/><Relationship Id="rId104" Type="http://schemas.openxmlformats.org/officeDocument/2006/relationships/hyperlink" Target="https://famicom.party/book/projects/10-spritegraphics.zip" TargetMode="External"/><Relationship Id="rId120" Type="http://schemas.openxmlformats.org/officeDocument/2006/relationships/image" Target="media/image47.png"/><Relationship Id="rId125" Type="http://schemas.openxmlformats.org/officeDocument/2006/relationships/image" Target="media/image49.jpeg"/><Relationship Id="rId141" Type="http://schemas.openxmlformats.org/officeDocument/2006/relationships/hyperlink" Target="https://youtu.be/t6HykFfFM1s?si=XScRsm0oQf84erPl" TargetMode="External"/><Relationship Id="rId14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hyperlink" Target="https://youtu.be/3m86ftny1uY" TargetMode="External"/><Relationship Id="rId92" Type="http://schemas.openxmlformats.org/officeDocument/2006/relationships/hyperlink" Target="http://bootgod.dyndns.org:7777/" TargetMode="External"/><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hyperlink" Target="https://github.com/cc65/cc65" TargetMode="External"/><Relationship Id="rId45" Type="http://schemas.openxmlformats.org/officeDocument/2006/relationships/hyperlink" Target="https://dotnet.microsoft.com/en-us/download/dotnet/6.0" TargetMode="External"/><Relationship Id="rId66" Type="http://schemas.openxmlformats.org/officeDocument/2006/relationships/hyperlink" Target="http://wiki.nesdev.com/w/index.php/PPU_registers" TargetMode="External"/><Relationship Id="rId87" Type="http://schemas.openxmlformats.org/officeDocument/2006/relationships/hyperlink" Target="https://famicom.party/_app/immutable/assets/megaman2-flicker.YnEZPewF.mp4" TargetMode="External"/><Relationship Id="rId110" Type="http://schemas.openxmlformats.org/officeDocument/2006/relationships/hyperlink" Target="https://famicom.party/book/projects/12-practicalloops.zip" TargetMode="External"/><Relationship Id="rId115" Type="http://schemas.openxmlformats.org/officeDocument/2006/relationships/image" Target="media/image44.png"/><Relationship Id="rId131" Type="http://schemas.openxmlformats.org/officeDocument/2006/relationships/hyperlink" Target="https://famicom.party/_app/immutable/assets/starsoldier.0K-9hYUp.mp4" TargetMode="External"/><Relationship Id="rId136" Type="http://schemas.openxmlformats.org/officeDocument/2006/relationships/image" Target="media/image54.png"/><Relationship Id="rId157" Type="http://schemas.openxmlformats.org/officeDocument/2006/relationships/image" Target="media/image66.png"/><Relationship Id="rId61" Type="http://schemas.openxmlformats.org/officeDocument/2006/relationships/hyperlink" Target="https://en.wikipedia.org/wiki/CIC_(Nintendo)" TargetMode="External"/><Relationship Id="rId82" Type="http://schemas.openxmlformats.org/officeDocument/2006/relationships/hyperlink" Target="https://famicom.party/book/projects/08-refactoring.zip" TargetMode="External"/><Relationship Id="rId152" Type="http://schemas.openxmlformats.org/officeDocument/2006/relationships/hyperlink" Target="https://famicom.party/book/projects/16-input.zip" TargetMode="External"/><Relationship Id="rId19" Type="http://schemas.openxmlformats.org/officeDocument/2006/relationships/hyperlink" Target="https://www.wired.com/2010/09/0923nintendo-founded/" TargetMode="External"/><Relationship Id="rId14" Type="http://schemas.openxmlformats.org/officeDocument/2006/relationships/image" Target="media/image3.jpeg"/><Relationship Id="rId30" Type="http://schemas.openxmlformats.org/officeDocument/2006/relationships/image" Target="media/image10.png"/><Relationship Id="rId35" Type="http://schemas.openxmlformats.org/officeDocument/2006/relationships/hyperlink" Target="https://commons.wikimedia.org/wiki/User:Evan-Amos" TargetMode="External"/><Relationship Id="rId56" Type="http://schemas.openxmlformats.org/officeDocument/2006/relationships/hyperlink" Target="https://github.com/binji/binjnes" TargetMode="External"/><Relationship Id="rId77" Type="http://schemas.openxmlformats.org/officeDocument/2006/relationships/hyperlink" Target="https://youtu.be/VFX401vvKTQ" TargetMode="External"/><Relationship Id="rId100" Type="http://schemas.openxmlformats.org/officeDocument/2006/relationships/image" Target="media/image37.png"/><Relationship Id="rId105" Type="http://schemas.openxmlformats.org/officeDocument/2006/relationships/hyperlink" Target="https://www.nesdev.org/wiki/PPU_registers" TargetMode="External"/><Relationship Id="rId126" Type="http://schemas.openxmlformats.org/officeDocument/2006/relationships/image" Target="media/image50.png"/><Relationship Id="rId147" Type="http://schemas.openxmlformats.org/officeDocument/2006/relationships/image" Target="media/image61.png"/><Relationship Id="rId8" Type="http://schemas.openxmlformats.org/officeDocument/2006/relationships/hyperlink" Target="https://famicom.party/book" TargetMode="External"/><Relationship Id="rId51" Type="http://schemas.openxmlformats.org/officeDocument/2006/relationships/hyperlink" Target="http://www.famitracker.com/" TargetMode="External"/><Relationship Id="rId72" Type="http://schemas.openxmlformats.org/officeDocument/2006/relationships/hyperlink" Target="https://youtu.be/C_PrG8P5W8o" TargetMode="External"/><Relationship Id="rId93" Type="http://schemas.openxmlformats.org/officeDocument/2006/relationships/image" Target="media/image31.png"/><Relationship Id="rId98" Type="http://schemas.openxmlformats.org/officeDocument/2006/relationships/image" Target="media/image35.png"/><Relationship Id="rId121" Type="http://schemas.openxmlformats.org/officeDocument/2006/relationships/hyperlink" Target="https://famicom.party/book/11-branchingandloops/" TargetMode="External"/><Relationship Id="rId142"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hyperlink" Target="https://arcadeblogger.com/2016/05/13/arcade-factory/" TargetMode="External"/><Relationship Id="rId46" Type="http://schemas.openxmlformats.org/officeDocument/2006/relationships/hyperlink" Target="https://frankengraphics.itch.io/nexxt" TargetMode="External"/><Relationship Id="rId67" Type="http://schemas.openxmlformats.org/officeDocument/2006/relationships/hyperlink" Target="https://en.wikipedia.org/wiki/Magic_number_%28programming%29" TargetMode="External"/><Relationship Id="rId116" Type="http://schemas.openxmlformats.org/officeDocument/2006/relationships/hyperlink" Target="https://famicom.party/book/09-theppu/index.md" TargetMode="External"/><Relationship Id="rId137" Type="http://schemas.openxmlformats.org/officeDocument/2006/relationships/hyperlink" Target="https://wiki.nesdev.org/w/index.php?title=PPU_scrolling" TargetMode="External"/><Relationship Id="rId158" Type="http://schemas.openxmlformats.org/officeDocument/2006/relationships/hyperlink" Target="https://famicom.party/book/projects/17-objectpools.zi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98EC6F-C71C-4E7B-90EB-3D7B1D76A398}">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23F3B1-CD75-40E2-820F-87B797985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~WRL0004.tmp</Template>
  <TotalTime>4219</TotalTime>
  <Pages>1</Pages>
  <Words>38018</Words>
  <Characters>216705</Characters>
  <Application>Microsoft Office Word</Application>
  <DocSecurity>0</DocSecurity>
  <Lines>1805</Lines>
  <Paragraphs>508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Zet Truong</dc:creator>
  <cp:keywords/>
  <dc:description/>
  <cp:lastModifiedBy>Zet Truong</cp:lastModifiedBy>
  <cp:revision>410</cp:revision>
  <cp:lastPrinted>2024-06-05T08:05:00Z</cp:lastPrinted>
  <dcterms:created xsi:type="dcterms:W3CDTF">2022-08-09T14:03:00Z</dcterms:created>
  <dcterms:modified xsi:type="dcterms:W3CDTF">2024-06-08T16:03:00Z</dcterms:modified>
</cp:coreProperties>
</file>